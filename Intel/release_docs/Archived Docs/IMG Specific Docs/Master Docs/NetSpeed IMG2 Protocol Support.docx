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C8064" w14:textId="77777777" w:rsidR="0011273D" w:rsidRPr="0042361E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42361E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42361E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12D78D43" w14:textId="10A1A47A" w:rsidR="00B433E0" w:rsidRPr="0042361E" w:rsidRDefault="009607D7" w:rsidP="00B433E0">
            <w:pPr>
              <w:pStyle w:val="DocumentTitle"/>
              <w:rPr>
                <w:sz w:val="56"/>
              </w:rPr>
            </w:pPr>
            <w:r>
              <w:rPr>
                <w:sz w:val="56"/>
              </w:rPr>
              <w:t>NetSpeed IMG2</w:t>
            </w:r>
            <w:r w:rsidR="00786539" w:rsidRPr="0042361E">
              <w:rPr>
                <w:sz w:val="56"/>
              </w:rPr>
              <w:t xml:space="preserve"> Protocol Support </w:t>
            </w:r>
          </w:p>
          <w:p w14:paraId="03F526A7" w14:textId="7499C566" w:rsidR="005C20B4" w:rsidRDefault="005C20B4" w:rsidP="005C20B4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 xml:space="preserve">Version:  </w:t>
            </w:r>
            <w:r w:rsidR="00B50D85">
              <w:rPr>
                <w:rFonts w:asciiTheme="majorHAnsi" w:hAnsiTheme="majorHAnsi"/>
              </w:rPr>
              <w:t>GEMINI</w:t>
            </w:r>
            <w:r w:rsidRPr="00EE31F6">
              <w:rPr>
                <w:rFonts w:asciiTheme="majorHAnsi" w:hAnsiTheme="majorHAnsi"/>
              </w:rPr>
              <w:t>-1</w:t>
            </w:r>
            <w:r w:rsidR="00B50D85">
              <w:rPr>
                <w:rFonts w:asciiTheme="majorHAnsi" w:hAnsiTheme="majorHAnsi"/>
              </w:rPr>
              <w:t>6.</w:t>
            </w:r>
            <w:proofErr w:type="gramStart"/>
            <w:r w:rsidR="00B50D85">
              <w:rPr>
                <w:rFonts w:asciiTheme="majorHAnsi" w:hAnsiTheme="majorHAnsi"/>
              </w:rPr>
              <w:t>04</w:t>
            </w:r>
            <w:r w:rsidR="00BD2118">
              <w:rPr>
                <w:rFonts w:asciiTheme="majorHAnsi" w:hAnsiTheme="majorHAnsi"/>
              </w:rPr>
              <w:t>.a</w:t>
            </w:r>
            <w:proofErr w:type="gramEnd"/>
          </w:p>
          <w:p w14:paraId="6ED884B2" w14:textId="4E4741BA" w:rsidR="005C20B4" w:rsidRPr="00080656" w:rsidRDefault="00BD2118" w:rsidP="005C20B4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>June 24</w:t>
            </w:r>
            <w:bookmarkStart w:id="0" w:name="_GoBack"/>
            <w:bookmarkEnd w:id="0"/>
            <w:r w:rsidR="005C20B4">
              <w:rPr>
                <w:rFonts w:asciiTheme="majorHAnsi" w:hAnsiTheme="majorHAnsi"/>
                <w:b w:val="0"/>
                <w:sz w:val="22"/>
                <w:szCs w:val="22"/>
              </w:rPr>
              <w:t>, 201</w:t>
            </w:r>
            <w:r w:rsidR="00B50D85">
              <w:rPr>
                <w:rFonts w:asciiTheme="majorHAnsi" w:hAnsiTheme="majorHAnsi"/>
                <w:b w:val="0"/>
                <w:sz w:val="22"/>
                <w:szCs w:val="22"/>
              </w:rPr>
              <w:t>6</w:t>
            </w:r>
          </w:p>
          <w:p w14:paraId="6C353F2C" w14:textId="1CD0BCD4" w:rsidR="0011273D" w:rsidRPr="0042361E" w:rsidRDefault="0011273D" w:rsidP="0042361E">
            <w:pPr>
              <w:pStyle w:val="Exa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1C567D54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42361E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42361E">
        <w:rPr>
          <w:rFonts w:asciiTheme="majorHAnsi" w:hAnsiTheme="majorHAnsi"/>
        </w:rPr>
        <w:tab/>
      </w:r>
    </w:p>
    <w:p w14:paraId="3C7EAB6A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4790CC66" w14:textId="146A9E15" w:rsidR="0011273D" w:rsidRPr="0042361E" w:rsidRDefault="009607D7" w:rsidP="0011273D">
      <w:pPr>
        <w:pStyle w:val="Title"/>
        <w:rPr>
          <w:sz w:val="48"/>
        </w:rPr>
      </w:pPr>
      <w:r>
        <w:rPr>
          <w:sz w:val="48"/>
        </w:rPr>
        <w:lastRenderedPageBreak/>
        <w:t>NetSpeed IMG2</w:t>
      </w:r>
      <w:r w:rsidR="00786539" w:rsidRPr="0042361E">
        <w:rPr>
          <w:sz w:val="48"/>
        </w:rPr>
        <w:t xml:space="preserve"> Protocol Support</w:t>
      </w:r>
    </w:p>
    <w:p w14:paraId="60AF20BE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1" w:name="_Toc427326884"/>
      <w:bookmarkStart w:id="2" w:name="_Toc449188194"/>
      <w:bookmarkStart w:id="3" w:name="_Toc449435714"/>
      <w:bookmarkStart w:id="4" w:name="_Toc449435759"/>
      <w:bookmarkStart w:id="5" w:name="_Toc449435852"/>
      <w:r w:rsidRPr="00BB2FA9">
        <w:rPr>
          <w:rFonts w:asciiTheme="majorHAnsi" w:hAnsiTheme="majorHAnsi"/>
          <w:sz w:val="26"/>
        </w:rPr>
        <w:t>About This Document</w:t>
      </w:r>
      <w:bookmarkEnd w:id="1"/>
      <w:bookmarkEnd w:id="2"/>
      <w:bookmarkEnd w:id="3"/>
      <w:bookmarkEnd w:id="4"/>
      <w:bookmarkEnd w:id="5"/>
    </w:p>
    <w:p w14:paraId="39880752" w14:textId="1785C6B4" w:rsidR="009757BA" w:rsidRPr="00080656" w:rsidRDefault="009607D7" w:rsidP="009757BA">
      <w:pPr>
        <w:pStyle w:val="Body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This document describes the IMG2</w:t>
      </w:r>
      <w:r w:rsidR="009757BA">
        <w:rPr>
          <w:rFonts w:asciiTheme="majorHAnsi" w:hAnsiTheme="majorHAnsi"/>
          <w:szCs w:val="22"/>
        </w:rPr>
        <w:t xml:space="preserve"> protocol support</w:t>
      </w:r>
      <w:r w:rsidR="009757BA" w:rsidRPr="00080656">
        <w:rPr>
          <w:rFonts w:asciiTheme="majorHAnsi" w:hAnsiTheme="majorHAnsi"/>
          <w:szCs w:val="22"/>
        </w:rPr>
        <w:t xml:space="preserve"> </w:t>
      </w:r>
      <w:r w:rsidR="00F00A66">
        <w:rPr>
          <w:rFonts w:asciiTheme="majorHAnsi" w:hAnsiTheme="majorHAnsi"/>
          <w:szCs w:val="22"/>
        </w:rPr>
        <w:t xml:space="preserve">in </w:t>
      </w:r>
      <w:proofErr w:type="spellStart"/>
      <w:r w:rsidR="009757BA" w:rsidRPr="00080656">
        <w:rPr>
          <w:rFonts w:asciiTheme="majorHAnsi" w:hAnsiTheme="majorHAnsi"/>
          <w:szCs w:val="22"/>
        </w:rPr>
        <w:t>NetSpeed</w:t>
      </w:r>
      <w:proofErr w:type="spellEnd"/>
      <w:r w:rsidR="009757BA" w:rsidRPr="00080656">
        <w:rPr>
          <w:rFonts w:asciiTheme="majorHAnsi" w:hAnsiTheme="majorHAnsi"/>
          <w:szCs w:val="22"/>
        </w:rPr>
        <w:t xml:space="preserve"> IP.  </w:t>
      </w:r>
    </w:p>
    <w:p w14:paraId="328D96A7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6" w:name="_Toc427326885"/>
      <w:bookmarkStart w:id="7" w:name="_Toc449188195"/>
      <w:bookmarkStart w:id="8" w:name="_Toc449435715"/>
      <w:bookmarkStart w:id="9" w:name="_Toc449435760"/>
      <w:bookmarkStart w:id="10" w:name="_Toc449435853"/>
      <w:r w:rsidRPr="00BB2FA9">
        <w:rPr>
          <w:rFonts w:asciiTheme="majorHAnsi" w:hAnsiTheme="majorHAnsi"/>
          <w:sz w:val="26"/>
        </w:rPr>
        <w:t>Audience</w:t>
      </w:r>
      <w:bookmarkEnd w:id="6"/>
      <w:bookmarkEnd w:id="7"/>
      <w:bookmarkEnd w:id="8"/>
      <w:bookmarkEnd w:id="9"/>
      <w:bookmarkEnd w:id="10"/>
      <w:r w:rsidRPr="00BB2FA9">
        <w:rPr>
          <w:rFonts w:asciiTheme="majorHAnsi" w:hAnsiTheme="majorHAnsi"/>
          <w:sz w:val="26"/>
        </w:rPr>
        <w:t xml:space="preserve"> </w:t>
      </w:r>
    </w:p>
    <w:p w14:paraId="7CD9518A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381A2946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Architects</w:t>
      </w:r>
    </w:p>
    <w:p w14:paraId="5EAE2BEF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37A5A3E3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Architects</w:t>
      </w:r>
    </w:p>
    <w:p w14:paraId="688D04BE" w14:textId="77777777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DBD7347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11" w:name="_Toc378951146"/>
      <w:bookmarkStart w:id="12" w:name="_Toc407201510"/>
      <w:bookmarkStart w:id="13" w:name="_Toc427326886"/>
      <w:bookmarkStart w:id="14" w:name="_Toc449188196"/>
      <w:bookmarkStart w:id="15" w:name="_Toc449435716"/>
      <w:bookmarkStart w:id="16" w:name="_Toc449435761"/>
      <w:bookmarkStart w:id="17" w:name="_Toc449435854"/>
      <w:r w:rsidRPr="00BB2FA9">
        <w:rPr>
          <w:rFonts w:asciiTheme="majorHAnsi" w:hAnsiTheme="majorHAnsi"/>
          <w:sz w:val="26"/>
        </w:rPr>
        <w:t>Prerequisite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77FC594F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0C5A340C" w14:textId="6E4193FD" w:rsidR="009757BA" w:rsidRPr="00080656" w:rsidRDefault="009607D7" w:rsidP="009757BA">
      <w:pPr>
        <w:pStyle w:val="Bullet1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IMG2</w:t>
      </w:r>
      <w:r w:rsidR="009757BA" w:rsidRPr="00080656">
        <w:rPr>
          <w:rFonts w:asciiTheme="majorHAnsi" w:hAnsiTheme="majorHAnsi"/>
        </w:rPr>
        <w:t xml:space="preserve"> interconnect standard</w:t>
      </w:r>
    </w:p>
    <w:p w14:paraId="7B8B5A77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18" w:name="_Toc427326887"/>
      <w:bookmarkStart w:id="19" w:name="_Toc449188197"/>
      <w:bookmarkStart w:id="20" w:name="_Toc449435717"/>
      <w:bookmarkStart w:id="21" w:name="_Toc449435762"/>
      <w:bookmarkStart w:id="22" w:name="_Toc449435855"/>
      <w:r w:rsidRPr="00BB2FA9">
        <w:rPr>
          <w:rFonts w:asciiTheme="majorHAnsi" w:hAnsiTheme="majorHAnsi"/>
          <w:sz w:val="26"/>
        </w:rPr>
        <w:t>Related Documents</w:t>
      </w:r>
      <w:bookmarkEnd w:id="18"/>
      <w:bookmarkEnd w:id="19"/>
      <w:bookmarkEnd w:id="20"/>
      <w:bookmarkEnd w:id="21"/>
      <w:bookmarkEnd w:id="22"/>
      <w:r w:rsidRPr="00BB2FA9">
        <w:rPr>
          <w:rFonts w:asciiTheme="majorHAnsi" w:hAnsiTheme="majorHAnsi"/>
          <w:sz w:val="26"/>
        </w:rPr>
        <w:t xml:space="preserve"> </w:t>
      </w:r>
    </w:p>
    <w:p w14:paraId="2C1A8A95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14339A4" w14:textId="64D75276" w:rsidR="009757BA" w:rsidRPr="00080656" w:rsidRDefault="009757BA" w:rsidP="009757BA">
      <w:pPr>
        <w:pStyle w:val="Bullet1"/>
        <w:spacing w:after="0"/>
        <w:rPr>
          <w:rFonts w:asciiTheme="majorHAnsi" w:hAnsiTheme="majorHAnsi"/>
        </w:rPr>
      </w:pPr>
      <w:proofErr w:type="spellStart"/>
      <w:r w:rsidRPr="00080656">
        <w:rPr>
          <w:rFonts w:asciiTheme="majorHAnsi" w:hAnsiTheme="majorHAnsi"/>
        </w:rPr>
        <w:t>NetSpeed</w:t>
      </w:r>
      <w:proofErr w:type="spellEnd"/>
      <w:r w:rsidRPr="00080656">
        <w:rPr>
          <w:rFonts w:asciiTheme="majorHAnsi" w:hAnsiTheme="majorHAnsi"/>
        </w:rPr>
        <w:t xml:space="preserve">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User Manual </w:t>
      </w:r>
    </w:p>
    <w:p w14:paraId="513AAC35" w14:textId="77777777" w:rsidR="009757BA" w:rsidRPr="00BB2FA9" w:rsidRDefault="009757BA" w:rsidP="009757BA">
      <w:pPr>
        <w:pStyle w:val="HeadingPreface"/>
        <w:rPr>
          <w:rFonts w:asciiTheme="majorHAnsi" w:hAnsiTheme="majorHAnsi"/>
          <w:sz w:val="26"/>
        </w:rPr>
      </w:pPr>
      <w:bookmarkStart w:id="23" w:name="_Toc427326888"/>
      <w:bookmarkStart w:id="24" w:name="_Toc449188198"/>
      <w:bookmarkStart w:id="25" w:name="_Toc449435718"/>
      <w:bookmarkStart w:id="26" w:name="_Toc449435763"/>
      <w:bookmarkStart w:id="27" w:name="_Toc449435856"/>
      <w:r w:rsidRPr="00BB2FA9">
        <w:rPr>
          <w:rFonts w:asciiTheme="majorHAnsi" w:hAnsiTheme="majorHAnsi"/>
          <w:sz w:val="26"/>
        </w:rPr>
        <w:t>Customer Support</w:t>
      </w:r>
      <w:bookmarkEnd w:id="23"/>
      <w:bookmarkEnd w:id="24"/>
      <w:bookmarkEnd w:id="25"/>
      <w:bookmarkEnd w:id="26"/>
      <w:bookmarkEnd w:id="27"/>
    </w:p>
    <w:p w14:paraId="52ED3B8E" w14:textId="77777777" w:rsidR="009757BA" w:rsidRPr="00080656" w:rsidRDefault="009757BA" w:rsidP="009757BA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7212894E" w14:textId="77777777" w:rsidR="009757BA" w:rsidRPr="00080656" w:rsidRDefault="009757BA" w:rsidP="009757BA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64C36FBE" w14:textId="6A1FCAAC" w:rsidR="005D7614" w:rsidRPr="0042361E" w:rsidRDefault="005D7614" w:rsidP="0011273D">
      <w:pPr>
        <w:pStyle w:val="Body"/>
        <w:rPr>
          <w:rStyle w:val="Hyperlink"/>
          <w:rFonts w:asciiTheme="majorHAnsi" w:hAnsiTheme="majorHAnsi"/>
        </w:rPr>
      </w:pPr>
    </w:p>
    <w:p w14:paraId="7E025E1A" w14:textId="77777777" w:rsidR="00BD2118" w:rsidRDefault="005D7614">
      <w:pPr>
        <w:pStyle w:val="TOCHeading"/>
        <w:rPr>
          <w:rStyle w:val="Hyperlink"/>
        </w:rPr>
      </w:pPr>
      <w:r w:rsidRPr="0042361E">
        <w:rPr>
          <w:rStyle w:val="Hyperlink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397032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EA1AF5" w14:textId="301DB054" w:rsidR="004357C9" w:rsidRDefault="004357C9">
          <w:pPr>
            <w:pStyle w:val="TOCHeading"/>
          </w:pPr>
          <w:r>
            <w:t>Contents</w:t>
          </w:r>
        </w:p>
        <w:p w14:paraId="73AA1721" w14:textId="22E2E03E" w:rsidR="004357C9" w:rsidRDefault="004357C9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35852" w:history="1">
            <w:r w:rsidRPr="00F2374C">
              <w:rPr>
                <w:rStyle w:val="Hyperlink"/>
                <w:rFonts w:asciiTheme="majorHAnsi" w:hAnsiTheme="majorHAnsi"/>
              </w:rPr>
              <w:t>About This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_Toc449435852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D211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F463151" w14:textId="274E35DF" w:rsidR="004357C9" w:rsidRDefault="005238A1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49435853" w:history="1">
            <w:r w:rsidR="004357C9" w:rsidRPr="00F2374C">
              <w:rPr>
                <w:rStyle w:val="Hyperlink"/>
                <w:rFonts w:asciiTheme="majorHAnsi" w:hAnsiTheme="majorHAnsi"/>
              </w:rPr>
              <w:t>Audience</w:t>
            </w:r>
            <w:r w:rsidR="004357C9">
              <w:rPr>
                <w:webHidden/>
              </w:rPr>
              <w:tab/>
            </w:r>
            <w:r w:rsidR="004357C9">
              <w:rPr>
                <w:webHidden/>
              </w:rPr>
              <w:fldChar w:fldCharType="begin"/>
            </w:r>
            <w:r w:rsidR="004357C9">
              <w:rPr>
                <w:webHidden/>
              </w:rPr>
              <w:instrText xml:space="preserve"> PAGEREF _Toc449435853 \h </w:instrText>
            </w:r>
            <w:r w:rsidR="004357C9">
              <w:rPr>
                <w:webHidden/>
              </w:rPr>
            </w:r>
            <w:r w:rsidR="004357C9">
              <w:rPr>
                <w:webHidden/>
              </w:rPr>
              <w:fldChar w:fldCharType="separate"/>
            </w:r>
            <w:r w:rsidR="00BD2118">
              <w:rPr>
                <w:webHidden/>
              </w:rPr>
              <w:t>2</w:t>
            </w:r>
            <w:r w:rsidR="004357C9">
              <w:rPr>
                <w:webHidden/>
              </w:rPr>
              <w:fldChar w:fldCharType="end"/>
            </w:r>
          </w:hyperlink>
        </w:p>
        <w:p w14:paraId="22DED2A9" w14:textId="7DB3CCD4" w:rsidR="004357C9" w:rsidRDefault="005238A1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49435854" w:history="1">
            <w:r w:rsidR="004357C9" w:rsidRPr="00F2374C">
              <w:rPr>
                <w:rStyle w:val="Hyperlink"/>
                <w:rFonts w:asciiTheme="majorHAnsi" w:hAnsiTheme="majorHAnsi"/>
              </w:rPr>
              <w:t>Prerequisite</w:t>
            </w:r>
            <w:r w:rsidR="004357C9">
              <w:rPr>
                <w:webHidden/>
              </w:rPr>
              <w:tab/>
            </w:r>
            <w:r w:rsidR="004357C9">
              <w:rPr>
                <w:webHidden/>
              </w:rPr>
              <w:fldChar w:fldCharType="begin"/>
            </w:r>
            <w:r w:rsidR="004357C9">
              <w:rPr>
                <w:webHidden/>
              </w:rPr>
              <w:instrText xml:space="preserve"> PAGEREF _Toc449435854 \h </w:instrText>
            </w:r>
            <w:r w:rsidR="004357C9">
              <w:rPr>
                <w:webHidden/>
              </w:rPr>
            </w:r>
            <w:r w:rsidR="004357C9">
              <w:rPr>
                <w:webHidden/>
              </w:rPr>
              <w:fldChar w:fldCharType="separate"/>
            </w:r>
            <w:r w:rsidR="00BD2118">
              <w:rPr>
                <w:webHidden/>
              </w:rPr>
              <w:t>2</w:t>
            </w:r>
            <w:r w:rsidR="004357C9">
              <w:rPr>
                <w:webHidden/>
              </w:rPr>
              <w:fldChar w:fldCharType="end"/>
            </w:r>
          </w:hyperlink>
        </w:p>
        <w:p w14:paraId="594455E4" w14:textId="44216A4C" w:rsidR="004357C9" w:rsidRDefault="005238A1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49435855" w:history="1">
            <w:r w:rsidR="004357C9" w:rsidRPr="00F2374C">
              <w:rPr>
                <w:rStyle w:val="Hyperlink"/>
                <w:rFonts w:asciiTheme="majorHAnsi" w:hAnsiTheme="majorHAnsi"/>
              </w:rPr>
              <w:t>Related Documents</w:t>
            </w:r>
            <w:r w:rsidR="004357C9">
              <w:rPr>
                <w:webHidden/>
              </w:rPr>
              <w:tab/>
            </w:r>
            <w:r w:rsidR="004357C9">
              <w:rPr>
                <w:webHidden/>
              </w:rPr>
              <w:fldChar w:fldCharType="begin"/>
            </w:r>
            <w:r w:rsidR="004357C9">
              <w:rPr>
                <w:webHidden/>
              </w:rPr>
              <w:instrText xml:space="preserve"> PAGEREF _Toc449435855 \h </w:instrText>
            </w:r>
            <w:r w:rsidR="004357C9">
              <w:rPr>
                <w:webHidden/>
              </w:rPr>
            </w:r>
            <w:r w:rsidR="004357C9">
              <w:rPr>
                <w:webHidden/>
              </w:rPr>
              <w:fldChar w:fldCharType="separate"/>
            </w:r>
            <w:r w:rsidR="00BD2118">
              <w:rPr>
                <w:webHidden/>
              </w:rPr>
              <w:t>2</w:t>
            </w:r>
            <w:r w:rsidR="004357C9">
              <w:rPr>
                <w:webHidden/>
              </w:rPr>
              <w:fldChar w:fldCharType="end"/>
            </w:r>
          </w:hyperlink>
        </w:p>
        <w:p w14:paraId="2D9FE405" w14:textId="4AB4F93E" w:rsidR="004357C9" w:rsidRDefault="005238A1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49435856" w:history="1">
            <w:r w:rsidR="004357C9" w:rsidRPr="00F2374C">
              <w:rPr>
                <w:rStyle w:val="Hyperlink"/>
                <w:rFonts w:asciiTheme="majorHAnsi" w:hAnsiTheme="majorHAnsi"/>
              </w:rPr>
              <w:t>Customer Support</w:t>
            </w:r>
            <w:r w:rsidR="004357C9">
              <w:rPr>
                <w:webHidden/>
              </w:rPr>
              <w:tab/>
            </w:r>
            <w:r w:rsidR="004357C9">
              <w:rPr>
                <w:webHidden/>
              </w:rPr>
              <w:fldChar w:fldCharType="begin"/>
            </w:r>
            <w:r w:rsidR="004357C9">
              <w:rPr>
                <w:webHidden/>
              </w:rPr>
              <w:instrText xml:space="preserve"> PAGEREF _Toc449435856 \h </w:instrText>
            </w:r>
            <w:r w:rsidR="004357C9">
              <w:rPr>
                <w:webHidden/>
              </w:rPr>
            </w:r>
            <w:r w:rsidR="004357C9">
              <w:rPr>
                <w:webHidden/>
              </w:rPr>
              <w:fldChar w:fldCharType="separate"/>
            </w:r>
            <w:r w:rsidR="00BD2118">
              <w:rPr>
                <w:webHidden/>
              </w:rPr>
              <w:t>2</w:t>
            </w:r>
            <w:r w:rsidR="004357C9">
              <w:rPr>
                <w:webHidden/>
              </w:rPr>
              <w:fldChar w:fldCharType="end"/>
            </w:r>
          </w:hyperlink>
        </w:p>
        <w:p w14:paraId="69FB65A3" w14:textId="4819830F" w:rsidR="004357C9" w:rsidRDefault="005238A1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49435857" w:history="1">
            <w:r w:rsidR="004357C9" w:rsidRPr="00F2374C">
              <w:rPr>
                <w:rStyle w:val="Hyperlink"/>
              </w:rPr>
              <w:t>2</w:t>
            </w:r>
            <w:r w:rsidR="004357C9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4357C9" w:rsidRPr="00F2374C">
              <w:rPr>
                <w:rStyle w:val="Hyperlink"/>
              </w:rPr>
              <w:t>IMG2 Protocol Support in NetSpeed IP</w:t>
            </w:r>
            <w:r w:rsidR="004357C9">
              <w:rPr>
                <w:webHidden/>
              </w:rPr>
              <w:tab/>
            </w:r>
            <w:r w:rsidR="004357C9">
              <w:rPr>
                <w:webHidden/>
              </w:rPr>
              <w:fldChar w:fldCharType="begin"/>
            </w:r>
            <w:r w:rsidR="004357C9">
              <w:rPr>
                <w:webHidden/>
              </w:rPr>
              <w:instrText xml:space="preserve"> PAGEREF _Toc449435857 \h </w:instrText>
            </w:r>
            <w:r w:rsidR="004357C9">
              <w:rPr>
                <w:webHidden/>
              </w:rPr>
            </w:r>
            <w:r w:rsidR="004357C9">
              <w:rPr>
                <w:webHidden/>
              </w:rPr>
              <w:fldChar w:fldCharType="separate"/>
            </w:r>
            <w:r w:rsidR="00BD2118">
              <w:rPr>
                <w:webHidden/>
              </w:rPr>
              <w:t>4</w:t>
            </w:r>
            <w:r w:rsidR="004357C9">
              <w:rPr>
                <w:webHidden/>
              </w:rPr>
              <w:fldChar w:fldCharType="end"/>
            </w:r>
          </w:hyperlink>
        </w:p>
        <w:p w14:paraId="6C77058A" w14:textId="5B50E0D5" w:rsidR="004357C9" w:rsidRDefault="005238A1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49435858" w:history="1">
            <w:r w:rsidR="004357C9" w:rsidRPr="00F2374C">
              <w:rPr>
                <w:rStyle w:val="Hyperlink"/>
                <w:noProof/>
              </w:rPr>
              <w:t>2.1</w:t>
            </w:r>
            <w:r w:rsidR="004357C9">
              <w:rPr>
                <w:noProof/>
                <w:szCs w:val="22"/>
              </w:rPr>
              <w:tab/>
            </w:r>
            <w:r w:rsidR="004357C9" w:rsidRPr="00F2374C">
              <w:rPr>
                <w:rStyle w:val="Hyperlink"/>
                <w:noProof/>
              </w:rPr>
              <w:t>IMG Protocol 2.0 Signal Implementation</w:t>
            </w:r>
            <w:r w:rsidR="004357C9">
              <w:rPr>
                <w:noProof/>
                <w:webHidden/>
              </w:rPr>
              <w:tab/>
            </w:r>
            <w:r w:rsidR="004357C9">
              <w:rPr>
                <w:noProof/>
                <w:webHidden/>
              </w:rPr>
              <w:fldChar w:fldCharType="begin"/>
            </w:r>
            <w:r w:rsidR="004357C9">
              <w:rPr>
                <w:noProof/>
                <w:webHidden/>
              </w:rPr>
              <w:instrText xml:space="preserve"> PAGEREF _Toc449435858 \h </w:instrText>
            </w:r>
            <w:r w:rsidR="004357C9">
              <w:rPr>
                <w:noProof/>
                <w:webHidden/>
              </w:rPr>
            </w:r>
            <w:r w:rsidR="004357C9">
              <w:rPr>
                <w:noProof/>
                <w:webHidden/>
              </w:rPr>
              <w:fldChar w:fldCharType="separate"/>
            </w:r>
            <w:r w:rsidR="00BD2118">
              <w:rPr>
                <w:noProof/>
                <w:webHidden/>
              </w:rPr>
              <w:t>4</w:t>
            </w:r>
            <w:r w:rsidR="004357C9">
              <w:rPr>
                <w:noProof/>
                <w:webHidden/>
              </w:rPr>
              <w:fldChar w:fldCharType="end"/>
            </w:r>
          </w:hyperlink>
        </w:p>
        <w:p w14:paraId="2D1C6B7B" w14:textId="26AD7012" w:rsidR="004357C9" w:rsidRDefault="005238A1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49435864" w:history="1">
            <w:r w:rsidR="004357C9" w:rsidRPr="00F2374C">
              <w:rPr>
                <w:rStyle w:val="Hyperlink"/>
                <w:noProof/>
              </w:rPr>
              <w:t>2.2</w:t>
            </w:r>
            <w:r w:rsidR="004357C9">
              <w:rPr>
                <w:noProof/>
                <w:szCs w:val="22"/>
              </w:rPr>
              <w:tab/>
            </w:r>
            <w:r w:rsidR="004357C9" w:rsidRPr="00F2374C">
              <w:rPr>
                <w:rStyle w:val="Hyperlink"/>
                <w:noProof/>
              </w:rPr>
              <w:t>New Bridge Properties To Support IMG 2.0 Bus Protocol</w:t>
            </w:r>
            <w:r w:rsidR="004357C9">
              <w:rPr>
                <w:noProof/>
                <w:webHidden/>
              </w:rPr>
              <w:tab/>
            </w:r>
            <w:r w:rsidR="004357C9">
              <w:rPr>
                <w:noProof/>
                <w:webHidden/>
              </w:rPr>
              <w:fldChar w:fldCharType="begin"/>
            </w:r>
            <w:r w:rsidR="004357C9">
              <w:rPr>
                <w:noProof/>
                <w:webHidden/>
              </w:rPr>
              <w:instrText xml:space="preserve"> PAGEREF _Toc449435864 \h </w:instrText>
            </w:r>
            <w:r w:rsidR="004357C9">
              <w:rPr>
                <w:noProof/>
                <w:webHidden/>
              </w:rPr>
            </w:r>
            <w:r w:rsidR="004357C9">
              <w:rPr>
                <w:noProof/>
                <w:webHidden/>
              </w:rPr>
              <w:fldChar w:fldCharType="separate"/>
            </w:r>
            <w:r w:rsidR="00BD2118">
              <w:rPr>
                <w:noProof/>
                <w:webHidden/>
              </w:rPr>
              <w:t>4</w:t>
            </w:r>
            <w:r w:rsidR="004357C9">
              <w:rPr>
                <w:noProof/>
                <w:webHidden/>
              </w:rPr>
              <w:fldChar w:fldCharType="end"/>
            </w:r>
          </w:hyperlink>
        </w:p>
        <w:p w14:paraId="36541A56" w14:textId="3591C780" w:rsidR="004357C9" w:rsidRDefault="005238A1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49435865" w:history="1">
            <w:r w:rsidR="004357C9" w:rsidRPr="00F2374C">
              <w:rPr>
                <w:rStyle w:val="Hyperlink"/>
                <w:noProof/>
              </w:rPr>
              <w:t>2.3</w:t>
            </w:r>
            <w:r w:rsidR="004357C9">
              <w:rPr>
                <w:noProof/>
                <w:szCs w:val="22"/>
              </w:rPr>
              <w:tab/>
            </w:r>
            <w:r w:rsidR="004357C9" w:rsidRPr="00F2374C">
              <w:rPr>
                <w:rStyle w:val="Hyperlink"/>
                <w:noProof/>
              </w:rPr>
              <w:t>Removed Interface Properties</w:t>
            </w:r>
            <w:r w:rsidR="004357C9">
              <w:rPr>
                <w:noProof/>
                <w:webHidden/>
              </w:rPr>
              <w:tab/>
            </w:r>
            <w:r w:rsidR="004357C9">
              <w:rPr>
                <w:noProof/>
                <w:webHidden/>
              </w:rPr>
              <w:fldChar w:fldCharType="begin"/>
            </w:r>
            <w:r w:rsidR="004357C9">
              <w:rPr>
                <w:noProof/>
                <w:webHidden/>
              </w:rPr>
              <w:instrText xml:space="preserve"> PAGEREF _Toc449435865 \h </w:instrText>
            </w:r>
            <w:r w:rsidR="004357C9">
              <w:rPr>
                <w:noProof/>
                <w:webHidden/>
              </w:rPr>
            </w:r>
            <w:r w:rsidR="004357C9">
              <w:rPr>
                <w:noProof/>
                <w:webHidden/>
              </w:rPr>
              <w:fldChar w:fldCharType="separate"/>
            </w:r>
            <w:r w:rsidR="00BD2118">
              <w:rPr>
                <w:noProof/>
                <w:webHidden/>
              </w:rPr>
              <w:t>5</w:t>
            </w:r>
            <w:r w:rsidR="004357C9">
              <w:rPr>
                <w:noProof/>
                <w:webHidden/>
              </w:rPr>
              <w:fldChar w:fldCharType="end"/>
            </w:r>
          </w:hyperlink>
        </w:p>
        <w:p w14:paraId="5383281D" w14:textId="5FA33E65" w:rsidR="004357C9" w:rsidRDefault="005238A1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49435866" w:history="1">
            <w:r w:rsidR="004357C9" w:rsidRPr="00F2374C">
              <w:rPr>
                <w:rStyle w:val="Hyperlink"/>
                <w:noProof/>
              </w:rPr>
              <w:t>2.4</w:t>
            </w:r>
            <w:r w:rsidR="004357C9">
              <w:rPr>
                <w:noProof/>
                <w:szCs w:val="22"/>
              </w:rPr>
              <w:tab/>
            </w:r>
            <w:r w:rsidR="004357C9" w:rsidRPr="00F2374C">
              <w:rPr>
                <w:rStyle w:val="Hyperlink"/>
                <w:noProof/>
              </w:rPr>
              <w:t>Existing Interface Properties Which Support IMG 2.0 Bus Protocol</w:t>
            </w:r>
            <w:r w:rsidR="004357C9">
              <w:rPr>
                <w:noProof/>
                <w:webHidden/>
              </w:rPr>
              <w:tab/>
            </w:r>
            <w:r w:rsidR="004357C9">
              <w:rPr>
                <w:noProof/>
                <w:webHidden/>
              </w:rPr>
              <w:fldChar w:fldCharType="begin"/>
            </w:r>
            <w:r w:rsidR="004357C9">
              <w:rPr>
                <w:noProof/>
                <w:webHidden/>
              </w:rPr>
              <w:instrText xml:space="preserve"> PAGEREF _Toc449435866 \h </w:instrText>
            </w:r>
            <w:r w:rsidR="004357C9">
              <w:rPr>
                <w:noProof/>
                <w:webHidden/>
              </w:rPr>
            </w:r>
            <w:r w:rsidR="004357C9">
              <w:rPr>
                <w:noProof/>
                <w:webHidden/>
              </w:rPr>
              <w:fldChar w:fldCharType="separate"/>
            </w:r>
            <w:r w:rsidR="00BD2118">
              <w:rPr>
                <w:noProof/>
                <w:webHidden/>
              </w:rPr>
              <w:t>5</w:t>
            </w:r>
            <w:r w:rsidR="004357C9">
              <w:rPr>
                <w:noProof/>
                <w:webHidden/>
              </w:rPr>
              <w:fldChar w:fldCharType="end"/>
            </w:r>
          </w:hyperlink>
        </w:p>
        <w:p w14:paraId="69A6B653" w14:textId="7E0C3A61" w:rsidR="004357C9" w:rsidRDefault="005238A1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49435868" w:history="1">
            <w:r w:rsidR="004357C9" w:rsidRPr="00F2374C">
              <w:rPr>
                <w:rStyle w:val="Hyperlink"/>
                <w:noProof/>
              </w:rPr>
              <w:t>2.5</w:t>
            </w:r>
            <w:r w:rsidR="004357C9">
              <w:rPr>
                <w:noProof/>
                <w:szCs w:val="22"/>
              </w:rPr>
              <w:tab/>
            </w:r>
            <w:r w:rsidR="004357C9" w:rsidRPr="00F2374C">
              <w:rPr>
                <w:rStyle w:val="Hyperlink"/>
                <w:noProof/>
              </w:rPr>
              <w:t>Existing Bridge Properties Which Support IMG 2.0 Bus Protocol</w:t>
            </w:r>
            <w:r w:rsidR="004357C9">
              <w:rPr>
                <w:noProof/>
                <w:webHidden/>
              </w:rPr>
              <w:tab/>
            </w:r>
            <w:r w:rsidR="004357C9">
              <w:rPr>
                <w:noProof/>
                <w:webHidden/>
              </w:rPr>
              <w:fldChar w:fldCharType="begin"/>
            </w:r>
            <w:r w:rsidR="004357C9">
              <w:rPr>
                <w:noProof/>
                <w:webHidden/>
              </w:rPr>
              <w:instrText xml:space="preserve"> PAGEREF _Toc449435868 \h </w:instrText>
            </w:r>
            <w:r w:rsidR="004357C9">
              <w:rPr>
                <w:noProof/>
                <w:webHidden/>
              </w:rPr>
            </w:r>
            <w:r w:rsidR="004357C9">
              <w:rPr>
                <w:noProof/>
                <w:webHidden/>
              </w:rPr>
              <w:fldChar w:fldCharType="separate"/>
            </w:r>
            <w:r w:rsidR="00BD2118">
              <w:rPr>
                <w:noProof/>
                <w:webHidden/>
              </w:rPr>
              <w:t>5</w:t>
            </w:r>
            <w:r w:rsidR="004357C9">
              <w:rPr>
                <w:noProof/>
                <w:webHidden/>
              </w:rPr>
              <w:fldChar w:fldCharType="end"/>
            </w:r>
          </w:hyperlink>
        </w:p>
        <w:p w14:paraId="4418E9F8" w14:textId="3BAD8D88" w:rsidR="004357C9" w:rsidRDefault="004357C9">
          <w:r>
            <w:rPr>
              <w:b/>
              <w:bCs/>
              <w:noProof/>
            </w:rPr>
            <w:fldChar w:fldCharType="end"/>
          </w:r>
        </w:p>
      </w:sdtContent>
    </w:sdt>
    <w:p w14:paraId="27F00E2D" w14:textId="3568B3D0" w:rsidR="004357C9" w:rsidRDefault="004357C9"/>
    <w:p w14:paraId="41E116F6" w14:textId="029360AD" w:rsidR="0011273D" w:rsidRPr="0042361E" w:rsidRDefault="0011273D" w:rsidP="0011273D">
      <w:pPr>
        <w:pStyle w:val="TOC2"/>
        <w:rPr>
          <w:rFonts w:asciiTheme="majorHAnsi" w:hAnsiTheme="majorHAnsi"/>
        </w:rPr>
      </w:pPr>
    </w:p>
    <w:p w14:paraId="733AC217" w14:textId="77777777" w:rsidR="0011273D" w:rsidRPr="0042361E" w:rsidRDefault="0011273D" w:rsidP="0011273D">
      <w:pPr>
        <w:pStyle w:val="Body"/>
        <w:rPr>
          <w:rFonts w:asciiTheme="majorHAnsi" w:hAnsiTheme="majorHAnsi"/>
        </w:rPr>
      </w:pPr>
    </w:p>
    <w:p w14:paraId="7B5C574C" w14:textId="77777777" w:rsidR="00786539" w:rsidRPr="0042361E" w:rsidRDefault="007865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28" w:name="_Toc347088143"/>
      <w:r w:rsidRPr="0042361E">
        <w:rPr>
          <w:rFonts w:asciiTheme="majorHAnsi" w:hAnsiTheme="majorHAnsi"/>
        </w:rPr>
        <w:br w:type="page"/>
      </w:r>
    </w:p>
    <w:p w14:paraId="6D4F096C" w14:textId="07539081" w:rsidR="00786539" w:rsidRPr="0042361E" w:rsidRDefault="009607D7" w:rsidP="00BD2118">
      <w:pPr>
        <w:pStyle w:val="Heading1"/>
        <w:ind w:left="432"/>
      </w:pPr>
      <w:bookmarkStart w:id="29" w:name="_Toc449188199"/>
      <w:bookmarkStart w:id="30" w:name="_Toc449435719"/>
      <w:bookmarkStart w:id="31" w:name="_Toc449435764"/>
      <w:bookmarkStart w:id="32" w:name="_Toc449435857"/>
      <w:r>
        <w:lastRenderedPageBreak/>
        <w:t>IMG2 P</w:t>
      </w:r>
      <w:r w:rsidR="00786539" w:rsidRPr="0042361E">
        <w:t>rotocol Support in NetSpeed IP</w:t>
      </w:r>
      <w:bookmarkEnd w:id="29"/>
      <w:bookmarkEnd w:id="30"/>
      <w:bookmarkEnd w:id="31"/>
      <w:bookmarkEnd w:id="32"/>
    </w:p>
    <w:p w14:paraId="29E106FD" w14:textId="6AF082F2" w:rsidR="00786539" w:rsidRPr="0042361E" w:rsidRDefault="004E3E3C" w:rsidP="00786539">
      <w:pPr>
        <w:pStyle w:val="Heading2"/>
      </w:pPr>
      <w:bookmarkStart w:id="33" w:name="_Toc449188200"/>
      <w:bookmarkStart w:id="34" w:name="_Toc449435720"/>
      <w:bookmarkStart w:id="35" w:name="_Toc449435765"/>
      <w:bookmarkStart w:id="36" w:name="_Toc449435858"/>
      <w:r>
        <w:t>IMG Protocol 2.0 Signal Implementation</w:t>
      </w:r>
      <w:bookmarkEnd w:id="33"/>
      <w:bookmarkEnd w:id="34"/>
      <w:bookmarkEnd w:id="35"/>
      <w:bookmarkEnd w:id="36"/>
    </w:p>
    <w:p w14:paraId="38D5F0C7" w14:textId="4BF42638" w:rsidR="00786539" w:rsidRPr="0042361E" w:rsidRDefault="00B5204D" w:rsidP="00786539">
      <w:pPr>
        <w:jc w:val="both"/>
        <w:rPr>
          <w:rFonts w:asciiTheme="majorHAnsi" w:hAnsiTheme="majorHAnsi"/>
        </w:rPr>
      </w:pPr>
      <w:r w:rsidRPr="0042361E">
        <w:rPr>
          <w:rFonts w:asciiTheme="majorHAnsi" w:hAnsiTheme="majorHAnsi"/>
        </w:rPr>
        <w:t xml:space="preserve">The table below provides a </w:t>
      </w:r>
      <w:r w:rsidR="00786539" w:rsidRPr="0042361E">
        <w:rPr>
          <w:rFonts w:asciiTheme="majorHAnsi" w:hAnsiTheme="majorHAnsi"/>
        </w:rPr>
        <w:t xml:space="preserve">high level summary of </w:t>
      </w:r>
      <w:r w:rsidR="009607D7">
        <w:rPr>
          <w:rFonts w:asciiTheme="majorHAnsi" w:hAnsiTheme="majorHAnsi"/>
        </w:rPr>
        <w:t>IMG</w:t>
      </w:r>
      <w:r w:rsidR="00F00A66">
        <w:rPr>
          <w:rFonts w:asciiTheme="majorHAnsi" w:hAnsiTheme="majorHAnsi"/>
        </w:rPr>
        <w:t xml:space="preserve"> Bus Protocol </w:t>
      </w:r>
      <w:r w:rsidR="009607D7">
        <w:rPr>
          <w:rFonts w:asciiTheme="majorHAnsi" w:hAnsiTheme="majorHAnsi"/>
        </w:rPr>
        <w:t>2</w:t>
      </w:r>
      <w:r w:rsidR="00F00A66">
        <w:rPr>
          <w:rFonts w:asciiTheme="majorHAnsi" w:hAnsiTheme="majorHAnsi"/>
        </w:rPr>
        <w:t>.0</w:t>
      </w:r>
      <w:r w:rsidR="009607D7">
        <w:rPr>
          <w:rFonts w:asciiTheme="majorHAnsi" w:hAnsiTheme="majorHAnsi"/>
        </w:rPr>
        <w:t xml:space="preserve"> </w:t>
      </w:r>
      <w:r w:rsidR="00F00A66">
        <w:rPr>
          <w:rFonts w:asciiTheme="majorHAnsi" w:hAnsiTheme="majorHAnsi"/>
        </w:rPr>
        <w:t>signals</w:t>
      </w:r>
      <w:r w:rsidR="00F00A66" w:rsidRPr="0042361E">
        <w:rPr>
          <w:rFonts w:asciiTheme="majorHAnsi" w:hAnsiTheme="majorHAnsi"/>
        </w:rPr>
        <w:t xml:space="preserve"> </w:t>
      </w:r>
      <w:r w:rsidR="00F00A66">
        <w:rPr>
          <w:rFonts w:asciiTheme="majorHAnsi" w:hAnsiTheme="majorHAnsi"/>
        </w:rPr>
        <w:t>implemented</w:t>
      </w:r>
      <w:r w:rsidR="00F00A66" w:rsidRPr="0042361E">
        <w:rPr>
          <w:rFonts w:asciiTheme="majorHAnsi" w:hAnsiTheme="majorHAnsi"/>
        </w:rPr>
        <w:t xml:space="preserve"> </w:t>
      </w:r>
      <w:r w:rsidR="00786539" w:rsidRPr="0042361E">
        <w:rPr>
          <w:rFonts w:asciiTheme="majorHAnsi" w:hAnsiTheme="majorHAnsi"/>
        </w:rPr>
        <w:t xml:space="preserve">by </w:t>
      </w:r>
      <w:proofErr w:type="spellStart"/>
      <w:r w:rsidR="00786539" w:rsidRPr="0042361E">
        <w:rPr>
          <w:rFonts w:asciiTheme="majorHAnsi" w:hAnsiTheme="majorHAnsi"/>
        </w:rPr>
        <w:t>NetSpeed</w:t>
      </w:r>
      <w:proofErr w:type="spellEnd"/>
      <w:r w:rsidR="00786539" w:rsidRPr="0042361E">
        <w:rPr>
          <w:rFonts w:asciiTheme="majorHAnsi" w:hAnsiTheme="majorHAnsi"/>
        </w:rPr>
        <w:t xml:space="preserve"> </w:t>
      </w:r>
      <w:r w:rsidR="009607D7">
        <w:rPr>
          <w:rFonts w:asciiTheme="majorHAnsi" w:hAnsiTheme="majorHAnsi"/>
        </w:rPr>
        <w:t>IP</w:t>
      </w:r>
      <w:r w:rsidR="00786539" w:rsidRPr="0042361E">
        <w:rPr>
          <w:rFonts w:asciiTheme="majorHAnsi" w:hAnsiTheme="majorHAnsi"/>
        </w:rPr>
        <w:t>.</w:t>
      </w:r>
    </w:p>
    <w:tbl>
      <w:tblPr>
        <w:tblStyle w:val="MediumShading1-Accent1"/>
        <w:tblW w:w="9914" w:type="dxa"/>
        <w:tblInd w:w="-280" w:type="dxa"/>
        <w:tblLook w:val="06A0" w:firstRow="1" w:lastRow="0" w:firstColumn="1" w:lastColumn="0" w:noHBand="1" w:noVBand="1"/>
      </w:tblPr>
      <w:tblGrid>
        <w:gridCol w:w="4767"/>
        <w:gridCol w:w="5147"/>
      </w:tblGrid>
      <w:tr w:rsidR="00367074" w:rsidRPr="0042361E" w14:paraId="2D98E1B8" w14:textId="77777777" w:rsidTr="00BD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282C61B" w14:textId="2D320036" w:rsidR="00786539" w:rsidRPr="009607D7" w:rsidRDefault="009607D7" w:rsidP="00145CAA">
            <w:pPr>
              <w:pStyle w:val="TableParagraph"/>
              <w:spacing w:before="45"/>
              <w:ind w:left="560"/>
              <w:rPr>
                <w:rFonts w:asciiTheme="majorHAnsi" w:eastAsia="Arial" w:hAnsiTheme="majorHAnsi" w:cstheme="minorHAnsi"/>
              </w:rPr>
            </w:pPr>
            <w:r w:rsidRPr="009607D7">
              <w:rPr>
                <w:rFonts w:asciiTheme="majorHAnsi" w:eastAsia="Arial" w:hAnsiTheme="majorHAnsi" w:cstheme="minorHAnsi"/>
                <w:spacing w:val="1"/>
              </w:rPr>
              <w:t>IMG2 Signal</w:t>
            </w:r>
          </w:p>
        </w:tc>
        <w:tc>
          <w:tcPr>
            <w:tcW w:w="5200" w:type="dxa"/>
          </w:tcPr>
          <w:p w14:paraId="6DF6BC0B" w14:textId="6A60D25C" w:rsidR="00786539" w:rsidRPr="009607D7" w:rsidRDefault="00F00A66" w:rsidP="005A54BB">
            <w:pPr>
              <w:pStyle w:val="TableParagraph"/>
              <w:spacing w:before="4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" w:hAnsiTheme="majorHAnsi" w:cstheme="minorHAnsi"/>
              </w:rPr>
            </w:pPr>
            <w:r>
              <w:rPr>
                <w:rFonts w:asciiTheme="majorHAnsi" w:eastAsia="Arial" w:hAnsiTheme="majorHAnsi" w:cstheme="minorHAnsi"/>
                <w:spacing w:val="-1"/>
              </w:rPr>
              <w:t xml:space="preserve">    </w:t>
            </w:r>
            <w:r w:rsidR="009607D7" w:rsidRPr="009607D7">
              <w:rPr>
                <w:rFonts w:asciiTheme="majorHAnsi" w:eastAsia="Arial" w:hAnsiTheme="majorHAnsi" w:cstheme="minorHAnsi"/>
                <w:spacing w:val="-1"/>
              </w:rPr>
              <w:t>Supported Value</w:t>
            </w:r>
            <w:r w:rsidR="00367074">
              <w:rPr>
                <w:rFonts w:asciiTheme="majorHAnsi" w:eastAsia="Arial" w:hAnsiTheme="majorHAnsi" w:cstheme="minorHAnsi"/>
                <w:spacing w:val="-1"/>
              </w:rPr>
              <w:t>s</w:t>
            </w:r>
          </w:p>
        </w:tc>
      </w:tr>
      <w:tr w:rsidR="00367074" w:rsidRPr="0042361E" w14:paraId="4DCFA87B" w14:textId="77777777" w:rsidTr="00BD211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7FB6D644" w14:textId="5FF582F6" w:rsidR="009607D7" w:rsidRPr="00BD2118" w:rsidRDefault="009607D7" w:rsidP="00BD2118">
            <w:pPr>
              <w:pStyle w:val="TableParagraph"/>
              <w:spacing w:line="230" w:lineRule="exact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img2_addr</w:t>
            </w:r>
            <w:r w:rsidR="00F00A66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[P_SLV_ADDRS_WIDTH-1:0]</w:t>
            </w:r>
          </w:p>
        </w:tc>
        <w:tc>
          <w:tcPr>
            <w:tcW w:w="5200" w:type="dxa"/>
          </w:tcPr>
          <w:p w14:paraId="2446DE6C" w14:textId="114049C8" w:rsidR="009607D7" w:rsidRPr="00BD2118" w:rsidRDefault="00F00A66" w:rsidP="009607D7">
            <w:pPr>
              <w:pStyle w:val="TableParagraph"/>
              <w:spacing w:before="10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</w:t>
            </w:r>
            <w:r w:rsidR="00E55B7E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14-60</w:t>
            </w:r>
          </w:p>
        </w:tc>
      </w:tr>
      <w:tr w:rsidR="00367074" w:rsidRPr="0042361E" w14:paraId="1A1CF5BC" w14:textId="77777777" w:rsidTr="00BD211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327F48F5" w14:textId="21375D35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img2_wdata</w:t>
            </w:r>
            <w:r w:rsidR="00F00A66" w:rsidRPr="008C7855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[P_IMG2_DATA_WIDTH-1:0]</w:t>
            </w:r>
          </w:p>
        </w:tc>
        <w:tc>
          <w:tcPr>
            <w:tcW w:w="5200" w:type="dxa"/>
          </w:tcPr>
          <w:p w14:paraId="4D178382" w14:textId="4604AE9C" w:rsidR="009607D7" w:rsidRPr="00BD2118" w:rsidRDefault="00F00A66" w:rsidP="009607D7">
            <w:pPr>
              <w:pStyle w:val="TableParagraph"/>
              <w:spacing w:before="3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64,128,256,512</w:t>
            </w:r>
          </w:p>
        </w:tc>
      </w:tr>
      <w:tr w:rsidR="00367074" w:rsidRPr="0042361E" w14:paraId="0E98662E" w14:textId="77777777" w:rsidTr="00BD211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640BE92A" w14:textId="63FF76A5" w:rsidR="009607D7" w:rsidRPr="00BD2118" w:rsidRDefault="009607D7" w:rsidP="00BD2118">
            <w:pPr>
              <w:pStyle w:val="TableParagraph"/>
              <w:spacing w:before="39" w:line="230" w:lineRule="exact"/>
              <w:ind w:right="40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img2_rdnwr</w:t>
            </w:r>
            <w:r w:rsidR="00F00A66" w:rsidRPr="008C7855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[0]</w:t>
            </w:r>
          </w:p>
        </w:tc>
        <w:tc>
          <w:tcPr>
            <w:tcW w:w="5200" w:type="dxa"/>
          </w:tcPr>
          <w:p w14:paraId="78A28A16" w14:textId="3CAB80FF" w:rsidR="009607D7" w:rsidRPr="00BD2118" w:rsidRDefault="00F00A66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</w:t>
            </w:r>
            <w:r w:rsidR="00E55B7E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0,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1</w:t>
            </w:r>
          </w:p>
        </w:tc>
      </w:tr>
      <w:tr w:rsidR="00367074" w:rsidRPr="0042361E" w14:paraId="7F8EECE1" w14:textId="77777777" w:rsidTr="00BD2118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794B3AD" w14:textId="7249A326" w:rsidR="009607D7" w:rsidRPr="00BD2118" w:rsidRDefault="009607D7" w:rsidP="00BD2118">
            <w:pPr>
              <w:pStyle w:val="TableParagraph"/>
              <w:spacing w:before="39" w:line="230" w:lineRule="exact"/>
              <w:ind w:right="404"/>
              <w:rPr>
                <w:rFonts w:asciiTheme="majorHAnsi" w:eastAsia="Palatino Linotype" w:hAnsiTheme="majorHAnsi" w:cstheme="minorHAnsi"/>
                <w:w w:val="105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img2_data_mask</w:t>
            </w:r>
            <w:r w:rsidR="00F00A66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[P_IMG2_DATA_WIDTH/8-1:0]</w:t>
            </w:r>
          </w:p>
        </w:tc>
        <w:tc>
          <w:tcPr>
            <w:tcW w:w="5200" w:type="dxa"/>
          </w:tcPr>
          <w:p w14:paraId="6EBDB9D4" w14:textId="7FBE63B9" w:rsidR="009607D7" w:rsidRPr="00BD2118" w:rsidRDefault="00F00A66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8,16,32,64 (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1/8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width 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of img2_wdata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)</w:t>
            </w:r>
          </w:p>
        </w:tc>
      </w:tr>
      <w:tr w:rsidR="00367074" w:rsidRPr="0042361E" w14:paraId="437818D4" w14:textId="77777777" w:rsidTr="00BD211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29225F1D" w14:textId="0E04EEB4" w:rsidR="009607D7" w:rsidRPr="00BD2118" w:rsidRDefault="009607D7" w:rsidP="00BD2118">
            <w:pPr>
              <w:pStyle w:val="TableParagraph"/>
              <w:spacing w:before="39" w:line="230" w:lineRule="exact"/>
              <w:ind w:right="404"/>
              <w:rPr>
                <w:rFonts w:asciiTheme="majorHAnsi" w:eastAsia="Palatino Linotype" w:hAnsiTheme="majorHAnsi" w:cstheme="minorHAnsi"/>
                <w:spacing w:val="-19"/>
                <w:w w:val="105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img2_burst_length</w:t>
            </w:r>
            <w:r w:rsidR="00F00A66" w:rsidRPr="00BD2118">
              <w:rPr>
                <w:rFonts w:asciiTheme="majorHAnsi" w:hAnsiTheme="majorHAnsi"/>
                <w:sz w:val="20"/>
                <w:szCs w:val="20"/>
              </w:rPr>
              <w:t>[4:0]</w:t>
            </w:r>
          </w:p>
        </w:tc>
        <w:tc>
          <w:tcPr>
            <w:tcW w:w="5200" w:type="dxa"/>
          </w:tcPr>
          <w:p w14:paraId="06D5645E" w14:textId="706B049D" w:rsidR="009607D7" w:rsidRPr="00BD2118" w:rsidRDefault="00F00A66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</w:t>
            </w:r>
            <w:r w:rsidR="00FD2358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</w:t>
            </w:r>
            <w:r w:rsidR="00FD2358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0-31</w:t>
            </w:r>
            <w:r w:rsidR="00FD2358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(1-32 transfers)</w:t>
            </w:r>
          </w:p>
        </w:tc>
      </w:tr>
      <w:tr w:rsidR="00367074" w:rsidRPr="0042361E" w14:paraId="1676C2D3" w14:textId="77777777" w:rsidTr="00BD211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715D5D12" w14:textId="2F48D247" w:rsidR="009607D7" w:rsidRPr="00BD2118" w:rsidRDefault="009607D7" w:rsidP="00BD2118">
            <w:pPr>
              <w:pStyle w:val="TableParagraph"/>
              <w:spacing w:before="39" w:line="230" w:lineRule="exact"/>
              <w:ind w:right="404"/>
              <w:rPr>
                <w:rFonts w:asciiTheme="majorHAnsi" w:eastAsia="Palatino Linotype" w:hAnsiTheme="majorHAnsi" w:cstheme="minorHAnsi"/>
                <w:spacing w:val="-2"/>
                <w:w w:val="105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img2_burst_start</w:t>
            </w:r>
            <w:r w:rsidR="00E55B7E" w:rsidRPr="00BD2118">
              <w:rPr>
                <w:rFonts w:asciiTheme="majorHAnsi" w:hAnsiTheme="majorHAnsi"/>
                <w:sz w:val="20"/>
                <w:szCs w:val="20"/>
              </w:rPr>
              <w:t>[0]</w:t>
            </w:r>
          </w:p>
        </w:tc>
        <w:tc>
          <w:tcPr>
            <w:tcW w:w="5200" w:type="dxa"/>
          </w:tcPr>
          <w:p w14:paraId="25C87680" w14:textId="1A8086D0" w:rsidR="009607D7" w:rsidRPr="00BD2118" w:rsidRDefault="00E55B7E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0,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1</w:t>
            </w:r>
          </w:p>
        </w:tc>
      </w:tr>
      <w:tr w:rsidR="00367074" w:rsidRPr="0042361E" w14:paraId="7CDC332F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651CE693" w14:textId="17B7B5F4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img2_burst_end</w:t>
            </w:r>
            <w:r w:rsidR="00E55B7E" w:rsidRPr="00BD2118">
              <w:rPr>
                <w:rFonts w:asciiTheme="majorHAnsi" w:hAnsiTheme="majorHAnsi"/>
                <w:sz w:val="20"/>
                <w:szCs w:val="20"/>
              </w:rPr>
              <w:t>[0]</w:t>
            </w:r>
          </w:p>
        </w:tc>
        <w:tc>
          <w:tcPr>
            <w:tcW w:w="5200" w:type="dxa"/>
          </w:tcPr>
          <w:p w14:paraId="20C69203" w14:textId="4FC09AAD" w:rsidR="009607D7" w:rsidRPr="00BD2118" w:rsidRDefault="00E55B7E" w:rsidP="009607D7">
            <w:pPr>
              <w:pStyle w:val="TableParagraph"/>
              <w:spacing w:before="24"/>
              <w:ind w:left="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0,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1</w:t>
            </w:r>
          </w:p>
        </w:tc>
      </w:tr>
      <w:tr w:rsidR="00367074" w:rsidRPr="0042361E" w14:paraId="708627E1" w14:textId="77777777" w:rsidTr="00BD211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26A497D3" w14:textId="4C82FF64" w:rsidR="009607D7" w:rsidRPr="00BD2118" w:rsidRDefault="009607D7" w:rsidP="00BD2118">
            <w:pPr>
              <w:pStyle w:val="TableParagraph"/>
              <w:spacing w:before="1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img2_burst_type</w:t>
            </w:r>
            <w:r w:rsidR="00E55B7E" w:rsidRPr="00BD2118">
              <w:rPr>
                <w:rFonts w:asciiTheme="majorHAnsi" w:hAnsiTheme="majorHAnsi"/>
                <w:sz w:val="20"/>
                <w:szCs w:val="20"/>
              </w:rPr>
              <w:t>[1:0]</w:t>
            </w:r>
          </w:p>
        </w:tc>
        <w:tc>
          <w:tcPr>
            <w:tcW w:w="5200" w:type="dxa"/>
          </w:tcPr>
          <w:p w14:paraId="13604D67" w14:textId="549CE5CF" w:rsidR="009607D7" w:rsidRPr="00BD2118" w:rsidRDefault="00E55B7E" w:rsidP="009607D7">
            <w:pPr>
              <w:pStyle w:val="TableParagraph"/>
              <w:spacing w:before="48" w:line="230" w:lineRule="exact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</w:t>
            </w:r>
            <w:r w:rsidR="00FD2358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</w:t>
            </w:r>
            <w:r w:rsidR="00FD2358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0 (Fixed), 1 (Increment), 2 (Wrap)</w:t>
            </w:r>
          </w:p>
        </w:tc>
      </w:tr>
      <w:tr w:rsidR="00367074" w:rsidRPr="0042361E" w14:paraId="5B3DA679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65B4DD2B" w14:textId="167746E0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img2_burst_width</w:t>
            </w:r>
            <w:r w:rsidR="00E55B7E" w:rsidRPr="00BD2118">
              <w:rPr>
                <w:rFonts w:asciiTheme="majorHAnsi" w:hAnsiTheme="majorHAnsi"/>
                <w:sz w:val="20"/>
                <w:szCs w:val="20"/>
              </w:rPr>
              <w:t>[2:0]</w:t>
            </w:r>
          </w:p>
        </w:tc>
        <w:tc>
          <w:tcPr>
            <w:tcW w:w="5200" w:type="dxa"/>
          </w:tcPr>
          <w:p w14:paraId="180D8F42" w14:textId="222909E5" w:rsidR="009607D7" w:rsidRPr="00BD2118" w:rsidRDefault="00AE64D2">
            <w:pPr>
              <w:pStyle w:val="TableParagraph"/>
              <w:spacing w:before="48" w:line="230" w:lineRule="exact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</w:t>
            </w:r>
            <w:r w:rsidR="00E7200E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</w:t>
            </w:r>
            <w:r w:rsidR="00E7200E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0-7 (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1-8 bytes</w:t>
            </w:r>
            <w:r w:rsidR="00E7200E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)</w:t>
            </w:r>
          </w:p>
        </w:tc>
      </w:tr>
      <w:tr w:rsidR="00367074" w:rsidRPr="0042361E" w14:paraId="77C1A767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67286571" w14:textId="78E6C1FC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pacing w:val="-1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img2_tag_id</w:t>
            </w:r>
            <w:r w:rsidR="00E55B7E" w:rsidRPr="00BD2118">
              <w:rPr>
                <w:rFonts w:asciiTheme="majorHAnsi" w:hAnsiTheme="majorHAnsi"/>
                <w:sz w:val="20"/>
                <w:szCs w:val="20"/>
              </w:rPr>
              <w:t>[P_IMG2_TAG_ID_WIDTH-1:0]</w:t>
            </w:r>
          </w:p>
        </w:tc>
        <w:tc>
          <w:tcPr>
            <w:tcW w:w="5200" w:type="dxa"/>
          </w:tcPr>
          <w:p w14:paraId="11A4BBB4" w14:textId="673C3088" w:rsidR="009607D7" w:rsidRPr="00BD2118" w:rsidRDefault="00E7200E" w:rsidP="00BD2118">
            <w:pPr>
              <w:pStyle w:val="TableParagraph"/>
              <w:spacing w:before="39" w:line="230" w:lineRule="exac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pacing w:val="-1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0-64 (set by </w:t>
            </w:r>
            <w:proofErr w:type="spellStart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tag_width</w:t>
            </w:r>
            <w:proofErr w:type="spellEnd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)</w:t>
            </w:r>
          </w:p>
        </w:tc>
      </w:tr>
      <w:tr w:rsidR="00367074" w:rsidRPr="0042361E" w14:paraId="4A9CF629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5B401167" w14:textId="231CF072" w:rsidR="009607D7" w:rsidRPr="00BD2118" w:rsidRDefault="009607D7" w:rsidP="00BD2118">
            <w:pPr>
              <w:pStyle w:val="TableParagraph"/>
              <w:spacing w:before="39" w:line="230" w:lineRule="exact"/>
              <w:ind w:right="116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img2_tag_sb</w:t>
            </w:r>
            <w:r w:rsidR="00F1476F" w:rsidRPr="00BD2118">
              <w:rPr>
                <w:rFonts w:asciiTheme="majorHAnsi" w:hAnsiTheme="majorHAnsi"/>
                <w:sz w:val="20"/>
                <w:szCs w:val="20"/>
              </w:rPr>
              <w:t>[P_IMG2_TAG_SB_WIDTH-1:0]</w:t>
            </w:r>
          </w:p>
        </w:tc>
        <w:tc>
          <w:tcPr>
            <w:tcW w:w="5200" w:type="dxa"/>
          </w:tcPr>
          <w:p w14:paraId="43E88757" w14:textId="2792C6DE" w:rsidR="009607D7" w:rsidRPr="00BD2118" w:rsidRDefault="00B13F25" w:rsidP="00BD2118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Set by </w:t>
            </w:r>
            <w:proofErr w:type="spellStart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tag_sb_width_trans</w:t>
            </w:r>
            <w:proofErr w:type="spellEnd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/</w:t>
            </w:r>
            <w:proofErr w:type="spellStart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tag_sb_width_per_byte</w:t>
            </w:r>
            <w:proofErr w:type="spellEnd"/>
          </w:p>
        </w:tc>
      </w:tr>
      <w:tr w:rsidR="00367074" w:rsidRPr="0042361E" w14:paraId="193138B7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29C6FC5" w14:textId="3472E9D2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img2_cache_snoop</w:t>
            </w:r>
            <w:r w:rsidR="00F1476F" w:rsidRPr="00BD2118">
              <w:rPr>
                <w:rFonts w:asciiTheme="majorHAnsi" w:hAnsiTheme="majorHAnsi"/>
                <w:sz w:val="20"/>
                <w:szCs w:val="20"/>
              </w:rPr>
              <w:t>[0]</w:t>
            </w:r>
          </w:p>
        </w:tc>
        <w:tc>
          <w:tcPr>
            <w:tcW w:w="5200" w:type="dxa"/>
          </w:tcPr>
          <w:p w14:paraId="4678891F" w14:textId="2E5D6DF4" w:rsidR="009607D7" w:rsidRPr="00BD2118" w:rsidRDefault="00046752" w:rsidP="009607D7">
            <w:pPr>
              <w:pStyle w:val="TableParagraph"/>
              <w:spacing w:before="39" w:line="230" w:lineRule="exact"/>
              <w:ind w:left="86"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</w:t>
            </w: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0,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1</w:t>
            </w:r>
          </w:p>
        </w:tc>
      </w:tr>
      <w:tr w:rsidR="00367074" w:rsidRPr="0042361E" w14:paraId="73E73DB8" w14:textId="77777777" w:rsidTr="00BD2118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105995C8" w14:textId="093B87DD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img2_rdata</w:t>
            </w:r>
            <w:r w:rsidR="00046752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[P_IMG2_DATA_WIDTH-1:0]</w:t>
            </w:r>
          </w:p>
        </w:tc>
        <w:tc>
          <w:tcPr>
            <w:tcW w:w="5200" w:type="dxa"/>
          </w:tcPr>
          <w:p w14:paraId="57D3D034" w14:textId="52FF7CA3" w:rsidR="009607D7" w:rsidRPr="00BD2118" w:rsidRDefault="00046752" w:rsidP="009607D7">
            <w:pPr>
              <w:pStyle w:val="TableParagraph"/>
              <w:spacing w:before="24" w:line="271" w:lineRule="auto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 </w:t>
            </w:r>
            <w:r w:rsidR="00B13F25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64,128,256,512</w:t>
            </w:r>
          </w:p>
        </w:tc>
      </w:tr>
      <w:tr w:rsidR="00367074" w:rsidRPr="0042361E" w14:paraId="00CFB354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937AC17" w14:textId="0BC67B65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img2_rd_tag_id</w:t>
            </w:r>
            <w:r w:rsidR="00B13F25" w:rsidRPr="00BD2118">
              <w:rPr>
                <w:rFonts w:asciiTheme="majorHAnsi" w:hAnsiTheme="majorHAnsi"/>
                <w:sz w:val="20"/>
                <w:szCs w:val="20"/>
              </w:rPr>
              <w:t>[P_IMG2_TAG_ID_WIDTH-1:0]</w:t>
            </w:r>
          </w:p>
        </w:tc>
        <w:tc>
          <w:tcPr>
            <w:tcW w:w="5200" w:type="dxa"/>
          </w:tcPr>
          <w:p w14:paraId="37D1A5BA" w14:textId="7F122CB7" w:rsidR="009607D7" w:rsidRPr="00BD2118" w:rsidRDefault="00B13F25" w:rsidP="00BD2118">
            <w:pPr>
              <w:pStyle w:val="TableParagraph"/>
              <w:spacing w:before="24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0-64 (set by </w:t>
            </w:r>
            <w:proofErr w:type="spellStart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tag_width</w:t>
            </w:r>
            <w:proofErr w:type="spellEnd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)</w:t>
            </w:r>
          </w:p>
        </w:tc>
      </w:tr>
      <w:tr w:rsidR="00367074" w:rsidRPr="0042361E" w14:paraId="02D8A19C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567A4CA8" w14:textId="5C71A766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img2_rd_tag_sb</w:t>
            </w:r>
            <w:r w:rsidR="00B13F25" w:rsidRPr="00BD2118">
              <w:rPr>
                <w:rFonts w:asciiTheme="majorHAnsi" w:hAnsiTheme="majorHAnsi"/>
                <w:sz w:val="20"/>
                <w:szCs w:val="20"/>
              </w:rPr>
              <w:t>[P_IMG2_TAG_SB_WIDTH-1:0]</w:t>
            </w:r>
          </w:p>
        </w:tc>
        <w:tc>
          <w:tcPr>
            <w:tcW w:w="5200" w:type="dxa"/>
          </w:tcPr>
          <w:p w14:paraId="2CDBAF16" w14:textId="2687A0A5" w:rsidR="009607D7" w:rsidRPr="00BD2118" w:rsidRDefault="00B13F25" w:rsidP="00BD2118">
            <w:pPr>
              <w:pStyle w:val="TableParagraph"/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Set by </w:t>
            </w:r>
            <w:proofErr w:type="spellStart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tag_sb_width_trans</w:t>
            </w:r>
            <w:proofErr w:type="spellEnd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/</w:t>
            </w:r>
            <w:proofErr w:type="spellStart"/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tag_sb_width_per_byte</w:t>
            </w:r>
            <w:proofErr w:type="spellEnd"/>
          </w:p>
        </w:tc>
      </w:tr>
      <w:tr w:rsidR="00367074" w:rsidRPr="0042361E" w14:paraId="1C4F55D8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0DFD9661" w14:textId="29BC0C63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img2_noreorder</w:t>
            </w:r>
            <w:r w:rsidR="00E7200E" w:rsidRPr="00BD2118">
              <w:rPr>
                <w:rFonts w:asciiTheme="majorHAnsi" w:hAnsiTheme="majorHAnsi"/>
                <w:sz w:val="20"/>
                <w:szCs w:val="20"/>
              </w:rPr>
              <w:t>[0]</w:t>
            </w:r>
          </w:p>
        </w:tc>
        <w:tc>
          <w:tcPr>
            <w:tcW w:w="5200" w:type="dxa"/>
          </w:tcPr>
          <w:p w14:paraId="547EB76B" w14:textId="49CA7929" w:rsidR="009607D7" w:rsidRPr="00BD2118" w:rsidRDefault="00E7200E" w:rsidP="009607D7">
            <w:pPr>
              <w:pStyle w:val="TableParagraph"/>
              <w:spacing w:before="2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Tied-off and unused</w:t>
            </w:r>
          </w:p>
        </w:tc>
      </w:tr>
      <w:tr w:rsidR="00367074" w:rsidRPr="0042361E" w14:paraId="6E66A7AD" w14:textId="77777777" w:rsidTr="00BD211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2D69FA77" w14:textId="2E3408E2" w:rsidR="009607D7" w:rsidRPr="00BD2118" w:rsidRDefault="009607D7" w:rsidP="00BD2118">
            <w:pPr>
              <w:pStyle w:val="TableParagraph"/>
              <w:spacing w:before="24"/>
              <w:rPr>
                <w:rFonts w:asciiTheme="majorHAnsi" w:eastAsia="Palatino Linotype" w:hAnsiTheme="majorHAnsi" w:cstheme="min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img2_tte</w:t>
            </w:r>
            <w:r w:rsidR="00E7200E" w:rsidRPr="00BD2118">
              <w:rPr>
                <w:rFonts w:asciiTheme="majorHAnsi" w:hAnsiTheme="majorHAnsi"/>
                <w:sz w:val="20"/>
                <w:szCs w:val="20"/>
              </w:rPr>
              <w:t>[7:0]</w:t>
            </w:r>
          </w:p>
        </w:tc>
        <w:tc>
          <w:tcPr>
            <w:tcW w:w="5200" w:type="dxa"/>
          </w:tcPr>
          <w:p w14:paraId="55BA7D52" w14:textId="757E800D" w:rsidR="009607D7" w:rsidRPr="00BD2118" w:rsidRDefault="00E7200E" w:rsidP="009607D7">
            <w:pPr>
              <w:pStyle w:val="TableParagraph"/>
              <w:spacing w:before="2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Palatino Linotype" w:hAnsiTheme="majorHAnsi" w:cstheme="minorHAnsi"/>
                <w:bCs/>
                <w:sz w:val="20"/>
                <w:szCs w:val="20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 xml:space="preserve">                                    </w:t>
            </w:r>
            <w:r w:rsidR="009607D7"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Tied-off and unused</w:t>
            </w:r>
          </w:p>
        </w:tc>
      </w:tr>
      <w:tr w:rsidR="00F67AE3" w:rsidRPr="0042361E" w14:paraId="55EF1C64" w14:textId="77777777" w:rsidTr="00BD2118">
        <w:trPr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4" w:type="dxa"/>
          </w:tcPr>
          <w:p w14:paraId="29C21AB3" w14:textId="19A31C95" w:rsidR="00F67AE3" w:rsidRPr="00BD2118" w:rsidRDefault="00F67AE3">
            <w:pPr>
              <w:pStyle w:val="TableParagraph"/>
              <w:spacing w:before="24"/>
              <w:rPr>
                <w:rFonts w:asciiTheme="majorHAnsi" w:hAnsiTheme="majorHAnsi"/>
                <w:sz w:val="20"/>
                <w:szCs w:val="20"/>
              </w:rPr>
            </w:pPr>
            <w:r w:rsidRPr="00BD2118">
              <w:rPr>
                <w:rFonts w:asciiTheme="majorHAnsi" w:hAnsiTheme="majorHAnsi"/>
                <w:sz w:val="20"/>
                <w:szCs w:val="20"/>
              </w:rPr>
              <w:t>img2_user</w:t>
            </w:r>
          </w:p>
        </w:tc>
        <w:tc>
          <w:tcPr>
            <w:tcW w:w="5200" w:type="dxa"/>
          </w:tcPr>
          <w:p w14:paraId="16870C49" w14:textId="218C3063" w:rsidR="00F67AE3" w:rsidRPr="00BD2118" w:rsidRDefault="00F67AE3" w:rsidP="009607D7">
            <w:pPr>
              <w:pStyle w:val="TableParagraph"/>
              <w:spacing w:before="24"/>
              <w:ind w:lef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</w:pPr>
            <w:r w:rsidRPr="00BD2118">
              <w:rPr>
                <w:rFonts w:asciiTheme="majorHAnsi" w:eastAsia="Times New Roman" w:hAnsiTheme="majorHAnsi" w:cs="Arial"/>
                <w:color w:val="333333"/>
                <w:sz w:val="20"/>
                <w:szCs w:val="20"/>
                <w:lang w:eastAsia="ja-JP"/>
              </w:rPr>
              <w:t>If img2s_simple_sideband is TRUE, this signal exists and carries the user bit information. If img2s_simple_sideband is false, the standard img2_tag_sb/img2_rd_tag_sb signals carry the user bits.</w:t>
            </w:r>
          </w:p>
        </w:tc>
      </w:tr>
    </w:tbl>
    <w:p w14:paraId="714F0810" w14:textId="1A2FF79C" w:rsidR="007578FE" w:rsidRPr="0042361E" w:rsidRDefault="007578FE" w:rsidP="007578FE">
      <w:pPr>
        <w:pStyle w:val="Heading2"/>
      </w:pPr>
      <w:bookmarkStart w:id="37" w:name="_Toc449188203"/>
      <w:bookmarkStart w:id="38" w:name="_Toc449435723"/>
      <w:bookmarkStart w:id="39" w:name="_Toc449435768"/>
      <w:bookmarkStart w:id="40" w:name="_Toc449435861"/>
      <w:bookmarkStart w:id="41" w:name="_Toc449188204"/>
      <w:bookmarkStart w:id="42" w:name="_Toc449435724"/>
      <w:bookmarkStart w:id="43" w:name="_Toc449435769"/>
      <w:bookmarkStart w:id="44" w:name="_Toc449435862"/>
      <w:bookmarkStart w:id="45" w:name="_Toc449188205"/>
      <w:bookmarkStart w:id="46" w:name="_Toc449435725"/>
      <w:bookmarkStart w:id="47" w:name="_Toc449435770"/>
      <w:bookmarkStart w:id="48" w:name="_Toc449435863"/>
      <w:bookmarkStart w:id="49" w:name="_Toc449188206"/>
      <w:bookmarkStart w:id="50" w:name="_Toc449435726"/>
      <w:bookmarkStart w:id="51" w:name="_Toc449435771"/>
      <w:bookmarkStart w:id="52" w:name="_Toc449435864"/>
      <w:bookmarkEnd w:id="28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>
        <w:t>New Bridge Properties To Support IMG 2.0 Bus Protocol</w:t>
      </w:r>
      <w:bookmarkEnd w:id="49"/>
      <w:bookmarkEnd w:id="50"/>
      <w:bookmarkEnd w:id="51"/>
      <w:bookmarkEnd w:id="52"/>
    </w:p>
    <w:p w14:paraId="5AE7FB9B" w14:textId="2AF3C22F" w:rsidR="00B433E0" w:rsidRDefault="00053F03" w:rsidP="00BD2118">
      <w:pPr>
        <w:pStyle w:val="Body"/>
        <w:spacing w:after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following bridge properties have been added to </w:t>
      </w:r>
      <w:proofErr w:type="spellStart"/>
      <w:r>
        <w:rPr>
          <w:rFonts w:asciiTheme="majorHAnsi" w:hAnsiTheme="majorHAnsi"/>
        </w:rPr>
        <w:t>NocStudio</w:t>
      </w:r>
      <w:proofErr w:type="spellEnd"/>
      <w:r>
        <w:rPr>
          <w:rFonts w:asciiTheme="majorHAnsi" w:hAnsiTheme="majorHAnsi"/>
        </w:rPr>
        <w:t>:</w:t>
      </w:r>
    </w:p>
    <w:p w14:paraId="7E9EBE34" w14:textId="180BD08D" w:rsidR="00053F03" w:rsidRDefault="00053F03" w:rsidP="00BD2118">
      <w:pPr>
        <w:pStyle w:val="Body"/>
        <w:numPr>
          <w:ilvl w:val="0"/>
          <w:numId w:val="23"/>
        </w:numPr>
        <w:spacing w:after="0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tag_width</w:t>
      </w:r>
      <w:proofErr w:type="spellEnd"/>
      <w:r>
        <w:rPr>
          <w:rFonts w:asciiTheme="majorHAnsi" w:hAnsiTheme="majorHAnsi"/>
        </w:rPr>
        <w:t>: Sets the width of the per-transaction tag field.</w:t>
      </w:r>
      <w:r w:rsidR="00DC0032">
        <w:rPr>
          <w:rFonts w:asciiTheme="majorHAnsi" w:hAnsiTheme="majorHAnsi"/>
        </w:rPr>
        <w:t xml:space="preserve"> Allowed values are 0-64, the default value is 4.</w:t>
      </w:r>
    </w:p>
    <w:p w14:paraId="46D9D6CB" w14:textId="184C67B3" w:rsidR="00053F03" w:rsidRDefault="00053F03" w:rsidP="00BD2118">
      <w:pPr>
        <w:pStyle w:val="Body"/>
        <w:numPr>
          <w:ilvl w:val="0"/>
          <w:numId w:val="23"/>
        </w:numPr>
        <w:spacing w:after="0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tag_sb_width_trans</w:t>
      </w:r>
      <w:proofErr w:type="spellEnd"/>
      <w:r>
        <w:rPr>
          <w:rFonts w:asciiTheme="majorHAnsi" w:hAnsiTheme="majorHAnsi"/>
        </w:rPr>
        <w:t>: Sets the width of the tag sideband bits for read/write commands.</w:t>
      </w:r>
      <w:r w:rsidR="00DC0032">
        <w:rPr>
          <w:rFonts w:asciiTheme="majorHAnsi" w:hAnsiTheme="majorHAnsi"/>
        </w:rPr>
        <w:t xml:space="preserve"> The default value is 0.</w:t>
      </w:r>
    </w:p>
    <w:p w14:paraId="5E93D08F" w14:textId="4D57540E" w:rsidR="00053F03" w:rsidRDefault="00053F03" w:rsidP="00BD2118">
      <w:pPr>
        <w:pStyle w:val="Body"/>
        <w:numPr>
          <w:ilvl w:val="0"/>
          <w:numId w:val="23"/>
        </w:numPr>
        <w:spacing w:after="0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tag_sb_width_per_byte</w:t>
      </w:r>
      <w:proofErr w:type="spellEnd"/>
      <w:r>
        <w:rPr>
          <w:rFonts w:asciiTheme="majorHAnsi" w:hAnsiTheme="majorHAnsi"/>
        </w:rPr>
        <w:t>: Sets the width of the tag sideband bits, per byte of the data fields associated with read and write commands.</w:t>
      </w:r>
      <w:r w:rsidR="00DC0032">
        <w:rPr>
          <w:rFonts w:asciiTheme="majorHAnsi" w:hAnsiTheme="majorHAnsi"/>
        </w:rPr>
        <w:t xml:space="preserve"> The default value is 0.</w:t>
      </w:r>
    </w:p>
    <w:p w14:paraId="43276E35" w14:textId="45F14EBD" w:rsidR="00855841" w:rsidRPr="0042361E" w:rsidRDefault="00855841" w:rsidP="00BD2118">
      <w:pPr>
        <w:pStyle w:val="Body"/>
        <w:numPr>
          <w:ilvl w:val="0"/>
          <w:numId w:val="23"/>
        </w:numPr>
        <w:spacing w:after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img2s_simple_sideband:</w:t>
      </w:r>
      <w:r w:rsidR="00DC0032">
        <w:rPr>
          <w:rFonts w:asciiTheme="majorHAnsi" w:hAnsiTheme="majorHAnsi"/>
        </w:rPr>
        <w:t xml:space="preserve"> Controls the variant of sideband bits enabled. Allowed values are {</w:t>
      </w:r>
      <w:proofErr w:type="spellStart"/>
      <w:proofErr w:type="gramStart"/>
      <w:r w:rsidR="00DC0032">
        <w:rPr>
          <w:rFonts w:asciiTheme="majorHAnsi" w:hAnsiTheme="majorHAnsi"/>
        </w:rPr>
        <w:t>yes,no</w:t>
      </w:r>
      <w:proofErr w:type="spellEnd"/>
      <w:proofErr w:type="gramEnd"/>
      <w:r w:rsidR="00DC0032">
        <w:rPr>
          <w:rFonts w:asciiTheme="majorHAnsi" w:hAnsiTheme="majorHAnsi"/>
        </w:rPr>
        <w:t xml:space="preserve">}. </w:t>
      </w:r>
      <w:r w:rsidR="00F67AE3">
        <w:rPr>
          <w:rFonts w:asciiTheme="majorHAnsi" w:hAnsiTheme="majorHAnsi"/>
        </w:rPr>
        <w:t xml:space="preserve">If </w:t>
      </w:r>
      <w:r w:rsidR="00DC0032">
        <w:rPr>
          <w:rFonts w:asciiTheme="majorHAnsi" w:hAnsiTheme="majorHAnsi"/>
        </w:rPr>
        <w:t>yes</w:t>
      </w:r>
      <w:r w:rsidR="00F67AE3">
        <w:rPr>
          <w:rFonts w:asciiTheme="majorHAnsi" w:hAnsiTheme="majorHAnsi"/>
        </w:rPr>
        <w:t>, u</w:t>
      </w:r>
      <w:r w:rsidR="00DC0032">
        <w:rPr>
          <w:rFonts w:asciiTheme="majorHAnsi" w:hAnsiTheme="majorHAnsi"/>
        </w:rPr>
        <w:t xml:space="preserve">se img2_user for sideband width, and </w:t>
      </w:r>
      <w:proofErr w:type="spellStart"/>
      <w:r w:rsidR="00DC0032">
        <w:rPr>
          <w:rFonts w:asciiTheme="majorHAnsi" w:hAnsiTheme="majorHAnsi"/>
        </w:rPr>
        <w:t>tag_sb_width_per_byte</w:t>
      </w:r>
      <w:proofErr w:type="spellEnd"/>
      <w:r w:rsidR="00DC0032">
        <w:rPr>
          <w:rFonts w:asciiTheme="majorHAnsi" w:hAnsiTheme="majorHAnsi"/>
        </w:rPr>
        <w:t xml:space="preserve"> will be set to 0.</w:t>
      </w:r>
      <w:r w:rsidR="00F67AE3">
        <w:rPr>
          <w:rFonts w:asciiTheme="majorHAnsi" w:hAnsiTheme="majorHAnsi"/>
        </w:rPr>
        <w:t xml:space="preserve"> If </w:t>
      </w:r>
      <w:r w:rsidR="00DC0032">
        <w:rPr>
          <w:rFonts w:asciiTheme="majorHAnsi" w:hAnsiTheme="majorHAnsi"/>
        </w:rPr>
        <w:t>no</w:t>
      </w:r>
      <w:r w:rsidR="00F67AE3">
        <w:rPr>
          <w:rFonts w:asciiTheme="majorHAnsi" w:hAnsiTheme="majorHAnsi"/>
        </w:rPr>
        <w:t>, use</w:t>
      </w:r>
      <w:r w:rsidR="00DC0032">
        <w:rPr>
          <w:rFonts w:asciiTheme="majorHAnsi" w:hAnsiTheme="majorHAnsi"/>
        </w:rPr>
        <w:t xml:space="preserve"> the standard </w:t>
      </w:r>
      <w:proofErr w:type="spellStart"/>
      <w:r w:rsidR="00F67AE3">
        <w:rPr>
          <w:rFonts w:asciiTheme="majorHAnsi" w:hAnsiTheme="majorHAnsi"/>
        </w:rPr>
        <w:t>rd_tag_sb</w:t>
      </w:r>
      <w:proofErr w:type="spellEnd"/>
      <w:r w:rsidR="00F67AE3">
        <w:rPr>
          <w:rFonts w:asciiTheme="majorHAnsi" w:hAnsiTheme="majorHAnsi"/>
        </w:rPr>
        <w:t xml:space="preserve"> for sideband bits. </w:t>
      </w:r>
      <w:r w:rsidR="00DC0032">
        <w:rPr>
          <w:rFonts w:asciiTheme="majorHAnsi" w:hAnsiTheme="majorHAnsi"/>
        </w:rPr>
        <w:t>The default value is no.</w:t>
      </w:r>
    </w:p>
    <w:p w14:paraId="06FE6480" w14:textId="77777777" w:rsidR="0047261C" w:rsidRPr="00285BF6" w:rsidRDefault="0047261C" w:rsidP="00BD2118">
      <w:bookmarkStart w:id="53" w:name="_Toc449188207"/>
      <w:bookmarkEnd w:id="53"/>
    </w:p>
    <w:p w14:paraId="18BB00A5" w14:textId="4D132C09" w:rsidR="0047261C" w:rsidRDefault="0047261C">
      <w:pPr>
        <w:pStyle w:val="Heading2"/>
      </w:pPr>
      <w:bookmarkStart w:id="54" w:name="_Toc449435727"/>
      <w:bookmarkStart w:id="55" w:name="_Toc449435772"/>
      <w:bookmarkStart w:id="56" w:name="_Toc449435865"/>
      <w:bookmarkStart w:id="57" w:name="_Toc449188208"/>
      <w:r>
        <w:t>Removed Interface Properties</w:t>
      </w:r>
      <w:bookmarkEnd w:id="54"/>
      <w:bookmarkEnd w:id="55"/>
      <w:bookmarkEnd w:id="56"/>
    </w:p>
    <w:p w14:paraId="6C796F52" w14:textId="529B669C" w:rsidR="007C2332" w:rsidRDefault="007C2332" w:rsidP="00BD2118">
      <w:pPr>
        <w:pStyle w:val="Body"/>
        <w:spacing w:after="0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The properties listed below have been removed for IMG protocol. They are replaced by the properties listed above:</w:t>
      </w:r>
    </w:p>
    <w:p w14:paraId="3653EF61" w14:textId="36FA0F24" w:rsidR="0047261C" w:rsidRPr="00285BF6" w:rsidRDefault="007C2332" w:rsidP="00BD2118">
      <w:pPr>
        <w:pStyle w:val="Body"/>
        <w:numPr>
          <w:ilvl w:val="0"/>
          <w:numId w:val="23"/>
        </w:numPr>
        <w:spacing w:after="0"/>
        <w:jc w:val="left"/>
      </w:pPr>
      <w:proofErr w:type="spellStart"/>
      <w:r w:rsidRPr="00BD2118">
        <w:rPr>
          <w:rFonts w:asciiTheme="majorHAnsi" w:hAnsiTheme="majorHAnsi"/>
        </w:rPr>
        <w:t>user_width_trans</w:t>
      </w:r>
      <w:proofErr w:type="spellEnd"/>
    </w:p>
    <w:p w14:paraId="32239CF0" w14:textId="1B487A42" w:rsidR="007C2332" w:rsidRPr="00285BF6" w:rsidRDefault="007C2332" w:rsidP="00BD2118">
      <w:pPr>
        <w:pStyle w:val="Body"/>
        <w:numPr>
          <w:ilvl w:val="0"/>
          <w:numId w:val="23"/>
        </w:numPr>
        <w:spacing w:after="0"/>
        <w:jc w:val="left"/>
      </w:pPr>
      <w:proofErr w:type="spellStart"/>
      <w:r>
        <w:rPr>
          <w:rFonts w:asciiTheme="majorHAnsi" w:hAnsiTheme="majorHAnsi"/>
        </w:rPr>
        <w:t>user_width_per_byte</w:t>
      </w:r>
      <w:proofErr w:type="spellEnd"/>
      <w:r>
        <w:rPr>
          <w:rFonts w:asciiTheme="majorHAnsi" w:hAnsiTheme="majorHAnsi"/>
        </w:rPr>
        <w:t>.</w:t>
      </w:r>
    </w:p>
    <w:p w14:paraId="2B6F43A2" w14:textId="2865D928" w:rsidR="008C7855" w:rsidRPr="0042361E" w:rsidRDefault="0047261C" w:rsidP="0047261C">
      <w:pPr>
        <w:pStyle w:val="Heading2"/>
      </w:pPr>
      <w:bookmarkStart w:id="58" w:name="_Toc449435728"/>
      <w:bookmarkStart w:id="59" w:name="_Toc449435773"/>
      <w:bookmarkStart w:id="60" w:name="_Toc449435866"/>
      <w:r>
        <w:t>Existing</w:t>
      </w:r>
      <w:r w:rsidR="008C7855">
        <w:t xml:space="preserve"> </w:t>
      </w:r>
      <w:r w:rsidR="007C4A9C">
        <w:t>Interface</w:t>
      </w:r>
      <w:r w:rsidR="008C7855">
        <w:t xml:space="preserve"> Properties Which Support IMG 2.0 Bus Protocol</w:t>
      </w:r>
      <w:bookmarkEnd w:id="57"/>
      <w:bookmarkEnd w:id="58"/>
      <w:bookmarkEnd w:id="59"/>
      <w:bookmarkEnd w:id="60"/>
    </w:p>
    <w:p w14:paraId="2A8069BD" w14:textId="1B867855" w:rsidR="00B433E0" w:rsidRDefault="008C7855" w:rsidP="00BD2118">
      <w:pPr>
        <w:pStyle w:val="Body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following existing </w:t>
      </w:r>
      <w:proofErr w:type="spellStart"/>
      <w:r>
        <w:rPr>
          <w:rFonts w:asciiTheme="majorHAnsi" w:hAnsiTheme="majorHAnsi"/>
        </w:rPr>
        <w:t>NocStudio</w:t>
      </w:r>
      <w:proofErr w:type="spellEnd"/>
      <w:r>
        <w:rPr>
          <w:rFonts w:asciiTheme="majorHAnsi" w:hAnsiTheme="majorHAnsi"/>
        </w:rPr>
        <w:t xml:space="preserve"> </w:t>
      </w:r>
      <w:r w:rsidR="007C4A9C">
        <w:rPr>
          <w:rFonts w:asciiTheme="majorHAnsi" w:hAnsiTheme="majorHAnsi"/>
        </w:rPr>
        <w:t>interface</w:t>
      </w:r>
      <w:r>
        <w:rPr>
          <w:rFonts w:asciiTheme="majorHAnsi" w:hAnsiTheme="majorHAnsi"/>
        </w:rPr>
        <w:t xml:space="preserve"> properties may be used to configure IMG Bus 2.0 interfaces:</w:t>
      </w:r>
    </w:p>
    <w:p w14:paraId="0BCC60F0" w14:textId="6C9D9160" w:rsidR="008C7855" w:rsidRPr="00DC0032" w:rsidRDefault="008C7855" w:rsidP="00BD2118">
      <w:pPr>
        <w:pStyle w:val="Body"/>
        <w:numPr>
          <w:ilvl w:val="0"/>
          <w:numId w:val="24"/>
        </w:numPr>
        <w:spacing w:after="0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data_width</w:t>
      </w:r>
      <w:proofErr w:type="spellEnd"/>
      <w:r>
        <w:rPr>
          <w:rFonts w:asciiTheme="majorHAnsi" w:hAnsiTheme="majorHAnsi"/>
        </w:rPr>
        <w:t>: Allowed values are 64, 128, 256, 512.</w:t>
      </w:r>
    </w:p>
    <w:p w14:paraId="55DAAEFA" w14:textId="20C39B16" w:rsidR="007C4A9C" w:rsidRPr="0042361E" w:rsidRDefault="007C4A9C" w:rsidP="007C4A9C">
      <w:pPr>
        <w:pStyle w:val="Heading2"/>
      </w:pPr>
      <w:bookmarkStart w:id="61" w:name="_Toc449188209"/>
      <w:bookmarkStart w:id="62" w:name="_Toc449435729"/>
      <w:bookmarkStart w:id="63" w:name="_Toc449435774"/>
      <w:bookmarkStart w:id="64" w:name="_Toc449435867"/>
      <w:bookmarkStart w:id="65" w:name="_Toc449188210"/>
      <w:bookmarkStart w:id="66" w:name="_Toc449435730"/>
      <w:bookmarkStart w:id="67" w:name="_Toc449435775"/>
      <w:bookmarkStart w:id="68" w:name="_Toc449435868"/>
      <w:bookmarkEnd w:id="61"/>
      <w:bookmarkEnd w:id="62"/>
      <w:bookmarkEnd w:id="63"/>
      <w:bookmarkEnd w:id="64"/>
      <w:r>
        <w:t>Existing Bridge Properties Which Support IMG 2.0 Bus Protocol</w:t>
      </w:r>
      <w:bookmarkEnd w:id="65"/>
      <w:bookmarkEnd w:id="66"/>
      <w:bookmarkEnd w:id="67"/>
      <w:bookmarkEnd w:id="68"/>
    </w:p>
    <w:p w14:paraId="1B654E0E" w14:textId="3BCA890D" w:rsidR="00B433E0" w:rsidRDefault="007C4A9C" w:rsidP="00BD2118">
      <w:pPr>
        <w:pStyle w:val="Body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The follo</w:t>
      </w:r>
      <w:r w:rsidR="00DC0032">
        <w:rPr>
          <w:rFonts w:asciiTheme="majorHAnsi" w:hAnsiTheme="majorHAnsi"/>
        </w:rPr>
        <w:t>wing existing bridge properties</w:t>
      </w:r>
      <w:r>
        <w:rPr>
          <w:rFonts w:asciiTheme="majorHAnsi" w:hAnsiTheme="majorHAnsi"/>
        </w:rPr>
        <w:t xml:space="preserve"> support IMG2 bridge</w:t>
      </w:r>
      <w:r w:rsidR="00310671">
        <w:rPr>
          <w:rFonts w:asciiTheme="majorHAnsi" w:hAnsiTheme="majorHAnsi"/>
        </w:rPr>
        <w:t xml:space="preserve"> interface</w:t>
      </w:r>
      <w:r>
        <w:rPr>
          <w:rFonts w:asciiTheme="majorHAnsi" w:hAnsiTheme="majorHAnsi"/>
        </w:rPr>
        <w:t>s:</w:t>
      </w:r>
    </w:p>
    <w:p w14:paraId="10C314CC" w14:textId="10697C02" w:rsidR="007C4A9C" w:rsidRDefault="007C4A9C" w:rsidP="00BD2118">
      <w:pPr>
        <w:pStyle w:val="Body"/>
        <w:numPr>
          <w:ilvl w:val="0"/>
          <w:numId w:val="2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axi4_addr_width: Used to set the width of address busses.</w:t>
      </w:r>
    </w:p>
    <w:p w14:paraId="261A9592" w14:textId="65CE4D5B" w:rsidR="00DC0032" w:rsidRDefault="00DC0032" w:rsidP="00BD2118">
      <w:pPr>
        <w:pStyle w:val="Body"/>
        <w:numPr>
          <w:ilvl w:val="0"/>
          <w:numId w:val="2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img2s_max_outstanding_read_requests: Defines storage allocated for read data. Allowed values are 1-256, the default value is 2.</w:t>
      </w:r>
    </w:p>
    <w:p w14:paraId="73DEFAB8" w14:textId="367A9751" w:rsidR="00DC0032" w:rsidRPr="0042361E" w:rsidRDefault="00DC0032" w:rsidP="00BD2118">
      <w:pPr>
        <w:pStyle w:val="Body"/>
        <w:numPr>
          <w:ilvl w:val="0"/>
          <w:numId w:val="25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img2s_supports_multibeat_bursts: Allows img2 slave bridges to generate multi-beat burst requests. Allowed values are {yes, no}. The default value is yes.</w:t>
      </w:r>
    </w:p>
    <w:p w14:paraId="18703320" w14:textId="278F3AFF" w:rsidR="009A5CA4" w:rsidRDefault="009A5CA4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</w:rPr>
        <w:br w:type="page"/>
      </w:r>
    </w:p>
    <w:p w14:paraId="3CD6FF69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23660368" w14:textId="77777777" w:rsidR="00B433E0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345B9917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390CD19C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3BD227BC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084B3DE1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49918767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6F0449C4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128ECBC2" w14:textId="77777777" w:rsidR="009A5CA4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0B2B8628" w14:textId="77777777" w:rsidR="009A5CA4" w:rsidRPr="0042361E" w:rsidRDefault="009A5CA4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1B9D69C7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00EFA53A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04A262D0" w14:textId="77777777" w:rsidR="00B433E0" w:rsidRPr="0042361E" w:rsidRDefault="00B433E0" w:rsidP="00B433E0">
      <w:pPr>
        <w:pStyle w:val="Body"/>
        <w:spacing w:after="0"/>
        <w:jc w:val="center"/>
        <w:rPr>
          <w:rFonts w:asciiTheme="majorHAnsi" w:hAnsiTheme="majorHAnsi"/>
        </w:rPr>
      </w:pPr>
    </w:p>
    <w:p w14:paraId="39E7D73C" w14:textId="77777777" w:rsidR="00B433E0" w:rsidRPr="0042361E" w:rsidRDefault="00B433E0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r w:rsidRPr="0042361E">
        <w:rPr>
          <w:rFonts w:asciiTheme="majorHAnsi" w:hAnsiTheme="majorHAnsi"/>
        </w:rPr>
        <w:t xml:space="preserve">2670 </w:t>
      </w:r>
      <w:proofErr w:type="spellStart"/>
      <w:r w:rsidRPr="0042361E">
        <w:rPr>
          <w:rFonts w:asciiTheme="majorHAnsi" w:hAnsiTheme="majorHAnsi"/>
        </w:rPr>
        <w:t>Seely</w:t>
      </w:r>
      <w:proofErr w:type="spellEnd"/>
      <w:r w:rsidRPr="0042361E">
        <w:rPr>
          <w:rFonts w:asciiTheme="majorHAnsi" w:hAnsiTheme="majorHAnsi"/>
        </w:rPr>
        <w:t xml:space="preserve"> Avenue</w:t>
      </w:r>
    </w:p>
    <w:p w14:paraId="0E38EBAC" w14:textId="77777777" w:rsidR="00B433E0" w:rsidRPr="0042361E" w:rsidRDefault="00B433E0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r w:rsidRPr="0042361E">
        <w:rPr>
          <w:rFonts w:asciiTheme="majorHAnsi" w:hAnsiTheme="majorHAnsi"/>
        </w:rPr>
        <w:t>Building 11</w:t>
      </w:r>
    </w:p>
    <w:p w14:paraId="38B5D4EA" w14:textId="77777777" w:rsidR="00B433E0" w:rsidRPr="0042361E" w:rsidRDefault="00B433E0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r w:rsidRPr="0042361E">
        <w:rPr>
          <w:rFonts w:asciiTheme="majorHAnsi" w:hAnsiTheme="majorHAnsi"/>
        </w:rPr>
        <w:t>San Jose CA 95134</w:t>
      </w:r>
    </w:p>
    <w:p w14:paraId="32B5EE06" w14:textId="05A6FAEB" w:rsidR="00B433E0" w:rsidRPr="0042361E" w:rsidRDefault="005238A1" w:rsidP="0042361E">
      <w:pPr>
        <w:pStyle w:val="Body"/>
        <w:spacing w:after="0" w:line="240" w:lineRule="auto"/>
        <w:jc w:val="center"/>
        <w:rPr>
          <w:rFonts w:asciiTheme="majorHAnsi" w:hAnsiTheme="majorHAnsi"/>
        </w:rPr>
      </w:pPr>
      <w:hyperlink r:id="rId10" w:history="1">
        <w:r w:rsidR="00B433E0" w:rsidRPr="0042361E">
          <w:rPr>
            <w:rStyle w:val="Hyperlink"/>
            <w:rFonts w:asciiTheme="majorHAnsi" w:hAnsiTheme="majorHAnsi"/>
          </w:rPr>
          <w:t>www.netspeedsytems.com</w:t>
        </w:r>
      </w:hyperlink>
    </w:p>
    <w:p w14:paraId="09BF8C70" w14:textId="77777777" w:rsidR="00D80F5D" w:rsidRPr="0042361E" w:rsidRDefault="00D80F5D" w:rsidP="0042361E">
      <w:pPr>
        <w:spacing w:line="240" w:lineRule="auto"/>
        <w:rPr>
          <w:rFonts w:asciiTheme="majorHAnsi" w:hAnsiTheme="majorHAnsi"/>
        </w:rPr>
      </w:pPr>
    </w:p>
    <w:sectPr w:rsidR="00D80F5D" w:rsidRPr="0042361E" w:rsidSect="00CC3D06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A3DEB" w14:textId="77777777" w:rsidR="005238A1" w:rsidRDefault="005238A1">
      <w:r>
        <w:separator/>
      </w:r>
    </w:p>
    <w:p w14:paraId="20E626F5" w14:textId="77777777" w:rsidR="005238A1" w:rsidRDefault="005238A1"/>
  </w:endnote>
  <w:endnote w:type="continuationSeparator" w:id="0">
    <w:p w14:paraId="6B2BD15F" w14:textId="77777777" w:rsidR="005238A1" w:rsidRDefault="005238A1">
      <w:r>
        <w:continuationSeparator/>
      </w:r>
    </w:p>
    <w:p w14:paraId="0B0C0A8C" w14:textId="77777777" w:rsidR="005238A1" w:rsidRDefault="005238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AB0BF" w14:textId="77777777" w:rsidR="00145CAA" w:rsidRDefault="00145CAA" w:rsidP="00C45A53">
    <w:pPr>
      <w:pStyle w:val="Header"/>
    </w:pPr>
  </w:p>
  <w:p w14:paraId="72FAED86" w14:textId="3BE1189C" w:rsidR="00145CAA" w:rsidRDefault="00145CAA" w:rsidP="00C45A53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43B73344" wp14:editId="5B9647B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E1FF59" id="Line 1100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>
      <w:t>Copyright © 201</w:t>
    </w:r>
    <w:r w:rsidR="00B50D85">
      <w:t>6</w:t>
    </w:r>
    <w:r w:rsidRPr="004B28E9">
      <w:t xml:space="preserve"> </w:t>
    </w:r>
    <w:proofErr w:type="spellStart"/>
    <w:r w:rsidRPr="004B28E9">
      <w:t>Net</w:t>
    </w:r>
    <w:r>
      <w:t>S</w:t>
    </w:r>
    <w:r w:rsidRPr="004B28E9">
      <w:t>peed</w:t>
    </w:r>
    <w:proofErr w:type="spellEnd"/>
    <w:r w:rsidRPr="004B28E9">
      <w:t xml:space="preserve"> Systems</w:t>
    </w:r>
  </w:p>
  <w:p w14:paraId="1F772FAF" w14:textId="1F091ADA" w:rsidR="00145CAA" w:rsidRDefault="00145CAA" w:rsidP="00C45A53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2118">
      <w:rPr>
        <w:rStyle w:val="PageNumber"/>
        <w:noProof/>
      </w:rPr>
      <w:t>6</w:t>
    </w:r>
    <w:r>
      <w:rPr>
        <w:rStyle w:val="PageNumber"/>
      </w:rPr>
      <w:fldChar w:fldCharType="end"/>
    </w:r>
  </w:p>
  <w:p w14:paraId="3A6D05BF" w14:textId="77777777" w:rsidR="00145CAA" w:rsidRPr="00BA15C2" w:rsidRDefault="00145CAA" w:rsidP="00C45A53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  <w:p w14:paraId="373B1D9E" w14:textId="26DA408A" w:rsidR="00145CAA" w:rsidRPr="00C45A53" w:rsidRDefault="00145CAA" w:rsidP="00C45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0CDE" w14:textId="77777777" w:rsidR="00145CAA" w:rsidRDefault="0014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A21A1" w14:textId="77777777" w:rsidR="005238A1" w:rsidRDefault="005238A1">
      <w:r>
        <w:separator/>
      </w:r>
    </w:p>
    <w:p w14:paraId="2098F335" w14:textId="77777777" w:rsidR="005238A1" w:rsidRDefault="005238A1"/>
  </w:footnote>
  <w:footnote w:type="continuationSeparator" w:id="0">
    <w:p w14:paraId="571301D7" w14:textId="77777777" w:rsidR="005238A1" w:rsidRDefault="005238A1">
      <w:r>
        <w:continuationSeparator/>
      </w:r>
    </w:p>
    <w:p w14:paraId="0F3A7518" w14:textId="77777777" w:rsidR="005238A1" w:rsidRDefault="005238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0D862" w14:textId="77777777" w:rsidR="00145CAA" w:rsidRDefault="00145CA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240BCEDF" w:rsidR="00145CAA" w:rsidRDefault="00145CAA" w:rsidP="0042361E">
    <w:pPr>
      <w:pStyle w:val="Header"/>
    </w:pPr>
    <w: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10FBB8F" wp14:editId="38A6DDDD">
              <wp:simplePos x="0" y="0"/>
              <wp:positionH relativeFrom="column">
                <wp:posOffset>10160</wp:posOffset>
              </wp:positionH>
              <wp:positionV relativeFrom="paragraph">
                <wp:posOffset>493395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B0836" id="Line 110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8pt,38.85pt" to="470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" strokecolor="#adafb2"/>
          </w:pict>
        </mc:Fallback>
      </mc:AlternateContent>
    </w:r>
    <w:r>
      <w:drawing>
        <wp:inline distT="0" distB="0" distL="0" distR="0" wp14:anchorId="5EC39C18" wp14:editId="7588E04F">
          <wp:extent cx="2098700" cy="457200"/>
          <wp:effectExtent l="0" t="0" r="0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</w:p>
  <w:p w14:paraId="740BF443" w14:textId="77777777" w:rsidR="00145CAA" w:rsidRDefault="00145CAA" w:rsidP="00423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145CAA" w:rsidRDefault="00145CAA">
    <w:pPr>
      <w:pStyle w:val="Header"/>
    </w:pPr>
  </w:p>
  <w:p w14:paraId="376C616C" w14:textId="77777777" w:rsidR="00145CAA" w:rsidRDefault="00145CAA">
    <w:pPr>
      <w:pStyle w:val="Header"/>
    </w:pPr>
  </w:p>
  <w:p w14:paraId="53E24699" w14:textId="77777777" w:rsidR="00145CAA" w:rsidRDefault="00145CAA">
    <w:pPr>
      <w:pStyle w:val="Header"/>
    </w:pPr>
  </w:p>
  <w:p w14:paraId="2ABB37AC" w14:textId="77777777" w:rsidR="00145CAA" w:rsidRDefault="00145CAA">
    <w:pPr>
      <w:pStyle w:val="Header"/>
    </w:pPr>
  </w:p>
  <w:p w14:paraId="6B537E06" w14:textId="77777777" w:rsidR="00145CAA" w:rsidRDefault="0014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2FF"/>
    <w:multiLevelType w:val="hybridMultilevel"/>
    <w:tmpl w:val="AA2A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82"/>
    <w:multiLevelType w:val="hybridMultilevel"/>
    <w:tmpl w:val="8888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7313C2"/>
    <w:multiLevelType w:val="hybridMultilevel"/>
    <w:tmpl w:val="5F40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361274B"/>
    <w:multiLevelType w:val="hybridMultilevel"/>
    <w:tmpl w:val="2C16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27C84CE2"/>
    <w:multiLevelType w:val="hybridMultilevel"/>
    <w:tmpl w:val="6470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2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C50CD"/>
    <w:multiLevelType w:val="hybridMultilevel"/>
    <w:tmpl w:val="1D80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82F6C"/>
    <w:multiLevelType w:val="hybridMultilevel"/>
    <w:tmpl w:val="F06C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B36B39"/>
    <w:multiLevelType w:val="hybridMultilevel"/>
    <w:tmpl w:val="8CF2BF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2"/>
  </w:num>
  <w:num w:numId="5">
    <w:abstractNumId w:val="14"/>
  </w:num>
  <w:num w:numId="6">
    <w:abstractNumId w:val="16"/>
  </w:num>
  <w:num w:numId="7">
    <w:abstractNumId w:val="18"/>
  </w:num>
  <w:num w:numId="8">
    <w:abstractNumId w:val="21"/>
  </w:num>
  <w:num w:numId="9">
    <w:abstractNumId w:val="24"/>
  </w:num>
  <w:num w:numId="10">
    <w:abstractNumId w:val="11"/>
  </w:num>
  <w:num w:numId="11">
    <w:abstractNumId w:val="4"/>
  </w:num>
  <w:num w:numId="12">
    <w:abstractNumId w:val="19"/>
  </w:num>
  <w:num w:numId="13">
    <w:abstractNumId w:val="22"/>
  </w:num>
  <w:num w:numId="14">
    <w:abstractNumId w:val="12"/>
  </w:num>
  <w:num w:numId="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9"/>
  </w:num>
  <w:num w:numId="18">
    <w:abstractNumId w:val="13"/>
  </w:num>
  <w:num w:numId="19">
    <w:abstractNumId w:val="20"/>
  </w:num>
  <w:num w:numId="20">
    <w:abstractNumId w:val="5"/>
  </w:num>
  <w:num w:numId="21">
    <w:abstractNumId w:val="3"/>
  </w:num>
  <w:num w:numId="22">
    <w:abstractNumId w:val="7"/>
  </w:num>
  <w:num w:numId="23">
    <w:abstractNumId w:val="15"/>
  </w:num>
  <w:num w:numId="24">
    <w:abstractNumId w:val="10"/>
  </w:num>
  <w:num w:numId="2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7BC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D8B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1B9"/>
    <w:rsid w:val="00042865"/>
    <w:rsid w:val="00042D4A"/>
    <w:rsid w:val="00042D8B"/>
    <w:rsid w:val="00043198"/>
    <w:rsid w:val="0004359A"/>
    <w:rsid w:val="00043AA2"/>
    <w:rsid w:val="00043CC3"/>
    <w:rsid w:val="00043D9B"/>
    <w:rsid w:val="0004423A"/>
    <w:rsid w:val="00044676"/>
    <w:rsid w:val="00044995"/>
    <w:rsid w:val="00044B60"/>
    <w:rsid w:val="00044D17"/>
    <w:rsid w:val="00045497"/>
    <w:rsid w:val="000457C0"/>
    <w:rsid w:val="00046365"/>
    <w:rsid w:val="00046752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3F03"/>
    <w:rsid w:val="000541BA"/>
    <w:rsid w:val="00054699"/>
    <w:rsid w:val="000546B6"/>
    <w:rsid w:val="00054B0F"/>
    <w:rsid w:val="00054F66"/>
    <w:rsid w:val="00055155"/>
    <w:rsid w:val="00055533"/>
    <w:rsid w:val="00055D71"/>
    <w:rsid w:val="00055F39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5C23"/>
    <w:rsid w:val="0006639B"/>
    <w:rsid w:val="0006646B"/>
    <w:rsid w:val="0006646E"/>
    <w:rsid w:val="00066540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3A3C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28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1"/>
    <w:rsid w:val="000D2F02"/>
    <w:rsid w:val="000D3558"/>
    <w:rsid w:val="000D3725"/>
    <w:rsid w:val="000D3914"/>
    <w:rsid w:val="000D4409"/>
    <w:rsid w:val="000D46CF"/>
    <w:rsid w:val="000D4B6B"/>
    <w:rsid w:val="000D4BA4"/>
    <w:rsid w:val="000D4F38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35F"/>
    <w:rsid w:val="000E5F14"/>
    <w:rsid w:val="000E694E"/>
    <w:rsid w:val="000E6D46"/>
    <w:rsid w:val="000E7240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63B"/>
    <w:rsid w:val="000F4CF1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5CAA"/>
    <w:rsid w:val="001467B5"/>
    <w:rsid w:val="00146870"/>
    <w:rsid w:val="001468AC"/>
    <w:rsid w:val="001469EB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3D66"/>
    <w:rsid w:val="00194019"/>
    <w:rsid w:val="0019464F"/>
    <w:rsid w:val="001947F5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5F30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158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3A1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015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989"/>
    <w:rsid w:val="00204E4C"/>
    <w:rsid w:val="00204EC5"/>
    <w:rsid w:val="00204F9E"/>
    <w:rsid w:val="00205329"/>
    <w:rsid w:val="0020549B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5DE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1C5B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605"/>
    <w:rsid w:val="002637B0"/>
    <w:rsid w:val="00263E29"/>
    <w:rsid w:val="00263E73"/>
    <w:rsid w:val="00264102"/>
    <w:rsid w:val="002644FF"/>
    <w:rsid w:val="00264528"/>
    <w:rsid w:val="0026475C"/>
    <w:rsid w:val="002648DB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0E7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BF6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D29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A5C"/>
    <w:rsid w:val="002A5CE9"/>
    <w:rsid w:val="002A5E8D"/>
    <w:rsid w:val="002A6BB6"/>
    <w:rsid w:val="002A7216"/>
    <w:rsid w:val="002A7343"/>
    <w:rsid w:val="002A7458"/>
    <w:rsid w:val="002A7B85"/>
    <w:rsid w:val="002A7E83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7C9"/>
    <w:rsid w:val="002B5ABA"/>
    <w:rsid w:val="002B5FC8"/>
    <w:rsid w:val="002B61F2"/>
    <w:rsid w:val="002B6334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5FF"/>
    <w:rsid w:val="002C577A"/>
    <w:rsid w:val="002C5965"/>
    <w:rsid w:val="002C5BF7"/>
    <w:rsid w:val="002C5FAD"/>
    <w:rsid w:val="002C61C3"/>
    <w:rsid w:val="002C62EA"/>
    <w:rsid w:val="002C6FE1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4D1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A92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0671"/>
    <w:rsid w:val="003113B1"/>
    <w:rsid w:val="003119F0"/>
    <w:rsid w:val="00311EF9"/>
    <w:rsid w:val="003127A7"/>
    <w:rsid w:val="0031286F"/>
    <w:rsid w:val="00312A8B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58F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223"/>
    <w:rsid w:val="0032731C"/>
    <w:rsid w:val="003273C0"/>
    <w:rsid w:val="00327B9F"/>
    <w:rsid w:val="003306AE"/>
    <w:rsid w:val="00330D8B"/>
    <w:rsid w:val="00330DA2"/>
    <w:rsid w:val="00330F89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145"/>
    <w:rsid w:val="00335209"/>
    <w:rsid w:val="00336169"/>
    <w:rsid w:val="003363F8"/>
    <w:rsid w:val="00336997"/>
    <w:rsid w:val="003375F4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751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074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02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36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29A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209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5A2"/>
    <w:rsid w:val="003D7800"/>
    <w:rsid w:val="003D7B48"/>
    <w:rsid w:val="003E0C62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578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61E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7C9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00E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61C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34D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732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E3C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07370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BA6"/>
    <w:rsid w:val="00521D6C"/>
    <w:rsid w:val="00521DAE"/>
    <w:rsid w:val="00521DC1"/>
    <w:rsid w:val="00521E33"/>
    <w:rsid w:val="005221A3"/>
    <w:rsid w:val="0052288B"/>
    <w:rsid w:val="00522A4E"/>
    <w:rsid w:val="00522B52"/>
    <w:rsid w:val="00522FA3"/>
    <w:rsid w:val="005230F9"/>
    <w:rsid w:val="0052334A"/>
    <w:rsid w:val="00523437"/>
    <w:rsid w:val="0052345B"/>
    <w:rsid w:val="005238A1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581"/>
    <w:rsid w:val="00551667"/>
    <w:rsid w:val="00551CD5"/>
    <w:rsid w:val="00551D69"/>
    <w:rsid w:val="00551FF9"/>
    <w:rsid w:val="005522DA"/>
    <w:rsid w:val="005527D5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E17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4BB"/>
    <w:rsid w:val="005A5794"/>
    <w:rsid w:val="005A65CA"/>
    <w:rsid w:val="005A678A"/>
    <w:rsid w:val="005A6834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0B4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3D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55"/>
    <w:rsid w:val="005E21DD"/>
    <w:rsid w:val="005E2491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7CC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959"/>
    <w:rsid w:val="005F1AC3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17E32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777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1D7"/>
    <w:rsid w:val="0067537D"/>
    <w:rsid w:val="00675AAC"/>
    <w:rsid w:val="00675B41"/>
    <w:rsid w:val="00675D62"/>
    <w:rsid w:val="00675E02"/>
    <w:rsid w:val="00675F04"/>
    <w:rsid w:val="0067626C"/>
    <w:rsid w:val="006764FE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6A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4C3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C05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5E22"/>
    <w:rsid w:val="006B6262"/>
    <w:rsid w:val="006B6475"/>
    <w:rsid w:val="006B6B8B"/>
    <w:rsid w:val="006B6BE4"/>
    <w:rsid w:val="006B6CF7"/>
    <w:rsid w:val="006B6DAB"/>
    <w:rsid w:val="006B7181"/>
    <w:rsid w:val="006B77DB"/>
    <w:rsid w:val="006B7B4E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1CF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95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402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8F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314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6D35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1F0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539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03A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2E29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332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A9C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0BE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D7C2D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31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8D4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07F90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2A9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C43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840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90E"/>
    <w:rsid w:val="00840F43"/>
    <w:rsid w:val="00840F55"/>
    <w:rsid w:val="00841A74"/>
    <w:rsid w:val="00841B49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6DDB"/>
    <w:rsid w:val="00847042"/>
    <w:rsid w:val="008470AA"/>
    <w:rsid w:val="008473CD"/>
    <w:rsid w:val="00847A98"/>
    <w:rsid w:val="00847C9F"/>
    <w:rsid w:val="00847CF7"/>
    <w:rsid w:val="00850875"/>
    <w:rsid w:val="008511AD"/>
    <w:rsid w:val="008511C8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841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1283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C29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4F50"/>
    <w:rsid w:val="00895420"/>
    <w:rsid w:val="0089581D"/>
    <w:rsid w:val="00895AA8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A78E0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3719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5BEE"/>
    <w:rsid w:val="008C61B8"/>
    <w:rsid w:val="008C6611"/>
    <w:rsid w:val="008C6618"/>
    <w:rsid w:val="008C6754"/>
    <w:rsid w:val="008C69FD"/>
    <w:rsid w:val="008C6A17"/>
    <w:rsid w:val="008C71BB"/>
    <w:rsid w:val="008C7855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442"/>
    <w:rsid w:val="008E0920"/>
    <w:rsid w:val="008E0CCA"/>
    <w:rsid w:val="008E0F2A"/>
    <w:rsid w:val="008E10CD"/>
    <w:rsid w:val="008E27F6"/>
    <w:rsid w:val="008E31F9"/>
    <w:rsid w:val="008E391A"/>
    <w:rsid w:val="008E3E0F"/>
    <w:rsid w:val="008E452A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81D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17D42"/>
    <w:rsid w:val="0092008D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2FE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78C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9DA"/>
    <w:rsid w:val="00953D14"/>
    <w:rsid w:val="0095404B"/>
    <w:rsid w:val="0095445C"/>
    <w:rsid w:val="00954A0A"/>
    <w:rsid w:val="00955280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7D7"/>
    <w:rsid w:val="00960B3D"/>
    <w:rsid w:val="00960DA6"/>
    <w:rsid w:val="00960DC6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209"/>
    <w:rsid w:val="009757BA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68A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97EAD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5CA4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535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731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5EC"/>
    <w:rsid w:val="009E2CA4"/>
    <w:rsid w:val="009E2E29"/>
    <w:rsid w:val="009E33B5"/>
    <w:rsid w:val="009E3533"/>
    <w:rsid w:val="009E3810"/>
    <w:rsid w:val="009E3B39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354"/>
    <w:rsid w:val="00A006D1"/>
    <w:rsid w:val="00A00BBB"/>
    <w:rsid w:val="00A00D5B"/>
    <w:rsid w:val="00A00DDD"/>
    <w:rsid w:val="00A00EA1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932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233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FAA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0DD2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22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1F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21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38D"/>
    <w:rsid w:val="00AE5A28"/>
    <w:rsid w:val="00AE5D80"/>
    <w:rsid w:val="00AE5F04"/>
    <w:rsid w:val="00AE5F14"/>
    <w:rsid w:val="00AE5FD1"/>
    <w:rsid w:val="00AE626E"/>
    <w:rsid w:val="00AE647C"/>
    <w:rsid w:val="00AE64D2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4BD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07E5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3EA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3F25"/>
    <w:rsid w:val="00B141AC"/>
    <w:rsid w:val="00B145AD"/>
    <w:rsid w:val="00B149CC"/>
    <w:rsid w:val="00B150CC"/>
    <w:rsid w:val="00B150FD"/>
    <w:rsid w:val="00B15574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B68"/>
    <w:rsid w:val="00B42F8F"/>
    <w:rsid w:val="00B43017"/>
    <w:rsid w:val="00B433E0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0D85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04D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4D9B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2C0B"/>
    <w:rsid w:val="00BB3740"/>
    <w:rsid w:val="00BB3D06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11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0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0212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D98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3E79"/>
    <w:rsid w:val="00C445E5"/>
    <w:rsid w:val="00C44C73"/>
    <w:rsid w:val="00C44ED5"/>
    <w:rsid w:val="00C45A53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66F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A6B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1F6B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5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2F9F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208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85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2F4F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CAE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AAB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4BC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6E7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6E7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1E39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E1"/>
    <w:rsid w:val="00D6679E"/>
    <w:rsid w:val="00D668EF"/>
    <w:rsid w:val="00D66AB5"/>
    <w:rsid w:val="00D66D35"/>
    <w:rsid w:val="00D67139"/>
    <w:rsid w:val="00D676E2"/>
    <w:rsid w:val="00D67A50"/>
    <w:rsid w:val="00D67E9D"/>
    <w:rsid w:val="00D67F15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5CC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4C9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B38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4FA7"/>
    <w:rsid w:val="00DB4FB7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032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C98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525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4F9C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07DF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468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813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6C9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4DF6"/>
    <w:rsid w:val="00E25061"/>
    <w:rsid w:val="00E25564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482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B7E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7D5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71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00E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D0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D13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48A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6F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FA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5A"/>
    <w:rsid w:val="00EA60F7"/>
    <w:rsid w:val="00EA6263"/>
    <w:rsid w:val="00EA69AF"/>
    <w:rsid w:val="00EA7847"/>
    <w:rsid w:val="00EB0209"/>
    <w:rsid w:val="00EB022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4C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0FF8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08F1"/>
    <w:rsid w:val="00EE101B"/>
    <w:rsid w:val="00EE1CC2"/>
    <w:rsid w:val="00EE2420"/>
    <w:rsid w:val="00EE258C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66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5BD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6EC4"/>
    <w:rsid w:val="00EF7227"/>
    <w:rsid w:val="00EF742A"/>
    <w:rsid w:val="00EF74A0"/>
    <w:rsid w:val="00EF761B"/>
    <w:rsid w:val="00EF78B8"/>
    <w:rsid w:val="00EF79DA"/>
    <w:rsid w:val="00F00018"/>
    <w:rsid w:val="00F00171"/>
    <w:rsid w:val="00F00A54"/>
    <w:rsid w:val="00F00A66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311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476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919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A8F"/>
    <w:rsid w:val="00F56E3E"/>
    <w:rsid w:val="00F56E70"/>
    <w:rsid w:val="00F577DD"/>
    <w:rsid w:val="00F57DDD"/>
    <w:rsid w:val="00F60066"/>
    <w:rsid w:val="00F6016F"/>
    <w:rsid w:val="00F6098B"/>
    <w:rsid w:val="00F60A08"/>
    <w:rsid w:val="00F60C8C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92"/>
    <w:rsid w:val="00F672C1"/>
    <w:rsid w:val="00F67548"/>
    <w:rsid w:val="00F6765C"/>
    <w:rsid w:val="00F67AE3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A20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A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02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358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14957C0F-6925-4EC8-AF69-A77C977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4E17A8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4E17A8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4E17A8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4E17A8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4E17A8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4E17A8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uiPriority w:val="99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rsid w:val="00707B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1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1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1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1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Revision">
    <w:name w:val="Document Revision"/>
    <w:basedOn w:val="Body"/>
    <w:qFormat/>
    <w:rsid w:val="00B433E0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DocumentTitle">
    <w:name w:val="Document Title"/>
    <w:next w:val="Body"/>
    <w:rsid w:val="00B433E0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433E0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Normal"/>
    <w:rsid w:val="000057BC"/>
    <w:pPr>
      <w:numPr>
        <w:ilvl w:val="0"/>
        <w:numId w:val="0"/>
      </w:numPr>
      <w:suppressLineNumbers/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39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78653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78653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539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539"/>
    <w:rPr>
      <w:b/>
    </w:rPr>
  </w:style>
  <w:style w:type="paragraph" w:styleId="BodyText">
    <w:name w:val="Body Text"/>
    <w:basedOn w:val="Normal"/>
    <w:link w:val="BodyTextChar"/>
    <w:uiPriority w:val="1"/>
    <w:qFormat/>
    <w:rsid w:val="00786539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6539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86539"/>
    <w:pPr>
      <w:widowControl w:val="0"/>
      <w:spacing w:after="0" w:line="240" w:lineRule="auto"/>
    </w:pPr>
    <w:rPr>
      <w:rFonts w:eastAsiaTheme="minorHAnsi"/>
    </w:rPr>
  </w:style>
  <w:style w:type="table" w:styleId="LightShading-Accent1">
    <w:name w:val="Light Shading Accent 1"/>
    <w:basedOn w:val="TableNormal"/>
    <w:uiPriority w:val="60"/>
    <w:rsid w:val="00786539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78653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78653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86539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Kate%20Boardman\Downloads\www.netspeedsy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1C63-005B-4184-877C-B061C26D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955</TotalTime>
  <Pages>6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5640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creator>Eric</dc:creator>
  <cp:lastModifiedBy>Alex Chao</cp:lastModifiedBy>
  <cp:revision>25</cp:revision>
  <cp:lastPrinted>2016-07-06T18:43:00Z</cp:lastPrinted>
  <dcterms:created xsi:type="dcterms:W3CDTF">2016-04-16T23:55:00Z</dcterms:created>
  <dcterms:modified xsi:type="dcterms:W3CDTF">2016-07-06T18:43:00Z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