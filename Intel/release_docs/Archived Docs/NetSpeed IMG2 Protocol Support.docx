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C8064" w14:textId="77777777" w:rsidR="0011273D" w:rsidRPr="0042361E" w:rsidRDefault="0011273D" w:rsidP="0011273D">
      <w:pPr>
        <w:pStyle w:val="Preliminary"/>
        <w:rPr>
          <w:rFonts w:asciiTheme="majorHAnsi" w:hAnsiTheme="majorHAnsi"/>
        </w:rPr>
      </w:pPr>
    </w:p>
    <w:p w14:paraId="6A86751C" w14:textId="77777777" w:rsidR="0011273D" w:rsidRPr="0042361E" w:rsidRDefault="0011273D" w:rsidP="0011273D">
      <w:pPr>
        <w:pStyle w:val="Body"/>
        <w:rPr>
          <w:rFonts w:asciiTheme="majorHAnsi" w:hAnsiTheme="majorHAnsi"/>
        </w:rPr>
      </w:pPr>
    </w:p>
    <w:tbl>
      <w:tblPr>
        <w:tblpPr w:leftFromText="180" w:rightFromText="180" w:vertAnchor="page" w:horzAnchor="margin" w:tblpX="108" w:tblpY="2105"/>
        <w:tblW w:w="9378" w:type="dxa"/>
        <w:tblLook w:val="0000" w:firstRow="0" w:lastRow="0" w:firstColumn="0" w:lastColumn="0" w:noHBand="0" w:noVBand="0"/>
      </w:tblPr>
      <w:tblGrid>
        <w:gridCol w:w="9378"/>
      </w:tblGrid>
      <w:tr w:rsidR="0011273D" w:rsidRPr="0042361E" w14:paraId="51C5623C" w14:textId="77777777" w:rsidTr="00E172BE">
        <w:trPr>
          <w:trHeight w:val="9360"/>
        </w:trPr>
        <w:tc>
          <w:tcPr>
            <w:tcW w:w="9378" w:type="dxa"/>
          </w:tcPr>
          <w:p w14:paraId="4347ABE2" w14:textId="77777777" w:rsidR="0011273D" w:rsidRPr="0042361E" w:rsidRDefault="0011273D" w:rsidP="00E172BE">
            <w:pPr>
              <w:pStyle w:val="BookTitle1"/>
              <w:tabs>
                <w:tab w:val="left" w:pos="936"/>
                <w:tab w:val="left" w:pos="2700"/>
              </w:tabs>
              <w:ind w:left="0" w:right="864"/>
              <w:jc w:val="both"/>
              <w:rPr>
                <w:rFonts w:asciiTheme="majorHAnsi" w:hAnsiTheme="majorHAnsi"/>
                <w:sz w:val="48"/>
              </w:rPr>
            </w:pPr>
          </w:p>
          <w:p w14:paraId="12D78D43" w14:textId="10A1A47A" w:rsidR="00B433E0" w:rsidRPr="0042361E" w:rsidRDefault="009607D7" w:rsidP="00B433E0">
            <w:pPr>
              <w:pStyle w:val="DocumentTitle"/>
              <w:rPr>
                <w:sz w:val="56"/>
              </w:rPr>
            </w:pPr>
            <w:r>
              <w:rPr>
                <w:sz w:val="56"/>
              </w:rPr>
              <w:t>NetSpeed IMG2</w:t>
            </w:r>
            <w:r w:rsidR="00786539" w:rsidRPr="0042361E">
              <w:rPr>
                <w:sz w:val="56"/>
              </w:rPr>
              <w:t xml:space="preserve"> Protocol Support </w:t>
            </w:r>
          </w:p>
          <w:p w14:paraId="03F526A7" w14:textId="77777777" w:rsidR="005C20B4" w:rsidRDefault="005C20B4" w:rsidP="005C20B4">
            <w:pPr>
              <w:pStyle w:val="DocumentRevision"/>
              <w:rPr>
                <w:rFonts w:asciiTheme="majorHAnsi" w:hAnsiTheme="majorHAnsi"/>
              </w:rPr>
            </w:pPr>
            <w:r w:rsidRPr="00EE31F6">
              <w:rPr>
                <w:rFonts w:asciiTheme="majorHAnsi" w:hAnsiTheme="majorHAnsi"/>
              </w:rPr>
              <w:t>Version:  ORION-</w:t>
            </w:r>
            <w:r>
              <w:rPr>
                <w:rFonts w:asciiTheme="majorHAnsi" w:hAnsiTheme="majorHAnsi"/>
              </w:rPr>
              <w:t>AMBA</w:t>
            </w:r>
            <w:r w:rsidRPr="00EE31F6">
              <w:rPr>
                <w:rFonts w:asciiTheme="majorHAnsi" w:hAnsiTheme="majorHAnsi"/>
              </w:rPr>
              <w:t>-15.</w:t>
            </w:r>
            <w:r>
              <w:rPr>
                <w:rFonts w:asciiTheme="majorHAnsi" w:hAnsiTheme="majorHAnsi"/>
              </w:rPr>
              <w:t>12</w:t>
            </w:r>
          </w:p>
          <w:p w14:paraId="6ED884B2" w14:textId="77777777" w:rsidR="005C20B4" w:rsidRPr="00080656" w:rsidRDefault="005C20B4" w:rsidP="005C20B4">
            <w:pPr>
              <w:pStyle w:val="DocumentRevision"/>
              <w:rPr>
                <w:rFonts w:asciiTheme="majorHAnsi" w:hAnsiTheme="majorHAnsi"/>
                <w:b w:val="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sz w:val="22"/>
                <w:szCs w:val="22"/>
              </w:rPr>
              <w:t>Dec 30, 2015</w:t>
            </w:r>
          </w:p>
          <w:p w14:paraId="6C353F2C" w14:textId="1CD0BCD4" w:rsidR="0011273D" w:rsidRPr="0042361E" w:rsidRDefault="0011273D" w:rsidP="0042361E">
            <w:pPr>
              <w:pStyle w:val="Exar"/>
              <w:rPr>
                <w:rFonts w:asciiTheme="majorHAnsi" w:hAnsiTheme="majorHAnsi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1C567D54" w14:textId="77777777" w:rsidR="0011273D" w:rsidRPr="0042361E" w:rsidRDefault="0011273D" w:rsidP="0011273D">
      <w:pPr>
        <w:pStyle w:val="Body"/>
        <w:rPr>
          <w:rFonts w:asciiTheme="majorHAnsi" w:hAnsiTheme="majorHAnsi"/>
        </w:rPr>
      </w:pPr>
    </w:p>
    <w:p w14:paraId="3D12B7B6" w14:textId="77777777" w:rsidR="0011273D" w:rsidRPr="0042361E" w:rsidRDefault="0011273D" w:rsidP="0011273D">
      <w:pPr>
        <w:pStyle w:val="Body"/>
        <w:rPr>
          <w:rFonts w:asciiTheme="majorHAnsi" w:hAnsiTheme="majorHAnsi"/>
        </w:rPr>
      </w:pPr>
    </w:p>
    <w:p w14:paraId="121EA3CD" w14:textId="77777777" w:rsidR="0011273D" w:rsidRPr="0042361E" w:rsidRDefault="0011273D" w:rsidP="0011273D">
      <w:pPr>
        <w:pStyle w:val="Body"/>
        <w:tabs>
          <w:tab w:val="clear" w:pos="2700"/>
          <w:tab w:val="left" w:pos="1310"/>
        </w:tabs>
        <w:rPr>
          <w:rFonts w:asciiTheme="majorHAnsi" w:hAnsiTheme="majorHAnsi"/>
        </w:rPr>
      </w:pPr>
      <w:r w:rsidRPr="0042361E">
        <w:rPr>
          <w:rFonts w:asciiTheme="majorHAnsi" w:hAnsiTheme="majorHAnsi"/>
        </w:rPr>
        <w:tab/>
      </w:r>
    </w:p>
    <w:p w14:paraId="3C7EAB6A" w14:textId="77777777" w:rsidR="0011273D" w:rsidRPr="0042361E" w:rsidRDefault="0011273D" w:rsidP="0011273D">
      <w:pPr>
        <w:pStyle w:val="Body"/>
        <w:rPr>
          <w:rFonts w:asciiTheme="majorHAnsi" w:hAnsiTheme="majorHAnsi"/>
        </w:rPr>
      </w:pPr>
    </w:p>
    <w:p w14:paraId="4790CC66" w14:textId="146A9E15" w:rsidR="0011273D" w:rsidRPr="0042361E" w:rsidRDefault="009607D7" w:rsidP="0011273D">
      <w:pPr>
        <w:pStyle w:val="Title"/>
        <w:rPr>
          <w:sz w:val="48"/>
        </w:rPr>
      </w:pPr>
      <w:r>
        <w:rPr>
          <w:sz w:val="48"/>
        </w:rPr>
        <w:lastRenderedPageBreak/>
        <w:t>NetSpeed IMG2</w:t>
      </w:r>
      <w:r w:rsidR="00786539" w:rsidRPr="0042361E">
        <w:rPr>
          <w:sz w:val="48"/>
        </w:rPr>
        <w:t xml:space="preserve"> Protocol Support</w:t>
      </w:r>
    </w:p>
    <w:p w14:paraId="60AF20BE" w14:textId="77777777" w:rsidR="009757BA" w:rsidRPr="00BB2FA9" w:rsidRDefault="009757BA" w:rsidP="009757BA">
      <w:pPr>
        <w:pStyle w:val="HeadingPreface"/>
        <w:rPr>
          <w:rFonts w:asciiTheme="majorHAnsi" w:hAnsiTheme="majorHAnsi"/>
          <w:sz w:val="26"/>
        </w:rPr>
      </w:pPr>
      <w:bookmarkStart w:id="1" w:name="_Toc427326884"/>
      <w:bookmarkStart w:id="2" w:name="_Toc439251991"/>
      <w:r w:rsidRPr="00BB2FA9">
        <w:rPr>
          <w:rFonts w:asciiTheme="majorHAnsi" w:hAnsiTheme="majorHAnsi"/>
          <w:sz w:val="26"/>
        </w:rPr>
        <w:t>About This Document</w:t>
      </w:r>
      <w:bookmarkEnd w:id="1"/>
      <w:bookmarkEnd w:id="2"/>
    </w:p>
    <w:p w14:paraId="39880752" w14:textId="7F36CB97" w:rsidR="009757BA" w:rsidRPr="00080656" w:rsidRDefault="009607D7" w:rsidP="009757BA">
      <w:pPr>
        <w:pStyle w:val="Body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This document describes the IMG2</w:t>
      </w:r>
      <w:r w:rsidR="009757BA">
        <w:rPr>
          <w:rFonts w:asciiTheme="majorHAnsi" w:hAnsiTheme="majorHAnsi"/>
          <w:szCs w:val="22"/>
        </w:rPr>
        <w:t xml:space="preserve"> protocol support</w:t>
      </w:r>
      <w:r w:rsidR="009757BA" w:rsidRPr="00080656">
        <w:rPr>
          <w:rFonts w:asciiTheme="majorHAnsi" w:hAnsiTheme="majorHAnsi"/>
          <w:szCs w:val="22"/>
        </w:rPr>
        <w:t xml:space="preserve"> NetSpeed </w:t>
      </w:r>
      <w:r>
        <w:rPr>
          <w:rFonts w:asciiTheme="majorHAnsi" w:hAnsiTheme="majorHAnsi"/>
          <w:szCs w:val="22"/>
        </w:rPr>
        <w:t>Orion</w:t>
      </w:r>
      <w:r w:rsidR="009757BA" w:rsidRPr="00080656">
        <w:rPr>
          <w:rFonts w:asciiTheme="majorHAnsi" w:hAnsiTheme="majorHAnsi"/>
          <w:szCs w:val="22"/>
        </w:rPr>
        <w:t xml:space="preserve"> IP.  </w:t>
      </w:r>
    </w:p>
    <w:p w14:paraId="328D96A7" w14:textId="77777777" w:rsidR="009757BA" w:rsidRPr="00BB2FA9" w:rsidRDefault="009757BA" w:rsidP="009757BA">
      <w:pPr>
        <w:pStyle w:val="HeadingPreface"/>
        <w:rPr>
          <w:rFonts w:asciiTheme="majorHAnsi" w:hAnsiTheme="majorHAnsi"/>
          <w:sz w:val="26"/>
        </w:rPr>
      </w:pPr>
      <w:bookmarkStart w:id="3" w:name="_Toc427326885"/>
      <w:bookmarkStart w:id="4" w:name="_Toc439251992"/>
      <w:r w:rsidRPr="00BB2FA9">
        <w:rPr>
          <w:rFonts w:asciiTheme="majorHAnsi" w:hAnsiTheme="majorHAnsi"/>
          <w:sz w:val="26"/>
        </w:rPr>
        <w:t>Audience</w:t>
      </w:r>
      <w:bookmarkEnd w:id="3"/>
      <w:bookmarkEnd w:id="4"/>
      <w:r w:rsidRPr="00BB2FA9">
        <w:rPr>
          <w:rFonts w:asciiTheme="majorHAnsi" w:hAnsiTheme="majorHAnsi"/>
          <w:sz w:val="26"/>
        </w:rPr>
        <w:t xml:space="preserve"> </w:t>
      </w:r>
    </w:p>
    <w:p w14:paraId="7CD9518A" w14:textId="77777777" w:rsidR="009757BA" w:rsidRPr="00080656" w:rsidRDefault="009757BA" w:rsidP="009757BA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This document is intended for users of </w:t>
      </w:r>
      <w:proofErr w:type="spellStart"/>
      <w:r w:rsidRPr="00080656">
        <w:rPr>
          <w:rFonts w:asciiTheme="majorHAnsi" w:hAnsiTheme="majorHAnsi"/>
          <w:szCs w:val="22"/>
        </w:rPr>
        <w:t>NocStudio</w:t>
      </w:r>
      <w:proofErr w:type="spellEnd"/>
      <w:r w:rsidRPr="00080656">
        <w:rPr>
          <w:rFonts w:asciiTheme="majorHAnsi" w:hAnsiTheme="majorHAnsi"/>
          <w:szCs w:val="22"/>
        </w:rPr>
        <w:t xml:space="preserve">: </w:t>
      </w:r>
    </w:p>
    <w:p w14:paraId="381A2946" w14:textId="77777777" w:rsidR="009757BA" w:rsidRPr="00080656" w:rsidRDefault="009757BA" w:rsidP="009757BA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Architects</w:t>
      </w:r>
    </w:p>
    <w:p w14:paraId="5EAE2BEF" w14:textId="77777777" w:rsidR="009757BA" w:rsidRPr="00080656" w:rsidRDefault="009757BA" w:rsidP="009757BA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Designers</w:t>
      </w:r>
    </w:p>
    <w:p w14:paraId="37A5A3E3" w14:textId="77777777" w:rsidR="009757BA" w:rsidRPr="00080656" w:rsidRDefault="009757BA" w:rsidP="009757BA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Architects</w:t>
      </w:r>
    </w:p>
    <w:p w14:paraId="688D04BE" w14:textId="77777777" w:rsidR="009757BA" w:rsidRPr="00080656" w:rsidRDefault="009757BA" w:rsidP="009757BA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Designers</w:t>
      </w:r>
    </w:p>
    <w:p w14:paraId="4DBD7347" w14:textId="77777777" w:rsidR="009757BA" w:rsidRPr="00BB2FA9" w:rsidRDefault="009757BA" w:rsidP="009757BA">
      <w:pPr>
        <w:pStyle w:val="HeadingPreface"/>
        <w:rPr>
          <w:rFonts w:asciiTheme="majorHAnsi" w:hAnsiTheme="majorHAnsi"/>
          <w:sz w:val="26"/>
        </w:rPr>
      </w:pPr>
      <w:bookmarkStart w:id="5" w:name="_Toc378951146"/>
      <w:bookmarkStart w:id="6" w:name="_Toc407201510"/>
      <w:bookmarkStart w:id="7" w:name="_Toc427326886"/>
      <w:bookmarkStart w:id="8" w:name="_Toc439251993"/>
      <w:r w:rsidRPr="00BB2FA9">
        <w:rPr>
          <w:rFonts w:asciiTheme="majorHAnsi" w:hAnsiTheme="majorHAnsi"/>
          <w:sz w:val="26"/>
        </w:rPr>
        <w:t>Prerequisite</w:t>
      </w:r>
      <w:bookmarkEnd w:id="5"/>
      <w:bookmarkEnd w:id="6"/>
      <w:bookmarkEnd w:id="7"/>
      <w:bookmarkEnd w:id="8"/>
    </w:p>
    <w:p w14:paraId="77FC594F" w14:textId="77777777" w:rsidR="009757BA" w:rsidRPr="00080656" w:rsidRDefault="009757BA" w:rsidP="009757BA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Before proceeding, you should generally understand:</w:t>
      </w:r>
    </w:p>
    <w:p w14:paraId="0C5A340C" w14:textId="6E4193FD" w:rsidR="009757BA" w:rsidRPr="00080656" w:rsidRDefault="009607D7" w:rsidP="009757BA">
      <w:pPr>
        <w:pStyle w:val="Bullet1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IMG2</w:t>
      </w:r>
      <w:r w:rsidR="009757BA" w:rsidRPr="00080656">
        <w:rPr>
          <w:rFonts w:asciiTheme="majorHAnsi" w:hAnsiTheme="majorHAnsi"/>
        </w:rPr>
        <w:t xml:space="preserve"> interconnect standard</w:t>
      </w:r>
    </w:p>
    <w:p w14:paraId="7B8B5A77" w14:textId="77777777" w:rsidR="009757BA" w:rsidRPr="00BB2FA9" w:rsidRDefault="009757BA" w:rsidP="009757BA">
      <w:pPr>
        <w:pStyle w:val="HeadingPreface"/>
        <w:rPr>
          <w:rFonts w:asciiTheme="majorHAnsi" w:hAnsiTheme="majorHAnsi"/>
          <w:sz w:val="26"/>
        </w:rPr>
      </w:pPr>
      <w:bookmarkStart w:id="9" w:name="_Toc427326887"/>
      <w:bookmarkStart w:id="10" w:name="_Toc439251994"/>
      <w:r w:rsidRPr="00BB2FA9">
        <w:rPr>
          <w:rFonts w:asciiTheme="majorHAnsi" w:hAnsiTheme="majorHAnsi"/>
          <w:sz w:val="26"/>
        </w:rPr>
        <w:t>Related Documents</w:t>
      </w:r>
      <w:bookmarkEnd w:id="9"/>
      <w:bookmarkEnd w:id="10"/>
      <w:r w:rsidRPr="00BB2FA9">
        <w:rPr>
          <w:rFonts w:asciiTheme="majorHAnsi" w:hAnsiTheme="majorHAnsi"/>
          <w:sz w:val="26"/>
        </w:rPr>
        <w:t xml:space="preserve"> </w:t>
      </w:r>
    </w:p>
    <w:p w14:paraId="2C1A8A95" w14:textId="77777777" w:rsidR="009757BA" w:rsidRPr="00080656" w:rsidRDefault="009757BA" w:rsidP="009757BA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The following documents can be used as a reference to this document.</w:t>
      </w:r>
    </w:p>
    <w:p w14:paraId="114339A4" w14:textId="64D75276" w:rsidR="009757BA" w:rsidRPr="00080656" w:rsidRDefault="009757BA" w:rsidP="009757BA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NetSpeed </w:t>
      </w:r>
      <w:proofErr w:type="spellStart"/>
      <w:r w:rsidRPr="00080656">
        <w:rPr>
          <w:rFonts w:asciiTheme="majorHAnsi" w:hAnsiTheme="majorHAnsi"/>
        </w:rPr>
        <w:t>NocStudio</w:t>
      </w:r>
      <w:proofErr w:type="spellEnd"/>
      <w:r w:rsidRPr="00080656">
        <w:rPr>
          <w:rFonts w:asciiTheme="majorHAnsi" w:hAnsiTheme="majorHAnsi"/>
        </w:rPr>
        <w:t xml:space="preserve"> User Manual </w:t>
      </w:r>
    </w:p>
    <w:p w14:paraId="513AAC35" w14:textId="77777777" w:rsidR="009757BA" w:rsidRPr="00BB2FA9" w:rsidRDefault="009757BA" w:rsidP="009757BA">
      <w:pPr>
        <w:pStyle w:val="HeadingPreface"/>
        <w:rPr>
          <w:rFonts w:asciiTheme="majorHAnsi" w:hAnsiTheme="majorHAnsi"/>
          <w:sz w:val="26"/>
        </w:rPr>
      </w:pPr>
      <w:bookmarkStart w:id="11" w:name="_Toc427326888"/>
      <w:bookmarkStart w:id="12" w:name="_Toc439251995"/>
      <w:r w:rsidRPr="00BB2FA9">
        <w:rPr>
          <w:rFonts w:asciiTheme="majorHAnsi" w:hAnsiTheme="majorHAnsi"/>
          <w:sz w:val="26"/>
        </w:rPr>
        <w:t>Customer Support</w:t>
      </w:r>
      <w:bookmarkEnd w:id="11"/>
      <w:bookmarkEnd w:id="12"/>
    </w:p>
    <w:p w14:paraId="52ED3B8E" w14:textId="77777777" w:rsidR="009757BA" w:rsidRPr="00080656" w:rsidRDefault="009757BA" w:rsidP="009757BA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technical support about this product, please contact </w:t>
      </w:r>
      <w:hyperlink r:id="rId8" w:history="1">
        <w:r w:rsidRPr="00080656">
          <w:rPr>
            <w:rStyle w:val="Hyperlink"/>
            <w:rFonts w:asciiTheme="majorHAnsi" w:hAnsiTheme="majorHAnsi"/>
            <w:szCs w:val="22"/>
          </w:rPr>
          <w:t>support@netspeedsystems.com</w:t>
        </w:r>
      </w:hyperlink>
    </w:p>
    <w:p w14:paraId="7212894E" w14:textId="77777777" w:rsidR="009757BA" w:rsidRPr="00080656" w:rsidRDefault="009757BA" w:rsidP="009757BA">
      <w:pPr>
        <w:pStyle w:val="Body"/>
        <w:rPr>
          <w:rStyle w:val="Hyperlink"/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general information about NetSpeed products refer to: </w:t>
      </w:r>
      <w:hyperlink r:id="rId9" w:history="1">
        <w:r w:rsidRPr="00080656">
          <w:rPr>
            <w:rStyle w:val="Hyperlink"/>
            <w:rFonts w:asciiTheme="majorHAnsi" w:hAnsiTheme="majorHAnsi"/>
            <w:szCs w:val="22"/>
          </w:rPr>
          <w:t>www.netspeedsystems.com</w:t>
        </w:r>
      </w:hyperlink>
    </w:p>
    <w:p w14:paraId="64C36FBE" w14:textId="6A1FCAAC" w:rsidR="005D7614" w:rsidRPr="0042361E" w:rsidRDefault="005D7614" w:rsidP="0011273D">
      <w:pPr>
        <w:pStyle w:val="Body"/>
        <w:rPr>
          <w:rStyle w:val="Hyperlink"/>
          <w:rFonts w:asciiTheme="majorHAnsi" w:hAnsiTheme="majorHAnsi"/>
        </w:rPr>
      </w:pPr>
    </w:p>
    <w:p w14:paraId="62AD86DB" w14:textId="77777777" w:rsidR="005D7614" w:rsidRPr="0042361E" w:rsidRDefault="005D7614">
      <w:pPr>
        <w:rPr>
          <w:rStyle w:val="Hyperlink"/>
          <w:rFonts w:asciiTheme="majorHAnsi" w:hAnsiTheme="majorHAnsi"/>
          <w:szCs w:val="24"/>
        </w:rPr>
      </w:pPr>
      <w:r w:rsidRPr="0042361E">
        <w:rPr>
          <w:rStyle w:val="Hyperlink"/>
          <w:rFonts w:asciiTheme="majorHAnsi" w:hAnsiTheme="majorHAnsi"/>
        </w:rPr>
        <w:br w:type="page"/>
      </w:r>
    </w:p>
    <w:p w14:paraId="38A2AE1B" w14:textId="77777777" w:rsidR="0011273D" w:rsidRPr="0042361E" w:rsidRDefault="0011273D" w:rsidP="0011273D">
      <w:pPr>
        <w:pStyle w:val="Contents"/>
      </w:pPr>
      <w:r w:rsidRPr="0042361E">
        <w:lastRenderedPageBreak/>
        <w:t>Contents</w:t>
      </w:r>
    </w:p>
    <w:p w14:paraId="4DD7A891" w14:textId="77777777" w:rsidR="009607D7" w:rsidRDefault="0011273D">
      <w:pPr>
        <w:pStyle w:val="TOC1"/>
        <w:rPr>
          <w:rFonts w:asciiTheme="minorHAnsi" w:hAnsiTheme="minorHAnsi"/>
          <w:b w:val="0"/>
          <w:color w:val="auto"/>
          <w:szCs w:val="22"/>
        </w:rPr>
      </w:pPr>
      <w:r w:rsidRPr="0042361E">
        <w:rPr>
          <w:rFonts w:asciiTheme="majorHAnsi" w:hAnsiTheme="majorHAnsi"/>
          <w:bCs/>
        </w:rPr>
        <w:fldChar w:fldCharType="begin"/>
      </w:r>
      <w:r w:rsidRPr="0042361E">
        <w:rPr>
          <w:rFonts w:asciiTheme="majorHAnsi" w:hAnsiTheme="majorHAnsi"/>
        </w:rPr>
        <w:instrText xml:space="preserve"> TOC \o "1-3" \h \z \t "Appendix,1" </w:instrText>
      </w:r>
      <w:r w:rsidRPr="0042361E">
        <w:rPr>
          <w:rFonts w:asciiTheme="majorHAnsi" w:hAnsiTheme="majorHAnsi"/>
          <w:bCs/>
        </w:rPr>
        <w:fldChar w:fldCharType="separate"/>
      </w:r>
      <w:hyperlink w:anchor="_Toc439251991" w:history="1">
        <w:r w:rsidR="009607D7" w:rsidRPr="005B26E7">
          <w:rPr>
            <w:rStyle w:val="Hyperlink"/>
            <w:rFonts w:asciiTheme="majorHAnsi" w:hAnsiTheme="majorHAnsi"/>
          </w:rPr>
          <w:t>About This Document</w:t>
        </w:r>
        <w:r w:rsidR="009607D7">
          <w:rPr>
            <w:webHidden/>
          </w:rPr>
          <w:tab/>
        </w:r>
        <w:r w:rsidR="009607D7">
          <w:rPr>
            <w:webHidden/>
          </w:rPr>
          <w:fldChar w:fldCharType="begin"/>
        </w:r>
        <w:r w:rsidR="009607D7">
          <w:rPr>
            <w:webHidden/>
          </w:rPr>
          <w:instrText xml:space="preserve"> PAGEREF _Toc439251991 \h </w:instrText>
        </w:r>
        <w:r w:rsidR="009607D7">
          <w:rPr>
            <w:webHidden/>
          </w:rPr>
        </w:r>
        <w:r w:rsidR="009607D7">
          <w:rPr>
            <w:webHidden/>
          </w:rPr>
          <w:fldChar w:fldCharType="separate"/>
        </w:r>
        <w:r w:rsidR="00766D35">
          <w:rPr>
            <w:webHidden/>
          </w:rPr>
          <w:t>2</w:t>
        </w:r>
        <w:r w:rsidR="009607D7">
          <w:rPr>
            <w:webHidden/>
          </w:rPr>
          <w:fldChar w:fldCharType="end"/>
        </w:r>
      </w:hyperlink>
    </w:p>
    <w:p w14:paraId="656AA415" w14:textId="77777777" w:rsidR="009607D7" w:rsidRDefault="009607D7">
      <w:pPr>
        <w:pStyle w:val="TOC1"/>
        <w:rPr>
          <w:rFonts w:asciiTheme="minorHAnsi" w:hAnsiTheme="minorHAnsi"/>
          <w:b w:val="0"/>
          <w:color w:val="auto"/>
          <w:szCs w:val="22"/>
        </w:rPr>
      </w:pPr>
      <w:hyperlink w:anchor="_Toc439251992" w:history="1">
        <w:r w:rsidRPr="005B26E7">
          <w:rPr>
            <w:rStyle w:val="Hyperlink"/>
            <w:rFonts w:asciiTheme="majorHAnsi" w:hAnsiTheme="majorHAnsi"/>
          </w:rPr>
          <w:t>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_Toc439251992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66D3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7259890" w14:textId="77777777" w:rsidR="009607D7" w:rsidRDefault="009607D7">
      <w:pPr>
        <w:pStyle w:val="TOC1"/>
        <w:rPr>
          <w:rFonts w:asciiTheme="minorHAnsi" w:hAnsiTheme="minorHAnsi"/>
          <w:b w:val="0"/>
          <w:color w:val="auto"/>
          <w:szCs w:val="22"/>
        </w:rPr>
      </w:pPr>
      <w:hyperlink w:anchor="_Toc439251993" w:history="1">
        <w:r w:rsidRPr="005B26E7">
          <w:rPr>
            <w:rStyle w:val="Hyperlink"/>
            <w:rFonts w:asciiTheme="majorHAnsi" w:hAnsiTheme="majorHAnsi"/>
          </w:rPr>
          <w:t>Prerequisite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_Toc439251993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66D3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85AAB7A" w14:textId="77777777" w:rsidR="009607D7" w:rsidRDefault="009607D7">
      <w:pPr>
        <w:pStyle w:val="TOC1"/>
        <w:rPr>
          <w:rFonts w:asciiTheme="minorHAnsi" w:hAnsiTheme="minorHAnsi"/>
          <w:b w:val="0"/>
          <w:color w:val="auto"/>
          <w:szCs w:val="22"/>
        </w:rPr>
      </w:pPr>
      <w:hyperlink w:anchor="_Toc439251994" w:history="1">
        <w:r w:rsidRPr="005B26E7">
          <w:rPr>
            <w:rStyle w:val="Hyperlink"/>
            <w:rFonts w:asciiTheme="majorHAnsi" w:hAnsiTheme="majorHAnsi"/>
          </w:rPr>
          <w:t>Related Documents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_Toc439251994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66D3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9710EA9" w14:textId="77777777" w:rsidR="009607D7" w:rsidRDefault="009607D7">
      <w:pPr>
        <w:pStyle w:val="TOC1"/>
        <w:rPr>
          <w:rFonts w:asciiTheme="minorHAnsi" w:hAnsiTheme="minorHAnsi"/>
          <w:b w:val="0"/>
          <w:color w:val="auto"/>
          <w:szCs w:val="22"/>
        </w:rPr>
      </w:pPr>
      <w:hyperlink w:anchor="_Toc439251995" w:history="1">
        <w:r w:rsidRPr="005B26E7">
          <w:rPr>
            <w:rStyle w:val="Hyperlink"/>
            <w:rFonts w:asciiTheme="majorHAnsi" w:hAnsiTheme="majorHAnsi"/>
          </w:rPr>
          <w:t>Customer 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_Toc439251995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66D3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14C2ABC" w14:textId="77777777" w:rsidR="009607D7" w:rsidRDefault="009607D7">
      <w:pPr>
        <w:pStyle w:val="TOC1"/>
        <w:rPr>
          <w:rFonts w:asciiTheme="minorHAnsi" w:hAnsiTheme="minorHAnsi"/>
          <w:b w:val="0"/>
          <w:color w:val="auto"/>
          <w:szCs w:val="22"/>
        </w:rPr>
      </w:pPr>
      <w:hyperlink w:anchor="_Toc439251996" w:history="1">
        <w:r w:rsidRPr="005B26E7">
          <w:rPr>
            <w:rStyle w:val="Hyperlink"/>
          </w:rPr>
          <w:t>1</w:t>
        </w:r>
        <w:r>
          <w:rPr>
            <w:rFonts w:asciiTheme="minorHAnsi" w:hAnsiTheme="minorHAnsi"/>
            <w:b w:val="0"/>
            <w:color w:val="auto"/>
            <w:szCs w:val="22"/>
          </w:rPr>
          <w:tab/>
        </w:r>
        <w:r w:rsidRPr="005B26E7">
          <w:rPr>
            <w:rStyle w:val="Hyperlink"/>
          </w:rPr>
          <w:t>IMG2 Protocol Support in NetSpeed 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_Toc439251996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66D3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21030C3" w14:textId="77777777" w:rsidR="009607D7" w:rsidRDefault="009607D7">
      <w:pPr>
        <w:pStyle w:val="TOC2"/>
        <w:tabs>
          <w:tab w:val="left" w:pos="800"/>
        </w:tabs>
        <w:rPr>
          <w:noProof/>
          <w:szCs w:val="22"/>
        </w:rPr>
      </w:pPr>
      <w:hyperlink w:anchor="_Toc439251997" w:history="1">
        <w:r w:rsidRPr="005B26E7">
          <w:rPr>
            <w:rStyle w:val="Hyperlink"/>
            <w:noProof/>
          </w:rPr>
          <w:t>1.1</w:t>
        </w:r>
        <w:r>
          <w:rPr>
            <w:noProof/>
            <w:szCs w:val="22"/>
          </w:rPr>
          <w:tab/>
        </w:r>
        <w:r w:rsidRPr="005B26E7">
          <w:rPr>
            <w:rStyle w:val="Hyperlink"/>
            <w:noProof/>
          </w:rPr>
          <w:t>Feature Adoption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6D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E116F6" w14:textId="77777777" w:rsidR="0011273D" w:rsidRPr="0042361E" w:rsidRDefault="0011273D" w:rsidP="0011273D">
      <w:pPr>
        <w:pStyle w:val="TOC2"/>
        <w:rPr>
          <w:rFonts w:asciiTheme="majorHAnsi" w:hAnsiTheme="majorHAnsi"/>
        </w:rPr>
      </w:pPr>
      <w:r w:rsidRPr="0042361E">
        <w:rPr>
          <w:rFonts w:asciiTheme="majorHAnsi" w:hAnsiTheme="majorHAnsi"/>
          <w:bCs/>
          <w:noProof/>
          <w:color w:val="002B5C"/>
          <w:szCs w:val="44"/>
        </w:rPr>
        <w:fldChar w:fldCharType="end"/>
      </w:r>
    </w:p>
    <w:p w14:paraId="733AC217" w14:textId="77777777" w:rsidR="0011273D" w:rsidRPr="0042361E" w:rsidRDefault="0011273D" w:rsidP="0011273D">
      <w:pPr>
        <w:pStyle w:val="Body"/>
        <w:rPr>
          <w:rFonts w:asciiTheme="majorHAnsi" w:hAnsiTheme="majorHAnsi"/>
        </w:rPr>
      </w:pPr>
    </w:p>
    <w:p w14:paraId="7B5C574C" w14:textId="77777777" w:rsidR="00786539" w:rsidRPr="0042361E" w:rsidRDefault="0078653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13" w:name="_Toc347088143"/>
      <w:r w:rsidRPr="0042361E">
        <w:rPr>
          <w:rFonts w:asciiTheme="majorHAnsi" w:hAnsiTheme="majorHAnsi"/>
        </w:rPr>
        <w:br w:type="page"/>
      </w:r>
    </w:p>
    <w:p w14:paraId="6D4F096C" w14:textId="07539081" w:rsidR="00786539" w:rsidRPr="0042361E" w:rsidRDefault="009607D7" w:rsidP="00786539">
      <w:pPr>
        <w:pStyle w:val="Heading1"/>
      </w:pPr>
      <w:bookmarkStart w:id="14" w:name="_Toc439251996"/>
      <w:r>
        <w:lastRenderedPageBreak/>
        <w:t>IMG2 P</w:t>
      </w:r>
      <w:r w:rsidR="00786539" w:rsidRPr="0042361E">
        <w:t>rotocol Support in NetSpeed IP</w:t>
      </w:r>
      <w:bookmarkEnd w:id="14"/>
    </w:p>
    <w:p w14:paraId="29E106FD" w14:textId="0A858E8A" w:rsidR="00786539" w:rsidRPr="0042361E" w:rsidRDefault="00786539" w:rsidP="00786539">
      <w:pPr>
        <w:pStyle w:val="Heading2"/>
      </w:pPr>
      <w:bookmarkStart w:id="15" w:name="_Toc439251997"/>
      <w:r w:rsidRPr="0042361E">
        <w:t>Feature Adoption</w:t>
      </w:r>
      <w:bookmarkEnd w:id="15"/>
    </w:p>
    <w:p w14:paraId="38D5F0C7" w14:textId="06D93200" w:rsidR="00786539" w:rsidRPr="0042361E" w:rsidRDefault="00B5204D" w:rsidP="00786539">
      <w:pPr>
        <w:jc w:val="both"/>
        <w:rPr>
          <w:rFonts w:asciiTheme="majorHAnsi" w:hAnsiTheme="majorHAnsi"/>
        </w:rPr>
      </w:pPr>
      <w:r w:rsidRPr="0042361E">
        <w:rPr>
          <w:rFonts w:asciiTheme="majorHAnsi" w:hAnsiTheme="majorHAnsi"/>
        </w:rPr>
        <w:t xml:space="preserve">The table below provides a </w:t>
      </w:r>
      <w:r w:rsidR="00786539" w:rsidRPr="0042361E">
        <w:rPr>
          <w:rFonts w:asciiTheme="majorHAnsi" w:hAnsiTheme="majorHAnsi"/>
        </w:rPr>
        <w:t xml:space="preserve">high level summary of </w:t>
      </w:r>
      <w:r w:rsidR="009607D7">
        <w:rPr>
          <w:rFonts w:asciiTheme="majorHAnsi" w:hAnsiTheme="majorHAnsi"/>
        </w:rPr>
        <w:t xml:space="preserve">IMG2 </w:t>
      </w:r>
      <w:r w:rsidR="00786539" w:rsidRPr="0042361E">
        <w:rPr>
          <w:rFonts w:asciiTheme="majorHAnsi" w:hAnsiTheme="majorHAnsi"/>
        </w:rPr>
        <w:t xml:space="preserve">features supported by NetSpeed </w:t>
      </w:r>
      <w:r w:rsidR="009607D7">
        <w:rPr>
          <w:rFonts w:asciiTheme="majorHAnsi" w:hAnsiTheme="majorHAnsi"/>
        </w:rPr>
        <w:t>IP</w:t>
      </w:r>
      <w:r w:rsidR="00786539" w:rsidRPr="0042361E">
        <w:rPr>
          <w:rFonts w:asciiTheme="majorHAnsi" w:hAnsiTheme="majorHAnsi"/>
        </w:rPr>
        <w:t>.</w:t>
      </w:r>
    </w:p>
    <w:tbl>
      <w:tblPr>
        <w:tblStyle w:val="MediumShading1-Accent1"/>
        <w:tblW w:w="9350" w:type="dxa"/>
        <w:tblLook w:val="06A0" w:firstRow="1" w:lastRow="0" w:firstColumn="1" w:lastColumn="0" w:noHBand="1" w:noVBand="1"/>
      </w:tblPr>
      <w:tblGrid>
        <w:gridCol w:w="2600"/>
        <w:gridCol w:w="6750"/>
      </w:tblGrid>
      <w:tr w:rsidR="00786539" w:rsidRPr="0042361E" w14:paraId="2D98E1B8" w14:textId="77777777" w:rsidTr="0096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82C61B" w14:textId="2D320036" w:rsidR="00786539" w:rsidRPr="009607D7" w:rsidRDefault="009607D7" w:rsidP="00145CAA">
            <w:pPr>
              <w:pStyle w:val="TableParagraph"/>
              <w:spacing w:before="45"/>
              <w:ind w:left="560"/>
              <w:rPr>
                <w:rFonts w:asciiTheme="majorHAnsi" w:eastAsia="Arial" w:hAnsiTheme="majorHAnsi" w:cstheme="minorHAnsi"/>
              </w:rPr>
            </w:pPr>
            <w:r w:rsidRPr="009607D7">
              <w:rPr>
                <w:rFonts w:asciiTheme="majorHAnsi" w:eastAsia="Arial" w:hAnsiTheme="majorHAnsi" w:cstheme="minorHAnsi"/>
                <w:spacing w:val="1"/>
              </w:rPr>
              <w:t>IMG2 Signal</w:t>
            </w:r>
          </w:p>
        </w:tc>
        <w:tc>
          <w:tcPr>
            <w:tcW w:w="6750" w:type="dxa"/>
          </w:tcPr>
          <w:p w14:paraId="6DF6BC0B" w14:textId="323E6933" w:rsidR="00786539" w:rsidRPr="009607D7" w:rsidRDefault="009607D7" w:rsidP="005A54BB">
            <w:pPr>
              <w:pStyle w:val="TableParagraph"/>
              <w:spacing w:before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inorHAnsi"/>
              </w:rPr>
            </w:pPr>
            <w:r w:rsidRPr="009607D7">
              <w:rPr>
                <w:rFonts w:asciiTheme="majorHAnsi" w:eastAsia="Arial" w:hAnsiTheme="majorHAnsi" w:cstheme="minorHAnsi"/>
                <w:spacing w:val="-1"/>
              </w:rPr>
              <w:t>Supported Value</w:t>
            </w:r>
          </w:p>
        </w:tc>
      </w:tr>
      <w:tr w:rsidR="009607D7" w:rsidRPr="0042361E" w14:paraId="4DCFA87B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B6D644" w14:textId="0280A69F" w:rsidR="009607D7" w:rsidRPr="009607D7" w:rsidRDefault="009607D7" w:rsidP="009607D7">
            <w:pPr>
              <w:pStyle w:val="TableParagraph"/>
              <w:spacing w:line="230" w:lineRule="exact"/>
              <w:ind w:left="86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img2_addr</w:t>
            </w:r>
          </w:p>
        </w:tc>
        <w:tc>
          <w:tcPr>
            <w:tcW w:w="6750" w:type="dxa"/>
          </w:tcPr>
          <w:p w14:paraId="2446DE6C" w14:textId="1C84C4E8" w:rsidR="009607D7" w:rsidRPr="009607D7" w:rsidRDefault="009607D7" w:rsidP="009607D7">
            <w:pPr>
              <w:pStyle w:val="TableParagraph"/>
              <w:spacing w:before="10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14-60</w:t>
            </w:r>
          </w:p>
        </w:tc>
      </w:tr>
      <w:tr w:rsidR="009607D7" w:rsidRPr="0042361E" w14:paraId="1A1CF5BC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7F48F5" w14:textId="2C82BE87" w:rsidR="009607D7" w:rsidRPr="009607D7" w:rsidRDefault="009607D7" w:rsidP="009607D7">
            <w:pPr>
              <w:pStyle w:val="TableParagraph"/>
              <w:spacing w:before="24"/>
              <w:ind w:left="86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img2_wdata</w:t>
            </w:r>
          </w:p>
        </w:tc>
        <w:tc>
          <w:tcPr>
            <w:tcW w:w="6750" w:type="dxa"/>
          </w:tcPr>
          <w:p w14:paraId="4D178382" w14:textId="2ED3FBC0" w:rsidR="009607D7" w:rsidRPr="009607D7" w:rsidRDefault="009607D7" w:rsidP="009607D7">
            <w:pPr>
              <w:pStyle w:val="TableParagraph"/>
              <w:spacing w:before="34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64,128,256,512</w:t>
            </w:r>
          </w:p>
        </w:tc>
      </w:tr>
      <w:tr w:rsidR="009607D7" w:rsidRPr="0042361E" w14:paraId="0E98662E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0BE92A" w14:textId="156DC783" w:rsidR="009607D7" w:rsidRPr="009607D7" w:rsidRDefault="009607D7" w:rsidP="009607D7">
            <w:pPr>
              <w:pStyle w:val="TableParagraph"/>
              <w:spacing w:before="39" w:line="230" w:lineRule="exact"/>
              <w:ind w:left="86" w:right="404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img2_rdnwr</w:t>
            </w:r>
          </w:p>
        </w:tc>
        <w:tc>
          <w:tcPr>
            <w:tcW w:w="6750" w:type="dxa"/>
          </w:tcPr>
          <w:p w14:paraId="78A28A16" w14:textId="2F8BA4C0" w:rsidR="009607D7" w:rsidRPr="009607D7" w:rsidRDefault="009607D7" w:rsidP="009607D7">
            <w:pPr>
              <w:pStyle w:val="TableParagraph"/>
              <w:spacing w:before="24" w:line="271" w:lineRule="auto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1</w:t>
            </w:r>
          </w:p>
        </w:tc>
      </w:tr>
      <w:tr w:rsidR="009607D7" w:rsidRPr="0042361E" w14:paraId="7F8EECE1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4B3AD" w14:textId="1B3C25C4" w:rsidR="009607D7" w:rsidRPr="009607D7" w:rsidRDefault="009607D7" w:rsidP="009607D7">
            <w:pPr>
              <w:pStyle w:val="TableParagraph"/>
              <w:spacing w:before="39" w:line="230" w:lineRule="exact"/>
              <w:ind w:left="86" w:right="404"/>
              <w:rPr>
                <w:rFonts w:asciiTheme="majorHAnsi" w:eastAsia="Palatino Linotype" w:hAnsiTheme="majorHAnsi" w:cstheme="minorHAnsi"/>
                <w:w w:val="105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img2_data_mask</w:t>
            </w:r>
          </w:p>
        </w:tc>
        <w:tc>
          <w:tcPr>
            <w:tcW w:w="6750" w:type="dxa"/>
          </w:tcPr>
          <w:p w14:paraId="6EBDB9D4" w14:textId="6D81A163" w:rsidR="009607D7" w:rsidRPr="009607D7" w:rsidRDefault="009607D7" w:rsidP="009607D7">
            <w:pPr>
              <w:pStyle w:val="TableParagraph"/>
              <w:spacing w:before="24" w:line="271" w:lineRule="auto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1/8 of img2_wdata</w:t>
            </w:r>
          </w:p>
        </w:tc>
      </w:tr>
      <w:tr w:rsidR="009607D7" w:rsidRPr="0042361E" w14:paraId="437818D4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225F1D" w14:textId="2119389B" w:rsidR="009607D7" w:rsidRPr="009607D7" w:rsidRDefault="009607D7" w:rsidP="009607D7">
            <w:pPr>
              <w:pStyle w:val="TableParagraph"/>
              <w:spacing w:before="39" w:line="230" w:lineRule="exact"/>
              <w:ind w:left="86" w:right="404"/>
              <w:rPr>
                <w:rFonts w:asciiTheme="majorHAnsi" w:eastAsia="Palatino Linotype" w:hAnsiTheme="majorHAnsi" w:cstheme="minorHAnsi"/>
                <w:spacing w:val="-19"/>
                <w:w w:val="105"/>
              </w:rPr>
            </w:pPr>
            <w:r w:rsidRPr="009607D7">
              <w:rPr>
                <w:rFonts w:asciiTheme="majorHAnsi" w:hAnsiTheme="majorHAnsi"/>
              </w:rPr>
              <w:t>img2_burst_length</w:t>
            </w:r>
          </w:p>
        </w:tc>
        <w:tc>
          <w:tcPr>
            <w:tcW w:w="6750" w:type="dxa"/>
          </w:tcPr>
          <w:p w14:paraId="06D5645E" w14:textId="5F9D6840" w:rsidR="009607D7" w:rsidRPr="009607D7" w:rsidRDefault="009607D7" w:rsidP="009607D7">
            <w:pPr>
              <w:pStyle w:val="TableParagraph"/>
              <w:spacing w:before="24" w:line="271" w:lineRule="auto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5</w:t>
            </w:r>
          </w:p>
        </w:tc>
      </w:tr>
      <w:tr w:rsidR="009607D7" w:rsidRPr="0042361E" w14:paraId="1676C2D3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5D5D12" w14:textId="34B54634" w:rsidR="009607D7" w:rsidRPr="009607D7" w:rsidRDefault="009607D7" w:rsidP="009607D7">
            <w:pPr>
              <w:pStyle w:val="TableParagraph"/>
              <w:spacing w:before="39" w:line="230" w:lineRule="exact"/>
              <w:ind w:left="86" w:right="404"/>
              <w:rPr>
                <w:rFonts w:asciiTheme="majorHAnsi" w:eastAsia="Palatino Linotype" w:hAnsiTheme="majorHAnsi" w:cstheme="minorHAnsi"/>
                <w:spacing w:val="-2"/>
                <w:w w:val="105"/>
              </w:rPr>
            </w:pPr>
            <w:r w:rsidRPr="009607D7">
              <w:rPr>
                <w:rFonts w:asciiTheme="majorHAnsi" w:hAnsiTheme="majorHAnsi"/>
              </w:rPr>
              <w:t>img2_burst_start</w:t>
            </w:r>
          </w:p>
        </w:tc>
        <w:tc>
          <w:tcPr>
            <w:tcW w:w="6750" w:type="dxa"/>
          </w:tcPr>
          <w:p w14:paraId="25C87680" w14:textId="29530266" w:rsidR="009607D7" w:rsidRPr="009607D7" w:rsidRDefault="009607D7" w:rsidP="009607D7">
            <w:pPr>
              <w:pStyle w:val="TableParagraph"/>
              <w:spacing w:before="24" w:line="271" w:lineRule="auto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1</w:t>
            </w:r>
          </w:p>
        </w:tc>
      </w:tr>
      <w:tr w:rsidR="009607D7" w:rsidRPr="0042361E" w14:paraId="7CDC332F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CE693" w14:textId="708FBDCC" w:rsidR="009607D7" w:rsidRPr="009607D7" w:rsidRDefault="009607D7" w:rsidP="009607D7">
            <w:pPr>
              <w:pStyle w:val="TableParagraph"/>
              <w:spacing w:before="24"/>
              <w:ind w:left="86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hAnsiTheme="majorHAnsi"/>
              </w:rPr>
              <w:t>img2_burst_end</w:t>
            </w:r>
          </w:p>
        </w:tc>
        <w:tc>
          <w:tcPr>
            <w:tcW w:w="6750" w:type="dxa"/>
          </w:tcPr>
          <w:p w14:paraId="20C69203" w14:textId="55712488" w:rsidR="009607D7" w:rsidRPr="009607D7" w:rsidRDefault="009607D7" w:rsidP="009607D7">
            <w:pPr>
              <w:pStyle w:val="TableParagraph"/>
              <w:spacing w:before="24"/>
              <w:ind w:left="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1</w:t>
            </w:r>
          </w:p>
        </w:tc>
      </w:tr>
      <w:tr w:rsidR="009607D7" w:rsidRPr="0042361E" w14:paraId="708627E1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A497D3" w14:textId="7093651F" w:rsidR="009607D7" w:rsidRPr="009607D7" w:rsidRDefault="009607D7" w:rsidP="009607D7">
            <w:pPr>
              <w:pStyle w:val="TableParagraph"/>
              <w:spacing w:before="10"/>
              <w:ind w:left="86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hAnsiTheme="majorHAnsi"/>
              </w:rPr>
              <w:t>img2_burst_type</w:t>
            </w:r>
          </w:p>
        </w:tc>
        <w:tc>
          <w:tcPr>
            <w:tcW w:w="6750" w:type="dxa"/>
          </w:tcPr>
          <w:p w14:paraId="13604D67" w14:textId="619B4FCB" w:rsidR="009607D7" w:rsidRPr="009607D7" w:rsidRDefault="009607D7" w:rsidP="009607D7">
            <w:pPr>
              <w:pStyle w:val="TableParagraph"/>
              <w:spacing w:before="48" w:line="230" w:lineRule="exact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2</w:t>
            </w:r>
          </w:p>
        </w:tc>
      </w:tr>
      <w:tr w:rsidR="009607D7" w:rsidRPr="0042361E" w14:paraId="5B3DA679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B4DD2B" w14:textId="1E511091" w:rsidR="009607D7" w:rsidRPr="009607D7" w:rsidRDefault="009607D7" w:rsidP="009607D7">
            <w:pPr>
              <w:pStyle w:val="TableParagraph"/>
              <w:spacing w:before="24"/>
              <w:ind w:left="86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hAnsiTheme="majorHAnsi"/>
              </w:rPr>
              <w:t>img2_burst_width</w:t>
            </w:r>
          </w:p>
        </w:tc>
        <w:tc>
          <w:tcPr>
            <w:tcW w:w="6750" w:type="dxa"/>
          </w:tcPr>
          <w:p w14:paraId="180D8F42" w14:textId="26F53AC8" w:rsidR="009607D7" w:rsidRPr="009607D7" w:rsidRDefault="009607D7" w:rsidP="009607D7">
            <w:pPr>
              <w:pStyle w:val="TableParagraph"/>
              <w:spacing w:before="48" w:line="230" w:lineRule="exact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3</w:t>
            </w:r>
          </w:p>
        </w:tc>
      </w:tr>
      <w:tr w:rsidR="009607D7" w:rsidRPr="0042361E" w14:paraId="77C1A767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86571" w14:textId="28DCD5A9" w:rsidR="009607D7" w:rsidRPr="009607D7" w:rsidRDefault="009607D7" w:rsidP="009607D7">
            <w:pPr>
              <w:pStyle w:val="TableParagraph"/>
              <w:spacing w:before="24"/>
              <w:ind w:left="86"/>
              <w:rPr>
                <w:rFonts w:asciiTheme="majorHAnsi" w:eastAsia="Palatino Linotype" w:hAnsiTheme="majorHAnsi" w:cstheme="minorHAnsi"/>
                <w:spacing w:val="-1"/>
              </w:rPr>
            </w:pPr>
            <w:r w:rsidRPr="009607D7">
              <w:rPr>
                <w:rFonts w:asciiTheme="majorHAnsi" w:hAnsiTheme="majorHAnsi"/>
              </w:rPr>
              <w:t>img2_tag_id</w:t>
            </w:r>
          </w:p>
        </w:tc>
        <w:tc>
          <w:tcPr>
            <w:tcW w:w="6750" w:type="dxa"/>
          </w:tcPr>
          <w:p w14:paraId="3AFD876A" w14:textId="77777777" w:rsidR="009607D7" w:rsidRPr="009607D7" w:rsidRDefault="009607D7" w:rsidP="009607D7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333333"/>
                <w:lang w:eastAsia="ja-JP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Max of arid /</w:t>
            </w:r>
            <w:proofErr w:type="spellStart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awid</w:t>
            </w:r>
            <w:proofErr w:type="spellEnd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 xml:space="preserve"> widths controlled with </w:t>
            </w:r>
            <w:proofErr w:type="spellStart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bridge_prop</w:t>
            </w:r>
            <w:proofErr w:type="spellEnd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 xml:space="preserve"> </w:t>
            </w:r>
          </w:p>
          <w:p w14:paraId="2B40D13D" w14:textId="4F956DB0" w:rsidR="009607D7" w:rsidRPr="009607D7" w:rsidRDefault="009607D7" w:rsidP="009607D7">
            <w:pPr>
              <w:pStyle w:val="ListParagraph"/>
              <w:numPr>
                <w:ilvl w:val="0"/>
                <w:numId w:val="19"/>
              </w:num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333333"/>
                <w:lang w:eastAsia="ja-JP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axi4_ar_aid_width (0-64)</w:t>
            </w:r>
          </w:p>
          <w:p w14:paraId="11A4BBB4" w14:textId="329DEBBB" w:rsidR="009607D7" w:rsidRPr="009607D7" w:rsidRDefault="009607D7" w:rsidP="009607D7">
            <w:pPr>
              <w:pStyle w:val="TableParagraph"/>
              <w:numPr>
                <w:ilvl w:val="0"/>
                <w:numId w:val="19"/>
              </w:numPr>
              <w:spacing w:before="39" w:line="23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spacing w:val="-1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axi4_aw_aid_width (0-64)</w:t>
            </w:r>
          </w:p>
        </w:tc>
      </w:tr>
      <w:tr w:rsidR="009607D7" w:rsidRPr="0042361E" w14:paraId="4A9CF629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401167" w14:textId="73936051" w:rsidR="009607D7" w:rsidRPr="009607D7" w:rsidRDefault="009607D7" w:rsidP="009607D7">
            <w:pPr>
              <w:pStyle w:val="TableParagraph"/>
              <w:spacing w:before="39" w:line="230" w:lineRule="exact"/>
              <w:ind w:left="86" w:right="116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hAnsiTheme="majorHAnsi"/>
              </w:rPr>
              <w:t>img2_tag_sb</w:t>
            </w:r>
          </w:p>
        </w:tc>
        <w:tc>
          <w:tcPr>
            <w:tcW w:w="6750" w:type="dxa"/>
          </w:tcPr>
          <w:p w14:paraId="77E3032D" w14:textId="77777777" w:rsidR="009607D7" w:rsidRPr="009607D7" w:rsidRDefault="009607D7" w:rsidP="009607D7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333333"/>
                <w:lang w:eastAsia="ja-JP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 xml:space="preserve">Max of AW+W or AR or R channel USER bits </w:t>
            </w:r>
          </w:p>
          <w:p w14:paraId="5AFDCA02" w14:textId="77777777" w:rsidR="009607D7" w:rsidRPr="009607D7" w:rsidRDefault="009607D7" w:rsidP="009607D7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333333"/>
                <w:lang w:eastAsia="ja-JP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 xml:space="preserve">controlled with </w:t>
            </w:r>
            <w:proofErr w:type="spellStart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ifce_prop</w:t>
            </w:r>
            <w:proofErr w:type="spellEnd"/>
          </w:p>
          <w:p w14:paraId="553BA7E2" w14:textId="043D71BD" w:rsidR="009607D7" w:rsidRPr="009607D7" w:rsidRDefault="009607D7" w:rsidP="009607D7">
            <w:pPr>
              <w:pStyle w:val="ListParagraph"/>
              <w:numPr>
                <w:ilvl w:val="0"/>
                <w:numId w:val="20"/>
              </w:num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333333"/>
                <w:lang w:eastAsia="ja-JP"/>
              </w:rPr>
            </w:pPr>
            <w:proofErr w:type="spellStart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user_width_trans</w:t>
            </w:r>
            <w:proofErr w:type="spellEnd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 xml:space="preserve"> (0-32)</w:t>
            </w:r>
          </w:p>
          <w:p w14:paraId="43E88757" w14:textId="44410BF1" w:rsidR="009607D7" w:rsidRPr="009607D7" w:rsidRDefault="009607D7" w:rsidP="009607D7">
            <w:pPr>
              <w:pStyle w:val="TableParagraph"/>
              <w:numPr>
                <w:ilvl w:val="0"/>
                <w:numId w:val="20"/>
              </w:numPr>
              <w:spacing w:before="24"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</w:rPr>
            </w:pPr>
            <w:proofErr w:type="spellStart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user_width_per_byte</w:t>
            </w:r>
            <w:proofErr w:type="spellEnd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 xml:space="preserve"> (0-8)</w:t>
            </w:r>
          </w:p>
        </w:tc>
      </w:tr>
      <w:tr w:rsidR="009607D7" w:rsidRPr="0042361E" w14:paraId="193138B7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9C6FC5" w14:textId="7D8DBA04" w:rsidR="009607D7" w:rsidRPr="009607D7" w:rsidRDefault="009607D7" w:rsidP="009607D7">
            <w:pPr>
              <w:pStyle w:val="TableParagraph"/>
              <w:spacing w:before="24"/>
              <w:ind w:left="86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hAnsiTheme="majorHAnsi"/>
              </w:rPr>
              <w:t>img2_cache_snoop</w:t>
            </w:r>
          </w:p>
        </w:tc>
        <w:tc>
          <w:tcPr>
            <w:tcW w:w="6750" w:type="dxa"/>
          </w:tcPr>
          <w:p w14:paraId="4678891F" w14:textId="41262344" w:rsidR="009607D7" w:rsidRPr="009607D7" w:rsidRDefault="009607D7" w:rsidP="009607D7">
            <w:pPr>
              <w:pStyle w:val="TableParagraph"/>
              <w:spacing w:before="39" w:line="230" w:lineRule="exact"/>
              <w:ind w:left="86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1</w:t>
            </w:r>
          </w:p>
        </w:tc>
      </w:tr>
      <w:tr w:rsidR="009607D7" w:rsidRPr="0042361E" w14:paraId="73E73DB8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5995C8" w14:textId="6F23AC43" w:rsidR="009607D7" w:rsidRPr="009607D7" w:rsidRDefault="009607D7" w:rsidP="009607D7">
            <w:pPr>
              <w:pStyle w:val="TableParagraph"/>
              <w:spacing w:before="24"/>
              <w:ind w:left="86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hAnsiTheme="majorHAnsi"/>
              </w:rPr>
              <w:t>img2_rdata</w:t>
            </w:r>
          </w:p>
        </w:tc>
        <w:tc>
          <w:tcPr>
            <w:tcW w:w="6750" w:type="dxa"/>
          </w:tcPr>
          <w:p w14:paraId="57D3D034" w14:textId="469467E5" w:rsidR="009607D7" w:rsidRPr="009607D7" w:rsidRDefault="009607D7" w:rsidP="009607D7">
            <w:pPr>
              <w:pStyle w:val="TableParagraph"/>
              <w:spacing w:before="24" w:line="271" w:lineRule="auto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64,128,256,512</w:t>
            </w:r>
          </w:p>
        </w:tc>
      </w:tr>
      <w:tr w:rsidR="009607D7" w:rsidRPr="0042361E" w14:paraId="00CFB354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37AC17" w14:textId="4662A936" w:rsidR="009607D7" w:rsidRPr="009607D7" w:rsidRDefault="009607D7" w:rsidP="009607D7">
            <w:pPr>
              <w:pStyle w:val="TableParagraph"/>
              <w:spacing w:before="24"/>
              <w:ind w:left="86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hAnsiTheme="majorHAnsi"/>
              </w:rPr>
              <w:t>img2_rd_tag_id</w:t>
            </w:r>
          </w:p>
        </w:tc>
        <w:tc>
          <w:tcPr>
            <w:tcW w:w="6750" w:type="dxa"/>
          </w:tcPr>
          <w:p w14:paraId="52026178" w14:textId="77777777" w:rsidR="009607D7" w:rsidRPr="009607D7" w:rsidRDefault="009607D7" w:rsidP="009607D7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333333"/>
                <w:lang w:eastAsia="ja-JP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max of arid /</w:t>
            </w:r>
            <w:proofErr w:type="spellStart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awid</w:t>
            </w:r>
            <w:proofErr w:type="spellEnd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 xml:space="preserve"> widths controlled with </w:t>
            </w:r>
            <w:proofErr w:type="spellStart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bridge_prop</w:t>
            </w:r>
            <w:proofErr w:type="spellEnd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 xml:space="preserve"> </w:t>
            </w:r>
          </w:p>
          <w:p w14:paraId="4062252A" w14:textId="4F04FC9A" w:rsidR="009607D7" w:rsidRPr="009607D7" w:rsidRDefault="009607D7" w:rsidP="009607D7">
            <w:pPr>
              <w:pStyle w:val="ListParagraph"/>
              <w:numPr>
                <w:ilvl w:val="0"/>
                <w:numId w:val="21"/>
              </w:num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333333"/>
                <w:lang w:eastAsia="ja-JP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axi4_ar_aid_width (0-64)</w:t>
            </w:r>
          </w:p>
          <w:p w14:paraId="37D1A5BA" w14:textId="0D5B81F4" w:rsidR="009607D7" w:rsidRPr="009607D7" w:rsidRDefault="009607D7" w:rsidP="009607D7">
            <w:pPr>
              <w:pStyle w:val="TableParagraph"/>
              <w:numPr>
                <w:ilvl w:val="0"/>
                <w:numId w:val="21"/>
              </w:num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bCs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axi4_aw_aid_width (0-64)</w:t>
            </w:r>
          </w:p>
        </w:tc>
      </w:tr>
      <w:tr w:rsidR="009607D7" w:rsidRPr="0042361E" w14:paraId="02D8A19C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7A4CA8" w14:textId="670561B1" w:rsidR="009607D7" w:rsidRPr="009607D7" w:rsidRDefault="009607D7" w:rsidP="009607D7">
            <w:pPr>
              <w:pStyle w:val="TableParagraph"/>
              <w:spacing w:before="24"/>
              <w:ind w:left="86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hAnsiTheme="majorHAnsi"/>
              </w:rPr>
              <w:t>img2_rd_tag_sb</w:t>
            </w:r>
          </w:p>
        </w:tc>
        <w:tc>
          <w:tcPr>
            <w:tcW w:w="6750" w:type="dxa"/>
          </w:tcPr>
          <w:p w14:paraId="5481A275" w14:textId="77777777" w:rsidR="009607D7" w:rsidRPr="009607D7" w:rsidRDefault="009607D7" w:rsidP="009607D7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333333"/>
                <w:lang w:eastAsia="ja-JP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 xml:space="preserve">Max of AW+W or AR or R channel USER bits  controlled with </w:t>
            </w:r>
            <w:proofErr w:type="spellStart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ifce_prop</w:t>
            </w:r>
            <w:proofErr w:type="spellEnd"/>
          </w:p>
          <w:p w14:paraId="0C425692" w14:textId="5AF6EEF2" w:rsidR="009607D7" w:rsidRPr="009607D7" w:rsidRDefault="009607D7" w:rsidP="009607D7">
            <w:pPr>
              <w:pStyle w:val="ListParagraph"/>
              <w:numPr>
                <w:ilvl w:val="0"/>
                <w:numId w:val="22"/>
              </w:num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333333"/>
                <w:lang w:eastAsia="ja-JP"/>
              </w:rPr>
            </w:pPr>
            <w:proofErr w:type="spellStart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user_width_trans</w:t>
            </w:r>
            <w:proofErr w:type="spellEnd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 xml:space="preserve"> (0-32)</w:t>
            </w:r>
          </w:p>
          <w:p w14:paraId="2CDBAF16" w14:textId="14EE41DF" w:rsidR="009607D7" w:rsidRPr="009607D7" w:rsidRDefault="009607D7" w:rsidP="009607D7">
            <w:pPr>
              <w:pStyle w:val="TableParagraph"/>
              <w:numPr>
                <w:ilvl w:val="0"/>
                <w:numId w:val="22"/>
              </w:num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bCs/>
              </w:rPr>
            </w:pPr>
            <w:proofErr w:type="spellStart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user_width_per_byte</w:t>
            </w:r>
            <w:proofErr w:type="spellEnd"/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 xml:space="preserve"> (0-8)</w:t>
            </w:r>
          </w:p>
        </w:tc>
      </w:tr>
      <w:tr w:rsidR="009607D7" w:rsidRPr="0042361E" w14:paraId="1C4F55D8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FD9661" w14:textId="1FAAD5C2" w:rsidR="009607D7" w:rsidRPr="009607D7" w:rsidRDefault="009607D7" w:rsidP="009607D7">
            <w:pPr>
              <w:pStyle w:val="TableParagraph"/>
              <w:spacing w:before="24"/>
              <w:ind w:left="86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hAnsiTheme="majorHAnsi"/>
              </w:rPr>
              <w:t>img2_noreorder</w:t>
            </w:r>
          </w:p>
        </w:tc>
        <w:tc>
          <w:tcPr>
            <w:tcW w:w="6750" w:type="dxa"/>
          </w:tcPr>
          <w:p w14:paraId="547EB76B" w14:textId="77D73230" w:rsidR="009607D7" w:rsidRPr="009607D7" w:rsidRDefault="009607D7" w:rsidP="009607D7">
            <w:pPr>
              <w:pStyle w:val="TableParagraph"/>
              <w:spacing w:before="24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bCs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1 (Tied-off and unused)</w:t>
            </w:r>
          </w:p>
        </w:tc>
      </w:tr>
      <w:tr w:rsidR="009607D7" w:rsidRPr="0042361E" w14:paraId="6E66A7AD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69FA77" w14:textId="15AD5CEB" w:rsidR="009607D7" w:rsidRPr="009607D7" w:rsidRDefault="009607D7" w:rsidP="009607D7">
            <w:pPr>
              <w:pStyle w:val="TableParagraph"/>
              <w:spacing w:before="24"/>
              <w:ind w:left="86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hAnsiTheme="majorHAnsi"/>
              </w:rPr>
              <w:t>img2_tte</w:t>
            </w:r>
          </w:p>
        </w:tc>
        <w:tc>
          <w:tcPr>
            <w:tcW w:w="6750" w:type="dxa"/>
          </w:tcPr>
          <w:p w14:paraId="55BA7D52" w14:textId="36D2520D" w:rsidR="009607D7" w:rsidRPr="009607D7" w:rsidRDefault="009607D7" w:rsidP="009607D7">
            <w:pPr>
              <w:pStyle w:val="TableParagraph"/>
              <w:spacing w:before="24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bCs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8 (Tied-off and unused)</w:t>
            </w:r>
          </w:p>
        </w:tc>
      </w:tr>
      <w:tr w:rsidR="009607D7" w:rsidRPr="0042361E" w14:paraId="64259A12" w14:textId="77777777" w:rsidTr="0096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53E6B2" w14:textId="15301D3A" w:rsidR="009607D7" w:rsidRPr="009607D7" w:rsidRDefault="009607D7" w:rsidP="009607D7">
            <w:pPr>
              <w:pStyle w:val="TableParagraph"/>
              <w:spacing w:before="24"/>
              <w:ind w:left="86"/>
              <w:rPr>
                <w:rFonts w:asciiTheme="majorHAnsi" w:eastAsia="Palatino Linotype" w:hAnsiTheme="majorHAnsi" w:cstheme="minorHAnsi"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max outstanding read requests</w:t>
            </w:r>
          </w:p>
        </w:tc>
        <w:tc>
          <w:tcPr>
            <w:tcW w:w="6750" w:type="dxa"/>
          </w:tcPr>
          <w:p w14:paraId="15C5E66D" w14:textId="71DDE3F4" w:rsidR="009607D7" w:rsidRPr="009607D7" w:rsidRDefault="009607D7" w:rsidP="009607D7">
            <w:pPr>
              <w:pStyle w:val="TableParagraph"/>
              <w:spacing w:before="24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bCs/>
              </w:rPr>
            </w:pPr>
            <w:r w:rsidRPr="009607D7">
              <w:rPr>
                <w:rFonts w:asciiTheme="majorHAnsi" w:eastAsia="Times New Roman" w:hAnsiTheme="majorHAnsi" w:cs="Arial"/>
                <w:color w:val="333333"/>
                <w:lang w:eastAsia="ja-JP"/>
              </w:rPr>
              <w:t> 1-256</w:t>
            </w:r>
          </w:p>
        </w:tc>
      </w:tr>
      <w:bookmarkEnd w:id="13"/>
    </w:tbl>
    <w:p w14:paraId="70EC59AF" w14:textId="77777777" w:rsidR="00240A28" w:rsidRPr="0042361E" w:rsidRDefault="00240A28" w:rsidP="0011273D">
      <w:pPr>
        <w:pStyle w:val="Body"/>
        <w:rPr>
          <w:rFonts w:asciiTheme="majorHAnsi" w:hAnsiTheme="majorHAnsi"/>
        </w:rPr>
        <w:sectPr w:rsidR="00240A28" w:rsidRPr="0042361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2240" w:h="15840" w:code="1"/>
          <w:pgMar w:top="1440" w:right="1440" w:bottom="1440" w:left="1440" w:header="720" w:footer="432" w:gutter="0"/>
          <w:cols w:space="720"/>
          <w:noEndnote/>
        </w:sectPr>
      </w:pPr>
    </w:p>
    <w:p w14:paraId="2CBDD5CB" w14:textId="77777777" w:rsidR="0011273D" w:rsidRPr="0042361E" w:rsidRDefault="0011273D" w:rsidP="0011273D">
      <w:pPr>
        <w:pStyle w:val="Body"/>
        <w:rPr>
          <w:rFonts w:asciiTheme="majorHAnsi" w:hAnsiTheme="majorHAnsi"/>
        </w:rPr>
      </w:pPr>
    </w:p>
    <w:p w14:paraId="3BB8C199" w14:textId="77777777" w:rsidR="00B433E0" w:rsidRPr="0042361E" w:rsidRDefault="00B433E0" w:rsidP="00B433E0">
      <w:pPr>
        <w:pStyle w:val="Body"/>
        <w:rPr>
          <w:rFonts w:asciiTheme="majorHAnsi" w:hAnsiTheme="majorHAnsi"/>
        </w:rPr>
      </w:pPr>
    </w:p>
    <w:p w14:paraId="08792DEE" w14:textId="77777777" w:rsidR="00B433E0" w:rsidRPr="0042361E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2BE3BD75" w14:textId="77777777" w:rsidR="00B433E0" w:rsidRPr="0042361E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5AE7FB9B" w14:textId="77777777" w:rsidR="00B433E0" w:rsidRPr="0042361E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10AC5BCD" w14:textId="77777777" w:rsidR="00B433E0" w:rsidRPr="0042361E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3F4A8FEE" w14:textId="77777777" w:rsidR="00B433E0" w:rsidRPr="0042361E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2A8069BD" w14:textId="77777777" w:rsidR="00B433E0" w:rsidRPr="0042361E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1B654E0E" w14:textId="77777777" w:rsidR="00B433E0" w:rsidRPr="0042361E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18703320" w14:textId="77777777" w:rsidR="00B433E0" w:rsidRPr="0042361E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23660368" w14:textId="77777777" w:rsidR="00B433E0" w:rsidRPr="0042361E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1B9D69C7" w14:textId="77777777" w:rsidR="00B433E0" w:rsidRPr="0042361E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00EFA53A" w14:textId="77777777" w:rsidR="00B433E0" w:rsidRPr="0042361E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04A262D0" w14:textId="77777777" w:rsidR="00B433E0" w:rsidRPr="0042361E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39E7D73C" w14:textId="77777777" w:rsidR="00B433E0" w:rsidRPr="0042361E" w:rsidRDefault="00B433E0" w:rsidP="0042361E">
      <w:pPr>
        <w:pStyle w:val="Body"/>
        <w:spacing w:after="0" w:line="240" w:lineRule="auto"/>
        <w:jc w:val="center"/>
        <w:rPr>
          <w:rFonts w:asciiTheme="majorHAnsi" w:hAnsiTheme="majorHAnsi"/>
        </w:rPr>
      </w:pPr>
      <w:r w:rsidRPr="0042361E">
        <w:rPr>
          <w:rFonts w:asciiTheme="majorHAnsi" w:hAnsiTheme="majorHAnsi"/>
        </w:rPr>
        <w:t xml:space="preserve">2670 </w:t>
      </w:r>
      <w:proofErr w:type="spellStart"/>
      <w:r w:rsidRPr="0042361E">
        <w:rPr>
          <w:rFonts w:asciiTheme="majorHAnsi" w:hAnsiTheme="majorHAnsi"/>
        </w:rPr>
        <w:t>Seely</w:t>
      </w:r>
      <w:proofErr w:type="spellEnd"/>
      <w:r w:rsidRPr="0042361E">
        <w:rPr>
          <w:rFonts w:asciiTheme="majorHAnsi" w:hAnsiTheme="majorHAnsi"/>
        </w:rPr>
        <w:t xml:space="preserve"> Avenue</w:t>
      </w:r>
    </w:p>
    <w:p w14:paraId="0E38EBAC" w14:textId="77777777" w:rsidR="00B433E0" w:rsidRPr="0042361E" w:rsidRDefault="00B433E0" w:rsidP="0042361E">
      <w:pPr>
        <w:pStyle w:val="Body"/>
        <w:spacing w:after="0" w:line="240" w:lineRule="auto"/>
        <w:jc w:val="center"/>
        <w:rPr>
          <w:rFonts w:asciiTheme="majorHAnsi" w:hAnsiTheme="majorHAnsi"/>
        </w:rPr>
      </w:pPr>
      <w:r w:rsidRPr="0042361E">
        <w:rPr>
          <w:rFonts w:asciiTheme="majorHAnsi" w:hAnsiTheme="majorHAnsi"/>
        </w:rPr>
        <w:t>Building 11</w:t>
      </w:r>
    </w:p>
    <w:p w14:paraId="38B5D4EA" w14:textId="77777777" w:rsidR="00B433E0" w:rsidRPr="0042361E" w:rsidRDefault="00B433E0" w:rsidP="0042361E">
      <w:pPr>
        <w:pStyle w:val="Body"/>
        <w:spacing w:after="0" w:line="240" w:lineRule="auto"/>
        <w:jc w:val="center"/>
        <w:rPr>
          <w:rFonts w:asciiTheme="majorHAnsi" w:hAnsiTheme="majorHAnsi"/>
        </w:rPr>
      </w:pPr>
      <w:r w:rsidRPr="0042361E">
        <w:rPr>
          <w:rFonts w:asciiTheme="majorHAnsi" w:hAnsiTheme="majorHAnsi"/>
        </w:rPr>
        <w:t>San Jose CA 95134</w:t>
      </w:r>
    </w:p>
    <w:p w14:paraId="32B5EE06" w14:textId="05A6FAEB" w:rsidR="00B433E0" w:rsidRPr="0042361E" w:rsidRDefault="00D51E39" w:rsidP="0042361E">
      <w:pPr>
        <w:pStyle w:val="Body"/>
        <w:spacing w:after="0" w:line="240" w:lineRule="auto"/>
        <w:jc w:val="center"/>
        <w:rPr>
          <w:rFonts w:asciiTheme="majorHAnsi" w:hAnsiTheme="majorHAnsi"/>
        </w:rPr>
      </w:pPr>
      <w:hyperlink r:id="rId15" w:history="1">
        <w:r w:rsidR="00B433E0" w:rsidRPr="0042361E">
          <w:rPr>
            <w:rStyle w:val="Hyperlink"/>
            <w:rFonts w:asciiTheme="majorHAnsi" w:hAnsiTheme="majorHAnsi"/>
          </w:rPr>
          <w:t>www.netspeedsytems.com</w:t>
        </w:r>
      </w:hyperlink>
    </w:p>
    <w:p w14:paraId="09BF8C70" w14:textId="77777777" w:rsidR="00D80F5D" w:rsidRPr="0042361E" w:rsidRDefault="00D80F5D" w:rsidP="0042361E">
      <w:pPr>
        <w:spacing w:line="240" w:lineRule="auto"/>
        <w:rPr>
          <w:rFonts w:asciiTheme="majorHAnsi" w:hAnsiTheme="majorHAnsi"/>
        </w:rPr>
      </w:pPr>
    </w:p>
    <w:sectPr w:rsidR="00D80F5D" w:rsidRPr="0042361E" w:rsidSect="00CC3D06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13ABA" w14:textId="77777777" w:rsidR="00D51E39" w:rsidRDefault="00D51E39">
      <w:r>
        <w:separator/>
      </w:r>
    </w:p>
    <w:p w14:paraId="46A6C33E" w14:textId="77777777" w:rsidR="00D51E39" w:rsidRDefault="00D51E39"/>
  </w:endnote>
  <w:endnote w:type="continuationSeparator" w:id="0">
    <w:p w14:paraId="4F52B13B" w14:textId="77777777" w:rsidR="00D51E39" w:rsidRDefault="00D51E39">
      <w:r>
        <w:continuationSeparator/>
      </w:r>
    </w:p>
    <w:p w14:paraId="3266168D" w14:textId="77777777" w:rsidR="00D51E39" w:rsidRDefault="00D51E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47510" w14:textId="1521C886" w:rsidR="00145CAA" w:rsidRDefault="00145CAA">
    <w:pPr>
      <w:pStyle w:val="FooterCentered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32CF3D48" wp14:editId="01487A47">
              <wp:simplePos x="0" y="0"/>
              <wp:positionH relativeFrom="column">
                <wp:posOffset>-27940</wp:posOffset>
              </wp:positionH>
              <wp:positionV relativeFrom="paragraph">
                <wp:posOffset>-1271</wp:posOffset>
              </wp:positionV>
              <wp:extent cx="6000750" cy="0"/>
              <wp:effectExtent l="0" t="0" r="19050" b="19050"/>
              <wp:wrapNone/>
              <wp:docPr id="988" name="Line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07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B8B30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BE502" id="Line 1032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.2pt,-.1pt" to="470.3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" strokecolor="#b8b308"/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  <w:r>
      <w:tab/>
    </w:r>
    <w:proofErr w:type="spellStart"/>
    <w:r>
      <w:t>NocStudio</w:t>
    </w:r>
    <w:proofErr w:type="spellEnd"/>
    <w:r>
      <w:t xml:space="preserve"> - </w:t>
    </w:r>
    <w:r w:rsidR="00D51E39">
      <w:fldChar w:fldCharType="begin"/>
    </w:r>
    <w:r w:rsidR="00D51E39">
      <w:instrText xml:space="preserve"> DOCPROPERTY  "Document Type"  \* MERGEFORMAT </w:instrText>
    </w:r>
    <w:r w:rsidR="00D51E39">
      <w:fldChar w:fldCharType="separate"/>
    </w:r>
    <w:r w:rsidR="00766D35">
      <w:t>Customer Document</w:t>
    </w:r>
    <w:r w:rsidR="00D51E39">
      <w:fldChar w:fldCharType="end"/>
    </w:r>
    <w:r>
      <w:t xml:space="preserve">, </w:t>
    </w:r>
    <w:r w:rsidR="00D51E39">
      <w:fldChar w:fldCharType="begin"/>
    </w:r>
    <w:r w:rsidR="00D51E39">
      <w:instrText xml:space="preserve"> DOCPROPERTY  "Document Number"  \* MERGEFORMAT </w:instrText>
    </w:r>
    <w:r w:rsidR="00D51E39">
      <w:fldChar w:fldCharType="separate"/>
    </w:r>
    <w:r w:rsidR="00766D35">
      <w:t>ID-00XX-A</w:t>
    </w:r>
    <w:r w:rsidR="00D51E39">
      <w:fldChar w:fldCharType="end"/>
    </w:r>
  </w:p>
  <w:p w14:paraId="6D6BA06E" w14:textId="77777777" w:rsidR="00145CAA" w:rsidRDefault="00145CAA" w:rsidP="00A925F7">
    <w:pPr>
      <w:pStyle w:val="ExarConfidential"/>
    </w:pPr>
    <w:r>
      <w:fldChar w:fldCharType="begin"/>
    </w:r>
    <w:r>
      <w:instrText xml:space="preserve"> DOCPROPERTY "Hifn Confidenial"  \* MERGEFORMAT </w:instrText>
    </w:r>
    <w:r>
      <w:fldChar w:fldCharType="separate"/>
    </w:r>
    <w:r w:rsidR="00766D35">
      <w:rPr>
        <w:b w:val="0"/>
        <w:bCs/>
      </w:rPr>
      <w:t>Error! Unknown document property name.</w:t>
    </w:r>
    <w:r>
      <w:fldChar w:fldCharType="end"/>
    </w:r>
    <w:r>
      <w:t xml:space="preserve"> - </w:t>
    </w:r>
    <w:r w:rsidRPr="00BA15C2">
      <w:t xml:space="preserve">Internal use only, not for customer or other use outside of </w:t>
    </w:r>
    <w:proofErr w:type="spellStart"/>
    <w:r w:rsidRPr="00BA15C2">
      <w:t>Hifn</w:t>
    </w:r>
    <w:proofErr w:type="spellEnd"/>
    <w:r w:rsidRPr="00BA15C2"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4A8F5" w14:textId="45BA72CF" w:rsidR="00145CAA" w:rsidRDefault="00145CAA" w:rsidP="00AB5621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6192" behindDoc="0" locked="0" layoutInCell="1" allowOverlap="1" wp14:anchorId="536EC49A" wp14:editId="5487B34F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4FAD98" id="Line 1100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>
      <w:t>Copyright © 2015</w:t>
    </w:r>
    <w:r w:rsidRPr="004B28E9">
      <w:t xml:space="preserve"> Net</w:t>
    </w:r>
    <w:r>
      <w:t>S</w:t>
    </w:r>
    <w:r w:rsidRPr="004B28E9">
      <w:t>peed Systems</w:t>
    </w:r>
  </w:p>
  <w:p w14:paraId="11FD3E03" w14:textId="796D443B" w:rsidR="00145CAA" w:rsidRDefault="00145CAA" w:rsidP="00AB5621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6D35">
      <w:rPr>
        <w:rStyle w:val="PageNumber"/>
        <w:noProof/>
      </w:rPr>
      <w:t>4</w:t>
    </w:r>
    <w:r>
      <w:rPr>
        <w:rStyle w:val="PageNumber"/>
      </w:rPr>
      <w:fldChar w:fldCharType="end"/>
    </w:r>
  </w:p>
  <w:p w14:paraId="3B40BFAC" w14:textId="090CDC4E" w:rsidR="00145CAA" w:rsidRPr="00BA15C2" w:rsidRDefault="00145CAA" w:rsidP="00AB5621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AB0BF" w14:textId="77777777" w:rsidR="00145CAA" w:rsidRDefault="00145CAA" w:rsidP="00C45A53">
    <w:pPr>
      <w:pStyle w:val="Header"/>
    </w:pPr>
  </w:p>
  <w:p w14:paraId="72FAED86" w14:textId="77777777" w:rsidR="00145CAA" w:rsidRDefault="00145CAA" w:rsidP="00C45A53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43B73344" wp14:editId="5B9647BF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1FF59" id="Line 1100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CuGQIAACs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fVJArh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>
      <w:t>Copyright © 2015</w:t>
    </w:r>
    <w:r w:rsidRPr="004B28E9">
      <w:t xml:space="preserve"> Net</w:t>
    </w:r>
    <w:r>
      <w:t>S</w:t>
    </w:r>
    <w:r w:rsidRPr="004B28E9">
      <w:t>peed Systems</w:t>
    </w:r>
  </w:p>
  <w:p w14:paraId="1F772FAF" w14:textId="77777777" w:rsidR="00145CAA" w:rsidRDefault="00145CAA" w:rsidP="00C45A53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6D35">
      <w:rPr>
        <w:rStyle w:val="PageNumber"/>
        <w:noProof/>
      </w:rPr>
      <w:t>5</w:t>
    </w:r>
    <w:r>
      <w:rPr>
        <w:rStyle w:val="PageNumber"/>
      </w:rPr>
      <w:fldChar w:fldCharType="end"/>
    </w:r>
  </w:p>
  <w:p w14:paraId="3A6D05BF" w14:textId="77777777" w:rsidR="00145CAA" w:rsidRPr="00BA15C2" w:rsidRDefault="00145CAA" w:rsidP="00C45A53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  <w:p w14:paraId="373B1D9E" w14:textId="26DA408A" w:rsidR="00145CAA" w:rsidRPr="00C45A53" w:rsidRDefault="00145CAA" w:rsidP="00C45A5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70CDE" w14:textId="77777777" w:rsidR="00145CAA" w:rsidRDefault="00145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8E34C" w14:textId="77777777" w:rsidR="00D51E39" w:rsidRDefault="00D51E39">
      <w:r>
        <w:separator/>
      </w:r>
    </w:p>
    <w:p w14:paraId="50A4AAA2" w14:textId="77777777" w:rsidR="00D51E39" w:rsidRDefault="00D51E39"/>
  </w:footnote>
  <w:footnote w:type="continuationSeparator" w:id="0">
    <w:p w14:paraId="3323F27E" w14:textId="77777777" w:rsidR="00D51E39" w:rsidRDefault="00D51E39">
      <w:r>
        <w:continuationSeparator/>
      </w:r>
    </w:p>
    <w:p w14:paraId="051A8F4A" w14:textId="77777777" w:rsidR="00D51E39" w:rsidRDefault="00D51E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DB932" w14:textId="77777777" w:rsidR="00145CAA" w:rsidRDefault="00145CAA" w:rsidP="00831C54">
    <w:pPr>
      <w:pStyle w:val="Header"/>
      <w:jc w:val="right"/>
    </w:pPr>
    <w:r>
      <w:drawing>
        <wp:inline distT="0" distB="0" distL="0" distR="0" wp14:anchorId="78344EC5" wp14:editId="7C005631">
          <wp:extent cx="1019175" cy="228600"/>
          <wp:effectExtent l="19050" t="0" r="9525" b="0"/>
          <wp:docPr id="51" name="Picture 51" descr="Logo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5468E80" w14:textId="502752BB" w:rsidR="00145CAA" w:rsidRDefault="00145CAA">
    <w:pPr>
      <w:pStyle w:val="Header"/>
    </w:pPr>
    <w:r>
      <mc:AlternateContent>
        <mc:Choice Requires="wps">
          <w:drawing>
            <wp:anchor distT="4294967293" distB="4294967293" distL="114300" distR="114300" simplePos="0" relativeHeight="251657216" behindDoc="0" locked="0" layoutInCell="1" allowOverlap="1" wp14:anchorId="76309248" wp14:editId="33F796FA">
              <wp:simplePos x="0" y="0"/>
              <wp:positionH relativeFrom="column">
                <wp:posOffset>-18415</wp:posOffset>
              </wp:positionH>
              <wp:positionV relativeFrom="paragraph">
                <wp:posOffset>48894</wp:posOffset>
              </wp:positionV>
              <wp:extent cx="5962650" cy="0"/>
              <wp:effectExtent l="0" t="0" r="19050" b="19050"/>
              <wp:wrapNone/>
              <wp:docPr id="990" name="Line 10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B8B30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15295" id="Line 1076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.45pt,3.85pt" to="468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" strokecolor="#b8b308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24579" w14:textId="617544AE" w:rsidR="00145CAA" w:rsidRDefault="00D51E39">
    <w:pPr>
      <w:pStyle w:val="Header"/>
    </w:pPr>
    <w:sdt>
      <w:sdtPr>
        <w:id w:val="99236044"/>
        <w:docPartObj>
          <w:docPartGallery w:val="Watermarks"/>
          <w:docPartUnique/>
        </w:docPartObj>
      </w:sdtPr>
      <w:sdtEndPr/>
      <w:sdtContent>
        <w:r>
          <w:rPr>
            <w:lang w:eastAsia="zh-TW"/>
          </w:rPr>
          <w:pict w14:anchorId="4068C89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3188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145CAA">
      <w:drawing>
        <wp:inline distT="0" distB="0" distL="0" distR="0" wp14:anchorId="0EE4538D" wp14:editId="5763EFB0">
          <wp:extent cx="927735" cy="373523"/>
          <wp:effectExtent l="0" t="0" r="0" b="0"/>
          <wp:docPr id="5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096" cy="373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45CAA">
      <w:t xml:space="preserve">  </w:t>
    </w:r>
    <w:r w:rsidR="00145CAA">
      <w:tab/>
    </w:r>
  </w:p>
  <w:p w14:paraId="548008AD" w14:textId="03D1CE7B" w:rsidR="00145CAA" w:rsidRDefault="00145CAA">
    <w:pPr>
      <w:pStyle w:val="Header"/>
    </w:pPr>
    <w:r>
      <mc:AlternateContent>
        <mc:Choice Requires="wps">
          <w:drawing>
            <wp:anchor distT="4294967293" distB="4294967293" distL="114300" distR="114300" simplePos="0" relativeHeight="251655168" behindDoc="0" locked="0" layoutInCell="1" allowOverlap="1" wp14:anchorId="2CB4E558" wp14:editId="2FEF1013">
              <wp:simplePos x="0" y="0"/>
              <wp:positionH relativeFrom="column">
                <wp:posOffset>76200</wp:posOffset>
              </wp:positionH>
              <wp:positionV relativeFrom="paragraph">
                <wp:posOffset>12064</wp:posOffset>
              </wp:positionV>
              <wp:extent cx="5962650" cy="0"/>
              <wp:effectExtent l="0" t="0" r="19050" b="19050"/>
              <wp:wrapNone/>
              <wp:docPr id="989" name="Line 1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D1E32F" id="Line 1099" o:spid="_x0000_s1026" style="position:absolute;z-index:2516546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6pt,.95pt" to="475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" strokecolor="#adafb2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591D8" w14:textId="77777777" w:rsidR="00145CAA" w:rsidRDefault="00145CAA">
    <w:pPr>
      <w:pStyle w:val="Header"/>
    </w:pPr>
    <w:r>
      <w:drawing>
        <wp:anchor distT="0" distB="0" distL="114300" distR="114300" simplePos="0" relativeHeight="251654144" behindDoc="1" locked="1" layoutInCell="1" allowOverlap="1" wp14:anchorId="5B7932CB" wp14:editId="74F6BC68">
          <wp:simplePos x="0" y="0"/>
          <wp:positionH relativeFrom="column">
            <wp:posOffset>13335</wp:posOffset>
          </wp:positionH>
          <wp:positionV relativeFrom="page">
            <wp:posOffset>421640</wp:posOffset>
          </wp:positionV>
          <wp:extent cx="5943600" cy="333375"/>
          <wp:effectExtent l="19050" t="0" r="0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8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5C8C623" w14:textId="77777777" w:rsidR="00145CAA" w:rsidRDefault="00145CA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0D862" w14:textId="77777777" w:rsidR="00145CAA" w:rsidRDefault="00145CAA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C53B0" w14:textId="240BCEDF" w:rsidR="00145CAA" w:rsidRDefault="00145CAA" w:rsidP="0042361E">
    <w:pPr>
      <w:pStyle w:val="Header"/>
    </w:pPr>
    <w: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610FBB8F" wp14:editId="38A6DDDD">
              <wp:simplePos x="0" y="0"/>
              <wp:positionH relativeFrom="column">
                <wp:posOffset>10160</wp:posOffset>
              </wp:positionH>
              <wp:positionV relativeFrom="paragraph">
                <wp:posOffset>493395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B0836" id="Line 110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8pt,38.85pt" to="470.3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" strokecolor="#adafb2"/>
          </w:pict>
        </mc:Fallback>
      </mc:AlternateContent>
    </w:r>
    <w:r>
      <w:drawing>
        <wp:inline distT="0" distB="0" distL="0" distR="0" wp14:anchorId="5EC39C18" wp14:editId="749A3954">
          <wp:extent cx="927735" cy="373523"/>
          <wp:effectExtent l="0" t="0" r="0" b="0"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096" cy="373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</w:r>
  </w:p>
  <w:p w14:paraId="740BF443" w14:textId="77777777" w:rsidR="00145CAA" w:rsidRDefault="00145CAA" w:rsidP="0042361E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E8EE3" w14:textId="77777777" w:rsidR="00145CAA" w:rsidRDefault="00145CAA">
    <w:pPr>
      <w:pStyle w:val="Header"/>
    </w:pPr>
  </w:p>
  <w:p w14:paraId="376C616C" w14:textId="77777777" w:rsidR="00145CAA" w:rsidRDefault="00145CAA">
    <w:pPr>
      <w:pStyle w:val="Header"/>
    </w:pPr>
  </w:p>
  <w:p w14:paraId="53E24699" w14:textId="77777777" w:rsidR="00145CAA" w:rsidRDefault="00145CAA">
    <w:pPr>
      <w:pStyle w:val="Header"/>
    </w:pPr>
  </w:p>
  <w:p w14:paraId="2ABB37AC" w14:textId="77777777" w:rsidR="00145CAA" w:rsidRDefault="00145CAA">
    <w:pPr>
      <w:pStyle w:val="Header"/>
    </w:pPr>
  </w:p>
  <w:p w14:paraId="6B537E06" w14:textId="77777777" w:rsidR="00145CAA" w:rsidRDefault="00145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51982"/>
    <w:multiLevelType w:val="hybridMultilevel"/>
    <w:tmpl w:val="8888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7313C2"/>
    <w:multiLevelType w:val="hybridMultilevel"/>
    <w:tmpl w:val="5F40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1361274B"/>
    <w:multiLevelType w:val="hybridMultilevel"/>
    <w:tmpl w:val="2C16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151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0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82F6C"/>
    <w:multiLevelType w:val="hybridMultilevel"/>
    <w:tmpl w:val="F06C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B36B39"/>
    <w:multiLevelType w:val="hybridMultilevel"/>
    <w:tmpl w:val="8CF2BF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"/>
  </w:num>
  <w:num w:numId="5">
    <w:abstractNumId w:val="12"/>
  </w:num>
  <w:num w:numId="6">
    <w:abstractNumId w:val="13"/>
  </w:num>
  <w:num w:numId="7">
    <w:abstractNumId w:val="15"/>
  </w:num>
  <w:num w:numId="8">
    <w:abstractNumId w:val="18"/>
  </w:num>
  <w:num w:numId="9">
    <w:abstractNumId w:val="21"/>
  </w:num>
  <w:num w:numId="10">
    <w:abstractNumId w:val="9"/>
  </w:num>
  <w:num w:numId="11">
    <w:abstractNumId w:val="3"/>
  </w:num>
  <w:num w:numId="12">
    <w:abstractNumId w:val="16"/>
  </w:num>
  <w:num w:numId="13">
    <w:abstractNumId w:val="19"/>
  </w:num>
  <w:num w:numId="14">
    <w:abstractNumId w:val="10"/>
  </w:num>
  <w:num w:numId="1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8"/>
  </w:num>
  <w:num w:numId="18">
    <w:abstractNumId w:val="11"/>
  </w:num>
  <w:num w:numId="19">
    <w:abstractNumId w:val="17"/>
  </w:num>
  <w:num w:numId="20">
    <w:abstractNumId w:val="4"/>
  </w:num>
  <w:num w:numId="21">
    <w:abstractNumId w:val="2"/>
  </w:num>
  <w:num w:numId="22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189">
      <o:colormru v:ext="edit" colors="#b8b308,#002b5c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50CE"/>
    <w:rsid w:val="000052AB"/>
    <w:rsid w:val="00005455"/>
    <w:rsid w:val="000057BC"/>
    <w:rsid w:val="00005E00"/>
    <w:rsid w:val="000060C5"/>
    <w:rsid w:val="000062BC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D8B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1B9"/>
    <w:rsid w:val="00042865"/>
    <w:rsid w:val="00042D4A"/>
    <w:rsid w:val="00042D8B"/>
    <w:rsid w:val="00043198"/>
    <w:rsid w:val="0004359A"/>
    <w:rsid w:val="00043AA2"/>
    <w:rsid w:val="00043CC3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5F39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3CE"/>
    <w:rsid w:val="00065C23"/>
    <w:rsid w:val="0006639B"/>
    <w:rsid w:val="0006646B"/>
    <w:rsid w:val="0006646E"/>
    <w:rsid w:val="00066540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261A"/>
    <w:rsid w:val="00072793"/>
    <w:rsid w:val="00072B9E"/>
    <w:rsid w:val="00072E92"/>
    <w:rsid w:val="000734CB"/>
    <w:rsid w:val="0007358A"/>
    <w:rsid w:val="00073703"/>
    <w:rsid w:val="00073A3C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28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A2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1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133"/>
    <w:rsid w:val="000E535F"/>
    <w:rsid w:val="000E5F14"/>
    <w:rsid w:val="000E694E"/>
    <w:rsid w:val="000E6D46"/>
    <w:rsid w:val="000E7240"/>
    <w:rsid w:val="000E74FF"/>
    <w:rsid w:val="000F01F8"/>
    <w:rsid w:val="000F03B6"/>
    <w:rsid w:val="000F0406"/>
    <w:rsid w:val="000F17B1"/>
    <w:rsid w:val="000F1835"/>
    <w:rsid w:val="000F1B47"/>
    <w:rsid w:val="000F1F73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63B"/>
    <w:rsid w:val="000F4CF1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F9D"/>
    <w:rsid w:val="001453BE"/>
    <w:rsid w:val="0014552E"/>
    <w:rsid w:val="00145724"/>
    <w:rsid w:val="00145CAA"/>
    <w:rsid w:val="001467B5"/>
    <w:rsid w:val="00146870"/>
    <w:rsid w:val="001468AC"/>
    <w:rsid w:val="001469EB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3D66"/>
    <w:rsid w:val="00194019"/>
    <w:rsid w:val="0019464F"/>
    <w:rsid w:val="001947F5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5F30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158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FEA"/>
    <w:rsid w:val="001C605F"/>
    <w:rsid w:val="001C60D5"/>
    <w:rsid w:val="001C6895"/>
    <w:rsid w:val="001C73A1"/>
    <w:rsid w:val="001C7A0A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015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3385"/>
    <w:rsid w:val="0020391A"/>
    <w:rsid w:val="0020397E"/>
    <w:rsid w:val="00203AE6"/>
    <w:rsid w:val="00204673"/>
    <w:rsid w:val="00204711"/>
    <w:rsid w:val="00204908"/>
    <w:rsid w:val="00204989"/>
    <w:rsid w:val="00204E4C"/>
    <w:rsid w:val="00204EC5"/>
    <w:rsid w:val="00204F9E"/>
    <w:rsid w:val="00205329"/>
    <w:rsid w:val="0020549B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5DE0"/>
    <w:rsid w:val="00236684"/>
    <w:rsid w:val="002367C9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EC6"/>
    <w:rsid w:val="0024154F"/>
    <w:rsid w:val="00241C5B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605"/>
    <w:rsid w:val="002637B0"/>
    <w:rsid w:val="00263E29"/>
    <w:rsid w:val="00263E73"/>
    <w:rsid w:val="00264102"/>
    <w:rsid w:val="002644FF"/>
    <w:rsid w:val="00264528"/>
    <w:rsid w:val="0026475C"/>
    <w:rsid w:val="002648DB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0E7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D29"/>
    <w:rsid w:val="00292F8D"/>
    <w:rsid w:val="002930F9"/>
    <w:rsid w:val="002935EE"/>
    <w:rsid w:val="00293B9A"/>
    <w:rsid w:val="00293CF1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A5C"/>
    <w:rsid w:val="002A5CE9"/>
    <w:rsid w:val="002A5E8D"/>
    <w:rsid w:val="002A6BB6"/>
    <w:rsid w:val="002A7216"/>
    <w:rsid w:val="002A7343"/>
    <w:rsid w:val="002A7458"/>
    <w:rsid w:val="002A7B85"/>
    <w:rsid w:val="002A7E83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7C9"/>
    <w:rsid w:val="002B5ABA"/>
    <w:rsid w:val="002B5FC8"/>
    <w:rsid w:val="002B61F2"/>
    <w:rsid w:val="002B6334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5FF"/>
    <w:rsid w:val="002C577A"/>
    <w:rsid w:val="002C5965"/>
    <w:rsid w:val="002C5BF7"/>
    <w:rsid w:val="002C5FAD"/>
    <w:rsid w:val="002C61C3"/>
    <w:rsid w:val="002C62EA"/>
    <w:rsid w:val="002C6FE1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42"/>
    <w:rsid w:val="002D6A42"/>
    <w:rsid w:val="002D6EEC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4D1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A92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A8B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58F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223"/>
    <w:rsid w:val="0032731C"/>
    <w:rsid w:val="003273C0"/>
    <w:rsid w:val="00327B9F"/>
    <w:rsid w:val="003306AE"/>
    <w:rsid w:val="00330D8B"/>
    <w:rsid w:val="00330DA2"/>
    <w:rsid w:val="00330F89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145"/>
    <w:rsid w:val="00335209"/>
    <w:rsid w:val="00336169"/>
    <w:rsid w:val="003363F8"/>
    <w:rsid w:val="00336997"/>
    <w:rsid w:val="003375F4"/>
    <w:rsid w:val="003378C7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751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36"/>
    <w:rsid w:val="00390C62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310E"/>
    <w:rsid w:val="003A3834"/>
    <w:rsid w:val="003A3880"/>
    <w:rsid w:val="003A4280"/>
    <w:rsid w:val="003A429A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FAD"/>
    <w:rsid w:val="003C0201"/>
    <w:rsid w:val="003C0433"/>
    <w:rsid w:val="003C055E"/>
    <w:rsid w:val="003C0886"/>
    <w:rsid w:val="003C0C2A"/>
    <w:rsid w:val="003C0C2F"/>
    <w:rsid w:val="003C0C40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209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D7B48"/>
    <w:rsid w:val="003E0C62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578"/>
    <w:rsid w:val="003F7975"/>
    <w:rsid w:val="003F7B9E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61E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00E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615D"/>
    <w:rsid w:val="00476963"/>
    <w:rsid w:val="00476B6A"/>
    <w:rsid w:val="00476BAD"/>
    <w:rsid w:val="00476BDA"/>
    <w:rsid w:val="00477A0F"/>
    <w:rsid w:val="00477E82"/>
    <w:rsid w:val="004802BE"/>
    <w:rsid w:val="00480969"/>
    <w:rsid w:val="00480EE4"/>
    <w:rsid w:val="00481214"/>
    <w:rsid w:val="00481DF5"/>
    <w:rsid w:val="004821C7"/>
    <w:rsid w:val="004822AC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34D"/>
    <w:rsid w:val="00496555"/>
    <w:rsid w:val="0049676E"/>
    <w:rsid w:val="004974A1"/>
    <w:rsid w:val="004977C1"/>
    <w:rsid w:val="00497D47"/>
    <w:rsid w:val="00497D71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732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07370"/>
    <w:rsid w:val="00510D33"/>
    <w:rsid w:val="00510D4B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905"/>
    <w:rsid w:val="00521BA6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34A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581"/>
    <w:rsid w:val="00551667"/>
    <w:rsid w:val="00551CD5"/>
    <w:rsid w:val="00551D69"/>
    <w:rsid w:val="00551FF9"/>
    <w:rsid w:val="005522DA"/>
    <w:rsid w:val="005527D5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E17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4BB"/>
    <w:rsid w:val="005A5794"/>
    <w:rsid w:val="005A65CA"/>
    <w:rsid w:val="005A678A"/>
    <w:rsid w:val="005A6834"/>
    <w:rsid w:val="005A69B5"/>
    <w:rsid w:val="005A6B01"/>
    <w:rsid w:val="005A704C"/>
    <w:rsid w:val="005A785C"/>
    <w:rsid w:val="005A7BBC"/>
    <w:rsid w:val="005B043F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0B4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33D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E03B2"/>
    <w:rsid w:val="005E0611"/>
    <w:rsid w:val="005E0CEC"/>
    <w:rsid w:val="005E0E82"/>
    <w:rsid w:val="005E1198"/>
    <w:rsid w:val="005E18AE"/>
    <w:rsid w:val="005E1D4D"/>
    <w:rsid w:val="005E1E16"/>
    <w:rsid w:val="005E2155"/>
    <w:rsid w:val="005E21DD"/>
    <w:rsid w:val="005E2491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7CC"/>
    <w:rsid w:val="005E6B3A"/>
    <w:rsid w:val="005E6CEF"/>
    <w:rsid w:val="005E6F10"/>
    <w:rsid w:val="005E703F"/>
    <w:rsid w:val="005E70FE"/>
    <w:rsid w:val="005F0C7D"/>
    <w:rsid w:val="005F0D82"/>
    <w:rsid w:val="005F0E01"/>
    <w:rsid w:val="005F15C7"/>
    <w:rsid w:val="005F15D1"/>
    <w:rsid w:val="005F1959"/>
    <w:rsid w:val="005F1AC3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17E32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B74"/>
    <w:rsid w:val="0063229E"/>
    <w:rsid w:val="00632A09"/>
    <w:rsid w:val="00632B5C"/>
    <w:rsid w:val="00632D54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777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6A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4C3"/>
    <w:rsid w:val="00694A8A"/>
    <w:rsid w:val="00694D69"/>
    <w:rsid w:val="006951F8"/>
    <w:rsid w:val="00695557"/>
    <w:rsid w:val="006955B8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C05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5E22"/>
    <w:rsid w:val="006B6262"/>
    <w:rsid w:val="006B6475"/>
    <w:rsid w:val="006B6B8B"/>
    <w:rsid w:val="006B6BE4"/>
    <w:rsid w:val="006B6CF7"/>
    <w:rsid w:val="006B6DAB"/>
    <w:rsid w:val="006B7181"/>
    <w:rsid w:val="006B77DB"/>
    <w:rsid w:val="006B7B4E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1CF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95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402"/>
    <w:rsid w:val="0075084D"/>
    <w:rsid w:val="00750A79"/>
    <w:rsid w:val="00750BE3"/>
    <w:rsid w:val="007510A7"/>
    <w:rsid w:val="00751100"/>
    <w:rsid w:val="007517C2"/>
    <w:rsid w:val="007517EC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923"/>
    <w:rsid w:val="00761E3C"/>
    <w:rsid w:val="00762314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6D35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1F0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539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03A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2E29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2687"/>
    <w:rsid w:val="007C2FE9"/>
    <w:rsid w:val="007C3B86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796C"/>
    <w:rsid w:val="007D79FD"/>
    <w:rsid w:val="007D7A43"/>
    <w:rsid w:val="007D7C2D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31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8D4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07F90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2A9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C43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840"/>
    <w:rsid w:val="00835B7E"/>
    <w:rsid w:val="00835CA4"/>
    <w:rsid w:val="008363D7"/>
    <w:rsid w:val="008365A7"/>
    <w:rsid w:val="008366EA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90E"/>
    <w:rsid w:val="00840F43"/>
    <w:rsid w:val="00840F55"/>
    <w:rsid w:val="00841A74"/>
    <w:rsid w:val="00841B49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6DDB"/>
    <w:rsid w:val="00847042"/>
    <w:rsid w:val="008470AA"/>
    <w:rsid w:val="008473CD"/>
    <w:rsid w:val="00847A98"/>
    <w:rsid w:val="00847C9F"/>
    <w:rsid w:val="00847CF7"/>
    <w:rsid w:val="00850875"/>
    <w:rsid w:val="008511AD"/>
    <w:rsid w:val="008511C8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1283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C29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4F50"/>
    <w:rsid w:val="00895420"/>
    <w:rsid w:val="0089581D"/>
    <w:rsid w:val="00895AA8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A78E0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343C"/>
    <w:rsid w:val="008B3BE3"/>
    <w:rsid w:val="008B3EAD"/>
    <w:rsid w:val="008B461F"/>
    <w:rsid w:val="008B4D3D"/>
    <w:rsid w:val="008B51EF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3719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5BEE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5F0"/>
    <w:rsid w:val="008D4889"/>
    <w:rsid w:val="008D4AC4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442"/>
    <w:rsid w:val="008E0920"/>
    <w:rsid w:val="008E0CCA"/>
    <w:rsid w:val="008E0F2A"/>
    <w:rsid w:val="008E10CD"/>
    <w:rsid w:val="008E27F6"/>
    <w:rsid w:val="008E31F9"/>
    <w:rsid w:val="008E391A"/>
    <w:rsid w:val="008E3E0F"/>
    <w:rsid w:val="008E452A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81D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17D42"/>
    <w:rsid w:val="0092008D"/>
    <w:rsid w:val="00920CA6"/>
    <w:rsid w:val="00920F0E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2FE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78C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9DA"/>
    <w:rsid w:val="00953D14"/>
    <w:rsid w:val="0095404B"/>
    <w:rsid w:val="0095445C"/>
    <w:rsid w:val="00954A0A"/>
    <w:rsid w:val="00955280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7D7"/>
    <w:rsid w:val="00960B3D"/>
    <w:rsid w:val="00960DA6"/>
    <w:rsid w:val="00960DC6"/>
    <w:rsid w:val="009613CF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EC"/>
    <w:rsid w:val="0096644D"/>
    <w:rsid w:val="0096652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209"/>
    <w:rsid w:val="009757BA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68A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97EAD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535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731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5EC"/>
    <w:rsid w:val="009E2CA4"/>
    <w:rsid w:val="009E2E29"/>
    <w:rsid w:val="009E33B5"/>
    <w:rsid w:val="009E3533"/>
    <w:rsid w:val="009E3810"/>
    <w:rsid w:val="009E3B39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354"/>
    <w:rsid w:val="00A006D1"/>
    <w:rsid w:val="00A00BBB"/>
    <w:rsid w:val="00A00D5B"/>
    <w:rsid w:val="00A00DDD"/>
    <w:rsid w:val="00A00EA1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932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233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FAA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B0"/>
    <w:rsid w:val="00A80C68"/>
    <w:rsid w:val="00A80C81"/>
    <w:rsid w:val="00A80C8C"/>
    <w:rsid w:val="00A80DD2"/>
    <w:rsid w:val="00A810B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22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1F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21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4534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38D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4BD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07E5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3EA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C"/>
    <w:rsid w:val="00B150CC"/>
    <w:rsid w:val="00B150FD"/>
    <w:rsid w:val="00B15574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6016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B68"/>
    <w:rsid w:val="00B42F8F"/>
    <w:rsid w:val="00B43017"/>
    <w:rsid w:val="00B433E0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04D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4D9B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5E49"/>
    <w:rsid w:val="00B65F41"/>
    <w:rsid w:val="00B66BA0"/>
    <w:rsid w:val="00B6718E"/>
    <w:rsid w:val="00B6729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2C0B"/>
    <w:rsid w:val="00BB3740"/>
    <w:rsid w:val="00BB3D06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9E"/>
    <w:rsid w:val="00C04BE0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0212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D98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3E79"/>
    <w:rsid w:val="00C445E5"/>
    <w:rsid w:val="00C44C73"/>
    <w:rsid w:val="00C44ED5"/>
    <w:rsid w:val="00C45A53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66F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A6B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4FD"/>
    <w:rsid w:val="00CA0C71"/>
    <w:rsid w:val="00CA0EA7"/>
    <w:rsid w:val="00CA0F06"/>
    <w:rsid w:val="00CA1271"/>
    <w:rsid w:val="00CA1DD4"/>
    <w:rsid w:val="00CA1F6B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5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2F9F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208"/>
    <w:rsid w:val="00CC165A"/>
    <w:rsid w:val="00CC18C9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85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925"/>
    <w:rsid w:val="00CE1BF3"/>
    <w:rsid w:val="00CE1BFC"/>
    <w:rsid w:val="00CE2683"/>
    <w:rsid w:val="00CE2831"/>
    <w:rsid w:val="00CE2F0C"/>
    <w:rsid w:val="00CE2F4F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CAE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AAB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4BC"/>
    <w:rsid w:val="00D0391F"/>
    <w:rsid w:val="00D044B9"/>
    <w:rsid w:val="00D0553C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6E7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6E7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1E39"/>
    <w:rsid w:val="00D522F9"/>
    <w:rsid w:val="00D52581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E1"/>
    <w:rsid w:val="00D6679E"/>
    <w:rsid w:val="00D668EF"/>
    <w:rsid w:val="00D66AB5"/>
    <w:rsid w:val="00D66D35"/>
    <w:rsid w:val="00D67139"/>
    <w:rsid w:val="00D676E2"/>
    <w:rsid w:val="00D67A50"/>
    <w:rsid w:val="00D67E9D"/>
    <w:rsid w:val="00D67F15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F11"/>
    <w:rsid w:val="00D755CC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60D7"/>
    <w:rsid w:val="00D86FED"/>
    <w:rsid w:val="00D874C9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B38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4FA7"/>
    <w:rsid w:val="00DB4FB7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C98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525"/>
    <w:rsid w:val="00DE1DCD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7DB"/>
    <w:rsid w:val="00DF3F2C"/>
    <w:rsid w:val="00DF453B"/>
    <w:rsid w:val="00DF47A2"/>
    <w:rsid w:val="00DF480B"/>
    <w:rsid w:val="00DF48CE"/>
    <w:rsid w:val="00DF49E5"/>
    <w:rsid w:val="00DF4B1E"/>
    <w:rsid w:val="00DF4F9C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07DF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468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84F"/>
    <w:rsid w:val="00E108E8"/>
    <w:rsid w:val="00E10C67"/>
    <w:rsid w:val="00E1240F"/>
    <w:rsid w:val="00E13813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6C9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4DF6"/>
    <w:rsid w:val="00E25061"/>
    <w:rsid w:val="00E25564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776"/>
    <w:rsid w:val="00E509D2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7D5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71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D0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D13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C57"/>
    <w:rsid w:val="00E9448A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6F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FA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5A"/>
    <w:rsid w:val="00EA60F7"/>
    <w:rsid w:val="00EA6263"/>
    <w:rsid w:val="00EA69AF"/>
    <w:rsid w:val="00EA7847"/>
    <w:rsid w:val="00EB0209"/>
    <w:rsid w:val="00EB022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4C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0FF8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08F1"/>
    <w:rsid w:val="00EE101B"/>
    <w:rsid w:val="00EE1CC2"/>
    <w:rsid w:val="00EE2420"/>
    <w:rsid w:val="00EE258C"/>
    <w:rsid w:val="00EE2724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66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5BD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6EC4"/>
    <w:rsid w:val="00EF7227"/>
    <w:rsid w:val="00EF742A"/>
    <w:rsid w:val="00EF74A0"/>
    <w:rsid w:val="00EF761B"/>
    <w:rsid w:val="00EF78B8"/>
    <w:rsid w:val="00EF79DA"/>
    <w:rsid w:val="00F00018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311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744"/>
    <w:rsid w:val="00F14134"/>
    <w:rsid w:val="00F1469F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A8F"/>
    <w:rsid w:val="00F56E3E"/>
    <w:rsid w:val="00F56E70"/>
    <w:rsid w:val="00F577DD"/>
    <w:rsid w:val="00F57DDD"/>
    <w:rsid w:val="00F60066"/>
    <w:rsid w:val="00F6016F"/>
    <w:rsid w:val="00F6098B"/>
    <w:rsid w:val="00F60C8C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92"/>
    <w:rsid w:val="00F672C1"/>
    <w:rsid w:val="00F67548"/>
    <w:rsid w:val="00F6765C"/>
    <w:rsid w:val="00F67FFA"/>
    <w:rsid w:val="00F70915"/>
    <w:rsid w:val="00F70953"/>
    <w:rsid w:val="00F71939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A20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A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02"/>
    <w:rsid w:val="00FC70DA"/>
    <w:rsid w:val="00FC73AC"/>
    <w:rsid w:val="00FC73F0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8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14957C0F-6925-4EC8-AF69-A77C9772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uiPriority w:val="9"/>
    <w:qFormat/>
    <w:rsid w:val="004E17A8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4E17A8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4E17A8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4E17A8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4E17A8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rsid w:val="004E17A8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rsid w:val="004E17A8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uiPriority w:val="99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uiPriority w:val="99"/>
    <w:semiHidden/>
    <w:rsid w:val="00707B8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uiPriority w:val="99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1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1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1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1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Revision">
    <w:name w:val="Document Revision"/>
    <w:basedOn w:val="Body"/>
    <w:qFormat/>
    <w:rsid w:val="00B433E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">
    <w:name w:val="Document Title"/>
    <w:next w:val="Body"/>
    <w:rsid w:val="00B433E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433E0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Normal"/>
    <w:rsid w:val="000057BC"/>
    <w:pPr>
      <w:numPr>
        <w:ilvl w:val="0"/>
        <w:numId w:val="0"/>
      </w:numPr>
      <w:suppressLineNumbers/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39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78653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78653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539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539"/>
    <w:rPr>
      <w:b/>
    </w:rPr>
  </w:style>
  <w:style w:type="paragraph" w:styleId="BodyText">
    <w:name w:val="Body Text"/>
    <w:basedOn w:val="Normal"/>
    <w:link w:val="BodyTextChar"/>
    <w:uiPriority w:val="1"/>
    <w:qFormat/>
    <w:rsid w:val="00786539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86539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786539"/>
    <w:pPr>
      <w:widowControl w:val="0"/>
      <w:spacing w:after="0" w:line="240" w:lineRule="auto"/>
    </w:pPr>
    <w:rPr>
      <w:rFonts w:eastAsiaTheme="minorHAnsi"/>
    </w:rPr>
  </w:style>
  <w:style w:type="table" w:styleId="LightShading-Accent1">
    <w:name w:val="Light Shading Accent 1"/>
    <w:basedOn w:val="TableNormal"/>
    <w:uiPriority w:val="60"/>
    <w:rsid w:val="00786539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786539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6539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86539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netspeedsystems.com" TargetMode="Externa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file:///C:\Users\Kate%20Boardman\Downloads\www.netspeedsytems.com" TargetMode="Externa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yperlink" Target="http://www.netspeedsystems.com" TargetMode="Externa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0F6C4-89B8-4150-940A-E7362199B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10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2662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creator>Eric</dc:creator>
  <cp:lastModifiedBy>Anush Mohandass</cp:lastModifiedBy>
  <cp:revision>5</cp:revision>
  <cp:lastPrinted>2015-12-30T23:20:00Z</cp:lastPrinted>
  <dcterms:created xsi:type="dcterms:W3CDTF">2015-12-30T23:10:00Z</dcterms:created>
  <dcterms:modified xsi:type="dcterms:W3CDTF">2015-12-30T23:20:00Z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