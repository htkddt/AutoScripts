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4C817" w14:textId="77777777" w:rsidR="0076430D" w:rsidRPr="008B333F" w:rsidRDefault="0076430D" w:rsidP="0076430D">
      <w:pPr>
        <w:pStyle w:val="Heading1"/>
        <w:rPr>
          <w:rFonts w:ascii="Palatino Linotype" w:hAnsi="Palatino Linotype"/>
        </w:rPr>
      </w:pPr>
      <w:bookmarkStart w:id="0" w:name="_Toc426230131"/>
      <w:bookmarkStart w:id="1" w:name="_Toc462185177"/>
      <w:bookmarkStart w:id="2" w:name="_Toc462185188"/>
      <w:bookmarkStart w:id="3" w:name="_Ref38774764"/>
      <w:bookmarkStart w:id="4" w:name="_Toc38782205"/>
      <w:bookmarkStart w:id="5" w:name="_Toc462305859"/>
      <w:r w:rsidRPr="008B333F">
        <w:rPr>
          <w:rFonts w:ascii="Palatino Linotype" w:hAnsi="Palatino Linotype"/>
          <w:color w:val="auto"/>
        </w:rPr>
        <w:t>Deliverables</w:t>
      </w:r>
      <w:bookmarkEnd w:id="0"/>
      <w:bookmarkEnd w:id="1"/>
      <w:bookmarkEnd w:id="2"/>
      <w:bookmarkEnd w:id="5"/>
    </w:p>
    <w:p w14:paraId="7ADCBC38" w14:textId="77777777" w:rsidR="0076430D" w:rsidRPr="008B333F" w:rsidRDefault="0076430D" w:rsidP="009A69A7">
      <w:pPr>
        <w:pStyle w:val="ListParagraph"/>
        <w:spacing w:after="200"/>
        <w:ind w:left="360"/>
        <w:rPr>
          <w:rFonts w:ascii="Palatino Linotype" w:hAnsi="Palatino Linotype"/>
        </w:rPr>
      </w:pPr>
    </w:p>
    <w:p w14:paraId="012DB472" w14:textId="77777777" w:rsidR="0076430D" w:rsidRPr="008B333F" w:rsidRDefault="0076430D" w:rsidP="0076430D">
      <w:pPr>
        <w:pStyle w:val="ListParagraph"/>
        <w:numPr>
          <w:ilvl w:val="0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NetSpeed NocStudio Package, N7 version supporting 16 layers and 256 bridges.</w:t>
      </w:r>
    </w:p>
    <w:p w14:paraId="517035E1" w14:textId="77777777" w:rsidR="0076430D" w:rsidRPr="008B333F" w:rsidRDefault="0076430D" w:rsidP="0076430D">
      <w:pPr>
        <w:pStyle w:val="ListParagraph"/>
        <w:numPr>
          <w:ilvl w:val="0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NocStudio executable with interactive GUI.</w:t>
      </w:r>
    </w:p>
    <w:p w14:paraId="58CFE8FB" w14:textId="77777777" w:rsidR="0076430D" w:rsidRPr="008B333F" w:rsidRDefault="0076430D" w:rsidP="0076430D">
      <w:pPr>
        <w:pStyle w:val="ListParagraph"/>
        <w:numPr>
          <w:ilvl w:val="0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Verification checkers to be used in the DV environment.</w:t>
      </w:r>
    </w:p>
    <w:p w14:paraId="3B29CE3C" w14:textId="77777777" w:rsidR="0076430D" w:rsidRPr="008B333F" w:rsidRDefault="0076430D" w:rsidP="0076430D">
      <w:pPr>
        <w:pStyle w:val="ListParagraph"/>
        <w:numPr>
          <w:ilvl w:val="0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 xml:space="preserve">Sanity Test Bench.  </w:t>
      </w:r>
    </w:p>
    <w:p w14:paraId="4DD9A099" w14:textId="77777777" w:rsidR="0076430D" w:rsidRPr="008B333F" w:rsidRDefault="0076430D" w:rsidP="0076430D">
      <w:pPr>
        <w:pStyle w:val="ListParagraph"/>
        <w:numPr>
          <w:ilvl w:val="0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 xml:space="preserve">Documentation </w:t>
      </w:r>
    </w:p>
    <w:p w14:paraId="30F2EE64" w14:textId="77777777" w:rsidR="0076430D" w:rsidRPr="008B333F" w:rsidRDefault="0076430D" w:rsidP="0076430D">
      <w:pPr>
        <w:pStyle w:val="ListParagraph"/>
        <w:numPr>
          <w:ilvl w:val="1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NocStudio User Manual: The User Guide describes how to set up a system using NocStudio and how to use it to generate NetSpeed IP.</w:t>
      </w:r>
    </w:p>
    <w:p w14:paraId="72B03FE0" w14:textId="77777777" w:rsidR="0076430D" w:rsidRPr="008B333F" w:rsidRDefault="0076430D" w:rsidP="0076430D">
      <w:pPr>
        <w:pStyle w:val="ListParagraph"/>
        <w:numPr>
          <w:ilvl w:val="1"/>
          <w:numId w:val="19"/>
        </w:numPr>
        <w:spacing w:after="200"/>
        <w:rPr>
          <w:rFonts w:ascii="Palatino Linotype" w:hAnsi="Palatino Linotype"/>
        </w:rPr>
      </w:pPr>
      <w:r w:rsidRPr="008B333F">
        <w:rPr>
          <w:rFonts w:ascii="Palatino Linotype" w:hAnsi="Palatino Linotype"/>
        </w:rPr>
        <w:t>IP Integration Spec: The Integration Manual describes how to integrate a configured network into a larger subsystem.</w:t>
      </w:r>
    </w:p>
    <w:p w14:paraId="6E8F7480" w14:textId="77777777" w:rsidR="0076430D" w:rsidRPr="008B333F" w:rsidRDefault="0076430D" w:rsidP="0076430D">
      <w:pPr>
        <w:pStyle w:val="ListParagraph"/>
        <w:numPr>
          <w:ilvl w:val="1"/>
          <w:numId w:val="19"/>
        </w:numPr>
        <w:spacing w:after="200"/>
        <w:rPr>
          <w:rFonts w:ascii="Palatino Linotype" w:hAnsi="Palatino Linotype"/>
        </w:rPr>
        <w:sectPr w:rsidR="0076430D" w:rsidRPr="008B333F" w:rsidSect="00CC3D06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1440" w:left="1440" w:header="720" w:footer="432" w:gutter="0"/>
          <w:cols w:space="720"/>
          <w:noEndnote/>
          <w:docGrid w:linePitch="360"/>
        </w:sectPr>
      </w:pPr>
      <w:r w:rsidRPr="008B333F">
        <w:rPr>
          <w:rFonts w:ascii="Palatino Linotype" w:hAnsi="Palatino Linotype"/>
        </w:rPr>
        <w:t>Technical Reference Manual: The Technical Reference Manual describes how the functionality of the various NoC elements, the features and functions available, and how to dynamically change the functions using the programmer’s mode.</w:t>
      </w:r>
      <w:bookmarkEnd w:id="3"/>
      <w:bookmarkEnd w:id="4"/>
    </w:p>
    <w:p w14:paraId="534A6E30" w14:textId="2ED5F465" w:rsidR="00C11143" w:rsidRPr="00E018BF" w:rsidRDefault="00C11143" w:rsidP="009A69A7">
      <w:pPr>
        <w:pStyle w:val="ListParagraph"/>
        <w:numPr>
          <w:ilvl w:val="1"/>
          <w:numId w:val="19"/>
        </w:numPr>
        <w:spacing w:after="200"/>
        <w:rPr>
          <w:rFonts w:asciiTheme="majorHAnsi" w:hAnsiTheme="majorHAnsi"/>
        </w:rPr>
      </w:pPr>
      <w:bookmarkStart w:id="6" w:name="_GoBack"/>
      <w:bookmarkEnd w:id="6"/>
    </w:p>
    <w:sectPr w:rsidR="00C11143" w:rsidRPr="00E018BF" w:rsidSect="00CC3D06">
      <w:headerReference w:type="default" r:id="rId11"/>
      <w:footerReference w:type="default" r:id="rId12"/>
      <w:headerReference w:type="first" r:id="rId13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28DAC" w14:textId="77777777" w:rsidR="0044458C" w:rsidRDefault="0044458C">
      <w:r>
        <w:separator/>
      </w:r>
    </w:p>
    <w:p w14:paraId="2011D714" w14:textId="77777777" w:rsidR="0044458C" w:rsidRDefault="0044458C"/>
  </w:endnote>
  <w:endnote w:type="continuationSeparator" w:id="0">
    <w:p w14:paraId="08F70D53" w14:textId="77777777" w:rsidR="0044458C" w:rsidRDefault="0044458C">
      <w:r>
        <w:continuationSeparator/>
      </w:r>
    </w:p>
    <w:p w14:paraId="08C6EC24" w14:textId="77777777" w:rsidR="0044458C" w:rsidRDefault="004445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83A9A" w14:textId="77777777" w:rsidR="0076430D" w:rsidRDefault="0076430D" w:rsidP="008B52F2">
    <w:pPr>
      <w:pStyle w:val="FooterCentered8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792896" behindDoc="0" locked="0" layoutInCell="1" allowOverlap="1" wp14:anchorId="1DB6A4DF" wp14:editId="02DFBB2F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2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235A3" id="Line 1100" o:spid="_x0000_s1026" style="position:absolute;z-index:25179289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2A8D0DDF" w14:textId="77777777" w:rsidR="0076430D" w:rsidRDefault="0076430D" w:rsidP="008B52F2">
    <w:pPr>
      <w:pStyle w:val="FooterCentered8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059FB62" w14:textId="77777777" w:rsidR="0076430D" w:rsidRPr="008B52F2" w:rsidRDefault="0076430D" w:rsidP="008B52F2">
    <w:pPr>
      <w:pStyle w:val="Exar8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1011" w14:textId="682E44BD" w:rsidR="009613EA" w:rsidRDefault="009613EA" w:rsidP="008B52F2">
    <w:pPr>
      <w:pStyle w:val="FooterCentered"/>
      <w:spacing w:after="0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33FF6E44" wp14:editId="6935E6EA">
              <wp:simplePos x="0" y="0"/>
              <wp:positionH relativeFrom="column">
                <wp:posOffset>9525</wp:posOffset>
              </wp:positionH>
              <wp:positionV relativeFrom="paragraph">
                <wp:posOffset>-72391</wp:posOffset>
              </wp:positionV>
              <wp:extent cx="5962650" cy="0"/>
              <wp:effectExtent l="0" t="0" r="19050" b="19050"/>
              <wp:wrapNone/>
              <wp:docPr id="98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63EDE7" id="Line 1100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-5.7pt" to="470.25pt,-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" strokecolor="#adafb2"/>
          </w:pict>
        </mc:Fallback>
      </mc:AlternateContent>
    </w:r>
    <w:r w:rsidRPr="004B28E9">
      <w:t>Copyright © 201</w:t>
    </w:r>
    <w:r>
      <w:t>6</w:t>
    </w:r>
    <w:r w:rsidRPr="004B28E9">
      <w:t xml:space="preserve"> Net</w:t>
    </w:r>
    <w:r>
      <w:t>S</w:t>
    </w:r>
    <w:r w:rsidRPr="004B28E9">
      <w:t>peed Systems</w:t>
    </w:r>
  </w:p>
  <w:p w14:paraId="597C62E5" w14:textId="7E6B305D" w:rsidR="009613EA" w:rsidRDefault="009613EA" w:rsidP="008B52F2">
    <w:pPr>
      <w:pStyle w:val="FooterCentered"/>
      <w:spacing w:after="0"/>
    </w:pPr>
    <w:r>
      <w:t xml:space="preserve">                                                                                      All Rights Reserved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18BF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3B1D9E" w14:textId="53E89266" w:rsidR="009613EA" w:rsidRPr="008B52F2" w:rsidRDefault="009613EA" w:rsidP="008B52F2">
    <w:pPr>
      <w:pStyle w:val="Exar"/>
      <w:tabs>
        <w:tab w:val="clear" w:pos="8640"/>
        <w:tab w:val="right" w:pos="9360"/>
      </w:tabs>
      <w:spacing w:after="0"/>
      <w:jc w:val="center"/>
    </w:pP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DB0605" w14:textId="77777777" w:rsidR="0044458C" w:rsidRDefault="0044458C">
      <w:r>
        <w:separator/>
      </w:r>
    </w:p>
    <w:p w14:paraId="0882D9DE" w14:textId="77777777" w:rsidR="0044458C" w:rsidRDefault="0044458C"/>
  </w:footnote>
  <w:footnote w:type="continuationSeparator" w:id="0">
    <w:p w14:paraId="7D18DB35" w14:textId="77777777" w:rsidR="0044458C" w:rsidRDefault="0044458C">
      <w:r>
        <w:continuationSeparator/>
      </w:r>
    </w:p>
    <w:p w14:paraId="3D9E8327" w14:textId="77777777" w:rsidR="0044458C" w:rsidRDefault="0044458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3AF00" w14:textId="77777777" w:rsidR="0076430D" w:rsidRDefault="0076430D" w:rsidP="00A51C97">
    <w:pPr>
      <w:pStyle w:val="Header"/>
      <w:jc w:val="both"/>
    </w:pPr>
    <w:sdt>
      <w:sdtPr>
        <w:id w:val="912046498"/>
        <w:docPartObj>
          <w:docPartGallery w:val="Watermarks"/>
          <w:docPartUnique/>
        </w:docPartObj>
      </w:sdtPr>
      <w:sdtContent>
        <w:r>
          <w:pict w14:anchorId="107543B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202" type="#_x0000_t136" style="position:absolute;left:0;text-align:left;margin-left:0;margin-top:0;width:527.85pt;height:131.95pt;rotation:315;z-index:-25152256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>
      <mc:AlternateContent>
        <mc:Choice Requires="wps">
          <w:drawing>
            <wp:anchor distT="4294967294" distB="4294967294" distL="114300" distR="114300" simplePos="0" relativeHeight="251791872" behindDoc="0" locked="0" layoutInCell="1" allowOverlap="1" wp14:anchorId="53E76E38" wp14:editId="707C44AA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1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E316C4" id="Line 1101" o:spid="_x0000_s1026" style="position:absolute;z-index:2517918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" strokecolor="#adafb2"/>
          </w:pict>
        </mc:Fallback>
      </mc:AlternateContent>
    </w:r>
    <w:r>
      <w:drawing>
        <wp:inline distT="0" distB="0" distL="0" distR="0" wp14:anchorId="6A63244B" wp14:editId="787438DE">
          <wp:extent cx="2098700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928A5" w14:textId="77777777" w:rsidR="0076430D" w:rsidRDefault="0076430D">
    <w:pPr>
      <w:pStyle w:val="Header"/>
    </w:pPr>
  </w:p>
  <w:p w14:paraId="2C193889" w14:textId="77777777" w:rsidR="0076430D" w:rsidRDefault="0076430D">
    <w:pPr>
      <w:pStyle w:val="Header"/>
    </w:pPr>
  </w:p>
  <w:p w14:paraId="5E9AAFB7" w14:textId="77777777" w:rsidR="0076430D" w:rsidRDefault="0076430D">
    <w:pPr>
      <w:pStyle w:val="Header"/>
    </w:pPr>
  </w:p>
  <w:p w14:paraId="6F53F86A" w14:textId="77777777" w:rsidR="0076430D" w:rsidRDefault="0076430D">
    <w:pPr>
      <w:pStyle w:val="Header"/>
    </w:pPr>
  </w:p>
  <w:p w14:paraId="036DDACB" w14:textId="77777777" w:rsidR="0076430D" w:rsidRDefault="00764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C53B0" w14:textId="0265D03F" w:rsidR="009613EA" w:rsidRDefault="0044458C" w:rsidP="00A51C97">
    <w:pPr>
      <w:pStyle w:val="Header"/>
      <w:jc w:val="both"/>
    </w:pPr>
    <w:sdt>
      <w:sdtPr>
        <w:id w:val="770044985"/>
        <w:docPartObj>
          <w:docPartGallery w:val="Watermarks"/>
          <w:docPartUnique/>
        </w:docPartObj>
      </w:sdtPr>
      <w:sdtEndPr/>
      <w:sdtContent>
        <w:r>
          <w:pict w14:anchorId="5C6F04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169" type="#_x0000_t136" style="position:absolute;left:0;text-align:left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9613EA"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10FBB8F" wp14:editId="23FD85E4">
              <wp:simplePos x="0" y="0"/>
              <wp:positionH relativeFrom="column">
                <wp:posOffset>-8890</wp:posOffset>
              </wp:positionH>
              <wp:positionV relativeFrom="paragraph">
                <wp:posOffset>517846</wp:posOffset>
              </wp:positionV>
              <wp:extent cx="5962650" cy="0"/>
              <wp:effectExtent l="0" t="0" r="19050" b="19050"/>
              <wp:wrapNone/>
              <wp:docPr id="985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013A43" id="Line 110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pt,40.8pt" to="468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" strokecolor="#adafb2"/>
          </w:pict>
        </mc:Fallback>
      </mc:AlternateContent>
    </w:r>
    <w:r w:rsidR="009613EA">
      <w:drawing>
        <wp:inline distT="0" distB="0" distL="0" distR="0" wp14:anchorId="00485DE0" wp14:editId="5EBA2B73">
          <wp:extent cx="2098700" cy="457200"/>
          <wp:effectExtent l="0" t="0" r="0" b="0"/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87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E8EE3" w14:textId="77777777" w:rsidR="009613EA" w:rsidRDefault="009613EA">
    <w:pPr>
      <w:pStyle w:val="Header"/>
    </w:pPr>
  </w:p>
  <w:p w14:paraId="376C616C" w14:textId="77777777" w:rsidR="009613EA" w:rsidRDefault="009613EA">
    <w:pPr>
      <w:pStyle w:val="Header"/>
    </w:pPr>
  </w:p>
  <w:p w14:paraId="53E24699" w14:textId="77777777" w:rsidR="009613EA" w:rsidRDefault="009613EA">
    <w:pPr>
      <w:pStyle w:val="Header"/>
    </w:pPr>
  </w:p>
  <w:p w14:paraId="2ABB37AC" w14:textId="77777777" w:rsidR="009613EA" w:rsidRDefault="009613EA">
    <w:pPr>
      <w:pStyle w:val="Header"/>
    </w:pPr>
  </w:p>
  <w:p w14:paraId="6B537E06" w14:textId="77777777" w:rsidR="009613EA" w:rsidRDefault="009613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4821"/>
    <w:multiLevelType w:val="multilevel"/>
    <w:tmpl w:val="DDC6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1D099B"/>
    <w:multiLevelType w:val="multilevel"/>
    <w:tmpl w:val="65B420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0F8C171B"/>
    <w:multiLevelType w:val="hybridMultilevel"/>
    <w:tmpl w:val="56EAC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676290"/>
    <w:multiLevelType w:val="hybridMultilevel"/>
    <w:tmpl w:val="0E120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502D5E"/>
    <w:multiLevelType w:val="hybridMultilevel"/>
    <w:tmpl w:val="6FF2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85369"/>
    <w:multiLevelType w:val="hybridMultilevel"/>
    <w:tmpl w:val="5A60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CC"/>
    <w:multiLevelType w:val="hybridMultilevel"/>
    <w:tmpl w:val="13B68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93E17"/>
    <w:multiLevelType w:val="hybridMultilevel"/>
    <w:tmpl w:val="8ED2A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E977E1"/>
    <w:multiLevelType w:val="hybridMultilevel"/>
    <w:tmpl w:val="AADAE8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CE4A9D"/>
    <w:multiLevelType w:val="hybridMultilevel"/>
    <w:tmpl w:val="394ECB3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5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94D35"/>
    <w:multiLevelType w:val="hybridMultilevel"/>
    <w:tmpl w:val="719E4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18" w15:restartNumberingAfterBreak="0">
    <w:nsid w:val="46242237"/>
    <w:multiLevelType w:val="hybridMultilevel"/>
    <w:tmpl w:val="BAA4B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7CC1692"/>
    <w:multiLevelType w:val="hybridMultilevel"/>
    <w:tmpl w:val="62EEA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A1FC6"/>
    <w:multiLevelType w:val="hybridMultilevel"/>
    <w:tmpl w:val="38103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4F40BA"/>
    <w:multiLevelType w:val="hybridMultilevel"/>
    <w:tmpl w:val="DC728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D2D25"/>
    <w:multiLevelType w:val="multilevel"/>
    <w:tmpl w:val="61DCA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C643D"/>
    <w:multiLevelType w:val="multilevel"/>
    <w:tmpl w:val="73BC6B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A1B4E"/>
    <w:multiLevelType w:val="multilevel"/>
    <w:tmpl w:val="611ABB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5EF2F56"/>
    <w:multiLevelType w:val="hybridMultilevel"/>
    <w:tmpl w:val="6E4A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F164CFC"/>
    <w:multiLevelType w:val="hybridMultilevel"/>
    <w:tmpl w:val="1ADCBA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27"/>
  </w:num>
  <w:num w:numId="4">
    <w:abstractNumId w:val="1"/>
  </w:num>
  <w:num w:numId="5">
    <w:abstractNumId w:val="24"/>
  </w:num>
  <w:num w:numId="6">
    <w:abstractNumId w:val="26"/>
  </w:num>
  <w:num w:numId="7">
    <w:abstractNumId w:val="28"/>
  </w:num>
  <w:num w:numId="8">
    <w:abstractNumId w:val="31"/>
  </w:num>
  <w:num w:numId="9">
    <w:abstractNumId w:val="35"/>
  </w:num>
  <w:num w:numId="10">
    <w:abstractNumId w:val="17"/>
  </w:num>
  <w:num w:numId="11">
    <w:abstractNumId w:val="3"/>
  </w:num>
  <w:num w:numId="12">
    <w:abstractNumId w:val="29"/>
  </w:num>
  <w:num w:numId="13">
    <w:abstractNumId w:val="33"/>
  </w:num>
  <w:num w:numId="14">
    <w:abstractNumId w:val="21"/>
  </w:num>
  <w:num w:numId="15">
    <w:abstractNumId w:val="8"/>
  </w:num>
  <w:num w:numId="16">
    <w:abstractNumId w:val="5"/>
  </w:num>
  <w:num w:numId="17">
    <w:abstractNumId w:val="13"/>
  </w:num>
  <w:num w:numId="18">
    <w:abstractNumId w:val="10"/>
  </w:num>
  <w:num w:numId="19">
    <w:abstractNumId w:val="16"/>
  </w:num>
  <w:num w:numId="20">
    <w:abstractNumId w:val="7"/>
  </w:num>
  <w:num w:numId="21">
    <w:abstractNumId w:val="11"/>
  </w:num>
  <w:num w:numId="22">
    <w:abstractNumId w:val="12"/>
  </w:num>
  <w:num w:numId="23">
    <w:abstractNumId w:val="32"/>
  </w:num>
  <w:num w:numId="24">
    <w:abstractNumId w:val="15"/>
  </w:num>
  <w:num w:numId="25">
    <w:abstractNumId w:val="9"/>
  </w:num>
  <w:num w:numId="26">
    <w:abstractNumId w:val="30"/>
  </w:num>
  <w:num w:numId="27">
    <w:abstractNumId w:val="2"/>
  </w:num>
  <w:num w:numId="28">
    <w:abstractNumId w:val="4"/>
  </w:num>
  <w:num w:numId="29">
    <w:abstractNumId w:val="20"/>
  </w:num>
  <w:num w:numId="30">
    <w:abstractNumId w:val="25"/>
  </w:num>
  <w:num w:numId="31">
    <w:abstractNumId w:val="23"/>
  </w:num>
  <w:num w:numId="32">
    <w:abstractNumId w:val="14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4"/>
  </w:num>
  <w:num w:numId="39">
    <w:abstractNumId w:val="18"/>
  </w:num>
  <w:num w:numId="4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IN" w:vendorID="64" w:dllVersion="131078" w:nlCheck="1" w:checkStyle="1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Body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203">
      <o:colormru v:ext="edit" colors="#b8b308,#002b5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C1B"/>
    <w:rsid w:val="0000049C"/>
    <w:rsid w:val="0000056D"/>
    <w:rsid w:val="00000836"/>
    <w:rsid w:val="00000AB8"/>
    <w:rsid w:val="00000B98"/>
    <w:rsid w:val="00000CA0"/>
    <w:rsid w:val="00000FF8"/>
    <w:rsid w:val="0000148D"/>
    <w:rsid w:val="00001544"/>
    <w:rsid w:val="00001562"/>
    <w:rsid w:val="000017BE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828"/>
    <w:rsid w:val="0000496F"/>
    <w:rsid w:val="00004E3D"/>
    <w:rsid w:val="000050CE"/>
    <w:rsid w:val="0000526B"/>
    <w:rsid w:val="000052AB"/>
    <w:rsid w:val="00005455"/>
    <w:rsid w:val="00005DE7"/>
    <w:rsid w:val="00005E00"/>
    <w:rsid w:val="000060C5"/>
    <w:rsid w:val="000062BC"/>
    <w:rsid w:val="0000647A"/>
    <w:rsid w:val="00006D02"/>
    <w:rsid w:val="00006DDD"/>
    <w:rsid w:val="00006F3F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2E89"/>
    <w:rsid w:val="0001321B"/>
    <w:rsid w:val="000136DF"/>
    <w:rsid w:val="00013D2D"/>
    <w:rsid w:val="0001484A"/>
    <w:rsid w:val="00014BDE"/>
    <w:rsid w:val="000150FC"/>
    <w:rsid w:val="000151FC"/>
    <w:rsid w:val="000156B5"/>
    <w:rsid w:val="000157E2"/>
    <w:rsid w:val="0001597E"/>
    <w:rsid w:val="00015AB9"/>
    <w:rsid w:val="000161A6"/>
    <w:rsid w:val="0001628A"/>
    <w:rsid w:val="000167F4"/>
    <w:rsid w:val="000167FA"/>
    <w:rsid w:val="000168BD"/>
    <w:rsid w:val="000168D7"/>
    <w:rsid w:val="00016A68"/>
    <w:rsid w:val="00016EEA"/>
    <w:rsid w:val="00017A9E"/>
    <w:rsid w:val="00017D6C"/>
    <w:rsid w:val="00020A0B"/>
    <w:rsid w:val="00021067"/>
    <w:rsid w:val="00021CE3"/>
    <w:rsid w:val="0002222F"/>
    <w:rsid w:val="0002266D"/>
    <w:rsid w:val="00022724"/>
    <w:rsid w:val="00022854"/>
    <w:rsid w:val="0002294C"/>
    <w:rsid w:val="00022A3D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04E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4D38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37C10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D8E"/>
    <w:rsid w:val="00041F2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05"/>
    <w:rsid w:val="00051AFA"/>
    <w:rsid w:val="00052220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3B2"/>
    <w:rsid w:val="00056A68"/>
    <w:rsid w:val="00056D3F"/>
    <w:rsid w:val="00056DC1"/>
    <w:rsid w:val="000570A0"/>
    <w:rsid w:val="000573B0"/>
    <w:rsid w:val="000577B6"/>
    <w:rsid w:val="00057DF7"/>
    <w:rsid w:val="00057F50"/>
    <w:rsid w:val="000616FE"/>
    <w:rsid w:val="00061B2C"/>
    <w:rsid w:val="00061B6F"/>
    <w:rsid w:val="00061C16"/>
    <w:rsid w:val="0006212E"/>
    <w:rsid w:val="00062AD2"/>
    <w:rsid w:val="00062EBD"/>
    <w:rsid w:val="00063457"/>
    <w:rsid w:val="00063561"/>
    <w:rsid w:val="00063685"/>
    <w:rsid w:val="00063832"/>
    <w:rsid w:val="00064593"/>
    <w:rsid w:val="00064663"/>
    <w:rsid w:val="000646CF"/>
    <w:rsid w:val="000648C2"/>
    <w:rsid w:val="00064D37"/>
    <w:rsid w:val="00064DE7"/>
    <w:rsid w:val="00064FA1"/>
    <w:rsid w:val="0006526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5AB"/>
    <w:rsid w:val="000716BC"/>
    <w:rsid w:val="0007261A"/>
    <w:rsid w:val="00072793"/>
    <w:rsid w:val="00072B9E"/>
    <w:rsid w:val="00072E92"/>
    <w:rsid w:val="000734CB"/>
    <w:rsid w:val="0007358A"/>
    <w:rsid w:val="00073703"/>
    <w:rsid w:val="000743DF"/>
    <w:rsid w:val="000744D1"/>
    <w:rsid w:val="000754CE"/>
    <w:rsid w:val="000754E3"/>
    <w:rsid w:val="000755C8"/>
    <w:rsid w:val="0007564C"/>
    <w:rsid w:val="000758BF"/>
    <w:rsid w:val="00075B7F"/>
    <w:rsid w:val="0007619B"/>
    <w:rsid w:val="000766C4"/>
    <w:rsid w:val="00076AE7"/>
    <w:rsid w:val="00076B44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410E"/>
    <w:rsid w:val="00084191"/>
    <w:rsid w:val="000841A2"/>
    <w:rsid w:val="00085208"/>
    <w:rsid w:val="00085417"/>
    <w:rsid w:val="000855CF"/>
    <w:rsid w:val="00085C80"/>
    <w:rsid w:val="00085D28"/>
    <w:rsid w:val="00086767"/>
    <w:rsid w:val="000868A1"/>
    <w:rsid w:val="0008699E"/>
    <w:rsid w:val="00086D09"/>
    <w:rsid w:val="00086E89"/>
    <w:rsid w:val="0008700B"/>
    <w:rsid w:val="000876FD"/>
    <w:rsid w:val="00087705"/>
    <w:rsid w:val="000878A4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273"/>
    <w:rsid w:val="0009153A"/>
    <w:rsid w:val="000915E6"/>
    <w:rsid w:val="0009174E"/>
    <w:rsid w:val="000919B9"/>
    <w:rsid w:val="00091D13"/>
    <w:rsid w:val="000923E2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2F4"/>
    <w:rsid w:val="000954F8"/>
    <w:rsid w:val="00095988"/>
    <w:rsid w:val="0009602F"/>
    <w:rsid w:val="00096A71"/>
    <w:rsid w:val="00096B82"/>
    <w:rsid w:val="00096CB1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DF"/>
    <w:rsid w:val="000A18F4"/>
    <w:rsid w:val="000A198D"/>
    <w:rsid w:val="000A253F"/>
    <w:rsid w:val="000A2A0C"/>
    <w:rsid w:val="000A32C9"/>
    <w:rsid w:val="000A3615"/>
    <w:rsid w:val="000A4004"/>
    <w:rsid w:val="000A42E7"/>
    <w:rsid w:val="000A4F24"/>
    <w:rsid w:val="000A518C"/>
    <w:rsid w:val="000A5FB7"/>
    <w:rsid w:val="000A614B"/>
    <w:rsid w:val="000A685A"/>
    <w:rsid w:val="000A6909"/>
    <w:rsid w:val="000A6910"/>
    <w:rsid w:val="000A6E0D"/>
    <w:rsid w:val="000A71BD"/>
    <w:rsid w:val="000A71DD"/>
    <w:rsid w:val="000A741C"/>
    <w:rsid w:val="000A74DB"/>
    <w:rsid w:val="000A7B12"/>
    <w:rsid w:val="000A7B1E"/>
    <w:rsid w:val="000A7E18"/>
    <w:rsid w:val="000B0097"/>
    <w:rsid w:val="000B0722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029"/>
    <w:rsid w:val="000C2123"/>
    <w:rsid w:val="000C242C"/>
    <w:rsid w:val="000C25D3"/>
    <w:rsid w:val="000C2DE2"/>
    <w:rsid w:val="000C2E0D"/>
    <w:rsid w:val="000C301E"/>
    <w:rsid w:val="000C318D"/>
    <w:rsid w:val="000C333E"/>
    <w:rsid w:val="000C365B"/>
    <w:rsid w:val="000C3889"/>
    <w:rsid w:val="000C3939"/>
    <w:rsid w:val="000C42C8"/>
    <w:rsid w:val="000C486C"/>
    <w:rsid w:val="000C49BE"/>
    <w:rsid w:val="000C4DF9"/>
    <w:rsid w:val="000C50C9"/>
    <w:rsid w:val="000C53FA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400"/>
    <w:rsid w:val="000D1A9D"/>
    <w:rsid w:val="000D1B23"/>
    <w:rsid w:val="000D1B9D"/>
    <w:rsid w:val="000D1F04"/>
    <w:rsid w:val="000D2117"/>
    <w:rsid w:val="000D22E5"/>
    <w:rsid w:val="000D2748"/>
    <w:rsid w:val="000D27B4"/>
    <w:rsid w:val="000D29FF"/>
    <w:rsid w:val="000D2AF9"/>
    <w:rsid w:val="000D2C01"/>
    <w:rsid w:val="000D2D66"/>
    <w:rsid w:val="000D2F02"/>
    <w:rsid w:val="000D3558"/>
    <w:rsid w:val="000D3725"/>
    <w:rsid w:val="000D38E1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72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85F"/>
    <w:rsid w:val="000E1C09"/>
    <w:rsid w:val="000E2406"/>
    <w:rsid w:val="000E246E"/>
    <w:rsid w:val="000E283C"/>
    <w:rsid w:val="000E28E5"/>
    <w:rsid w:val="000E35D5"/>
    <w:rsid w:val="000E360E"/>
    <w:rsid w:val="000E3C0B"/>
    <w:rsid w:val="000E4038"/>
    <w:rsid w:val="000E4833"/>
    <w:rsid w:val="000E4917"/>
    <w:rsid w:val="000E4A33"/>
    <w:rsid w:val="000E50A8"/>
    <w:rsid w:val="000E5133"/>
    <w:rsid w:val="000E5F14"/>
    <w:rsid w:val="000E694E"/>
    <w:rsid w:val="000E6B85"/>
    <w:rsid w:val="000E6D46"/>
    <w:rsid w:val="000E74FF"/>
    <w:rsid w:val="000F01F8"/>
    <w:rsid w:val="000F03B6"/>
    <w:rsid w:val="000F0406"/>
    <w:rsid w:val="000F0EAF"/>
    <w:rsid w:val="000F17B1"/>
    <w:rsid w:val="000F1835"/>
    <w:rsid w:val="000F1B47"/>
    <w:rsid w:val="000F1F73"/>
    <w:rsid w:val="000F22B9"/>
    <w:rsid w:val="000F22E6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F11"/>
    <w:rsid w:val="000F5479"/>
    <w:rsid w:val="000F54F4"/>
    <w:rsid w:val="000F598E"/>
    <w:rsid w:val="000F5B2E"/>
    <w:rsid w:val="000F5C19"/>
    <w:rsid w:val="000F5FD8"/>
    <w:rsid w:val="000F606A"/>
    <w:rsid w:val="000F62CA"/>
    <w:rsid w:val="000F66E3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851"/>
    <w:rsid w:val="00101F05"/>
    <w:rsid w:val="00102130"/>
    <w:rsid w:val="0010217D"/>
    <w:rsid w:val="00102A54"/>
    <w:rsid w:val="00103A22"/>
    <w:rsid w:val="00103BA1"/>
    <w:rsid w:val="00103D32"/>
    <w:rsid w:val="001047F9"/>
    <w:rsid w:val="00104A13"/>
    <w:rsid w:val="00105128"/>
    <w:rsid w:val="00105478"/>
    <w:rsid w:val="00105646"/>
    <w:rsid w:val="00105E32"/>
    <w:rsid w:val="00106935"/>
    <w:rsid w:val="00106AB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87F"/>
    <w:rsid w:val="00112B02"/>
    <w:rsid w:val="00113262"/>
    <w:rsid w:val="001134F2"/>
    <w:rsid w:val="00113793"/>
    <w:rsid w:val="00113B2E"/>
    <w:rsid w:val="00113C7C"/>
    <w:rsid w:val="00113DA0"/>
    <w:rsid w:val="00113DCC"/>
    <w:rsid w:val="0011435A"/>
    <w:rsid w:val="001146AB"/>
    <w:rsid w:val="00114BC3"/>
    <w:rsid w:val="00114D19"/>
    <w:rsid w:val="001155A0"/>
    <w:rsid w:val="00115BC7"/>
    <w:rsid w:val="00115C02"/>
    <w:rsid w:val="001162A0"/>
    <w:rsid w:val="0011647A"/>
    <w:rsid w:val="0011671F"/>
    <w:rsid w:val="001168F9"/>
    <w:rsid w:val="00116DC6"/>
    <w:rsid w:val="00116F96"/>
    <w:rsid w:val="00117160"/>
    <w:rsid w:val="0011721D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2CEF"/>
    <w:rsid w:val="00123B2C"/>
    <w:rsid w:val="00123C2A"/>
    <w:rsid w:val="00125876"/>
    <w:rsid w:val="00125C1C"/>
    <w:rsid w:val="00126169"/>
    <w:rsid w:val="00126592"/>
    <w:rsid w:val="00126692"/>
    <w:rsid w:val="00126A37"/>
    <w:rsid w:val="001271C5"/>
    <w:rsid w:val="001271F1"/>
    <w:rsid w:val="0012768B"/>
    <w:rsid w:val="00127702"/>
    <w:rsid w:val="00127739"/>
    <w:rsid w:val="001277FD"/>
    <w:rsid w:val="00127A00"/>
    <w:rsid w:val="00127A14"/>
    <w:rsid w:val="00127AC9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116"/>
    <w:rsid w:val="0013265C"/>
    <w:rsid w:val="00132F01"/>
    <w:rsid w:val="0013322C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F30"/>
    <w:rsid w:val="00136A6E"/>
    <w:rsid w:val="00136C3E"/>
    <w:rsid w:val="00136FF1"/>
    <w:rsid w:val="0013720A"/>
    <w:rsid w:val="00137384"/>
    <w:rsid w:val="001373F7"/>
    <w:rsid w:val="00137761"/>
    <w:rsid w:val="00137D38"/>
    <w:rsid w:val="00140755"/>
    <w:rsid w:val="00140C05"/>
    <w:rsid w:val="001416D6"/>
    <w:rsid w:val="00141722"/>
    <w:rsid w:val="00141B66"/>
    <w:rsid w:val="00141E39"/>
    <w:rsid w:val="00141FAA"/>
    <w:rsid w:val="00142449"/>
    <w:rsid w:val="00142559"/>
    <w:rsid w:val="00143C8C"/>
    <w:rsid w:val="00143EB4"/>
    <w:rsid w:val="00144CA9"/>
    <w:rsid w:val="00144F9D"/>
    <w:rsid w:val="001453BE"/>
    <w:rsid w:val="00145523"/>
    <w:rsid w:val="0014552E"/>
    <w:rsid w:val="00145724"/>
    <w:rsid w:val="001463C6"/>
    <w:rsid w:val="001467B5"/>
    <w:rsid w:val="00146870"/>
    <w:rsid w:val="001468AC"/>
    <w:rsid w:val="00146BCB"/>
    <w:rsid w:val="00146E56"/>
    <w:rsid w:val="00146F39"/>
    <w:rsid w:val="00147304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6D6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53"/>
    <w:rsid w:val="00162D8F"/>
    <w:rsid w:val="0016336A"/>
    <w:rsid w:val="0016391C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F08"/>
    <w:rsid w:val="0017227F"/>
    <w:rsid w:val="001725B4"/>
    <w:rsid w:val="00172875"/>
    <w:rsid w:val="00173126"/>
    <w:rsid w:val="00173523"/>
    <w:rsid w:val="0017364B"/>
    <w:rsid w:val="001741BC"/>
    <w:rsid w:val="00174571"/>
    <w:rsid w:val="0017478F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838"/>
    <w:rsid w:val="00181F42"/>
    <w:rsid w:val="001820B3"/>
    <w:rsid w:val="0018233D"/>
    <w:rsid w:val="001830E8"/>
    <w:rsid w:val="0018349F"/>
    <w:rsid w:val="0018393A"/>
    <w:rsid w:val="00183B35"/>
    <w:rsid w:val="00183B8A"/>
    <w:rsid w:val="001841B6"/>
    <w:rsid w:val="00184578"/>
    <w:rsid w:val="00184BFC"/>
    <w:rsid w:val="00184E0F"/>
    <w:rsid w:val="0018558A"/>
    <w:rsid w:val="001858D0"/>
    <w:rsid w:val="00185C35"/>
    <w:rsid w:val="00185EF7"/>
    <w:rsid w:val="00186031"/>
    <w:rsid w:val="0018618B"/>
    <w:rsid w:val="0018618D"/>
    <w:rsid w:val="001867C5"/>
    <w:rsid w:val="00187153"/>
    <w:rsid w:val="00187411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63"/>
    <w:rsid w:val="001930A3"/>
    <w:rsid w:val="0019328B"/>
    <w:rsid w:val="001937DD"/>
    <w:rsid w:val="0019464F"/>
    <w:rsid w:val="001947F5"/>
    <w:rsid w:val="00194808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11C1"/>
    <w:rsid w:val="001A11CA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102"/>
    <w:rsid w:val="001A767B"/>
    <w:rsid w:val="001A7987"/>
    <w:rsid w:val="001A7AE2"/>
    <w:rsid w:val="001A7EE2"/>
    <w:rsid w:val="001A7F7C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89"/>
    <w:rsid w:val="001B2B5C"/>
    <w:rsid w:val="001B30AC"/>
    <w:rsid w:val="001B30D1"/>
    <w:rsid w:val="001B34C1"/>
    <w:rsid w:val="001B3662"/>
    <w:rsid w:val="001B3E9C"/>
    <w:rsid w:val="001B3FC4"/>
    <w:rsid w:val="001B40A8"/>
    <w:rsid w:val="001B4AFA"/>
    <w:rsid w:val="001B4B8B"/>
    <w:rsid w:val="001B4C41"/>
    <w:rsid w:val="001B4F1E"/>
    <w:rsid w:val="001B4FB5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48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ABC"/>
    <w:rsid w:val="001C51CC"/>
    <w:rsid w:val="001C52EE"/>
    <w:rsid w:val="001C5CEE"/>
    <w:rsid w:val="001C5D4C"/>
    <w:rsid w:val="001C5E8B"/>
    <w:rsid w:val="001C5FEA"/>
    <w:rsid w:val="001C605F"/>
    <w:rsid w:val="001C60D5"/>
    <w:rsid w:val="001C6895"/>
    <w:rsid w:val="001C7A0A"/>
    <w:rsid w:val="001C7AB2"/>
    <w:rsid w:val="001D0514"/>
    <w:rsid w:val="001D0B97"/>
    <w:rsid w:val="001D0D99"/>
    <w:rsid w:val="001D12A1"/>
    <w:rsid w:val="001D185E"/>
    <w:rsid w:val="001D1A8A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D6"/>
    <w:rsid w:val="001D42A5"/>
    <w:rsid w:val="001D461D"/>
    <w:rsid w:val="001D48FE"/>
    <w:rsid w:val="001D4ABC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2F34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737"/>
    <w:rsid w:val="001E6DB6"/>
    <w:rsid w:val="001E76AB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23B"/>
    <w:rsid w:val="001F34BA"/>
    <w:rsid w:val="001F355C"/>
    <w:rsid w:val="001F363D"/>
    <w:rsid w:val="001F3864"/>
    <w:rsid w:val="001F3868"/>
    <w:rsid w:val="001F41A8"/>
    <w:rsid w:val="001F4347"/>
    <w:rsid w:val="001F438A"/>
    <w:rsid w:val="001F49BE"/>
    <w:rsid w:val="001F4B4B"/>
    <w:rsid w:val="001F4FA1"/>
    <w:rsid w:val="001F596C"/>
    <w:rsid w:val="001F6001"/>
    <w:rsid w:val="001F61F0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2342"/>
    <w:rsid w:val="0020248F"/>
    <w:rsid w:val="0020298E"/>
    <w:rsid w:val="00202B59"/>
    <w:rsid w:val="00202EFF"/>
    <w:rsid w:val="00203385"/>
    <w:rsid w:val="0020391A"/>
    <w:rsid w:val="0020397E"/>
    <w:rsid w:val="00203AE6"/>
    <w:rsid w:val="00204673"/>
    <w:rsid w:val="00204711"/>
    <w:rsid w:val="00204908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284"/>
    <w:rsid w:val="00207B17"/>
    <w:rsid w:val="002107D3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3E3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5D41"/>
    <w:rsid w:val="002161D0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918"/>
    <w:rsid w:val="00220AFA"/>
    <w:rsid w:val="002211A9"/>
    <w:rsid w:val="002215FD"/>
    <w:rsid w:val="00221AFA"/>
    <w:rsid w:val="002221D0"/>
    <w:rsid w:val="002228C2"/>
    <w:rsid w:val="002228F9"/>
    <w:rsid w:val="00222952"/>
    <w:rsid w:val="00222B2B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27D73"/>
    <w:rsid w:val="00230746"/>
    <w:rsid w:val="00230773"/>
    <w:rsid w:val="00230840"/>
    <w:rsid w:val="00230A01"/>
    <w:rsid w:val="00230AB0"/>
    <w:rsid w:val="0023127A"/>
    <w:rsid w:val="002312A0"/>
    <w:rsid w:val="00231C09"/>
    <w:rsid w:val="00231C44"/>
    <w:rsid w:val="00231CEE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AB5"/>
    <w:rsid w:val="00234DF0"/>
    <w:rsid w:val="00235267"/>
    <w:rsid w:val="002352B3"/>
    <w:rsid w:val="002355ED"/>
    <w:rsid w:val="002356AC"/>
    <w:rsid w:val="00235767"/>
    <w:rsid w:val="002357FE"/>
    <w:rsid w:val="00235AA0"/>
    <w:rsid w:val="00235F5E"/>
    <w:rsid w:val="00236684"/>
    <w:rsid w:val="002367C9"/>
    <w:rsid w:val="00236936"/>
    <w:rsid w:val="00236B91"/>
    <w:rsid w:val="002370DD"/>
    <w:rsid w:val="00237230"/>
    <w:rsid w:val="00237655"/>
    <w:rsid w:val="00237B4E"/>
    <w:rsid w:val="00237E50"/>
    <w:rsid w:val="00240364"/>
    <w:rsid w:val="00240548"/>
    <w:rsid w:val="0024092A"/>
    <w:rsid w:val="0024099A"/>
    <w:rsid w:val="00240A28"/>
    <w:rsid w:val="00240C0B"/>
    <w:rsid w:val="00240C20"/>
    <w:rsid w:val="00240EC6"/>
    <w:rsid w:val="0024154F"/>
    <w:rsid w:val="002420BC"/>
    <w:rsid w:val="00242295"/>
    <w:rsid w:val="002424A6"/>
    <w:rsid w:val="002429CB"/>
    <w:rsid w:val="00242B62"/>
    <w:rsid w:val="00242BBB"/>
    <w:rsid w:val="00242D4A"/>
    <w:rsid w:val="002434F0"/>
    <w:rsid w:val="002439C7"/>
    <w:rsid w:val="00243BC0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1EB"/>
    <w:rsid w:val="00250BAB"/>
    <w:rsid w:val="00251464"/>
    <w:rsid w:val="00251551"/>
    <w:rsid w:val="00251866"/>
    <w:rsid w:val="002519A7"/>
    <w:rsid w:val="00251B04"/>
    <w:rsid w:val="002522D6"/>
    <w:rsid w:val="00252584"/>
    <w:rsid w:val="002529C3"/>
    <w:rsid w:val="00252B5B"/>
    <w:rsid w:val="00252DAB"/>
    <w:rsid w:val="00253604"/>
    <w:rsid w:val="002536E8"/>
    <w:rsid w:val="00253B8A"/>
    <w:rsid w:val="002543B6"/>
    <w:rsid w:val="0025489A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09F"/>
    <w:rsid w:val="00262FBA"/>
    <w:rsid w:val="002634DB"/>
    <w:rsid w:val="00263605"/>
    <w:rsid w:val="002637B0"/>
    <w:rsid w:val="00263C1B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556A"/>
    <w:rsid w:val="00266170"/>
    <w:rsid w:val="00266253"/>
    <w:rsid w:val="0026639A"/>
    <w:rsid w:val="00266817"/>
    <w:rsid w:val="002670B0"/>
    <w:rsid w:val="00267164"/>
    <w:rsid w:val="00267964"/>
    <w:rsid w:val="00267AA0"/>
    <w:rsid w:val="00267ACE"/>
    <w:rsid w:val="00270167"/>
    <w:rsid w:val="002705ED"/>
    <w:rsid w:val="0027249C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369"/>
    <w:rsid w:val="00275379"/>
    <w:rsid w:val="00275404"/>
    <w:rsid w:val="00275488"/>
    <w:rsid w:val="002759CA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8B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125"/>
    <w:rsid w:val="002852DB"/>
    <w:rsid w:val="002855E7"/>
    <w:rsid w:val="002855E9"/>
    <w:rsid w:val="002858A2"/>
    <w:rsid w:val="002858CE"/>
    <w:rsid w:val="0028593B"/>
    <w:rsid w:val="00285AB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530"/>
    <w:rsid w:val="00294847"/>
    <w:rsid w:val="0029499A"/>
    <w:rsid w:val="00294AE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A7D"/>
    <w:rsid w:val="002A3FDE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252"/>
    <w:rsid w:val="002B26FC"/>
    <w:rsid w:val="002B280D"/>
    <w:rsid w:val="002B29C5"/>
    <w:rsid w:val="002B2A15"/>
    <w:rsid w:val="002B2E21"/>
    <w:rsid w:val="002B2E7A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6FD"/>
    <w:rsid w:val="002C7D31"/>
    <w:rsid w:val="002D0048"/>
    <w:rsid w:val="002D0A4A"/>
    <w:rsid w:val="002D0A7C"/>
    <w:rsid w:val="002D0B03"/>
    <w:rsid w:val="002D0C1D"/>
    <w:rsid w:val="002D0DC6"/>
    <w:rsid w:val="002D1003"/>
    <w:rsid w:val="002D14CB"/>
    <w:rsid w:val="002D1B83"/>
    <w:rsid w:val="002D23B0"/>
    <w:rsid w:val="002D2CD5"/>
    <w:rsid w:val="002D2D1E"/>
    <w:rsid w:val="002D39BA"/>
    <w:rsid w:val="002D3BA7"/>
    <w:rsid w:val="002D3BF3"/>
    <w:rsid w:val="002D3E26"/>
    <w:rsid w:val="002D542A"/>
    <w:rsid w:val="002D55A5"/>
    <w:rsid w:val="002D5B00"/>
    <w:rsid w:val="002D62E7"/>
    <w:rsid w:val="002D68C9"/>
    <w:rsid w:val="002D6942"/>
    <w:rsid w:val="002D6A42"/>
    <w:rsid w:val="002D6EEC"/>
    <w:rsid w:val="002D7707"/>
    <w:rsid w:val="002D792E"/>
    <w:rsid w:val="002D7F53"/>
    <w:rsid w:val="002E00B9"/>
    <w:rsid w:val="002E0105"/>
    <w:rsid w:val="002E053B"/>
    <w:rsid w:val="002E0A54"/>
    <w:rsid w:val="002E0EA2"/>
    <w:rsid w:val="002E10AA"/>
    <w:rsid w:val="002E14E6"/>
    <w:rsid w:val="002E1560"/>
    <w:rsid w:val="002E1FA3"/>
    <w:rsid w:val="002E20E0"/>
    <w:rsid w:val="002E2117"/>
    <w:rsid w:val="002E2166"/>
    <w:rsid w:val="002E25CB"/>
    <w:rsid w:val="002E2904"/>
    <w:rsid w:val="002E2B81"/>
    <w:rsid w:val="002E2DF4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0A"/>
    <w:rsid w:val="002E5CA3"/>
    <w:rsid w:val="002E5E65"/>
    <w:rsid w:val="002E6C7A"/>
    <w:rsid w:val="002E71BE"/>
    <w:rsid w:val="002E7895"/>
    <w:rsid w:val="002E7F60"/>
    <w:rsid w:val="002F0271"/>
    <w:rsid w:val="002F0574"/>
    <w:rsid w:val="002F08D2"/>
    <w:rsid w:val="002F11F7"/>
    <w:rsid w:val="002F1677"/>
    <w:rsid w:val="002F1CCA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340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1A7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7E9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6E83"/>
    <w:rsid w:val="00307427"/>
    <w:rsid w:val="00307C31"/>
    <w:rsid w:val="0031005B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C26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C7"/>
    <w:rsid w:val="00315F18"/>
    <w:rsid w:val="003160E1"/>
    <w:rsid w:val="00316665"/>
    <w:rsid w:val="00316BCE"/>
    <w:rsid w:val="00316E41"/>
    <w:rsid w:val="00317101"/>
    <w:rsid w:val="003178B2"/>
    <w:rsid w:val="003179CA"/>
    <w:rsid w:val="00317BB9"/>
    <w:rsid w:val="0032044E"/>
    <w:rsid w:val="003208C4"/>
    <w:rsid w:val="003208FB"/>
    <w:rsid w:val="00320A5C"/>
    <w:rsid w:val="00320DB7"/>
    <w:rsid w:val="00320EDC"/>
    <w:rsid w:val="0032141D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3CE"/>
    <w:rsid w:val="0032472A"/>
    <w:rsid w:val="0032491B"/>
    <w:rsid w:val="00324C90"/>
    <w:rsid w:val="00324DB8"/>
    <w:rsid w:val="003252F4"/>
    <w:rsid w:val="00325B5B"/>
    <w:rsid w:val="00325B9A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684"/>
    <w:rsid w:val="00327B9F"/>
    <w:rsid w:val="003306AE"/>
    <w:rsid w:val="00330D8B"/>
    <w:rsid w:val="00330DA2"/>
    <w:rsid w:val="00331546"/>
    <w:rsid w:val="00331747"/>
    <w:rsid w:val="003317C4"/>
    <w:rsid w:val="00331AA1"/>
    <w:rsid w:val="00331DBD"/>
    <w:rsid w:val="00331E7E"/>
    <w:rsid w:val="003321CF"/>
    <w:rsid w:val="0033221C"/>
    <w:rsid w:val="00332262"/>
    <w:rsid w:val="00333026"/>
    <w:rsid w:val="003332AF"/>
    <w:rsid w:val="00333E07"/>
    <w:rsid w:val="00333F30"/>
    <w:rsid w:val="00334158"/>
    <w:rsid w:val="003348FD"/>
    <w:rsid w:val="00334B88"/>
    <w:rsid w:val="003350AF"/>
    <w:rsid w:val="00335209"/>
    <w:rsid w:val="00336169"/>
    <w:rsid w:val="003363F8"/>
    <w:rsid w:val="00336997"/>
    <w:rsid w:val="003378C7"/>
    <w:rsid w:val="00337D82"/>
    <w:rsid w:val="00337FC8"/>
    <w:rsid w:val="0034135F"/>
    <w:rsid w:val="00341530"/>
    <w:rsid w:val="00341BC6"/>
    <w:rsid w:val="00341D5E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37EB"/>
    <w:rsid w:val="00353867"/>
    <w:rsid w:val="0035393A"/>
    <w:rsid w:val="00354528"/>
    <w:rsid w:val="00354781"/>
    <w:rsid w:val="003548D9"/>
    <w:rsid w:val="00354E55"/>
    <w:rsid w:val="00355797"/>
    <w:rsid w:val="0035595A"/>
    <w:rsid w:val="00355BFC"/>
    <w:rsid w:val="00355F20"/>
    <w:rsid w:val="00356170"/>
    <w:rsid w:val="0035623F"/>
    <w:rsid w:val="00356259"/>
    <w:rsid w:val="0035630B"/>
    <w:rsid w:val="00356318"/>
    <w:rsid w:val="00356894"/>
    <w:rsid w:val="00356909"/>
    <w:rsid w:val="00356EED"/>
    <w:rsid w:val="00357599"/>
    <w:rsid w:val="003575E1"/>
    <w:rsid w:val="0036035A"/>
    <w:rsid w:val="0036052D"/>
    <w:rsid w:val="003605F4"/>
    <w:rsid w:val="0036061C"/>
    <w:rsid w:val="00360DB2"/>
    <w:rsid w:val="003617CC"/>
    <w:rsid w:val="00361C6C"/>
    <w:rsid w:val="00361DA0"/>
    <w:rsid w:val="0036278F"/>
    <w:rsid w:val="00362CAF"/>
    <w:rsid w:val="0036330C"/>
    <w:rsid w:val="003633CD"/>
    <w:rsid w:val="00363A38"/>
    <w:rsid w:val="00364417"/>
    <w:rsid w:val="0036444C"/>
    <w:rsid w:val="003645BE"/>
    <w:rsid w:val="003645EF"/>
    <w:rsid w:val="00364654"/>
    <w:rsid w:val="00364708"/>
    <w:rsid w:val="003648C0"/>
    <w:rsid w:val="003648C3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5A5"/>
    <w:rsid w:val="003676BD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437E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5ECD"/>
    <w:rsid w:val="003761CD"/>
    <w:rsid w:val="003763DC"/>
    <w:rsid w:val="00376408"/>
    <w:rsid w:val="0037678A"/>
    <w:rsid w:val="00376A4B"/>
    <w:rsid w:val="00376F4B"/>
    <w:rsid w:val="00377787"/>
    <w:rsid w:val="003779A8"/>
    <w:rsid w:val="00377CF0"/>
    <w:rsid w:val="00377D63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C5"/>
    <w:rsid w:val="003831F4"/>
    <w:rsid w:val="00383208"/>
    <w:rsid w:val="0038352C"/>
    <w:rsid w:val="00383588"/>
    <w:rsid w:val="00383CA3"/>
    <w:rsid w:val="00384278"/>
    <w:rsid w:val="003848BB"/>
    <w:rsid w:val="00384D6D"/>
    <w:rsid w:val="0038538C"/>
    <w:rsid w:val="00385503"/>
    <w:rsid w:val="00385770"/>
    <w:rsid w:val="00385908"/>
    <w:rsid w:val="00385FC6"/>
    <w:rsid w:val="00386238"/>
    <w:rsid w:val="003878B3"/>
    <w:rsid w:val="00390257"/>
    <w:rsid w:val="00390371"/>
    <w:rsid w:val="00390C62"/>
    <w:rsid w:val="003910E5"/>
    <w:rsid w:val="00391801"/>
    <w:rsid w:val="00392383"/>
    <w:rsid w:val="00392402"/>
    <w:rsid w:val="003932F4"/>
    <w:rsid w:val="00393488"/>
    <w:rsid w:val="003936BD"/>
    <w:rsid w:val="00393760"/>
    <w:rsid w:val="003938DB"/>
    <w:rsid w:val="003939C9"/>
    <w:rsid w:val="003939CD"/>
    <w:rsid w:val="00393A40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B15"/>
    <w:rsid w:val="003A0553"/>
    <w:rsid w:val="003A05F6"/>
    <w:rsid w:val="003A0653"/>
    <w:rsid w:val="003A0C12"/>
    <w:rsid w:val="003A0F58"/>
    <w:rsid w:val="003A1258"/>
    <w:rsid w:val="003A14DD"/>
    <w:rsid w:val="003A1511"/>
    <w:rsid w:val="003A16B1"/>
    <w:rsid w:val="003A1895"/>
    <w:rsid w:val="003A1C66"/>
    <w:rsid w:val="003A1CC4"/>
    <w:rsid w:val="003A1CFA"/>
    <w:rsid w:val="003A1F70"/>
    <w:rsid w:val="003A298D"/>
    <w:rsid w:val="003A310E"/>
    <w:rsid w:val="003A3834"/>
    <w:rsid w:val="003A3880"/>
    <w:rsid w:val="003A3D01"/>
    <w:rsid w:val="003A4280"/>
    <w:rsid w:val="003A4885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153F"/>
    <w:rsid w:val="003B1671"/>
    <w:rsid w:val="003B1781"/>
    <w:rsid w:val="003B1C67"/>
    <w:rsid w:val="003B1D47"/>
    <w:rsid w:val="003B1D95"/>
    <w:rsid w:val="003B1DEC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2D66"/>
    <w:rsid w:val="003B347F"/>
    <w:rsid w:val="003B3D06"/>
    <w:rsid w:val="003B3FDE"/>
    <w:rsid w:val="003B4806"/>
    <w:rsid w:val="003B5D30"/>
    <w:rsid w:val="003B66CF"/>
    <w:rsid w:val="003B6AB2"/>
    <w:rsid w:val="003B75A8"/>
    <w:rsid w:val="003B7608"/>
    <w:rsid w:val="003B7C4B"/>
    <w:rsid w:val="003B7FAD"/>
    <w:rsid w:val="003C0201"/>
    <w:rsid w:val="003C0433"/>
    <w:rsid w:val="003C0517"/>
    <w:rsid w:val="003C055E"/>
    <w:rsid w:val="003C0886"/>
    <w:rsid w:val="003C0C2A"/>
    <w:rsid w:val="003C0C2F"/>
    <w:rsid w:val="003C0C40"/>
    <w:rsid w:val="003C14A2"/>
    <w:rsid w:val="003C1D9C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702"/>
    <w:rsid w:val="003C4D1A"/>
    <w:rsid w:val="003C4DB6"/>
    <w:rsid w:val="003C5095"/>
    <w:rsid w:val="003C5108"/>
    <w:rsid w:val="003C521F"/>
    <w:rsid w:val="003C529D"/>
    <w:rsid w:val="003C58AB"/>
    <w:rsid w:val="003C6472"/>
    <w:rsid w:val="003C7C83"/>
    <w:rsid w:val="003C7DCC"/>
    <w:rsid w:val="003D01EF"/>
    <w:rsid w:val="003D03D5"/>
    <w:rsid w:val="003D0528"/>
    <w:rsid w:val="003D06FF"/>
    <w:rsid w:val="003D0F2D"/>
    <w:rsid w:val="003D0F47"/>
    <w:rsid w:val="003D126B"/>
    <w:rsid w:val="003D18FF"/>
    <w:rsid w:val="003D1B42"/>
    <w:rsid w:val="003D232C"/>
    <w:rsid w:val="003D248B"/>
    <w:rsid w:val="003D255A"/>
    <w:rsid w:val="003D258C"/>
    <w:rsid w:val="003D2A49"/>
    <w:rsid w:val="003D3140"/>
    <w:rsid w:val="003D34BC"/>
    <w:rsid w:val="003D38A5"/>
    <w:rsid w:val="003D3BDE"/>
    <w:rsid w:val="003D3FAC"/>
    <w:rsid w:val="003D40B6"/>
    <w:rsid w:val="003D5808"/>
    <w:rsid w:val="003D5A23"/>
    <w:rsid w:val="003D5A96"/>
    <w:rsid w:val="003D5D67"/>
    <w:rsid w:val="003D5F81"/>
    <w:rsid w:val="003D631A"/>
    <w:rsid w:val="003D6CF2"/>
    <w:rsid w:val="003D7800"/>
    <w:rsid w:val="003E0470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6C09"/>
    <w:rsid w:val="003E70BC"/>
    <w:rsid w:val="003F0462"/>
    <w:rsid w:val="003F07EF"/>
    <w:rsid w:val="003F1116"/>
    <w:rsid w:val="003F119E"/>
    <w:rsid w:val="003F11D1"/>
    <w:rsid w:val="003F14BB"/>
    <w:rsid w:val="003F1508"/>
    <w:rsid w:val="003F1908"/>
    <w:rsid w:val="003F21B2"/>
    <w:rsid w:val="003F2290"/>
    <w:rsid w:val="003F2654"/>
    <w:rsid w:val="003F2960"/>
    <w:rsid w:val="003F29F9"/>
    <w:rsid w:val="003F2B5A"/>
    <w:rsid w:val="003F3085"/>
    <w:rsid w:val="003F30D6"/>
    <w:rsid w:val="003F3E8E"/>
    <w:rsid w:val="003F3FC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F72"/>
    <w:rsid w:val="003F6491"/>
    <w:rsid w:val="003F64A8"/>
    <w:rsid w:val="003F6621"/>
    <w:rsid w:val="003F6A81"/>
    <w:rsid w:val="003F6AF3"/>
    <w:rsid w:val="003F6B4B"/>
    <w:rsid w:val="003F7204"/>
    <w:rsid w:val="003F732E"/>
    <w:rsid w:val="003F7413"/>
    <w:rsid w:val="003F7975"/>
    <w:rsid w:val="003F7B9E"/>
    <w:rsid w:val="0040005C"/>
    <w:rsid w:val="00400ADB"/>
    <w:rsid w:val="00400F09"/>
    <w:rsid w:val="004014E9"/>
    <w:rsid w:val="004016ED"/>
    <w:rsid w:val="00401CDB"/>
    <w:rsid w:val="00401F58"/>
    <w:rsid w:val="0040208F"/>
    <w:rsid w:val="00402A2D"/>
    <w:rsid w:val="004030F4"/>
    <w:rsid w:val="004031A6"/>
    <w:rsid w:val="00403704"/>
    <w:rsid w:val="004038FA"/>
    <w:rsid w:val="00403B26"/>
    <w:rsid w:val="00403F39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07D60"/>
    <w:rsid w:val="004103A5"/>
    <w:rsid w:val="004105F0"/>
    <w:rsid w:val="00410965"/>
    <w:rsid w:val="00410D30"/>
    <w:rsid w:val="00411B98"/>
    <w:rsid w:val="00412553"/>
    <w:rsid w:val="00412649"/>
    <w:rsid w:val="00412818"/>
    <w:rsid w:val="00412FEC"/>
    <w:rsid w:val="00413ED6"/>
    <w:rsid w:val="00413F25"/>
    <w:rsid w:val="00414DD5"/>
    <w:rsid w:val="0041513E"/>
    <w:rsid w:val="004158A4"/>
    <w:rsid w:val="00415907"/>
    <w:rsid w:val="00415919"/>
    <w:rsid w:val="00415AF7"/>
    <w:rsid w:val="00416A3A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41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9CC"/>
    <w:rsid w:val="00423B86"/>
    <w:rsid w:val="00423FE5"/>
    <w:rsid w:val="004243AD"/>
    <w:rsid w:val="00424492"/>
    <w:rsid w:val="00424B59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F08"/>
    <w:rsid w:val="00430F30"/>
    <w:rsid w:val="0043170A"/>
    <w:rsid w:val="004318C1"/>
    <w:rsid w:val="00431A17"/>
    <w:rsid w:val="00431DA9"/>
    <w:rsid w:val="00431E8E"/>
    <w:rsid w:val="00432C41"/>
    <w:rsid w:val="00433098"/>
    <w:rsid w:val="004341A2"/>
    <w:rsid w:val="004342F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800"/>
    <w:rsid w:val="00441F54"/>
    <w:rsid w:val="00442531"/>
    <w:rsid w:val="00442672"/>
    <w:rsid w:val="00442A5F"/>
    <w:rsid w:val="00443001"/>
    <w:rsid w:val="004430C3"/>
    <w:rsid w:val="004433E6"/>
    <w:rsid w:val="004439C9"/>
    <w:rsid w:val="00444072"/>
    <w:rsid w:val="00444305"/>
    <w:rsid w:val="00444416"/>
    <w:rsid w:val="00444564"/>
    <w:rsid w:val="0044458C"/>
    <w:rsid w:val="004445F2"/>
    <w:rsid w:val="0044464E"/>
    <w:rsid w:val="00444C45"/>
    <w:rsid w:val="004453AE"/>
    <w:rsid w:val="004458E2"/>
    <w:rsid w:val="004459F8"/>
    <w:rsid w:val="00446075"/>
    <w:rsid w:val="004469D4"/>
    <w:rsid w:val="00446A0B"/>
    <w:rsid w:val="00446A74"/>
    <w:rsid w:val="00446CF0"/>
    <w:rsid w:val="00446DA0"/>
    <w:rsid w:val="00446F87"/>
    <w:rsid w:val="0044730E"/>
    <w:rsid w:val="00447538"/>
    <w:rsid w:val="004475ED"/>
    <w:rsid w:val="00447686"/>
    <w:rsid w:val="00447F0A"/>
    <w:rsid w:val="004504B8"/>
    <w:rsid w:val="00450963"/>
    <w:rsid w:val="004509FE"/>
    <w:rsid w:val="00450D7B"/>
    <w:rsid w:val="00450FCF"/>
    <w:rsid w:val="0045126B"/>
    <w:rsid w:val="004512F7"/>
    <w:rsid w:val="00451572"/>
    <w:rsid w:val="00451D57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DB3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B1E"/>
    <w:rsid w:val="00474E36"/>
    <w:rsid w:val="00475ACE"/>
    <w:rsid w:val="00475AD1"/>
    <w:rsid w:val="00475C36"/>
    <w:rsid w:val="00475CD4"/>
    <w:rsid w:val="0047615D"/>
    <w:rsid w:val="00476963"/>
    <w:rsid w:val="00476B6A"/>
    <w:rsid w:val="00476BAD"/>
    <w:rsid w:val="00476BDA"/>
    <w:rsid w:val="00477A0F"/>
    <w:rsid w:val="00477E51"/>
    <w:rsid w:val="00477E66"/>
    <w:rsid w:val="00477E82"/>
    <w:rsid w:val="00477F19"/>
    <w:rsid w:val="00480152"/>
    <w:rsid w:val="004802BE"/>
    <w:rsid w:val="004804E4"/>
    <w:rsid w:val="00480969"/>
    <w:rsid w:val="00480EE4"/>
    <w:rsid w:val="00481214"/>
    <w:rsid w:val="00481DF5"/>
    <w:rsid w:val="004821C7"/>
    <w:rsid w:val="004822AC"/>
    <w:rsid w:val="00482498"/>
    <w:rsid w:val="00482B04"/>
    <w:rsid w:val="00482E5F"/>
    <w:rsid w:val="0048344E"/>
    <w:rsid w:val="00483854"/>
    <w:rsid w:val="004838AB"/>
    <w:rsid w:val="0048476A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B87"/>
    <w:rsid w:val="004922CA"/>
    <w:rsid w:val="0049294D"/>
    <w:rsid w:val="00492A26"/>
    <w:rsid w:val="00492C9C"/>
    <w:rsid w:val="00492D5D"/>
    <w:rsid w:val="004935A9"/>
    <w:rsid w:val="00493C6A"/>
    <w:rsid w:val="00494164"/>
    <w:rsid w:val="00494AA2"/>
    <w:rsid w:val="00494B9B"/>
    <w:rsid w:val="00494CFB"/>
    <w:rsid w:val="00494FF0"/>
    <w:rsid w:val="00495432"/>
    <w:rsid w:val="0049607B"/>
    <w:rsid w:val="00496555"/>
    <w:rsid w:val="004965EE"/>
    <w:rsid w:val="0049676E"/>
    <w:rsid w:val="004974A1"/>
    <w:rsid w:val="004977C1"/>
    <w:rsid w:val="00497D47"/>
    <w:rsid w:val="00497D71"/>
    <w:rsid w:val="004A07B3"/>
    <w:rsid w:val="004A0822"/>
    <w:rsid w:val="004A0A0E"/>
    <w:rsid w:val="004A0C15"/>
    <w:rsid w:val="004A113D"/>
    <w:rsid w:val="004A1371"/>
    <w:rsid w:val="004A14E0"/>
    <w:rsid w:val="004A1673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78"/>
    <w:rsid w:val="004A76E8"/>
    <w:rsid w:val="004A7A3C"/>
    <w:rsid w:val="004A7A3F"/>
    <w:rsid w:val="004A7D08"/>
    <w:rsid w:val="004A7D30"/>
    <w:rsid w:val="004A7F81"/>
    <w:rsid w:val="004B009F"/>
    <w:rsid w:val="004B020B"/>
    <w:rsid w:val="004B071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4F"/>
    <w:rsid w:val="004B3B96"/>
    <w:rsid w:val="004B3C19"/>
    <w:rsid w:val="004B3EE9"/>
    <w:rsid w:val="004B4067"/>
    <w:rsid w:val="004B40D6"/>
    <w:rsid w:val="004B420C"/>
    <w:rsid w:val="004B4A53"/>
    <w:rsid w:val="004B4A9B"/>
    <w:rsid w:val="004B4BD1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74B"/>
    <w:rsid w:val="004C0F82"/>
    <w:rsid w:val="004C157C"/>
    <w:rsid w:val="004C1795"/>
    <w:rsid w:val="004C207E"/>
    <w:rsid w:val="004C227E"/>
    <w:rsid w:val="004C263D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0B8"/>
    <w:rsid w:val="004C52CC"/>
    <w:rsid w:val="004C5545"/>
    <w:rsid w:val="004C594B"/>
    <w:rsid w:val="004C5BE2"/>
    <w:rsid w:val="004C63E3"/>
    <w:rsid w:val="004C668C"/>
    <w:rsid w:val="004C6E90"/>
    <w:rsid w:val="004C6F00"/>
    <w:rsid w:val="004C75FF"/>
    <w:rsid w:val="004C7C4D"/>
    <w:rsid w:val="004C7E53"/>
    <w:rsid w:val="004C7E8F"/>
    <w:rsid w:val="004D03E8"/>
    <w:rsid w:val="004D05F8"/>
    <w:rsid w:val="004D14D7"/>
    <w:rsid w:val="004D179B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D8B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4E03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2C1"/>
    <w:rsid w:val="004E74C5"/>
    <w:rsid w:val="004E7552"/>
    <w:rsid w:val="004E76A9"/>
    <w:rsid w:val="004E7739"/>
    <w:rsid w:val="004E7B54"/>
    <w:rsid w:val="004E7BE1"/>
    <w:rsid w:val="004E7F7E"/>
    <w:rsid w:val="004F00C2"/>
    <w:rsid w:val="004F010B"/>
    <w:rsid w:val="004F1101"/>
    <w:rsid w:val="004F13D9"/>
    <w:rsid w:val="004F1407"/>
    <w:rsid w:val="004F14CC"/>
    <w:rsid w:val="004F14F2"/>
    <w:rsid w:val="004F19DE"/>
    <w:rsid w:val="004F1D0E"/>
    <w:rsid w:val="004F1E32"/>
    <w:rsid w:val="004F229F"/>
    <w:rsid w:val="004F27A7"/>
    <w:rsid w:val="004F283C"/>
    <w:rsid w:val="004F28C9"/>
    <w:rsid w:val="004F292F"/>
    <w:rsid w:val="004F2E21"/>
    <w:rsid w:val="004F4235"/>
    <w:rsid w:val="004F42B6"/>
    <w:rsid w:val="004F433B"/>
    <w:rsid w:val="004F43F1"/>
    <w:rsid w:val="004F48DC"/>
    <w:rsid w:val="004F4B09"/>
    <w:rsid w:val="004F5579"/>
    <w:rsid w:val="004F5C32"/>
    <w:rsid w:val="004F5F4D"/>
    <w:rsid w:val="004F60B2"/>
    <w:rsid w:val="004F6214"/>
    <w:rsid w:val="004F65C1"/>
    <w:rsid w:val="004F6A4B"/>
    <w:rsid w:val="004F6C0F"/>
    <w:rsid w:val="004F7220"/>
    <w:rsid w:val="004F754A"/>
    <w:rsid w:val="004F75BE"/>
    <w:rsid w:val="004F7782"/>
    <w:rsid w:val="004F7A12"/>
    <w:rsid w:val="00500311"/>
    <w:rsid w:val="005007EE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02C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795"/>
    <w:rsid w:val="00505908"/>
    <w:rsid w:val="0050592A"/>
    <w:rsid w:val="00505A4F"/>
    <w:rsid w:val="00505B47"/>
    <w:rsid w:val="00506043"/>
    <w:rsid w:val="005064FB"/>
    <w:rsid w:val="00507339"/>
    <w:rsid w:val="00507CD1"/>
    <w:rsid w:val="00510D33"/>
    <w:rsid w:val="00510D4B"/>
    <w:rsid w:val="005111E9"/>
    <w:rsid w:val="00511660"/>
    <w:rsid w:val="00511DF9"/>
    <w:rsid w:val="00512178"/>
    <w:rsid w:val="0051235D"/>
    <w:rsid w:val="0051327D"/>
    <w:rsid w:val="00513362"/>
    <w:rsid w:val="005133ED"/>
    <w:rsid w:val="0051340A"/>
    <w:rsid w:val="005134A4"/>
    <w:rsid w:val="00513778"/>
    <w:rsid w:val="00513845"/>
    <w:rsid w:val="0051394B"/>
    <w:rsid w:val="005139C0"/>
    <w:rsid w:val="00513C9C"/>
    <w:rsid w:val="00514163"/>
    <w:rsid w:val="00514588"/>
    <w:rsid w:val="005146FA"/>
    <w:rsid w:val="005147EA"/>
    <w:rsid w:val="0051534D"/>
    <w:rsid w:val="0051548D"/>
    <w:rsid w:val="00515518"/>
    <w:rsid w:val="005157DB"/>
    <w:rsid w:val="005158C9"/>
    <w:rsid w:val="00515E76"/>
    <w:rsid w:val="005162D6"/>
    <w:rsid w:val="00516ABF"/>
    <w:rsid w:val="00516FA1"/>
    <w:rsid w:val="00516FDE"/>
    <w:rsid w:val="0051705E"/>
    <w:rsid w:val="005170A2"/>
    <w:rsid w:val="005179DD"/>
    <w:rsid w:val="00517A5C"/>
    <w:rsid w:val="00517BDD"/>
    <w:rsid w:val="0052005A"/>
    <w:rsid w:val="005204CB"/>
    <w:rsid w:val="0052075C"/>
    <w:rsid w:val="00520A89"/>
    <w:rsid w:val="00520A98"/>
    <w:rsid w:val="00520B3B"/>
    <w:rsid w:val="005210EF"/>
    <w:rsid w:val="00521115"/>
    <w:rsid w:val="00521905"/>
    <w:rsid w:val="00521D6C"/>
    <w:rsid w:val="00521DAE"/>
    <w:rsid w:val="00521E33"/>
    <w:rsid w:val="005221A3"/>
    <w:rsid w:val="0052288B"/>
    <w:rsid w:val="00522A4E"/>
    <w:rsid w:val="00522B52"/>
    <w:rsid w:val="00522FA3"/>
    <w:rsid w:val="005230F9"/>
    <w:rsid w:val="00523437"/>
    <w:rsid w:val="0052345B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C62"/>
    <w:rsid w:val="00526832"/>
    <w:rsid w:val="00526A93"/>
    <w:rsid w:val="00527588"/>
    <w:rsid w:val="005278A0"/>
    <w:rsid w:val="005279C0"/>
    <w:rsid w:val="0053031C"/>
    <w:rsid w:val="0053068B"/>
    <w:rsid w:val="005322A7"/>
    <w:rsid w:val="005328DA"/>
    <w:rsid w:val="00532E89"/>
    <w:rsid w:val="00532FD0"/>
    <w:rsid w:val="005336BA"/>
    <w:rsid w:val="00533AFD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F34"/>
    <w:rsid w:val="00537385"/>
    <w:rsid w:val="005375F7"/>
    <w:rsid w:val="00537676"/>
    <w:rsid w:val="0053782C"/>
    <w:rsid w:val="00537E65"/>
    <w:rsid w:val="00540E6C"/>
    <w:rsid w:val="00540FA3"/>
    <w:rsid w:val="005418DF"/>
    <w:rsid w:val="00541F42"/>
    <w:rsid w:val="0054204F"/>
    <w:rsid w:val="005421E5"/>
    <w:rsid w:val="0054235C"/>
    <w:rsid w:val="0054242A"/>
    <w:rsid w:val="00542691"/>
    <w:rsid w:val="00542F6B"/>
    <w:rsid w:val="0054315B"/>
    <w:rsid w:val="00544281"/>
    <w:rsid w:val="00544885"/>
    <w:rsid w:val="00544DEA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194"/>
    <w:rsid w:val="00551581"/>
    <w:rsid w:val="00551667"/>
    <w:rsid w:val="00551DA5"/>
    <w:rsid w:val="00551FF9"/>
    <w:rsid w:val="005522DA"/>
    <w:rsid w:val="005529F8"/>
    <w:rsid w:val="00552FAC"/>
    <w:rsid w:val="0055363D"/>
    <w:rsid w:val="00553660"/>
    <w:rsid w:val="00553DD9"/>
    <w:rsid w:val="00553EB1"/>
    <w:rsid w:val="00553FAA"/>
    <w:rsid w:val="00553FFB"/>
    <w:rsid w:val="005545A3"/>
    <w:rsid w:val="00554A75"/>
    <w:rsid w:val="00554B53"/>
    <w:rsid w:val="00554CF8"/>
    <w:rsid w:val="005551D0"/>
    <w:rsid w:val="00556339"/>
    <w:rsid w:val="005565A6"/>
    <w:rsid w:val="00556B3C"/>
    <w:rsid w:val="00556E11"/>
    <w:rsid w:val="00557A7D"/>
    <w:rsid w:val="00557C22"/>
    <w:rsid w:val="00557CC0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364"/>
    <w:rsid w:val="00563382"/>
    <w:rsid w:val="005635A3"/>
    <w:rsid w:val="00563FAE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37"/>
    <w:rsid w:val="00576C64"/>
    <w:rsid w:val="00576E4C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46"/>
    <w:rsid w:val="00582C1F"/>
    <w:rsid w:val="00582FDC"/>
    <w:rsid w:val="005833A6"/>
    <w:rsid w:val="0058342D"/>
    <w:rsid w:val="00583AA3"/>
    <w:rsid w:val="00583F2E"/>
    <w:rsid w:val="00584846"/>
    <w:rsid w:val="00584A40"/>
    <w:rsid w:val="00584AC2"/>
    <w:rsid w:val="00584ACF"/>
    <w:rsid w:val="00584C7D"/>
    <w:rsid w:val="00585037"/>
    <w:rsid w:val="0058504A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D7"/>
    <w:rsid w:val="005922D9"/>
    <w:rsid w:val="00593171"/>
    <w:rsid w:val="005933C4"/>
    <w:rsid w:val="00593503"/>
    <w:rsid w:val="00593D60"/>
    <w:rsid w:val="00594379"/>
    <w:rsid w:val="00594441"/>
    <w:rsid w:val="00594D94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6F8"/>
    <w:rsid w:val="00597819"/>
    <w:rsid w:val="005978AD"/>
    <w:rsid w:val="00597AB0"/>
    <w:rsid w:val="005A0046"/>
    <w:rsid w:val="005A0579"/>
    <w:rsid w:val="005A0C1E"/>
    <w:rsid w:val="005A0D92"/>
    <w:rsid w:val="005A1171"/>
    <w:rsid w:val="005A17C4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605"/>
    <w:rsid w:val="005A785C"/>
    <w:rsid w:val="005A7BBC"/>
    <w:rsid w:val="005B043F"/>
    <w:rsid w:val="005B0742"/>
    <w:rsid w:val="005B0842"/>
    <w:rsid w:val="005B13AA"/>
    <w:rsid w:val="005B1A7B"/>
    <w:rsid w:val="005B1B47"/>
    <w:rsid w:val="005B1BA9"/>
    <w:rsid w:val="005B20DE"/>
    <w:rsid w:val="005B2181"/>
    <w:rsid w:val="005B2301"/>
    <w:rsid w:val="005B2C9D"/>
    <w:rsid w:val="005B33D7"/>
    <w:rsid w:val="005B359C"/>
    <w:rsid w:val="005B425E"/>
    <w:rsid w:val="005B444F"/>
    <w:rsid w:val="005B469E"/>
    <w:rsid w:val="005B49A7"/>
    <w:rsid w:val="005B49CC"/>
    <w:rsid w:val="005B4A23"/>
    <w:rsid w:val="005B5C68"/>
    <w:rsid w:val="005B6B97"/>
    <w:rsid w:val="005B6BAD"/>
    <w:rsid w:val="005B6D4A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1E06"/>
    <w:rsid w:val="005C213B"/>
    <w:rsid w:val="005C2FB6"/>
    <w:rsid w:val="005C3001"/>
    <w:rsid w:val="005C32FA"/>
    <w:rsid w:val="005C3476"/>
    <w:rsid w:val="005C38E9"/>
    <w:rsid w:val="005C398C"/>
    <w:rsid w:val="005C39B5"/>
    <w:rsid w:val="005C3AC5"/>
    <w:rsid w:val="005C3D1F"/>
    <w:rsid w:val="005C3DA4"/>
    <w:rsid w:val="005C4356"/>
    <w:rsid w:val="005C457B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71F"/>
    <w:rsid w:val="005D0764"/>
    <w:rsid w:val="005D0783"/>
    <w:rsid w:val="005D0A29"/>
    <w:rsid w:val="005D0A81"/>
    <w:rsid w:val="005D1267"/>
    <w:rsid w:val="005D12BE"/>
    <w:rsid w:val="005D1F36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4D6A"/>
    <w:rsid w:val="005D58FC"/>
    <w:rsid w:val="005D5AE9"/>
    <w:rsid w:val="005D7165"/>
    <w:rsid w:val="005D7572"/>
    <w:rsid w:val="005D7614"/>
    <w:rsid w:val="005E03B2"/>
    <w:rsid w:val="005E0611"/>
    <w:rsid w:val="005E0ADF"/>
    <w:rsid w:val="005E0CEC"/>
    <w:rsid w:val="005E0E82"/>
    <w:rsid w:val="005E0F84"/>
    <w:rsid w:val="005E1198"/>
    <w:rsid w:val="005E15B7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EC1"/>
    <w:rsid w:val="005E66E2"/>
    <w:rsid w:val="005E66FB"/>
    <w:rsid w:val="005E6702"/>
    <w:rsid w:val="005E6994"/>
    <w:rsid w:val="005E6B3A"/>
    <w:rsid w:val="005E6CEF"/>
    <w:rsid w:val="005E6F10"/>
    <w:rsid w:val="005E703F"/>
    <w:rsid w:val="005E70FE"/>
    <w:rsid w:val="005E7E33"/>
    <w:rsid w:val="005F0C7D"/>
    <w:rsid w:val="005F0D82"/>
    <w:rsid w:val="005F0E01"/>
    <w:rsid w:val="005F15C7"/>
    <w:rsid w:val="005F15D1"/>
    <w:rsid w:val="005F1D0C"/>
    <w:rsid w:val="005F2297"/>
    <w:rsid w:val="005F23E8"/>
    <w:rsid w:val="005F2822"/>
    <w:rsid w:val="005F2D18"/>
    <w:rsid w:val="005F3377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81C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3118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84B"/>
    <w:rsid w:val="00631B74"/>
    <w:rsid w:val="0063229E"/>
    <w:rsid w:val="00632A09"/>
    <w:rsid w:val="00632B5C"/>
    <w:rsid w:val="00632D54"/>
    <w:rsid w:val="00633119"/>
    <w:rsid w:val="006335D2"/>
    <w:rsid w:val="00633B7A"/>
    <w:rsid w:val="00633C97"/>
    <w:rsid w:val="00633DBC"/>
    <w:rsid w:val="00633DD8"/>
    <w:rsid w:val="0063429D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37CA1"/>
    <w:rsid w:val="0064006F"/>
    <w:rsid w:val="006407F1"/>
    <w:rsid w:val="00640CDE"/>
    <w:rsid w:val="00640FF8"/>
    <w:rsid w:val="006413C7"/>
    <w:rsid w:val="00641475"/>
    <w:rsid w:val="00641673"/>
    <w:rsid w:val="00641D13"/>
    <w:rsid w:val="006421DF"/>
    <w:rsid w:val="00642DAE"/>
    <w:rsid w:val="00642EFE"/>
    <w:rsid w:val="00642F45"/>
    <w:rsid w:val="00643231"/>
    <w:rsid w:val="00643291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6C"/>
    <w:rsid w:val="006464E4"/>
    <w:rsid w:val="00646BEF"/>
    <w:rsid w:val="00646E4E"/>
    <w:rsid w:val="00647426"/>
    <w:rsid w:val="00647572"/>
    <w:rsid w:val="00647612"/>
    <w:rsid w:val="00647FD8"/>
    <w:rsid w:val="0065036E"/>
    <w:rsid w:val="00651233"/>
    <w:rsid w:val="00651253"/>
    <w:rsid w:val="006512E6"/>
    <w:rsid w:val="006514D2"/>
    <w:rsid w:val="00651816"/>
    <w:rsid w:val="00651C27"/>
    <w:rsid w:val="00651E86"/>
    <w:rsid w:val="00651EE5"/>
    <w:rsid w:val="00652522"/>
    <w:rsid w:val="0065261B"/>
    <w:rsid w:val="00652D83"/>
    <w:rsid w:val="00652FAC"/>
    <w:rsid w:val="00653489"/>
    <w:rsid w:val="006536AF"/>
    <w:rsid w:val="006537E7"/>
    <w:rsid w:val="00653C4E"/>
    <w:rsid w:val="006541CD"/>
    <w:rsid w:val="00654625"/>
    <w:rsid w:val="00654C7F"/>
    <w:rsid w:val="00654E74"/>
    <w:rsid w:val="00654EBF"/>
    <w:rsid w:val="00655438"/>
    <w:rsid w:val="006554EE"/>
    <w:rsid w:val="00655A5D"/>
    <w:rsid w:val="00655B51"/>
    <w:rsid w:val="00655DF1"/>
    <w:rsid w:val="00655E93"/>
    <w:rsid w:val="00656290"/>
    <w:rsid w:val="0065682D"/>
    <w:rsid w:val="00656B7A"/>
    <w:rsid w:val="00657283"/>
    <w:rsid w:val="0065733C"/>
    <w:rsid w:val="00657AD4"/>
    <w:rsid w:val="0066001F"/>
    <w:rsid w:val="006606E8"/>
    <w:rsid w:val="00660CF5"/>
    <w:rsid w:val="006618FD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8DF"/>
    <w:rsid w:val="00664EAF"/>
    <w:rsid w:val="00664F07"/>
    <w:rsid w:val="006651B9"/>
    <w:rsid w:val="00665410"/>
    <w:rsid w:val="0066548F"/>
    <w:rsid w:val="00665AA2"/>
    <w:rsid w:val="00665DB4"/>
    <w:rsid w:val="0066675E"/>
    <w:rsid w:val="00666A8A"/>
    <w:rsid w:val="006671AA"/>
    <w:rsid w:val="006672B6"/>
    <w:rsid w:val="00667426"/>
    <w:rsid w:val="006676ED"/>
    <w:rsid w:val="00667A4B"/>
    <w:rsid w:val="00667D6D"/>
    <w:rsid w:val="00670049"/>
    <w:rsid w:val="0067017E"/>
    <w:rsid w:val="00670536"/>
    <w:rsid w:val="00670594"/>
    <w:rsid w:val="006706EE"/>
    <w:rsid w:val="00670B28"/>
    <w:rsid w:val="00670FF7"/>
    <w:rsid w:val="0067106A"/>
    <w:rsid w:val="006710A3"/>
    <w:rsid w:val="00671C8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550"/>
    <w:rsid w:val="006749C2"/>
    <w:rsid w:val="00674C9C"/>
    <w:rsid w:val="0067537D"/>
    <w:rsid w:val="00675AAC"/>
    <w:rsid w:val="00675B41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37"/>
    <w:rsid w:val="006829F6"/>
    <w:rsid w:val="00682AF1"/>
    <w:rsid w:val="00682BA8"/>
    <w:rsid w:val="006839FF"/>
    <w:rsid w:val="00683ED8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E28"/>
    <w:rsid w:val="00691327"/>
    <w:rsid w:val="00691341"/>
    <w:rsid w:val="0069154E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4D75"/>
    <w:rsid w:val="006951F8"/>
    <w:rsid w:val="00695557"/>
    <w:rsid w:val="006955B8"/>
    <w:rsid w:val="00695ED2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3F2"/>
    <w:rsid w:val="006A2B08"/>
    <w:rsid w:val="006A2D77"/>
    <w:rsid w:val="006A2F22"/>
    <w:rsid w:val="006A3BE4"/>
    <w:rsid w:val="006A3F5A"/>
    <w:rsid w:val="006A41D3"/>
    <w:rsid w:val="006A4520"/>
    <w:rsid w:val="006A4544"/>
    <w:rsid w:val="006A4967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AC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BFC"/>
    <w:rsid w:val="006B2E00"/>
    <w:rsid w:val="006B3194"/>
    <w:rsid w:val="006B3808"/>
    <w:rsid w:val="006B39BD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FA"/>
    <w:rsid w:val="006C2E53"/>
    <w:rsid w:val="006C3428"/>
    <w:rsid w:val="006C37B0"/>
    <w:rsid w:val="006C37B3"/>
    <w:rsid w:val="006C3AA4"/>
    <w:rsid w:val="006C3E6B"/>
    <w:rsid w:val="006C3FB5"/>
    <w:rsid w:val="006C49FB"/>
    <w:rsid w:val="006C4E91"/>
    <w:rsid w:val="006C5467"/>
    <w:rsid w:val="006C5476"/>
    <w:rsid w:val="006C5C5D"/>
    <w:rsid w:val="006C6711"/>
    <w:rsid w:val="006C6828"/>
    <w:rsid w:val="006C6A79"/>
    <w:rsid w:val="006C6AB9"/>
    <w:rsid w:val="006C6B1F"/>
    <w:rsid w:val="006C6B87"/>
    <w:rsid w:val="006C6B96"/>
    <w:rsid w:val="006C7818"/>
    <w:rsid w:val="006C78F9"/>
    <w:rsid w:val="006C7F60"/>
    <w:rsid w:val="006D001A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4B4"/>
    <w:rsid w:val="006D36E2"/>
    <w:rsid w:val="006D3903"/>
    <w:rsid w:val="006D3D60"/>
    <w:rsid w:val="006D40E9"/>
    <w:rsid w:val="006D49DA"/>
    <w:rsid w:val="006D5405"/>
    <w:rsid w:val="006D5479"/>
    <w:rsid w:val="006D5532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7B5"/>
    <w:rsid w:val="006E19E7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BD3"/>
    <w:rsid w:val="006E62E4"/>
    <w:rsid w:val="006E677A"/>
    <w:rsid w:val="006E678E"/>
    <w:rsid w:val="006E69B6"/>
    <w:rsid w:val="006E709F"/>
    <w:rsid w:val="006E7395"/>
    <w:rsid w:val="006E7645"/>
    <w:rsid w:val="006E77AD"/>
    <w:rsid w:val="006E780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2C00"/>
    <w:rsid w:val="006F3924"/>
    <w:rsid w:val="006F3DBC"/>
    <w:rsid w:val="006F3DBE"/>
    <w:rsid w:val="006F4280"/>
    <w:rsid w:val="006F4996"/>
    <w:rsid w:val="006F4A63"/>
    <w:rsid w:val="006F5409"/>
    <w:rsid w:val="006F5867"/>
    <w:rsid w:val="006F58FB"/>
    <w:rsid w:val="006F62D0"/>
    <w:rsid w:val="006F67E2"/>
    <w:rsid w:val="006F698A"/>
    <w:rsid w:val="006F69F2"/>
    <w:rsid w:val="006F6CC8"/>
    <w:rsid w:val="006F6EB9"/>
    <w:rsid w:val="006F7049"/>
    <w:rsid w:val="006F7499"/>
    <w:rsid w:val="006F75BD"/>
    <w:rsid w:val="006F78A0"/>
    <w:rsid w:val="006F7A79"/>
    <w:rsid w:val="006F7B22"/>
    <w:rsid w:val="007002D9"/>
    <w:rsid w:val="0070040E"/>
    <w:rsid w:val="00700EB0"/>
    <w:rsid w:val="00701594"/>
    <w:rsid w:val="00701633"/>
    <w:rsid w:val="00701715"/>
    <w:rsid w:val="00701D1A"/>
    <w:rsid w:val="00701DBA"/>
    <w:rsid w:val="007022F8"/>
    <w:rsid w:val="00702AD8"/>
    <w:rsid w:val="00702B19"/>
    <w:rsid w:val="00702CE0"/>
    <w:rsid w:val="00702EB6"/>
    <w:rsid w:val="0070313F"/>
    <w:rsid w:val="007039C8"/>
    <w:rsid w:val="00703CB2"/>
    <w:rsid w:val="00704862"/>
    <w:rsid w:val="007052F8"/>
    <w:rsid w:val="0070530E"/>
    <w:rsid w:val="00705737"/>
    <w:rsid w:val="00705A83"/>
    <w:rsid w:val="00705BE2"/>
    <w:rsid w:val="007062C1"/>
    <w:rsid w:val="00706643"/>
    <w:rsid w:val="007067D4"/>
    <w:rsid w:val="00707046"/>
    <w:rsid w:val="007079C4"/>
    <w:rsid w:val="00707B8A"/>
    <w:rsid w:val="00707C29"/>
    <w:rsid w:val="00710163"/>
    <w:rsid w:val="007108CE"/>
    <w:rsid w:val="00710E14"/>
    <w:rsid w:val="00710E55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6005"/>
    <w:rsid w:val="00716164"/>
    <w:rsid w:val="00716463"/>
    <w:rsid w:val="00717202"/>
    <w:rsid w:val="00717214"/>
    <w:rsid w:val="0071761A"/>
    <w:rsid w:val="00720E25"/>
    <w:rsid w:val="007218A5"/>
    <w:rsid w:val="00721BF1"/>
    <w:rsid w:val="00721CC9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3A7"/>
    <w:rsid w:val="007258F7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2F5"/>
    <w:rsid w:val="007313C8"/>
    <w:rsid w:val="00731940"/>
    <w:rsid w:val="00732402"/>
    <w:rsid w:val="00732440"/>
    <w:rsid w:val="00732D1B"/>
    <w:rsid w:val="00732F0B"/>
    <w:rsid w:val="00732FC8"/>
    <w:rsid w:val="00733C80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3A8"/>
    <w:rsid w:val="007375C3"/>
    <w:rsid w:val="00737ED5"/>
    <w:rsid w:val="00740379"/>
    <w:rsid w:val="007403B4"/>
    <w:rsid w:val="007405FD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DBE"/>
    <w:rsid w:val="00741F50"/>
    <w:rsid w:val="00741FA4"/>
    <w:rsid w:val="007422DD"/>
    <w:rsid w:val="00742925"/>
    <w:rsid w:val="007429F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6C8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24F8"/>
    <w:rsid w:val="007524FB"/>
    <w:rsid w:val="007525B8"/>
    <w:rsid w:val="007526E3"/>
    <w:rsid w:val="00752715"/>
    <w:rsid w:val="00752C33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E6F"/>
    <w:rsid w:val="00757126"/>
    <w:rsid w:val="007576EB"/>
    <w:rsid w:val="0075797E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8B2"/>
    <w:rsid w:val="00761923"/>
    <w:rsid w:val="00761E3C"/>
    <w:rsid w:val="0076258F"/>
    <w:rsid w:val="00762F31"/>
    <w:rsid w:val="0076386C"/>
    <w:rsid w:val="00763DE4"/>
    <w:rsid w:val="0076430D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105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CA6"/>
    <w:rsid w:val="00771D79"/>
    <w:rsid w:val="00771DBB"/>
    <w:rsid w:val="00772315"/>
    <w:rsid w:val="00772626"/>
    <w:rsid w:val="007726AB"/>
    <w:rsid w:val="00772C4B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DE3"/>
    <w:rsid w:val="00775F5A"/>
    <w:rsid w:val="00776617"/>
    <w:rsid w:val="0077661D"/>
    <w:rsid w:val="00776D01"/>
    <w:rsid w:val="00777F45"/>
    <w:rsid w:val="007806F1"/>
    <w:rsid w:val="00780C66"/>
    <w:rsid w:val="00780DCD"/>
    <w:rsid w:val="00781512"/>
    <w:rsid w:val="00781C2F"/>
    <w:rsid w:val="00781D40"/>
    <w:rsid w:val="0078209C"/>
    <w:rsid w:val="0078257D"/>
    <w:rsid w:val="007828FF"/>
    <w:rsid w:val="00782C65"/>
    <w:rsid w:val="00782F3F"/>
    <w:rsid w:val="00783521"/>
    <w:rsid w:val="00783593"/>
    <w:rsid w:val="00783E4E"/>
    <w:rsid w:val="00783F02"/>
    <w:rsid w:val="00783FB7"/>
    <w:rsid w:val="00784244"/>
    <w:rsid w:val="007845D7"/>
    <w:rsid w:val="00784A6A"/>
    <w:rsid w:val="00785116"/>
    <w:rsid w:val="00785412"/>
    <w:rsid w:val="00785B64"/>
    <w:rsid w:val="00785F3F"/>
    <w:rsid w:val="007860B0"/>
    <w:rsid w:val="00786214"/>
    <w:rsid w:val="007867FD"/>
    <w:rsid w:val="0078734B"/>
    <w:rsid w:val="00787861"/>
    <w:rsid w:val="00787880"/>
    <w:rsid w:val="00787957"/>
    <w:rsid w:val="0079044B"/>
    <w:rsid w:val="007907D6"/>
    <w:rsid w:val="007917D5"/>
    <w:rsid w:val="00791A12"/>
    <w:rsid w:val="00791EF3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4BF2"/>
    <w:rsid w:val="00795524"/>
    <w:rsid w:val="00795D20"/>
    <w:rsid w:val="007963BC"/>
    <w:rsid w:val="00796A09"/>
    <w:rsid w:val="00796BC7"/>
    <w:rsid w:val="00796F80"/>
    <w:rsid w:val="0079736A"/>
    <w:rsid w:val="007975B5"/>
    <w:rsid w:val="007A00AC"/>
    <w:rsid w:val="007A0372"/>
    <w:rsid w:val="007A0919"/>
    <w:rsid w:val="007A0A6E"/>
    <w:rsid w:val="007A140A"/>
    <w:rsid w:val="007A14B3"/>
    <w:rsid w:val="007A1800"/>
    <w:rsid w:val="007A186F"/>
    <w:rsid w:val="007A209B"/>
    <w:rsid w:val="007A20C2"/>
    <w:rsid w:val="007A2712"/>
    <w:rsid w:val="007A2952"/>
    <w:rsid w:val="007A34DD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935"/>
    <w:rsid w:val="007A6A78"/>
    <w:rsid w:val="007A6F82"/>
    <w:rsid w:val="007A7587"/>
    <w:rsid w:val="007A77CD"/>
    <w:rsid w:val="007B0118"/>
    <w:rsid w:val="007B0347"/>
    <w:rsid w:val="007B0366"/>
    <w:rsid w:val="007B0917"/>
    <w:rsid w:val="007B0CC2"/>
    <w:rsid w:val="007B0F3B"/>
    <w:rsid w:val="007B153C"/>
    <w:rsid w:val="007B1602"/>
    <w:rsid w:val="007B1F53"/>
    <w:rsid w:val="007B2711"/>
    <w:rsid w:val="007B272A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BDD"/>
    <w:rsid w:val="007B615C"/>
    <w:rsid w:val="007B6408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0F59"/>
    <w:rsid w:val="007C1278"/>
    <w:rsid w:val="007C2687"/>
    <w:rsid w:val="007C2FE9"/>
    <w:rsid w:val="007C3B86"/>
    <w:rsid w:val="007C3BAF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DAA"/>
    <w:rsid w:val="007D4712"/>
    <w:rsid w:val="007D49C3"/>
    <w:rsid w:val="007D4EBD"/>
    <w:rsid w:val="007D5019"/>
    <w:rsid w:val="007D52E4"/>
    <w:rsid w:val="007D5657"/>
    <w:rsid w:val="007D6194"/>
    <w:rsid w:val="007D6780"/>
    <w:rsid w:val="007D69C1"/>
    <w:rsid w:val="007D6FD2"/>
    <w:rsid w:val="007D74B8"/>
    <w:rsid w:val="007D796C"/>
    <w:rsid w:val="007D79FD"/>
    <w:rsid w:val="007D7A43"/>
    <w:rsid w:val="007E0091"/>
    <w:rsid w:val="007E038A"/>
    <w:rsid w:val="007E047F"/>
    <w:rsid w:val="007E049B"/>
    <w:rsid w:val="007E055A"/>
    <w:rsid w:val="007E078A"/>
    <w:rsid w:val="007E0CF5"/>
    <w:rsid w:val="007E0EB2"/>
    <w:rsid w:val="007E0EB7"/>
    <w:rsid w:val="007E12B5"/>
    <w:rsid w:val="007E15C5"/>
    <w:rsid w:val="007E1797"/>
    <w:rsid w:val="007E1885"/>
    <w:rsid w:val="007E1982"/>
    <w:rsid w:val="007E22B0"/>
    <w:rsid w:val="007E2D9F"/>
    <w:rsid w:val="007E318C"/>
    <w:rsid w:val="007E3729"/>
    <w:rsid w:val="007E3841"/>
    <w:rsid w:val="007E3FB7"/>
    <w:rsid w:val="007E47A2"/>
    <w:rsid w:val="007E4A9E"/>
    <w:rsid w:val="007E5113"/>
    <w:rsid w:val="007E52E9"/>
    <w:rsid w:val="007E569C"/>
    <w:rsid w:val="007E59C2"/>
    <w:rsid w:val="007E5B8B"/>
    <w:rsid w:val="007E5CC7"/>
    <w:rsid w:val="007E61D9"/>
    <w:rsid w:val="007E6308"/>
    <w:rsid w:val="007E6702"/>
    <w:rsid w:val="007E6C36"/>
    <w:rsid w:val="007E6E4E"/>
    <w:rsid w:val="007E6FFD"/>
    <w:rsid w:val="007E717B"/>
    <w:rsid w:val="007E7513"/>
    <w:rsid w:val="007E7558"/>
    <w:rsid w:val="007E772C"/>
    <w:rsid w:val="007E7909"/>
    <w:rsid w:val="007E79E2"/>
    <w:rsid w:val="007E7B79"/>
    <w:rsid w:val="007E7BA7"/>
    <w:rsid w:val="007F03FE"/>
    <w:rsid w:val="007F0557"/>
    <w:rsid w:val="007F0564"/>
    <w:rsid w:val="007F09BE"/>
    <w:rsid w:val="007F0A24"/>
    <w:rsid w:val="007F15AC"/>
    <w:rsid w:val="007F1700"/>
    <w:rsid w:val="007F180D"/>
    <w:rsid w:val="007F1A0D"/>
    <w:rsid w:val="007F1ABD"/>
    <w:rsid w:val="007F1E45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B6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201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A5C"/>
    <w:rsid w:val="00804C0F"/>
    <w:rsid w:val="00804C8F"/>
    <w:rsid w:val="00805251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B42"/>
    <w:rsid w:val="00813C9A"/>
    <w:rsid w:val="00814070"/>
    <w:rsid w:val="0081481B"/>
    <w:rsid w:val="00814CF4"/>
    <w:rsid w:val="00814D0C"/>
    <w:rsid w:val="00814D87"/>
    <w:rsid w:val="00815035"/>
    <w:rsid w:val="008150B0"/>
    <w:rsid w:val="00815A21"/>
    <w:rsid w:val="00815D19"/>
    <w:rsid w:val="00816390"/>
    <w:rsid w:val="00816998"/>
    <w:rsid w:val="00817005"/>
    <w:rsid w:val="008172F6"/>
    <w:rsid w:val="00817C7A"/>
    <w:rsid w:val="00817ECC"/>
    <w:rsid w:val="00817FFE"/>
    <w:rsid w:val="00820020"/>
    <w:rsid w:val="00820813"/>
    <w:rsid w:val="00820911"/>
    <w:rsid w:val="00820AC6"/>
    <w:rsid w:val="00820D08"/>
    <w:rsid w:val="00820EAE"/>
    <w:rsid w:val="00821013"/>
    <w:rsid w:val="00821D05"/>
    <w:rsid w:val="00821E7F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07A"/>
    <w:rsid w:val="008310B3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58"/>
    <w:rsid w:val="00835CA4"/>
    <w:rsid w:val="00835D53"/>
    <w:rsid w:val="008363D7"/>
    <w:rsid w:val="008365A7"/>
    <w:rsid w:val="008366EA"/>
    <w:rsid w:val="008369FB"/>
    <w:rsid w:val="00836E92"/>
    <w:rsid w:val="008370A4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706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A98"/>
    <w:rsid w:val="00847C8F"/>
    <w:rsid w:val="00847C9F"/>
    <w:rsid w:val="00847CF7"/>
    <w:rsid w:val="00847D63"/>
    <w:rsid w:val="00850875"/>
    <w:rsid w:val="008508AA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4EDD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5C8"/>
    <w:rsid w:val="00872A90"/>
    <w:rsid w:val="00872D34"/>
    <w:rsid w:val="00872EC5"/>
    <w:rsid w:val="0087346D"/>
    <w:rsid w:val="0087356F"/>
    <w:rsid w:val="008735CC"/>
    <w:rsid w:val="00873726"/>
    <w:rsid w:val="0087398F"/>
    <w:rsid w:val="00874426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5F24"/>
    <w:rsid w:val="00886501"/>
    <w:rsid w:val="008867A2"/>
    <w:rsid w:val="0088760C"/>
    <w:rsid w:val="00887623"/>
    <w:rsid w:val="008878D2"/>
    <w:rsid w:val="00887A9F"/>
    <w:rsid w:val="0089010E"/>
    <w:rsid w:val="008902CB"/>
    <w:rsid w:val="0089095B"/>
    <w:rsid w:val="00890C81"/>
    <w:rsid w:val="00890FF5"/>
    <w:rsid w:val="008911AF"/>
    <w:rsid w:val="00891420"/>
    <w:rsid w:val="00891A2B"/>
    <w:rsid w:val="00891C9D"/>
    <w:rsid w:val="008928C1"/>
    <w:rsid w:val="00892AFE"/>
    <w:rsid w:val="00892BA3"/>
    <w:rsid w:val="00892C3E"/>
    <w:rsid w:val="00892CB3"/>
    <w:rsid w:val="00893186"/>
    <w:rsid w:val="0089355D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AC5"/>
    <w:rsid w:val="008A4DDA"/>
    <w:rsid w:val="008A547F"/>
    <w:rsid w:val="008A5616"/>
    <w:rsid w:val="008A5703"/>
    <w:rsid w:val="008A5B18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55"/>
    <w:rsid w:val="008B1FDD"/>
    <w:rsid w:val="008B2051"/>
    <w:rsid w:val="008B2271"/>
    <w:rsid w:val="008B2396"/>
    <w:rsid w:val="008B23F2"/>
    <w:rsid w:val="008B343C"/>
    <w:rsid w:val="008B38A5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83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4A"/>
    <w:rsid w:val="008D3BCF"/>
    <w:rsid w:val="008D3F72"/>
    <w:rsid w:val="008D44AC"/>
    <w:rsid w:val="008D44D8"/>
    <w:rsid w:val="008D45F0"/>
    <w:rsid w:val="008D4889"/>
    <w:rsid w:val="008D4AC4"/>
    <w:rsid w:val="008D4E78"/>
    <w:rsid w:val="008D53F7"/>
    <w:rsid w:val="008D58D6"/>
    <w:rsid w:val="008D5CB1"/>
    <w:rsid w:val="008D5D9A"/>
    <w:rsid w:val="008D5DED"/>
    <w:rsid w:val="008D6331"/>
    <w:rsid w:val="008D6550"/>
    <w:rsid w:val="008D6D24"/>
    <w:rsid w:val="008D7395"/>
    <w:rsid w:val="008D73CF"/>
    <w:rsid w:val="008D79D6"/>
    <w:rsid w:val="008D7FE8"/>
    <w:rsid w:val="008E00D6"/>
    <w:rsid w:val="008E0920"/>
    <w:rsid w:val="008E0CCA"/>
    <w:rsid w:val="008E0F2A"/>
    <w:rsid w:val="008E10CD"/>
    <w:rsid w:val="008E27F6"/>
    <w:rsid w:val="008E2D50"/>
    <w:rsid w:val="008E31F9"/>
    <w:rsid w:val="008E35AF"/>
    <w:rsid w:val="008E391A"/>
    <w:rsid w:val="008E3AEE"/>
    <w:rsid w:val="008E3E0F"/>
    <w:rsid w:val="008E4B91"/>
    <w:rsid w:val="008E4E6C"/>
    <w:rsid w:val="008E5BF0"/>
    <w:rsid w:val="008E5E08"/>
    <w:rsid w:val="008E6473"/>
    <w:rsid w:val="008E652D"/>
    <w:rsid w:val="008E65BA"/>
    <w:rsid w:val="008E6F17"/>
    <w:rsid w:val="008E7019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0EB"/>
    <w:rsid w:val="008F25B1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848"/>
    <w:rsid w:val="008F5A46"/>
    <w:rsid w:val="008F5BEB"/>
    <w:rsid w:val="008F62E6"/>
    <w:rsid w:val="008F6414"/>
    <w:rsid w:val="008F642B"/>
    <w:rsid w:val="008F642C"/>
    <w:rsid w:val="008F6876"/>
    <w:rsid w:val="008F68DD"/>
    <w:rsid w:val="008F6A85"/>
    <w:rsid w:val="008F6C8E"/>
    <w:rsid w:val="008F6E24"/>
    <w:rsid w:val="008F72E8"/>
    <w:rsid w:val="008F75F9"/>
    <w:rsid w:val="008F7713"/>
    <w:rsid w:val="008F7A73"/>
    <w:rsid w:val="008F7BBA"/>
    <w:rsid w:val="009001A5"/>
    <w:rsid w:val="00900EB7"/>
    <w:rsid w:val="009013F0"/>
    <w:rsid w:val="00901C5C"/>
    <w:rsid w:val="0090247C"/>
    <w:rsid w:val="00902490"/>
    <w:rsid w:val="00903D90"/>
    <w:rsid w:val="009042A1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F17"/>
    <w:rsid w:val="00905FFF"/>
    <w:rsid w:val="0090696F"/>
    <w:rsid w:val="00906982"/>
    <w:rsid w:val="009072D1"/>
    <w:rsid w:val="00910187"/>
    <w:rsid w:val="0091047F"/>
    <w:rsid w:val="00910F89"/>
    <w:rsid w:val="00911548"/>
    <w:rsid w:val="009115F7"/>
    <w:rsid w:val="009119C6"/>
    <w:rsid w:val="00911B94"/>
    <w:rsid w:val="00911DF3"/>
    <w:rsid w:val="00912495"/>
    <w:rsid w:val="00912B07"/>
    <w:rsid w:val="00912D3B"/>
    <w:rsid w:val="00912E7D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7EC"/>
    <w:rsid w:val="00917858"/>
    <w:rsid w:val="009178E9"/>
    <w:rsid w:val="00920CA6"/>
    <w:rsid w:val="00920F0E"/>
    <w:rsid w:val="00921410"/>
    <w:rsid w:val="00921474"/>
    <w:rsid w:val="009215EF"/>
    <w:rsid w:val="00921891"/>
    <w:rsid w:val="00921A03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20C"/>
    <w:rsid w:val="009273D8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155B"/>
    <w:rsid w:val="00931637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37FCB"/>
    <w:rsid w:val="00937FFC"/>
    <w:rsid w:val="00940189"/>
    <w:rsid w:val="00940371"/>
    <w:rsid w:val="00940DDD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74B"/>
    <w:rsid w:val="00943996"/>
    <w:rsid w:val="00944254"/>
    <w:rsid w:val="00944504"/>
    <w:rsid w:val="009445A9"/>
    <w:rsid w:val="00944902"/>
    <w:rsid w:val="00944DB6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226"/>
    <w:rsid w:val="0095445C"/>
    <w:rsid w:val="00954A0A"/>
    <w:rsid w:val="0095516E"/>
    <w:rsid w:val="00955479"/>
    <w:rsid w:val="00955851"/>
    <w:rsid w:val="00955BB6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3EA"/>
    <w:rsid w:val="009618B5"/>
    <w:rsid w:val="00961C3D"/>
    <w:rsid w:val="00961ED9"/>
    <w:rsid w:val="009623E0"/>
    <w:rsid w:val="0096242E"/>
    <w:rsid w:val="0096269C"/>
    <w:rsid w:val="0096278C"/>
    <w:rsid w:val="009628EF"/>
    <w:rsid w:val="00962A6E"/>
    <w:rsid w:val="009630FE"/>
    <w:rsid w:val="00963392"/>
    <w:rsid w:val="009633E1"/>
    <w:rsid w:val="009636EA"/>
    <w:rsid w:val="0096435D"/>
    <w:rsid w:val="00964494"/>
    <w:rsid w:val="009655DB"/>
    <w:rsid w:val="00966399"/>
    <w:rsid w:val="009663EC"/>
    <w:rsid w:val="0096644D"/>
    <w:rsid w:val="00966526"/>
    <w:rsid w:val="00966546"/>
    <w:rsid w:val="0096658D"/>
    <w:rsid w:val="009666DE"/>
    <w:rsid w:val="00966876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2DAB"/>
    <w:rsid w:val="00973032"/>
    <w:rsid w:val="00973810"/>
    <w:rsid w:val="00973830"/>
    <w:rsid w:val="00973917"/>
    <w:rsid w:val="00973948"/>
    <w:rsid w:val="00973AD9"/>
    <w:rsid w:val="00973BBD"/>
    <w:rsid w:val="00973EF8"/>
    <w:rsid w:val="00974480"/>
    <w:rsid w:val="00974831"/>
    <w:rsid w:val="009750EF"/>
    <w:rsid w:val="00975C78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5FF"/>
    <w:rsid w:val="009806C9"/>
    <w:rsid w:val="0098074E"/>
    <w:rsid w:val="0098083F"/>
    <w:rsid w:val="00980A1B"/>
    <w:rsid w:val="00981138"/>
    <w:rsid w:val="0098145B"/>
    <w:rsid w:val="00981AC1"/>
    <w:rsid w:val="00982035"/>
    <w:rsid w:val="009822F2"/>
    <w:rsid w:val="00982884"/>
    <w:rsid w:val="009829D4"/>
    <w:rsid w:val="00983098"/>
    <w:rsid w:val="009837B5"/>
    <w:rsid w:val="00983973"/>
    <w:rsid w:val="00983B7F"/>
    <w:rsid w:val="009846A3"/>
    <w:rsid w:val="00984817"/>
    <w:rsid w:val="00984867"/>
    <w:rsid w:val="0098493F"/>
    <w:rsid w:val="00984E7F"/>
    <w:rsid w:val="00985A64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1BB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D38"/>
    <w:rsid w:val="00993EAD"/>
    <w:rsid w:val="00994187"/>
    <w:rsid w:val="009945F4"/>
    <w:rsid w:val="009946E1"/>
    <w:rsid w:val="00994B56"/>
    <w:rsid w:val="00994C35"/>
    <w:rsid w:val="00994E3A"/>
    <w:rsid w:val="009950BF"/>
    <w:rsid w:val="0099535C"/>
    <w:rsid w:val="00995456"/>
    <w:rsid w:val="009959D4"/>
    <w:rsid w:val="00996005"/>
    <w:rsid w:val="00996140"/>
    <w:rsid w:val="00996241"/>
    <w:rsid w:val="009962CE"/>
    <w:rsid w:val="009967D6"/>
    <w:rsid w:val="00996953"/>
    <w:rsid w:val="00996DF5"/>
    <w:rsid w:val="00997114"/>
    <w:rsid w:val="009973E6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A85"/>
    <w:rsid w:val="009A1BB8"/>
    <w:rsid w:val="009A1CB1"/>
    <w:rsid w:val="009A1E01"/>
    <w:rsid w:val="009A24EC"/>
    <w:rsid w:val="009A3204"/>
    <w:rsid w:val="009A3757"/>
    <w:rsid w:val="009A3843"/>
    <w:rsid w:val="009A3DD7"/>
    <w:rsid w:val="009A3E18"/>
    <w:rsid w:val="009A401C"/>
    <w:rsid w:val="009A4351"/>
    <w:rsid w:val="009A44A8"/>
    <w:rsid w:val="009A5022"/>
    <w:rsid w:val="009A56FE"/>
    <w:rsid w:val="009A57D5"/>
    <w:rsid w:val="009A59B4"/>
    <w:rsid w:val="009A68DD"/>
    <w:rsid w:val="009A6908"/>
    <w:rsid w:val="009A69A7"/>
    <w:rsid w:val="009A6BFA"/>
    <w:rsid w:val="009A731F"/>
    <w:rsid w:val="009B0034"/>
    <w:rsid w:val="009B060D"/>
    <w:rsid w:val="009B07B1"/>
    <w:rsid w:val="009B0BD9"/>
    <w:rsid w:val="009B0D8A"/>
    <w:rsid w:val="009B0F5C"/>
    <w:rsid w:val="009B0FF8"/>
    <w:rsid w:val="009B1403"/>
    <w:rsid w:val="009B14CC"/>
    <w:rsid w:val="009B172B"/>
    <w:rsid w:val="009B1781"/>
    <w:rsid w:val="009B1D12"/>
    <w:rsid w:val="009B1ECC"/>
    <w:rsid w:val="009B22E1"/>
    <w:rsid w:val="009B2424"/>
    <w:rsid w:val="009B2681"/>
    <w:rsid w:val="009B2684"/>
    <w:rsid w:val="009B28C4"/>
    <w:rsid w:val="009B2A0B"/>
    <w:rsid w:val="009B2C01"/>
    <w:rsid w:val="009B35B7"/>
    <w:rsid w:val="009B35FA"/>
    <w:rsid w:val="009B38D3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C50"/>
    <w:rsid w:val="009C5DEE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656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8A0"/>
    <w:rsid w:val="009D2A1C"/>
    <w:rsid w:val="009D2C56"/>
    <w:rsid w:val="009D3326"/>
    <w:rsid w:val="009D353A"/>
    <w:rsid w:val="009D3B55"/>
    <w:rsid w:val="009D3EB5"/>
    <w:rsid w:val="009D44C5"/>
    <w:rsid w:val="009D48D2"/>
    <w:rsid w:val="009D4CE2"/>
    <w:rsid w:val="009D502E"/>
    <w:rsid w:val="009D586F"/>
    <w:rsid w:val="009D5A67"/>
    <w:rsid w:val="009D5DDB"/>
    <w:rsid w:val="009D6696"/>
    <w:rsid w:val="009D697E"/>
    <w:rsid w:val="009D6DF7"/>
    <w:rsid w:val="009D71D6"/>
    <w:rsid w:val="009D75E9"/>
    <w:rsid w:val="009D7653"/>
    <w:rsid w:val="009D7A42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859"/>
    <w:rsid w:val="009F69A0"/>
    <w:rsid w:val="009F6BA8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03E"/>
    <w:rsid w:val="00A016BA"/>
    <w:rsid w:val="00A018F9"/>
    <w:rsid w:val="00A01AF7"/>
    <w:rsid w:val="00A01B37"/>
    <w:rsid w:val="00A01B8C"/>
    <w:rsid w:val="00A02074"/>
    <w:rsid w:val="00A02412"/>
    <w:rsid w:val="00A026C3"/>
    <w:rsid w:val="00A027E8"/>
    <w:rsid w:val="00A02BE3"/>
    <w:rsid w:val="00A02FA1"/>
    <w:rsid w:val="00A033B8"/>
    <w:rsid w:val="00A036D5"/>
    <w:rsid w:val="00A03CF5"/>
    <w:rsid w:val="00A03D2F"/>
    <w:rsid w:val="00A03E8C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14F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14D"/>
    <w:rsid w:val="00A208AF"/>
    <w:rsid w:val="00A20B73"/>
    <w:rsid w:val="00A20F98"/>
    <w:rsid w:val="00A213CC"/>
    <w:rsid w:val="00A21669"/>
    <w:rsid w:val="00A21B8A"/>
    <w:rsid w:val="00A21D42"/>
    <w:rsid w:val="00A22249"/>
    <w:rsid w:val="00A223CC"/>
    <w:rsid w:val="00A22848"/>
    <w:rsid w:val="00A22BE6"/>
    <w:rsid w:val="00A22D9C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21A"/>
    <w:rsid w:val="00A274B0"/>
    <w:rsid w:val="00A2762D"/>
    <w:rsid w:val="00A27D4B"/>
    <w:rsid w:val="00A30680"/>
    <w:rsid w:val="00A3095E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C98"/>
    <w:rsid w:val="00A32EDF"/>
    <w:rsid w:val="00A33180"/>
    <w:rsid w:val="00A33583"/>
    <w:rsid w:val="00A33BB7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5E20"/>
    <w:rsid w:val="00A368E3"/>
    <w:rsid w:val="00A36966"/>
    <w:rsid w:val="00A36CC5"/>
    <w:rsid w:val="00A37668"/>
    <w:rsid w:val="00A404B0"/>
    <w:rsid w:val="00A40A0F"/>
    <w:rsid w:val="00A40E0E"/>
    <w:rsid w:val="00A40E7C"/>
    <w:rsid w:val="00A416A6"/>
    <w:rsid w:val="00A41734"/>
    <w:rsid w:val="00A418FA"/>
    <w:rsid w:val="00A419E4"/>
    <w:rsid w:val="00A41C8B"/>
    <w:rsid w:val="00A41C9B"/>
    <w:rsid w:val="00A41D74"/>
    <w:rsid w:val="00A426AC"/>
    <w:rsid w:val="00A429C1"/>
    <w:rsid w:val="00A42B3F"/>
    <w:rsid w:val="00A43434"/>
    <w:rsid w:val="00A43B19"/>
    <w:rsid w:val="00A43D81"/>
    <w:rsid w:val="00A43DB7"/>
    <w:rsid w:val="00A44516"/>
    <w:rsid w:val="00A4451D"/>
    <w:rsid w:val="00A44EAC"/>
    <w:rsid w:val="00A451D2"/>
    <w:rsid w:val="00A451FC"/>
    <w:rsid w:val="00A45736"/>
    <w:rsid w:val="00A458DF"/>
    <w:rsid w:val="00A458E9"/>
    <w:rsid w:val="00A45E7B"/>
    <w:rsid w:val="00A45FEE"/>
    <w:rsid w:val="00A464E9"/>
    <w:rsid w:val="00A465DB"/>
    <w:rsid w:val="00A46770"/>
    <w:rsid w:val="00A46C98"/>
    <w:rsid w:val="00A46CD4"/>
    <w:rsid w:val="00A47051"/>
    <w:rsid w:val="00A4789F"/>
    <w:rsid w:val="00A479C5"/>
    <w:rsid w:val="00A5039C"/>
    <w:rsid w:val="00A504C2"/>
    <w:rsid w:val="00A50770"/>
    <w:rsid w:val="00A51C97"/>
    <w:rsid w:val="00A5203D"/>
    <w:rsid w:val="00A5276D"/>
    <w:rsid w:val="00A52859"/>
    <w:rsid w:val="00A52B25"/>
    <w:rsid w:val="00A53073"/>
    <w:rsid w:val="00A535F9"/>
    <w:rsid w:val="00A5381B"/>
    <w:rsid w:val="00A54109"/>
    <w:rsid w:val="00A5434B"/>
    <w:rsid w:val="00A545C0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0FDE"/>
    <w:rsid w:val="00A61263"/>
    <w:rsid w:val="00A61A2B"/>
    <w:rsid w:val="00A61E2A"/>
    <w:rsid w:val="00A621D8"/>
    <w:rsid w:val="00A62AAC"/>
    <w:rsid w:val="00A62BBB"/>
    <w:rsid w:val="00A62EAC"/>
    <w:rsid w:val="00A62F51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ABA"/>
    <w:rsid w:val="00A67B3C"/>
    <w:rsid w:val="00A67DA3"/>
    <w:rsid w:val="00A7046D"/>
    <w:rsid w:val="00A71179"/>
    <w:rsid w:val="00A711FC"/>
    <w:rsid w:val="00A7166F"/>
    <w:rsid w:val="00A72404"/>
    <w:rsid w:val="00A7246F"/>
    <w:rsid w:val="00A72814"/>
    <w:rsid w:val="00A72E7E"/>
    <w:rsid w:val="00A7311D"/>
    <w:rsid w:val="00A735C1"/>
    <w:rsid w:val="00A73F29"/>
    <w:rsid w:val="00A74612"/>
    <w:rsid w:val="00A74770"/>
    <w:rsid w:val="00A74B23"/>
    <w:rsid w:val="00A74B5D"/>
    <w:rsid w:val="00A74EFD"/>
    <w:rsid w:val="00A75904"/>
    <w:rsid w:val="00A75E45"/>
    <w:rsid w:val="00A76104"/>
    <w:rsid w:val="00A7645E"/>
    <w:rsid w:val="00A76711"/>
    <w:rsid w:val="00A76C42"/>
    <w:rsid w:val="00A76F8D"/>
    <w:rsid w:val="00A77279"/>
    <w:rsid w:val="00A77CA2"/>
    <w:rsid w:val="00A77DC1"/>
    <w:rsid w:val="00A8065A"/>
    <w:rsid w:val="00A8088D"/>
    <w:rsid w:val="00A808B0"/>
    <w:rsid w:val="00A80C68"/>
    <w:rsid w:val="00A80C81"/>
    <w:rsid w:val="00A80C8C"/>
    <w:rsid w:val="00A810B9"/>
    <w:rsid w:val="00A81169"/>
    <w:rsid w:val="00A816DA"/>
    <w:rsid w:val="00A81CD6"/>
    <w:rsid w:val="00A81F56"/>
    <w:rsid w:val="00A8251C"/>
    <w:rsid w:val="00A826E9"/>
    <w:rsid w:val="00A82843"/>
    <w:rsid w:val="00A83970"/>
    <w:rsid w:val="00A83D30"/>
    <w:rsid w:val="00A840BC"/>
    <w:rsid w:val="00A84238"/>
    <w:rsid w:val="00A84427"/>
    <w:rsid w:val="00A8475F"/>
    <w:rsid w:val="00A8492A"/>
    <w:rsid w:val="00A849DF"/>
    <w:rsid w:val="00A84C8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DDB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335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94E"/>
    <w:rsid w:val="00AA3E29"/>
    <w:rsid w:val="00AA3EF7"/>
    <w:rsid w:val="00AA405A"/>
    <w:rsid w:val="00AA430F"/>
    <w:rsid w:val="00AA4445"/>
    <w:rsid w:val="00AA4617"/>
    <w:rsid w:val="00AA4885"/>
    <w:rsid w:val="00AA49FD"/>
    <w:rsid w:val="00AA50D2"/>
    <w:rsid w:val="00AA5250"/>
    <w:rsid w:val="00AA5418"/>
    <w:rsid w:val="00AA5500"/>
    <w:rsid w:val="00AA5780"/>
    <w:rsid w:val="00AA5CAF"/>
    <w:rsid w:val="00AA656B"/>
    <w:rsid w:val="00AA671E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272"/>
    <w:rsid w:val="00AB6533"/>
    <w:rsid w:val="00AB6549"/>
    <w:rsid w:val="00AB69FC"/>
    <w:rsid w:val="00AB73C0"/>
    <w:rsid w:val="00AB780C"/>
    <w:rsid w:val="00AB7991"/>
    <w:rsid w:val="00AB79E1"/>
    <w:rsid w:val="00AB7B6F"/>
    <w:rsid w:val="00AC01A3"/>
    <w:rsid w:val="00AC0532"/>
    <w:rsid w:val="00AC05C2"/>
    <w:rsid w:val="00AC0E78"/>
    <w:rsid w:val="00AC102A"/>
    <w:rsid w:val="00AC1422"/>
    <w:rsid w:val="00AC159D"/>
    <w:rsid w:val="00AC172B"/>
    <w:rsid w:val="00AC1B02"/>
    <w:rsid w:val="00AC2682"/>
    <w:rsid w:val="00AC27CF"/>
    <w:rsid w:val="00AC2C33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B6F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490"/>
    <w:rsid w:val="00AD15A2"/>
    <w:rsid w:val="00AD2AE0"/>
    <w:rsid w:val="00AD2D69"/>
    <w:rsid w:val="00AD31DF"/>
    <w:rsid w:val="00AD342C"/>
    <w:rsid w:val="00AD35B0"/>
    <w:rsid w:val="00AD383F"/>
    <w:rsid w:val="00AD3AC3"/>
    <w:rsid w:val="00AD3CDB"/>
    <w:rsid w:val="00AD4534"/>
    <w:rsid w:val="00AD48B7"/>
    <w:rsid w:val="00AD4A36"/>
    <w:rsid w:val="00AD4CC5"/>
    <w:rsid w:val="00AD4FBF"/>
    <w:rsid w:val="00AD544E"/>
    <w:rsid w:val="00AD613A"/>
    <w:rsid w:val="00AD62FA"/>
    <w:rsid w:val="00AD63D9"/>
    <w:rsid w:val="00AD6697"/>
    <w:rsid w:val="00AD69A4"/>
    <w:rsid w:val="00AD72F5"/>
    <w:rsid w:val="00AD7AF9"/>
    <w:rsid w:val="00AD7B98"/>
    <w:rsid w:val="00AD7B9E"/>
    <w:rsid w:val="00AD7FD7"/>
    <w:rsid w:val="00AE04CC"/>
    <w:rsid w:val="00AE061A"/>
    <w:rsid w:val="00AE0ACD"/>
    <w:rsid w:val="00AE0DA6"/>
    <w:rsid w:val="00AE155D"/>
    <w:rsid w:val="00AE173D"/>
    <w:rsid w:val="00AE2CC4"/>
    <w:rsid w:val="00AE3112"/>
    <w:rsid w:val="00AE3B79"/>
    <w:rsid w:val="00AE3E27"/>
    <w:rsid w:val="00AE50EB"/>
    <w:rsid w:val="00AE5131"/>
    <w:rsid w:val="00AE516B"/>
    <w:rsid w:val="00AE5A28"/>
    <w:rsid w:val="00AE5D80"/>
    <w:rsid w:val="00AE5F04"/>
    <w:rsid w:val="00AE5F14"/>
    <w:rsid w:val="00AE5FD1"/>
    <w:rsid w:val="00AE626E"/>
    <w:rsid w:val="00AE647C"/>
    <w:rsid w:val="00AE65C9"/>
    <w:rsid w:val="00AE69C1"/>
    <w:rsid w:val="00AE6AE2"/>
    <w:rsid w:val="00AE6D94"/>
    <w:rsid w:val="00AE6DF8"/>
    <w:rsid w:val="00AE7249"/>
    <w:rsid w:val="00AE7744"/>
    <w:rsid w:val="00AE7A1A"/>
    <w:rsid w:val="00AE7CB6"/>
    <w:rsid w:val="00AF0192"/>
    <w:rsid w:val="00AF061C"/>
    <w:rsid w:val="00AF07F6"/>
    <w:rsid w:val="00AF09AE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78B"/>
    <w:rsid w:val="00AF4894"/>
    <w:rsid w:val="00AF4B22"/>
    <w:rsid w:val="00AF4CBA"/>
    <w:rsid w:val="00AF5210"/>
    <w:rsid w:val="00AF5FEB"/>
    <w:rsid w:val="00AF62CB"/>
    <w:rsid w:val="00AF686A"/>
    <w:rsid w:val="00AF6C6A"/>
    <w:rsid w:val="00AF6C7F"/>
    <w:rsid w:val="00AF6EBD"/>
    <w:rsid w:val="00AF747E"/>
    <w:rsid w:val="00AF794B"/>
    <w:rsid w:val="00AF7A84"/>
    <w:rsid w:val="00AF7BD8"/>
    <w:rsid w:val="00AF7DF3"/>
    <w:rsid w:val="00B002C4"/>
    <w:rsid w:val="00B0040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07DB8"/>
    <w:rsid w:val="00B1092B"/>
    <w:rsid w:val="00B10A93"/>
    <w:rsid w:val="00B1112B"/>
    <w:rsid w:val="00B11145"/>
    <w:rsid w:val="00B115B9"/>
    <w:rsid w:val="00B11CAE"/>
    <w:rsid w:val="00B11EB2"/>
    <w:rsid w:val="00B12007"/>
    <w:rsid w:val="00B125F9"/>
    <w:rsid w:val="00B126CF"/>
    <w:rsid w:val="00B1292C"/>
    <w:rsid w:val="00B12933"/>
    <w:rsid w:val="00B12CA4"/>
    <w:rsid w:val="00B131FA"/>
    <w:rsid w:val="00B13318"/>
    <w:rsid w:val="00B139F6"/>
    <w:rsid w:val="00B13A67"/>
    <w:rsid w:val="00B141AC"/>
    <w:rsid w:val="00B145AD"/>
    <w:rsid w:val="00B149CC"/>
    <w:rsid w:val="00B14E9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1E85"/>
    <w:rsid w:val="00B220C2"/>
    <w:rsid w:val="00B224C0"/>
    <w:rsid w:val="00B22A76"/>
    <w:rsid w:val="00B23157"/>
    <w:rsid w:val="00B2375C"/>
    <w:rsid w:val="00B23D83"/>
    <w:rsid w:val="00B2462B"/>
    <w:rsid w:val="00B25153"/>
    <w:rsid w:val="00B25A60"/>
    <w:rsid w:val="00B25BED"/>
    <w:rsid w:val="00B25CCD"/>
    <w:rsid w:val="00B25FC9"/>
    <w:rsid w:val="00B26016"/>
    <w:rsid w:val="00B2758A"/>
    <w:rsid w:val="00B27BC9"/>
    <w:rsid w:val="00B27C86"/>
    <w:rsid w:val="00B30078"/>
    <w:rsid w:val="00B300B3"/>
    <w:rsid w:val="00B30382"/>
    <w:rsid w:val="00B30429"/>
    <w:rsid w:val="00B3063F"/>
    <w:rsid w:val="00B30B6E"/>
    <w:rsid w:val="00B30C1E"/>
    <w:rsid w:val="00B3102E"/>
    <w:rsid w:val="00B310E2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8C2"/>
    <w:rsid w:val="00B33926"/>
    <w:rsid w:val="00B33A19"/>
    <w:rsid w:val="00B33A89"/>
    <w:rsid w:val="00B34424"/>
    <w:rsid w:val="00B3447D"/>
    <w:rsid w:val="00B34CF3"/>
    <w:rsid w:val="00B34DFE"/>
    <w:rsid w:val="00B34E56"/>
    <w:rsid w:val="00B35B30"/>
    <w:rsid w:val="00B3612C"/>
    <w:rsid w:val="00B36493"/>
    <w:rsid w:val="00B367B2"/>
    <w:rsid w:val="00B368AB"/>
    <w:rsid w:val="00B36C32"/>
    <w:rsid w:val="00B36FA8"/>
    <w:rsid w:val="00B3707D"/>
    <w:rsid w:val="00B37709"/>
    <w:rsid w:val="00B378D8"/>
    <w:rsid w:val="00B37A92"/>
    <w:rsid w:val="00B40275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EB8"/>
    <w:rsid w:val="00B42F8F"/>
    <w:rsid w:val="00B43017"/>
    <w:rsid w:val="00B434A5"/>
    <w:rsid w:val="00B4374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2ED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F01"/>
    <w:rsid w:val="00B52566"/>
    <w:rsid w:val="00B527F9"/>
    <w:rsid w:val="00B52AA6"/>
    <w:rsid w:val="00B52CFF"/>
    <w:rsid w:val="00B5301A"/>
    <w:rsid w:val="00B53250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9C"/>
    <w:rsid w:val="00B57076"/>
    <w:rsid w:val="00B57960"/>
    <w:rsid w:val="00B57CBD"/>
    <w:rsid w:val="00B57D34"/>
    <w:rsid w:val="00B57ED1"/>
    <w:rsid w:val="00B60047"/>
    <w:rsid w:val="00B604C6"/>
    <w:rsid w:val="00B607F3"/>
    <w:rsid w:val="00B609BE"/>
    <w:rsid w:val="00B60A97"/>
    <w:rsid w:val="00B60CD4"/>
    <w:rsid w:val="00B613BA"/>
    <w:rsid w:val="00B61529"/>
    <w:rsid w:val="00B616AA"/>
    <w:rsid w:val="00B6170B"/>
    <w:rsid w:val="00B61B80"/>
    <w:rsid w:val="00B61D4E"/>
    <w:rsid w:val="00B62022"/>
    <w:rsid w:val="00B62267"/>
    <w:rsid w:val="00B6261B"/>
    <w:rsid w:val="00B63448"/>
    <w:rsid w:val="00B635E6"/>
    <w:rsid w:val="00B6363B"/>
    <w:rsid w:val="00B63D62"/>
    <w:rsid w:val="00B63D92"/>
    <w:rsid w:val="00B63DCC"/>
    <w:rsid w:val="00B64499"/>
    <w:rsid w:val="00B64987"/>
    <w:rsid w:val="00B649C4"/>
    <w:rsid w:val="00B64CF9"/>
    <w:rsid w:val="00B64DAB"/>
    <w:rsid w:val="00B65E49"/>
    <w:rsid w:val="00B65F41"/>
    <w:rsid w:val="00B66BA0"/>
    <w:rsid w:val="00B6718E"/>
    <w:rsid w:val="00B67293"/>
    <w:rsid w:val="00B67533"/>
    <w:rsid w:val="00B676AA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4E0"/>
    <w:rsid w:val="00B73686"/>
    <w:rsid w:val="00B73C0D"/>
    <w:rsid w:val="00B740EC"/>
    <w:rsid w:val="00B74541"/>
    <w:rsid w:val="00B745A9"/>
    <w:rsid w:val="00B74FC6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A85"/>
    <w:rsid w:val="00B82D74"/>
    <w:rsid w:val="00B82F3C"/>
    <w:rsid w:val="00B8326D"/>
    <w:rsid w:val="00B83D56"/>
    <w:rsid w:val="00B83E63"/>
    <w:rsid w:val="00B83F66"/>
    <w:rsid w:val="00B84055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51F"/>
    <w:rsid w:val="00B91BD4"/>
    <w:rsid w:val="00B91D65"/>
    <w:rsid w:val="00B91F39"/>
    <w:rsid w:val="00B91FB3"/>
    <w:rsid w:val="00B920E4"/>
    <w:rsid w:val="00B92263"/>
    <w:rsid w:val="00B92504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38C"/>
    <w:rsid w:val="00B944D1"/>
    <w:rsid w:val="00B944D4"/>
    <w:rsid w:val="00B949A0"/>
    <w:rsid w:val="00B94A4B"/>
    <w:rsid w:val="00B94ADA"/>
    <w:rsid w:val="00B94CD8"/>
    <w:rsid w:val="00B95A06"/>
    <w:rsid w:val="00B95C84"/>
    <w:rsid w:val="00B95C91"/>
    <w:rsid w:val="00B96292"/>
    <w:rsid w:val="00B96A6F"/>
    <w:rsid w:val="00B96E4C"/>
    <w:rsid w:val="00B97286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5C2"/>
    <w:rsid w:val="00BA1789"/>
    <w:rsid w:val="00BA198B"/>
    <w:rsid w:val="00BA1E5E"/>
    <w:rsid w:val="00BA21F0"/>
    <w:rsid w:val="00BA27C3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5B56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445"/>
    <w:rsid w:val="00BB162F"/>
    <w:rsid w:val="00BB16FB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EF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5354"/>
    <w:rsid w:val="00BC55A8"/>
    <w:rsid w:val="00BC5B07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39A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15C"/>
    <w:rsid w:val="00BD73FC"/>
    <w:rsid w:val="00BD76E9"/>
    <w:rsid w:val="00BD778E"/>
    <w:rsid w:val="00BD7F8E"/>
    <w:rsid w:val="00BE0594"/>
    <w:rsid w:val="00BE092E"/>
    <w:rsid w:val="00BE0AD0"/>
    <w:rsid w:val="00BE0C6E"/>
    <w:rsid w:val="00BE0D3F"/>
    <w:rsid w:val="00BE0E6D"/>
    <w:rsid w:val="00BE1355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BA7"/>
    <w:rsid w:val="00BF1D4F"/>
    <w:rsid w:val="00BF21BC"/>
    <w:rsid w:val="00BF21DD"/>
    <w:rsid w:val="00BF26BF"/>
    <w:rsid w:val="00BF2A73"/>
    <w:rsid w:val="00BF2DD5"/>
    <w:rsid w:val="00BF2F7B"/>
    <w:rsid w:val="00BF367A"/>
    <w:rsid w:val="00BF3724"/>
    <w:rsid w:val="00BF37AD"/>
    <w:rsid w:val="00BF3853"/>
    <w:rsid w:val="00BF45F2"/>
    <w:rsid w:val="00BF484B"/>
    <w:rsid w:val="00BF5817"/>
    <w:rsid w:val="00BF582A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580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3D7A"/>
    <w:rsid w:val="00C041F6"/>
    <w:rsid w:val="00C04440"/>
    <w:rsid w:val="00C045DF"/>
    <w:rsid w:val="00C04B9E"/>
    <w:rsid w:val="00C04BEF"/>
    <w:rsid w:val="00C04E4D"/>
    <w:rsid w:val="00C0565E"/>
    <w:rsid w:val="00C057A9"/>
    <w:rsid w:val="00C05D4E"/>
    <w:rsid w:val="00C060EE"/>
    <w:rsid w:val="00C06343"/>
    <w:rsid w:val="00C068E4"/>
    <w:rsid w:val="00C06977"/>
    <w:rsid w:val="00C06CBF"/>
    <w:rsid w:val="00C06D7A"/>
    <w:rsid w:val="00C06E45"/>
    <w:rsid w:val="00C072F0"/>
    <w:rsid w:val="00C1050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96B"/>
    <w:rsid w:val="00C12FBB"/>
    <w:rsid w:val="00C130A5"/>
    <w:rsid w:val="00C14B73"/>
    <w:rsid w:val="00C1542F"/>
    <w:rsid w:val="00C1547C"/>
    <w:rsid w:val="00C15C01"/>
    <w:rsid w:val="00C162EB"/>
    <w:rsid w:val="00C1642B"/>
    <w:rsid w:val="00C16722"/>
    <w:rsid w:val="00C1672E"/>
    <w:rsid w:val="00C1695E"/>
    <w:rsid w:val="00C1696C"/>
    <w:rsid w:val="00C16C3B"/>
    <w:rsid w:val="00C16DB9"/>
    <w:rsid w:val="00C17429"/>
    <w:rsid w:val="00C1780C"/>
    <w:rsid w:val="00C17BCD"/>
    <w:rsid w:val="00C20392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3DFC"/>
    <w:rsid w:val="00C24014"/>
    <w:rsid w:val="00C24A2A"/>
    <w:rsid w:val="00C24C6F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7FF"/>
    <w:rsid w:val="00C27BA5"/>
    <w:rsid w:val="00C27BCA"/>
    <w:rsid w:val="00C301D4"/>
    <w:rsid w:val="00C30BED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CAE"/>
    <w:rsid w:val="00C341ED"/>
    <w:rsid w:val="00C34780"/>
    <w:rsid w:val="00C34B56"/>
    <w:rsid w:val="00C34C08"/>
    <w:rsid w:val="00C35205"/>
    <w:rsid w:val="00C353F4"/>
    <w:rsid w:val="00C354A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2643"/>
    <w:rsid w:val="00C4348C"/>
    <w:rsid w:val="00C43A94"/>
    <w:rsid w:val="00C43D0B"/>
    <w:rsid w:val="00C445E5"/>
    <w:rsid w:val="00C44C73"/>
    <w:rsid w:val="00C44ED5"/>
    <w:rsid w:val="00C45D81"/>
    <w:rsid w:val="00C46096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38F4"/>
    <w:rsid w:val="00C53C98"/>
    <w:rsid w:val="00C54240"/>
    <w:rsid w:val="00C542B8"/>
    <w:rsid w:val="00C55344"/>
    <w:rsid w:val="00C55367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0BA1"/>
    <w:rsid w:val="00C616FE"/>
    <w:rsid w:val="00C6191E"/>
    <w:rsid w:val="00C61F30"/>
    <w:rsid w:val="00C6208A"/>
    <w:rsid w:val="00C62E27"/>
    <w:rsid w:val="00C62E6B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397"/>
    <w:rsid w:val="00C67B4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2E76"/>
    <w:rsid w:val="00C73120"/>
    <w:rsid w:val="00C73A1D"/>
    <w:rsid w:val="00C74784"/>
    <w:rsid w:val="00C747B8"/>
    <w:rsid w:val="00C74CBB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4B"/>
    <w:rsid w:val="00C7709C"/>
    <w:rsid w:val="00C777F2"/>
    <w:rsid w:val="00C77B4A"/>
    <w:rsid w:val="00C77BD7"/>
    <w:rsid w:val="00C800F1"/>
    <w:rsid w:val="00C808D4"/>
    <w:rsid w:val="00C80CE5"/>
    <w:rsid w:val="00C80E30"/>
    <w:rsid w:val="00C811E4"/>
    <w:rsid w:val="00C81304"/>
    <w:rsid w:val="00C815A4"/>
    <w:rsid w:val="00C8214E"/>
    <w:rsid w:val="00C8264B"/>
    <w:rsid w:val="00C82CC7"/>
    <w:rsid w:val="00C835FC"/>
    <w:rsid w:val="00C8427D"/>
    <w:rsid w:val="00C84A93"/>
    <w:rsid w:val="00C84DA6"/>
    <w:rsid w:val="00C84EE7"/>
    <w:rsid w:val="00C85307"/>
    <w:rsid w:val="00C8638C"/>
    <w:rsid w:val="00C86BE9"/>
    <w:rsid w:val="00C86D78"/>
    <w:rsid w:val="00C86F95"/>
    <w:rsid w:val="00C870D9"/>
    <w:rsid w:val="00C871EB"/>
    <w:rsid w:val="00C8774E"/>
    <w:rsid w:val="00C87BFE"/>
    <w:rsid w:val="00C87C1B"/>
    <w:rsid w:val="00C9083E"/>
    <w:rsid w:val="00C909B0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A"/>
    <w:rsid w:val="00C96A7E"/>
    <w:rsid w:val="00C96A86"/>
    <w:rsid w:val="00C96D99"/>
    <w:rsid w:val="00C96EC6"/>
    <w:rsid w:val="00C97029"/>
    <w:rsid w:val="00C971E1"/>
    <w:rsid w:val="00C97C52"/>
    <w:rsid w:val="00CA02D0"/>
    <w:rsid w:val="00CA04FD"/>
    <w:rsid w:val="00CA0C71"/>
    <w:rsid w:val="00CA0EA7"/>
    <w:rsid w:val="00CA0F06"/>
    <w:rsid w:val="00CA1271"/>
    <w:rsid w:val="00CA1DD4"/>
    <w:rsid w:val="00CA1F98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511D"/>
    <w:rsid w:val="00CA5670"/>
    <w:rsid w:val="00CA59F8"/>
    <w:rsid w:val="00CA5BC3"/>
    <w:rsid w:val="00CA65AD"/>
    <w:rsid w:val="00CA6686"/>
    <w:rsid w:val="00CA6B6C"/>
    <w:rsid w:val="00CA6B81"/>
    <w:rsid w:val="00CA72B7"/>
    <w:rsid w:val="00CA752A"/>
    <w:rsid w:val="00CA7607"/>
    <w:rsid w:val="00CA7900"/>
    <w:rsid w:val="00CB054A"/>
    <w:rsid w:val="00CB06A7"/>
    <w:rsid w:val="00CB06AF"/>
    <w:rsid w:val="00CB1125"/>
    <w:rsid w:val="00CB23D9"/>
    <w:rsid w:val="00CB2848"/>
    <w:rsid w:val="00CB2DB3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F70"/>
    <w:rsid w:val="00CB5FBA"/>
    <w:rsid w:val="00CB6320"/>
    <w:rsid w:val="00CB67F3"/>
    <w:rsid w:val="00CB6C5C"/>
    <w:rsid w:val="00CB7A1D"/>
    <w:rsid w:val="00CB7A7B"/>
    <w:rsid w:val="00CB7D68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65A"/>
    <w:rsid w:val="00CC1835"/>
    <w:rsid w:val="00CC18C9"/>
    <w:rsid w:val="00CC19FE"/>
    <w:rsid w:val="00CC1F5A"/>
    <w:rsid w:val="00CC21B3"/>
    <w:rsid w:val="00CC28CA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D06"/>
    <w:rsid w:val="00CC403E"/>
    <w:rsid w:val="00CC40F2"/>
    <w:rsid w:val="00CC41C5"/>
    <w:rsid w:val="00CC4F21"/>
    <w:rsid w:val="00CC58AA"/>
    <w:rsid w:val="00CC606E"/>
    <w:rsid w:val="00CC6AA6"/>
    <w:rsid w:val="00CC7150"/>
    <w:rsid w:val="00CC761C"/>
    <w:rsid w:val="00CC79C3"/>
    <w:rsid w:val="00CC7D91"/>
    <w:rsid w:val="00CC7E2A"/>
    <w:rsid w:val="00CC7E2E"/>
    <w:rsid w:val="00CD0296"/>
    <w:rsid w:val="00CD057A"/>
    <w:rsid w:val="00CD0865"/>
    <w:rsid w:val="00CD09AF"/>
    <w:rsid w:val="00CD0EB6"/>
    <w:rsid w:val="00CD0F95"/>
    <w:rsid w:val="00CD102D"/>
    <w:rsid w:val="00CD1361"/>
    <w:rsid w:val="00CD148E"/>
    <w:rsid w:val="00CD17EA"/>
    <w:rsid w:val="00CD1AA4"/>
    <w:rsid w:val="00CD1B0D"/>
    <w:rsid w:val="00CD1B82"/>
    <w:rsid w:val="00CD1EE6"/>
    <w:rsid w:val="00CD35C6"/>
    <w:rsid w:val="00CD3B2C"/>
    <w:rsid w:val="00CD42BB"/>
    <w:rsid w:val="00CD45E4"/>
    <w:rsid w:val="00CD479C"/>
    <w:rsid w:val="00CD48E7"/>
    <w:rsid w:val="00CD4AAC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852"/>
    <w:rsid w:val="00CE0A57"/>
    <w:rsid w:val="00CE0A9A"/>
    <w:rsid w:val="00CE0B49"/>
    <w:rsid w:val="00CE0F63"/>
    <w:rsid w:val="00CE100A"/>
    <w:rsid w:val="00CE135A"/>
    <w:rsid w:val="00CE1925"/>
    <w:rsid w:val="00CE1BF3"/>
    <w:rsid w:val="00CE1BFC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02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22B"/>
    <w:rsid w:val="00CF6640"/>
    <w:rsid w:val="00CF7276"/>
    <w:rsid w:val="00CF7D3E"/>
    <w:rsid w:val="00D007E7"/>
    <w:rsid w:val="00D00A5E"/>
    <w:rsid w:val="00D01368"/>
    <w:rsid w:val="00D01C5B"/>
    <w:rsid w:val="00D01E0C"/>
    <w:rsid w:val="00D0241A"/>
    <w:rsid w:val="00D02DB5"/>
    <w:rsid w:val="00D02DBB"/>
    <w:rsid w:val="00D0307D"/>
    <w:rsid w:val="00D0391F"/>
    <w:rsid w:val="00D044B9"/>
    <w:rsid w:val="00D04CED"/>
    <w:rsid w:val="00D0553C"/>
    <w:rsid w:val="00D05D2C"/>
    <w:rsid w:val="00D06064"/>
    <w:rsid w:val="00D061AF"/>
    <w:rsid w:val="00D062F1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4EC2"/>
    <w:rsid w:val="00D15141"/>
    <w:rsid w:val="00D152CB"/>
    <w:rsid w:val="00D15534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85D"/>
    <w:rsid w:val="00D21A62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785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DDE"/>
    <w:rsid w:val="00D27ED1"/>
    <w:rsid w:val="00D27F52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07A"/>
    <w:rsid w:val="00D37267"/>
    <w:rsid w:val="00D37724"/>
    <w:rsid w:val="00D379E9"/>
    <w:rsid w:val="00D37B99"/>
    <w:rsid w:val="00D37C5B"/>
    <w:rsid w:val="00D37DF5"/>
    <w:rsid w:val="00D37F99"/>
    <w:rsid w:val="00D4041E"/>
    <w:rsid w:val="00D40515"/>
    <w:rsid w:val="00D40DC4"/>
    <w:rsid w:val="00D40E7E"/>
    <w:rsid w:val="00D41AAB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A6"/>
    <w:rsid w:val="00D436F4"/>
    <w:rsid w:val="00D438AC"/>
    <w:rsid w:val="00D43C0B"/>
    <w:rsid w:val="00D43CC1"/>
    <w:rsid w:val="00D43ECF"/>
    <w:rsid w:val="00D441C4"/>
    <w:rsid w:val="00D441F0"/>
    <w:rsid w:val="00D44228"/>
    <w:rsid w:val="00D442A3"/>
    <w:rsid w:val="00D44894"/>
    <w:rsid w:val="00D44AA2"/>
    <w:rsid w:val="00D44BDF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25B9"/>
    <w:rsid w:val="00D532D5"/>
    <w:rsid w:val="00D53CEF"/>
    <w:rsid w:val="00D53EB6"/>
    <w:rsid w:val="00D5488C"/>
    <w:rsid w:val="00D54CDE"/>
    <w:rsid w:val="00D54D19"/>
    <w:rsid w:val="00D5514A"/>
    <w:rsid w:val="00D553AB"/>
    <w:rsid w:val="00D55BC4"/>
    <w:rsid w:val="00D55E43"/>
    <w:rsid w:val="00D56131"/>
    <w:rsid w:val="00D5635E"/>
    <w:rsid w:val="00D5656C"/>
    <w:rsid w:val="00D56709"/>
    <w:rsid w:val="00D56833"/>
    <w:rsid w:val="00D56DAB"/>
    <w:rsid w:val="00D572EB"/>
    <w:rsid w:val="00D6045A"/>
    <w:rsid w:val="00D60565"/>
    <w:rsid w:val="00D60666"/>
    <w:rsid w:val="00D60C92"/>
    <w:rsid w:val="00D6153A"/>
    <w:rsid w:val="00D623DC"/>
    <w:rsid w:val="00D62657"/>
    <w:rsid w:val="00D62B54"/>
    <w:rsid w:val="00D62C7B"/>
    <w:rsid w:val="00D63555"/>
    <w:rsid w:val="00D637BF"/>
    <w:rsid w:val="00D6384D"/>
    <w:rsid w:val="00D63873"/>
    <w:rsid w:val="00D63949"/>
    <w:rsid w:val="00D6395D"/>
    <w:rsid w:val="00D63B89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4E"/>
    <w:rsid w:val="00D73CC6"/>
    <w:rsid w:val="00D73CCC"/>
    <w:rsid w:val="00D73FEB"/>
    <w:rsid w:val="00D74045"/>
    <w:rsid w:val="00D74BFA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34A"/>
    <w:rsid w:val="00D77617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D02"/>
    <w:rsid w:val="00D82FC1"/>
    <w:rsid w:val="00D835A0"/>
    <w:rsid w:val="00D83E75"/>
    <w:rsid w:val="00D8421A"/>
    <w:rsid w:val="00D8431B"/>
    <w:rsid w:val="00D84440"/>
    <w:rsid w:val="00D8470F"/>
    <w:rsid w:val="00D84906"/>
    <w:rsid w:val="00D84E03"/>
    <w:rsid w:val="00D85056"/>
    <w:rsid w:val="00D8562D"/>
    <w:rsid w:val="00D860D7"/>
    <w:rsid w:val="00D8665F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899"/>
    <w:rsid w:val="00DA4A27"/>
    <w:rsid w:val="00DA4A6E"/>
    <w:rsid w:val="00DA4F43"/>
    <w:rsid w:val="00DA5725"/>
    <w:rsid w:val="00DA5CEF"/>
    <w:rsid w:val="00DA5ED5"/>
    <w:rsid w:val="00DA5FA4"/>
    <w:rsid w:val="00DA6251"/>
    <w:rsid w:val="00DA66FE"/>
    <w:rsid w:val="00DA6883"/>
    <w:rsid w:val="00DA68E0"/>
    <w:rsid w:val="00DA703E"/>
    <w:rsid w:val="00DA73D8"/>
    <w:rsid w:val="00DA7C74"/>
    <w:rsid w:val="00DA7D2A"/>
    <w:rsid w:val="00DB0176"/>
    <w:rsid w:val="00DB020B"/>
    <w:rsid w:val="00DB0CB5"/>
    <w:rsid w:val="00DB13C5"/>
    <w:rsid w:val="00DB1512"/>
    <w:rsid w:val="00DB15FB"/>
    <w:rsid w:val="00DB1B16"/>
    <w:rsid w:val="00DB1F1F"/>
    <w:rsid w:val="00DB23FF"/>
    <w:rsid w:val="00DB26E3"/>
    <w:rsid w:val="00DB2881"/>
    <w:rsid w:val="00DB2C4B"/>
    <w:rsid w:val="00DB3008"/>
    <w:rsid w:val="00DB39D0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EEF"/>
    <w:rsid w:val="00DC02A7"/>
    <w:rsid w:val="00DC036C"/>
    <w:rsid w:val="00DC05AF"/>
    <w:rsid w:val="00DC06DB"/>
    <w:rsid w:val="00DC08D7"/>
    <w:rsid w:val="00DC0D33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E0A"/>
    <w:rsid w:val="00DC4FD3"/>
    <w:rsid w:val="00DC5351"/>
    <w:rsid w:val="00DC5696"/>
    <w:rsid w:val="00DC5BB7"/>
    <w:rsid w:val="00DC6120"/>
    <w:rsid w:val="00DC6157"/>
    <w:rsid w:val="00DC656B"/>
    <w:rsid w:val="00DC6F47"/>
    <w:rsid w:val="00DC7877"/>
    <w:rsid w:val="00DC7EA9"/>
    <w:rsid w:val="00DD07B0"/>
    <w:rsid w:val="00DD0887"/>
    <w:rsid w:val="00DD0A68"/>
    <w:rsid w:val="00DD0A86"/>
    <w:rsid w:val="00DD0B17"/>
    <w:rsid w:val="00DD1759"/>
    <w:rsid w:val="00DD1ADD"/>
    <w:rsid w:val="00DD1C90"/>
    <w:rsid w:val="00DD1D61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58C"/>
    <w:rsid w:val="00DD47B5"/>
    <w:rsid w:val="00DD4B4E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AF9"/>
    <w:rsid w:val="00DE0CDC"/>
    <w:rsid w:val="00DE1DCD"/>
    <w:rsid w:val="00DE2779"/>
    <w:rsid w:val="00DE29A4"/>
    <w:rsid w:val="00DE2EB3"/>
    <w:rsid w:val="00DE31FD"/>
    <w:rsid w:val="00DE34C1"/>
    <w:rsid w:val="00DE35B9"/>
    <w:rsid w:val="00DE40FA"/>
    <w:rsid w:val="00DE48AE"/>
    <w:rsid w:val="00DE4CE5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496"/>
    <w:rsid w:val="00DE7591"/>
    <w:rsid w:val="00DE778A"/>
    <w:rsid w:val="00DE7BE7"/>
    <w:rsid w:val="00DE7D43"/>
    <w:rsid w:val="00DE7EB4"/>
    <w:rsid w:val="00DF009F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8E5"/>
    <w:rsid w:val="00DF1994"/>
    <w:rsid w:val="00DF1C3D"/>
    <w:rsid w:val="00DF1F27"/>
    <w:rsid w:val="00DF2976"/>
    <w:rsid w:val="00DF2D1B"/>
    <w:rsid w:val="00DF2D65"/>
    <w:rsid w:val="00DF2E88"/>
    <w:rsid w:val="00DF2F97"/>
    <w:rsid w:val="00DF37DB"/>
    <w:rsid w:val="00DF3D5C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C3A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8BF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B5"/>
    <w:rsid w:val="00E079D2"/>
    <w:rsid w:val="00E07A80"/>
    <w:rsid w:val="00E07ABC"/>
    <w:rsid w:val="00E07DDA"/>
    <w:rsid w:val="00E10016"/>
    <w:rsid w:val="00E1057D"/>
    <w:rsid w:val="00E1084F"/>
    <w:rsid w:val="00E108E8"/>
    <w:rsid w:val="00E1092F"/>
    <w:rsid w:val="00E109A2"/>
    <w:rsid w:val="00E10C67"/>
    <w:rsid w:val="00E10FB3"/>
    <w:rsid w:val="00E1240F"/>
    <w:rsid w:val="00E13AA6"/>
    <w:rsid w:val="00E13D1D"/>
    <w:rsid w:val="00E14B36"/>
    <w:rsid w:val="00E1515B"/>
    <w:rsid w:val="00E15592"/>
    <w:rsid w:val="00E15740"/>
    <w:rsid w:val="00E15D0F"/>
    <w:rsid w:val="00E15E52"/>
    <w:rsid w:val="00E163FA"/>
    <w:rsid w:val="00E16642"/>
    <w:rsid w:val="00E1691E"/>
    <w:rsid w:val="00E16CA2"/>
    <w:rsid w:val="00E172BE"/>
    <w:rsid w:val="00E17592"/>
    <w:rsid w:val="00E17856"/>
    <w:rsid w:val="00E17A46"/>
    <w:rsid w:val="00E17E64"/>
    <w:rsid w:val="00E20120"/>
    <w:rsid w:val="00E20156"/>
    <w:rsid w:val="00E2060A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34D"/>
    <w:rsid w:val="00E23763"/>
    <w:rsid w:val="00E244F7"/>
    <w:rsid w:val="00E245B9"/>
    <w:rsid w:val="00E2494E"/>
    <w:rsid w:val="00E25061"/>
    <w:rsid w:val="00E253D5"/>
    <w:rsid w:val="00E25564"/>
    <w:rsid w:val="00E25B7A"/>
    <w:rsid w:val="00E25CC2"/>
    <w:rsid w:val="00E261BD"/>
    <w:rsid w:val="00E261F3"/>
    <w:rsid w:val="00E266B3"/>
    <w:rsid w:val="00E26BDE"/>
    <w:rsid w:val="00E270B1"/>
    <w:rsid w:val="00E270E1"/>
    <w:rsid w:val="00E279B8"/>
    <w:rsid w:val="00E300B0"/>
    <w:rsid w:val="00E300BE"/>
    <w:rsid w:val="00E3076B"/>
    <w:rsid w:val="00E30C48"/>
    <w:rsid w:val="00E30CEB"/>
    <w:rsid w:val="00E30EBD"/>
    <w:rsid w:val="00E30FAB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812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B59"/>
    <w:rsid w:val="00E370B2"/>
    <w:rsid w:val="00E37404"/>
    <w:rsid w:val="00E375B1"/>
    <w:rsid w:val="00E3778C"/>
    <w:rsid w:val="00E377BD"/>
    <w:rsid w:val="00E377E3"/>
    <w:rsid w:val="00E4002B"/>
    <w:rsid w:val="00E4011D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2921"/>
    <w:rsid w:val="00E434E1"/>
    <w:rsid w:val="00E4389B"/>
    <w:rsid w:val="00E4396A"/>
    <w:rsid w:val="00E43CDA"/>
    <w:rsid w:val="00E43E27"/>
    <w:rsid w:val="00E440B5"/>
    <w:rsid w:val="00E44327"/>
    <w:rsid w:val="00E44424"/>
    <w:rsid w:val="00E44D06"/>
    <w:rsid w:val="00E4521D"/>
    <w:rsid w:val="00E454AF"/>
    <w:rsid w:val="00E454FF"/>
    <w:rsid w:val="00E4561C"/>
    <w:rsid w:val="00E4565D"/>
    <w:rsid w:val="00E456B8"/>
    <w:rsid w:val="00E46978"/>
    <w:rsid w:val="00E474D0"/>
    <w:rsid w:val="00E479A2"/>
    <w:rsid w:val="00E50093"/>
    <w:rsid w:val="00E50669"/>
    <w:rsid w:val="00E50776"/>
    <w:rsid w:val="00E509D2"/>
    <w:rsid w:val="00E50B3F"/>
    <w:rsid w:val="00E50D5F"/>
    <w:rsid w:val="00E515B8"/>
    <w:rsid w:val="00E51B3B"/>
    <w:rsid w:val="00E525C5"/>
    <w:rsid w:val="00E52BDC"/>
    <w:rsid w:val="00E52D69"/>
    <w:rsid w:val="00E52EFA"/>
    <w:rsid w:val="00E53818"/>
    <w:rsid w:val="00E539D4"/>
    <w:rsid w:val="00E53BBF"/>
    <w:rsid w:val="00E541FD"/>
    <w:rsid w:val="00E5428E"/>
    <w:rsid w:val="00E5433C"/>
    <w:rsid w:val="00E54712"/>
    <w:rsid w:val="00E54C4E"/>
    <w:rsid w:val="00E54CC1"/>
    <w:rsid w:val="00E550A9"/>
    <w:rsid w:val="00E5584A"/>
    <w:rsid w:val="00E55E14"/>
    <w:rsid w:val="00E55F5A"/>
    <w:rsid w:val="00E56B7C"/>
    <w:rsid w:val="00E571B4"/>
    <w:rsid w:val="00E575C3"/>
    <w:rsid w:val="00E57955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57"/>
    <w:rsid w:val="00E61E98"/>
    <w:rsid w:val="00E6241A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7BC"/>
    <w:rsid w:val="00E65A10"/>
    <w:rsid w:val="00E65AC4"/>
    <w:rsid w:val="00E65B4A"/>
    <w:rsid w:val="00E662A3"/>
    <w:rsid w:val="00E66B32"/>
    <w:rsid w:val="00E670FF"/>
    <w:rsid w:val="00E67114"/>
    <w:rsid w:val="00E6712A"/>
    <w:rsid w:val="00E671E8"/>
    <w:rsid w:val="00E6726D"/>
    <w:rsid w:val="00E67BE2"/>
    <w:rsid w:val="00E67BF4"/>
    <w:rsid w:val="00E67E10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1B"/>
    <w:rsid w:val="00E72AB8"/>
    <w:rsid w:val="00E7331A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4F2"/>
    <w:rsid w:val="00E77950"/>
    <w:rsid w:val="00E77D34"/>
    <w:rsid w:val="00E77F80"/>
    <w:rsid w:val="00E8028B"/>
    <w:rsid w:val="00E80350"/>
    <w:rsid w:val="00E80DD9"/>
    <w:rsid w:val="00E81298"/>
    <w:rsid w:val="00E81540"/>
    <w:rsid w:val="00E815B1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5250"/>
    <w:rsid w:val="00E8548E"/>
    <w:rsid w:val="00E85960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BEC"/>
    <w:rsid w:val="00E90C87"/>
    <w:rsid w:val="00E90D8C"/>
    <w:rsid w:val="00E90EC4"/>
    <w:rsid w:val="00E9143A"/>
    <w:rsid w:val="00E91486"/>
    <w:rsid w:val="00E91A2C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4BB"/>
    <w:rsid w:val="00E966D7"/>
    <w:rsid w:val="00E967B6"/>
    <w:rsid w:val="00E9694C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E73"/>
    <w:rsid w:val="00EA145E"/>
    <w:rsid w:val="00EA151D"/>
    <w:rsid w:val="00EA17F5"/>
    <w:rsid w:val="00EA186A"/>
    <w:rsid w:val="00EA19DB"/>
    <w:rsid w:val="00EA1C98"/>
    <w:rsid w:val="00EA1DD9"/>
    <w:rsid w:val="00EA249D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418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70FB"/>
    <w:rsid w:val="00EB710C"/>
    <w:rsid w:val="00EB715A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C7"/>
    <w:rsid w:val="00EC2CE9"/>
    <w:rsid w:val="00EC2D5A"/>
    <w:rsid w:val="00EC2F7E"/>
    <w:rsid w:val="00EC30E7"/>
    <w:rsid w:val="00EC3756"/>
    <w:rsid w:val="00EC3C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56C"/>
    <w:rsid w:val="00ED1609"/>
    <w:rsid w:val="00ED1804"/>
    <w:rsid w:val="00ED19CD"/>
    <w:rsid w:val="00ED1C58"/>
    <w:rsid w:val="00ED2466"/>
    <w:rsid w:val="00ED2971"/>
    <w:rsid w:val="00ED2B17"/>
    <w:rsid w:val="00ED2F6C"/>
    <w:rsid w:val="00ED3682"/>
    <w:rsid w:val="00ED37CB"/>
    <w:rsid w:val="00ED3AD1"/>
    <w:rsid w:val="00ED3B26"/>
    <w:rsid w:val="00ED3C54"/>
    <w:rsid w:val="00ED414A"/>
    <w:rsid w:val="00ED4338"/>
    <w:rsid w:val="00ED453A"/>
    <w:rsid w:val="00ED4ABF"/>
    <w:rsid w:val="00ED4E11"/>
    <w:rsid w:val="00ED4EDB"/>
    <w:rsid w:val="00ED4F10"/>
    <w:rsid w:val="00ED590B"/>
    <w:rsid w:val="00ED6E42"/>
    <w:rsid w:val="00ED6F08"/>
    <w:rsid w:val="00ED6F61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922"/>
    <w:rsid w:val="00EE1CC2"/>
    <w:rsid w:val="00EE2420"/>
    <w:rsid w:val="00EE2724"/>
    <w:rsid w:val="00EE2981"/>
    <w:rsid w:val="00EE2AA4"/>
    <w:rsid w:val="00EE2AB9"/>
    <w:rsid w:val="00EE2E5F"/>
    <w:rsid w:val="00EE2FF7"/>
    <w:rsid w:val="00EE34BC"/>
    <w:rsid w:val="00EE34ED"/>
    <w:rsid w:val="00EE3AD8"/>
    <w:rsid w:val="00EE3B9E"/>
    <w:rsid w:val="00EE3C35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60CC"/>
    <w:rsid w:val="00EE641B"/>
    <w:rsid w:val="00EE6E68"/>
    <w:rsid w:val="00EE6E9D"/>
    <w:rsid w:val="00EE6F7D"/>
    <w:rsid w:val="00EE7237"/>
    <w:rsid w:val="00EE72A0"/>
    <w:rsid w:val="00EE7359"/>
    <w:rsid w:val="00EE7F34"/>
    <w:rsid w:val="00EF02C5"/>
    <w:rsid w:val="00EF087F"/>
    <w:rsid w:val="00EF0AE1"/>
    <w:rsid w:val="00EF10A1"/>
    <w:rsid w:val="00EF17A1"/>
    <w:rsid w:val="00EF1947"/>
    <w:rsid w:val="00EF1AA3"/>
    <w:rsid w:val="00EF1B47"/>
    <w:rsid w:val="00EF1C4F"/>
    <w:rsid w:val="00EF1F3A"/>
    <w:rsid w:val="00EF298D"/>
    <w:rsid w:val="00EF3024"/>
    <w:rsid w:val="00EF32CC"/>
    <w:rsid w:val="00EF342E"/>
    <w:rsid w:val="00EF369B"/>
    <w:rsid w:val="00EF403D"/>
    <w:rsid w:val="00EF5161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F8"/>
    <w:rsid w:val="00F00E03"/>
    <w:rsid w:val="00F0161A"/>
    <w:rsid w:val="00F016B6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86B"/>
    <w:rsid w:val="00F06A5D"/>
    <w:rsid w:val="00F06CA9"/>
    <w:rsid w:val="00F06CAE"/>
    <w:rsid w:val="00F0712A"/>
    <w:rsid w:val="00F076BF"/>
    <w:rsid w:val="00F07ADB"/>
    <w:rsid w:val="00F07BCE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3312"/>
    <w:rsid w:val="00F13744"/>
    <w:rsid w:val="00F14134"/>
    <w:rsid w:val="00F1469F"/>
    <w:rsid w:val="00F14896"/>
    <w:rsid w:val="00F14942"/>
    <w:rsid w:val="00F152BB"/>
    <w:rsid w:val="00F153BB"/>
    <w:rsid w:val="00F154EB"/>
    <w:rsid w:val="00F15707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81D"/>
    <w:rsid w:val="00F1791E"/>
    <w:rsid w:val="00F179C5"/>
    <w:rsid w:val="00F17EF9"/>
    <w:rsid w:val="00F214F7"/>
    <w:rsid w:val="00F21673"/>
    <w:rsid w:val="00F218DA"/>
    <w:rsid w:val="00F21900"/>
    <w:rsid w:val="00F21D1A"/>
    <w:rsid w:val="00F22338"/>
    <w:rsid w:val="00F228A6"/>
    <w:rsid w:val="00F22E3A"/>
    <w:rsid w:val="00F238F8"/>
    <w:rsid w:val="00F23EDB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46C"/>
    <w:rsid w:val="00F275EE"/>
    <w:rsid w:val="00F276F1"/>
    <w:rsid w:val="00F27ACF"/>
    <w:rsid w:val="00F27EAD"/>
    <w:rsid w:val="00F30D92"/>
    <w:rsid w:val="00F30DE1"/>
    <w:rsid w:val="00F30F4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EA"/>
    <w:rsid w:val="00F3445B"/>
    <w:rsid w:val="00F34798"/>
    <w:rsid w:val="00F34C13"/>
    <w:rsid w:val="00F34D6E"/>
    <w:rsid w:val="00F34E41"/>
    <w:rsid w:val="00F353A6"/>
    <w:rsid w:val="00F356BF"/>
    <w:rsid w:val="00F35BA4"/>
    <w:rsid w:val="00F35CE5"/>
    <w:rsid w:val="00F35D25"/>
    <w:rsid w:val="00F3696E"/>
    <w:rsid w:val="00F36B57"/>
    <w:rsid w:val="00F36E95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131"/>
    <w:rsid w:val="00F419E7"/>
    <w:rsid w:val="00F41E4B"/>
    <w:rsid w:val="00F42216"/>
    <w:rsid w:val="00F42529"/>
    <w:rsid w:val="00F428BF"/>
    <w:rsid w:val="00F429EA"/>
    <w:rsid w:val="00F42C8C"/>
    <w:rsid w:val="00F42EA0"/>
    <w:rsid w:val="00F4320A"/>
    <w:rsid w:val="00F438CD"/>
    <w:rsid w:val="00F440F2"/>
    <w:rsid w:val="00F443AA"/>
    <w:rsid w:val="00F44628"/>
    <w:rsid w:val="00F44DB1"/>
    <w:rsid w:val="00F451B7"/>
    <w:rsid w:val="00F454E2"/>
    <w:rsid w:val="00F45749"/>
    <w:rsid w:val="00F45798"/>
    <w:rsid w:val="00F45A9D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74E"/>
    <w:rsid w:val="00F54ED7"/>
    <w:rsid w:val="00F55405"/>
    <w:rsid w:val="00F55483"/>
    <w:rsid w:val="00F55521"/>
    <w:rsid w:val="00F55612"/>
    <w:rsid w:val="00F55732"/>
    <w:rsid w:val="00F55B64"/>
    <w:rsid w:val="00F55BAF"/>
    <w:rsid w:val="00F55E2B"/>
    <w:rsid w:val="00F561B3"/>
    <w:rsid w:val="00F56208"/>
    <w:rsid w:val="00F56E3E"/>
    <w:rsid w:val="00F56E70"/>
    <w:rsid w:val="00F577DD"/>
    <w:rsid w:val="00F57DAD"/>
    <w:rsid w:val="00F57DDD"/>
    <w:rsid w:val="00F60066"/>
    <w:rsid w:val="00F6016F"/>
    <w:rsid w:val="00F603F3"/>
    <w:rsid w:val="00F6098B"/>
    <w:rsid w:val="00F61431"/>
    <w:rsid w:val="00F614F2"/>
    <w:rsid w:val="00F61BB9"/>
    <w:rsid w:val="00F61E6D"/>
    <w:rsid w:val="00F624E9"/>
    <w:rsid w:val="00F628E0"/>
    <w:rsid w:val="00F6356B"/>
    <w:rsid w:val="00F63731"/>
    <w:rsid w:val="00F63A65"/>
    <w:rsid w:val="00F63D6F"/>
    <w:rsid w:val="00F6419A"/>
    <w:rsid w:val="00F643EB"/>
    <w:rsid w:val="00F64444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915"/>
    <w:rsid w:val="00F70953"/>
    <w:rsid w:val="00F71939"/>
    <w:rsid w:val="00F71B03"/>
    <w:rsid w:val="00F71CB3"/>
    <w:rsid w:val="00F71D68"/>
    <w:rsid w:val="00F72001"/>
    <w:rsid w:val="00F721C0"/>
    <w:rsid w:val="00F72323"/>
    <w:rsid w:val="00F7246E"/>
    <w:rsid w:val="00F7254D"/>
    <w:rsid w:val="00F7256E"/>
    <w:rsid w:val="00F725A6"/>
    <w:rsid w:val="00F729AA"/>
    <w:rsid w:val="00F729AF"/>
    <w:rsid w:val="00F72B77"/>
    <w:rsid w:val="00F72B81"/>
    <w:rsid w:val="00F72E73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3822"/>
    <w:rsid w:val="00F83F19"/>
    <w:rsid w:val="00F84392"/>
    <w:rsid w:val="00F84534"/>
    <w:rsid w:val="00F8456B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682C"/>
    <w:rsid w:val="00F87194"/>
    <w:rsid w:val="00F872EB"/>
    <w:rsid w:val="00F87411"/>
    <w:rsid w:val="00F875F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3AC2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0A9"/>
    <w:rsid w:val="00FA320E"/>
    <w:rsid w:val="00FA33F9"/>
    <w:rsid w:val="00FA34B8"/>
    <w:rsid w:val="00FA4C2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12F9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CED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20"/>
    <w:rsid w:val="00FB71F2"/>
    <w:rsid w:val="00FB72CF"/>
    <w:rsid w:val="00FB7CD9"/>
    <w:rsid w:val="00FC04E1"/>
    <w:rsid w:val="00FC166C"/>
    <w:rsid w:val="00FC17A7"/>
    <w:rsid w:val="00FC193E"/>
    <w:rsid w:val="00FC2CB0"/>
    <w:rsid w:val="00FC2EE8"/>
    <w:rsid w:val="00FC35F9"/>
    <w:rsid w:val="00FC3877"/>
    <w:rsid w:val="00FC3B5A"/>
    <w:rsid w:val="00FC3B7E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9EE"/>
    <w:rsid w:val="00FC7CE6"/>
    <w:rsid w:val="00FD0157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3E9"/>
    <w:rsid w:val="00FD3708"/>
    <w:rsid w:val="00FD3736"/>
    <w:rsid w:val="00FD389C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7D4"/>
    <w:rsid w:val="00FD7ABB"/>
    <w:rsid w:val="00FD7BD3"/>
    <w:rsid w:val="00FD7D73"/>
    <w:rsid w:val="00FE0217"/>
    <w:rsid w:val="00FE05C6"/>
    <w:rsid w:val="00FE0956"/>
    <w:rsid w:val="00FE1177"/>
    <w:rsid w:val="00FE153C"/>
    <w:rsid w:val="00FE188E"/>
    <w:rsid w:val="00FE1984"/>
    <w:rsid w:val="00FE1EC8"/>
    <w:rsid w:val="00FE24A3"/>
    <w:rsid w:val="00FE27A2"/>
    <w:rsid w:val="00FE28EC"/>
    <w:rsid w:val="00FE29FB"/>
    <w:rsid w:val="00FE3056"/>
    <w:rsid w:val="00FE312A"/>
    <w:rsid w:val="00FE3501"/>
    <w:rsid w:val="00FE3B47"/>
    <w:rsid w:val="00FE4165"/>
    <w:rsid w:val="00FE48EE"/>
    <w:rsid w:val="00FE4AFC"/>
    <w:rsid w:val="00FE5D03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5D"/>
    <w:rsid w:val="00FF15D5"/>
    <w:rsid w:val="00FF17DB"/>
    <w:rsid w:val="00FF1BBD"/>
    <w:rsid w:val="00FF1C0C"/>
    <w:rsid w:val="00FF2061"/>
    <w:rsid w:val="00FF20AE"/>
    <w:rsid w:val="00FF22D1"/>
    <w:rsid w:val="00FF2E1B"/>
    <w:rsid w:val="00FF36AB"/>
    <w:rsid w:val="00FF377D"/>
    <w:rsid w:val="00FF3966"/>
    <w:rsid w:val="00FF3A04"/>
    <w:rsid w:val="00FF46A0"/>
    <w:rsid w:val="00FF4E34"/>
    <w:rsid w:val="00FF5690"/>
    <w:rsid w:val="00FF5E51"/>
    <w:rsid w:val="00FF5E56"/>
    <w:rsid w:val="00FF5F29"/>
    <w:rsid w:val="00FF6327"/>
    <w:rsid w:val="00FF6F90"/>
    <w:rsid w:val="00FF7000"/>
    <w:rsid w:val="00FF709D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03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FE6F9282-9C52-4F64-A39F-4E52A282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F3DBC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semiHidden/>
    <w:rsid w:val="00707B8A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99"/>
    <w:unhideWhenUsed/>
    <w:qFormat/>
    <w:rsid w:val="004E17A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semiHidden/>
    <w:rsid w:val="00707B8A"/>
  </w:style>
  <w:style w:type="paragraph" w:styleId="CommentSubject">
    <w:name w:val="annotation subject"/>
    <w:basedOn w:val="CommentText"/>
    <w:next w:val="CommentText"/>
    <w:semiHidden/>
    <w:rsid w:val="00707B8A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F66E3"/>
    <w:rPr>
      <w:rFonts w:ascii="Courier New" w:eastAsia="Times New Roman" w:hAnsi="Courier New" w:cs="Courier New"/>
      <w:sz w:val="20"/>
      <w:szCs w:val="20"/>
    </w:rPr>
  </w:style>
  <w:style w:type="paragraph" w:customStyle="1" w:styleId="FooterCentered8">
    <w:name w:val="FooterCentered8"/>
    <w:basedOn w:val="Footer"/>
    <w:rsid w:val="0044730E"/>
    <w:pPr>
      <w:jc w:val="center"/>
    </w:pPr>
  </w:style>
  <w:style w:type="paragraph" w:customStyle="1" w:styleId="Exar8">
    <w:name w:val="Exar8"/>
    <w:basedOn w:val="Footer"/>
    <w:rsid w:val="0044730E"/>
    <w:pPr>
      <w:tabs>
        <w:tab w:val="clear" w:pos="9360"/>
        <w:tab w:val="left" w:pos="720"/>
        <w:tab w:val="right" w:pos="8640"/>
      </w:tabs>
    </w:pPr>
    <w:rPr>
      <w:b/>
      <w:color w:val="2F4D8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A27CE0-08A6-48BA-A998-BFB0AB741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</Template>
  <TotalTime>100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704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/>
  <dc:description/>
  <cp:lastModifiedBy>Rajesh Ramanujam</cp:lastModifiedBy>
  <cp:revision>15</cp:revision>
  <cp:lastPrinted>2016-05-02T02:14:00Z</cp:lastPrinted>
  <dcterms:created xsi:type="dcterms:W3CDTF">2016-09-07T15:45:00Z</dcterms:created>
  <dcterms:modified xsi:type="dcterms:W3CDTF">2016-09-22T16:15:00Z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</Properties>
</file>