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F1F48" w14:textId="77777777" w:rsidR="00EC0E0A" w:rsidRPr="008B333F" w:rsidRDefault="00EC0E0A" w:rsidP="00D37FB3">
      <w:pPr>
        <w:rPr>
          <w:rFonts w:ascii="Palatino Linotype" w:hAnsi="Palatino Linotype"/>
        </w:rPr>
      </w:pPr>
    </w:p>
    <w:p w14:paraId="6B8FD469" w14:textId="77777777" w:rsidR="00EC0E0A" w:rsidRPr="008B333F" w:rsidRDefault="00EC0E0A" w:rsidP="00D37FB3">
      <w:pPr>
        <w:rPr>
          <w:rFonts w:ascii="Palatino Linotype" w:hAnsi="Palatino Linotype"/>
        </w:rPr>
      </w:pPr>
    </w:p>
    <w:p w14:paraId="07D4B663" w14:textId="77777777" w:rsidR="00EC0E0A" w:rsidRPr="008B333F" w:rsidRDefault="00EC0E0A" w:rsidP="00D37FB3">
      <w:pPr>
        <w:rPr>
          <w:rFonts w:ascii="Palatino Linotype" w:hAnsi="Palatino Linotype"/>
        </w:rPr>
      </w:pPr>
    </w:p>
    <w:p w14:paraId="0665995C" w14:textId="77777777" w:rsidR="00EC0E0A" w:rsidRPr="008B333F" w:rsidRDefault="00EC0E0A" w:rsidP="00D37FB3">
      <w:pPr>
        <w:rPr>
          <w:rFonts w:ascii="Palatino Linotype" w:hAnsi="Palatino Linotype"/>
        </w:rPr>
      </w:pPr>
    </w:p>
    <w:p w14:paraId="02B9040A" w14:textId="77777777" w:rsidR="00EC0E0A" w:rsidRPr="008B333F" w:rsidRDefault="00EC0E0A" w:rsidP="00D37FB3">
      <w:pPr>
        <w:rPr>
          <w:rFonts w:ascii="Palatino Linotype" w:hAnsi="Palatino Linotype"/>
        </w:rPr>
      </w:pPr>
    </w:p>
    <w:p w14:paraId="0EDCAE28" w14:textId="77777777" w:rsidR="00EC0E0A" w:rsidRPr="008B333F" w:rsidRDefault="00EC0E0A" w:rsidP="00D37FB3">
      <w:pPr>
        <w:rPr>
          <w:rFonts w:ascii="Palatino Linotype" w:hAnsi="Palatino Linotype"/>
        </w:rPr>
      </w:pPr>
    </w:p>
    <w:p w14:paraId="4311E2B1" w14:textId="77777777" w:rsidR="00EC0E0A" w:rsidRPr="008B333F" w:rsidRDefault="00EC0E0A" w:rsidP="00D37FB3">
      <w:pPr>
        <w:rPr>
          <w:rFonts w:ascii="Palatino Linotype" w:hAnsi="Palatino Linotype"/>
        </w:rPr>
      </w:pPr>
    </w:p>
    <w:p w14:paraId="20326696" w14:textId="77777777" w:rsidR="00EC0E0A" w:rsidRPr="008B333F" w:rsidRDefault="00EC0E0A" w:rsidP="00D37FB3">
      <w:pPr>
        <w:rPr>
          <w:rFonts w:ascii="Palatino Linotype" w:hAnsi="Palatino Linotype"/>
        </w:rPr>
      </w:pPr>
    </w:p>
    <w:p w14:paraId="48964A81" w14:textId="77777777" w:rsidR="00EC0E0A" w:rsidRPr="008B333F" w:rsidRDefault="00EC0E0A" w:rsidP="00D37FB3">
      <w:pPr>
        <w:rPr>
          <w:rFonts w:ascii="Palatino Linotype" w:hAnsi="Palatino Linotype"/>
        </w:rPr>
      </w:pPr>
    </w:p>
    <w:p w14:paraId="48B511AD" w14:textId="77777777" w:rsidR="00EC0E0A" w:rsidRPr="008B333F" w:rsidRDefault="00EC0E0A" w:rsidP="00D37FB3">
      <w:pPr>
        <w:rPr>
          <w:rFonts w:ascii="Palatino Linotype" w:hAnsi="Palatino Linotype"/>
        </w:rPr>
      </w:pPr>
    </w:p>
    <w:p w14:paraId="6573F961" w14:textId="77777777" w:rsidR="00EC0E0A" w:rsidRPr="008B333F" w:rsidRDefault="00EC0E0A" w:rsidP="00D37FB3">
      <w:pPr>
        <w:rPr>
          <w:rFonts w:ascii="Palatino Linotype" w:hAnsi="Palatino Linotype"/>
        </w:rPr>
      </w:pPr>
    </w:p>
    <w:p w14:paraId="2D32EEC8" w14:textId="77777777" w:rsidR="00EC0E0A" w:rsidRPr="008B333F" w:rsidRDefault="00EC0E0A" w:rsidP="00D37FB3">
      <w:pPr>
        <w:rPr>
          <w:rFonts w:ascii="Palatino Linotype" w:hAnsi="Palatino Linotype"/>
        </w:rPr>
      </w:pPr>
    </w:p>
    <w:p w14:paraId="15FF41C1" w14:textId="77777777" w:rsidR="00EC0E0A" w:rsidRPr="008B333F" w:rsidRDefault="00EC0E0A" w:rsidP="00D37FB3">
      <w:pPr>
        <w:jc w:val="center"/>
        <w:rPr>
          <w:rFonts w:ascii="Palatino Linotype" w:hAnsi="Palatino Linotype"/>
        </w:rPr>
      </w:pPr>
    </w:p>
    <w:p w14:paraId="66A3D21B" w14:textId="77777777" w:rsidR="00104980" w:rsidRDefault="00104980" w:rsidP="00104980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2870 </w:t>
      </w:r>
      <w:proofErr w:type="spellStart"/>
      <w:r>
        <w:rPr>
          <w:rFonts w:ascii="Palatino Linotype" w:hAnsi="Palatino Linotype"/>
        </w:rPr>
        <w:t>Zanker</w:t>
      </w:r>
      <w:proofErr w:type="spellEnd"/>
      <w:r>
        <w:rPr>
          <w:rFonts w:ascii="Palatino Linotype" w:hAnsi="Palatino Linotype"/>
        </w:rPr>
        <w:t xml:space="preserve"> Road, </w:t>
      </w:r>
    </w:p>
    <w:p w14:paraId="35C03FAF" w14:textId="77777777" w:rsidR="00104980" w:rsidRDefault="00104980" w:rsidP="00104980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Suite 210, </w:t>
      </w:r>
    </w:p>
    <w:p w14:paraId="2B57E94D" w14:textId="77777777" w:rsidR="00104980" w:rsidRDefault="00104980" w:rsidP="00104980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San Jose, CA 95134 </w:t>
      </w:r>
    </w:p>
    <w:p w14:paraId="2EC0C00B" w14:textId="669E08CF" w:rsidR="00EC0E0A" w:rsidRPr="008B333F" w:rsidRDefault="00104980" w:rsidP="00104980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(408) 617-5209</w:t>
      </w:r>
      <w:bookmarkStart w:id="0" w:name="_GoBack"/>
      <w:bookmarkEnd w:id="0"/>
    </w:p>
    <w:p w14:paraId="33943AE4" w14:textId="77777777" w:rsidR="00EC0E0A" w:rsidRDefault="00114B20" w:rsidP="00D37FB3">
      <w:pPr>
        <w:jc w:val="center"/>
        <w:rPr>
          <w:rStyle w:val="Hyperlink"/>
          <w:rFonts w:ascii="Palatino Linotype" w:hAnsi="Palatino Linotype"/>
        </w:rPr>
      </w:pPr>
      <w:hyperlink r:id="rId8" w:history="1">
        <w:r w:rsidR="00EC0E0A" w:rsidRPr="008B333F">
          <w:rPr>
            <w:rStyle w:val="Hyperlink"/>
            <w:rFonts w:ascii="Palatino Linotype" w:hAnsi="Palatino Linotype"/>
          </w:rPr>
          <w:t>http://www.netspeedsystems.com</w:t>
        </w:r>
      </w:hyperlink>
    </w:p>
    <w:p w14:paraId="58A40EF3" w14:textId="77777777" w:rsidR="00EC0E0A" w:rsidRPr="003D5EA9" w:rsidRDefault="00EC0E0A" w:rsidP="003D5EA9"/>
    <w:p w14:paraId="28DE5D1E" w14:textId="77777777" w:rsidR="00EC0E0A" w:rsidRPr="003D5EA9" w:rsidRDefault="00EC0E0A" w:rsidP="003D5EA9"/>
    <w:p w14:paraId="75A6FD65" w14:textId="77777777" w:rsidR="00EC0E0A" w:rsidRPr="003D5EA9" w:rsidRDefault="00EC0E0A" w:rsidP="003D5EA9"/>
    <w:p w14:paraId="2254000F" w14:textId="77777777" w:rsidR="00EC0E0A" w:rsidRPr="003D5EA9" w:rsidRDefault="00EC0E0A" w:rsidP="003D5EA9"/>
    <w:p w14:paraId="0B92F660" w14:textId="77777777" w:rsidR="00EC0E0A" w:rsidRPr="003D5EA9" w:rsidRDefault="00EC0E0A" w:rsidP="003D5EA9"/>
    <w:p w14:paraId="200279D3" w14:textId="77777777" w:rsidR="00EC0E0A" w:rsidRPr="003D5EA9" w:rsidRDefault="00EC0E0A" w:rsidP="003D5EA9"/>
    <w:p w14:paraId="1A0848EE" w14:textId="77777777" w:rsidR="00EC0E0A" w:rsidRDefault="00EC0E0A" w:rsidP="003D5EA9"/>
    <w:sectPr w:rsidR="00EC0E0A" w:rsidSect="00CC3D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BE50A" w14:textId="77777777" w:rsidR="00114B20" w:rsidRDefault="00114B20" w:rsidP="00DF32E5">
      <w:r>
        <w:separator/>
      </w:r>
    </w:p>
    <w:p w14:paraId="76BE9BDA" w14:textId="77777777" w:rsidR="00114B20" w:rsidRDefault="00114B20" w:rsidP="00DF32E5"/>
  </w:endnote>
  <w:endnote w:type="continuationSeparator" w:id="0">
    <w:p w14:paraId="5AC47175" w14:textId="77777777" w:rsidR="00114B20" w:rsidRDefault="00114B20" w:rsidP="00DF32E5">
      <w:r>
        <w:continuationSeparator/>
      </w:r>
    </w:p>
    <w:p w14:paraId="3D4170C4" w14:textId="77777777" w:rsidR="00114B20" w:rsidRDefault="00114B20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A94C7" w14:textId="77777777" w:rsidR="008D111A" w:rsidRDefault="008D1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B5E37" w14:textId="3ECA1637" w:rsidR="00B2657D" w:rsidRDefault="00B2657D" w:rsidP="00B6471F">
    <w:pPr>
      <w:pStyle w:val="FooterCentered"/>
      <w:tabs>
        <w:tab w:val="left" w:pos="5730"/>
      </w:tabs>
      <w:spacing w:after="0"/>
      <w:jc w:val="left"/>
    </w:pPr>
    <w:r>
      <w:tab/>
    </w:r>
  </w:p>
  <w:p w14:paraId="64CA7A20" w14:textId="51BD7D90" w:rsidR="00B2657D" w:rsidRDefault="00B2657D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B33C240" wp14:editId="4BAFDB94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B27A5" id="Line 1100" o:spid="_x0000_s1026" style="position:absolute;z-index:2516608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46BBFE5B" w14:textId="7EE53082" w:rsidR="00B2657D" w:rsidRDefault="00B2657D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498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3B1D9E" w14:textId="5529693B" w:rsidR="00B2657D" w:rsidRPr="00DF32E5" w:rsidRDefault="00B2657D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1A77A" w14:textId="77777777" w:rsidR="008D111A" w:rsidRDefault="008D1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76F73" w14:textId="77777777" w:rsidR="00114B20" w:rsidRDefault="00114B20" w:rsidP="00DF32E5">
      <w:r>
        <w:separator/>
      </w:r>
    </w:p>
    <w:p w14:paraId="6EFB5B5A" w14:textId="77777777" w:rsidR="00114B20" w:rsidRDefault="00114B20" w:rsidP="00DF32E5"/>
  </w:footnote>
  <w:footnote w:type="continuationSeparator" w:id="0">
    <w:p w14:paraId="7AA9205A" w14:textId="77777777" w:rsidR="00114B20" w:rsidRDefault="00114B20" w:rsidP="00DF32E5">
      <w:r>
        <w:continuationSeparator/>
      </w:r>
    </w:p>
    <w:p w14:paraId="454B22AB" w14:textId="77777777" w:rsidR="00114B20" w:rsidRDefault="00114B20" w:rsidP="00DF3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DDEBE" w14:textId="77777777" w:rsidR="008D111A" w:rsidRDefault="008D11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47DE7BA2" w:rsidR="00B2657D" w:rsidRDefault="00114B20" w:rsidP="00DF32E5">
    <w:pPr>
      <w:pStyle w:val="Header"/>
    </w:pPr>
    <w:sdt>
      <w:sdtPr>
        <w:id w:val="2054412537"/>
        <w:docPartObj>
          <w:docPartGallery w:val="Watermarks"/>
          <w:docPartUnique/>
        </w:docPartObj>
      </w:sdtPr>
      <w:sdtEndPr/>
      <w:sdtContent>
        <w:r>
          <w:pict w14:anchorId="5D869F0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3194" type="#_x0000_t136" style="position:absolute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B2657D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D9689" id="Line 1101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B2657D">
      <w:drawing>
        <wp:inline distT="0" distB="0" distL="0" distR="0" wp14:anchorId="00485DE0" wp14:editId="14CF77AA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B2657D" w:rsidRDefault="00B2657D" w:rsidP="00DF32E5">
    <w:pPr>
      <w:pStyle w:val="Header"/>
    </w:pPr>
  </w:p>
  <w:p w14:paraId="376C616C" w14:textId="77777777" w:rsidR="00B2657D" w:rsidRDefault="00B2657D" w:rsidP="00DF32E5">
    <w:pPr>
      <w:pStyle w:val="Header"/>
    </w:pPr>
  </w:p>
  <w:p w14:paraId="53E24699" w14:textId="77777777" w:rsidR="00B2657D" w:rsidRDefault="00B2657D" w:rsidP="00DF32E5">
    <w:pPr>
      <w:pStyle w:val="Header"/>
    </w:pPr>
  </w:p>
  <w:p w14:paraId="2ABB37AC" w14:textId="77777777" w:rsidR="00B2657D" w:rsidRDefault="00B2657D" w:rsidP="00DF32E5">
    <w:pPr>
      <w:pStyle w:val="Header"/>
    </w:pPr>
  </w:p>
  <w:p w14:paraId="6B537E06" w14:textId="77777777" w:rsidR="00B2657D" w:rsidRDefault="00B2657D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2"/>
  </w:num>
  <w:num w:numId="4">
    <w:abstractNumId w:val="11"/>
  </w:num>
  <w:num w:numId="5">
    <w:abstractNumId w:val="28"/>
  </w:num>
  <w:num w:numId="6">
    <w:abstractNumId w:val="31"/>
  </w:num>
  <w:num w:numId="7">
    <w:abstractNumId w:val="33"/>
  </w:num>
  <w:num w:numId="8">
    <w:abstractNumId w:val="37"/>
  </w:num>
  <w:num w:numId="9">
    <w:abstractNumId w:val="40"/>
  </w:num>
  <w:num w:numId="10">
    <w:abstractNumId w:val="24"/>
  </w:num>
  <w:num w:numId="11">
    <w:abstractNumId w:val="13"/>
  </w:num>
  <w:num w:numId="12">
    <w:abstractNumId w:val="35"/>
  </w:num>
  <w:num w:numId="13">
    <w:abstractNumId w:val="38"/>
  </w:num>
  <w:num w:numId="14">
    <w:abstractNumId w:val="25"/>
  </w:num>
  <w:num w:numId="15">
    <w:abstractNumId w:val="16"/>
  </w:num>
  <w:num w:numId="16">
    <w:abstractNumId w:val="15"/>
  </w:num>
  <w:num w:numId="17">
    <w:abstractNumId w:val="39"/>
  </w:num>
  <w:num w:numId="18">
    <w:abstractNumId w:val="22"/>
  </w:num>
  <w:num w:numId="19">
    <w:abstractNumId w:val="17"/>
  </w:num>
  <w:num w:numId="20">
    <w:abstractNumId w:val="21"/>
  </w:num>
  <w:num w:numId="21">
    <w:abstractNumId w:val="27"/>
  </w:num>
  <w:num w:numId="22">
    <w:abstractNumId w:val="1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9"/>
  </w:num>
  <w:num w:numId="28">
    <w:abstractNumId w:val="34"/>
  </w:num>
  <w:num w:numId="29">
    <w:abstractNumId w:val="19"/>
  </w:num>
  <w:num w:numId="30">
    <w:abstractNumId w:val="26"/>
  </w:num>
  <w:num w:numId="31">
    <w:abstractNumId w:val="36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0"/>
  </w:num>
  <w:num w:numId="42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195">
      <o:colormru v:ext="edit" colors="#b8b308,#002b5c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50CE"/>
    <w:rsid w:val="000052AB"/>
    <w:rsid w:val="00005455"/>
    <w:rsid w:val="00005E00"/>
    <w:rsid w:val="000060C5"/>
    <w:rsid w:val="000062BC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17F52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999"/>
    <w:rsid w:val="00053C35"/>
    <w:rsid w:val="000541BA"/>
    <w:rsid w:val="00054699"/>
    <w:rsid w:val="000546B6"/>
    <w:rsid w:val="000547D3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6F"/>
    <w:rsid w:val="00061C16"/>
    <w:rsid w:val="0006212E"/>
    <w:rsid w:val="00062753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295"/>
    <w:rsid w:val="000B6502"/>
    <w:rsid w:val="000B6B2F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9E1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980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4A0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20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9C0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AD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6F4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05E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277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76E"/>
    <w:rsid w:val="002429CB"/>
    <w:rsid w:val="00242B62"/>
    <w:rsid w:val="00242BBB"/>
    <w:rsid w:val="00242D4A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FB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92E"/>
    <w:rsid w:val="002D7F53"/>
    <w:rsid w:val="002E00B9"/>
    <w:rsid w:val="002E0105"/>
    <w:rsid w:val="002E0A54"/>
    <w:rsid w:val="002E0EA2"/>
    <w:rsid w:val="002E14E6"/>
    <w:rsid w:val="002E1560"/>
    <w:rsid w:val="002E174C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763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7CB"/>
    <w:rsid w:val="00327B9F"/>
    <w:rsid w:val="00330398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274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8F5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AE7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485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10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EA9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A83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1EB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692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0FCC"/>
    <w:rsid w:val="004E1217"/>
    <w:rsid w:val="004E121C"/>
    <w:rsid w:val="004E16C1"/>
    <w:rsid w:val="004E17A8"/>
    <w:rsid w:val="004E1B53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6C7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6E8F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1CD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6F5E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456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5F5F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446"/>
    <w:rsid w:val="005E4715"/>
    <w:rsid w:val="005E51F6"/>
    <w:rsid w:val="005E54AB"/>
    <w:rsid w:val="005E5552"/>
    <w:rsid w:val="005E55A1"/>
    <w:rsid w:val="005E5EC1"/>
    <w:rsid w:val="005E60D9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0BA9"/>
    <w:rsid w:val="00611A01"/>
    <w:rsid w:val="00611A41"/>
    <w:rsid w:val="00611CEB"/>
    <w:rsid w:val="00612696"/>
    <w:rsid w:val="006126F7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5621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49A"/>
    <w:rsid w:val="006749C2"/>
    <w:rsid w:val="00674C9C"/>
    <w:rsid w:val="0067537D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683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728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2FDD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A9D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0EC1"/>
    <w:rsid w:val="006F112A"/>
    <w:rsid w:val="006F15DE"/>
    <w:rsid w:val="006F17FD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6BD1"/>
    <w:rsid w:val="00707046"/>
    <w:rsid w:val="0070708C"/>
    <w:rsid w:val="007079C4"/>
    <w:rsid w:val="00707B8A"/>
    <w:rsid w:val="00707C23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17DC1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5E2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42D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5ED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AA7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592A"/>
    <w:rsid w:val="007D6194"/>
    <w:rsid w:val="007D6780"/>
    <w:rsid w:val="007D69C1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87F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5FD7"/>
    <w:rsid w:val="00816390"/>
    <w:rsid w:val="00816998"/>
    <w:rsid w:val="008169DC"/>
    <w:rsid w:val="008172F6"/>
    <w:rsid w:val="00817C7A"/>
    <w:rsid w:val="00817ECC"/>
    <w:rsid w:val="00817FFE"/>
    <w:rsid w:val="00820020"/>
    <w:rsid w:val="00820813"/>
    <w:rsid w:val="00820911"/>
    <w:rsid w:val="00820D08"/>
    <w:rsid w:val="00820E97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5E9F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5C8"/>
    <w:rsid w:val="00872D34"/>
    <w:rsid w:val="00872EC5"/>
    <w:rsid w:val="0087346D"/>
    <w:rsid w:val="0087356F"/>
    <w:rsid w:val="008735CC"/>
    <w:rsid w:val="00873726"/>
    <w:rsid w:val="0087397F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ACB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11A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992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00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97E3C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CA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3F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616"/>
    <w:rsid w:val="009E3810"/>
    <w:rsid w:val="009E45DE"/>
    <w:rsid w:val="009E48A4"/>
    <w:rsid w:val="009E4AFB"/>
    <w:rsid w:val="009E5763"/>
    <w:rsid w:val="009E5A8C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3F5D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0B0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DF7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4F4D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0A7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6C0D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A7D72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96A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CA8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099F"/>
    <w:rsid w:val="00B1112B"/>
    <w:rsid w:val="00B11145"/>
    <w:rsid w:val="00B112E6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845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3F57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5EF1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509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105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214E"/>
    <w:rsid w:val="00C8264B"/>
    <w:rsid w:val="00C82CC7"/>
    <w:rsid w:val="00C835FC"/>
    <w:rsid w:val="00C84043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B7FE4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A18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551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DE8"/>
    <w:rsid w:val="00DC7E99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45F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4C7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712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2FF2"/>
    <w:rsid w:val="00E3305F"/>
    <w:rsid w:val="00E330CD"/>
    <w:rsid w:val="00E337EA"/>
    <w:rsid w:val="00E33B59"/>
    <w:rsid w:val="00E33BE6"/>
    <w:rsid w:val="00E33ED5"/>
    <w:rsid w:val="00E3406E"/>
    <w:rsid w:val="00E34127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2A8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041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AAF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5D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E0A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248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1E6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B97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47B"/>
    <w:rsid w:val="00F545CD"/>
    <w:rsid w:val="00F5474E"/>
    <w:rsid w:val="00F54ED7"/>
    <w:rsid w:val="00F55405"/>
    <w:rsid w:val="00F55483"/>
    <w:rsid w:val="00F55521"/>
    <w:rsid w:val="00F55612"/>
    <w:rsid w:val="00F55732"/>
    <w:rsid w:val="00F558B3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1FF2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584"/>
    <w:rsid w:val="00FF36AB"/>
    <w:rsid w:val="00FF377D"/>
    <w:rsid w:val="00FF3966"/>
    <w:rsid w:val="00FF3A04"/>
    <w:rsid w:val="00FF46A0"/>
    <w:rsid w:val="00FF4988"/>
    <w:rsid w:val="00FF4E3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95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uiPriority w:val="9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9">
    <w:name w:val="FooterCentered19"/>
    <w:basedOn w:val="Footer"/>
    <w:rsid w:val="006E2A9D"/>
    <w:pPr>
      <w:jc w:val="center"/>
    </w:pPr>
  </w:style>
  <w:style w:type="paragraph" w:customStyle="1" w:styleId="Exar19">
    <w:name w:val="Exar19"/>
    <w:basedOn w:val="Footer"/>
    <w:rsid w:val="006E2A9D"/>
    <w:pPr>
      <w:tabs>
        <w:tab w:val="clear" w:pos="9360"/>
        <w:tab w:val="left" w:pos="720"/>
        <w:tab w:val="right" w:pos="8640"/>
      </w:tabs>
    </w:pPr>
    <w:rPr>
      <w:b/>
      <w:color w:val="2F4D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speedsystems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4C5D0-695E-49D1-BB56-92D03A5F5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163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18</cp:revision>
  <cp:lastPrinted>2015-09-28T03:56:00Z</cp:lastPrinted>
  <dcterms:created xsi:type="dcterms:W3CDTF">2016-04-20T05:15:00Z</dcterms:created>
  <dcterms:modified xsi:type="dcterms:W3CDTF">2016-11-02T02:15:00Z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