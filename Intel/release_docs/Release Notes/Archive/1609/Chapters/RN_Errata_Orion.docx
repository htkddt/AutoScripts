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6BD00" w14:textId="77777777" w:rsidR="00C73832" w:rsidRPr="008B333F" w:rsidRDefault="00C73832" w:rsidP="00C73832">
      <w:pPr>
        <w:pStyle w:val="Heading1"/>
        <w:rPr>
          <w:rFonts w:ascii="Palatino Linotype" w:hAnsi="Palatino Linotype"/>
          <w:color w:val="auto"/>
        </w:rPr>
      </w:pPr>
      <w:bookmarkStart w:id="0" w:name="_Toc462185192"/>
      <w:r w:rsidRPr="008B333F">
        <w:rPr>
          <w:rFonts w:ascii="Palatino Linotype" w:hAnsi="Palatino Linotype"/>
        </w:rPr>
        <w:t>Errata</w:t>
      </w:r>
      <w:bookmarkEnd w:id="0"/>
    </w:p>
    <w:p w14:paraId="278D743B" w14:textId="77777777" w:rsidR="00C73832" w:rsidRPr="008B333F" w:rsidRDefault="00C73832" w:rsidP="00C73832">
      <w:pPr>
        <w:pStyle w:val="Heading2"/>
        <w:rPr>
          <w:rFonts w:ascii="Palatino Linotype" w:hAnsi="Palatino Linotype"/>
          <w:color w:val="auto"/>
        </w:rPr>
      </w:pPr>
      <w:bookmarkStart w:id="1" w:name="_Toc462185193"/>
      <w:r w:rsidRPr="008B333F">
        <w:rPr>
          <w:rFonts w:ascii="Palatino Linotype" w:hAnsi="Palatino Linotype"/>
          <w:color w:val="auto"/>
        </w:rPr>
        <w:t>AHB</w:t>
      </w:r>
      <w:bookmarkEnd w:id="1"/>
    </w:p>
    <w:p w14:paraId="78B0BCFE" w14:textId="77777777" w:rsidR="00C73832" w:rsidRPr="008B333F" w:rsidRDefault="00C73832" w:rsidP="00BF7580">
      <w:pPr>
        <w:rPr>
          <w:rFonts w:ascii="Palatino Linotype" w:hAnsi="Palatino Linotype"/>
        </w:rPr>
      </w:pPr>
      <w:r w:rsidRPr="008B333F">
        <w:rPr>
          <w:rFonts w:ascii="Palatino Linotype" w:hAnsi="Palatino Linotype"/>
        </w:rPr>
        <w:t>There could be a deadlock between AHB master bridge and the AHB master if master is waiting for HREADY to be asserted before removing the BUSY command.   Workaround: remove BUSY as soon as the next command is available.</w:t>
      </w:r>
    </w:p>
    <w:p w14:paraId="2F4F5A01" w14:textId="77777777" w:rsidR="00C73832" w:rsidRPr="008B333F" w:rsidRDefault="00C73832" w:rsidP="00C73832">
      <w:pPr>
        <w:pStyle w:val="Heading2"/>
        <w:rPr>
          <w:rFonts w:ascii="Palatino Linotype" w:hAnsi="Palatino Linotype"/>
        </w:rPr>
      </w:pPr>
      <w:bookmarkStart w:id="2" w:name="_Toc449669647"/>
      <w:bookmarkStart w:id="3" w:name="_Toc449669881"/>
      <w:bookmarkStart w:id="4" w:name="_Toc449670144"/>
      <w:bookmarkStart w:id="5" w:name="_Toc449893456"/>
      <w:bookmarkStart w:id="6" w:name="_Toc449546525"/>
      <w:bookmarkStart w:id="7" w:name="_Toc449669648"/>
      <w:bookmarkStart w:id="8" w:name="_Toc449669882"/>
      <w:bookmarkStart w:id="9" w:name="_Toc449670145"/>
      <w:bookmarkStart w:id="10" w:name="_Toc449893457"/>
      <w:bookmarkStart w:id="11" w:name="_Toc449546526"/>
      <w:bookmarkStart w:id="12" w:name="_Toc449669649"/>
      <w:bookmarkStart w:id="13" w:name="_Toc449669883"/>
      <w:bookmarkStart w:id="14" w:name="_Toc449670146"/>
      <w:bookmarkStart w:id="15" w:name="_Toc449893458"/>
      <w:bookmarkStart w:id="16" w:name="_Toc449669650"/>
      <w:bookmarkStart w:id="17" w:name="_Toc449669884"/>
      <w:bookmarkStart w:id="18" w:name="_Toc449670147"/>
      <w:bookmarkStart w:id="19" w:name="_Toc449893459"/>
      <w:bookmarkStart w:id="20" w:name="_Toc449669651"/>
      <w:bookmarkStart w:id="21" w:name="_Toc449669885"/>
      <w:bookmarkStart w:id="22" w:name="_Toc449670148"/>
      <w:bookmarkStart w:id="23" w:name="_Toc449893460"/>
      <w:bookmarkStart w:id="24" w:name="_Toc449669652"/>
      <w:bookmarkStart w:id="25" w:name="_Toc449669886"/>
      <w:bookmarkStart w:id="26" w:name="_Toc449670149"/>
      <w:bookmarkStart w:id="27" w:name="_Toc449893461"/>
      <w:bookmarkStart w:id="28" w:name="_Toc449193065"/>
      <w:bookmarkStart w:id="29" w:name="_Toc449546528"/>
      <w:bookmarkStart w:id="30" w:name="_Toc449669653"/>
      <w:bookmarkStart w:id="31" w:name="_Toc449669887"/>
      <w:bookmarkStart w:id="32" w:name="_Toc449670150"/>
      <w:bookmarkStart w:id="33" w:name="_Toc449893462"/>
      <w:bookmarkStart w:id="34" w:name="_Toc449193066"/>
      <w:bookmarkStart w:id="35" w:name="_Toc449546529"/>
      <w:bookmarkStart w:id="36" w:name="_Toc449669654"/>
      <w:bookmarkStart w:id="37" w:name="_Toc449669888"/>
      <w:bookmarkStart w:id="38" w:name="_Toc449670151"/>
      <w:bookmarkStart w:id="39" w:name="_Toc449893463"/>
      <w:bookmarkStart w:id="40" w:name="_Toc449193067"/>
      <w:bookmarkStart w:id="41" w:name="_Toc449546530"/>
      <w:bookmarkStart w:id="42" w:name="_Toc449669655"/>
      <w:bookmarkStart w:id="43" w:name="_Toc449669889"/>
      <w:bookmarkStart w:id="44" w:name="_Toc449670152"/>
      <w:bookmarkStart w:id="45" w:name="_Toc449893464"/>
      <w:bookmarkStart w:id="46" w:name="_Toc46218519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8B333F">
        <w:rPr>
          <w:rFonts w:ascii="Palatino Linotype" w:hAnsi="Palatino Linotype"/>
        </w:rPr>
        <w:t>Priority Address Map</w:t>
      </w:r>
      <w:bookmarkEnd w:id="46"/>
    </w:p>
    <w:p w14:paraId="554784E0" w14:textId="73E71511" w:rsidR="00804E25" w:rsidRDefault="00713E83" w:rsidP="00BF7580">
      <w:pPr>
        <w:pStyle w:val="Body82"/>
        <w:rPr>
          <w:rFonts w:ascii="Palatino Linotype" w:hAnsi="Palatino Linotype"/>
        </w:rPr>
      </w:pPr>
      <w:r>
        <w:rPr>
          <w:rFonts w:ascii="Palatino Linotype" w:hAnsi="Palatino Linotype"/>
        </w:rPr>
        <w:t>T</w:t>
      </w:r>
      <w:r w:rsidR="00C73832" w:rsidRPr="008B333F">
        <w:rPr>
          <w:rFonts w:ascii="Palatino Linotype" w:hAnsi="Palatino Linotype"/>
        </w:rPr>
        <w:t>he Priority Address Map has a potential issue when some agents do not have access to a slave in a foreground range.  Instead of getting a decode error when they attempt to access those ranges, they can hit against the background range and send the request to that slave.</w:t>
      </w:r>
    </w:p>
    <w:p w14:paraId="032024EA" w14:textId="43ABE67F" w:rsidR="00804E25" w:rsidRDefault="00804E25" w:rsidP="00804E25">
      <w:pPr>
        <w:pStyle w:val="Heading2"/>
      </w:pPr>
      <w:r>
        <w:t xml:space="preserve">GUI </w:t>
      </w:r>
      <w:proofErr w:type="spellStart"/>
      <w:r>
        <w:t>add_bridge</w:t>
      </w:r>
      <w:proofErr w:type="spellEnd"/>
      <w:r>
        <w:t xml:space="preserve"> command doesn’t work properly</w:t>
      </w:r>
    </w:p>
    <w:p w14:paraId="31D07305" w14:textId="17637AC6" w:rsidR="00804E25" w:rsidRDefault="00804E25" w:rsidP="00804E25">
      <w:r>
        <w:t>An extra -</w:t>
      </w:r>
      <w:proofErr w:type="spellStart"/>
      <w:r>
        <w:t>bridge_id</w:t>
      </w:r>
      <w:proofErr w:type="spellEnd"/>
      <w:r>
        <w:t xml:space="preserve"> string is invoked which results an GUI error.   Please repeat the same command without the -</w:t>
      </w:r>
      <w:proofErr w:type="spellStart"/>
      <w:r>
        <w:t>bridge_id</w:t>
      </w:r>
      <w:proofErr w:type="spellEnd"/>
      <w:r>
        <w:t xml:space="preserve"> to </w:t>
      </w:r>
      <w:proofErr w:type="spellStart"/>
      <w:r>
        <w:t>workaround</w:t>
      </w:r>
      <w:proofErr w:type="spellEnd"/>
      <w:r>
        <w:t xml:space="preserve"> the issue.</w:t>
      </w:r>
    </w:p>
    <w:p w14:paraId="50E43660" w14:textId="49FFA39E" w:rsidR="00457247" w:rsidRDefault="00DB28E9" w:rsidP="00DB28E9">
      <w:pPr>
        <w:pStyle w:val="Heading2"/>
      </w:pPr>
      <w:proofErr w:type="spellStart"/>
      <w:r>
        <w:t>NocStudio</w:t>
      </w:r>
      <w:proofErr w:type="spellEnd"/>
      <w:r>
        <w:t xml:space="preserve"> calculated </w:t>
      </w:r>
      <w:proofErr w:type="spellStart"/>
      <w:r>
        <w:t>FIFO_depth</w:t>
      </w:r>
      <w:proofErr w:type="spellEnd"/>
      <w:r>
        <w:t xml:space="preserve"> may be 1 entry short</w:t>
      </w:r>
      <w:bookmarkStart w:id="47" w:name="_GoBack"/>
      <w:bookmarkEnd w:id="47"/>
    </w:p>
    <w:p w14:paraId="15B4D864" w14:textId="66087675" w:rsidR="00457247" w:rsidRDefault="00457247" w:rsidP="00457247">
      <w:proofErr w:type="spellStart"/>
      <w:r>
        <w:t>NocStudio</w:t>
      </w:r>
      <w:proofErr w:type="spellEnd"/>
      <w:r>
        <w:t xml:space="preserve"> automatically derived FIFO depth on link based on traffic requirement.  When ILDC (In Link Domain Crosser) is enabled with ECC, the calculated FIFO depth may not be ideal.  Please note that this issue only applies to NOC boundaries (i.e. master bridge --&gt; router or router --&gt; slave bridge).  User can </w:t>
      </w:r>
      <w:proofErr w:type="spellStart"/>
      <w:r>
        <w:t>workaround</w:t>
      </w:r>
      <w:proofErr w:type="spellEnd"/>
      <w:r>
        <w:t xml:space="preserve"> it with increased FIFO depth using </w:t>
      </w:r>
      <w:proofErr w:type="spellStart"/>
      <w:r>
        <w:t>link_prop</w:t>
      </w:r>
      <w:proofErr w:type="spellEnd"/>
      <w:r>
        <w:t xml:space="preserve"> </w:t>
      </w:r>
      <w:proofErr w:type="spellStart"/>
      <w:r>
        <w:t>fifo_depth</w:t>
      </w:r>
      <w:proofErr w:type="spellEnd"/>
      <w:r>
        <w:t xml:space="preserve"> &lt;depth&gt; command.</w:t>
      </w:r>
    </w:p>
    <w:p w14:paraId="5E69C556" w14:textId="77777777" w:rsidR="00457247" w:rsidRPr="00804E25" w:rsidRDefault="00457247" w:rsidP="00804E25"/>
    <w:p w14:paraId="59F815B6" w14:textId="05BB7920" w:rsidR="00804E25" w:rsidRDefault="00804E25" w:rsidP="00BF7580">
      <w:pPr>
        <w:pStyle w:val="Body82"/>
        <w:rPr>
          <w:rFonts w:ascii="Palatino Linotype" w:hAnsi="Palatino Linotype"/>
        </w:rPr>
      </w:pPr>
    </w:p>
    <w:p w14:paraId="042280B1" w14:textId="77777777" w:rsidR="00804E25" w:rsidRPr="008B333F" w:rsidRDefault="00804E25" w:rsidP="00BF7580">
      <w:pPr>
        <w:pStyle w:val="Body82"/>
        <w:rPr>
          <w:rFonts w:ascii="Palatino Linotype" w:hAnsi="Palatino Linotype"/>
        </w:rPr>
        <w:sectPr w:rsidR="00804E25" w:rsidRPr="008B333F"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pPr>
    </w:p>
    <w:p w14:paraId="04D46E71" w14:textId="1D3EDC59" w:rsidR="00794BF2" w:rsidRPr="00794BF2" w:rsidRDefault="00794BF2" w:rsidP="00BF7580">
      <w:pPr>
        <w:pStyle w:val="Body"/>
      </w:pPr>
    </w:p>
    <w:sectPr w:rsidR="00794BF2" w:rsidRPr="00794BF2"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E44D6" w14:textId="77777777" w:rsidR="00B849A9" w:rsidRDefault="00B849A9">
      <w:r>
        <w:separator/>
      </w:r>
    </w:p>
    <w:p w14:paraId="31B3746C" w14:textId="77777777" w:rsidR="00B849A9" w:rsidRDefault="00B849A9"/>
  </w:endnote>
  <w:endnote w:type="continuationSeparator" w:id="0">
    <w:p w14:paraId="536A98D7" w14:textId="77777777" w:rsidR="00B849A9" w:rsidRDefault="00B849A9">
      <w:r>
        <w:continuationSeparator/>
      </w:r>
    </w:p>
    <w:p w14:paraId="3B764CB8" w14:textId="77777777" w:rsidR="00B849A9" w:rsidRDefault="00B84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D38C6" w14:textId="77777777" w:rsidR="00C73832" w:rsidRDefault="00C73832" w:rsidP="008B52F2">
    <w:pPr>
      <w:pStyle w:val="FooterCentered233"/>
      <w:spacing w:after="0"/>
    </w:pPr>
    <w:r>
      <w:rPr>
        <w:noProof/>
      </w:rPr>
      <mc:AlternateContent>
        <mc:Choice Requires="wps">
          <w:drawing>
            <wp:anchor distT="4294967293" distB="4294967293" distL="114300" distR="114300" simplePos="0" relativeHeight="251690496" behindDoc="0" locked="0" layoutInCell="1" allowOverlap="1" wp14:anchorId="288324C7" wp14:editId="4A26A2E9">
              <wp:simplePos x="0" y="0"/>
              <wp:positionH relativeFrom="column">
                <wp:posOffset>9525</wp:posOffset>
              </wp:positionH>
              <wp:positionV relativeFrom="paragraph">
                <wp:posOffset>-72391</wp:posOffset>
              </wp:positionV>
              <wp:extent cx="5962650" cy="0"/>
              <wp:effectExtent l="0" t="0" r="19050" b="19050"/>
              <wp:wrapNone/>
              <wp:docPr id="112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8D9B3" id="Line 1100" o:spid="_x0000_s1026" style="position:absolute;z-index:2516904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EGwIAAC4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DoCN4EGwIAAC4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3C37F0E0" w14:textId="567188C8" w:rsidR="00C73832" w:rsidRDefault="00C73832" w:rsidP="008B52F2">
    <w:pPr>
      <w:pStyle w:val="FooterCentered233"/>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B28E9">
      <w:rPr>
        <w:rStyle w:val="PageNumber"/>
        <w:noProof/>
      </w:rPr>
      <w:t>1</w:t>
    </w:r>
    <w:r>
      <w:rPr>
        <w:rStyle w:val="PageNumber"/>
      </w:rPr>
      <w:fldChar w:fldCharType="end"/>
    </w:r>
  </w:p>
  <w:p w14:paraId="49209F69" w14:textId="77777777" w:rsidR="00C73832" w:rsidRPr="008B52F2" w:rsidRDefault="00C73832" w:rsidP="008B52F2">
    <w:pPr>
      <w:pStyle w:val="Exar233"/>
      <w:tabs>
        <w:tab w:val="clear" w:pos="8640"/>
        <w:tab w:val="right" w:pos="9360"/>
      </w:tabs>
      <w:spacing w:after="0"/>
      <w:jc w:val="cen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56A5D441"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B28E9">
      <w:rPr>
        <w:rStyle w:val="PageNumber"/>
        <w:noProof/>
      </w:rPr>
      <w:t>2</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49BF1" w14:textId="77777777" w:rsidR="00B849A9" w:rsidRDefault="00B849A9">
      <w:r>
        <w:separator/>
      </w:r>
    </w:p>
    <w:p w14:paraId="6ADF2D5D" w14:textId="77777777" w:rsidR="00B849A9" w:rsidRDefault="00B849A9"/>
  </w:footnote>
  <w:footnote w:type="continuationSeparator" w:id="0">
    <w:p w14:paraId="2ED87DE9" w14:textId="77777777" w:rsidR="00B849A9" w:rsidRDefault="00B849A9">
      <w:r>
        <w:continuationSeparator/>
      </w:r>
    </w:p>
    <w:p w14:paraId="426317D4" w14:textId="77777777" w:rsidR="00B849A9" w:rsidRDefault="00B84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D713" w14:textId="77777777" w:rsidR="00C73832" w:rsidRDefault="00B849A9" w:rsidP="00A51C97">
    <w:pPr>
      <w:pStyle w:val="Header"/>
      <w:jc w:val="both"/>
    </w:pPr>
    <w:sdt>
      <w:sdtPr>
        <w:id w:val="1171610925"/>
        <w:docPartObj>
          <w:docPartGallery w:val="Watermarks"/>
          <w:docPartUnique/>
        </w:docPartObj>
      </w:sdtPr>
      <w:sdtEndPr/>
      <w:sdtContent>
        <w:r>
          <w:pict w14:anchorId="3C6254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77" type="#_x0000_t136" style="position:absolute;left:0;text-align:left;margin-left:0;margin-top:0;width:527.85pt;height:131.95pt;rotation:315;z-index:-25162496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C73832">
      <mc:AlternateContent>
        <mc:Choice Requires="wps">
          <w:drawing>
            <wp:anchor distT="4294967294" distB="4294967294" distL="114300" distR="114300" simplePos="0" relativeHeight="251689472" behindDoc="0" locked="0" layoutInCell="1" allowOverlap="1" wp14:anchorId="65405EE5" wp14:editId="71855885">
              <wp:simplePos x="0" y="0"/>
              <wp:positionH relativeFrom="column">
                <wp:posOffset>-8890</wp:posOffset>
              </wp:positionH>
              <wp:positionV relativeFrom="paragraph">
                <wp:posOffset>517846</wp:posOffset>
              </wp:positionV>
              <wp:extent cx="5962650" cy="0"/>
              <wp:effectExtent l="0" t="0" r="19050" b="19050"/>
              <wp:wrapNone/>
              <wp:docPr id="112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170A6" id="Line 1101" o:spid="_x0000_s1026" style="position:absolute;z-index:251689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gbykOGwIAAC4EAAAOAAAAAAAAAAAAAAAAAC4CAABkcnMvZTJvRG9jLnhtbFBLAQItABQA&#10;BgAIAAAAIQD5XISV3AAAAAgBAAAPAAAAAAAAAAAAAAAAAHUEAABkcnMvZG93bnJldi54bWxQSwUG&#10;AAAAAAQABADzAAAAfgUAAAAA&#10;" strokecolor="#adafb2"/>
          </w:pict>
        </mc:Fallback>
      </mc:AlternateContent>
    </w:r>
    <w:r w:rsidR="00C73832">
      <w:drawing>
        <wp:inline distT="0" distB="0" distL="0" distR="0" wp14:anchorId="23A1E4A6" wp14:editId="14CD7160">
          <wp:extent cx="2098700" cy="457200"/>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62FEF" w14:textId="77777777" w:rsidR="00C73832" w:rsidRDefault="00C73832">
    <w:pPr>
      <w:pStyle w:val="Header"/>
    </w:pPr>
  </w:p>
  <w:p w14:paraId="7819C707" w14:textId="77777777" w:rsidR="00C73832" w:rsidRDefault="00C73832">
    <w:pPr>
      <w:pStyle w:val="Header"/>
    </w:pPr>
  </w:p>
  <w:p w14:paraId="0FF54444" w14:textId="77777777" w:rsidR="00C73832" w:rsidRDefault="00C73832">
    <w:pPr>
      <w:pStyle w:val="Header"/>
    </w:pPr>
  </w:p>
  <w:p w14:paraId="4F48ADC2" w14:textId="77777777" w:rsidR="00C73832" w:rsidRDefault="00C73832">
    <w:pPr>
      <w:pStyle w:val="Header"/>
    </w:pPr>
  </w:p>
  <w:p w14:paraId="323EC923" w14:textId="77777777" w:rsidR="00C73832" w:rsidRDefault="00C73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B849A9"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7"/>
  </w:num>
  <w:num w:numId="4">
    <w:abstractNumId w:val="1"/>
  </w:num>
  <w:num w:numId="5">
    <w:abstractNumId w:val="24"/>
  </w:num>
  <w:num w:numId="6">
    <w:abstractNumId w:val="26"/>
  </w:num>
  <w:num w:numId="7">
    <w:abstractNumId w:val="28"/>
  </w:num>
  <w:num w:numId="8">
    <w:abstractNumId w:val="31"/>
  </w:num>
  <w:num w:numId="9">
    <w:abstractNumId w:val="35"/>
  </w:num>
  <w:num w:numId="10">
    <w:abstractNumId w:val="17"/>
  </w:num>
  <w:num w:numId="11">
    <w:abstractNumId w:val="3"/>
  </w:num>
  <w:num w:numId="12">
    <w:abstractNumId w:val="29"/>
  </w:num>
  <w:num w:numId="13">
    <w:abstractNumId w:val="33"/>
  </w:num>
  <w:num w:numId="14">
    <w:abstractNumId w:val="21"/>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2"/>
  </w:num>
  <w:num w:numId="24">
    <w:abstractNumId w:val="15"/>
  </w:num>
  <w:num w:numId="25">
    <w:abstractNumId w:val="9"/>
  </w:num>
  <w:num w:numId="26">
    <w:abstractNumId w:val="30"/>
  </w:num>
  <w:num w:numId="27">
    <w:abstractNumId w:val="2"/>
  </w:num>
  <w:num w:numId="28">
    <w:abstractNumId w:val="4"/>
  </w:num>
  <w:num w:numId="29">
    <w:abstractNumId w:val="20"/>
  </w:num>
  <w:num w:numId="30">
    <w:abstractNumId w:val="25"/>
  </w:num>
  <w:num w:numId="31">
    <w:abstractNumId w:val="23"/>
  </w:num>
  <w:num w:numId="32">
    <w:abstractNumId w:val="14"/>
  </w:num>
  <w:num w:numId="33">
    <w:abstractNumId w:val="8"/>
  </w:num>
  <w:num w:numId="34">
    <w:abstractNumId w:val="8"/>
  </w:num>
  <w:num w:numId="35">
    <w:abstractNumId w:val="8"/>
  </w:num>
  <w:num w:numId="36">
    <w:abstractNumId w:val="8"/>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8">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B4F"/>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2C7"/>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68B"/>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253"/>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287"/>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47"/>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34F"/>
    <w:rsid w:val="0048344E"/>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9AC"/>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DEE"/>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B3E"/>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979"/>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3E8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132"/>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54B"/>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4E25"/>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C7E4D"/>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5E72"/>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57F89"/>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DC6"/>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4D4"/>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9A9"/>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9EF"/>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832"/>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1628"/>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1E29"/>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8E9"/>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6CA"/>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530"/>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0D0D"/>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8">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Body8">
    <w:name w:val="Body8"/>
    <w:qFormat/>
    <w:rsid w:val="004D6DEE"/>
    <w:pPr>
      <w:tabs>
        <w:tab w:val="left" w:pos="2700"/>
      </w:tabs>
      <w:jc w:val="both"/>
    </w:pPr>
    <w:rPr>
      <w:szCs w:val="24"/>
    </w:rPr>
  </w:style>
  <w:style w:type="paragraph" w:customStyle="1" w:styleId="FooterCentered23">
    <w:name w:val="FooterCentered23"/>
    <w:basedOn w:val="Footer"/>
    <w:rsid w:val="004D6DEE"/>
    <w:pPr>
      <w:jc w:val="center"/>
    </w:pPr>
  </w:style>
  <w:style w:type="paragraph" w:customStyle="1" w:styleId="Exar23">
    <w:name w:val="Exar23"/>
    <w:basedOn w:val="Footer"/>
    <w:rsid w:val="004D6DEE"/>
    <w:pPr>
      <w:tabs>
        <w:tab w:val="clear" w:pos="9360"/>
        <w:tab w:val="left" w:pos="720"/>
        <w:tab w:val="right" w:pos="8640"/>
      </w:tabs>
    </w:pPr>
    <w:rPr>
      <w:b/>
      <w:color w:val="2F4D87"/>
    </w:rPr>
  </w:style>
  <w:style w:type="paragraph" w:customStyle="1" w:styleId="Body82">
    <w:name w:val="Body82"/>
    <w:qFormat/>
    <w:rsid w:val="00581B3E"/>
    <w:pPr>
      <w:tabs>
        <w:tab w:val="left" w:pos="2700"/>
      </w:tabs>
      <w:jc w:val="both"/>
    </w:pPr>
    <w:rPr>
      <w:szCs w:val="24"/>
    </w:rPr>
  </w:style>
  <w:style w:type="paragraph" w:customStyle="1" w:styleId="FooterCentered233">
    <w:name w:val="FooterCentered233"/>
    <w:basedOn w:val="Footer"/>
    <w:rsid w:val="00581B3E"/>
    <w:pPr>
      <w:jc w:val="center"/>
    </w:pPr>
  </w:style>
  <w:style w:type="paragraph" w:customStyle="1" w:styleId="Exar233">
    <w:name w:val="Exar233"/>
    <w:basedOn w:val="Footer"/>
    <w:rsid w:val="00581B3E"/>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01D30-823D-45CA-AE12-61D92A82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122</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1167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Alex Chao</cp:lastModifiedBy>
  <cp:revision>12</cp:revision>
  <cp:lastPrinted>2016-05-02T02:14:00Z</cp:lastPrinted>
  <dcterms:created xsi:type="dcterms:W3CDTF">2016-09-07T15:45:00Z</dcterms:created>
  <dcterms:modified xsi:type="dcterms:W3CDTF">2016-09-27T23:27:00Z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