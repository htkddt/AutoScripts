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4EFE" w14:textId="77777777" w:rsidR="002B67A6" w:rsidRPr="009E218D" w:rsidRDefault="002B67A6" w:rsidP="0011273D">
      <w:pPr>
        <w:pStyle w:val="Preliminary2"/>
        <w:rPr>
          <w:rFonts w:ascii="Palatino Linotype" w:hAnsi="Palatino Linotype"/>
        </w:rPr>
      </w:pPr>
    </w:p>
    <w:p w14:paraId="24892344" w14:textId="77777777" w:rsidR="002B67A6" w:rsidRPr="009E218D" w:rsidRDefault="002B67A6" w:rsidP="0011273D">
      <w:pPr>
        <w:pStyle w:val="Body10"/>
        <w:rPr>
          <w:rFonts w:ascii="Palatino Linotype" w:hAnsi="Palatino Linotype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2B67A6" w:rsidRPr="009E218D" w14:paraId="04EB3344" w14:textId="77777777" w:rsidTr="00E172BE">
        <w:trPr>
          <w:trHeight w:val="9360"/>
        </w:trPr>
        <w:tc>
          <w:tcPr>
            <w:tcW w:w="9378" w:type="dxa"/>
          </w:tcPr>
          <w:p w14:paraId="3C1ABBFF" w14:textId="77777777" w:rsidR="002B67A6" w:rsidRPr="009E218D" w:rsidRDefault="002B67A6" w:rsidP="00E172BE">
            <w:pPr>
              <w:pStyle w:val="BookTitle13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="Palatino Linotype" w:hAnsi="Palatino Linotype"/>
                <w:sz w:val="48"/>
              </w:rPr>
            </w:pPr>
          </w:p>
          <w:p w14:paraId="68AB0CBC" w14:textId="77777777" w:rsidR="002B67A6" w:rsidRPr="009E218D" w:rsidRDefault="002B67A6" w:rsidP="00B67533">
            <w:pPr>
              <w:pStyle w:val="DocumentTitle3"/>
              <w:rPr>
                <w:rFonts w:ascii="Palatino Linotype" w:hAnsi="Palatino Linotype"/>
                <w:szCs w:val="48"/>
              </w:rPr>
            </w:pPr>
            <w:r w:rsidRPr="009E218D">
              <w:rPr>
                <w:rFonts w:ascii="Palatino Linotype" w:hAnsi="Palatino Linotype"/>
                <w:szCs w:val="48"/>
              </w:rPr>
              <w:t>NetSpeed Gemini</w:t>
            </w:r>
          </w:p>
          <w:p w14:paraId="0514861B" w14:textId="77777777" w:rsidR="002B67A6" w:rsidRPr="009E218D" w:rsidRDefault="002B67A6" w:rsidP="0074012D">
            <w:pPr>
              <w:pStyle w:val="DocumentSubtitle"/>
              <w:rPr>
                <w:rFonts w:ascii="Palatino Linotype" w:hAnsi="Palatino Linotype"/>
              </w:rPr>
            </w:pPr>
            <w:r w:rsidRPr="009E218D">
              <w:rPr>
                <w:rFonts w:ascii="Palatino Linotype" w:hAnsi="Palatino Linotype"/>
              </w:rPr>
              <w:t>Release Notes</w:t>
            </w:r>
          </w:p>
          <w:p w14:paraId="7F696C4F" w14:textId="77777777" w:rsidR="002B67A6" w:rsidRPr="009E218D" w:rsidRDefault="002B67A6" w:rsidP="00316E41">
            <w:pPr>
              <w:pStyle w:val="DocumentRevision3"/>
              <w:rPr>
                <w:rFonts w:ascii="Palatino Linotype" w:hAnsi="Palatino Linotype"/>
              </w:rPr>
            </w:pPr>
            <w:r w:rsidRPr="009E218D">
              <w:rPr>
                <w:rFonts w:ascii="Palatino Linotype" w:hAnsi="Palatino Linotype"/>
              </w:rPr>
              <w:t>Version:  GEMINI-16.09</w:t>
            </w:r>
          </w:p>
          <w:p w14:paraId="0A6CFCE0" w14:textId="2F0A5421" w:rsidR="002B67A6" w:rsidRPr="009E218D" w:rsidRDefault="001D010F" w:rsidP="00316E41">
            <w:pPr>
              <w:pStyle w:val="DocumentRevision3"/>
              <w:rPr>
                <w:rFonts w:ascii="Palatino Linotype" w:hAnsi="Palatino Linotype"/>
                <w:b w:val="0"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sz w:val="22"/>
                <w:szCs w:val="22"/>
              </w:rPr>
              <w:t>September 27, 2016</w:t>
            </w:r>
            <w:bookmarkStart w:id="0" w:name="_GoBack"/>
            <w:bookmarkEnd w:id="0"/>
          </w:p>
          <w:p w14:paraId="122DDFB1" w14:textId="77777777" w:rsidR="002B67A6" w:rsidRPr="009E218D" w:rsidRDefault="002B67A6" w:rsidP="00E172BE">
            <w:pPr>
              <w:pStyle w:val="Exar28"/>
              <w:rPr>
                <w:rFonts w:ascii="Palatino Linotype" w:hAnsi="Palatino Linotype"/>
              </w:rPr>
            </w:pPr>
          </w:p>
        </w:tc>
      </w:tr>
    </w:tbl>
    <w:p w14:paraId="4E1A6063" w14:textId="77777777" w:rsidR="002B67A6" w:rsidRPr="009E218D" w:rsidRDefault="002B67A6" w:rsidP="0011273D">
      <w:pPr>
        <w:pStyle w:val="Body10"/>
        <w:rPr>
          <w:rFonts w:ascii="Palatino Linotype" w:hAnsi="Palatino Linotype"/>
        </w:rPr>
      </w:pPr>
    </w:p>
    <w:p w14:paraId="64F0A801" w14:textId="77777777" w:rsidR="002B67A6" w:rsidRPr="009E218D" w:rsidRDefault="002B67A6" w:rsidP="0011273D">
      <w:pPr>
        <w:pStyle w:val="Body10"/>
        <w:rPr>
          <w:rFonts w:ascii="Palatino Linotype" w:hAnsi="Palatino Linotype"/>
        </w:rPr>
      </w:pPr>
    </w:p>
    <w:p w14:paraId="7F6A19BB" w14:textId="77777777" w:rsidR="002B67A6" w:rsidRPr="009E218D" w:rsidRDefault="002B67A6" w:rsidP="0011273D">
      <w:pPr>
        <w:pStyle w:val="Body10"/>
        <w:tabs>
          <w:tab w:val="clear" w:pos="2700"/>
          <w:tab w:val="left" w:pos="1310"/>
        </w:tabs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ab/>
      </w:r>
    </w:p>
    <w:p w14:paraId="246A264D" w14:textId="77777777" w:rsidR="002B67A6" w:rsidRPr="009E218D" w:rsidRDefault="002B67A6" w:rsidP="0011273D">
      <w:pPr>
        <w:pStyle w:val="Body10"/>
        <w:rPr>
          <w:rFonts w:ascii="Palatino Linotype" w:hAnsi="Palatino Linotype"/>
        </w:rPr>
      </w:pPr>
    </w:p>
    <w:p w14:paraId="174C2C1F" w14:textId="77777777" w:rsidR="002B67A6" w:rsidRPr="009E218D" w:rsidRDefault="002B67A6" w:rsidP="0011273D">
      <w:pPr>
        <w:pStyle w:val="Body10"/>
        <w:rPr>
          <w:rFonts w:ascii="Palatino Linotype" w:hAnsi="Palatino Linotype"/>
        </w:rPr>
      </w:pPr>
    </w:p>
    <w:p w14:paraId="60455410" w14:textId="4CF2DABD" w:rsidR="002B67A6" w:rsidRPr="009E218D" w:rsidRDefault="002B67A6" w:rsidP="00316E41">
      <w:pPr>
        <w:pStyle w:val="Title"/>
        <w:rPr>
          <w:rFonts w:ascii="Palatino Linotype" w:hAnsi="Palatino Linotype"/>
          <w:sz w:val="40"/>
          <w:szCs w:val="22"/>
        </w:rPr>
      </w:pPr>
      <w:bookmarkStart w:id="1" w:name="_Toc395866855"/>
      <w:bookmarkStart w:id="2" w:name="_Toc373931284"/>
      <w:r w:rsidRPr="009E218D">
        <w:rPr>
          <w:rFonts w:ascii="Palatino Linotype" w:hAnsi="Palatino Linotype"/>
          <w:sz w:val="40"/>
          <w:szCs w:val="22"/>
        </w:rPr>
        <w:lastRenderedPageBreak/>
        <w:t>NetSpeed Gemini 16.0</w:t>
      </w:r>
      <w:r w:rsidR="00F20663">
        <w:rPr>
          <w:rFonts w:ascii="Palatino Linotype" w:hAnsi="Palatino Linotype"/>
          <w:sz w:val="40"/>
          <w:szCs w:val="22"/>
        </w:rPr>
        <w:t>9</w:t>
      </w:r>
      <w:r w:rsidRPr="009E218D">
        <w:rPr>
          <w:rFonts w:ascii="Palatino Linotype" w:hAnsi="Palatino Linotype"/>
          <w:sz w:val="40"/>
          <w:szCs w:val="22"/>
        </w:rPr>
        <w:t xml:space="preserve"> Release Notes</w:t>
      </w:r>
    </w:p>
    <w:p w14:paraId="5EB6C97F" w14:textId="77777777" w:rsidR="002B67A6" w:rsidRPr="009E218D" w:rsidRDefault="002B67A6" w:rsidP="00316E41">
      <w:pPr>
        <w:pStyle w:val="HeadingPreface3"/>
        <w:rPr>
          <w:rFonts w:ascii="Palatino Linotype" w:hAnsi="Palatino Linotype"/>
          <w:sz w:val="26"/>
        </w:rPr>
      </w:pPr>
      <w:bookmarkStart w:id="3" w:name="_Toc427326884"/>
      <w:bookmarkStart w:id="4" w:name="_Toc462185183"/>
      <w:bookmarkEnd w:id="1"/>
      <w:r w:rsidRPr="009E218D">
        <w:rPr>
          <w:rFonts w:ascii="Palatino Linotype" w:hAnsi="Palatino Linotype"/>
          <w:sz w:val="26"/>
        </w:rPr>
        <w:t>About This Document</w:t>
      </w:r>
      <w:bookmarkEnd w:id="3"/>
      <w:bookmarkEnd w:id="4"/>
    </w:p>
    <w:p w14:paraId="255CE541" w14:textId="77777777" w:rsidR="002B67A6" w:rsidRPr="009E218D" w:rsidRDefault="002B67A6" w:rsidP="00316E41">
      <w:pPr>
        <w:pStyle w:val="Body10"/>
        <w:rPr>
          <w:rFonts w:ascii="Palatino Linotype" w:hAnsi="Palatino Linotype"/>
          <w:szCs w:val="22"/>
        </w:rPr>
      </w:pPr>
      <w:r w:rsidRPr="009E218D">
        <w:rPr>
          <w:rFonts w:ascii="Palatino Linotype" w:hAnsi="Palatino Linotype"/>
        </w:rPr>
        <w:t xml:space="preserve">This document lists the release notes for NetSpeed Gemini. Using NetSpeed NocStudio, users can define NoC </w:t>
      </w:r>
      <w:r w:rsidRPr="009E218D">
        <w:rPr>
          <w:rFonts w:ascii="Palatino Linotype" w:hAnsi="Palatino Linotype"/>
          <w:sz w:val="20"/>
          <w:szCs w:val="20"/>
        </w:rPr>
        <w:t xml:space="preserve">architectures, describe </w:t>
      </w:r>
      <w:r w:rsidRPr="009E218D">
        <w:rPr>
          <w:rFonts w:ascii="Palatino Linotype" w:hAnsi="Palatino Linotype"/>
        </w:rPr>
        <w:t>specifications and requirements, optimize the NoC design and finally generate the NoC IP files such as RTL, testbench, synthesis scripts, NoC IP documentation etc.</w:t>
      </w:r>
    </w:p>
    <w:p w14:paraId="77D3B977" w14:textId="77777777" w:rsidR="002B67A6" w:rsidRPr="009E218D" w:rsidRDefault="002B67A6" w:rsidP="00316E41">
      <w:pPr>
        <w:pStyle w:val="HeadingPreface3"/>
        <w:rPr>
          <w:rFonts w:ascii="Palatino Linotype" w:hAnsi="Palatino Linotype"/>
          <w:sz w:val="26"/>
        </w:rPr>
      </w:pPr>
      <w:bookmarkStart w:id="5" w:name="_Toc427326885"/>
      <w:bookmarkStart w:id="6" w:name="_Toc462185184"/>
      <w:r w:rsidRPr="009E218D">
        <w:rPr>
          <w:rFonts w:ascii="Palatino Linotype" w:hAnsi="Palatino Linotype"/>
          <w:sz w:val="26"/>
        </w:rPr>
        <w:t>Audience</w:t>
      </w:r>
      <w:bookmarkEnd w:id="5"/>
      <w:bookmarkEnd w:id="6"/>
      <w:r w:rsidRPr="009E218D">
        <w:rPr>
          <w:rFonts w:ascii="Palatino Linotype" w:hAnsi="Palatino Linotype"/>
          <w:sz w:val="26"/>
        </w:rPr>
        <w:t xml:space="preserve"> </w:t>
      </w:r>
    </w:p>
    <w:p w14:paraId="107EF5AE" w14:textId="77777777" w:rsidR="002B67A6" w:rsidRPr="009E218D" w:rsidRDefault="002B67A6" w:rsidP="00316E41">
      <w:pPr>
        <w:pStyle w:val="Body10"/>
        <w:rPr>
          <w:rFonts w:ascii="Palatino Linotype" w:hAnsi="Palatino Linotype"/>
          <w:szCs w:val="22"/>
        </w:rPr>
      </w:pPr>
      <w:r w:rsidRPr="009E218D">
        <w:rPr>
          <w:rFonts w:ascii="Palatino Linotype" w:hAnsi="Palatino Linotype"/>
          <w:szCs w:val="22"/>
        </w:rPr>
        <w:t xml:space="preserve">This document is intended for users of NocStudio: </w:t>
      </w:r>
    </w:p>
    <w:p w14:paraId="71A3D9F7" w14:textId="77777777" w:rsidR="002B67A6" w:rsidRPr="009E218D" w:rsidRDefault="002B67A6" w:rsidP="002B67A6">
      <w:pPr>
        <w:pStyle w:val="Bullet15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>NoC Designers</w:t>
      </w:r>
    </w:p>
    <w:p w14:paraId="35EDDD0E" w14:textId="77777777" w:rsidR="002B67A6" w:rsidRPr="009E218D" w:rsidRDefault="002B67A6" w:rsidP="002B67A6">
      <w:pPr>
        <w:pStyle w:val="Bullet15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>NoC Architects</w:t>
      </w:r>
    </w:p>
    <w:p w14:paraId="0146338A" w14:textId="77777777" w:rsidR="002B67A6" w:rsidRPr="009E218D" w:rsidRDefault="002B67A6" w:rsidP="002B67A6">
      <w:pPr>
        <w:pStyle w:val="Bullet15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>SoC Architects</w:t>
      </w:r>
    </w:p>
    <w:p w14:paraId="7D33D340" w14:textId="77777777" w:rsidR="002B67A6" w:rsidRPr="009E218D" w:rsidRDefault="002B67A6" w:rsidP="00316E41">
      <w:pPr>
        <w:pStyle w:val="HeadingPreface3"/>
        <w:rPr>
          <w:rFonts w:ascii="Palatino Linotype" w:hAnsi="Palatino Linotype"/>
          <w:sz w:val="26"/>
        </w:rPr>
      </w:pPr>
      <w:bookmarkStart w:id="7" w:name="_Toc378951146"/>
      <w:bookmarkStart w:id="8" w:name="_Toc407201510"/>
      <w:bookmarkStart w:id="9" w:name="_Toc427326886"/>
      <w:bookmarkStart w:id="10" w:name="_Toc462185185"/>
      <w:r w:rsidRPr="009E218D">
        <w:rPr>
          <w:rFonts w:ascii="Palatino Linotype" w:hAnsi="Palatino Linotype"/>
          <w:sz w:val="26"/>
        </w:rPr>
        <w:t>Prerequisite</w:t>
      </w:r>
      <w:bookmarkEnd w:id="7"/>
      <w:bookmarkEnd w:id="8"/>
      <w:bookmarkEnd w:id="9"/>
      <w:bookmarkEnd w:id="10"/>
    </w:p>
    <w:p w14:paraId="483C3F34" w14:textId="77777777" w:rsidR="002B67A6" w:rsidRPr="009E218D" w:rsidRDefault="002B67A6" w:rsidP="00316E41">
      <w:pPr>
        <w:pStyle w:val="Body10"/>
        <w:rPr>
          <w:rFonts w:ascii="Palatino Linotype" w:hAnsi="Palatino Linotype"/>
          <w:szCs w:val="22"/>
        </w:rPr>
      </w:pPr>
      <w:r w:rsidRPr="009E218D">
        <w:rPr>
          <w:rFonts w:ascii="Palatino Linotype" w:hAnsi="Palatino Linotype"/>
          <w:szCs w:val="22"/>
        </w:rPr>
        <w:t>Before proceeding, you should generally understand:</w:t>
      </w:r>
    </w:p>
    <w:p w14:paraId="4A518422" w14:textId="77777777" w:rsidR="002B67A6" w:rsidRPr="009E218D" w:rsidRDefault="002B67A6" w:rsidP="002B67A6">
      <w:pPr>
        <w:pStyle w:val="Bullet15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>Basics of NetSpeed Gemini IP Technology</w:t>
      </w:r>
    </w:p>
    <w:p w14:paraId="3446E8D0" w14:textId="77777777" w:rsidR="002B67A6" w:rsidRPr="009E218D" w:rsidRDefault="002B67A6" w:rsidP="00316E41">
      <w:pPr>
        <w:pStyle w:val="HeadingPreface3"/>
        <w:rPr>
          <w:rFonts w:ascii="Palatino Linotype" w:hAnsi="Palatino Linotype"/>
          <w:sz w:val="26"/>
        </w:rPr>
      </w:pPr>
      <w:bookmarkStart w:id="11" w:name="_Toc427326887"/>
      <w:bookmarkStart w:id="12" w:name="_Toc462185186"/>
      <w:r w:rsidRPr="009E218D">
        <w:rPr>
          <w:rFonts w:ascii="Palatino Linotype" w:hAnsi="Palatino Linotype"/>
          <w:sz w:val="26"/>
        </w:rPr>
        <w:t>Related Documents</w:t>
      </w:r>
      <w:bookmarkEnd w:id="11"/>
      <w:bookmarkEnd w:id="12"/>
      <w:r w:rsidRPr="009E218D">
        <w:rPr>
          <w:rFonts w:ascii="Palatino Linotype" w:hAnsi="Palatino Linotype"/>
          <w:sz w:val="26"/>
        </w:rPr>
        <w:t xml:space="preserve"> </w:t>
      </w:r>
    </w:p>
    <w:p w14:paraId="1F5E52F3" w14:textId="77777777" w:rsidR="002B67A6" w:rsidRPr="009E218D" w:rsidRDefault="002B67A6" w:rsidP="00316E41">
      <w:pPr>
        <w:pStyle w:val="Body10"/>
        <w:rPr>
          <w:rFonts w:ascii="Palatino Linotype" w:hAnsi="Palatino Linotype"/>
          <w:szCs w:val="22"/>
        </w:rPr>
      </w:pPr>
      <w:r w:rsidRPr="009E218D">
        <w:rPr>
          <w:rFonts w:ascii="Palatino Linotype" w:hAnsi="Palatino Linotype"/>
          <w:szCs w:val="22"/>
        </w:rPr>
        <w:t>The following documents can be used as a reference to this document.</w:t>
      </w:r>
    </w:p>
    <w:p w14:paraId="00A0F086" w14:textId="77777777" w:rsidR="002B67A6" w:rsidRPr="009E218D" w:rsidRDefault="002B67A6" w:rsidP="002B67A6">
      <w:pPr>
        <w:pStyle w:val="Bullet15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9E218D">
        <w:rPr>
          <w:rFonts w:ascii="Palatino Linotype" w:hAnsi="Palatino Linotype"/>
        </w:rPr>
        <w:t xml:space="preserve">NetSpeed NocStudio User Manual </w:t>
      </w:r>
    </w:p>
    <w:p w14:paraId="3937F9A8" w14:textId="77777777" w:rsidR="002B67A6" w:rsidRPr="009E218D" w:rsidRDefault="002B67A6" w:rsidP="00316E41">
      <w:pPr>
        <w:pStyle w:val="HeadingPreface3"/>
        <w:rPr>
          <w:rFonts w:ascii="Palatino Linotype" w:hAnsi="Palatino Linotype"/>
          <w:sz w:val="26"/>
        </w:rPr>
      </w:pPr>
      <w:bookmarkStart w:id="13" w:name="_Toc427326888"/>
      <w:bookmarkStart w:id="14" w:name="_Toc462185187"/>
      <w:r w:rsidRPr="009E218D">
        <w:rPr>
          <w:rFonts w:ascii="Palatino Linotype" w:hAnsi="Palatino Linotype"/>
          <w:sz w:val="26"/>
        </w:rPr>
        <w:t>Customer Support</w:t>
      </w:r>
      <w:bookmarkEnd w:id="13"/>
      <w:bookmarkEnd w:id="14"/>
    </w:p>
    <w:p w14:paraId="3371659E" w14:textId="77777777" w:rsidR="002B67A6" w:rsidRPr="009E218D" w:rsidRDefault="002B67A6" w:rsidP="00316E41">
      <w:pPr>
        <w:pStyle w:val="Body10"/>
        <w:rPr>
          <w:rFonts w:ascii="Palatino Linotype" w:hAnsi="Palatino Linotype"/>
          <w:szCs w:val="22"/>
        </w:rPr>
      </w:pPr>
      <w:r w:rsidRPr="009E218D">
        <w:rPr>
          <w:rFonts w:ascii="Palatino Linotype" w:hAnsi="Palatino Linotype"/>
          <w:szCs w:val="22"/>
        </w:rPr>
        <w:t xml:space="preserve">For technical support about this product, please contact </w:t>
      </w:r>
      <w:hyperlink r:id="rId8" w:history="1">
        <w:r w:rsidRPr="009E218D">
          <w:rPr>
            <w:rStyle w:val="Hyperlink"/>
            <w:rFonts w:ascii="Palatino Linotype" w:hAnsi="Palatino Linotype"/>
            <w:szCs w:val="22"/>
          </w:rPr>
          <w:t>support@netspeedsystems.com</w:t>
        </w:r>
      </w:hyperlink>
    </w:p>
    <w:p w14:paraId="20543D8F" w14:textId="77777777" w:rsidR="002B67A6" w:rsidRPr="009E218D" w:rsidRDefault="002B67A6" w:rsidP="00316E41">
      <w:pPr>
        <w:pStyle w:val="Body10"/>
        <w:rPr>
          <w:rStyle w:val="Hyperlink"/>
          <w:rFonts w:ascii="Palatino Linotype" w:hAnsi="Palatino Linotype"/>
          <w:szCs w:val="22"/>
        </w:rPr>
      </w:pPr>
      <w:r w:rsidRPr="009E218D">
        <w:rPr>
          <w:rFonts w:ascii="Palatino Linotype" w:hAnsi="Palatino Linotype"/>
          <w:szCs w:val="22"/>
        </w:rPr>
        <w:t xml:space="preserve">For general information about NetSpeed products refer to: </w:t>
      </w:r>
      <w:hyperlink r:id="rId9" w:history="1">
        <w:r w:rsidRPr="009E218D">
          <w:rPr>
            <w:rStyle w:val="Hyperlink"/>
            <w:rFonts w:ascii="Palatino Linotype" w:hAnsi="Palatino Linotype"/>
            <w:szCs w:val="22"/>
          </w:rPr>
          <w:t>www.netspeedsystems.com</w:t>
        </w:r>
      </w:hyperlink>
    </w:p>
    <w:p w14:paraId="5ACA64A6" w14:textId="77777777" w:rsidR="002B67A6" w:rsidRPr="009E218D" w:rsidRDefault="002B67A6" w:rsidP="0067672D">
      <w:pPr>
        <w:pStyle w:val="Body10"/>
        <w:rPr>
          <w:rFonts w:ascii="Palatino Linotype" w:hAnsi="Palatino Linotype"/>
        </w:rPr>
      </w:pPr>
    </w:p>
    <w:p w14:paraId="21841C02" w14:textId="77777777" w:rsidR="002B67A6" w:rsidRPr="009E218D" w:rsidRDefault="002B67A6" w:rsidP="0067672D">
      <w:pPr>
        <w:pStyle w:val="Body10"/>
        <w:rPr>
          <w:rFonts w:ascii="Palatino Linotype" w:hAnsi="Palatino Linotype"/>
        </w:rPr>
      </w:pPr>
    </w:p>
    <w:p w14:paraId="64333B30" w14:textId="77777777" w:rsidR="002B67A6" w:rsidRPr="009E218D" w:rsidRDefault="002B67A6" w:rsidP="00316E41">
      <w:pPr>
        <w:pStyle w:val="Contents3"/>
        <w:rPr>
          <w:rFonts w:ascii="Palatino Linotype" w:hAnsi="Palatino Linotype"/>
          <w:b/>
          <w:sz w:val="32"/>
          <w:szCs w:val="22"/>
        </w:rPr>
      </w:pPr>
    </w:p>
    <w:p w14:paraId="1C727EB3" w14:textId="77777777" w:rsidR="002B67A6" w:rsidRPr="009E218D" w:rsidRDefault="002B67A6" w:rsidP="00316E41">
      <w:pPr>
        <w:pStyle w:val="Contents3"/>
        <w:rPr>
          <w:rFonts w:ascii="Palatino Linotype" w:hAnsi="Palatino Linotype"/>
          <w:b/>
          <w:sz w:val="32"/>
          <w:szCs w:val="22"/>
        </w:rPr>
      </w:pPr>
    </w:p>
    <w:sdt>
      <w:sdtPr>
        <w:rPr>
          <w:rFonts w:ascii="Palatino Linotype" w:eastAsiaTheme="minorEastAsia" w:hAnsi="Palatino Linotype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6F735FD5" w14:textId="77777777" w:rsidR="002B67A6" w:rsidRPr="009E218D" w:rsidRDefault="002B67A6" w:rsidP="00316E41">
          <w:pPr>
            <w:pStyle w:val="Contents3"/>
            <w:rPr>
              <w:rFonts w:ascii="Palatino Linotype" w:hAnsi="Palatino Linotype"/>
              <w:b/>
              <w:sz w:val="32"/>
              <w:szCs w:val="22"/>
            </w:rPr>
          </w:pPr>
          <w:r w:rsidRPr="009E218D">
            <w:rPr>
              <w:rFonts w:ascii="Palatino Linotype" w:hAnsi="Palatino Linotype"/>
              <w:b/>
              <w:sz w:val="32"/>
              <w:szCs w:val="22"/>
            </w:rPr>
            <w:t>Contents</w:t>
          </w:r>
        </w:p>
        <w:p w14:paraId="3830612B" w14:textId="77777777" w:rsidR="002B67A6" w:rsidRDefault="002B67A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9E218D">
            <w:rPr>
              <w:rStyle w:val="Hyperlink"/>
              <w:rFonts w:ascii="Palatino Linotype" w:hAnsi="Palatino Linotype"/>
            </w:rPr>
            <w:fldChar w:fldCharType="begin"/>
          </w:r>
          <w:r w:rsidRPr="009E218D">
            <w:rPr>
              <w:rStyle w:val="Hyperlink"/>
              <w:rFonts w:ascii="Palatino Linotype" w:hAnsi="Palatino Linotype"/>
            </w:rPr>
            <w:instrText xml:space="preserve"> TOC \o "1-3" \h \z \u </w:instrText>
          </w:r>
          <w:r w:rsidRPr="009E218D">
            <w:rPr>
              <w:rStyle w:val="Hyperlink"/>
              <w:rFonts w:ascii="Palatino Linotype" w:hAnsi="Palatino Linotype"/>
            </w:rPr>
            <w:fldChar w:fldCharType="separate"/>
          </w:r>
          <w:hyperlink w:anchor="_Toc462185183" w:history="1">
            <w:r w:rsidRPr="008A297C">
              <w:rPr>
                <w:rStyle w:val="Hyperlink"/>
                <w:rFonts w:ascii="Palatino Linotype" w:hAnsi="Palatino Linotype"/>
              </w:rPr>
              <w:t>About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_Toc462185183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0C92F4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4" w:history="1">
            <w:r w:rsidR="002B67A6" w:rsidRPr="008A297C">
              <w:rPr>
                <w:rStyle w:val="Hyperlink"/>
                <w:rFonts w:ascii="Palatino Linotype" w:hAnsi="Palatino Linotype"/>
              </w:rPr>
              <w:t>Audience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_Toc462185184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2</w:t>
            </w:r>
            <w:r w:rsidR="002B67A6">
              <w:rPr>
                <w:webHidden/>
              </w:rPr>
              <w:fldChar w:fldCharType="end"/>
            </w:r>
          </w:hyperlink>
        </w:p>
        <w:p w14:paraId="046E5670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5" w:history="1">
            <w:r w:rsidR="002B67A6" w:rsidRPr="008A297C">
              <w:rPr>
                <w:rStyle w:val="Hyperlink"/>
                <w:rFonts w:ascii="Palatino Linotype" w:hAnsi="Palatino Linotype"/>
              </w:rPr>
              <w:t>Prerequisite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_Toc462185185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2</w:t>
            </w:r>
            <w:r w:rsidR="002B67A6">
              <w:rPr>
                <w:webHidden/>
              </w:rPr>
              <w:fldChar w:fldCharType="end"/>
            </w:r>
          </w:hyperlink>
        </w:p>
        <w:p w14:paraId="17F6B838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6" w:history="1">
            <w:r w:rsidR="002B67A6" w:rsidRPr="008A297C">
              <w:rPr>
                <w:rStyle w:val="Hyperlink"/>
                <w:rFonts w:ascii="Palatino Linotype" w:hAnsi="Palatino Linotype"/>
              </w:rPr>
              <w:t>Related Documents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_Toc462185186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2</w:t>
            </w:r>
            <w:r w:rsidR="002B67A6">
              <w:rPr>
                <w:webHidden/>
              </w:rPr>
              <w:fldChar w:fldCharType="end"/>
            </w:r>
          </w:hyperlink>
        </w:p>
        <w:p w14:paraId="6F05F24A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7" w:history="1">
            <w:r w:rsidR="002B67A6" w:rsidRPr="008A297C">
              <w:rPr>
                <w:rStyle w:val="Hyperlink"/>
                <w:rFonts w:ascii="Palatino Linotype" w:hAnsi="Palatino Linotype"/>
              </w:rPr>
              <w:t>Customer Support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_Toc462185187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2</w:t>
            </w:r>
            <w:r w:rsidR="002B67A6">
              <w:rPr>
                <w:webHidden/>
              </w:rPr>
              <w:fldChar w:fldCharType="end"/>
            </w:r>
          </w:hyperlink>
        </w:p>
        <w:p w14:paraId="522CF8B1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8" w:history="1">
            <w:r w:rsidR="002B67A6" w:rsidRPr="008A297C">
              <w:rPr>
                <w:rStyle w:val="Hyperlink"/>
                <w:rFonts w:ascii="Palatino Linotype" w:hAnsi="Palatino Linotype"/>
              </w:rPr>
              <w:t>1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Deliverables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_Toc462185188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5</w:t>
            </w:r>
            <w:r w:rsidR="002B67A6">
              <w:rPr>
                <w:webHidden/>
              </w:rPr>
              <w:fldChar w:fldCharType="end"/>
            </w:r>
          </w:hyperlink>
        </w:p>
        <w:p w14:paraId="224D893A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89" w:history="1">
            <w:r w:rsidR="002B67A6" w:rsidRPr="008A297C">
              <w:rPr>
                <w:rStyle w:val="Hyperlink"/>
                <w:rFonts w:ascii="Palatino Linotype" w:hAnsi="Palatino Linotype"/>
              </w:rPr>
              <w:t>2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Installation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_Toc462185189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6</w:t>
            </w:r>
            <w:r w:rsidR="002B67A6">
              <w:rPr>
                <w:webHidden/>
              </w:rPr>
              <w:fldChar w:fldCharType="end"/>
            </w:r>
          </w:hyperlink>
        </w:p>
        <w:p w14:paraId="13963144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90" w:history="1">
            <w:r w:rsidR="002B67A6" w:rsidRPr="008A297C">
              <w:rPr>
                <w:rStyle w:val="Hyperlink"/>
                <w:rFonts w:ascii="Palatino Linotype" w:hAnsi="Palatino Linotype"/>
              </w:rPr>
              <w:t>3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Feature Updates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_Toc462185190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7</w:t>
            </w:r>
            <w:r w:rsidR="002B67A6">
              <w:rPr>
                <w:webHidden/>
              </w:rPr>
              <w:fldChar w:fldCharType="end"/>
            </w:r>
          </w:hyperlink>
        </w:p>
        <w:p w14:paraId="03ECC437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2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NoC Construction Improvements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_Toc462185192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D302289" w14:textId="77777777" w:rsidR="002B67A6" w:rsidRDefault="00424C92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93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3.1.1</w:t>
            </w:r>
            <w:r w:rsidR="002B67A6">
              <w:rPr>
                <w:noProof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Isolate and Reduce Congestion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_Toc462185193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AA9B039" w14:textId="77777777" w:rsidR="002B67A6" w:rsidRDefault="00424C92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94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3.1.2</w:t>
            </w:r>
            <w:r w:rsidR="002B67A6">
              <w:rPr>
                <w:noProof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Automated FIFO sizing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_Toc462185194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4ADA3500" w14:textId="77777777" w:rsidR="002B67A6" w:rsidRDefault="00424C92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95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3.1.3</w:t>
            </w:r>
            <w:r w:rsidR="002B67A6">
              <w:rPr>
                <w:noProof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Automated tune_links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_Toc462185195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303026FB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6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Multi-NoC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_Toc462185196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425426D4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7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Functional Safety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_Toc462185197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7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31625CF9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8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3.4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Synchronizer Depth and FIFO Sizing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_Toc462185198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5957AA6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9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3.5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Clock Gating improvements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_Toc462185199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728F0300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0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3.6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Traffic Class Optimization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_Toc462185200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737308E3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1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3.7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User Overrides for AXI signals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_Toc462185201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F28F044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2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3.8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Performance Testbench Improvements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_Toc462185202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009627AA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3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3.9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32byte Fast Tap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_Toc462185203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B7C58C3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4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3.10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ACE optimization for DVM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_Toc462185204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0C65E691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5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3.11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Scratchpad Interleaving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_Toc462185205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8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3C4B10B8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6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3.12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Exclusive Suport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_Toc462185206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9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6CD4257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7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3.13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Allocation Controls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_Toc462185207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9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B76DD85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8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3.14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Flush Engine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_Toc462185208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9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0A1D0FF6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9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3.15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Indirect Access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_Toc462185209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9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7F9FF46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0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3.16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LLC MemCache Area Optimization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_Toc462185210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9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6CC2EF07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211" w:history="1">
            <w:r w:rsidR="002B67A6" w:rsidRPr="008A297C">
              <w:rPr>
                <w:rStyle w:val="Hyperlink"/>
                <w:rFonts w:ascii="Palatino Linotype" w:hAnsi="Palatino Linotype"/>
              </w:rPr>
              <w:t>4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EDA Tool Compatibility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_Toc462185211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10</w:t>
            </w:r>
            <w:r w:rsidR="002B67A6">
              <w:rPr>
                <w:webHidden/>
              </w:rPr>
              <w:fldChar w:fldCharType="end"/>
            </w:r>
          </w:hyperlink>
        </w:p>
        <w:p w14:paraId="0D58CE24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212" w:history="1">
            <w:r w:rsidR="002B67A6" w:rsidRPr="008A297C">
              <w:rPr>
                <w:rStyle w:val="Hyperlink"/>
                <w:rFonts w:ascii="Palatino Linotype" w:hAnsi="Palatino Linotype"/>
              </w:rPr>
              <w:t>5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Errata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_Toc462185212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11</w:t>
            </w:r>
            <w:r w:rsidR="002B67A6">
              <w:rPr>
                <w:webHidden/>
              </w:rPr>
              <w:fldChar w:fldCharType="end"/>
            </w:r>
          </w:hyperlink>
        </w:p>
        <w:p w14:paraId="22E8F274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3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5.1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AHB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_Toc462185213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11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5DAA0888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4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5.2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Priority Address Map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_Toc462185214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11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5F1632AE" w14:textId="77777777" w:rsidR="002B67A6" w:rsidRDefault="00424C92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215" w:history="1">
            <w:r w:rsidR="002B67A6" w:rsidRPr="008A297C">
              <w:rPr>
                <w:rStyle w:val="Hyperlink"/>
                <w:rFonts w:ascii="Palatino Linotype" w:hAnsi="Palatino Linotype"/>
              </w:rPr>
              <w:t>6</w:t>
            </w:r>
            <w:r w:rsidR="002B67A6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</w:rPr>
              <w:t>Changes to Commands and Properties</w:t>
            </w:r>
            <w:r w:rsidR="002B67A6">
              <w:rPr>
                <w:webHidden/>
              </w:rPr>
              <w:tab/>
            </w:r>
            <w:r w:rsidR="002B67A6">
              <w:rPr>
                <w:webHidden/>
              </w:rPr>
              <w:fldChar w:fldCharType="begin"/>
            </w:r>
            <w:r w:rsidR="002B67A6">
              <w:rPr>
                <w:webHidden/>
              </w:rPr>
              <w:instrText xml:space="preserve"> PAGEREF _Toc462185215 \h </w:instrText>
            </w:r>
            <w:r w:rsidR="002B67A6">
              <w:rPr>
                <w:webHidden/>
              </w:rPr>
            </w:r>
            <w:r w:rsidR="002B67A6">
              <w:rPr>
                <w:webHidden/>
              </w:rPr>
              <w:fldChar w:fldCharType="separate"/>
            </w:r>
            <w:r w:rsidR="002B67A6">
              <w:rPr>
                <w:webHidden/>
              </w:rPr>
              <w:t>12</w:t>
            </w:r>
            <w:r w:rsidR="002B67A6">
              <w:rPr>
                <w:webHidden/>
              </w:rPr>
              <w:fldChar w:fldCharType="end"/>
            </w:r>
          </w:hyperlink>
        </w:p>
        <w:p w14:paraId="71A31EEA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6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6.1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Command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_Toc462185216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12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9E5F1D1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7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6.2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Default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_Toc462185217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12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257AADAD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8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6.3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Mesh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_Toc462185218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13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6E659C03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19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6.4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Bridge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_Toc462185219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14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4B1F1AF2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20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6.5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Host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_Toc462185220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14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0359997F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21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6.6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Interface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_Toc462185221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16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F625FFA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22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6.7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Link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_Toc462185222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16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C08AE33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23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6.8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Router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_Toc462185223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16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140F8CBB" w14:textId="77777777" w:rsidR="002B67A6" w:rsidRDefault="00424C92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24" w:history="1"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6.9</w:t>
            </w:r>
            <w:r w:rsidR="002B67A6">
              <w:rPr>
                <w:noProof/>
                <w:szCs w:val="22"/>
              </w:rPr>
              <w:tab/>
            </w:r>
            <w:r w:rsidR="002B67A6" w:rsidRPr="008A297C">
              <w:rPr>
                <w:rStyle w:val="Hyperlink"/>
                <w:rFonts w:ascii="Palatino Linotype" w:hAnsi="Palatino Linotype"/>
                <w:noProof/>
              </w:rPr>
              <w:t>VC Property Changes</w:t>
            </w:r>
            <w:r w:rsidR="002B67A6">
              <w:rPr>
                <w:noProof/>
                <w:webHidden/>
              </w:rPr>
              <w:tab/>
            </w:r>
            <w:r w:rsidR="002B67A6">
              <w:rPr>
                <w:noProof/>
                <w:webHidden/>
              </w:rPr>
              <w:fldChar w:fldCharType="begin"/>
            </w:r>
            <w:r w:rsidR="002B67A6">
              <w:rPr>
                <w:noProof/>
                <w:webHidden/>
              </w:rPr>
              <w:instrText xml:space="preserve"> PAGEREF _Toc462185224 \h </w:instrText>
            </w:r>
            <w:r w:rsidR="002B67A6">
              <w:rPr>
                <w:noProof/>
                <w:webHidden/>
              </w:rPr>
            </w:r>
            <w:r w:rsidR="002B67A6">
              <w:rPr>
                <w:noProof/>
                <w:webHidden/>
              </w:rPr>
              <w:fldChar w:fldCharType="separate"/>
            </w:r>
            <w:r w:rsidR="002B67A6">
              <w:rPr>
                <w:noProof/>
                <w:webHidden/>
              </w:rPr>
              <w:t>16</w:t>
            </w:r>
            <w:r w:rsidR="002B67A6">
              <w:rPr>
                <w:noProof/>
                <w:webHidden/>
              </w:rPr>
              <w:fldChar w:fldCharType="end"/>
            </w:r>
          </w:hyperlink>
        </w:p>
        <w:p w14:paraId="3396B03C" w14:textId="77777777" w:rsidR="002B67A6" w:rsidRPr="009E218D" w:rsidRDefault="002B67A6" w:rsidP="00316E41">
          <w:pPr>
            <w:pStyle w:val="TOC1"/>
            <w:rPr>
              <w:rStyle w:val="Hyperlink"/>
              <w:rFonts w:ascii="Palatino Linotype" w:hAnsi="Palatino Linotype"/>
            </w:rPr>
            <w:sectPr w:rsidR="002B67A6" w:rsidRPr="009E218D" w:rsidSect="00CC3D06">
              <w:headerReference w:type="default" r:id="rId10"/>
              <w:footerReference w:type="default" r:id="rId11"/>
              <w:headerReference w:type="first" r:id="rId12"/>
              <w:pgSz w:w="12240" w:h="15840" w:code="1"/>
              <w:pgMar w:top="1440" w:right="1440" w:bottom="1440" w:left="1440" w:header="720" w:footer="432" w:gutter="0"/>
              <w:cols w:space="720"/>
              <w:noEndnote/>
              <w:docGrid w:linePitch="360"/>
            </w:sectPr>
          </w:pPr>
          <w:r w:rsidRPr="009E218D">
            <w:rPr>
              <w:rStyle w:val="Hyperlink"/>
              <w:rFonts w:ascii="Palatino Linotype" w:hAnsi="Palatino Linotype"/>
            </w:rPr>
            <w:fldChar w:fldCharType="end"/>
          </w:r>
        </w:p>
      </w:sdtContent>
    </w:sdt>
    <w:bookmarkEnd w:id="2" w:displacedByCustomXml="prev"/>
    <w:p w14:paraId="3C810C38" w14:textId="3FD27FF5" w:rsidR="0067672D" w:rsidRPr="00316E41" w:rsidRDefault="0067672D" w:rsidP="00316E41">
      <w:pPr>
        <w:pStyle w:val="TOC1"/>
        <w:rPr>
          <w:rStyle w:val="Hyperlink"/>
        </w:rPr>
      </w:pPr>
    </w:p>
    <w:sectPr w:rsidR="0067672D" w:rsidRPr="00316E41" w:rsidSect="00CC3D06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5C76B" w14:textId="77777777" w:rsidR="00424C92" w:rsidRDefault="00424C92">
      <w:r>
        <w:separator/>
      </w:r>
    </w:p>
    <w:p w14:paraId="19401942" w14:textId="77777777" w:rsidR="00424C92" w:rsidRDefault="00424C92"/>
  </w:endnote>
  <w:endnote w:type="continuationSeparator" w:id="0">
    <w:p w14:paraId="1AAAE2A0" w14:textId="77777777" w:rsidR="00424C92" w:rsidRDefault="00424C92">
      <w:r>
        <w:continuationSeparator/>
      </w:r>
    </w:p>
    <w:p w14:paraId="28C4C8CD" w14:textId="77777777" w:rsidR="00424C92" w:rsidRDefault="00424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EB685" w14:textId="77777777" w:rsidR="002B67A6" w:rsidRDefault="002B67A6" w:rsidP="008B52F2">
    <w:pPr>
      <w:pStyle w:val="FooterCentered2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10976" behindDoc="0" locked="0" layoutInCell="1" allowOverlap="1" wp14:anchorId="5C3EB5A7" wp14:editId="6CCBB15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767AE" id="Line 1100" o:spid="_x0000_s1026" style="position:absolute;z-index:251710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2ADCF3B8" w14:textId="4FBD80EB" w:rsidR="002B67A6" w:rsidRDefault="002B67A6" w:rsidP="008B52F2">
    <w:pPr>
      <w:pStyle w:val="FooterCentered2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1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EA6CB" w14:textId="77777777" w:rsidR="002B67A6" w:rsidRPr="008B52F2" w:rsidRDefault="002B67A6" w:rsidP="008B52F2">
    <w:pPr>
      <w:pStyle w:val="Exar2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5A575FBD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10F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A02BF" w14:textId="77777777" w:rsidR="00424C92" w:rsidRDefault="00424C92">
      <w:r>
        <w:separator/>
      </w:r>
    </w:p>
    <w:p w14:paraId="2D884AAE" w14:textId="77777777" w:rsidR="00424C92" w:rsidRDefault="00424C92"/>
  </w:footnote>
  <w:footnote w:type="continuationSeparator" w:id="0">
    <w:p w14:paraId="51F40F31" w14:textId="77777777" w:rsidR="00424C92" w:rsidRDefault="00424C92">
      <w:r>
        <w:continuationSeparator/>
      </w:r>
    </w:p>
    <w:p w14:paraId="1AF79B34" w14:textId="77777777" w:rsidR="00424C92" w:rsidRDefault="00424C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762C" w14:textId="77777777" w:rsidR="002B67A6" w:rsidRDefault="00424C92" w:rsidP="00A51C97">
    <w:pPr>
      <w:pStyle w:val="Header"/>
      <w:jc w:val="both"/>
    </w:pPr>
    <w:sdt>
      <w:sdtPr>
        <w:id w:val="748166100"/>
        <w:docPartObj>
          <w:docPartGallery w:val="Watermarks"/>
          <w:docPartUnique/>
        </w:docPartObj>
      </w:sdtPr>
      <w:sdtEndPr/>
      <w:sdtContent>
        <w:r>
          <w:pict w14:anchorId="36F3C0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182" type="#_x0000_t136" style="position:absolute;left:0;text-align:left;margin-left:0;margin-top:0;width:527.85pt;height:131.95pt;rotation:315;z-index:-2516044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2B67A6">
      <mc:AlternateContent>
        <mc:Choice Requires="wps">
          <w:drawing>
            <wp:anchor distT="4294967294" distB="4294967294" distL="114300" distR="114300" simplePos="0" relativeHeight="251709952" behindDoc="0" locked="0" layoutInCell="1" allowOverlap="1" wp14:anchorId="7EEB8890" wp14:editId="2CE2F14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77E9B" id="Line 1101" o:spid="_x0000_s1026" style="position:absolute;z-index:251709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tTW3p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2B67A6">
      <w:drawing>
        <wp:inline distT="0" distB="0" distL="0" distR="0" wp14:anchorId="194EF91A" wp14:editId="05B718CA">
          <wp:extent cx="20987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9AF3C" w14:textId="77777777" w:rsidR="002B67A6" w:rsidRDefault="002B67A6">
    <w:pPr>
      <w:pStyle w:val="Header"/>
    </w:pPr>
  </w:p>
  <w:p w14:paraId="480452E2" w14:textId="77777777" w:rsidR="002B67A6" w:rsidRDefault="002B67A6">
    <w:pPr>
      <w:pStyle w:val="Header"/>
    </w:pPr>
  </w:p>
  <w:p w14:paraId="68EC89E1" w14:textId="77777777" w:rsidR="002B67A6" w:rsidRDefault="002B67A6">
    <w:pPr>
      <w:pStyle w:val="Header"/>
    </w:pPr>
  </w:p>
  <w:p w14:paraId="55727E83" w14:textId="77777777" w:rsidR="002B67A6" w:rsidRDefault="002B67A6">
    <w:pPr>
      <w:pStyle w:val="Header"/>
    </w:pPr>
  </w:p>
  <w:p w14:paraId="246C5882" w14:textId="77777777" w:rsidR="002B67A6" w:rsidRDefault="002B6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424C92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83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07F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3C2F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C73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917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B30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10F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7A6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4F1C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5A3E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DEB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63E"/>
    <w:rsid w:val="003C1D9C"/>
    <w:rsid w:val="003C256B"/>
    <w:rsid w:val="003C27DA"/>
    <w:rsid w:val="003C2C47"/>
    <w:rsid w:val="003C2FA1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800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4C92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212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52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3F1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3E15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837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3D81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3E34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510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9BF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5E5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3FE0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E8C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4A6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5D47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57A43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887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B72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1BC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0663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1A6E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83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10">
    <w:name w:val="Body10"/>
    <w:qFormat/>
    <w:rsid w:val="00CE5D47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CE5D47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8">
    <w:name w:val="FooterCentered28"/>
    <w:basedOn w:val="Footer"/>
    <w:rsid w:val="00CE5D47"/>
    <w:pPr>
      <w:jc w:val="center"/>
    </w:pPr>
  </w:style>
  <w:style w:type="paragraph" w:customStyle="1" w:styleId="HeadingPreface3">
    <w:name w:val="HeadingPreface3"/>
    <w:next w:val="Body"/>
    <w:rsid w:val="00CE5D47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3">
    <w:name w:val="Book Title13"/>
    <w:next w:val="Body"/>
    <w:rsid w:val="00CE5D47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28">
    <w:name w:val="Exar28"/>
    <w:basedOn w:val="Footer"/>
    <w:rsid w:val="00CE5D4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3">
    <w:name w:val="Contents3"/>
    <w:basedOn w:val="Title"/>
    <w:rsid w:val="00CE5D47"/>
    <w:rPr>
      <w:szCs w:val="40"/>
    </w:rPr>
  </w:style>
  <w:style w:type="paragraph" w:customStyle="1" w:styleId="Preliminary2">
    <w:name w:val="Preliminary2"/>
    <w:rsid w:val="00CE5D47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DocumentTitle3">
    <w:name w:val="Document Title3"/>
    <w:next w:val="Body"/>
    <w:rsid w:val="00CE5D47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3">
    <w:name w:val="Document Revision3"/>
    <w:basedOn w:val="Body"/>
    <w:qFormat/>
    <w:rsid w:val="00CE5D47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3B83E-5BCE-4A52-B4B2-3DB29150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4781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14</cp:revision>
  <cp:lastPrinted>2016-05-02T02:14:00Z</cp:lastPrinted>
  <dcterms:created xsi:type="dcterms:W3CDTF">2016-09-07T15:45:00Z</dcterms:created>
  <dcterms:modified xsi:type="dcterms:W3CDTF">2016-09-28T02:17:00Z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