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0B90D" w14:textId="77777777" w:rsidR="00266D38" w:rsidRDefault="00266D38" w:rsidP="00F538C9">
      <w:pPr>
        <w:sectPr w:rsidR="00266D38" w:rsidSect="00F538C9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78925313" w14:textId="77777777" w:rsidR="00266D38" w:rsidRDefault="00266D38" w:rsidP="00F538C9">
      <w:pPr>
        <w:sectPr w:rsidR="00266D38" w:rsidSect="00F538C9">
          <w:headerReference w:type="default" r:id="rId9"/>
          <w:footerReference w:type="default" r:id="rId1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1"/>
    </w:p>
    <w:p w14:paraId="67E84C5A" w14:textId="77777777" w:rsidR="00266D38" w:rsidRDefault="00266D38" w:rsidP="00F538C9">
      <w:pPr>
        <w:sectPr w:rsidR="00266D38" w:rsidSect="00F538C9">
          <w:headerReference w:type="default" r:id="rId12"/>
          <w:foot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5"/>
    </w:p>
    <w:p w14:paraId="27ED4CD0" w14:textId="77777777" w:rsidR="00266D38" w:rsidRDefault="00266D38" w:rsidP="00F538C9">
      <w:pPr>
        <w:sectPr w:rsidR="00266D38" w:rsidSect="00F538C9">
          <w:headerReference w:type="default" r:id="rId16"/>
          <w:footerReference w:type="default" r:id="rId17"/>
          <w:headerReference w:type="first" r:id="rId1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9"/>
    </w:p>
    <w:p w14:paraId="3C9BD3C3" w14:textId="77777777" w:rsidR="00266D38" w:rsidRDefault="00266D38" w:rsidP="00F538C9">
      <w:pPr>
        <w:sectPr w:rsidR="00266D38" w:rsidSect="00F538C9">
          <w:headerReference w:type="default" r:id="rId20"/>
          <w:footerReference w:type="default" r:id="rId21"/>
          <w:headerReference w:type="first" r:id="rId22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3"/>
    </w:p>
    <w:p w14:paraId="43BFD677" w14:textId="77777777" w:rsidR="00266D38" w:rsidRDefault="00266D38" w:rsidP="00F538C9">
      <w:pPr>
        <w:sectPr w:rsidR="00266D38" w:rsidSect="00F538C9">
          <w:headerReference w:type="default" r:id="rId24"/>
          <w:footerReference w:type="default" r:id="rId25"/>
          <w:headerReference w:type="first" r:id="rId26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7"/>
    </w:p>
    <w:p w14:paraId="7E3C8F2F" w14:textId="77777777" w:rsidR="00266D38" w:rsidRDefault="00266D38" w:rsidP="00F538C9">
      <w:pPr>
        <w:sectPr w:rsidR="00266D38" w:rsidSect="00F538C9">
          <w:headerReference w:type="default" r:id="rId28"/>
          <w:footerReference w:type="default" r:id="rId29"/>
          <w:headerReference w:type="first" r:id="rId3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1"/>
    </w:p>
    <w:p w14:paraId="6EAAE0EA" w14:textId="77777777" w:rsidR="00266D38" w:rsidRDefault="00266D38" w:rsidP="00F538C9">
      <w:pPr>
        <w:sectPr w:rsidR="00266D38" w:rsidSect="00F538C9">
          <w:headerReference w:type="default" r:id="rId32"/>
          <w:footerReference w:type="default" r:id="rId33"/>
          <w:headerReference w:type="first" r:id="rId3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5"/>
    </w:p>
    <w:p w14:paraId="1A28FD02" w14:textId="77777777" w:rsidR="00266D38" w:rsidRPr="00F538C9" w:rsidRDefault="00266D38" w:rsidP="00F538C9">
      <w:subDoc r:id="rId36"/>
    </w:p>
    <w:sectPr w:rsidR="00266D38" w:rsidRPr="00F538C9" w:rsidSect="00F538C9">
      <w:headerReference w:type="default" r:id="rId37"/>
      <w:footerReference w:type="default" r:id="rId38"/>
      <w:headerReference w:type="first" r:id="rId39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3268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51CF6B16" wp14:editId="1D4C1C1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F3F84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5D1EE" w14:textId="77777777" w:rsidR="00F538C9" w:rsidRPr="00DF66E7" w:rsidRDefault="00F538C9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4CC6257A" wp14:editId="689888B4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839A4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9UkCu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18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B655E" w14:textId="77777777" w:rsidR="00F538C9" w:rsidRPr="00DF66E7" w:rsidRDefault="00F538C9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6826CD4" wp14:editId="4495E04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FF737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nV9J8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3B7D5" w14:textId="77777777" w:rsidR="00F538C9" w:rsidRPr="00DF66E7" w:rsidRDefault="00F538C9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6672" behindDoc="0" locked="0" layoutInCell="1" allowOverlap="1" wp14:anchorId="216D3704" wp14:editId="75E462C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4FA3F" id="Line 1100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30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GgS30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1E6A5" w14:textId="77777777" w:rsidR="00F538C9" w:rsidRPr="00DF66E7" w:rsidRDefault="00F538C9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0768" behindDoc="0" locked="0" layoutInCell="1" allowOverlap="1" wp14:anchorId="3750A497" wp14:editId="2BC6F991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C84F" id="Line 1100" o:spid="_x0000_s1026" style="position:absolute;z-index:251680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a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G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jQ6a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F96BD" w14:textId="77777777" w:rsidR="00F538C9" w:rsidRPr="00DF66E7" w:rsidRDefault="00F538C9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4864" behindDoc="0" locked="0" layoutInCell="1" allowOverlap="1" wp14:anchorId="01C5942E" wp14:editId="13D26C1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332A0" id="Line 1100" o:spid="_x0000_s1026" style="position:absolute;z-index:251684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Jh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5b4y&#10;YR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857ED" w14:textId="77777777" w:rsidR="00F538C9" w:rsidRPr="00DF66E7" w:rsidRDefault="00F538C9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8960" behindDoc="0" locked="0" layoutInCell="1" allowOverlap="1" wp14:anchorId="74A223DB" wp14:editId="0B466FF7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E5933" id="Line 1100" o:spid="_x0000_s1026" style="position:absolute;z-index:2516889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CeKShW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29E1B" w14:textId="77777777" w:rsidR="00F538C9" w:rsidRPr="003D7433" w:rsidRDefault="00F538C9" w:rsidP="003D7433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3056" behindDoc="0" locked="0" layoutInCell="1" allowOverlap="1" wp14:anchorId="7569437F" wp14:editId="624F602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E151A" id="Line 1100" o:spid="_x0000_s1026" style="position:absolute;z-index:2516930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KgGgIAACwEAAAOAAAAZHJzL2Uyb0RvYy54bWysU02P2jAQvVfqf7Byh3w0s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CvKC&#10;o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3</w:t>
    </w:r>
    <w:r w:rsidRPr="0012256C">
      <w:rPr>
        <w:rFonts w:asciiTheme="majorHAnsi" w:hAnsiTheme="majorHAnsi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F0730" w14:textId="77777777" w:rsidR="00F538C9" w:rsidRPr="00DF66E7" w:rsidRDefault="00F538C9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7152" behindDoc="0" locked="0" layoutInCell="1" allowOverlap="1" wp14:anchorId="0BF43740" wp14:editId="32F83E9C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7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9FBC9" id="Line 1100" o:spid="_x0000_s1026" style="position:absolute;z-index:2516971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Lr7+&#10;o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21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68666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0685C05" wp14:editId="7E9F0CD8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8A196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36BCC34A" wp14:editId="029CBB7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A7398" w14:textId="77777777" w:rsidR="00F538C9" w:rsidRPr="00DF66E7" w:rsidRDefault="00F538C9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2816" behindDoc="0" locked="0" layoutInCell="1" allowOverlap="1" wp14:anchorId="0B60F8CF" wp14:editId="2235DB77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13746" id="Line 1101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CrbZeR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3840" behindDoc="1" locked="0" layoutInCell="1" allowOverlap="1" wp14:anchorId="07313BE6" wp14:editId="06D3ADF7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93D77" w14:textId="77777777" w:rsidR="00F538C9" w:rsidRDefault="00F538C9" w:rsidP="00DF32E5">
    <w:pPr>
      <w:pStyle w:val="Header"/>
    </w:pPr>
  </w:p>
  <w:p w14:paraId="6357A471" w14:textId="77777777" w:rsidR="00F538C9" w:rsidRDefault="00F538C9" w:rsidP="00DF32E5">
    <w:pPr>
      <w:pStyle w:val="Header"/>
    </w:pPr>
  </w:p>
  <w:p w14:paraId="344C7552" w14:textId="77777777" w:rsidR="00F538C9" w:rsidRDefault="00F538C9" w:rsidP="00DF32E5">
    <w:pPr>
      <w:pStyle w:val="Header"/>
    </w:pPr>
  </w:p>
  <w:p w14:paraId="743D8BF9" w14:textId="77777777" w:rsidR="00F538C9" w:rsidRDefault="00F538C9" w:rsidP="00DF32E5">
    <w:pPr>
      <w:pStyle w:val="Header"/>
    </w:pPr>
  </w:p>
  <w:p w14:paraId="782FD0B5" w14:textId="77777777" w:rsidR="00F538C9" w:rsidRDefault="00F538C9" w:rsidP="00DF32E5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207FB" w14:textId="77777777" w:rsidR="00F538C9" w:rsidRPr="00DF66E7" w:rsidRDefault="00F538C9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6912" behindDoc="0" locked="0" layoutInCell="1" allowOverlap="1" wp14:anchorId="0A88D3B3" wp14:editId="3E2E266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E586C" id="Line 1101" o:spid="_x0000_s1026" style="position:absolute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BiQ53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7936" behindDoc="1" locked="0" layoutInCell="1" allowOverlap="1" wp14:anchorId="0B836BD3" wp14:editId="4BCC388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E3C56" w14:textId="77777777" w:rsidR="00F538C9" w:rsidRDefault="00F538C9" w:rsidP="00DF32E5">
    <w:pPr>
      <w:pStyle w:val="Header"/>
    </w:pPr>
  </w:p>
  <w:p w14:paraId="3ACD94FF" w14:textId="77777777" w:rsidR="00F538C9" w:rsidRDefault="00F538C9" w:rsidP="00DF32E5">
    <w:pPr>
      <w:pStyle w:val="Header"/>
    </w:pPr>
  </w:p>
  <w:p w14:paraId="7BD9C7BC" w14:textId="77777777" w:rsidR="00F538C9" w:rsidRDefault="00F538C9" w:rsidP="00DF32E5">
    <w:pPr>
      <w:pStyle w:val="Header"/>
    </w:pPr>
  </w:p>
  <w:p w14:paraId="6CD073FA" w14:textId="77777777" w:rsidR="00F538C9" w:rsidRDefault="00F538C9" w:rsidP="00DF32E5">
    <w:pPr>
      <w:pStyle w:val="Header"/>
    </w:pPr>
  </w:p>
  <w:p w14:paraId="13FE2141" w14:textId="77777777" w:rsidR="00F538C9" w:rsidRDefault="00F538C9" w:rsidP="00DF32E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B771" w14:textId="77777777" w:rsidR="00F538C9" w:rsidRPr="003D7433" w:rsidRDefault="00F538C9" w:rsidP="003D7433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1008" behindDoc="0" locked="0" layoutInCell="1" allowOverlap="1" wp14:anchorId="2841FD52" wp14:editId="069FFB2C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48452" id="Line 1101" o:spid="_x0000_s1026" style="position:absolute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OX6ab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2032" behindDoc="1" locked="0" layoutInCell="1" allowOverlap="1" wp14:anchorId="42738C4B" wp14:editId="65D9F3C2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FE6D" w14:textId="77777777" w:rsidR="00F538C9" w:rsidRDefault="00F538C9">
    <w:pPr>
      <w:pStyle w:val="Header"/>
    </w:pPr>
  </w:p>
  <w:p w14:paraId="4F807B95" w14:textId="77777777" w:rsidR="00F538C9" w:rsidRDefault="00F538C9">
    <w:pPr>
      <w:pStyle w:val="Header"/>
    </w:pPr>
  </w:p>
  <w:p w14:paraId="0F11D0C2" w14:textId="77777777" w:rsidR="00F538C9" w:rsidRDefault="00F538C9">
    <w:pPr>
      <w:pStyle w:val="Header"/>
    </w:pPr>
  </w:p>
  <w:p w14:paraId="39825CD9" w14:textId="77777777" w:rsidR="00F538C9" w:rsidRDefault="00F538C9">
    <w:pPr>
      <w:pStyle w:val="Header"/>
    </w:pPr>
  </w:p>
  <w:p w14:paraId="5930B76A" w14:textId="77777777" w:rsidR="00F538C9" w:rsidRDefault="00F538C9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EEFB9" w14:textId="77777777" w:rsidR="00F538C9" w:rsidRPr="00DF66E7" w:rsidRDefault="00F538C9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1D016412" wp14:editId="5968C960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72F773" id="Line 110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MG2Fbo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6128" behindDoc="1" locked="0" layoutInCell="1" allowOverlap="1" wp14:anchorId="2402429D" wp14:editId="05C2599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7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DCF40" w14:textId="77777777" w:rsidR="00F538C9" w:rsidRDefault="00F538C9" w:rsidP="00DF32E5">
    <w:pPr>
      <w:pStyle w:val="Header"/>
    </w:pPr>
  </w:p>
  <w:p w14:paraId="3334C702" w14:textId="77777777" w:rsidR="00F538C9" w:rsidRDefault="00F538C9" w:rsidP="00DF32E5">
    <w:pPr>
      <w:pStyle w:val="Header"/>
    </w:pPr>
  </w:p>
  <w:p w14:paraId="0AC35BD7" w14:textId="77777777" w:rsidR="00F538C9" w:rsidRDefault="00F538C9" w:rsidP="00DF32E5">
    <w:pPr>
      <w:pStyle w:val="Header"/>
    </w:pPr>
  </w:p>
  <w:p w14:paraId="03A6FEDB" w14:textId="77777777" w:rsidR="00F538C9" w:rsidRDefault="00F538C9" w:rsidP="00DF32E5">
    <w:pPr>
      <w:pStyle w:val="Header"/>
    </w:pPr>
  </w:p>
  <w:p w14:paraId="388BD06E" w14:textId="77777777" w:rsidR="00F538C9" w:rsidRDefault="00F538C9" w:rsidP="00DF3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EBAD7" w14:textId="77777777" w:rsidR="00B2657D" w:rsidRDefault="00B2657D" w:rsidP="00DF32E5">
    <w:pPr>
      <w:pStyle w:val="Header"/>
    </w:pPr>
  </w:p>
  <w:p w14:paraId="4252902A" w14:textId="77777777" w:rsidR="00B2657D" w:rsidRDefault="00B2657D" w:rsidP="00DF32E5">
    <w:pPr>
      <w:pStyle w:val="Header"/>
    </w:pPr>
  </w:p>
  <w:p w14:paraId="74716EBA" w14:textId="77777777" w:rsidR="00B2657D" w:rsidRDefault="00B2657D" w:rsidP="00DF32E5">
    <w:pPr>
      <w:pStyle w:val="Header"/>
    </w:pPr>
  </w:p>
  <w:p w14:paraId="3EB1BCBF" w14:textId="77777777" w:rsidR="00B2657D" w:rsidRDefault="00B2657D" w:rsidP="00DF32E5">
    <w:pPr>
      <w:pStyle w:val="Header"/>
    </w:pPr>
  </w:p>
  <w:p w14:paraId="43A2C9DF" w14:textId="77777777" w:rsidR="00B2657D" w:rsidRDefault="00B2657D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0DEA3" w14:textId="77777777" w:rsidR="00F538C9" w:rsidRPr="00DF66E7" w:rsidRDefault="00F538C9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0BDD5FF7" wp14:editId="46B74B84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5F7A8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tTW3p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00D8D70E" wp14:editId="19BEEE3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FF47D" w14:textId="77777777" w:rsidR="00F538C9" w:rsidRPr="00DF66E7" w:rsidRDefault="00F538C9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3EC15F92" wp14:editId="1B7C396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D1379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l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SF85Z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07B23A2C" wp14:editId="5B6E6E18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BCC02" w14:textId="77777777" w:rsidR="00F538C9" w:rsidRDefault="00F538C9" w:rsidP="00DF32E5">
    <w:pPr>
      <w:pStyle w:val="Header"/>
    </w:pPr>
  </w:p>
  <w:p w14:paraId="6A4E3467" w14:textId="77777777" w:rsidR="00F538C9" w:rsidRDefault="00F538C9" w:rsidP="00DF32E5">
    <w:pPr>
      <w:pStyle w:val="Header"/>
    </w:pPr>
  </w:p>
  <w:p w14:paraId="553D3ECA" w14:textId="77777777" w:rsidR="00F538C9" w:rsidRDefault="00F538C9" w:rsidP="00DF32E5">
    <w:pPr>
      <w:pStyle w:val="Header"/>
    </w:pPr>
  </w:p>
  <w:p w14:paraId="299EB063" w14:textId="77777777" w:rsidR="00F538C9" w:rsidRDefault="00F538C9" w:rsidP="00DF32E5">
    <w:pPr>
      <w:pStyle w:val="Header"/>
    </w:pPr>
  </w:p>
  <w:p w14:paraId="47E19A1C" w14:textId="77777777" w:rsidR="00F538C9" w:rsidRDefault="00F538C9" w:rsidP="00DF32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0ABED" w14:textId="77777777" w:rsidR="00F538C9" w:rsidRPr="00DF66E7" w:rsidRDefault="00F538C9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44C8CBEB" wp14:editId="6643D9F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E9071" id="Line 1101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OSGQIAACs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p5G9bt6uayz70FaVpStYIyroO42nlnxd/Zf&#10;H8plsO4Dem9D8sgeSwSxt28UHb0M9l0GYafZeWtDN4KtMJERfH09YeR/PUfUzzc+/w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3ISTk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5648" behindDoc="1" locked="0" layoutInCell="1" allowOverlap="1" wp14:anchorId="540D287A" wp14:editId="17D6AB1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F7A0" w14:textId="77777777" w:rsidR="00F538C9" w:rsidRDefault="00F538C9" w:rsidP="00DF32E5">
    <w:pPr>
      <w:pStyle w:val="Header"/>
    </w:pPr>
  </w:p>
  <w:p w14:paraId="7C1B8525" w14:textId="77777777" w:rsidR="00F538C9" w:rsidRDefault="00F538C9" w:rsidP="00DF32E5">
    <w:pPr>
      <w:pStyle w:val="Header"/>
    </w:pPr>
  </w:p>
  <w:p w14:paraId="46CFDC58" w14:textId="77777777" w:rsidR="00F538C9" w:rsidRDefault="00F538C9" w:rsidP="00DF32E5">
    <w:pPr>
      <w:pStyle w:val="Header"/>
    </w:pPr>
  </w:p>
  <w:p w14:paraId="2F44F835" w14:textId="77777777" w:rsidR="00F538C9" w:rsidRDefault="00F538C9" w:rsidP="00DF32E5">
    <w:pPr>
      <w:pStyle w:val="Header"/>
    </w:pPr>
  </w:p>
  <w:p w14:paraId="03F2D3BD" w14:textId="77777777" w:rsidR="00F538C9" w:rsidRDefault="00F538C9" w:rsidP="00DF32E5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6C721" w14:textId="77777777" w:rsidR="00F538C9" w:rsidRPr="00DF66E7" w:rsidRDefault="00F538C9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8720" behindDoc="0" locked="0" layoutInCell="1" allowOverlap="1" wp14:anchorId="55AD58D5" wp14:editId="7635D198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9AAE4" id="Line 1101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jEtNj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9744" behindDoc="1" locked="0" layoutInCell="1" allowOverlap="1" wp14:anchorId="09B6BBD8" wp14:editId="4250F841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2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8D5FF" w14:textId="77777777" w:rsidR="00F538C9" w:rsidRDefault="00F538C9" w:rsidP="00DF32E5">
    <w:pPr>
      <w:pStyle w:val="Header"/>
    </w:pPr>
  </w:p>
  <w:p w14:paraId="69669D02" w14:textId="77777777" w:rsidR="00F538C9" w:rsidRDefault="00F538C9" w:rsidP="00DF32E5">
    <w:pPr>
      <w:pStyle w:val="Header"/>
    </w:pPr>
  </w:p>
  <w:p w14:paraId="20A23BDB" w14:textId="77777777" w:rsidR="00F538C9" w:rsidRDefault="00F538C9" w:rsidP="00DF32E5">
    <w:pPr>
      <w:pStyle w:val="Header"/>
    </w:pPr>
  </w:p>
  <w:p w14:paraId="0ADF0A24" w14:textId="77777777" w:rsidR="00F538C9" w:rsidRDefault="00F538C9" w:rsidP="00DF32E5">
    <w:pPr>
      <w:pStyle w:val="Header"/>
    </w:pPr>
  </w:p>
  <w:p w14:paraId="2994C8CB" w14:textId="77777777" w:rsidR="00F538C9" w:rsidRDefault="00F538C9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53E19"/>
    <w:multiLevelType w:val="hybridMultilevel"/>
    <w:tmpl w:val="9490BE98"/>
    <w:lvl w:ilvl="0" w:tplc="C032AF0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8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35"/>
  </w:num>
  <w:num w:numId="4">
    <w:abstractNumId w:val="11"/>
  </w:num>
  <w:num w:numId="5">
    <w:abstractNumId w:val="31"/>
  </w:num>
  <w:num w:numId="6">
    <w:abstractNumId w:val="34"/>
  </w:num>
  <w:num w:numId="7">
    <w:abstractNumId w:val="36"/>
  </w:num>
  <w:num w:numId="8">
    <w:abstractNumId w:val="40"/>
  </w:num>
  <w:num w:numId="9">
    <w:abstractNumId w:val="43"/>
  </w:num>
  <w:num w:numId="10">
    <w:abstractNumId w:val="27"/>
  </w:num>
  <w:num w:numId="11">
    <w:abstractNumId w:val="13"/>
  </w:num>
  <w:num w:numId="12">
    <w:abstractNumId w:val="38"/>
  </w:num>
  <w:num w:numId="13">
    <w:abstractNumId w:val="41"/>
  </w:num>
  <w:num w:numId="14">
    <w:abstractNumId w:val="28"/>
  </w:num>
  <w:num w:numId="15">
    <w:abstractNumId w:val="17"/>
  </w:num>
  <w:num w:numId="16">
    <w:abstractNumId w:val="16"/>
  </w:num>
  <w:num w:numId="17">
    <w:abstractNumId w:val="42"/>
  </w:num>
  <w:num w:numId="18">
    <w:abstractNumId w:val="24"/>
  </w:num>
  <w:num w:numId="19">
    <w:abstractNumId w:val="18"/>
  </w:num>
  <w:num w:numId="20">
    <w:abstractNumId w:val="22"/>
  </w:num>
  <w:num w:numId="21">
    <w:abstractNumId w:val="30"/>
  </w:num>
  <w:num w:numId="22">
    <w:abstractNumId w:val="12"/>
  </w:num>
  <w:num w:numId="23">
    <w:abstractNumId w:val="19"/>
  </w:num>
  <w:num w:numId="24">
    <w:abstractNumId w:val="21"/>
  </w:num>
  <w:num w:numId="25">
    <w:abstractNumId w:val="32"/>
  </w:num>
  <w:num w:numId="26">
    <w:abstractNumId w:val="26"/>
  </w:num>
  <w:num w:numId="27">
    <w:abstractNumId w:val="9"/>
  </w:num>
  <w:num w:numId="28">
    <w:abstractNumId w:val="37"/>
  </w:num>
  <w:num w:numId="29">
    <w:abstractNumId w:val="20"/>
  </w:num>
  <w:num w:numId="30">
    <w:abstractNumId w:val="29"/>
  </w:num>
  <w:num w:numId="31">
    <w:abstractNumId w:val="39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3"/>
  </w:num>
  <w:num w:numId="42">
    <w:abstractNumId w:val="17"/>
  </w:num>
  <w:num w:numId="4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6D38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38C9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table" w:customStyle="1" w:styleId="GridTable4-Accent11">
    <w:name w:val="Grid Table 4 - Accent 11"/>
    <w:basedOn w:val="TableNormal"/>
    <w:uiPriority w:val="49"/>
    <w:rsid w:val="00F538C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ellIndent31">
    <w:name w:val="CellIndent31"/>
    <w:rsid w:val="00F538C9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FigureLabel11">
    <w:name w:val="FigureLabel11"/>
    <w:basedOn w:val="Normal"/>
    <w:rsid w:val="00F538C9"/>
    <w:pPr>
      <w:jc w:val="center"/>
    </w:pPr>
    <w:rPr>
      <w:rFonts w:ascii="Arial" w:hAnsi="Arial" w:cs="Helvetica"/>
      <w:sz w:val="16"/>
      <w:szCs w:val="16"/>
    </w:rPr>
  </w:style>
  <w:style w:type="paragraph" w:customStyle="1" w:styleId="Body711">
    <w:name w:val="Body711"/>
    <w:qFormat/>
    <w:rsid w:val="00F538C9"/>
    <w:pPr>
      <w:tabs>
        <w:tab w:val="left" w:pos="2700"/>
      </w:tabs>
      <w:jc w:val="both"/>
    </w:pPr>
    <w:rPr>
      <w:szCs w:val="24"/>
    </w:rPr>
  </w:style>
  <w:style w:type="paragraph" w:customStyle="1" w:styleId="Body65">
    <w:name w:val="Body65"/>
    <w:qFormat/>
    <w:rsid w:val="00F538C9"/>
    <w:pPr>
      <w:tabs>
        <w:tab w:val="left" w:pos="2700"/>
      </w:tabs>
      <w:jc w:val="both"/>
    </w:pPr>
    <w:rPr>
      <w:szCs w:val="24"/>
    </w:rPr>
  </w:style>
  <w:style w:type="paragraph" w:customStyle="1" w:styleId="DocumentSubtitle13">
    <w:name w:val="Document Subtitle13"/>
    <w:basedOn w:val="DocumentTitle"/>
    <w:qFormat/>
    <w:rsid w:val="00F538C9"/>
    <w:pPr>
      <w:spacing w:before="360"/>
    </w:pPr>
    <w:rPr>
      <w:i/>
      <w:sz w:val="36"/>
    </w:rPr>
  </w:style>
  <w:style w:type="paragraph" w:customStyle="1" w:styleId="Body26">
    <w:name w:val="Body26"/>
    <w:qFormat/>
    <w:rsid w:val="00F538C9"/>
    <w:pPr>
      <w:tabs>
        <w:tab w:val="left" w:pos="2700"/>
      </w:tabs>
      <w:jc w:val="both"/>
    </w:pPr>
    <w:rPr>
      <w:szCs w:val="24"/>
    </w:rPr>
  </w:style>
  <w:style w:type="paragraph" w:customStyle="1" w:styleId="Bullet118">
    <w:name w:val="Bullet118"/>
    <w:rsid w:val="00F538C9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HeadingPreface5">
    <w:name w:val="HeadingPreface5"/>
    <w:next w:val="Body"/>
    <w:rsid w:val="00F538C9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ntents5">
    <w:name w:val="Contents5"/>
    <w:basedOn w:val="Title"/>
    <w:rsid w:val="00F538C9"/>
    <w:pPr>
      <w:pageBreakBefore/>
    </w:pPr>
    <w:rPr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834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header" Target="header17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header" Target="header15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33" Type="http://schemas.openxmlformats.org/officeDocument/2006/relationships/footer" Target="footer8.xml"/><Relationship Id="rId38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7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file:///C:\cygwin64\home\skasarab\mySVN\trunk\doc\release_docs\Release%20Notes\Chapters\RN_Introduction_Orion.docx" TargetMode="Externa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subDocument" Target="file:///C:\cygwin64\home\skasarab\mySVN\trunk\doc\release_docs\Release%20Notes\Chapters\RN_Deliverables.docx" TargetMode="External"/><Relationship Id="rId23" Type="http://schemas.openxmlformats.org/officeDocument/2006/relationships/subDocument" Target="file:///C:\cygwin64\home\skasarab\mySVN\trunk\doc\release_docs\Release%20Notes\Chapters\RN_Features_Orion.docx" TargetMode="External"/><Relationship Id="rId28" Type="http://schemas.openxmlformats.org/officeDocument/2006/relationships/header" Target="header12.xml"/><Relationship Id="rId36" Type="http://schemas.openxmlformats.org/officeDocument/2006/relationships/subDocument" Target="file:///C:\cygwin64\home\skasarab\mySVN\trunk\doc\release_docs\Release%20Notes\Chapters\RN_Last%20Page.docx" TargetMode="External"/><Relationship Id="rId10" Type="http://schemas.openxmlformats.org/officeDocument/2006/relationships/footer" Target="footer2.xml"/><Relationship Id="rId19" Type="http://schemas.openxmlformats.org/officeDocument/2006/relationships/subDocument" Target="file:///C:\cygwin64\home\skasarab\mySVN\trunk\doc\release_docs\Release%20Notes\Chapters\RN_Installation.docx" TargetMode="External"/><Relationship Id="rId31" Type="http://schemas.openxmlformats.org/officeDocument/2006/relationships/subDocument" Target="file:///C:\cygwin64\home\skasarab\mySVN\trunk\doc\release_docs\Release%20Notes\Chapters\RN_Errata_Orion.docx" TargetMode="Externa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subDocument" Target="file:///C:\cygwin64\home\skasarab\mySVN\trunk\doc\release_docs\Release%20Notes\Chapters\RN_EDA.docx" TargetMode="External"/><Relationship Id="rId30" Type="http://schemas.openxmlformats.org/officeDocument/2006/relationships/header" Target="header13.xml"/><Relationship Id="rId35" Type="http://schemas.openxmlformats.org/officeDocument/2006/relationships/subDocument" Target="file:///C:\cygwin64\home\skasarab\mySVN\trunk\doc\release_docs\Release%20Notes\Chapters\RN_Commands_Properties_Orio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F2812-6347-4F3F-BE35-0224EF39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10</TotalTime>
  <Pages>1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20</cp:revision>
  <cp:lastPrinted>2015-09-28T03:56:00Z</cp:lastPrinted>
  <dcterms:created xsi:type="dcterms:W3CDTF">2016-04-20T18:34:00Z</dcterms:created>
  <dcterms:modified xsi:type="dcterms:W3CDTF">2020-01-28T23:05:00Z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2020-01-28 23:05:32Z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