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8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9.xml" ContentType="application/vnd.openxmlformats-officedocument.wordprocessingml.foot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3058" w14:textId="77777777" w:rsidR="00014C42" w:rsidRDefault="00014C42" w:rsidP="001550AD">
      <w:pPr>
        <w:sectPr w:rsidR="00014C42" w:rsidSect="001550AD">
          <w:headerReference w:type="default" r:id="rId6"/>
          <w:footerReference w:type="default" r:id="rId7"/>
          <w:headerReference w:type="first" r:id="rId8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</w:p>
    <w:p w14:paraId="2DCE402E" w14:textId="77777777" w:rsidR="00014C42" w:rsidRDefault="00014C42" w:rsidP="001550AD">
      <w:pPr>
        <w:sectPr w:rsidR="00014C42" w:rsidSect="001550AD">
          <w:headerReference w:type="default" r:id="rId9"/>
          <w:footerReference w:type="default" r:id="rId10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1"/>
    </w:p>
    <w:p w14:paraId="5B536B8C" w14:textId="77777777" w:rsidR="00014C42" w:rsidRDefault="00014C42" w:rsidP="001550AD">
      <w:pPr>
        <w:sectPr w:rsidR="00014C42" w:rsidSect="001550AD">
          <w:headerReference w:type="default" r:id="rId12"/>
          <w:footerReference w:type="default" r:id="rId13"/>
          <w:headerReference w:type="first" r:id="rId14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5"/>
    </w:p>
    <w:p w14:paraId="1DC070AC" w14:textId="77777777" w:rsidR="00014C42" w:rsidRDefault="00014C42" w:rsidP="001550AD">
      <w:pPr>
        <w:sectPr w:rsidR="00014C42" w:rsidSect="001550AD">
          <w:headerReference w:type="default" r:id="rId16"/>
          <w:footerReference w:type="default" r:id="rId17"/>
          <w:headerReference w:type="first" r:id="rId18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9"/>
    </w:p>
    <w:p w14:paraId="3000107A" w14:textId="77777777" w:rsidR="00014C42" w:rsidRDefault="00014C42" w:rsidP="001550AD">
      <w:pPr>
        <w:sectPr w:rsidR="00014C42" w:rsidSect="001550AD">
          <w:headerReference w:type="default" r:id="rId20"/>
          <w:footerReference w:type="default" r:id="rId21"/>
          <w:headerReference w:type="first" r:id="rId22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3"/>
    </w:p>
    <w:p w14:paraId="3D204509" w14:textId="77777777" w:rsidR="00014C42" w:rsidRDefault="00014C42" w:rsidP="001550AD">
      <w:pPr>
        <w:sectPr w:rsidR="00014C42" w:rsidSect="001550AD">
          <w:headerReference w:type="default" r:id="rId24"/>
          <w:footerReference w:type="default" r:id="rId25"/>
          <w:headerReference w:type="first" r:id="rId26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7"/>
    </w:p>
    <w:p w14:paraId="58B0A538" w14:textId="77777777" w:rsidR="00014C42" w:rsidRDefault="00014C42" w:rsidP="001550AD">
      <w:pPr>
        <w:sectPr w:rsidR="00014C42" w:rsidSect="001550AD">
          <w:headerReference w:type="default" r:id="rId28"/>
          <w:footerReference w:type="default" r:id="rId29"/>
          <w:headerReference w:type="first" r:id="rId30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1"/>
    </w:p>
    <w:p w14:paraId="437E8D58" w14:textId="77777777" w:rsidR="00014C42" w:rsidRDefault="00014C42" w:rsidP="001550AD">
      <w:pPr>
        <w:sectPr w:rsidR="00014C42" w:rsidSect="001550AD">
          <w:headerReference w:type="default" r:id="rId32"/>
          <w:footerReference w:type="default" r:id="rId33"/>
          <w:headerReference w:type="first" r:id="rId34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5"/>
    </w:p>
    <w:p w14:paraId="48071C9C" w14:textId="77777777" w:rsidR="00014C42" w:rsidRPr="00EF26AB" w:rsidRDefault="00014C42" w:rsidP="001550AD">
      <w:subDoc r:id="rId36"/>
    </w:p>
    <w:sectPr w:rsidR="00014C42" w:rsidRPr="00EF26AB" w:rsidSect="001550AD">
      <w:headerReference w:type="default" r:id="rId37"/>
      <w:footerReference w:type="default" r:id="rId38"/>
      <w:headerReference w:type="first" r:id="rId39"/>
      <w:type w:val="continuous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4ACB4" w14:textId="77777777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7D1579AB" wp14:editId="3BE98F1B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3DD3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873A" w14:textId="77777777" w:rsidR="001550AD" w:rsidRPr="006C5A8F" w:rsidRDefault="001550AD" w:rsidP="006C5A8F">
    <w:pPr>
      <w:pStyle w:val="GuideFooter"/>
      <w:tabs>
        <w:tab w:val="left" w:pos="5676"/>
        <w:tab w:val="left" w:pos="6329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6432" behindDoc="0" locked="0" layoutInCell="1" allowOverlap="1" wp14:anchorId="7686759B" wp14:editId="1F5AC09C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8A6699" id="Line 1100" o:spid="_x0000_s1026" style="position:absolute;z-index:2516664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CuGQIAACs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9UkCu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12</w:t>
    </w:r>
    <w:r w:rsidRPr="0012256C">
      <w:rPr>
        <w:rFonts w:asciiTheme="majorHAnsi" w:hAnsiTheme="majorHAnsi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78773" w14:textId="77777777" w:rsidR="001550AD" w:rsidRPr="00DF66E7" w:rsidRDefault="001550AD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5A713212" wp14:editId="439AB5EE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0198B" id="Line 1100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CnV9J8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760CD" w14:textId="77777777" w:rsidR="001550AD" w:rsidRPr="00DF66E7" w:rsidRDefault="001550AD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6672" behindDoc="0" locked="0" layoutInCell="1" allowOverlap="1" wp14:anchorId="760E775D" wp14:editId="240626CB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30F9C" id="Line 1100" o:spid="_x0000_s1026" style="position:absolute;z-index:2516766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30GQIAACs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DGgS30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2</w:t>
    </w:r>
    <w:r w:rsidRPr="0012256C">
      <w:rPr>
        <w:rFonts w:asciiTheme="majorHAnsi" w:hAnsiTheme="majorHAnsi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E84C" w14:textId="77777777" w:rsidR="001550AD" w:rsidRPr="00DF66E7" w:rsidRDefault="001550AD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0768" behindDoc="0" locked="0" layoutInCell="1" allowOverlap="1" wp14:anchorId="63DBC1D5" wp14:editId="00A80537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79976" id="Line 1100" o:spid="_x0000_s1026" style="position:absolute;z-index:2516807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a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G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jQ6aW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  <w:p w14:paraId="73736839" w14:textId="77777777" w:rsidR="001550AD" w:rsidRDefault="001550A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F979D" w14:textId="77777777" w:rsidR="001550AD" w:rsidRPr="00DF66E7" w:rsidRDefault="001550AD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4864" behindDoc="0" locked="0" layoutInCell="1" allowOverlap="1" wp14:anchorId="379AD96E" wp14:editId="4A941705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C46C1" id="Line 1100" o:spid="_x0000_s1026" style="position:absolute;z-index:2516848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JhGgIAACw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5b4y&#10;YR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AD60A" w14:textId="77777777" w:rsidR="001550AD" w:rsidRPr="00DF66E7" w:rsidRDefault="001550AD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8960" behindDoc="0" locked="0" layoutInCell="1" allowOverlap="1" wp14:anchorId="32D7217E" wp14:editId="022C9D7E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B8FB35" id="Line 1100" o:spid="_x0000_s1026" style="position:absolute;z-index:2516889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h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H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CeKShW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2</w:t>
    </w:r>
    <w:r w:rsidRPr="0012256C">
      <w:rPr>
        <w:rFonts w:asciiTheme="majorHAnsi" w:hAnsiTheme="majorHAnsi"/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2EB08" w14:textId="77777777" w:rsidR="001550AD" w:rsidRPr="003D7433" w:rsidRDefault="001550AD" w:rsidP="003D7433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93056" behindDoc="0" locked="0" layoutInCell="1" allowOverlap="1" wp14:anchorId="601B8956" wp14:editId="1B708E13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C5475" id="Line 1100" o:spid="_x0000_s1026" style="position:absolute;z-index:2516930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KgGgIAACw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CvKC&#10;oB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3</w:t>
    </w:r>
    <w:r w:rsidRPr="0012256C">
      <w:rPr>
        <w:rFonts w:asciiTheme="majorHAnsi" w:hAnsiTheme="majorHAnsi"/>
        <w:szCs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B8FE2" w14:textId="77777777" w:rsidR="001550AD" w:rsidRPr="00DF66E7" w:rsidRDefault="001550AD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97152" behindDoc="0" locked="0" layoutInCell="1" allowOverlap="1" wp14:anchorId="6ECDD970" wp14:editId="6A1B804A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7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14A8B5" id="Line 1100" o:spid="_x0000_s1026" style="position:absolute;z-index:2516971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Lr7+&#10;o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21</w:t>
    </w:r>
    <w:r w:rsidRPr="0012256C">
      <w:rPr>
        <w:rFonts w:asciiTheme="majorHAnsi" w:hAnsiTheme="majorHAnsi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E3574" w14:textId="77777777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14B0ABD6" wp14:editId="58BCF946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3814F4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64B3C5AC" wp14:editId="5FB3501E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FA499" w14:textId="77777777" w:rsidR="001550AD" w:rsidRPr="00DF66E7" w:rsidRDefault="001550AD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82816" behindDoc="0" locked="0" layoutInCell="1" allowOverlap="1" wp14:anchorId="48DCB39F" wp14:editId="55E3ADC8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935A7" id="Line 1101" o:spid="_x0000_s1026" style="position:absolute;z-index:25168281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CrbZeR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83840" behindDoc="1" locked="0" layoutInCell="1" allowOverlap="1" wp14:anchorId="1A8EC0DA" wp14:editId="718933F3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1655" w14:textId="77777777" w:rsidR="001550AD" w:rsidRDefault="001550AD" w:rsidP="00DF32E5">
    <w:pPr>
      <w:pStyle w:val="Header"/>
    </w:pPr>
  </w:p>
  <w:p w14:paraId="5085897A" w14:textId="77777777" w:rsidR="001550AD" w:rsidRDefault="001550AD" w:rsidP="00DF32E5">
    <w:pPr>
      <w:pStyle w:val="Header"/>
    </w:pPr>
  </w:p>
  <w:p w14:paraId="2DF7FBEA" w14:textId="77777777" w:rsidR="001550AD" w:rsidRDefault="001550AD" w:rsidP="00DF32E5">
    <w:pPr>
      <w:pStyle w:val="Header"/>
    </w:pPr>
  </w:p>
  <w:p w14:paraId="1D881DBF" w14:textId="77777777" w:rsidR="001550AD" w:rsidRDefault="001550AD" w:rsidP="00DF32E5">
    <w:pPr>
      <w:pStyle w:val="Header"/>
    </w:pPr>
  </w:p>
  <w:p w14:paraId="09E9E4C8" w14:textId="77777777" w:rsidR="001550AD" w:rsidRDefault="001550AD" w:rsidP="00DF32E5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8F61" w14:textId="77777777" w:rsidR="001550AD" w:rsidRPr="00DF66E7" w:rsidRDefault="001550AD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86912" behindDoc="0" locked="0" layoutInCell="1" allowOverlap="1" wp14:anchorId="2E43EE4A" wp14:editId="7F194DB1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819E77" id="Line 1101" o:spid="_x0000_s1026" style="position:absolute;z-index:2516869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d4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BiQ53g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87936" behindDoc="1" locked="0" layoutInCell="1" allowOverlap="1" wp14:anchorId="08C68414" wp14:editId="42C5A1A5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36336" w14:textId="77777777" w:rsidR="001550AD" w:rsidRDefault="001550AD" w:rsidP="00DF32E5">
    <w:pPr>
      <w:pStyle w:val="Header"/>
    </w:pPr>
  </w:p>
  <w:p w14:paraId="0CC1CB63" w14:textId="77777777" w:rsidR="001550AD" w:rsidRDefault="001550AD" w:rsidP="00DF32E5">
    <w:pPr>
      <w:pStyle w:val="Header"/>
    </w:pPr>
  </w:p>
  <w:p w14:paraId="01A4545C" w14:textId="77777777" w:rsidR="001550AD" w:rsidRDefault="001550AD" w:rsidP="00DF32E5">
    <w:pPr>
      <w:pStyle w:val="Header"/>
    </w:pPr>
  </w:p>
  <w:p w14:paraId="1844F42A" w14:textId="77777777" w:rsidR="001550AD" w:rsidRDefault="001550AD" w:rsidP="00DF32E5">
    <w:pPr>
      <w:pStyle w:val="Header"/>
    </w:pPr>
  </w:p>
  <w:p w14:paraId="28579F37" w14:textId="77777777" w:rsidR="001550AD" w:rsidRDefault="001550AD" w:rsidP="00DF32E5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7E9C6" w14:textId="77777777" w:rsidR="001550AD" w:rsidRPr="003D7433" w:rsidRDefault="001550AD" w:rsidP="003D7433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91008" behindDoc="0" locked="0" layoutInCell="1" allowOverlap="1" wp14:anchorId="04A29F87" wp14:editId="6DCEACB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255E15" id="Line 1101" o:spid="_x0000_s1026" style="position:absolute;z-index:25169100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OX6abg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92032" behindDoc="1" locked="0" layoutInCell="1" allowOverlap="1" wp14:anchorId="2CC52C43" wp14:editId="233FC2A9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25B62" w14:textId="77777777" w:rsidR="001550AD" w:rsidRDefault="001550AD">
    <w:pPr>
      <w:pStyle w:val="Header"/>
    </w:pPr>
  </w:p>
  <w:p w14:paraId="30189778" w14:textId="77777777" w:rsidR="001550AD" w:rsidRDefault="001550AD">
    <w:pPr>
      <w:pStyle w:val="Header"/>
    </w:pPr>
  </w:p>
  <w:p w14:paraId="3A779A68" w14:textId="77777777" w:rsidR="001550AD" w:rsidRDefault="001550AD">
    <w:pPr>
      <w:pStyle w:val="Header"/>
    </w:pPr>
  </w:p>
  <w:p w14:paraId="196B4A05" w14:textId="77777777" w:rsidR="001550AD" w:rsidRDefault="001550AD">
    <w:pPr>
      <w:pStyle w:val="Header"/>
    </w:pPr>
  </w:p>
  <w:p w14:paraId="44036B2C" w14:textId="77777777" w:rsidR="001550AD" w:rsidRDefault="001550AD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15EDE" w14:textId="77777777" w:rsidR="001550AD" w:rsidRPr="00DF66E7" w:rsidRDefault="001550AD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95104" behindDoc="0" locked="0" layoutInCell="1" allowOverlap="1" wp14:anchorId="56F95010" wp14:editId="35816A1A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7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0945D" id="Line 1101" o:spid="_x0000_s1026" style="position:absolute;z-index:25169510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MG2Fbo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96128" behindDoc="1" locked="0" layoutInCell="1" allowOverlap="1" wp14:anchorId="40D03DB0" wp14:editId="0FDB6567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7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1E503" w14:textId="77777777" w:rsidR="001550AD" w:rsidRDefault="001550AD" w:rsidP="00DF32E5">
    <w:pPr>
      <w:pStyle w:val="Header"/>
    </w:pPr>
  </w:p>
  <w:p w14:paraId="239B67D4" w14:textId="77777777" w:rsidR="001550AD" w:rsidRDefault="001550AD" w:rsidP="00DF32E5">
    <w:pPr>
      <w:pStyle w:val="Header"/>
    </w:pPr>
  </w:p>
  <w:p w14:paraId="1BEAEB4A" w14:textId="77777777" w:rsidR="001550AD" w:rsidRDefault="001550AD" w:rsidP="00DF32E5">
    <w:pPr>
      <w:pStyle w:val="Header"/>
    </w:pPr>
  </w:p>
  <w:p w14:paraId="1E512880" w14:textId="77777777" w:rsidR="001550AD" w:rsidRDefault="001550AD" w:rsidP="00DF32E5">
    <w:pPr>
      <w:pStyle w:val="Header"/>
    </w:pPr>
  </w:p>
  <w:p w14:paraId="2A8B7195" w14:textId="77777777" w:rsidR="001550AD" w:rsidRDefault="001550AD" w:rsidP="00DF3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18491" w14:textId="77777777" w:rsidR="00B2657D" w:rsidRDefault="00B2657D" w:rsidP="00DF32E5">
    <w:pPr>
      <w:pStyle w:val="Header"/>
    </w:pPr>
  </w:p>
  <w:p w14:paraId="7B87994C" w14:textId="77777777" w:rsidR="00B2657D" w:rsidRDefault="00B2657D" w:rsidP="00DF32E5">
    <w:pPr>
      <w:pStyle w:val="Header"/>
    </w:pPr>
  </w:p>
  <w:p w14:paraId="1C10FBA9" w14:textId="77777777" w:rsidR="00B2657D" w:rsidRDefault="00B2657D" w:rsidP="00DF32E5">
    <w:pPr>
      <w:pStyle w:val="Header"/>
    </w:pPr>
  </w:p>
  <w:p w14:paraId="52935065" w14:textId="77777777" w:rsidR="00B2657D" w:rsidRDefault="00B2657D" w:rsidP="00DF32E5">
    <w:pPr>
      <w:pStyle w:val="Header"/>
    </w:pPr>
  </w:p>
  <w:p w14:paraId="78800FE6" w14:textId="77777777" w:rsidR="00B2657D" w:rsidRDefault="00B2657D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68CF" w14:textId="77777777" w:rsidR="001550AD" w:rsidRPr="006C5A8F" w:rsidRDefault="001550AD" w:rsidP="006C5A8F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7456" behindDoc="0" locked="0" layoutInCell="1" allowOverlap="1" wp14:anchorId="0A23CD90" wp14:editId="1A91BD1F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D2245F" id="Line 1101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u2GQIAACs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klqrth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8480" behindDoc="1" locked="0" layoutInCell="1" allowOverlap="1" wp14:anchorId="6410FD64" wp14:editId="7AD5C8D4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>`</w:t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176DA" w14:textId="77777777" w:rsidR="001550AD" w:rsidRPr="00DF66E7" w:rsidRDefault="001550AD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0528" behindDoc="0" locked="0" layoutInCell="1" allowOverlap="1" wp14:anchorId="779BD98A" wp14:editId="30F57E2B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BA6C5" id="Line 1101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l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SF85ZB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1552" behindDoc="1" locked="0" layoutInCell="1" allowOverlap="1" wp14:anchorId="54F5F4FD" wp14:editId="7AC45EAE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357F9" w14:textId="77777777" w:rsidR="001550AD" w:rsidRDefault="001550AD" w:rsidP="00DF32E5">
    <w:pPr>
      <w:pStyle w:val="Header"/>
    </w:pPr>
  </w:p>
  <w:p w14:paraId="1A22CF0A" w14:textId="77777777" w:rsidR="001550AD" w:rsidRDefault="001550AD" w:rsidP="00DF32E5">
    <w:pPr>
      <w:pStyle w:val="Header"/>
    </w:pPr>
  </w:p>
  <w:p w14:paraId="446D758B" w14:textId="77777777" w:rsidR="001550AD" w:rsidRDefault="001550AD" w:rsidP="00DF32E5">
    <w:pPr>
      <w:pStyle w:val="Header"/>
    </w:pPr>
  </w:p>
  <w:p w14:paraId="36433734" w14:textId="77777777" w:rsidR="001550AD" w:rsidRDefault="001550AD" w:rsidP="00DF32E5">
    <w:pPr>
      <w:pStyle w:val="Header"/>
    </w:pPr>
  </w:p>
  <w:p w14:paraId="4BA99A56" w14:textId="77777777" w:rsidR="001550AD" w:rsidRDefault="001550AD" w:rsidP="00DF32E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73D92" w14:textId="77777777" w:rsidR="001550AD" w:rsidRPr="00DF66E7" w:rsidRDefault="001550AD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214239B0" wp14:editId="04ABE0B2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2A588" id="Line 1101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OSGQIAACsEAAAOAAAAZHJzL2Uyb0RvYy54bWysU8uu2jAQ3VfqP1jeQx4NX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3ISTkh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5648" behindDoc="1" locked="0" layoutInCell="1" allowOverlap="1" wp14:anchorId="50D7B247" wp14:editId="7DDF2EAC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C8663" w14:textId="77777777" w:rsidR="001550AD" w:rsidRDefault="001550AD" w:rsidP="00DF32E5">
    <w:pPr>
      <w:pStyle w:val="Header"/>
    </w:pPr>
  </w:p>
  <w:p w14:paraId="1B3C5A49" w14:textId="77777777" w:rsidR="001550AD" w:rsidRDefault="001550AD" w:rsidP="00DF32E5">
    <w:pPr>
      <w:pStyle w:val="Header"/>
    </w:pPr>
  </w:p>
  <w:p w14:paraId="75605F95" w14:textId="77777777" w:rsidR="001550AD" w:rsidRDefault="001550AD" w:rsidP="00DF32E5">
    <w:pPr>
      <w:pStyle w:val="Header"/>
    </w:pPr>
  </w:p>
  <w:p w14:paraId="0D3FD8C2" w14:textId="77777777" w:rsidR="001550AD" w:rsidRDefault="001550AD" w:rsidP="00DF32E5">
    <w:pPr>
      <w:pStyle w:val="Header"/>
    </w:pPr>
  </w:p>
  <w:p w14:paraId="656B473E" w14:textId="77777777" w:rsidR="001550AD" w:rsidRDefault="001550AD" w:rsidP="00DF32E5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C9FE6" w14:textId="77777777" w:rsidR="001550AD" w:rsidRPr="00DF66E7" w:rsidRDefault="001550AD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8720" behindDoc="0" locked="0" layoutInCell="1" allowOverlap="1" wp14:anchorId="1B0B04E7" wp14:editId="10C7CC84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B7BF3" id="Line 1101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jEtNjh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9744" behindDoc="1" locked="0" layoutInCell="1" allowOverlap="1" wp14:anchorId="5BFD9913" wp14:editId="2AE665CA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  <w:p w14:paraId="32BEEA83" w14:textId="77777777" w:rsidR="001550AD" w:rsidRDefault="001550AD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5E9D0" w14:textId="77777777" w:rsidR="001550AD" w:rsidRDefault="001550AD" w:rsidP="00DF32E5">
    <w:pPr>
      <w:pStyle w:val="Header"/>
    </w:pPr>
  </w:p>
  <w:p w14:paraId="33377FC5" w14:textId="77777777" w:rsidR="001550AD" w:rsidRDefault="001550AD" w:rsidP="00DF32E5">
    <w:pPr>
      <w:pStyle w:val="Header"/>
    </w:pPr>
  </w:p>
  <w:p w14:paraId="732D6CAC" w14:textId="77777777" w:rsidR="001550AD" w:rsidRDefault="001550AD" w:rsidP="00DF32E5">
    <w:pPr>
      <w:pStyle w:val="Header"/>
    </w:pPr>
  </w:p>
  <w:p w14:paraId="30AF06F5" w14:textId="77777777" w:rsidR="001550AD" w:rsidRDefault="001550AD" w:rsidP="00DF32E5">
    <w:pPr>
      <w:pStyle w:val="Header"/>
    </w:pPr>
  </w:p>
  <w:p w14:paraId="45AAC43D" w14:textId="77777777" w:rsidR="001550AD" w:rsidRDefault="001550AD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53E19"/>
    <w:multiLevelType w:val="hybridMultilevel"/>
    <w:tmpl w:val="9490BE98"/>
    <w:lvl w:ilvl="0" w:tplc="C032AF0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8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30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3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35"/>
  </w:num>
  <w:num w:numId="4">
    <w:abstractNumId w:val="11"/>
  </w:num>
  <w:num w:numId="5">
    <w:abstractNumId w:val="31"/>
  </w:num>
  <w:num w:numId="6">
    <w:abstractNumId w:val="34"/>
  </w:num>
  <w:num w:numId="7">
    <w:abstractNumId w:val="36"/>
  </w:num>
  <w:num w:numId="8">
    <w:abstractNumId w:val="40"/>
  </w:num>
  <w:num w:numId="9">
    <w:abstractNumId w:val="43"/>
  </w:num>
  <w:num w:numId="10">
    <w:abstractNumId w:val="27"/>
  </w:num>
  <w:num w:numId="11">
    <w:abstractNumId w:val="13"/>
  </w:num>
  <w:num w:numId="12">
    <w:abstractNumId w:val="38"/>
  </w:num>
  <w:num w:numId="13">
    <w:abstractNumId w:val="41"/>
  </w:num>
  <w:num w:numId="14">
    <w:abstractNumId w:val="28"/>
  </w:num>
  <w:num w:numId="15">
    <w:abstractNumId w:val="17"/>
  </w:num>
  <w:num w:numId="16">
    <w:abstractNumId w:val="16"/>
  </w:num>
  <w:num w:numId="17">
    <w:abstractNumId w:val="42"/>
  </w:num>
  <w:num w:numId="18">
    <w:abstractNumId w:val="24"/>
  </w:num>
  <w:num w:numId="19">
    <w:abstractNumId w:val="18"/>
  </w:num>
  <w:num w:numId="20">
    <w:abstractNumId w:val="22"/>
  </w:num>
  <w:num w:numId="21">
    <w:abstractNumId w:val="30"/>
  </w:num>
  <w:num w:numId="22">
    <w:abstractNumId w:val="12"/>
  </w:num>
  <w:num w:numId="23">
    <w:abstractNumId w:val="19"/>
  </w:num>
  <w:num w:numId="24">
    <w:abstractNumId w:val="21"/>
  </w:num>
  <w:num w:numId="25">
    <w:abstractNumId w:val="32"/>
  </w:num>
  <w:num w:numId="26">
    <w:abstractNumId w:val="26"/>
  </w:num>
  <w:num w:numId="27">
    <w:abstractNumId w:val="9"/>
  </w:num>
  <w:num w:numId="28">
    <w:abstractNumId w:val="37"/>
  </w:num>
  <w:num w:numId="29">
    <w:abstractNumId w:val="20"/>
  </w:num>
  <w:num w:numId="30">
    <w:abstractNumId w:val="29"/>
  </w:num>
  <w:num w:numId="31">
    <w:abstractNumId w:val="39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3"/>
  </w:num>
  <w:num w:numId="42">
    <w:abstractNumId w:val="17"/>
  </w:num>
  <w:num w:numId="4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4C42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B7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EC9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0AD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037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26AB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table" w:customStyle="1" w:styleId="GridTable4-Accent11">
    <w:name w:val="Grid Table 4 - Accent 11"/>
    <w:basedOn w:val="TableNormal"/>
    <w:uiPriority w:val="49"/>
    <w:rsid w:val="001550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CellIndent31">
    <w:name w:val="CellIndent31"/>
    <w:rsid w:val="001550AD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Body51">
    <w:name w:val="Body51"/>
    <w:qFormat/>
    <w:rsid w:val="001550AD"/>
    <w:pPr>
      <w:tabs>
        <w:tab w:val="left" w:pos="2700"/>
      </w:tabs>
      <w:jc w:val="both"/>
    </w:pPr>
    <w:rPr>
      <w:szCs w:val="24"/>
    </w:rPr>
  </w:style>
  <w:style w:type="paragraph" w:customStyle="1" w:styleId="Body15">
    <w:name w:val="Body15"/>
    <w:qFormat/>
    <w:rsid w:val="001550AD"/>
    <w:pPr>
      <w:tabs>
        <w:tab w:val="left" w:pos="2700"/>
      </w:tabs>
      <w:jc w:val="both"/>
    </w:pPr>
    <w:rPr>
      <w:szCs w:val="24"/>
    </w:rPr>
  </w:style>
  <w:style w:type="paragraph" w:customStyle="1" w:styleId="DocumentSubtitle6">
    <w:name w:val="Document Subtitle6"/>
    <w:basedOn w:val="DocumentTitle"/>
    <w:qFormat/>
    <w:rsid w:val="001550AD"/>
    <w:pPr>
      <w:spacing w:before="360"/>
    </w:pPr>
    <w:rPr>
      <w:i/>
      <w:sz w:val="36"/>
    </w:rPr>
  </w:style>
  <w:style w:type="paragraph" w:customStyle="1" w:styleId="DocumentTitle6">
    <w:name w:val="Document Title6"/>
    <w:next w:val="Body"/>
    <w:rsid w:val="001550AD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6">
    <w:name w:val="Document Revision6"/>
    <w:basedOn w:val="Body"/>
    <w:qFormat/>
    <w:rsid w:val="001550AD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1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9" Type="http://schemas.openxmlformats.org/officeDocument/2006/relationships/header" Target="header17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34" Type="http://schemas.openxmlformats.org/officeDocument/2006/relationships/header" Target="header15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4.xml"/><Relationship Id="rId25" Type="http://schemas.openxmlformats.org/officeDocument/2006/relationships/footer" Target="footer6.xml"/><Relationship Id="rId33" Type="http://schemas.openxmlformats.org/officeDocument/2006/relationships/footer" Target="footer8.xml"/><Relationship Id="rId38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7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file:///C:\cygwin64\home\skasarab\mySVN\trunk\doc\release_docs\Release%20Notes\Chapters\RN_Introduction_Crux.docx" TargetMode="Externa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header" Target="header16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subDocument" Target="file:///C:\cygwin64\home\skasarab\mySVN\trunk\doc\release_docs\Release%20Notes\Chapters\RN_Deliverables.docx" TargetMode="External"/><Relationship Id="rId23" Type="http://schemas.openxmlformats.org/officeDocument/2006/relationships/subDocument" Target="file:///C:\cygwin64\home\skasarab\mySVN\trunk\doc\release_docs\Release%20Notes\Chapters\RN_Features_Crux.docx" TargetMode="External"/><Relationship Id="rId28" Type="http://schemas.openxmlformats.org/officeDocument/2006/relationships/header" Target="header12.xml"/><Relationship Id="rId36" Type="http://schemas.openxmlformats.org/officeDocument/2006/relationships/subDocument" Target="file:///C:\cygwin64\home\skasarab\mySVN\trunk\doc\release_docs\Release%20Notes\Chapters\RN_Last%20Page.docx" TargetMode="External"/><Relationship Id="rId10" Type="http://schemas.openxmlformats.org/officeDocument/2006/relationships/footer" Target="footer2.xml"/><Relationship Id="rId19" Type="http://schemas.openxmlformats.org/officeDocument/2006/relationships/subDocument" Target="file:///C:\cygwin64\home\skasarab\mySVN\trunk\doc\release_docs\Release%20Notes\Chapters\RN_Installation.docx" TargetMode="External"/><Relationship Id="rId31" Type="http://schemas.openxmlformats.org/officeDocument/2006/relationships/subDocument" Target="file:///C:\cygwin64\home\skasarab\mySVN\trunk\doc\release_docs\Release%20Notes\Chapters\RN_Errata_Crux.docx" TargetMode="External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subDocument" Target="file:///C:\cygwin64\home\skasarab\mySVN\trunk\doc\release_docs\Release%20Notes\Chapters\RN_EDA.docx" TargetMode="External"/><Relationship Id="rId30" Type="http://schemas.openxmlformats.org/officeDocument/2006/relationships/header" Target="header13.xml"/><Relationship Id="rId35" Type="http://schemas.openxmlformats.org/officeDocument/2006/relationships/subDocument" Target="file:///C:\cygwin64\home\skasarab\mySVN\trunk\doc\release_docs\Release%20Notes\Chapters\RN_Commands_Properties_Crux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023B2-2509-47D4-AD66-2A93313C0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10</TotalTime>
  <Pages>1</Pages>
  <Words>0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8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20</cp:revision>
  <cp:lastPrinted>2015-09-28T03:56:00Z</cp:lastPrinted>
  <dcterms:created xsi:type="dcterms:W3CDTF">2016-04-20T18:34:00Z</dcterms:created>
  <dcterms:modified xsi:type="dcterms:W3CDTF">2020-01-28T23:01:00Z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2020-01-28 23:01:15Z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