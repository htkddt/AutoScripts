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E6E9" w14:textId="77777777" w:rsidR="00CE634F" w:rsidRPr="00D84796" w:rsidRDefault="00CE634F" w:rsidP="00725B20">
      <w:pPr>
        <w:pStyle w:val="Heading1"/>
        <w:rPr>
          <w:rFonts w:ascii="Palatino Linotype" w:hAnsi="Palatino Linotype"/>
        </w:rPr>
      </w:pPr>
      <w:bookmarkStart w:id="0" w:name="_Toc473041263"/>
      <w:bookmarkStart w:id="1" w:name="_Toc473042185"/>
      <w:r w:rsidRPr="00D84796">
        <w:rPr>
          <w:rFonts w:ascii="Palatino Linotype" w:hAnsi="Palatino Linotype"/>
        </w:rPr>
        <w:t>Errata</w:t>
      </w:r>
      <w:bookmarkEnd w:id="0"/>
      <w:bookmarkEnd w:id="1"/>
    </w:p>
    <w:p w14:paraId="0A70B020" w14:textId="6EAA8A54" w:rsidR="00FA7F96" w:rsidRDefault="00FA7F96" w:rsidP="00725B20">
      <w:pPr>
        <w:sectPr w:rsidR="00FA7F96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bookmarkStart w:id="2" w:name="_GoBack"/>
      <w:bookmarkEnd w:id="2"/>
      <w:r>
        <w:t>None</w:t>
      </w:r>
    </w:p>
    <w:p w14:paraId="4AEC8EA7" w14:textId="6D03EA77" w:rsidR="00007877" w:rsidRPr="000F4DD3" w:rsidRDefault="00007877" w:rsidP="00725B20"/>
    <w:sectPr w:rsidR="00007877" w:rsidRPr="000F4DD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AC1DC" w14:textId="77777777" w:rsidR="00ED2BAF" w:rsidRDefault="00ED2BAF" w:rsidP="00DF32E5">
      <w:r>
        <w:separator/>
      </w:r>
    </w:p>
    <w:p w14:paraId="609C1EB7" w14:textId="77777777" w:rsidR="00ED2BAF" w:rsidRDefault="00ED2BAF" w:rsidP="00DF32E5"/>
  </w:endnote>
  <w:endnote w:type="continuationSeparator" w:id="0">
    <w:p w14:paraId="721194DF" w14:textId="77777777" w:rsidR="00ED2BAF" w:rsidRDefault="00ED2BAF" w:rsidP="00DF32E5">
      <w:r>
        <w:continuationSeparator/>
      </w:r>
    </w:p>
    <w:p w14:paraId="27892912" w14:textId="77777777" w:rsidR="00ED2BAF" w:rsidRDefault="00ED2BAF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A52AC" w14:textId="77777777" w:rsidR="00CE634F" w:rsidRPr="00DF66E7" w:rsidRDefault="00CE634F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454CD7CF" wp14:editId="2FFFF2F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BDB11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FB1C23"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DA02" w14:textId="77777777" w:rsidR="00ED2BAF" w:rsidRDefault="00ED2BAF" w:rsidP="00DF32E5">
      <w:r>
        <w:separator/>
      </w:r>
    </w:p>
    <w:p w14:paraId="049839B3" w14:textId="77777777" w:rsidR="00ED2BAF" w:rsidRDefault="00ED2BAF" w:rsidP="00DF32E5"/>
  </w:footnote>
  <w:footnote w:type="continuationSeparator" w:id="0">
    <w:p w14:paraId="5AB1B8C4" w14:textId="77777777" w:rsidR="00ED2BAF" w:rsidRDefault="00ED2BAF" w:rsidP="00DF32E5">
      <w:r>
        <w:continuationSeparator/>
      </w:r>
    </w:p>
    <w:p w14:paraId="6F0A2AE4" w14:textId="77777777" w:rsidR="00ED2BAF" w:rsidRDefault="00ED2BAF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17F4A" w14:textId="77777777" w:rsidR="00CE634F" w:rsidRPr="00DF66E7" w:rsidRDefault="00CE634F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6792A3D3" wp14:editId="7FA3CCA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3B529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49EE7423" wp14:editId="5BEA445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930A1" w14:textId="77777777" w:rsidR="00CE634F" w:rsidRDefault="00CE634F" w:rsidP="00DF32E5">
    <w:pPr>
      <w:pStyle w:val="Header"/>
    </w:pPr>
  </w:p>
  <w:p w14:paraId="5DDB5BDD" w14:textId="77777777" w:rsidR="00CE634F" w:rsidRDefault="00CE634F" w:rsidP="00DF32E5">
    <w:pPr>
      <w:pStyle w:val="Header"/>
    </w:pPr>
  </w:p>
  <w:p w14:paraId="43602326" w14:textId="77777777" w:rsidR="00CE634F" w:rsidRDefault="00CE634F" w:rsidP="00DF32E5">
    <w:pPr>
      <w:pStyle w:val="Header"/>
    </w:pPr>
  </w:p>
  <w:p w14:paraId="5A3137ED" w14:textId="77777777" w:rsidR="00CE634F" w:rsidRDefault="00CE634F" w:rsidP="00DF32E5">
    <w:pPr>
      <w:pStyle w:val="Header"/>
    </w:pPr>
  </w:p>
  <w:p w14:paraId="2D3B781C" w14:textId="77777777" w:rsidR="00CE634F" w:rsidRDefault="00CE634F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5FB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048D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07F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B20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4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B94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822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48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BAF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98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A7F96"/>
    <w:rsid w:val="00FB02E5"/>
    <w:rsid w:val="00FB044C"/>
    <w:rsid w:val="00FB0C93"/>
    <w:rsid w:val="00FB0F3C"/>
    <w:rsid w:val="00FB0FEF"/>
    <w:rsid w:val="00FB1689"/>
    <w:rsid w:val="00FB1748"/>
    <w:rsid w:val="00FB1BEF"/>
    <w:rsid w:val="00FB1C23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B51B-C7F9-420A-A7E1-761D640D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</TotalTime>
  <Pages>2</Pages>
  <Words>3</Words>
  <Characters>11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5</cp:revision>
  <cp:lastPrinted>2015-09-28T03:56:00Z</cp:lastPrinted>
  <dcterms:created xsi:type="dcterms:W3CDTF">2018-12-18T22:54:00Z</dcterms:created>
  <dcterms:modified xsi:type="dcterms:W3CDTF">2019-10-30T23:15:00Z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23:15:00Z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