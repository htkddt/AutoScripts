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F821C" w14:textId="77777777" w:rsidR="002F6211" w:rsidRPr="00FF73DB" w:rsidRDefault="002F6211" w:rsidP="00CA62AE">
      <w:pPr>
        <w:pStyle w:val="Heading1"/>
        <w:jc w:val="both"/>
        <w:rPr>
          <w:rFonts w:ascii="Palatino Linotype" w:hAnsi="Palatino Linotype"/>
        </w:rPr>
      </w:pPr>
      <w:r w:rsidRPr="00FF73DB">
        <w:rPr>
          <w:rFonts w:ascii="Palatino Linotype" w:hAnsi="Palatino Linotype"/>
        </w:rPr>
        <w:t>Feature Updates</w:t>
      </w:r>
    </w:p>
    <w:p w14:paraId="25722B54" w14:textId="77777777" w:rsidR="001828A1" w:rsidRDefault="001828A1" w:rsidP="001828A1">
      <w:pPr>
        <w:pStyle w:val="Heading2"/>
        <w:jc w:val="both"/>
      </w:pPr>
      <w:r>
        <w:t xml:space="preserve">Router Switch Streaming Bridge (RSSB) Module </w:t>
      </w:r>
    </w:p>
    <w:p w14:paraId="0D76E66A" w14:textId="3739FB4D" w:rsidR="001828A1" w:rsidRDefault="001828A1" w:rsidP="001828A1">
      <w:pPr>
        <w:jc w:val="both"/>
      </w:pPr>
      <w:r>
        <w:t>In this release, a new router switch streaming bridge module has been introduced which replaces the traditional router switch module. This module is needed to support the CMI and IDI protocols in the NoC</w:t>
      </w:r>
      <w:r>
        <w:t xml:space="preserve"> and to enable the new </w:t>
      </w:r>
      <w:proofErr w:type="spellStart"/>
      <w:r>
        <w:t>RegBus</w:t>
      </w:r>
      <w:proofErr w:type="spellEnd"/>
      <w:r>
        <w:t xml:space="preserve"> Controller (RBC)</w:t>
      </w:r>
      <w:r>
        <w:t xml:space="preserve">. </w:t>
      </w:r>
    </w:p>
    <w:p w14:paraId="7D2931AE" w14:textId="5D93E2F6" w:rsidR="002F6211" w:rsidRDefault="005E7E23" w:rsidP="005E7E23">
      <w:pPr>
        <w:pStyle w:val="Heading2"/>
        <w:jc w:val="both"/>
      </w:pPr>
      <w:r>
        <w:t>Regbus Controller</w:t>
      </w:r>
    </w:p>
    <w:p w14:paraId="5225ADE3" w14:textId="792677EA" w:rsidR="001828A1" w:rsidRDefault="001828A1" w:rsidP="001828A1">
      <w:pPr>
        <w:jc w:val="both"/>
      </w:pPr>
      <w:r>
        <w:t xml:space="preserve">In this release, a new module - Regbus Controller is introduced, which replaces the existing regbus tunnel module. This RBC supports multiple </w:t>
      </w:r>
      <w:proofErr w:type="spellStart"/>
      <w:r>
        <w:t>porsts</w:t>
      </w:r>
      <w:proofErr w:type="spellEnd"/>
      <w:r>
        <w:t xml:space="preserve"> with different protocols, accessing the regbus layer. </w:t>
      </w:r>
    </w:p>
    <w:p w14:paraId="0F540A9F" w14:textId="77777777" w:rsidR="001828A1" w:rsidRDefault="001828A1" w:rsidP="001828A1">
      <w:pPr>
        <w:pStyle w:val="ListParagraph"/>
        <w:numPr>
          <w:ilvl w:val="0"/>
          <w:numId w:val="47"/>
        </w:numPr>
        <w:jc w:val="both"/>
      </w:pPr>
      <w:r>
        <w:t>AXI4S port for tunneling requests from the main NoC layer to the Regbus layer.</w:t>
      </w:r>
    </w:p>
    <w:p w14:paraId="26283A8C" w14:textId="77777777" w:rsidR="001828A1" w:rsidRDefault="001828A1" w:rsidP="001828A1">
      <w:pPr>
        <w:pStyle w:val="ListParagraph"/>
        <w:numPr>
          <w:ilvl w:val="0"/>
          <w:numId w:val="47"/>
        </w:numPr>
        <w:jc w:val="both"/>
      </w:pPr>
      <w:r>
        <w:t>APBM interface</w:t>
      </w:r>
    </w:p>
    <w:p w14:paraId="705ADCF5" w14:textId="77777777" w:rsidR="001828A1" w:rsidRDefault="001828A1" w:rsidP="001828A1">
      <w:pPr>
        <w:pStyle w:val="ListParagraph"/>
        <w:numPr>
          <w:ilvl w:val="0"/>
          <w:numId w:val="47"/>
        </w:numPr>
        <w:jc w:val="both"/>
      </w:pPr>
      <w:r>
        <w:t>IOSF-SB interface</w:t>
      </w:r>
    </w:p>
    <w:p w14:paraId="68DB8382" w14:textId="77777777" w:rsidR="001828A1" w:rsidRDefault="001828A1" w:rsidP="001828A1">
      <w:pPr>
        <w:pStyle w:val="ListParagraph"/>
        <w:numPr>
          <w:ilvl w:val="0"/>
          <w:numId w:val="47"/>
        </w:numPr>
        <w:jc w:val="both"/>
      </w:pPr>
      <w:r>
        <w:t>IOSF-APB interface</w:t>
      </w:r>
    </w:p>
    <w:p w14:paraId="53D336EE" w14:textId="5E2EECC6" w:rsidR="001828A1" w:rsidRDefault="001828A1" w:rsidP="001828A1">
      <w:pPr>
        <w:pStyle w:val="ListParagraph"/>
        <w:numPr>
          <w:ilvl w:val="0"/>
          <w:numId w:val="47"/>
        </w:numPr>
        <w:jc w:val="both"/>
      </w:pPr>
      <w:r>
        <w:t>AXI4LM</w:t>
      </w:r>
    </w:p>
    <w:p w14:paraId="493E5B78" w14:textId="2C6D67C1" w:rsidR="001828A1" w:rsidRPr="001828A1" w:rsidRDefault="001828A1" w:rsidP="001828A1">
      <w:pPr>
        <w:jc w:val="both"/>
      </w:pPr>
      <w:r>
        <w:t>This regbus controller has a new regbus master, RBC-RBM, which connects to RBC on the host side and RSSB on the NoC side.</w:t>
      </w:r>
    </w:p>
    <w:p w14:paraId="09832F9A" w14:textId="1AF86FCF" w:rsidR="002F6211" w:rsidRDefault="001828A1" w:rsidP="00D26E97">
      <w:pPr>
        <w:pStyle w:val="Heading2"/>
        <w:jc w:val="both"/>
      </w:pPr>
      <w:r>
        <w:t xml:space="preserve">IOSF Sideband </w:t>
      </w:r>
      <w:bookmarkStart w:id="0" w:name="_GoBack"/>
      <w:bookmarkEnd w:id="0"/>
    </w:p>
    <w:p w14:paraId="47E615B7" w14:textId="60DBEC30" w:rsidR="001828A1" w:rsidRDefault="001828A1" w:rsidP="001828A1"/>
    <w:p w14:paraId="7000DE0D" w14:textId="77777777" w:rsidR="001828A1" w:rsidRPr="001828A1" w:rsidRDefault="001828A1" w:rsidP="001828A1"/>
    <w:p w14:paraId="08C5E584" w14:textId="77777777" w:rsidR="002F6211" w:rsidRDefault="002F6211" w:rsidP="00CA62AE">
      <w:pPr>
        <w:jc w:val="both"/>
      </w:pPr>
      <w:r>
        <w:t>------------------------------------------------------------------------------------------------</w:t>
      </w:r>
    </w:p>
    <w:p w14:paraId="2B029FC5" w14:textId="77777777" w:rsidR="002F6211" w:rsidRPr="002750C4" w:rsidRDefault="002F6211" w:rsidP="00CA62AE">
      <w:pPr>
        <w:jc w:val="both"/>
        <w:rPr>
          <w:rFonts w:ascii="Palatino Linotype" w:hAnsi="Palatino Linotype" w:cs="Courier New"/>
          <w:b/>
          <w:i/>
          <w:smallCaps/>
          <w:sz w:val="28"/>
          <w:highlight w:val="yellow"/>
          <w:u w:val="single"/>
        </w:rPr>
      </w:pPr>
      <w:r w:rsidRPr="002750C4">
        <w:rPr>
          <w:rFonts w:ascii="Palatino Linotype" w:hAnsi="Palatino Linotype" w:cs="Courier New"/>
          <w:b/>
          <w:i/>
          <w:smallCaps/>
          <w:sz w:val="28"/>
          <w:highlight w:val="yellow"/>
          <w:u w:val="single"/>
        </w:rPr>
        <w:t>Preliminary Features</w:t>
      </w:r>
    </w:p>
    <w:p w14:paraId="1EB7FF7E" w14:textId="77777777" w:rsidR="002F6211" w:rsidRPr="00020D6A" w:rsidRDefault="002F6211" w:rsidP="00CA62AE">
      <w:pPr>
        <w:pStyle w:val="Heading2"/>
        <w:jc w:val="both"/>
      </w:pPr>
      <w:r w:rsidRPr="00020D6A">
        <w:t>CMI Support</w:t>
      </w:r>
    </w:p>
    <w:p w14:paraId="13D13DB9" w14:textId="77777777" w:rsidR="002F6211" w:rsidRDefault="002F6211" w:rsidP="00CA62AE">
      <w:pPr>
        <w:jc w:val="both"/>
      </w:pPr>
      <w:r w:rsidRPr="00020D6A">
        <w:t>In this release, a license controlled CMI support has been added.</w:t>
      </w:r>
      <w:r>
        <w:t xml:space="preserve"> </w:t>
      </w:r>
      <w:r w:rsidRPr="00020D6A">
        <w:t>Please contact CFG support for details.</w:t>
      </w:r>
    </w:p>
    <w:p w14:paraId="5D39977B" w14:textId="77777777" w:rsidR="002F6211" w:rsidRPr="00020D6A" w:rsidRDefault="002F6211" w:rsidP="001B5314">
      <w:pPr>
        <w:pStyle w:val="Heading2"/>
        <w:jc w:val="both"/>
      </w:pPr>
      <w:r>
        <w:t>ID</w:t>
      </w:r>
      <w:r w:rsidRPr="00020D6A">
        <w:t>I Support</w:t>
      </w:r>
    </w:p>
    <w:p w14:paraId="05752925" w14:textId="77777777" w:rsidR="002F6211" w:rsidRPr="00020D6A" w:rsidRDefault="002F6211" w:rsidP="001B5314">
      <w:pPr>
        <w:jc w:val="both"/>
      </w:pPr>
      <w:r w:rsidRPr="00020D6A">
        <w:t xml:space="preserve">In this release, a license controlled </w:t>
      </w:r>
      <w:r>
        <w:t>ID</w:t>
      </w:r>
      <w:r w:rsidRPr="00020D6A">
        <w:t>I support has been added.</w:t>
      </w:r>
      <w:r>
        <w:t xml:space="preserve"> </w:t>
      </w:r>
      <w:r w:rsidRPr="00020D6A">
        <w:t>Please contact CFG support for details.</w:t>
      </w:r>
    </w:p>
    <w:p w14:paraId="7AB833A6" w14:textId="77777777" w:rsidR="002F6211" w:rsidRPr="00020D6A" w:rsidRDefault="002F6211" w:rsidP="00CA62AE">
      <w:pPr>
        <w:pStyle w:val="Heading2"/>
        <w:jc w:val="both"/>
      </w:pPr>
      <w:r w:rsidRPr="00020D6A">
        <w:lastRenderedPageBreak/>
        <w:t>OCP Support</w:t>
      </w:r>
    </w:p>
    <w:p w14:paraId="07A264E3" w14:textId="535E809E" w:rsidR="002F6211" w:rsidRDefault="002F6211" w:rsidP="00CA62AE">
      <w:pPr>
        <w:jc w:val="both"/>
      </w:pPr>
      <w:r w:rsidRPr="00020D6A">
        <w:t>In this release, a license controlled OCP support has been added.</w:t>
      </w:r>
      <w:r>
        <w:t xml:space="preserve"> </w:t>
      </w:r>
      <w:r w:rsidRPr="00020D6A">
        <w:t>Please contact CFG support for details.</w:t>
      </w:r>
    </w:p>
    <w:p w14:paraId="6B78FEFE" w14:textId="396DE1FB" w:rsidR="005E7E23" w:rsidRDefault="005E7E23" w:rsidP="005E7E23">
      <w:pPr>
        <w:pStyle w:val="Heading2"/>
      </w:pPr>
      <w:r>
        <w:t>UFI Support</w:t>
      </w:r>
    </w:p>
    <w:p w14:paraId="4783202B" w14:textId="1495F4CE" w:rsidR="005E7E23" w:rsidRPr="005E7E23" w:rsidRDefault="005E7E23" w:rsidP="005E7E23">
      <w:pPr>
        <w:jc w:val="both"/>
      </w:pPr>
      <w:r w:rsidRPr="00020D6A">
        <w:t xml:space="preserve">In this release, a license controlled </w:t>
      </w:r>
      <w:r>
        <w:t>UFI</w:t>
      </w:r>
      <w:r w:rsidRPr="00020D6A">
        <w:t xml:space="preserve"> support has been added</w:t>
      </w:r>
      <w:r>
        <w:t xml:space="preserve"> for NocStudio use, but not RTL generation</w:t>
      </w:r>
      <w:r w:rsidRPr="00020D6A">
        <w:t>.</w:t>
      </w:r>
      <w:r>
        <w:t xml:space="preserve"> </w:t>
      </w:r>
      <w:r w:rsidRPr="00020D6A">
        <w:t>Please contact CFG support for details.</w:t>
      </w:r>
    </w:p>
    <w:p w14:paraId="5E5B88D4" w14:textId="471832AA" w:rsidR="002F6211" w:rsidRDefault="005E7E23" w:rsidP="00CA62AE">
      <w:pPr>
        <w:pStyle w:val="Heading1"/>
        <w:jc w:val="both"/>
      </w:pPr>
      <w:bookmarkStart w:id="1" w:name="_Hlk5031309"/>
      <w:r>
        <w:lastRenderedPageBreak/>
        <w:t>H</w:t>
      </w:r>
      <w:r w:rsidR="002F6211">
        <w:t>ot Fixes</w:t>
      </w:r>
    </w:p>
    <w:bookmarkEnd w:id="1"/>
    <w:p w14:paraId="253FA8C6" w14:textId="6C539926" w:rsidR="005E7E23" w:rsidRDefault="005E7E23" w:rsidP="00671EEA">
      <w:pPr>
        <w:pStyle w:val="Heading2"/>
        <w:jc w:val="both"/>
      </w:pPr>
      <w:r>
        <w:t>CMI Performance Issue</w:t>
      </w:r>
    </w:p>
    <w:p w14:paraId="5E272D88" w14:textId="01898C61" w:rsidR="001828A1" w:rsidRPr="001828A1" w:rsidRDefault="001828A1" w:rsidP="001828A1">
      <w:pPr>
        <w:jc w:val="both"/>
      </w:pPr>
      <w:r>
        <w:t>In this release, an issue with the CMI Protocol Handler which affects the performance simulation in NocStudio, has been fixed.</w:t>
      </w:r>
    </w:p>
    <w:p w14:paraId="789D23B3" w14:textId="0451BBF0" w:rsidR="002F6211" w:rsidRDefault="005E7E23" w:rsidP="00671EEA">
      <w:pPr>
        <w:pStyle w:val="Heading2"/>
        <w:jc w:val="both"/>
      </w:pPr>
      <w:r>
        <w:t>SCF gen_rtl failures</w:t>
      </w:r>
    </w:p>
    <w:p w14:paraId="4EA38B34" w14:textId="12455866" w:rsidR="005E7E23" w:rsidRPr="005E7E23" w:rsidRDefault="001828A1" w:rsidP="006B32E8">
      <w:pPr>
        <w:jc w:val="both"/>
      </w:pPr>
      <w:r>
        <w:t xml:space="preserve">In this release, an issue with NocStudio </w:t>
      </w:r>
      <w:r w:rsidR="006B32E8">
        <w:t>crash on S</w:t>
      </w:r>
      <w:r>
        <w:t>CF</w:t>
      </w:r>
      <w:r w:rsidR="006B32E8">
        <w:t xml:space="preserve"> configs,</w:t>
      </w:r>
      <w:r>
        <w:t xml:space="preserve"> when pipeline_depth</w:t>
      </w:r>
      <w:r w:rsidR="006B32E8">
        <w:t xml:space="preserve"> is specified has been fixed.</w:t>
      </w:r>
    </w:p>
    <w:sectPr w:rsidR="005E7E23" w:rsidRPr="005E7E23" w:rsidSect="00CC3D06">
      <w:headerReference w:type="default" r:id="rId8"/>
      <w:footerReference w:type="default" r:id="rId9"/>
      <w:headerReference w:type="first" r:id="rId10"/>
      <w:pgSz w:w="12240" w:h="15840" w:code="1"/>
      <w:pgMar w:top="1440" w:right="1440" w:bottom="1440" w:left="1440" w:header="720" w:footer="432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DB791" w14:textId="77777777" w:rsidR="001144F0" w:rsidRDefault="001144F0" w:rsidP="00DF32E5">
      <w:r>
        <w:separator/>
      </w:r>
    </w:p>
    <w:p w14:paraId="6A57F703" w14:textId="77777777" w:rsidR="001144F0" w:rsidRDefault="001144F0" w:rsidP="00DF32E5"/>
  </w:endnote>
  <w:endnote w:type="continuationSeparator" w:id="0">
    <w:p w14:paraId="23F7ED45" w14:textId="77777777" w:rsidR="001144F0" w:rsidRDefault="001144F0" w:rsidP="00DF32E5">
      <w:r>
        <w:continuationSeparator/>
      </w:r>
    </w:p>
    <w:p w14:paraId="795636DF" w14:textId="77777777" w:rsidR="001144F0" w:rsidRDefault="001144F0" w:rsidP="00DF32E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3B1D9E" w14:textId="655570EC" w:rsidR="003B6808" w:rsidRPr="00DF66E7" w:rsidRDefault="003B6808" w:rsidP="00DF66E7">
    <w:pPr>
      <w:pStyle w:val="GuideFooter"/>
      <w:tabs>
        <w:tab w:val="left" w:pos="5676"/>
        <w:tab w:val="left" w:pos="6679"/>
      </w:tabs>
      <w:rPr>
        <w:rFonts w:asciiTheme="majorHAnsi" w:hAnsiTheme="majorHAnsi"/>
        <w:sz w:val="18"/>
        <w:szCs w:val="18"/>
      </w:rPr>
    </w:pPr>
    <w:r w:rsidRPr="00B72930">
      <w:rPr>
        <w:rFonts w:asciiTheme="majorHAnsi" w:hAnsiTheme="majorHAnsi"/>
        <w:noProof/>
        <w:sz w:val="18"/>
        <w:szCs w:val="18"/>
      </w:rPr>
      <mc:AlternateContent>
        <mc:Choice Requires="wps">
          <w:drawing>
            <wp:anchor distT="4294967293" distB="4294967293" distL="114300" distR="114300" simplePos="0" relativeHeight="251664384" behindDoc="0" locked="0" layoutInCell="1" allowOverlap="1" wp14:anchorId="46A42A19" wp14:editId="22EFD1EF">
              <wp:simplePos x="0" y="0"/>
              <wp:positionH relativeFrom="column">
                <wp:posOffset>9525</wp:posOffset>
              </wp:positionH>
              <wp:positionV relativeFrom="paragraph">
                <wp:posOffset>2702</wp:posOffset>
              </wp:positionV>
              <wp:extent cx="5962650" cy="0"/>
              <wp:effectExtent l="0" t="0" r="19050" b="19050"/>
              <wp:wrapNone/>
              <wp:docPr id="67" name="Line 1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65198E" id="Line 1100" o:spid="_x0000_s1026" style="position:absolute;z-index:25166438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.75pt,.2pt" to="470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" strokecolor="#adafb2"/>
          </w:pict>
        </mc:Fallback>
      </mc:AlternateContent>
    </w:r>
    <w:r>
      <w:rPr>
        <w:rFonts w:asciiTheme="majorHAnsi" w:hAnsiTheme="majorHAnsi"/>
        <w:sz w:val="18"/>
        <w:szCs w:val="18"/>
      </w:rPr>
      <w:tab/>
    </w:r>
    <w:r w:rsidRPr="0012256C">
      <w:rPr>
        <w:rFonts w:asciiTheme="majorHAnsi" w:hAnsiTheme="majorHAnsi"/>
        <w:szCs w:val="18"/>
      </w:rPr>
      <w:t>Intel Confidential</w:t>
    </w:r>
    <w:r w:rsidRPr="0012256C">
      <w:rPr>
        <w:rFonts w:asciiTheme="majorHAnsi" w:hAnsiTheme="majorHAnsi"/>
        <w:szCs w:val="18"/>
      </w:rPr>
      <w:tab/>
    </w:r>
    <w:r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tab/>
    </w:r>
    <w:r w:rsidRPr="0012256C">
      <w:rPr>
        <w:rFonts w:asciiTheme="majorHAnsi" w:hAnsiTheme="majorHAnsi"/>
        <w:szCs w:val="18"/>
      </w:rPr>
      <w:fldChar w:fldCharType="begin"/>
    </w:r>
    <w:r w:rsidRPr="0012256C">
      <w:rPr>
        <w:rFonts w:asciiTheme="majorHAnsi" w:hAnsiTheme="majorHAnsi"/>
        <w:szCs w:val="18"/>
      </w:rPr>
      <w:instrText xml:space="preserve"> PAGE </w:instrText>
    </w:r>
    <w:r w:rsidRPr="0012256C">
      <w:rPr>
        <w:rFonts w:asciiTheme="majorHAnsi" w:hAnsiTheme="majorHAnsi"/>
        <w:szCs w:val="18"/>
      </w:rPr>
      <w:fldChar w:fldCharType="separate"/>
    </w:r>
    <w:r w:rsidR="003E1729">
      <w:rPr>
        <w:rFonts w:asciiTheme="majorHAnsi" w:hAnsiTheme="majorHAnsi"/>
        <w:noProof/>
        <w:szCs w:val="18"/>
      </w:rPr>
      <w:t>2</w:t>
    </w:r>
    <w:r w:rsidRPr="0012256C">
      <w:rPr>
        <w:rFonts w:asciiTheme="majorHAnsi" w:hAnsiTheme="majorHAnsi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1AF7B4" w14:textId="77777777" w:rsidR="001144F0" w:rsidRDefault="001144F0" w:rsidP="00DF32E5">
      <w:r>
        <w:separator/>
      </w:r>
    </w:p>
    <w:p w14:paraId="779DA72D" w14:textId="77777777" w:rsidR="001144F0" w:rsidRDefault="001144F0" w:rsidP="00DF32E5"/>
  </w:footnote>
  <w:footnote w:type="continuationSeparator" w:id="0">
    <w:p w14:paraId="492785DD" w14:textId="77777777" w:rsidR="001144F0" w:rsidRDefault="001144F0" w:rsidP="00DF32E5">
      <w:r>
        <w:continuationSeparator/>
      </w:r>
    </w:p>
    <w:p w14:paraId="0C474E39" w14:textId="77777777" w:rsidR="001144F0" w:rsidRDefault="001144F0" w:rsidP="00DF32E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C53B0" w14:textId="5A488480" w:rsidR="003B6808" w:rsidRPr="00DF66E7" w:rsidRDefault="003B6808" w:rsidP="00DF66E7">
    <w:pPr>
      <w:pStyle w:val="Header"/>
      <w:tabs>
        <w:tab w:val="clear" w:pos="9270"/>
        <w:tab w:val="left" w:pos="8154"/>
        <w:tab w:val="right" w:pos="9360"/>
      </w:tabs>
      <w:rPr>
        <w:rFonts w:asciiTheme="majorHAnsi" w:hAnsiTheme="majorHAnsi"/>
        <w:b w:val="0"/>
        <w:sz w:val="16"/>
        <w:szCs w:val="16"/>
      </w:rPr>
    </w:pPr>
    <w:r w:rsidRPr="00B72930">
      <w:rPr>
        <w:rFonts w:asciiTheme="majorHAnsi" w:hAnsiTheme="majorHAnsi"/>
        <w:b w:val="0"/>
        <w:sz w:val="18"/>
        <w:szCs w:val="16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08E567FA" wp14:editId="63D2A089">
              <wp:simplePos x="0" y="0"/>
              <wp:positionH relativeFrom="margin">
                <wp:posOffset>0</wp:posOffset>
              </wp:positionH>
              <wp:positionV relativeFrom="paragraph">
                <wp:posOffset>397672</wp:posOffset>
              </wp:positionV>
              <wp:extent cx="5962650" cy="0"/>
              <wp:effectExtent l="0" t="0" r="19050" b="19050"/>
              <wp:wrapNone/>
              <wp:docPr id="66" name="Line 1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6265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ADAFB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3660E1" id="Line 1101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margin;mso-position-vertical:absolute;mso-position-vertical-relative:text;mso-width-percent:0;mso-height-percent:0;mso-width-relative:page;mso-height-relative:page" from="0,31.3pt" to="469.5pt,3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" strokecolor="#adafb2">
              <w10:wrap anchorx="margin"/>
            </v:line>
          </w:pict>
        </mc:Fallback>
      </mc:AlternateContent>
    </w:r>
    <w:r w:rsidRPr="00B72930">
      <w:rPr>
        <w:rFonts w:asciiTheme="majorHAnsi" w:hAnsiTheme="majorHAnsi"/>
        <w:b w:val="0"/>
        <w:sz w:val="18"/>
        <w:szCs w:val="16"/>
      </w:rPr>
      <w:drawing>
        <wp:anchor distT="0" distB="0" distL="114300" distR="114300" simplePos="0" relativeHeight="251662336" behindDoc="1" locked="0" layoutInCell="1" allowOverlap="1" wp14:anchorId="226582E2" wp14:editId="2B5AED26">
          <wp:simplePos x="0" y="0"/>
          <wp:positionH relativeFrom="margin">
            <wp:posOffset>5139055</wp:posOffset>
          </wp:positionH>
          <wp:positionV relativeFrom="topMargin">
            <wp:posOffset>255432</wp:posOffset>
          </wp:positionV>
          <wp:extent cx="804545" cy="594360"/>
          <wp:effectExtent l="0" t="0" r="0" b="0"/>
          <wp:wrapNone/>
          <wp:docPr id="68" name="Picture 2" descr="intel_rgb_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l_rgb_100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804545" cy="5943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  <w:r>
      <w:rPr>
        <w:rFonts w:asciiTheme="majorHAnsi" w:hAnsiTheme="majorHAnsi"/>
        <w:b w:val="0"/>
        <w:sz w:val="18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6E8EE3" w14:textId="77777777" w:rsidR="003B6808" w:rsidRDefault="003B6808" w:rsidP="00DF32E5">
    <w:pPr>
      <w:pStyle w:val="Header"/>
    </w:pPr>
  </w:p>
  <w:p w14:paraId="376C616C" w14:textId="77777777" w:rsidR="003B6808" w:rsidRDefault="003B6808" w:rsidP="00DF32E5">
    <w:pPr>
      <w:pStyle w:val="Header"/>
    </w:pPr>
  </w:p>
  <w:p w14:paraId="53E24699" w14:textId="77777777" w:rsidR="003B6808" w:rsidRDefault="003B6808" w:rsidP="00DF32E5">
    <w:pPr>
      <w:pStyle w:val="Header"/>
    </w:pPr>
  </w:p>
  <w:p w14:paraId="2ABB37AC" w14:textId="77777777" w:rsidR="003B6808" w:rsidRDefault="003B6808" w:rsidP="00DF32E5">
    <w:pPr>
      <w:pStyle w:val="Header"/>
    </w:pPr>
  </w:p>
  <w:p w14:paraId="6B537E06" w14:textId="77777777" w:rsidR="003B6808" w:rsidRDefault="003B6808" w:rsidP="00DF3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12EC3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062CE2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D8E6B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734D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720EF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4ABF5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16DA0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B89C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5D4A607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EB7208"/>
    <w:multiLevelType w:val="multilevel"/>
    <w:tmpl w:val="C7189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2860F7A"/>
    <w:multiLevelType w:val="hybridMultilevel"/>
    <w:tmpl w:val="7422C886"/>
    <w:lvl w:ilvl="0" w:tplc="52085D90">
      <w:start w:val="1"/>
      <w:numFmt w:val="upperRoman"/>
      <w:pStyle w:val="Addendum"/>
      <w:lvlText w:val="%1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590719"/>
    <w:multiLevelType w:val="hybridMultilevel"/>
    <w:tmpl w:val="4F303A9C"/>
    <w:lvl w:ilvl="0" w:tplc="741A8710">
      <w:start w:val="1"/>
      <w:numFmt w:val="bullet"/>
      <w:pStyle w:val="Bullet3"/>
      <w:lvlText w:val=""/>
      <w:lvlJc w:val="left"/>
      <w:pPr>
        <w:tabs>
          <w:tab w:val="num" w:pos="1872"/>
        </w:tabs>
        <w:ind w:left="1296" w:firstLine="216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E85815"/>
    <w:multiLevelType w:val="hybridMultilevel"/>
    <w:tmpl w:val="D33AE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CB0EDF"/>
    <w:multiLevelType w:val="hybridMultilevel"/>
    <w:tmpl w:val="BB5AF174"/>
    <w:lvl w:ilvl="0" w:tplc="84F63474">
      <w:start w:val="1"/>
      <w:numFmt w:val="none"/>
      <w:pStyle w:val="NoteHeading"/>
      <w:lvlText w:val="Note"/>
      <w:lvlJc w:val="left"/>
      <w:pPr>
        <w:tabs>
          <w:tab w:val="num" w:pos="2448"/>
        </w:tabs>
        <w:ind w:left="2448" w:hanging="648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30E22B1"/>
    <w:multiLevelType w:val="hybridMultilevel"/>
    <w:tmpl w:val="9460B4BE"/>
    <w:lvl w:ilvl="0" w:tplc="9C7CCF26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136422E7"/>
    <w:multiLevelType w:val="hybridMultilevel"/>
    <w:tmpl w:val="DE642C7E"/>
    <w:lvl w:ilvl="0" w:tplc="3474CCE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82775B"/>
    <w:multiLevelType w:val="multilevel"/>
    <w:tmpl w:val="7E948C5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8E66D32"/>
    <w:multiLevelType w:val="hybridMultilevel"/>
    <w:tmpl w:val="FA58A70E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B8853CA"/>
    <w:multiLevelType w:val="hybridMultilevel"/>
    <w:tmpl w:val="454CFE5A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C117F8D"/>
    <w:multiLevelType w:val="hybridMultilevel"/>
    <w:tmpl w:val="19AADD58"/>
    <w:lvl w:ilvl="0" w:tplc="245C5CCA">
      <w:start w:val="1"/>
      <w:numFmt w:val="bullet"/>
      <w:lvlText w:val="•"/>
      <w:lvlJc w:val="left"/>
      <w:pPr>
        <w:ind w:hanging="240"/>
      </w:pPr>
      <w:rPr>
        <w:rFonts w:ascii="Arial" w:eastAsia="Arial" w:hAnsi="Arial" w:hint="default"/>
        <w:sz w:val="18"/>
        <w:szCs w:val="18"/>
      </w:rPr>
    </w:lvl>
    <w:lvl w:ilvl="1" w:tplc="0BB2018A">
      <w:start w:val="1"/>
      <w:numFmt w:val="bullet"/>
      <w:lvlText w:val="•"/>
      <w:lvlJc w:val="left"/>
      <w:rPr>
        <w:rFonts w:hint="default"/>
      </w:rPr>
    </w:lvl>
    <w:lvl w:ilvl="2" w:tplc="6A42DAC0">
      <w:start w:val="1"/>
      <w:numFmt w:val="bullet"/>
      <w:lvlText w:val="•"/>
      <w:lvlJc w:val="left"/>
      <w:rPr>
        <w:rFonts w:hint="default"/>
      </w:rPr>
    </w:lvl>
    <w:lvl w:ilvl="3" w:tplc="9774B446">
      <w:start w:val="1"/>
      <w:numFmt w:val="bullet"/>
      <w:lvlText w:val="•"/>
      <w:lvlJc w:val="left"/>
      <w:rPr>
        <w:rFonts w:hint="default"/>
      </w:rPr>
    </w:lvl>
    <w:lvl w:ilvl="4" w:tplc="7BF022CC">
      <w:start w:val="1"/>
      <w:numFmt w:val="bullet"/>
      <w:lvlText w:val="•"/>
      <w:lvlJc w:val="left"/>
      <w:rPr>
        <w:rFonts w:hint="default"/>
      </w:rPr>
    </w:lvl>
    <w:lvl w:ilvl="5" w:tplc="6804B8E8">
      <w:start w:val="1"/>
      <w:numFmt w:val="bullet"/>
      <w:lvlText w:val="•"/>
      <w:lvlJc w:val="left"/>
      <w:rPr>
        <w:rFonts w:hint="default"/>
      </w:rPr>
    </w:lvl>
    <w:lvl w:ilvl="6" w:tplc="2FEE18BA">
      <w:start w:val="1"/>
      <w:numFmt w:val="bullet"/>
      <w:lvlText w:val="•"/>
      <w:lvlJc w:val="left"/>
      <w:rPr>
        <w:rFonts w:hint="default"/>
      </w:rPr>
    </w:lvl>
    <w:lvl w:ilvl="7" w:tplc="FA76072E">
      <w:start w:val="1"/>
      <w:numFmt w:val="bullet"/>
      <w:lvlText w:val="•"/>
      <w:lvlJc w:val="left"/>
      <w:rPr>
        <w:rFonts w:hint="default"/>
      </w:rPr>
    </w:lvl>
    <w:lvl w:ilvl="8" w:tplc="BD002F78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1C970A2D"/>
    <w:multiLevelType w:val="hybridMultilevel"/>
    <w:tmpl w:val="2E8C2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70454E"/>
    <w:multiLevelType w:val="hybridMultilevel"/>
    <w:tmpl w:val="EEE09490"/>
    <w:lvl w:ilvl="0" w:tplc="D924D6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E6C06"/>
    <w:multiLevelType w:val="hybridMultilevel"/>
    <w:tmpl w:val="DC0A0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C4753"/>
    <w:multiLevelType w:val="hybridMultilevel"/>
    <w:tmpl w:val="F9387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4B364EB"/>
    <w:multiLevelType w:val="hybridMultilevel"/>
    <w:tmpl w:val="958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C5592"/>
    <w:multiLevelType w:val="hybridMultilevel"/>
    <w:tmpl w:val="2C528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DF74FE"/>
    <w:multiLevelType w:val="multilevel"/>
    <w:tmpl w:val="A34E8120"/>
    <w:lvl w:ilvl="0">
      <w:start w:val="1"/>
      <w:numFmt w:val="upperLetter"/>
      <w:pStyle w:val="Appendix"/>
      <w:lvlText w:val="Appendix %1"/>
      <w:lvlJc w:val="left"/>
      <w:pPr>
        <w:tabs>
          <w:tab w:val="num" w:pos="720"/>
        </w:tabs>
        <w:ind w:left="432" w:hanging="432"/>
      </w:pPr>
      <w:rPr>
        <w:rFonts w:ascii="Arial" w:hAnsi="Arial" w:hint="default"/>
        <w:b/>
        <w:i w:val="0"/>
        <w:color w:val="2F4D87"/>
        <w:sz w:val="44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486" w:hanging="576"/>
      </w:pPr>
      <w:rPr>
        <w:rFonts w:ascii="Arial" w:hAnsi="Arial" w:hint="default"/>
        <w:b/>
        <w:i w:val="0"/>
        <w:color w:val="2F4D87"/>
        <w:sz w:val="36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6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77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18"/>
        </w:tabs>
        <w:ind w:left="91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62"/>
        </w:tabs>
        <w:ind w:left="106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06"/>
        </w:tabs>
        <w:ind w:left="120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50"/>
        </w:tabs>
        <w:ind w:left="13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94"/>
        </w:tabs>
        <w:ind w:left="1494" w:hanging="1584"/>
      </w:pPr>
      <w:rPr>
        <w:rFonts w:hint="default"/>
      </w:rPr>
    </w:lvl>
  </w:abstractNum>
  <w:abstractNum w:abstractNumId="27" w15:restartNumberingAfterBreak="0">
    <w:nsid w:val="3FEA320B"/>
    <w:multiLevelType w:val="hybridMultilevel"/>
    <w:tmpl w:val="08144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A964A9"/>
    <w:multiLevelType w:val="hybridMultilevel"/>
    <w:tmpl w:val="FED00E36"/>
    <w:lvl w:ilvl="0" w:tplc="C2D851C6">
      <w:start w:val="1"/>
      <w:numFmt w:val="decimal"/>
      <w:pStyle w:val="Step1"/>
      <w:lvlText w:val="Step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9337BB"/>
    <w:multiLevelType w:val="hybridMultilevel"/>
    <w:tmpl w:val="7D62BD10"/>
    <w:lvl w:ilvl="0" w:tplc="8ADCC370">
      <w:start w:val="1"/>
      <w:numFmt w:val="bullet"/>
      <w:lvlText w:val="·"/>
      <w:lvlJc w:val="left"/>
      <w:pPr>
        <w:ind w:hanging="240"/>
      </w:pPr>
      <w:rPr>
        <w:rFonts w:ascii="Palatino Linotype" w:eastAsia="Palatino Linotype" w:hAnsi="Palatino Linotype" w:hint="default"/>
        <w:w w:val="99"/>
        <w:sz w:val="19"/>
        <w:szCs w:val="19"/>
      </w:rPr>
    </w:lvl>
    <w:lvl w:ilvl="1" w:tplc="3058284E">
      <w:start w:val="1"/>
      <w:numFmt w:val="bullet"/>
      <w:lvlText w:val="•"/>
      <w:lvlJc w:val="left"/>
      <w:rPr>
        <w:rFonts w:hint="default"/>
      </w:rPr>
    </w:lvl>
    <w:lvl w:ilvl="2" w:tplc="94E23BA6">
      <w:start w:val="1"/>
      <w:numFmt w:val="bullet"/>
      <w:lvlText w:val="•"/>
      <w:lvlJc w:val="left"/>
      <w:rPr>
        <w:rFonts w:hint="default"/>
      </w:rPr>
    </w:lvl>
    <w:lvl w:ilvl="3" w:tplc="98CC5526">
      <w:start w:val="1"/>
      <w:numFmt w:val="bullet"/>
      <w:lvlText w:val="•"/>
      <w:lvlJc w:val="left"/>
      <w:rPr>
        <w:rFonts w:hint="default"/>
      </w:rPr>
    </w:lvl>
    <w:lvl w:ilvl="4" w:tplc="180E3BD6">
      <w:start w:val="1"/>
      <w:numFmt w:val="bullet"/>
      <w:lvlText w:val="•"/>
      <w:lvlJc w:val="left"/>
      <w:rPr>
        <w:rFonts w:hint="default"/>
      </w:rPr>
    </w:lvl>
    <w:lvl w:ilvl="5" w:tplc="D3389724">
      <w:start w:val="1"/>
      <w:numFmt w:val="bullet"/>
      <w:lvlText w:val="•"/>
      <w:lvlJc w:val="left"/>
      <w:rPr>
        <w:rFonts w:hint="default"/>
      </w:rPr>
    </w:lvl>
    <w:lvl w:ilvl="6" w:tplc="A5BE114C">
      <w:start w:val="1"/>
      <w:numFmt w:val="bullet"/>
      <w:lvlText w:val="•"/>
      <w:lvlJc w:val="left"/>
      <w:rPr>
        <w:rFonts w:hint="default"/>
      </w:rPr>
    </w:lvl>
    <w:lvl w:ilvl="7" w:tplc="FCFABF16">
      <w:start w:val="1"/>
      <w:numFmt w:val="bullet"/>
      <w:lvlText w:val="•"/>
      <w:lvlJc w:val="left"/>
      <w:rPr>
        <w:rFonts w:hint="default"/>
      </w:rPr>
    </w:lvl>
    <w:lvl w:ilvl="8" w:tplc="380A6274">
      <w:start w:val="1"/>
      <w:numFmt w:val="bullet"/>
      <w:lvlText w:val="•"/>
      <w:lvlJc w:val="left"/>
      <w:rPr>
        <w:rFonts w:hint="default"/>
      </w:rPr>
    </w:lvl>
  </w:abstractNum>
  <w:abstractNum w:abstractNumId="30" w15:restartNumberingAfterBreak="0">
    <w:nsid w:val="54174189"/>
    <w:multiLevelType w:val="hybridMultilevel"/>
    <w:tmpl w:val="843C6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454FC"/>
    <w:multiLevelType w:val="hybridMultilevel"/>
    <w:tmpl w:val="EBF0ED6A"/>
    <w:lvl w:ilvl="0" w:tplc="C33EC396">
      <w:start w:val="1"/>
      <w:numFmt w:val="bullet"/>
      <w:pStyle w:val="CellBullet1"/>
      <w:lvlText w:val=""/>
      <w:lvlJc w:val="left"/>
      <w:pPr>
        <w:tabs>
          <w:tab w:val="num" w:pos="1498"/>
        </w:tabs>
        <w:ind w:left="149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605D81"/>
    <w:multiLevelType w:val="hybridMultilevel"/>
    <w:tmpl w:val="EE7218D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3" w15:restartNumberingAfterBreak="0">
    <w:nsid w:val="63DF23B3"/>
    <w:multiLevelType w:val="hybridMultilevel"/>
    <w:tmpl w:val="B0BED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AA78F7"/>
    <w:multiLevelType w:val="hybridMultilevel"/>
    <w:tmpl w:val="B124697A"/>
    <w:lvl w:ilvl="0" w:tplc="CE2AE1BC">
      <w:start w:val="1"/>
      <w:numFmt w:val="decimal"/>
      <w:pStyle w:val="Figure"/>
      <w:lvlText w:val="Figure %1"/>
      <w:lvlJc w:val="left"/>
      <w:pPr>
        <w:tabs>
          <w:tab w:val="num" w:pos="7110"/>
        </w:tabs>
        <w:ind w:left="6390" w:hanging="36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F06EA8"/>
    <w:multiLevelType w:val="hybridMultilevel"/>
    <w:tmpl w:val="E228A948"/>
    <w:lvl w:ilvl="0" w:tplc="23E0B8D8">
      <w:start w:val="1"/>
      <w:numFmt w:val="bullet"/>
      <w:pStyle w:val="Bullet2"/>
      <w:lvlText w:val=""/>
      <w:lvlJc w:val="left"/>
      <w:pPr>
        <w:ind w:left="144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F7078F"/>
    <w:multiLevelType w:val="hybridMultilevel"/>
    <w:tmpl w:val="3F54F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5E794E"/>
    <w:multiLevelType w:val="hybridMultilevel"/>
    <w:tmpl w:val="E32A54D0"/>
    <w:lvl w:ilvl="0" w:tplc="1A2663D0">
      <w:start w:val="1"/>
      <w:numFmt w:val="decimal"/>
      <w:pStyle w:val="TableTitle"/>
      <w:lvlText w:val="Table %1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color w:val="2F4D87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670994"/>
    <w:multiLevelType w:val="multilevel"/>
    <w:tmpl w:val="49802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CC932F0"/>
    <w:multiLevelType w:val="hybridMultilevel"/>
    <w:tmpl w:val="A3E07594"/>
    <w:lvl w:ilvl="0" w:tplc="611A879C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E538A"/>
    <w:multiLevelType w:val="hybridMultilevel"/>
    <w:tmpl w:val="3BFEE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FA42B5"/>
    <w:multiLevelType w:val="hybridMultilevel"/>
    <w:tmpl w:val="1E864C94"/>
    <w:lvl w:ilvl="0" w:tplc="21F870B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37A6C83"/>
    <w:multiLevelType w:val="hybridMultilevel"/>
    <w:tmpl w:val="A94659DC"/>
    <w:lvl w:ilvl="0" w:tplc="250493E8">
      <w:start w:val="1"/>
      <w:numFmt w:val="decimal"/>
      <w:pStyle w:val="DocChangeNo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69F1012"/>
    <w:multiLevelType w:val="hybridMultilevel"/>
    <w:tmpl w:val="7D2C75AE"/>
    <w:lvl w:ilvl="0" w:tplc="B41C4888">
      <w:start w:val="1"/>
      <w:numFmt w:val="lowerLetter"/>
      <w:pStyle w:val="ListNumber20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BDD1AC9"/>
    <w:multiLevelType w:val="hybridMultilevel"/>
    <w:tmpl w:val="981E4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FA7F32"/>
    <w:multiLevelType w:val="hybridMultilevel"/>
    <w:tmpl w:val="FBD81322"/>
    <w:lvl w:ilvl="0" w:tplc="40F09D88">
      <w:start w:val="2"/>
      <w:numFmt w:val="decimal"/>
      <w:pStyle w:val="DocChangeNo0"/>
      <w:lvlText w:val="Update %1.  "/>
      <w:lvlJc w:val="left"/>
      <w:pPr>
        <w:tabs>
          <w:tab w:val="num" w:pos="1440"/>
        </w:tabs>
        <w:ind w:left="360" w:hanging="360"/>
      </w:pPr>
      <w:rPr>
        <w:rFonts w:ascii="Verdana" w:hAnsi="Verdana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4"/>
  </w:num>
  <w:num w:numId="3">
    <w:abstractNumId w:val="35"/>
  </w:num>
  <w:num w:numId="4">
    <w:abstractNumId w:val="11"/>
  </w:num>
  <w:num w:numId="5">
    <w:abstractNumId w:val="31"/>
  </w:num>
  <w:num w:numId="6">
    <w:abstractNumId w:val="34"/>
  </w:num>
  <w:num w:numId="7">
    <w:abstractNumId w:val="37"/>
  </w:num>
  <w:num w:numId="8">
    <w:abstractNumId w:val="42"/>
  </w:num>
  <w:num w:numId="9">
    <w:abstractNumId w:val="45"/>
  </w:num>
  <w:num w:numId="10">
    <w:abstractNumId w:val="26"/>
  </w:num>
  <w:num w:numId="11">
    <w:abstractNumId w:val="13"/>
  </w:num>
  <w:num w:numId="12">
    <w:abstractNumId w:val="39"/>
  </w:num>
  <w:num w:numId="13">
    <w:abstractNumId w:val="43"/>
  </w:num>
  <w:num w:numId="14">
    <w:abstractNumId w:val="28"/>
  </w:num>
  <w:num w:numId="15">
    <w:abstractNumId w:val="16"/>
  </w:num>
  <w:num w:numId="16">
    <w:abstractNumId w:val="15"/>
  </w:num>
  <w:num w:numId="17">
    <w:abstractNumId w:val="44"/>
  </w:num>
  <w:num w:numId="18">
    <w:abstractNumId w:val="24"/>
  </w:num>
  <w:num w:numId="19">
    <w:abstractNumId w:val="17"/>
  </w:num>
  <w:num w:numId="20">
    <w:abstractNumId w:val="21"/>
  </w:num>
  <w:num w:numId="21">
    <w:abstractNumId w:val="30"/>
  </w:num>
  <w:num w:numId="22">
    <w:abstractNumId w:val="12"/>
  </w:num>
  <w:num w:numId="23">
    <w:abstractNumId w:val="18"/>
  </w:num>
  <w:num w:numId="24">
    <w:abstractNumId w:val="20"/>
  </w:num>
  <w:num w:numId="25">
    <w:abstractNumId w:val="32"/>
  </w:num>
  <w:num w:numId="26">
    <w:abstractNumId w:val="25"/>
  </w:num>
  <w:num w:numId="27">
    <w:abstractNumId w:val="9"/>
  </w:num>
  <w:num w:numId="28">
    <w:abstractNumId w:val="38"/>
  </w:num>
  <w:num w:numId="29">
    <w:abstractNumId w:val="19"/>
  </w:num>
  <w:num w:numId="30">
    <w:abstractNumId w:val="29"/>
  </w:num>
  <w:num w:numId="31">
    <w:abstractNumId w:val="41"/>
  </w:num>
  <w:num w:numId="32">
    <w:abstractNumId w:val="8"/>
  </w:num>
  <w:num w:numId="33">
    <w:abstractNumId w:val="7"/>
  </w:num>
  <w:num w:numId="34">
    <w:abstractNumId w:val="6"/>
  </w:num>
  <w:num w:numId="35">
    <w:abstractNumId w:val="5"/>
  </w:num>
  <w:num w:numId="36">
    <w:abstractNumId w:val="4"/>
  </w:num>
  <w:num w:numId="37">
    <w:abstractNumId w:val="3"/>
  </w:num>
  <w:num w:numId="38">
    <w:abstractNumId w:val="2"/>
  </w:num>
  <w:num w:numId="39">
    <w:abstractNumId w:val="1"/>
  </w:num>
  <w:num w:numId="40">
    <w:abstractNumId w:val="0"/>
  </w:num>
  <w:num w:numId="41">
    <w:abstractNumId w:val="33"/>
  </w:num>
  <w:num w:numId="42">
    <w:abstractNumId w:val="16"/>
  </w:num>
  <w:num w:numId="43">
    <w:abstractNumId w:val="23"/>
  </w:num>
  <w:num w:numId="44">
    <w:abstractNumId w:val="40"/>
  </w:num>
  <w:num w:numId="45">
    <w:abstractNumId w:val="27"/>
  </w:num>
  <w:num w:numId="46">
    <w:abstractNumId w:val="22"/>
  </w:num>
  <w:num w:numId="47">
    <w:abstractNumId w:val="36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activeWritingStyle w:appName="MSWord" w:lang="en-US" w:vendorID="64" w:dllVersion="0" w:nlCheck="1" w:checkStyle="0"/>
  <w:activeWritingStyle w:appName="MSWord" w:lang="en-IN" w:vendorID="64" w:dllVersion="0" w:nlCheck="1" w:checkStyle="1"/>
  <w:activeWritingStyle w:appName="MSWord" w:lang="en-US" w:vendorID="64" w:dllVersion="6" w:nlCheck="1" w:checkStyle="1"/>
  <w:proofState w:spelling="clean" w:grammar="clean"/>
  <w:attachedTemplate r:id="rId1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oNotHyphenateCaps/>
  <w:clickAndTypeStyle w:val="Heading1Char"/>
  <w:defaultTableStyle w:val="GridTable4-Accent1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b8b308,#002b5c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C1B"/>
    <w:rsid w:val="0000049C"/>
    <w:rsid w:val="0000056D"/>
    <w:rsid w:val="000005A9"/>
    <w:rsid w:val="00000836"/>
    <w:rsid w:val="00000AB8"/>
    <w:rsid w:val="00000B98"/>
    <w:rsid w:val="00000FF8"/>
    <w:rsid w:val="0000148D"/>
    <w:rsid w:val="00001544"/>
    <w:rsid w:val="00001562"/>
    <w:rsid w:val="000017BE"/>
    <w:rsid w:val="000019FC"/>
    <w:rsid w:val="00001A01"/>
    <w:rsid w:val="00001A66"/>
    <w:rsid w:val="00001A6A"/>
    <w:rsid w:val="00002E0E"/>
    <w:rsid w:val="00002E36"/>
    <w:rsid w:val="00003297"/>
    <w:rsid w:val="000036FD"/>
    <w:rsid w:val="000044BE"/>
    <w:rsid w:val="00004679"/>
    <w:rsid w:val="00004711"/>
    <w:rsid w:val="0000479F"/>
    <w:rsid w:val="0000496F"/>
    <w:rsid w:val="00004E3D"/>
    <w:rsid w:val="00004ED8"/>
    <w:rsid w:val="000050CE"/>
    <w:rsid w:val="000052AB"/>
    <w:rsid w:val="00005455"/>
    <w:rsid w:val="00005E00"/>
    <w:rsid w:val="000060C5"/>
    <w:rsid w:val="000062BC"/>
    <w:rsid w:val="00006DDD"/>
    <w:rsid w:val="00006F3F"/>
    <w:rsid w:val="00007877"/>
    <w:rsid w:val="00007A75"/>
    <w:rsid w:val="00007B9B"/>
    <w:rsid w:val="0001008D"/>
    <w:rsid w:val="0001051B"/>
    <w:rsid w:val="0001051F"/>
    <w:rsid w:val="00010FB7"/>
    <w:rsid w:val="00011065"/>
    <w:rsid w:val="0001116A"/>
    <w:rsid w:val="000116DC"/>
    <w:rsid w:val="00011D7E"/>
    <w:rsid w:val="00011EAB"/>
    <w:rsid w:val="00012158"/>
    <w:rsid w:val="0001321B"/>
    <w:rsid w:val="000136DF"/>
    <w:rsid w:val="00013D2D"/>
    <w:rsid w:val="00014421"/>
    <w:rsid w:val="0001484A"/>
    <w:rsid w:val="00014BDE"/>
    <w:rsid w:val="000151FC"/>
    <w:rsid w:val="000156B5"/>
    <w:rsid w:val="000157E2"/>
    <w:rsid w:val="0001597E"/>
    <w:rsid w:val="00015AB9"/>
    <w:rsid w:val="000161A6"/>
    <w:rsid w:val="0001628A"/>
    <w:rsid w:val="000167F4"/>
    <w:rsid w:val="000168BD"/>
    <w:rsid w:val="000168D7"/>
    <w:rsid w:val="00016A68"/>
    <w:rsid w:val="00016EEA"/>
    <w:rsid w:val="00017A9E"/>
    <w:rsid w:val="00017D6C"/>
    <w:rsid w:val="00020A0B"/>
    <w:rsid w:val="00020D6A"/>
    <w:rsid w:val="00021067"/>
    <w:rsid w:val="00021CE3"/>
    <w:rsid w:val="0002266D"/>
    <w:rsid w:val="00022724"/>
    <w:rsid w:val="00022854"/>
    <w:rsid w:val="0002294C"/>
    <w:rsid w:val="00022A3D"/>
    <w:rsid w:val="00022C53"/>
    <w:rsid w:val="00023035"/>
    <w:rsid w:val="000234A4"/>
    <w:rsid w:val="00023507"/>
    <w:rsid w:val="000235BB"/>
    <w:rsid w:val="00023E7B"/>
    <w:rsid w:val="0002441E"/>
    <w:rsid w:val="000244C0"/>
    <w:rsid w:val="00024704"/>
    <w:rsid w:val="0002525E"/>
    <w:rsid w:val="000258DF"/>
    <w:rsid w:val="0002592F"/>
    <w:rsid w:val="00025CD2"/>
    <w:rsid w:val="00025DAF"/>
    <w:rsid w:val="000260B9"/>
    <w:rsid w:val="00026395"/>
    <w:rsid w:val="000267A2"/>
    <w:rsid w:val="000272CA"/>
    <w:rsid w:val="00027351"/>
    <w:rsid w:val="000275C9"/>
    <w:rsid w:val="000276D2"/>
    <w:rsid w:val="00027C8A"/>
    <w:rsid w:val="00027DD1"/>
    <w:rsid w:val="00027FED"/>
    <w:rsid w:val="0003093C"/>
    <w:rsid w:val="00030DED"/>
    <w:rsid w:val="00030E76"/>
    <w:rsid w:val="000313CA"/>
    <w:rsid w:val="000316BE"/>
    <w:rsid w:val="00031B3A"/>
    <w:rsid w:val="000320EE"/>
    <w:rsid w:val="000321A2"/>
    <w:rsid w:val="0003225A"/>
    <w:rsid w:val="00032546"/>
    <w:rsid w:val="000328A1"/>
    <w:rsid w:val="00032EC8"/>
    <w:rsid w:val="000330DF"/>
    <w:rsid w:val="0003370C"/>
    <w:rsid w:val="00033734"/>
    <w:rsid w:val="000338E8"/>
    <w:rsid w:val="00034092"/>
    <w:rsid w:val="00034396"/>
    <w:rsid w:val="00035324"/>
    <w:rsid w:val="0003546D"/>
    <w:rsid w:val="0003555C"/>
    <w:rsid w:val="000364D1"/>
    <w:rsid w:val="00036896"/>
    <w:rsid w:val="00036E99"/>
    <w:rsid w:val="000371FE"/>
    <w:rsid w:val="0003754A"/>
    <w:rsid w:val="00037A5C"/>
    <w:rsid w:val="00037B9A"/>
    <w:rsid w:val="00040910"/>
    <w:rsid w:val="00040A2F"/>
    <w:rsid w:val="00041228"/>
    <w:rsid w:val="000414CC"/>
    <w:rsid w:val="0004156E"/>
    <w:rsid w:val="000415A1"/>
    <w:rsid w:val="000415CC"/>
    <w:rsid w:val="000415F7"/>
    <w:rsid w:val="00041859"/>
    <w:rsid w:val="00041C50"/>
    <w:rsid w:val="00041D8E"/>
    <w:rsid w:val="00041F32"/>
    <w:rsid w:val="00042865"/>
    <w:rsid w:val="00042D4A"/>
    <w:rsid w:val="00042D8B"/>
    <w:rsid w:val="00043198"/>
    <w:rsid w:val="0004359A"/>
    <w:rsid w:val="00043AA2"/>
    <w:rsid w:val="00043D9B"/>
    <w:rsid w:val="0004423A"/>
    <w:rsid w:val="00044676"/>
    <w:rsid w:val="00044995"/>
    <w:rsid w:val="00044B60"/>
    <w:rsid w:val="00044D17"/>
    <w:rsid w:val="00045497"/>
    <w:rsid w:val="000457C0"/>
    <w:rsid w:val="00046C13"/>
    <w:rsid w:val="00047B9C"/>
    <w:rsid w:val="00047DEE"/>
    <w:rsid w:val="00047EF5"/>
    <w:rsid w:val="00050018"/>
    <w:rsid w:val="00050E56"/>
    <w:rsid w:val="00050E65"/>
    <w:rsid w:val="00051628"/>
    <w:rsid w:val="00051AFA"/>
    <w:rsid w:val="00052220"/>
    <w:rsid w:val="000528DE"/>
    <w:rsid w:val="00052F04"/>
    <w:rsid w:val="0005310C"/>
    <w:rsid w:val="0005329D"/>
    <w:rsid w:val="00053840"/>
    <w:rsid w:val="00053C35"/>
    <w:rsid w:val="000541BA"/>
    <w:rsid w:val="00054699"/>
    <w:rsid w:val="000546B6"/>
    <w:rsid w:val="00054B0F"/>
    <w:rsid w:val="00054F66"/>
    <w:rsid w:val="00055155"/>
    <w:rsid w:val="00055533"/>
    <w:rsid w:val="00055D71"/>
    <w:rsid w:val="00056A68"/>
    <w:rsid w:val="00056D3F"/>
    <w:rsid w:val="00056DC1"/>
    <w:rsid w:val="000570A0"/>
    <w:rsid w:val="0005720C"/>
    <w:rsid w:val="000573B0"/>
    <w:rsid w:val="000577B6"/>
    <w:rsid w:val="00057DF7"/>
    <w:rsid w:val="00057F50"/>
    <w:rsid w:val="000616FE"/>
    <w:rsid w:val="00061B6F"/>
    <w:rsid w:val="00061C16"/>
    <w:rsid w:val="0006212E"/>
    <w:rsid w:val="00062AD2"/>
    <w:rsid w:val="00062EBD"/>
    <w:rsid w:val="00063457"/>
    <w:rsid w:val="00063561"/>
    <w:rsid w:val="00063685"/>
    <w:rsid w:val="00063779"/>
    <w:rsid w:val="00063832"/>
    <w:rsid w:val="0006458F"/>
    <w:rsid w:val="00064663"/>
    <w:rsid w:val="000646CF"/>
    <w:rsid w:val="000648C2"/>
    <w:rsid w:val="00064D37"/>
    <w:rsid w:val="00064DE7"/>
    <w:rsid w:val="00064FA1"/>
    <w:rsid w:val="000653CE"/>
    <w:rsid w:val="0006639B"/>
    <w:rsid w:val="0006646B"/>
    <w:rsid w:val="0006646E"/>
    <w:rsid w:val="00066581"/>
    <w:rsid w:val="00066593"/>
    <w:rsid w:val="0006720B"/>
    <w:rsid w:val="000673C1"/>
    <w:rsid w:val="0006759F"/>
    <w:rsid w:val="00067688"/>
    <w:rsid w:val="00070172"/>
    <w:rsid w:val="0007042C"/>
    <w:rsid w:val="00070453"/>
    <w:rsid w:val="00070A95"/>
    <w:rsid w:val="00070ACC"/>
    <w:rsid w:val="00070CCD"/>
    <w:rsid w:val="00071326"/>
    <w:rsid w:val="000713D3"/>
    <w:rsid w:val="000715AB"/>
    <w:rsid w:val="0007261A"/>
    <w:rsid w:val="00072793"/>
    <w:rsid w:val="00072B9E"/>
    <w:rsid w:val="00072E92"/>
    <w:rsid w:val="000734CB"/>
    <w:rsid w:val="0007358A"/>
    <w:rsid w:val="000736C8"/>
    <w:rsid w:val="00073703"/>
    <w:rsid w:val="000743DF"/>
    <w:rsid w:val="000744D1"/>
    <w:rsid w:val="00074A3F"/>
    <w:rsid w:val="000754CE"/>
    <w:rsid w:val="000754E3"/>
    <w:rsid w:val="000755C8"/>
    <w:rsid w:val="0007564C"/>
    <w:rsid w:val="000758BF"/>
    <w:rsid w:val="0007619B"/>
    <w:rsid w:val="000766C4"/>
    <w:rsid w:val="00076AE7"/>
    <w:rsid w:val="00076D0F"/>
    <w:rsid w:val="00076DB2"/>
    <w:rsid w:val="0007714C"/>
    <w:rsid w:val="0007760E"/>
    <w:rsid w:val="000800AD"/>
    <w:rsid w:val="00080CA0"/>
    <w:rsid w:val="00080D9B"/>
    <w:rsid w:val="000813A9"/>
    <w:rsid w:val="00081B2A"/>
    <w:rsid w:val="00081E96"/>
    <w:rsid w:val="00081ED1"/>
    <w:rsid w:val="000825A1"/>
    <w:rsid w:val="00082E19"/>
    <w:rsid w:val="00082E6E"/>
    <w:rsid w:val="00083593"/>
    <w:rsid w:val="00083FCA"/>
    <w:rsid w:val="00084191"/>
    <w:rsid w:val="000841A2"/>
    <w:rsid w:val="00085417"/>
    <w:rsid w:val="000855CF"/>
    <w:rsid w:val="00085C80"/>
    <w:rsid w:val="00085D28"/>
    <w:rsid w:val="00086767"/>
    <w:rsid w:val="000868A1"/>
    <w:rsid w:val="0008699E"/>
    <w:rsid w:val="00086CE8"/>
    <w:rsid w:val="00086D09"/>
    <w:rsid w:val="00086E89"/>
    <w:rsid w:val="0008700B"/>
    <w:rsid w:val="00087705"/>
    <w:rsid w:val="00087B8C"/>
    <w:rsid w:val="000900A7"/>
    <w:rsid w:val="00090127"/>
    <w:rsid w:val="00090424"/>
    <w:rsid w:val="00090725"/>
    <w:rsid w:val="00090B55"/>
    <w:rsid w:val="00090E59"/>
    <w:rsid w:val="00090EB7"/>
    <w:rsid w:val="0009105D"/>
    <w:rsid w:val="00091085"/>
    <w:rsid w:val="0009121B"/>
    <w:rsid w:val="0009153A"/>
    <w:rsid w:val="000915E6"/>
    <w:rsid w:val="0009174E"/>
    <w:rsid w:val="000919B9"/>
    <w:rsid w:val="00091D13"/>
    <w:rsid w:val="00092C10"/>
    <w:rsid w:val="00092D24"/>
    <w:rsid w:val="00093005"/>
    <w:rsid w:val="000935A4"/>
    <w:rsid w:val="0009370A"/>
    <w:rsid w:val="0009469E"/>
    <w:rsid w:val="0009494D"/>
    <w:rsid w:val="00094C04"/>
    <w:rsid w:val="00094D06"/>
    <w:rsid w:val="000954F8"/>
    <w:rsid w:val="00095988"/>
    <w:rsid w:val="0009602F"/>
    <w:rsid w:val="00096A71"/>
    <w:rsid w:val="00096B82"/>
    <w:rsid w:val="00096CB1"/>
    <w:rsid w:val="000970F7"/>
    <w:rsid w:val="0009747B"/>
    <w:rsid w:val="00097636"/>
    <w:rsid w:val="00097DF8"/>
    <w:rsid w:val="00097E76"/>
    <w:rsid w:val="000A05DD"/>
    <w:rsid w:val="000A079C"/>
    <w:rsid w:val="000A0802"/>
    <w:rsid w:val="000A104C"/>
    <w:rsid w:val="000A1263"/>
    <w:rsid w:val="000A14D0"/>
    <w:rsid w:val="000A1674"/>
    <w:rsid w:val="000A168F"/>
    <w:rsid w:val="000A18F4"/>
    <w:rsid w:val="000A198D"/>
    <w:rsid w:val="000A19EF"/>
    <w:rsid w:val="000A253F"/>
    <w:rsid w:val="000A2A0C"/>
    <w:rsid w:val="000A32C9"/>
    <w:rsid w:val="000A3615"/>
    <w:rsid w:val="000A3B24"/>
    <w:rsid w:val="000A4004"/>
    <w:rsid w:val="000A42E7"/>
    <w:rsid w:val="000A4F24"/>
    <w:rsid w:val="000A518C"/>
    <w:rsid w:val="000A5FB7"/>
    <w:rsid w:val="000A614B"/>
    <w:rsid w:val="000A633E"/>
    <w:rsid w:val="000A685A"/>
    <w:rsid w:val="000A6909"/>
    <w:rsid w:val="000A6910"/>
    <w:rsid w:val="000A6E0D"/>
    <w:rsid w:val="000A71BD"/>
    <w:rsid w:val="000A71DD"/>
    <w:rsid w:val="000A741C"/>
    <w:rsid w:val="000A74DB"/>
    <w:rsid w:val="000A75A3"/>
    <w:rsid w:val="000A7B12"/>
    <w:rsid w:val="000A7B1E"/>
    <w:rsid w:val="000B0097"/>
    <w:rsid w:val="000B0722"/>
    <w:rsid w:val="000B0990"/>
    <w:rsid w:val="000B1858"/>
    <w:rsid w:val="000B1ECF"/>
    <w:rsid w:val="000B1F78"/>
    <w:rsid w:val="000B2A07"/>
    <w:rsid w:val="000B2D48"/>
    <w:rsid w:val="000B3397"/>
    <w:rsid w:val="000B3E55"/>
    <w:rsid w:val="000B4059"/>
    <w:rsid w:val="000B4165"/>
    <w:rsid w:val="000B44F4"/>
    <w:rsid w:val="000B464F"/>
    <w:rsid w:val="000B4779"/>
    <w:rsid w:val="000B5634"/>
    <w:rsid w:val="000B5D35"/>
    <w:rsid w:val="000B6502"/>
    <w:rsid w:val="000B6CC7"/>
    <w:rsid w:val="000B6FE2"/>
    <w:rsid w:val="000B70A3"/>
    <w:rsid w:val="000B70F5"/>
    <w:rsid w:val="000B77F3"/>
    <w:rsid w:val="000B7C08"/>
    <w:rsid w:val="000B7C21"/>
    <w:rsid w:val="000B7C42"/>
    <w:rsid w:val="000B7CFC"/>
    <w:rsid w:val="000B7DD9"/>
    <w:rsid w:val="000C0130"/>
    <w:rsid w:val="000C0513"/>
    <w:rsid w:val="000C0636"/>
    <w:rsid w:val="000C091B"/>
    <w:rsid w:val="000C1A92"/>
    <w:rsid w:val="000C1B65"/>
    <w:rsid w:val="000C1C23"/>
    <w:rsid w:val="000C2123"/>
    <w:rsid w:val="000C242C"/>
    <w:rsid w:val="000C25D3"/>
    <w:rsid w:val="000C2DE2"/>
    <w:rsid w:val="000C2E0D"/>
    <w:rsid w:val="000C318D"/>
    <w:rsid w:val="000C365B"/>
    <w:rsid w:val="000C3889"/>
    <w:rsid w:val="000C3939"/>
    <w:rsid w:val="000C42C8"/>
    <w:rsid w:val="000C486C"/>
    <w:rsid w:val="000C4DF9"/>
    <w:rsid w:val="000C50C9"/>
    <w:rsid w:val="000C53FA"/>
    <w:rsid w:val="000C5632"/>
    <w:rsid w:val="000C5D45"/>
    <w:rsid w:val="000C6295"/>
    <w:rsid w:val="000C62D5"/>
    <w:rsid w:val="000C6D08"/>
    <w:rsid w:val="000C7180"/>
    <w:rsid w:val="000C753B"/>
    <w:rsid w:val="000C7B97"/>
    <w:rsid w:val="000C7DFF"/>
    <w:rsid w:val="000D0018"/>
    <w:rsid w:val="000D0532"/>
    <w:rsid w:val="000D0617"/>
    <w:rsid w:val="000D0897"/>
    <w:rsid w:val="000D0A67"/>
    <w:rsid w:val="000D135A"/>
    <w:rsid w:val="000D1400"/>
    <w:rsid w:val="000D1A9D"/>
    <w:rsid w:val="000D1B23"/>
    <w:rsid w:val="000D1B9D"/>
    <w:rsid w:val="000D206C"/>
    <w:rsid w:val="000D2117"/>
    <w:rsid w:val="000D22E5"/>
    <w:rsid w:val="000D2748"/>
    <w:rsid w:val="000D27B4"/>
    <w:rsid w:val="000D2AF9"/>
    <w:rsid w:val="000D2C01"/>
    <w:rsid w:val="000D2D66"/>
    <w:rsid w:val="000D2F02"/>
    <w:rsid w:val="000D3558"/>
    <w:rsid w:val="000D3725"/>
    <w:rsid w:val="000D3914"/>
    <w:rsid w:val="000D4409"/>
    <w:rsid w:val="000D46CF"/>
    <w:rsid w:val="000D4B6B"/>
    <w:rsid w:val="000D4BA4"/>
    <w:rsid w:val="000D5509"/>
    <w:rsid w:val="000D63B7"/>
    <w:rsid w:val="000D63E3"/>
    <w:rsid w:val="000D6631"/>
    <w:rsid w:val="000D6788"/>
    <w:rsid w:val="000D6D81"/>
    <w:rsid w:val="000D6E86"/>
    <w:rsid w:val="000D7049"/>
    <w:rsid w:val="000D7DFC"/>
    <w:rsid w:val="000D7F83"/>
    <w:rsid w:val="000E0025"/>
    <w:rsid w:val="000E0120"/>
    <w:rsid w:val="000E06BA"/>
    <w:rsid w:val="000E0E28"/>
    <w:rsid w:val="000E10C9"/>
    <w:rsid w:val="000E135B"/>
    <w:rsid w:val="000E15B8"/>
    <w:rsid w:val="000E174A"/>
    <w:rsid w:val="000E1C09"/>
    <w:rsid w:val="000E2406"/>
    <w:rsid w:val="000E246E"/>
    <w:rsid w:val="000E283C"/>
    <w:rsid w:val="000E28E5"/>
    <w:rsid w:val="000E3441"/>
    <w:rsid w:val="000E35D5"/>
    <w:rsid w:val="000E360E"/>
    <w:rsid w:val="000E3C0B"/>
    <w:rsid w:val="000E4038"/>
    <w:rsid w:val="000E4833"/>
    <w:rsid w:val="000E4917"/>
    <w:rsid w:val="000E4A33"/>
    <w:rsid w:val="000E5133"/>
    <w:rsid w:val="000E5157"/>
    <w:rsid w:val="000E5F14"/>
    <w:rsid w:val="000E694E"/>
    <w:rsid w:val="000E6D46"/>
    <w:rsid w:val="000E74FF"/>
    <w:rsid w:val="000E7519"/>
    <w:rsid w:val="000F01F8"/>
    <w:rsid w:val="000F03B6"/>
    <w:rsid w:val="000F0406"/>
    <w:rsid w:val="000F17B1"/>
    <w:rsid w:val="000F1835"/>
    <w:rsid w:val="000F1B47"/>
    <w:rsid w:val="000F1F73"/>
    <w:rsid w:val="000F22E6"/>
    <w:rsid w:val="000F23A3"/>
    <w:rsid w:val="000F2891"/>
    <w:rsid w:val="000F2B93"/>
    <w:rsid w:val="000F2FCA"/>
    <w:rsid w:val="000F311B"/>
    <w:rsid w:val="000F3768"/>
    <w:rsid w:val="000F3BF9"/>
    <w:rsid w:val="000F3BFB"/>
    <w:rsid w:val="000F3D06"/>
    <w:rsid w:val="000F454F"/>
    <w:rsid w:val="000F4577"/>
    <w:rsid w:val="000F45AD"/>
    <w:rsid w:val="000F463B"/>
    <w:rsid w:val="000F4DD3"/>
    <w:rsid w:val="000F4F11"/>
    <w:rsid w:val="000F54F4"/>
    <w:rsid w:val="000F598E"/>
    <w:rsid w:val="000F5B2E"/>
    <w:rsid w:val="000F5C19"/>
    <w:rsid w:val="000F5FD8"/>
    <w:rsid w:val="000F606A"/>
    <w:rsid w:val="000F62CA"/>
    <w:rsid w:val="000F6E8C"/>
    <w:rsid w:val="000F705B"/>
    <w:rsid w:val="000F70D2"/>
    <w:rsid w:val="000F71D8"/>
    <w:rsid w:val="000F7293"/>
    <w:rsid w:val="000F7571"/>
    <w:rsid w:val="000F78AD"/>
    <w:rsid w:val="000F7ACD"/>
    <w:rsid w:val="000F7CAF"/>
    <w:rsid w:val="0010020F"/>
    <w:rsid w:val="00100365"/>
    <w:rsid w:val="0010064B"/>
    <w:rsid w:val="001006F3"/>
    <w:rsid w:val="00100B66"/>
    <w:rsid w:val="00101320"/>
    <w:rsid w:val="0010142C"/>
    <w:rsid w:val="0010177D"/>
    <w:rsid w:val="00101851"/>
    <w:rsid w:val="00101962"/>
    <w:rsid w:val="00101F05"/>
    <w:rsid w:val="00102130"/>
    <w:rsid w:val="0010217D"/>
    <w:rsid w:val="0010286D"/>
    <w:rsid w:val="00102A54"/>
    <w:rsid w:val="00103A22"/>
    <w:rsid w:val="00103BA1"/>
    <w:rsid w:val="001047F9"/>
    <w:rsid w:val="00104A13"/>
    <w:rsid w:val="00105128"/>
    <w:rsid w:val="0010514D"/>
    <w:rsid w:val="00105478"/>
    <w:rsid w:val="00105646"/>
    <w:rsid w:val="00105E32"/>
    <w:rsid w:val="00106935"/>
    <w:rsid w:val="00106ABF"/>
    <w:rsid w:val="00106D7F"/>
    <w:rsid w:val="001074BF"/>
    <w:rsid w:val="00107B17"/>
    <w:rsid w:val="00107F8D"/>
    <w:rsid w:val="00107FD1"/>
    <w:rsid w:val="00110927"/>
    <w:rsid w:val="00110C4F"/>
    <w:rsid w:val="001110F1"/>
    <w:rsid w:val="00111824"/>
    <w:rsid w:val="001118B1"/>
    <w:rsid w:val="0011273D"/>
    <w:rsid w:val="00112741"/>
    <w:rsid w:val="0011287F"/>
    <w:rsid w:val="00112B02"/>
    <w:rsid w:val="00113172"/>
    <w:rsid w:val="00113262"/>
    <w:rsid w:val="001134F2"/>
    <w:rsid w:val="00113793"/>
    <w:rsid w:val="00113B2E"/>
    <w:rsid w:val="00113C7C"/>
    <w:rsid w:val="00113DA0"/>
    <w:rsid w:val="00113DCC"/>
    <w:rsid w:val="0011435A"/>
    <w:rsid w:val="001144F0"/>
    <w:rsid w:val="001146AB"/>
    <w:rsid w:val="00114A58"/>
    <w:rsid w:val="00114BC3"/>
    <w:rsid w:val="00114D19"/>
    <w:rsid w:val="001155A0"/>
    <w:rsid w:val="00115BC7"/>
    <w:rsid w:val="00115C02"/>
    <w:rsid w:val="001162A0"/>
    <w:rsid w:val="001163F4"/>
    <w:rsid w:val="0011647A"/>
    <w:rsid w:val="0011671F"/>
    <w:rsid w:val="001168E2"/>
    <w:rsid w:val="001168F9"/>
    <w:rsid w:val="00116DC6"/>
    <w:rsid w:val="00117160"/>
    <w:rsid w:val="001174D4"/>
    <w:rsid w:val="0011761B"/>
    <w:rsid w:val="00117CCC"/>
    <w:rsid w:val="001200EE"/>
    <w:rsid w:val="00120114"/>
    <w:rsid w:val="001201D3"/>
    <w:rsid w:val="001202D1"/>
    <w:rsid w:val="00120411"/>
    <w:rsid w:val="00120CBC"/>
    <w:rsid w:val="00121776"/>
    <w:rsid w:val="00121B1C"/>
    <w:rsid w:val="00121CBF"/>
    <w:rsid w:val="00121D27"/>
    <w:rsid w:val="00122389"/>
    <w:rsid w:val="001225B0"/>
    <w:rsid w:val="00122A41"/>
    <w:rsid w:val="0012381D"/>
    <w:rsid w:val="00123B2C"/>
    <w:rsid w:val="00123C2A"/>
    <w:rsid w:val="00124224"/>
    <w:rsid w:val="00125876"/>
    <w:rsid w:val="00125C1C"/>
    <w:rsid w:val="00125DC6"/>
    <w:rsid w:val="00126169"/>
    <w:rsid w:val="00126592"/>
    <w:rsid w:val="00126692"/>
    <w:rsid w:val="001266A6"/>
    <w:rsid w:val="00126A37"/>
    <w:rsid w:val="001271C5"/>
    <w:rsid w:val="001271F1"/>
    <w:rsid w:val="0012768B"/>
    <w:rsid w:val="00127702"/>
    <w:rsid w:val="001277FD"/>
    <w:rsid w:val="00127A00"/>
    <w:rsid w:val="00127A14"/>
    <w:rsid w:val="00127AC9"/>
    <w:rsid w:val="00127D0C"/>
    <w:rsid w:val="0013034A"/>
    <w:rsid w:val="0013048D"/>
    <w:rsid w:val="001304C4"/>
    <w:rsid w:val="0013076E"/>
    <w:rsid w:val="00130A38"/>
    <w:rsid w:val="00130BB9"/>
    <w:rsid w:val="00130C9E"/>
    <w:rsid w:val="0013103B"/>
    <w:rsid w:val="001310F4"/>
    <w:rsid w:val="00131573"/>
    <w:rsid w:val="001318F3"/>
    <w:rsid w:val="00131E45"/>
    <w:rsid w:val="0013265C"/>
    <w:rsid w:val="00132F01"/>
    <w:rsid w:val="00133839"/>
    <w:rsid w:val="0013398D"/>
    <w:rsid w:val="001339A5"/>
    <w:rsid w:val="00133B9B"/>
    <w:rsid w:val="001341F3"/>
    <w:rsid w:val="001345C0"/>
    <w:rsid w:val="00134631"/>
    <w:rsid w:val="001348C3"/>
    <w:rsid w:val="00134F33"/>
    <w:rsid w:val="0013598F"/>
    <w:rsid w:val="00135F30"/>
    <w:rsid w:val="00136A6E"/>
    <w:rsid w:val="00136C3E"/>
    <w:rsid w:val="00136FF1"/>
    <w:rsid w:val="0013720A"/>
    <w:rsid w:val="001373F7"/>
    <w:rsid w:val="00137761"/>
    <w:rsid w:val="00137D38"/>
    <w:rsid w:val="00140755"/>
    <w:rsid w:val="00140C05"/>
    <w:rsid w:val="00141626"/>
    <w:rsid w:val="001416D6"/>
    <w:rsid w:val="00141722"/>
    <w:rsid w:val="00141B66"/>
    <w:rsid w:val="00141E39"/>
    <w:rsid w:val="00141FAA"/>
    <w:rsid w:val="00142449"/>
    <w:rsid w:val="00143C8C"/>
    <w:rsid w:val="00143EB4"/>
    <w:rsid w:val="00144CA9"/>
    <w:rsid w:val="00144E6A"/>
    <w:rsid w:val="00144F9D"/>
    <w:rsid w:val="001453BE"/>
    <w:rsid w:val="0014552E"/>
    <w:rsid w:val="00145724"/>
    <w:rsid w:val="00145B02"/>
    <w:rsid w:val="001467B5"/>
    <w:rsid w:val="00146870"/>
    <w:rsid w:val="001468AC"/>
    <w:rsid w:val="00146BCB"/>
    <w:rsid w:val="00146E56"/>
    <w:rsid w:val="00146F39"/>
    <w:rsid w:val="00147304"/>
    <w:rsid w:val="00147752"/>
    <w:rsid w:val="00147761"/>
    <w:rsid w:val="001477D1"/>
    <w:rsid w:val="00147889"/>
    <w:rsid w:val="0015012F"/>
    <w:rsid w:val="00150BE7"/>
    <w:rsid w:val="00150BF5"/>
    <w:rsid w:val="00151639"/>
    <w:rsid w:val="00151AD0"/>
    <w:rsid w:val="00151D18"/>
    <w:rsid w:val="0015218C"/>
    <w:rsid w:val="001527E8"/>
    <w:rsid w:val="00152D8C"/>
    <w:rsid w:val="00152DE0"/>
    <w:rsid w:val="00152E13"/>
    <w:rsid w:val="0015303C"/>
    <w:rsid w:val="0015369B"/>
    <w:rsid w:val="00153891"/>
    <w:rsid w:val="00153E33"/>
    <w:rsid w:val="00153F09"/>
    <w:rsid w:val="0015428E"/>
    <w:rsid w:val="001542BF"/>
    <w:rsid w:val="00154522"/>
    <w:rsid w:val="001546D2"/>
    <w:rsid w:val="001549E2"/>
    <w:rsid w:val="0015515B"/>
    <w:rsid w:val="00155829"/>
    <w:rsid w:val="00155870"/>
    <w:rsid w:val="00155B4D"/>
    <w:rsid w:val="001564DA"/>
    <w:rsid w:val="001565D2"/>
    <w:rsid w:val="001566CE"/>
    <w:rsid w:val="0015676C"/>
    <w:rsid w:val="00156780"/>
    <w:rsid w:val="001567FA"/>
    <w:rsid w:val="0015699B"/>
    <w:rsid w:val="00156A1E"/>
    <w:rsid w:val="00156B13"/>
    <w:rsid w:val="00156FFF"/>
    <w:rsid w:val="00157552"/>
    <w:rsid w:val="0015777B"/>
    <w:rsid w:val="0015799E"/>
    <w:rsid w:val="00157AC3"/>
    <w:rsid w:val="00157E7F"/>
    <w:rsid w:val="0016076E"/>
    <w:rsid w:val="00160909"/>
    <w:rsid w:val="0016098B"/>
    <w:rsid w:val="0016099A"/>
    <w:rsid w:val="00160A39"/>
    <w:rsid w:val="00160CF1"/>
    <w:rsid w:val="00160EDC"/>
    <w:rsid w:val="00160FB4"/>
    <w:rsid w:val="001618E6"/>
    <w:rsid w:val="00161B11"/>
    <w:rsid w:val="00161BAB"/>
    <w:rsid w:val="00161D9B"/>
    <w:rsid w:val="001625D0"/>
    <w:rsid w:val="0016272A"/>
    <w:rsid w:val="00162753"/>
    <w:rsid w:val="00162D8F"/>
    <w:rsid w:val="0016336A"/>
    <w:rsid w:val="0016391C"/>
    <w:rsid w:val="001639AE"/>
    <w:rsid w:val="00163ACB"/>
    <w:rsid w:val="00164114"/>
    <w:rsid w:val="001644E6"/>
    <w:rsid w:val="001646C2"/>
    <w:rsid w:val="001647AE"/>
    <w:rsid w:val="00164BA2"/>
    <w:rsid w:val="00164F05"/>
    <w:rsid w:val="00164F60"/>
    <w:rsid w:val="001652D4"/>
    <w:rsid w:val="001652DE"/>
    <w:rsid w:val="00165486"/>
    <w:rsid w:val="00166417"/>
    <w:rsid w:val="00166688"/>
    <w:rsid w:val="00166778"/>
    <w:rsid w:val="00166D0E"/>
    <w:rsid w:val="001674A7"/>
    <w:rsid w:val="00167C34"/>
    <w:rsid w:val="001702A0"/>
    <w:rsid w:val="00170303"/>
    <w:rsid w:val="00170315"/>
    <w:rsid w:val="00170350"/>
    <w:rsid w:val="00170B44"/>
    <w:rsid w:val="001717F8"/>
    <w:rsid w:val="00171AE7"/>
    <w:rsid w:val="00171F08"/>
    <w:rsid w:val="0017227F"/>
    <w:rsid w:val="00173126"/>
    <w:rsid w:val="00173523"/>
    <w:rsid w:val="001741BC"/>
    <w:rsid w:val="00174571"/>
    <w:rsid w:val="00174D75"/>
    <w:rsid w:val="001750A1"/>
    <w:rsid w:val="00175736"/>
    <w:rsid w:val="00175781"/>
    <w:rsid w:val="00175935"/>
    <w:rsid w:val="00175ACB"/>
    <w:rsid w:val="0017652E"/>
    <w:rsid w:val="00176857"/>
    <w:rsid w:val="00176874"/>
    <w:rsid w:val="00176F86"/>
    <w:rsid w:val="001773F3"/>
    <w:rsid w:val="0017760B"/>
    <w:rsid w:val="0017777B"/>
    <w:rsid w:val="001779C3"/>
    <w:rsid w:val="00180068"/>
    <w:rsid w:val="00180A58"/>
    <w:rsid w:val="00180AC9"/>
    <w:rsid w:val="00181177"/>
    <w:rsid w:val="00181180"/>
    <w:rsid w:val="00181631"/>
    <w:rsid w:val="00181F42"/>
    <w:rsid w:val="001820B3"/>
    <w:rsid w:val="0018233D"/>
    <w:rsid w:val="001828A1"/>
    <w:rsid w:val="001830E8"/>
    <w:rsid w:val="0018349F"/>
    <w:rsid w:val="0018393A"/>
    <w:rsid w:val="00183B35"/>
    <w:rsid w:val="001841B6"/>
    <w:rsid w:val="00184578"/>
    <w:rsid w:val="00184E0F"/>
    <w:rsid w:val="0018558A"/>
    <w:rsid w:val="001858D0"/>
    <w:rsid w:val="00185C35"/>
    <w:rsid w:val="00185EF7"/>
    <w:rsid w:val="00186031"/>
    <w:rsid w:val="0018618B"/>
    <w:rsid w:val="001867C5"/>
    <w:rsid w:val="00187153"/>
    <w:rsid w:val="00187452"/>
    <w:rsid w:val="00187841"/>
    <w:rsid w:val="00187AEE"/>
    <w:rsid w:val="00187DD9"/>
    <w:rsid w:val="00187E7C"/>
    <w:rsid w:val="0019013C"/>
    <w:rsid w:val="001908CF"/>
    <w:rsid w:val="00191C1C"/>
    <w:rsid w:val="0019201C"/>
    <w:rsid w:val="00192C9A"/>
    <w:rsid w:val="00192D00"/>
    <w:rsid w:val="00193029"/>
    <w:rsid w:val="001930A3"/>
    <w:rsid w:val="0019328B"/>
    <w:rsid w:val="001937DD"/>
    <w:rsid w:val="0019464F"/>
    <w:rsid w:val="001947F5"/>
    <w:rsid w:val="00194A9A"/>
    <w:rsid w:val="00194AD5"/>
    <w:rsid w:val="00194E0D"/>
    <w:rsid w:val="0019607F"/>
    <w:rsid w:val="001962DB"/>
    <w:rsid w:val="0019684D"/>
    <w:rsid w:val="00196B85"/>
    <w:rsid w:val="00196C10"/>
    <w:rsid w:val="0019704A"/>
    <w:rsid w:val="00197816"/>
    <w:rsid w:val="00197CC9"/>
    <w:rsid w:val="00197FB5"/>
    <w:rsid w:val="00197FFB"/>
    <w:rsid w:val="001A08DC"/>
    <w:rsid w:val="001A119C"/>
    <w:rsid w:val="001A11C1"/>
    <w:rsid w:val="001A13F6"/>
    <w:rsid w:val="001A1DB6"/>
    <w:rsid w:val="001A1E2F"/>
    <w:rsid w:val="001A1E7C"/>
    <w:rsid w:val="001A2312"/>
    <w:rsid w:val="001A2364"/>
    <w:rsid w:val="001A2443"/>
    <w:rsid w:val="001A2D16"/>
    <w:rsid w:val="001A34D7"/>
    <w:rsid w:val="001A3849"/>
    <w:rsid w:val="001A3955"/>
    <w:rsid w:val="001A3E67"/>
    <w:rsid w:val="001A42FB"/>
    <w:rsid w:val="001A43BE"/>
    <w:rsid w:val="001A4F38"/>
    <w:rsid w:val="001A4F3B"/>
    <w:rsid w:val="001A549C"/>
    <w:rsid w:val="001A58D5"/>
    <w:rsid w:val="001A5B9B"/>
    <w:rsid w:val="001A5C97"/>
    <w:rsid w:val="001A61B8"/>
    <w:rsid w:val="001A67A6"/>
    <w:rsid w:val="001A69A5"/>
    <w:rsid w:val="001A6F6D"/>
    <w:rsid w:val="001A704A"/>
    <w:rsid w:val="001A767B"/>
    <w:rsid w:val="001A7987"/>
    <w:rsid w:val="001A7AE2"/>
    <w:rsid w:val="001A7EE2"/>
    <w:rsid w:val="001B024E"/>
    <w:rsid w:val="001B02BD"/>
    <w:rsid w:val="001B056E"/>
    <w:rsid w:val="001B0B5C"/>
    <w:rsid w:val="001B1B4F"/>
    <w:rsid w:val="001B1C40"/>
    <w:rsid w:val="001B1E0C"/>
    <w:rsid w:val="001B1EA7"/>
    <w:rsid w:val="001B2434"/>
    <w:rsid w:val="001B2769"/>
    <w:rsid w:val="001B2789"/>
    <w:rsid w:val="001B2B5C"/>
    <w:rsid w:val="001B30AC"/>
    <w:rsid w:val="001B30D1"/>
    <w:rsid w:val="001B32E4"/>
    <w:rsid w:val="001B34C1"/>
    <w:rsid w:val="001B3662"/>
    <w:rsid w:val="001B3E9C"/>
    <w:rsid w:val="001B3FC4"/>
    <w:rsid w:val="001B4AFA"/>
    <w:rsid w:val="001B4B8B"/>
    <w:rsid w:val="001B4C41"/>
    <w:rsid w:val="001B4F1E"/>
    <w:rsid w:val="001B4FB5"/>
    <w:rsid w:val="001B4FD2"/>
    <w:rsid w:val="001B5314"/>
    <w:rsid w:val="001B56D4"/>
    <w:rsid w:val="001B5944"/>
    <w:rsid w:val="001B5BB9"/>
    <w:rsid w:val="001B5DB5"/>
    <w:rsid w:val="001B5DE8"/>
    <w:rsid w:val="001B5EE9"/>
    <w:rsid w:val="001B6484"/>
    <w:rsid w:val="001B64FC"/>
    <w:rsid w:val="001B6B05"/>
    <w:rsid w:val="001B6C5C"/>
    <w:rsid w:val="001B70CB"/>
    <w:rsid w:val="001B7122"/>
    <w:rsid w:val="001B71A1"/>
    <w:rsid w:val="001B72C1"/>
    <w:rsid w:val="001B750C"/>
    <w:rsid w:val="001B76A1"/>
    <w:rsid w:val="001B790E"/>
    <w:rsid w:val="001B7A7D"/>
    <w:rsid w:val="001C00AF"/>
    <w:rsid w:val="001C00E4"/>
    <w:rsid w:val="001C010B"/>
    <w:rsid w:val="001C06CF"/>
    <w:rsid w:val="001C08FC"/>
    <w:rsid w:val="001C172E"/>
    <w:rsid w:val="001C1980"/>
    <w:rsid w:val="001C1DC5"/>
    <w:rsid w:val="001C2088"/>
    <w:rsid w:val="001C21A9"/>
    <w:rsid w:val="001C2880"/>
    <w:rsid w:val="001C28F3"/>
    <w:rsid w:val="001C2AFE"/>
    <w:rsid w:val="001C2DAB"/>
    <w:rsid w:val="001C305F"/>
    <w:rsid w:val="001C39E1"/>
    <w:rsid w:val="001C4318"/>
    <w:rsid w:val="001C452F"/>
    <w:rsid w:val="001C4ABC"/>
    <w:rsid w:val="001C51CC"/>
    <w:rsid w:val="001C52EE"/>
    <w:rsid w:val="001C5A98"/>
    <w:rsid w:val="001C5CEE"/>
    <w:rsid w:val="001C5FEA"/>
    <w:rsid w:val="001C605F"/>
    <w:rsid w:val="001C60D5"/>
    <w:rsid w:val="001C6895"/>
    <w:rsid w:val="001C7A0A"/>
    <w:rsid w:val="001D0514"/>
    <w:rsid w:val="001D0B97"/>
    <w:rsid w:val="001D0D99"/>
    <w:rsid w:val="001D12A1"/>
    <w:rsid w:val="001D185E"/>
    <w:rsid w:val="001D1A8A"/>
    <w:rsid w:val="001D1F57"/>
    <w:rsid w:val="001D2391"/>
    <w:rsid w:val="001D2445"/>
    <w:rsid w:val="001D250A"/>
    <w:rsid w:val="001D2756"/>
    <w:rsid w:val="001D2BD9"/>
    <w:rsid w:val="001D30D9"/>
    <w:rsid w:val="001D3536"/>
    <w:rsid w:val="001D35B7"/>
    <w:rsid w:val="001D3AAD"/>
    <w:rsid w:val="001D3CBB"/>
    <w:rsid w:val="001D3CD6"/>
    <w:rsid w:val="001D42A5"/>
    <w:rsid w:val="001D461D"/>
    <w:rsid w:val="001D48FE"/>
    <w:rsid w:val="001D5B6C"/>
    <w:rsid w:val="001D6134"/>
    <w:rsid w:val="001D6710"/>
    <w:rsid w:val="001D673C"/>
    <w:rsid w:val="001D69E8"/>
    <w:rsid w:val="001D779C"/>
    <w:rsid w:val="001E0E8D"/>
    <w:rsid w:val="001E1074"/>
    <w:rsid w:val="001E12F1"/>
    <w:rsid w:val="001E155A"/>
    <w:rsid w:val="001E2127"/>
    <w:rsid w:val="001E22EE"/>
    <w:rsid w:val="001E285B"/>
    <w:rsid w:val="001E295E"/>
    <w:rsid w:val="001E2EDD"/>
    <w:rsid w:val="001E3123"/>
    <w:rsid w:val="001E3371"/>
    <w:rsid w:val="001E3955"/>
    <w:rsid w:val="001E3B32"/>
    <w:rsid w:val="001E3EC0"/>
    <w:rsid w:val="001E4C5A"/>
    <w:rsid w:val="001E4C83"/>
    <w:rsid w:val="001E4E39"/>
    <w:rsid w:val="001E5285"/>
    <w:rsid w:val="001E5393"/>
    <w:rsid w:val="001E55AA"/>
    <w:rsid w:val="001E5A5F"/>
    <w:rsid w:val="001E6DB6"/>
    <w:rsid w:val="001E76AB"/>
    <w:rsid w:val="001E7758"/>
    <w:rsid w:val="001E776E"/>
    <w:rsid w:val="001E794A"/>
    <w:rsid w:val="001E7AA8"/>
    <w:rsid w:val="001F0822"/>
    <w:rsid w:val="001F12F8"/>
    <w:rsid w:val="001F189B"/>
    <w:rsid w:val="001F1C9D"/>
    <w:rsid w:val="001F1F9F"/>
    <w:rsid w:val="001F2019"/>
    <w:rsid w:val="001F2153"/>
    <w:rsid w:val="001F249D"/>
    <w:rsid w:val="001F267F"/>
    <w:rsid w:val="001F2F0F"/>
    <w:rsid w:val="001F2F67"/>
    <w:rsid w:val="001F31CA"/>
    <w:rsid w:val="001F323B"/>
    <w:rsid w:val="001F34BA"/>
    <w:rsid w:val="001F355C"/>
    <w:rsid w:val="001F363D"/>
    <w:rsid w:val="001F3864"/>
    <w:rsid w:val="001F3868"/>
    <w:rsid w:val="001F3F8E"/>
    <w:rsid w:val="001F41A8"/>
    <w:rsid w:val="001F4347"/>
    <w:rsid w:val="001F438A"/>
    <w:rsid w:val="001F49BE"/>
    <w:rsid w:val="001F4B4B"/>
    <w:rsid w:val="001F4C18"/>
    <w:rsid w:val="001F4FA1"/>
    <w:rsid w:val="001F596C"/>
    <w:rsid w:val="001F5DEF"/>
    <w:rsid w:val="001F6001"/>
    <w:rsid w:val="001F61F0"/>
    <w:rsid w:val="001F66CC"/>
    <w:rsid w:val="001F6706"/>
    <w:rsid w:val="001F69A7"/>
    <w:rsid w:val="001F6CAA"/>
    <w:rsid w:val="001F7753"/>
    <w:rsid w:val="001F7A3C"/>
    <w:rsid w:val="001F7CEB"/>
    <w:rsid w:val="002002A8"/>
    <w:rsid w:val="002003AD"/>
    <w:rsid w:val="00200F9F"/>
    <w:rsid w:val="0020105D"/>
    <w:rsid w:val="00201634"/>
    <w:rsid w:val="00201923"/>
    <w:rsid w:val="002019BC"/>
    <w:rsid w:val="00202342"/>
    <w:rsid w:val="0020248F"/>
    <w:rsid w:val="0020298E"/>
    <w:rsid w:val="00202B59"/>
    <w:rsid w:val="00203385"/>
    <w:rsid w:val="00203904"/>
    <w:rsid w:val="0020391A"/>
    <w:rsid w:val="0020397E"/>
    <w:rsid w:val="00203AE6"/>
    <w:rsid w:val="00203B51"/>
    <w:rsid w:val="00204673"/>
    <w:rsid w:val="00204711"/>
    <w:rsid w:val="00204908"/>
    <w:rsid w:val="00204C4D"/>
    <w:rsid w:val="00204E4C"/>
    <w:rsid w:val="00204EC5"/>
    <w:rsid w:val="00204F9E"/>
    <w:rsid w:val="00205329"/>
    <w:rsid w:val="0020549B"/>
    <w:rsid w:val="002055E0"/>
    <w:rsid w:val="002055EC"/>
    <w:rsid w:val="0020562C"/>
    <w:rsid w:val="00205B43"/>
    <w:rsid w:val="00205DF9"/>
    <w:rsid w:val="00206493"/>
    <w:rsid w:val="0020655D"/>
    <w:rsid w:val="002065BE"/>
    <w:rsid w:val="00206F85"/>
    <w:rsid w:val="00206FF5"/>
    <w:rsid w:val="00207AB9"/>
    <w:rsid w:val="00207B17"/>
    <w:rsid w:val="002109C9"/>
    <w:rsid w:val="00210EBB"/>
    <w:rsid w:val="0021102A"/>
    <w:rsid w:val="00211376"/>
    <w:rsid w:val="00211521"/>
    <w:rsid w:val="002116E5"/>
    <w:rsid w:val="00211B94"/>
    <w:rsid w:val="00211D99"/>
    <w:rsid w:val="00211E2D"/>
    <w:rsid w:val="00212242"/>
    <w:rsid w:val="002123D5"/>
    <w:rsid w:val="002124C4"/>
    <w:rsid w:val="0021321E"/>
    <w:rsid w:val="00213301"/>
    <w:rsid w:val="0021334D"/>
    <w:rsid w:val="002136C2"/>
    <w:rsid w:val="0021378E"/>
    <w:rsid w:val="0021379C"/>
    <w:rsid w:val="00213819"/>
    <w:rsid w:val="00213912"/>
    <w:rsid w:val="00213A9B"/>
    <w:rsid w:val="00213D1A"/>
    <w:rsid w:val="00213EE3"/>
    <w:rsid w:val="0021402B"/>
    <w:rsid w:val="002143B2"/>
    <w:rsid w:val="00214C13"/>
    <w:rsid w:val="00214D1D"/>
    <w:rsid w:val="00214D81"/>
    <w:rsid w:val="002150E4"/>
    <w:rsid w:val="002156BC"/>
    <w:rsid w:val="00215A18"/>
    <w:rsid w:val="00215AE1"/>
    <w:rsid w:val="00215C87"/>
    <w:rsid w:val="002161D0"/>
    <w:rsid w:val="002163C9"/>
    <w:rsid w:val="0021730E"/>
    <w:rsid w:val="0021773E"/>
    <w:rsid w:val="00217994"/>
    <w:rsid w:val="00217EFB"/>
    <w:rsid w:val="00220089"/>
    <w:rsid w:val="0022033E"/>
    <w:rsid w:val="0022048E"/>
    <w:rsid w:val="0022048F"/>
    <w:rsid w:val="00220494"/>
    <w:rsid w:val="002207AF"/>
    <w:rsid w:val="00220AFA"/>
    <w:rsid w:val="002211A9"/>
    <w:rsid w:val="002215FD"/>
    <w:rsid w:val="0022198B"/>
    <w:rsid w:val="00221AFA"/>
    <w:rsid w:val="002221D0"/>
    <w:rsid w:val="002228C2"/>
    <w:rsid w:val="002228F9"/>
    <w:rsid w:val="00222952"/>
    <w:rsid w:val="00222B2B"/>
    <w:rsid w:val="00222E25"/>
    <w:rsid w:val="0022316F"/>
    <w:rsid w:val="00223A71"/>
    <w:rsid w:val="00223BE8"/>
    <w:rsid w:val="002241A7"/>
    <w:rsid w:val="002241B9"/>
    <w:rsid w:val="0022422A"/>
    <w:rsid w:val="0022438C"/>
    <w:rsid w:val="00224573"/>
    <w:rsid w:val="00224935"/>
    <w:rsid w:val="0022499C"/>
    <w:rsid w:val="002249D5"/>
    <w:rsid w:val="0022588F"/>
    <w:rsid w:val="002259C3"/>
    <w:rsid w:val="00225D77"/>
    <w:rsid w:val="00226040"/>
    <w:rsid w:val="002261BE"/>
    <w:rsid w:val="00226228"/>
    <w:rsid w:val="0022628E"/>
    <w:rsid w:val="002263A3"/>
    <w:rsid w:val="002264CE"/>
    <w:rsid w:val="0022659A"/>
    <w:rsid w:val="00226777"/>
    <w:rsid w:val="00226A4E"/>
    <w:rsid w:val="00226BC4"/>
    <w:rsid w:val="00226E0B"/>
    <w:rsid w:val="0022700E"/>
    <w:rsid w:val="00227280"/>
    <w:rsid w:val="0022751C"/>
    <w:rsid w:val="002276B1"/>
    <w:rsid w:val="00230746"/>
    <w:rsid w:val="00230773"/>
    <w:rsid w:val="00230840"/>
    <w:rsid w:val="00230A01"/>
    <w:rsid w:val="00230AB0"/>
    <w:rsid w:val="00230E7E"/>
    <w:rsid w:val="0023127A"/>
    <w:rsid w:val="002312A0"/>
    <w:rsid w:val="00231C09"/>
    <w:rsid w:val="00231C44"/>
    <w:rsid w:val="00231CEE"/>
    <w:rsid w:val="00231ED8"/>
    <w:rsid w:val="00231FEE"/>
    <w:rsid w:val="00232017"/>
    <w:rsid w:val="002321F4"/>
    <w:rsid w:val="002321FA"/>
    <w:rsid w:val="002325C2"/>
    <w:rsid w:val="00232A07"/>
    <w:rsid w:val="00232C4F"/>
    <w:rsid w:val="0023303A"/>
    <w:rsid w:val="002336A5"/>
    <w:rsid w:val="002338BC"/>
    <w:rsid w:val="00233CD6"/>
    <w:rsid w:val="00233E29"/>
    <w:rsid w:val="0023411D"/>
    <w:rsid w:val="002346DF"/>
    <w:rsid w:val="00234DF0"/>
    <w:rsid w:val="00235267"/>
    <w:rsid w:val="002352B3"/>
    <w:rsid w:val="002355ED"/>
    <w:rsid w:val="002356AC"/>
    <w:rsid w:val="002357FE"/>
    <w:rsid w:val="00235AA0"/>
    <w:rsid w:val="00236684"/>
    <w:rsid w:val="002367C9"/>
    <w:rsid w:val="00236B91"/>
    <w:rsid w:val="002370DD"/>
    <w:rsid w:val="00237230"/>
    <w:rsid w:val="00237655"/>
    <w:rsid w:val="00237B4E"/>
    <w:rsid w:val="00237E50"/>
    <w:rsid w:val="00240302"/>
    <w:rsid w:val="00240364"/>
    <w:rsid w:val="00240548"/>
    <w:rsid w:val="0024092A"/>
    <w:rsid w:val="0024099A"/>
    <w:rsid w:val="00240A28"/>
    <w:rsid w:val="00240EC6"/>
    <w:rsid w:val="0024154F"/>
    <w:rsid w:val="002420BC"/>
    <w:rsid w:val="00242264"/>
    <w:rsid w:val="00242295"/>
    <w:rsid w:val="002424A6"/>
    <w:rsid w:val="002429CB"/>
    <w:rsid w:val="00242B62"/>
    <w:rsid w:val="00242BBB"/>
    <w:rsid w:val="00242D4A"/>
    <w:rsid w:val="00243239"/>
    <w:rsid w:val="002434F0"/>
    <w:rsid w:val="002439C7"/>
    <w:rsid w:val="00244D61"/>
    <w:rsid w:val="00245251"/>
    <w:rsid w:val="002452F1"/>
    <w:rsid w:val="0024663B"/>
    <w:rsid w:val="002467BF"/>
    <w:rsid w:val="00246A35"/>
    <w:rsid w:val="00246DD9"/>
    <w:rsid w:val="002474CD"/>
    <w:rsid w:val="0024766B"/>
    <w:rsid w:val="002476E3"/>
    <w:rsid w:val="00247D89"/>
    <w:rsid w:val="00247E2E"/>
    <w:rsid w:val="00250BAB"/>
    <w:rsid w:val="00251464"/>
    <w:rsid w:val="00251551"/>
    <w:rsid w:val="00251866"/>
    <w:rsid w:val="002519A7"/>
    <w:rsid w:val="00251B04"/>
    <w:rsid w:val="00251E16"/>
    <w:rsid w:val="002522D6"/>
    <w:rsid w:val="00252584"/>
    <w:rsid w:val="00252763"/>
    <w:rsid w:val="002529C3"/>
    <w:rsid w:val="00252B5B"/>
    <w:rsid w:val="00252E1D"/>
    <w:rsid w:val="00253604"/>
    <w:rsid w:val="002536E8"/>
    <w:rsid w:val="00253B8A"/>
    <w:rsid w:val="002543B6"/>
    <w:rsid w:val="0025454D"/>
    <w:rsid w:val="00254952"/>
    <w:rsid w:val="00254AF0"/>
    <w:rsid w:val="00254AFE"/>
    <w:rsid w:val="00254E4F"/>
    <w:rsid w:val="00254F90"/>
    <w:rsid w:val="0025568A"/>
    <w:rsid w:val="002557D5"/>
    <w:rsid w:val="002558E3"/>
    <w:rsid w:val="002558FC"/>
    <w:rsid w:val="002565A5"/>
    <w:rsid w:val="002565A9"/>
    <w:rsid w:val="00256778"/>
    <w:rsid w:val="002578C6"/>
    <w:rsid w:val="00257B91"/>
    <w:rsid w:val="002600E5"/>
    <w:rsid w:val="002601CE"/>
    <w:rsid w:val="0026020D"/>
    <w:rsid w:val="002609D3"/>
    <w:rsid w:val="00261321"/>
    <w:rsid w:val="00261566"/>
    <w:rsid w:val="0026190C"/>
    <w:rsid w:val="00261B7C"/>
    <w:rsid w:val="00261C3F"/>
    <w:rsid w:val="00262FBA"/>
    <w:rsid w:val="002633A1"/>
    <w:rsid w:val="002634DB"/>
    <w:rsid w:val="00263605"/>
    <w:rsid w:val="002637B0"/>
    <w:rsid w:val="00263E29"/>
    <w:rsid w:val="00263E73"/>
    <w:rsid w:val="00264102"/>
    <w:rsid w:val="002644FF"/>
    <w:rsid w:val="00264528"/>
    <w:rsid w:val="0026475C"/>
    <w:rsid w:val="00264A7A"/>
    <w:rsid w:val="00264B71"/>
    <w:rsid w:val="00264DD5"/>
    <w:rsid w:val="0026529A"/>
    <w:rsid w:val="00266170"/>
    <w:rsid w:val="00266817"/>
    <w:rsid w:val="002670B0"/>
    <w:rsid w:val="0026786B"/>
    <w:rsid w:val="00267964"/>
    <w:rsid w:val="00267AA0"/>
    <w:rsid w:val="00267ACE"/>
    <w:rsid w:val="00270167"/>
    <w:rsid w:val="002705ED"/>
    <w:rsid w:val="0027313D"/>
    <w:rsid w:val="0027332E"/>
    <w:rsid w:val="00273B9D"/>
    <w:rsid w:val="00274129"/>
    <w:rsid w:val="0027450B"/>
    <w:rsid w:val="00274610"/>
    <w:rsid w:val="00274676"/>
    <w:rsid w:val="00274792"/>
    <w:rsid w:val="00274C63"/>
    <w:rsid w:val="002750C4"/>
    <w:rsid w:val="00275369"/>
    <w:rsid w:val="00275379"/>
    <w:rsid w:val="00275488"/>
    <w:rsid w:val="00275A84"/>
    <w:rsid w:val="00275F83"/>
    <w:rsid w:val="00275FC9"/>
    <w:rsid w:val="002762D2"/>
    <w:rsid w:val="00276571"/>
    <w:rsid w:val="00276FC3"/>
    <w:rsid w:val="0027709A"/>
    <w:rsid w:val="0027758E"/>
    <w:rsid w:val="002777FB"/>
    <w:rsid w:val="00277DA0"/>
    <w:rsid w:val="00280019"/>
    <w:rsid w:val="0028069F"/>
    <w:rsid w:val="0028078D"/>
    <w:rsid w:val="00280D97"/>
    <w:rsid w:val="00280DF2"/>
    <w:rsid w:val="002815F1"/>
    <w:rsid w:val="00281C9D"/>
    <w:rsid w:val="00281D9F"/>
    <w:rsid w:val="00281E29"/>
    <w:rsid w:val="00282482"/>
    <w:rsid w:val="002828FC"/>
    <w:rsid w:val="00282948"/>
    <w:rsid w:val="00282E70"/>
    <w:rsid w:val="00282F03"/>
    <w:rsid w:val="00283787"/>
    <w:rsid w:val="00283887"/>
    <w:rsid w:val="00283929"/>
    <w:rsid w:val="002842C0"/>
    <w:rsid w:val="002845E9"/>
    <w:rsid w:val="00284693"/>
    <w:rsid w:val="002852DB"/>
    <w:rsid w:val="002855E7"/>
    <w:rsid w:val="002855E9"/>
    <w:rsid w:val="002858A2"/>
    <w:rsid w:val="002858CE"/>
    <w:rsid w:val="0028593B"/>
    <w:rsid w:val="00285EE4"/>
    <w:rsid w:val="00285F3F"/>
    <w:rsid w:val="002861D2"/>
    <w:rsid w:val="0028654C"/>
    <w:rsid w:val="00287512"/>
    <w:rsid w:val="0028772A"/>
    <w:rsid w:val="002878AA"/>
    <w:rsid w:val="00287B64"/>
    <w:rsid w:val="00287C4E"/>
    <w:rsid w:val="00287F69"/>
    <w:rsid w:val="00290088"/>
    <w:rsid w:val="002900FC"/>
    <w:rsid w:val="002902F9"/>
    <w:rsid w:val="0029057A"/>
    <w:rsid w:val="002909A2"/>
    <w:rsid w:val="00290D7E"/>
    <w:rsid w:val="00290FA6"/>
    <w:rsid w:val="00291037"/>
    <w:rsid w:val="002912B5"/>
    <w:rsid w:val="002912C1"/>
    <w:rsid w:val="002917EE"/>
    <w:rsid w:val="00291BA5"/>
    <w:rsid w:val="00291D1D"/>
    <w:rsid w:val="0029295A"/>
    <w:rsid w:val="00292F8D"/>
    <w:rsid w:val="002930F9"/>
    <w:rsid w:val="002935EE"/>
    <w:rsid w:val="00293B9A"/>
    <w:rsid w:val="00293CF1"/>
    <w:rsid w:val="00294284"/>
    <w:rsid w:val="00294530"/>
    <w:rsid w:val="00294847"/>
    <w:rsid w:val="00294C1D"/>
    <w:rsid w:val="00294CCC"/>
    <w:rsid w:val="00294F0E"/>
    <w:rsid w:val="0029553A"/>
    <w:rsid w:val="0029555D"/>
    <w:rsid w:val="002957E2"/>
    <w:rsid w:val="00295C08"/>
    <w:rsid w:val="00295CE5"/>
    <w:rsid w:val="00295E78"/>
    <w:rsid w:val="002963D9"/>
    <w:rsid w:val="002965EB"/>
    <w:rsid w:val="002971EF"/>
    <w:rsid w:val="00297771"/>
    <w:rsid w:val="00297D58"/>
    <w:rsid w:val="00297FC3"/>
    <w:rsid w:val="002A0570"/>
    <w:rsid w:val="002A0C8F"/>
    <w:rsid w:val="002A0D9A"/>
    <w:rsid w:val="002A11C7"/>
    <w:rsid w:val="002A1953"/>
    <w:rsid w:val="002A1D53"/>
    <w:rsid w:val="002A2254"/>
    <w:rsid w:val="002A26FC"/>
    <w:rsid w:val="002A288C"/>
    <w:rsid w:val="002A2B62"/>
    <w:rsid w:val="002A34D9"/>
    <w:rsid w:val="002A3A7D"/>
    <w:rsid w:val="002A3FDE"/>
    <w:rsid w:val="002A41D4"/>
    <w:rsid w:val="002A45B6"/>
    <w:rsid w:val="002A4A18"/>
    <w:rsid w:val="002A4AB3"/>
    <w:rsid w:val="002A4C90"/>
    <w:rsid w:val="002A5112"/>
    <w:rsid w:val="002A5CE9"/>
    <w:rsid w:val="002A5E8D"/>
    <w:rsid w:val="002A6BB6"/>
    <w:rsid w:val="002A7216"/>
    <w:rsid w:val="002A7343"/>
    <w:rsid w:val="002A7458"/>
    <w:rsid w:val="002A7B85"/>
    <w:rsid w:val="002B0AC8"/>
    <w:rsid w:val="002B0DBF"/>
    <w:rsid w:val="002B0DC3"/>
    <w:rsid w:val="002B0FA1"/>
    <w:rsid w:val="002B1166"/>
    <w:rsid w:val="002B2006"/>
    <w:rsid w:val="002B21D5"/>
    <w:rsid w:val="002B26FC"/>
    <w:rsid w:val="002B280D"/>
    <w:rsid w:val="002B29C5"/>
    <w:rsid w:val="002B2A15"/>
    <w:rsid w:val="002B2E21"/>
    <w:rsid w:val="002B2EFD"/>
    <w:rsid w:val="002B307D"/>
    <w:rsid w:val="002B32FF"/>
    <w:rsid w:val="002B3574"/>
    <w:rsid w:val="002B3976"/>
    <w:rsid w:val="002B3A17"/>
    <w:rsid w:val="002B3A78"/>
    <w:rsid w:val="002B3B46"/>
    <w:rsid w:val="002B3CB1"/>
    <w:rsid w:val="002B4085"/>
    <w:rsid w:val="002B4091"/>
    <w:rsid w:val="002B4607"/>
    <w:rsid w:val="002B4AA6"/>
    <w:rsid w:val="002B5036"/>
    <w:rsid w:val="002B5526"/>
    <w:rsid w:val="002B574B"/>
    <w:rsid w:val="002B5ABA"/>
    <w:rsid w:val="002B5FC8"/>
    <w:rsid w:val="002B61F2"/>
    <w:rsid w:val="002B66BB"/>
    <w:rsid w:val="002B67A1"/>
    <w:rsid w:val="002B69A6"/>
    <w:rsid w:val="002B6A36"/>
    <w:rsid w:val="002B70DC"/>
    <w:rsid w:val="002B75C5"/>
    <w:rsid w:val="002B7F5D"/>
    <w:rsid w:val="002C0918"/>
    <w:rsid w:val="002C0956"/>
    <w:rsid w:val="002C0A4A"/>
    <w:rsid w:val="002C0A83"/>
    <w:rsid w:val="002C112C"/>
    <w:rsid w:val="002C11C2"/>
    <w:rsid w:val="002C1368"/>
    <w:rsid w:val="002C13FE"/>
    <w:rsid w:val="002C1589"/>
    <w:rsid w:val="002C186B"/>
    <w:rsid w:val="002C1DD3"/>
    <w:rsid w:val="002C2420"/>
    <w:rsid w:val="002C2436"/>
    <w:rsid w:val="002C29B6"/>
    <w:rsid w:val="002C2BDA"/>
    <w:rsid w:val="002C2C7D"/>
    <w:rsid w:val="002C3562"/>
    <w:rsid w:val="002C39F0"/>
    <w:rsid w:val="002C3E0B"/>
    <w:rsid w:val="002C42B5"/>
    <w:rsid w:val="002C46D4"/>
    <w:rsid w:val="002C4B58"/>
    <w:rsid w:val="002C4B74"/>
    <w:rsid w:val="002C4BB2"/>
    <w:rsid w:val="002C4D0E"/>
    <w:rsid w:val="002C4F6F"/>
    <w:rsid w:val="002C577A"/>
    <w:rsid w:val="002C5965"/>
    <w:rsid w:val="002C5BF7"/>
    <w:rsid w:val="002C5FAD"/>
    <w:rsid w:val="002C61C3"/>
    <w:rsid w:val="002C62EA"/>
    <w:rsid w:val="002C72E1"/>
    <w:rsid w:val="002C7373"/>
    <w:rsid w:val="002C7D31"/>
    <w:rsid w:val="002D0048"/>
    <w:rsid w:val="002D0A4A"/>
    <w:rsid w:val="002D0A7C"/>
    <w:rsid w:val="002D0B03"/>
    <w:rsid w:val="002D0BD2"/>
    <w:rsid w:val="002D0C1D"/>
    <w:rsid w:val="002D0DC6"/>
    <w:rsid w:val="002D1003"/>
    <w:rsid w:val="002D14CB"/>
    <w:rsid w:val="002D1B83"/>
    <w:rsid w:val="002D23B0"/>
    <w:rsid w:val="002D2CD5"/>
    <w:rsid w:val="002D2D1E"/>
    <w:rsid w:val="002D3BA7"/>
    <w:rsid w:val="002D3BF3"/>
    <w:rsid w:val="002D3E26"/>
    <w:rsid w:val="002D542A"/>
    <w:rsid w:val="002D5B00"/>
    <w:rsid w:val="002D62E7"/>
    <w:rsid w:val="002D68C9"/>
    <w:rsid w:val="002D6938"/>
    <w:rsid w:val="002D6942"/>
    <w:rsid w:val="002D6A42"/>
    <w:rsid w:val="002D6EEC"/>
    <w:rsid w:val="002D7644"/>
    <w:rsid w:val="002D792E"/>
    <w:rsid w:val="002D7F53"/>
    <w:rsid w:val="002E00B9"/>
    <w:rsid w:val="002E0105"/>
    <w:rsid w:val="002E01C7"/>
    <w:rsid w:val="002E0767"/>
    <w:rsid w:val="002E0A54"/>
    <w:rsid w:val="002E0EA2"/>
    <w:rsid w:val="002E1253"/>
    <w:rsid w:val="002E14E6"/>
    <w:rsid w:val="002E1560"/>
    <w:rsid w:val="002E20E0"/>
    <w:rsid w:val="002E2117"/>
    <w:rsid w:val="002E2166"/>
    <w:rsid w:val="002E25CB"/>
    <w:rsid w:val="002E25E3"/>
    <w:rsid w:val="002E2904"/>
    <w:rsid w:val="002E2B81"/>
    <w:rsid w:val="002E2DF4"/>
    <w:rsid w:val="002E2E13"/>
    <w:rsid w:val="002E2FAA"/>
    <w:rsid w:val="002E3931"/>
    <w:rsid w:val="002E3BD7"/>
    <w:rsid w:val="002E3E70"/>
    <w:rsid w:val="002E4072"/>
    <w:rsid w:val="002E45B1"/>
    <w:rsid w:val="002E49C7"/>
    <w:rsid w:val="002E5534"/>
    <w:rsid w:val="002E56E7"/>
    <w:rsid w:val="002E5CA3"/>
    <w:rsid w:val="002E5E65"/>
    <w:rsid w:val="002E6C7A"/>
    <w:rsid w:val="002E71BE"/>
    <w:rsid w:val="002E7895"/>
    <w:rsid w:val="002E7F60"/>
    <w:rsid w:val="002F0271"/>
    <w:rsid w:val="002F0574"/>
    <w:rsid w:val="002F0717"/>
    <w:rsid w:val="002F08D2"/>
    <w:rsid w:val="002F11F7"/>
    <w:rsid w:val="002F1677"/>
    <w:rsid w:val="002F1F1C"/>
    <w:rsid w:val="002F1FF6"/>
    <w:rsid w:val="002F2292"/>
    <w:rsid w:val="002F2FDB"/>
    <w:rsid w:val="002F3702"/>
    <w:rsid w:val="002F370F"/>
    <w:rsid w:val="002F3990"/>
    <w:rsid w:val="002F3B4D"/>
    <w:rsid w:val="002F3BC2"/>
    <w:rsid w:val="002F3CDE"/>
    <w:rsid w:val="002F3CEC"/>
    <w:rsid w:val="002F3DC7"/>
    <w:rsid w:val="002F46B2"/>
    <w:rsid w:val="002F543F"/>
    <w:rsid w:val="002F558C"/>
    <w:rsid w:val="002F5CF9"/>
    <w:rsid w:val="002F5DA4"/>
    <w:rsid w:val="002F5DB1"/>
    <w:rsid w:val="002F5F0A"/>
    <w:rsid w:val="002F602A"/>
    <w:rsid w:val="002F6079"/>
    <w:rsid w:val="002F60BC"/>
    <w:rsid w:val="002F6211"/>
    <w:rsid w:val="002F7EE6"/>
    <w:rsid w:val="003001FB"/>
    <w:rsid w:val="003007DA"/>
    <w:rsid w:val="003008E5"/>
    <w:rsid w:val="003011E0"/>
    <w:rsid w:val="0030132A"/>
    <w:rsid w:val="003016FC"/>
    <w:rsid w:val="0030174E"/>
    <w:rsid w:val="003017DC"/>
    <w:rsid w:val="00301933"/>
    <w:rsid w:val="00301B9A"/>
    <w:rsid w:val="00302308"/>
    <w:rsid w:val="0030242D"/>
    <w:rsid w:val="003027B2"/>
    <w:rsid w:val="0030284C"/>
    <w:rsid w:val="00302C1D"/>
    <w:rsid w:val="00302E33"/>
    <w:rsid w:val="00303447"/>
    <w:rsid w:val="003037F0"/>
    <w:rsid w:val="0030391C"/>
    <w:rsid w:val="003045F3"/>
    <w:rsid w:val="00305142"/>
    <w:rsid w:val="0030531A"/>
    <w:rsid w:val="00305396"/>
    <w:rsid w:val="00305544"/>
    <w:rsid w:val="0030597D"/>
    <w:rsid w:val="00305BDD"/>
    <w:rsid w:val="00305D1F"/>
    <w:rsid w:val="003060A6"/>
    <w:rsid w:val="0030637B"/>
    <w:rsid w:val="00306434"/>
    <w:rsid w:val="003067A6"/>
    <w:rsid w:val="00306899"/>
    <w:rsid w:val="00307427"/>
    <w:rsid w:val="003078A7"/>
    <w:rsid w:val="00307C31"/>
    <w:rsid w:val="003113B1"/>
    <w:rsid w:val="003119F0"/>
    <w:rsid w:val="00311EF9"/>
    <w:rsid w:val="003127A7"/>
    <w:rsid w:val="0031286F"/>
    <w:rsid w:val="00312BFE"/>
    <w:rsid w:val="00312C38"/>
    <w:rsid w:val="00313095"/>
    <w:rsid w:val="00313342"/>
    <w:rsid w:val="003133D5"/>
    <w:rsid w:val="00313771"/>
    <w:rsid w:val="0031388D"/>
    <w:rsid w:val="00314D4A"/>
    <w:rsid w:val="0031507B"/>
    <w:rsid w:val="00315089"/>
    <w:rsid w:val="00315753"/>
    <w:rsid w:val="0031577C"/>
    <w:rsid w:val="003159DB"/>
    <w:rsid w:val="003159EF"/>
    <w:rsid w:val="00315C37"/>
    <w:rsid w:val="00315C61"/>
    <w:rsid w:val="00315D5B"/>
    <w:rsid w:val="00315DC7"/>
    <w:rsid w:val="00315F18"/>
    <w:rsid w:val="00316665"/>
    <w:rsid w:val="00316BCE"/>
    <w:rsid w:val="00316E41"/>
    <w:rsid w:val="00317101"/>
    <w:rsid w:val="003178B2"/>
    <w:rsid w:val="00317BB9"/>
    <w:rsid w:val="0032044E"/>
    <w:rsid w:val="003208C4"/>
    <w:rsid w:val="003208FB"/>
    <w:rsid w:val="00320A5C"/>
    <w:rsid w:val="00320EDC"/>
    <w:rsid w:val="00321917"/>
    <w:rsid w:val="00321996"/>
    <w:rsid w:val="0032292B"/>
    <w:rsid w:val="00322C0E"/>
    <w:rsid w:val="00322CD7"/>
    <w:rsid w:val="0032322B"/>
    <w:rsid w:val="003236A7"/>
    <w:rsid w:val="0032373A"/>
    <w:rsid w:val="00323933"/>
    <w:rsid w:val="00323DA4"/>
    <w:rsid w:val="00323F40"/>
    <w:rsid w:val="003240E9"/>
    <w:rsid w:val="003243CE"/>
    <w:rsid w:val="0032472A"/>
    <w:rsid w:val="0032491B"/>
    <w:rsid w:val="00324C90"/>
    <w:rsid w:val="00324DB8"/>
    <w:rsid w:val="00325B5B"/>
    <w:rsid w:val="00325C99"/>
    <w:rsid w:val="00325D0F"/>
    <w:rsid w:val="003260E2"/>
    <w:rsid w:val="003260FB"/>
    <w:rsid w:val="00326177"/>
    <w:rsid w:val="003262B6"/>
    <w:rsid w:val="003264F5"/>
    <w:rsid w:val="003266E7"/>
    <w:rsid w:val="00326979"/>
    <w:rsid w:val="00326F3D"/>
    <w:rsid w:val="0032731C"/>
    <w:rsid w:val="003273C0"/>
    <w:rsid w:val="00327B9F"/>
    <w:rsid w:val="003306AE"/>
    <w:rsid w:val="00330D8B"/>
    <w:rsid w:val="00330DA2"/>
    <w:rsid w:val="00331546"/>
    <w:rsid w:val="003317C4"/>
    <w:rsid w:val="00331AA1"/>
    <w:rsid w:val="00331E7E"/>
    <w:rsid w:val="003321CF"/>
    <w:rsid w:val="0033221C"/>
    <w:rsid w:val="00332262"/>
    <w:rsid w:val="00333026"/>
    <w:rsid w:val="003332AF"/>
    <w:rsid w:val="00333F30"/>
    <w:rsid w:val="003348FD"/>
    <w:rsid w:val="00334B88"/>
    <w:rsid w:val="003350AF"/>
    <w:rsid w:val="00335209"/>
    <w:rsid w:val="00336169"/>
    <w:rsid w:val="003363F8"/>
    <w:rsid w:val="00336997"/>
    <w:rsid w:val="003378C7"/>
    <w:rsid w:val="00337C61"/>
    <w:rsid w:val="00337D82"/>
    <w:rsid w:val="00337FC8"/>
    <w:rsid w:val="0034135F"/>
    <w:rsid w:val="00341530"/>
    <w:rsid w:val="00341BC6"/>
    <w:rsid w:val="003420C2"/>
    <w:rsid w:val="003420F5"/>
    <w:rsid w:val="003422C1"/>
    <w:rsid w:val="0034261C"/>
    <w:rsid w:val="0034266A"/>
    <w:rsid w:val="00342793"/>
    <w:rsid w:val="0034282A"/>
    <w:rsid w:val="00343599"/>
    <w:rsid w:val="00343832"/>
    <w:rsid w:val="00344444"/>
    <w:rsid w:val="0034481C"/>
    <w:rsid w:val="00345175"/>
    <w:rsid w:val="003459D7"/>
    <w:rsid w:val="003460D1"/>
    <w:rsid w:val="00346482"/>
    <w:rsid w:val="00346780"/>
    <w:rsid w:val="00346A74"/>
    <w:rsid w:val="00346CAD"/>
    <w:rsid w:val="00347610"/>
    <w:rsid w:val="003478E4"/>
    <w:rsid w:val="00347A44"/>
    <w:rsid w:val="00347D29"/>
    <w:rsid w:val="00347E70"/>
    <w:rsid w:val="00350115"/>
    <w:rsid w:val="0035033E"/>
    <w:rsid w:val="00350440"/>
    <w:rsid w:val="003507F7"/>
    <w:rsid w:val="0035080D"/>
    <w:rsid w:val="00350919"/>
    <w:rsid w:val="00350A73"/>
    <w:rsid w:val="00350BB7"/>
    <w:rsid w:val="00351079"/>
    <w:rsid w:val="003511AE"/>
    <w:rsid w:val="00351338"/>
    <w:rsid w:val="00351521"/>
    <w:rsid w:val="00351580"/>
    <w:rsid w:val="0035179A"/>
    <w:rsid w:val="00351A4C"/>
    <w:rsid w:val="00352192"/>
    <w:rsid w:val="003537EB"/>
    <w:rsid w:val="00353867"/>
    <w:rsid w:val="0035393A"/>
    <w:rsid w:val="00354528"/>
    <w:rsid w:val="00354781"/>
    <w:rsid w:val="003548D9"/>
    <w:rsid w:val="00354E55"/>
    <w:rsid w:val="003556E3"/>
    <w:rsid w:val="0035595A"/>
    <w:rsid w:val="00355BFC"/>
    <w:rsid w:val="00356170"/>
    <w:rsid w:val="0035623F"/>
    <w:rsid w:val="00356259"/>
    <w:rsid w:val="0035630B"/>
    <w:rsid w:val="00356318"/>
    <w:rsid w:val="00356894"/>
    <w:rsid w:val="00356EED"/>
    <w:rsid w:val="00357599"/>
    <w:rsid w:val="003575E1"/>
    <w:rsid w:val="0036035A"/>
    <w:rsid w:val="0036052D"/>
    <w:rsid w:val="003605F4"/>
    <w:rsid w:val="0036061C"/>
    <w:rsid w:val="00360822"/>
    <w:rsid w:val="00360DB2"/>
    <w:rsid w:val="003613A9"/>
    <w:rsid w:val="003617CC"/>
    <w:rsid w:val="00361C6C"/>
    <w:rsid w:val="00362036"/>
    <w:rsid w:val="0036278F"/>
    <w:rsid w:val="00362CAF"/>
    <w:rsid w:val="00362CD2"/>
    <w:rsid w:val="0036330C"/>
    <w:rsid w:val="003633CD"/>
    <w:rsid w:val="00363A38"/>
    <w:rsid w:val="00363C6A"/>
    <w:rsid w:val="00364417"/>
    <w:rsid w:val="0036444C"/>
    <w:rsid w:val="003645BE"/>
    <w:rsid w:val="003645EF"/>
    <w:rsid w:val="00364654"/>
    <w:rsid w:val="00364708"/>
    <w:rsid w:val="003648C0"/>
    <w:rsid w:val="003648C3"/>
    <w:rsid w:val="003649BB"/>
    <w:rsid w:val="00364B90"/>
    <w:rsid w:val="00364DC5"/>
    <w:rsid w:val="00364F62"/>
    <w:rsid w:val="00365C4E"/>
    <w:rsid w:val="003660DD"/>
    <w:rsid w:val="00366261"/>
    <w:rsid w:val="00366274"/>
    <w:rsid w:val="0036652E"/>
    <w:rsid w:val="003668C0"/>
    <w:rsid w:val="00366CC6"/>
    <w:rsid w:val="00366D16"/>
    <w:rsid w:val="00366EE1"/>
    <w:rsid w:val="003672D5"/>
    <w:rsid w:val="003676BD"/>
    <w:rsid w:val="00367B18"/>
    <w:rsid w:val="00367DC9"/>
    <w:rsid w:val="00367EB6"/>
    <w:rsid w:val="003700CA"/>
    <w:rsid w:val="003703A2"/>
    <w:rsid w:val="00370413"/>
    <w:rsid w:val="00370A8B"/>
    <w:rsid w:val="00370C5E"/>
    <w:rsid w:val="00370CAB"/>
    <w:rsid w:val="00370EA3"/>
    <w:rsid w:val="003713AC"/>
    <w:rsid w:val="00372055"/>
    <w:rsid w:val="00372F09"/>
    <w:rsid w:val="00372F78"/>
    <w:rsid w:val="003733C5"/>
    <w:rsid w:val="00373716"/>
    <w:rsid w:val="00373F47"/>
    <w:rsid w:val="003742E1"/>
    <w:rsid w:val="003744DD"/>
    <w:rsid w:val="00374693"/>
    <w:rsid w:val="003746AB"/>
    <w:rsid w:val="003748CB"/>
    <w:rsid w:val="00374A8A"/>
    <w:rsid w:val="00374F3E"/>
    <w:rsid w:val="00374F5B"/>
    <w:rsid w:val="0037509A"/>
    <w:rsid w:val="003750B8"/>
    <w:rsid w:val="003751E9"/>
    <w:rsid w:val="0037553C"/>
    <w:rsid w:val="003761CD"/>
    <w:rsid w:val="003763DC"/>
    <w:rsid w:val="00376408"/>
    <w:rsid w:val="0037678A"/>
    <w:rsid w:val="00376A4B"/>
    <w:rsid w:val="00376E8C"/>
    <w:rsid w:val="00376F4B"/>
    <w:rsid w:val="00377787"/>
    <w:rsid w:val="00377DA5"/>
    <w:rsid w:val="00377F51"/>
    <w:rsid w:val="003801E9"/>
    <w:rsid w:val="00380B77"/>
    <w:rsid w:val="00380C74"/>
    <w:rsid w:val="0038127A"/>
    <w:rsid w:val="00381364"/>
    <w:rsid w:val="00381506"/>
    <w:rsid w:val="00381D18"/>
    <w:rsid w:val="00382570"/>
    <w:rsid w:val="003825A1"/>
    <w:rsid w:val="00382E9E"/>
    <w:rsid w:val="00383024"/>
    <w:rsid w:val="003831F4"/>
    <w:rsid w:val="00383208"/>
    <w:rsid w:val="0038352C"/>
    <w:rsid w:val="00383588"/>
    <w:rsid w:val="00383CA3"/>
    <w:rsid w:val="003848BB"/>
    <w:rsid w:val="00384CC1"/>
    <w:rsid w:val="00384D6D"/>
    <w:rsid w:val="0038538C"/>
    <w:rsid w:val="00385503"/>
    <w:rsid w:val="00385770"/>
    <w:rsid w:val="00385908"/>
    <w:rsid w:val="00385FC6"/>
    <w:rsid w:val="00386238"/>
    <w:rsid w:val="00390257"/>
    <w:rsid w:val="00390371"/>
    <w:rsid w:val="00390C62"/>
    <w:rsid w:val="00391801"/>
    <w:rsid w:val="00391F19"/>
    <w:rsid w:val="00392383"/>
    <w:rsid w:val="00392402"/>
    <w:rsid w:val="00392D2C"/>
    <w:rsid w:val="003932F4"/>
    <w:rsid w:val="00393488"/>
    <w:rsid w:val="003936BD"/>
    <w:rsid w:val="00393760"/>
    <w:rsid w:val="003938DB"/>
    <w:rsid w:val="003939C9"/>
    <w:rsid w:val="003939CD"/>
    <w:rsid w:val="00393AD6"/>
    <w:rsid w:val="00393D11"/>
    <w:rsid w:val="0039438B"/>
    <w:rsid w:val="00394E5F"/>
    <w:rsid w:val="00394E7B"/>
    <w:rsid w:val="003959B0"/>
    <w:rsid w:val="00395F7A"/>
    <w:rsid w:val="00395FA1"/>
    <w:rsid w:val="003962E6"/>
    <w:rsid w:val="00396606"/>
    <w:rsid w:val="0039688E"/>
    <w:rsid w:val="00396F5A"/>
    <w:rsid w:val="00396F9D"/>
    <w:rsid w:val="00397546"/>
    <w:rsid w:val="00397ACB"/>
    <w:rsid w:val="00397B15"/>
    <w:rsid w:val="003A0553"/>
    <w:rsid w:val="003A05F6"/>
    <w:rsid w:val="003A0653"/>
    <w:rsid w:val="003A0680"/>
    <w:rsid w:val="003A0C12"/>
    <w:rsid w:val="003A0F58"/>
    <w:rsid w:val="003A1258"/>
    <w:rsid w:val="003A14DD"/>
    <w:rsid w:val="003A1511"/>
    <w:rsid w:val="003A16B1"/>
    <w:rsid w:val="003A1895"/>
    <w:rsid w:val="003A1AB2"/>
    <w:rsid w:val="003A1C66"/>
    <w:rsid w:val="003A1CC4"/>
    <w:rsid w:val="003A1CFA"/>
    <w:rsid w:val="003A1F70"/>
    <w:rsid w:val="003A310E"/>
    <w:rsid w:val="003A3834"/>
    <w:rsid w:val="003A3880"/>
    <w:rsid w:val="003A4280"/>
    <w:rsid w:val="003A4930"/>
    <w:rsid w:val="003A4AE8"/>
    <w:rsid w:val="003A4E40"/>
    <w:rsid w:val="003A50FE"/>
    <w:rsid w:val="003A57C6"/>
    <w:rsid w:val="003A57D8"/>
    <w:rsid w:val="003A586A"/>
    <w:rsid w:val="003A5A59"/>
    <w:rsid w:val="003A5BEB"/>
    <w:rsid w:val="003A6440"/>
    <w:rsid w:val="003A6772"/>
    <w:rsid w:val="003A6A09"/>
    <w:rsid w:val="003A6A80"/>
    <w:rsid w:val="003A6CA0"/>
    <w:rsid w:val="003A6F0E"/>
    <w:rsid w:val="003A6F4D"/>
    <w:rsid w:val="003A78C0"/>
    <w:rsid w:val="003B038F"/>
    <w:rsid w:val="003B0695"/>
    <w:rsid w:val="003B0E36"/>
    <w:rsid w:val="003B1015"/>
    <w:rsid w:val="003B153F"/>
    <w:rsid w:val="003B1671"/>
    <w:rsid w:val="003B1781"/>
    <w:rsid w:val="003B1C67"/>
    <w:rsid w:val="003B1D47"/>
    <w:rsid w:val="003B1D95"/>
    <w:rsid w:val="003B1F9C"/>
    <w:rsid w:val="003B2108"/>
    <w:rsid w:val="003B232E"/>
    <w:rsid w:val="003B24A6"/>
    <w:rsid w:val="003B25B2"/>
    <w:rsid w:val="003B2711"/>
    <w:rsid w:val="003B2A6E"/>
    <w:rsid w:val="003B2ABD"/>
    <w:rsid w:val="003B2D10"/>
    <w:rsid w:val="003B347F"/>
    <w:rsid w:val="003B3D06"/>
    <w:rsid w:val="003B3FDE"/>
    <w:rsid w:val="003B4806"/>
    <w:rsid w:val="003B5D30"/>
    <w:rsid w:val="003B66CF"/>
    <w:rsid w:val="003B6808"/>
    <w:rsid w:val="003B6AB2"/>
    <w:rsid w:val="003B75A8"/>
    <w:rsid w:val="003B7608"/>
    <w:rsid w:val="003B7D25"/>
    <w:rsid w:val="003B7FAD"/>
    <w:rsid w:val="003C0201"/>
    <w:rsid w:val="003C0433"/>
    <w:rsid w:val="003C055E"/>
    <w:rsid w:val="003C0886"/>
    <w:rsid w:val="003C0C2A"/>
    <w:rsid w:val="003C0C2F"/>
    <w:rsid w:val="003C0C40"/>
    <w:rsid w:val="003C14A2"/>
    <w:rsid w:val="003C256B"/>
    <w:rsid w:val="003C27DA"/>
    <w:rsid w:val="003C2C47"/>
    <w:rsid w:val="003C3330"/>
    <w:rsid w:val="003C33BF"/>
    <w:rsid w:val="003C3494"/>
    <w:rsid w:val="003C362D"/>
    <w:rsid w:val="003C3A53"/>
    <w:rsid w:val="003C414C"/>
    <w:rsid w:val="003C4233"/>
    <w:rsid w:val="003C4702"/>
    <w:rsid w:val="003C4D1A"/>
    <w:rsid w:val="003C4DB6"/>
    <w:rsid w:val="003C5095"/>
    <w:rsid w:val="003C5108"/>
    <w:rsid w:val="003C521F"/>
    <w:rsid w:val="003C529D"/>
    <w:rsid w:val="003C58AB"/>
    <w:rsid w:val="003C7C83"/>
    <w:rsid w:val="003C7DCC"/>
    <w:rsid w:val="003D01EF"/>
    <w:rsid w:val="003D03D5"/>
    <w:rsid w:val="003D0528"/>
    <w:rsid w:val="003D06FF"/>
    <w:rsid w:val="003D089D"/>
    <w:rsid w:val="003D0F2D"/>
    <w:rsid w:val="003D0F47"/>
    <w:rsid w:val="003D126B"/>
    <w:rsid w:val="003D18FF"/>
    <w:rsid w:val="003D232C"/>
    <w:rsid w:val="003D248B"/>
    <w:rsid w:val="003D255A"/>
    <w:rsid w:val="003D258C"/>
    <w:rsid w:val="003D2A49"/>
    <w:rsid w:val="003D34BC"/>
    <w:rsid w:val="003D38A5"/>
    <w:rsid w:val="003D3BDE"/>
    <w:rsid w:val="003D3FAC"/>
    <w:rsid w:val="003D40B6"/>
    <w:rsid w:val="003D5808"/>
    <w:rsid w:val="003D5950"/>
    <w:rsid w:val="003D5A23"/>
    <w:rsid w:val="003D5A96"/>
    <w:rsid w:val="003D5D67"/>
    <w:rsid w:val="003D5F81"/>
    <w:rsid w:val="003D631A"/>
    <w:rsid w:val="003D6CF2"/>
    <w:rsid w:val="003D71B5"/>
    <w:rsid w:val="003D7800"/>
    <w:rsid w:val="003E1729"/>
    <w:rsid w:val="003E17B3"/>
    <w:rsid w:val="003E1955"/>
    <w:rsid w:val="003E2758"/>
    <w:rsid w:val="003E2FF9"/>
    <w:rsid w:val="003E33CC"/>
    <w:rsid w:val="003E375E"/>
    <w:rsid w:val="003E38D4"/>
    <w:rsid w:val="003E3A23"/>
    <w:rsid w:val="003E3D64"/>
    <w:rsid w:val="003E42D5"/>
    <w:rsid w:val="003E450C"/>
    <w:rsid w:val="003E5106"/>
    <w:rsid w:val="003E51A8"/>
    <w:rsid w:val="003E56DF"/>
    <w:rsid w:val="003E5BC5"/>
    <w:rsid w:val="003E60ED"/>
    <w:rsid w:val="003E6571"/>
    <w:rsid w:val="003E69A9"/>
    <w:rsid w:val="003E70BC"/>
    <w:rsid w:val="003E7A4D"/>
    <w:rsid w:val="003E7A6A"/>
    <w:rsid w:val="003F0462"/>
    <w:rsid w:val="003F07EF"/>
    <w:rsid w:val="003F1116"/>
    <w:rsid w:val="003F119E"/>
    <w:rsid w:val="003F11D1"/>
    <w:rsid w:val="003F14BB"/>
    <w:rsid w:val="003F1508"/>
    <w:rsid w:val="003F1908"/>
    <w:rsid w:val="003F2290"/>
    <w:rsid w:val="003F2654"/>
    <w:rsid w:val="003F2960"/>
    <w:rsid w:val="003F2B5A"/>
    <w:rsid w:val="003F3085"/>
    <w:rsid w:val="003F30D6"/>
    <w:rsid w:val="003F3E8E"/>
    <w:rsid w:val="003F4515"/>
    <w:rsid w:val="003F460E"/>
    <w:rsid w:val="003F4738"/>
    <w:rsid w:val="003F476C"/>
    <w:rsid w:val="003F4AAF"/>
    <w:rsid w:val="003F4AC5"/>
    <w:rsid w:val="003F4CAC"/>
    <w:rsid w:val="003F4E40"/>
    <w:rsid w:val="003F5276"/>
    <w:rsid w:val="003F52E4"/>
    <w:rsid w:val="003F5EDA"/>
    <w:rsid w:val="003F5F72"/>
    <w:rsid w:val="003F6491"/>
    <w:rsid w:val="003F64A8"/>
    <w:rsid w:val="003F6621"/>
    <w:rsid w:val="003F6A81"/>
    <w:rsid w:val="003F6AF3"/>
    <w:rsid w:val="003F6B4B"/>
    <w:rsid w:val="003F6EBC"/>
    <w:rsid w:val="003F7204"/>
    <w:rsid w:val="003F732E"/>
    <w:rsid w:val="003F7413"/>
    <w:rsid w:val="003F7975"/>
    <w:rsid w:val="003F7B9E"/>
    <w:rsid w:val="003F7C3A"/>
    <w:rsid w:val="0040005C"/>
    <w:rsid w:val="00400ADB"/>
    <w:rsid w:val="00400F09"/>
    <w:rsid w:val="00400FEA"/>
    <w:rsid w:val="004014E9"/>
    <w:rsid w:val="00401CDB"/>
    <w:rsid w:val="00401F58"/>
    <w:rsid w:val="00402069"/>
    <w:rsid w:val="0040208F"/>
    <w:rsid w:val="00402A2D"/>
    <w:rsid w:val="004030F4"/>
    <w:rsid w:val="004031A6"/>
    <w:rsid w:val="00403704"/>
    <w:rsid w:val="004038FA"/>
    <w:rsid w:val="00403B26"/>
    <w:rsid w:val="00403DC0"/>
    <w:rsid w:val="00403F39"/>
    <w:rsid w:val="00404092"/>
    <w:rsid w:val="00404297"/>
    <w:rsid w:val="00404BE1"/>
    <w:rsid w:val="00404CAF"/>
    <w:rsid w:val="00404CCE"/>
    <w:rsid w:val="00404EC4"/>
    <w:rsid w:val="004058A8"/>
    <w:rsid w:val="00405AE1"/>
    <w:rsid w:val="00405D70"/>
    <w:rsid w:val="0040614B"/>
    <w:rsid w:val="00406AAA"/>
    <w:rsid w:val="00406C9A"/>
    <w:rsid w:val="00406E78"/>
    <w:rsid w:val="004074F2"/>
    <w:rsid w:val="004075C5"/>
    <w:rsid w:val="0040761A"/>
    <w:rsid w:val="004103A5"/>
    <w:rsid w:val="004105F0"/>
    <w:rsid w:val="00410965"/>
    <w:rsid w:val="00410D30"/>
    <w:rsid w:val="00412553"/>
    <w:rsid w:val="00412649"/>
    <w:rsid w:val="00413EC1"/>
    <w:rsid w:val="00413ED6"/>
    <w:rsid w:val="00413F25"/>
    <w:rsid w:val="00414DD5"/>
    <w:rsid w:val="0041513E"/>
    <w:rsid w:val="004158A4"/>
    <w:rsid w:val="00415907"/>
    <w:rsid w:val="00415919"/>
    <w:rsid w:val="00415AF7"/>
    <w:rsid w:val="00415BBC"/>
    <w:rsid w:val="00416EBB"/>
    <w:rsid w:val="004175B8"/>
    <w:rsid w:val="00417E05"/>
    <w:rsid w:val="00420733"/>
    <w:rsid w:val="0042078D"/>
    <w:rsid w:val="0042095B"/>
    <w:rsid w:val="00420C73"/>
    <w:rsid w:val="00420EC5"/>
    <w:rsid w:val="004215EA"/>
    <w:rsid w:val="00421CDD"/>
    <w:rsid w:val="00422043"/>
    <w:rsid w:val="004224BE"/>
    <w:rsid w:val="00422ABF"/>
    <w:rsid w:val="00422B8C"/>
    <w:rsid w:val="00422D10"/>
    <w:rsid w:val="00422D46"/>
    <w:rsid w:val="00422F49"/>
    <w:rsid w:val="00422FAF"/>
    <w:rsid w:val="00423029"/>
    <w:rsid w:val="0042329E"/>
    <w:rsid w:val="00423519"/>
    <w:rsid w:val="004238EC"/>
    <w:rsid w:val="004239CC"/>
    <w:rsid w:val="00423B86"/>
    <w:rsid w:val="00423FE5"/>
    <w:rsid w:val="004243AD"/>
    <w:rsid w:val="00424492"/>
    <w:rsid w:val="00424B59"/>
    <w:rsid w:val="004250FE"/>
    <w:rsid w:val="004251B2"/>
    <w:rsid w:val="0042524A"/>
    <w:rsid w:val="00425646"/>
    <w:rsid w:val="00425653"/>
    <w:rsid w:val="00425793"/>
    <w:rsid w:val="004257C1"/>
    <w:rsid w:val="004258D0"/>
    <w:rsid w:val="00425BAB"/>
    <w:rsid w:val="00425C8B"/>
    <w:rsid w:val="00425E08"/>
    <w:rsid w:val="00425F2F"/>
    <w:rsid w:val="00425F5E"/>
    <w:rsid w:val="004260E9"/>
    <w:rsid w:val="004262E4"/>
    <w:rsid w:val="00426791"/>
    <w:rsid w:val="00427F8C"/>
    <w:rsid w:val="004300E6"/>
    <w:rsid w:val="0043044A"/>
    <w:rsid w:val="004306C8"/>
    <w:rsid w:val="00430AB5"/>
    <w:rsid w:val="00430E04"/>
    <w:rsid w:val="00430E60"/>
    <w:rsid w:val="00430F08"/>
    <w:rsid w:val="00430F30"/>
    <w:rsid w:val="004318C1"/>
    <w:rsid w:val="00431A17"/>
    <w:rsid w:val="00431DA9"/>
    <w:rsid w:val="00431E8E"/>
    <w:rsid w:val="00432C41"/>
    <w:rsid w:val="00433098"/>
    <w:rsid w:val="004341A2"/>
    <w:rsid w:val="004342FE"/>
    <w:rsid w:val="0043479E"/>
    <w:rsid w:val="0043484B"/>
    <w:rsid w:val="00434C51"/>
    <w:rsid w:val="00434C8B"/>
    <w:rsid w:val="004351D1"/>
    <w:rsid w:val="004352B6"/>
    <w:rsid w:val="0043538F"/>
    <w:rsid w:val="004354E8"/>
    <w:rsid w:val="004356D2"/>
    <w:rsid w:val="00435819"/>
    <w:rsid w:val="0043651E"/>
    <w:rsid w:val="00436BA9"/>
    <w:rsid w:val="00437096"/>
    <w:rsid w:val="00437DED"/>
    <w:rsid w:val="0044083B"/>
    <w:rsid w:val="00440853"/>
    <w:rsid w:val="00440979"/>
    <w:rsid w:val="00440DD3"/>
    <w:rsid w:val="004412FA"/>
    <w:rsid w:val="004414CA"/>
    <w:rsid w:val="004414F7"/>
    <w:rsid w:val="00441800"/>
    <w:rsid w:val="00441D59"/>
    <w:rsid w:val="00441F54"/>
    <w:rsid w:val="00442531"/>
    <w:rsid w:val="00442672"/>
    <w:rsid w:val="00443001"/>
    <w:rsid w:val="004430C3"/>
    <w:rsid w:val="004431C4"/>
    <w:rsid w:val="004433E6"/>
    <w:rsid w:val="0044393E"/>
    <w:rsid w:val="004439C9"/>
    <w:rsid w:val="00444072"/>
    <w:rsid w:val="00444305"/>
    <w:rsid w:val="00444416"/>
    <w:rsid w:val="00444564"/>
    <w:rsid w:val="004445F2"/>
    <w:rsid w:val="0044464E"/>
    <w:rsid w:val="00444C45"/>
    <w:rsid w:val="004453AE"/>
    <w:rsid w:val="004458E2"/>
    <w:rsid w:val="004459F8"/>
    <w:rsid w:val="00446075"/>
    <w:rsid w:val="004466C5"/>
    <w:rsid w:val="004469D4"/>
    <w:rsid w:val="00446A0B"/>
    <w:rsid w:val="00446CF0"/>
    <w:rsid w:val="00446DA0"/>
    <w:rsid w:val="00446F87"/>
    <w:rsid w:val="004470B0"/>
    <w:rsid w:val="00447538"/>
    <w:rsid w:val="004475ED"/>
    <w:rsid w:val="00447686"/>
    <w:rsid w:val="00447F0A"/>
    <w:rsid w:val="004504B8"/>
    <w:rsid w:val="00450963"/>
    <w:rsid w:val="00450D7B"/>
    <w:rsid w:val="00450FCF"/>
    <w:rsid w:val="0045126B"/>
    <w:rsid w:val="004512F7"/>
    <w:rsid w:val="00451572"/>
    <w:rsid w:val="004516B1"/>
    <w:rsid w:val="0045245C"/>
    <w:rsid w:val="004525A0"/>
    <w:rsid w:val="004525A6"/>
    <w:rsid w:val="004527F6"/>
    <w:rsid w:val="00452AF4"/>
    <w:rsid w:val="00452BC0"/>
    <w:rsid w:val="0045317A"/>
    <w:rsid w:val="00453725"/>
    <w:rsid w:val="00453817"/>
    <w:rsid w:val="00453D9C"/>
    <w:rsid w:val="0045440E"/>
    <w:rsid w:val="004544AE"/>
    <w:rsid w:val="00454673"/>
    <w:rsid w:val="0045467E"/>
    <w:rsid w:val="00454705"/>
    <w:rsid w:val="00454895"/>
    <w:rsid w:val="00454E87"/>
    <w:rsid w:val="004556A6"/>
    <w:rsid w:val="004560D0"/>
    <w:rsid w:val="00456C50"/>
    <w:rsid w:val="004572FC"/>
    <w:rsid w:val="00457641"/>
    <w:rsid w:val="00457E75"/>
    <w:rsid w:val="00460267"/>
    <w:rsid w:val="00460289"/>
    <w:rsid w:val="0046048E"/>
    <w:rsid w:val="00460604"/>
    <w:rsid w:val="00460634"/>
    <w:rsid w:val="004608F9"/>
    <w:rsid w:val="00460C49"/>
    <w:rsid w:val="00460F86"/>
    <w:rsid w:val="0046146E"/>
    <w:rsid w:val="00461D05"/>
    <w:rsid w:val="004620C1"/>
    <w:rsid w:val="004625C0"/>
    <w:rsid w:val="0046275F"/>
    <w:rsid w:val="0046291D"/>
    <w:rsid w:val="00462ED5"/>
    <w:rsid w:val="00463112"/>
    <w:rsid w:val="00463B22"/>
    <w:rsid w:val="00463F8E"/>
    <w:rsid w:val="00464B18"/>
    <w:rsid w:val="00464BD1"/>
    <w:rsid w:val="00464C98"/>
    <w:rsid w:val="00464F08"/>
    <w:rsid w:val="00465142"/>
    <w:rsid w:val="00465560"/>
    <w:rsid w:val="0046596A"/>
    <w:rsid w:val="00465B68"/>
    <w:rsid w:val="004665B8"/>
    <w:rsid w:val="004667B3"/>
    <w:rsid w:val="00466DC8"/>
    <w:rsid w:val="00466EC5"/>
    <w:rsid w:val="0046713E"/>
    <w:rsid w:val="00467499"/>
    <w:rsid w:val="0046753D"/>
    <w:rsid w:val="00467720"/>
    <w:rsid w:val="004678B9"/>
    <w:rsid w:val="00467C2B"/>
    <w:rsid w:val="00470183"/>
    <w:rsid w:val="0047067C"/>
    <w:rsid w:val="00470A99"/>
    <w:rsid w:val="00470C0B"/>
    <w:rsid w:val="00470E4A"/>
    <w:rsid w:val="00471B07"/>
    <w:rsid w:val="00471C1A"/>
    <w:rsid w:val="00471E5E"/>
    <w:rsid w:val="00471E86"/>
    <w:rsid w:val="00471F1A"/>
    <w:rsid w:val="00472303"/>
    <w:rsid w:val="00472484"/>
    <w:rsid w:val="00472B0F"/>
    <w:rsid w:val="00472CC1"/>
    <w:rsid w:val="00473645"/>
    <w:rsid w:val="0047365A"/>
    <w:rsid w:val="00473856"/>
    <w:rsid w:val="00473984"/>
    <w:rsid w:val="00473AD9"/>
    <w:rsid w:val="00473D95"/>
    <w:rsid w:val="00474AAD"/>
    <w:rsid w:val="00474B1E"/>
    <w:rsid w:val="00475ACE"/>
    <w:rsid w:val="00475AD1"/>
    <w:rsid w:val="00475C36"/>
    <w:rsid w:val="00475F7E"/>
    <w:rsid w:val="0047615D"/>
    <w:rsid w:val="00476963"/>
    <w:rsid w:val="00476B6A"/>
    <w:rsid w:val="00476BAD"/>
    <w:rsid w:val="00476BDA"/>
    <w:rsid w:val="00477A0F"/>
    <w:rsid w:val="00477E82"/>
    <w:rsid w:val="004802BE"/>
    <w:rsid w:val="004802FA"/>
    <w:rsid w:val="00480969"/>
    <w:rsid w:val="00480EE4"/>
    <w:rsid w:val="00481214"/>
    <w:rsid w:val="00481DF5"/>
    <w:rsid w:val="004821C7"/>
    <w:rsid w:val="004822AC"/>
    <w:rsid w:val="004824F2"/>
    <w:rsid w:val="00482B04"/>
    <w:rsid w:val="00482E5F"/>
    <w:rsid w:val="00483493"/>
    <w:rsid w:val="00483854"/>
    <w:rsid w:val="004838AB"/>
    <w:rsid w:val="0048476A"/>
    <w:rsid w:val="0048484B"/>
    <w:rsid w:val="00484B25"/>
    <w:rsid w:val="00484CC1"/>
    <w:rsid w:val="0048512E"/>
    <w:rsid w:val="004851B5"/>
    <w:rsid w:val="004852C2"/>
    <w:rsid w:val="00485AEC"/>
    <w:rsid w:val="004865A6"/>
    <w:rsid w:val="0048710F"/>
    <w:rsid w:val="00487243"/>
    <w:rsid w:val="00487DA2"/>
    <w:rsid w:val="00487EB8"/>
    <w:rsid w:val="00490713"/>
    <w:rsid w:val="0049075C"/>
    <w:rsid w:val="004913C7"/>
    <w:rsid w:val="004918F8"/>
    <w:rsid w:val="004919C2"/>
    <w:rsid w:val="004919D4"/>
    <w:rsid w:val="00491B87"/>
    <w:rsid w:val="004922CA"/>
    <w:rsid w:val="0049294D"/>
    <w:rsid w:val="00492A26"/>
    <w:rsid w:val="00492C9C"/>
    <w:rsid w:val="00492D5D"/>
    <w:rsid w:val="004935A9"/>
    <w:rsid w:val="00494164"/>
    <w:rsid w:val="00494AA2"/>
    <w:rsid w:val="00494CFB"/>
    <w:rsid w:val="00494FF0"/>
    <w:rsid w:val="00495432"/>
    <w:rsid w:val="0049607B"/>
    <w:rsid w:val="00496555"/>
    <w:rsid w:val="0049676E"/>
    <w:rsid w:val="004974A1"/>
    <w:rsid w:val="004977C1"/>
    <w:rsid w:val="00497D47"/>
    <w:rsid w:val="00497D71"/>
    <w:rsid w:val="00497E5D"/>
    <w:rsid w:val="004A0822"/>
    <w:rsid w:val="004A0A0E"/>
    <w:rsid w:val="004A0C15"/>
    <w:rsid w:val="004A113D"/>
    <w:rsid w:val="004A1371"/>
    <w:rsid w:val="004A14E0"/>
    <w:rsid w:val="004A1695"/>
    <w:rsid w:val="004A1B09"/>
    <w:rsid w:val="004A235A"/>
    <w:rsid w:val="004A2EDB"/>
    <w:rsid w:val="004A328F"/>
    <w:rsid w:val="004A3700"/>
    <w:rsid w:val="004A3ECE"/>
    <w:rsid w:val="004A402E"/>
    <w:rsid w:val="004A418B"/>
    <w:rsid w:val="004A44AE"/>
    <w:rsid w:val="004A4720"/>
    <w:rsid w:val="004A4891"/>
    <w:rsid w:val="004A4BFB"/>
    <w:rsid w:val="004A4D9B"/>
    <w:rsid w:val="004A544D"/>
    <w:rsid w:val="004A5B4B"/>
    <w:rsid w:val="004A5E92"/>
    <w:rsid w:val="004A5FD6"/>
    <w:rsid w:val="004A6546"/>
    <w:rsid w:val="004A6676"/>
    <w:rsid w:val="004A6850"/>
    <w:rsid w:val="004A6C43"/>
    <w:rsid w:val="004A760F"/>
    <w:rsid w:val="004A76E8"/>
    <w:rsid w:val="004A7A3F"/>
    <w:rsid w:val="004A7D08"/>
    <w:rsid w:val="004A7D30"/>
    <w:rsid w:val="004A7F81"/>
    <w:rsid w:val="004B009F"/>
    <w:rsid w:val="004B071F"/>
    <w:rsid w:val="004B0BBF"/>
    <w:rsid w:val="004B0E4A"/>
    <w:rsid w:val="004B138F"/>
    <w:rsid w:val="004B1406"/>
    <w:rsid w:val="004B1C2A"/>
    <w:rsid w:val="004B1EF2"/>
    <w:rsid w:val="004B1FC8"/>
    <w:rsid w:val="004B2359"/>
    <w:rsid w:val="004B2B4D"/>
    <w:rsid w:val="004B3375"/>
    <w:rsid w:val="004B3B96"/>
    <w:rsid w:val="004B3C19"/>
    <w:rsid w:val="004B3EE9"/>
    <w:rsid w:val="004B4067"/>
    <w:rsid w:val="004B40D6"/>
    <w:rsid w:val="004B420C"/>
    <w:rsid w:val="004B44AF"/>
    <w:rsid w:val="004B4A53"/>
    <w:rsid w:val="004B4A9B"/>
    <w:rsid w:val="004B4DAB"/>
    <w:rsid w:val="004B4F6B"/>
    <w:rsid w:val="004B4FE0"/>
    <w:rsid w:val="004B53E2"/>
    <w:rsid w:val="004B582B"/>
    <w:rsid w:val="004B5835"/>
    <w:rsid w:val="004B5CCE"/>
    <w:rsid w:val="004B625D"/>
    <w:rsid w:val="004B64CE"/>
    <w:rsid w:val="004B6E11"/>
    <w:rsid w:val="004B6E2A"/>
    <w:rsid w:val="004B732E"/>
    <w:rsid w:val="004B7EFB"/>
    <w:rsid w:val="004C002C"/>
    <w:rsid w:val="004C01C4"/>
    <w:rsid w:val="004C04B8"/>
    <w:rsid w:val="004C074B"/>
    <w:rsid w:val="004C0F82"/>
    <w:rsid w:val="004C157C"/>
    <w:rsid w:val="004C1795"/>
    <w:rsid w:val="004C207E"/>
    <w:rsid w:val="004C227E"/>
    <w:rsid w:val="004C2761"/>
    <w:rsid w:val="004C29D9"/>
    <w:rsid w:val="004C2F54"/>
    <w:rsid w:val="004C2F5D"/>
    <w:rsid w:val="004C383A"/>
    <w:rsid w:val="004C41FD"/>
    <w:rsid w:val="004C43A3"/>
    <w:rsid w:val="004C4E9A"/>
    <w:rsid w:val="004C5091"/>
    <w:rsid w:val="004C52CC"/>
    <w:rsid w:val="004C5545"/>
    <w:rsid w:val="004C594B"/>
    <w:rsid w:val="004C5BE2"/>
    <w:rsid w:val="004C63E3"/>
    <w:rsid w:val="004C668C"/>
    <w:rsid w:val="004C6E90"/>
    <w:rsid w:val="004C6F00"/>
    <w:rsid w:val="004C6F3B"/>
    <w:rsid w:val="004C75FF"/>
    <w:rsid w:val="004C7C4D"/>
    <w:rsid w:val="004C7E53"/>
    <w:rsid w:val="004C7E8F"/>
    <w:rsid w:val="004D03E8"/>
    <w:rsid w:val="004D05F8"/>
    <w:rsid w:val="004D14D7"/>
    <w:rsid w:val="004D169D"/>
    <w:rsid w:val="004D179B"/>
    <w:rsid w:val="004D1920"/>
    <w:rsid w:val="004D1ABD"/>
    <w:rsid w:val="004D21B7"/>
    <w:rsid w:val="004D221D"/>
    <w:rsid w:val="004D2D38"/>
    <w:rsid w:val="004D3666"/>
    <w:rsid w:val="004D3C28"/>
    <w:rsid w:val="004D3D34"/>
    <w:rsid w:val="004D3D55"/>
    <w:rsid w:val="004D40AB"/>
    <w:rsid w:val="004D40FD"/>
    <w:rsid w:val="004D4CF3"/>
    <w:rsid w:val="004D4E13"/>
    <w:rsid w:val="004D4FF9"/>
    <w:rsid w:val="004D506D"/>
    <w:rsid w:val="004D51B0"/>
    <w:rsid w:val="004D5244"/>
    <w:rsid w:val="004D588B"/>
    <w:rsid w:val="004D5911"/>
    <w:rsid w:val="004D5ABD"/>
    <w:rsid w:val="004D61B7"/>
    <w:rsid w:val="004D6455"/>
    <w:rsid w:val="004D6A28"/>
    <w:rsid w:val="004D6CC2"/>
    <w:rsid w:val="004D6FC2"/>
    <w:rsid w:val="004D729E"/>
    <w:rsid w:val="004D7B30"/>
    <w:rsid w:val="004D7BCE"/>
    <w:rsid w:val="004D7C77"/>
    <w:rsid w:val="004D7CA7"/>
    <w:rsid w:val="004D7DE6"/>
    <w:rsid w:val="004D7F3E"/>
    <w:rsid w:val="004E0656"/>
    <w:rsid w:val="004E0697"/>
    <w:rsid w:val="004E0822"/>
    <w:rsid w:val="004E0DB2"/>
    <w:rsid w:val="004E1217"/>
    <w:rsid w:val="004E121C"/>
    <w:rsid w:val="004E16C1"/>
    <w:rsid w:val="004E17A8"/>
    <w:rsid w:val="004E2097"/>
    <w:rsid w:val="004E22C1"/>
    <w:rsid w:val="004E248E"/>
    <w:rsid w:val="004E2495"/>
    <w:rsid w:val="004E25BC"/>
    <w:rsid w:val="004E3182"/>
    <w:rsid w:val="004E33BE"/>
    <w:rsid w:val="004E3664"/>
    <w:rsid w:val="004E3FCD"/>
    <w:rsid w:val="004E470A"/>
    <w:rsid w:val="004E477B"/>
    <w:rsid w:val="004E4B66"/>
    <w:rsid w:val="004E4BE5"/>
    <w:rsid w:val="004E510B"/>
    <w:rsid w:val="004E5517"/>
    <w:rsid w:val="004E60CE"/>
    <w:rsid w:val="004E61B4"/>
    <w:rsid w:val="004E683B"/>
    <w:rsid w:val="004E6A6B"/>
    <w:rsid w:val="004E6A8F"/>
    <w:rsid w:val="004E6B7B"/>
    <w:rsid w:val="004E6C8E"/>
    <w:rsid w:val="004E7552"/>
    <w:rsid w:val="004E76A9"/>
    <w:rsid w:val="004E7739"/>
    <w:rsid w:val="004E7B54"/>
    <w:rsid w:val="004E7BE1"/>
    <w:rsid w:val="004E7F7E"/>
    <w:rsid w:val="004F00C2"/>
    <w:rsid w:val="004F010B"/>
    <w:rsid w:val="004F0DE0"/>
    <w:rsid w:val="004F1101"/>
    <w:rsid w:val="004F13D9"/>
    <w:rsid w:val="004F1407"/>
    <w:rsid w:val="004F14CC"/>
    <w:rsid w:val="004F14F2"/>
    <w:rsid w:val="004F19DE"/>
    <w:rsid w:val="004F1D0E"/>
    <w:rsid w:val="004F1E32"/>
    <w:rsid w:val="004F283C"/>
    <w:rsid w:val="004F28C9"/>
    <w:rsid w:val="004F292F"/>
    <w:rsid w:val="004F2E21"/>
    <w:rsid w:val="004F42B6"/>
    <w:rsid w:val="004F433B"/>
    <w:rsid w:val="004F43F1"/>
    <w:rsid w:val="004F48DC"/>
    <w:rsid w:val="004F4B09"/>
    <w:rsid w:val="004F5579"/>
    <w:rsid w:val="004F5F4D"/>
    <w:rsid w:val="004F60B2"/>
    <w:rsid w:val="004F6214"/>
    <w:rsid w:val="004F65C1"/>
    <w:rsid w:val="004F6A4B"/>
    <w:rsid w:val="004F6C0F"/>
    <w:rsid w:val="004F70FC"/>
    <w:rsid w:val="004F7220"/>
    <w:rsid w:val="004F754A"/>
    <w:rsid w:val="004F75BE"/>
    <w:rsid w:val="004F7782"/>
    <w:rsid w:val="004F7A12"/>
    <w:rsid w:val="00500311"/>
    <w:rsid w:val="0050091A"/>
    <w:rsid w:val="00500D92"/>
    <w:rsid w:val="00500F21"/>
    <w:rsid w:val="00501157"/>
    <w:rsid w:val="00501C1C"/>
    <w:rsid w:val="00501CEC"/>
    <w:rsid w:val="00501D64"/>
    <w:rsid w:val="0050219A"/>
    <w:rsid w:val="00502220"/>
    <w:rsid w:val="005022A1"/>
    <w:rsid w:val="0050232D"/>
    <w:rsid w:val="005027BE"/>
    <w:rsid w:val="0050281E"/>
    <w:rsid w:val="00502A7C"/>
    <w:rsid w:val="00502C7F"/>
    <w:rsid w:val="00502D67"/>
    <w:rsid w:val="005034F2"/>
    <w:rsid w:val="005037A2"/>
    <w:rsid w:val="005038CD"/>
    <w:rsid w:val="005039EA"/>
    <w:rsid w:val="0050457B"/>
    <w:rsid w:val="00504590"/>
    <w:rsid w:val="00504897"/>
    <w:rsid w:val="00504D5D"/>
    <w:rsid w:val="00505522"/>
    <w:rsid w:val="005055FF"/>
    <w:rsid w:val="0050592A"/>
    <w:rsid w:val="00505A4F"/>
    <w:rsid w:val="00505B47"/>
    <w:rsid w:val="00506043"/>
    <w:rsid w:val="005064FB"/>
    <w:rsid w:val="00507339"/>
    <w:rsid w:val="005107F5"/>
    <w:rsid w:val="00510D33"/>
    <w:rsid w:val="00510D4B"/>
    <w:rsid w:val="00511660"/>
    <w:rsid w:val="00511DF9"/>
    <w:rsid w:val="00512178"/>
    <w:rsid w:val="0051235D"/>
    <w:rsid w:val="0051327D"/>
    <w:rsid w:val="00513332"/>
    <w:rsid w:val="00513362"/>
    <w:rsid w:val="005133ED"/>
    <w:rsid w:val="0051340A"/>
    <w:rsid w:val="005134A4"/>
    <w:rsid w:val="00513778"/>
    <w:rsid w:val="005139C0"/>
    <w:rsid w:val="00513C9C"/>
    <w:rsid w:val="00514163"/>
    <w:rsid w:val="00514588"/>
    <w:rsid w:val="005147EA"/>
    <w:rsid w:val="0051534D"/>
    <w:rsid w:val="0051548D"/>
    <w:rsid w:val="00515518"/>
    <w:rsid w:val="005157DB"/>
    <w:rsid w:val="005158C9"/>
    <w:rsid w:val="00515E76"/>
    <w:rsid w:val="005162D6"/>
    <w:rsid w:val="00516355"/>
    <w:rsid w:val="00516ABF"/>
    <w:rsid w:val="00516FA1"/>
    <w:rsid w:val="00516FDE"/>
    <w:rsid w:val="0051705E"/>
    <w:rsid w:val="005170A2"/>
    <w:rsid w:val="005179DD"/>
    <w:rsid w:val="00517A5C"/>
    <w:rsid w:val="00517BDD"/>
    <w:rsid w:val="005204CB"/>
    <w:rsid w:val="0052075C"/>
    <w:rsid w:val="00520A89"/>
    <w:rsid w:val="00520A98"/>
    <w:rsid w:val="00520B3B"/>
    <w:rsid w:val="005210EF"/>
    <w:rsid w:val="00521115"/>
    <w:rsid w:val="0052156C"/>
    <w:rsid w:val="00521905"/>
    <w:rsid w:val="00521D6C"/>
    <w:rsid w:val="00521DAE"/>
    <w:rsid w:val="00521E33"/>
    <w:rsid w:val="00521F76"/>
    <w:rsid w:val="005221A3"/>
    <w:rsid w:val="0052288B"/>
    <w:rsid w:val="00522A4E"/>
    <w:rsid w:val="00522B52"/>
    <w:rsid w:val="00522FA3"/>
    <w:rsid w:val="005230F9"/>
    <w:rsid w:val="00523437"/>
    <w:rsid w:val="0052345B"/>
    <w:rsid w:val="00523824"/>
    <w:rsid w:val="0052395A"/>
    <w:rsid w:val="005246DA"/>
    <w:rsid w:val="00524792"/>
    <w:rsid w:val="00524D76"/>
    <w:rsid w:val="00525231"/>
    <w:rsid w:val="00525556"/>
    <w:rsid w:val="00525881"/>
    <w:rsid w:val="00525938"/>
    <w:rsid w:val="00525A88"/>
    <w:rsid w:val="00525BF3"/>
    <w:rsid w:val="00526832"/>
    <w:rsid w:val="00526A93"/>
    <w:rsid w:val="00527588"/>
    <w:rsid w:val="005278A0"/>
    <w:rsid w:val="005279C0"/>
    <w:rsid w:val="0053031C"/>
    <w:rsid w:val="0053068B"/>
    <w:rsid w:val="00530889"/>
    <w:rsid w:val="00530B54"/>
    <w:rsid w:val="005322A7"/>
    <w:rsid w:val="005328DA"/>
    <w:rsid w:val="00532CC5"/>
    <w:rsid w:val="00532FD0"/>
    <w:rsid w:val="005336BA"/>
    <w:rsid w:val="00533AFD"/>
    <w:rsid w:val="00534171"/>
    <w:rsid w:val="00534EE9"/>
    <w:rsid w:val="0053511E"/>
    <w:rsid w:val="005353A7"/>
    <w:rsid w:val="005357D4"/>
    <w:rsid w:val="00535D28"/>
    <w:rsid w:val="00535EE1"/>
    <w:rsid w:val="00535F65"/>
    <w:rsid w:val="00536175"/>
    <w:rsid w:val="005362E3"/>
    <w:rsid w:val="00536306"/>
    <w:rsid w:val="00536509"/>
    <w:rsid w:val="00536F34"/>
    <w:rsid w:val="00537385"/>
    <w:rsid w:val="00537676"/>
    <w:rsid w:val="0053782C"/>
    <w:rsid w:val="00537E65"/>
    <w:rsid w:val="00540E6C"/>
    <w:rsid w:val="00540FA3"/>
    <w:rsid w:val="005418DF"/>
    <w:rsid w:val="0054204F"/>
    <w:rsid w:val="005421E5"/>
    <w:rsid w:val="0054235C"/>
    <w:rsid w:val="0054242A"/>
    <w:rsid w:val="00542691"/>
    <w:rsid w:val="00542881"/>
    <w:rsid w:val="00542F6B"/>
    <w:rsid w:val="0054315B"/>
    <w:rsid w:val="00543F2A"/>
    <w:rsid w:val="00544281"/>
    <w:rsid w:val="00544885"/>
    <w:rsid w:val="0054507F"/>
    <w:rsid w:val="005451C4"/>
    <w:rsid w:val="0054530A"/>
    <w:rsid w:val="00545546"/>
    <w:rsid w:val="005456F8"/>
    <w:rsid w:val="00545A3B"/>
    <w:rsid w:val="00546E9F"/>
    <w:rsid w:val="005472FA"/>
    <w:rsid w:val="0054779C"/>
    <w:rsid w:val="00547B25"/>
    <w:rsid w:val="00547E08"/>
    <w:rsid w:val="00547F67"/>
    <w:rsid w:val="00547FE5"/>
    <w:rsid w:val="00547FE9"/>
    <w:rsid w:val="00550204"/>
    <w:rsid w:val="005507C0"/>
    <w:rsid w:val="00550CE0"/>
    <w:rsid w:val="00550EEA"/>
    <w:rsid w:val="00551102"/>
    <w:rsid w:val="00551581"/>
    <w:rsid w:val="00551667"/>
    <w:rsid w:val="00551DD3"/>
    <w:rsid w:val="00551FF9"/>
    <w:rsid w:val="005522DA"/>
    <w:rsid w:val="005529F8"/>
    <w:rsid w:val="00552FAC"/>
    <w:rsid w:val="0055363D"/>
    <w:rsid w:val="00553660"/>
    <w:rsid w:val="00553DD9"/>
    <w:rsid w:val="00553FAA"/>
    <w:rsid w:val="00553FFB"/>
    <w:rsid w:val="005545A3"/>
    <w:rsid w:val="00554A75"/>
    <w:rsid w:val="00554B53"/>
    <w:rsid w:val="00554CF8"/>
    <w:rsid w:val="005551D0"/>
    <w:rsid w:val="00555FC3"/>
    <w:rsid w:val="00556339"/>
    <w:rsid w:val="005565A6"/>
    <w:rsid w:val="00556B3C"/>
    <w:rsid w:val="00556E11"/>
    <w:rsid w:val="00557A7D"/>
    <w:rsid w:val="00557C22"/>
    <w:rsid w:val="00557EB1"/>
    <w:rsid w:val="00557F24"/>
    <w:rsid w:val="00560734"/>
    <w:rsid w:val="005608BC"/>
    <w:rsid w:val="0056094A"/>
    <w:rsid w:val="00560DBA"/>
    <w:rsid w:val="00561808"/>
    <w:rsid w:val="00561927"/>
    <w:rsid w:val="00561976"/>
    <w:rsid w:val="00561AD8"/>
    <w:rsid w:val="00561B2C"/>
    <w:rsid w:val="00561B69"/>
    <w:rsid w:val="00562A98"/>
    <w:rsid w:val="00562AC1"/>
    <w:rsid w:val="00562D68"/>
    <w:rsid w:val="00562FF3"/>
    <w:rsid w:val="0056308D"/>
    <w:rsid w:val="005631D9"/>
    <w:rsid w:val="00563364"/>
    <w:rsid w:val="00564055"/>
    <w:rsid w:val="005640FD"/>
    <w:rsid w:val="00564819"/>
    <w:rsid w:val="005649D8"/>
    <w:rsid w:val="00564BE0"/>
    <w:rsid w:val="00565109"/>
    <w:rsid w:val="005652C5"/>
    <w:rsid w:val="00565C23"/>
    <w:rsid w:val="00565C6A"/>
    <w:rsid w:val="00565EEE"/>
    <w:rsid w:val="0056623D"/>
    <w:rsid w:val="00566578"/>
    <w:rsid w:val="0056686F"/>
    <w:rsid w:val="00566A06"/>
    <w:rsid w:val="00566A0B"/>
    <w:rsid w:val="00566B63"/>
    <w:rsid w:val="00566F75"/>
    <w:rsid w:val="00567273"/>
    <w:rsid w:val="005675FE"/>
    <w:rsid w:val="00567D94"/>
    <w:rsid w:val="005703A4"/>
    <w:rsid w:val="00570C74"/>
    <w:rsid w:val="00571055"/>
    <w:rsid w:val="0057188D"/>
    <w:rsid w:val="00572887"/>
    <w:rsid w:val="005731D9"/>
    <w:rsid w:val="00573264"/>
    <w:rsid w:val="00573512"/>
    <w:rsid w:val="00573638"/>
    <w:rsid w:val="00573652"/>
    <w:rsid w:val="00573E4F"/>
    <w:rsid w:val="00573FCB"/>
    <w:rsid w:val="00574295"/>
    <w:rsid w:val="00574C04"/>
    <w:rsid w:val="00574E91"/>
    <w:rsid w:val="005753E0"/>
    <w:rsid w:val="0057614D"/>
    <w:rsid w:val="00576740"/>
    <w:rsid w:val="00576C64"/>
    <w:rsid w:val="00576E4C"/>
    <w:rsid w:val="00577C8D"/>
    <w:rsid w:val="005804CB"/>
    <w:rsid w:val="00580568"/>
    <w:rsid w:val="00580586"/>
    <w:rsid w:val="0058073F"/>
    <w:rsid w:val="00580D41"/>
    <w:rsid w:val="0058128C"/>
    <w:rsid w:val="00581339"/>
    <w:rsid w:val="00581446"/>
    <w:rsid w:val="00581496"/>
    <w:rsid w:val="005816D9"/>
    <w:rsid w:val="00581C20"/>
    <w:rsid w:val="00581C8B"/>
    <w:rsid w:val="0058205D"/>
    <w:rsid w:val="0058211E"/>
    <w:rsid w:val="00582146"/>
    <w:rsid w:val="00582FDC"/>
    <w:rsid w:val="005833A6"/>
    <w:rsid w:val="0058342D"/>
    <w:rsid w:val="00583AA3"/>
    <w:rsid w:val="00583F2E"/>
    <w:rsid w:val="005841C6"/>
    <w:rsid w:val="00584846"/>
    <w:rsid w:val="00584A40"/>
    <w:rsid w:val="00584AC2"/>
    <w:rsid w:val="00584ACF"/>
    <w:rsid w:val="00584C7D"/>
    <w:rsid w:val="00585428"/>
    <w:rsid w:val="005854F6"/>
    <w:rsid w:val="00585597"/>
    <w:rsid w:val="005857DE"/>
    <w:rsid w:val="00585991"/>
    <w:rsid w:val="00585997"/>
    <w:rsid w:val="00585A6D"/>
    <w:rsid w:val="00585B09"/>
    <w:rsid w:val="00585E4B"/>
    <w:rsid w:val="00585F42"/>
    <w:rsid w:val="005865DB"/>
    <w:rsid w:val="0058667A"/>
    <w:rsid w:val="00586AA3"/>
    <w:rsid w:val="00586AA9"/>
    <w:rsid w:val="0058739C"/>
    <w:rsid w:val="005875FD"/>
    <w:rsid w:val="00587624"/>
    <w:rsid w:val="00587766"/>
    <w:rsid w:val="0058784D"/>
    <w:rsid w:val="005878E0"/>
    <w:rsid w:val="00587C0D"/>
    <w:rsid w:val="00587C0F"/>
    <w:rsid w:val="005902DA"/>
    <w:rsid w:val="005903F2"/>
    <w:rsid w:val="00590744"/>
    <w:rsid w:val="00590BB7"/>
    <w:rsid w:val="00591C31"/>
    <w:rsid w:val="00591E5F"/>
    <w:rsid w:val="00591E8F"/>
    <w:rsid w:val="00591EB8"/>
    <w:rsid w:val="00591ED1"/>
    <w:rsid w:val="00592050"/>
    <w:rsid w:val="005920D7"/>
    <w:rsid w:val="005922D9"/>
    <w:rsid w:val="00593171"/>
    <w:rsid w:val="005931D1"/>
    <w:rsid w:val="005933C4"/>
    <w:rsid w:val="005934D6"/>
    <w:rsid w:val="00593503"/>
    <w:rsid w:val="00593D60"/>
    <w:rsid w:val="00594379"/>
    <w:rsid w:val="00594441"/>
    <w:rsid w:val="00594E91"/>
    <w:rsid w:val="00594EFF"/>
    <w:rsid w:val="005950D3"/>
    <w:rsid w:val="005957FD"/>
    <w:rsid w:val="005959F6"/>
    <w:rsid w:val="005961ED"/>
    <w:rsid w:val="00596310"/>
    <w:rsid w:val="00596311"/>
    <w:rsid w:val="00596EAA"/>
    <w:rsid w:val="005971BA"/>
    <w:rsid w:val="0059733F"/>
    <w:rsid w:val="005974EA"/>
    <w:rsid w:val="005975D7"/>
    <w:rsid w:val="005976F8"/>
    <w:rsid w:val="00597819"/>
    <w:rsid w:val="005978AD"/>
    <w:rsid w:val="00597AB0"/>
    <w:rsid w:val="005A0579"/>
    <w:rsid w:val="005A0C1E"/>
    <w:rsid w:val="005A0D92"/>
    <w:rsid w:val="005A1171"/>
    <w:rsid w:val="005A1A95"/>
    <w:rsid w:val="005A2449"/>
    <w:rsid w:val="005A2520"/>
    <w:rsid w:val="005A2797"/>
    <w:rsid w:val="005A2AFF"/>
    <w:rsid w:val="005A3594"/>
    <w:rsid w:val="005A39C1"/>
    <w:rsid w:val="005A3B2D"/>
    <w:rsid w:val="005A41C8"/>
    <w:rsid w:val="005A42A7"/>
    <w:rsid w:val="005A4362"/>
    <w:rsid w:val="005A484C"/>
    <w:rsid w:val="005A48D3"/>
    <w:rsid w:val="005A5794"/>
    <w:rsid w:val="005A65CA"/>
    <w:rsid w:val="005A678A"/>
    <w:rsid w:val="005A69B5"/>
    <w:rsid w:val="005A6B01"/>
    <w:rsid w:val="005A704C"/>
    <w:rsid w:val="005A785C"/>
    <w:rsid w:val="005A7BBC"/>
    <w:rsid w:val="005B043F"/>
    <w:rsid w:val="005B04BB"/>
    <w:rsid w:val="005B0742"/>
    <w:rsid w:val="005B0842"/>
    <w:rsid w:val="005B13AA"/>
    <w:rsid w:val="005B1B47"/>
    <w:rsid w:val="005B1BA9"/>
    <w:rsid w:val="005B20DE"/>
    <w:rsid w:val="005B2181"/>
    <w:rsid w:val="005B2301"/>
    <w:rsid w:val="005B2C9D"/>
    <w:rsid w:val="005B33D7"/>
    <w:rsid w:val="005B359C"/>
    <w:rsid w:val="005B3F1C"/>
    <w:rsid w:val="005B425E"/>
    <w:rsid w:val="005B444F"/>
    <w:rsid w:val="005B469E"/>
    <w:rsid w:val="005B49A7"/>
    <w:rsid w:val="005B49CC"/>
    <w:rsid w:val="005B4A23"/>
    <w:rsid w:val="005B5C68"/>
    <w:rsid w:val="005B5DFB"/>
    <w:rsid w:val="005B6B97"/>
    <w:rsid w:val="005B6BAD"/>
    <w:rsid w:val="005B6BE9"/>
    <w:rsid w:val="005B6D93"/>
    <w:rsid w:val="005B6EDF"/>
    <w:rsid w:val="005B70AF"/>
    <w:rsid w:val="005B7380"/>
    <w:rsid w:val="005B745B"/>
    <w:rsid w:val="005B7B0F"/>
    <w:rsid w:val="005C023F"/>
    <w:rsid w:val="005C03F9"/>
    <w:rsid w:val="005C08F1"/>
    <w:rsid w:val="005C09B1"/>
    <w:rsid w:val="005C0FD0"/>
    <w:rsid w:val="005C1531"/>
    <w:rsid w:val="005C161B"/>
    <w:rsid w:val="005C213B"/>
    <w:rsid w:val="005C2396"/>
    <w:rsid w:val="005C2EAD"/>
    <w:rsid w:val="005C3001"/>
    <w:rsid w:val="005C32FA"/>
    <w:rsid w:val="005C3476"/>
    <w:rsid w:val="005C38E9"/>
    <w:rsid w:val="005C398C"/>
    <w:rsid w:val="005C39B5"/>
    <w:rsid w:val="005C3AC5"/>
    <w:rsid w:val="005C3DA4"/>
    <w:rsid w:val="005C4079"/>
    <w:rsid w:val="005C4356"/>
    <w:rsid w:val="005C457B"/>
    <w:rsid w:val="005C4615"/>
    <w:rsid w:val="005C4644"/>
    <w:rsid w:val="005C5F93"/>
    <w:rsid w:val="005C6077"/>
    <w:rsid w:val="005C6860"/>
    <w:rsid w:val="005C68A8"/>
    <w:rsid w:val="005C6AA5"/>
    <w:rsid w:val="005C6E2C"/>
    <w:rsid w:val="005C7077"/>
    <w:rsid w:val="005C7463"/>
    <w:rsid w:val="005C76FD"/>
    <w:rsid w:val="005C7801"/>
    <w:rsid w:val="005D03E6"/>
    <w:rsid w:val="005D04B3"/>
    <w:rsid w:val="005D04FC"/>
    <w:rsid w:val="005D0764"/>
    <w:rsid w:val="005D0783"/>
    <w:rsid w:val="005D0A29"/>
    <w:rsid w:val="005D0A81"/>
    <w:rsid w:val="005D0E50"/>
    <w:rsid w:val="005D1267"/>
    <w:rsid w:val="005D12BE"/>
    <w:rsid w:val="005D213B"/>
    <w:rsid w:val="005D221F"/>
    <w:rsid w:val="005D227A"/>
    <w:rsid w:val="005D23E9"/>
    <w:rsid w:val="005D2A85"/>
    <w:rsid w:val="005D2DAE"/>
    <w:rsid w:val="005D2ECB"/>
    <w:rsid w:val="005D313C"/>
    <w:rsid w:val="005D3635"/>
    <w:rsid w:val="005D381C"/>
    <w:rsid w:val="005D3BEE"/>
    <w:rsid w:val="005D3F43"/>
    <w:rsid w:val="005D4953"/>
    <w:rsid w:val="005D49FD"/>
    <w:rsid w:val="005D4BA4"/>
    <w:rsid w:val="005D5AE9"/>
    <w:rsid w:val="005D7165"/>
    <w:rsid w:val="005D7572"/>
    <w:rsid w:val="005D7614"/>
    <w:rsid w:val="005D7C38"/>
    <w:rsid w:val="005E03B2"/>
    <w:rsid w:val="005E0611"/>
    <w:rsid w:val="005E0CEC"/>
    <w:rsid w:val="005E0E82"/>
    <w:rsid w:val="005E1198"/>
    <w:rsid w:val="005E18AE"/>
    <w:rsid w:val="005E1D4D"/>
    <w:rsid w:val="005E1E16"/>
    <w:rsid w:val="005E21DD"/>
    <w:rsid w:val="005E2369"/>
    <w:rsid w:val="005E3050"/>
    <w:rsid w:val="005E3AFB"/>
    <w:rsid w:val="005E3BBC"/>
    <w:rsid w:val="005E3C5B"/>
    <w:rsid w:val="005E3FEA"/>
    <w:rsid w:val="005E42F1"/>
    <w:rsid w:val="005E4715"/>
    <w:rsid w:val="005E51F6"/>
    <w:rsid w:val="005E54AB"/>
    <w:rsid w:val="005E5552"/>
    <w:rsid w:val="005E55A1"/>
    <w:rsid w:val="005E5D6E"/>
    <w:rsid w:val="005E5EC1"/>
    <w:rsid w:val="005E66E2"/>
    <w:rsid w:val="005E66FB"/>
    <w:rsid w:val="005E6702"/>
    <w:rsid w:val="005E6B3A"/>
    <w:rsid w:val="005E6CEF"/>
    <w:rsid w:val="005E6F10"/>
    <w:rsid w:val="005E703F"/>
    <w:rsid w:val="005E70FE"/>
    <w:rsid w:val="005E7AFB"/>
    <w:rsid w:val="005E7E23"/>
    <w:rsid w:val="005F0B4E"/>
    <w:rsid w:val="005F0C7D"/>
    <w:rsid w:val="005F0D82"/>
    <w:rsid w:val="005F0E01"/>
    <w:rsid w:val="005F144B"/>
    <w:rsid w:val="005F15C7"/>
    <w:rsid w:val="005F15D1"/>
    <w:rsid w:val="005F1952"/>
    <w:rsid w:val="005F1D0C"/>
    <w:rsid w:val="005F2297"/>
    <w:rsid w:val="005F23E8"/>
    <w:rsid w:val="005F2822"/>
    <w:rsid w:val="005F2D18"/>
    <w:rsid w:val="005F3377"/>
    <w:rsid w:val="005F363E"/>
    <w:rsid w:val="005F3A34"/>
    <w:rsid w:val="005F41B6"/>
    <w:rsid w:val="005F48DA"/>
    <w:rsid w:val="005F4CB6"/>
    <w:rsid w:val="005F4E71"/>
    <w:rsid w:val="005F4FA8"/>
    <w:rsid w:val="005F509D"/>
    <w:rsid w:val="005F5438"/>
    <w:rsid w:val="005F5767"/>
    <w:rsid w:val="005F5BFA"/>
    <w:rsid w:val="005F5E1B"/>
    <w:rsid w:val="005F6050"/>
    <w:rsid w:val="005F60BD"/>
    <w:rsid w:val="005F6C7F"/>
    <w:rsid w:val="005F6CD0"/>
    <w:rsid w:val="005F6DC5"/>
    <w:rsid w:val="005F74AB"/>
    <w:rsid w:val="005F7861"/>
    <w:rsid w:val="005F7B11"/>
    <w:rsid w:val="00600223"/>
    <w:rsid w:val="0060054F"/>
    <w:rsid w:val="00600A14"/>
    <w:rsid w:val="00600B89"/>
    <w:rsid w:val="00600CD0"/>
    <w:rsid w:val="00600ECF"/>
    <w:rsid w:val="00600FBC"/>
    <w:rsid w:val="00601112"/>
    <w:rsid w:val="006013B5"/>
    <w:rsid w:val="00601494"/>
    <w:rsid w:val="006022D4"/>
    <w:rsid w:val="006027CE"/>
    <w:rsid w:val="00602842"/>
    <w:rsid w:val="00602900"/>
    <w:rsid w:val="00602BC3"/>
    <w:rsid w:val="00602BDE"/>
    <w:rsid w:val="00602E69"/>
    <w:rsid w:val="006034BA"/>
    <w:rsid w:val="006038AE"/>
    <w:rsid w:val="00603C98"/>
    <w:rsid w:val="0060432A"/>
    <w:rsid w:val="00604624"/>
    <w:rsid w:val="0060490E"/>
    <w:rsid w:val="00604995"/>
    <w:rsid w:val="00604F22"/>
    <w:rsid w:val="00604FEC"/>
    <w:rsid w:val="00605027"/>
    <w:rsid w:val="00605194"/>
    <w:rsid w:val="00605CC9"/>
    <w:rsid w:val="006060CF"/>
    <w:rsid w:val="006061CB"/>
    <w:rsid w:val="00606299"/>
    <w:rsid w:val="00606C6E"/>
    <w:rsid w:val="00606E83"/>
    <w:rsid w:val="006071B9"/>
    <w:rsid w:val="00607525"/>
    <w:rsid w:val="006076A0"/>
    <w:rsid w:val="00607D54"/>
    <w:rsid w:val="00610B6E"/>
    <w:rsid w:val="00611A01"/>
    <w:rsid w:val="00611A41"/>
    <w:rsid w:val="00611CEB"/>
    <w:rsid w:val="00612696"/>
    <w:rsid w:val="00612B03"/>
    <w:rsid w:val="00612D5B"/>
    <w:rsid w:val="00612EEB"/>
    <w:rsid w:val="0061419D"/>
    <w:rsid w:val="00614497"/>
    <w:rsid w:val="006146C9"/>
    <w:rsid w:val="00614AA6"/>
    <w:rsid w:val="00614DC6"/>
    <w:rsid w:val="0061506A"/>
    <w:rsid w:val="00615669"/>
    <w:rsid w:val="00615B99"/>
    <w:rsid w:val="006160C5"/>
    <w:rsid w:val="006167D3"/>
    <w:rsid w:val="00616810"/>
    <w:rsid w:val="00617194"/>
    <w:rsid w:val="0061733F"/>
    <w:rsid w:val="0061787D"/>
    <w:rsid w:val="00617914"/>
    <w:rsid w:val="00617A0C"/>
    <w:rsid w:val="00620186"/>
    <w:rsid w:val="00620887"/>
    <w:rsid w:val="0062094B"/>
    <w:rsid w:val="00620BF3"/>
    <w:rsid w:val="00620C1B"/>
    <w:rsid w:val="00620CD9"/>
    <w:rsid w:val="00621112"/>
    <w:rsid w:val="0062176C"/>
    <w:rsid w:val="00621BEC"/>
    <w:rsid w:val="00621C94"/>
    <w:rsid w:val="00621EEB"/>
    <w:rsid w:val="006223FB"/>
    <w:rsid w:val="00622F13"/>
    <w:rsid w:val="006233F6"/>
    <w:rsid w:val="00623835"/>
    <w:rsid w:val="00623ED2"/>
    <w:rsid w:val="006240C3"/>
    <w:rsid w:val="0062439E"/>
    <w:rsid w:val="006245B9"/>
    <w:rsid w:val="006261DE"/>
    <w:rsid w:val="00626331"/>
    <w:rsid w:val="00626CC7"/>
    <w:rsid w:val="00626E86"/>
    <w:rsid w:val="006270B2"/>
    <w:rsid w:val="006274E0"/>
    <w:rsid w:val="0062752A"/>
    <w:rsid w:val="00627575"/>
    <w:rsid w:val="006275FB"/>
    <w:rsid w:val="00627F05"/>
    <w:rsid w:val="00627FA3"/>
    <w:rsid w:val="006302AD"/>
    <w:rsid w:val="006303B7"/>
    <w:rsid w:val="0063045F"/>
    <w:rsid w:val="00630621"/>
    <w:rsid w:val="00631180"/>
    <w:rsid w:val="006311CE"/>
    <w:rsid w:val="00631335"/>
    <w:rsid w:val="0063199B"/>
    <w:rsid w:val="00631B74"/>
    <w:rsid w:val="0063229E"/>
    <w:rsid w:val="00632A09"/>
    <w:rsid w:val="00632ACC"/>
    <w:rsid w:val="00632B5C"/>
    <w:rsid w:val="00632D54"/>
    <w:rsid w:val="006335D2"/>
    <w:rsid w:val="00633B7A"/>
    <w:rsid w:val="00633C97"/>
    <w:rsid w:val="00633DBC"/>
    <w:rsid w:val="00633DD8"/>
    <w:rsid w:val="0063429D"/>
    <w:rsid w:val="00634367"/>
    <w:rsid w:val="006347DC"/>
    <w:rsid w:val="006349AF"/>
    <w:rsid w:val="00635873"/>
    <w:rsid w:val="006358F5"/>
    <w:rsid w:val="0063596D"/>
    <w:rsid w:val="00635A62"/>
    <w:rsid w:val="006372A4"/>
    <w:rsid w:val="00637879"/>
    <w:rsid w:val="00637971"/>
    <w:rsid w:val="00637AF4"/>
    <w:rsid w:val="0064006F"/>
    <w:rsid w:val="006407F1"/>
    <w:rsid w:val="00640CDE"/>
    <w:rsid w:val="00640FF8"/>
    <w:rsid w:val="006413C7"/>
    <w:rsid w:val="00641475"/>
    <w:rsid w:val="00641673"/>
    <w:rsid w:val="0064188D"/>
    <w:rsid w:val="00641A43"/>
    <w:rsid w:val="00641D13"/>
    <w:rsid w:val="006421DF"/>
    <w:rsid w:val="006422B8"/>
    <w:rsid w:val="0064262F"/>
    <w:rsid w:val="00642DAE"/>
    <w:rsid w:val="00642EFE"/>
    <w:rsid w:val="00642F45"/>
    <w:rsid w:val="00643231"/>
    <w:rsid w:val="00643291"/>
    <w:rsid w:val="00643295"/>
    <w:rsid w:val="00643602"/>
    <w:rsid w:val="0064431A"/>
    <w:rsid w:val="00644908"/>
    <w:rsid w:val="00644A5B"/>
    <w:rsid w:val="00645346"/>
    <w:rsid w:val="006455AE"/>
    <w:rsid w:val="006455B4"/>
    <w:rsid w:val="00645A60"/>
    <w:rsid w:val="00645AFA"/>
    <w:rsid w:val="00645C11"/>
    <w:rsid w:val="006464E4"/>
    <w:rsid w:val="00646BEF"/>
    <w:rsid w:val="00646E4E"/>
    <w:rsid w:val="00646E9E"/>
    <w:rsid w:val="00647426"/>
    <w:rsid w:val="00647572"/>
    <w:rsid w:val="00647612"/>
    <w:rsid w:val="00647FD8"/>
    <w:rsid w:val="00650011"/>
    <w:rsid w:val="0065036E"/>
    <w:rsid w:val="00651253"/>
    <w:rsid w:val="006512E6"/>
    <w:rsid w:val="006514D2"/>
    <w:rsid w:val="00651816"/>
    <w:rsid w:val="006518BC"/>
    <w:rsid w:val="00651C27"/>
    <w:rsid w:val="00651E86"/>
    <w:rsid w:val="00651EE5"/>
    <w:rsid w:val="00652522"/>
    <w:rsid w:val="0065261B"/>
    <w:rsid w:val="00652D83"/>
    <w:rsid w:val="00652DF3"/>
    <w:rsid w:val="00652FAC"/>
    <w:rsid w:val="0065319F"/>
    <w:rsid w:val="00653489"/>
    <w:rsid w:val="006536AF"/>
    <w:rsid w:val="006537CA"/>
    <w:rsid w:val="006537E7"/>
    <w:rsid w:val="00653C4E"/>
    <w:rsid w:val="006541CD"/>
    <w:rsid w:val="00654625"/>
    <w:rsid w:val="006548E2"/>
    <w:rsid w:val="00654C7F"/>
    <w:rsid w:val="00654E74"/>
    <w:rsid w:val="00654EBF"/>
    <w:rsid w:val="006554EE"/>
    <w:rsid w:val="00655A5D"/>
    <w:rsid w:val="00655B51"/>
    <w:rsid w:val="00655DF1"/>
    <w:rsid w:val="00655E93"/>
    <w:rsid w:val="0065682D"/>
    <w:rsid w:val="00656B7A"/>
    <w:rsid w:val="00657283"/>
    <w:rsid w:val="0065733C"/>
    <w:rsid w:val="00657798"/>
    <w:rsid w:val="00657AD4"/>
    <w:rsid w:val="00657F62"/>
    <w:rsid w:val="0066001F"/>
    <w:rsid w:val="006606E8"/>
    <w:rsid w:val="00660CF5"/>
    <w:rsid w:val="006620DF"/>
    <w:rsid w:val="006621F3"/>
    <w:rsid w:val="006622C4"/>
    <w:rsid w:val="006623A4"/>
    <w:rsid w:val="00662AAC"/>
    <w:rsid w:val="0066326E"/>
    <w:rsid w:val="0066338F"/>
    <w:rsid w:val="006634EF"/>
    <w:rsid w:val="00663618"/>
    <w:rsid w:val="00663DEB"/>
    <w:rsid w:val="00663E8C"/>
    <w:rsid w:val="00663F68"/>
    <w:rsid w:val="00664168"/>
    <w:rsid w:val="006645A7"/>
    <w:rsid w:val="0066470A"/>
    <w:rsid w:val="00664EAF"/>
    <w:rsid w:val="00664F07"/>
    <w:rsid w:val="006651B9"/>
    <w:rsid w:val="00665410"/>
    <w:rsid w:val="0066548F"/>
    <w:rsid w:val="00665721"/>
    <w:rsid w:val="00665AA2"/>
    <w:rsid w:val="00665DB4"/>
    <w:rsid w:val="006662D4"/>
    <w:rsid w:val="0066675E"/>
    <w:rsid w:val="00666A8A"/>
    <w:rsid w:val="006671AA"/>
    <w:rsid w:val="006672B6"/>
    <w:rsid w:val="006676ED"/>
    <w:rsid w:val="00667A2B"/>
    <w:rsid w:val="00667A4B"/>
    <w:rsid w:val="00670049"/>
    <w:rsid w:val="0067017E"/>
    <w:rsid w:val="00670536"/>
    <w:rsid w:val="00670594"/>
    <w:rsid w:val="006706EE"/>
    <w:rsid w:val="00670B28"/>
    <w:rsid w:val="0067106A"/>
    <w:rsid w:val="006710A3"/>
    <w:rsid w:val="00671C8A"/>
    <w:rsid w:val="00671EEA"/>
    <w:rsid w:val="00672264"/>
    <w:rsid w:val="0067245C"/>
    <w:rsid w:val="006724F8"/>
    <w:rsid w:val="00672589"/>
    <w:rsid w:val="006726F0"/>
    <w:rsid w:val="006727D1"/>
    <w:rsid w:val="00672E2D"/>
    <w:rsid w:val="00673850"/>
    <w:rsid w:val="0067410B"/>
    <w:rsid w:val="006749C2"/>
    <w:rsid w:val="00674C9C"/>
    <w:rsid w:val="0067537D"/>
    <w:rsid w:val="006755C5"/>
    <w:rsid w:val="006757EA"/>
    <w:rsid w:val="00675AAC"/>
    <w:rsid w:val="00675B41"/>
    <w:rsid w:val="00675C30"/>
    <w:rsid w:val="00675D62"/>
    <w:rsid w:val="00675E02"/>
    <w:rsid w:val="00675F04"/>
    <w:rsid w:val="0067626C"/>
    <w:rsid w:val="006764FE"/>
    <w:rsid w:val="0067672D"/>
    <w:rsid w:val="00676A42"/>
    <w:rsid w:val="00676AB5"/>
    <w:rsid w:val="00676C7C"/>
    <w:rsid w:val="00676CA4"/>
    <w:rsid w:val="00677012"/>
    <w:rsid w:val="006770D2"/>
    <w:rsid w:val="00677229"/>
    <w:rsid w:val="00680453"/>
    <w:rsid w:val="0068097E"/>
    <w:rsid w:val="00681301"/>
    <w:rsid w:val="0068168E"/>
    <w:rsid w:val="00681752"/>
    <w:rsid w:val="00681AB7"/>
    <w:rsid w:val="00681E55"/>
    <w:rsid w:val="00681FF3"/>
    <w:rsid w:val="00682072"/>
    <w:rsid w:val="0068222D"/>
    <w:rsid w:val="006823EE"/>
    <w:rsid w:val="0068284A"/>
    <w:rsid w:val="006829F6"/>
    <w:rsid w:val="00682BA8"/>
    <w:rsid w:val="006839FF"/>
    <w:rsid w:val="00683ED8"/>
    <w:rsid w:val="0068424F"/>
    <w:rsid w:val="00684E5E"/>
    <w:rsid w:val="00685272"/>
    <w:rsid w:val="006856E1"/>
    <w:rsid w:val="0068611A"/>
    <w:rsid w:val="006867CF"/>
    <w:rsid w:val="006868D7"/>
    <w:rsid w:val="00686B0C"/>
    <w:rsid w:val="00686E02"/>
    <w:rsid w:val="00686F98"/>
    <w:rsid w:val="00686FB3"/>
    <w:rsid w:val="006875A4"/>
    <w:rsid w:val="00687674"/>
    <w:rsid w:val="006877CA"/>
    <w:rsid w:val="00687944"/>
    <w:rsid w:val="00687956"/>
    <w:rsid w:val="00687BE1"/>
    <w:rsid w:val="00690046"/>
    <w:rsid w:val="006900E9"/>
    <w:rsid w:val="0069023E"/>
    <w:rsid w:val="0069034A"/>
    <w:rsid w:val="00690DCE"/>
    <w:rsid w:val="00690E28"/>
    <w:rsid w:val="00691327"/>
    <w:rsid w:val="00691341"/>
    <w:rsid w:val="006917C2"/>
    <w:rsid w:val="00691826"/>
    <w:rsid w:val="00691C47"/>
    <w:rsid w:val="00691F32"/>
    <w:rsid w:val="006921C4"/>
    <w:rsid w:val="006925CF"/>
    <w:rsid w:val="006928C0"/>
    <w:rsid w:val="00692A84"/>
    <w:rsid w:val="00692EFE"/>
    <w:rsid w:val="00693064"/>
    <w:rsid w:val="0069345A"/>
    <w:rsid w:val="00694220"/>
    <w:rsid w:val="00694A8A"/>
    <w:rsid w:val="00694D69"/>
    <w:rsid w:val="00695089"/>
    <w:rsid w:val="006951F8"/>
    <w:rsid w:val="00695557"/>
    <w:rsid w:val="006955B8"/>
    <w:rsid w:val="00695DCB"/>
    <w:rsid w:val="006960AE"/>
    <w:rsid w:val="0069617D"/>
    <w:rsid w:val="0069663A"/>
    <w:rsid w:val="006969B8"/>
    <w:rsid w:val="006977BD"/>
    <w:rsid w:val="006979A7"/>
    <w:rsid w:val="00697C1E"/>
    <w:rsid w:val="006A03FD"/>
    <w:rsid w:val="006A06DF"/>
    <w:rsid w:val="006A0891"/>
    <w:rsid w:val="006A08A4"/>
    <w:rsid w:val="006A0BEE"/>
    <w:rsid w:val="006A0DB1"/>
    <w:rsid w:val="006A0DCC"/>
    <w:rsid w:val="006A1084"/>
    <w:rsid w:val="006A151B"/>
    <w:rsid w:val="006A17D8"/>
    <w:rsid w:val="006A1D36"/>
    <w:rsid w:val="006A21F4"/>
    <w:rsid w:val="006A23F2"/>
    <w:rsid w:val="006A2A46"/>
    <w:rsid w:val="006A2B08"/>
    <w:rsid w:val="006A2D77"/>
    <w:rsid w:val="006A2F22"/>
    <w:rsid w:val="006A33EA"/>
    <w:rsid w:val="006A3BE4"/>
    <w:rsid w:val="006A3F5A"/>
    <w:rsid w:val="006A41D3"/>
    <w:rsid w:val="006A4520"/>
    <w:rsid w:val="006A4544"/>
    <w:rsid w:val="006A4967"/>
    <w:rsid w:val="006A4BC0"/>
    <w:rsid w:val="006A4CE0"/>
    <w:rsid w:val="006A4D23"/>
    <w:rsid w:val="006A4E1F"/>
    <w:rsid w:val="006A4F56"/>
    <w:rsid w:val="006A4FD2"/>
    <w:rsid w:val="006A5BF9"/>
    <w:rsid w:val="006A5E4C"/>
    <w:rsid w:val="006A6099"/>
    <w:rsid w:val="006A6263"/>
    <w:rsid w:val="006A641E"/>
    <w:rsid w:val="006A67BE"/>
    <w:rsid w:val="006A71EE"/>
    <w:rsid w:val="006A75A1"/>
    <w:rsid w:val="006A7CF8"/>
    <w:rsid w:val="006A7FA5"/>
    <w:rsid w:val="006B039D"/>
    <w:rsid w:val="006B08B9"/>
    <w:rsid w:val="006B08D2"/>
    <w:rsid w:val="006B09EB"/>
    <w:rsid w:val="006B0BB0"/>
    <w:rsid w:val="006B1455"/>
    <w:rsid w:val="006B1497"/>
    <w:rsid w:val="006B18B1"/>
    <w:rsid w:val="006B198E"/>
    <w:rsid w:val="006B1F52"/>
    <w:rsid w:val="006B2455"/>
    <w:rsid w:val="006B28BC"/>
    <w:rsid w:val="006B2991"/>
    <w:rsid w:val="006B2BB1"/>
    <w:rsid w:val="006B2E00"/>
    <w:rsid w:val="006B3194"/>
    <w:rsid w:val="006B32E8"/>
    <w:rsid w:val="006B3808"/>
    <w:rsid w:val="006B414B"/>
    <w:rsid w:val="006B4453"/>
    <w:rsid w:val="006B459A"/>
    <w:rsid w:val="006B4A85"/>
    <w:rsid w:val="006B4B49"/>
    <w:rsid w:val="006B4F8A"/>
    <w:rsid w:val="006B5367"/>
    <w:rsid w:val="006B5604"/>
    <w:rsid w:val="006B6262"/>
    <w:rsid w:val="006B6B8B"/>
    <w:rsid w:val="006B6BE4"/>
    <w:rsid w:val="006B6CF7"/>
    <w:rsid w:val="006B6DAB"/>
    <w:rsid w:val="006B7181"/>
    <w:rsid w:val="006B77DB"/>
    <w:rsid w:val="006B7F73"/>
    <w:rsid w:val="006B7F7E"/>
    <w:rsid w:val="006C01B3"/>
    <w:rsid w:val="006C0756"/>
    <w:rsid w:val="006C0904"/>
    <w:rsid w:val="006C0B1F"/>
    <w:rsid w:val="006C1AD7"/>
    <w:rsid w:val="006C1DDA"/>
    <w:rsid w:val="006C226D"/>
    <w:rsid w:val="006C238D"/>
    <w:rsid w:val="006C246F"/>
    <w:rsid w:val="006C2616"/>
    <w:rsid w:val="006C26E6"/>
    <w:rsid w:val="006C2979"/>
    <w:rsid w:val="006C29B8"/>
    <w:rsid w:val="006C2CC2"/>
    <w:rsid w:val="006C2CFA"/>
    <w:rsid w:val="006C2D78"/>
    <w:rsid w:val="006C2E53"/>
    <w:rsid w:val="006C3428"/>
    <w:rsid w:val="006C37B0"/>
    <w:rsid w:val="006C3AA4"/>
    <w:rsid w:val="006C3E6B"/>
    <w:rsid w:val="006C3FB5"/>
    <w:rsid w:val="006C4E91"/>
    <w:rsid w:val="006C5467"/>
    <w:rsid w:val="006C5476"/>
    <w:rsid w:val="006C6711"/>
    <w:rsid w:val="006C6828"/>
    <w:rsid w:val="006C6AB9"/>
    <w:rsid w:val="006C6B87"/>
    <w:rsid w:val="006C6B96"/>
    <w:rsid w:val="006C7818"/>
    <w:rsid w:val="006C78F9"/>
    <w:rsid w:val="006C7F60"/>
    <w:rsid w:val="006D00BC"/>
    <w:rsid w:val="006D0302"/>
    <w:rsid w:val="006D070A"/>
    <w:rsid w:val="006D107E"/>
    <w:rsid w:val="006D109A"/>
    <w:rsid w:val="006D13C5"/>
    <w:rsid w:val="006D1406"/>
    <w:rsid w:val="006D19C5"/>
    <w:rsid w:val="006D1C13"/>
    <w:rsid w:val="006D1D06"/>
    <w:rsid w:val="006D2416"/>
    <w:rsid w:val="006D29B0"/>
    <w:rsid w:val="006D308A"/>
    <w:rsid w:val="006D3466"/>
    <w:rsid w:val="006D35E3"/>
    <w:rsid w:val="006D36E2"/>
    <w:rsid w:val="006D3903"/>
    <w:rsid w:val="006D3D60"/>
    <w:rsid w:val="006D40E9"/>
    <w:rsid w:val="006D49DA"/>
    <w:rsid w:val="006D5405"/>
    <w:rsid w:val="006D5479"/>
    <w:rsid w:val="006D5532"/>
    <w:rsid w:val="006D592D"/>
    <w:rsid w:val="006D5DE1"/>
    <w:rsid w:val="006D6093"/>
    <w:rsid w:val="006D669B"/>
    <w:rsid w:val="006D67C5"/>
    <w:rsid w:val="006D6D75"/>
    <w:rsid w:val="006D6F1B"/>
    <w:rsid w:val="006D701A"/>
    <w:rsid w:val="006D7351"/>
    <w:rsid w:val="006D7B69"/>
    <w:rsid w:val="006D7E17"/>
    <w:rsid w:val="006E06D9"/>
    <w:rsid w:val="006E08C4"/>
    <w:rsid w:val="006E0A85"/>
    <w:rsid w:val="006E0F66"/>
    <w:rsid w:val="006E108F"/>
    <w:rsid w:val="006E1620"/>
    <w:rsid w:val="006E1691"/>
    <w:rsid w:val="006E17B5"/>
    <w:rsid w:val="006E21A2"/>
    <w:rsid w:val="006E25F8"/>
    <w:rsid w:val="006E2A60"/>
    <w:rsid w:val="006E2B97"/>
    <w:rsid w:val="006E3090"/>
    <w:rsid w:val="006E33FC"/>
    <w:rsid w:val="006E343C"/>
    <w:rsid w:val="006E4177"/>
    <w:rsid w:val="006E4451"/>
    <w:rsid w:val="006E48B6"/>
    <w:rsid w:val="006E4DFA"/>
    <w:rsid w:val="006E4E77"/>
    <w:rsid w:val="006E577B"/>
    <w:rsid w:val="006E585F"/>
    <w:rsid w:val="006E5884"/>
    <w:rsid w:val="006E5BD3"/>
    <w:rsid w:val="006E62E4"/>
    <w:rsid w:val="006E677A"/>
    <w:rsid w:val="006E678E"/>
    <w:rsid w:val="006E709F"/>
    <w:rsid w:val="006E7395"/>
    <w:rsid w:val="006E7645"/>
    <w:rsid w:val="006E77AD"/>
    <w:rsid w:val="006E7809"/>
    <w:rsid w:val="006E7A39"/>
    <w:rsid w:val="006E7C26"/>
    <w:rsid w:val="006E7C2F"/>
    <w:rsid w:val="006E7D93"/>
    <w:rsid w:val="006F0529"/>
    <w:rsid w:val="006F0878"/>
    <w:rsid w:val="006F112A"/>
    <w:rsid w:val="006F15DE"/>
    <w:rsid w:val="006F20E5"/>
    <w:rsid w:val="006F2438"/>
    <w:rsid w:val="006F2573"/>
    <w:rsid w:val="006F2629"/>
    <w:rsid w:val="006F2A85"/>
    <w:rsid w:val="006F3924"/>
    <w:rsid w:val="006F3DBC"/>
    <w:rsid w:val="006F3DBE"/>
    <w:rsid w:val="006F4280"/>
    <w:rsid w:val="006F4996"/>
    <w:rsid w:val="006F4A63"/>
    <w:rsid w:val="006F4A83"/>
    <w:rsid w:val="006F5409"/>
    <w:rsid w:val="006F5867"/>
    <w:rsid w:val="006F58FB"/>
    <w:rsid w:val="006F62D0"/>
    <w:rsid w:val="006F67E2"/>
    <w:rsid w:val="006F697D"/>
    <w:rsid w:val="006F698A"/>
    <w:rsid w:val="006F69F2"/>
    <w:rsid w:val="006F6CC8"/>
    <w:rsid w:val="006F6EB9"/>
    <w:rsid w:val="006F7049"/>
    <w:rsid w:val="006F7499"/>
    <w:rsid w:val="006F78A0"/>
    <w:rsid w:val="006F7A79"/>
    <w:rsid w:val="006F7B22"/>
    <w:rsid w:val="006F7B92"/>
    <w:rsid w:val="007002D9"/>
    <w:rsid w:val="0070040E"/>
    <w:rsid w:val="00700EB0"/>
    <w:rsid w:val="00701594"/>
    <w:rsid w:val="00701616"/>
    <w:rsid w:val="00701633"/>
    <w:rsid w:val="00701A8B"/>
    <w:rsid w:val="00701D1A"/>
    <w:rsid w:val="007022F8"/>
    <w:rsid w:val="00702AD8"/>
    <w:rsid w:val="00702CE0"/>
    <w:rsid w:val="00702EB6"/>
    <w:rsid w:val="0070313F"/>
    <w:rsid w:val="007039C8"/>
    <w:rsid w:val="00703CB2"/>
    <w:rsid w:val="00704862"/>
    <w:rsid w:val="007052F8"/>
    <w:rsid w:val="0070530E"/>
    <w:rsid w:val="007055BC"/>
    <w:rsid w:val="00705737"/>
    <w:rsid w:val="00705A83"/>
    <w:rsid w:val="00705BE2"/>
    <w:rsid w:val="007062C1"/>
    <w:rsid w:val="00706643"/>
    <w:rsid w:val="007067D4"/>
    <w:rsid w:val="00707046"/>
    <w:rsid w:val="0070708C"/>
    <w:rsid w:val="007075BE"/>
    <w:rsid w:val="007079C4"/>
    <w:rsid w:val="00707B8A"/>
    <w:rsid w:val="00707C29"/>
    <w:rsid w:val="00710163"/>
    <w:rsid w:val="00710E14"/>
    <w:rsid w:val="00710F7A"/>
    <w:rsid w:val="0071157F"/>
    <w:rsid w:val="007116C0"/>
    <w:rsid w:val="00711AFD"/>
    <w:rsid w:val="00711B1E"/>
    <w:rsid w:val="00711CA2"/>
    <w:rsid w:val="00712100"/>
    <w:rsid w:val="00712535"/>
    <w:rsid w:val="007126BA"/>
    <w:rsid w:val="007127EF"/>
    <w:rsid w:val="00712E7A"/>
    <w:rsid w:val="0071344E"/>
    <w:rsid w:val="007135DE"/>
    <w:rsid w:val="0071376B"/>
    <w:rsid w:val="007137F3"/>
    <w:rsid w:val="0071439B"/>
    <w:rsid w:val="00714737"/>
    <w:rsid w:val="00714752"/>
    <w:rsid w:val="007149D0"/>
    <w:rsid w:val="00714A17"/>
    <w:rsid w:val="00714A52"/>
    <w:rsid w:val="00714B0B"/>
    <w:rsid w:val="0071510B"/>
    <w:rsid w:val="007151AA"/>
    <w:rsid w:val="007157CE"/>
    <w:rsid w:val="00715FAB"/>
    <w:rsid w:val="00716005"/>
    <w:rsid w:val="00716463"/>
    <w:rsid w:val="00717202"/>
    <w:rsid w:val="00717214"/>
    <w:rsid w:val="0071761A"/>
    <w:rsid w:val="00720E25"/>
    <w:rsid w:val="007218A5"/>
    <w:rsid w:val="00721BF1"/>
    <w:rsid w:val="00721D9E"/>
    <w:rsid w:val="0072297C"/>
    <w:rsid w:val="007230CC"/>
    <w:rsid w:val="007232E1"/>
    <w:rsid w:val="00723B6B"/>
    <w:rsid w:val="00723ED5"/>
    <w:rsid w:val="00723F9C"/>
    <w:rsid w:val="0072410E"/>
    <w:rsid w:val="00724DD6"/>
    <w:rsid w:val="007250DB"/>
    <w:rsid w:val="007253A7"/>
    <w:rsid w:val="007258F7"/>
    <w:rsid w:val="00725D96"/>
    <w:rsid w:val="007260A3"/>
    <w:rsid w:val="007268CF"/>
    <w:rsid w:val="007268D1"/>
    <w:rsid w:val="00726BB5"/>
    <w:rsid w:val="00726C54"/>
    <w:rsid w:val="00726D6D"/>
    <w:rsid w:val="007276A6"/>
    <w:rsid w:val="00727754"/>
    <w:rsid w:val="00727D24"/>
    <w:rsid w:val="007307BC"/>
    <w:rsid w:val="00730ACF"/>
    <w:rsid w:val="00730AF1"/>
    <w:rsid w:val="007311A2"/>
    <w:rsid w:val="007312F5"/>
    <w:rsid w:val="00731940"/>
    <w:rsid w:val="00732402"/>
    <w:rsid w:val="00732440"/>
    <w:rsid w:val="00732D1B"/>
    <w:rsid w:val="00732F0B"/>
    <w:rsid w:val="00732FC8"/>
    <w:rsid w:val="00733E7F"/>
    <w:rsid w:val="007344B4"/>
    <w:rsid w:val="00734F97"/>
    <w:rsid w:val="007353CD"/>
    <w:rsid w:val="00735611"/>
    <w:rsid w:val="00735C79"/>
    <w:rsid w:val="00735C82"/>
    <w:rsid w:val="00735E7C"/>
    <w:rsid w:val="00735EB8"/>
    <w:rsid w:val="007360EF"/>
    <w:rsid w:val="0073633A"/>
    <w:rsid w:val="00736846"/>
    <w:rsid w:val="00736AA8"/>
    <w:rsid w:val="00736B18"/>
    <w:rsid w:val="007375C3"/>
    <w:rsid w:val="0073773A"/>
    <w:rsid w:val="00737ED5"/>
    <w:rsid w:val="00740379"/>
    <w:rsid w:val="007403B4"/>
    <w:rsid w:val="0074085D"/>
    <w:rsid w:val="00740EA0"/>
    <w:rsid w:val="0074103F"/>
    <w:rsid w:val="00741131"/>
    <w:rsid w:val="00741249"/>
    <w:rsid w:val="00741257"/>
    <w:rsid w:val="007418DE"/>
    <w:rsid w:val="00741940"/>
    <w:rsid w:val="00741A3F"/>
    <w:rsid w:val="00741F50"/>
    <w:rsid w:val="00741FA4"/>
    <w:rsid w:val="007422DD"/>
    <w:rsid w:val="00742925"/>
    <w:rsid w:val="00742C94"/>
    <w:rsid w:val="00743173"/>
    <w:rsid w:val="00743206"/>
    <w:rsid w:val="00743659"/>
    <w:rsid w:val="0074391E"/>
    <w:rsid w:val="00743EB8"/>
    <w:rsid w:val="00743F05"/>
    <w:rsid w:val="0074418A"/>
    <w:rsid w:val="0074448D"/>
    <w:rsid w:val="007448EC"/>
    <w:rsid w:val="00744BAE"/>
    <w:rsid w:val="00745388"/>
    <w:rsid w:val="007453A1"/>
    <w:rsid w:val="007453D0"/>
    <w:rsid w:val="00745A6E"/>
    <w:rsid w:val="00745B23"/>
    <w:rsid w:val="00745B9D"/>
    <w:rsid w:val="00745F16"/>
    <w:rsid w:val="007461C8"/>
    <w:rsid w:val="007462C3"/>
    <w:rsid w:val="00746D0B"/>
    <w:rsid w:val="007472DB"/>
    <w:rsid w:val="0075027E"/>
    <w:rsid w:val="00750320"/>
    <w:rsid w:val="0075084D"/>
    <w:rsid w:val="00750A79"/>
    <w:rsid w:val="00750BE3"/>
    <w:rsid w:val="007510A7"/>
    <w:rsid w:val="00751100"/>
    <w:rsid w:val="007517C2"/>
    <w:rsid w:val="007517EC"/>
    <w:rsid w:val="00751D32"/>
    <w:rsid w:val="0075223A"/>
    <w:rsid w:val="007524F8"/>
    <w:rsid w:val="007525B8"/>
    <w:rsid w:val="007526E3"/>
    <w:rsid w:val="00752715"/>
    <w:rsid w:val="0075283F"/>
    <w:rsid w:val="007529CD"/>
    <w:rsid w:val="00752D6B"/>
    <w:rsid w:val="00752E14"/>
    <w:rsid w:val="007535F3"/>
    <w:rsid w:val="00753699"/>
    <w:rsid w:val="007536DC"/>
    <w:rsid w:val="007539CD"/>
    <w:rsid w:val="00753AB4"/>
    <w:rsid w:val="00753DD8"/>
    <w:rsid w:val="00753F0D"/>
    <w:rsid w:val="00753F2D"/>
    <w:rsid w:val="00754147"/>
    <w:rsid w:val="00754239"/>
    <w:rsid w:val="0075445D"/>
    <w:rsid w:val="00754B7D"/>
    <w:rsid w:val="00754BDC"/>
    <w:rsid w:val="007553A3"/>
    <w:rsid w:val="0075582F"/>
    <w:rsid w:val="00755840"/>
    <w:rsid w:val="00755C0A"/>
    <w:rsid w:val="0075654D"/>
    <w:rsid w:val="00756A08"/>
    <w:rsid w:val="00756E6F"/>
    <w:rsid w:val="00757126"/>
    <w:rsid w:val="007576EB"/>
    <w:rsid w:val="00757BCB"/>
    <w:rsid w:val="00760074"/>
    <w:rsid w:val="007602A1"/>
    <w:rsid w:val="007603BE"/>
    <w:rsid w:val="00760415"/>
    <w:rsid w:val="007606BE"/>
    <w:rsid w:val="00760AEA"/>
    <w:rsid w:val="00760E2F"/>
    <w:rsid w:val="00760F18"/>
    <w:rsid w:val="007610A5"/>
    <w:rsid w:val="00761923"/>
    <w:rsid w:val="00761E3C"/>
    <w:rsid w:val="00762508"/>
    <w:rsid w:val="0076258F"/>
    <w:rsid w:val="00762F31"/>
    <w:rsid w:val="0076386C"/>
    <w:rsid w:val="00763DE4"/>
    <w:rsid w:val="00764E31"/>
    <w:rsid w:val="00765050"/>
    <w:rsid w:val="007650F4"/>
    <w:rsid w:val="00765285"/>
    <w:rsid w:val="00765331"/>
    <w:rsid w:val="0076540A"/>
    <w:rsid w:val="007659E1"/>
    <w:rsid w:val="00765ED9"/>
    <w:rsid w:val="00766C0F"/>
    <w:rsid w:val="00767D1D"/>
    <w:rsid w:val="00767F80"/>
    <w:rsid w:val="0077009C"/>
    <w:rsid w:val="007700B8"/>
    <w:rsid w:val="007701B9"/>
    <w:rsid w:val="00770458"/>
    <w:rsid w:val="0077057B"/>
    <w:rsid w:val="0077099B"/>
    <w:rsid w:val="00771745"/>
    <w:rsid w:val="00771D79"/>
    <w:rsid w:val="00771DBB"/>
    <w:rsid w:val="00772315"/>
    <w:rsid w:val="007726AB"/>
    <w:rsid w:val="00772C4B"/>
    <w:rsid w:val="00772E68"/>
    <w:rsid w:val="007736E8"/>
    <w:rsid w:val="007738EE"/>
    <w:rsid w:val="00774380"/>
    <w:rsid w:val="00774A03"/>
    <w:rsid w:val="00774A7D"/>
    <w:rsid w:val="00774B1E"/>
    <w:rsid w:val="007750BD"/>
    <w:rsid w:val="00775519"/>
    <w:rsid w:val="007755A1"/>
    <w:rsid w:val="007755FE"/>
    <w:rsid w:val="00775B23"/>
    <w:rsid w:val="00775FD8"/>
    <w:rsid w:val="0077661D"/>
    <w:rsid w:val="00776D01"/>
    <w:rsid w:val="00777F45"/>
    <w:rsid w:val="007806F1"/>
    <w:rsid w:val="00780C66"/>
    <w:rsid w:val="00780DCD"/>
    <w:rsid w:val="00781512"/>
    <w:rsid w:val="0078209C"/>
    <w:rsid w:val="0078257D"/>
    <w:rsid w:val="00782C65"/>
    <w:rsid w:val="00782F3F"/>
    <w:rsid w:val="00783521"/>
    <w:rsid w:val="00783E4E"/>
    <w:rsid w:val="00783F02"/>
    <w:rsid w:val="007840A6"/>
    <w:rsid w:val="00784244"/>
    <w:rsid w:val="007845D7"/>
    <w:rsid w:val="00784A6A"/>
    <w:rsid w:val="00785116"/>
    <w:rsid w:val="00785412"/>
    <w:rsid w:val="00785A8E"/>
    <w:rsid w:val="00785B64"/>
    <w:rsid w:val="00785F3F"/>
    <w:rsid w:val="007860B0"/>
    <w:rsid w:val="00786121"/>
    <w:rsid w:val="00786214"/>
    <w:rsid w:val="007867FD"/>
    <w:rsid w:val="0078734B"/>
    <w:rsid w:val="00787861"/>
    <w:rsid w:val="00787880"/>
    <w:rsid w:val="00787957"/>
    <w:rsid w:val="00787AAF"/>
    <w:rsid w:val="0079044B"/>
    <w:rsid w:val="007907D6"/>
    <w:rsid w:val="007917D5"/>
    <w:rsid w:val="00792E11"/>
    <w:rsid w:val="00792E9C"/>
    <w:rsid w:val="00793494"/>
    <w:rsid w:val="007935BB"/>
    <w:rsid w:val="00794115"/>
    <w:rsid w:val="007941B2"/>
    <w:rsid w:val="0079423D"/>
    <w:rsid w:val="00794249"/>
    <w:rsid w:val="00794B0A"/>
    <w:rsid w:val="00795524"/>
    <w:rsid w:val="00795D20"/>
    <w:rsid w:val="007963BC"/>
    <w:rsid w:val="00796A09"/>
    <w:rsid w:val="00796BC7"/>
    <w:rsid w:val="00796F80"/>
    <w:rsid w:val="007975B5"/>
    <w:rsid w:val="007A0372"/>
    <w:rsid w:val="007A0919"/>
    <w:rsid w:val="007A0A6E"/>
    <w:rsid w:val="007A140A"/>
    <w:rsid w:val="007A14B3"/>
    <w:rsid w:val="007A1800"/>
    <w:rsid w:val="007A186F"/>
    <w:rsid w:val="007A209B"/>
    <w:rsid w:val="007A2712"/>
    <w:rsid w:val="007A2952"/>
    <w:rsid w:val="007A39C0"/>
    <w:rsid w:val="007A46AB"/>
    <w:rsid w:val="007A4C8A"/>
    <w:rsid w:val="007A5294"/>
    <w:rsid w:val="007A5308"/>
    <w:rsid w:val="007A5B7E"/>
    <w:rsid w:val="007A5BFA"/>
    <w:rsid w:val="007A60C1"/>
    <w:rsid w:val="007A6151"/>
    <w:rsid w:val="007A619D"/>
    <w:rsid w:val="007A6A78"/>
    <w:rsid w:val="007A6F82"/>
    <w:rsid w:val="007A7587"/>
    <w:rsid w:val="007B0118"/>
    <w:rsid w:val="007B0347"/>
    <w:rsid w:val="007B0366"/>
    <w:rsid w:val="007B0CC2"/>
    <w:rsid w:val="007B0F3B"/>
    <w:rsid w:val="007B153C"/>
    <w:rsid w:val="007B1602"/>
    <w:rsid w:val="007B1F53"/>
    <w:rsid w:val="007B2711"/>
    <w:rsid w:val="007B2751"/>
    <w:rsid w:val="007B29C6"/>
    <w:rsid w:val="007B2A4D"/>
    <w:rsid w:val="007B2C6F"/>
    <w:rsid w:val="007B30C3"/>
    <w:rsid w:val="007B3847"/>
    <w:rsid w:val="007B4CA5"/>
    <w:rsid w:val="007B4D81"/>
    <w:rsid w:val="007B4EE7"/>
    <w:rsid w:val="007B53A8"/>
    <w:rsid w:val="007B5543"/>
    <w:rsid w:val="007B5827"/>
    <w:rsid w:val="007B5BDD"/>
    <w:rsid w:val="007B615C"/>
    <w:rsid w:val="007B6408"/>
    <w:rsid w:val="007B6A0F"/>
    <w:rsid w:val="007B756B"/>
    <w:rsid w:val="007B76B6"/>
    <w:rsid w:val="007B7EAD"/>
    <w:rsid w:val="007C01C8"/>
    <w:rsid w:val="007C05C1"/>
    <w:rsid w:val="007C0610"/>
    <w:rsid w:val="007C0647"/>
    <w:rsid w:val="007C09DB"/>
    <w:rsid w:val="007C0ACE"/>
    <w:rsid w:val="007C0E1C"/>
    <w:rsid w:val="007C1BD4"/>
    <w:rsid w:val="007C1EFE"/>
    <w:rsid w:val="007C2687"/>
    <w:rsid w:val="007C2FE9"/>
    <w:rsid w:val="007C3B86"/>
    <w:rsid w:val="007C3B99"/>
    <w:rsid w:val="007C3DA8"/>
    <w:rsid w:val="007C42AE"/>
    <w:rsid w:val="007C440D"/>
    <w:rsid w:val="007C457C"/>
    <w:rsid w:val="007C463D"/>
    <w:rsid w:val="007C4845"/>
    <w:rsid w:val="007C4D6A"/>
    <w:rsid w:val="007C52EF"/>
    <w:rsid w:val="007C5C05"/>
    <w:rsid w:val="007C5E8E"/>
    <w:rsid w:val="007C6C75"/>
    <w:rsid w:val="007C6D59"/>
    <w:rsid w:val="007C7A83"/>
    <w:rsid w:val="007C7C2C"/>
    <w:rsid w:val="007C7D55"/>
    <w:rsid w:val="007C7E56"/>
    <w:rsid w:val="007D036E"/>
    <w:rsid w:val="007D0817"/>
    <w:rsid w:val="007D0912"/>
    <w:rsid w:val="007D0CDE"/>
    <w:rsid w:val="007D113B"/>
    <w:rsid w:val="007D1628"/>
    <w:rsid w:val="007D1645"/>
    <w:rsid w:val="007D1BF7"/>
    <w:rsid w:val="007D1E51"/>
    <w:rsid w:val="007D2BE6"/>
    <w:rsid w:val="007D33F2"/>
    <w:rsid w:val="007D392B"/>
    <w:rsid w:val="007D394B"/>
    <w:rsid w:val="007D3A8D"/>
    <w:rsid w:val="007D3DAA"/>
    <w:rsid w:val="007D4712"/>
    <w:rsid w:val="007D49C3"/>
    <w:rsid w:val="007D4EBD"/>
    <w:rsid w:val="007D52E4"/>
    <w:rsid w:val="007D5657"/>
    <w:rsid w:val="007D6194"/>
    <w:rsid w:val="007D6780"/>
    <w:rsid w:val="007D69C1"/>
    <w:rsid w:val="007D6CBC"/>
    <w:rsid w:val="007D796C"/>
    <w:rsid w:val="007D79FD"/>
    <w:rsid w:val="007D7A43"/>
    <w:rsid w:val="007E0091"/>
    <w:rsid w:val="007E047F"/>
    <w:rsid w:val="007E049B"/>
    <w:rsid w:val="007E055A"/>
    <w:rsid w:val="007E0CF5"/>
    <w:rsid w:val="007E0EB2"/>
    <w:rsid w:val="007E12B5"/>
    <w:rsid w:val="007E15C5"/>
    <w:rsid w:val="007E1797"/>
    <w:rsid w:val="007E1885"/>
    <w:rsid w:val="007E1982"/>
    <w:rsid w:val="007E22B0"/>
    <w:rsid w:val="007E318C"/>
    <w:rsid w:val="007E3729"/>
    <w:rsid w:val="007E3841"/>
    <w:rsid w:val="007E3FB7"/>
    <w:rsid w:val="007E47A2"/>
    <w:rsid w:val="007E4A9E"/>
    <w:rsid w:val="007E5113"/>
    <w:rsid w:val="007E52E9"/>
    <w:rsid w:val="007E59C2"/>
    <w:rsid w:val="007E61D9"/>
    <w:rsid w:val="007E6308"/>
    <w:rsid w:val="007E6702"/>
    <w:rsid w:val="007E6C36"/>
    <w:rsid w:val="007E6F73"/>
    <w:rsid w:val="007E6FFD"/>
    <w:rsid w:val="007E717B"/>
    <w:rsid w:val="007E7558"/>
    <w:rsid w:val="007E7909"/>
    <w:rsid w:val="007E79E2"/>
    <w:rsid w:val="007E7B79"/>
    <w:rsid w:val="007E7BA7"/>
    <w:rsid w:val="007F03FE"/>
    <w:rsid w:val="007F0564"/>
    <w:rsid w:val="007F09BE"/>
    <w:rsid w:val="007F0A24"/>
    <w:rsid w:val="007F15AC"/>
    <w:rsid w:val="007F1700"/>
    <w:rsid w:val="007F1A0D"/>
    <w:rsid w:val="007F1E45"/>
    <w:rsid w:val="007F262F"/>
    <w:rsid w:val="007F26E8"/>
    <w:rsid w:val="007F293D"/>
    <w:rsid w:val="007F294A"/>
    <w:rsid w:val="007F2B81"/>
    <w:rsid w:val="007F2BC3"/>
    <w:rsid w:val="007F2FD9"/>
    <w:rsid w:val="007F3509"/>
    <w:rsid w:val="007F3963"/>
    <w:rsid w:val="007F3972"/>
    <w:rsid w:val="007F3B08"/>
    <w:rsid w:val="007F3CE8"/>
    <w:rsid w:val="007F405A"/>
    <w:rsid w:val="007F406B"/>
    <w:rsid w:val="007F40DE"/>
    <w:rsid w:val="007F43CB"/>
    <w:rsid w:val="007F445B"/>
    <w:rsid w:val="007F4862"/>
    <w:rsid w:val="007F49DF"/>
    <w:rsid w:val="007F4B20"/>
    <w:rsid w:val="007F51C3"/>
    <w:rsid w:val="007F5430"/>
    <w:rsid w:val="007F5454"/>
    <w:rsid w:val="007F55E2"/>
    <w:rsid w:val="007F589D"/>
    <w:rsid w:val="007F5F68"/>
    <w:rsid w:val="007F6B88"/>
    <w:rsid w:val="007F6EAD"/>
    <w:rsid w:val="007F7A56"/>
    <w:rsid w:val="008008FA"/>
    <w:rsid w:val="00800C42"/>
    <w:rsid w:val="00800CD8"/>
    <w:rsid w:val="00801607"/>
    <w:rsid w:val="00801F9F"/>
    <w:rsid w:val="0080203F"/>
    <w:rsid w:val="00802381"/>
    <w:rsid w:val="008026AB"/>
    <w:rsid w:val="00803206"/>
    <w:rsid w:val="00803D1C"/>
    <w:rsid w:val="00803D2D"/>
    <w:rsid w:val="008040E1"/>
    <w:rsid w:val="0080414A"/>
    <w:rsid w:val="008045E0"/>
    <w:rsid w:val="00804C0F"/>
    <w:rsid w:val="00804C8F"/>
    <w:rsid w:val="00805366"/>
    <w:rsid w:val="00805683"/>
    <w:rsid w:val="00805937"/>
    <w:rsid w:val="00805949"/>
    <w:rsid w:val="00805A28"/>
    <w:rsid w:val="00805F57"/>
    <w:rsid w:val="008075BF"/>
    <w:rsid w:val="008077D7"/>
    <w:rsid w:val="00807F5C"/>
    <w:rsid w:val="0081029B"/>
    <w:rsid w:val="00810321"/>
    <w:rsid w:val="008106A4"/>
    <w:rsid w:val="008111B7"/>
    <w:rsid w:val="0081177E"/>
    <w:rsid w:val="00811805"/>
    <w:rsid w:val="008123EA"/>
    <w:rsid w:val="00812B8F"/>
    <w:rsid w:val="00812D92"/>
    <w:rsid w:val="00812FA7"/>
    <w:rsid w:val="008132B6"/>
    <w:rsid w:val="0081335D"/>
    <w:rsid w:val="0081336D"/>
    <w:rsid w:val="00813A6A"/>
    <w:rsid w:val="00813A93"/>
    <w:rsid w:val="00813B42"/>
    <w:rsid w:val="00813C9A"/>
    <w:rsid w:val="00814070"/>
    <w:rsid w:val="0081481B"/>
    <w:rsid w:val="00814D0C"/>
    <w:rsid w:val="00814D87"/>
    <w:rsid w:val="00815035"/>
    <w:rsid w:val="008150B0"/>
    <w:rsid w:val="00815D19"/>
    <w:rsid w:val="00816390"/>
    <w:rsid w:val="00816998"/>
    <w:rsid w:val="008172F6"/>
    <w:rsid w:val="00817C7A"/>
    <w:rsid w:val="00817ECC"/>
    <w:rsid w:val="00817FFE"/>
    <w:rsid w:val="00820020"/>
    <w:rsid w:val="00820813"/>
    <w:rsid w:val="00820911"/>
    <w:rsid w:val="00820D08"/>
    <w:rsid w:val="00820EAE"/>
    <w:rsid w:val="00821D05"/>
    <w:rsid w:val="0082256E"/>
    <w:rsid w:val="00822808"/>
    <w:rsid w:val="00823A2D"/>
    <w:rsid w:val="00823D38"/>
    <w:rsid w:val="0082423F"/>
    <w:rsid w:val="008244F7"/>
    <w:rsid w:val="0082476D"/>
    <w:rsid w:val="008247BF"/>
    <w:rsid w:val="00824DB6"/>
    <w:rsid w:val="0082514B"/>
    <w:rsid w:val="00825207"/>
    <w:rsid w:val="00825433"/>
    <w:rsid w:val="00825695"/>
    <w:rsid w:val="0082639D"/>
    <w:rsid w:val="00826448"/>
    <w:rsid w:val="00826549"/>
    <w:rsid w:val="008266C9"/>
    <w:rsid w:val="00826733"/>
    <w:rsid w:val="008268F2"/>
    <w:rsid w:val="00826A34"/>
    <w:rsid w:val="00826E0D"/>
    <w:rsid w:val="008270A0"/>
    <w:rsid w:val="008270CB"/>
    <w:rsid w:val="00827172"/>
    <w:rsid w:val="008274EF"/>
    <w:rsid w:val="00827AAF"/>
    <w:rsid w:val="00827ED2"/>
    <w:rsid w:val="008306FD"/>
    <w:rsid w:val="0083089C"/>
    <w:rsid w:val="008308CA"/>
    <w:rsid w:val="00831158"/>
    <w:rsid w:val="00831305"/>
    <w:rsid w:val="00831517"/>
    <w:rsid w:val="00831762"/>
    <w:rsid w:val="00831AF7"/>
    <w:rsid w:val="00831B75"/>
    <w:rsid w:val="00831C54"/>
    <w:rsid w:val="008322CD"/>
    <w:rsid w:val="00832A8E"/>
    <w:rsid w:val="00832AA5"/>
    <w:rsid w:val="00833352"/>
    <w:rsid w:val="00833DCF"/>
    <w:rsid w:val="00833EF5"/>
    <w:rsid w:val="00834647"/>
    <w:rsid w:val="00834EF6"/>
    <w:rsid w:val="008355ED"/>
    <w:rsid w:val="00835759"/>
    <w:rsid w:val="00835B7E"/>
    <w:rsid w:val="00835CA4"/>
    <w:rsid w:val="008363D7"/>
    <w:rsid w:val="008365A7"/>
    <w:rsid w:val="008366EA"/>
    <w:rsid w:val="00836816"/>
    <w:rsid w:val="008369FB"/>
    <w:rsid w:val="008370A4"/>
    <w:rsid w:val="008370DF"/>
    <w:rsid w:val="00837277"/>
    <w:rsid w:val="008372BC"/>
    <w:rsid w:val="008375DC"/>
    <w:rsid w:val="00837868"/>
    <w:rsid w:val="00837C8F"/>
    <w:rsid w:val="0084046C"/>
    <w:rsid w:val="008407A7"/>
    <w:rsid w:val="008408C1"/>
    <w:rsid w:val="00840F43"/>
    <w:rsid w:val="00840F55"/>
    <w:rsid w:val="00841A74"/>
    <w:rsid w:val="008422F8"/>
    <w:rsid w:val="008427D3"/>
    <w:rsid w:val="00842880"/>
    <w:rsid w:val="00842E68"/>
    <w:rsid w:val="00842F05"/>
    <w:rsid w:val="008434DA"/>
    <w:rsid w:val="0084446B"/>
    <w:rsid w:val="008444B1"/>
    <w:rsid w:val="00844617"/>
    <w:rsid w:val="00844B78"/>
    <w:rsid w:val="008455A8"/>
    <w:rsid w:val="00845B22"/>
    <w:rsid w:val="00845BC7"/>
    <w:rsid w:val="008460CD"/>
    <w:rsid w:val="008464DA"/>
    <w:rsid w:val="00846536"/>
    <w:rsid w:val="0084676B"/>
    <w:rsid w:val="00846794"/>
    <w:rsid w:val="00846955"/>
    <w:rsid w:val="00846B8B"/>
    <w:rsid w:val="00846D6E"/>
    <w:rsid w:val="00847042"/>
    <w:rsid w:val="008470AA"/>
    <w:rsid w:val="008473CD"/>
    <w:rsid w:val="00847803"/>
    <w:rsid w:val="00847A98"/>
    <w:rsid w:val="00847C9F"/>
    <w:rsid w:val="00847CF7"/>
    <w:rsid w:val="00847FF7"/>
    <w:rsid w:val="00850875"/>
    <w:rsid w:val="00850E62"/>
    <w:rsid w:val="008511AD"/>
    <w:rsid w:val="00851301"/>
    <w:rsid w:val="008515E8"/>
    <w:rsid w:val="00852378"/>
    <w:rsid w:val="008526F6"/>
    <w:rsid w:val="00852913"/>
    <w:rsid w:val="00852D38"/>
    <w:rsid w:val="0085363F"/>
    <w:rsid w:val="00853B0A"/>
    <w:rsid w:val="00853C13"/>
    <w:rsid w:val="00854164"/>
    <w:rsid w:val="00854398"/>
    <w:rsid w:val="0085465D"/>
    <w:rsid w:val="00854DC3"/>
    <w:rsid w:val="00855106"/>
    <w:rsid w:val="008552E7"/>
    <w:rsid w:val="00855C62"/>
    <w:rsid w:val="00856244"/>
    <w:rsid w:val="008567E9"/>
    <w:rsid w:val="00856D1E"/>
    <w:rsid w:val="00856EB4"/>
    <w:rsid w:val="0085731A"/>
    <w:rsid w:val="00857440"/>
    <w:rsid w:val="0085776A"/>
    <w:rsid w:val="008579B5"/>
    <w:rsid w:val="00860582"/>
    <w:rsid w:val="00860735"/>
    <w:rsid w:val="00860DD8"/>
    <w:rsid w:val="00860EA0"/>
    <w:rsid w:val="00861102"/>
    <w:rsid w:val="008626CE"/>
    <w:rsid w:val="00862AF9"/>
    <w:rsid w:val="00862C2B"/>
    <w:rsid w:val="00862C9C"/>
    <w:rsid w:val="008632D6"/>
    <w:rsid w:val="00863334"/>
    <w:rsid w:val="008635E9"/>
    <w:rsid w:val="00864CAC"/>
    <w:rsid w:val="0086584B"/>
    <w:rsid w:val="00865C0A"/>
    <w:rsid w:val="00865E7E"/>
    <w:rsid w:val="0086603E"/>
    <w:rsid w:val="00866203"/>
    <w:rsid w:val="00866842"/>
    <w:rsid w:val="008678BB"/>
    <w:rsid w:val="00867E7A"/>
    <w:rsid w:val="0087011E"/>
    <w:rsid w:val="00870298"/>
    <w:rsid w:val="00870BDF"/>
    <w:rsid w:val="00870C77"/>
    <w:rsid w:val="00870F45"/>
    <w:rsid w:val="008711FE"/>
    <w:rsid w:val="008722FB"/>
    <w:rsid w:val="00872370"/>
    <w:rsid w:val="008725C8"/>
    <w:rsid w:val="00872D34"/>
    <w:rsid w:val="00872EC5"/>
    <w:rsid w:val="0087346D"/>
    <w:rsid w:val="0087356F"/>
    <w:rsid w:val="008735CC"/>
    <w:rsid w:val="00873726"/>
    <w:rsid w:val="0087398F"/>
    <w:rsid w:val="00874426"/>
    <w:rsid w:val="00874584"/>
    <w:rsid w:val="00874F6F"/>
    <w:rsid w:val="0087545F"/>
    <w:rsid w:val="00875BAA"/>
    <w:rsid w:val="008762B4"/>
    <w:rsid w:val="00877063"/>
    <w:rsid w:val="0087770B"/>
    <w:rsid w:val="00877BA5"/>
    <w:rsid w:val="00877E43"/>
    <w:rsid w:val="0088149C"/>
    <w:rsid w:val="008815BF"/>
    <w:rsid w:val="00881BC9"/>
    <w:rsid w:val="00882002"/>
    <w:rsid w:val="0088210F"/>
    <w:rsid w:val="00882220"/>
    <w:rsid w:val="008823B4"/>
    <w:rsid w:val="008823D2"/>
    <w:rsid w:val="008823D7"/>
    <w:rsid w:val="00882742"/>
    <w:rsid w:val="00882C00"/>
    <w:rsid w:val="00882D83"/>
    <w:rsid w:val="00883223"/>
    <w:rsid w:val="0088330F"/>
    <w:rsid w:val="00883630"/>
    <w:rsid w:val="00883883"/>
    <w:rsid w:val="00884262"/>
    <w:rsid w:val="008842C4"/>
    <w:rsid w:val="008846EE"/>
    <w:rsid w:val="008853C2"/>
    <w:rsid w:val="008856E6"/>
    <w:rsid w:val="00885754"/>
    <w:rsid w:val="00885860"/>
    <w:rsid w:val="008859D4"/>
    <w:rsid w:val="00885A6D"/>
    <w:rsid w:val="00885DE1"/>
    <w:rsid w:val="00885DFD"/>
    <w:rsid w:val="00885F1D"/>
    <w:rsid w:val="00886501"/>
    <w:rsid w:val="008867A2"/>
    <w:rsid w:val="00886AE1"/>
    <w:rsid w:val="0088760C"/>
    <w:rsid w:val="00887623"/>
    <w:rsid w:val="008878D2"/>
    <w:rsid w:val="00887A9F"/>
    <w:rsid w:val="0089010E"/>
    <w:rsid w:val="008902CB"/>
    <w:rsid w:val="0089095B"/>
    <w:rsid w:val="00890C81"/>
    <w:rsid w:val="00890E60"/>
    <w:rsid w:val="00890FF5"/>
    <w:rsid w:val="008911AF"/>
    <w:rsid w:val="00891420"/>
    <w:rsid w:val="00891A2B"/>
    <w:rsid w:val="008928C1"/>
    <w:rsid w:val="00892AFE"/>
    <w:rsid w:val="00892BA3"/>
    <w:rsid w:val="00892C3E"/>
    <w:rsid w:val="00892CB3"/>
    <w:rsid w:val="00893186"/>
    <w:rsid w:val="00893F95"/>
    <w:rsid w:val="00894055"/>
    <w:rsid w:val="008943A1"/>
    <w:rsid w:val="00894EFE"/>
    <w:rsid w:val="00895420"/>
    <w:rsid w:val="0089581D"/>
    <w:rsid w:val="00895EF8"/>
    <w:rsid w:val="00896CFC"/>
    <w:rsid w:val="00897428"/>
    <w:rsid w:val="00897884"/>
    <w:rsid w:val="008979FE"/>
    <w:rsid w:val="00897C61"/>
    <w:rsid w:val="00897EA7"/>
    <w:rsid w:val="00897F22"/>
    <w:rsid w:val="008A00E2"/>
    <w:rsid w:val="008A041E"/>
    <w:rsid w:val="008A05FE"/>
    <w:rsid w:val="008A0765"/>
    <w:rsid w:val="008A09C4"/>
    <w:rsid w:val="008A0C07"/>
    <w:rsid w:val="008A14E4"/>
    <w:rsid w:val="008A1CDB"/>
    <w:rsid w:val="008A1E3D"/>
    <w:rsid w:val="008A2285"/>
    <w:rsid w:val="008A23FC"/>
    <w:rsid w:val="008A240D"/>
    <w:rsid w:val="008A25E3"/>
    <w:rsid w:val="008A29A2"/>
    <w:rsid w:val="008A2E7B"/>
    <w:rsid w:val="008A3B69"/>
    <w:rsid w:val="008A3C6B"/>
    <w:rsid w:val="008A3CCF"/>
    <w:rsid w:val="008A42D3"/>
    <w:rsid w:val="008A494F"/>
    <w:rsid w:val="008A4AC5"/>
    <w:rsid w:val="008A4DDA"/>
    <w:rsid w:val="008A547F"/>
    <w:rsid w:val="008A5616"/>
    <w:rsid w:val="008A5703"/>
    <w:rsid w:val="008A5B18"/>
    <w:rsid w:val="008A6032"/>
    <w:rsid w:val="008A60E6"/>
    <w:rsid w:val="008A6413"/>
    <w:rsid w:val="008A65D4"/>
    <w:rsid w:val="008A676D"/>
    <w:rsid w:val="008A69BB"/>
    <w:rsid w:val="008A6F19"/>
    <w:rsid w:val="008A6F85"/>
    <w:rsid w:val="008A6FD1"/>
    <w:rsid w:val="008A7409"/>
    <w:rsid w:val="008A774A"/>
    <w:rsid w:val="008B08C7"/>
    <w:rsid w:val="008B0975"/>
    <w:rsid w:val="008B0D59"/>
    <w:rsid w:val="008B1790"/>
    <w:rsid w:val="008B1A3E"/>
    <w:rsid w:val="008B1FDD"/>
    <w:rsid w:val="008B2051"/>
    <w:rsid w:val="008B2271"/>
    <w:rsid w:val="008B2396"/>
    <w:rsid w:val="008B23F2"/>
    <w:rsid w:val="008B24C6"/>
    <w:rsid w:val="008B343C"/>
    <w:rsid w:val="008B3887"/>
    <w:rsid w:val="008B3BE3"/>
    <w:rsid w:val="008B3EAD"/>
    <w:rsid w:val="008B461F"/>
    <w:rsid w:val="008B4D3D"/>
    <w:rsid w:val="008B51EF"/>
    <w:rsid w:val="008B52F2"/>
    <w:rsid w:val="008B56EA"/>
    <w:rsid w:val="008B57C6"/>
    <w:rsid w:val="008B6427"/>
    <w:rsid w:val="008B6888"/>
    <w:rsid w:val="008B69B5"/>
    <w:rsid w:val="008B74A9"/>
    <w:rsid w:val="008B78A5"/>
    <w:rsid w:val="008B79DD"/>
    <w:rsid w:val="008B7B1E"/>
    <w:rsid w:val="008C0464"/>
    <w:rsid w:val="008C06C4"/>
    <w:rsid w:val="008C0F14"/>
    <w:rsid w:val="008C1114"/>
    <w:rsid w:val="008C1122"/>
    <w:rsid w:val="008C1322"/>
    <w:rsid w:val="008C1A13"/>
    <w:rsid w:val="008C1A8E"/>
    <w:rsid w:val="008C1C41"/>
    <w:rsid w:val="008C22F4"/>
    <w:rsid w:val="008C2807"/>
    <w:rsid w:val="008C293A"/>
    <w:rsid w:val="008C2EC8"/>
    <w:rsid w:val="008C300A"/>
    <w:rsid w:val="008C36F6"/>
    <w:rsid w:val="008C410A"/>
    <w:rsid w:val="008C422C"/>
    <w:rsid w:val="008C42F1"/>
    <w:rsid w:val="008C472C"/>
    <w:rsid w:val="008C4937"/>
    <w:rsid w:val="008C4C35"/>
    <w:rsid w:val="008C4F46"/>
    <w:rsid w:val="008C5782"/>
    <w:rsid w:val="008C59F2"/>
    <w:rsid w:val="008C5B1F"/>
    <w:rsid w:val="008C61B8"/>
    <w:rsid w:val="008C6611"/>
    <w:rsid w:val="008C6618"/>
    <w:rsid w:val="008C6754"/>
    <w:rsid w:val="008C69FD"/>
    <w:rsid w:val="008C6A17"/>
    <w:rsid w:val="008C71BB"/>
    <w:rsid w:val="008C7DAA"/>
    <w:rsid w:val="008D0D47"/>
    <w:rsid w:val="008D0E8E"/>
    <w:rsid w:val="008D1020"/>
    <w:rsid w:val="008D12FE"/>
    <w:rsid w:val="008D17DD"/>
    <w:rsid w:val="008D18D6"/>
    <w:rsid w:val="008D1A18"/>
    <w:rsid w:val="008D2793"/>
    <w:rsid w:val="008D2DBB"/>
    <w:rsid w:val="008D2E28"/>
    <w:rsid w:val="008D2E4A"/>
    <w:rsid w:val="008D3BCF"/>
    <w:rsid w:val="008D3F72"/>
    <w:rsid w:val="008D44AC"/>
    <w:rsid w:val="008D45F0"/>
    <w:rsid w:val="008D4889"/>
    <w:rsid w:val="008D4AC4"/>
    <w:rsid w:val="008D4D77"/>
    <w:rsid w:val="008D4E78"/>
    <w:rsid w:val="008D53F7"/>
    <w:rsid w:val="008D5CB1"/>
    <w:rsid w:val="008D5D9A"/>
    <w:rsid w:val="008D5DED"/>
    <w:rsid w:val="008D6331"/>
    <w:rsid w:val="008D6550"/>
    <w:rsid w:val="008D6D24"/>
    <w:rsid w:val="008D7395"/>
    <w:rsid w:val="008D73CF"/>
    <w:rsid w:val="008D7FE8"/>
    <w:rsid w:val="008E00D6"/>
    <w:rsid w:val="008E0920"/>
    <w:rsid w:val="008E0CCA"/>
    <w:rsid w:val="008E0F2A"/>
    <w:rsid w:val="008E10CD"/>
    <w:rsid w:val="008E1488"/>
    <w:rsid w:val="008E27F6"/>
    <w:rsid w:val="008E28B4"/>
    <w:rsid w:val="008E2A0A"/>
    <w:rsid w:val="008E31F9"/>
    <w:rsid w:val="008E391A"/>
    <w:rsid w:val="008E3E0F"/>
    <w:rsid w:val="008E4B91"/>
    <w:rsid w:val="008E4E6C"/>
    <w:rsid w:val="008E5A85"/>
    <w:rsid w:val="008E5BF0"/>
    <w:rsid w:val="008E5E08"/>
    <w:rsid w:val="008E6473"/>
    <w:rsid w:val="008E652D"/>
    <w:rsid w:val="008E65BA"/>
    <w:rsid w:val="008E6B71"/>
    <w:rsid w:val="008E6F17"/>
    <w:rsid w:val="008E7019"/>
    <w:rsid w:val="008E7AAB"/>
    <w:rsid w:val="008E7C93"/>
    <w:rsid w:val="008F03C8"/>
    <w:rsid w:val="008F03FC"/>
    <w:rsid w:val="008F0496"/>
    <w:rsid w:val="008F0641"/>
    <w:rsid w:val="008F0DFC"/>
    <w:rsid w:val="008F0DFE"/>
    <w:rsid w:val="008F1070"/>
    <w:rsid w:val="008F137A"/>
    <w:rsid w:val="008F1B29"/>
    <w:rsid w:val="008F25B1"/>
    <w:rsid w:val="008F27C2"/>
    <w:rsid w:val="008F298B"/>
    <w:rsid w:val="008F3630"/>
    <w:rsid w:val="008F3660"/>
    <w:rsid w:val="008F3AA5"/>
    <w:rsid w:val="008F3B2E"/>
    <w:rsid w:val="008F3F2D"/>
    <w:rsid w:val="008F4205"/>
    <w:rsid w:val="008F4402"/>
    <w:rsid w:val="008F46B7"/>
    <w:rsid w:val="008F480C"/>
    <w:rsid w:val="008F50EC"/>
    <w:rsid w:val="008F5187"/>
    <w:rsid w:val="008F56C3"/>
    <w:rsid w:val="008F5A46"/>
    <w:rsid w:val="008F5BEB"/>
    <w:rsid w:val="008F62E6"/>
    <w:rsid w:val="008F6414"/>
    <w:rsid w:val="008F642B"/>
    <w:rsid w:val="008F642C"/>
    <w:rsid w:val="008F6876"/>
    <w:rsid w:val="008F6A85"/>
    <w:rsid w:val="008F6C8E"/>
    <w:rsid w:val="008F6E24"/>
    <w:rsid w:val="008F72E8"/>
    <w:rsid w:val="008F75F9"/>
    <w:rsid w:val="008F7713"/>
    <w:rsid w:val="008F7A73"/>
    <w:rsid w:val="008F7BBA"/>
    <w:rsid w:val="008F7E66"/>
    <w:rsid w:val="009001A5"/>
    <w:rsid w:val="00900EB7"/>
    <w:rsid w:val="009013F0"/>
    <w:rsid w:val="0090247C"/>
    <w:rsid w:val="00902490"/>
    <w:rsid w:val="00903D90"/>
    <w:rsid w:val="009043EE"/>
    <w:rsid w:val="00904959"/>
    <w:rsid w:val="0090499E"/>
    <w:rsid w:val="009049D2"/>
    <w:rsid w:val="00904A91"/>
    <w:rsid w:val="00904DEA"/>
    <w:rsid w:val="00905592"/>
    <w:rsid w:val="0090570D"/>
    <w:rsid w:val="00905D23"/>
    <w:rsid w:val="00905E26"/>
    <w:rsid w:val="00905F17"/>
    <w:rsid w:val="00905FFF"/>
    <w:rsid w:val="0090696F"/>
    <w:rsid w:val="00906982"/>
    <w:rsid w:val="009072B5"/>
    <w:rsid w:val="009072D1"/>
    <w:rsid w:val="00910187"/>
    <w:rsid w:val="0091047F"/>
    <w:rsid w:val="00910F89"/>
    <w:rsid w:val="00911548"/>
    <w:rsid w:val="009115F7"/>
    <w:rsid w:val="009115F9"/>
    <w:rsid w:val="009119C6"/>
    <w:rsid w:val="00911B94"/>
    <w:rsid w:val="00911DF3"/>
    <w:rsid w:val="00912495"/>
    <w:rsid w:val="00912B07"/>
    <w:rsid w:val="00912D3B"/>
    <w:rsid w:val="00913039"/>
    <w:rsid w:val="0091392F"/>
    <w:rsid w:val="00913E0B"/>
    <w:rsid w:val="009141B6"/>
    <w:rsid w:val="009141EE"/>
    <w:rsid w:val="00914E44"/>
    <w:rsid w:val="00915409"/>
    <w:rsid w:val="009155D4"/>
    <w:rsid w:val="009158D5"/>
    <w:rsid w:val="00915CA8"/>
    <w:rsid w:val="00915ECA"/>
    <w:rsid w:val="009161B1"/>
    <w:rsid w:val="009167DB"/>
    <w:rsid w:val="009169DC"/>
    <w:rsid w:val="00916A48"/>
    <w:rsid w:val="00916A57"/>
    <w:rsid w:val="00916DDD"/>
    <w:rsid w:val="00917329"/>
    <w:rsid w:val="0091733F"/>
    <w:rsid w:val="009174CB"/>
    <w:rsid w:val="0091752E"/>
    <w:rsid w:val="009177E6"/>
    <w:rsid w:val="00917858"/>
    <w:rsid w:val="009209D9"/>
    <w:rsid w:val="00920CA6"/>
    <w:rsid w:val="00920F0E"/>
    <w:rsid w:val="00921474"/>
    <w:rsid w:val="009215EF"/>
    <w:rsid w:val="00921891"/>
    <w:rsid w:val="00921A03"/>
    <w:rsid w:val="009221C2"/>
    <w:rsid w:val="009225C3"/>
    <w:rsid w:val="00922868"/>
    <w:rsid w:val="00922F53"/>
    <w:rsid w:val="00923300"/>
    <w:rsid w:val="0092335A"/>
    <w:rsid w:val="00923880"/>
    <w:rsid w:val="00923A63"/>
    <w:rsid w:val="0092400F"/>
    <w:rsid w:val="00924AA8"/>
    <w:rsid w:val="00924AC4"/>
    <w:rsid w:val="00924B03"/>
    <w:rsid w:val="00924BA5"/>
    <w:rsid w:val="00925158"/>
    <w:rsid w:val="00925165"/>
    <w:rsid w:val="0092519C"/>
    <w:rsid w:val="009258CA"/>
    <w:rsid w:val="00925B21"/>
    <w:rsid w:val="00925E94"/>
    <w:rsid w:val="00926CFB"/>
    <w:rsid w:val="00927C58"/>
    <w:rsid w:val="00927CB8"/>
    <w:rsid w:val="00927E02"/>
    <w:rsid w:val="00927F24"/>
    <w:rsid w:val="009303DA"/>
    <w:rsid w:val="00930428"/>
    <w:rsid w:val="0093049B"/>
    <w:rsid w:val="009304D0"/>
    <w:rsid w:val="009306AB"/>
    <w:rsid w:val="009306DE"/>
    <w:rsid w:val="0093089D"/>
    <w:rsid w:val="009314BB"/>
    <w:rsid w:val="009328E0"/>
    <w:rsid w:val="009329A2"/>
    <w:rsid w:val="00932C7A"/>
    <w:rsid w:val="009333CC"/>
    <w:rsid w:val="00933927"/>
    <w:rsid w:val="009342CB"/>
    <w:rsid w:val="00934356"/>
    <w:rsid w:val="0093456C"/>
    <w:rsid w:val="0093466C"/>
    <w:rsid w:val="0093477A"/>
    <w:rsid w:val="00934818"/>
    <w:rsid w:val="00934A54"/>
    <w:rsid w:val="00934E60"/>
    <w:rsid w:val="00934FBC"/>
    <w:rsid w:val="00935042"/>
    <w:rsid w:val="00935139"/>
    <w:rsid w:val="009351DC"/>
    <w:rsid w:val="00935513"/>
    <w:rsid w:val="00935B8B"/>
    <w:rsid w:val="00935D8C"/>
    <w:rsid w:val="00935F21"/>
    <w:rsid w:val="00936118"/>
    <w:rsid w:val="00936ED1"/>
    <w:rsid w:val="00937112"/>
    <w:rsid w:val="00937282"/>
    <w:rsid w:val="0093735C"/>
    <w:rsid w:val="0093746D"/>
    <w:rsid w:val="0093749A"/>
    <w:rsid w:val="009375DA"/>
    <w:rsid w:val="00937698"/>
    <w:rsid w:val="00937874"/>
    <w:rsid w:val="009379CD"/>
    <w:rsid w:val="00937C8C"/>
    <w:rsid w:val="00940189"/>
    <w:rsid w:val="00940371"/>
    <w:rsid w:val="0094075C"/>
    <w:rsid w:val="00941157"/>
    <w:rsid w:val="00941E5C"/>
    <w:rsid w:val="00941F60"/>
    <w:rsid w:val="00942800"/>
    <w:rsid w:val="00942925"/>
    <w:rsid w:val="00942A4B"/>
    <w:rsid w:val="00942BAA"/>
    <w:rsid w:val="00942CE7"/>
    <w:rsid w:val="00942CF4"/>
    <w:rsid w:val="00942F1D"/>
    <w:rsid w:val="00943173"/>
    <w:rsid w:val="00943476"/>
    <w:rsid w:val="00943502"/>
    <w:rsid w:val="009435E8"/>
    <w:rsid w:val="0094374B"/>
    <w:rsid w:val="00943996"/>
    <w:rsid w:val="00944254"/>
    <w:rsid w:val="00944504"/>
    <w:rsid w:val="009445A9"/>
    <w:rsid w:val="00944902"/>
    <w:rsid w:val="00944DB6"/>
    <w:rsid w:val="00944EB5"/>
    <w:rsid w:val="00944F68"/>
    <w:rsid w:val="0094515B"/>
    <w:rsid w:val="00945264"/>
    <w:rsid w:val="00945786"/>
    <w:rsid w:val="009459AA"/>
    <w:rsid w:val="0094641A"/>
    <w:rsid w:val="0094648C"/>
    <w:rsid w:val="00946F19"/>
    <w:rsid w:val="00946F7F"/>
    <w:rsid w:val="009473DA"/>
    <w:rsid w:val="009478A0"/>
    <w:rsid w:val="009479E2"/>
    <w:rsid w:val="00947A0D"/>
    <w:rsid w:val="00947D92"/>
    <w:rsid w:val="00947F50"/>
    <w:rsid w:val="0095025D"/>
    <w:rsid w:val="00950489"/>
    <w:rsid w:val="009504A7"/>
    <w:rsid w:val="009505AC"/>
    <w:rsid w:val="009509DD"/>
    <w:rsid w:val="00950F28"/>
    <w:rsid w:val="009512C1"/>
    <w:rsid w:val="00951417"/>
    <w:rsid w:val="009519B3"/>
    <w:rsid w:val="00952200"/>
    <w:rsid w:val="009522D0"/>
    <w:rsid w:val="00952626"/>
    <w:rsid w:val="00952645"/>
    <w:rsid w:val="00952C49"/>
    <w:rsid w:val="00952D98"/>
    <w:rsid w:val="00952F8B"/>
    <w:rsid w:val="0095369D"/>
    <w:rsid w:val="009538A7"/>
    <w:rsid w:val="00953D14"/>
    <w:rsid w:val="0095404B"/>
    <w:rsid w:val="0095445C"/>
    <w:rsid w:val="00954A0A"/>
    <w:rsid w:val="00955479"/>
    <w:rsid w:val="00955851"/>
    <w:rsid w:val="00955BB6"/>
    <w:rsid w:val="00955EC5"/>
    <w:rsid w:val="00956421"/>
    <w:rsid w:val="00956938"/>
    <w:rsid w:val="00956DEC"/>
    <w:rsid w:val="00956F0D"/>
    <w:rsid w:val="00956F53"/>
    <w:rsid w:val="00956FA9"/>
    <w:rsid w:val="009575C8"/>
    <w:rsid w:val="009575E5"/>
    <w:rsid w:val="009575F1"/>
    <w:rsid w:val="009577BC"/>
    <w:rsid w:val="00957A5F"/>
    <w:rsid w:val="009600F5"/>
    <w:rsid w:val="00960B3D"/>
    <w:rsid w:val="009613CF"/>
    <w:rsid w:val="009618B5"/>
    <w:rsid w:val="00961C3D"/>
    <w:rsid w:val="00961ED9"/>
    <w:rsid w:val="009623E0"/>
    <w:rsid w:val="0096242E"/>
    <w:rsid w:val="009624EB"/>
    <w:rsid w:val="0096269C"/>
    <w:rsid w:val="0096278C"/>
    <w:rsid w:val="009628EF"/>
    <w:rsid w:val="00962A6E"/>
    <w:rsid w:val="009630FE"/>
    <w:rsid w:val="00963266"/>
    <w:rsid w:val="00963392"/>
    <w:rsid w:val="009633E1"/>
    <w:rsid w:val="009636EA"/>
    <w:rsid w:val="0096415A"/>
    <w:rsid w:val="0096435D"/>
    <w:rsid w:val="00964494"/>
    <w:rsid w:val="00964632"/>
    <w:rsid w:val="009655DB"/>
    <w:rsid w:val="009663EC"/>
    <w:rsid w:val="0096644D"/>
    <w:rsid w:val="00966526"/>
    <w:rsid w:val="0096658D"/>
    <w:rsid w:val="009666DE"/>
    <w:rsid w:val="00966876"/>
    <w:rsid w:val="00966B0B"/>
    <w:rsid w:val="00966C1F"/>
    <w:rsid w:val="00967344"/>
    <w:rsid w:val="00967544"/>
    <w:rsid w:val="00967D5B"/>
    <w:rsid w:val="00967FBE"/>
    <w:rsid w:val="0097019B"/>
    <w:rsid w:val="009708DF"/>
    <w:rsid w:val="0097093B"/>
    <w:rsid w:val="009710B4"/>
    <w:rsid w:val="009710F6"/>
    <w:rsid w:val="00971415"/>
    <w:rsid w:val="0097141B"/>
    <w:rsid w:val="009714B0"/>
    <w:rsid w:val="009724DF"/>
    <w:rsid w:val="0097291C"/>
    <w:rsid w:val="009729DC"/>
    <w:rsid w:val="00972A7A"/>
    <w:rsid w:val="00972B93"/>
    <w:rsid w:val="00973032"/>
    <w:rsid w:val="00973764"/>
    <w:rsid w:val="00973810"/>
    <w:rsid w:val="00973830"/>
    <w:rsid w:val="00973917"/>
    <w:rsid w:val="00973AD9"/>
    <w:rsid w:val="00973BBD"/>
    <w:rsid w:val="00973EF8"/>
    <w:rsid w:val="00974480"/>
    <w:rsid w:val="00974831"/>
    <w:rsid w:val="009761B0"/>
    <w:rsid w:val="00976201"/>
    <w:rsid w:val="0097639B"/>
    <w:rsid w:val="009764D9"/>
    <w:rsid w:val="00976564"/>
    <w:rsid w:val="00976D07"/>
    <w:rsid w:val="00977201"/>
    <w:rsid w:val="0097790E"/>
    <w:rsid w:val="00977B0F"/>
    <w:rsid w:val="00977E0B"/>
    <w:rsid w:val="00977E59"/>
    <w:rsid w:val="009800B9"/>
    <w:rsid w:val="009800D0"/>
    <w:rsid w:val="0098074E"/>
    <w:rsid w:val="0098083F"/>
    <w:rsid w:val="00980A1B"/>
    <w:rsid w:val="00980FBC"/>
    <w:rsid w:val="00981138"/>
    <w:rsid w:val="0098145B"/>
    <w:rsid w:val="00981AC1"/>
    <w:rsid w:val="00982035"/>
    <w:rsid w:val="009822F2"/>
    <w:rsid w:val="009829D4"/>
    <w:rsid w:val="00983098"/>
    <w:rsid w:val="009837B5"/>
    <w:rsid w:val="00983973"/>
    <w:rsid w:val="00983B7F"/>
    <w:rsid w:val="0098454A"/>
    <w:rsid w:val="009846A3"/>
    <w:rsid w:val="00984817"/>
    <w:rsid w:val="00984867"/>
    <w:rsid w:val="0098493F"/>
    <w:rsid w:val="00984E7F"/>
    <w:rsid w:val="00985A64"/>
    <w:rsid w:val="00985B46"/>
    <w:rsid w:val="0098658A"/>
    <w:rsid w:val="00986688"/>
    <w:rsid w:val="009869C0"/>
    <w:rsid w:val="009874A0"/>
    <w:rsid w:val="009874CC"/>
    <w:rsid w:val="009876E3"/>
    <w:rsid w:val="0098777F"/>
    <w:rsid w:val="00987D2E"/>
    <w:rsid w:val="00987DF2"/>
    <w:rsid w:val="0099002B"/>
    <w:rsid w:val="00990110"/>
    <w:rsid w:val="00990829"/>
    <w:rsid w:val="009909B9"/>
    <w:rsid w:val="00990B53"/>
    <w:rsid w:val="00990CEC"/>
    <w:rsid w:val="009914D9"/>
    <w:rsid w:val="009916A9"/>
    <w:rsid w:val="00991B73"/>
    <w:rsid w:val="0099221A"/>
    <w:rsid w:val="009926AC"/>
    <w:rsid w:val="00992769"/>
    <w:rsid w:val="0099287D"/>
    <w:rsid w:val="0099296E"/>
    <w:rsid w:val="00992F1F"/>
    <w:rsid w:val="009931A8"/>
    <w:rsid w:val="0099331B"/>
    <w:rsid w:val="009933ED"/>
    <w:rsid w:val="00993622"/>
    <w:rsid w:val="00993A8F"/>
    <w:rsid w:val="00993EAD"/>
    <w:rsid w:val="00994187"/>
    <w:rsid w:val="009945F4"/>
    <w:rsid w:val="009946E1"/>
    <w:rsid w:val="00994C35"/>
    <w:rsid w:val="00994E3A"/>
    <w:rsid w:val="009950BF"/>
    <w:rsid w:val="0099535C"/>
    <w:rsid w:val="00995456"/>
    <w:rsid w:val="009959D4"/>
    <w:rsid w:val="00996005"/>
    <w:rsid w:val="00996241"/>
    <w:rsid w:val="0099628D"/>
    <w:rsid w:val="009962CD"/>
    <w:rsid w:val="009962CE"/>
    <w:rsid w:val="009967D6"/>
    <w:rsid w:val="00996953"/>
    <w:rsid w:val="00996DF5"/>
    <w:rsid w:val="00997114"/>
    <w:rsid w:val="009973E6"/>
    <w:rsid w:val="00997598"/>
    <w:rsid w:val="00997B01"/>
    <w:rsid w:val="00997D49"/>
    <w:rsid w:val="009A050B"/>
    <w:rsid w:val="009A054B"/>
    <w:rsid w:val="009A0681"/>
    <w:rsid w:val="009A0721"/>
    <w:rsid w:val="009A0730"/>
    <w:rsid w:val="009A0862"/>
    <w:rsid w:val="009A10FF"/>
    <w:rsid w:val="009A1111"/>
    <w:rsid w:val="009A1A85"/>
    <w:rsid w:val="009A1BB8"/>
    <w:rsid w:val="009A1CB1"/>
    <w:rsid w:val="009A1E01"/>
    <w:rsid w:val="009A2420"/>
    <w:rsid w:val="009A24EC"/>
    <w:rsid w:val="009A3204"/>
    <w:rsid w:val="009A3757"/>
    <w:rsid w:val="009A3843"/>
    <w:rsid w:val="009A3E18"/>
    <w:rsid w:val="009A401C"/>
    <w:rsid w:val="009A4351"/>
    <w:rsid w:val="009A44A8"/>
    <w:rsid w:val="009A5022"/>
    <w:rsid w:val="009A56FE"/>
    <w:rsid w:val="009A57D5"/>
    <w:rsid w:val="009A59B4"/>
    <w:rsid w:val="009A6908"/>
    <w:rsid w:val="009A6BFA"/>
    <w:rsid w:val="009A731F"/>
    <w:rsid w:val="009B0034"/>
    <w:rsid w:val="009B060D"/>
    <w:rsid w:val="009B07B1"/>
    <w:rsid w:val="009B0D8A"/>
    <w:rsid w:val="009B0F5C"/>
    <w:rsid w:val="009B0FF8"/>
    <w:rsid w:val="009B1403"/>
    <w:rsid w:val="009B14CC"/>
    <w:rsid w:val="009B172B"/>
    <w:rsid w:val="009B1781"/>
    <w:rsid w:val="009B1ECC"/>
    <w:rsid w:val="009B2424"/>
    <w:rsid w:val="009B2681"/>
    <w:rsid w:val="009B2684"/>
    <w:rsid w:val="009B2A0B"/>
    <w:rsid w:val="009B2C01"/>
    <w:rsid w:val="009B35B7"/>
    <w:rsid w:val="009B35FA"/>
    <w:rsid w:val="009B3E04"/>
    <w:rsid w:val="009B3F2F"/>
    <w:rsid w:val="009B4045"/>
    <w:rsid w:val="009B40A7"/>
    <w:rsid w:val="009B40C7"/>
    <w:rsid w:val="009B4ECF"/>
    <w:rsid w:val="009B53A4"/>
    <w:rsid w:val="009B5F84"/>
    <w:rsid w:val="009B6555"/>
    <w:rsid w:val="009B68DC"/>
    <w:rsid w:val="009B6962"/>
    <w:rsid w:val="009B7171"/>
    <w:rsid w:val="009B7175"/>
    <w:rsid w:val="009B761E"/>
    <w:rsid w:val="009B7959"/>
    <w:rsid w:val="009B7B34"/>
    <w:rsid w:val="009B7B5D"/>
    <w:rsid w:val="009B7F4E"/>
    <w:rsid w:val="009C0175"/>
    <w:rsid w:val="009C065B"/>
    <w:rsid w:val="009C0DFA"/>
    <w:rsid w:val="009C1012"/>
    <w:rsid w:val="009C111E"/>
    <w:rsid w:val="009C12D5"/>
    <w:rsid w:val="009C1864"/>
    <w:rsid w:val="009C1C20"/>
    <w:rsid w:val="009C1D77"/>
    <w:rsid w:val="009C200F"/>
    <w:rsid w:val="009C21DC"/>
    <w:rsid w:val="009C22BA"/>
    <w:rsid w:val="009C265A"/>
    <w:rsid w:val="009C2662"/>
    <w:rsid w:val="009C26ED"/>
    <w:rsid w:val="009C27FB"/>
    <w:rsid w:val="009C29E0"/>
    <w:rsid w:val="009C2CC8"/>
    <w:rsid w:val="009C2CE2"/>
    <w:rsid w:val="009C2D8C"/>
    <w:rsid w:val="009C3BC8"/>
    <w:rsid w:val="009C3C48"/>
    <w:rsid w:val="009C3C7C"/>
    <w:rsid w:val="009C459A"/>
    <w:rsid w:val="009C4795"/>
    <w:rsid w:val="009C48A2"/>
    <w:rsid w:val="009C4AC1"/>
    <w:rsid w:val="009C4ADE"/>
    <w:rsid w:val="009C589E"/>
    <w:rsid w:val="009C5B18"/>
    <w:rsid w:val="009C5C50"/>
    <w:rsid w:val="009C6670"/>
    <w:rsid w:val="009C670E"/>
    <w:rsid w:val="009C6732"/>
    <w:rsid w:val="009C6791"/>
    <w:rsid w:val="009C695B"/>
    <w:rsid w:val="009C6972"/>
    <w:rsid w:val="009C70F1"/>
    <w:rsid w:val="009C7283"/>
    <w:rsid w:val="009C7340"/>
    <w:rsid w:val="009C753D"/>
    <w:rsid w:val="009C764B"/>
    <w:rsid w:val="009C7E84"/>
    <w:rsid w:val="009D0044"/>
    <w:rsid w:val="009D02CC"/>
    <w:rsid w:val="009D04F4"/>
    <w:rsid w:val="009D0CB4"/>
    <w:rsid w:val="009D0E74"/>
    <w:rsid w:val="009D0F19"/>
    <w:rsid w:val="009D1342"/>
    <w:rsid w:val="009D1540"/>
    <w:rsid w:val="009D1C18"/>
    <w:rsid w:val="009D1DA3"/>
    <w:rsid w:val="009D1F9C"/>
    <w:rsid w:val="009D1FB3"/>
    <w:rsid w:val="009D202F"/>
    <w:rsid w:val="009D23E4"/>
    <w:rsid w:val="009D27F7"/>
    <w:rsid w:val="009D2A1C"/>
    <w:rsid w:val="009D2C56"/>
    <w:rsid w:val="009D3326"/>
    <w:rsid w:val="009D353A"/>
    <w:rsid w:val="009D3B55"/>
    <w:rsid w:val="009D3EB5"/>
    <w:rsid w:val="009D44C5"/>
    <w:rsid w:val="009D4CE2"/>
    <w:rsid w:val="009D502E"/>
    <w:rsid w:val="009D586F"/>
    <w:rsid w:val="009D5A67"/>
    <w:rsid w:val="009D5DDB"/>
    <w:rsid w:val="009D6696"/>
    <w:rsid w:val="009D697E"/>
    <w:rsid w:val="009D6BDA"/>
    <w:rsid w:val="009D6DF7"/>
    <w:rsid w:val="009D75E9"/>
    <w:rsid w:val="009D7653"/>
    <w:rsid w:val="009D7A42"/>
    <w:rsid w:val="009D7C1C"/>
    <w:rsid w:val="009D7F9B"/>
    <w:rsid w:val="009D7FAB"/>
    <w:rsid w:val="009E045F"/>
    <w:rsid w:val="009E0796"/>
    <w:rsid w:val="009E07A8"/>
    <w:rsid w:val="009E08C1"/>
    <w:rsid w:val="009E0D04"/>
    <w:rsid w:val="009E0D07"/>
    <w:rsid w:val="009E0D38"/>
    <w:rsid w:val="009E0FAC"/>
    <w:rsid w:val="009E1009"/>
    <w:rsid w:val="009E176D"/>
    <w:rsid w:val="009E196E"/>
    <w:rsid w:val="009E1A37"/>
    <w:rsid w:val="009E1B77"/>
    <w:rsid w:val="009E23FA"/>
    <w:rsid w:val="009E2489"/>
    <w:rsid w:val="009E2CA4"/>
    <w:rsid w:val="009E2E29"/>
    <w:rsid w:val="009E33B5"/>
    <w:rsid w:val="009E33DC"/>
    <w:rsid w:val="009E3533"/>
    <w:rsid w:val="009E3810"/>
    <w:rsid w:val="009E45DE"/>
    <w:rsid w:val="009E48A4"/>
    <w:rsid w:val="009E4AFB"/>
    <w:rsid w:val="009E5763"/>
    <w:rsid w:val="009E5C5F"/>
    <w:rsid w:val="009E5CA7"/>
    <w:rsid w:val="009E5FFB"/>
    <w:rsid w:val="009E62A1"/>
    <w:rsid w:val="009E63E5"/>
    <w:rsid w:val="009E6469"/>
    <w:rsid w:val="009E6525"/>
    <w:rsid w:val="009E6731"/>
    <w:rsid w:val="009E721D"/>
    <w:rsid w:val="009E7AF7"/>
    <w:rsid w:val="009E7ECD"/>
    <w:rsid w:val="009F0287"/>
    <w:rsid w:val="009F032B"/>
    <w:rsid w:val="009F05D5"/>
    <w:rsid w:val="009F07E6"/>
    <w:rsid w:val="009F0807"/>
    <w:rsid w:val="009F0E2D"/>
    <w:rsid w:val="009F11BC"/>
    <w:rsid w:val="009F156A"/>
    <w:rsid w:val="009F18FB"/>
    <w:rsid w:val="009F1918"/>
    <w:rsid w:val="009F1AFD"/>
    <w:rsid w:val="009F1B82"/>
    <w:rsid w:val="009F1D14"/>
    <w:rsid w:val="009F1FBC"/>
    <w:rsid w:val="009F285D"/>
    <w:rsid w:val="009F29FA"/>
    <w:rsid w:val="009F2AAB"/>
    <w:rsid w:val="009F2B5A"/>
    <w:rsid w:val="009F2DB2"/>
    <w:rsid w:val="009F2E51"/>
    <w:rsid w:val="009F2FF7"/>
    <w:rsid w:val="009F3115"/>
    <w:rsid w:val="009F32CD"/>
    <w:rsid w:val="009F3482"/>
    <w:rsid w:val="009F368D"/>
    <w:rsid w:val="009F3FCD"/>
    <w:rsid w:val="009F40E1"/>
    <w:rsid w:val="009F4904"/>
    <w:rsid w:val="009F4B4E"/>
    <w:rsid w:val="009F4BFE"/>
    <w:rsid w:val="009F4D97"/>
    <w:rsid w:val="009F4F78"/>
    <w:rsid w:val="009F54C6"/>
    <w:rsid w:val="009F5D51"/>
    <w:rsid w:val="009F5E5D"/>
    <w:rsid w:val="009F5F3E"/>
    <w:rsid w:val="009F69A0"/>
    <w:rsid w:val="009F6C01"/>
    <w:rsid w:val="009F6C81"/>
    <w:rsid w:val="009F6D22"/>
    <w:rsid w:val="009F7309"/>
    <w:rsid w:val="009F76B7"/>
    <w:rsid w:val="009F77CB"/>
    <w:rsid w:val="009F7FD8"/>
    <w:rsid w:val="00A001AE"/>
    <w:rsid w:val="00A006D1"/>
    <w:rsid w:val="00A00BBB"/>
    <w:rsid w:val="00A00D5B"/>
    <w:rsid w:val="00A00DDD"/>
    <w:rsid w:val="00A00EA1"/>
    <w:rsid w:val="00A011EF"/>
    <w:rsid w:val="00A016BA"/>
    <w:rsid w:val="00A018F9"/>
    <w:rsid w:val="00A01AF7"/>
    <w:rsid w:val="00A01B37"/>
    <w:rsid w:val="00A02074"/>
    <w:rsid w:val="00A02412"/>
    <w:rsid w:val="00A026C3"/>
    <w:rsid w:val="00A027E8"/>
    <w:rsid w:val="00A028C8"/>
    <w:rsid w:val="00A02BE3"/>
    <w:rsid w:val="00A02FA1"/>
    <w:rsid w:val="00A03CF5"/>
    <w:rsid w:val="00A03D2F"/>
    <w:rsid w:val="00A03E8C"/>
    <w:rsid w:val="00A04603"/>
    <w:rsid w:val="00A049A2"/>
    <w:rsid w:val="00A04D7B"/>
    <w:rsid w:val="00A05D10"/>
    <w:rsid w:val="00A06D30"/>
    <w:rsid w:val="00A07092"/>
    <w:rsid w:val="00A07233"/>
    <w:rsid w:val="00A0749D"/>
    <w:rsid w:val="00A07776"/>
    <w:rsid w:val="00A078BB"/>
    <w:rsid w:val="00A07F56"/>
    <w:rsid w:val="00A1033C"/>
    <w:rsid w:val="00A108C7"/>
    <w:rsid w:val="00A10A74"/>
    <w:rsid w:val="00A110B5"/>
    <w:rsid w:val="00A11363"/>
    <w:rsid w:val="00A11E5E"/>
    <w:rsid w:val="00A1245A"/>
    <w:rsid w:val="00A13182"/>
    <w:rsid w:val="00A13377"/>
    <w:rsid w:val="00A13569"/>
    <w:rsid w:val="00A14114"/>
    <w:rsid w:val="00A143FD"/>
    <w:rsid w:val="00A1488D"/>
    <w:rsid w:val="00A149F3"/>
    <w:rsid w:val="00A14B98"/>
    <w:rsid w:val="00A15180"/>
    <w:rsid w:val="00A152B7"/>
    <w:rsid w:val="00A15843"/>
    <w:rsid w:val="00A15EE5"/>
    <w:rsid w:val="00A1613D"/>
    <w:rsid w:val="00A164DC"/>
    <w:rsid w:val="00A1736E"/>
    <w:rsid w:val="00A176BE"/>
    <w:rsid w:val="00A17940"/>
    <w:rsid w:val="00A17ABB"/>
    <w:rsid w:val="00A17ACA"/>
    <w:rsid w:val="00A17B87"/>
    <w:rsid w:val="00A17C71"/>
    <w:rsid w:val="00A208AF"/>
    <w:rsid w:val="00A20B73"/>
    <w:rsid w:val="00A20F98"/>
    <w:rsid w:val="00A213CC"/>
    <w:rsid w:val="00A21564"/>
    <w:rsid w:val="00A21669"/>
    <w:rsid w:val="00A21B8A"/>
    <w:rsid w:val="00A21D42"/>
    <w:rsid w:val="00A22249"/>
    <w:rsid w:val="00A223CC"/>
    <w:rsid w:val="00A22848"/>
    <w:rsid w:val="00A22BE6"/>
    <w:rsid w:val="00A22BEA"/>
    <w:rsid w:val="00A23167"/>
    <w:rsid w:val="00A238D5"/>
    <w:rsid w:val="00A23EE1"/>
    <w:rsid w:val="00A243CA"/>
    <w:rsid w:val="00A2471C"/>
    <w:rsid w:val="00A24912"/>
    <w:rsid w:val="00A24DD1"/>
    <w:rsid w:val="00A24FCF"/>
    <w:rsid w:val="00A25CAA"/>
    <w:rsid w:val="00A2626C"/>
    <w:rsid w:val="00A2687A"/>
    <w:rsid w:val="00A26E5A"/>
    <w:rsid w:val="00A274B0"/>
    <w:rsid w:val="00A2762D"/>
    <w:rsid w:val="00A27D4B"/>
    <w:rsid w:val="00A30680"/>
    <w:rsid w:val="00A30C0D"/>
    <w:rsid w:val="00A30DEB"/>
    <w:rsid w:val="00A311FB"/>
    <w:rsid w:val="00A31518"/>
    <w:rsid w:val="00A319A0"/>
    <w:rsid w:val="00A31A67"/>
    <w:rsid w:val="00A32542"/>
    <w:rsid w:val="00A326A8"/>
    <w:rsid w:val="00A32A01"/>
    <w:rsid w:val="00A32B66"/>
    <w:rsid w:val="00A32BE6"/>
    <w:rsid w:val="00A32C98"/>
    <w:rsid w:val="00A32EDF"/>
    <w:rsid w:val="00A33180"/>
    <w:rsid w:val="00A33583"/>
    <w:rsid w:val="00A337FD"/>
    <w:rsid w:val="00A33BB7"/>
    <w:rsid w:val="00A33E8D"/>
    <w:rsid w:val="00A34506"/>
    <w:rsid w:val="00A346DA"/>
    <w:rsid w:val="00A34F14"/>
    <w:rsid w:val="00A35376"/>
    <w:rsid w:val="00A354C0"/>
    <w:rsid w:val="00A3551B"/>
    <w:rsid w:val="00A35545"/>
    <w:rsid w:val="00A355F7"/>
    <w:rsid w:val="00A35B87"/>
    <w:rsid w:val="00A368E3"/>
    <w:rsid w:val="00A36966"/>
    <w:rsid w:val="00A36CC5"/>
    <w:rsid w:val="00A37668"/>
    <w:rsid w:val="00A404B0"/>
    <w:rsid w:val="00A40E0E"/>
    <w:rsid w:val="00A40E7C"/>
    <w:rsid w:val="00A416A6"/>
    <w:rsid w:val="00A41734"/>
    <w:rsid w:val="00A419E4"/>
    <w:rsid w:val="00A41C8B"/>
    <w:rsid w:val="00A41C9B"/>
    <w:rsid w:val="00A41D74"/>
    <w:rsid w:val="00A429C1"/>
    <w:rsid w:val="00A43434"/>
    <w:rsid w:val="00A43B19"/>
    <w:rsid w:val="00A43D81"/>
    <w:rsid w:val="00A43DB7"/>
    <w:rsid w:val="00A44516"/>
    <w:rsid w:val="00A4451D"/>
    <w:rsid w:val="00A44EAC"/>
    <w:rsid w:val="00A450B2"/>
    <w:rsid w:val="00A451D2"/>
    <w:rsid w:val="00A451FC"/>
    <w:rsid w:val="00A458E9"/>
    <w:rsid w:val="00A45E7B"/>
    <w:rsid w:val="00A45FEE"/>
    <w:rsid w:val="00A464E9"/>
    <w:rsid w:val="00A465DB"/>
    <w:rsid w:val="00A46770"/>
    <w:rsid w:val="00A469E4"/>
    <w:rsid w:val="00A46C98"/>
    <w:rsid w:val="00A46CD4"/>
    <w:rsid w:val="00A47051"/>
    <w:rsid w:val="00A4789F"/>
    <w:rsid w:val="00A50055"/>
    <w:rsid w:val="00A5039C"/>
    <w:rsid w:val="00A504C2"/>
    <w:rsid w:val="00A50770"/>
    <w:rsid w:val="00A51C97"/>
    <w:rsid w:val="00A5203D"/>
    <w:rsid w:val="00A52859"/>
    <w:rsid w:val="00A52B25"/>
    <w:rsid w:val="00A53073"/>
    <w:rsid w:val="00A535F9"/>
    <w:rsid w:val="00A5381B"/>
    <w:rsid w:val="00A54109"/>
    <w:rsid w:val="00A5434B"/>
    <w:rsid w:val="00A545C0"/>
    <w:rsid w:val="00A546B8"/>
    <w:rsid w:val="00A5533A"/>
    <w:rsid w:val="00A55904"/>
    <w:rsid w:val="00A55D66"/>
    <w:rsid w:val="00A55E2D"/>
    <w:rsid w:val="00A562DB"/>
    <w:rsid w:val="00A564B1"/>
    <w:rsid w:val="00A5664B"/>
    <w:rsid w:val="00A56667"/>
    <w:rsid w:val="00A57092"/>
    <w:rsid w:val="00A57C61"/>
    <w:rsid w:val="00A60008"/>
    <w:rsid w:val="00A60730"/>
    <w:rsid w:val="00A60757"/>
    <w:rsid w:val="00A6083E"/>
    <w:rsid w:val="00A60F2C"/>
    <w:rsid w:val="00A61263"/>
    <w:rsid w:val="00A61E2A"/>
    <w:rsid w:val="00A621D8"/>
    <w:rsid w:val="00A62AAC"/>
    <w:rsid w:val="00A62BBB"/>
    <w:rsid w:val="00A62EAC"/>
    <w:rsid w:val="00A63116"/>
    <w:rsid w:val="00A6349D"/>
    <w:rsid w:val="00A63766"/>
    <w:rsid w:val="00A64650"/>
    <w:rsid w:val="00A64C4C"/>
    <w:rsid w:val="00A64F5C"/>
    <w:rsid w:val="00A651AF"/>
    <w:rsid w:val="00A65721"/>
    <w:rsid w:val="00A65755"/>
    <w:rsid w:val="00A65B77"/>
    <w:rsid w:val="00A66601"/>
    <w:rsid w:val="00A6668A"/>
    <w:rsid w:val="00A66BE5"/>
    <w:rsid w:val="00A66C25"/>
    <w:rsid w:val="00A66D00"/>
    <w:rsid w:val="00A66EEC"/>
    <w:rsid w:val="00A67022"/>
    <w:rsid w:val="00A6771B"/>
    <w:rsid w:val="00A67ABA"/>
    <w:rsid w:val="00A67B3C"/>
    <w:rsid w:val="00A67DA3"/>
    <w:rsid w:val="00A67FC4"/>
    <w:rsid w:val="00A7046D"/>
    <w:rsid w:val="00A71179"/>
    <w:rsid w:val="00A711FC"/>
    <w:rsid w:val="00A7166F"/>
    <w:rsid w:val="00A7246F"/>
    <w:rsid w:val="00A72814"/>
    <w:rsid w:val="00A72E7E"/>
    <w:rsid w:val="00A73262"/>
    <w:rsid w:val="00A735C1"/>
    <w:rsid w:val="00A73F29"/>
    <w:rsid w:val="00A74473"/>
    <w:rsid w:val="00A74612"/>
    <w:rsid w:val="00A74770"/>
    <w:rsid w:val="00A74B23"/>
    <w:rsid w:val="00A74B5D"/>
    <w:rsid w:val="00A74EFD"/>
    <w:rsid w:val="00A75904"/>
    <w:rsid w:val="00A76104"/>
    <w:rsid w:val="00A7645E"/>
    <w:rsid w:val="00A76711"/>
    <w:rsid w:val="00A76C42"/>
    <w:rsid w:val="00A76F8D"/>
    <w:rsid w:val="00A77279"/>
    <w:rsid w:val="00A77CA2"/>
    <w:rsid w:val="00A77DC1"/>
    <w:rsid w:val="00A8004F"/>
    <w:rsid w:val="00A803E8"/>
    <w:rsid w:val="00A8065A"/>
    <w:rsid w:val="00A808B0"/>
    <w:rsid w:val="00A80C68"/>
    <w:rsid w:val="00A80C81"/>
    <w:rsid w:val="00A80C8C"/>
    <w:rsid w:val="00A810B9"/>
    <w:rsid w:val="00A816DA"/>
    <w:rsid w:val="00A81CD6"/>
    <w:rsid w:val="00A81F56"/>
    <w:rsid w:val="00A8251C"/>
    <w:rsid w:val="00A826E9"/>
    <w:rsid w:val="00A82843"/>
    <w:rsid w:val="00A82D04"/>
    <w:rsid w:val="00A83970"/>
    <w:rsid w:val="00A83D30"/>
    <w:rsid w:val="00A840BC"/>
    <w:rsid w:val="00A84238"/>
    <w:rsid w:val="00A84427"/>
    <w:rsid w:val="00A8475F"/>
    <w:rsid w:val="00A8492A"/>
    <w:rsid w:val="00A849DF"/>
    <w:rsid w:val="00A84CC3"/>
    <w:rsid w:val="00A85169"/>
    <w:rsid w:val="00A85179"/>
    <w:rsid w:val="00A852E7"/>
    <w:rsid w:val="00A85319"/>
    <w:rsid w:val="00A855B5"/>
    <w:rsid w:val="00A85AB7"/>
    <w:rsid w:val="00A8633F"/>
    <w:rsid w:val="00A86A6C"/>
    <w:rsid w:val="00A878ED"/>
    <w:rsid w:val="00A87A73"/>
    <w:rsid w:val="00A90170"/>
    <w:rsid w:val="00A902BF"/>
    <w:rsid w:val="00A90DDB"/>
    <w:rsid w:val="00A91708"/>
    <w:rsid w:val="00A91739"/>
    <w:rsid w:val="00A91B10"/>
    <w:rsid w:val="00A92016"/>
    <w:rsid w:val="00A925F7"/>
    <w:rsid w:val="00A927B0"/>
    <w:rsid w:val="00A92813"/>
    <w:rsid w:val="00A92B5B"/>
    <w:rsid w:val="00A92B71"/>
    <w:rsid w:val="00A930D2"/>
    <w:rsid w:val="00A93716"/>
    <w:rsid w:val="00A9410F"/>
    <w:rsid w:val="00A94FA9"/>
    <w:rsid w:val="00A951BD"/>
    <w:rsid w:val="00A95D75"/>
    <w:rsid w:val="00A960E8"/>
    <w:rsid w:val="00A96570"/>
    <w:rsid w:val="00A967DA"/>
    <w:rsid w:val="00A96E74"/>
    <w:rsid w:val="00A9701F"/>
    <w:rsid w:val="00A97063"/>
    <w:rsid w:val="00A97133"/>
    <w:rsid w:val="00A97521"/>
    <w:rsid w:val="00A9786D"/>
    <w:rsid w:val="00A97A90"/>
    <w:rsid w:val="00A97EF7"/>
    <w:rsid w:val="00AA012D"/>
    <w:rsid w:val="00AA07EA"/>
    <w:rsid w:val="00AA1369"/>
    <w:rsid w:val="00AA1BE2"/>
    <w:rsid w:val="00AA1F00"/>
    <w:rsid w:val="00AA2002"/>
    <w:rsid w:val="00AA21A3"/>
    <w:rsid w:val="00AA2336"/>
    <w:rsid w:val="00AA23BE"/>
    <w:rsid w:val="00AA2407"/>
    <w:rsid w:val="00AA27C5"/>
    <w:rsid w:val="00AA2B46"/>
    <w:rsid w:val="00AA2F9C"/>
    <w:rsid w:val="00AA33B6"/>
    <w:rsid w:val="00AA3457"/>
    <w:rsid w:val="00AA3DE9"/>
    <w:rsid w:val="00AA3E29"/>
    <w:rsid w:val="00AA405A"/>
    <w:rsid w:val="00AA430F"/>
    <w:rsid w:val="00AA4445"/>
    <w:rsid w:val="00AA4617"/>
    <w:rsid w:val="00AA4885"/>
    <w:rsid w:val="00AA49FD"/>
    <w:rsid w:val="00AA50D2"/>
    <w:rsid w:val="00AA5250"/>
    <w:rsid w:val="00AA53D4"/>
    <w:rsid w:val="00AA5418"/>
    <w:rsid w:val="00AA5500"/>
    <w:rsid w:val="00AA5780"/>
    <w:rsid w:val="00AA5CAF"/>
    <w:rsid w:val="00AA6D83"/>
    <w:rsid w:val="00AA6E94"/>
    <w:rsid w:val="00AA7083"/>
    <w:rsid w:val="00AA70C4"/>
    <w:rsid w:val="00AA7C29"/>
    <w:rsid w:val="00AB05ED"/>
    <w:rsid w:val="00AB066E"/>
    <w:rsid w:val="00AB06E0"/>
    <w:rsid w:val="00AB0860"/>
    <w:rsid w:val="00AB093C"/>
    <w:rsid w:val="00AB110B"/>
    <w:rsid w:val="00AB1223"/>
    <w:rsid w:val="00AB1CD6"/>
    <w:rsid w:val="00AB282E"/>
    <w:rsid w:val="00AB2A05"/>
    <w:rsid w:val="00AB2D4B"/>
    <w:rsid w:val="00AB2E04"/>
    <w:rsid w:val="00AB301D"/>
    <w:rsid w:val="00AB3564"/>
    <w:rsid w:val="00AB387B"/>
    <w:rsid w:val="00AB3DCE"/>
    <w:rsid w:val="00AB3FAD"/>
    <w:rsid w:val="00AB422A"/>
    <w:rsid w:val="00AB44D3"/>
    <w:rsid w:val="00AB459A"/>
    <w:rsid w:val="00AB4A89"/>
    <w:rsid w:val="00AB4AD7"/>
    <w:rsid w:val="00AB4B2E"/>
    <w:rsid w:val="00AB4BE7"/>
    <w:rsid w:val="00AB4EA0"/>
    <w:rsid w:val="00AB51E6"/>
    <w:rsid w:val="00AB56A1"/>
    <w:rsid w:val="00AB580D"/>
    <w:rsid w:val="00AB5C5E"/>
    <w:rsid w:val="00AB5EEE"/>
    <w:rsid w:val="00AB61FD"/>
    <w:rsid w:val="00AB6533"/>
    <w:rsid w:val="00AB6549"/>
    <w:rsid w:val="00AB69FC"/>
    <w:rsid w:val="00AB73C0"/>
    <w:rsid w:val="00AB7991"/>
    <w:rsid w:val="00AB79E1"/>
    <w:rsid w:val="00AB7B6F"/>
    <w:rsid w:val="00AC01A3"/>
    <w:rsid w:val="00AC0532"/>
    <w:rsid w:val="00AC05C2"/>
    <w:rsid w:val="00AC0E28"/>
    <w:rsid w:val="00AC0E78"/>
    <w:rsid w:val="00AC102A"/>
    <w:rsid w:val="00AC1422"/>
    <w:rsid w:val="00AC159D"/>
    <w:rsid w:val="00AC172B"/>
    <w:rsid w:val="00AC1B02"/>
    <w:rsid w:val="00AC2682"/>
    <w:rsid w:val="00AC27CF"/>
    <w:rsid w:val="00AC2C4B"/>
    <w:rsid w:val="00AC2CF4"/>
    <w:rsid w:val="00AC2EA5"/>
    <w:rsid w:val="00AC2F03"/>
    <w:rsid w:val="00AC30CD"/>
    <w:rsid w:val="00AC311E"/>
    <w:rsid w:val="00AC3200"/>
    <w:rsid w:val="00AC36AC"/>
    <w:rsid w:val="00AC3AE9"/>
    <w:rsid w:val="00AC3B70"/>
    <w:rsid w:val="00AC4289"/>
    <w:rsid w:val="00AC4650"/>
    <w:rsid w:val="00AC5528"/>
    <w:rsid w:val="00AC5961"/>
    <w:rsid w:val="00AC5AFB"/>
    <w:rsid w:val="00AC63D4"/>
    <w:rsid w:val="00AC6703"/>
    <w:rsid w:val="00AC6F0F"/>
    <w:rsid w:val="00AC7025"/>
    <w:rsid w:val="00AC733B"/>
    <w:rsid w:val="00AC7CC2"/>
    <w:rsid w:val="00AD0217"/>
    <w:rsid w:val="00AD03DD"/>
    <w:rsid w:val="00AD071E"/>
    <w:rsid w:val="00AD0C2B"/>
    <w:rsid w:val="00AD0D18"/>
    <w:rsid w:val="00AD0F9F"/>
    <w:rsid w:val="00AD1064"/>
    <w:rsid w:val="00AD1219"/>
    <w:rsid w:val="00AD1490"/>
    <w:rsid w:val="00AD15A2"/>
    <w:rsid w:val="00AD1A50"/>
    <w:rsid w:val="00AD2AE0"/>
    <w:rsid w:val="00AD2D69"/>
    <w:rsid w:val="00AD31DF"/>
    <w:rsid w:val="00AD342C"/>
    <w:rsid w:val="00AD35B0"/>
    <w:rsid w:val="00AD383F"/>
    <w:rsid w:val="00AD3AC3"/>
    <w:rsid w:val="00AD3D98"/>
    <w:rsid w:val="00AD4534"/>
    <w:rsid w:val="00AD4A36"/>
    <w:rsid w:val="00AD4CC5"/>
    <w:rsid w:val="00AD4FBF"/>
    <w:rsid w:val="00AD538A"/>
    <w:rsid w:val="00AD544E"/>
    <w:rsid w:val="00AD60C0"/>
    <w:rsid w:val="00AD613A"/>
    <w:rsid w:val="00AD62FA"/>
    <w:rsid w:val="00AD63D9"/>
    <w:rsid w:val="00AD6631"/>
    <w:rsid w:val="00AD6697"/>
    <w:rsid w:val="00AD69A4"/>
    <w:rsid w:val="00AD72F5"/>
    <w:rsid w:val="00AD7AF9"/>
    <w:rsid w:val="00AD7B98"/>
    <w:rsid w:val="00AD7B9E"/>
    <w:rsid w:val="00AE04CC"/>
    <w:rsid w:val="00AE061A"/>
    <w:rsid w:val="00AE0ACD"/>
    <w:rsid w:val="00AE0DA6"/>
    <w:rsid w:val="00AE155D"/>
    <w:rsid w:val="00AE2CC4"/>
    <w:rsid w:val="00AE3112"/>
    <w:rsid w:val="00AE3B79"/>
    <w:rsid w:val="00AE3E27"/>
    <w:rsid w:val="00AE50EB"/>
    <w:rsid w:val="00AE5131"/>
    <w:rsid w:val="00AE5A28"/>
    <w:rsid w:val="00AE5D80"/>
    <w:rsid w:val="00AE5F04"/>
    <w:rsid w:val="00AE5F14"/>
    <w:rsid w:val="00AE5FD1"/>
    <w:rsid w:val="00AE626E"/>
    <w:rsid w:val="00AE647C"/>
    <w:rsid w:val="00AE65C9"/>
    <w:rsid w:val="00AE686C"/>
    <w:rsid w:val="00AE69C1"/>
    <w:rsid w:val="00AE6AE2"/>
    <w:rsid w:val="00AE6D94"/>
    <w:rsid w:val="00AE6DF8"/>
    <w:rsid w:val="00AE7249"/>
    <w:rsid w:val="00AE7556"/>
    <w:rsid w:val="00AE7744"/>
    <w:rsid w:val="00AE7A1A"/>
    <w:rsid w:val="00AE7CB6"/>
    <w:rsid w:val="00AF0473"/>
    <w:rsid w:val="00AF061C"/>
    <w:rsid w:val="00AF0B65"/>
    <w:rsid w:val="00AF0C64"/>
    <w:rsid w:val="00AF0C7A"/>
    <w:rsid w:val="00AF171B"/>
    <w:rsid w:val="00AF1CC2"/>
    <w:rsid w:val="00AF28B2"/>
    <w:rsid w:val="00AF28FD"/>
    <w:rsid w:val="00AF2BFC"/>
    <w:rsid w:val="00AF2C5E"/>
    <w:rsid w:val="00AF2F07"/>
    <w:rsid w:val="00AF32FD"/>
    <w:rsid w:val="00AF4390"/>
    <w:rsid w:val="00AF46E1"/>
    <w:rsid w:val="00AF4894"/>
    <w:rsid w:val="00AF4B90"/>
    <w:rsid w:val="00AF4CBA"/>
    <w:rsid w:val="00AF5210"/>
    <w:rsid w:val="00AF5FEB"/>
    <w:rsid w:val="00AF62CB"/>
    <w:rsid w:val="00AF686A"/>
    <w:rsid w:val="00AF6C6A"/>
    <w:rsid w:val="00AF6C7F"/>
    <w:rsid w:val="00AF6CB5"/>
    <w:rsid w:val="00AF6EBD"/>
    <w:rsid w:val="00AF747E"/>
    <w:rsid w:val="00AF794B"/>
    <w:rsid w:val="00AF7A84"/>
    <w:rsid w:val="00AF7BD8"/>
    <w:rsid w:val="00AF7DF3"/>
    <w:rsid w:val="00B002C4"/>
    <w:rsid w:val="00B0126E"/>
    <w:rsid w:val="00B012BC"/>
    <w:rsid w:val="00B0175F"/>
    <w:rsid w:val="00B01C9B"/>
    <w:rsid w:val="00B01CB8"/>
    <w:rsid w:val="00B01E03"/>
    <w:rsid w:val="00B01F46"/>
    <w:rsid w:val="00B0229E"/>
    <w:rsid w:val="00B02BAE"/>
    <w:rsid w:val="00B02D91"/>
    <w:rsid w:val="00B02DDF"/>
    <w:rsid w:val="00B03134"/>
    <w:rsid w:val="00B04B89"/>
    <w:rsid w:val="00B05160"/>
    <w:rsid w:val="00B053C0"/>
    <w:rsid w:val="00B05413"/>
    <w:rsid w:val="00B0550A"/>
    <w:rsid w:val="00B055C2"/>
    <w:rsid w:val="00B0568C"/>
    <w:rsid w:val="00B059E2"/>
    <w:rsid w:val="00B05B55"/>
    <w:rsid w:val="00B05FDC"/>
    <w:rsid w:val="00B06706"/>
    <w:rsid w:val="00B073C7"/>
    <w:rsid w:val="00B1092B"/>
    <w:rsid w:val="00B1112B"/>
    <w:rsid w:val="00B11145"/>
    <w:rsid w:val="00B11CAE"/>
    <w:rsid w:val="00B11EB2"/>
    <w:rsid w:val="00B12007"/>
    <w:rsid w:val="00B125F9"/>
    <w:rsid w:val="00B126CF"/>
    <w:rsid w:val="00B1292C"/>
    <w:rsid w:val="00B12CA4"/>
    <w:rsid w:val="00B131FA"/>
    <w:rsid w:val="00B13318"/>
    <w:rsid w:val="00B13A67"/>
    <w:rsid w:val="00B141AC"/>
    <w:rsid w:val="00B145AD"/>
    <w:rsid w:val="00B149C0"/>
    <w:rsid w:val="00B149CC"/>
    <w:rsid w:val="00B150CC"/>
    <w:rsid w:val="00B150FD"/>
    <w:rsid w:val="00B15C35"/>
    <w:rsid w:val="00B15D90"/>
    <w:rsid w:val="00B16262"/>
    <w:rsid w:val="00B16CE0"/>
    <w:rsid w:val="00B1736B"/>
    <w:rsid w:val="00B17478"/>
    <w:rsid w:val="00B17A5C"/>
    <w:rsid w:val="00B205BC"/>
    <w:rsid w:val="00B20677"/>
    <w:rsid w:val="00B20D79"/>
    <w:rsid w:val="00B20E45"/>
    <w:rsid w:val="00B2112E"/>
    <w:rsid w:val="00B21BE1"/>
    <w:rsid w:val="00B220C2"/>
    <w:rsid w:val="00B22A76"/>
    <w:rsid w:val="00B23157"/>
    <w:rsid w:val="00B23361"/>
    <w:rsid w:val="00B2340F"/>
    <w:rsid w:val="00B2375C"/>
    <w:rsid w:val="00B23D83"/>
    <w:rsid w:val="00B2462B"/>
    <w:rsid w:val="00B25153"/>
    <w:rsid w:val="00B25A60"/>
    <w:rsid w:val="00B25BED"/>
    <w:rsid w:val="00B25CCD"/>
    <w:rsid w:val="00B26016"/>
    <w:rsid w:val="00B2657D"/>
    <w:rsid w:val="00B2758A"/>
    <w:rsid w:val="00B27BC9"/>
    <w:rsid w:val="00B30078"/>
    <w:rsid w:val="00B300B3"/>
    <w:rsid w:val="00B30429"/>
    <w:rsid w:val="00B3063F"/>
    <w:rsid w:val="00B30B6E"/>
    <w:rsid w:val="00B30C1E"/>
    <w:rsid w:val="00B3102E"/>
    <w:rsid w:val="00B310E2"/>
    <w:rsid w:val="00B31276"/>
    <w:rsid w:val="00B312C5"/>
    <w:rsid w:val="00B31334"/>
    <w:rsid w:val="00B3141E"/>
    <w:rsid w:val="00B3163F"/>
    <w:rsid w:val="00B31D5F"/>
    <w:rsid w:val="00B31EE3"/>
    <w:rsid w:val="00B32748"/>
    <w:rsid w:val="00B32FA2"/>
    <w:rsid w:val="00B32FD5"/>
    <w:rsid w:val="00B33270"/>
    <w:rsid w:val="00B334F4"/>
    <w:rsid w:val="00B33746"/>
    <w:rsid w:val="00B33926"/>
    <w:rsid w:val="00B33A19"/>
    <w:rsid w:val="00B33A89"/>
    <w:rsid w:val="00B34424"/>
    <w:rsid w:val="00B3447D"/>
    <w:rsid w:val="00B34B61"/>
    <w:rsid w:val="00B34CF3"/>
    <w:rsid w:val="00B34DFE"/>
    <w:rsid w:val="00B34E56"/>
    <w:rsid w:val="00B35B30"/>
    <w:rsid w:val="00B3612C"/>
    <w:rsid w:val="00B36493"/>
    <w:rsid w:val="00B367B2"/>
    <w:rsid w:val="00B367C0"/>
    <w:rsid w:val="00B368AB"/>
    <w:rsid w:val="00B36C32"/>
    <w:rsid w:val="00B36FA8"/>
    <w:rsid w:val="00B3707D"/>
    <w:rsid w:val="00B37709"/>
    <w:rsid w:val="00B378D8"/>
    <w:rsid w:val="00B40406"/>
    <w:rsid w:val="00B40648"/>
    <w:rsid w:val="00B406D1"/>
    <w:rsid w:val="00B407D5"/>
    <w:rsid w:val="00B40D07"/>
    <w:rsid w:val="00B4100A"/>
    <w:rsid w:val="00B410F0"/>
    <w:rsid w:val="00B413BE"/>
    <w:rsid w:val="00B41FF5"/>
    <w:rsid w:val="00B420FF"/>
    <w:rsid w:val="00B422BE"/>
    <w:rsid w:val="00B425F1"/>
    <w:rsid w:val="00B4263B"/>
    <w:rsid w:val="00B42F8F"/>
    <w:rsid w:val="00B43017"/>
    <w:rsid w:val="00B434A5"/>
    <w:rsid w:val="00B434D0"/>
    <w:rsid w:val="00B4374F"/>
    <w:rsid w:val="00B437CF"/>
    <w:rsid w:val="00B43935"/>
    <w:rsid w:val="00B43C88"/>
    <w:rsid w:val="00B44157"/>
    <w:rsid w:val="00B447BB"/>
    <w:rsid w:val="00B44A04"/>
    <w:rsid w:val="00B44CD4"/>
    <w:rsid w:val="00B45B5F"/>
    <w:rsid w:val="00B45D35"/>
    <w:rsid w:val="00B45E9D"/>
    <w:rsid w:val="00B46281"/>
    <w:rsid w:val="00B4682C"/>
    <w:rsid w:val="00B4686C"/>
    <w:rsid w:val="00B46880"/>
    <w:rsid w:val="00B46EBD"/>
    <w:rsid w:val="00B46F03"/>
    <w:rsid w:val="00B47096"/>
    <w:rsid w:val="00B4725B"/>
    <w:rsid w:val="00B47264"/>
    <w:rsid w:val="00B472F4"/>
    <w:rsid w:val="00B47311"/>
    <w:rsid w:val="00B473CC"/>
    <w:rsid w:val="00B474B9"/>
    <w:rsid w:val="00B47814"/>
    <w:rsid w:val="00B47AE8"/>
    <w:rsid w:val="00B47BFD"/>
    <w:rsid w:val="00B500A3"/>
    <w:rsid w:val="00B502F8"/>
    <w:rsid w:val="00B504D1"/>
    <w:rsid w:val="00B50634"/>
    <w:rsid w:val="00B50684"/>
    <w:rsid w:val="00B51038"/>
    <w:rsid w:val="00B513E3"/>
    <w:rsid w:val="00B514EB"/>
    <w:rsid w:val="00B517DF"/>
    <w:rsid w:val="00B5181D"/>
    <w:rsid w:val="00B51856"/>
    <w:rsid w:val="00B51971"/>
    <w:rsid w:val="00B51987"/>
    <w:rsid w:val="00B51A61"/>
    <w:rsid w:val="00B51B7F"/>
    <w:rsid w:val="00B51D86"/>
    <w:rsid w:val="00B51F01"/>
    <w:rsid w:val="00B52566"/>
    <w:rsid w:val="00B527F9"/>
    <w:rsid w:val="00B52AA6"/>
    <w:rsid w:val="00B5301A"/>
    <w:rsid w:val="00B5396A"/>
    <w:rsid w:val="00B53BFA"/>
    <w:rsid w:val="00B53CB9"/>
    <w:rsid w:val="00B53CCD"/>
    <w:rsid w:val="00B54BBD"/>
    <w:rsid w:val="00B5524C"/>
    <w:rsid w:val="00B55730"/>
    <w:rsid w:val="00B557AD"/>
    <w:rsid w:val="00B5597A"/>
    <w:rsid w:val="00B55E08"/>
    <w:rsid w:val="00B55E9C"/>
    <w:rsid w:val="00B57076"/>
    <w:rsid w:val="00B575D3"/>
    <w:rsid w:val="00B57960"/>
    <w:rsid w:val="00B57CBD"/>
    <w:rsid w:val="00B57D34"/>
    <w:rsid w:val="00B57ED1"/>
    <w:rsid w:val="00B604C6"/>
    <w:rsid w:val="00B607F3"/>
    <w:rsid w:val="00B609BE"/>
    <w:rsid w:val="00B60A97"/>
    <w:rsid w:val="00B60CD4"/>
    <w:rsid w:val="00B613BA"/>
    <w:rsid w:val="00B61529"/>
    <w:rsid w:val="00B616AA"/>
    <w:rsid w:val="00B61B80"/>
    <w:rsid w:val="00B61D4E"/>
    <w:rsid w:val="00B62022"/>
    <w:rsid w:val="00B62267"/>
    <w:rsid w:val="00B6261B"/>
    <w:rsid w:val="00B63448"/>
    <w:rsid w:val="00B6352A"/>
    <w:rsid w:val="00B635E6"/>
    <w:rsid w:val="00B6363B"/>
    <w:rsid w:val="00B63D62"/>
    <w:rsid w:val="00B63D92"/>
    <w:rsid w:val="00B63DCC"/>
    <w:rsid w:val="00B64499"/>
    <w:rsid w:val="00B6471F"/>
    <w:rsid w:val="00B64987"/>
    <w:rsid w:val="00B649C4"/>
    <w:rsid w:val="00B64CF9"/>
    <w:rsid w:val="00B65E49"/>
    <w:rsid w:val="00B65F41"/>
    <w:rsid w:val="00B66BA0"/>
    <w:rsid w:val="00B6718E"/>
    <w:rsid w:val="00B67293"/>
    <w:rsid w:val="00B67533"/>
    <w:rsid w:val="00B676AA"/>
    <w:rsid w:val="00B679DB"/>
    <w:rsid w:val="00B67A22"/>
    <w:rsid w:val="00B67C02"/>
    <w:rsid w:val="00B67E2A"/>
    <w:rsid w:val="00B67FF6"/>
    <w:rsid w:val="00B70567"/>
    <w:rsid w:val="00B70900"/>
    <w:rsid w:val="00B70E8D"/>
    <w:rsid w:val="00B70EDC"/>
    <w:rsid w:val="00B70EDD"/>
    <w:rsid w:val="00B710E8"/>
    <w:rsid w:val="00B7131F"/>
    <w:rsid w:val="00B7164D"/>
    <w:rsid w:val="00B71A3C"/>
    <w:rsid w:val="00B721A5"/>
    <w:rsid w:val="00B72247"/>
    <w:rsid w:val="00B725BE"/>
    <w:rsid w:val="00B72709"/>
    <w:rsid w:val="00B730B9"/>
    <w:rsid w:val="00B73686"/>
    <w:rsid w:val="00B73C0D"/>
    <w:rsid w:val="00B740EC"/>
    <w:rsid w:val="00B74541"/>
    <w:rsid w:val="00B745A9"/>
    <w:rsid w:val="00B74FC6"/>
    <w:rsid w:val="00B75264"/>
    <w:rsid w:val="00B7538B"/>
    <w:rsid w:val="00B75A11"/>
    <w:rsid w:val="00B75AE9"/>
    <w:rsid w:val="00B75B27"/>
    <w:rsid w:val="00B763B1"/>
    <w:rsid w:val="00B76C6E"/>
    <w:rsid w:val="00B77180"/>
    <w:rsid w:val="00B7722A"/>
    <w:rsid w:val="00B77703"/>
    <w:rsid w:val="00B80800"/>
    <w:rsid w:val="00B80B13"/>
    <w:rsid w:val="00B80F0F"/>
    <w:rsid w:val="00B8170E"/>
    <w:rsid w:val="00B817CE"/>
    <w:rsid w:val="00B817DF"/>
    <w:rsid w:val="00B81BAD"/>
    <w:rsid w:val="00B8214D"/>
    <w:rsid w:val="00B82590"/>
    <w:rsid w:val="00B82A85"/>
    <w:rsid w:val="00B82D74"/>
    <w:rsid w:val="00B82F3C"/>
    <w:rsid w:val="00B8326D"/>
    <w:rsid w:val="00B8363E"/>
    <w:rsid w:val="00B83D56"/>
    <w:rsid w:val="00B83E63"/>
    <w:rsid w:val="00B83F66"/>
    <w:rsid w:val="00B842C6"/>
    <w:rsid w:val="00B84472"/>
    <w:rsid w:val="00B84638"/>
    <w:rsid w:val="00B8474E"/>
    <w:rsid w:val="00B84BD0"/>
    <w:rsid w:val="00B850C0"/>
    <w:rsid w:val="00B8543F"/>
    <w:rsid w:val="00B85875"/>
    <w:rsid w:val="00B85A04"/>
    <w:rsid w:val="00B85EE9"/>
    <w:rsid w:val="00B85F90"/>
    <w:rsid w:val="00B86046"/>
    <w:rsid w:val="00B8614A"/>
    <w:rsid w:val="00B86192"/>
    <w:rsid w:val="00B8623E"/>
    <w:rsid w:val="00B864DF"/>
    <w:rsid w:val="00B86BC3"/>
    <w:rsid w:val="00B86D67"/>
    <w:rsid w:val="00B86EE0"/>
    <w:rsid w:val="00B87160"/>
    <w:rsid w:val="00B879E1"/>
    <w:rsid w:val="00B90198"/>
    <w:rsid w:val="00B904CD"/>
    <w:rsid w:val="00B90540"/>
    <w:rsid w:val="00B905AF"/>
    <w:rsid w:val="00B90D50"/>
    <w:rsid w:val="00B90F9C"/>
    <w:rsid w:val="00B91261"/>
    <w:rsid w:val="00B9151F"/>
    <w:rsid w:val="00B91BD4"/>
    <w:rsid w:val="00B91D65"/>
    <w:rsid w:val="00B91F39"/>
    <w:rsid w:val="00B91FB3"/>
    <w:rsid w:val="00B920E4"/>
    <w:rsid w:val="00B92263"/>
    <w:rsid w:val="00B92504"/>
    <w:rsid w:val="00B92557"/>
    <w:rsid w:val="00B92D54"/>
    <w:rsid w:val="00B92D93"/>
    <w:rsid w:val="00B93080"/>
    <w:rsid w:val="00B93122"/>
    <w:rsid w:val="00B931E5"/>
    <w:rsid w:val="00B931F1"/>
    <w:rsid w:val="00B93202"/>
    <w:rsid w:val="00B933FF"/>
    <w:rsid w:val="00B93B7D"/>
    <w:rsid w:val="00B93C28"/>
    <w:rsid w:val="00B9406E"/>
    <w:rsid w:val="00B944D1"/>
    <w:rsid w:val="00B944D4"/>
    <w:rsid w:val="00B949A0"/>
    <w:rsid w:val="00B94A4B"/>
    <w:rsid w:val="00B94ADA"/>
    <w:rsid w:val="00B95A06"/>
    <w:rsid w:val="00B95C84"/>
    <w:rsid w:val="00B95C91"/>
    <w:rsid w:val="00B96292"/>
    <w:rsid w:val="00B96A6F"/>
    <w:rsid w:val="00B96E4C"/>
    <w:rsid w:val="00B9750C"/>
    <w:rsid w:val="00B97560"/>
    <w:rsid w:val="00B9772F"/>
    <w:rsid w:val="00B979D4"/>
    <w:rsid w:val="00B97E47"/>
    <w:rsid w:val="00BA007A"/>
    <w:rsid w:val="00BA0282"/>
    <w:rsid w:val="00BA0439"/>
    <w:rsid w:val="00BA04FC"/>
    <w:rsid w:val="00BA0B3A"/>
    <w:rsid w:val="00BA0EE6"/>
    <w:rsid w:val="00BA12E2"/>
    <w:rsid w:val="00BA1485"/>
    <w:rsid w:val="00BA15C2"/>
    <w:rsid w:val="00BA1789"/>
    <w:rsid w:val="00BA198B"/>
    <w:rsid w:val="00BA1E5E"/>
    <w:rsid w:val="00BA21F0"/>
    <w:rsid w:val="00BA2A79"/>
    <w:rsid w:val="00BA2B3D"/>
    <w:rsid w:val="00BA2C3B"/>
    <w:rsid w:val="00BA2E7E"/>
    <w:rsid w:val="00BA2F74"/>
    <w:rsid w:val="00BA34B2"/>
    <w:rsid w:val="00BA36DE"/>
    <w:rsid w:val="00BA37D7"/>
    <w:rsid w:val="00BA3CD4"/>
    <w:rsid w:val="00BA3EE7"/>
    <w:rsid w:val="00BA45FA"/>
    <w:rsid w:val="00BA46B5"/>
    <w:rsid w:val="00BA472A"/>
    <w:rsid w:val="00BA4CBE"/>
    <w:rsid w:val="00BA510A"/>
    <w:rsid w:val="00BA5163"/>
    <w:rsid w:val="00BA5215"/>
    <w:rsid w:val="00BA572C"/>
    <w:rsid w:val="00BA5759"/>
    <w:rsid w:val="00BA6299"/>
    <w:rsid w:val="00BA6417"/>
    <w:rsid w:val="00BA686E"/>
    <w:rsid w:val="00BA6871"/>
    <w:rsid w:val="00BA6956"/>
    <w:rsid w:val="00BA6A3F"/>
    <w:rsid w:val="00BA6EE7"/>
    <w:rsid w:val="00BA7354"/>
    <w:rsid w:val="00BA7619"/>
    <w:rsid w:val="00BA78E2"/>
    <w:rsid w:val="00BA7BDC"/>
    <w:rsid w:val="00BA7C57"/>
    <w:rsid w:val="00BA7E04"/>
    <w:rsid w:val="00BA7E36"/>
    <w:rsid w:val="00BA7E90"/>
    <w:rsid w:val="00BB046D"/>
    <w:rsid w:val="00BB0B73"/>
    <w:rsid w:val="00BB0C11"/>
    <w:rsid w:val="00BB0F6C"/>
    <w:rsid w:val="00BB11BD"/>
    <w:rsid w:val="00BB1405"/>
    <w:rsid w:val="00BB1443"/>
    <w:rsid w:val="00BB162F"/>
    <w:rsid w:val="00BB1F5B"/>
    <w:rsid w:val="00BB2665"/>
    <w:rsid w:val="00BB26E8"/>
    <w:rsid w:val="00BB3740"/>
    <w:rsid w:val="00BB3E20"/>
    <w:rsid w:val="00BB4000"/>
    <w:rsid w:val="00BB42AA"/>
    <w:rsid w:val="00BB439E"/>
    <w:rsid w:val="00BB4851"/>
    <w:rsid w:val="00BB4FD0"/>
    <w:rsid w:val="00BB5406"/>
    <w:rsid w:val="00BB56C9"/>
    <w:rsid w:val="00BB56DD"/>
    <w:rsid w:val="00BB58E2"/>
    <w:rsid w:val="00BB6469"/>
    <w:rsid w:val="00BB6C25"/>
    <w:rsid w:val="00BB6EF7"/>
    <w:rsid w:val="00BB7A93"/>
    <w:rsid w:val="00BC001B"/>
    <w:rsid w:val="00BC0280"/>
    <w:rsid w:val="00BC03CC"/>
    <w:rsid w:val="00BC03EA"/>
    <w:rsid w:val="00BC0710"/>
    <w:rsid w:val="00BC09A2"/>
    <w:rsid w:val="00BC11F0"/>
    <w:rsid w:val="00BC1AFF"/>
    <w:rsid w:val="00BC1DD8"/>
    <w:rsid w:val="00BC2102"/>
    <w:rsid w:val="00BC22F5"/>
    <w:rsid w:val="00BC26DB"/>
    <w:rsid w:val="00BC2A74"/>
    <w:rsid w:val="00BC2F19"/>
    <w:rsid w:val="00BC3354"/>
    <w:rsid w:val="00BC3C77"/>
    <w:rsid w:val="00BC3CEC"/>
    <w:rsid w:val="00BC3D84"/>
    <w:rsid w:val="00BC3F16"/>
    <w:rsid w:val="00BC4094"/>
    <w:rsid w:val="00BC40EB"/>
    <w:rsid w:val="00BC4233"/>
    <w:rsid w:val="00BC4348"/>
    <w:rsid w:val="00BC48F1"/>
    <w:rsid w:val="00BC4939"/>
    <w:rsid w:val="00BC5354"/>
    <w:rsid w:val="00BC5B07"/>
    <w:rsid w:val="00BC601E"/>
    <w:rsid w:val="00BC6228"/>
    <w:rsid w:val="00BC67EA"/>
    <w:rsid w:val="00BC689D"/>
    <w:rsid w:val="00BC694A"/>
    <w:rsid w:val="00BC69EA"/>
    <w:rsid w:val="00BC78EB"/>
    <w:rsid w:val="00BC7FA3"/>
    <w:rsid w:val="00BD0128"/>
    <w:rsid w:val="00BD0155"/>
    <w:rsid w:val="00BD027A"/>
    <w:rsid w:val="00BD05AC"/>
    <w:rsid w:val="00BD096A"/>
    <w:rsid w:val="00BD0A31"/>
    <w:rsid w:val="00BD1058"/>
    <w:rsid w:val="00BD1526"/>
    <w:rsid w:val="00BD1E48"/>
    <w:rsid w:val="00BD2384"/>
    <w:rsid w:val="00BD23E3"/>
    <w:rsid w:val="00BD2787"/>
    <w:rsid w:val="00BD28CA"/>
    <w:rsid w:val="00BD3032"/>
    <w:rsid w:val="00BD3423"/>
    <w:rsid w:val="00BD345E"/>
    <w:rsid w:val="00BD4160"/>
    <w:rsid w:val="00BD4618"/>
    <w:rsid w:val="00BD462F"/>
    <w:rsid w:val="00BD4C1A"/>
    <w:rsid w:val="00BD4EBC"/>
    <w:rsid w:val="00BD4FDA"/>
    <w:rsid w:val="00BD5253"/>
    <w:rsid w:val="00BD5296"/>
    <w:rsid w:val="00BD63D4"/>
    <w:rsid w:val="00BD63FB"/>
    <w:rsid w:val="00BD684A"/>
    <w:rsid w:val="00BD68F7"/>
    <w:rsid w:val="00BD73FC"/>
    <w:rsid w:val="00BD76E9"/>
    <w:rsid w:val="00BD778E"/>
    <w:rsid w:val="00BD7F8E"/>
    <w:rsid w:val="00BE0594"/>
    <w:rsid w:val="00BE0AD0"/>
    <w:rsid w:val="00BE0C6E"/>
    <w:rsid w:val="00BE0D3F"/>
    <w:rsid w:val="00BE0E6D"/>
    <w:rsid w:val="00BE13D2"/>
    <w:rsid w:val="00BE1485"/>
    <w:rsid w:val="00BE16CC"/>
    <w:rsid w:val="00BE1CD0"/>
    <w:rsid w:val="00BE2090"/>
    <w:rsid w:val="00BE217D"/>
    <w:rsid w:val="00BE2335"/>
    <w:rsid w:val="00BE2458"/>
    <w:rsid w:val="00BE25BA"/>
    <w:rsid w:val="00BE275E"/>
    <w:rsid w:val="00BE2AAB"/>
    <w:rsid w:val="00BE2E03"/>
    <w:rsid w:val="00BE2F5C"/>
    <w:rsid w:val="00BE3B85"/>
    <w:rsid w:val="00BE50A4"/>
    <w:rsid w:val="00BE511E"/>
    <w:rsid w:val="00BE51C2"/>
    <w:rsid w:val="00BE5470"/>
    <w:rsid w:val="00BE5859"/>
    <w:rsid w:val="00BE5C62"/>
    <w:rsid w:val="00BE5C84"/>
    <w:rsid w:val="00BE5D41"/>
    <w:rsid w:val="00BE5DAF"/>
    <w:rsid w:val="00BE5DCB"/>
    <w:rsid w:val="00BE5E39"/>
    <w:rsid w:val="00BE5EF9"/>
    <w:rsid w:val="00BE642E"/>
    <w:rsid w:val="00BE720F"/>
    <w:rsid w:val="00BE77AC"/>
    <w:rsid w:val="00BE7988"/>
    <w:rsid w:val="00BF009F"/>
    <w:rsid w:val="00BF0197"/>
    <w:rsid w:val="00BF0504"/>
    <w:rsid w:val="00BF05E8"/>
    <w:rsid w:val="00BF08A7"/>
    <w:rsid w:val="00BF0EB1"/>
    <w:rsid w:val="00BF0F4B"/>
    <w:rsid w:val="00BF1153"/>
    <w:rsid w:val="00BF1227"/>
    <w:rsid w:val="00BF1280"/>
    <w:rsid w:val="00BF1404"/>
    <w:rsid w:val="00BF1BA7"/>
    <w:rsid w:val="00BF1D4F"/>
    <w:rsid w:val="00BF21BC"/>
    <w:rsid w:val="00BF21DD"/>
    <w:rsid w:val="00BF26BF"/>
    <w:rsid w:val="00BF2A30"/>
    <w:rsid w:val="00BF2A73"/>
    <w:rsid w:val="00BF2DD5"/>
    <w:rsid w:val="00BF2F7B"/>
    <w:rsid w:val="00BF367A"/>
    <w:rsid w:val="00BF3724"/>
    <w:rsid w:val="00BF37AD"/>
    <w:rsid w:val="00BF3853"/>
    <w:rsid w:val="00BF42B1"/>
    <w:rsid w:val="00BF45F2"/>
    <w:rsid w:val="00BF484B"/>
    <w:rsid w:val="00BF4B33"/>
    <w:rsid w:val="00BF5817"/>
    <w:rsid w:val="00BF582A"/>
    <w:rsid w:val="00BF58B8"/>
    <w:rsid w:val="00BF5C6A"/>
    <w:rsid w:val="00BF5E99"/>
    <w:rsid w:val="00BF5F92"/>
    <w:rsid w:val="00BF60CD"/>
    <w:rsid w:val="00BF6265"/>
    <w:rsid w:val="00BF6EF7"/>
    <w:rsid w:val="00BF7012"/>
    <w:rsid w:val="00BF7029"/>
    <w:rsid w:val="00BF7383"/>
    <w:rsid w:val="00BF7D82"/>
    <w:rsid w:val="00BF7FA0"/>
    <w:rsid w:val="00C001ED"/>
    <w:rsid w:val="00C00339"/>
    <w:rsid w:val="00C0037D"/>
    <w:rsid w:val="00C007B9"/>
    <w:rsid w:val="00C008BF"/>
    <w:rsid w:val="00C008C4"/>
    <w:rsid w:val="00C00AA4"/>
    <w:rsid w:val="00C00CC2"/>
    <w:rsid w:val="00C01164"/>
    <w:rsid w:val="00C0155E"/>
    <w:rsid w:val="00C01B0E"/>
    <w:rsid w:val="00C02038"/>
    <w:rsid w:val="00C02D25"/>
    <w:rsid w:val="00C02DC4"/>
    <w:rsid w:val="00C034AD"/>
    <w:rsid w:val="00C03827"/>
    <w:rsid w:val="00C041F6"/>
    <w:rsid w:val="00C04440"/>
    <w:rsid w:val="00C045DF"/>
    <w:rsid w:val="00C04B8B"/>
    <w:rsid w:val="00C04B9E"/>
    <w:rsid w:val="00C04BEF"/>
    <w:rsid w:val="00C04E4D"/>
    <w:rsid w:val="00C05D4E"/>
    <w:rsid w:val="00C06343"/>
    <w:rsid w:val="00C068E4"/>
    <w:rsid w:val="00C06977"/>
    <w:rsid w:val="00C069A5"/>
    <w:rsid w:val="00C06AE0"/>
    <w:rsid w:val="00C06CBF"/>
    <w:rsid w:val="00C06D7A"/>
    <w:rsid w:val="00C06E45"/>
    <w:rsid w:val="00C072F0"/>
    <w:rsid w:val="00C10828"/>
    <w:rsid w:val="00C108F7"/>
    <w:rsid w:val="00C10961"/>
    <w:rsid w:val="00C11143"/>
    <w:rsid w:val="00C112F6"/>
    <w:rsid w:val="00C1200D"/>
    <w:rsid w:val="00C123A7"/>
    <w:rsid w:val="00C12482"/>
    <w:rsid w:val="00C1266A"/>
    <w:rsid w:val="00C126B7"/>
    <w:rsid w:val="00C1287F"/>
    <w:rsid w:val="00C1296B"/>
    <w:rsid w:val="00C12FBB"/>
    <w:rsid w:val="00C130A5"/>
    <w:rsid w:val="00C130E1"/>
    <w:rsid w:val="00C14B73"/>
    <w:rsid w:val="00C1542F"/>
    <w:rsid w:val="00C1547C"/>
    <w:rsid w:val="00C15728"/>
    <w:rsid w:val="00C15C01"/>
    <w:rsid w:val="00C162EB"/>
    <w:rsid w:val="00C1642B"/>
    <w:rsid w:val="00C16722"/>
    <w:rsid w:val="00C1672E"/>
    <w:rsid w:val="00C1695E"/>
    <w:rsid w:val="00C1696C"/>
    <w:rsid w:val="00C16BE4"/>
    <w:rsid w:val="00C16C3B"/>
    <w:rsid w:val="00C16DB9"/>
    <w:rsid w:val="00C17429"/>
    <w:rsid w:val="00C1780C"/>
    <w:rsid w:val="00C17BCD"/>
    <w:rsid w:val="00C203D7"/>
    <w:rsid w:val="00C20960"/>
    <w:rsid w:val="00C20B4A"/>
    <w:rsid w:val="00C20B77"/>
    <w:rsid w:val="00C20C55"/>
    <w:rsid w:val="00C213D7"/>
    <w:rsid w:val="00C22581"/>
    <w:rsid w:val="00C22662"/>
    <w:rsid w:val="00C22F97"/>
    <w:rsid w:val="00C230EB"/>
    <w:rsid w:val="00C23220"/>
    <w:rsid w:val="00C23237"/>
    <w:rsid w:val="00C23283"/>
    <w:rsid w:val="00C23326"/>
    <w:rsid w:val="00C2338B"/>
    <w:rsid w:val="00C238B6"/>
    <w:rsid w:val="00C24014"/>
    <w:rsid w:val="00C24853"/>
    <w:rsid w:val="00C24A2A"/>
    <w:rsid w:val="00C2536E"/>
    <w:rsid w:val="00C25685"/>
    <w:rsid w:val="00C25818"/>
    <w:rsid w:val="00C2619B"/>
    <w:rsid w:val="00C263A9"/>
    <w:rsid w:val="00C2662A"/>
    <w:rsid w:val="00C266CA"/>
    <w:rsid w:val="00C26884"/>
    <w:rsid w:val="00C26985"/>
    <w:rsid w:val="00C2721C"/>
    <w:rsid w:val="00C277BE"/>
    <w:rsid w:val="00C27BA5"/>
    <w:rsid w:val="00C27BCA"/>
    <w:rsid w:val="00C27CDD"/>
    <w:rsid w:val="00C301D4"/>
    <w:rsid w:val="00C31334"/>
    <w:rsid w:val="00C31340"/>
    <w:rsid w:val="00C31405"/>
    <w:rsid w:val="00C31563"/>
    <w:rsid w:val="00C3157E"/>
    <w:rsid w:val="00C31661"/>
    <w:rsid w:val="00C316F5"/>
    <w:rsid w:val="00C31AB6"/>
    <w:rsid w:val="00C31D3D"/>
    <w:rsid w:val="00C321AD"/>
    <w:rsid w:val="00C329FA"/>
    <w:rsid w:val="00C32A12"/>
    <w:rsid w:val="00C32F6D"/>
    <w:rsid w:val="00C33476"/>
    <w:rsid w:val="00C336B5"/>
    <w:rsid w:val="00C338EF"/>
    <w:rsid w:val="00C33B49"/>
    <w:rsid w:val="00C33CAE"/>
    <w:rsid w:val="00C341ED"/>
    <w:rsid w:val="00C34780"/>
    <w:rsid w:val="00C34B56"/>
    <w:rsid w:val="00C34C08"/>
    <w:rsid w:val="00C35205"/>
    <w:rsid w:val="00C353F4"/>
    <w:rsid w:val="00C354AB"/>
    <w:rsid w:val="00C3585B"/>
    <w:rsid w:val="00C359E1"/>
    <w:rsid w:val="00C365E4"/>
    <w:rsid w:val="00C368F3"/>
    <w:rsid w:val="00C36BA0"/>
    <w:rsid w:val="00C36D1E"/>
    <w:rsid w:val="00C37913"/>
    <w:rsid w:val="00C37AB0"/>
    <w:rsid w:val="00C37B86"/>
    <w:rsid w:val="00C40074"/>
    <w:rsid w:val="00C402CB"/>
    <w:rsid w:val="00C40934"/>
    <w:rsid w:val="00C40CFE"/>
    <w:rsid w:val="00C40D62"/>
    <w:rsid w:val="00C40EFD"/>
    <w:rsid w:val="00C40F3E"/>
    <w:rsid w:val="00C40F68"/>
    <w:rsid w:val="00C40F73"/>
    <w:rsid w:val="00C416FD"/>
    <w:rsid w:val="00C419F0"/>
    <w:rsid w:val="00C41B9B"/>
    <w:rsid w:val="00C41DD3"/>
    <w:rsid w:val="00C42340"/>
    <w:rsid w:val="00C4348C"/>
    <w:rsid w:val="00C43A94"/>
    <w:rsid w:val="00C43D0B"/>
    <w:rsid w:val="00C445E5"/>
    <w:rsid w:val="00C44C73"/>
    <w:rsid w:val="00C44ED5"/>
    <w:rsid w:val="00C45D81"/>
    <w:rsid w:val="00C45FB9"/>
    <w:rsid w:val="00C46096"/>
    <w:rsid w:val="00C46C76"/>
    <w:rsid w:val="00C46DC8"/>
    <w:rsid w:val="00C46DE3"/>
    <w:rsid w:val="00C47631"/>
    <w:rsid w:val="00C47F45"/>
    <w:rsid w:val="00C50A2E"/>
    <w:rsid w:val="00C5130A"/>
    <w:rsid w:val="00C51689"/>
    <w:rsid w:val="00C51ABD"/>
    <w:rsid w:val="00C51C85"/>
    <w:rsid w:val="00C51E76"/>
    <w:rsid w:val="00C5214E"/>
    <w:rsid w:val="00C5233F"/>
    <w:rsid w:val="00C526CC"/>
    <w:rsid w:val="00C52829"/>
    <w:rsid w:val="00C5285E"/>
    <w:rsid w:val="00C52E9F"/>
    <w:rsid w:val="00C53034"/>
    <w:rsid w:val="00C53041"/>
    <w:rsid w:val="00C53130"/>
    <w:rsid w:val="00C54240"/>
    <w:rsid w:val="00C542B8"/>
    <w:rsid w:val="00C55344"/>
    <w:rsid w:val="00C55367"/>
    <w:rsid w:val="00C55454"/>
    <w:rsid w:val="00C558C7"/>
    <w:rsid w:val="00C55E6F"/>
    <w:rsid w:val="00C56027"/>
    <w:rsid w:val="00C5603C"/>
    <w:rsid w:val="00C5632A"/>
    <w:rsid w:val="00C57670"/>
    <w:rsid w:val="00C57E23"/>
    <w:rsid w:val="00C60978"/>
    <w:rsid w:val="00C60A1D"/>
    <w:rsid w:val="00C616FE"/>
    <w:rsid w:val="00C6191E"/>
    <w:rsid w:val="00C61F30"/>
    <w:rsid w:val="00C6208A"/>
    <w:rsid w:val="00C620CE"/>
    <w:rsid w:val="00C62E27"/>
    <w:rsid w:val="00C63457"/>
    <w:rsid w:val="00C635F7"/>
    <w:rsid w:val="00C637FC"/>
    <w:rsid w:val="00C63836"/>
    <w:rsid w:val="00C63958"/>
    <w:rsid w:val="00C63E0D"/>
    <w:rsid w:val="00C63EE0"/>
    <w:rsid w:val="00C63F1F"/>
    <w:rsid w:val="00C649C4"/>
    <w:rsid w:val="00C64A7F"/>
    <w:rsid w:val="00C650E4"/>
    <w:rsid w:val="00C65B06"/>
    <w:rsid w:val="00C65D3F"/>
    <w:rsid w:val="00C6658D"/>
    <w:rsid w:val="00C668A2"/>
    <w:rsid w:val="00C67027"/>
    <w:rsid w:val="00C67B93"/>
    <w:rsid w:val="00C70A3A"/>
    <w:rsid w:val="00C70DE0"/>
    <w:rsid w:val="00C70DE9"/>
    <w:rsid w:val="00C70EE3"/>
    <w:rsid w:val="00C714B1"/>
    <w:rsid w:val="00C718D0"/>
    <w:rsid w:val="00C721F7"/>
    <w:rsid w:val="00C72829"/>
    <w:rsid w:val="00C729B4"/>
    <w:rsid w:val="00C72B0C"/>
    <w:rsid w:val="00C72CDB"/>
    <w:rsid w:val="00C72CF9"/>
    <w:rsid w:val="00C73A1D"/>
    <w:rsid w:val="00C74784"/>
    <w:rsid w:val="00C747B8"/>
    <w:rsid w:val="00C753B9"/>
    <w:rsid w:val="00C7547D"/>
    <w:rsid w:val="00C75736"/>
    <w:rsid w:val="00C75934"/>
    <w:rsid w:val="00C759F1"/>
    <w:rsid w:val="00C75D3A"/>
    <w:rsid w:val="00C76403"/>
    <w:rsid w:val="00C7675D"/>
    <w:rsid w:val="00C76B60"/>
    <w:rsid w:val="00C7709C"/>
    <w:rsid w:val="00C777F2"/>
    <w:rsid w:val="00C77B4A"/>
    <w:rsid w:val="00C77BD7"/>
    <w:rsid w:val="00C800F1"/>
    <w:rsid w:val="00C80180"/>
    <w:rsid w:val="00C808D4"/>
    <w:rsid w:val="00C80CE5"/>
    <w:rsid w:val="00C80E30"/>
    <w:rsid w:val="00C811E4"/>
    <w:rsid w:val="00C8126D"/>
    <w:rsid w:val="00C81304"/>
    <w:rsid w:val="00C8214E"/>
    <w:rsid w:val="00C8264B"/>
    <w:rsid w:val="00C829A2"/>
    <w:rsid w:val="00C82CC7"/>
    <w:rsid w:val="00C835FC"/>
    <w:rsid w:val="00C841FC"/>
    <w:rsid w:val="00C8427D"/>
    <w:rsid w:val="00C84A93"/>
    <w:rsid w:val="00C84DA6"/>
    <w:rsid w:val="00C84EE7"/>
    <w:rsid w:val="00C85307"/>
    <w:rsid w:val="00C8638C"/>
    <w:rsid w:val="00C86BE9"/>
    <w:rsid w:val="00C86F95"/>
    <w:rsid w:val="00C871EB"/>
    <w:rsid w:val="00C87335"/>
    <w:rsid w:val="00C8774E"/>
    <w:rsid w:val="00C87BFE"/>
    <w:rsid w:val="00C87C1B"/>
    <w:rsid w:val="00C87DB3"/>
    <w:rsid w:val="00C9014F"/>
    <w:rsid w:val="00C90731"/>
    <w:rsid w:val="00C9083E"/>
    <w:rsid w:val="00C90FFB"/>
    <w:rsid w:val="00C91000"/>
    <w:rsid w:val="00C91291"/>
    <w:rsid w:val="00C91331"/>
    <w:rsid w:val="00C924F6"/>
    <w:rsid w:val="00C93029"/>
    <w:rsid w:val="00C93375"/>
    <w:rsid w:val="00C93F69"/>
    <w:rsid w:val="00C93FB8"/>
    <w:rsid w:val="00C9416A"/>
    <w:rsid w:val="00C94729"/>
    <w:rsid w:val="00C94BCE"/>
    <w:rsid w:val="00C95128"/>
    <w:rsid w:val="00C95502"/>
    <w:rsid w:val="00C95C9B"/>
    <w:rsid w:val="00C96085"/>
    <w:rsid w:val="00C960D0"/>
    <w:rsid w:val="00C96668"/>
    <w:rsid w:val="00C9666A"/>
    <w:rsid w:val="00C96A7E"/>
    <w:rsid w:val="00C96A86"/>
    <w:rsid w:val="00C96D99"/>
    <w:rsid w:val="00C96E16"/>
    <w:rsid w:val="00C96EC6"/>
    <w:rsid w:val="00C97029"/>
    <w:rsid w:val="00C971E1"/>
    <w:rsid w:val="00C97C52"/>
    <w:rsid w:val="00CA04FD"/>
    <w:rsid w:val="00CA076E"/>
    <w:rsid w:val="00CA0C71"/>
    <w:rsid w:val="00CA0EA7"/>
    <w:rsid w:val="00CA0F06"/>
    <w:rsid w:val="00CA1271"/>
    <w:rsid w:val="00CA1DD4"/>
    <w:rsid w:val="00CA2044"/>
    <w:rsid w:val="00CA21EB"/>
    <w:rsid w:val="00CA29BA"/>
    <w:rsid w:val="00CA2C8D"/>
    <w:rsid w:val="00CA3012"/>
    <w:rsid w:val="00CA33DF"/>
    <w:rsid w:val="00CA3FED"/>
    <w:rsid w:val="00CA4026"/>
    <w:rsid w:val="00CA488C"/>
    <w:rsid w:val="00CA4D82"/>
    <w:rsid w:val="00CA4F5E"/>
    <w:rsid w:val="00CA511D"/>
    <w:rsid w:val="00CA5670"/>
    <w:rsid w:val="00CA59F8"/>
    <w:rsid w:val="00CA5BC3"/>
    <w:rsid w:val="00CA62AE"/>
    <w:rsid w:val="00CA65AD"/>
    <w:rsid w:val="00CA6686"/>
    <w:rsid w:val="00CA6B6C"/>
    <w:rsid w:val="00CA6B81"/>
    <w:rsid w:val="00CA752A"/>
    <w:rsid w:val="00CA7607"/>
    <w:rsid w:val="00CB054A"/>
    <w:rsid w:val="00CB06A7"/>
    <w:rsid w:val="00CB06AF"/>
    <w:rsid w:val="00CB1125"/>
    <w:rsid w:val="00CB23D9"/>
    <w:rsid w:val="00CB2848"/>
    <w:rsid w:val="00CB32A9"/>
    <w:rsid w:val="00CB3561"/>
    <w:rsid w:val="00CB36E0"/>
    <w:rsid w:val="00CB427A"/>
    <w:rsid w:val="00CB5078"/>
    <w:rsid w:val="00CB5100"/>
    <w:rsid w:val="00CB58EC"/>
    <w:rsid w:val="00CB59C4"/>
    <w:rsid w:val="00CB5B48"/>
    <w:rsid w:val="00CB5E75"/>
    <w:rsid w:val="00CB5F70"/>
    <w:rsid w:val="00CB5FBA"/>
    <w:rsid w:val="00CB6320"/>
    <w:rsid w:val="00CB67F3"/>
    <w:rsid w:val="00CB6C5C"/>
    <w:rsid w:val="00CB71A8"/>
    <w:rsid w:val="00CB7A1D"/>
    <w:rsid w:val="00CB7A7B"/>
    <w:rsid w:val="00CB7F3B"/>
    <w:rsid w:val="00CC009C"/>
    <w:rsid w:val="00CC0195"/>
    <w:rsid w:val="00CC02CD"/>
    <w:rsid w:val="00CC03FF"/>
    <w:rsid w:val="00CC049A"/>
    <w:rsid w:val="00CC0666"/>
    <w:rsid w:val="00CC0958"/>
    <w:rsid w:val="00CC0B6D"/>
    <w:rsid w:val="00CC11A4"/>
    <w:rsid w:val="00CC165A"/>
    <w:rsid w:val="00CC18C9"/>
    <w:rsid w:val="00CC18FF"/>
    <w:rsid w:val="00CC19FE"/>
    <w:rsid w:val="00CC21B3"/>
    <w:rsid w:val="00CC29AE"/>
    <w:rsid w:val="00CC29E9"/>
    <w:rsid w:val="00CC2A25"/>
    <w:rsid w:val="00CC2B02"/>
    <w:rsid w:val="00CC2C76"/>
    <w:rsid w:val="00CC2D4A"/>
    <w:rsid w:val="00CC2FC2"/>
    <w:rsid w:val="00CC3483"/>
    <w:rsid w:val="00CC351F"/>
    <w:rsid w:val="00CC3879"/>
    <w:rsid w:val="00CC3B5D"/>
    <w:rsid w:val="00CC3BB6"/>
    <w:rsid w:val="00CC3D06"/>
    <w:rsid w:val="00CC403E"/>
    <w:rsid w:val="00CC40F2"/>
    <w:rsid w:val="00CC41C5"/>
    <w:rsid w:val="00CC58AA"/>
    <w:rsid w:val="00CC6AA6"/>
    <w:rsid w:val="00CC7150"/>
    <w:rsid w:val="00CC761C"/>
    <w:rsid w:val="00CC79C3"/>
    <w:rsid w:val="00CC7D91"/>
    <w:rsid w:val="00CC7E2A"/>
    <w:rsid w:val="00CC7E2E"/>
    <w:rsid w:val="00CD0296"/>
    <w:rsid w:val="00CD0865"/>
    <w:rsid w:val="00CD09AF"/>
    <w:rsid w:val="00CD0EB6"/>
    <w:rsid w:val="00CD0F95"/>
    <w:rsid w:val="00CD102D"/>
    <w:rsid w:val="00CD1210"/>
    <w:rsid w:val="00CD1361"/>
    <w:rsid w:val="00CD148E"/>
    <w:rsid w:val="00CD17EA"/>
    <w:rsid w:val="00CD1AA4"/>
    <w:rsid w:val="00CD1B82"/>
    <w:rsid w:val="00CD1EE6"/>
    <w:rsid w:val="00CD2D90"/>
    <w:rsid w:val="00CD35C6"/>
    <w:rsid w:val="00CD3B2C"/>
    <w:rsid w:val="00CD42BB"/>
    <w:rsid w:val="00CD45E4"/>
    <w:rsid w:val="00CD479C"/>
    <w:rsid w:val="00CD48E7"/>
    <w:rsid w:val="00CD4AAC"/>
    <w:rsid w:val="00CD4E40"/>
    <w:rsid w:val="00CD4E75"/>
    <w:rsid w:val="00CD5339"/>
    <w:rsid w:val="00CD5347"/>
    <w:rsid w:val="00CD57B2"/>
    <w:rsid w:val="00CD59C6"/>
    <w:rsid w:val="00CD63A8"/>
    <w:rsid w:val="00CD74DD"/>
    <w:rsid w:val="00CD7C11"/>
    <w:rsid w:val="00CD7CFB"/>
    <w:rsid w:val="00CD7D52"/>
    <w:rsid w:val="00CD7F07"/>
    <w:rsid w:val="00CD7F56"/>
    <w:rsid w:val="00CE0A57"/>
    <w:rsid w:val="00CE0A9A"/>
    <w:rsid w:val="00CE0B49"/>
    <w:rsid w:val="00CE0F63"/>
    <w:rsid w:val="00CE100A"/>
    <w:rsid w:val="00CE1564"/>
    <w:rsid w:val="00CE1925"/>
    <w:rsid w:val="00CE1BF3"/>
    <w:rsid w:val="00CE1BFC"/>
    <w:rsid w:val="00CE2048"/>
    <w:rsid w:val="00CE2683"/>
    <w:rsid w:val="00CE2831"/>
    <w:rsid w:val="00CE2F0C"/>
    <w:rsid w:val="00CE33CF"/>
    <w:rsid w:val="00CE3496"/>
    <w:rsid w:val="00CE3B39"/>
    <w:rsid w:val="00CE409D"/>
    <w:rsid w:val="00CE4BC3"/>
    <w:rsid w:val="00CE4C89"/>
    <w:rsid w:val="00CE4F5B"/>
    <w:rsid w:val="00CE4FA3"/>
    <w:rsid w:val="00CE50A9"/>
    <w:rsid w:val="00CE53FF"/>
    <w:rsid w:val="00CE5854"/>
    <w:rsid w:val="00CE5CB3"/>
    <w:rsid w:val="00CE62AF"/>
    <w:rsid w:val="00CE63B0"/>
    <w:rsid w:val="00CE6487"/>
    <w:rsid w:val="00CE6EA5"/>
    <w:rsid w:val="00CE6F78"/>
    <w:rsid w:val="00CE72FC"/>
    <w:rsid w:val="00CE730B"/>
    <w:rsid w:val="00CE7D31"/>
    <w:rsid w:val="00CF00BF"/>
    <w:rsid w:val="00CF05C5"/>
    <w:rsid w:val="00CF0834"/>
    <w:rsid w:val="00CF0A3A"/>
    <w:rsid w:val="00CF1790"/>
    <w:rsid w:val="00CF1AB9"/>
    <w:rsid w:val="00CF1F7B"/>
    <w:rsid w:val="00CF236C"/>
    <w:rsid w:val="00CF242D"/>
    <w:rsid w:val="00CF2588"/>
    <w:rsid w:val="00CF2AF8"/>
    <w:rsid w:val="00CF2BDE"/>
    <w:rsid w:val="00CF309A"/>
    <w:rsid w:val="00CF3257"/>
    <w:rsid w:val="00CF3441"/>
    <w:rsid w:val="00CF37F6"/>
    <w:rsid w:val="00CF3B6F"/>
    <w:rsid w:val="00CF3E5F"/>
    <w:rsid w:val="00CF4135"/>
    <w:rsid w:val="00CF546C"/>
    <w:rsid w:val="00CF5C08"/>
    <w:rsid w:val="00CF5E9A"/>
    <w:rsid w:val="00CF5EA5"/>
    <w:rsid w:val="00CF6640"/>
    <w:rsid w:val="00CF7276"/>
    <w:rsid w:val="00CF7D3E"/>
    <w:rsid w:val="00D007E7"/>
    <w:rsid w:val="00D00A5E"/>
    <w:rsid w:val="00D00EA3"/>
    <w:rsid w:val="00D011C3"/>
    <w:rsid w:val="00D01368"/>
    <w:rsid w:val="00D01B4E"/>
    <w:rsid w:val="00D01C5B"/>
    <w:rsid w:val="00D01E0C"/>
    <w:rsid w:val="00D0241A"/>
    <w:rsid w:val="00D02DB5"/>
    <w:rsid w:val="00D0307D"/>
    <w:rsid w:val="00D0391F"/>
    <w:rsid w:val="00D044B9"/>
    <w:rsid w:val="00D04C95"/>
    <w:rsid w:val="00D0553C"/>
    <w:rsid w:val="00D0592F"/>
    <w:rsid w:val="00D06064"/>
    <w:rsid w:val="00D0641A"/>
    <w:rsid w:val="00D0650E"/>
    <w:rsid w:val="00D068E9"/>
    <w:rsid w:val="00D0695D"/>
    <w:rsid w:val="00D06ACA"/>
    <w:rsid w:val="00D06C66"/>
    <w:rsid w:val="00D06D76"/>
    <w:rsid w:val="00D0717D"/>
    <w:rsid w:val="00D0730C"/>
    <w:rsid w:val="00D07D4B"/>
    <w:rsid w:val="00D1004C"/>
    <w:rsid w:val="00D10318"/>
    <w:rsid w:val="00D10352"/>
    <w:rsid w:val="00D10449"/>
    <w:rsid w:val="00D10495"/>
    <w:rsid w:val="00D104F9"/>
    <w:rsid w:val="00D10EAE"/>
    <w:rsid w:val="00D112FF"/>
    <w:rsid w:val="00D11488"/>
    <w:rsid w:val="00D114EC"/>
    <w:rsid w:val="00D11593"/>
    <w:rsid w:val="00D117E8"/>
    <w:rsid w:val="00D11816"/>
    <w:rsid w:val="00D11A50"/>
    <w:rsid w:val="00D11EBF"/>
    <w:rsid w:val="00D12128"/>
    <w:rsid w:val="00D12373"/>
    <w:rsid w:val="00D12454"/>
    <w:rsid w:val="00D12AF4"/>
    <w:rsid w:val="00D12E99"/>
    <w:rsid w:val="00D13740"/>
    <w:rsid w:val="00D137A4"/>
    <w:rsid w:val="00D13EF7"/>
    <w:rsid w:val="00D13FE0"/>
    <w:rsid w:val="00D1411E"/>
    <w:rsid w:val="00D143DA"/>
    <w:rsid w:val="00D1445D"/>
    <w:rsid w:val="00D14494"/>
    <w:rsid w:val="00D14610"/>
    <w:rsid w:val="00D14724"/>
    <w:rsid w:val="00D149C1"/>
    <w:rsid w:val="00D15141"/>
    <w:rsid w:val="00D152CB"/>
    <w:rsid w:val="00D15579"/>
    <w:rsid w:val="00D156C6"/>
    <w:rsid w:val="00D15B81"/>
    <w:rsid w:val="00D16707"/>
    <w:rsid w:val="00D1761F"/>
    <w:rsid w:val="00D17882"/>
    <w:rsid w:val="00D17B19"/>
    <w:rsid w:val="00D17C55"/>
    <w:rsid w:val="00D17C76"/>
    <w:rsid w:val="00D17D3D"/>
    <w:rsid w:val="00D17D5E"/>
    <w:rsid w:val="00D17D91"/>
    <w:rsid w:val="00D20C57"/>
    <w:rsid w:val="00D20D60"/>
    <w:rsid w:val="00D21063"/>
    <w:rsid w:val="00D21454"/>
    <w:rsid w:val="00D2153C"/>
    <w:rsid w:val="00D21EAB"/>
    <w:rsid w:val="00D21F41"/>
    <w:rsid w:val="00D21FB6"/>
    <w:rsid w:val="00D22496"/>
    <w:rsid w:val="00D23132"/>
    <w:rsid w:val="00D2358E"/>
    <w:rsid w:val="00D23639"/>
    <w:rsid w:val="00D23813"/>
    <w:rsid w:val="00D238A5"/>
    <w:rsid w:val="00D24099"/>
    <w:rsid w:val="00D245BB"/>
    <w:rsid w:val="00D24912"/>
    <w:rsid w:val="00D24A88"/>
    <w:rsid w:val="00D24BC1"/>
    <w:rsid w:val="00D25662"/>
    <w:rsid w:val="00D26259"/>
    <w:rsid w:val="00D265AB"/>
    <w:rsid w:val="00D26D4D"/>
    <w:rsid w:val="00D27669"/>
    <w:rsid w:val="00D27BEE"/>
    <w:rsid w:val="00D27ED1"/>
    <w:rsid w:val="00D27F7F"/>
    <w:rsid w:val="00D301C5"/>
    <w:rsid w:val="00D30502"/>
    <w:rsid w:val="00D30613"/>
    <w:rsid w:val="00D30648"/>
    <w:rsid w:val="00D30A85"/>
    <w:rsid w:val="00D30E4D"/>
    <w:rsid w:val="00D30F71"/>
    <w:rsid w:val="00D316CC"/>
    <w:rsid w:val="00D31764"/>
    <w:rsid w:val="00D318F1"/>
    <w:rsid w:val="00D31ACE"/>
    <w:rsid w:val="00D31B70"/>
    <w:rsid w:val="00D31D66"/>
    <w:rsid w:val="00D31F09"/>
    <w:rsid w:val="00D31F5A"/>
    <w:rsid w:val="00D3201D"/>
    <w:rsid w:val="00D325DC"/>
    <w:rsid w:val="00D32F16"/>
    <w:rsid w:val="00D33147"/>
    <w:rsid w:val="00D331F0"/>
    <w:rsid w:val="00D3323A"/>
    <w:rsid w:val="00D33306"/>
    <w:rsid w:val="00D33838"/>
    <w:rsid w:val="00D33E3F"/>
    <w:rsid w:val="00D34254"/>
    <w:rsid w:val="00D342E8"/>
    <w:rsid w:val="00D34605"/>
    <w:rsid w:val="00D348D2"/>
    <w:rsid w:val="00D349B2"/>
    <w:rsid w:val="00D34AB6"/>
    <w:rsid w:val="00D34C84"/>
    <w:rsid w:val="00D34E73"/>
    <w:rsid w:val="00D356CD"/>
    <w:rsid w:val="00D35796"/>
    <w:rsid w:val="00D35CEF"/>
    <w:rsid w:val="00D36101"/>
    <w:rsid w:val="00D3643D"/>
    <w:rsid w:val="00D365A2"/>
    <w:rsid w:val="00D36D07"/>
    <w:rsid w:val="00D36E6A"/>
    <w:rsid w:val="00D37267"/>
    <w:rsid w:val="00D37724"/>
    <w:rsid w:val="00D379E9"/>
    <w:rsid w:val="00D37B99"/>
    <w:rsid w:val="00D37C5B"/>
    <w:rsid w:val="00D37DF5"/>
    <w:rsid w:val="00D37F99"/>
    <w:rsid w:val="00D37FB3"/>
    <w:rsid w:val="00D4041E"/>
    <w:rsid w:val="00D40DC4"/>
    <w:rsid w:val="00D40E7E"/>
    <w:rsid w:val="00D41B61"/>
    <w:rsid w:val="00D41B6E"/>
    <w:rsid w:val="00D41E41"/>
    <w:rsid w:val="00D42A70"/>
    <w:rsid w:val="00D42AB5"/>
    <w:rsid w:val="00D42B7C"/>
    <w:rsid w:val="00D42E98"/>
    <w:rsid w:val="00D43107"/>
    <w:rsid w:val="00D434BD"/>
    <w:rsid w:val="00D435C0"/>
    <w:rsid w:val="00D436F4"/>
    <w:rsid w:val="00D438AC"/>
    <w:rsid w:val="00D43C0B"/>
    <w:rsid w:val="00D43CC1"/>
    <w:rsid w:val="00D441C4"/>
    <w:rsid w:val="00D441F0"/>
    <w:rsid w:val="00D44228"/>
    <w:rsid w:val="00D442A3"/>
    <w:rsid w:val="00D44894"/>
    <w:rsid w:val="00D44AA2"/>
    <w:rsid w:val="00D44BDF"/>
    <w:rsid w:val="00D45584"/>
    <w:rsid w:val="00D458FE"/>
    <w:rsid w:val="00D45A21"/>
    <w:rsid w:val="00D45CB4"/>
    <w:rsid w:val="00D45E90"/>
    <w:rsid w:val="00D45EE1"/>
    <w:rsid w:val="00D467B2"/>
    <w:rsid w:val="00D46A54"/>
    <w:rsid w:val="00D46BAC"/>
    <w:rsid w:val="00D46F7D"/>
    <w:rsid w:val="00D47174"/>
    <w:rsid w:val="00D473F2"/>
    <w:rsid w:val="00D47F3D"/>
    <w:rsid w:val="00D5088D"/>
    <w:rsid w:val="00D50D42"/>
    <w:rsid w:val="00D5126E"/>
    <w:rsid w:val="00D512FA"/>
    <w:rsid w:val="00D51B1E"/>
    <w:rsid w:val="00D522F9"/>
    <w:rsid w:val="00D52581"/>
    <w:rsid w:val="00D532D5"/>
    <w:rsid w:val="00D53CEF"/>
    <w:rsid w:val="00D53E2C"/>
    <w:rsid w:val="00D53EB6"/>
    <w:rsid w:val="00D5488C"/>
    <w:rsid w:val="00D54CDE"/>
    <w:rsid w:val="00D54D19"/>
    <w:rsid w:val="00D5514A"/>
    <w:rsid w:val="00D553AB"/>
    <w:rsid w:val="00D55BC4"/>
    <w:rsid w:val="00D55E0A"/>
    <w:rsid w:val="00D55E43"/>
    <w:rsid w:val="00D56114"/>
    <w:rsid w:val="00D56131"/>
    <w:rsid w:val="00D5635E"/>
    <w:rsid w:val="00D5656C"/>
    <w:rsid w:val="00D56709"/>
    <w:rsid w:val="00D56833"/>
    <w:rsid w:val="00D56DAB"/>
    <w:rsid w:val="00D572EB"/>
    <w:rsid w:val="00D6045A"/>
    <w:rsid w:val="00D60666"/>
    <w:rsid w:val="00D60C92"/>
    <w:rsid w:val="00D61329"/>
    <w:rsid w:val="00D6153A"/>
    <w:rsid w:val="00D623DC"/>
    <w:rsid w:val="00D62B54"/>
    <w:rsid w:val="00D62C7B"/>
    <w:rsid w:val="00D63555"/>
    <w:rsid w:val="00D637BF"/>
    <w:rsid w:val="00D6384D"/>
    <w:rsid w:val="00D63873"/>
    <w:rsid w:val="00D63949"/>
    <w:rsid w:val="00D6395D"/>
    <w:rsid w:val="00D63C8B"/>
    <w:rsid w:val="00D64070"/>
    <w:rsid w:val="00D64493"/>
    <w:rsid w:val="00D645DD"/>
    <w:rsid w:val="00D649A0"/>
    <w:rsid w:val="00D64EB9"/>
    <w:rsid w:val="00D64FC6"/>
    <w:rsid w:val="00D653FE"/>
    <w:rsid w:val="00D65535"/>
    <w:rsid w:val="00D65546"/>
    <w:rsid w:val="00D655DE"/>
    <w:rsid w:val="00D65ED4"/>
    <w:rsid w:val="00D6643E"/>
    <w:rsid w:val="00D6679E"/>
    <w:rsid w:val="00D668EF"/>
    <w:rsid w:val="00D66AB5"/>
    <w:rsid w:val="00D66D35"/>
    <w:rsid w:val="00D67139"/>
    <w:rsid w:val="00D676E2"/>
    <w:rsid w:val="00D67A50"/>
    <w:rsid w:val="00D67E9D"/>
    <w:rsid w:val="00D704F1"/>
    <w:rsid w:val="00D706AD"/>
    <w:rsid w:val="00D70A6E"/>
    <w:rsid w:val="00D70F8F"/>
    <w:rsid w:val="00D7108A"/>
    <w:rsid w:val="00D710B4"/>
    <w:rsid w:val="00D723F0"/>
    <w:rsid w:val="00D72675"/>
    <w:rsid w:val="00D72E21"/>
    <w:rsid w:val="00D733B4"/>
    <w:rsid w:val="00D735EA"/>
    <w:rsid w:val="00D73776"/>
    <w:rsid w:val="00D73B77"/>
    <w:rsid w:val="00D73CC6"/>
    <w:rsid w:val="00D73CCC"/>
    <w:rsid w:val="00D73FEB"/>
    <w:rsid w:val="00D74045"/>
    <w:rsid w:val="00D74BFA"/>
    <w:rsid w:val="00D74C11"/>
    <w:rsid w:val="00D74F11"/>
    <w:rsid w:val="00D75624"/>
    <w:rsid w:val="00D75BB5"/>
    <w:rsid w:val="00D75D4A"/>
    <w:rsid w:val="00D76570"/>
    <w:rsid w:val="00D766D6"/>
    <w:rsid w:val="00D7680E"/>
    <w:rsid w:val="00D76DF9"/>
    <w:rsid w:val="00D77051"/>
    <w:rsid w:val="00D77117"/>
    <w:rsid w:val="00D772A5"/>
    <w:rsid w:val="00D772C0"/>
    <w:rsid w:val="00D7734A"/>
    <w:rsid w:val="00D77617"/>
    <w:rsid w:val="00D7775B"/>
    <w:rsid w:val="00D778D6"/>
    <w:rsid w:val="00D77AF6"/>
    <w:rsid w:val="00D77DAD"/>
    <w:rsid w:val="00D80026"/>
    <w:rsid w:val="00D801F6"/>
    <w:rsid w:val="00D8032A"/>
    <w:rsid w:val="00D80A1B"/>
    <w:rsid w:val="00D80F5D"/>
    <w:rsid w:val="00D8134A"/>
    <w:rsid w:val="00D818C2"/>
    <w:rsid w:val="00D81EBC"/>
    <w:rsid w:val="00D821CB"/>
    <w:rsid w:val="00D824ED"/>
    <w:rsid w:val="00D82625"/>
    <w:rsid w:val="00D829F7"/>
    <w:rsid w:val="00D82D02"/>
    <w:rsid w:val="00D82FC1"/>
    <w:rsid w:val="00D835A0"/>
    <w:rsid w:val="00D83E75"/>
    <w:rsid w:val="00D8421A"/>
    <w:rsid w:val="00D8431B"/>
    <w:rsid w:val="00D84440"/>
    <w:rsid w:val="00D84906"/>
    <w:rsid w:val="00D84E03"/>
    <w:rsid w:val="00D85056"/>
    <w:rsid w:val="00D8562D"/>
    <w:rsid w:val="00D859FD"/>
    <w:rsid w:val="00D860D7"/>
    <w:rsid w:val="00D86FED"/>
    <w:rsid w:val="00D875EA"/>
    <w:rsid w:val="00D8771D"/>
    <w:rsid w:val="00D87782"/>
    <w:rsid w:val="00D8794C"/>
    <w:rsid w:val="00D90492"/>
    <w:rsid w:val="00D90BD6"/>
    <w:rsid w:val="00D90CF9"/>
    <w:rsid w:val="00D9171E"/>
    <w:rsid w:val="00D91CF1"/>
    <w:rsid w:val="00D91D4B"/>
    <w:rsid w:val="00D92044"/>
    <w:rsid w:val="00D92D1C"/>
    <w:rsid w:val="00D93045"/>
    <w:rsid w:val="00D9348D"/>
    <w:rsid w:val="00D93732"/>
    <w:rsid w:val="00D93C04"/>
    <w:rsid w:val="00D94567"/>
    <w:rsid w:val="00D94584"/>
    <w:rsid w:val="00D94A9D"/>
    <w:rsid w:val="00D951A3"/>
    <w:rsid w:val="00D953FA"/>
    <w:rsid w:val="00D95D4C"/>
    <w:rsid w:val="00D96257"/>
    <w:rsid w:val="00D962D0"/>
    <w:rsid w:val="00D96D24"/>
    <w:rsid w:val="00D97378"/>
    <w:rsid w:val="00D97CCA"/>
    <w:rsid w:val="00D97CDC"/>
    <w:rsid w:val="00DA0619"/>
    <w:rsid w:val="00DA0892"/>
    <w:rsid w:val="00DA0B0B"/>
    <w:rsid w:val="00DA0E5F"/>
    <w:rsid w:val="00DA1605"/>
    <w:rsid w:val="00DA189B"/>
    <w:rsid w:val="00DA1A7D"/>
    <w:rsid w:val="00DA1F9D"/>
    <w:rsid w:val="00DA2847"/>
    <w:rsid w:val="00DA2ACC"/>
    <w:rsid w:val="00DA2B56"/>
    <w:rsid w:val="00DA2F21"/>
    <w:rsid w:val="00DA3640"/>
    <w:rsid w:val="00DA3B3F"/>
    <w:rsid w:val="00DA3CA3"/>
    <w:rsid w:val="00DA41B1"/>
    <w:rsid w:val="00DA4A6E"/>
    <w:rsid w:val="00DA4F43"/>
    <w:rsid w:val="00DA5725"/>
    <w:rsid w:val="00DA5ED5"/>
    <w:rsid w:val="00DA5FA4"/>
    <w:rsid w:val="00DA6251"/>
    <w:rsid w:val="00DA66FE"/>
    <w:rsid w:val="00DA6883"/>
    <w:rsid w:val="00DA703E"/>
    <w:rsid w:val="00DA71EF"/>
    <w:rsid w:val="00DA7299"/>
    <w:rsid w:val="00DA73D8"/>
    <w:rsid w:val="00DA7C74"/>
    <w:rsid w:val="00DA7D2A"/>
    <w:rsid w:val="00DB0176"/>
    <w:rsid w:val="00DB020B"/>
    <w:rsid w:val="00DB02A7"/>
    <w:rsid w:val="00DB0CB5"/>
    <w:rsid w:val="00DB13C5"/>
    <w:rsid w:val="00DB1512"/>
    <w:rsid w:val="00DB15FB"/>
    <w:rsid w:val="00DB1F1F"/>
    <w:rsid w:val="00DB23FF"/>
    <w:rsid w:val="00DB26E3"/>
    <w:rsid w:val="00DB2881"/>
    <w:rsid w:val="00DB2C4B"/>
    <w:rsid w:val="00DB3008"/>
    <w:rsid w:val="00DB3AB4"/>
    <w:rsid w:val="00DB3ABB"/>
    <w:rsid w:val="00DB3CF0"/>
    <w:rsid w:val="00DB3F2F"/>
    <w:rsid w:val="00DB431B"/>
    <w:rsid w:val="00DB4722"/>
    <w:rsid w:val="00DB4D2E"/>
    <w:rsid w:val="00DB4E58"/>
    <w:rsid w:val="00DB4F65"/>
    <w:rsid w:val="00DB5714"/>
    <w:rsid w:val="00DB57D9"/>
    <w:rsid w:val="00DB60FE"/>
    <w:rsid w:val="00DB6560"/>
    <w:rsid w:val="00DB6A49"/>
    <w:rsid w:val="00DB6E24"/>
    <w:rsid w:val="00DB6EB6"/>
    <w:rsid w:val="00DB70B5"/>
    <w:rsid w:val="00DB7298"/>
    <w:rsid w:val="00DB735C"/>
    <w:rsid w:val="00DB7406"/>
    <w:rsid w:val="00DB763A"/>
    <w:rsid w:val="00DB78D0"/>
    <w:rsid w:val="00DB7A52"/>
    <w:rsid w:val="00DB7EEF"/>
    <w:rsid w:val="00DC02A7"/>
    <w:rsid w:val="00DC036C"/>
    <w:rsid w:val="00DC05AF"/>
    <w:rsid w:val="00DC06DB"/>
    <w:rsid w:val="00DC0D33"/>
    <w:rsid w:val="00DC10C8"/>
    <w:rsid w:val="00DC10C9"/>
    <w:rsid w:val="00DC1799"/>
    <w:rsid w:val="00DC1906"/>
    <w:rsid w:val="00DC1937"/>
    <w:rsid w:val="00DC207E"/>
    <w:rsid w:val="00DC22EC"/>
    <w:rsid w:val="00DC2F55"/>
    <w:rsid w:val="00DC336D"/>
    <w:rsid w:val="00DC33EC"/>
    <w:rsid w:val="00DC456B"/>
    <w:rsid w:val="00DC45C8"/>
    <w:rsid w:val="00DC4625"/>
    <w:rsid w:val="00DC48A9"/>
    <w:rsid w:val="00DC4E0A"/>
    <w:rsid w:val="00DC4FD3"/>
    <w:rsid w:val="00DC5351"/>
    <w:rsid w:val="00DC5696"/>
    <w:rsid w:val="00DC5BB7"/>
    <w:rsid w:val="00DC5EAD"/>
    <w:rsid w:val="00DC6120"/>
    <w:rsid w:val="00DC6157"/>
    <w:rsid w:val="00DC656B"/>
    <w:rsid w:val="00DC6F47"/>
    <w:rsid w:val="00DC7877"/>
    <w:rsid w:val="00DC7914"/>
    <w:rsid w:val="00DC7EA9"/>
    <w:rsid w:val="00DD07B0"/>
    <w:rsid w:val="00DD0887"/>
    <w:rsid w:val="00DD0A68"/>
    <w:rsid w:val="00DD0A86"/>
    <w:rsid w:val="00DD1759"/>
    <w:rsid w:val="00DD1ADD"/>
    <w:rsid w:val="00DD2179"/>
    <w:rsid w:val="00DD228D"/>
    <w:rsid w:val="00DD23EC"/>
    <w:rsid w:val="00DD2930"/>
    <w:rsid w:val="00DD2A08"/>
    <w:rsid w:val="00DD2AB5"/>
    <w:rsid w:val="00DD2B98"/>
    <w:rsid w:val="00DD3B32"/>
    <w:rsid w:val="00DD3C91"/>
    <w:rsid w:val="00DD3E22"/>
    <w:rsid w:val="00DD4440"/>
    <w:rsid w:val="00DD47B5"/>
    <w:rsid w:val="00DD5255"/>
    <w:rsid w:val="00DD526E"/>
    <w:rsid w:val="00DD5C12"/>
    <w:rsid w:val="00DD5EC4"/>
    <w:rsid w:val="00DD61BB"/>
    <w:rsid w:val="00DD72DC"/>
    <w:rsid w:val="00DD7792"/>
    <w:rsid w:val="00DD7A22"/>
    <w:rsid w:val="00DE0414"/>
    <w:rsid w:val="00DE0462"/>
    <w:rsid w:val="00DE04E0"/>
    <w:rsid w:val="00DE0AF9"/>
    <w:rsid w:val="00DE0CDC"/>
    <w:rsid w:val="00DE1DCD"/>
    <w:rsid w:val="00DE2761"/>
    <w:rsid w:val="00DE2779"/>
    <w:rsid w:val="00DE29A4"/>
    <w:rsid w:val="00DE2EB3"/>
    <w:rsid w:val="00DE31FD"/>
    <w:rsid w:val="00DE34C1"/>
    <w:rsid w:val="00DE35B9"/>
    <w:rsid w:val="00DE40FA"/>
    <w:rsid w:val="00DE5463"/>
    <w:rsid w:val="00DE5581"/>
    <w:rsid w:val="00DE56E1"/>
    <w:rsid w:val="00DE5760"/>
    <w:rsid w:val="00DE5A44"/>
    <w:rsid w:val="00DE5F71"/>
    <w:rsid w:val="00DE6232"/>
    <w:rsid w:val="00DE6953"/>
    <w:rsid w:val="00DE6C3E"/>
    <w:rsid w:val="00DE6CF0"/>
    <w:rsid w:val="00DE6E0F"/>
    <w:rsid w:val="00DE7591"/>
    <w:rsid w:val="00DE778A"/>
    <w:rsid w:val="00DE7BE7"/>
    <w:rsid w:val="00DE7D43"/>
    <w:rsid w:val="00DE7EB4"/>
    <w:rsid w:val="00DF009F"/>
    <w:rsid w:val="00DF0289"/>
    <w:rsid w:val="00DF06FC"/>
    <w:rsid w:val="00DF0872"/>
    <w:rsid w:val="00DF0AFB"/>
    <w:rsid w:val="00DF0B11"/>
    <w:rsid w:val="00DF0F91"/>
    <w:rsid w:val="00DF10EC"/>
    <w:rsid w:val="00DF115B"/>
    <w:rsid w:val="00DF12AB"/>
    <w:rsid w:val="00DF1688"/>
    <w:rsid w:val="00DF1701"/>
    <w:rsid w:val="00DF178D"/>
    <w:rsid w:val="00DF1994"/>
    <w:rsid w:val="00DF1C3D"/>
    <w:rsid w:val="00DF1F27"/>
    <w:rsid w:val="00DF2976"/>
    <w:rsid w:val="00DF2D1B"/>
    <w:rsid w:val="00DF2D65"/>
    <w:rsid w:val="00DF2F97"/>
    <w:rsid w:val="00DF32E5"/>
    <w:rsid w:val="00DF37DB"/>
    <w:rsid w:val="00DF3F2C"/>
    <w:rsid w:val="00DF453B"/>
    <w:rsid w:val="00DF47A2"/>
    <w:rsid w:val="00DF480B"/>
    <w:rsid w:val="00DF48CE"/>
    <w:rsid w:val="00DF49E5"/>
    <w:rsid w:val="00DF4B1E"/>
    <w:rsid w:val="00DF5375"/>
    <w:rsid w:val="00DF550C"/>
    <w:rsid w:val="00DF5FE1"/>
    <w:rsid w:val="00DF6164"/>
    <w:rsid w:val="00DF6520"/>
    <w:rsid w:val="00DF66E7"/>
    <w:rsid w:val="00DF6A52"/>
    <w:rsid w:val="00DF77E2"/>
    <w:rsid w:val="00DF78E7"/>
    <w:rsid w:val="00DF790D"/>
    <w:rsid w:val="00DF7ACF"/>
    <w:rsid w:val="00DF7DE7"/>
    <w:rsid w:val="00DF7E82"/>
    <w:rsid w:val="00DF7FFD"/>
    <w:rsid w:val="00E0002A"/>
    <w:rsid w:val="00E002DB"/>
    <w:rsid w:val="00E0103F"/>
    <w:rsid w:val="00E010D3"/>
    <w:rsid w:val="00E011DD"/>
    <w:rsid w:val="00E012F6"/>
    <w:rsid w:val="00E0134E"/>
    <w:rsid w:val="00E015BA"/>
    <w:rsid w:val="00E015CA"/>
    <w:rsid w:val="00E0165A"/>
    <w:rsid w:val="00E01BFA"/>
    <w:rsid w:val="00E01C5C"/>
    <w:rsid w:val="00E02299"/>
    <w:rsid w:val="00E023E9"/>
    <w:rsid w:val="00E02924"/>
    <w:rsid w:val="00E02A6E"/>
    <w:rsid w:val="00E02B7E"/>
    <w:rsid w:val="00E02F1C"/>
    <w:rsid w:val="00E031B6"/>
    <w:rsid w:val="00E038FB"/>
    <w:rsid w:val="00E03AC4"/>
    <w:rsid w:val="00E03C5E"/>
    <w:rsid w:val="00E041C4"/>
    <w:rsid w:val="00E041CD"/>
    <w:rsid w:val="00E04DE0"/>
    <w:rsid w:val="00E0539B"/>
    <w:rsid w:val="00E057C8"/>
    <w:rsid w:val="00E05CF9"/>
    <w:rsid w:val="00E05D63"/>
    <w:rsid w:val="00E05E4F"/>
    <w:rsid w:val="00E062AC"/>
    <w:rsid w:val="00E06B31"/>
    <w:rsid w:val="00E075C5"/>
    <w:rsid w:val="00E07746"/>
    <w:rsid w:val="00E077B5"/>
    <w:rsid w:val="00E079D2"/>
    <w:rsid w:val="00E07A80"/>
    <w:rsid w:val="00E07ABC"/>
    <w:rsid w:val="00E07BE5"/>
    <w:rsid w:val="00E07DDA"/>
    <w:rsid w:val="00E10016"/>
    <w:rsid w:val="00E1084F"/>
    <w:rsid w:val="00E108E8"/>
    <w:rsid w:val="00E10C67"/>
    <w:rsid w:val="00E1240F"/>
    <w:rsid w:val="00E12EEE"/>
    <w:rsid w:val="00E13AA6"/>
    <w:rsid w:val="00E13D1D"/>
    <w:rsid w:val="00E14B36"/>
    <w:rsid w:val="00E1515B"/>
    <w:rsid w:val="00E15592"/>
    <w:rsid w:val="00E15D0F"/>
    <w:rsid w:val="00E15E52"/>
    <w:rsid w:val="00E163FA"/>
    <w:rsid w:val="00E16642"/>
    <w:rsid w:val="00E1691E"/>
    <w:rsid w:val="00E16CA2"/>
    <w:rsid w:val="00E16E83"/>
    <w:rsid w:val="00E172BE"/>
    <w:rsid w:val="00E17592"/>
    <w:rsid w:val="00E17856"/>
    <w:rsid w:val="00E17A46"/>
    <w:rsid w:val="00E20120"/>
    <w:rsid w:val="00E20156"/>
    <w:rsid w:val="00E206BB"/>
    <w:rsid w:val="00E20B51"/>
    <w:rsid w:val="00E20C36"/>
    <w:rsid w:val="00E20FD8"/>
    <w:rsid w:val="00E212F3"/>
    <w:rsid w:val="00E2143B"/>
    <w:rsid w:val="00E21727"/>
    <w:rsid w:val="00E2175B"/>
    <w:rsid w:val="00E21A01"/>
    <w:rsid w:val="00E21E82"/>
    <w:rsid w:val="00E2251F"/>
    <w:rsid w:val="00E226AC"/>
    <w:rsid w:val="00E23101"/>
    <w:rsid w:val="00E23763"/>
    <w:rsid w:val="00E244F7"/>
    <w:rsid w:val="00E245B9"/>
    <w:rsid w:val="00E2494E"/>
    <w:rsid w:val="00E25061"/>
    <w:rsid w:val="00E25564"/>
    <w:rsid w:val="00E25649"/>
    <w:rsid w:val="00E25CC2"/>
    <w:rsid w:val="00E261BD"/>
    <w:rsid w:val="00E261F3"/>
    <w:rsid w:val="00E266B3"/>
    <w:rsid w:val="00E26BDE"/>
    <w:rsid w:val="00E270B1"/>
    <w:rsid w:val="00E270E1"/>
    <w:rsid w:val="00E27407"/>
    <w:rsid w:val="00E279B8"/>
    <w:rsid w:val="00E300BE"/>
    <w:rsid w:val="00E3076B"/>
    <w:rsid w:val="00E30A2B"/>
    <w:rsid w:val="00E30C48"/>
    <w:rsid w:val="00E30CEB"/>
    <w:rsid w:val="00E30EBD"/>
    <w:rsid w:val="00E31175"/>
    <w:rsid w:val="00E317EA"/>
    <w:rsid w:val="00E31C99"/>
    <w:rsid w:val="00E32067"/>
    <w:rsid w:val="00E32638"/>
    <w:rsid w:val="00E328DB"/>
    <w:rsid w:val="00E32A69"/>
    <w:rsid w:val="00E32CCE"/>
    <w:rsid w:val="00E3305F"/>
    <w:rsid w:val="00E330CD"/>
    <w:rsid w:val="00E337EA"/>
    <w:rsid w:val="00E33B59"/>
    <w:rsid w:val="00E33BE6"/>
    <w:rsid w:val="00E33ED5"/>
    <w:rsid w:val="00E3406E"/>
    <w:rsid w:val="00E34530"/>
    <w:rsid w:val="00E34F3B"/>
    <w:rsid w:val="00E359BE"/>
    <w:rsid w:val="00E362A0"/>
    <w:rsid w:val="00E36849"/>
    <w:rsid w:val="00E36893"/>
    <w:rsid w:val="00E3697D"/>
    <w:rsid w:val="00E36F1C"/>
    <w:rsid w:val="00E370B2"/>
    <w:rsid w:val="00E37363"/>
    <w:rsid w:val="00E37404"/>
    <w:rsid w:val="00E375B1"/>
    <w:rsid w:val="00E3778C"/>
    <w:rsid w:val="00E377BD"/>
    <w:rsid w:val="00E377E3"/>
    <w:rsid w:val="00E4002B"/>
    <w:rsid w:val="00E40766"/>
    <w:rsid w:val="00E40B9E"/>
    <w:rsid w:val="00E40D99"/>
    <w:rsid w:val="00E412C7"/>
    <w:rsid w:val="00E4151B"/>
    <w:rsid w:val="00E418D3"/>
    <w:rsid w:val="00E42138"/>
    <w:rsid w:val="00E426C5"/>
    <w:rsid w:val="00E4273E"/>
    <w:rsid w:val="00E427FB"/>
    <w:rsid w:val="00E434E1"/>
    <w:rsid w:val="00E4389B"/>
    <w:rsid w:val="00E4396A"/>
    <w:rsid w:val="00E43CDA"/>
    <w:rsid w:val="00E43E27"/>
    <w:rsid w:val="00E440B5"/>
    <w:rsid w:val="00E44327"/>
    <w:rsid w:val="00E44D06"/>
    <w:rsid w:val="00E4521D"/>
    <w:rsid w:val="00E454AF"/>
    <w:rsid w:val="00E454FF"/>
    <w:rsid w:val="00E4561C"/>
    <w:rsid w:val="00E4565D"/>
    <w:rsid w:val="00E456B8"/>
    <w:rsid w:val="00E45D8D"/>
    <w:rsid w:val="00E46978"/>
    <w:rsid w:val="00E474D0"/>
    <w:rsid w:val="00E479A2"/>
    <w:rsid w:val="00E50776"/>
    <w:rsid w:val="00E509D2"/>
    <w:rsid w:val="00E50A37"/>
    <w:rsid w:val="00E50B3F"/>
    <w:rsid w:val="00E50D5F"/>
    <w:rsid w:val="00E515B8"/>
    <w:rsid w:val="00E51B3B"/>
    <w:rsid w:val="00E525C5"/>
    <w:rsid w:val="00E52BDC"/>
    <w:rsid w:val="00E52EFA"/>
    <w:rsid w:val="00E53818"/>
    <w:rsid w:val="00E539D4"/>
    <w:rsid w:val="00E53BBF"/>
    <w:rsid w:val="00E541FD"/>
    <w:rsid w:val="00E5428E"/>
    <w:rsid w:val="00E5433C"/>
    <w:rsid w:val="00E54669"/>
    <w:rsid w:val="00E54712"/>
    <w:rsid w:val="00E54C4E"/>
    <w:rsid w:val="00E54CC1"/>
    <w:rsid w:val="00E54DDF"/>
    <w:rsid w:val="00E550A9"/>
    <w:rsid w:val="00E5584A"/>
    <w:rsid w:val="00E55E14"/>
    <w:rsid w:val="00E55F5A"/>
    <w:rsid w:val="00E56B7C"/>
    <w:rsid w:val="00E571B4"/>
    <w:rsid w:val="00E575C3"/>
    <w:rsid w:val="00E5797A"/>
    <w:rsid w:val="00E57AED"/>
    <w:rsid w:val="00E57DD1"/>
    <w:rsid w:val="00E604B4"/>
    <w:rsid w:val="00E60503"/>
    <w:rsid w:val="00E6060C"/>
    <w:rsid w:val="00E60CA4"/>
    <w:rsid w:val="00E60DED"/>
    <w:rsid w:val="00E61937"/>
    <w:rsid w:val="00E61E04"/>
    <w:rsid w:val="00E61E98"/>
    <w:rsid w:val="00E624C1"/>
    <w:rsid w:val="00E62609"/>
    <w:rsid w:val="00E62AED"/>
    <w:rsid w:val="00E62D17"/>
    <w:rsid w:val="00E6334B"/>
    <w:rsid w:val="00E63619"/>
    <w:rsid w:val="00E63B8B"/>
    <w:rsid w:val="00E63DC0"/>
    <w:rsid w:val="00E641E5"/>
    <w:rsid w:val="00E642DD"/>
    <w:rsid w:val="00E647C0"/>
    <w:rsid w:val="00E64C0C"/>
    <w:rsid w:val="00E64C8F"/>
    <w:rsid w:val="00E64E4B"/>
    <w:rsid w:val="00E6513C"/>
    <w:rsid w:val="00E6520C"/>
    <w:rsid w:val="00E65411"/>
    <w:rsid w:val="00E6550F"/>
    <w:rsid w:val="00E65A10"/>
    <w:rsid w:val="00E65AC4"/>
    <w:rsid w:val="00E65B4A"/>
    <w:rsid w:val="00E662A3"/>
    <w:rsid w:val="00E66B32"/>
    <w:rsid w:val="00E67114"/>
    <w:rsid w:val="00E6712A"/>
    <w:rsid w:val="00E671E8"/>
    <w:rsid w:val="00E6726D"/>
    <w:rsid w:val="00E67BE2"/>
    <w:rsid w:val="00E67BF4"/>
    <w:rsid w:val="00E67E10"/>
    <w:rsid w:val="00E7009C"/>
    <w:rsid w:val="00E70134"/>
    <w:rsid w:val="00E701F0"/>
    <w:rsid w:val="00E702DC"/>
    <w:rsid w:val="00E703AE"/>
    <w:rsid w:val="00E707C0"/>
    <w:rsid w:val="00E70972"/>
    <w:rsid w:val="00E710DB"/>
    <w:rsid w:val="00E71335"/>
    <w:rsid w:val="00E71683"/>
    <w:rsid w:val="00E7172F"/>
    <w:rsid w:val="00E717D9"/>
    <w:rsid w:val="00E71816"/>
    <w:rsid w:val="00E718DD"/>
    <w:rsid w:val="00E71AAD"/>
    <w:rsid w:val="00E71CDF"/>
    <w:rsid w:val="00E72333"/>
    <w:rsid w:val="00E7256C"/>
    <w:rsid w:val="00E72AB8"/>
    <w:rsid w:val="00E7331A"/>
    <w:rsid w:val="00E73428"/>
    <w:rsid w:val="00E738C0"/>
    <w:rsid w:val="00E73C92"/>
    <w:rsid w:val="00E73DD8"/>
    <w:rsid w:val="00E74237"/>
    <w:rsid w:val="00E74AC5"/>
    <w:rsid w:val="00E74BAF"/>
    <w:rsid w:val="00E7534F"/>
    <w:rsid w:val="00E75559"/>
    <w:rsid w:val="00E755C3"/>
    <w:rsid w:val="00E75987"/>
    <w:rsid w:val="00E761E0"/>
    <w:rsid w:val="00E7676A"/>
    <w:rsid w:val="00E77950"/>
    <w:rsid w:val="00E77D34"/>
    <w:rsid w:val="00E77F80"/>
    <w:rsid w:val="00E8028B"/>
    <w:rsid w:val="00E80350"/>
    <w:rsid w:val="00E80DD9"/>
    <w:rsid w:val="00E81190"/>
    <w:rsid w:val="00E81298"/>
    <w:rsid w:val="00E81540"/>
    <w:rsid w:val="00E815B1"/>
    <w:rsid w:val="00E819E7"/>
    <w:rsid w:val="00E823DB"/>
    <w:rsid w:val="00E824C7"/>
    <w:rsid w:val="00E82C96"/>
    <w:rsid w:val="00E82CC9"/>
    <w:rsid w:val="00E83387"/>
    <w:rsid w:val="00E835A0"/>
    <w:rsid w:val="00E83738"/>
    <w:rsid w:val="00E84396"/>
    <w:rsid w:val="00E844A7"/>
    <w:rsid w:val="00E84CB8"/>
    <w:rsid w:val="00E85250"/>
    <w:rsid w:val="00E8548E"/>
    <w:rsid w:val="00E85960"/>
    <w:rsid w:val="00E859CA"/>
    <w:rsid w:val="00E85D04"/>
    <w:rsid w:val="00E85F33"/>
    <w:rsid w:val="00E8659F"/>
    <w:rsid w:val="00E866CB"/>
    <w:rsid w:val="00E86C2B"/>
    <w:rsid w:val="00E86CB1"/>
    <w:rsid w:val="00E86DFE"/>
    <w:rsid w:val="00E86EDB"/>
    <w:rsid w:val="00E874A7"/>
    <w:rsid w:val="00E8756C"/>
    <w:rsid w:val="00E87AB0"/>
    <w:rsid w:val="00E87DC9"/>
    <w:rsid w:val="00E903C4"/>
    <w:rsid w:val="00E9067C"/>
    <w:rsid w:val="00E90A1B"/>
    <w:rsid w:val="00E90AD4"/>
    <w:rsid w:val="00E90B05"/>
    <w:rsid w:val="00E90BA5"/>
    <w:rsid w:val="00E90C87"/>
    <w:rsid w:val="00E90D8C"/>
    <w:rsid w:val="00E90EC4"/>
    <w:rsid w:val="00E9143A"/>
    <w:rsid w:val="00E91486"/>
    <w:rsid w:val="00E91A7E"/>
    <w:rsid w:val="00E91CC9"/>
    <w:rsid w:val="00E926B6"/>
    <w:rsid w:val="00E926B9"/>
    <w:rsid w:val="00E9284D"/>
    <w:rsid w:val="00E9385E"/>
    <w:rsid w:val="00E938ED"/>
    <w:rsid w:val="00E93908"/>
    <w:rsid w:val="00E939A6"/>
    <w:rsid w:val="00E93C57"/>
    <w:rsid w:val="00E94BBE"/>
    <w:rsid w:val="00E94DE4"/>
    <w:rsid w:val="00E94E02"/>
    <w:rsid w:val="00E95AD5"/>
    <w:rsid w:val="00E966D7"/>
    <w:rsid w:val="00E967B6"/>
    <w:rsid w:val="00E96A63"/>
    <w:rsid w:val="00E9701F"/>
    <w:rsid w:val="00E97143"/>
    <w:rsid w:val="00E97535"/>
    <w:rsid w:val="00E97582"/>
    <w:rsid w:val="00E979EB"/>
    <w:rsid w:val="00E97B2D"/>
    <w:rsid w:val="00EA02F7"/>
    <w:rsid w:val="00EA0361"/>
    <w:rsid w:val="00EA0542"/>
    <w:rsid w:val="00EA0712"/>
    <w:rsid w:val="00EA09A1"/>
    <w:rsid w:val="00EA09D3"/>
    <w:rsid w:val="00EA0D5E"/>
    <w:rsid w:val="00EA0E73"/>
    <w:rsid w:val="00EA145E"/>
    <w:rsid w:val="00EA151D"/>
    <w:rsid w:val="00EA17F5"/>
    <w:rsid w:val="00EA186A"/>
    <w:rsid w:val="00EA19DB"/>
    <w:rsid w:val="00EA1C98"/>
    <w:rsid w:val="00EA1DD9"/>
    <w:rsid w:val="00EA3159"/>
    <w:rsid w:val="00EA376D"/>
    <w:rsid w:val="00EA389D"/>
    <w:rsid w:val="00EA39FD"/>
    <w:rsid w:val="00EA3A58"/>
    <w:rsid w:val="00EA3A80"/>
    <w:rsid w:val="00EA3E00"/>
    <w:rsid w:val="00EA3EFF"/>
    <w:rsid w:val="00EA3F2A"/>
    <w:rsid w:val="00EA4B7E"/>
    <w:rsid w:val="00EA4D73"/>
    <w:rsid w:val="00EA5370"/>
    <w:rsid w:val="00EA60F7"/>
    <w:rsid w:val="00EA6263"/>
    <w:rsid w:val="00EA69AF"/>
    <w:rsid w:val="00EA7847"/>
    <w:rsid w:val="00EB0209"/>
    <w:rsid w:val="00EB02AB"/>
    <w:rsid w:val="00EB055F"/>
    <w:rsid w:val="00EB06B8"/>
    <w:rsid w:val="00EB09A0"/>
    <w:rsid w:val="00EB09A3"/>
    <w:rsid w:val="00EB0B4C"/>
    <w:rsid w:val="00EB0DB4"/>
    <w:rsid w:val="00EB159C"/>
    <w:rsid w:val="00EB16F5"/>
    <w:rsid w:val="00EB1A10"/>
    <w:rsid w:val="00EB2197"/>
    <w:rsid w:val="00EB2919"/>
    <w:rsid w:val="00EB32C8"/>
    <w:rsid w:val="00EB3500"/>
    <w:rsid w:val="00EB3595"/>
    <w:rsid w:val="00EB3739"/>
    <w:rsid w:val="00EB3B33"/>
    <w:rsid w:val="00EB3DA2"/>
    <w:rsid w:val="00EB3E3D"/>
    <w:rsid w:val="00EB3E70"/>
    <w:rsid w:val="00EB41F3"/>
    <w:rsid w:val="00EB46ED"/>
    <w:rsid w:val="00EB4BFA"/>
    <w:rsid w:val="00EB5B4F"/>
    <w:rsid w:val="00EB5FA4"/>
    <w:rsid w:val="00EB6470"/>
    <w:rsid w:val="00EB64EB"/>
    <w:rsid w:val="00EB65A8"/>
    <w:rsid w:val="00EB6606"/>
    <w:rsid w:val="00EB66DF"/>
    <w:rsid w:val="00EB6738"/>
    <w:rsid w:val="00EB6CA2"/>
    <w:rsid w:val="00EB710C"/>
    <w:rsid w:val="00EB715A"/>
    <w:rsid w:val="00EB73D7"/>
    <w:rsid w:val="00EB7621"/>
    <w:rsid w:val="00EB7637"/>
    <w:rsid w:val="00EB77D2"/>
    <w:rsid w:val="00EB7A09"/>
    <w:rsid w:val="00EB7AC8"/>
    <w:rsid w:val="00EC013C"/>
    <w:rsid w:val="00EC088E"/>
    <w:rsid w:val="00EC0F58"/>
    <w:rsid w:val="00EC0F66"/>
    <w:rsid w:val="00EC0F8A"/>
    <w:rsid w:val="00EC1244"/>
    <w:rsid w:val="00EC1654"/>
    <w:rsid w:val="00EC1911"/>
    <w:rsid w:val="00EC1A18"/>
    <w:rsid w:val="00EC1C74"/>
    <w:rsid w:val="00EC2416"/>
    <w:rsid w:val="00EC2CE9"/>
    <w:rsid w:val="00EC2D5A"/>
    <w:rsid w:val="00EC2F7E"/>
    <w:rsid w:val="00EC30E7"/>
    <w:rsid w:val="00EC3756"/>
    <w:rsid w:val="00EC3CA4"/>
    <w:rsid w:val="00EC44A4"/>
    <w:rsid w:val="00EC457A"/>
    <w:rsid w:val="00EC4A37"/>
    <w:rsid w:val="00EC4DF3"/>
    <w:rsid w:val="00EC5223"/>
    <w:rsid w:val="00EC5260"/>
    <w:rsid w:val="00EC5977"/>
    <w:rsid w:val="00EC5C30"/>
    <w:rsid w:val="00EC6174"/>
    <w:rsid w:val="00EC6938"/>
    <w:rsid w:val="00EC6ADB"/>
    <w:rsid w:val="00EC6B94"/>
    <w:rsid w:val="00EC6D21"/>
    <w:rsid w:val="00EC6EF7"/>
    <w:rsid w:val="00EC7149"/>
    <w:rsid w:val="00EC73CB"/>
    <w:rsid w:val="00EC7AF6"/>
    <w:rsid w:val="00EC7E2C"/>
    <w:rsid w:val="00ED013D"/>
    <w:rsid w:val="00ED0224"/>
    <w:rsid w:val="00ED0604"/>
    <w:rsid w:val="00ED0918"/>
    <w:rsid w:val="00ED0DD8"/>
    <w:rsid w:val="00ED0F3F"/>
    <w:rsid w:val="00ED10DF"/>
    <w:rsid w:val="00ED11EF"/>
    <w:rsid w:val="00ED1202"/>
    <w:rsid w:val="00ED1609"/>
    <w:rsid w:val="00ED1804"/>
    <w:rsid w:val="00ED19CD"/>
    <w:rsid w:val="00ED1C58"/>
    <w:rsid w:val="00ED2971"/>
    <w:rsid w:val="00ED2B17"/>
    <w:rsid w:val="00ED2F6C"/>
    <w:rsid w:val="00ED37CB"/>
    <w:rsid w:val="00ED3AD1"/>
    <w:rsid w:val="00ED3B26"/>
    <w:rsid w:val="00ED3C54"/>
    <w:rsid w:val="00ED414A"/>
    <w:rsid w:val="00ED453A"/>
    <w:rsid w:val="00ED4ABF"/>
    <w:rsid w:val="00ED4E11"/>
    <w:rsid w:val="00ED4EDB"/>
    <w:rsid w:val="00ED57EA"/>
    <w:rsid w:val="00ED590B"/>
    <w:rsid w:val="00ED6E42"/>
    <w:rsid w:val="00ED6F08"/>
    <w:rsid w:val="00ED7160"/>
    <w:rsid w:val="00ED71A1"/>
    <w:rsid w:val="00ED740C"/>
    <w:rsid w:val="00ED74DA"/>
    <w:rsid w:val="00ED761A"/>
    <w:rsid w:val="00ED77FB"/>
    <w:rsid w:val="00ED7B1B"/>
    <w:rsid w:val="00ED7E9B"/>
    <w:rsid w:val="00EE033C"/>
    <w:rsid w:val="00EE101B"/>
    <w:rsid w:val="00EE1CC2"/>
    <w:rsid w:val="00EE2420"/>
    <w:rsid w:val="00EE2724"/>
    <w:rsid w:val="00EE2AA4"/>
    <w:rsid w:val="00EE2AB9"/>
    <w:rsid w:val="00EE2DED"/>
    <w:rsid w:val="00EE2E5F"/>
    <w:rsid w:val="00EE2FF7"/>
    <w:rsid w:val="00EE34BC"/>
    <w:rsid w:val="00EE34ED"/>
    <w:rsid w:val="00EE3AD8"/>
    <w:rsid w:val="00EE3B9E"/>
    <w:rsid w:val="00EE3C35"/>
    <w:rsid w:val="00EE3CF8"/>
    <w:rsid w:val="00EE3DE5"/>
    <w:rsid w:val="00EE4011"/>
    <w:rsid w:val="00EE45E9"/>
    <w:rsid w:val="00EE4609"/>
    <w:rsid w:val="00EE4AE5"/>
    <w:rsid w:val="00EE4B20"/>
    <w:rsid w:val="00EE5347"/>
    <w:rsid w:val="00EE53CB"/>
    <w:rsid w:val="00EE596A"/>
    <w:rsid w:val="00EE5B75"/>
    <w:rsid w:val="00EE5D87"/>
    <w:rsid w:val="00EE60CC"/>
    <w:rsid w:val="00EE641B"/>
    <w:rsid w:val="00EE6E68"/>
    <w:rsid w:val="00EE6E9D"/>
    <w:rsid w:val="00EE6F7D"/>
    <w:rsid w:val="00EE7237"/>
    <w:rsid w:val="00EE72A0"/>
    <w:rsid w:val="00EE7359"/>
    <w:rsid w:val="00EE761B"/>
    <w:rsid w:val="00EE7F34"/>
    <w:rsid w:val="00EF02C5"/>
    <w:rsid w:val="00EF087F"/>
    <w:rsid w:val="00EF0AE1"/>
    <w:rsid w:val="00EF10A1"/>
    <w:rsid w:val="00EF1947"/>
    <w:rsid w:val="00EF1B47"/>
    <w:rsid w:val="00EF1C4F"/>
    <w:rsid w:val="00EF1F3A"/>
    <w:rsid w:val="00EF3024"/>
    <w:rsid w:val="00EF32CC"/>
    <w:rsid w:val="00EF342E"/>
    <w:rsid w:val="00EF369B"/>
    <w:rsid w:val="00EF403D"/>
    <w:rsid w:val="00EF5161"/>
    <w:rsid w:val="00EF53A9"/>
    <w:rsid w:val="00EF5636"/>
    <w:rsid w:val="00EF56FE"/>
    <w:rsid w:val="00EF576C"/>
    <w:rsid w:val="00EF5868"/>
    <w:rsid w:val="00EF5B59"/>
    <w:rsid w:val="00EF6B0F"/>
    <w:rsid w:val="00EF6C2D"/>
    <w:rsid w:val="00EF6D0E"/>
    <w:rsid w:val="00EF7227"/>
    <w:rsid w:val="00EF742A"/>
    <w:rsid w:val="00EF74A0"/>
    <w:rsid w:val="00EF761B"/>
    <w:rsid w:val="00EF78B8"/>
    <w:rsid w:val="00EF79DA"/>
    <w:rsid w:val="00F00171"/>
    <w:rsid w:val="00F00A54"/>
    <w:rsid w:val="00F00AB2"/>
    <w:rsid w:val="00F00C6F"/>
    <w:rsid w:val="00F00CCA"/>
    <w:rsid w:val="00F00D2C"/>
    <w:rsid w:val="00F00DF8"/>
    <w:rsid w:val="00F00E03"/>
    <w:rsid w:val="00F0161A"/>
    <w:rsid w:val="00F016B6"/>
    <w:rsid w:val="00F01BCA"/>
    <w:rsid w:val="00F02159"/>
    <w:rsid w:val="00F027FE"/>
    <w:rsid w:val="00F02C07"/>
    <w:rsid w:val="00F02D77"/>
    <w:rsid w:val="00F03600"/>
    <w:rsid w:val="00F03CDB"/>
    <w:rsid w:val="00F03E93"/>
    <w:rsid w:val="00F03FD6"/>
    <w:rsid w:val="00F043F4"/>
    <w:rsid w:val="00F043F6"/>
    <w:rsid w:val="00F04687"/>
    <w:rsid w:val="00F0541C"/>
    <w:rsid w:val="00F055F2"/>
    <w:rsid w:val="00F05DAE"/>
    <w:rsid w:val="00F05E00"/>
    <w:rsid w:val="00F05E25"/>
    <w:rsid w:val="00F05E4C"/>
    <w:rsid w:val="00F06542"/>
    <w:rsid w:val="00F06702"/>
    <w:rsid w:val="00F06A5D"/>
    <w:rsid w:val="00F06CA9"/>
    <w:rsid w:val="00F06CAE"/>
    <w:rsid w:val="00F0712A"/>
    <w:rsid w:val="00F076BF"/>
    <w:rsid w:val="00F07ADB"/>
    <w:rsid w:val="00F07BCE"/>
    <w:rsid w:val="00F07EC0"/>
    <w:rsid w:val="00F07F80"/>
    <w:rsid w:val="00F10471"/>
    <w:rsid w:val="00F10E1F"/>
    <w:rsid w:val="00F10EB5"/>
    <w:rsid w:val="00F11258"/>
    <w:rsid w:val="00F1183A"/>
    <w:rsid w:val="00F129B5"/>
    <w:rsid w:val="00F12C39"/>
    <w:rsid w:val="00F12D71"/>
    <w:rsid w:val="00F12E22"/>
    <w:rsid w:val="00F13744"/>
    <w:rsid w:val="00F13E77"/>
    <w:rsid w:val="00F14134"/>
    <w:rsid w:val="00F1469F"/>
    <w:rsid w:val="00F14E9D"/>
    <w:rsid w:val="00F152BB"/>
    <w:rsid w:val="00F153BB"/>
    <w:rsid w:val="00F154EB"/>
    <w:rsid w:val="00F15707"/>
    <w:rsid w:val="00F15AE5"/>
    <w:rsid w:val="00F15B1B"/>
    <w:rsid w:val="00F15B48"/>
    <w:rsid w:val="00F15B5F"/>
    <w:rsid w:val="00F16218"/>
    <w:rsid w:val="00F164A5"/>
    <w:rsid w:val="00F16877"/>
    <w:rsid w:val="00F168D8"/>
    <w:rsid w:val="00F1714B"/>
    <w:rsid w:val="00F17211"/>
    <w:rsid w:val="00F17254"/>
    <w:rsid w:val="00F1778F"/>
    <w:rsid w:val="00F1791E"/>
    <w:rsid w:val="00F179C5"/>
    <w:rsid w:val="00F202CB"/>
    <w:rsid w:val="00F214F7"/>
    <w:rsid w:val="00F21673"/>
    <w:rsid w:val="00F218B5"/>
    <w:rsid w:val="00F218DA"/>
    <w:rsid w:val="00F21900"/>
    <w:rsid w:val="00F21D1A"/>
    <w:rsid w:val="00F22338"/>
    <w:rsid w:val="00F228A6"/>
    <w:rsid w:val="00F22E3A"/>
    <w:rsid w:val="00F238F8"/>
    <w:rsid w:val="00F239B3"/>
    <w:rsid w:val="00F23EDB"/>
    <w:rsid w:val="00F24A0E"/>
    <w:rsid w:val="00F24DBE"/>
    <w:rsid w:val="00F25B74"/>
    <w:rsid w:val="00F25C07"/>
    <w:rsid w:val="00F25C16"/>
    <w:rsid w:val="00F25C74"/>
    <w:rsid w:val="00F25D87"/>
    <w:rsid w:val="00F2601F"/>
    <w:rsid w:val="00F2646E"/>
    <w:rsid w:val="00F265DD"/>
    <w:rsid w:val="00F267B8"/>
    <w:rsid w:val="00F26971"/>
    <w:rsid w:val="00F27461"/>
    <w:rsid w:val="00F275EE"/>
    <w:rsid w:val="00F276F1"/>
    <w:rsid w:val="00F27ACF"/>
    <w:rsid w:val="00F27EAD"/>
    <w:rsid w:val="00F30D92"/>
    <w:rsid w:val="00F30DE1"/>
    <w:rsid w:val="00F30F63"/>
    <w:rsid w:val="00F311F8"/>
    <w:rsid w:val="00F312EB"/>
    <w:rsid w:val="00F31710"/>
    <w:rsid w:val="00F31A11"/>
    <w:rsid w:val="00F325C2"/>
    <w:rsid w:val="00F32B04"/>
    <w:rsid w:val="00F32B22"/>
    <w:rsid w:val="00F3336D"/>
    <w:rsid w:val="00F33941"/>
    <w:rsid w:val="00F33D96"/>
    <w:rsid w:val="00F34286"/>
    <w:rsid w:val="00F342EA"/>
    <w:rsid w:val="00F3445B"/>
    <w:rsid w:val="00F34798"/>
    <w:rsid w:val="00F34C13"/>
    <w:rsid w:val="00F34E41"/>
    <w:rsid w:val="00F353A6"/>
    <w:rsid w:val="00F356BF"/>
    <w:rsid w:val="00F35BA4"/>
    <w:rsid w:val="00F35D25"/>
    <w:rsid w:val="00F3696E"/>
    <w:rsid w:val="00F36B57"/>
    <w:rsid w:val="00F36F1D"/>
    <w:rsid w:val="00F371E3"/>
    <w:rsid w:val="00F3727F"/>
    <w:rsid w:val="00F37656"/>
    <w:rsid w:val="00F377D9"/>
    <w:rsid w:val="00F3792A"/>
    <w:rsid w:val="00F379A1"/>
    <w:rsid w:val="00F37CF5"/>
    <w:rsid w:val="00F401D0"/>
    <w:rsid w:val="00F419E7"/>
    <w:rsid w:val="00F41E4B"/>
    <w:rsid w:val="00F42529"/>
    <w:rsid w:val="00F428BF"/>
    <w:rsid w:val="00F42C8C"/>
    <w:rsid w:val="00F42EA0"/>
    <w:rsid w:val="00F4320A"/>
    <w:rsid w:val="00F43600"/>
    <w:rsid w:val="00F438CD"/>
    <w:rsid w:val="00F443AA"/>
    <w:rsid w:val="00F44DB1"/>
    <w:rsid w:val="00F451B7"/>
    <w:rsid w:val="00F452EF"/>
    <w:rsid w:val="00F454E2"/>
    <w:rsid w:val="00F45749"/>
    <w:rsid w:val="00F45798"/>
    <w:rsid w:val="00F46345"/>
    <w:rsid w:val="00F46F53"/>
    <w:rsid w:val="00F47173"/>
    <w:rsid w:val="00F47D37"/>
    <w:rsid w:val="00F50265"/>
    <w:rsid w:val="00F50362"/>
    <w:rsid w:val="00F50688"/>
    <w:rsid w:val="00F506B4"/>
    <w:rsid w:val="00F51760"/>
    <w:rsid w:val="00F51E7B"/>
    <w:rsid w:val="00F5209C"/>
    <w:rsid w:val="00F52D33"/>
    <w:rsid w:val="00F5353F"/>
    <w:rsid w:val="00F536BF"/>
    <w:rsid w:val="00F540E9"/>
    <w:rsid w:val="00F54373"/>
    <w:rsid w:val="00F5455C"/>
    <w:rsid w:val="00F545CD"/>
    <w:rsid w:val="00F5474E"/>
    <w:rsid w:val="00F54ED7"/>
    <w:rsid w:val="00F55405"/>
    <w:rsid w:val="00F55483"/>
    <w:rsid w:val="00F55521"/>
    <w:rsid w:val="00F55612"/>
    <w:rsid w:val="00F556CF"/>
    <w:rsid w:val="00F55732"/>
    <w:rsid w:val="00F55BAF"/>
    <w:rsid w:val="00F55E2B"/>
    <w:rsid w:val="00F561B3"/>
    <w:rsid w:val="00F56208"/>
    <w:rsid w:val="00F56E3E"/>
    <w:rsid w:val="00F56E70"/>
    <w:rsid w:val="00F577DD"/>
    <w:rsid w:val="00F57DDD"/>
    <w:rsid w:val="00F60066"/>
    <w:rsid w:val="00F6016F"/>
    <w:rsid w:val="00F605C8"/>
    <w:rsid w:val="00F6098B"/>
    <w:rsid w:val="00F61431"/>
    <w:rsid w:val="00F614F2"/>
    <w:rsid w:val="00F61BB9"/>
    <w:rsid w:val="00F6216B"/>
    <w:rsid w:val="00F624E9"/>
    <w:rsid w:val="00F628E0"/>
    <w:rsid w:val="00F6356B"/>
    <w:rsid w:val="00F63731"/>
    <w:rsid w:val="00F63A65"/>
    <w:rsid w:val="00F63D6F"/>
    <w:rsid w:val="00F643EB"/>
    <w:rsid w:val="00F64444"/>
    <w:rsid w:val="00F6449A"/>
    <w:rsid w:val="00F64D46"/>
    <w:rsid w:val="00F64ED5"/>
    <w:rsid w:val="00F65D1A"/>
    <w:rsid w:val="00F66054"/>
    <w:rsid w:val="00F66383"/>
    <w:rsid w:val="00F66D0F"/>
    <w:rsid w:val="00F66E64"/>
    <w:rsid w:val="00F66E98"/>
    <w:rsid w:val="00F672C1"/>
    <w:rsid w:val="00F67548"/>
    <w:rsid w:val="00F6765C"/>
    <w:rsid w:val="00F67FFA"/>
    <w:rsid w:val="00F701C7"/>
    <w:rsid w:val="00F70915"/>
    <w:rsid w:val="00F70953"/>
    <w:rsid w:val="00F71939"/>
    <w:rsid w:val="00F719ED"/>
    <w:rsid w:val="00F71B03"/>
    <w:rsid w:val="00F71D68"/>
    <w:rsid w:val="00F72001"/>
    <w:rsid w:val="00F721C0"/>
    <w:rsid w:val="00F722D7"/>
    <w:rsid w:val="00F72323"/>
    <w:rsid w:val="00F7246E"/>
    <w:rsid w:val="00F7254D"/>
    <w:rsid w:val="00F7256E"/>
    <w:rsid w:val="00F725A6"/>
    <w:rsid w:val="00F729AA"/>
    <w:rsid w:val="00F72B77"/>
    <w:rsid w:val="00F72B81"/>
    <w:rsid w:val="00F72E73"/>
    <w:rsid w:val="00F732A2"/>
    <w:rsid w:val="00F746A0"/>
    <w:rsid w:val="00F75B40"/>
    <w:rsid w:val="00F75C34"/>
    <w:rsid w:val="00F75CD1"/>
    <w:rsid w:val="00F76170"/>
    <w:rsid w:val="00F773E8"/>
    <w:rsid w:val="00F7748E"/>
    <w:rsid w:val="00F77AAB"/>
    <w:rsid w:val="00F80AF4"/>
    <w:rsid w:val="00F80B75"/>
    <w:rsid w:val="00F81104"/>
    <w:rsid w:val="00F81A24"/>
    <w:rsid w:val="00F81E50"/>
    <w:rsid w:val="00F82C45"/>
    <w:rsid w:val="00F82E35"/>
    <w:rsid w:val="00F83822"/>
    <w:rsid w:val="00F83F19"/>
    <w:rsid w:val="00F84392"/>
    <w:rsid w:val="00F84534"/>
    <w:rsid w:val="00F8456B"/>
    <w:rsid w:val="00F8472E"/>
    <w:rsid w:val="00F8486C"/>
    <w:rsid w:val="00F84CC3"/>
    <w:rsid w:val="00F854EB"/>
    <w:rsid w:val="00F85759"/>
    <w:rsid w:val="00F85825"/>
    <w:rsid w:val="00F85961"/>
    <w:rsid w:val="00F85C3E"/>
    <w:rsid w:val="00F85DA2"/>
    <w:rsid w:val="00F860E7"/>
    <w:rsid w:val="00F8617F"/>
    <w:rsid w:val="00F87194"/>
    <w:rsid w:val="00F872EB"/>
    <w:rsid w:val="00F87411"/>
    <w:rsid w:val="00F875F5"/>
    <w:rsid w:val="00F87675"/>
    <w:rsid w:val="00F87AC1"/>
    <w:rsid w:val="00F87D07"/>
    <w:rsid w:val="00F87FE6"/>
    <w:rsid w:val="00F90068"/>
    <w:rsid w:val="00F90743"/>
    <w:rsid w:val="00F90C84"/>
    <w:rsid w:val="00F90E02"/>
    <w:rsid w:val="00F911DF"/>
    <w:rsid w:val="00F9124C"/>
    <w:rsid w:val="00F9128D"/>
    <w:rsid w:val="00F91298"/>
    <w:rsid w:val="00F916DD"/>
    <w:rsid w:val="00F9215E"/>
    <w:rsid w:val="00F9225F"/>
    <w:rsid w:val="00F923E4"/>
    <w:rsid w:val="00F923F8"/>
    <w:rsid w:val="00F92F9A"/>
    <w:rsid w:val="00F933EF"/>
    <w:rsid w:val="00F93614"/>
    <w:rsid w:val="00F939B1"/>
    <w:rsid w:val="00F944F6"/>
    <w:rsid w:val="00F9476E"/>
    <w:rsid w:val="00F94B78"/>
    <w:rsid w:val="00F94D47"/>
    <w:rsid w:val="00F94DAF"/>
    <w:rsid w:val="00F94E93"/>
    <w:rsid w:val="00F95385"/>
    <w:rsid w:val="00F953F7"/>
    <w:rsid w:val="00F95550"/>
    <w:rsid w:val="00F9582B"/>
    <w:rsid w:val="00F959D6"/>
    <w:rsid w:val="00F95AB6"/>
    <w:rsid w:val="00F95CBB"/>
    <w:rsid w:val="00F9602B"/>
    <w:rsid w:val="00F960B9"/>
    <w:rsid w:val="00F960F7"/>
    <w:rsid w:val="00F961D1"/>
    <w:rsid w:val="00F965DA"/>
    <w:rsid w:val="00F965F6"/>
    <w:rsid w:val="00F96DB0"/>
    <w:rsid w:val="00F97E9A"/>
    <w:rsid w:val="00FA016C"/>
    <w:rsid w:val="00FA0416"/>
    <w:rsid w:val="00FA06D3"/>
    <w:rsid w:val="00FA08FB"/>
    <w:rsid w:val="00FA0923"/>
    <w:rsid w:val="00FA0C20"/>
    <w:rsid w:val="00FA0C65"/>
    <w:rsid w:val="00FA0EFB"/>
    <w:rsid w:val="00FA16CB"/>
    <w:rsid w:val="00FA18A6"/>
    <w:rsid w:val="00FA1FA7"/>
    <w:rsid w:val="00FA24B9"/>
    <w:rsid w:val="00FA24CF"/>
    <w:rsid w:val="00FA2591"/>
    <w:rsid w:val="00FA27A4"/>
    <w:rsid w:val="00FA2858"/>
    <w:rsid w:val="00FA33F9"/>
    <w:rsid w:val="00FA34B8"/>
    <w:rsid w:val="00FA4D69"/>
    <w:rsid w:val="00FA5504"/>
    <w:rsid w:val="00FA56CF"/>
    <w:rsid w:val="00FA5881"/>
    <w:rsid w:val="00FA58A2"/>
    <w:rsid w:val="00FA5E18"/>
    <w:rsid w:val="00FA5E60"/>
    <w:rsid w:val="00FA63DA"/>
    <w:rsid w:val="00FA65F0"/>
    <w:rsid w:val="00FA6756"/>
    <w:rsid w:val="00FA68D2"/>
    <w:rsid w:val="00FA699B"/>
    <w:rsid w:val="00FA7441"/>
    <w:rsid w:val="00FA7AB6"/>
    <w:rsid w:val="00FA7DE4"/>
    <w:rsid w:val="00FA7DEC"/>
    <w:rsid w:val="00FA7EF0"/>
    <w:rsid w:val="00FB02E5"/>
    <w:rsid w:val="00FB044C"/>
    <w:rsid w:val="00FB0C93"/>
    <w:rsid w:val="00FB0F3C"/>
    <w:rsid w:val="00FB0FEF"/>
    <w:rsid w:val="00FB1689"/>
    <w:rsid w:val="00FB1748"/>
    <w:rsid w:val="00FB1BEF"/>
    <w:rsid w:val="00FB1D15"/>
    <w:rsid w:val="00FB22F9"/>
    <w:rsid w:val="00FB242C"/>
    <w:rsid w:val="00FB254B"/>
    <w:rsid w:val="00FB280E"/>
    <w:rsid w:val="00FB28B6"/>
    <w:rsid w:val="00FB2B55"/>
    <w:rsid w:val="00FB2C50"/>
    <w:rsid w:val="00FB2C75"/>
    <w:rsid w:val="00FB34B4"/>
    <w:rsid w:val="00FB3546"/>
    <w:rsid w:val="00FB3CA8"/>
    <w:rsid w:val="00FB3F47"/>
    <w:rsid w:val="00FB4824"/>
    <w:rsid w:val="00FB4A22"/>
    <w:rsid w:val="00FB4AC6"/>
    <w:rsid w:val="00FB4B93"/>
    <w:rsid w:val="00FB4C61"/>
    <w:rsid w:val="00FB4DD8"/>
    <w:rsid w:val="00FB4E12"/>
    <w:rsid w:val="00FB623D"/>
    <w:rsid w:val="00FB6447"/>
    <w:rsid w:val="00FB66F3"/>
    <w:rsid w:val="00FB6C64"/>
    <w:rsid w:val="00FB6C7A"/>
    <w:rsid w:val="00FB6DB8"/>
    <w:rsid w:val="00FB703B"/>
    <w:rsid w:val="00FB7105"/>
    <w:rsid w:val="00FB7120"/>
    <w:rsid w:val="00FB72CF"/>
    <w:rsid w:val="00FB7CD9"/>
    <w:rsid w:val="00FC166C"/>
    <w:rsid w:val="00FC17A7"/>
    <w:rsid w:val="00FC193E"/>
    <w:rsid w:val="00FC2EE8"/>
    <w:rsid w:val="00FC35F9"/>
    <w:rsid w:val="00FC3877"/>
    <w:rsid w:val="00FC3B5A"/>
    <w:rsid w:val="00FC3B7E"/>
    <w:rsid w:val="00FC3E16"/>
    <w:rsid w:val="00FC3E1A"/>
    <w:rsid w:val="00FC3F1E"/>
    <w:rsid w:val="00FC3FD3"/>
    <w:rsid w:val="00FC4012"/>
    <w:rsid w:val="00FC41B6"/>
    <w:rsid w:val="00FC4787"/>
    <w:rsid w:val="00FC4B09"/>
    <w:rsid w:val="00FC4F8C"/>
    <w:rsid w:val="00FC522E"/>
    <w:rsid w:val="00FC5499"/>
    <w:rsid w:val="00FC55B5"/>
    <w:rsid w:val="00FC581E"/>
    <w:rsid w:val="00FC59ED"/>
    <w:rsid w:val="00FC5BD1"/>
    <w:rsid w:val="00FC5E0B"/>
    <w:rsid w:val="00FC5EAB"/>
    <w:rsid w:val="00FC5F3F"/>
    <w:rsid w:val="00FC62D8"/>
    <w:rsid w:val="00FC645D"/>
    <w:rsid w:val="00FC6F24"/>
    <w:rsid w:val="00FC70DA"/>
    <w:rsid w:val="00FC73AC"/>
    <w:rsid w:val="00FC73F0"/>
    <w:rsid w:val="00FC7CE6"/>
    <w:rsid w:val="00FC7E07"/>
    <w:rsid w:val="00FD0157"/>
    <w:rsid w:val="00FD0309"/>
    <w:rsid w:val="00FD0537"/>
    <w:rsid w:val="00FD0599"/>
    <w:rsid w:val="00FD0703"/>
    <w:rsid w:val="00FD0789"/>
    <w:rsid w:val="00FD0B7A"/>
    <w:rsid w:val="00FD0BB5"/>
    <w:rsid w:val="00FD0DF7"/>
    <w:rsid w:val="00FD1A39"/>
    <w:rsid w:val="00FD2486"/>
    <w:rsid w:val="00FD2709"/>
    <w:rsid w:val="00FD309D"/>
    <w:rsid w:val="00FD3156"/>
    <w:rsid w:val="00FD33E9"/>
    <w:rsid w:val="00FD3708"/>
    <w:rsid w:val="00FD3736"/>
    <w:rsid w:val="00FD4030"/>
    <w:rsid w:val="00FD42AC"/>
    <w:rsid w:val="00FD42ED"/>
    <w:rsid w:val="00FD4412"/>
    <w:rsid w:val="00FD4462"/>
    <w:rsid w:val="00FD4956"/>
    <w:rsid w:val="00FD4970"/>
    <w:rsid w:val="00FD4E79"/>
    <w:rsid w:val="00FD5813"/>
    <w:rsid w:val="00FD5937"/>
    <w:rsid w:val="00FD5C51"/>
    <w:rsid w:val="00FD5E03"/>
    <w:rsid w:val="00FD5E4B"/>
    <w:rsid w:val="00FD6618"/>
    <w:rsid w:val="00FD6728"/>
    <w:rsid w:val="00FD6866"/>
    <w:rsid w:val="00FD6C1F"/>
    <w:rsid w:val="00FD713C"/>
    <w:rsid w:val="00FD71F8"/>
    <w:rsid w:val="00FD76B8"/>
    <w:rsid w:val="00FD7ABB"/>
    <w:rsid w:val="00FD7BD3"/>
    <w:rsid w:val="00FD7D73"/>
    <w:rsid w:val="00FE01CD"/>
    <w:rsid w:val="00FE0217"/>
    <w:rsid w:val="00FE05C6"/>
    <w:rsid w:val="00FE0956"/>
    <w:rsid w:val="00FE1177"/>
    <w:rsid w:val="00FE188E"/>
    <w:rsid w:val="00FE1984"/>
    <w:rsid w:val="00FE1EC8"/>
    <w:rsid w:val="00FE24A3"/>
    <w:rsid w:val="00FE27A2"/>
    <w:rsid w:val="00FE29FB"/>
    <w:rsid w:val="00FE3056"/>
    <w:rsid w:val="00FE312A"/>
    <w:rsid w:val="00FE3501"/>
    <w:rsid w:val="00FE3B47"/>
    <w:rsid w:val="00FE4725"/>
    <w:rsid w:val="00FE48EE"/>
    <w:rsid w:val="00FE4AFC"/>
    <w:rsid w:val="00FE5D03"/>
    <w:rsid w:val="00FE626B"/>
    <w:rsid w:val="00FE68F3"/>
    <w:rsid w:val="00FE6A94"/>
    <w:rsid w:val="00FE6DEE"/>
    <w:rsid w:val="00FE6EBF"/>
    <w:rsid w:val="00FE7020"/>
    <w:rsid w:val="00FE7106"/>
    <w:rsid w:val="00FE75E1"/>
    <w:rsid w:val="00FE7943"/>
    <w:rsid w:val="00FE7B46"/>
    <w:rsid w:val="00FE7F04"/>
    <w:rsid w:val="00FF000A"/>
    <w:rsid w:val="00FF0C40"/>
    <w:rsid w:val="00FF0CEA"/>
    <w:rsid w:val="00FF13E1"/>
    <w:rsid w:val="00FF15D5"/>
    <w:rsid w:val="00FF17DB"/>
    <w:rsid w:val="00FF1C0C"/>
    <w:rsid w:val="00FF2061"/>
    <w:rsid w:val="00FF20AE"/>
    <w:rsid w:val="00FF22D1"/>
    <w:rsid w:val="00FF2E1B"/>
    <w:rsid w:val="00FF3095"/>
    <w:rsid w:val="00FF36AB"/>
    <w:rsid w:val="00FF377D"/>
    <w:rsid w:val="00FF3966"/>
    <w:rsid w:val="00FF3A04"/>
    <w:rsid w:val="00FF46A0"/>
    <w:rsid w:val="00FF4988"/>
    <w:rsid w:val="00FF4E34"/>
    <w:rsid w:val="00FF4E84"/>
    <w:rsid w:val="00FF5690"/>
    <w:rsid w:val="00FF5E51"/>
    <w:rsid w:val="00FF5E56"/>
    <w:rsid w:val="00FF5F29"/>
    <w:rsid w:val="00FF6327"/>
    <w:rsid w:val="00FF6F90"/>
    <w:rsid w:val="00FF7000"/>
    <w:rsid w:val="00FF7258"/>
    <w:rsid w:val="00FF7672"/>
    <w:rsid w:val="00FF7840"/>
    <w:rsid w:val="00FF7D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b8b308,#002b5c"/>
    </o:shapedefaults>
    <o:shapelayout v:ext="edit">
      <o:idmap v:ext="edit" data="1"/>
    </o:shapelayout>
  </w:shapeDefaults>
  <w:decimalSymbol w:val="."/>
  <w:listSeparator w:val=","/>
  <w14:docId w14:val="275409AF"/>
  <w15:docId w15:val="{BABBB2C0-0F2F-4FDD-82A8-3F97CF34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iPriority="99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F32E5"/>
  </w:style>
  <w:style w:type="paragraph" w:styleId="Heading1">
    <w:name w:val="heading 1"/>
    <w:basedOn w:val="Normal"/>
    <w:next w:val="Normal"/>
    <w:link w:val="Heading1Char"/>
    <w:qFormat/>
    <w:rsid w:val="00652FAC"/>
    <w:pPr>
      <w:pageBreakBefore/>
      <w:numPr>
        <w:numId w:val="15"/>
      </w:numPr>
      <w:pBdr>
        <w:bottom w:val="single" w:sz="4" w:space="1" w:color="auto"/>
      </w:pBdr>
      <w:spacing w:before="240" w:after="240" w:line="640" w:lineRule="exact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17A8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A8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7A8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17A8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17A8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17A8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17A8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17A8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FA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4E17A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E17A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E17A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4E17A8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4E17A8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E17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E17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Body">
    <w:name w:val="Body"/>
    <w:qFormat/>
    <w:rsid w:val="005C32FA"/>
    <w:pPr>
      <w:tabs>
        <w:tab w:val="left" w:pos="2700"/>
      </w:tabs>
      <w:jc w:val="both"/>
    </w:pPr>
    <w:rPr>
      <w:szCs w:val="24"/>
    </w:rPr>
  </w:style>
  <w:style w:type="paragraph" w:customStyle="1" w:styleId="Anchor">
    <w:name w:val="Anchor"/>
    <w:rsid w:val="00EE60CC"/>
    <w:pPr>
      <w:keepNext/>
      <w:tabs>
        <w:tab w:val="left" w:pos="360"/>
      </w:tabs>
      <w:spacing w:before="240"/>
    </w:pPr>
    <w:rPr>
      <w:rFonts w:ascii="Arial" w:hAnsi="Arial"/>
      <w:b/>
      <w:sz w:val="4"/>
      <w:szCs w:val="4"/>
    </w:rPr>
  </w:style>
  <w:style w:type="paragraph" w:customStyle="1" w:styleId="Bullet1">
    <w:name w:val="Bullet1"/>
    <w:rsid w:val="00105E32"/>
    <w:pPr>
      <w:numPr>
        <w:numId w:val="2"/>
      </w:numPr>
      <w:tabs>
        <w:tab w:val="left" w:pos="900"/>
      </w:tabs>
      <w:spacing w:before="120" w:line="280" w:lineRule="atLeast"/>
    </w:pPr>
  </w:style>
  <w:style w:type="paragraph" w:customStyle="1" w:styleId="Bullet2">
    <w:name w:val="Bullet2"/>
    <w:rsid w:val="00105E32"/>
    <w:pPr>
      <w:numPr>
        <w:numId w:val="3"/>
      </w:numPr>
      <w:spacing w:before="120"/>
    </w:pPr>
  </w:style>
  <w:style w:type="paragraph" w:customStyle="1" w:styleId="Bullet3">
    <w:name w:val="Bullet3"/>
    <w:rsid w:val="00B4374F"/>
    <w:pPr>
      <w:numPr>
        <w:numId w:val="4"/>
      </w:numPr>
      <w:tabs>
        <w:tab w:val="clear" w:pos="1872"/>
        <w:tab w:val="num" w:pos="1800"/>
      </w:tabs>
      <w:spacing w:before="120"/>
      <w:ind w:left="1800" w:hanging="360"/>
    </w:pPr>
  </w:style>
  <w:style w:type="paragraph" w:customStyle="1" w:styleId="Caution">
    <w:name w:val="Caution"/>
    <w:basedOn w:val="Normal"/>
    <w:rsid w:val="00EE60CC"/>
    <w:pPr>
      <w:tabs>
        <w:tab w:val="left" w:pos="936"/>
      </w:tabs>
      <w:ind w:right="864"/>
      <w:jc w:val="both"/>
    </w:pPr>
    <w:rPr>
      <w:rFonts w:ascii="Arial" w:hAnsi="Arial"/>
      <w:b/>
    </w:rPr>
  </w:style>
  <w:style w:type="paragraph" w:customStyle="1" w:styleId="CellBody">
    <w:name w:val="CellBody"/>
    <w:rsid w:val="00F34E41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sz w:val="18"/>
      <w:szCs w:val="18"/>
    </w:rPr>
  </w:style>
  <w:style w:type="paragraph" w:customStyle="1" w:styleId="CellBodyCenter">
    <w:name w:val="CellBodyCenter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sz w:val="18"/>
      <w:szCs w:val="18"/>
    </w:rPr>
  </w:style>
  <w:style w:type="paragraph" w:customStyle="1" w:styleId="CellBodyRight">
    <w:name w:val="CellBodyRight"/>
    <w:rsid w:val="00B4374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right"/>
    </w:pPr>
    <w:rPr>
      <w:sz w:val="18"/>
      <w:szCs w:val="18"/>
    </w:rPr>
  </w:style>
  <w:style w:type="paragraph" w:customStyle="1" w:styleId="CellBullet1">
    <w:name w:val="CellBullet1"/>
    <w:rsid w:val="00B4374F"/>
    <w:pPr>
      <w:numPr>
        <w:numId w:val="5"/>
      </w:numPr>
      <w:tabs>
        <w:tab w:val="clear" w:pos="1498"/>
        <w:tab w:val="left" w:pos="538"/>
      </w:tabs>
      <w:ind w:left="538"/>
    </w:pPr>
    <w:rPr>
      <w:sz w:val="18"/>
      <w:szCs w:val="18"/>
    </w:rPr>
  </w:style>
  <w:style w:type="paragraph" w:customStyle="1" w:styleId="CellHeading">
    <w:name w:val="CellHeading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</w:pPr>
    <w:rPr>
      <w:rFonts w:ascii="Arial" w:hAnsi="Arial"/>
      <w:b/>
      <w:color w:val="FFFFFF" w:themeColor="background1"/>
      <w:szCs w:val="18"/>
    </w:rPr>
  </w:style>
  <w:style w:type="paragraph" w:customStyle="1" w:styleId="CellHeadingCenter">
    <w:name w:val="CellHeadingCenter"/>
    <w:rsid w:val="000A168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jc w:val="center"/>
    </w:pPr>
    <w:rPr>
      <w:rFonts w:ascii="Arial" w:hAnsi="Arial"/>
      <w:b/>
      <w:color w:val="FFFFFF" w:themeColor="background1"/>
      <w:szCs w:val="18"/>
    </w:rPr>
  </w:style>
  <w:style w:type="paragraph" w:customStyle="1" w:styleId="CellIndent1">
    <w:name w:val="CellIndent1"/>
    <w:rsid w:val="00B4374F"/>
    <w:pPr>
      <w:tabs>
        <w:tab w:val="left" w:pos="0"/>
        <w:tab w:val="left" w:pos="360"/>
        <w:tab w:val="left" w:pos="720"/>
        <w:tab w:val="left" w:pos="1080"/>
        <w:tab w:val="left" w:pos="1440"/>
        <w:tab w:val="left" w:pos="1469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ind w:left="1469"/>
    </w:pPr>
    <w:rPr>
      <w:sz w:val="18"/>
      <w:szCs w:val="18"/>
    </w:rPr>
  </w:style>
  <w:style w:type="paragraph" w:customStyle="1" w:styleId="CellIndent2">
    <w:name w:val="CellIndent2"/>
    <w:rsid w:val="00B4374F"/>
    <w:pPr>
      <w:tabs>
        <w:tab w:val="left" w:pos="0"/>
        <w:tab w:val="left" w:pos="720"/>
        <w:tab w:val="left" w:pos="1224"/>
        <w:tab w:val="left" w:pos="1440"/>
        <w:tab w:val="left" w:pos="1980"/>
        <w:tab w:val="left" w:pos="2880"/>
        <w:tab w:val="left" w:pos="3600"/>
        <w:tab w:val="left" w:pos="4320"/>
      </w:tabs>
      <w:ind w:left="1987"/>
    </w:pPr>
    <w:rPr>
      <w:sz w:val="18"/>
      <w:szCs w:val="18"/>
    </w:rPr>
  </w:style>
  <w:style w:type="paragraph" w:customStyle="1" w:styleId="CellIndent3">
    <w:name w:val="CellIndent3"/>
    <w:rsid w:val="00701594"/>
    <w:pPr>
      <w:tabs>
        <w:tab w:val="left" w:pos="172"/>
        <w:tab w:val="left" w:pos="548"/>
        <w:tab w:val="left" w:pos="892"/>
        <w:tab w:val="left" w:pos="1612"/>
        <w:tab w:val="left" w:pos="2340"/>
        <w:tab w:val="left" w:pos="3052"/>
        <w:tab w:val="left" w:pos="3772"/>
        <w:tab w:val="left" w:pos="4492"/>
      </w:tabs>
      <w:ind w:left="2347"/>
    </w:pPr>
    <w:rPr>
      <w:sz w:val="18"/>
      <w:szCs w:val="18"/>
    </w:rPr>
  </w:style>
  <w:style w:type="paragraph" w:customStyle="1" w:styleId="CellNote">
    <w:name w:val="CellNote"/>
    <w:rsid w:val="00701594"/>
    <w:pPr>
      <w:ind w:left="360" w:right="432"/>
    </w:pPr>
    <w:rPr>
      <w:sz w:val="18"/>
      <w:szCs w:val="18"/>
    </w:rPr>
  </w:style>
  <w:style w:type="paragraph" w:customStyle="1" w:styleId="Code">
    <w:name w:val="Code"/>
    <w:basedOn w:val="Normal"/>
    <w:rsid w:val="00DB57D9"/>
    <w:pPr>
      <w:tabs>
        <w:tab w:val="left" w:pos="3600"/>
        <w:tab w:val="left" w:pos="5760"/>
      </w:tabs>
    </w:pPr>
    <w:rPr>
      <w:rFonts w:ascii="Courier New" w:hAnsi="Courier New"/>
      <w:sz w:val="18"/>
      <w:szCs w:val="16"/>
    </w:rPr>
  </w:style>
  <w:style w:type="paragraph" w:customStyle="1" w:styleId="Equation">
    <w:name w:val="Equation"/>
    <w:rsid w:val="00EE60CC"/>
    <w:pPr>
      <w:tabs>
        <w:tab w:val="num" w:pos="720"/>
      </w:tabs>
      <w:spacing w:before="240" w:after="240"/>
      <w:ind w:left="864" w:hanging="504"/>
    </w:pPr>
    <w:rPr>
      <w:i/>
    </w:rPr>
  </w:style>
  <w:style w:type="paragraph" w:customStyle="1" w:styleId="Figure">
    <w:name w:val="Figure"/>
    <w:next w:val="Body"/>
    <w:rsid w:val="005D5AE9"/>
    <w:pPr>
      <w:numPr>
        <w:numId w:val="6"/>
      </w:numPr>
      <w:tabs>
        <w:tab w:val="clear" w:pos="7110"/>
        <w:tab w:val="num" w:pos="1080"/>
      </w:tabs>
      <w:spacing w:before="240" w:after="240" w:line="240" w:lineRule="exact"/>
      <w:ind w:left="360"/>
      <w:jc w:val="center"/>
    </w:pPr>
    <w:rPr>
      <w:rFonts w:ascii="Arial" w:hAnsi="Arial"/>
      <w:b/>
      <w:color w:val="2F4D87"/>
    </w:rPr>
  </w:style>
  <w:style w:type="paragraph" w:customStyle="1" w:styleId="FigureLabel">
    <w:name w:val="FigureLabel"/>
    <w:basedOn w:val="Normal"/>
    <w:rsid w:val="00EE60CC"/>
    <w:pPr>
      <w:jc w:val="center"/>
    </w:pPr>
    <w:rPr>
      <w:rFonts w:ascii="Arial" w:hAnsi="Arial" w:cs="Helvetica"/>
      <w:sz w:val="16"/>
      <w:szCs w:val="16"/>
    </w:rPr>
  </w:style>
  <w:style w:type="paragraph" w:styleId="Footer">
    <w:name w:val="footer"/>
    <w:basedOn w:val="Normal"/>
    <w:link w:val="FooterChar"/>
    <w:uiPriority w:val="99"/>
    <w:rsid w:val="00EE60CC"/>
    <w:pPr>
      <w:tabs>
        <w:tab w:val="right" w:pos="9360"/>
      </w:tabs>
    </w:pPr>
    <w:rPr>
      <w:rFonts w:ascii="Arial" w:hAnsi="Arial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EE60CC"/>
    <w:rPr>
      <w:rFonts w:ascii="Arial" w:hAnsi="Arial"/>
      <w:color w:val="000000"/>
      <w:sz w:val="16"/>
      <w:szCs w:val="16"/>
      <w:lang w:val="en-US" w:eastAsia="en-US" w:bidi="ar-SA"/>
    </w:rPr>
  </w:style>
  <w:style w:type="paragraph" w:customStyle="1" w:styleId="Footnote">
    <w:name w:val="Footnote"/>
    <w:basedOn w:val="Normal"/>
    <w:rsid w:val="008F6A85"/>
    <w:pPr>
      <w:tabs>
        <w:tab w:val="left" w:pos="115"/>
        <w:tab w:val="left" w:pos="288"/>
      </w:tabs>
      <w:ind w:left="2333" w:hanging="173"/>
    </w:pPr>
    <w:rPr>
      <w:sz w:val="15"/>
      <w:szCs w:val="15"/>
    </w:rPr>
  </w:style>
  <w:style w:type="paragraph" w:customStyle="1" w:styleId="GlossTerm">
    <w:name w:val="GlossTerm"/>
    <w:basedOn w:val="Normal"/>
    <w:rsid w:val="00717214"/>
    <w:rPr>
      <w:b/>
    </w:rPr>
  </w:style>
  <w:style w:type="paragraph" w:customStyle="1" w:styleId="HeadingFeature">
    <w:name w:val="HeadingFeature"/>
    <w:next w:val="Body"/>
    <w:rsid w:val="00E8028B"/>
    <w:pPr>
      <w:spacing w:before="360" w:after="240"/>
    </w:pPr>
    <w:rPr>
      <w:rFonts w:ascii="Arial" w:hAnsi="Arial"/>
      <w:b/>
      <w:color w:val="2F4D87"/>
      <w:sz w:val="24"/>
    </w:rPr>
  </w:style>
  <w:style w:type="paragraph" w:customStyle="1" w:styleId="Indent1">
    <w:name w:val="Indent1"/>
    <w:rsid w:val="00105E32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</w:tabs>
      <w:spacing w:before="120"/>
      <w:ind w:left="720"/>
    </w:pPr>
  </w:style>
  <w:style w:type="paragraph" w:customStyle="1" w:styleId="Indent2">
    <w:name w:val="Indent2"/>
    <w:rsid w:val="00105E32"/>
    <w:pPr>
      <w:tabs>
        <w:tab w:val="left" w:pos="0"/>
        <w:tab w:val="left" w:pos="81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spacing w:before="120"/>
      <w:ind w:left="1440"/>
    </w:pPr>
  </w:style>
  <w:style w:type="paragraph" w:customStyle="1" w:styleId="Indent3">
    <w:name w:val="Indent3"/>
    <w:basedOn w:val="Body"/>
    <w:rsid w:val="008F6A85"/>
    <w:pPr>
      <w:tabs>
        <w:tab w:val="left" w:pos="144"/>
        <w:tab w:val="left" w:pos="576"/>
        <w:tab w:val="left" w:pos="1260"/>
        <w:tab w:val="left" w:pos="2016"/>
        <w:tab w:val="left" w:pos="2736"/>
        <w:tab w:val="left" w:pos="3456"/>
        <w:tab w:val="left" w:pos="4176"/>
        <w:tab w:val="left" w:pos="4896"/>
        <w:tab w:val="left" w:pos="5616"/>
        <w:tab w:val="left" w:pos="6336"/>
      </w:tabs>
      <w:spacing w:before="120"/>
      <w:ind w:left="1260"/>
    </w:pPr>
    <w:rPr>
      <w:szCs w:val="22"/>
    </w:rPr>
  </w:style>
  <w:style w:type="paragraph" w:customStyle="1" w:styleId="Addendum">
    <w:name w:val="Addendum"/>
    <w:next w:val="Body"/>
    <w:rsid w:val="00B504D1"/>
    <w:pPr>
      <w:pageBreakBefore/>
      <w:numPr>
        <w:numId w:val="1"/>
      </w:numPr>
      <w:spacing w:before="240" w:after="240" w:line="640" w:lineRule="atLeast"/>
    </w:pPr>
    <w:rPr>
      <w:rFonts w:ascii="Arial" w:hAnsi="Arial"/>
      <w:b/>
      <w:color w:val="2F4D87"/>
      <w:sz w:val="40"/>
    </w:rPr>
  </w:style>
  <w:style w:type="paragraph" w:customStyle="1" w:styleId="ProcedureHead">
    <w:name w:val="ProcedureHead"/>
    <w:basedOn w:val="Normal"/>
    <w:next w:val="Step1"/>
    <w:rsid w:val="005E6B3A"/>
    <w:pPr>
      <w:tabs>
        <w:tab w:val="left" w:pos="1628"/>
        <w:tab w:val="left" w:pos="1973"/>
      </w:tabs>
      <w:spacing w:before="240" w:after="240"/>
      <w:ind w:left="346" w:hanging="346"/>
    </w:pPr>
    <w:rPr>
      <w:rFonts w:ascii="Arial" w:hAnsi="Arial"/>
      <w:b/>
      <w:color w:val="002B5C"/>
      <w:sz w:val="24"/>
    </w:rPr>
  </w:style>
  <w:style w:type="paragraph" w:customStyle="1" w:styleId="Step1">
    <w:name w:val="Step1"/>
    <w:rsid w:val="005E6B3A"/>
    <w:pPr>
      <w:numPr>
        <w:numId w:val="14"/>
      </w:numPr>
      <w:tabs>
        <w:tab w:val="left" w:pos="1440"/>
      </w:tabs>
      <w:spacing w:before="120"/>
      <w:ind w:left="0" w:firstLine="0"/>
    </w:pPr>
    <w:rPr>
      <w:b/>
      <w:color w:val="2F4D87"/>
    </w:rPr>
  </w:style>
  <w:style w:type="paragraph" w:customStyle="1" w:styleId="RegisterDef">
    <w:name w:val="Register Def"/>
    <w:rsid w:val="004475ED"/>
    <w:pPr>
      <w:tabs>
        <w:tab w:val="center" w:pos="2160"/>
        <w:tab w:val="right" w:pos="6480"/>
      </w:tabs>
      <w:spacing w:before="240" w:after="240"/>
      <w:ind w:left="360"/>
    </w:pPr>
    <w:rPr>
      <w:rFonts w:ascii="Arial" w:hAnsi="Arial"/>
    </w:rPr>
  </w:style>
  <w:style w:type="paragraph" w:customStyle="1" w:styleId="Step2">
    <w:name w:val="Step2"/>
    <w:rsid w:val="004475ED"/>
    <w:pPr>
      <w:tabs>
        <w:tab w:val="left" w:pos="720"/>
        <w:tab w:val="right" w:pos="864"/>
        <w:tab w:val="left" w:pos="1080"/>
      </w:tabs>
      <w:ind w:left="1080" w:hanging="360"/>
    </w:pPr>
    <w:rPr>
      <w:rFonts w:ascii="Arial" w:hAnsi="Arial"/>
      <w:b/>
    </w:rPr>
  </w:style>
  <w:style w:type="paragraph" w:customStyle="1" w:styleId="Step3">
    <w:name w:val="Step3"/>
    <w:rsid w:val="004475ED"/>
    <w:pPr>
      <w:tabs>
        <w:tab w:val="num" w:pos="1440"/>
      </w:tabs>
      <w:ind w:left="1440" w:hanging="180"/>
    </w:pPr>
    <w:rPr>
      <w:rFonts w:ascii="Arial" w:hAnsi="Arial"/>
      <w:b/>
    </w:rPr>
  </w:style>
  <w:style w:type="paragraph" w:customStyle="1" w:styleId="TableFootnote">
    <w:name w:val="TableFootnote"/>
    <w:rsid w:val="004475ED"/>
    <w:pPr>
      <w:tabs>
        <w:tab w:val="left" w:pos="1743"/>
        <w:tab w:val="left" w:pos="1930"/>
      </w:tabs>
      <w:spacing w:before="240" w:after="240"/>
      <w:ind w:left="1742" w:hanging="187"/>
    </w:pPr>
    <w:rPr>
      <w:sz w:val="15"/>
      <w:szCs w:val="15"/>
    </w:rPr>
  </w:style>
  <w:style w:type="paragraph" w:customStyle="1" w:styleId="TableTitle">
    <w:name w:val="TableTitle"/>
    <w:rsid w:val="00F454E2"/>
    <w:pPr>
      <w:keepNext/>
      <w:numPr>
        <w:numId w:val="7"/>
      </w:numPr>
      <w:tabs>
        <w:tab w:val="left" w:pos="900"/>
      </w:tabs>
      <w:spacing w:before="240" w:after="240"/>
    </w:pPr>
    <w:rPr>
      <w:rFonts w:ascii="Arial" w:hAnsi="Arial"/>
      <w:b/>
      <w:color w:val="2F4D87"/>
    </w:rPr>
  </w:style>
  <w:style w:type="paragraph" w:styleId="Title">
    <w:name w:val="Title"/>
    <w:basedOn w:val="Normal"/>
    <w:next w:val="Normal"/>
    <w:link w:val="TitleChar"/>
    <w:uiPriority w:val="10"/>
    <w:qFormat/>
    <w:rsid w:val="004E17A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7A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customStyle="1" w:styleId="FooterCentered">
    <w:name w:val="FooterCentered"/>
    <w:basedOn w:val="Footer"/>
    <w:rsid w:val="008F6A85"/>
    <w:pPr>
      <w:jc w:val="center"/>
    </w:pPr>
  </w:style>
  <w:style w:type="character" w:customStyle="1" w:styleId="Register">
    <w:name w:val="Register"/>
    <w:basedOn w:val="DefaultParagraphFont"/>
    <w:rsid w:val="004475ED"/>
    <w:rPr>
      <w:rFonts w:ascii="Arial" w:hAnsi="Arial"/>
      <w:b/>
      <w:sz w:val="20"/>
      <w:szCs w:val="20"/>
    </w:rPr>
  </w:style>
  <w:style w:type="paragraph" w:customStyle="1" w:styleId="HeadingPreface">
    <w:name w:val="HeadingPreface"/>
    <w:next w:val="Body"/>
    <w:rsid w:val="00F454E2"/>
    <w:pPr>
      <w:keepNext/>
      <w:tabs>
        <w:tab w:val="left" w:pos="835"/>
      </w:tabs>
      <w:spacing w:before="360" w:after="240" w:line="360" w:lineRule="exact"/>
      <w:outlineLvl w:val="0"/>
    </w:pPr>
    <w:rPr>
      <w:rFonts w:ascii="Arial" w:hAnsi="Arial"/>
      <w:b/>
      <w:color w:val="2F4D87"/>
      <w:sz w:val="32"/>
    </w:rPr>
  </w:style>
  <w:style w:type="paragraph" w:styleId="TOC1">
    <w:name w:val="toc 1"/>
    <w:next w:val="TOC2"/>
    <w:uiPriority w:val="39"/>
    <w:qFormat/>
    <w:rsid w:val="004475ED"/>
    <w:pPr>
      <w:tabs>
        <w:tab w:val="left" w:pos="360"/>
        <w:tab w:val="left" w:pos="446"/>
        <w:tab w:val="right" w:leader="dot" w:pos="9360"/>
      </w:tabs>
      <w:spacing w:before="120"/>
      <w:ind w:right="270"/>
    </w:pPr>
    <w:rPr>
      <w:rFonts w:ascii="Arial" w:hAnsi="Arial"/>
      <w:b/>
      <w:noProof/>
      <w:color w:val="002B5C"/>
      <w:szCs w:val="44"/>
    </w:rPr>
  </w:style>
  <w:style w:type="paragraph" w:styleId="TOC2">
    <w:name w:val="toc 2"/>
    <w:basedOn w:val="Normal"/>
    <w:next w:val="Normal"/>
    <w:uiPriority w:val="39"/>
    <w:qFormat/>
    <w:rsid w:val="008F6A85"/>
    <w:pPr>
      <w:tabs>
        <w:tab w:val="right" w:leader="dot" w:pos="9360"/>
      </w:tabs>
      <w:ind w:left="216" w:right="270"/>
    </w:pPr>
    <w:rPr>
      <w:szCs w:val="36"/>
    </w:rPr>
  </w:style>
  <w:style w:type="paragraph" w:customStyle="1" w:styleId="CopyrightHeading">
    <w:name w:val="Copyright Heading"/>
    <w:rsid w:val="005D5AE9"/>
    <w:pPr>
      <w:tabs>
        <w:tab w:val="left" w:pos="360"/>
      </w:tabs>
      <w:spacing w:before="120"/>
      <w:ind w:left="2160" w:hanging="2160"/>
    </w:pPr>
    <w:rPr>
      <w:rFonts w:ascii="Arial" w:hAnsi="Arial"/>
      <w:b/>
      <w:color w:val="2F4D87"/>
      <w:sz w:val="18"/>
    </w:rPr>
  </w:style>
  <w:style w:type="paragraph" w:customStyle="1" w:styleId="BookTitle1">
    <w:name w:val="Book Title1"/>
    <w:next w:val="Body"/>
    <w:rsid w:val="005D5AE9"/>
    <w:pPr>
      <w:spacing w:before="720" w:after="720" w:line="720" w:lineRule="exact"/>
      <w:ind w:left="432"/>
    </w:pPr>
    <w:rPr>
      <w:rFonts w:ascii="Arial" w:hAnsi="Arial"/>
      <w:b/>
      <w:color w:val="2F4D87"/>
      <w:sz w:val="44"/>
    </w:rPr>
  </w:style>
  <w:style w:type="paragraph" w:customStyle="1" w:styleId="BookTitle2">
    <w:name w:val="BookTitle2"/>
    <w:next w:val="Body"/>
    <w:rsid w:val="005D5AE9"/>
    <w:pPr>
      <w:spacing w:before="520" w:after="480" w:line="520" w:lineRule="exact"/>
      <w:ind w:left="432"/>
    </w:pPr>
    <w:rPr>
      <w:rFonts w:ascii="Arial" w:hAnsi="Arial"/>
      <w:b/>
      <w:color w:val="2F4D87"/>
      <w:sz w:val="40"/>
    </w:rPr>
  </w:style>
  <w:style w:type="paragraph" w:customStyle="1" w:styleId="DocumentType">
    <w:name w:val="Document Type"/>
    <w:rsid w:val="00EE60CC"/>
    <w:pPr>
      <w:spacing w:before="600" w:after="600" w:line="580" w:lineRule="exact"/>
      <w:ind w:left="432"/>
    </w:pPr>
    <w:rPr>
      <w:rFonts w:ascii="Arial" w:hAnsi="Arial"/>
      <w:b/>
      <w:sz w:val="36"/>
    </w:rPr>
  </w:style>
  <w:style w:type="paragraph" w:customStyle="1" w:styleId="InternalUseCover">
    <w:name w:val="Internal Use Cover"/>
    <w:basedOn w:val="Normal"/>
    <w:rsid w:val="004475E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center"/>
    </w:pPr>
    <w:rPr>
      <w:rFonts w:ascii="Arial" w:hAnsi="Arial" w:cs="Courier New"/>
      <w:b/>
      <w:color w:val="002B5C"/>
      <w:sz w:val="56"/>
    </w:rPr>
  </w:style>
  <w:style w:type="paragraph" w:styleId="TOC3">
    <w:name w:val="toc 3"/>
    <w:basedOn w:val="Normal"/>
    <w:next w:val="Normal"/>
    <w:uiPriority w:val="39"/>
    <w:qFormat/>
    <w:rsid w:val="008F6A85"/>
    <w:pPr>
      <w:tabs>
        <w:tab w:val="left" w:pos="1350"/>
        <w:tab w:val="right" w:leader="dot" w:pos="9360"/>
      </w:tabs>
      <w:ind w:left="446"/>
    </w:pPr>
    <w:rPr>
      <w:iCs/>
      <w:szCs w:val="28"/>
    </w:rPr>
  </w:style>
  <w:style w:type="paragraph" w:styleId="TOC4">
    <w:name w:val="toc 4"/>
    <w:basedOn w:val="Normal"/>
    <w:next w:val="Normal"/>
    <w:uiPriority w:val="39"/>
    <w:rsid w:val="008F6A85"/>
    <w:pPr>
      <w:ind w:left="660"/>
    </w:pPr>
    <w:rPr>
      <w:szCs w:val="21"/>
    </w:rPr>
  </w:style>
  <w:style w:type="paragraph" w:styleId="Header">
    <w:name w:val="header"/>
    <w:basedOn w:val="Normal"/>
    <w:link w:val="HeaderChar"/>
    <w:rsid w:val="00EE60CC"/>
    <w:pPr>
      <w:tabs>
        <w:tab w:val="right" w:pos="432"/>
        <w:tab w:val="right" w:pos="9270"/>
      </w:tabs>
    </w:pPr>
    <w:rPr>
      <w:rFonts w:ascii="Arial" w:hAnsi="Arial"/>
      <w:b/>
      <w:noProof/>
    </w:rPr>
  </w:style>
  <w:style w:type="character" w:customStyle="1" w:styleId="HeaderChar">
    <w:name w:val="Header Char"/>
    <w:basedOn w:val="DefaultParagraphFont"/>
    <w:link w:val="Header"/>
    <w:rsid w:val="00EE60CC"/>
    <w:rPr>
      <w:rFonts w:ascii="Arial" w:hAnsi="Arial"/>
      <w:b/>
      <w:bCs/>
      <w:noProof/>
      <w:color w:val="000000"/>
      <w:lang w:val="en-US" w:eastAsia="en-US" w:bidi="ar-SA"/>
    </w:rPr>
  </w:style>
  <w:style w:type="character" w:styleId="PageNumber">
    <w:name w:val="page number"/>
    <w:basedOn w:val="DefaultParagraphFont"/>
    <w:rsid w:val="00574E91"/>
    <w:rPr>
      <w:rFonts w:ascii="Verdana" w:hAnsi="Verdana"/>
      <w:sz w:val="16"/>
    </w:rPr>
  </w:style>
  <w:style w:type="paragraph" w:customStyle="1" w:styleId="GlossText">
    <w:name w:val="GlossText"/>
    <w:basedOn w:val="Normal"/>
    <w:rsid w:val="008F6A85"/>
    <w:pPr>
      <w:tabs>
        <w:tab w:val="left" w:pos="1800"/>
      </w:tabs>
      <w:ind w:left="432"/>
    </w:pPr>
  </w:style>
  <w:style w:type="paragraph" w:customStyle="1" w:styleId="Exar">
    <w:name w:val="Exar"/>
    <w:basedOn w:val="Footer"/>
    <w:rsid w:val="00F454E2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character" w:styleId="Hyperlink">
    <w:name w:val="Hyperlink"/>
    <w:basedOn w:val="DefaultParagraphFont"/>
    <w:uiPriority w:val="99"/>
    <w:rsid w:val="003831F4"/>
    <w:rPr>
      <w:color w:val="0000FF"/>
      <w:u w:val="single"/>
    </w:rPr>
  </w:style>
  <w:style w:type="paragraph" w:customStyle="1" w:styleId="CONFIDENTIAL">
    <w:name w:val="CONFIDENTIAL"/>
    <w:rsid w:val="005D5AE9"/>
    <w:pPr>
      <w:jc w:val="right"/>
    </w:pPr>
    <w:rPr>
      <w:rFonts w:ascii="Arial" w:hAnsi="Arial"/>
      <w:b/>
      <w:color w:val="2F4D87"/>
      <w:sz w:val="44"/>
    </w:rPr>
  </w:style>
  <w:style w:type="character" w:customStyle="1" w:styleId="SIGNAL">
    <w:name w:val="SIGNAL"/>
    <w:rsid w:val="00BB56DD"/>
    <w:rPr>
      <w:rFonts w:ascii="Verdana" w:hAnsi="Verdana"/>
      <w:b/>
      <w:smallCaps/>
      <w:color w:val="000000"/>
      <w:sz w:val="20"/>
    </w:rPr>
  </w:style>
  <w:style w:type="paragraph" w:styleId="NoteHeading">
    <w:name w:val="Note Heading"/>
    <w:next w:val="Normal"/>
    <w:rsid w:val="002A3A7D"/>
    <w:pPr>
      <w:numPr>
        <w:numId w:val="11"/>
      </w:numPr>
      <w:tabs>
        <w:tab w:val="clear" w:pos="2448"/>
      </w:tabs>
      <w:ind w:left="648"/>
    </w:pPr>
    <w:rPr>
      <w:b/>
    </w:rPr>
  </w:style>
  <w:style w:type="paragraph" w:customStyle="1" w:styleId="Notetext">
    <w:name w:val="Notetext"/>
    <w:next w:val="Body"/>
    <w:rsid w:val="00F06CAE"/>
    <w:pPr>
      <w:ind w:left="547" w:right="1080"/>
      <w:jc w:val="both"/>
    </w:pPr>
  </w:style>
  <w:style w:type="paragraph" w:customStyle="1" w:styleId="PageNumbereven">
    <w:name w:val="Page Number(even)"/>
    <w:basedOn w:val="Footer"/>
    <w:semiHidden/>
    <w:rsid w:val="008F6A85"/>
  </w:style>
  <w:style w:type="paragraph" w:customStyle="1" w:styleId="Headereven">
    <w:name w:val="Header(even)"/>
    <w:basedOn w:val="Header"/>
    <w:rsid w:val="008F6A85"/>
    <w:pPr>
      <w:tabs>
        <w:tab w:val="clear" w:pos="9270"/>
      </w:tabs>
    </w:pPr>
  </w:style>
  <w:style w:type="paragraph" w:customStyle="1" w:styleId="Footereven">
    <w:name w:val="Footer(even)"/>
    <w:basedOn w:val="Footer"/>
    <w:rsid w:val="008F6A85"/>
    <w:pPr>
      <w:ind w:right="-90"/>
    </w:pPr>
  </w:style>
  <w:style w:type="paragraph" w:customStyle="1" w:styleId="Glossary">
    <w:name w:val="Glossary"/>
    <w:basedOn w:val="Normal"/>
    <w:next w:val="GlossTerm"/>
    <w:rsid w:val="005D5AE9"/>
    <w:pPr>
      <w:tabs>
        <w:tab w:val="left" w:pos="360"/>
      </w:tabs>
      <w:spacing w:before="1080" w:after="480" w:line="1080" w:lineRule="exact"/>
    </w:pPr>
    <w:rPr>
      <w:rFonts w:ascii="Arial" w:hAnsi="Arial"/>
      <w:b/>
      <w:color w:val="2F4D87"/>
      <w:sz w:val="48"/>
    </w:rPr>
  </w:style>
  <w:style w:type="paragraph" w:customStyle="1" w:styleId="Addendum1">
    <w:name w:val="Addendum1+"/>
    <w:basedOn w:val="Addendum"/>
    <w:next w:val="Body"/>
    <w:rsid w:val="00F179C5"/>
    <w:pPr>
      <w:pageBreakBefore w:val="0"/>
      <w:numPr>
        <w:numId w:val="0"/>
      </w:numPr>
      <w:tabs>
        <w:tab w:val="num" w:pos="1080"/>
      </w:tabs>
      <w:spacing w:line="480" w:lineRule="atLeast"/>
      <w:ind w:left="360" w:hanging="360"/>
    </w:pPr>
    <w:rPr>
      <w:sz w:val="36"/>
    </w:rPr>
  </w:style>
  <w:style w:type="character" w:customStyle="1" w:styleId="RegisterBitField">
    <w:name w:val="Register|Bit|Field"/>
    <w:basedOn w:val="DefaultParagraphFont"/>
    <w:rsid w:val="004475ED"/>
    <w:rPr>
      <w:rFonts w:ascii="Arial" w:hAnsi="Arial"/>
      <w:b/>
      <w:caps/>
      <w:sz w:val="22"/>
      <w:szCs w:val="20"/>
    </w:rPr>
  </w:style>
  <w:style w:type="paragraph" w:customStyle="1" w:styleId="HeaderNumber">
    <w:name w:val="HeaderNumber"/>
    <w:rsid w:val="00EE60CC"/>
    <w:rPr>
      <w:rFonts w:ascii="Arial" w:hAnsi="Arial"/>
      <w:b/>
      <w:color w:val="002B5C"/>
      <w:sz w:val="48"/>
    </w:rPr>
  </w:style>
  <w:style w:type="paragraph" w:customStyle="1" w:styleId="Addendum2">
    <w:name w:val="Addendum2"/>
    <w:next w:val="SpecNo"/>
    <w:rsid w:val="005D5AE9"/>
    <w:pPr>
      <w:tabs>
        <w:tab w:val="num" w:pos="720"/>
      </w:tabs>
      <w:spacing w:before="480" w:after="240"/>
      <w:ind w:left="360" w:hanging="360"/>
    </w:pPr>
    <w:rPr>
      <w:rFonts w:ascii="Arial" w:hAnsi="Arial"/>
      <w:b/>
      <w:color w:val="2F4D87"/>
      <w:sz w:val="36"/>
    </w:rPr>
  </w:style>
  <w:style w:type="paragraph" w:customStyle="1" w:styleId="SpecNo">
    <w:name w:val="SpecNo+"/>
    <w:basedOn w:val="SpecNo0"/>
    <w:rsid w:val="008F6A85"/>
  </w:style>
  <w:style w:type="paragraph" w:customStyle="1" w:styleId="SpecNo0">
    <w:name w:val="SpecNo"/>
    <w:next w:val="SpecNo"/>
    <w:rsid w:val="004475ED"/>
    <w:pPr>
      <w:tabs>
        <w:tab w:val="num" w:pos="144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</w:tabs>
      <w:spacing w:before="120"/>
      <w:ind w:left="1440" w:hanging="1440"/>
    </w:pPr>
    <w:rPr>
      <w:rFonts w:ascii="Arial" w:hAnsi="Arial"/>
    </w:rPr>
  </w:style>
  <w:style w:type="paragraph" w:customStyle="1" w:styleId="Description">
    <w:name w:val="Description"/>
    <w:rsid w:val="008F6A85"/>
    <w:pPr>
      <w:spacing w:before="120"/>
      <w:ind w:left="1800" w:hanging="1800"/>
    </w:pPr>
  </w:style>
  <w:style w:type="paragraph" w:customStyle="1" w:styleId="Addendum0">
    <w:name w:val="Addendum+"/>
    <w:basedOn w:val="Addendum"/>
    <w:next w:val="Body"/>
    <w:rsid w:val="008F6A85"/>
    <w:pPr>
      <w:numPr>
        <w:numId w:val="0"/>
      </w:numPr>
      <w:tabs>
        <w:tab w:val="num" w:pos="720"/>
      </w:tabs>
      <w:ind w:left="360" w:hanging="360"/>
    </w:pPr>
    <w:rPr>
      <w:sz w:val="44"/>
    </w:rPr>
  </w:style>
  <w:style w:type="paragraph" w:customStyle="1" w:styleId="DocChangeNo0">
    <w:name w:val="DocChangeNo.+"/>
    <w:basedOn w:val="DocChangeNo"/>
    <w:rsid w:val="008F6A85"/>
    <w:pPr>
      <w:numPr>
        <w:numId w:val="9"/>
      </w:numPr>
      <w:tabs>
        <w:tab w:val="clear" w:pos="1440"/>
        <w:tab w:val="num" w:pos="1260"/>
      </w:tabs>
      <w:ind w:left="1260" w:hanging="1260"/>
    </w:pPr>
  </w:style>
  <w:style w:type="paragraph" w:customStyle="1" w:styleId="DocChangeNo">
    <w:name w:val="DocChangeNo."/>
    <w:next w:val="DocChangeNo0"/>
    <w:rsid w:val="00F179C5"/>
    <w:pPr>
      <w:numPr>
        <w:numId w:val="8"/>
      </w:numPr>
      <w:tabs>
        <w:tab w:val="clear" w:pos="1440"/>
        <w:tab w:val="num" w:pos="1260"/>
      </w:tabs>
      <w:spacing w:before="120"/>
      <w:ind w:left="1260" w:hanging="1260"/>
    </w:pPr>
  </w:style>
  <w:style w:type="paragraph" w:customStyle="1" w:styleId="Addendum20">
    <w:name w:val="Addendum2+"/>
    <w:basedOn w:val="Addendum2"/>
    <w:rsid w:val="008F6A85"/>
    <w:rPr>
      <w:sz w:val="32"/>
    </w:rPr>
  </w:style>
  <w:style w:type="paragraph" w:customStyle="1" w:styleId="CellHeadingUnder">
    <w:name w:val="CellHeadingUnder"/>
    <w:basedOn w:val="CellHeading"/>
    <w:next w:val="CellBody"/>
    <w:rsid w:val="008F6A85"/>
    <w:rPr>
      <w:u w:val="single"/>
    </w:rPr>
  </w:style>
  <w:style w:type="paragraph" w:customStyle="1" w:styleId="CellNoteHeading">
    <w:name w:val="CellNoteHeading"/>
    <w:next w:val="CellNote"/>
    <w:rsid w:val="00EE60CC"/>
    <w:pPr>
      <w:tabs>
        <w:tab w:val="num" w:pos="648"/>
      </w:tabs>
      <w:ind w:left="648" w:hanging="648"/>
    </w:pPr>
    <w:rPr>
      <w:rFonts w:ascii="Arial" w:hAnsi="Arial"/>
      <w:b/>
      <w:szCs w:val="18"/>
    </w:rPr>
  </w:style>
  <w:style w:type="character" w:customStyle="1" w:styleId="Function">
    <w:name w:val="Function"/>
    <w:basedOn w:val="DefaultParagraphFont"/>
    <w:rsid w:val="00EE60CC"/>
    <w:rPr>
      <w:rFonts w:ascii="Courier New" w:hAnsi="Courier New"/>
      <w:b/>
      <w:sz w:val="20"/>
    </w:rPr>
  </w:style>
  <w:style w:type="paragraph" w:customStyle="1" w:styleId="CellHeadingFieldDesc">
    <w:name w:val="CellHeadingField|Desc"/>
    <w:rsid w:val="00EE60CC"/>
    <w:rPr>
      <w:rFonts w:ascii="Arial" w:hAnsi="Arial"/>
      <w:b/>
    </w:rPr>
  </w:style>
  <w:style w:type="character" w:customStyle="1" w:styleId="REGISTERBITFIELD0">
    <w:name w:val="REGISTER|BIT|FIELD"/>
    <w:basedOn w:val="DefaultParagraphFont"/>
    <w:rsid w:val="004475ED"/>
    <w:rPr>
      <w:rFonts w:ascii="Arial" w:hAnsi="Arial"/>
      <w:b/>
      <w:caps/>
      <w:sz w:val="20"/>
      <w:szCs w:val="20"/>
    </w:rPr>
  </w:style>
  <w:style w:type="paragraph" w:customStyle="1" w:styleId="REGISTERBITFIELDCELL">
    <w:name w:val="REGISTER|BIT|FIELDCELL"/>
    <w:basedOn w:val="CellBody"/>
    <w:rsid w:val="004475ED"/>
    <w:rPr>
      <w:rFonts w:ascii="Arial" w:hAnsi="Arial"/>
      <w:b/>
      <w:caps/>
    </w:rPr>
  </w:style>
  <w:style w:type="paragraph" w:styleId="TOC5">
    <w:name w:val="toc 5"/>
    <w:basedOn w:val="Normal"/>
    <w:next w:val="Normal"/>
    <w:uiPriority w:val="39"/>
    <w:rsid w:val="008F6A85"/>
    <w:pPr>
      <w:ind w:left="800"/>
    </w:pPr>
  </w:style>
  <w:style w:type="paragraph" w:customStyle="1" w:styleId="Contents">
    <w:name w:val="Contents"/>
    <w:basedOn w:val="Title"/>
    <w:rsid w:val="00B504D1"/>
    <w:rPr>
      <w:szCs w:val="40"/>
    </w:rPr>
  </w:style>
  <w:style w:type="paragraph" w:styleId="TOC6">
    <w:name w:val="toc 6"/>
    <w:basedOn w:val="Normal"/>
    <w:next w:val="Normal"/>
    <w:uiPriority w:val="39"/>
    <w:rsid w:val="008F6A85"/>
    <w:pPr>
      <w:ind w:left="1000"/>
    </w:pPr>
  </w:style>
  <w:style w:type="paragraph" w:styleId="TOC7">
    <w:name w:val="toc 7"/>
    <w:basedOn w:val="Normal"/>
    <w:next w:val="Normal"/>
    <w:uiPriority w:val="39"/>
    <w:rsid w:val="008F6A85"/>
    <w:pPr>
      <w:ind w:left="1200"/>
    </w:pPr>
  </w:style>
  <w:style w:type="paragraph" w:styleId="TOC8">
    <w:name w:val="toc 8"/>
    <w:basedOn w:val="Normal"/>
    <w:next w:val="Normal"/>
    <w:uiPriority w:val="39"/>
    <w:rsid w:val="008F6A85"/>
    <w:pPr>
      <w:ind w:left="1400"/>
    </w:pPr>
  </w:style>
  <w:style w:type="paragraph" w:styleId="TOC9">
    <w:name w:val="toc 9"/>
    <w:basedOn w:val="Normal"/>
    <w:next w:val="Normal"/>
    <w:uiPriority w:val="39"/>
    <w:rsid w:val="008F6A85"/>
    <w:pPr>
      <w:ind w:left="1600"/>
    </w:pPr>
  </w:style>
  <w:style w:type="paragraph" w:customStyle="1" w:styleId="ExarConfidential">
    <w:name w:val="Exar Confidential"/>
    <w:basedOn w:val="Footer"/>
    <w:link w:val="ExarConfidentialChar"/>
    <w:rsid w:val="00F454E2"/>
    <w:pPr>
      <w:tabs>
        <w:tab w:val="clear" w:pos="9360"/>
        <w:tab w:val="left" w:pos="720"/>
        <w:tab w:val="right" w:pos="8640"/>
      </w:tabs>
      <w:jc w:val="right"/>
    </w:pPr>
    <w:rPr>
      <w:b/>
      <w:color w:val="2F4D87"/>
    </w:rPr>
  </w:style>
  <w:style w:type="character" w:customStyle="1" w:styleId="ExarConfidentialChar">
    <w:name w:val="Exar Confidential Char"/>
    <w:basedOn w:val="FooterChar"/>
    <w:link w:val="ExarConfidential"/>
    <w:rsid w:val="00F454E2"/>
    <w:rPr>
      <w:rFonts w:ascii="Arial" w:hAnsi="Arial"/>
      <w:b/>
      <w:bCs/>
      <w:color w:val="2F4D87"/>
      <w:sz w:val="16"/>
      <w:szCs w:val="16"/>
      <w:lang w:val="en-US" w:eastAsia="en-US" w:bidi="ar-SA"/>
    </w:rPr>
  </w:style>
  <w:style w:type="table" w:customStyle="1" w:styleId="HifnTable">
    <w:name w:val="Hifn Table"/>
    <w:basedOn w:val="TableGrid"/>
    <w:rsid w:val="004C383A"/>
    <w:rPr>
      <w:bCs/>
      <w:color w:val="000000"/>
      <w:sz w:val="18"/>
      <w:szCs w:val="20"/>
      <w:lang w:val="it-IT" w:eastAsia="zh-CN"/>
    </w:rPr>
    <w:tblPr>
      <w:tblInd w:w="432" w:type="dxa"/>
    </w:tblPr>
    <w:tblStylePr w:type="firstRow">
      <w:rPr>
        <w:rFonts w:ascii="Helvetica" w:hAnsi="Helvetica"/>
        <w:b/>
        <w:color w:val="FFFFFF"/>
        <w:sz w:val="20"/>
      </w:rPr>
      <w:tblPr/>
      <w:tcPr>
        <w:shd w:val="clear" w:color="auto" w:fill="002B5C"/>
      </w:tcPr>
    </w:tblStylePr>
  </w:style>
  <w:style w:type="table" w:styleId="TableGrid">
    <w:name w:val="Table Grid"/>
    <w:basedOn w:val="TableNormal"/>
    <w:uiPriority w:val="59"/>
    <w:rsid w:val="00EA376D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geNumbereven0">
    <w:name w:val="Page Number (even)"/>
    <w:rsid w:val="004475ED"/>
    <w:rPr>
      <w:rFonts w:ascii="Arial" w:hAnsi="Arial"/>
      <w:sz w:val="16"/>
    </w:rPr>
  </w:style>
  <w:style w:type="paragraph" w:styleId="TableofFigures">
    <w:name w:val="table of figures"/>
    <w:basedOn w:val="Normal"/>
    <w:next w:val="Normal"/>
    <w:uiPriority w:val="99"/>
    <w:rsid w:val="008F6A85"/>
    <w:pPr>
      <w:ind w:left="440" w:hanging="440"/>
    </w:pPr>
  </w:style>
  <w:style w:type="character" w:customStyle="1" w:styleId="Address">
    <w:name w:val="Address"/>
    <w:basedOn w:val="DefaultParagraphFont"/>
    <w:rsid w:val="00EE60CC"/>
    <w:rPr>
      <w:rFonts w:ascii="Arial" w:hAnsi="Arial"/>
      <w:i/>
      <w:sz w:val="22"/>
    </w:rPr>
  </w:style>
  <w:style w:type="paragraph" w:customStyle="1" w:styleId="Preliminary">
    <w:name w:val="Preliminary"/>
    <w:link w:val="PreliminaryChar"/>
    <w:rsid w:val="004475ED"/>
    <w:pPr>
      <w:jc w:val="center"/>
    </w:pPr>
    <w:rPr>
      <w:rFonts w:ascii="Arial" w:hAnsi="Arial"/>
      <w:b/>
      <w:color w:val="002B5C"/>
      <w:sz w:val="16"/>
      <w:szCs w:val="16"/>
    </w:rPr>
  </w:style>
  <w:style w:type="character" w:customStyle="1" w:styleId="PreliminaryChar">
    <w:name w:val="Preliminary Char"/>
    <w:basedOn w:val="DefaultParagraphFont"/>
    <w:link w:val="Preliminary"/>
    <w:rsid w:val="004475ED"/>
    <w:rPr>
      <w:rFonts w:ascii="Arial" w:hAnsi="Arial"/>
      <w:b/>
      <w:color w:val="002B5C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rsid w:val="00052220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707B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B9"/>
    <w:rPr>
      <w:rFonts w:ascii="Tahoma" w:hAnsi="Tahoma" w:cs="Tahoma"/>
      <w:sz w:val="16"/>
      <w:szCs w:val="16"/>
    </w:rPr>
  </w:style>
  <w:style w:type="paragraph" w:customStyle="1" w:styleId="Appendix">
    <w:name w:val="Appendix"/>
    <w:next w:val="Body"/>
    <w:rsid w:val="005D5AE9"/>
    <w:pPr>
      <w:pageBreakBefore/>
      <w:numPr>
        <w:numId w:val="10"/>
      </w:numPr>
      <w:spacing w:before="240" w:after="240" w:line="1200" w:lineRule="exact"/>
    </w:pPr>
    <w:rPr>
      <w:rFonts w:ascii="Arial" w:hAnsi="Arial"/>
      <w:b/>
      <w:color w:val="2F4D87"/>
      <w:sz w:val="44"/>
    </w:rPr>
  </w:style>
  <w:style w:type="paragraph" w:styleId="Caption">
    <w:name w:val="caption"/>
    <w:basedOn w:val="Normal"/>
    <w:next w:val="Normal"/>
    <w:uiPriority w:val="35"/>
    <w:unhideWhenUsed/>
    <w:qFormat/>
    <w:rsid w:val="001F31CA"/>
    <w:pPr>
      <w:spacing w:after="200" w:line="240" w:lineRule="auto"/>
      <w:jc w:val="center"/>
    </w:pPr>
    <w:rPr>
      <w:i/>
      <w:iCs/>
      <w:color w:val="1F497D" w:themeColor="text2"/>
      <w:sz w:val="18"/>
      <w:szCs w:val="18"/>
    </w:rPr>
  </w:style>
  <w:style w:type="paragraph" w:styleId="Closing">
    <w:name w:val="Closing"/>
    <w:basedOn w:val="Normal"/>
    <w:rsid w:val="00707B8A"/>
    <w:pPr>
      <w:ind w:left="4320"/>
    </w:pPr>
  </w:style>
  <w:style w:type="paragraph" w:styleId="CommentText">
    <w:name w:val="annotation text"/>
    <w:basedOn w:val="Normal"/>
    <w:link w:val="CommentTextChar"/>
    <w:semiHidden/>
    <w:rsid w:val="00707B8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39B3"/>
  </w:style>
  <w:style w:type="paragraph" w:styleId="CommentSubject">
    <w:name w:val="annotation subject"/>
    <w:basedOn w:val="CommentText"/>
    <w:next w:val="CommentText"/>
    <w:link w:val="CommentSubjectChar"/>
    <w:semiHidden/>
    <w:rsid w:val="00707B8A"/>
    <w:rPr>
      <w:b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39B3"/>
    <w:rPr>
      <w:b/>
    </w:rPr>
  </w:style>
  <w:style w:type="paragraph" w:styleId="Date">
    <w:name w:val="Date"/>
    <w:basedOn w:val="Normal"/>
    <w:next w:val="Normal"/>
    <w:rsid w:val="00707B8A"/>
  </w:style>
  <w:style w:type="paragraph" w:styleId="DocumentMap">
    <w:name w:val="Document Map"/>
    <w:basedOn w:val="Normal"/>
    <w:semiHidden/>
    <w:rsid w:val="00707B8A"/>
    <w:pPr>
      <w:shd w:val="clear" w:color="auto" w:fill="000080"/>
    </w:pPr>
    <w:rPr>
      <w:rFonts w:ascii="Tahoma" w:hAnsi="Tahoma" w:cs="Tahoma"/>
    </w:rPr>
  </w:style>
  <w:style w:type="paragraph" w:styleId="EndnoteText">
    <w:name w:val="endnote text"/>
    <w:basedOn w:val="Normal"/>
    <w:semiHidden/>
    <w:rsid w:val="00707B8A"/>
  </w:style>
  <w:style w:type="paragraph" w:styleId="FootnoteText">
    <w:name w:val="footnote text"/>
    <w:basedOn w:val="Normal"/>
    <w:semiHidden/>
    <w:rsid w:val="00707B8A"/>
  </w:style>
  <w:style w:type="paragraph" w:styleId="Index1">
    <w:name w:val="index 1"/>
    <w:basedOn w:val="Normal"/>
    <w:next w:val="Normal"/>
    <w:autoRedefine/>
    <w:semiHidden/>
    <w:rsid w:val="00707B8A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707B8A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707B8A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707B8A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707B8A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707B8A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707B8A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707B8A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707B8A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707B8A"/>
    <w:rPr>
      <w:rFonts w:ascii="Arial" w:hAnsi="Arial"/>
      <w:b/>
    </w:rPr>
  </w:style>
  <w:style w:type="paragraph" w:styleId="MacroText">
    <w:name w:val="macro"/>
    <w:semiHidden/>
    <w:rsid w:val="00707B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adjustRightInd w:val="0"/>
    </w:pPr>
    <w:rPr>
      <w:rFonts w:ascii="Courier New" w:hAnsi="Courier New" w:cs="Courier New"/>
      <w:color w:val="000000"/>
    </w:rPr>
  </w:style>
  <w:style w:type="paragraph" w:styleId="TableofAuthorities">
    <w:name w:val="table of authorities"/>
    <w:basedOn w:val="Normal"/>
    <w:next w:val="Normal"/>
    <w:semiHidden/>
    <w:rsid w:val="00707B8A"/>
    <w:pPr>
      <w:ind w:left="220" w:hanging="220"/>
    </w:pPr>
  </w:style>
  <w:style w:type="paragraph" w:styleId="TOAHeading">
    <w:name w:val="toa heading"/>
    <w:basedOn w:val="Normal"/>
    <w:next w:val="Normal"/>
    <w:semiHidden/>
    <w:rsid w:val="00707B8A"/>
    <w:pPr>
      <w:spacing w:before="120"/>
    </w:pPr>
    <w:rPr>
      <w:rFonts w:ascii="Arial" w:hAnsi="Arial"/>
      <w:b/>
      <w:sz w:val="24"/>
    </w:rPr>
  </w:style>
  <w:style w:type="paragraph" w:customStyle="1" w:styleId="copyright">
    <w:name w:val="copyright"/>
    <w:basedOn w:val="Body"/>
    <w:rsid w:val="004D4FF9"/>
    <w:pPr>
      <w:tabs>
        <w:tab w:val="left" w:pos="9360"/>
      </w:tabs>
    </w:pPr>
    <w:rPr>
      <w:sz w:val="14"/>
      <w:szCs w:val="14"/>
    </w:rPr>
  </w:style>
  <w:style w:type="paragraph" w:customStyle="1" w:styleId="FunctionCall">
    <w:name w:val="Function Call"/>
    <w:next w:val="Body"/>
    <w:rsid w:val="00E33B59"/>
    <w:pPr>
      <w:tabs>
        <w:tab w:val="left" w:pos="3600"/>
        <w:tab w:val="left" w:pos="5760"/>
      </w:tabs>
      <w:ind w:left="432"/>
    </w:pPr>
    <w:rPr>
      <w:rFonts w:ascii="Courier New" w:hAnsi="Courier New"/>
      <w:color w:val="000000"/>
      <w:sz w:val="18"/>
    </w:rPr>
  </w:style>
  <w:style w:type="paragraph" w:customStyle="1" w:styleId="Appendix1">
    <w:name w:val="Appendix 1"/>
    <w:basedOn w:val="Heading2"/>
    <w:next w:val="Body"/>
    <w:rsid w:val="001D6134"/>
    <w:pPr>
      <w:tabs>
        <w:tab w:val="num" w:pos="720"/>
      </w:tabs>
      <w:ind w:left="720" w:hanging="720"/>
    </w:pPr>
  </w:style>
  <w:style w:type="paragraph" w:customStyle="1" w:styleId="Appendix2">
    <w:name w:val="Appendix 2"/>
    <w:basedOn w:val="Appendix1"/>
    <w:next w:val="Body"/>
    <w:rsid w:val="001D6134"/>
    <w:pPr>
      <w:numPr>
        <w:numId w:val="0"/>
      </w:numPr>
      <w:tabs>
        <w:tab w:val="num" w:pos="918"/>
      </w:tabs>
      <w:ind w:left="864" w:hanging="864"/>
    </w:pPr>
  </w:style>
  <w:style w:type="table" w:customStyle="1" w:styleId="HifnParameter">
    <w:name w:val="Hifn Parameter"/>
    <w:basedOn w:val="TableNormal"/>
    <w:rsid w:val="00B31EE3"/>
    <w:rPr>
      <w:sz w:val="18"/>
    </w:rPr>
    <w:tblPr/>
  </w:style>
  <w:style w:type="paragraph" w:customStyle="1" w:styleId="CellHeadingBlue">
    <w:name w:val="Cell Heading Blue"/>
    <w:basedOn w:val="CellHeading"/>
    <w:next w:val="Body"/>
    <w:rsid w:val="005D5AE9"/>
    <w:pPr>
      <w:tabs>
        <w:tab w:val="clear" w:pos="720"/>
      </w:tabs>
    </w:pPr>
    <w:rPr>
      <w:color w:val="2F4D87"/>
      <w:sz w:val="18"/>
    </w:rPr>
  </w:style>
  <w:style w:type="paragraph" w:styleId="ListNumber">
    <w:name w:val="List Number"/>
    <w:basedOn w:val="Body"/>
    <w:rsid w:val="00315C61"/>
    <w:pPr>
      <w:numPr>
        <w:numId w:val="12"/>
      </w:numPr>
      <w:tabs>
        <w:tab w:val="clear" w:pos="2700"/>
        <w:tab w:val="left" w:pos="360"/>
      </w:tabs>
      <w:ind w:left="360"/>
    </w:pPr>
    <w:rPr>
      <w:rFonts w:cs="Times New Roman"/>
    </w:rPr>
  </w:style>
  <w:style w:type="paragraph" w:customStyle="1" w:styleId="ListNumber20">
    <w:name w:val="ListNumber2"/>
    <w:basedOn w:val="Body"/>
    <w:rsid w:val="00A60008"/>
    <w:pPr>
      <w:numPr>
        <w:numId w:val="13"/>
      </w:numPr>
    </w:pPr>
  </w:style>
  <w:style w:type="paragraph" w:customStyle="1" w:styleId="Command">
    <w:name w:val="Command"/>
    <w:basedOn w:val="BlockText"/>
    <w:next w:val="Body"/>
    <w:qFormat/>
    <w:rsid w:val="003F14BB"/>
    <w:pPr>
      <w:keepNext/>
      <w:spacing w:before="240"/>
      <w:ind w:left="1872" w:hanging="720"/>
      <w:contextualSpacing/>
    </w:pPr>
    <w:rPr>
      <w:rFonts w:ascii="Consolas" w:hAnsi="Consolas"/>
      <w:i w:val="0"/>
      <w:color w:val="1F497D" w:themeColor="text2"/>
      <w:spacing w:val="-6"/>
    </w:rPr>
  </w:style>
  <w:style w:type="paragraph" w:styleId="BlockText">
    <w:name w:val="Block Text"/>
    <w:basedOn w:val="Normal"/>
    <w:rsid w:val="00EA4B7E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2C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2C9C"/>
    <w:rPr>
      <w:rFonts w:ascii="Courier New" w:hAnsi="Courier New" w:cs="Courier New"/>
      <w:color w:val="auto"/>
      <w:kern w:val="0"/>
    </w:rPr>
  </w:style>
  <w:style w:type="character" w:styleId="FootnoteReference">
    <w:name w:val="footnote reference"/>
    <w:basedOn w:val="DefaultParagraphFont"/>
    <w:rsid w:val="00E075C5"/>
    <w:rPr>
      <w:vertAlign w:val="superscript"/>
    </w:rPr>
  </w:style>
  <w:style w:type="character" w:customStyle="1" w:styleId="MessageCommand">
    <w:name w:val="Message Command"/>
    <w:basedOn w:val="DefaultParagraphFont"/>
    <w:uiPriority w:val="1"/>
    <w:qFormat/>
    <w:rsid w:val="00E6050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9618B5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43C0B"/>
    <w:pPr>
      <w:ind w:left="720"/>
      <w:contextualSpacing/>
    </w:pPr>
  </w:style>
  <w:style w:type="paragraph" w:styleId="Revision">
    <w:name w:val="Revision"/>
    <w:hidden/>
    <w:uiPriority w:val="99"/>
    <w:semiHidden/>
    <w:rsid w:val="0011273D"/>
    <w:rPr>
      <w:color w:val="000000"/>
    </w:rPr>
  </w:style>
  <w:style w:type="character" w:styleId="Strong">
    <w:name w:val="Strong"/>
    <w:basedOn w:val="DefaultParagraphFont"/>
    <w:uiPriority w:val="22"/>
    <w:qFormat/>
    <w:rsid w:val="004E17A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E17A8"/>
    <w:rPr>
      <w:i/>
      <w:iCs/>
      <w:color w:val="auto"/>
    </w:rPr>
  </w:style>
  <w:style w:type="character" w:customStyle="1" w:styleId="apple-style-span">
    <w:name w:val="apple-style-span"/>
    <w:basedOn w:val="DefaultParagraphFont"/>
    <w:rsid w:val="00460F86"/>
  </w:style>
  <w:style w:type="character" w:customStyle="1" w:styleId="apple-converted-space">
    <w:name w:val="apple-converted-space"/>
    <w:basedOn w:val="DefaultParagraphFont"/>
    <w:rsid w:val="00460F86"/>
  </w:style>
  <w:style w:type="paragraph" w:styleId="Subtitle">
    <w:name w:val="Subtitle"/>
    <w:basedOn w:val="Normal"/>
    <w:next w:val="Normal"/>
    <w:link w:val="SubtitleChar"/>
    <w:uiPriority w:val="11"/>
    <w:qFormat/>
    <w:rsid w:val="004E17A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E17A8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4E17A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E17A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E17A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7A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7A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E17A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E17A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E17A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E17A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17A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E17A8"/>
    <w:pPr>
      <w:outlineLvl w:val="9"/>
    </w:pPr>
  </w:style>
  <w:style w:type="paragraph" w:styleId="NormalWeb">
    <w:name w:val="Normal (Web)"/>
    <w:basedOn w:val="Normal"/>
    <w:uiPriority w:val="99"/>
    <w:unhideWhenUsed/>
    <w:rsid w:val="002228F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ighlight">
    <w:name w:val="highlight"/>
    <w:basedOn w:val="DefaultParagraphFont"/>
    <w:rsid w:val="00ED6E42"/>
  </w:style>
  <w:style w:type="paragraph" w:customStyle="1" w:styleId="Default">
    <w:name w:val="Default"/>
    <w:rsid w:val="001E3EC0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customStyle="1" w:styleId="DocumentTitle">
    <w:name w:val="Document Title"/>
    <w:next w:val="Body"/>
    <w:rsid w:val="00B67533"/>
    <w:pPr>
      <w:spacing w:before="720" w:after="240" w:line="240" w:lineRule="auto"/>
    </w:pPr>
    <w:rPr>
      <w:rFonts w:asciiTheme="majorHAnsi" w:hAnsiTheme="majorHAnsi"/>
      <w:b/>
      <w:color w:val="2F4D87"/>
      <w:sz w:val="48"/>
    </w:rPr>
  </w:style>
  <w:style w:type="paragraph" w:customStyle="1" w:styleId="DocumentSubtitle">
    <w:name w:val="Document Subtitle"/>
    <w:basedOn w:val="DocumentTitle"/>
    <w:qFormat/>
    <w:rsid w:val="00B67533"/>
    <w:pPr>
      <w:spacing w:before="360"/>
    </w:pPr>
    <w:rPr>
      <w:i/>
      <w:sz w:val="36"/>
    </w:rPr>
  </w:style>
  <w:style w:type="paragraph" w:customStyle="1" w:styleId="Heading2nonumber">
    <w:name w:val="Heading 2 no number"/>
    <w:basedOn w:val="Heading2"/>
    <w:next w:val="Body"/>
    <w:rsid w:val="00B67533"/>
    <w:pPr>
      <w:numPr>
        <w:ilvl w:val="0"/>
        <w:numId w:val="0"/>
      </w:numPr>
      <w:suppressLineNumbers/>
      <w:outlineLvl w:val="9"/>
    </w:pPr>
  </w:style>
  <w:style w:type="paragraph" w:customStyle="1" w:styleId="DocumentRevision">
    <w:name w:val="Document Revision"/>
    <w:basedOn w:val="Body"/>
    <w:qFormat/>
    <w:rsid w:val="00316E41"/>
    <w:pPr>
      <w:tabs>
        <w:tab w:val="clear" w:pos="2700"/>
        <w:tab w:val="left" w:pos="1440"/>
        <w:tab w:val="left" w:pos="2160"/>
      </w:tabs>
    </w:pPr>
    <w:rPr>
      <w:b/>
      <w:sz w:val="24"/>
    </w:rPr>
  </w:style>
  <w:style w:type="table" w:customStyle="1" w:styleId="ListTable3-Accent11">
    <w:name w:val="List Table 3 - Accent 11"/>
    <w:basedOn w:val="TableNormal"/>
    <w:uiPriority w:val="48"/>
    <w:rsid w:val="0068424F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MessagesandCommands">
    <w:name w:val="Messages and Commands"/>
    <w:basedOn w:val="DefaultParagraphFont"/>
    <w:uiPriority w:val="1"/>
    <w:qFormat/>
    <w:rsid w:val="001E7758"/>
    <w:rPr>
      <w:rFonts w:ascii="Arial" w:hAnsi="Arial" w:cs="Courier New"/>
      <w:b/>
      <w:sz w:val="20"/>
    </w:rPr>
  </w:style>
  <w:style w:type="paragraph" w:customStyle="1" w:styleId="ImportantNote">
    <w:name w:val="Important Note"/>
    <w:basedOn w:val="Normal"/>
    <w:next w:val="Body"/>
    <w:qFormat/>
    <w:rsid w:val="001E7758"/>
    <w:pPr>
      <w:pBdr>
        <w:top w:val="single" w:sz="2" w:space="4" w:color="4F81BD" w:themeColor="accent1"/>
        <w:bottom w:val="single" w:sz="2" w:space="4" w:color="4F81BD" w:themeColor="accent1"/>
      </w:pBdr>
      <w:jc w:val="both"/>
    </w:pPr>
    <w:rPr>
      <w:i/>
      <w:iCs/>
      <w:color w:val="4F81BD" w:themeColor="accent1"/>
    </w:rPr>
  </w:style>
  <w:style w:type="paragraph" w:customStyle="1" w:styleId="FigureCaptionCentered">
    <w:name w:val="Figure Caption Centered"/>
    <w:basedOn w:val="Normal"/>
    <w:rsid w:val="00A22BEA"/>
    <w:pPr>
      <w:spacing w:after="200" w:line="240" w:lineRule="auto"/>
      <w:jc w:val="center"/>
    </w:pPr>
    <w:rPr>
      <w:rFonts w:eastAsia="Times New Roman" w:cs="Times New Roman"/>
      <w:b/>
      <w:i/>
      <w:iCs/>
      <w:szCs w:val="20"/>
    </w:rPr>
  </w:style>
  <w:style w:type="paragraph" w:customStyle="1" w:styleId="2909F619802848F09E01365C32F34654">
    <w:name w:val="2909F619802848F09E01365C32F34654"/>
    <w:rsid w:val="00F960B9"/>
    <w:pPr>
      <w:spacing w:after="200"/>
    </w:pPr>
    <w:rPr>
      <w:lang w:eastAsia="ja-JP"/>
    </w:rPr>
  </w:style>
  <w:style w:type="table" w:styleId="TableGrid3">
    <w:name w:val="Table Grid 3"/>
    <w:basedOn w:val="TableNormal"/>
    <w:uiPriority w:val="99"/>
    <w:semiHidden/>
    <w:unhideWhenUsed/>
    <w:rsid w:val="00F960B9"/>
    <w:pPr>
      <w:spacing w:after="200"/>
    </w:pPr>
    <w:rPr>
      <w:rFonts w:eastAsiaTheme="minorHAns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F12E2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odyText">
    <w:name w:val="Body Text"/>
    <w:basedOn w:val="Normal"/>
    <w:link w:val="BodyTextChar"/>
    <w:qFormat/>
    <w:rsid w:val="00F239B3"/>
    <w:pPr>
      <w:widowControl w:val="0"/>
      <w:spacing w:after="0" w:line="240" w:lineRule="auto"/>
      <w:ind w:left="2300"/>
    </w:pPr>
    <w:rPr>
      <w:rFonts w:ascii="Palatino Linotype" w:eastAsia="Palatino Linotype" w:hAnsi="Palatino Linotype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239B3"/>
    <w:rPr>
      <w:rFonts w:ascii="Palatino Linotype" w:eastAsia="Palatino Linotype" w:hAnsi="Palatino Linotype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F239B3"/>
    <w:pPr>
      <w:widowControl w:val="0"/>
      <w:spacing w:after="0" w:line="240" w:lineRule="auto"/>
    </w:pPr>
    <w:rPr>
      <w:rFonts w:eastAsiaTheme="minorHAnsi"/>
    </w:rPr>
  </w:style>
  <w:style w:type="table" w:styleId="MediumShading1-Accent1">
    <w:name w:val="Medium Shading 1 Accent 1"/>
    <w:basedOn w:val="TableNormal"/>
    <w:uiPriority w:val="63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F239B3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63199B"/>
    <w:pPr>
      <w:spacing w:after="0" w:line="240" w:lineRule="auto"/>
    </w:pPr>
    <w:rPr>
      <w:rFonts w:eastAsiaTheme="minorHAnsi"/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63199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MessageandCommand">
    <w:name w:val="Message and Command"/>
    <w:basedOn w:val="MessagesandCommands"/>
    <w:qFormat/>
    <w:rsid w:val="00041C50"/>
    <w:rPr>
      <w:rFonts w:ascii="Courier New" w:hAnsi="Courier New" w:cs="Courier New"/>
      <w:b w:val="0"/>
      <w:sz w:val="22"/>
    </w:rPr>
  </w:style>
  <w:style w:type="character" w:customStyle="1" w:styleId="BodyText2Char">
    <w:name w:val="Body Text 2 Char"/>
    <w:basedOn w:val="DefaultParagraphFont"/>
    <w:link w:val="BodyText2"/>
    <w:semiHidden/>
    <w:rsid w:val="00041C50"/>
  </w:style>
  <w:style w:type="paragraph" w:styleId="BodyText2">
    <w:name w:val="Body Text 2"/>
    <w:basedOn w:val="Normal"/>
    <w:link w:val="BodyText2Char"/>
    <w:semiHidden/>
    <w:unhideWhenUsed/>
    <w:rsid w:val="00041C50"/>
    <w:pPr>
      <w:spacing w:line="480" w:lineRule="auto"/>
    </w:pPr>
  </w:style>
  <w:style w:type="character" w:customStyle="1" w:styleId="BodyText3Char">
    <w:name w:val="Body Text 3 Char"/>
    <w:basedOn w:val="DefaultParagraphFont"/>
    <w:link w:val="BodyText3"/>
    <w:semiHidden/>
    <w:rsid w:val="00041C50"/>
    <w:rPr>
      <w:sz w:val="16"/>
      <w:szCs w:val="16"/>
    </w:rPr>
  </w:style>
  <w:style w:type="paragraph" w:styleId="BodyText3">
    <w:name w:val="Body Text 3"/>
    <w:basedOn w:val="Normal"/>
    <w:link w:val="BodyText3Char"/>
    <w:semiHidden/>
    <w:unhideWhenUsed/>
    <w:rsid w:val="00041C50"/>
    <w:rPr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semiHidden/>
    <w:rsid w:val="00041C50"/>
  </w:style>
  <w:style w:type="paragraph" w:styleId="BodyTextIndent">
    <w:name w:val="Body Text Indent"/>
    <w:basedOn w:val="Normal"/>
    <w:link w:val="BodyTextIndentChar"/>
    <w:semiHidden/>
    <w:unhideWhenUsed/>
    <w:rsid w:val="00041C50"/>
    <w:pPr>
      <w:ind w:left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41C50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41C50"/>
    <w:pPr>
      <w:ind w:firstLine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41C50"/>
  </w:style>
  <w:style w:type="paragraph" w:styleId="BodyTextIndent2">
    <w:name w:val="Body Text Indent 2"/>
    <w:basedOn w:val="Normal"/>
    <w:link w:val="BodyTextIndent2Char"/>
    <w:semiHidden/>
    <w:unhideWhenUsed/>
    <w:rsid w:val="00041C50"/>
    <w:pPr>
      <w:spacing w:line="480" w:lineRule="auto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041C50"/>
    <w:rPr>
      <w:sz w:val="16"/>
      <w:szCs w:val="16"/>
    </w:rPr>
  </w:style>
  <w:style w:type="paragraph" w:styleId="BodyTextIndent3">
    <w:name w:val="Body Text Indent 3"/>
    <w:basedOn w:val="Normal"/>
    <w:link w:val="BodyTextIndent3Char"/>
    <w:semiHidden/>
    <w:unhideWhenUsed/>
    <w:rsid w:val="00041C50"/>
    <w:pPr>
      <w:ind w:left="360"/>
    </w:pPr>
    <w:rPr>
      <w:sz w:val="16"/>
      <w:szCs w:val="1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041C50"/>
  </w:style>
  <w:style w:type="paragraph" w:styleId="E-mailSignature">
    <w:name w:val="E-mail Signature"/>
    <w:basedOn w:val="Normal"/>
    <w:link w:val="E-mailSignatureChar"/>
    <w:semiHidden/>
    <w:unhideWhenUsed/>
    <w:rsid w:val="00041C50"/>
    <w:pPr>
      <w:spacing w:after="0" w:line="240" w:lineRule="auto"/>
    </w:pPr>
  </w:style>
  <w:style w:type="character" w:customStyle="1" w:styleId="HTMLAddressChar">
    <w:name w:val="HTML Address Char"/>
    <w:basedOn w:val="DefaultParagraphFont"/>
    <w:link w:val="HTMLAddress"/>
    <w:semiHidden/>
    <w:rsid w:val="00041C50"/>
    <w:rPr>
      <w:i/>
      <w:iCs/>
    </w:rPr>
  </w:style>
  <w:style w:type="paragraph" w:styleId="HTMLAddress">
    <w:name w:val="HTML Address"/>
    <w:basedOn w:val="Normal"/>
    <w:link w:val="HTMLAddressChar"/>
    <w:semiHidden/>
    <w:unhideWhenUsed/>
    <w:rsid w:val="00041C50"/>
    <w:pPr>
      <w:spacing w:after="0" w:line="240" w:lineRule="auto"/>
    </w:pPr>
    <w:rPr>
      <w:i/>
      <w:iCs/>
    </w:rPr>
  </w:style>
  <w:style w:type="paragraph" w:styleId="ListBullet">
    <w:name w:val="List Bullet"/>
    <w:basedOn w:val="Normal"/>
    <w:semiHidden/>
    <w:unhideWhenUsed/>
    <w:rsid w:val="00041C50"/>
    <w:pPr>
      <w:numPr>
        <w:numId w:val="32"/>
      </w:numPr>
      <w:contextualSpacing/>
    </w:pPr>
  </w:style>
  <w:style w:type="paragraph" w:styleId="ListBullet2">
    <w:name w:val="List Bullet 2"/>
    <w:basedOn w:val="Normal"/>
    <w:semiHidden/>
    <w:unhideWhenUsed/>
    <w:rsid w:val="00041C50"/>
    <w:pPr>
      <w:numPr>
        <w:numId w:val="33"/>
      </w:numPr>
      <w:contextualSpacing/>
    </w:pPr>
  </w:style>
  <w:style w:type="paragraph" w:styleId="ListBullet3">
    <w:name w:val="List Bullet 3"/>
    <w:basedOn w:val="Normal"/>
    <w:semiHidden/>
    <w:unhideWhenUsed/>
    <w:rsid w:val="00041C50"/>
    <w:pPr>
      <w:numPr>
        <w:numId w:val="34"/>
      </w:numPr>
      <w:contextualSpacing/>
    </w:pPr>
  </w:style>
  <w:style w:type="paragraph" w:styleId="ListBullet4">
    <w:name w:val="List Bullet 4"/>
    <w:basedOn w:val="Normal"/>
    <w:semiHidden/>
    <w:unhideWhenUsed/>
    <w:rsid w:val="00041C50"/>
    <w:pPr>
      <w:numPr>
        <w:numId w:val="35"/>
      </w:numPr>
      <w:contextualSpacing/>
    </w:pPr>
  </w:style>
  <w:style w:type="paragraph" w:styleId="ListBullet5">
    <w:name w:val="List Bullet 5"/>
    <w:basedOn w:val="Normal"/>
    <w:semiHidden/>
    <w:unhideWhenUsed/>
    <w:rsid w:val="00041C50"/>
    <w:pPr>
      <w:numPr>
        <w:numId w:val="36"/>
      </w:numPr>
      <w:contextualSpacing/>
    </w:pPr>
  </w:style>
  <w:style w:type="paragraph" w:styleId="ListNumber2">
    <w:name w:val="List Number 2"/>
    <w:basedOn w:val="Normal"/>
    <w:semiHidden/>
    <w:unhideWhenUsed/>
    <w:rsid w:val="00041C50"/>
    <w:pPr>
      <w:numPr>
        <w:numId w:val="37"/>
      </w:numPr>
      <w:contextualSpacing/>
    </w:pPr>
  </w:style>
  <w:style w:type="paragraph" w:styleId="ListNumber3">
    <w:name w:val="List Number 3"/>
    <w:basedOn w:val="Normal"/>
    <w:semiHidden/>
    <w:unhideWhenUsed/>
    <w:rsid w:val="00041C50"/>
    <w:pPr>
      <w:numPr>
        <w:numId w:val="38"/>
      </w:numPr>
      <w:contextualSpacing/>
    </w:pPr>
  </w:style>
  <w:style w:type="paragraph" w:styleId="ListNumber4">
    <w:name w:val="List Number 4"/>
    <w:basedOn w:val="Normal"/>
    <w:semiHidden/>
    <w:unhideWhenUsed/>
    <w:rsid w:val="00041C50"/>
    <w:pPr>
      <w:numPr>
        <w:numId w:val="39"/>
      </w:numPr>
      <w:contextualSpacing/>
    </w:pPr>
  </w:style>
  <w:style w:type="paragraph" w:styleId="ListNumber5">
    <w:name w:val="List Number 5"/>
    <w:basedOn w:val="Normal"/>
    <w:semiHidden/>
    <w:unhideWhenUsed/>
    <w:rsid w:val="00041C50"/>
    <w:pPr>
      <w:numPr>
        <w:numId w:val="40"/>
      </w:numPr>
      <w:contextualSpacing/>
    </w:pPr>
  </w:style>
  <w:style w:type="character" w:customStyle="1" w:styleId="MessageHeaderChar">
    <w:name w:val="Message Header Char"/>
    <w:basedOn w:val="DefaultParagraphFont"/>
    <w:link w:val="MessageHeader"/>
    <w:semiHidden/>
    <w:rsid w:val="00041C5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MessageHeader">
    <w:name w:val="Message Header"/>
    <w:basedOn w:val="Normal"/>
    <w:link w:val="MessageHeaderChar"/>
    <w:semiHidden/>
    <w:unhideWhenUsed/>
    <w:rsid w:val="00041C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semiHidden/>
    <w:rsid w:val="00041C50"/>
    <w:rPr>
      <w:rFonts w:ascii="Consolas" w:hAnsi="Consolas" w:cs="Consolas"/>
      <w:sz w:val="21"/>
      <w:szCs w:val="21"/>
    </w:rPr>
  </w:style>
  <w:style w:type="paragraph" w:styleId="PlainText">
    <w:name w:val="Plain Text"/>
    <w:basedOn w:val="Normal"/>
    <w:link w:val="PlainTextChar"/>
    <w:semiHidden/>
    <w:unhideWhenUsed/>
    <w:rsid w:val="00041C50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SignatureChar">
    <w:name w:val="Signature Char"/>
    <w:basedOn w:val="DefaultParagraphFont"/>
    <w:link w:val="Signature"/>
    <w:semiHidden/>
    <w:rsid w:val="00041C50"/>
  </w:style>
  <w:style w:type="paragraph" w:styleId="Signature">
    <w:name w:val="Signature"/>
    <w:basedOn w:val="Normal"/>
    <w:link w:val="SignatureChar"/>
    <w:semiHidden/>
    <w:unhideWhenUsed/>
    <w:rsid w:val="00041C50"/>
    <w:pPr>
      <w:spacing w:after="0" w:line="240" w:lineRule="auto"/>
      <w:ind w:left="4320"/>
    </w:pPr>
  </w:style>
  <w:style w:type="paragraph" w:customStyle="1" w:styleId="BackPageCenter">
    <w:name w:val="Back Page Center"/>
    <w:basedOn w:val="Body"/>
    <w:next w:val="Body"/>
    <w:rsid w:val="00041C50"/>
    <w:pPr>
      <w:suppressLineNumbers/>
      <w:tabs>
        <w:tab w:val="clear" w:pos="2700"/>
        <w:tab w:val="left" w:pos="1440"/>
        <w:tab w:val="left" w:pos="2160"/>
      </w:tabs>
      <w:suppressAutoHyphens/>
      <w:autoSpaceDE w:val="0"/>
      <w:autoSpaceDN w:val="0"/>
      <w:adjustRightInd w:val="0"/>
      <w:spacing w:before="100" w:beforeAutospacing="1" w:after="0" w:line="60" w:lineRule="exact"/>
      <w:jc w:val="center"/>
    </w:pPr>
    <w:rPr>
      <w:rFonts w:ascii="Arial" w:eastAsia="Times New Roman" w:hAnsi="Arial" w:cs="Times New Roman"/>
      <w:kern w:val="18"/>
      <w:sz w:val="20"/>
      <w:szCs w:val="20"/>
    </w:rPr>
  </w:style>
  <w:style w:type="paragraph" w:customStyle="1" w:styleId="FigureTitle">
    <w:name w:val="Figure Title"/>
    <w:basedOn w:val="Caption"/>
    <w:next w:val="Normal"/>
    <w:rsid w:val="00041C50"/>
    <w:pPr>
      <w:spacing w:before="120" w:after="240"/>
    </w:pPr>
    <w:rPr>
      <w:rFonts w:ascii="Arial" w:eastAsia="Times New Roman" w:hAnsi="Arial" w:cs="Times New Roman"/>
      <w:b/>
      <w:i w:val="0"/>
      <w:iCs w:val="0"/>
      <w:color w:val="2F4D87"/>
      <w:sz w:val="20"/>
      <w:szCs w:val="20"/>
    </w:rPr>
  </w:style>
  <w:style w:type="table" w:styleId="GridTable4-Accent1">
    <w:name w:val="Grid Table 4 Accent 1"/>
    <w:basedOn w:val="TableNormal"/>
    <w:uiPriority w:val="49"/>
    <w:rsid w:val="00DE276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customStyle="1" w:styleId="Body7">
    <w:name w:val="Body7"/>
    <w:qFormat/>
    <w:rsid w:val="00A73262"/>
    <w:pPr>
      <w:tabs>
        <w:tab w:val="left" w:pos="2700"/>
      </w:tabs>
      <w:jc w:val="both"/>
    </w:pPr>
    <w:rPr>
      <w:szCs w:val="24"/>
    </w:rPr>
  </w:style>
  <w:style w:type="paragraph" w:customStyle="1" w:styleId="FooterCentered2">
    <w:name w:val="FooterCentered2"/>
    <w:basedOn w:val="Footer"/>
    <w:rsid w:val="0044393E"/>
    <w:pPr>
      <w:jc w:val="center"/>
    </w:pPr>
  </w:style>
  <w:style w:type="paragraph" w:customStyle="1" w:styleId="Exar2">
    <w:name w:val="Exar2"/>
    <w:basedOn w:val="Footer"/>
    <w:rsid w:val="0044393E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GuideFooter">
    <w:name w:val="Guide Footer"/>
    <w:basedOn w:val="Normal"/>
    <w:rsid w:val="009115F9"/>
    <w:pPr>
      <w:tabs>
        <w:tab w:val="center" w:pos="4320"/>
        <w:tab w:val="right" w:pos="8640"/>
      </w:tabs>
      <w:spacing w:before="240" w:after="0" w:line="240" w:lineRule="auto"/>
    </w:pPr>
    <w:rPr>
      <w:rFonts w:ascii="Verdana" w:eastAsiaTheme="minorHAnsi" w:hAnsi="Verdana"/>
      <w:sz w:val="16"/>
    </w:rPr>
  </w:style>
  <w:style w:type="paragraph" w:customStyle="1" w:styleId="Body10">
    <w:name w:val="Body10"/>
    <w:qFormat/>
    <w:rsid w:val="006422B8"/>
    <w:pPr>
      <w:tabs>
        <w:tab w:val="left" w:pos="2700"/>
      </w:tabs>
      <w:jc w:val="both"/>
    </w:pPr>
    <w:rPr>
      <w:szCs w:val="24"/>
    </w:rPr>
  </w:style>
  <w:style w:type="paragraph" w:customStyle="1" w:styleId="FooterCentered35">
    <w:name w:val="FooterCentered35"/>
    <w:basedOn w:val="Footer"/>
    <w:rsid w:val="006422B8"/>
    <w:pPr>
      <w:jc w:val="center"/>
    </w:pPr>
  </w:style>
  <w:style w:type="paragraph" w:customStyle="1" w:styleId="Exar35">
    <w:name w:val="Exar35"/>
    <w:basedOn w:val="Footer"/>
    <w:rsid w:val="006422B8"/>
    <w:pPr>
      <w:tabs>
        <w:tab w:val="clear" w:pos="9360"/>
        <w:tab w:val="left" w:pos="720"/>
        <w:tab w:val="right" w:pos="8640"/>
      </w:tabs>
    </w:pPr>
    <w:rPr>
      <w:b/>
      <w:color w:val="2F4D87"/>
    </w:rPr>
  </w:style>
  <w:style w:type="paragraph" w:customStyle="1" w:styleId="Body103">
    <w:name w:val="Body103"/>
    <w:qFormat/>
    <w:rsid w:val="006422B8"/>
    <w:pPr>
      <w:tabs>
        <w:tab w:val="left" w:pos="2700"/>
      </w:tabs>
      <w:jc w:val="both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95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72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13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76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5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30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55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49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5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5045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8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3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8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29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34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6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62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183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90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542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4977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444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6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234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32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80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2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60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19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2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543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74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668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580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046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2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24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77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2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030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1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94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03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64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672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9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7083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20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78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958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806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14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2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61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88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61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98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2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68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10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38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86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0754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18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588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3158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8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566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472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86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5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524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16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65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72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931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51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61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37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157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707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1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2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31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59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99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05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06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98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46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764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85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4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52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4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58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85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8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3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8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3636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65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77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114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598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90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69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69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5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1295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800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472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9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954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54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9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99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38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120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9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005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868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7021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46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372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79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239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425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928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931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646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46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33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35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67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8317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522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261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20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709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665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890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51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513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3591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4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41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85677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711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1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271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8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852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1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72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815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310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414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782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8362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546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4638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188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537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2673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967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53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049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9635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1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421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975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060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29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1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8034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083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7026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227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1730">
          <w:marLeft w:val="375"/>
          <w:marRight w:val="375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9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63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10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954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583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749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7173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8956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79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762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7294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9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Documents\NoC-git\doc\NoC%20Software%20Document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62055-5819-4624-845E-0AFF5C2C8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NoC Software Documentation.dotx</Template>
  <TotalTime>36191</TotalTime>
  <Pages>3</Pages>
  <Words>271</Words>
  <Characters>1505</Characters>
  <Application>Microsoft Office Word</Application>
  <DocSecurity>0</DocSecurity>
  <Lines>40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NoC Software Documentation</vt:lpstr>
    </vt:vector>
  </TitlesOfParts>
  <Company>NetSpeed Systems</Company>
  <LinksUpToDate>false</LinksUpToDate>
  <CharactersWithSpaces>1758</CharactersWithSpaces>
  <SharedDoc>false</SharedDoc>
  <HyperlinkBase/>
  <HLinks>
    <vt:vector size="54" baseType="variant">
      <vt:variant>
        <vt:i4>4915289</vt:i4>
      </vt:variant>
      <vt:variant>
        <vt:i4>74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  <vt:variant>
        <vt:i4>1966140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_Toc166991277</vt:lpwstr>
      </vt:variant>
      <vt:variant>
        <vt:i4>1966140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_Toc166991276</vt:lpwstr>
      </vt:variant>
      <vt:variant>
        <vt:i4>2031670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_Toc187647411</vt:lpwstr>
      </vt:variant>
      <vt:variant>
        <vt:i4>2031670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_Toc187647410</vt:lpwstr>
      </vt:variant>
      <vt:variant>
        <vt:i4>1966134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_Toc187647409</vt:lpwstr>
      </vt:variant>
      <vt:variant>
        <vt:i4>1966134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_Toc187647408</vt:lpwstr>
      </vt:variant>
      <vt:variant>
        <vt:i4>1966134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_Toc187647407</vt:lpwstr>
      </vt:variant>
      <vt:variant>
        <vt:i4>4915289</vt:i4>
      </vt:variant>
      <vt:variant>
        <vt:i4>3</vt:i4>
      </vt:variant>
      <vt:variant>
        <vt:i4>0</vt:i4>
      </vt:variant>
      <vt:variant>
        <vt:i4>5</vt:i4>
      </vt:variant>
      <vt:variant>
        <vt:lpwstr>http://www.hifn.com/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NoC Software Documentation</dc:title>
  <dc:subject/>
  <dc:creator>Eric</dc:creator>
  <cp:keywords>CTPClassification=CTP_NT</cp:keywords>
  <dc:description/>
  <cp:lastModifiedBy>Kasarabada, Sai Yashwanth</cp:lastModifiedBy>
  <cp:revision>34</cp:revision>
  <cp:lastPrinted>2015-09-28T03:56:00Z</cp:lastPrinted>
  <dcterms:created xsi:type="dcterms:W3CDTF">2018-12-18T22:55:00Z</dcterms:created>
  <dcterms:modified xsi:type="dcterms:W3CDTF">2020-01-28T16:21:00Z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  Description">
    <vt:lpwstr>Custom NoC Interconnect Builder</vt:lpwstr>
  </property>
  <property fmtid="{D5CDD505-2E9C-101B-9397-08002B2CF9AE}" pid="3" name="Document Type">
    <vt:lpwstr>Customer Document</vt:lpwstr>
  </property>
  <property fmtid="{D5CDD505-2E9C-101B-9397-08002B2CF9AE}" pid="4" name="Document Number">
    <vt:lpwstr>ID-00XX-A</vt:lpwstr>
  </property>
  <property fmtid="{D5CDD505-2E9C-101B-9397-08002B2CF9AE}" pid="5" name="Product Name">
    <vt:lpwstr>NoCStudio</vt:lpwstr>
  </property>
  <property fmtid="{D5CDD505-2E9C-101B-9397-08002B2CF9AE}" pid="6" name="Book title">
    <vt:lpwstr>Insert book title here</vt:lpwstr>
  </property>
  <property fmtid="{D5CDD505-2E9C-101B-9397-08002B2CF9AE}" pid="7" name="Date completed">
    <vt:lpwstr>08/0</vt:lpwstr>
  </property>
  <property fmtid="{D5CDD505-2E9C-101B-9397-08002B2CF9AE}" pid="8" name="Recorded date">
    <vt:lpwstr>2008</vt:lpwstr>
  </property>
  <property fmtid="{D5CDD505-2E9C-101B-9397-08002B2CF9AE}" pid="9" name="Preliminary">
    <vt:lpwstr>Preliminary - Subject to Change</vt:lpwstr>
  </property>
  <property fmtid="{D5CDD505-2E9C-101B-9397-08002B2CF9AE}" pid="10" name="Mendeley Citation Style_1">
    <vt:lpwstr>American Psychological Association</vt:lpwstr>
  </property>
  <property fmtid="{D5CDD505-2E9C-101B-9397-08002B2CF9AE}" pid="11" name="TitusGUID">
    <vt:lpwstr>fa2bab93-727d-4fac-8fa9-f23e43f1c05a</vt:lpwstr>
  </property>
  <property fmtid="{D5CDD505-2E9C-101B-9397-08002B2CF9AE}" pid="12" name="CTP_TimeStamp">
    <vt:lpwstr>2020-01-28 16:21:54Z</vt:lpwstr>
  </property>
  <property fmtid="{D5CDD505-2E9C-101B-9397-08002B2CF9AE}" pid="13" name="CTP_BU">
    <vt:lpwstr>NA</vt:lpwstr>
  </property>
  <property fmtid="{D5CDD505-2E9C-101B-9397-08002B2CF9AE}" pid="14" name="CTP_IDSID">
    <vt:lpwstr>NA</vt:lpwstr>
  </property>
  <property fmtid="{D5CDD505-2E9C-101B-9397-08002B2CF9AE}" pid="15" name="CTP_WWID">
    <vt:lpwstr>NA</vt:lpwstr>
  </property>
  <property fmtid="{D5CDD505-2E9C-101B-9397-08002B2CF9AE}" pid="16" name="CTPClassification">
    <vt:lpwstr>CTP_NT</vt:lpwstr>
  </property>
</Properties>
</file>