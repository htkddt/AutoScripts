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3E2CD" w14:textId="77777777" w:rsidR="000B6FDE" w:rsidRPr="00FF73DB" w:rsidRDefault="000B6FDE" w:rsidP="00FD3539">
      <w:pPr>
        <w:pStyle w:val="Heading1"/>
        <w:rPr>
          <w:rFonts w:ascii="Palatino Linotype" w:hAnsi="Palatino Linotype"/>
        </w:rPr>
      </w:pPr>
      <w:r>
        <w:rPr>
          <w:rFonts w:ascii="Palatino Linotype" w:hAnsi="Palatino Linotype"/>
        </w:rPr>
        <w:t>EDA Tool Compatibility</w:t>
      </w:r>
    </w:p>
    <w:p w14:paraId="67D0B095" w14:textId="77777777" w:rsidR="000B6FDE" w:rsidRDefault="000B6FDE" w:rsidP="000B6FDE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Cadence EDA tools were used for verification and synthesis of this product.</w:t>
      </w:r>
    </w:p>
    <w:p w14:paraId="4C13235D" w14:textId="7F3DE136" w:rsidR="000B6FDE" w:rsidRDefault="00FA21D5" w:rsidP="000B6FDE">
      <w:pPr>
        <w:pStyle w:val="ListParagraph"/>
        <w:numPr>
          <w:ilvl w:val="0"/>
          <w:numId w:val="44"/>
        </w:numPr>
        <w:spacing w:after="200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Xcelium</w:t>
      </w:r>
      <w:proofErr w:type="spellEnd"/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0B6FDE">
        <w:rPr>
          <w:rFonts w:ascii="Palatino Linotype" w:hAnsi="Palatino Linotype"/>
        </w:rPr>
        <w:tab/>
      </w:r>
      <w:r w:rsidR="00F71BC7">
        <w:rPr>
          <w:rFonts w:ascii="Palatino Linotype" w:hAnsi="Palatino Linotype"/>
        </w:rPr>
        <w:tab/>
      </w:r>
      <w:r w:rsidR="000B6FDE">
        <w:rPr>
          <w:rFonts w:ascii="Palatino Linotype" w:hAnsi="Palatino Linotype"/>
        </w:rPr>
        <w:t>1</w:t>
      </w:r>
      <w:r>
        <w:rPr>
          <w:rFonts w:ascii="Palatino Linotype" w:hAnsi="Palatino Linotype"/>
        </w:rPr>
        <w:t>9.03-s003</w:t>
      </w:r>
      <w:bookmarkStart w:id="0" w:name="_GoBack"/>
      <w:bookmarkEnd w:id="0"/>
    </w:p>
    <w:p w14:paraId="15407B75" w14:textId="13CF5979" w:rsidR="000B6FDE" w:rsidRDefault="00F71BC7" w:rsidP="000B6FDE">
      <w:pPr>
        <w:pStyle w:val="ListParagraph"/>
        <w:numPr>
          <w:ilvl w:val="0"/>
          <w:numId w:val="44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Design Compiler RTL Synthesis</w:t>
      </w:r>
      <w:r>
        <w:rPr>
          <w:rFonts w:ascii="Palatino Linotype" w:hAnsi="Palatino Linotype"/>
        </w:rPr>
        <w:tab/>
        <w:t>N-2017.</w:t>
      </w:r>
      <w:r w:rsidR="009E04D2">
        <w:rPr>
          <w:rFonts w:ascii="Palatino Linotype" w:hAnsi="Palatino Linotype"/>
        </w:rPr>
        <w:t>09-SP3</w:t>
      </w:r>
    </w:p>
    <w:p w14:paraId="65CCF4B8" w14:textId="12BB72A3" w:rsidR="000B6FDE" w:rsidRDefault="000B6FDE" w:rsidP="000B6FDE">
      <w:pPr>
        <w:pStyle w:val="ListParagraph"/>
        <w:numPr>
          <w:ilvl w:val="0"/>
          <w:numId w:val="44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HAL Linting tool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F71BC7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1</w:t>
      </w:r>
      <w:r w:rsidR="009E04D2">
        <w:rPr>
          <w:rFonts w:ascii="Palatino Linotype" w:hAnsi="Palatino Linotype"/>
        </w:rPr>
        <w:t>5</w:t>
      </w:r>
      <w:r>
        <w:rPr>
          <w:rFonts w:ascii="Palatino Linotype" w:hAnsi="Palatino Linotype"/>
        </w:rPr>
        <w:t>.20.0</w:t>
      </w:r>
      <w:r w:rsidR="009E04D2">
        <w:rPr>
          <w:rFonts w:ascii="Palatino Linotype" w:hAnsi="Palatino Linotype"/>
        </w:rPr>
        <w:t>27</w:t>
      </w:r>
    </w:p>
    <w:p w14:paraId="02D5200C" w14:textId="1EEF043A" w:rsidR="000B6FDE" w:rsidRPr="005D4510" w:rsidRDefault="000B6FDE" w:rsidP="000B6FDE">
      <w:pPr>
        <w:pStyle w:val="ListParagraph"/>
        <w:numPr>
          <w:ilvl w:val="0"/>
          <w:numId w:val="44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Conf</w:t>
      </w:r>
      <w:r w:rsidR="00F71BC7">
        <w:rPr>
          <w:rFonts w:ascii="Palatino Linotype" w:hAnsi="Palatino Linotype"/>
        </w:rPr>
        <w:t>o</w:t>
      </w:r>
      <w:r>
        <w:rPr>
          <w:rFonts w:ascii="Palatino Linotype" w:hAnsi="Palatino Linotype"/>
        </w:rPr>
        <w:t>rmal</w:t>
      </w:r>
      <w:r w:rsidR="00F71BC7">
        <w:rPr>
          <w:rFonts w:ascii="Palatino Linotype" w:hAnsi="Palatino Linotype"/>
        </w:rPr>
        <w:t xml:space="preserve"> </w:t>
      </w:r>
      <w:r w:rsidR="00F71BC7">
        <w:rPr>
          <w:rFonts w:ascii="Palatino Linotype" w:hAnsi="Palatino Linotype"/>
        </w:rPr>
        <w:tab/>
      </w:r>
      <w:r w:rsidR="00F71BC7">
        <w:rPr>
          <w:rFonts w:ascii="Palatino Linotype" w:hAnsi="Palatino Linotype"/>
        </w:rPr>
        <w:tab/>
      </w:r>
      <w:r w:rsidR="00F71BC7">
        <w:rPr>
          <w:rFonts w:ascii="Palatino Linotype" w:hAnsi="Palatino Linotype"/>
        </w:rPr>
        <w:tab/>
      </w:r>
      <w:r w:rsidR="00F71BC7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1</w:t>
      </w:r>
      <w:r w:rsidR="009E04D2">
        <w:rPr>
          <w:rFonts w:ascii="Palatino Linotype" w:hAnsi="Palatino Linotype"/>
        </w:rPr>
        <w:t>6.20.s240</w:t>
      </w:r>
    </w:p>
    <w:p w14:paraId="453B20BC" w14:textId="72F9269D" w:rsidR="000B6FDE" w:rsidRDefault="000B6FDE" w:rsidP="000B6FDE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 w:rsidRPr="005D4510">
        <w:rPr>
          <w:rFonts w:ascii="Palatino Linotype" w:hAnsi="Palatino Linotype"/>
        </w:rPr>
        <w:t xml:space="preserve">Compatibility testing has been done with VCS </w:t>
      </w:r>
      <w:r w:rsidR="009E04D2">
        <w:rPr>
          <w:rFonts w:ascii="Palatino Linotype" w:hAnsi="Palatino Linotype"/>
        </w:rPr>
        <w:t>N-2017.12-SP2-4</w:t>
      </w:r>
      <w:r w:rsidRPr="005D4510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</w:rPr>
        <w:t xml:space="preserve"> </w:t>
      </w:r>
    </w:p>
    <w:p w14:paraId="3A9061DA" w14:textId="231F37E1" w:rsidR="00AA5D58" w:rsidRDefault="00AA5D58" w:rsidP="00AA5D58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 w:rsidRPr="00AA5D58">
        <w:rPr>
          <w:rFonts w:ascii="Palatino Linotype" w:hAnsi="Palatino Linotype"/>
        </w:rPr>
        <w:t xml:space="preserve">For Platform </w:t>
      </w:r>
      <w:proofErr w:type="spellStart"/>
      <w:r w:rsidRPr="00AA5D58">
        <w:rPr>
          <w:rFonts w:ascii="Palatino Linotype" w:hAnsi="Palatino Linotype"/>
        </w:rPr>
        <w:t>Architrect</w:t>
      </w:r>
      <w:proofErr w:type="spellEnd"/>
      <w:r w:rsidRPr="00AA5D58">
        <w:rPr>
          <w:rFonts w:ascii="Palatino Linotype" w:hAnsi="Palatino Linotype"/>
        </w:rPr>
        <w:t>, used GCC version is gcc-6.1.0a. (Backward compatible upto gcc-5.2.0-64)</w:t>
      </w:r>
    </w:p>
    <w:p w14:paraId="0863A4DE" w14:textId="77777777" w:rsidR="000B6FDE" w:rsidRDefault="000B6FDE" w:rsidP="000B6FDE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Please refer to IP Integration </w:t>
      </w:r>
      <w:r w:rsidRPr="008C0945">
        <w:rPr>
          <w:rFonts w:ascii="Palatino Linotype" w:hAnsi="Palatino Linotype"/>
        </w:rPr>
        <w:t>spec</w:t>
      </w:r>
      <w:r>
        <w:rPr>
          <w:rFonts w:ascii="Palatino Linotype" w:hAnsi="Palatino Linotype"/>
        </w:rPr>
        <w:t>ification</w:t>
      </w:r>
      <w:r w:rsidRPr="008C0945">
        <w:rPr>
          <w:rFonts w:ascii="Palatino Linotype" w:hAnsi="Palatino Linotype"/>
        </w:rPr>
        <w:t xml:space="preserve"> to </w:t>
      </w:r>
      <w:r>
        <w:rPr>
          <w:rFonts w:ascii="Palatino Linotype" w:hAnsi="Palatino Linotype"/>
        </w:rPr>
        <w:t>enable/disable specific CFG</w:t>
      </w:r>
      <w:r w:rsidRPr="008C0945">
        <w:rPr>
          <w:rFonts w:ascii="Palatino Linotype" w:hAnsi="Palatino Linotype"/>
        </w:rPr>
        <w:t xml:space="preserve"> checker in order to resolve or workaround any verification related issues, if any. </w:t>
      </w:r>
    </w:p>
    <w:p w14:paraId="71B89796" w14:textId="77777777" w:rsidR="000B6FDE" w:rsidRDefault="000B6FDE" w:rsidP="001561A4">
      <w:pPr>
        <w:spacing w:after="200"/>
        <w:rPr>
          <w:rFonts w:ascii="Palatino Linotype" w:hAnsi="Palatino Linotype"/>
        </w:rPr>
        <w:sectPr w:rsidR="000B6FDE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 w:rsidRPr="001561A4">
        <w:rPr>
          <w:rFonts w:ascii="Palatino Linotype" w:hAnsi="Palatino Linotype"/>
        </w:rPr>
        <w:t>Contact your CFG or Synopsys support team for assistance.</w:t>
      </w:r>
    </w:p>
    <w:p w14:paraId="4AEC8EA7" w14:textId="64C02C64" w:rsidR="00007877" w:rsidRPr="001561A4" w:rsidRDefault="00007877" w:rsidP="001561A4">
      <w:pPr>
        <w:spacing w:after="200"/>
        <w:rPr>
          <w:rFonts w:ascii="Palatino Linotype" w:hAnsi="Palatino Linotype"/>
        </w:rPr>
      </w:pPr>
    </w:p>
    <w:sectPr w:rsidR="00007877" w:rsidRPr="001561A4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84E76" w14:textId="77777777" w:rsidR="00ED5AC7" w:rsidRDefault="00ED5AC7" w:rsidP="00DF32E5">
      <w:r>
        <w:separator/>
      </w:r>
    </w:p>
    <w:p w14:paraId="400710FC" w14:textId="77777777" w:rsidR="00ED5AC7" w:rsidRDefault="00ED5AC7" w:rsidP="00DF32E5"/>
  </w:endnote>
  <w:endnote w:type="continuationSeparator" w:id="0">
    <w:p w14:paraId="6A45565C" w14:textId="77777777" w:rsidR="00ED5AC7" w:rsidRDefault="00ED5AC7" w:rsidP="00DF32E5">
      <w:r>
        <w:continuationSeparator/>
      </w:r>
    </w:p>
    <w:p w14:paraId="010F08FA" w14:textId="77777777" w:rsidR="00ED5AC7" w:rsidRDefault="00ED5AC7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FC71F" w14:textId="77777777" w:rsidR="000B6FDE" w:rsidRPr="00DF66E7" w:rsidRDefault="000B6FDE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793F3B80" wp14:editId="09DA9F95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921BE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JhGgIAACw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5b4y&#10;YR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AA5D58"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655570EC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52B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AA5D58">
      <w:rPr>
        <w:rFonts w:asciiTheme="majorHAnsi" w:hAnsiTheme="majorHAnsi"/>
        <w:noProof/>
        <w:szCs w:val="18"/>
      </w:rPr>
      <w:t>2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909EE" w14:textId="77777777" w:rsidR="00ED5AC7" w:rsidRDefault="00ED5AC7" w:rsidP="00DF32E5">
      <w:r>
        <w:separator/>
      </w:r>
    </w:p>
    <w:p w14:paraId="4E3ED12B" w14:textId="77777777" w:rsidR="00ED5AC7" w:rsidRDefault="00ED5AC7" w:rsidP="00DF32E5"/>
  </w:footnote>
  <w:footnote w:type="continuationSeparator" w:id="0">
    <w:p w14:paraId="0C12E1DB" w14:textId="77777777" w:rsidR="00ED5AC7" w:rsidRDefault="00ED5AC7" w:rsidP="00DF32E5">
      <w:r>
        <w:continuationSeparator/>
      </w:r>
    </w:p>
    <w:p w14:paraId="4B6F3765" w14:textId="77777777" w:rsidR="00ED5AC7" w:rsidRDefault="00ED5AC7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C4582" w14:textId="77777777" w:rsidR="000B6FDE" w:rsidRPr="00DF66E7" w:rsidRDefault="000B6FDE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6FB8DDBA" wp14:editId="221F245B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20B10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CrbZeR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1FC26D3C" wp14:editId="00E556CA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D3B42" w14:textId="77777777" w:rsidR="000B6FDE" w:rsidRDefault="000B6FDE" w:rsidP="00DF32E5">
    <w:pPr>
      <w:pStyle w:val="Header"/>
    </w:pPr>
  </w:p>
  <w:p w14:paraId="77E73A26" w14:textId="77777777" w:rsidR="000B6FDE" w:rsidRDefault="000B6FDE" w:rsidP="00DF32E5">
    <w:pPr>
      <w:pStyle w:val="Header"/>
    </w:pPr>
  </w:p>
  <w:p w14:paraId="7CAEC893" w14:textId="77777777" w:rsidR="000B6FDE" w:rsidRDefault="000B6FDE" w:rsidP="00DF32E5">
    <w:pPr>
      <w:pStyle w:val="Header"/>
    </w:pPr>
  </w:p>
  <w:p w14:paraId="5851AA82" w14:textId="77777777" w:rsidR="000B6FDE" w:rsidRDefault="000B6FDE" w:rsidP="00DF32E5">
    <w:pPr>
      <w:pStyle w:val="Header"/>
    </w:pPr>
  </w:p>
  <w:p w14:paraId="500727D9" w14:textId="77777777" w:rsidR="000B6FDE" w:rsidRDefault="000B6FDE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5A488480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0DF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53E19"/>
    <w:multiLevelType w:val="hybridMultilevel"/>
    <w:tmpl w:val="9490BE98"/>
    <w:lvl w:ilvl="0" w:tplc="C032AF0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7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2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34"/>
  </w:num>
  <w:num w:numId="4">
    <w:abstractNumId w:val="11"/>
  </w:num>
  <w:num w:numId="5">
    <w:abstractNumId w:val="30"/>
  </w:num>
  <w:num w:numId="6">
    <w:abstractNumId w:val="33"/>
  </w:num>
  <w:num w:numId="7">
    <w:abstractNumId w:val="35"/>
  </w:num>
  <w:num w:numId="8">
    <w:abstractNumId w:val="39"/>
  </w:num>
  <w:num w:numId="9">
    <w:abstractNumId w:val="42"/>
  </w:num>
  <w:num w:numId="10">
    <w:abstractNumId w:val="26"/>
  </w:num>
  <w:num w:numId="11">
    <w:abstractNumId w:val="13"/>
  </w:num>
  <w:num w:numId="12">
    <w:abstractNumId w:val="37"/>
  </w:num>
  <w:num w:numId="13">
    <w:abstractNumId w:val="40"/>
  </w:num>
  <w:num w:numId="14">
    <w:abstractNumId w:val="27"/>
  </w:num>
  <w:num w:numId="15">
    <w:abstractNumId w:val="17"/>
  </w:num>
  <w:num w:numId="16">
    <w:abstractNumId w:val="16"/>
  </w:num>
  <w:num w:numId="17">
    <w:abstractNumId w:val="41"/>
  </w:num>
  <w:num w:numId="18">
    <w:abstractNumId w:val="24"/>
  </w:num>
  <w:num w:numId="19">
    <w:abstractNumId w:val="18"/>
  </w:num>
  <w:num w:numId="20">
    <w:abstractNumId w:val="22"/>
  </w:num>
  <w:num w:numId="21">
    <w:abstractNumId w:val="29"/>
  </w:num>
  <w:num w:numId="22">
    <w:abstractNumId w:val="12"/>
  </w:num>
  <w:num w:numId="23">
    <w:abstractNumId w:val="19"/>
  </w:num>
  <w:num w:numId="24">
    <w:abstractNumId w:val="21"/>
  </w:num>
  <w:num w:numId="25">
    <w:abstractNumId w:val="31"/>
  </w:num>
  <w:num w:numId="26">
    <w:abstractNumId w:val="25"/>
  </w:num>
  <w:num w:numId="27">
    <w:abstractNumId w:val="9"/>
  </w:num>
  <w:num w:numId="28">
    <w:abstractNumId w:val="36"/>
  </w:num>
  <w:num w:numId="29">
    <w:abstractNumId w:val="20"/>
  </w:num>
  <w:num w:numId="30">
    <w:abstractNumId w:val="28"/>
  </w:num>
  <w:num w:numId="31">
    <w:abstractNumId w:val="38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2"/>
  </w:num>
  <w:num w:numId="42">
    <w:abstractNumId w:val="17"/>
  </w:num>
  <w:num w:numId="4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DE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DD3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1A4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AEF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A98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63C9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7E0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2B8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92D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8A1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945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AC0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4D2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A1B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1A3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5D58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AE0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5AC7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BC7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72E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1D5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53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paragraph" w:customStyle="1" w:styleId="Body10">
    <w:name w:val="Body10"/>
    <w:qFormat/>
    <w:rsid w:val="006422B8"/>
    <w:pPr>
      <w:tabs>
        <w:tab w:val="left" w:pos="2700"/>
      </w:tabs>
      <w:jc w:val="both"/>
    </w:pPr>
    <w:rPr>
      <w:szCs w:val="24"/>
    </w:rPr>
  </w:style>
  <w:style w:type="paragraph" w:customStyle="1" w:styleId="FooterCentered35">
    <w:name w:val="FooterCentered35"/>
    <w:basedOn w:val="Footer"/>
    <w:rsid w:val="006422B8"/>
    <w:pPr>
      <w:jc w:val="center"/>
    </w:pPr>
  </w:style>
  <w:style w:type="paragraph" w:customStyle="1" w:styleId="Exar35">
    <w:name w:val="Exar35"/>
    <w:basedOn w:val="Footer"/>
    <w:rsid w:val="006422B8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3">
    <w:name w:val="Body103"/>
    <w:qFormat/>
    <w:rsid w:val="006422B8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07FF9-422A-47F8-AD4E-F3A9C59E7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23</TotalTime>
  <Pages>2</Pages>
  <Words>85</Words>
  <Characters>515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605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Sai Yashwanth Kasarabada</cp:lastModifiedBy>
  <cp:revision>7</cp:revision>
  <cp:lastPrinted>2015-09-28T03:56:00Z</cp:lastPrinted>
  <dcterms:created xsi:type="dcterms:W3CDTF">2018-12-18T22:52:00Z</dcterms:created>
  <dcterms:modified xsi:type="dcterms:W3CDTF">2019-07-18T21:37:00Z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2019-07-18 21:37:22Z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