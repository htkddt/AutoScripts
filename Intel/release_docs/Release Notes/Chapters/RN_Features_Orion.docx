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F347" w14:textId="77777777" w:rsidR="00C06C6D" w:rsidRDefault="00C06C6D" w:rsidP="00C06C6D">
      <w:pPr>
        <w:pStyle w:val="Heading1"/>
        <w:numPr>
          <w:ilvl w:val="0"/>
          <w:numId w:val="4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Feature Updates</w:t>
      </w:r>
    </w:p>
    <w:p w14:paraId="3EB7E274" w14:textId="77777777" w:rsidR="00C06C6D" w:rsidRDefault="00C06C6D" w:rsidP="00A03242">
      <w:pPr>
        <w:sectPr w:rsidR="00C06C6D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3AE301A8" w14:textId="77777777" w:rsidR="00A03242" w:rsidRPr="00A03242" w:rsidRDefault="00A03242" w:rsidP="00A03242">
      <w:bookmarkStart w:id="0" w:name="_GoBack"/>
      <w:bookmarkEnd w:id="0"/>
    </w:p>
    <w:sectPr w:rsidR="00A03242" w:rsidRPr="00A03242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B5C1E" w14:textId="77777777" w:rsidR="00D4047B" w:rsidRDefault="00D4047B" w:rsidP="00DF32E5">
      <w:r>
        <w:separator/>
      </w:r>
    </w:p>
    <w:p w14:paraId="4DC9BBF8" w14:textId="77777777" w:rsidR="00D4047B" w:rsidRDefault="00D4047B" w:rsidP="00DF32E5"/>
  </w:endnote>
  <w:endnote w:type="continuationSeparator" w:id="0">
    <w:p w14:paraId="7354290F" w14:textId="77777777" w:rsidR="00D4047B" w:rsidRDefault="00D4047B" w:rsidP="00DF32E5">
      <w:r>
        <w:continuationSeparator/>
      </w:r>
    </w:p>
    <w:p w14:paraId="7EB81390" w14:textId="77777777" w:rsidR="00D4047B" w:rsidRDefault="00D4047B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5377" w14:textId="77777777" w:rsidR="00C06C6D" w:rsidRPr="00DF66E7" w:rsidRDefault="00C06C6D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65DCB4D2" wp14:editId="5F11C4BD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C13C3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716D0D"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9051F" w14:textId="77777777" w:rsidR="00D4047B" w:rsidRDefault="00D4047B" w:rsidP="00DF32E5">
      <w:r>
        <w:separator/>
      </w:r>
    </w:p>
    <w:p w14:paraId="091631C2" w14:textId="77777777" w:rsidR="00D4047B" w:rsidRDefault="00D4047B" w:rsidP="00DF32E5"/>
  </w:footnote>
  <w:footnote w:type="continuationSeparator" w:id="0">
    <w:p w14:paraId="417D1D92" w14:textId="77777777" w:rsidR="00D4047B" w:rsidRDefault="00D4047B" w:rsidP="00DF32E5">
      <w:r>
        <w:continuationSeparator/>
      </w:r>
    </w:p>
    <w:p w14:paraId="77E439FC" w14:textId="77777777" w:rsidR="00D4047B" w:rsidRDefault="00D4047B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590E" w14:textId="77777777" w:rsidR="00C06C6D" w:rsidRPr="00DF66E7" w:rsidRDefault="00C06C6D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5788D131" wp14:editId="36CE248F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43FF6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1D5D6109" wp14:editId="22605D0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FBD2" w14:textId="77777777" w:rsidR="00C06C6D" w:rsidRDefault="00C06C6D" w:rsidP="00DF32E5">
    <w:pPr>
      <w:pStyle w:val="Header"/>
    </w:pPr>
  </w:p>
  <w:p w14:paraId="35F87969" w14:textId="77777777" w:rsidR="00C06C6D" w:rsidRDefault="00C06C6D" w:rsidP="00DF32E5">
    <w:pPr>
      <w:pStyle w:val="Header"/>
    </w:pPr>
  </w:p>
  <w:p w14:paraId="18568DFC" w14:textId="77777777" w:rsidR="00C06C6D" w:rsidRDefault="00C06C6D" w:rsidP="00DF32E5">
    <w:pPr>
      <w:pStyle w:val="Header"/>
    </w:pPr>
  </w:p>
  <w:p w14:paraId="4B91B20C" w14:textId="77777777" w:rsidR="00C06C6D" w:rsidRDefault="00C06C6D" w:rsidP="00DF32E5">
    <w:pPr>
      <w:pStyle w:val="Header"/>
    </w:pPr>
  </w:p>
  <w:p w14:paraId="2F68445C" w14:textId="77777777" w:rsidR="00C06C6D" w:rsidRDefault="00C06C6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47C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EDD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823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864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702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B7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D02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095F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39D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1F9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350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D78AA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6BC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09C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6BC2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39F"/>
    <w:rsid w:val="004C2761"/>
    <w:rsid w:val="004C29D9"/>
    <w:rsid w:val="004C2F54"/>
    <w:rsid w:val="004C2F5D"/>
    <w:rsid w:val="004C34AC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72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0D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2B8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7B8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6D0D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86E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1DB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0A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444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2F6D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689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04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242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8CC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5F92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0A7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10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216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58C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DC9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0E68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AE0"/>
    <w:rsid w:val="00C06C6D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488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138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47B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49E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796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41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536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1B2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3E9A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C5C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CF6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85624-F5BD-4C61-B5D5-EA244F73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1649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17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2018-12-18T22:57:00Z</dcterms:created>
  <dcterms:modified xsi:type="dcterms:W3CDTF">2019-10-30T23:16:00Z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08a97074-5fab-4eb3-a39d-c38695286370</vt:lpwstr>
  </property>
  <property fmtid="{D5CDD505-2E9C-101B-9397-08002B2CF9AE}" pid="12" name="CTP_TimeStamp">
    <vt:lpwstr>2019-10-30 23:16:18Z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