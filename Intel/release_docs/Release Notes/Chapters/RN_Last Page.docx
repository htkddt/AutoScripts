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38AF9B" w14:textId="77777777" w:rsidR="00CF5172" w:rsidRPr="0024061E" w:rsidRDefault="00CF5172" w:rsidP="00D37FB3">
      <w:pPr>
        <w:jc w:val="center"/>
        <w:rPr>
          <w:rFonts w:ascii="Palatino Linotype" w:hAnsi="Palatino Linotype"/>
        </w:rPr>
      </w:pPr>
    </w:p>
    <w:p w14:paraId="70B5A99E" w14:textId="77777777" w:rsidR="00CF5172" w:rsidRPr="0024061E" w:rsidRDefault="00CF5172" w:rsidP="00D37FB3">
      <w:pPr>
        <w:jc w:val="center"/>
        <w:rPr>
          <w:rFonts w:ascii="Palatino Linotype" w:hAnsi="Palatino Linotype"/>
        </w:rPr>
      </w:pPr>
    </w:p>
    <w:p w14:paraId="04390A36" w14:textId="77777777" w:rsidR="00CF5172" w:rsidRPr="0024061E" w:rsidRDefault="00CF5172" w:rsidP="00D37FB3">
      <w:pPr>
        <w:jc w:val="center"/>
        <w:rPr>
          <w:rFonts w:ascii="Palatino Linotype" w:hAnsi="Palatino Linotype"/>
        </w:rPr>
      </w:pPr>
    </w:p>
    <w:p w14:paraId="1B497E2E" w14:textId="77777777" w:rsidR="00CF5172" w:rsidRPr="0024061E" w:rsidRDefault="00CF5172" w:rsidP="00D37FB3">
      <w:pPr>
        <w:jc w:val="center"/>
        <w:rPr>
          <w:rFonts w:ascii="Palatino Linotype" w:hAnsi="Palatino Linotype"/>
        </w:rPr>
      </w:pPr>
    </w:p>
    <w:p w14:paraId="6D7A65E7" w14:textId="77777777" w:rsidR="00CF5172" w:rsidRPr="0024061E" w:rsidRDefault="00CF5172" w:rsidP="00D37FB3">
      <w:pPr>
        <w:jc w:val="center"/>
        <w:rPr>
          <w:rFonts w:ascii="Palatino Linotype" w:hAnsi="Palatino Linotype"/>
        </w:rPr>
      </w:pPr>
    </w:p>
    <w:p w14:paraId="0BA43BCB" w14:textId="77777777" w:rsidR="00CF5172" w:rsidRPr="0024061E" w:rsidRDefault="00CF5172" w:rsidP="00D37FB3">
      <w:pPr>
        <w:jc w:val="center"/>
        <w:rPr>
          <w:rFonts w:ascii="Palatino Linotype" w:hAnsi="Palatino Linotype"/>
        </w:rPr>
      </w:pPr>
    </w:p>
    <w:p w14:paraId="36968B60" w14:textId="77777777" w:rsidR="00CF5172" w:rsidRPr="0024061E" w:rsidRDefault="00CF5172" w:rsidP="00D37FB3">
      <w:pPr>
        <w:jc w:val="center"/>
        <w:rPr>
          <w:rFonts w:ascii="Palatino Linotype" w:hAnsi="Palatino Linotype"/>
        </w:rPr>
      </w:pPr>
    </w:p>
    <w:p w14:paraId="486DB74B" w14:textId="77777777" w:rsidR="00CF5172" w:rsidRDefault="00CF5172" w:rsidP="00D37FB3">
      <w:pPr>
        <w:jc w:val="center"/>
        <w:rPr>
          <w:rFonts w:ascii="Palatino Linotype" w:hAnsi="Palatino Linotype"/>
        </w:rPr>
      </w:pPr>
    </w:p>
    <w:p w14:paraId="341D94C9" w14:textId="77777777" w:rsidR="00CF5172" w:rsidRDefault="00CF5172" w:rsidP="00D37FB3">
      <w:pPr>
        <w:jc w:val="center"/>
        <w:rPr>
          <w:rFonts w:ascii="Palatino Linotype" w:hAnsi="Palatino Linotype"/>
        </w:rPr>
      </w:pPr>
    </w:p>
    <w:p w14:paraId="6DE1A301" w14:textId="77777777" w:rsidR="00CF5172" w:rsidRDefault="00CF5172" w:rsidP="00D37FB3">
      <w:pPr>
        <w:jc w:val="center"/>
        <w:rPr>
          <w:rFonts w:ascii="Palatino Linotype" w:hAnsi="Palatino Linotype"/>
        </w:rPr>
      </w:pPr>
    </w:p>
    <w:p w14:paraId="04376237" w14:textId="77777777" w:rsidR="00CF5172" w:rsidRDefault="00CF5172" w:rsidP="00D37FB3">
      <w:pPr>
        <w:jc w:val="center"/>
        <w:rPr>
          <w:rFonts w:ascii="Palatino Linotype" w:hAnsi="Palatino Linotype"/>
        </w:rPr>
      </w:pPr>
    </w:p>
    <w:p w14:paraId="5BBF8D67" w14:textId="77777777" w:rsidR="00CF5172" w:rsidRPr="0024061E" w:rsidRDefault="00CF5172" w:rsidP="00D37FB3">
      <w:pPr>
        <w:jc w:val="center"/>
        <w:rPr>
          <w:rFonts w:ascii="Palatino Linotype" w:hAnsi="Palatino Linotype"/>
        </w:rPr>
      </w:pPr>
      <w:r>
        <w:rPr>
          <w:rFonts w:ascii="Palatino Linotype" w:hAnsi="Palatino Linotype"/>
        </w:rPr>
        <w:t>Intel Corporation</w:t>
      </w:r>
    </w:p>
    <w:p w14:paraId="5EA095D0" w14:textId="77777777" w:rsidR="00CF5172" w:rsidRDefault="00CF5172" w:rsidP="009115F9">
      <w:pPr>
        <w:jc w:val="center"/>
        <w:rPr>
          <w:rFonts w:ascii="Palatino Linotype" w:hAnsi="Palatino Linotype"/>
        </w:rPr>
      </w:pPr>
      <w:r>
        <w:rPr>
          <w:rFonts w:ascii="Palatino Linotype" w:hAnsi="Palatino Linotype"/>
        </w:rPr>
        <w:t>2200 Mission College Blvd,</w:t>
      </w:r>
    </w:p>
    <w:p w14:paraId="51A02DE5" w14:textId="77777777" w:rsidR="00CF5172" w:rsidRDefault="00CF5172" w:rsidP="009115F9">
      <w:pPr>
        <w:jc w:val="center"/>
        <w:rPr>
          <w:rFonts w:ascii="Palatino Linotype" w:hAnsi="Palatino Linotype"/>
        </w:rPr>
        <w:sectPr w:rsidR="00CF5172" w:rsidSect="00CC3D06">
          <w:headerReference w:type="default" r:id="rId8"/>
          <w:footerReference w:type="default" r:id="rId9"/>
          <w:headerReference w:type="first" r:id="rId10"/>
          <w:pgSz w:w="12240" w:h="15840" w:code="1"/>
          <w:pgMar w:top="1440" w:right="1440" w:bottom="1440" w:left="1440" w:header="720" w:footer="432" w:gutter="0"/>
          <w:cols w:space="720"/>
          <w:noEndnote/>
          <w:docGrid w:linePitch="360"/>
        </w:sectPr>
      </w:pPr>
      <w:r>
        <w:rPr>
          <w:rFonts w:ascii="Palatino Linotype" w:hAnsi="Palatino Linotype"/>
        </w:rPr>
        <w:t>Santa Clara, CA - 95054.</w:t>
      </w:r>
    </w:p>
    <w:p w14:paraId="510E1E56" w14:textId="38056D23" w:rsidR="00007877" w:rsidRPr="0024061E" w:rsidRDefault="00007877" w:rsidP="009115F9">
      <w:pPr>
        <w:jc w:val="center"/>
        <w:rPr>
          <w:rFonts w:ascii="Palatino Linotype" w:hAnsi="Palatino Linotype"/>
        </w:rPr>
      </w:pPr>
    </w:p>
    <w:sectPr w:rsidR="00007877" w:rsidRPr="0024061E" w:rsidSect="00CC3D06">
      <w:headerReference w:type="default" r:id="rId11"/>
      <w:footerReference w:type="default" r:id="rId12"/>
      <w:headerReference w:type="first" r:id="rId13"/>
      <w:pgSz w:w="12240" w:h="15840" w:code="1"/>
      <w:pgMar w:top="1440" w:right="1440" w:bottom="1440" w:left="1440" w:header="720" w:footer="432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A80409" w14:textId="77777777" w:rsidR="00DF4EE5" w:rsidRDefault="00DF4EE5" w:rsidP="00DF32E5">
      <w:r>
        <w:separator/>
      </w:r>
    </w:p>
    <w:p w14:paraId="2CAFA037" w14:textId="77777777" w:rsidR="00DF4EE5" w:rsidRDefault="00DF4EE5" w:rsidP="00DF32E5"/>
  </w:endnote>
  <w:endnote w:type="continuationSeparator" w:id="0">
    <w:p w14:paraId="32B45FEB" w14:textId="77777777" w:rsidR="00DF4EE5" w:rsidRDefault="00DF4EE5" w:rsidP="00DF32E5">
      <w:r>
        <w:continuationSeparator/>
      </w:r>
    </w:p>
    <w:p w14:paraId="4CD08C7E" w14:textId="77777777" w:rsidR="00DF4EE5" w:rsidRDefault="00DF4EE5" w:rsidP="00DF32E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MingLiU">
    <w:altName w:val="細明體"/>
    <w:panose1 w:val="02010609000101010101"/>
    <w:charset w:val="88"/>
    <w:family w:val="modern"/>
    <w:notTrueType/>
    <w:pitch w:val="fixed"/>
    <w:sig w:usb0="00000001" w:usb1="08080000" w:usb2="00000010" w:usb3="00000000" w:csb0="001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02C7E3" w14:textId="77777777" w:rsidR="00CF5172" w:rsidRPr="00DF66E7" w:rsidRDefault="00CF5172" w:rsidP="00DF66E7">
    <w:pPr>
      <w:pStyle w:val="GuideFooter"/>
      <w:tabs>
        <w:tab w:val="left" w:pos="5676"/>
        <w:tab w:val="left" w:pos="6679"/>
      </w:tabs>
      <w:rPr>
        <w:rFonts w:asciiTheme="majorHAnsi" w:hAnsiTheme="majorHAnsi"/>
        <w:sz w:val="18"/>
        <w:szCs w:val="18"/>
      </w:rPr>
    </w:pPr>
    <w:r w:rsidRPr="00B72930">
      <w:rPr>
        <w:rFonts w:asciiTheme="majorHAnsi" w:hAnsiTheme="majorHAnsi"/>
        <w:noProof/>
        <w:sz w:val="18"/>
        <w:szCs w:val="18"/>
      </w:rPr>
      <mc:AlternateContent>
        <mc:Choice Requires="wps">
          <w:drawing>
            <wp:anchor distT="4294967293" distB="4294967293" distL="114300" distR="114300" simplePos="0" relativeHeight="251668480" behindDoc="0" locked="0" layoutInCell="1" allowOverlap="1" wp14:anchorId="7DD7C055" wp14:editId="58FA7A4F">
              <wp:simplePos x="0" y="0"/>
              <wp:positionH relativeFrom="column">
                <wp:posOffset>9525</wp:posOffset>
              </wp:positionH>
              <wp:positionV relativeFrom="paragraph">
                <wp:posOffset>2702</wp:posOffset>
              </wp:positionV>
              <wp:extent cx="5962650" cy="0"/>
              <wp:effectExtent l="0" t="0" r="19050" b="19050"/>
              <wp:wrapNone/>
              <wp:docPr id="71" name="Line 1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71ADD3" id="Line 1100" o:spid="_x0000_s1026" style="position:absolute;z-index:251668480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.75pt,.2pt" to="470.2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" strokecolor="#adafb2"/>
          </w:pict>
        </mc:Fallback>
      </mc:AlternateContent>
    </w:r>
    <w:r>
      <w:rPr>
        <w:rFonts w:asciiTheme="majorHAnsi" w:hAnsiTheme="majorHAnsi"/>
        <w:sz w:val="18"/>
        <w:szCs w:val="18"/>
      </w:rPr>
      <w:tab/>
    </w:r>
    <w:r w:rsidRPr="0012256C">
      <w:rPr>
        <w:rFonts w:asciiTheme="majorHAnsi" w:hAnsiTheme="majorHAnsi"/>
        <w:szCs w:val="18"/>
      </w:rPr>
      <w:t>Intel Confidential</w:t>
    </w:r>
    <w:r w:rsidRPr="0012256C">
      <w:rPr>
        <w:rFonts w:asciiTheme="majorHAnsi" w:hAnsiTheme="majorHAnsi"/>
        <w:szCs w:val="18"/>
      </w:rPr>
      <w:tab/>
    </w:r>
    <w:r>
      <w:rPr>
        <w:rFonts w:asciiTheme="majorHAnsi" w:hAnsiTheme="majorHAnsi"/>
        <w:szCs w:val="18"/>
      </w:rPr>
      <w:tab/>
    </w:r>
    <w:r w:rsidRPr="0012256C">
      <w:rPr>
        <w:rFonts w:asciiTheme="majorHAnsi" w:hAnsiTheme="majorHAnsi"/>
        <w:szCs w:val="18"/>
      </w:rPr>
      <w:tab/>
    </w:r>
    <w:r w:rsidRPr="0012256C">
      <w:rPr>
        <w:rFonts w:asciiTheme="majorHAnsi" w:hAnsiTheme="majorHAnsi"/>
        <w:szCs w:val="18"/>
      </w:rPr>
      <w:fldChar w:fldCharType="begin"/>
    </w:r>
    <w:r w:rsidRPr="0012256C">
      <w:rPr>
        <w:rFonts w:asciiTheme="majorHAnsi" w:hAnsiTheme="majorHAnsi"/>
        <w:szCs w:val="18"/>
      </w:rPr>
      <w:instrText xml:space="preserve"> PAGE </w:instrText>
    </w:r>
    <w:r w:rsidRPr="0012256C">
      <w:rPr>
        <w:rFonts w:asciiTheme="majorHAnsi" w:hAnsiTheme="majorHAnsi"/>
        <w:szCs w:val="18"/>
      </w:rPr>
      <w:fldChar w:fldCharType="separate"/>
    </w:r>
    <w:r>
      <w:rPr>
        <w:rFonts w:asciiTheme="majorHAnsi" w:hAnsiTheme="majorHAnsi"/>
        <w:noProof/>
        <w:szCs w:val="18"/>
      </w:rPr>
      <w:t>21</w:t>
    </w:r>
    <w:r w:rsidRPr="0012256C">
      <w:rPr>
        <w:rFonts w:asciiTheme="majorHAnsi" w:hAnsiTheme="majorHAnsi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3B1D9E" w14:textId="655570EC" w:rsidR="00B2657D" w:rsidRPr="00DF66E7" w:rsidRDefault="00DF66E7" w:rsidP="00DF66E7">
    <w:pPr>
      <w:pStyle w:val="GuideFooter"/>
      <w:tabs>
        <w:tab w:val="left" w:pos="5676"/>
        <w:tab w:val="left" w:pos="6679"/>
      </w:tabs>
      <w:rPr>
        <w:rFonts w:asciiTheme="majorHAnsi" w:hAnsiTheme="majorHAnsi"/>
        <w:sz w:val="18"/>
        <w:szCs w:val="18"/>
      </w:rPr>
    </w:pPr>
    <w:r w:rsidRPr="00B72930">
      <w:rPr>
        <w:rFonts w:asciiTheme="majorHAnsi" w:hAnsiTheme="majorHAnsi"/>
        <w:noProof/>
        <w:sz w:val="18"/>
        <w:szCs w:val="18"/>
      </w:rPr>
      <mc:AlternateContent>
        <mc:Choice Requires="wps">
          <w:drawing>
            <wp:anchor distT="4294967293" distB="4294967293" distL="114300" distR="114300" simplePos="0" relativeHeight="251664384" behindDoc="0" locked="0" layoutInCell="1" allowOverlap="1" wp14:anchorId="46A42A19" wp14:editId="22EFD1EF">
              <wp:simplePos x="0" y="0"/>
              <wp:positionH relativeFrom="column">
                <wp:posOffset>9525</wp:posOffset>
              </wp:positionH>
              <wp:positionV relativeFrom="paragraph">
                <wp:posOffset>2702</wp:posOffset>
              </wp:positionV>
              <wp:extent cx="5962650" cy="0"/>
              <wp:effectExtent l="0" t="0" r="19050" b="19050"/>
              <wp:wrapNone/>
              <wp:docPr id="67" name="Line 1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052B30" id="Line 1100" o:spid="_x0000_s1026" style="position:absolute;z-index:25166438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.75pt,.2pt" to="470.2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" strokecolor="#adafb2"/>
          </w:pict>
        </mc:Fallback>
      </mc:AlternateContent>
    </w:r>
    <w:r>
      <w:rPr>
        <w:rFonts w:asciiTheme="majorHAnsi" w:hAnsiTheme="majorHAnsi"/>
        <w:sz w:val="18"/>
        <w:szCs w:val="18"/>
      </w:rPr>
      <w:tab/>
    </w:r>
    <w:r w:rsidRPr="0012256C">
      <w:rPr>
        <w:rFonts w:asciiTheme="majorHAnsi" w:hAnsiTheme="majorHAnsi"/>
        <w:szCs w:val="18"/>
      </w:rPr>
      <w:t>Intel Confidential</w:t>
    </w:r>
    <w:r w:rsidRPr="0012256C">
      <w:rPr>
        <w:rFonts w:asciiTheme="majorHAnsi" w:hAnsiTheme="majorHAnsi"/>
        <w:szCs w:val="18"/>
      </w:rPr>
      <w:tab/>
    </w:r>
    <w:r>
      <w:rPr>
        <w:rFonts w:asciiTheme="majorHAnsi" w:hAnsiTheme="majorHAnsi"/>
        <w:szCs w:val="18"/>
      </w:rPr>
      <w:tab/>
    </w:r>
    <w:r w:rsidRPr="0012256C">
      <w:rPr>
        <w:rFonts w:asciiTheme="majorHAnsi" w:hAnsiTheme="majorHAnsi"/>
        <w:szCs w:val="18"/>
      </w:rPr>
      <w:tab/>
    </w:r>
    <w:r w:rsidRPr="0012256C">
      <w:rPr>
        <w:rFonts w:asciiTheme="majorHAnsi" w:hAnsiTheme="majorHAnsi"/>
        <w:szCs w:val="18"/>
      </w:rPr>
      <w:fldChar w:fldCharType="begin"/>
    </w:r>
    <w:r w:rsidRPr="0012256C">
      <w:rPr>
        <w:rFonts w:asciiTheme="majorHAnsi" w:hAnsiTheme="majorHAnsi"/>
        <w:szCs w:val="18"/>
      </w:rPr>
      <w:instrText xml:space="preserve"> PAGE </w:instrText>
    </w:r>
    <w:r w:rsidRPr="0012256C">
      <w:rPr>
        <w:rFonts w:asciiTheme="majorHAnsi" w:hAnsiTheme="majorHAnsi"/>
        <w:szCs w:val="18"/>
      </w:rPr>
      <w:fldChar w:fldCharType="separate"/>
    </w:r>
    <w:r>
      <w:rPr>
        <w:rFonts w:asciiTheme="majorHAnsi" w:hAnsiTheme="majorHAnsi"/>
        <w:noProof/>
        <w:szCs w:val="18"/>
      </w:rPr>
      <w:t>1</w:t>
    </w:r>
    <w:r w:rsidRPr="0012256C">
      <w:rPr>
        <w:rFonts w:asciiTheme="majorHAnsi" w:hAnsiTheme="majorHAnsi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C7BD7B" w14:textId="77777777" w:rsidR="00DF4EE5" w:rsidRDefault="00DF4EE5" w:rsidP="00DF32E5">
      <w:r>
        <w:separator/>
      </w:r>
    </w:p>
    <w:p w14:paraId="5BBD2153" w14:textId="77777777" w:rsidR="00DF4EE5" w:rsidRDefault="00DF4EE5" w:rsidP="00DF32E5"/>
  </w:footnote>
  <w:footnote w:type="continuationSeparator" w:id="0">
    <w:p w14:paraId="7FF6E332" w14:textId="77777777" w:rsidR="00DF4EE5" w:rsidRDefault="00DF4EE5" w:rsidP="00DF32E5">
      <w:r>
        <w:continuationSeparator/>
      </w:r>
    </w:p>
    <w:p w14:paraId="3D76EE7A" w14:textId="77777777" w:rsidR="00DF4EE5" w:rsidRDefault="00DF4EE5" w:rsidP="00DF32E5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0D8229" w14:textId="77777777" w:rsidR="00CF5172" w:rsidRPr="00DF66E7" w:rsidRDefault="00CF5172" w:rsidP="00DF66E7">
    <w:pPr>
      <w:pStyle w:val="Header"/>
      <w:tabs>
        <w:tab w:val="clear" w:pos="9270"/>
        <w:tab w:val="left" w:pos="8154"/>
        <w:tab w:val="right" w:pos="9360"/>
      </w:tabs>
      <w:rPr>
        <w:rFonts w:asciiTheme="majorHAnsi" w:hAnsiTheme="majorHAnsi"/>
        <w:b w:val="0"/>
        <w:sz w:val="16"/>
        <w:szCs w:val="16"/>
      </w:rPr>
    </w:pPr>
    <w:r w:rsidRPr="00B72930">
      <w:rPr>
        <w:rFonts w:asciiTheme="majorHAnsi" w:hAnsiTheme="majorHAnsi"/>
        <w:b w:val="0"/>
        <w:sz w:val="18"/>
        <w:szCs w:val="16"/>
      </w:rPr>
      <mc:AlternateContent>
        <mc:Choice Requires="wps">
          <w:drawing>
            <wp:anchor distT="4294967294" distB="4294967294" distL="114300" distR="114300" simplePos="0" relativeHeight="251666432" behindDoc="0" locked="0" layoutInCell="1" allowOverlap="1" wp14:anchorId="2F5148AB" wp14:editId="5C5DA016">
              <wp:simplePos x="0" y="0"/>
              <wp:positionH relativeFrom="margin">
                <wp:posOffset>0</wp:posOffset>
              </wp:positionH>
              <wp:positionV relativeFrom="paragraph">
                <wp:posOffset>397672</wp:posOffset>
              </wp:positionV>
              <wp:extent cx="5962650" cy="0"/>
              <wp:effectExtent l="0" t="0" r="19050" b="19050"/>
              <wp:wrapNone/>
              <wp:docPr id="70" name="Line 1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D82FC9" id="Line 1101" o:spid="_x0000_s1026" style="position:absolute;z-index:251666432;visibility:visible;mso-wrap-style:square;mso-width-percent:0;mso-height-percent:0;mso-wrap-distance-left:9pt;mso-wrap-distance-top:-6e-5mm;mso-wrap-distance-right:9pt;mso-wrap-distance-bottom:-6e-5mm;mso-position-horizontal:absolute;mso-position-horizontal-relative:margin;mso-position-vertical:absolute;mso-position-vertical-relative:text;mso-width-percent:0;mso-height-percent:0;mso-width-relative:page;mso-height-relative:page" from="0,31.3pt" to="469.5pt,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" strokecolor="#adafb2">
              <w10:wrap anchorx="margin"/>
            </v:line>
          </w:pict>
        </mc:Fallback>
      </mc:AlternateContent>
    </w:r>
    <w:r w:rsidRPr="00B72930">
      <w:rPr>
        <w:rFonts w:asciiTheme="majorHAnsi" w:hAnsiTheme="majorHAnsi"/>
        <w:b w:val="0"/>
        <w:sz w:val="18"/>
        <w:szCs w:val="16"/>
      </w:rPr>
      <w:drawing>
        <wp:anchor distT="0" distB="0" distL="114300" distR="114300" simplePos="0" relativeHeight="251667456" behindDoc="1" locked="0" layoutInCell="1" allowOverlap="1" wp14:anchorId="0ED34F47" wp14:editId="5B94FDC1">
          <wp:simplePos x="0" y="0"/>
          <wp:positionH relativeFrom="margin">
            <wp:posOffset>5139055</wp:posOffset>
          </wp:positionH>
          <wp:positionV relativeFrom="topMargin">
            <wp:posOffset>255432</wp:posOffset>
          </wp:positionV>
          <wp:extent cx="804545" cy="594360"/>
          <wp:effectExtent l="0" t="0" r="0" b="0"/>
          <wp:wrapNone/>
          <wp:docPr id="72" name="Picture 2" descr="intel_rgb_1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ntel_rgb_10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black">
                  <a:xfrm>
                    <a:off x="0" y="0"/>
                    <a:ext cx="804545" cy="5943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Theme="majorHAnsi" w:hAnsiTheme="majorHAnsi"/>
        <w:b w:val="0"/>
        <w:sz w:val="18"/>
        <w:szCs w:val="16"/>
      </w:rPr>
      <w:tab/>
    </w:r>
    <w:r>
      <w:rPr>
        <w:rFonts w:asciiTheme="majorHAnsi" w:hAnsiTheme="majorHAnsi"/>
        <w:b w:val="0"/>
        <w:sz w:val="18"/>
        <w:szCs w:val="16"/>
      </w:rPr>
      <w:tab/>
    </w:r>
    <w:r>
      <w:rPr>
        <w:rFonts w:asciiTheme="majorHAnsi" w:hAnsiTheme="majorHAnsi"/>
        <w:b w:val="0"/>
        <w:sz w:val="18"/>
        <w:szCs w:val="16"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C74902" w14:textId="77777777" w:rsidR="00CF5172" w:rsidRDefault="00CF5172" w:rsidP="00DF32E5">
    <w:pPr>
      <w:pStyle w:val="Header"/>
    </w:pPr>
  </w:p>
  <w:p w14:paraId="5F4887E6" w14:textId="77777777" w:rsidR="00CF5172" w:rsidRDefault="00CF5172" w:rsidP="00DF32E5">
    <w:pPr>
      <w:pStyle w:val="Header"/>
    </w:pPr>
  </w:p>
  <w:p w14:paraId="7C9268E7" w14:textId="77777777" w:rsidR="00CF5172" w:rsidRDefault="00CF5172" w:rsidP="00DF32E5">
    <w:pPr>
      <w:pStyle w:val="Header"/>
    </w:pPr>
  </w:p>
  <w:p w14:paraId="17CF6AC5" w14:textId="77777777" w:rsidR="00CF5172" w:rsidRDefault="00CF5172" w:rsidP="00DF32E5">
    <w:pPr>
      <w:pStyle w:val="Header"/>
    </w:pPr>
  </w:p>
  <w:p w14:paraId="0B3FBCFE" w14:textId="77777777" w:rsidR="00CF5172" w:rsidRDefault="00CF5172" w:rsidP="00DF32E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9C53B0" w14:textId="5A488480" w:rsidR="00B2657D" w:rsidRPr="00DF66E7" w:rsidRDefault="00DF66E7" w:rsidP="00DF66E7">
    <w:pPr>
      <w:pStyle w:val="Header"/>
      <w:tabs>
        <w:tab w:val="clear" w:pos="9270"/>
        <w:tab w:val="left" w:pos="8154"/>
        <w:tab w:val="right" w:pos="9360"/>
      </w:tabs>
      <w:rPr>
        <w:rFonts w:asciiTheme="majorHAnsi" w:hAnsiTheme="majorHAnsi"/>
        <w:b w:val="0"/>
        <w:sz w:val="16"/>
        <w:szCs w:val="16"/>
      </w:rPr>
    </w:pPr>
    <w:r w:rsidRPr="00B72930">
      <w:rPr>
        <w:rFonts w:asciiTheme="majorHAnsi" w:hAnsiTheme="majorHAnsi"/>
        <w:b w:val="0"/>
        <w:sz w:val="18"/>
        <w:szCs w:val="16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08E567FA" wp14:editId="63D2A089">
              <wp:simplePos x="0" y="0"/>
              <wp:positionH relativeFrom="margin">
                <wp:posOffset>0</wp:posOffset>
              </wp:positionH>
              <wp:positionV relativeFrom="paragraph">
                <wp:posOffset>397672</wp:posOffset>
              </wp:positionV>
              <wp:extent cx="5962650" cy="0"/>
              <wp:effectExtent l="0" t="0" r="19050" b="19050"/>
              <wp:wrapNone/>
              <wp:docPr id="66" name="Line 1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8A0DF7" id="Line 1101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margin;mso-position-vertical:absolute;mso-position-vertical-relative:text;mso-width-percent:0;mso-height-percent:0;mso-width-relative:page;mso-height-relative:page" from="0,31.3pt" to="469.5pt,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" strokecolor="#adafb2">
              <w10:wrap anchorx="margin"/>
            </v:line>
          </w:pict>
        </mc:Fallback>
      </mc:AlternateContent>
    </w:r>
    <w:r w:rsidRPr="00B72930">
      <w:rPr>
        <w:rFonts w:asciiTheme="majorHAnsi" w:hAnsiTheme="majorHAnsi"/>
        <w:b w:val="0"/>
        <w:sz w:val="18"/>
        <w:szCs w:val="16"/>
      </w:rPr>
      <w:drawing>
        <wp:anchor distT="0" distB="0" distL="114300" distR="114300" simplePos="0" relativeHeight="251662336" behindDoc="1" locked="0" layoutInCell="1" allowOverlap="1" wp14:anchorId="226582E2" wp14:editId="2B5AED26">
          <wp:simplePos x="0" y="0"/>
          <wp:positionH relativeFrom="margin">
            <wp:posOffset>5139055</wp:posOffset>
          </wp:positionH>
          <wp:positionV relativeFrom="topMargin">
            <wp:posOffset>255432</wp:posOffset>
          </wp:positionV>
          <wp:extent cx="804545" cy="594360"/>
          <wp:effectExtent l="0" t="0" r="0" b="0"/>
          <wp:wrapNone/>
          <wp:docPr id="68" name="Picture 2" descr="intel_rgb_1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ntel_rgb_10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black">
                  <a:xfrm>
                    <a:off x="0" y="0"/>
                    <a:ext cx="804545" cy="5943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Theme="majorHAnsi" w:hAnsiTheme="majorHAnsi"/>
        <w:b w:val="0"/>
        <w:sz w:val="18"/>
        <w:szCs w:val="16"/>
      </w:rPr>
      <w:tab/>
    </w:r>
    <w:r>
      <w:rPr>
        <w:rFonts w:asciiTheme="majorHAnsi" w:hAnsiTheme="majorHAnsi"/>
        <w:b w:val="0"/>
        <w:sz w:val="18"/>
        <w:szCs w:val="16"/>
      </w:rPr>
      <w:tab/>
    </w:r>
    <w:r>
      <w:rPr>
        <w:rFonts w:asciiTheme="majorHAnsi" w:hAnsiTheme="majorHAnsi"/>
        <w:b w:val="0"/>
        <w:sz w:val="18"/>
        <w:szCs w:val="16"/>
      </w:rPr>
      <w:tab/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6E8EE3" w14:textId="77777777" w:rsidR="00B2657D" w:rsidRDefault="00B2657D" w:rsidP="00DF32E5">
    <w:pPr>
      <w:pStyle w:val="Header"/>
    </w:pPr>
  </w:p>
  <w:p w14:paraId="376C616C" w14:textId="77777777" w:rsidR="00B2657D" w:rsidRDefault="00B2657D" w:rsidP="00DF32E5">
    <w:pPr>
      <w:pStyle w:val="Header"/>
    </w:pPr>
  </w:p>
  <w:p w14:paraId="53E24699" w14:textId="77777777" w:rsidR="00B2657D" w:rsidRDefault="00B2657D" w:rsidP="00DF32E5">
    <w:pPr>
      <w:pStyle w:val="Header"/>
    </w:pPr>
  </w:p>
  <w:p w14:paraId="2ABB37AC" w14:textId="77777777" w:rsidR="00B2657D" w:rsidRDefault="00B2657D" w:rsidP="00DF32E5">
    <w:pPr>
      <w:pStyle w:val="Header"/>
    </w:pPr>
  </w:p>
  <w:p w14:paraId="6B537E06" w14:textId="77777777" w:rsidR="00B2657D" w:rsidRDefault="00B2657D" w:rsidP="00DF32E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7E12EC3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062CE2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D8E6BD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734DA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720EF1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24ABF5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16DA0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0B89CF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5D4A607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EB7208"/>
    <w:multiLevelType w:val="multilevel"/>
    <w:tmpl w:val="C7189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2860F7A"/>
    <w:multiLevelType w:val="hybridMultilevel"/>
    <w:tmpl w:val="7422C886"/>
    <w:lvl w:ilvl="0" w:tplc="52085D90">
      <w:start w:val="1"/>
      <w:numFmt w:val="upperRoman"/>
      <w:pStyle w:val="Addendum"/>
      <w:lvlText w:val="%1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4590719"/>
    <w:multiLevelType w:val="hybridMultilevel"/>
    <w:tmpl w:val="4F303A9C"/>
    <w:lvl w:ilvl="0" w:tplc="741A8710">
      <w:start w:val="1"/>
      <w:numFmt w:val="bullet"/>
      <w:pStyle w:val="Bullet3"/>
      <w:lvlText w:val=""/>
      <w:lvlJc w:val="left"/>
      <w:pPr>
        <w:tabs>
          <w:tab w:val="num" w:pos="1872"/>
        </w:tabs>
        <w:ind w:left="1296" w:firstLine="216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4E85815"/>
    <w:multiLevelType w:val="hybridMultilevel"/>
    <w:tmpl w:val="D33AE1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BCB0EDF"/>
    <w:multiLevelType w:val="hybridMultilevel"/>
    <w:tmpl w:val="BB5AF174"/>
    <w:lvl w:ilvl="0" w:tplc="84F63474">
      <w:start w:val="1"/>
      <w:numFmt w:val="none"/>
      <w:pStyle w:val="NoteHeading"/>
      <w:lvlText w:val="Note"/>
      <w:lvlJc w:val="left"/>
      <w:pPr>
        <w:tabs>
          <w:tab w:val="num" w:pos="2448"/>
        </w:tabs>
        <w:ind w:left="2448" w:hanging="648"/>
      </w:pPr>
      <w:rPr>
        <w:rFonts w:ascii="Arial" w:hAnsi="Arial" w:hint="default"/>
        <w:b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30E22B1"/>
    <w:multiLevelType w:val="hybridMultilevel"/>
    <w:tmpl w:val="9460B4BE"/>
    <w:lvl w:ilvl="0" w:tplc="9C7CCF26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15" w15:restartNumberingAfterBreak="0">
    <w:nsid w:val="136422E7"/>
    <w:multiLevelType w:val="hybridMultilevel"/>
    <w:tmpl w:val="DE642C7E"/>
    <w:lvl w:ilvl="0" w:tplc="3474CCE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482775B"/>
    <w:multiLevelType w:val="multilevel"/>
    <w:tmpl w:val="7E948C5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18E66D32"/>
    <w:multiLevelType w:val="hybridMultilevel"/>
    <w:tmpl w:val="FA58A70E"/>
    <w:lvl w:ilvl="0" w:tplc="D924D6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B8853CA"/>
    <w:multiLevelType w:val="hybridMultilevel"/>
    <w:tmpl w:val="454CFE5A"/>
    <w:lvl w:ilvl="0" w:tplc="21F870B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1C117F8D"/>
    <w:multiLevelType w:val="hybridMultilevel"/>
    <w:tmpl w:val="19AADD58"/>
    <w:lvl w:ilvl="0" w:tplc="245C5CCA">
      <w:start w:val="1"/>
      <w:numFmt w:val="bullet"/>
      <w:lvlText w:val="•"/>
      <w:lvlJc w:val="left"/>
      <w:pPr>
        <w:ind w:hanging="240"/>
      </w:pPr>
      <w:rPr>
        <w:rFonts w:ascii="Arial" w:eastAsia="Arial" w:hAnsi="Arial" w:hint="default"/>
        <w:sz w:val="18"/>
        <w:szCs w:val="18"/>
      </w:rPr>
    </w:lvl>
    <w:lvl w:ilvl="1" w:tplc="0BB2018A">
      <w:start w:val="1"/>
      <w:numFmt w:val="bullet"/>
      <w:lvlText w:val="•"/>
      <w:lvlJc w:val="left"/>
      <w:rPr>
        <w:rFonts w:hint="default"/>
      </w:rPr>
    </w:lvl>
    <w:lvl w:ilvl="2" w:tplc="6A42DAC0">
      <w:start w:val="1"/>
      <w:numFmt w:val="bullet"/>
      <w:lvlText w:val="•"/>
      <w:lvlJc w:val="left"/>
      <w:rPr>
        <w:rFonts w:hint="default"/>
      </w:rPr>
    </w:lvl>
    <w:lvl w:ilvl="3" w:tplc="9774B446">
      <w:start w:val="1"/>
      <w:numFmt w:val="bullet"/>
      <w:lvlText w:val="•"/>
      <w:lvlJc w:val="left"/>
      <w:rPr>
        <w:rFonts w:hint="default"/>
      </w:rPr>
    </w:lvl>
    <w:lvl w:ilvl="4" w:tplc="7BF022CC">
      <w:start w:val="1"/>
      <w:numFmt w:val="bullet"/>
      <w:lvlText w:val="•"/>
      <w:lvlJc w:val="left"/>
      <w:rPr>
        <w:rFonts w:hint="default"/>
      </w:rPr>
    </w:lvl>
    <w:lvl w:ilvl="5" w:tplc="6804B8E8">
      <w:start w:val="1"/>
      <w:numFmt w:val="bullet"/>
      <w:lvlText w:val="•"/>
      <w:lvlJc w:val="left"/>
      <w:rPr>
        <w:rFonts w:hint="default"/>
      </w:rPr>
    </w:lvl>
    <w:lvl w:ilvl="6" w:tplc="2FEE18BA">
      <w:start w:val="1"/>
      <w:numFmt w:val="bullet"/>
      <w:lvlText w:val="•"/>
      <w:lvlJc w:val="left"/>
      <w:rPr>
        <w:rFonts w:hint="default"/>
      </w:rPr>
    </w:lvl>
    <w:lvl w:ilvl="7" w:tplc="FA76072E">
      <w:start w:val="1"/>
      <w:numFmt w:val="bullet"/>
      <w:lvlText w:val="•"/>
      <w:lvlJc w:val="left"/>
      <w:rPr>
        <w:rFonts w:hint="default"/>
      </w:rPr>
    </w:lvl>
    <w:lvl w:ilvl="8" w:tplc="BD002F78">
      <w:start w:val="1"/>
      <w:numFmt w:val="bullet"/>
      <w:lvlText w:val="•"/>
      <w:lvlJc w:val="left"/>
      <w:rPr>
        <w:rFonts w:hint="default"/>
      </w:rPr>
    </w:lvl>
  </w:abstractNum>
  <w:abstractNum w:abstractNumId="20" w15:restartNumberingAfterBreak="0">
    <w:nsid w:val="1C970A2D"/>
    <w:multiLevelType w:val="hybridMultilevel"/>
    <w:tmpl w:val="2E8C2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670454E"/>
    <w:multiLevelType w:val="hybridMultilevel"/>
    <w:tmpl w:val="EEE09490"/>
    <w:lvl w:ilvl="0" w:tplc="D924D6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B364EB"/>
    <w:multiLevelType w:val="hybridMultilevel"/>
    <w:tmpl w:val="95881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AC5592"/>
    <w:multiLevelType w:val="hybridMultilevel"/>
    <w:tmpl w:val="2C528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DF74FE"/>
    <w:multiLevelType w:val="multilevel"/>
    <w:tmpl w:val="A34E8120"/>
    <w:lvl w:ilvl="0">
      <w:start w:val="1"/>
      <w:numFmt w:val="upperLetter"/>
      <w:pStyle w:val="Appendix"/>
      <w:lvlText w:val="Appendix %1"/>
      <w:lvlJc w:val="left"/>
      <w:pPr>
        <w:tabs>
          <w:tab w:val="num" w:pos="720"/>
        </w:tabs>
        <w:ind w:left="432" w:hanging="432"/>
      </w:pPr>
      <w:rPr>
        <w:rFonts w:ascii="Arial" w:hAnsi="Arial" w:hint="default"/>
        <w:b/>
        <w:i w:val="0"/>
        <w:color w:val="2F4D87"/>
        <w:sz w:val="44"/>
      </w:rPr>
    </w:lvl>
    <w:lvl w:ilvl="1">
      <w:start w:val="1"/>
      <w:numFmt w:val="decimal"/>
      <w:lvlText w:val="%1.%2"/>
      <w:lvlJc w:val="left"/>
      <w:pPr>
        <w:tabs>
          <w:tab w:val="num" w:pos="774"/>
        </w:tabs>
        <w:ind w:left="486" w:hanging="576"/>
      </w:pPr>
      <w:rPr>
        <w:rFonts w:ascii="Arial" w:hAnsi="Arial" w:hint="default"/>
        <w:b/>
        <w:i w:val="0"/>
        <w:color w:val="2F4D87"/>
        <w:sz w:val="36"/>
      </w:rPr>
    </w:lvl>
    <w:lvl w:ilvl="2">
      <w:start w:val="1"/>
      <w:numFmt w:val="decimal"/>
      <w:lvlText w:val="%1.%2.%3"/>
      <w:lvlJc w:val="left"/>
      <w:pPr>
        <w:tabs>
          <w:tab w:val="num" w:pos="918"/>
        </w:tabs>
        <w:ind w:left="6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350"/>
        </w:tabs>
        <w:ind w:left="77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18"/>
        </w:tabs>
        <w:ind w:left="91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62"/>
        </w:tabs>
        <w:ind w:left="106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06"/>
        </w:tabs>
        <w:ind w:left="120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350"/>
        </w:tabs>
        <w:ind w:left="13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94"/>
        </w:tabs>
        <w:ind w:left="1494" w:hanging="1584"/>
      </w:pPr>
      <w:rPr>
        <w:rFonts w:hint="default"/>
      </w:rPr>
    </w:lvl>
  </w:abstractNum>
  <w:abstractNum w:abstractNumId="25" w15:restartNumberingAfterBreak="0">
    <w:nsid w:val="4EA964A9"/>
    <w:multiLevelType w:val="hybridMultilevel"/>
    <w:tmpl w:val="FED00E36"/>
    <w:lvl w:ilvl="0" w:tplc="C2D851C6">
      <w:start w:val="1"/>
      <w:numFmt w:val="decimal"/>
      <w:pStyle w:val="Step1"/>
      <w:lvlText w:val="Step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9337BB"/>
    <w:multiLevelType w:val="hybridMultilevel"/>
    <w:tmpl w:val="7D62BD10"/>
    <w:lvl w:ilvl="0" w:tplc="8ADCC370">
      <w:start w:val="1"/>
      <w:numFmt w:val="bullet"/>
      <w:lvlText w:val="·"/>
      <w:lvlJc w:val="left"/>
      <w:pPr>
        <w:ind w:hanging="240"/>
      </w:pPr>
      <w:rPr>
        <w:rFonts w:ascii="Palatino Linotype" w:eastAsia="Palatino Linotype" w:hAnsi="Palatino Linotype" w:hint="default"/>
        <w:w w:val="99"/>
        <w:sz w:val="19"/>
        <w:szCs w:val="19"/>
      </w:rPr>
    </w:lvl>
    <w:lvl w:ilvl="1" w:tplc="3058284E">
      <w:start w:val="1"/>
      <w:numFmt w:val="bullet"/>
      <w:lvlText w:val="•"/>
      <w:lvlJc w:val="left"/>
      <w:rPr>
        <w:rFonts w:hint="default"/>
      </w:rPr>
    </w:lvl>
    <w:lvl w:ilvl="2" w:tplc="94E23BA6">
      <w:start w:val="1"/>
      <w:numFmt w:val="bullet"/>
      <w:lvlText w:val="•"/>
      <w:lvlJc w:val="left"/>
      <w:rPr>
        <w:rFonts w:hint="default"/>
      </w:rPr>
    </w:lvl>
    <w:lvl w:ilvl="3" w:tplc="98CC5526">
      <w:start w:val="1"/>
      <w:numFmt w:val="bullet"/>
      <w:lvlText w:val="•"/>
      <w:lvlJc w:val="left"/>
      <w:rPr>
        <w:rFonts w:hint="default"/>
      </w:rPr>
    </w:lvl>
    <w:lvl w:ilvl="4" w:tplc="180E3BD6">
      <w:start w:val="1"/>
      <w:numFmt w:val="bullet"/>
      <w:lvlText w:val="•"/>
      <w:lvlJc w:val="left"/>
      <w:rPr>
        <w:rFonts w:hint="default"/>
      </w:rPr>
    </w:lvl>
    <w:lvl w:ilvl="5" w:tplc="D3389724">
      <w:start w:val="1"/>
      <w:numFmt w:val="bullet"/>
      <w:lvlText w:val="•"/>
      <w:lvlJc w:val="left"/>
      <w:rPr>
        <w:rFonts w:hint="default"/>
      </w:rPr>
    </w:lvl>
    <w:lvl w:ilvl="6" w:tplc="A5BE114C">
      <w:start w:val="1"/>
      <w:numFmt w:val="bullet"/>
      <w:lvlText w:val="•"/>
      <w:lvlJc w:val="left"/>
      <w:rPr>
        <w:rFonts w:hint="default"/>
      </w:rPr>
    </w:lvl>
    <w:lvl w:ilvl="7" w:tplc="FCFABF16">
      <w:start w:val="1"/>
      <w:numFmt w:val="bullet"/>
      <w:lvlText w:val="•"/>
      <w:lvlJc w:val="left"/>
      <w:rPr>
        <w:rFonts w:hint="default"/>
      </w:rPr>
    </w:lvl>
    <w:lvl w:ilvl="8" w:tplc="380A6274">
      <w:start w:val="1"/>
      <w:numFmt w:val="bullet"/>
      <w:lvlText w:val="•"/>
      <w:lvlJc w:val="left"/>
      <w:rPr>
        <w:rFonts w:hint="default"/>
      </w:rPr>
    </w:lvl>
  </w:abstractNum>
  <w:abstractNum w:abstractNumId="27" w15:restartNumberingAfterBreak="0">
    <w:nsid w:val="54174189"/>
    <w:multiLevelType w:val="hybridMultilevel"/>
    <w:tmpl w:val="843C6B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8454FC"/>
    <w:multiLevelType w:val="hybridMultilevel"/>
    <w:tmpl w:val="EBF0ED6A"/>
    <w:lvl w:ilvl="0" w:tplc="C33EC396">
      <w:start w:val="1"/>
      <w:numFmt w:val="bullet"/>
      <w:pStyle w:val="CellBullet1"/>
      <w:lvlText w:val=""/>
      <w:lvlJc w:val="left"/>
      <w:pPr>
        <w:tabs>
          <w:tab w:val="num" w:pos="1498"/>
        </w:tabs>
        <w:ind w:left="149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605D81"/>
    <w:multiLevelType w:val="hybridMultilevel"/>
    <w:tmpl w:val="EE7218DC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30" w15:restartNumberingAfterBreak="0">
    <w:nsid w:val="63DF23B3"/>
    <w:multiLevelType w:val="hybridMultilevel"/>
    <w:tmpl w:val="B0BED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AA78F7"/>
    <w:multiLevelType w:val="hybridMultilevel"/>
    <w:tmpl w:val="B124697A"/>
    <w:lvl w:ilvl="0" w:tplc="CE2AE1BC">
      <w:start w:val="1"/>
      <w:numFmt w:val="decimal"/>
      <w:pStyle w:val="Figure"/>
      <w:lvlText w:val="Figure %1"/>
      <w:lvlJc w:val="left"/>
      <w:pPr>
        <w:tabs>
          <w:tab w:val="num" w:pos="7110"/>
        </w:tabs>
        <w:ind w:left="6390" w:hanging="360"/>
      </w:pPr>
      <w:rPr>
        <w:rFonts w:ascii="Arial" w:hAnsi="Arial" w:hint="default"/>
        <w:b/>
        <w:i w:val="0"/>
        <w:color w:val="2F4D87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5F06EA8"/>
    <w:multiLevelType w:val="hybridMultilevel"/>
    <w:tmpl w:val="E228A948"/>
    <w:lvl w:ilvl="0" w:tplc="23E0B8D8">
      <w:start w:val="1"/>
      <w:numFmt w:val="bullet"/>
      <w:pStyle w:val="Bullet2"/>
      <w:lvlText w:val=""/>
      <w:lvlJc w:val="left"/>
      <w:pPr>
        <w:ind w:left="144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5E794E"/>
    <w:multiLevelType w:val="hybridMultilevel"/>
    <w:tmpl w:val="E32A54D0"/>
    <w:lvl w:ilvl="0" w:tplc="1A2663D0">
      <w:start w:val="1"/>
      <w:numFmt w:val="decimal"/>
      <w:pStyle w:val="TableTitle"/>
      <w:lvlText w:val="Table %1"/>
      <w:lvlJc w:val="left"/>
      <w:pPr>
        <w:tabs>
          <w:tab w:val="num" w:pos="1080"/>
        </w:tabs>
        <w:ind w:left="0" w:firstLine="0"/>
      </w:pPr>
      <w:rPr>
        <w:rFonts w:ascii="Arial" w:hAnsi="Arial" w:hint="default"/>
        <w:b/>
        <w:i w:val="0"/>
        <w:color w:val="2F4D87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C670994"/>
    <w:multiLevelType w:val="multilevel"/>
    <w:tmpl w:val="49802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CC932F0"/>
    <w:multiLevelType w:val="hybridMultilevel"/>
    <w:tmpl w:val="A3E07594"/>
    <w:lvl w:ilvl="0" w:tplc="611A879C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2FA42B5"/>
    <w:multiLevelType w:val="hybridMultilevel"/>
    <w:tmpl w:val="1E864C94"/>
    <w:lvl w:ilvl="0" w:tplc="21F870B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37A6C83"/>
    <w:multiLevelType w:val="hybridMultilevel"/>
    <w:tmpl w:val="A94659DC"/>
    <w:lvl w:ilvl="0" w:tplc="250493E8">
      <w:start w:val="1"/>
      <w:numFmt w:val="decimal"/>
      <w:pStyle w:val="DocChangeNo"/>
      <w:lvlText w:val="Update %1.  "/>
      <w:lvlJc w:val="left"/>
      <w:pPr>
        <w:tabs>
          <w:tab w:val="num" w:pos="1440"/>
        </w:tabs>
        <w:ind w:left="360" w:hanging="360"/>
      </w:pPr>
      <w:rPr>
        <w:rFonts w:ascii="Verdana" w:hAnsi="Verdana" w:hint="default"/>
        <w:b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69F1012"/>
    <w:multiLevelType w:val="hybridMultilevel"/>
    <w:tmpl w:val="7D2C75AE"/>
    <w:lvl w:ilvl="0" w:tplc="B41C4888">
      <w:start w:val="1"/>
      <w:numFmt w:val="lowerLetter"/>
      <w:pStyle w:val="ListNumber20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BDD1AC9"/>
    <w:multiLevelType w:val="hybridMultilevel"/>
    <w:tmpl w:val="981E41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FFA7F32"/>
    <w:multiLevelType w:val="hybridMultilevel"/>
    <w:tmpl w:val="FBD81322"/>
    <w:lvl w:ilvl="0" w:tplc="40F09D88">
      <w:start w:val="2"/>
      <w:numFmt w:val="decimal"/>
      <w:pStyle w:val="DocChangeNo0"/>
      <w:lvlText w:val="Update %1.  "/>
      <w:lvlJc w:val="left"/>
      <w:pPr>
        <w:tabs>
          <w:tab w:val="num" w:pos="1440"/>
        </w:tabs>
        <w:ind w:left="360" w:hanging="360"/>
      </w:pPr>
      <w:rPr>
        <w:rFonts w:ascii="Verdana" w:hAnsi="Verdana" w:hint="default"/>
        <w:b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14"/>
  </w:num>
  <w:num w:numId="3">
    <w:abstractNumId w:val="32"/>
  </w:num>
  <w:num w:numId="4">
    <w:abstractNumId w:val="11"/>
  </w:num>
  <w:num w:numId="5">
    <w:abstractNumId w:val="28"/>
  </w:num>
  <w:num w:numId="6">
    <w:abstractNumId w:val="31"/>
  </w:num>
  <w:num w:numId="7">
    <w:abstractNumId w:val="33"/>
  </w:num>
  <w:num w:numId="8">
    <w:abstractNumId w:val="37"/>
  </w:num>
  <w:num w:numId="9">
    <w:abstractNumId w:val="40"/>
  </w:num>
  <w:num w:numId="10">
    <w:abstractNumId w:val="24"/>
  </w:num>
  <w:num w:numId="11">
    <w:abstractNumId w:val="13"/>
  </w:num>
  <w:num w:numId="12">
    <w:abstractNumId w:val="35"/>
  </w:num>
  <w:num w:numId="13">
    <w:abstractNumId w:val="38"/>
  </w:num>
  <w:num w:numId="14">
    <w:abstractNumId w:val="25"/>
  </w:num>
  <w:num w:numId="15">
    <w:abstractNumId w:val="16"/>
  </w:num>
  <w:num w:numId="16">
    <w:abstractNumId w:val="15"/>
  </w:num>
  <w:num w:numId="17">
    <w:abstractNumId w:val="39"/>
  </w:num>
  <w:num w:numId="18">
    <w:abstractNumId w:val="22"/>
  </w:num>
  <w:num w:numId="19">
    <w:abstractNumId w:val="17"/>
  </w:num>
  <w:num w:numId="20">
    <w:abstractNumId w:val="21"/>
  </w:num>
  <w:num w:numId="21">
    <w:abstractNumId w:val="27"/>
  </w:num>
  <w:num w:numId="22">
    <w:abstractNumId w:val="12"/>
  </w:num>
  <w:num w:numId="23">
    <w:abstractNumId w:val="18"/>
  </w:num>
  <w:num w:numId="24">
    <w:abstractNumId w:val="20"/>
  </w:num>
  <w:num w:numId="25">
    <w:abstractNumId w:val="29"/>
  </w:num>
  <w:num w:numId="26">
    <w:abstractNumId w:val="23"/>
  </w:num>
  <w:num w:numId="27">
    <w:abstractNumId w:val="9"/>
  </w:num>
  <w:num w:numId="28">
    <w:abstractNumId w:val="34"/>
  </w:num>
  <w:num w:numId="29">
    <w:abstractNumId w:val="19"/>
  </w:num>
  <w:num w:numId="30">
    <w:abstractNumId w:val="26"/>
  </w:num>
  <w:num w:numId="31">
    <w:abstractNumId w:val="36"/>
  </w:num>
  <w:num w:numId="32">
    <w:abstractNumId w:val="8"/>
  </w:num>
  <w:num w:numId="33">
    <w:abstractNumId w:val="7"/>
  </w:num>
  <w:num w:numId="34">
    <w:abstractNumId w:val="6"/>
  </w:num>
  <w:num w:numId="35">
    <w:abstractNumId w:val="5"/>
  </w:num>
  <w:num w:numId="36">
    <w:abstractNumId w:val="4"/>
  </w:num>
  <w:num w:numId="37">
    <w:abstractNumId w:val="3"/>
  </w:num>
  <w:num w:numId="38">
    <w:abstractNumId w:val="2"/>
  </w:num>
  <w:num w:numId="39">
    <w:abstractNumId w:val="1"/>
  </w:num>
  <w:num w:numId="40">
    <w:abstractNumId w:val="0"/>
  </w:num>
  <w:num w:numId="41">
    <w:abstractNumId w:val="30"/>
  </w:num>
  <w:num w:numId="42">
    <w:abstractNumId w:val="16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bordersDoNotSurroundHeader/>
  <w:bordersDoNotSurroundFooter/>
  <w:hideSpellingErrors/>
  <w:activeWritingStyle w:appName="MSWord" w:lang="en-US" w:vendorID="64" w:dllVersion="0" w:nlCheck="1" w:checkStyle="0"/>
  <w:activeWritingStyle w:appName="MSWord" w:lang="en-IN" w:vendorID="64" w:dllVersion="0" w:nlCheck="1" w:checkStyle="1"/>
  <w:activeWritingStyle w:appName="MSWord" w:lang="en-US" w:vendorID="64" w:dllVersion="131078" w:nlCheck="1" w:checkStyle="1"/>
  <w:attachedTemplate r:id="rId1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hyphenationZone w:val="283"/>
  <w:doNotHyphenateCaps/>
  <w:clickAndTypeStyle w:val="Heading1Char"/>
  <w:defaultTableStyle w:val="GridTable4-Accent1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>
      <o:colormru v:ext="edit" colors="#b8b308,#002b5c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C1B"/>
    <w:rsid w:val="0000049C"/>
    <w:rsid w:val="0000056D"/>
    <w:rsid w:val="000005A9"/>
    <w:rsid w:val="00000836"/>
    <w:rsid w:val="00000AB8"/>
    <w:rsid w:val="00000B98"/>
    <w:rsid w:val="00000FF8"/>
    <w:rsid w:val="0000148D"/>
    <w:rsid w:val="00001544"/>
    <w:rsid w:val="00001562"/>
    <w:rsid w:val="000017BE"/>
    <w:rsid w:val="00001A01"/>
    <w:rsid w:val="00001A66"/>
    <w:rsid w:val="00001A6A"/>
    <w:rsid w:val="00002E0E"/>
    <w:rsid w:val="00002E36"/>
    <w:rsid w:val="00003297"/>
    <w:rsid w:val="000036FD"/>
    <w:rsid w:val="000044BE"/>
    <w:rsid w:val="00004679"/>
    <w:rsid w:val="00004711"/>
    <w:rsid w:val="0000479F"/>
    <w:rsid w:val="0000496F"/>
    <w:rsid w:val="00004E3D"/>
    <w:rsid w:val="00004ED8"/>
    <w:rsid w:val="000050CE"/>
    <w:rsid w:val="000052AB"/>
    <w:rsid w:val="00005455"/>
    <w:rsid w:val="00005E00"/>
    <w:rsid w:val="000060C5"/>
    <w:rsid w:val="000062BC"/>
    <w:rsid w:val="00006DDD"/>
    <w:rsid w:val="00006F3F"/>
    <w:rsid w:val="00007877"/>
    <w:rsid w:val="00007A75"/>
    <w:rsid w:val="00007B9B"/>
    <w:rsid w:val="0001008D"/>
    <w:rsid w:val="0001051B"/>
    <w:rsid w:val="0001051F"/>
    <w:rsid w:val="00010FB7"/>
    <w:rsid w:val="00011065"/>
    <w:rsid w:val="0001116A"/>
    <w:rsid w:val="000116DC"/>
    <w:rsid w:val="00011D7E"/>
    <w:rsid w:val="00011EAB"/>
    <w:rsid w:val="00012158"/>
    <w:rsid w:val="0001321B"/>
    <w:rsid w:val="000136DF"/>
    <w:rsid w:val="00013D2D"/>
    <w:rsid w:val="0001484A"/>
    <w:rsid w:val="00014BDE"/>
    <w:rsid w:val="000151FC"/>
    <w:rsid w:val="000156B5"/>
    <w:rsid w:val="000157E2"/>
    <w:rsid w:val="0001597E"/>
    <w:rsid w:val="00015AB9"/>
    <w:rsid w:val="000161A6"/>
    <w:rsid w:val="0001628A"/>
    <w:rsid w:val="000167F4"/>
    <w:rsid w:val="000168BD"/>
    <w:rsid w:val="000168D7"/>
    <w:rsid w:val="00016A68"/>
    <w:rsid w:val="00016EEA"/>
    <w:rsid w:val="00017A9E"/>
    <w:rsid w:val="00017D6C"/>
    <w:rsid w:val="00020A0B"/>
    <w:rsid w:val="00021067"/>
    <w:rsid w:val="00021CE3"/>
    <w:rsid w:val="0002266D"/>
    <w:rsid w:val="00022724"/>
    <w:rsid w:val="00022854"/>
    <w:rsid w:val="0002294C"/>
    <w:rsid w:val="00022A3D"/>
    <w:rsid w:val="00023035"/>
    <w:rsid w:val="000234A4"/>
    <w:rsid w:val="00023507"/>
    <w:rsid w:val="000235BB"/>
    <w:rsid w:val="00023E7B"/>
    <w:rsid w:val="0002441E"/>
    <w:rsid w:val="000244C0"/>
    <w:rsid w:val="00024704"/>
    <w:rsid w:val="0002525E"/>
    <w:rsid w:val="000258DF"/>
    <w:rsid w:val="0002592F"/>
    <w:rsid w:val="00025CD2"/>
    <w:rsid w:val="00025DAF"/>
    <w:rsid w:val="000260B9"/>
    <w:rsid w:val="00026395"/>
    <w:rsid w:val="000267A2"/>
    <w:rsid w:val="000272CA"/>
    <w:rsid w:val="00027351"/>
    <w:rsid w:val="000275C9"/>
    <w:rsid w:val="000276D2"/>
    <w:rsid w:val="00027C8A"/>
    <w:rsid w:val="00027DD1"/>
    <w:rsid w:val="00027FED"/>
    <w:rsid w:val="0003093C"/>
    <w:rsid w:val="00030DED"/>
    <w:rsid w:val="00030E76"/>
    <w:rsid w:val="000313CA"/>
    <w:rsid w:val="000316BE"/>
    <w:rsid w:val="00031B3A"/>
    <w:rsid w:val="000320EE"/>
    <w:rsid w:val="000321A2"/>
    <w:rsid w:val="0003225A"/>
    <w:rsid w:val="00032546"/>
    <w:rsid w:val="000328A1"/>
    <w:rsid w:val="00032EC8"/>
    <w:rsid w:val="000330DF"/>
    <w:rsid w:val="0003370C"/>
    <w:rsid w:val="00033734"/>
    <w:rsid w:val="000338E8"/>
    <w:rsid w:val="00034092"/>
    <w:rsid w:val="00034396"/>
    <w:rsid w:val="00035324"/>
    <w:rsid w:val="0003546D"/>
    <w:rsid w:val="0003555C"/>
    <w:rsid w:val="000364D1"/>
    <w:rsid w:val="00036896"/>
    <w:rsid w:val="00036E99"/>
    <w:rsid w:val="000371FE"/>
    <w:rsid w:val="0003754A"/>
    <w:rsid w:val="00037A5C"/>
    <w:rsid w:val="00037B9A"/>
    <w:rsid w:val="00040910"/>
    <w:rsid w:val="00040A2F"/>
    <w:rsid w:val="00041228"/>
    <w:rsid w:val="000414CC"/>
    <w:rsid w:val="0004156E"/>
    <w:rsid w:val="000415A1"/>
    <w:rsid w:val="000415CC"/>
    <w:rsid w:val="000415F7"/>
    <w:rsid w:val="00041859"/>
    <w:rsid w:val="00041C50"/>
    <w:rsid w:val="00041D8E"/>
    <w:rsid w:val="00041F32"/>
    <w:rsid w:val="00042865"/>
    <w:rsid w:val="00042D4A"/>
    <w:rsid w:val="00042D8B"/>
    <w:rsid w:val="00043198"/>
    <w:rsid w:val="0004359A"/>
    <w:rsid w:val="00043AA2"/>
    <w:rsid w:val="00043D9B"/>
    <w:rsid w:val="0004423A"/>
    <w:rsid w:val="00044676"/>
    <w:rsid w:val="00044995"/>
    <w:rsid w:val="00044B60"/>
    <w:rsid w:val="00044D17"/>
    <w:rsid w:val="00045497"/>
    <w:rsid w:val="000457C0"/>
    <w:rsid w:val="00046C13"/>
    <w:rsid w:val="00047B9C"/>
    <w:rsid w:val="00047DEE"/>
    <w:rsid w:val="00047EF5"/>
    <w:rsid w:val="00050018"/>
    <w:rsid w:val="00050E56"/>
    <w:rsid w:val="00050E65"/>
    <w:rsid w:val="00051628"/>
    <w:rsid w:val="00051AFA"/>
    <w:rsid w:val="00052220"/>
    <w:rsid w:val="000528DE"/>
    <w:rsid w:val="00052F04"/>
    <w:rsid w:val="0005310C"/>
    <w:rsid w:val="0005329D"/>
    <w:rsid w:val="00053840"/>
    <w:rsid w:val="00053C35"/>
    <w:rsid w:val="000541BA"/>
    <w:rsid w:val="00054699"/>
    <w:rsid w:val="000546B6"/>
    <w:rsid w:val="00054B0F"/>
    <w:rsid w:val="00054F66"/>
    <w:rsid w:val="00055155"/>
    <w:rsid w:val="00055533"/>
    <w:rsid w:val="00055D71"/>
    <w:rsid w:val="00056A68"/>
    <w:rsid w:val="00056D3F"/>
    <w:rsid w:val="00056DC1"/>
    <w:rsid w:val="000570A0"/>
    <w:rsid w:val="0005720C"/>
    <w:rsid w:val="000573B0"/>
    <w:rsid w:val="000577B6"/>
    <w:rsid w:val="00057DF7"/>
    <w:rsid w:val="00057F50"/>
    <w:rsid w:val="000616FE"/>
    <w:rsid w:val="00061B6F"/>
    <w:rsid w:val="00061C16"/>
    <w:rsid w:val="0006212E"/>
    <w:rsid w:val="00062AD2"/>
    <w:rsid w:val="00062EBD"/>
    <w:rsid w:val="00063457"/>
    <w:rsid w:val="00063561"/>
    <w:rsid w:val="00063685"/>
    <w:rsid w:val="00063779"/>
    <w:rsid w:val="00063832"/>
    <w:rsid w:val="00064663"/>
    <w:rsid w:val="000646CF"/>
    <w:rsid w:val="000648C2"/>
    <w:rsid w:val="00064D37"/>
    <w:rsid w:val="00064DE7"/>
    <w:rsid w:val="00064FA1"/>
    <w:rsid w:val="000653CE"/>
    <w:rsid w:val="0006639B"/>
    <w:rsid w:val="0006646B"/>
    <w:rsid w:val="0006646E"/>
    <w:rsid w:val="00066581"/>
    <w:rsid w:val="00066593"/>
    <w:rsid w:val="0006720B"/>
    <w:rsid w:val="000673C1"/>
    <w:rsid w:val="0006759F"/>
    <w:rsid w:val="00067688"/>
    <w:rsid w:val="00070172"/>
    <w:rsid w:val="0007042C"/>
    <w:rsid w:val="00070453"/>
    <w:rsid w:val="00070A95"/>
    <w:rsid w:val="00070ACC"/>
    <w:rsid w:val="00070CCD"/>
    <w:rsid w:val="00071326"/>
    <w:rsid w:val="000713D3"/>
    <w:rsid w:val="000715AB"/>
    <w:rsid w:val="0007261A"/>
    <w:rsid w:val="00072793"/>
    <w:rsid w:val="00072B9E"/>
    <w:rsid w:val="00072E92"/>
    <w:rsid w:val="000734CB"/>
    <w:rsid w:val="0007358A"/>
    <w:rsid w:val="000736C8"/>
    <w:rsid w:val="00073703"/>
    <w:rsid w:val="000743DF"/>
    <w:rsid w:val="000744D1"/>
    <w:rsid w:val="00074A3F"/>
    <w:rsid w:val="000754CE"/>
    <w:rsid w:val="000754E3"/>
    <w:rsid w:val="000755C8"/>
    <w:rsid w:val="0007564C"/>
    <w:rsid w:val="000758BF"/>
    <w:rsid w:val="0007619B"/>
    <w:rsid w:val="000766C4"/>
    <w:rsid w:val="00076AE7"/>
    <w:rsid w:val="00076D0F"/>
    <w:rsid w:val="00076DB2"/>
    <w:rsid w:val="0007714C"/>
    <w:rsid w:val="0007760E"/>
    <w:rsid w:val="000800AD"/>
    <w:rsid w:val="00080CA0"/>
    <w:rsid w:val="00080D9B"/>
    <w:rsid w:val="000813A9"/>
    <w:rsid w:val="00081B2A"/>
    <w:rsid w:val="00081E96"/>
    <w:rsid w:val="00081ED1"/>
    <w:rsid w:val="000825A1"/>
    <w:rsid w:val="00082E19"/>
    <w:rsid w:val="00082E6E"/>
    <w:rsid w:val="00083593"/>
    <w:rsid w:val="00084191"/>
    <w:rsid w:val="000841A2"/>
    <w:rsid w:val="00085417"/>
    <w:rsid w:val="000855CF"/>
    <w:rsid w:val="00085C80"/>
    <w:rsid w:val="00085D28"/>
    <w:rsid w:val="00086767"/>
    <w:rsid w:val="000868A1"/>
    <w:rsid w:val="0008699E"/>
    <w:rsid w:val="00086CE8"/>
    <w:rsid w:val="00086D09"/>
    <w:rsid w:val="00086E89"/>
    <w:rsid w:val="0008700B"/>
    <w:rsid w:val="00087705"/>
    <w:rsid w:val="00087B8C"/>
    <w:rsid w:val="000900A7"/>
    <w:rsid w:val="00090127"/>
    <w:rsid w:val="00090424"/>
    <w:rsid w:val="00090725"/>
    <w:rsid w:val="00090B55"/>
    <w:rsid w:val="00090E59"/>
    <w:rsid w:val="00090EB7"/>
    <w:rsid w:val="0009105D"/>
    <w:rsid w:val="00091085"/>
    <w:rsid w:val="0009121B"/>
    <w:rsid w:val="0009153A"/>
    <w:rsid w:val="000915E6"/>
    <w:rsid w:val="0009174E"/>
    <w:rsid w:val="000919B9"/>
    <w:rsid w:val="00091D13"/>
    <w:rsid w:val="00092C10"/>
    <w:rsid w:val="00092D24"/>
    <w:rsid w:val="00093005"/>
    <w:rsid w:val="000935A4"/>
    <w:rsid w:val="0009370A"/>
    <w:rsid w:val="0009469E"/>
    <w:rsid w:val="0009494D"/>
    <w:rsid w:val="00094C04"/>
    <w:rsid w:val="00094D06"/>
    <w:rsid w:val="000954F8"/>
    <w:rsid w:val="00095988"/>
    <w:rsid w:val="0009602F"/>
    <w:rsid w:val="00096A71"/>
    <w:rsid w:val="00096B82"/>
    <w:rsid w:val="00096CB1"/>
    <w:rsid w:val="000970F7"/>
    <w:rsid w:val="0009747B"/>
    <w:rsid w:val="00097636"/>
    <w:rsid w:val="00097DF8"/>
    <w:rsid w:val="00097E76"/>
    <w:rsid w:val="000A05DD"/>
    <w:rsid w:val="000A079C"/>
    <w:rsid w:val="000A0802"/>
    <w:rsid w:val="000A104C"/>
    <w:rsid w:val="000A1263"/>
    <w:rsid w:val="000A14D0"/>
    <w:rsid w:val="000A1674"/>
    <w:rsid w:val="000A168F"/>
    <w:rsid w:val="000A18F4"/>
    <w:rsid w:val="000A198D"/>
    <w:rsid w:val="000A19EF"/>
    <w:rsid w:val="000A253F"/>
    <w:rsid w:val="000A2A0C"/>
    <w:rsid w:val="000A32C9"/>
    <w:rsid w:val="000A3615"/>
    <w:rsid w:val="000A4004"/>
    <w:rsid w:val="000A42E7"/>
    <w:rsid w:val="000A4F24"/>
    <w:rsid w:val="000A518C"/>
    <w:rsid w:val="000A5FB7"/>
    <w:rsid w:val="000A614B"/>
    <w:rsid w:val="000A685A"/>
    <w:rsid w:val="000A6909"/>
    <w:rsid w:val="000A6910"/>
    <w:rsid w:val="000A6E0D"/>
    <w:rsid w:val="000A71BD"/>
    <w:rsid w:val="000A71DD"/>
    <w:rsid w:val="000A741C"/>
    <w:rsid w:val="000A74DB"/>
    <w:rsid w:val="000A75A3"/>
    <w:rsid w:val="000A7B12"/>
    <w:rsid w:val="000A7B1E"/>
    <w:rsid w:val="000B0097"/>
    <w:rsid w:val="000B0722"/>
    <w:rsid w:val="000B1858"/>
    <w:rsid w:val="000B1ECF"/>
    <w:rsid w:val="000B1F78"/>
    <w:rsid w:val="000B2A07"/>
    <w:rsid w:val="000B2D48"/>
    <w:rsid w:val="000B3397"/>
    <w:rsid w:val="000B3E55"/>
    <w:rsid w:val="000B4059"/>
    <w:rsid w:val="000B4165"/>
    <w:rsid w:val="000B44F4"/>
    <w:rsid w:val="000B464F"/>
    <w:rsid w:val="000B5634"/>
    <w:rsid w:val="000B5D35"/>
    <w:rsid w:val="000B6502"/>
    <w:rsid w:val="000B6CC7"/>
    <w:rsid w:val="000B6FE2"/>
    <w:rsid w:val="000B70A3"/>
    <w:rsid w:val="000B70F5"/>
    <w:rsid w:val="000B77F3"/>
    <w:rsid w:val="000B7C08"/>
    <w:rsid w:val="000B7C21"/>
    <w:rsid w:val="000B7C42"/>
    <w:rsid w:val="000B7CFC"/>
    <w:rsid w:val="000B7DD9"/>
    <w:rsid w:val="000C0130"/>
    <w:rsid w:val="000C0513"/>
    <w:rsid w:val="000C0636"/>
    <w:rsid w:val="000C091B"/>
    <w:rsid w:val="000C1A92"/>
    <w:rsid w:val="000C1B65"/>
    <w:rsid w:val="000C1C23"/>
    <w:rsid w:val="000C2123"/>
    <w:rsid w:val="000C242C"/>
    <w:rsid w:val="000C25D3"/>
    <w:rsid w:val="000C2DE2"/>
    <w:rsid w:val="000C2E0D"/>
    <w:rsid w:val="000C318D"/>
    <w:rsid w:val="000C365B"/>
    <w:rsid w:val="000C3889"/>
    <w:rsid w:val="000C3939"/>
    <w:rsid w:val="000C42C8"/>
    <w:rsid w:val="000C486C"/>
    <w:rsid w:val="000C4DF9"/>
    <w:rsid w:val="000C50C9"/>
    <w:rsid w:val="000C53FA"/>
    <w:rsid w:val="000C5D45"/>
    <w:rsid w:val="000C6295"/>
    <w:rsid w:val="000C62D5"/>
    <w:rsid w:val="000C6D08"/>
    <w:rsid w:val="000C7180"/>
    <w:rsid w:val="000C753B"/>
    <w:rsid w:val="000C7B97"/>
    <w:rsid w:val="000C7DFF"/>
    <w:rsid w:val="000D0018"/>
    <w:rsid w:val="000D0532"/>
    <w:rsid w:val="000D0617"/>
    <w:rsid w:val="000D0897"/>
    <w:rsid w:val="000D0A67"/>
    <w:rsid w:val="000D1400"/>
    <w:rsid w:val="000D1A9D"/>
    <w:rsid w:val="000D1B23"/>
    <w:rsid w:val="000D1B9D"/>
    <w:rsid w:val="000D2117"/>
    <w:rsid w:val="000D22E5"/>
    <w:rsid w:val="000D2748"/>
    <w:rsid w:val="000D27B4"/>
    <w:rsid w:val="000D2AF9"/>
    <w:rsid w:val="000D2C01"/>
    <w:rsid w:val="000D2D66"/>
    <w:rsid w:val="000D2F02"/>
    <w:rsid w:val="000D3558"/>
    <w:rsid w:val="000D3725"/>
    <w:rsid w:val="000D3914"/>
    <w:rsid w:val="000D4409"/>
    <w:rsid w:val="000D46CF"/>
    <w:rsid w:val="000D4B6B"/>
    <w:rsid w:val="000D4BA4"/>
    <w:rsid w:val="000D5509"/>
    <w:rsid w:val="000D63B7"/>
    <w:rsid w:val="000D63E3"/>
    <w:rsid w:val="000D6631"/>
    <w:rsid w:val="000D6788"/>
    <w:rsid w:val="000D6D81"/>
    <w:rsid w:val="000D6E86"/>
    <w:rsid w:val="000D7049"/>
    <w:rsid w:val="000D7DFC"/>
    <w:rsid w:val="000D7F83"/>
    <w:rsid w:val="000E0025"/>
    <w:rsid w:val="000E0120"/>
    <w:rsid w:val="000E06BA"/>
    <w:rsid w:val="000E0E28"/>
    <w:rsid w:val="000E10C9"/>
    <w:rsid w:val="000E135B"/>
    <w:rsid w:val="000E15B8"/>
    <w:rsid w:val="000E174A"/>
    <w:rsid w:val="000E1C09"/>
    <w:rsid w:val="000E2406"/>
    <w:rsid w:val="000E246E"/>
    <w:rsid w:val="000E283C"/>
    <w:rsid w:val="000E28E5"/>
    <w:rsid w:val="000E3441"/>
    <w:rsid w:val="000E35D5"/>
    <w:rsid w:val="000E360E"/>
    <w:rsid w:val="000E3C0B"/>
    <w:rsid w:val="000E4038"/>
    <w:rsid w:val="000E4833"/>
    <w:rsid w:val="000E4917"/>
    <w:rsid w:val="000E4A33"/>
    <w:rsid w:val="000E5133"/>
    <w:rsid w:val="000E5157"/>
    <w:rsid w:val="000E5F14"/>
    <w:rsid w:val="000E694E"/>
    <w:rsid w:val="000E6D46"/>
    <w:rsid w:val="000E74FF"/>
    <w:rsid w:val="000E7519"/>
    <w:rsid w:val="000F01F8"/>
    <w:rsid w:val="000F03B6"/>
    <w:rsid w:val="000F0406"/>
    <w:rsid w:val="000F17B1"/>
    <w:rsid w:val="000F1835"/>
    <w:rsid w:val="000F1B47"/>
    <w:rsid w:val="000F1F73"/>
    <w:rsid w:val="000F22E6"/>
    <w:rsid w:val="000F23A3"/>
    <w:rsid w:val="000F2891"/>
    <w:rsid w:val="000F2B93"/>
    <w:rsid w:val="000F2FCA"/>
    <w:rsid w:val="000F311B"/>
    <w:rsid w:val="000F3768"/>
    <w:rsid w:val="000F3BF9"/>
    <w:rsid w:val="000F3BFB"/>
    <w:rsid w:val="000F3D06"/>
    <w:rsid w:val="000F454F"/>
    <w:rsid w:val="000F4577"/>
    <w:rsid w:val="000F45AD"/>
    <w:rsid w:val="000F463B"/>
    <w:rsid w:val="000F4F11"/>
    <w:rsid w:val="000F54F4"/>
    <w:rsid w:val="000F598E"/>
    <w:rsid w:val="000F5B2E"/>
    <w:rsid w:val="000F5C19"/>
    <w:rsid w:val="000F5FD8"/>
    <w:rsid w:val="000F606A"/>
    <w:rsid w:val="000F62CA"/>
    <w:rsid w:val="000F6E8C"/>
    <w:rsid w:val="000F705B"/>
    <w:rsid w:val="000F70D2"/>
    <w:rsid w:val="000F71D8"/>
    <w:rsid w:val="000F7293"/>
    <w:rsid w:val="000F7571"/>
    <w:rsid w:val="000F78AD"/>
    <w:rsid w:val="000F7ACD"/>
    <w:rsid w:val="000F7CAF"/>
    <w:rsid w:val="0010020F"/>
    <w:rsid w:val="00100365"/>
    <w:rsid w:val="0010064B"/>
    <w:rsid w:val="001006F3"/>
    <w:rsid w:val="00100B66"/>
    <w:rsid w:val="00101320"/>
    <w:rsid w:val="0010142C"/>
    <w:rsid w:val="0010177D"/>
    <w:rsid w:val="00101851"/>
    <w:rsid w:val="00101962"/>
    <w:rsid w:val="00101F05"/>
    <w:rsid w:val="00102130"/>
    <w:rsid w:val="0010217D"/>
    <w:rsid w:val="0010286D"/>
    <w:rsid w:val="00102A54"/>
    <w:rsid w:val="00103A22"/>
    <w:rsid w:val="00103BA1"/>
    <w:rsid w:val="001047F9"/>
    <w:rsid w:val="00104A13"/>
    <w:rsid w:val="00105128"/>
    <w:rsid w:val="0010514D"/>
    <w:rsid w:val="00105478"/>
    <w:rsid w:val="00105646"/>
    <w:rsid w:val="00105E32"/>
    <w:rsid w:val="00106935"/>
    <w:rsid w:val="00106ABF"/>
    <w:rsid w:val="001074BF"/>
    <w:rsid w:val="00107B17"/>
    <w:rsid w:val="00107F8D"/>
    <w:rsid w:val="00107FD1"/>
    <w:rsid w:val="00110927"/>
    <w:rsid w:val="00110C4F"/>
    <w:rsid w:val="001110F1"/>
    <w:rsid w:val="00111824"/>
    <w:rsid w:val="001118B1"/>
    <w:rsid w:val="0011273D"/>
    <w:rsid w:val="00112741"/>
    <w:rsid w:val="0011287F"/>
    <w:rsid w:val="00112B02"/>
    <w:rsid w:val="00113172"/>
    <w:rsid w:val="00113262"/>
    <w:rsid w:val="001134F2"/>
    <w:rsid w:val="00113793"/>
    <w:rsid w:val="00113B2E"/>
    <w:rsid w:val="00113C7C"/>
    <w:rsid w:val="00113DA0"/>
    <w:rsid w:val="00113DCC"/>
    <w:rsid w:val="0011435A"/>
    <w:rsid w:val="001146AB"/>
    <w:rsid w:val="00114A58"/>
    <w:rsid w:val="00114BC3"/>
    <w:rsid w:val="00114D19"/>
    <w:rsid w:val="001155A0"/>
    <w:rsid w:val="00115BC7"/>
    <w:rsid w:val="00115C02"/>
    <w:rsid w:val="001162A0"/>
    <w:rsid w:val="001163F4"/>
    <w:rsid w:val="0011647A"/>
    <w:rsid w:val="0011671F"/>
    <w:rsid w:val="001168E2"/>
    <w:rsid w:val="001168F9"/>
    <w:rsid w:val="00116DC6"/>
    <w:rsid w:val="00117160"/>
    <w:rsid w:val="001174D4"/>
    <w:rsid w:val="0011761B"/>
    <w:rsid w:val="00117CCC"/>
    <w:rsid w:val="001200EE"/>
    <w:rsid w:val="00120114"/>
    <w:rsid w:val="001201D3"/>
    <w:rsid w:val="001202D1"/>
    <w:rsid w:val="00120411"/>
    <w:rsid w:val="00120CBC"/>
    <w:rsid w:val="00121776"/>
    <w:rsid w:val="00121B1C"/>
    <w:rsid w:val="00121CBF"/>
    <w:rsid w:val="00121D27"/>
    <w:rsid w:val="00122389"/>
    <w:rsid w:val="001225B0"/>
    <w:rsid w:val="00122A41"/>
    <w:rsid w:val="00123B2C"/>
    <w:rsid w:val="00123C2A"/>
    <w:rsid w:val="00125876"/>
    <w:rsid w:val="00125C1C"/>
    <w:rsid w:val="00125DC6"/>
    <w:rsid w:val="00126169"/>
    <w:rsid w:val="00126592"/>
    <w:rsid w:val="00126692"/>
    <w:rsid w:val="001266A6"/>
    <w:rsid w:val="00126A37"/>
    <w:rsid w:val="001271C5"/>
    <w:rsid w:val="001271F1"/>
    <w:rsid w:val="0012768B"/>
    <w:rsid w:val="00127702"/>
    <w:rsid w:val="001277FD"/>
    <w:rsid w:val="00127A00"/>
    <w:rsid w:val="00127A14"/>
    <w:rsid w:val="00127AC9"/>
    <w:rsid w:val="0013034A"/>
    <w:rsid w:val="0013048D"/>
    <w:rsid w:val="001304C4"/>
    <w:rsid w:val="0013076E"/>
    <w:rsid w:val="00130A38"/>
    <w:rsid w:val="00130BB9"/>
    <w:rsid w:val="00130C9E"/>
    <w:rsid w:val="0013103B"/>
    <w:rsid w:val="001310F4"/>
    <w:rsid w:val="00131573"/>
    <w:rsid w:val="001318F3"/>
    <w:rsid w:val="00131E45"/>
    <w:rsid w:val="0013265C"/>
    <w:rsid w:val="00132F01"/>
    <w:rsid w:val="00133839"/>
    <w:rsid w:val="0013398D"/>
    <w:rsid w:val="001339A5"/>
    <w:rsid w:val="00133B9B"/>
    <w:rsid w:val="001341F3"/>
    <w:rsid w:val="001345C0"/>
    <w:rsid w:val="00134631"/>
    <w:rsid w:val="001348C3"/>
    <w:rsid w:val="00134F33"/>
    <w:rsid w:val="0013598F"/>
    <w:rsid w:val="00135F30"/>
    <w:rsid w:val="00136A6E"/>
    <w:rsid w:val="00136C3E"/>
    <w:rsid w:val="00136FF1"/>
    <w:rsid w:val="0013720A"/>
    <w:rsid w:val="001373F7"/>
    <w:rsid w:val="00137761"/>
    <w:rsid w:val="00137D38"/>
    <w:rsid w:val="00140755"/>
    <w:rsid w:val="00140C05"/>
    <w:rsid w:val="00141626"/>
    <w:rsid w:val="001416D6"/>
    <w:rsid w:val="00141722"/>
    <w:rsid w:val="00141B66"/>
    <w:rsid w:val="00141E39"/>
    <w:rsid w:val="00141FAA"/>
    <w:rsid w:val="00142449"/>
    <w:rsid w:val="00143C8C"/>
    <w:rsid w:val="00143EB4"/>
    <w:rsid w:val="00144CA9"/>
    <w:rsid w:val="00144E6A"/>
    <w:rsid w:val="00144F9D"/>
    <w:rsid w:val="001453BE"/>
    <w:rsid w:val="0014552E"/>
    <w:rsid w:val="00145724"/>
    <w:rsid w:val="00145B02"/>
    <w:rsid w:val="001467B5"/>
    <w:rsid w:val="00146870"/>
    <w:rsid w:val="001468AC"/>
    <w:rsid w:val="00146BCB"/>
    <w:rsid w:val="00146E56"/>
    <w:rsid w:val="00146F39"/>
    <w:rsid w:val="00147304"/>
    <w:rsid w:val="00147761"/>
    <w:rsid w:val="001477D1"/>
    <w:rsid w:val="00147889"/>
    <w:rsid w:val="0015012F"/>
    <w:rsid w:val="00150BE7"/>
    <w:rsid w:val="00150BF5"/>
    <w:rsid w:val="00151639"/>
    <w:rsid w:val="00151AD0"/>
    <w:rsid w:val="00151D18"/>
    <w:rsid w:val="0015218C"/>
    <w:rsid w:val="001527E8"/>
    <w:rsid w:val="00152D8C"/>
    <w:rsid w:val="00152DE0"/>
    <w:rsid w:val="00152E13"/>
    <w:rsid w:val="0015303C"/>
    <w:rsid w:val="0015369B"/>
    <w:rsid w:val="00153891"/>
    <w:rsid w:val="00153E33"/>
    <w:rsid w:val="00153F09"/>
    <w:rsid w:val="0015428E"/>
    <w:rsid w:val="001542BF"/>
    <w:rsid w:val="00154522"/>
    <w:rsid w:val="001546D2"/>
    <w:rsid w:val="001549E2"/>
    <w:rsid w:val="0015515B"/>
    <w:rsid w:val="00155829"/>
    <w:rsid w:val="00155870"/>
    <w:rsid w:val="00155B4D"/>
    <w:rsid w:val="001564DA"/>
    <w:rsid w:val="001565D2"/>
    <w:rsid w:val="001566CE"/>
    <w:rsid w:val="0015676C"/>
    <w:rsid w:val="00156780"/>
    <w:rsid w:val="001567FA"/>
    <w:rsid w:val="0015699B"/>
    <w:rsid w:val="00156A1E"/>
    <w:rsid w:val="00156B13"/>
    <w:rsid w:val="00156FFF"/>
    <w:rsid w:val="00157552"/>
    <w:rsid w:val="0015777B"/>
    <w:rsid w:val="0015799E"/>
    <w:rsid w:val="00157AC3"/>
    <w:rsid w:val="00157E7F"/>
    <w:rsid w:val="0016076E"/>
    <w:rsid w:val="00160909"/>
    <w:rsid w:val="0016099A"/>
    <w:rsid w:val="00160A39"/>
    <w:rsid w:val="00160CF1"/>
    <w:rsid w:val="00160EDC"/>
    <w:rsid w:val="00160FB4"/>
    <w:rsid w:val="001618E6"/>
    <w:rsid w:val="00161B11"/>
    <w:rsid w:val="00161BAB"/>
    <w:rsid w:val="00161D9B"/>
    <w:rsid w:val="001625D0"/>
    <w:rsid w:val="00162753"/>
    <w:rsid w:val="00162D8F"/>
    <w:rsid w:val="0016336A"/>
    <w:rsid w:val="0016391C"/>
    <w:rsid w:val="001639AE"/>
    <w:rsid w:val="00163ACB"/>
    <w:rsid w:val="00164114"/>
    <w:rsid w:val="001644E6"/>
    <w:rsid w:val="001646C2"/>
    <w:rsid w:val="001647AE"/>
    <w:rsid w:val="00164BA2"/>
    <w:rsid w:val="00164F05"/>
    <w:rsid w:val="00164F60"/>
    <w:rsid w:val="001652D4"/>
    <w:rsid w:val="001652DE"/>
    <w:rsid w:val="00165486"/>
    <w:rsid w:val="00166417"/>
    <w:rsid w:val="00166688"/>
    <w:rsid w:val="00166778"/>
    <w:rsid w:val="00166D0E"/>
    <w:rsid w:val="001674A7"/>
    <w:rsid w:val="00167C34"/>
    <w:rsid w:val="001702A0"/>
    <w:rsid w:val="00170303"/>
    <w:rsid w:val="00170315"/>
    <w:rsid w:val="00170350"/>
    <w:rsid w:val="00170B44"/>
    <w:rsid w:val="001717F8"/>
    <w:rsid w:val="00171F08"/>
    <w:rsid w:val="0017227F"/>
    <w:rsid w:val="00173126"/>
    <w:rsid w:val="00173523"/>
    <w:rsid w:val="001741BC"/>
    <w:rsid w:val="00174571"/>
    <w:rsid w:val="00174D75"/>
    <w:rsid w:val="001750A1"/>
    <w:rsid w:val="00175736"/>
    <w:rsid w:val="00175781"/>
    <w:rsid w:val="00175935"/>
    <w:rsid w:val="00175ACB"/>
    <w:rsid w:val="0017652E"/>
    <w:rsid w:val="00176857"/>
    <w:rsid w:val="00176874"/>
    <w:rsid w:val="00176F86"/>
    <w:rsid w:val="001773F3"/>
    <w:rsid w:val="0017760B"/>
    <w:rsid w:val="0017777B"/>
    <w:rsid w:val="001779C3"/>
    <w:rsid w:val="00180068"/>
    <w:rsid w:val="00180A58"/>
    <w:rsid w:val="00180AC9"/>
    <w:rsid w:val="00181177"/>
    <w:rsid w:val="00181180"/>
    <w:rsid w:val="00181631"/>
    <w:rsid w:val="00181F42"/>
    <w:rsid w:val="001820B3"/>
    <w:rsid w:val="0018233D"/>
    <w:rsid w:val="001830E8"/>
    <w:rsid w:val="0018349F"/>
    <w:rsid w:val="0018393A"/>
    <w:rsid w:val="00183B35"/>
    <w:rsid w:val="001841B6"/>
    <w:rsid w:val="00184578"/>
    <w:rsid w:val="00184E0F"/>
    <w:rsid w:val="0018558A"/>
    <w:rsid w:val="001858D0"/>
    <w:rsid w:val="00185C35"/>
    <w:rsid w:val="00185EF7"/>
    <w:rsid w:val="00186031"/>
    <w:rsid w:val="0018618B"/>
    <w:rsid w:val="001867C5"/>
    <w:rsid w:val="00187153"/>
    <w:rsid w:val="00187452"/>
    <w:rsid w:val="00187841"/>
    <w:rsid w:val="00187AEE"/>
    <w:rsid w:val="00187DD9"/>
    <w:rsid w:val="00187E7C"/>
    <w:rsid w:val="0019013C"/>
    <w:rsid w:val="001908CF"/>
    <w:rsid w:val="00191C1C"/>
    <w:rsid w:val="0019201C"/>
    <w:rsid w:val="00192C9A"/>
    <w:rsid w:val="00192D00"/>
    <w:rsid w:val="00193029"/>
    <w:rsid w:val="001930A3"/>
    <w:rsid w:val="0019328B"/>
    <w:rsid w:val="001937DD"/>
    <w:rsid w:val="0019464F"/>
    <w:rsid w:val="001947F5"/>
    <w:rsid w:val="00194A9A"/>
    <w:rsid w:val="00194AD5"/>
    <w:rsid w:val="00194E0D"/>
    <w:rsid w:val="0019607F"/>
    <w:rsid w:val="001962DB"/>
    <w:rsid w:val="0019684D"/>
    <w:rsid w:val="00196B85"/>
    <w:rsid w:val="00196C10"/>
    <w:rsid w:val="0019704A"/>
    <w:rsid w:val="00197816"/>
    <w:rsid w:val="00197CC9"/>
    <w:rsid w:val="00197FB5"/>
    <w:rsid w:val="00197FFB"/>
    <w:rsid w:val="001A119C"/>
    <w:rsid w:val="001A11C1"/>
    <w:rsid w:val="001A13F6"/>
    <w:rsid w:val="001A1DB6"/>
    <w:rsid w:val="001A1E2F"/>
    <w:rsid w:val="001A1E7C"/>
    <w:rsid w:val="001A2312"/>
    <w:rsid w:val="001A2364"/>
    <w:rsid w:val="001A2443"/>
    <w:rsid w:val="001A2D16"/>
    <w:rsid w:val="001A34D7"/>
    <w:rsid w:val="001A3849"/>
    <w:rsid w:val="001A3955"/>
    <w:rsid w:val="001A3E67"/>
    <w:rsid w:val="001A42FB"/>
    <w:rsid w:val="001A43BE"/>
    <w:rsid w:val="001A4F38"/>
    <w:rsid w:val="001A4F3B"/>
    <w:rsid w:val="001A549C"/>
    <w:rsid w:val="001A58D5"/>
    <w:rsid w:val="001A5B9B"/>
    <w:rsid w:val="001A5C97"/>
    <w:rsid w:val="001A61B8"/>
    <w:rsid w:val="001A67A6"/>
    <w:rsid w:val="001A69A5"/>
    <w:rsid w:val="001A6F6D"/>
    <w:rsid w:val="001A704A"/>
    <w:rsid w:val="001A767B"/>
    <w:rsid w:val="001A7987"/>
    <w:rsid w:val="001A7AE2"/>
    <w:rsid w:val="001A7EE2"/>
    <w:rsid w:val="001B024E"/>
    <w:rsid w:val="001B02BD"/>
    <w:rsid w:val="001B056E"/>
    <w:rsid w:val="001B0B5C"/>
    <w:rsid w:val="001B1B4F"/>
    <w:rsid w:val="001B1C40"/>
    <w:rsid w:val="001B1E0C"/>
    <w:rsid w:val="001B1EA7"/>
    <w:rsid w:val="001B2434"/>
    <w:rsid w:val="001B2769"/>
    <w:rsid w:val="001B2789"/>
    <w:rsid w:val="001B2B5C"/>
    <w:rsid w:val="001B30AC"/>
    <w:rsid w:val="001B30D1"/>
    <w:rsid w:val="001B34C1"/>
    <w:rsid w:val="001B3662"/>
    <w:rsid w:val="001B3E9C"/>
    <w:rsid w:val="001B3FC4"/>
    <w:rsid w:val="001B4AFA"/>
    <w:rsid w:val="001B4B8B"/>
    <w:rsid w:val="001B4C41"/>
    <w:rsid w:val="001B4F1E"/>
    <w:rsid w:val="001B4FB5"/>
    <w:rsid w:val="001B56D4"/>
    <w:rsid w:val="001B5944"/>
    <w:rsid w:val="001B5BB9"/>
    <w:rsid w:val="001B5DB5"/>
    <w:rsid w:val="001B5DE8"/>
    <w:rsid w:val="001B5EE9"/>
    <w:rsid w:val="001B6484"/>
    <w:rsid w:val="001B64FC"/>
    <w:rsid w:val="001B6B05"/>
    <w:rsid w:val="001B6C5C"/>
    <w:rsid w:val="001B70CB"/>
    <w:rsid w:val="001B7122"/>
    <w:rsid w:val="001B71A1"/>
    <w:rsid w:val="001B72C1"/>
    <w:rsid w:val="001B750C"/>
    <w:rsid w:val="001B76A1"/>
    <w:rsid w:val="001B790E"/>
    <w:rsid w:val="001B7A7D"/>
    <w:rsid w:val="001C00AF"/>
    <w:rsid w:val="001C00E4"/>
    <w:rsid w:val="001C010B"/>
    <w:rsid w:val="001C06CF"/>
    <w:rsid w:val="001C08FC"/>
    <w:rsid w:val="001C172E"/>
    <w:rsid w:val="001C1980"/>
    <w:rsid w:val="001C1DC5"/>
    <w:rsid w:val="001C2088"/>
    <w:rsid w:val="001C21A9"/>
    <w:rsid w:val="001C2880"/>
    <w:rsid w:val="001C28F3"/>
    <w:rsid w:val="001C2AFE"/>
    <w:rsid w:val="001C2DAB"/>
    <w:rsid w:val="001C305F"/>
    <w:rsid w:val="001C39E1"/>
    <w:rsid w:val="001C4318"/>
    <w:rsid w:val="001C452F"/>
    <w:rsid w:val="001C4ABC"/>
    <w:rsid w:val="001C51CC"/>
    <w:rsid w:val="001C52EE"/>
    <w:rsid w:val="001C5CEE"/>
    <w:rsid w:val="001C5FEA"/>
    <w:rsid w:val="001C605F"/>
    <w:rsid w:val="001C60D5"/>
    <w:rsid w:val="001C6895"/>
    <w:rsid w:val="001C7A0A"/>
    <w:rsid w:val="001D0514"/>
    <w:rsid w:val="001D0B97"/>
    <w:rsid w:val="001D0D99"/>
    <w:rsid w:val="001D12A1"/>
    <w:rsid w:val="001D185E"/>
    <w:rsid w:val="001D1A8A"/>
    <w:rsid w:val="001D1F57"/>
    <w:rsid w:val="001D2391"/>
    <w:rsid w:val="001D2445"/>
    <w:rsid w:val="001D250A"/>
    <w:rsid w:val="001D2756"/>
    <w:rsid w:val="001D2BD9"/>
    <w:rsid w:val="001D30D9"/>
    <w:rsid w:val="001D3536"/>
    <w:rsid w:val="001D35B7"/>
    <w:rsid w:val="001D3AAD"/>
    <w:rsid w:val="001D3CBB"/>
    <w:rsid w:val="001D3CD6"/>
    <w:rsid w:val="001D42A5"/>
    <w:rsid w:val="001D461D"/>
    <w:rsid w:val="001D48FE"/>
    <w:rsid w:val="001D5B6C"/>
    <w:rsid w:val="001D6134"/>
    <w:rsid w:val="001D6710"/>
    <w:rsid w:val="001D673C"/>
    <w:rsid w:val="001D69E8"/>
    <w:rsid w:val="001D779C"/>
    <w:rsid w:val="001E0E8D"/>
    <w:rsid w:val="001E1074"/>
    <w:rsid w:val="001E12F1"/>
    <w:rsid w:val="001E155A"/>
    <w:rsid w:val="001E2127"/>
    <w:rsid w:val="001E22EE"/>
    <w:rsid w:val="001E285B"/>
    <w:rsid w:val="001E295E"/>
    <w:rsid w:val="001E2EDD"/>
    <w:rsid w:val="001E3123"/>
    <w:rsid w:val="001E3371"/>
    <w:rsid w:val="001E3955"/>
    <w:rsid w:val="001E3B32"/>
    <w:rsid w:val="001E3EC0"/>
    <w:rsid w:val="001E4C5A"/>
    <w:rsid w:val="001E4C83"/>
    <w:rsid w:val="001E4E39"/>
    <w:rsid w:val="001E5285"/>
    <w:rsid w:val="001E5393"/>
    <w:rsid w:val="001E55AA"/>
    <w:rsid w:val="001E5A5F"/>
    <w:rsid w:val="001E6DB6"/>
    <w:rsid w:val="001E76AB"/>
    <w:rsid w:val="001E7758"/>
    <w:rsid w:val="001E776E"/>
    <w:rsid w:val="001E794A"/>
    <w:rsid w:val="001E7AA8"/>
    <w:rsid w:val="001F0822"/>
    <w:rsid w:val="001F12F8"/>
    <w:rsid w:val="001F189B"/>
    <w:rsid w:val="001F1C9D"/>
    <w:rsid w:val="001F1F9F"/>
    <w:rsid w:val="001F2019"/>
    <w:rsid w:val="001F2153"/>
    <w:rsid w:val="001F249D"/>
    <w:rsid w:val="001F267F"/>
    <w:rsid w:val="001F2F0F"/>
    <w:rsid w:val="001F2F67"/>
    <w:rsid w:val="001F31CA"/>
    <w:rsid w:val="001F323B"/>
    <w:rsid w:val="001F34BA"/>
    <w:rsid w:val="001F355C"/>
    <w:rsid w:val="001F363D"/>
    <w:rsid w:val="001F3864"/>
    <w:rsid w:val="001F3868"/>
    <w:rsid w:val="001F3F8E"/>
    <w:rsid w:val="001F41A8"/>
    <w:rsid w:val="001F4347"/>
    <w:rsid w:val="001F438A"/>
    <w:rsid w:val="001F49BE"/>
    <w:rsid w:val="001F4B4B"/>
    <w:rsid w:val="001F4FA1"/>
    <w:rsid w:val="001F596C"/>
    <w:rsid w:val="001F5DEF"/>
    <w:rsid w:val="001F6001"/>
    <w:rsid w:val="001F61F0"/>
    <w:rsid w:val="001F69A7"/>
    <w:rsid w:val="001F6CAA"/>
    <w:rsid w:val="001F7753"/>
    <w:rsid w:val="001F7A3C"/>
    <w:rsid w:val="001F7CEB"/>
    <w:rsid w:val="002002A8"/>
    <w:rsid w:val="002003AD"/>
    <w:rsid w:val="00200F9F"/>
    <w:rsid w:val="0020105D"/>
    <w:rsid w:val="00201634"/>
    <w:rsid w:val="00201923"/>
    <w:rsid w:val="002019BC"/>
    <w:rsid w:val="00202342"/>
    <w:rsid w:val="0020248F"/>
    <w:rsid w:val="0020298E"/>
    <w:rsid w:val="00202B59"/>
    <w:rsid w:val="00203385"/>
    <w:rsid w:val="00203904"/>
    <w:rsid w:val="0020391A"/>
    <w:rsid w:val="0020397E"/>
    <w:rsid w:val="00203AE6"/>
    <w:rsid w:val="00203B51"/>
    <w:rsid w:val="00204673"/>
    <w:rsid w:val="00204711"/>
    <w:rsid w:val="00204908"/>
    <w:rsid w:val="00204C4D"/>
    <w:rsid w:val="00204E4C"/>
    <w:rsid w:val="00204EC5"/>
    <w:rsid w:val="00204F9E"/>
    <w:rsid w:val="00205329"/>
    <w:rsid w:val="0020549B"/>
    <w:rsid w:val="002055E0"/>
    <w:rsid w:val="002055EC"/>
    <w:rsid w:val="0020562C"/>
    <w:rsid w:val="00205B43"/>
    <w:rsid w:val="00205DF9"/>
    <w:rsid w:val="00206493"/>
    <w:rsid w:val="0020655D"/>
    <w:rsid w:val="002065BE"/>
    <w:rsid w:val="00206F85"/>
    <w:rsid w:val="00206FF5"/>
    <w:rsid w:val="00207AB9"/>
    <w:rsid w:val="00207B17"/>
    <w:rsid w:val="002109C9"/>
    <w:rsid w:val="00210EBB"/>
    <w:rsid w:val="0021102A"/>
    <w:rsid w:val="00211376"/>
    <w:rsid w:val="00211521"/>
    <w:rsid w:val="002116E5"/>
    <w:rsid w:val="00211B94"/>
    <w:rsid w:val="00211D99"/>
    <w:rsid w:val="00211E2D"/>
    <w:rsid w:val="00212242"/>
    <w:rsid w:val="002123D5"/>
    <w:rsid w:val="002124C4"/>
    <w:rsid w:val="0021321E"/>
    <w:rsid w:val="00213301"/>
    <w:rsid w:val="0021334D"/>
    <w:rsid w:val="002136C2"/>
    <w:rsid w:val="0021378E"/>
    <w:rsid w:val="0021379C"/>
    <w:rsid w:val="00213819"/>
    <w:rsid w:val="00213912"/>
    <w:rsid w:val="00213A9B"/>
    <w:rsid w:val="00213D1A"/>
    <w:rsid w:val="00213EE3"/>
    <w:rsid w:val="0021402B"/>
    <w:rsid w:val="002143B2"/>
    <w:rsid w:val="00214C13"/>
    <w:rsid w:val="00214D1D"/>
    <w:rsid w:val="00214D81"/>
    <w:rsid w:val="002150E4"/>
    <w:rsid w:val="002156BC"/>
    <w:rsid w:val="00215A18"/>
    <w:rsid w:val="00215AE1"/>
    <w:rsid w:val="00215C87"/>
    <w:rsid w:val="002161D0"/>
    <w:rsid w:val="0021730E"/>
    <w:rsid w:val="0021773E"/>
    <w:rsid w:val="00217994"/>
    <w:rsid w:val="00217EFB"/>
    <w:rsid w:val="00220089"/>
    <w:rsid w:val="0022033E"/>
    <w:rsid w:val="0022048E"/>
    <w:rsid w:val="0022048F"/>
    <w:rsid w:val="00220494"/>
    <w:rsid w:val="002207AF"/>
    <w:rsid w:val="00220AFA"/>
    <w:rsid w:val="002211A9"/>
    <w:rsid w:val="002215FD"/>
    <w:rsid w:val="00221AFA"/>
    <w:rsid w:val="002221D0"/>
    <w:rsid w:val="002228C2"/>
    <w:rsid w:val="002228F9"/>
    <w:rsid w:val="00222952"/>
    <w:rsid w:val="00222B2B"/>
    <w:rsid w:val="0022316F"/>
    <w:rsid w:val="00223A71"/>
    <w:rsid w:val="00223BE8"/>
    <w:rsid w:val="002241A7"/>
    <w:rsid w:val="002241B9"/>
    <w:rsid w:val="0022422A"/>
    <w:rsid w:val="0022438C"/>
    <w:rsid w:val="00224573"/>
    <w:rsid w:val="00224935"/>
    <w:rsid w:val="0022499C"/>
    <w:rsid w:val="002249D5"/>
    <w:rsid w:val="0022588F"/>
    <w:rsid w:val="002259C3"/>
    <w:rsid w:val="00225D77"/>
    <w:rsid w:val="00226040"/>
    <w:rsid w:val="002261BE"/>
    <w:rsid w:val="00226228"/>
    <w:rsid w:val="0022628E"/>
    <w:rsid w:val="002263A3"/>
    <w:rsid w:val="002264CE"/>
    <w:rsid w:val="0022659A"/>
    <w:rsid w:val="00226777"/>
    <w:rsid w:val="00226A4E"/>
    <w:rsid w:val="00226BC4"/>
    <w:rsid w:val="00226E0B"/>
    <w:rsid w:val="0022700E"/>
    <w:rsid w:val="00227280"/>
    <w:rsid w:val="0022751C"/>
    <w:rsid w:val="002276B1"/>
    <w:rsid w:val="00230746"/>
    <w:rsid w:val="00230773"/>
    <w:rsid w:val="00230840"/>
    <w:rsid w:val="00230A01"/>
    <w:rsid w:val="00230AB0"/>
    <w:rsid w:val="0023127A"/>
    <w:rsid w:val="002312A0"/>
    <w:rsid w:val="00231C09"/>
    <w:rsid w:val="00231C44"/>
    <w:rsid w:val="00231CEE"/>
    <w:rsid w:val="00231ED8"/>
    <w:rsid w:val="00231FEE"/>
    <w:rsid w:val="00232017"/>
    <w:rsid w:val="002321F4"/>
    <w:rsid w:val="002321FA"/>
    <w:rsid w:val="002325C2"/>
    <w:rsid w:val="00232A07"/>
    <w:rsid w:val="00232C4F"/>
    <w:rsid w:val="0023303A"/>
    <w:rsid w:val="002336A5"/>
    <w:rsid w:val="002338BC"/>
    <w:rsid w:val="00233CD6"/>
    <w:rsid w:val="00233E29"/>
    <w:rsid w:val="0023411D"/>
    <w:rsid w:val="002346DF"/>
    <w:rsid w:val="00234DF0"/>
    <w:rsid w:val="00235267"/>
    <w:rsid w:val="002352B3"/>
    <w:rsid w:val="002355ED"/>
    <w:rsid w:val="002356AC"/>
    <w:rsid w:val="002357FE"/>
    <w:rsid w:val="00235AA0"/>
    <w:rsid w:val="00236684"/>
    <w:rsid w:val="002367C9"/>
    <w:rsid w:val="00236B91"/>
    <w:rsid w:val="002370DD"/>
    <w:rsid w:val="00237230"/>
    <w:rsid w:val="00237655"/>
    <w:rsid w:val="00237B4E"/>
    <w:rsid w:val="00237E50"/>
    <w:rsid w:val="00240302"/>
    <w:rsid w:val="00240364"/>
    <w:rsid w:val="00240548"/>
    <w:rsid w:val="0024092A"/>
    <w:rsid w:val="0024099A"/>
    <w:rsid w:val="00240A28"/>
    <w:rsid w:val="00240EC6"/>
    <w:rsid w:val="0024154F"/>
    <w:rsid w:val="002420BC"/>
    <w:rsid w:val="00242295"/>
    <w:rsid w:val="002424A6"/>
    <w:rsid w:val="002429CB"/>
    <w:rsid w:val="00242B62"/>
    <w:rsid w:val="00242BBB"/>
    <w:rsid w:val="00242D4A"/>
    <w:rsid w:val="00243239"/>
    <w:rsid w:val="002434F0"/>
    <w:rsid w:val="002439C7"/>
    <w:rsid w:val="00244D61"/>
    <w:rsid w:val="00245251"/>
    <w:rsid w:val="002452F1"/>
    <w:rsid w:val="0024663B"/>
    <w:rsid w:val="002467BF"/>
    <w:rsid w:val="00246A35"/>
    <w:rsid w:val="00246DD9"/>
    <w:rsid w:val="002474CD"/>
    <w:rsid w:val="0024766B"/>
    <w:rsid w:val="002476E3"/>
    <w:rsid w:val="00247D89"/>
    <w:rsid w:val="00247E2E"/>
    <w:rsid w:val="00250BAB"/>
    <w:rsid w:val="00251464"/>
    <w:rsid w:val="00251551"/>
    <w:rsid w:val="00251866"/>
    <w:rsid w:val="002519A7"/>
    <w:rsid w:val="00251B04"/>
    <w:rsid w:val="00251E16"/>
    <w:rsid w:val="002522D6"/>
    <w:rsid w:val="00252584"/>
    <w:rsid w:val="002529C3"/>
    <w:rsid w:val="00252B5B"/>
    <w:rsid w:val="00252E1D"/>
    <w:rsid w:val="00253604"/>
    <w:rsid w:val="002536E8"/>
    <w:rsid w:val="00253B8A"/>
    <w:rsid w:val="002543B6"/>
    <w:rsid w:val="00254952"/>
    <w:rsid w:val="00254AF0"/>
    <w:rsid w:val="00254AFE"/>
    <w:rsid w:val="00254E4F"/>
    <w:rsid w:val="00254F90"/>
    <w:rsid w:val="0025568A"/>
    <w:rsid w:val="002557D5"/>
    <w:rsid w:val="002558E3"/>
    <w:rsid w:val="002558FC"/>
    <w:rsid w:val="002565A5"/>
    <w:rsid w:val="002565A9"/>
    <w:rsid w:val="00256778"/>
    <w:rsid w:val="002578C6"/>
    <w:rsid w:val="00257B91"/>
    <w:rsid w:val="002600E5"/>
    <w:rsid w:val="002601CE"/>
    <w:rsid w:val="0026020D"/>
    <w:rsid w:val="002609D3"/>
    <w:rsid w:val="00261321"/>
    <w:rsid w:val="00261566"/>
    <w:rsid w:val="0026190C"/>
    <w:rsid w:val="00261B7C"/>
    <w:rsid w:val="00261C3F"/>
    <w:rsid w:val="00262FBA"/>
    <w:rsid w:val="002634DB"/>
    <w:rsid w:val="00263605"/>
    <w:rsid w:val="002637B0"/>
    <w:rsid w:val="00263E29"/>
    <w:rsid w:val="00263E73"/>
    <w:rsid w:val="00264102"/>
    <w:rsid w:val="002644FF"/>
    <w:rsid w:val="00264528"/>
    <w:rsid w:val="0026475C"/>
    <w:rsid w:val="00264A7A"/>
    <w:rsid w:val="00264B71"/>
    <w:rsid w:val="00264DD5"/>
    <w:rsid w:val="0026529A"/>
    <w:rsid w:val="00266170"/>
    <w:rsid w:val="00266817"/>
    <w:rsid w:val="002670B0"/>
    <w:rsid w:val="00267964"/>
    <w:rsid w:val="00267AA0"/>
    <w:rsid w:val="00267ACE"/>
    <w:rsid w:val="00270167"/>
    <w:rsid w:val="002705ED"/>
    <w:rsid w:val="0027313D"/>
    <w:rsid w:val="0027332E"/>
    <w:rsid w:val="00273B9D"/>
    <w:rsid w:val="00274129"/>
    <w:rsid w:val="0027450B"/>
    <w:rsid w:val="00274610"/>
    <w:rsid w:val="00274676"/>
    <w:rsid w:val="00274792"/>
    <w:rsid w:val="00274C63"/>
    <w:rsid w:val="00275369"/>
    <w:rsid w:val="00275379"/>
    <w:rsid w:val="00275488"/>
    <w:rsid w:val="00275A84"/>
    <w:rsid w:val="00275F83"/>
    <w:rsid w:val="00275FC9"/>
    <w:rsid w:val="002762D2"/>
    <w:rsid w:val="00276571"/>
    <w:rsid w:val="00276FC3"/>
    <w:rsid w:val="0027709A"/>
    <w:rsid w:val="0027758E"/>
    <w:rsid w:val="002777FB"/>
    <w:rsid w:val="00277DA0"/>
    <w:rsid w:val="00280019"/>
    <w:rsid w:val="0028069F"/>
    <w:rsid w:val="0028078D"/>
    <w:rsid w:val="00280D97"/>
    <w:rsid w:val="00280DF2"/>
    <w:rsid w:val="002815F1"/>
    <w:rsid w:val="00281C9D"/>
    <w:rsid w:val="00281D9F"/>
    <w:rsid w:val="00281E29"/>
    <w:rsid w:val="00282482"/>
    <w:rsid w:val="002828FC"/>
    <w:rsid w:val="00282948"/>
    <w:rsid w:val="00282E70"/>
    <w:rsid w:val="00282F03"/>
    <w:rsid w:val="00283787"/>
    <w:rsid w:val="00283887"/>
    <w:rsid w:val="00283929"/>
    <w:rsid w:val="002842C0"/>
    <w:rsid w:val="002845E9"/>
    <w:rsid w:val="00284693"/>
    <w:rsid w:val="002852DB"/>
    <w:rsid w:val="002855E7"/>
    <w:rsid w:val="002855E9"/>
    <w:rsid w:val="002858A2"/>
    <w:rsid w:val="002858CE"/>
    <w:rsid w:val="0028593B"/>
    <w:rsid w:val="00285EE4"/>
    <w:rsid w:val="00285F3F"/>
    <w:rsid w:val="002861D2"/>
    <w:rsid w:val="0028654C"/>
    <w:rsid w:val="00287512"/>
    <w:rsid w:val="0028772A"/>
    <w:rsid w:val="002878AA"/>
    <w:rsid w:val="00287B64"/>
    <w:rsid w:val="00287C4E"/>
    <w:rsid w:val="00287F69"/>
    <w:rsid w:val="00290088"/>
    <w:rsid w:val="002900FC"/>
    <w:rsid w:val="002902F9"/>
    <w:rsid w:val="0029057A"/>
    <w:rsid w:val="002909A2"/>
    <w:rsid w:val="00290D7E"/>
    <w:rsid w:val="00290FA6"/>
    <w:rsid w:val="00291037"/>
    <w:rsid w:val="002912B5"/>
    <w:rsid w:val="002912C1"/>
    <w:rsid w:val="002917EE"/>
    <w:rsid w:val="00291BA5"/>
    <w:rsid w:val="00291D1D"/>
    <w:rsid w:val="0029295A"/>
    <w:rsid w:val="00292F8D"/>
    <w:rsid w:val="002930F9"/>
    <w:rsid w:val="002935EE"/>
    <w:rsid w:val="00293B9A"/>
    <w:rsid w:val="00293CF1"/>
    <w:rsid w:val="00294284"/>
    <w:rsid w:val="00294530"/>
    <w:rsid w:val="00294847"/>
    <w:rsid w:val="00294C1D"/>
    <w:rsid w:val="00294CCC"/>
    <w:rsid w:val="00294F0E"/>
    <w:rsid w:val="0029553A"/>
    <w:rsid w:val="0029555D"/>
    <w:rsid w:val="002957E2"/>
    <w:rsid w:val="00295C08"/>
    <w:rsid w:val="00295CE5"/>
    <w:rsid w:val="00295E78"/>
    <w:rsid w:val="002963D9"/>
    <w:rsid w:val="002965EB"/>
    <w:rsid w:val="002971EF"/>
    <w:rsid w:val="00297771"/>
    <w:rsid w:val="00297D58"/>
    <w:rsid w:val="00297FC3"/>
    <w:rsid w:val="002A0570"/>
    <w:rsid w:val="002A0C8F"/>
    <w:rsid w:val="002A0D9A"/>
    <w:rsid w:val="002A11C7"/>
    <w:rsid w:val="002A1953"/>
    <w:rsid w:val="002A1D53"/>
    <w:rsid w:val="002A2254"/>
    <w:rsid w:val="002A26FC"/>
    <w:rsid w:val="002A288C"/>
    <w:rsid w:val="002A2B62"/>
    <w:rsid w:val="002A34D9"/>
    <w:rsid w:val="002A3A7D"/>
    <w:rsid w:val="002A3FDE"/>
    <w:rsid w:val="002A41D4"/>
    <w:rsid w:val="002A45B6"/>
    <w:rsid w:val="002A4A18"/>
    <w:rsid w:val="002A4AB3"/>
    <w:rsid w:val="002A4C90"/>
    <w:rsid w:val="002A5112"/>
    <w:rsid w:val="002A5CE9"/>
    <w:rsid w:val="002A5E8D"/>
    <w:rsid w:val="002A6BB6"/>
    <w:rsid w:val="002A7216"/>
    <w:rsid w:val="002A7343"/>
    <w:rsid w:val="002A7458"/>
    <w:rsid w:val="002A7B85"/>
    <w:rsid w:val="002B0AC8"/>
    <w:rsid w:val="002B0DBF"/>
    <w:rsid w:val="002B0DC3"/>
    <w:rsid w:val="002B0FA1"/>
    <w:rsid w:val="002B1166"/>
    <w:rsid w:val="002B2006"/>
    <w:rsid w:val="002B21D5"/>
    <w:rsid w:val="002B26FC"/>
    <w:rsid w:val="002B280D"/>
    <w:rsid w:val="002B29C5"/>
    <w:rsid w:val="002B2A15"/>
    <w:rsid w:val="002B2E21"/>
    <w:rsid w:val="002B2EFD"/>
    <w:rsid w:val="002B307D"/>
    <w:rsid w:val="002B32FF"/>
    <w:rsid w:val="002B3574"/>
    <w:rsid w:val="002B3976"/>
    <w:rsid w:val="002B3A17"/>
    <w:rsid w:val="002B3A78"/>
    <w:rsid w:val="002B3B46"/>
    <w:rsid w:val="002B3CB1"/>
    <w:rsid w:val="002B4085"/>
    <w:rsid w:val="002B4091"/>
    <w:rsid w:val="002B4607"/>
    <w:rsid w:val="002B4AA6"/>
    <w:rsid w:val="002B5036"/>
    <w:rsid w:val="002B5526"/>
    <w:rsid w:val="002B574B"/>
    <w:rsid w:val="002B5ABA"/>
    <w:rsid w:val="002B5FC8"/>
    <w:rsid w:val="002B61F2"/>
    <w:rsid w:val="002B66BB"/>
    <w:rsid w:val="002B69A6"/>
    <w:rsid w:val="002B6A36"/>
    <w:rsid w:val="002B70DC"/>
    <w:rsid w:val="002B75C5"/>
    <w:rsid w:val="002B7F5D"/>
    <w:rsid w:val="002C0918"/>
    <w:rsid w:val="002C0956"/>
    <w:rsid w:val="002C0A4A"/>
    <w:rsid w:val="002C0A83"/>
    <w:rsid w:val="002C112C"/>
    <w:rsid w:val="002C11C2"/>
    <w:rsid w:val="002C1368"/>
    <w:rsid w:val="002C13FE"/>
    <w:rsid w:val="002C1589"/>
    <w:rsid w:val="002C186B"/>
    <w:rsid w:val="002C1DD3"/>
    <w:rsid w:val="002C2420"/>
    <w:rsid w:val="002C2436"/>
    <w:rsid w:val="002C29B6"/>
    <w:rsid w:val="002C2BDA"/>
    <w:rsid w:val="002C2C7D"/>
    <w:rsid w:val="002C3562"/>
    <w:rsid w:val="002C39F0"/>
    <w:rsid w:val="002C3E0B"/>
    <w:rsid w:val="002C42B5"/>
    <w:rsid w:val="002C46D4"/>
    <w:rsid w:val="002C4B58"/>
    <w:rsid w:val="002C4B74"/>
    <w:rsid w:val="002C4BB2"/>
    <w:rsid w:val="002C4D0E"/>
    <w:rsid w:val="002C4F6F"/>
    <w:rsid w:val="002C577A"/>
    <w:rsid w:val="002C5965"/>
    <w:rsid w:val="002C5BF7"/>
    <w:rsid w:val="002C5FAD"/>
    <w:rsid w:val="002C61C3"/>
    <w:rsid w:val="002C62EA"/>
    <w:rsid w:val="002C72E1"/>
    <w:rsid w:val="002C7373"/>
    <w:rsid w:val="002C7D31"/>
    <w:rsid w:val="002D0048"/>
    <w:rsid w:val="002D0A4A"/>
    <w:rsid w:val="002D0A7C"/>
    <w:rsid w:val="002D0B03"/>
    <w:rsid w:val="002D0C1D"/>
    <w:rsid w:val="002D0DC6"/>
    <w:rsid w:val="002D1003"/>
    <w:rsid w:val="002D14CB"/>
    <w:rsid w:val="002D1B83"/>
    <w:rsid w:val="002D23B0"/>
    <w:rsid w:val="002D2CD5"/>
    <w:rsid w:val="002D2D1E"/>
    <w:rsid w:val="002D3BA7"/>
    <w:rsid w:val="002D3BF3"/>
    <w:rsid w:val="002D3E26"/>
    <w:rsid w:val="002D542A"/>
    <w:rsid w:val="002D5B00"/>
    <w:rsid w:val="002D62E7"/>
    <w:rsid w:val="002D68C9"/>
    <w:rsid w:val="002D6938"/>
    <w:rsid w:val="002D6942"/>
    <w:rsid w:val="002D6A42"/>
    <w:rsid w:val="002D6EEC"/>
    <w:rsid w:val="002D7644"/>
    <w:rsid w:val="002D792E"/>
    <w:rsid w:val="002D7F53"/>
    <w:rsid w:val="002E00B9"/>
    <w:rsid w:val="002E0105"/>
    <w:rsid w:val="002E0A54"/>
    <w:rsid w:val="002E0EA2"/>
    <w:rsid w:val="002E14E6"/>
    <w:rsid w:val="002E1560"/>
    <w:rsid w:val="002E20E0"/>
    <w:rsid w:val="002E2117"/>
    <w:rsid w:val="002E2166"/>
    <w:rsid w:val="002E25CB"/>
    <w:rsid w:val="002E2904"/>
    <w:rsid w:val="002E2B81"/>
    <w:rsid w:val="002E2DF4"/>
    <w:rsid w:val="002E2FAA"/>
    <w:rsid w:val="002E3931"/>
    <w:rsid w:val="002E3BD7"/>
    <w:rsid w:val="002E3E70"/>
    <w:rsid w:val="002E4072"/>
    <w:rsid w:val="002E45B1"/>
    <w:rsid w:val="002E49C7"/>
    <w:rsid w:val="002E5534"/>
    <w:rsid w:val="002E56E7"/>
    <w:rsid w:val="002E5CA3"/>
    <w:rsid w:val="002E5E65"/>
    <w:rsid w:val="002E6C7A"/>
    <w:rsid w:val="002E71BE"/>
    <w:rsid w:val="002E7895"/>
    <w:rsid w:val="002E7F60"/>
    <w:rsid w:val="002F0271"/>
    <w:rsid w:val="002F0574"/>
    <w:rsid w:val="002F0717"/>
    <w:rsid w:val="002F08D2"/>
    <w:rsid w:val="002F11F7"/>
    <w:rsid w:val="002F1677"/>
    <w:rsid w:val="002F1F1C"/>
    <w:rsid w:val="002F1FF6"/>
    <w:rsid w:val="002F2292"/>
    <w:rsid w:val="002F2FDB"/>
    <w:rsid w:val="002F3702"/>
    <w:rsid w:val="002F370F"/>
    <w:rsid w:val="002F3990"/>
    <w:rsid w:val="002F3B4D"/>
    <w:rsid w:val="002F3BC2"/>
    <w:rsid w:val="002F3CDE"/>
    <w:rsid w:val="002F3CEC"/>
    <w:rsid w:val="002F3DC7"/>
    <w:rsid w:val="002F46B2"/>
    <w:rsid w:val="002F543F"/>
    <w:rsid w:val="002F558C"/>
    <w:rsid w:val="002F5CF9"/>
    <w:rsid w:val="002F5DA4"/>
    <w:rsid w:val="002F5DB1"/>
    <w:rsid w:val="002F5F0A"/>
    <w:rsid w:val="002F602A"/>
    <w:rsid w:val="002F6079"/>
    <w:rsid w:val="002F60BC"/>
    <w:rsid w:val="002F7EE6"/>
    <w:rsid w:val="003001FB"/>
    <w:rsid w:val="003007DA"/>
    <w:rsid w:val="003008E5"/>
    <w:rsid w:val="003011E0"/>
    <w:rsid w:val="0030132A"/>
    <w:rsid w:val="003016FC"/>
    <w:rsid w:val="0030174E"/>
    <w:rsid w:val="003017DC"/>
    <w:rsid w:val="00301933"/>
    <w:rsid w:val="00301B9A"/>
    <w:rsid w:val="00302308"/>
    <w:rsid w:val="0030242D"/>
    <w:rsid w:val="003027B2"/>
    <w:rsid w:val="0030284C"/>
    <w:rsid w:val="00302C1D"/>
    <w:rsid w:val="00302E33"/>
    <w:rsid w:val="00303447"/>
    <w:rsid w:val="003037F0"/>
    <w:rsid w:val="0030391C"/>
    <w:rsid w:val="003045F3"/>
    <w:rsid w:val="00305142"/>
    <w:rsid w:val="0030531A"/>
    <w:rsid w:val="00305396"/>
    <w:rsid w:val="00305544"/>
    <w:rsid w:val="0030597D"/>
    <w:rsid w:val="00305BDD"/>
    <w:rsid w:val="00305D1F"/>
    <w:rsid w:val="003060A6"/>
    <w:rsid w:val="0030637B"/>
    <w:rsid w:val="00306434"/>
    <w:rsid w:val="003067A6"/>
    <w:rsid w:val="00306899"/>
    <w:rsid w:val="00307427"/>
    <w:rsid w:val="00307C31"/>
    <w:rsid w:val="003113B1"/>
    <w:rsid w:val="003119F0"/>
    <w:rsid w:val="00311EF9"/>
    <w:rsid w:val="003127A7"/>
    <w:rsid w:val="0031286F"/>
    <w:rsid w:val="00312BFE"/>
    <w:rsid w:val="00312C38"/>
    <w:rsid w:val="00313095"/>
    <w:rsid w:val="00313342"/>
    <w:rsid w:val="003133D5"/>
    <w:rsid w:val="00313771"/>
    <w:rsid w:val="0031388D"/>
    <w:rsid w:val="00314D4A"/>
    <w:rsid w:val="0031507B"/>
    <w:rsid w:val="00315089"/>
    <w:rsid w:val="00315753"/>
    <w:rsid w:val="0031577C"/>
    <w:rsid w:val="003159DB"/>
    <w:rsid w:val="003159EF"/>
    <w:rsid w:val="00315C37"/>
    <w:rsid w:val="00315C61"/>
    <w:rsid w:val="00315D5B"/>
    <w:rsid w:val="00315DC7"/>
    <w:rsid w:val="00315F18"/>
    <w:rsid w:val="00316665"/>
    <w:rsid w:val="00316BCE"/>
    <w:rsid w:val="00316E41"/>
    <w:rsid w:val="00317101"/>
    <w:rsid w:val="003178B2"/>
    <w:rsid w:val="00317BB9"/>
    <w:rsid w:val="0032044E"/>
    <w:rsid w:val="003208C4"/>
    <w:rsid w:val="003208FB"/>
    <w:rsid w:val="00320A5C"/>
    <w:rsid w:val="00320EDC"/>
    <w:rsid w:val="00321917"/>
    <w:rsid w:val="00321996"/>
    <w:rsid w:val="0032292B"/>
    <w:rsid w:val="00322C0E"/>
    <w:rsid w:val="00322CD7"/>
    <w:rsid w:val="0032322B"/>
    <w:rsid w:val="003236A7"/>
    <w:rsid w:val="0032373A"/>
    <w:rsid w:val="00323933"/>
    <w:rsid w:val="00323DA4"/>
    <w:rsid w:val="00323F40"/>
    <w:rsid w:val="003240E9"/>
    <w:rsid w:val="003243CE"/>
    <w:rsid w:val="0032472A"/>
    <w:rsid w:val="0032491B"/>
    <w:rsid w:val="00324C90"/>
    <w:rsid w:val="00324DB8"/>
    <w:rsid w:val="00325B5B"/>
    <w:rsid w:val="00325C99"/>
    <w:rsid w:val="00325D0F"/>
    <w:rsid w:val="003260E2"/>
    <w:rsid w:val="003260FB"/>
    <w:rsid w:val="00326177"/>
    <w:rsid w:val="003262B6"/>
    <w:rsid w:val="003264F5"/>
    <w:rsid w:val="003266E7"/>
    <w:rsid w:val="00326979"/>
    <w:rsid w:val="00326F3D"/>
    <w:rsid w:val="0032731C"/>
    <w:rsid w:val="003273C0"/>
    <w:rsid w:val="00327B9F"/>
    <w:rsid w:val="003306AE"/>
    <w:rsid w:val="00330D8B"/>
    <w:rsid w:val="00330DA2"/>
    <w:rsid w:val="00331546"/>
    <w:rsid w:val="003317C4"/>
    <w:rsid w:val="00331AA1"/>
    <w:rsid w:val="00331E7E"/>
    <w:rsid w:val="003321CF"/>
    <w:rsid w:val="0033221C"/>
    <w:rsid w:val="00332262"/>
    <w:rsid w:val="00333026"/>
    <w:rsid w:val="003332AF"/>
    <w:rsid w:val="00333F30"/>
    <w:rsid w:val="003348FD"/>
    <w:rsid w:val="00334B88"/>
    <w:rsid w:val="003350AF"/>
    <w:rsid w:val="00335209"/>
    <w:rsid w:val="00336169"/>
    <w:rsid w:val="003363F8"/>
    <w:rsid w:val="00336997"/>
    <w:rsid w:val="003378C7"/>
    <w:rsid w:val="00337C61"/>
    <w:rsid w:val="00337D82"/>
    <w:rsid w:val="00337FC8"/>
    <w:rsid w:val="0034135F"/>
    <w:rsid w:val="00341530"/>
    <w:rsid w:val="00341BC6"/>
    <w:rsid w:val="003420C2"/>
    <w:rsid w:val="003420F5"/>
    <w:rsid w:val="003422C1"/>
    <w:rsid w:val="0034261C"/>
    <w:rsid w:val="0034266A"/>
    <w:rsid w:val="00342793"/>
    <w:rsid w:val="0034282A"/>
    <w:rsid w:val="00343599"/>
    <w:rsid w:val="00343832"/>
    <w:rsid w:val="00344444"/>
    <w:rsid w:val="0034481C"/>
    <w:rsid w:val="00345175"/>
    <w:rsid w:val="003459D7"/>
    <w:rsid w:val="003460D1"/>
    <w:rsid w:val="00346482"/>
    <w:rsid w:val="00346780"/>
    <w:rsid w:val="00346A74"/>
    <w:rsid w:val="00346CAD"/>
    <w:rsid w:val="003478E4"/>
    <w:rsid w:val="00347A44"/>
    <w:rsid w:val="00347D29"/>
    <w:rsid w:val="00347E70"/>
    <w:rsid w:val="00350115"/>
    <w:rsid w:val="0035033E"/>
    <w:rsid w:val="00350440"/>
    <w:rsid w:val="003507F7"/>
    <w:rsid w:val="0035080D"/>
    <w:rsid w:val="00350919"/>
    <w:rsid w:val="00350A73"/>
    <w:rsid w:val="00350BB7"/>
    <w:rsid w:val="00351079"/>
    <w:rsid w:val="003511AE"/>
    <w:rsid w:val="00351338"/>
    <w:rsid w:val="00351521"/>
    <w:rsid w:val="00351580"/>
    <w:rsid w:val="0035179A"/>
    <w:rsid w:val="00351A4C"/>
    <w:rsid w:val="00352192"/>
    <w:rsid w:val="003537EB"/>
    <w:rsid w:val="00353867"/>
    <w:rsid w:val="0035393A"/>
    <w:rsid w:val="00354528"/>
    <w:rsid w:val="00354781"/>
    <w:rsid w:val="003548D9"/>
    <w:rsid w:val="00354E55"/>
    <w:rsid w:val="0035595A"/>
    <w:rsid w:val="00355BFC"/>
    <w:rsid w:val="00356170"/>
    <w:rsid w:val="0035623F"/>
    <w:rsid w:val="00356259"/>
    <w:rsid w:val="0035630B"/>
    <w:rsid w:val="00356318"/>
    <w:rsid w:val="00356894"/>
    <w:rsid w:val="00356EED"/>
    <w:rsid w:val="00357599"/>
    <w:rsid w:val="003575E1"/>
    <w:rsid w:val="0036035A"/>
    <w:rsid w:val="0036052D"/>
    <w:rsid w:val="003605F4"/>
    <w:rsid w:val="0036061C"/>
    <w:rsid w:val="00360822"/>
    <w:rsid w:val="00360DB2"/>
    <w:rsid w:val="003613A9"/>
    <w:rsid w:val="003617CC"/>
    <w:rsid w:val="00361C6C"/>
    <w:rsid w:val="0036278F"/>
    <w:rsid w:val="00362CAF"/>
    <w:rsid w:val="0036330C"/>
    <w:rsid w:val="003633CD"/>
    <w:rsid w:val="00363A38"/>
    <w:rsid w:val="00363C6A"/>
    <w:rsid w:val="00364417"/>
    <w:rsid w:val="0036444C"/>
    <w:rsid w:val="003645BE"/>
    <w:rsid w:val="003645EF"/>
    <w:rsid w:val="00364654"/>
    <w:rsid w:val="00364708"/>
    <w:rsid w:val="003648C0"/>
    <w:rsid w:val="003648C3"/>
    <w:rsid w:val="00364B90"/>
    <w:rsid w:val="00364DC5"/>
    <w:rsid w:val="00364F62"/>
    <w:rsid w:val="00365C4E"/>
    <w:rsid w:val="003660DD"/>
    <w:rsid w:val="00366261"/>
    <w:rsid w:val="00366274"/>
    <w:rsid w:val="0036652E"/>
    <w:rsid w:val="003668C0"/>
    <w:rsid w:val="00366CC6"/>
    <w:rsid w:val="00366D16"/>
    <w:rsid w:val="00366EE1"/>
    <w:rsid w:val="003672D5"/>
    <w:rsid w:val="003676BD"/>
    <w:rsid w:val="00367DC9"/>
    <w:rsid w:val="00367EB6"/>
    <w:rsid w:val="003700CA"/>
    <w:rsid w:val="003703A2"/>
    <w:rsid w:val="00370413"/>
    <w:rsid w:val="00370A8B"/>
    <w:rsid w:val="00370C5E"/>
    <w:rsid w:val="00370CAB"/>
    <w:rsid w:val="00370EA3"/>
    <w:rsid w:val="003713AC"/>
    <w:rsid w:val="00372055"/>
    <w:rsid w:val="00372F09"/>
    <w:rsid w:val="00372F78"/>
    <w:rsid w:val="003733C5"/>
    <w:rsid w:val="00373716"/>
    <w:rsid w:val="00373F47"/>
    <w:rsid w:val="003742E1"/>
    <w:rsid w:val="003744DD"/>
    <w:rsid w:val="00374693"/>
    <w:rsid w:val="003746AB"/>
    <w:rsid w:val="003748CB"/>
    <w:rsid w:val="00374A8A"/>
    <w:rsid w:val="00374F3E"/>
    <w:rsid w:val="00374F5B"/>
    <w:rsid w:val="0037509A"/>
    <w:rsid w:val="003750B8"/>
    <w:rsid w:val="003751E9"/>
    <w:rsid w:val="0037553C"/>
    <w:rsid w:val="003761CD"/>
    <w:rsid w:val="003763DC"/>
    <w:rsid w:val="00376408"/>
    <w:rsid w:val="0037678A"/>
    <w:rsid w:val="00376A4B"/>
    <w:rsid w:val="00376E8C"/>
    <w:rsid w:val="00376F4B"/>
    <w:rsid w:val="00377787"/>
    <w:rsid w:val="00377DA5"/>
    <w:rsid w:val="00377F51"/>
    <w:rsid w:val="003801E9"/>
    <w:rsid w:val="00380B77"/>
    <w:rsid w:val="00380C74"/>
    <w:rsid w:val="0038127A"/>
    <w:rsid w:val="00381364"/>
    <w:rsid w:val="00381506"/>
    <w:rsid w:val="00381D18"/>
    <w:rsid w:val="00382570"/>
    <w:rsid w:val="003825A1"/>
    <w:rsid w:val="00382E9E"/>
    <w:rsid w:val="00383024"/>
    <w:rsid w:val="003831F4"/>
    <w:rsid w:val="00383208"/>
    <w:rsid w:val="0038352C"/>
    <w:rsid w:val="00383588"/>
    <w:rsid w:val="00383CA3"/>
    <w:rsid w:val="003848BB"/>
    <w:rsid w:val="00384CC1"/>
    <w:rsid w:val="00384D6D"/>
    <w:rsid w:val="0038538C"/>
    <w:rsid w:val="00385503"/>
    <w:rsid w:val="00385770"/>
    <w:rsid w:val="00385908"/>
    <w:rsid w:val="00385FC6"/>
    <w:rsid w:val="00386238"/>
    <w:rsid w:val="00390257"/>
    <w:rsid w:val="00390371"/>
    <w:rsid w:val="00390C62"/>
    <w:rsid w:val="00391801"/>
    <w:rsid w:val="00391F19"/>
    <w:rsid w:val="00392383"/>
    <w:rsid w:val="00392402"/>
    <w:rsid w:val="003932F4"/>
    <w:rsid w:val="00393488"/>
    <w:rsid w:val="003936BD"/>
    <w:rsid w:val="00393760"/>
    <w:rsid w:val="003938DB"/>
    <w:rsid w:val="003939C9"/>
    <w:rsid w:val="003939CD"/>
    <w:rsid w:val="00393AD6"/>
    <w:rsid w:val="00393D11"/>
    <w:rsid w:val="0039438B"/>
    <w:rsid w:val="00394E5F"/>
    <w:rsid w:val="00394E7B"/>
    <w:rsid w:val="003959B0"/>
    <w:rsid w:val="00395F7A"/>
    <w:rsid w:val="00395FA1"/>
    <w:rsid w:val="003962E6"/>
    <w:rsid w:val="00396606"/>
    <w:rsid w:val="0039688E"/>
    <w:rsid w:val="00396F5A"/>
    <w:rsid w:val="00396F9D"/>
    <w:rsid w:val="00397546"/>
    <w:rsid w:val="00397ACB"/>
    <w:rsid w:val="00397B15"/>
    <w:rsid w:val="003A0553"/>
    <w:rsid w:val="003A05F6"/>
    <w:rsid w:val="003A0653"/>
    <w:rsid w:val="003A0680"/>
    <w:rsid w:val="003A0C12"/>
    <w:rsid w:val="003A0F58"/>
    <w:rsid w:val="003A1258"/>
    <w:rsid w:val="003A14DD"/>
    <w:rsid w:val="003A1511"/>
    <w:rsid w:val="003A16B1"/>
    <w:rsid w:val="003A1895"/>
    <w:rsid w:val="003A1AB2"/>
    <w:rsid w:val="003A1C66"/>
    <w:rsid w:val="003A1CC4"/>
    <w:rsid w:val="003A1CFA"/>
    <w:rsid w:val="003A1F70"/>
    <w:rsid w:val="003A310E"/>
    <w:rsid w:val="003A3834"/>
    <w:rsid w:val="003A3880"/>
    <w:rsid w:val="003A4280"/>
    <w:rsid w:val="003A4930"/>
    <w:rsid w:val="003A4AE8"/>
    <w:rsid w:val="003A4E40"/>
    <w:rsid w:val="003A50FE"/>
    <w:rsid w:val="003A57C6"/>
    <w:rsid w:val="003A57D8"/>
    <w:rsid w:val="003A586A"/>
    <w:rsid w:val="003A5A59"/>
    <w:rsid w:val="003A5BEB"/>
    <w:rsid w:val="003A6440"/>
    <w:rsid w:val="003A6772"/>
    <w:rsid w:val="003A6A09"/>
    <w:rsid w:val="003A6A80"/>
    <w:rsid w:val="003A6CA0"/>
    <w:rsid w:val="003A6F0E"/>
    <w:rsid w:val="003A6F4D"/>
    <w:rsid w:val="003A78C0"/>
    <w:rsid w:val="003B038F"/>
    <w:rsid w:val="003B0695"/>
    <w:rsid w:val="003B0E36"/>
    <w:rsid w:val="003B153F"/>
    <w:rsid w:val="003B1671"/>
    <w:rsid w:val="003B1781"/>
    <w:rsid w:val="003B1C67"/>
    <w:rsid w:val="003B1D47"/>
    <w:rsid w:val="003B1D95"/>
    <w:rsid w:val="003B1F9C"/>
    <w:rsid w:val="003B2108"/>
    <w:rsid w:val="003B232E"/>
    <w:rsid w:val="003B24A6"/>
    <w:rsid w:val="003B25B2"/>
    <w:rsid w:val="003B2711"/>
    <w:rsid w:val="003B2A6E"/>
    <w:rsid w:val="003B2ABD"/>
    <w:rsid w:val="003B2D10"/>
    <w:rsid w:val="003B347F"/>
    <w:rsid w:val="003B3D06"/>
    <w:rsid w:val="003B3FDE"/>
    <w:rsid w:val="003B4806"/>
    <w:rsid w:val="003B5D30"/>
    <w:rsid w:val="003B66CF"/>
    <w:rsid w:val="003B6AB2"/>
    <w:rsid w:val="003B75A8"/>
    <w:rsid w:val="003B7608"/>
    <w:rsid w:val="003B7D25"/>
    <w:rsid w:val="003B7FAD"/>
    <w:rsid w:val="003C0201"/>
    <w:rsid w:val="003C0433"/>
    <w:rsid w:val="003C055E"/>
    <w:rsid w:val="003C0886"/>
    <w:rsid w:val="003C0C2A"/>
    <w:rsid w:val="003C0C2F"/>
    <w:rsid w:val="003C0C40"/>
    <w:rsid w:val="003C14A2"/>
    <w:rsid w:val="003C256B"/>
    <w:rsid w:val="003C27DA"/>
    <w:rsid w:val="003C2C47"/>
    <w:rsid w:val="003C3330"/>
    <w:rsid w:val="003C33BF"/>
    <w:rsid w:val="003C3494"/>
    <w:rsid w:val="003C362D"/>
    <w:rsid w:val="003C3A53"/>
    <w:rsid w:val="003C414C"/>
    <w:rsid w:val="003C4702"/>
    <w:rsid w:val="003C4D1A"/>
    <w:rsid w:val="003C4DB6"/>
    <w:rsid w:val="003C5095"/>
    <w:rsid w:val="003C5108"/>
    <w:rsid w:val="003C521F"/>
    <w:rsid w:val="003C529D"/>
    <w:rsid w:val="003C58AB"/>
    <w:rsid w:val="003C7C83"/>
    <w:rsid w:val="003C7DCC"/>
    <w:rsid w:val="003D01EF"/>
    <w:rsid w:val="003D03D5"/>
    <w:rsid w:val="003D0528"/>
    <w:rsid w:val="003D06FF"/>
    <w:rsid w:val="003D0F2D"/>
    <w:rsid w:val="003D0F47"/>
    <w:rsid w:val="003D126B"/>
    <w:rsid w:val="003D18FF"/>
    <w:rsid w:val="003D232C"/>
    <w:rsid w:val="003D248B"/>
    <w:rsid w:val="003D255A"/>
    <w:rsid w:val="003D258C"/>
    <w:rsid w:val="003D2A49"/>
    <w:rsid w:val="003D34BC"/>
    <w:rsid w:val="003D38A5"/>
    <w:rsid w:val="003D3BDE"/>
    <w:rsid w:val="003D3FAC"/>
    <w:rsid w:val="003D40B6"/>
    <w:rsid w:val="003D5808"/>
    <w:rsid w:val="003D5950"/>
    <w:rsid w:val="003D5A23"/>
    <w:rsid w:val="003D5A96"/>
    <w:rsid w:val="003D5D67"/>
    <w:rsid w:val="003D5F81"/>
    <w:rsid w:val="003D631A"/>
    <w:rsid w:val="003D6CF2"/>
    <w:rsid w:val="003D71B5"/>
    <w:rsid w:val="003D7800"/>
    <w:rsid w:val="003E17B3"/>
    <w:rsid w:val="003E1955"/>
    <w:rsid w:val="003E2758"/>
    <w:rsid w:val="003E2FF9"/>
    <w:rsid w:val="003E33CC"/>
    <w:rsid w:val="003E375E"/>
    <w:rsid w:val="003E38D4"/>
    <w:rsid w:val="003E3A23"/>
    <w:rsid w:val="003E3D64"/>
    <w:rsid w:val="003E42D5"/>
    <w:rsid w:val="003E450C"/>
    <w:rsid w:val="003E5106"/>
    <w:rsid w:val="003E51A8"/>
    <w:rsid w:val="003E56DF"/>
    <w:rsid w:val="003E5BC5"/>
    <w:rsid w:val="003E60ED"/>
    <w:rsid w:val="003E6571"/>
    <w:rsid w:val="003E69A9"/>
    <w:rsid w:val="003E70BC"/>
    <w:rsid w:val="003F0462"/>
    <w:rsid w:val="003F07EF"/>
    <w:rsid w:val="003F1116"/>
    <w:rsid w:val="003F119E"/>
    <w:rsid w:val="003F11D1"/>
    <w:rsid w:val="003F14BB"/>
    <w:rsid w:val="003F1508"/>
    <w:rsid w:val="003F1908"/>
    <w:rsid w:val="003F2290"/>
    <w:rsid w:val="003F2654"/>
    <w:rsid w:val="003F2960"/>
    <w:rsid w:val="003F2B5A"/>
    <w:rsid w:val="003F3085"/>
    <w:rsid w:val="003F30D6"/>
    <w:rsid w:val="003F3E8E"/>
    <w:rsid w:val="003F4515"/>
    <w:rsid w:val="003F460E"/>
    <w:rsid w:val="003F4738"/>
    <w:rsid w:val="003F476C"/>
    <w:rsid w:val="003F4AAF"/>
    <w:rsid w:val="003F4AC5"/>
    <w:rsid w:val="003F4CAC"/>
    <w:rsid w:val="003F4E40"/>
    <w:rsid w:val="003F5276"/>
    <w:rsid w:val="003F52E4"/>
    <w:rsid w:val="003F5F72"/>
    <w:rsid w:val="003F6491"/>
    <w:rsid w:val="003F64A8"/>
    <w:rsid w:val="003F6621"/>
    <w:rsid w:val="003F6A81"/>
    <w:rsid w:val="003F6AF3"/>
    <w:rsid w:val="003F6B4B"/>
    <w:rsid w:val="003F7204"/>
    <w:rsid w:val="003F732E"/>
    <w:rsid w:val="003F7413"/>
    <w:rsid w:val="003F7975"/>
    <w:rsid w:val="003F7B9E"/>
    <w:rsid w:val="003F7C3A"/>
    <w:rsid w:val="0040005C"/>
    <w:rsid w:val="00400ADB"/>
    <w:rsid w:val="00400F09"/>
    <w:rsid w:val="004014E9"/>
    <w:rsid w:val="00401CDB"/>
    <w:rsid w:val="00401F58"/>
    <w:rsid w:val="0040208F"/>
    <w:rsid w:val="00402A2D"/>
    <w:rsid w:val="004030F4"/>
    <w:rsid w:val="004031A6"/>
    <w:rsid w:val="00403704"/>
    <w:rsid w:val="004038FA"/>
    <w:rsid w:val="00403B26"/>
    <w:rsid w:val="00403DC0"/>
    <w:rsid w:val="00403F39"/>
    <w:rsid w:val="00404092"/>
    <w:rsid w:val="00404297"/>
    <w:rsid w:val="00404BE1"/>
    <w:rsid w:val="00404CAF"/>
    <w:rsid w:val="00404CCE"/>
    <w:rsid w:val="00404EC4"/>
    <w:rsid w:val="004058A8"/>
    <w:rsid w:val="00405AE1"/>
    <w:rsid w:val="00405D70"/>
    <w:rsid w:val="0040614B"/>
    <w:rsid w:val="00406AAA"/>
    <w:rsid w:val="00406C9A"/>
    <w:rsid w:val="00406E78"/>
    <w:rsid w:val="004074F2"/>
    <w:rsid w:val="004075C5"/>
    <w:rsid w:val="0040761A"/>
    <w:rsid w:val="004103A5"/>
    <w:rsid w:val="004105F0"/>
    <w:rsid w:val="00410965"/>
    <w:rsid w:val="00410D30"/>
    <w:rsid w:val="00412553"/>
    <w:rsid w:val="00412649"/>
    <w:rsid w:val="00413ED6"/>
    <w:rsid w:val="00413F25"/>
    <w:rsid w:val="00414DD5"/>
    <w:rsid w:val="0041513E"/>
    <w:rsid w:val="004158A4"/>
    <w:rsid w:val="00415907"/>
    <w:rsid w:val="00415919"/>
    <w:rsid w:val="00415AF7"/>
    <w:rsid w:val="00415BBC"/>
    <w:rsid w:val="00416EBB"/>
    <w:rsid w:val="004175B8"/>
    <w:rsid w:val="00417E05"/>
    <w:rsid w:val="00420733"/>
    <w:rsid w:val="0042078D"/>
    <w:rsid w:val="0042095B"/>
    <w:rsid w:val="00420C73"/>
    <w:rsid w:val="00420EC5"/>
    <w:rsid w:val="004215EA"/>
    <w:rsid w:val="00421CDD"/>
    <w:rsid w:val="00422043"/>
    <w:rsid w:val="004224BE"/>
    <w:rsid w:val="00422ABF"/>
    <w:rsid w:val="00422B8C"/>
    <w:rsid w:val="00422D10"/>
    <w:rsid w:val="00422D46"/>
    <w:rsid w:val="00422F49"/>
    <w:rsid w:val="00422FAF"/>
    <w:rsid w:val="00423029"/>
    <w:rsid w:val="0042329E"/>
    <w:rsid w:val="00423519"/>
    <w:rsid w:val="004239CC"/>
    <w:rsid w:val="00423B86"/>
    <w:rsid w:val="00423FE5"/>
    <w:rsid w:val="004243AD"/>
    <w:rsid w:val="00424492"/>
    <w:rsid w:val="00424B59"/>
    <w:rsid w:val="004251B2"/>
    <w:rsid w:val="0042524A"/>
    <w:rsid w:val="00425646"/>
    <w:rsid w:val="00425653"/>
    <w:rsid w:val="00425793"/>
    <w:rsid w:val="004257C1"/>
    <w:rsid w:val="004258D0"/>
    <w:rsid w:val="00425BAB"/>
    <w:rsid w:val="00425C8B"/>
    <w:rsid w:val="00425E08"/>
    <w:rsid w:val="00425F2F"/>
    <w:rsid w:val="00425F5E"/>
    <w:rsid w:val="004260E9"/>
    <w:rsid w:val="004262E4"/>
    <w:rsid w:val="00426791"/>
    <w:rsid w:val="00427F8C"/>
    <w:rsid w:val="004300E6"/>
    <w:rsid w:val="0043044A"/>
    <w:rsid w:val="004306C8"/>
    <w:rsid w:val="00430AB5"/>
    <w:rsid w:val="00430E04"/>
    <w:rsid w:val="00430E60"/>
    <w:rsid w:val="00430F08"/>
    <w:rsid w:val="00430F30"/>
    <w:rsid w:val="004318C1"/>
    <w:rsid w:val="00431A17"/>
    <w:rsid w:val="00431DA9"/>
    <w:rsid w:val="00431E8E"/>
    <w:rsid w:val="00432C41"/>
    <w:rsid w:val="00433098"/>
    <w:rsid w:val="004341A2"/>
    <w:rsid w:val="004342FE"/>
    <w:rsid w:val="0043484B"/>
    <w:rsid w:val="00434C51"/>
    <w:rsid w:val="00434C8B"/>
    <w:rsid w:val="004351D1"/>
    <w:rsid w:val="004352B6"/>
    <w:rsid w:val="0043538F"/>
    <w:rsid w:val="004354E8"/>
    <w:rsid w:val="004356D2"/>
    <w:rsid w:val="00435819"/>
    <w:rsid w:val="0043651E"/>
    <w:rsid w:val="00436BA9"/>
    <w:rsid w:val="00437096"/>
    <w:rsid w:val="00437DED"/>
    <w:rsid w:val="0044083B"/>
    <w:rsid w:val="00440853"/>
    <w:rsid w:val="00440979"/>
    <w:rsid w:val="00440DD3"/>
    <w:rsid w:val="004412FA"/>
    <w:rsid w:val="004414CA"/>
    <w:rsid w:val="00441800"/>
    <w:rsid w:val="00441D59"/>
    <w:rsid w:val="00441F54"/>
    <w:rsid w:val="00442531"/>
    <w:rsid w:val="00442672"/>
    <w:rsid w:val="00443001"/>
    <w:rsid w:val="004430C3"/>
    <w:rsid w:val="004431C4"/>
    <w:rsid w:val="004433E6"/>
    <w:rsid w:val="0044393E"/>
    <w:rsid w:val="004439C9"/>
    <w:rsid w:val="00444072"/>
    <w:rsid w:val="00444305"/>
    <w:rsid w:val="00444416"/>
    <w:rsid w:val="00444564"/>
    <w:rsid w:val="004445F2"/>
    <w:rsid w:val="0044464E"/>
    <w:rsid w:val="00444C45"/>
    <w:rsid w:val="004453AE"/>
    <w:rsid w:val="004458E2"/>
    <w:rsid w:val="004459F8"/>
    <w:rsid w:val="00446075"/>
    <w:rsid w:val="004469D4"/>
    <w:rsid w:val="00446A0B"/>
    <w:rsid w:val="00446CF0"/>
    <w:rsid w:val="00446DA0"/>
    <w:rsid w:val="00446F87"/>
    <w:rsid w:val="00447538"/>
    <w:rsid w:val="004475ED"/>
    <w:rsid w:val="00447686"/>
    <w:rsid w:val="00447F0A"/>
    <w:rsid w:val="004504B8"/>
    <w:rsid w:val="00450963"/>
    <w:rsid w:val="00450D7B"/>
    <w:rsid w:val="00450FCF"/>
    <w:rsid w:val="0045126B"/>
    <w:rsid w:val="004512F7"/>
    <w:rsid w:val="00451572"/>
    <w:rsid w:val="0045245C"/>
    <w:rsid w:val="004525A0"/>
    <w:rsid w:val="004525A6"/>
    <w:rsid w:val="004527F6"/>
    <w:rsid w:val="00452AF4"/>
    <w:rsid w:val="00452BC0"/>
    <w:rsid w:val="0045317A"/>
    <w:rsid w:val="00453725"/>
    <w:rsid w:val="00453817"/>
    <w:rsid w:val="00453D9C"/>
    <w:rsid w:val="0045440E"/>
    <w:rsid w:val="004544AE"/>
    <w:rsid w:val="00454673"/>
    <w:rsid w:val="0045467E"/>
    <w:rsid w:val="00454705"/>
    <w:rsid w:val="00454895"/>
    <w:rsid w:val="00454E87"/>
    <w:rsid w:val="004556A6"/>
    <w:rsid w:val="004560D0"/>
    <w:rsid w:val="00456C50"/>
    <w:rsid w:val="004572FC"/>
    <w:rsid w:val="00457641"/>
    <w:rsid w:val="00457E75"/>
    <w:rsid w:val="00460267"/>
    <w:rsid w:val="00460289"/>
    <w:rsid w:val="0046048E"/>
    <w:rsid w:val="00460604"/>
    <w:rsid w:val="00460634"/>
    <w:rsid w:val="004608F9"/>
    <w:rsid w:val="00460C49"/>
    <w:rsid w:val="00460F86"/>
    <w:rsid w:val="0046146E"/>
    <w:rsid w:val="00461D05"/>
    <w:rsid w:val="004620C1"/>
    <w:rsid w:val="004625C0"/>
    <w:rsid w:val="0046275F"/>
    <w:rsid w:val="0046291D"/>
    <w:rsid w:val="00462ED5"/>
    <w:rsid w:val="00463112"/>
    <w:rsid w:val="00463B22"/>
    <w:rsid w:val="00464B18"/>
    <w:rsid w:val="00464BD1"/>
    <w:rsid w:val="00464C98"/>
    <w:rsid w:val="00464F08"/>
    <w:rsid w:val="00465142"/>
    <w:rsid w:val="00465560"/>
    <w:rsid w:val="0046596A"/>
    <w:rsid w:val="00465B68"/>
    <w:rsid w:val="004665B8"/>
    <w:rsid w:val="004667B3"/>
    <w:rsid w:val="00466DC8"/>
    <w:rsid w:val="00466EC5"/>
    <w:rsid w:val="0046713E"/>
    <w:rsid w:val="00467499"/>
    <w:rsid w:val="0046753D"/>
    <w:rsid w:val="00467720"/>
    <w:rsid w:val="004678B9"/>
    <w:rsid w:val="00467C2B"/>
    <w:rsid w:val="00470183"/>
    <w:rsid w:val="0047067C"/>
    <w:rsid w:val="00470A99"/>
    <w:rsid w:val="00470C0B"/>
    <w:rsid w:val="00470E4A"/>
    <w:rsid w:val="00471B07"/>
    <w:rsid w:val="00471C1A"/>
    <w:rsid w:val="00471E5E"/>
    <w:rsid w:val="00471E86"/>
    <w:rsid w:val="00471F1A"/>
    <w:rsid w:val="00472303"/>
    <w:rsid w:val="00472484"/>
    <w:rsid w:val="00472B0F"/>
    <w:rsid w:val="00472CC1"/>
    <w:rsid w:val="00473645"/>
    <w:rsid w:val="0047365A"/>
    <w:rsid w:val="00473856"/>
    <w:rsid w:val="00473984"/>
    <w:rsid w:val="00473AD9"/>
    <w:rsid w:val="00473D95"/>
    <w:rsid w:val="00474B1E"/>
    <w:rsid w:val="00475ACE"/>
    <w:rsid w:val="00475AD1"/>
    <w:rsid w:val="00475C36"/>
    <w:rsid w:val="00475F7E"/>
    <w:rsid w:val="0047615D"/>
    <w:rsid w:val="00476963"/>
    <w:rsid w:val="00476B6A"/>
    <w:rsid w:val="00476BAD"/>
    <w:rsid w:val="00476BDA"/>
    <w:rsid w:val="00477A0F"/>
    <w:rsid w:val="00477E82"/>
    <w:rsid w:val="004802BE"/>
    <w:rsid w:val="004802FA"/>
    <w:rsid w:val="00480969"/>
    <w:rsid w:val="00480EE4"/>
    <w:rsid w:val="00481214"/>
    <w:rsid w:val="00481DF5"/>
    <w:rsid w:val="004821C7"/>
    <w:rsid w:val="004822AC"/>
    <w:rsid w:val="004824F2"/>
    <w:rsid w:val="00482B04"/>
    <w:rsid w:val="00482E5F"/>
    <w:rsid w:val="00483854"/>
    <w:rsid w:val="004838AB"/>
    <w:rsid w:val="0048476A"/>
    <w:rsid w:val="00484B25"/>
    <w:rsid w:val="00484CC1"/>
    <w:rsid w:val="0048512E"/>
    <w:rsid w:val="004851B5"/>
    <w:rsid w:val="004852C2"/>
    <w:rsid w:val="00485AEC"/>
    <w:rsid w:val="004865A6"/>
    <w:rsid w:val="0048710F"/>
    <w:rsid w:val="00487243"/>
    <w:rsid w:val="00487DA2"/>
    <w:rsid w:val="00487EB8"/>
    <w:rsid w:val="00490713"/>
    <w:rsid w:val="0049075C"/>
    <w:rsid w:val="004913C7"/>
    <w:rsid w:val="004918F8"/>
    <w:rsid w:val="004919C2"/>
    <w:rsid w:val="004919D4"/>
    <w:rsid w:val="00491B87"/>
    <w:rsid w:val="004922CA"/>
    <w:rsid w:val="0049294D"/>
    <w:rsid w:val="00492A26"/>
    <w:rsid w:val="00492C9C"/>
    <w:rsid w:val="00492D5D"/>
    <w:rsid w:val="004935A9"/>
    <w:rsid w:val="00494164"/>
    <w:rsid w:val="00494AA2"/>
    <w:rsid w:val="00494CFB"/>
    <w:rsid w:val="00494FF0"/>
    <w:rsid w:val="00495432"/>
    <w:rsid w:val="0049607B"/>
    <w:rsid w:val="00496555"/>
    <w:rsid w:val="0049676E"/>
    <w:rsid w:val="004974A1"/>
    <w:rsid w:val="004977C1"/>
    <w:rsid w:val="00497D47"/>
    <w:rsid w:val="00497D71"/>
    <w:rsid w:val="00497E5D"/>
    <w:rsid w:val="004A0822"/>
    <w:rsid w:val="004A0A0E"/>
    <w:rsid w:val="004A0C15"/>
    <w:rsid w:val="004A113D"/>
    <w:rsid w:val="004A1371"/>
    <w:rsid w:val="004A14E0"/>
    <w:rsid w:val="004A1695"/>
    <w:rsid w:val="004A1B09"/>
    <w:rsid w:val="004A235A"/>
    <w:rsid w:val="004A2EDB"/>
    <w:rsid w:val="004A328F"/>
    <w:rsid w:val="004A3700"/>
    <w:rsid w:val="004A3ECE"/>
    <w:rsid w:val="004A402E"/>
    <w:rsid w:val="004A418B"/>
    <w:rsid w:val="004A44AE"/>
    <w:rsid w:val="004A4720"/>
    <w:rsid w:val="004A4891"/>
    <w:rsid w:val="004A4BFB"/>
    <w:rsid w:val="004A4D9B"/>
    <w:rsid w:val="004A544D"/>
    <w:rsid w:val="004A5B4B"/>
    <w:rsid w:val="004A5E92"/>
    <w:rsid w:val="004A5FD6"/>
    <w:rsid w:val="004A6546"/>
    <w:rsid w:val="004A6676"/>
    <w:rsid w:val="004A6850"/>
    <w:rsid w:val="004A6C43"/>
    <w:rsid w:val="004A760F"/>
    <w:rsid w:val="004A76E8"/>
    <w:rsid w:val="004A7A3F"/>
    <w:rsid w:val="004A7D08"/>
    <w:rsid w:val="004A7D30"/>
    <w:rsid w:val="004A7F81"/>
    <w:rsid w:val="004B009F"/>
    <w:rsid w:val="004B071F"/>
    <w:rsid w:val="004B0E4A"/>
    <w:rsid w:val="004B138F"/>
    <w:rsid w:val="004B1406"/>
    <w:rsid w:val="004B1C2A"/>
    <w:rsid w:val="004B1EF2"/>
    <w:rsid w:val="004B1FC8"/>
    <w:rsid w:val="004B2359"/>
    <w:rsid w:val="004B2B4D"/>
    <w:rsid w:val="004B3375"/>
    <w:rsid w:val="004B3B96"/>
    <w:rsid w:val="004B3C19"/>
    <w:rsid w:val="004B3EE9"/>
    <w:rsid w:val="004B4067"/>
    <w:rsid w:val="004B40D6"/>
    <w:rsid w:val="004B420C"/>
    <w:rsid w:val="004B4A53"/>
    <w:rsid w:val="004B4A9B"/>
    <w:rsid w:val="004B4DAB"/>
    <w:rsid w:val="004B4F6B"/>
    <w:rsid w:val="004B4FE0"/>
    <w:rsid w:val="004B53E2"/>
    <w:rsid w:val="004B582B"/>
    <w:rsid w:val="004B5835"/>
    <w:rsid w:val="004B5CCE"/>
    <w:rsid w:val="004B625D"/>
    <w:rsid w:val="004B64CE"/>
    <w:rsid w:val="004B6E11"/>
    <w:rsid w:val="004B6E2A"/>
    <w:rsid w:val="004B732E"/>
    <w:rsid w:val="004B7EFB"/>
    <w:rsid w:val="004C01C4"/>
    <w:rsid w:val="004C074B"/>
    <w:rsid w:val="004C0F82"/>
    <w:rsid w:val="004C157C"/>
    <w:rsid w:val="004C1795"/>
    <w:rsid w:val="004C207E"/>
    <w:rsid w:val="004C227E"/>
    <w:rsid w:val="004C2761"/>
    <w:rsid w:val="004C29D9"/>
    <w:rsid w:val="004C2F54"/>
    <w:rsid w:val="004C2F5D"/>
    <w:rsid w:val="004C383A"/>
    <w:rsid w:val="004C41FD"/>
    <w:rsid w:val="004C43A3"/>
    <w:rsid w:val="004C4E9A"/>
    <w:rsid w:val="004C5091"/>
    <w:rsid w:val="004C52CC"/>
    <w:rsid w:val="004C5545"/>
    <w:rsid w:val="004C594B"/>
    <w:rsid w:val="004C5BE2"/>
    <w:rsid w:val="004C63E3"/>
    <w:rsid w:val="004C668C"/>
    <w:rsid w:val="004C6E90"/>
    <w:rsid w:val="004C6F00"/>
    <w:rsid w:val="004C75FF"/>
    <w:rsid w:val="004C7C4D"/>
    <w:rsid w:val="004C7E53"/>
    <w:rsid w:val="004C7E8F"/>
    <w:rsid w:val="004D03E8"/>
    <w:rsid w:val="004D05F8"/>
    <w:rsid w:val="004D14D7"/>
    <w:rsid w:val="004D169D"/>
    <w:rsid w:val="004D179B"/>
    <w:rsid w:val="004D1920"/>
    <w:rsid w:val="004D1ABD"/>
    <w:rsid w:val="004D21B7"/>
    <w:rsid w:val="004D221D"/>
    <w:rsid w:val="004D2D38"/>
    <w:rsid w:val="004D3666"/>
    <w:rsid w:val="004D3C28"/>
    <w:rsid w:val="004D3D34"/>
    <w:rsid w:val="004D3D55"/>
    <w:rsid w:val="004D40AB"/>
    <w:rsid w:val="004D40FD"/>
    <w:rsid w:val="004D4CF3"/>
    <w:rsid w:val="004D4E13"/>
    <w:rsid w:val="004D4FF9"/>
    <w:rsid w:val="004D506D"/>
    <w:rsid w:val="004D51B0"/>
    <w:rsid w:val="004D5244"/>
    <w:rsid w:val="004D588B"/>
    <w:rsid w:val="004D5911"/>
    <w:rsid w:val="004D5ABD"/>
    <w:rsid w:val="004D61B7"/>
    <w:rsid w:val="004D6455"/>
    <w:rsid w:val="004D6A28"/>
    <w:rsid w:val="004D6CC2"/>
    <w:rsid w:val="004D6FC2"/>
    <w:rsid w:val="004D729E"/>
    <w:rsid w:val="004D7B30"/>
    <w:rsid w:val="004D7BCE"/>
    <w:rsid w:val="004D7C77"/>
    <w:rsid w:val="004D7CA7"/>
    <w:rsid w:val="004D7DE6"/>
    <w:rsid w:val="004D7F3E"/>
    <w:rsid w:val="004E0656"/>
    <w:rsid w:val="004E0697"/>
    <w:rsid w:val="004E0822"/>
    <w:rsid w:val="004E0DB2"/>
    <w:rsid w:val="004E1217"/>
    <w:rsid w:val="004E121C"/>
    <w:rsid w:val="004E16C1"/>
    <w:rsid w:val="004E17A8"/>
    <w:rsid w:val="004E2097"/>
    <w:rsid w:val="004E22C1"/>
    <w:rsid w:val="004E248E"/>
    <w:rsid w:val="004E2495"/>
    <w:rsid w:val="004E25BC"/>
    <w:rsid w:val="004E3182"/>
    <w:rsid w:val="004E33BE"/>
    <w:rsid w:val="004E3664"/>
    <w:rsid w:val="004E3FCD"/>
    <w:rsid w:val="004E470A"/>
    <w:rsid w:val="004E477B"/>
    <w:rsid w:val="004E4B66"/>
    <w:rsid w:val="004E4BE5"/>
    <w:rsid w:val="004E510B"/>
    <w:rsid w:val="004E5517"/>
    <w:rsid w:val="004E60CE"/>
    <w:rsid w:val="004E61B4"/>
    <w:rsid w:val="004E683B"/>
    <w:rsid w:val="004E6A6B"/>
    <w:rsid w:val="004E6A8F"/>
    <w:rsid w:val="004E6B7B"/>
    <w:rsid w:val="004E6C8E"/>
    <w:rsid w:val="004E7552"/>
    <w:rsid w:val="004E76A9"/>
    <w:rsid w:val="004E7739"/>
    <w:rsid w:val="004E7B54"/>
    <w:rsid w:val="004E7BE1"/>
    <w:rsid w:val="004E7F7E"/>
    <w:rsid w:val="004F00C2"/>
    <w:rsid w:val="004F010B"/>
    <w:rsid w:val="004F0DE0"/>
    <w:rsid w:val="004F1101"/>
    <w:rsid w:val="004F13D9"/>
    <w:rsid w:val="004F1407"/>
    <w:rsid w:val="004F14CC"/>
    <w:rsid w:val="004F14F2"/>
    <w:rsid w:val="004F19DE"/>
    <w:rsid w:val="004F1D0E"/>
    <w:rsid w:val="004F1E32"/>
    <w:rsid w:val="004F283C"/>
    <w:rsid w:val="004F28C9"/>
    <w:rsid w:val="004F292F"/>
    <w:rsid w:val="004F2E21"/>
    <w:rsid w:val="004F42B6"/>
    <w:rsid w:val="004F433B"/>
    <w:rsid w:val="004F43F1"/>
    <w:rsid w:val="004F48DC"/>
    <w:rsid w:val="004F4B09"/>
    <w:rsid w:val="004F5579"/>
    <w:rsid w:val="004F5F4D"/>
    <w:rsid w:val="004F60B2"/>
    <w:rsid w:val="004F6214"/>
    <w:rsid w:val="004F65C1"/>
    <w:rsid w:val="004F6A4B"/>
    <w:rsid w:val="004F6C0F"/>
    <w:rsid w:val="004F70FC"/>
    <w:rsid w:val="004F7220"/>
    <w:rsid w:val="004F754A"/>
    <w:rsid w:val="004F75BE"/>
    <w:rsid w:val="004F7782"/>
    <w:rsid w:val="004F7A12"/>
    <w:rsid w:val="00500311"/>
    <w:rsid w:val="0050091A"/>
    <w:rsid w:val="00500D92"/>
    <w:rsid w:val="00500F21"/>
    <w:rsid w:val="00501157"/>
    <w:rsid w:val="00501C1C"/>
    <w:rsid w:val="00501CEC"/>
    <w:rsid w:val="00501D64"/>
    <w:rsid w:val="0050219A"/>
    <w:rsid w:val="00502220"/>
    <w:rsid w:val="005022A1"/>
    <w:rsid w:val="0050232D"/>
    <w:rsid w:val="005027BE"/>
    <w:rsid w:val="0050281E"/>
    <w:rsid w:val="00502A7C"/>
    <w:rsid w:val="00502C7F"/>
    <w:rsid w:val="00502D67"/>
    <w:rsid w:val="005034F2"/>
    <w:rsid w:val="005037A2"/>
    <w:rsid w:val="005038CD"/>
    <w:rsid w:val="005039EA"/>
    <w:rsid w:val="0050457B"/>
    <w:rsid w:val="00504590"/>
    <w:rsid w:val="00504897"/>
    <w:rsid w:val="00504D5D"/>
    <w:rsid w:val="00505522"/>
    <w:rsid w:val="005055FF"/>
    <w:rsid w:val="0050592A"/>
    <w:rsid w:val="00505A4F"/>
    <w:rsid w:val="00505B47"/>
    <w:rsid w:val="00506043"/>
    <w:rsid w:val="005064FB"/>
    <w:rsid w:val="00507339"/>
    <w:rsid w:val="005107F5"/>
    <w:rsid w:val="00510D33"/>
    <w:rsid w:val="00510D4B"/>
    <w:rsid w:val="00511660"/>
    <w:rsid w:val="00511DF9"/>
    <w:rsid w:val="00512178"/>
    <w:rsid w:val="0051235D"/>
    <w:rsid w:val="0051327D"/>
    <w:rsid w:val="00513332"/>
    <w:rsid w:val="00513362"/>
    <w:rsid w:val="005133ED"/>
    <w:rsid w:val="0051340A"/>
    <w:rsid w:val="005134A4"/>
    <w:rsid w:val="00513778"/>
    <w:rsid w:val="005139C0"/>
    <w:rsid w:val="00513C9C"/>
    <w:rsid w:val="00514163"/>
    <w:rsid w:val="00514588"/>
    <w:rsid w:val="005147EA"/>
    <w:rsid w:val="0051534D"/>
    <w:rsid w:val="0051548D"/>
    <w:rsid w:val="00515518"/>
    <w:rsid w:val="005157DB"/>
    <w:rsid w:val="005158C9"/>
    <w:rsid w:val="00515E76"/>
    <w:rsid w:val="005162D6"/>
    <w:rsid w:val="00516ABF"/>
    <w:rsid w:val="00516FA1"/>
    <w:rsid w:val="00516FDE"/>
    <w:rsid w:val="0051705E"/>
    <w:rsid w:val="005170A2"/>
    <w:rsid w:val="005179DD"/>
    <w:rsid w:val="00517A5C"/>
    <w:rsid w:val="00517BDD"/>
    <w:rsid w:val="005204CB"/>
    <w:rsid w:val="0052075C"/>
    <w:rsid w:val="00520A89"/>
    <w:rsid w:val="00520A98"/>
    <w:rsid w:val="00520B3B"/>
    <w:rsid w:val="005210EF"/>
    <w:rsid w:val="00521115"/>
    <w:rsid w:val="0052156C"/>
    <w:rsid w:val="00521905"/>
    <w:rsid w:val="00521D6C"/>
    <w:rsid w:val="00521DAE"/>
    <w:rsid w:val="00521E33"/>
    <w:rsid w:val="005221A3"/>
    <w:rsid w:val="0052288B"/>
    <w:rsid w:val="00522A4E"/>
    <w:rsid w:val="00522B52"/>
    <w:rsid w:val="00522FA3"/>
    <w:rsid w:val="005230F9"/>
    <w:rsid w:val="00523437"/>
    <w:rsid w:val="0052345B"/>
    <w:rsid w:val="00523824"/>
    <w:rsid w:val="0052395A"/>
    <w:rsid w:val="005246DA"/>
    <w:rsid w:val="00524792"/>
    <w:rsid w:val="00524D76"/>
    <w:rsid w:val="00525231"/>
    <w:rsid w:val="00525556"/>
    <w:rsid w:val="00525881"/>
    <w:rsid w:val="00525938"/>
    <w:rsid w:val="00525A88"/>
    <w:rsid w:val="00526832"/>
    <w:rsid w:val="00526A93"/>
    <w:rsid w:val="00527588"/>
    <w:rsid w:val="005278A0"/>
    <w:rsid w:val="005279C0"/>
    <w:rsid w:val="0053031C"/>
    <w:rsid w:val="0053068B"/>
    <w:rsid w:val="00530B54"/>
    <w:rsid w:val="005322A7"/>
    <w:rsid w:val="005328DA"/>
    <w:rsid w:val="00532FD0"/>
    <w:rsid w:val="005336BA"/>
    <w:rsid w:val="00533AFD"/>
    <w:rsid w:val="00534EE9"/>
    <w:rsid w:val="0053511E"/>
    <w:rsid w:val="005353A7"/>
    <w:rsid w:val="005357D4"/>
    <w:rsid w:val="00535D28"/>
    <w:rsid w:val="00535EE1"/>
    <w:rsid w:val="00535F65"/>
    <w:rsid w:val="00536175"/>
    <w:rsid w:val="005362E3"/>
    <w:rsid w:val="00536306"/>
    <w:rsid w:val="00536509"/>
    <w:rsid w:val="00536F34"/>
    <w:rsid w:val="00537385"/>
    <w:rsid w:val="00537676"/>
    <w:rsid w:val="0053782C"/>
    <w:rsid w:val="00537E65"/>
    <w:rsid w:val="00540E6C"/>
    <w:rsid w:val="00540FA3"/>
    <w:rsid w:val="005418DF"/>
    <w:rsid w:val="0054204F"/>
    <w:rsid w:val="005421E5"/>
    <w:rsid w:val="0054235C"/>
    <w:rsid w:val="0054242A"/>
    <w:rsid w:val="00542691"/>
    <w:rsid w:val="00542F6B"/>
    <w:rsid w:val="0054315B"/>
    <w:rsid w:val="00544281"/>
    <w:rsid w:val="00544885"/>
    <w:rsid w:val="0054507F"/>
    <w:rsid w:val="005451C4"/>
    <w:rsid w:val="0054530A"/>
    <w:rsid w:val="00545546"/>
    <w:rsid w:val="005456F8"/>
    <w:rsid w:val="00545A3B"/>
    <w:rsid w:val="00546E9F"/>
    <w:rsid w:val="005472FA"/>
    <w:rsid w:val="0054779C"/>
    <w:rsid w:val="00547B25"/>
    <w:rsid w:val="00547E08"/>
    <w:rsid w:val="00547F67"/>
    <w:rsid w:val="00547FE5"/>
    <w:rsid w:val="00547FE9"/>
    <w:rsid w:val="00550204"/>
    <w:rsid w:val="005507C0"/>
    <w:rsid w:val="00550CE0"/>
    <w:rsid w:val="00550EEA"/>
    <w:rsid w:val="00551102"/>
    <w:rsid w:val="00551581"/>
    <w:rsid w:val="00551667"/>
    <w:rsid w:val="00551FF9"/>
    <w:rsid w:val="005522DA"/>
    <w:rsid w:val="005529F8"/>
    <w:rsid w:val="00552FAC"/>
    <w:rsid w:val="0055363D"/>
    <w:rsid w:val="00553660"/>
    <w:rsid w:val="00553DD9"/>
    <w:rsid w:val="00553FAA"/>
    <w:rsid w:val="00553FFB"/>
    <w:rsid w:val="005545A3"/>
    <w:rsid w:val="00554A75"/>
    <w:rsid w:val="00554B53"/>
    <w:rsid w:val="00554CF8"/>
    <w:rsid w:val="005551D0"/>
    <w:rsid w:val="00555FC3"/>
    <w:rsid w:val="00556339"/>
    <w:rsid w:val="005565A6"/>
    <w:rsid w:val="00556B3C"/>
    <w:rsid w:val="00556E11"/>
    <w:rsid w:val="00557A7D"/>
    <w:rsid w:val="00557C22"/>
    <w:rsid w:val="00557EB1"/>
    <w:rsid w:val="00557F24"/>
    <w:rsid w:val="00560734"/>
    <w:rsid w:val="005608BC"/>
    <w:rsid w:val="0056094A"/>
    <w:rsid w:val="00560DBA"/>
    <w:rsid w:val="00561808"/>
    <w:rsid w:val="00561927"/>
    <w:rsid w:val="00561976"/>
    <w:rsid w:val="00561AD8"/>
    <w:rsid w:val="00561B2C"/>
    <w:rsid w:val="00561B69"/>
    <w:rsid w:val="00562A98"/>
    <w:rsid w:val="00562AC1"/>
    <w:rsid w:val="00562D68"/>
    <w:rsid w:val="00562FF3"/>
    <w:rsid w:val="0056308D"/>
    <w:rsid w:val="005631D9"/>
    <w:rsid w:val="00563364"/>
    <w:rsid w:val="00564055"/>
    <w:rsid w:val="005640FD"/>
    <w:rsid w:val="00564819"/>
    <w:rsid w:val="005649D8"/>
    <w:rsid w:val="00564BE0"/>
    <w:rsid w:val="00565109"/>
    <w:rsid w:val="005652C5"/>
    <w:rsid w:val="00565C23"/>
    <w:rsid w:val="00565C6A"/>
    <w:rsid w:val="00565EEE"/>
    <w:rsid w:val="0056623D"/>
    <w:rsid w:val="00566578"/>
    <w:rsid w:val="0056686F"/>
    <w:rsid w:val="00566A06"/>
    <w:rsid w:val="00566A0B"/>
    <w:rsid w:val="00566B63"/>
    <w:rsid w:val="00566F75"/>
    <w:rsid w:val="00567273"/>
    <w:rsid w:val="005675FE"/>
    <w:rsid w:val="00567D94"/>
    <w:rsid w:val="00570C74"/>
    <w:rsid w:val="00571055"/>
    <w:rsid w:val="0057188D"/>
    <w:rsid w:val="00572887"/>
    <w:rsid w:val="005731D9"/>
    <w:rsid w:val="00573264"/>
    <w:rsid w:val="00573512"/>
    <w:rsid w:val="00573638"/>
    <w:rsid w:val="00573652"/>
    <w:rsid w:val="00573E4F"/>
    <w:rsid w:val="00573FCB"/>
    <w:rsid w:val="00574295"/>
    <w:rsid w:val="00574C04"/>
    <w:rsid w:val="00574E91"/>
    <w:rsid w:val="005753E0"/>
    <w:rsid w:val="0057614D"/>
    <w:rsid w:val="00576740"/>
    <w:rsid w:val="00576C64"/>
    <w:rsid w:val="00576E4C"/>
    <w:rsid w:val="005804CB"/>
    <w:rsid w:val="00580568"/>
    <w:rsid w:val="00580586"/>
    <w:rsid w:val="0058073F"/>
    <w:rsid w:val="00580D41"/>
    <w:rsid w:val="0058128C"/>
    <w:rsid w:val="00581339"/>
    <w:rsid w:val="00581446"/>
    <w:rsid w:val="00581496"/>
    <w:rsid w:val="005816D9"/>
    <w:rsid w:val="00581C20"/>
    <w:rsid w:val="00581C8B"/>
    <w:rsid w:val="0058205D"/>
    <w:rsid w:val="0058211E"/>
    <w:rsid w:val="00582146"/>
    <w:rsid w:val="00582FDC"/>
    <w:rsid w:val="005833A6"/>
    <w:rsid w:val="0058342D"/>
    <w:rsid w:val="00583AA3"/>
    <w:rsid w:val="00583F2E"/>
    <w:rsid w:val="00584846"/>
    <w:rsid w:val="00584A40"/>
    <w:rsid w:val="00584AC2"/>
    <w:rsid w:val="00584ACF"/>
    <w:rsid w:val="00584C7D"/>
    <w:rsid w:val="00585428"/>
    <w:rsid w:val="005854F6"/>
    <w:rsid w:val="00585597"/>
    <w:rsid w:val="005857DE"/>
    <w:rsid w:val="00585991"/>
    <w:rsid w:val="00585997"/>
    <w:rsid w:val="00585A6D"/>
    <w:rsid w:val="00585B09"/>
    <w:rsid w:val="00585E4B"/>
    <w:rsid w:val="00585F42"/>
    <w:rsid w:val="005865DB"/>
    <w:rsid w:val="0058667A"/>
    <w:rsid w:val="00586AA3"/>
    <w:rsid w:val="00586AA9"/>
    <w:rsid w:val="0058739C"/>
    <w:rsid w:val="005875FD"/>
    <w:rsid w:val="00587624"/>
    <w:rsid w:val="00587766"/>
    <w:rsid w:val="0058784D"/>
    <w:rsid w:val="005878E0"/>
    <w:rsid w:val="00587C0D"/>
    <w:rsid w:val="00587C0F"/>
    <w:rsid w:val="005902DA"/>
    <w:rsid w:val="005903F2"/>
    <w:rsid w:val="00590744"/>
    <w:rsid w:val="00590BB7"/>
    <w:rsid w:val="00591C31"/>
    <w:rsid w:val="00591E5F"/>
    <w:rsid w:val="00591E8F"/>
    <w:rsid w:val="00591EB8"/>
    <w:rsid w:val="00591ED1"/>
    <w:rsid w:val="005920D7"/>
    <w:rsid w:val="005922D9"/>
    <w:rsid w:val="00593171"/>
    <w:rsid w:val="005931D1"/>
    <w:rsid w:val="005933C4"/>
    <w:rsid w:val="005934D6"/>
    <w:rsid w:val="00593503"/>
    <w:rsid w:val="00593D60"/>
    <w:rsid w:val="00594379"/>
    <w:rsid w:val="00594441"/>
    <w:rsid w:val="00594EFF"/>
    <w:rsid w:val="005950D3"/>
    <w:rsid w:val="005957FD"/>
    <w:rsid w:val="005959F6"/>
    <w:rsid w:val="005961ED"/>
    <w:rsid w:val="00596310"/>
    <w:rsid w:val="00596311"/>
    <w:rsid w:val="00596EAA"/>
    <w:rsid w:val="005971BA"/>
    <w:rsid w:val="0059733F"/>
    <w:rsid w:val="005974EA"/>
    <w:rsid w:val="005975D7"/>
    <w:rsid w:val="005976F8"/>
    <w:rsid w:val="00597819"/>
    <w:rsid w:val="005978AD"/>
    <w:rsid w:val="00597AB0"/>
    <w:rsid w:val="005A0579"/>
    <w:rsid w:val="005A0C1E"/>
    <w:rsid w:val="005A0D92"/>
    <w:rsid w:val="005A1171"/>
    <w:rsid w:val="005A1A95"/>
    <w:rsid w:val="005A2449"/>
    <w:rsid w:val="005A2520"/>
    <w:rsid w:val="005A2797"/>
    <w:rsid w:val="005A2AFF"/>
    <w:rsid w:val="005A3594"/>
    <w:rsid w:val="005A39C1"/>
    <w:rsid w:val="005A3B2D"/>
    <w:rsid w:val="005A41C8"/>
    <w:rsid w:val="005A42A7"/>
    <w:rsid w:val="005A4362"/>
    <w:rsid w:val="005A484C"/>
    <w:rsid w:val="005A48D3"/>
    <w:rsid w:val="005A5794"/>
    <w:rsid w:val="005A65CA"/>
    <w:rsid w:val="005A678A"/>
    <w:rsid w:val="005A69B5"/>
    <w:rsid w:val="005A6B01"/>
    <w:rsid w:val="005A704C"/>
    <w:rsid w:val="005A785C"/>
    <w:rsid w:val="005A7BBC"/>
    <w:rsid w:val="005B043F"/>
    <w:rsid w:val="005B04BB"/>
    <w:rsid w:val="005B0742"/>
    <w:rsid w:val="005B0842"/>
    <w:rsid w:val="005B13AA"/>
    <w:rsid w:val="005B1B47"/>
    <w:rsid w:val="005B1BA9"/>
    <w:rsid w:val="005B20DE"/>
    <w:rsid w:val="005B2181"/>
    <w:rsid w:val="005B2301"/>
    <w:rsid w:val="005B2C9D"/>
    <w:rsid w:val="005B33D7"/>
    <w:rsid w:val="005B359C"/>
    <w:rsid w:val="005B425E"/>
    <w:rsid w:val="005B444F"/>
    <w:rsid w:val="005B469E"/>
    <w:rsid w:val="005B49A7"/>
    <w:rsid w:val="005B49CC"/>
    <w:rsid w:val="005B4A23"/>
    <w:rsid w:val="005B5C68"/>
    <w:rsid w:val="005B6B97"/>
    <w:rsid w:val="005B6BAD"/>
    <w:rsid w:val="005B6D93"/>
    <w:rsid w:val="005B6EDF"/>
    <w:rsid w:val="005B70AF"/>
    <w:rsid w:val="005B7380"/>
    <w:rsid w:val="005B745B"/>
    <w:rsid w:val="005B7B0F"/>
    <w:rsid w:val="005C023F"/>
    <w:rsid w:val="005C03F9"/>
    <w:rsid w:val="005C08F1"/>
    <w:rsid w:val="005C09B1"/>
    <w:rsid w:val="005C0FD0"/>
    <w:rsid w:val="005C1531"/>
    <w:rsid w:val="005C161B"/>
    <w:rsid w:val="005C213B"/>
    <w:rsid w:val="005C3001"/>
    <w:rsid w:val="005C32FA"/>
    <w:rsid w:val="005C3476"/>
    <w:rsid w:val="005C38E9"/>
    <w:rsid w:val="005C398C"/>
    <w:rsid w:val="005C39B5"/>
    <w:rsid w:val="005C3AC5"/>
    <w:rsid w:val="005C3DA4"/>
    <w:rsid w:val="005C4356"/>
    <w:rsid w:val="005C457B"/>
    <w:rsid w:val="005C4644"/>
    <w:rsid w:val="005C5F93"/>
    <w:rsid w:val="005C6077"/>
    <w:rsid w:val="005C6860"/>
    <w:rsid w:val="005C68A8"/>
    <w:rsid w:val="005C6AA5"/>
    <w:rsid w:val="005C6E2C"/>
    <w:rsid w:val="005C7077"/>
    <w:rsid w:val="005C7463"/>
    <w:rsid w:val="005C76FD"/>
    <w:rsid w:val="005C7801"/>
    <w:rsid w:val="005D03E6"/>
    <w:rsid w:val="005D04B3"/>
    <w:rsid w:val="005D0764"/>
    <w:rsid w:val="005D0783"/>
    <w:rsid w:val="005D0A29"/>
    <w:rsid w:val="005D0A81"/>
    <w:rsid w:val="005D0E50"/>
    <w:rsid w:val="005D1267"/>
    <w:rsid w:val="005D12BE"/>
    <w:rsid w:val="005D213B"/>
    <w:rsid w:val="005D221F"/>
    <w:rsid w:val="005D227A"/>
    <w:rsid w:val="005D23E9"/>
    <w:rsid w:val="005D2A85"/>
    <w:rsid w:val="005D2DAE"/>
    <w:rsid w:val="005D2ECB"/>
    <w:rsid w:val="005D313C"/>
    <w:rsid w:val="005D3635"/>
    <w:rsid w:val="005D381C"/>
    <w:rsid w:val="005D3BEE"/>
    <w:rsid w:val="005D3F43"/>
    <w:rsid w:val="005D4953"/>
    <w:rsid w:val="005D49FD"/>
    <w:rsid w:val="005D4BA4"/>
    <w:rsid w:val="005D5AE9"/>
    <w:rsid w:val="005D7165"/>
    <w:rsid w:val="005D7572"/>
    <w:rsid w:val="005D7614"/>
    <w:rsid w:val="005D7C38"/>
    <w:rsid w:val="005E03B2"/>
    <w:rsid w:val="005E0611"/>
    <w:rsid w:val="005E0CEC"/>
    <w:rsid w:val="005E0E82"/>
    <w:rsid w:val="005E1198"/>
    <w:rsid w:val="005E18AE"/>
    <w:rsid w:val="005E1D4D"/>
    <w:rsid w:val="005E1E16"/>
    <w:rsid w:val="005E21DD"/>
    <w:rsid w:val="005E2369"/>
    <w:rsid w:val="005E3050"/>
    <w:rsid w:val="005E3AFB"/>
    <w:rsid w:val="005E3BBC"/>
    <w:rsid w:val="005E3C5B"/>
    <w:rsid w:val="005E3FEA"/>
    <w:rsid w:val="005E42F1"/>
    <w:rsid w:val="005E4715"/>
    <w:rsid w:val="005E51F6"/>
    <w:rsid w:val="005E54AB"/>
    <w:rsid w:val="005E5552"/>
    <w:rsid w:val="005E55A1"/>
    <w:rsid w:val="005E5EC1"/>
    <w:rsid w:val="005E66E2"/>
    <w:rsid w:val="005E66FB"/>
    <w:rsid w:val="005E6702"/>
    <w:rsid w:val="005E6B3A"/>
    <w:rsid w:val="005E6CEF"/>
    <w:rsid w:val="005E6F10"/>
    <w:rsid w:val="005E703F"/>
    <w:rsid w:val="005E70FE"/>
    <w:rsid w:val="005F0C7D"/>
    <w:rsid w:val="005F0D82"/>
    <w:rsid w:val="005F0E01"/>
    <w:rsid w:val="005F144B"/>
    <w:rsid w:val="005F15C7"/>
    <w:rsid w:val="005F15D1"/>
    <w:rsid w:val="005F1952"/>
    <w:rsid w:val="005F1D0C"/>
    <w:rsid w:val="005F2297"/>
    <w:rsid w:val="005F23E8"/>
    <w:rsid w:val="005F2822"/>
    <w:rsid w:val="005F2D18"/>
    <w:rsid w:val="005F3377"/>
    <w:rsid w:val="005F3A34"/>
    <w:rsid w:val="005F41B6"/>
    <w:rsid w:val="005F48DA"/>
    <w:rsid w:val="005F4CB6"/>
    <w:rsid w:val="005F4E71"/>
    <w:rsid w:val="005F4FA8"/>
    <w:rsid w:val="005F509D"/>
    <w:rsid w:val="005F5438"/>
    <w:rsid w:val="005F5767"/>
    <w:rsid w:val="005F5BFA"/>
    <w:rsid w:val="005F5E1B"/>
    <w:rsid w:val="005F6050"/>
    <w:rsid w:val="005F60BD"/>
    <w:rsid w:val="005F6C7F"/>
    <w:rsid w:val="005F6CD0"/>
    <w:rsid w:val="005F6DC5"/>
    <w:rsid w:val="005F74AB"/>
    <w:rsid w:val="005F7861"/>
    <w:rsid w:val="005F7B11"/>
    <w:rsid w:val="00600223"/>
    <w:rsid w:val="0060054F"/>
    <w:rsid w:val="00600A14"/>
    <w:rsid w:val="00600B89"/>
    <w:rsid w:val="00600CD0"/>
    <w:rsid w:val="00600ECF"/>
    <w:rsid w:val="00600FBC"/>
    <w:rsid w:val="00601112"/>
    <w:rsid w:val="006013B5"/>
    <w:rsid w:val="00601494"/>
    <w:rsid w:val="006022D4"/>
    <w:rsid w:val="006027CE"/>
    <w:rsid w:val="00602842"/>
    <w:rsid w:val="00602900"/>
    <w:rsid w:val="00602BC3"/>
    <w:rsid w:val="00602BDE"/>
    <w:rsid w:val="00602E69"/>
    <w:rsid w:val="006034BA"/>
    <w:rsid w:val="006038AE"/>
    <w:rsid w:val="00603C98"/>
    <w:rsid w:val="0060432A"/>
    <w:rsid w:val="00604624"/>
    <w:rsid w:val="0060490E"/>
    <w:rsid w:val="00604995"/>
    <w:rsid w:val="00604F22"/>
    <w:rsid w:val="00604FEC"/>
    <w:rsid w:val="00605027"/>
    <w:rsid w:val="00605194"/>
    <w:rsid w:val="00605CC9"/>
    <w:rsid w:val="006060CF"/>
    <w:rsid w:val="006061CB"/>
    <w:rsid w:val="00606299"/>
    <w:rsid w:val="00606C6E"/>
    <w:rsid w:val="00606E83"/>
    <w:rsid w:val="006071B9"/>
    <w:rsid w:val="00607525"/>
    <w:rsid w:val="006076A0"/>
    <w:rsid w:val="00607D54"/>
    <w:rsid w:val="00610B6E"/>
    <w:rsid w:val="00611A01"/>
    <w:rsid w:val="00611A41"/>
    <w:rsid w:val="00611CEB"/>
    <w:rsid w:val="00612696"/>
    <w:rsid w:val="00612B03"/>
    <w:rsid w:val="00612D5B"/>
    <w:rsid w:val="00612EEB"/>
    <w:rsid w:val="0061419D"/>
    <w:rsid w:val="00614497"/>
    <w:rsid w:val="006146C9"/>
    <w:rsid w:val="00614AA6"/>
    <w:rsid w:val="00614DC6"/>
    <w:rsid w:val="0061506A"/>
    <w:rsid w:val="00615669"/>
    <w:rsid w:val="00615B99"/>
    <w:rsid w:val="006160C5"/>
    <w:rsid w:val="006167D3"/>
    <w:rsid w:val="00616810"/>
    <w:rsid w:val="00617194"/>
    <w:rsid w:val="0061733F"/>
    <w:rsid w:val="0061787D"/>
    <w:rsid w:val="00617914"/>
    <w:rsid w:val="00617A0C"/>
    <w:rsid w:val="00620186"/>
    <w:rsid w:val="00620887"/>
    <w:rsid w:val="0062094B"/>
    <w:rsid w:val="00620BF3"/>
    <w:rsid w:val="00620C1B"/>
    <w:rsid w:val="00620CD9"/>
    <w:rsid w:val="00621112"/>
    <w:rsid w:val="0062176C"/>
    <w:rsid w:val="00621BEC"/>
    <w:rsid w:val="00621C94"/>
    <w:rsid w:val="00621EEB"/>
    <w:rsid w:val="006223FB"/>
    <w:rsid w:val="00622F13"/>
    <w:rsid w:val="006233F6"/>
    <w:rsid w:val="00623835"/>
    <w:rsid w:val="00623ED2"/>
    <w:rsid w:val="006240C3"/>
    <w:rsid w:val="0062439E"/>
    <w:rsid w:val="006245B9"/>
    <w:rsid w:val="006261DE"/>
    <w:rsid w:val="00626331"/>
    <w:rsid w:val="00626CC7"/>
    <w:rsid w:val="00626E86"/>
    <w:rsid w:val="006270B2"/>
    <w:rsid w:val="0062752A"/>
    <w:rsid w:val="00627575"/>
    <w:rsid w:val="006275FB"/>
    <w:rsid w:val="00627F05"/>
    <w:rsid w:val="00627FA3"/>
    <w:rsid w:val="006302AD"/>
    <w:rsid w:val="006303B7"/>
    <w:rsid w:val="0063045F"/>
    <w:rsid w:val="00630621"/>
    <w:rsid w:val="00631180"/>
    <w:rsid w:val="006311CE"/>
    <w:rsid w:val="00631335"/>
    <w:rsid w:val="0063199B"/>
    <w:rsid w:val="00631B74"/>
    <w:rsid w:val="0063229E"/>
    <w:rsid w:val="00632A09"/>
    <w:rsid w:val="00632ACC"/>
    <w:rsid w:val="00632B5C"/>
    <w:rsid w:val="00632D54"/>
    <w:rsid w:val="006335D2"/>
    <w:rsid w:val="00633B7A"/>
    <w:rsid w:val="00633C97"/>
    <w:rsid w:val="00633DBC"/>
    <w:rsid w:val="00633DD8"/>
    <w:rsid w:val="0063429D"/>
    <w:rsid w:val="00634367"/>
    <w:rsid w:val="006347DC"/>
    <w:rsid w:val="006349AF"/>
    <w:rsid w:val="00635873"/>
    <w:rsid w:val="006358F5"/>
    <w:rsid w:val="0063596D"/>
    <w:rsid w:val="00635A62"/>
    <w:rsid w:val="006372A4"/>
    <w:rsid w:val="00637879"/>
    <w:rsid w:val="00637971"/>
    <w:rsid w:val="00637AF4"/>
    <w:rsid w:val="0064006F"/>
    <w:rsid w:val="006407F1"/>
    <w:rsid w:val="00640CDE"/>
    <w:rsid w:val="00640FF8"/>
    <w:rsid w:val="006413C7"/>
    <w:rsid w:val="00641475"/>
    <w:rsid w:val="00641673"/>
    <w:rsid w:val="00641A43"/>
    <w:rsid w:val="00641D13"/>
    <w:rsid w:val="006421DF"/>
    <w:rsid w:val="00642DAE"/>
    <w:rsid w:val="00642EFE"/>
    <w:rsid w:val="00642F45"/>
    <w:rsid w:val="00643231"/>
    <w:rsid w:val="00643291"/>
    <w:rsid w:val="00643295"/>
    <w:rsid w:val="00643602"/>
    <w:rsid w:val="0064431A"/>
    <w:rsid w:val="00644908"/>
    <w:rsid w:val="00644A5B"/>
    <w:rsid w:val="00645346"/>
    <w:rsid w:val="006455AE"/>
    <w:rsid w:val="006455B4"/>
    <w:rsid w:val="00645A60"/>
    <w:rsid w:val="00645AFA"/>
    <w:rsid w:val="00645C11"/>
    <w:rsid w:val="006464E4"/>
    <w:rsid w:val="00646BEF"/>
    <w:rsid w:val="00646E4E"/>
    <w:rsid w:val="00646E9E"/>
    <w:rsid w:val="00647426"/>
    <w:rsid w:val="00647572"/>
    <w:rsid w:val="00647612"/>
    <w:rsid w:val="00647FD8"/>
    <w:rsid w:val="00650011"/>
    <w:rsid w:val="0065036E"/>
    <w:rsid w:val="00651253"/>
    <w:rsid w:val="006512E6"/>
    <w:rsid w:val="006514D2"/>
    <w:rsid w:val="00651816"/>
    <w:rsid w:val="006518BC"/>
    <w:rsid w:val="00651C27"/>
    <w:rsid w:val="00651E86"/>
    <w:rsid w:val="00651EE5"/>
    <w:rsid w:val="00652522"/>
    <w:rsid w:val="0065261B"/>
    <w:rsid w:val="00652D83"/>
    <w:rsid w:val="00652DF3"/>
    <w:rsid w:val="00652FAC"/>
    <w:rsid w:val="0065319F"/>
    <w:rsid w:val="00653489"/>
    <w:rsid w:val="006536AF"/>
    <w:rsid w:val="006537E7"/>
    <w:rsid w:val="00653C4E"/>
    <w:rsid w:val="006541CD"/>
    <w:rsid w:val="00654625"/>
    <w:rsid w:val="006548E2"/>
    <w:rsid w:val="00654C7F"/>
    <w:rsid w:val="00654E74"/>
    <w:rsid w:val="00654EBF"/>
    <w:rsid w:val="006554EE"/>
    <w:rsid w:val="00655A5D"/>
    <w:rsid w:val="00655B51"/>
    <w:rsid w:val="00655DF1"/>
    <w:rsid w:val="00655E93"/>
    <w:rsid w:val="0065682D"/>
    <w:rsid w:val="00656B7A"/>
    <w:rsid w:val="00657283"/>
    <w:rsid w:val="0065733C"/>
    <w:rsid w:val="00657AD4"/>
    <w:rsid w:val="00657F62"/>
    <w:rsid w:val="0066001F"/>
    <w:rsid w:val="006606E8"/>
    <w:rsid w:val="00660CF5"/>
    <w:rsid w:val="006620DF"/>
    <w:rsid w:val="006621F3"/>
    <w:rsid w:val="006622C4"/>
    <w:rsid w:val="006623A4"/>
    <w:rsid w:val="00662AAC"/>
    <w:rsid w:val="0066326E"/>
    <w:rsid w:val="0066338F"/>
    <w:rsid w:val="006634EF"/>
    <w:rsid w:val="00663618"/>
    <w:rsid w:val="00663DEB"/>
    <w:rsid w:val="00663E8C"/>
    <w:rsid w:val="00663F68"/>
    <w:rsid w:val="00664168"/>
    <w:rsid w:val="006645A7"/>
    <w:rsid w:val="0066470A"/>
    <w:rsid w:val="00664EAF"/>
    <w:rsid w:val="00664F07"/>
    <w:rsid w:val="006651B9"/>
    <w:rsid w:val="00665410"/>
    <w:rsid w:val="0066548F"/>
    <w:rsid w:val="00665721"/>
    <w:rsid w:val="00665AA2"/>
    <w:rsid w:val="00665DB4"/>
    <w:rsid w:val="0066675E"/>
    <w:rsid w:val="00666A8A"/>
    <w:rsid w:val="006671AA"/>
    <w:rsid w:val="006672B6"/>
    <w:rsid w:val="006676ED"/>
    <w:rsid w:val="00667A4B"/>
    <w:rsid w:val="00670049"/>
    <w:rsid w:val="0067017E"/>
    <w:rsid w:val="00670536"/>
    <w:rsid w:val="00670594"/>
    <w:rsid w:val="006706EE"/>
    <w:rsid w:val="00670B28"/>
    <w:rsid w:val="0067106A"/>
    <w:rsid w:val="006710A3"/>
    <w:rsid w:val="00671C8A"/>
    <w:rsid w:val="00672264"/>
    <w:rsid w:val="0067245C"/>
    <w:rsid w:val="006724F8"/>
    <w:rsid w:val="00672589"/>
    <w:rsid w:val="006726F0"/>
    <w:rsid w:val="006727D1"/>
    <w:rsid w:val="00672E2D"/>
    <w:rsid w:val="00673850"/>
    <w:rsid w:val="0067410B"/>
    <w:rsid w:val="006749C2"/>
    <w:rsid w:val="00674C9C"/>
    <w:rsid w:val="0067537D"/>
    <w:rsid w:val="006755C5"/>
    <w:rsid w:val="006757EA"/>
    <w:rsid w:val="00675AAC"/>
    <w:rsid w:val="00675B41"/>
    <w:rsid w:val="00675D62"/>
    <w:rsid w:val="00675E02"/>
    <w:rsid w:val="00675F04"/>
    <w:rsid w:val="0067626C"/>
    <w:rsid w:val="006764FE"/>
    <w:rsid w:val="0067672D"/>
    <w:rsid w:val="00676A42"/>
    <w:rsid w:val="00676AB5"/>
    <w:rsid w:val="00676C7C"/>
    <w:rsid w:val="00676CA4"/>
    <w:rsid w:val="00677012"/>
    <w:rsid w:val="006770D2"/>
    <w:rsid w:val="00677229"/>
    <w:rsid w:val="00680453"/>
    <w:rsid w:val="0068097E"/>
    <w:rsid w:val="00681301"/>
    <w:rsid w:val="0068168E"/>
    <w:rsid w:val="00681752"/>
    <w:rsid w:val="00681AB7"/>
    <w:rsid w:val="00681E55"/>
    <w:rsid w:val="00681FF3"/>
    <w:rsid w:val="00682072"/>
    <w:rsid w:val="0068222D"/>
    <w:rsid w:val="006823EE"/>
    <w:rsid w:val="0068284A"/>
    <w:rsid w:val="006829F6"/>
    <w:rsid w:val="00682BA8"/>
    <w:rsid w:val="006839FF"/>
    <w:rsid w:val="00683ED8"/>
    <w:rsid w:val="0068424F"/>
    <w:rsid w:val="00684E5E"/>
    <w:rsid w:val="00685272"/>
    <w:rsid w:val="006856E1"/>
    <w:rsid w:val="0068611A"/>
    <w:rsid w:val="006867CF"/>
    <w:rsid w:val="006868D7"/>
    <w:rsid w:val="00686B0C"/>
    <w:rsid w:val="00686E02"/>
    <w:rsid w:val="00686F98"/>
    <w:rsid w:val="00686FB3"/>
    <w:rsid w:val="006875A4"/>
    <w:rsid w:val="00687674"/>
    <w:rsid w:val="006877CA"/>
    <w:rsid w:val="00687944"/>
    <w:rsid w:val="00687956"/>
    <w:rsid w:val="00687BE1"/>
    <w:rsid w:val="00690046"/>
    <w:rsid w:val="006900E9"/>
    <w:rsid w:val="0069023E"/>
    <w:rsid w:val="0069034A"/>
    <w:rsid w:val="00690DCE"/>
    <w:rsid w:val="00690E28"/>
    <w:rsid w:val="00691327"/>
    <w:rsid w:val="00691341"/>
    <w:rsid w:val="006917C2"/>
    <w:rsid w:val="00691826"/>
    <w:rsid w:val="00691C47"/>
    <w:rsid w:val="00691F32"/>
    <w:rsid w:val="006921C4"/>
    <w:rsid w:val="006925CF"/>
    <w:rsid w:val="006928C0"/>
    <w:rsid w:val="00692A84"/>
    <w:rsid w:val="00692EFE"/>
    <w:rsid w:val="00693064"/>
    <w:rsid w:val="0069345A"/>
    <w:rsid w:val="00694220"/>
    <w:rsid w:val="00694A8A"/>
    <w:rsid w:val="00694D69"/>
    <w:rsid w:val="006951F8"/>
    <w:rsid w:val="00695557"/>
    <w:rsid w:val="006955B8"/>
    <w:rsid w:val="006960AE"/>
    <w:rsid w:val="0069617D"/>
    <w:rsid w:val="0069663A"/>
    <w:rsid w:val="006969B8"/>
    <w:rsid w:val="006977BD"/>
    <w:rsid w:val="006979A7"/>
    <w:rsid w:val="00697C1E"/>
    <w:rsid w:val="006A03FD"/>
    <w:rsid w:val="006A06DF"/>
    <w:rsid w:val="006A0891"/>
    <w:rsid w:val="006A08A4"/>
    <w:rsid w:val="006A0BEE"/>
    <w:rsid w:val="006A0DB1"/>
    <w:rsid w:val="006A0DCC"/>
    <w:rsid w:val="006A1084"/>
    <w:rsid w:val="006A151B"/>
    <w:rsid w:val="006A17D8"/>
    <w:rsid w:val="006A1D36"/>
    <w:rsid w:val="006A23F2"/>
    <w:rsid w:val="006A2B08"/>
    <w:rsid w:val="006A2D77"/>
    <w:rsid w:val="006A2F22"/>
    <w:rsid w:val="006A33EA"/>
    <w:rsid w:val="006A3BE4"/>
    <w:rsid w:val="006A3F5A"/>
    <w:rsid w:val="006A41D3"/>
    <w:rsid w:val="006A4520"/>
    <w:rsid w:val="006A4544"/>
    <w:rsid w:val="006A4967"/>
    <w:rsid w:val="006A4BC0"/>
    <w:rsid w:val="006A4CE0"/>
    <w:rsid w:val="006A4D23"/>
    <w:rsid w:val="006A4E1F"/>
    <w:rsid w:val="006A4F56"/>
    <w:rsid w:val="006A4FD2"/>
    <w:rsid w:val="006A5BF9"/>
    <w:rsid w:val="006A5E4C"/>
    <w:rsid w:val="006A6099"/>
    <w:rsid w:val="006A6263"/>
    <w:rsid w:val="006A641E"/>
    <w:rsid w:val="006A67BE"/>
    <w:rsid w:val="006A71EE"/>
    <w:rsid w:val="006A75A1"/>
    <w:rsid w:val="006A7CF8"/>
    <w:rsid w:val="006A7FA5"/>
    <w:rsid w:val="006B039D"/>
    <w:rsid w:val="006B08B9"/>
    <w:rsid w:val="006B08D2"/>
    <w:rsid w:val="006B09EB"/>
    <w:rsid w:val="006B0BB0"/>
    <w:rsid w:val="006B1455"/>
    <w:rsid w:val="006B1497"/>
    <w:rsid w:val="006B18B1"/>
    <w:rsid w:val="006B198E"/>
    <w:rsid w:val="006B1F52"/>
    <w:rsid w:val="006B2455"/>
    <w:rsid w:val="006B28BC"/>
    <w:rsid w:val="006B2991"/>
    <w:rsid w:val="006B2BB1"/>
    <w:rsid w:val="006B2E00"/>
    <w:rsid w:val="006B3194"/>
    <w:rsid w:val="006B3808"/>
    <w:rsid w:val="006B414B"/>
    <w:rsid w:val="006B4453"/>
    <w:rsid w:val="006B459A"/>
    <w:rsid w:val="006B4A85"/>
    <w:rsid w:val="006B4B49"/>
    <w:rsid w:val="006B4F8A"/>
    <w:rsid w:val="006B5367"/>
    <w:rsid w:val="006B5604"/>
    <w:rsid w:val="006B6262"/>
    <w:rsid w:val="006B6B8B"/>
    <w:rsid w:val="006B6BE4"/>
    <w:rsid w:val="006B6CF7"/>
    <w:rsid w:val="006B6DAB"/>
    <w:rsid w:val="006B7181"/>
    <w:rsid w:val="006B77DB"/>
    <w:rsid w:val="006B7F73"/>
    <w:rsid w:val="006B7F7E"/>
    <w:rsid w:val="006C01B3"/>
    <w:rsid w:val="006C0756"/>
    <w:rsid w:val="006C0904"/>
    <w:rsid w:val="006C0B1F"/>
    <w:rsid w:val="006C1AD7"/>
    <w:rsid w:val="006C1DDA"/>
    <w:rsid w:val="006C226D"/>
    <w:rsid w:val="006C238D"/>
    <w:rsid w:val="006C246F"/>
    <w:rsid w:val="006C2616"/>
    <w:rsid w:val="006C26E6"/>
    <w:rsid w:val="006C2979"/>
    <w:rsid w:val="006C29B8"/>
    <w:rsid w:val="006C2CC2"/>
    <w:rsid w:val="006C2CFA"/>
    <w:rsid w:val="006C2D78"/>
    <w:rsid w:val="006C2E53"/>
    <w:rsid w:val="006C3428"/>
    <w:rsid w:val="006C37B0"/>
    <w:rsid w:val="006C3AA4"/>
    <w:rsid w:val="006C3E6B"/>
    <w:rsid w:val="006C3FB5"/>
    <w:rsid w:val="006C4E91"/>
    <w:rsid w:val="006C5467"/>
    <w:rsid w:val="006C5476"/>
    <w:rsid w:val="006C6711"/>
    <w:rsid w:val="006C6828"/>
    <w:rsid w:val="006C6AB9"/>
    <w:rsid w:val="006C6B87"/>
    <w:rsid w:val="006C6B96"/>
    <w:rsid w:val="006C7818"/>
    <w:rsid w:val="006C78F9"/>
    <w:rsid w:val="006C7F60"/>
    <w:rsid w:val="006D00BC"/>
    <w:rsid w:val="006D0302"/>
    <w:rsid w:val="006D070A"/>
    <w:rsid w:val="006D107E"/>
    <w:rsid w:val="006D109A"/>
    <w:rsid w:val="006D13C5"/>
    <w:rsid w:val="006D1406"/>
    <w:rsid w:val="006D19C5"/>
    <w:rsid w:val="006D1C13"/>
    <w:rsid w:val="006D1D06"/>
    <w:rsid w:val="006D2416"/>
    <w:rsid w:val="006D29B0"/>
    <w:rsid w:val="006D308A"/>
    <w:rsid w:val="006D3466"/>
    <w:rsid w:val="006D36E2"/>
    <w:rsid w:val="006D3903"/>
    <w:rsid w:val="006D3D60"/>
    <w:rsid w:val="006D40E9"/>
    <w:rsid w:val="006D49DA"/>
    <w:rsid w:val="006D5405"/>
    <w:rsid w:val="006D5479"/>
    <w:rsid w:val="006D5532"/>
    <w:rsid w:val="006D5DE1"/>
    <w:rsid w:val="006D6093"/>
    <w:rsid w:val="006D669B"/>
    <w:rsid w:val="006D67C5"/>
    <w:rsid w:val="006D6D75"/>
    <w:rsid w:val="006D6F1B"/>
    <w:rsid w:val="006D701A"/>
    <w:rsid w:val="006D7351"/>
    <w:rsid w:val="006D7B69"/>
    <w:rsid w:val="006D7E17"/>
    <w:rsid w:val="006E06D9"/>
    <w:rsid w:val="006E08C4"/>
    <w:rsid w:val="006E0A85"/>
    <w:rsid w:val="006E0F66"/>
    <w:rsid w:val="006E108F"/>
    <w:rsid w:val="006E1620"/>
    <w:rsid w:val="006E17B5"/>
    <w:rsid w:val="006E21A2"/>
    <w:rsid w:val="006E25F8"/>
    <w:rsid w:val="006E2A60"/>
    <w:rsid w:val="006E2B97"/>
    <w:rsid w:val="006E3090"/>
    <w:rsid w:val="006E33FC"/>
    <w:rsid w:val="006E343C"/>
    <w:rsid w:val="006E4177"/>
    <w:rsid w:val="006E4451"/>
    <w:rsid w:val="006E48B6"/>
    <w:rsid w:val="006E4DFA"/>
    <w:rsid w:val="006E4E77"/>
    <w:rsid w:val="006E577B"/>
    <w:rsid w:val="006E585F"/>
    <w:rsid w:val="006E5884"/>
    <w:rsid w:val="006E5BD3"/>
    <w:rsid w:val="006E62E4"/>
    <w:rsid w:val="006E677A"/>
    <w:rsid w:val="006E678E"/>
    <w:rsid w:val="006E709F"/>
    <w:rsid w:val="006E7395"/>
    <w:rsid w:val="006E7645"/>
    <w:rsid w:val="006E77AD"/>
    <w:rsid w:val="006E7809"/>
    <w:rsid w:val="006E7A39"/>
    <w:rsid w:val="006E7C26"/>
    <w:rsid w:val="006E7C2F"/>
    <w:rsid w:val="006E7D93"/>
    <w:rsid w:val="006F0529"/>
    <w:rsid w:val="006F0878"/>
    <w:rsid w:val="006F112A"/>
    <w:rsid w:val="006F15DE"/>
    <w:rsid w:val="006F20E5"/>
    <w:rsid w:val="006F2438"/>
    <w:rsid w:val="006F2573"/>
    <w:rsid w:val="006F2629"/>
    <w:rsid w:val="006F2A85"/>
    <w:rsid w:val="006F3924"/>
    <w:rsid w:val="006F3DBC"/>
    <w:rsid w:val="006F3DBE"/>
    <w:rsid w:val="006F4280"/>
    <w:rsid w:val="006F4996"/>
    <w:rsid w:val="006F4A63"/>
    <w:rsid w:val="006F4A83"/>
    <w:rsid w:val="006F5409"/>
    <w:rsid w:val="006F5867"/>
    <w:rsid w:val="006F58FB"/>
    <w:rsid w:val="006F62D0"/>
    <w:rsid w:val="006F67E2"/>
    <w:rsid w:val="006F698A"/>
    <w:rsid w:val="006F69F2"/>
    <w:rsid w:val="006F6CC8"/>
    <w:rsid w:val="006F6EB9"/>
    <w:rsid w:val="006F7049"/>
    <w:rsid w:val="006F7499"/>
    <w:rsid w:val="006F78A0"/>
    <w:rsid w:val="006F7A79"/>
    <w:rsid w:val="006F7B22"/>
    <w:rsid w:val="007002D9"/>
    <w:rsid w:val="0070040E"/>
    <w:rsid w:val="00700EB0"/>
    <w:rsid w:val="00701594"/>
    <w:rsid w:val="00701633"/>
    <w:rsid w:val="00701D1A"/>
    <w:rsid w:val="007022F8"/>
    <w:rsid w:val="00702AD8"/>
    <w:rsid w:val="00702CE0"/>
    <w:rsid w:val="00702EB6"/>
    <w:rsid w:val="0070313F"/>
    <w:rsid w:val="007039C8"/>
    <w:rsid w:val="00703CB2"/>
    <w:rsid w:val="00704862"/>
    <w:rsid w:val="007052F8"/>
    <w:rsid w:val="0070530E"/>
    <w:rsid w:val="007055BC"/>
    <w:rsid w:val="00705737"/>
    <w:rsid w:val="00705A83"/>
    <w:rsid w:val="00705BE2"/>
    <w:rsid w:val="007062C1"/>
    <w:rsid w:val="00706643"/>
    <w:rsid w:val="007067D4"/>
    <w:rsid w:val="00707046"/>
    <w:rsid w:val="0070708C"/>
    <w:rsid w:val="007079C4"/>
    <w:rsid w:val="00707B8A"/>
    <w:rsid w:val="00707C29"/>
    <w:rsid w:val="00710163"/>
    <w:rsid w:val="00710E14"/>
    <w:rsid w:val="00710F7A"/>
    <w:rsid w:val="0071157F"/>
    <w:rsid w:val="007116C0"/>
    <w:rsid w:val="00711AFD"/>
    <w:rsid w:val="00711B1E"/>
    <w:rsid w:val="00711CA2"/>
    <w:rsid w:val="00712100"/>
    <w:rsid w:val="00712535"/>
    <w:rsid w:val="007126BA"/>
    <w:rsid w:val="007127EF"/>
    <w:rsid w:val="00712E7A"/>
    <w:rsid w:val="0071344E"/>
    <w:rsid w:val="007135DE"/>
    <w:rsid w:val="0071376B"/>
    <w:rsid w:val="007137F3"/>
    <w:rsid w:val="0071439B"/>
    <w:rsid w:val="00714737"/>
    <w:rsid w:val="00714752"/>
    <w:rsid w:val="007149D0"/>
    <w:rsid w:val="00714A17"/>
    <w:rsid w:val="00714A52"/>
    <w:rsid w:val="00714B0B"/>
    <w:rsid w:val="0071510B"/>
    <w:rsid w:val="007151AA"/>
    <w:rsid w:val="007157CE"/>
    <w:rsid w:val="00715FAB"/>
    <w:rsid w:val="00716005"/>
    <w:rsid w:val="00716463"/>
    <w:rsid w:val="00717202"/>
    <w:rsid w:val="00717214"/>
    <w:rsid w:val="0071761A"/>
    <w:rsid w:val="00720E25"/>
    <w:rsid w:val="007218A5"/>
    <w:rsid w:val="00721BF1"/>
    <w:rsid w:val="00721D9E"/>
    <w:rsid w:val="0072297C"/>
    <w:rsid w:val="007230CC"/>
    <w:rsid w:val="007232E1"/>
    <w:rsid w:val="00723B6B"/>
    <w:rsid w:val="00723ED5"/>
    <w:rsid w:val="00723F9C"/>
    <w:rsid w:val="0072410E"/>
    <w:rsid w:val="00724DD6"/>
    <w:rsid w:val="007250DB"/>
    <w:rsid w:val="007253A7"/>
    <w:rsid w:val="007258F7"/>
    <w:rsid w:val="00725D96"/>
    <w:rsid w:val="007260A3"/>
    <w:rsid w:val="007268CF"/>
    <w:rsid w:val="007268D1"/>
    <w:rsid w:val="00726BB5"/>
    <w:rsid w:val="00726C54"/>
    <w:rsid w:val="00726D6D"/>
    <w:rsid w:val="007276A6"/>
    <w:rsid w:val="00727754"/>
    <w:rsid w:val="00727D24"/>
    <w:rsid w:val="007307BC"/>
    <w:rsid w:val="00730ACF"/>
    <w:rsid w:val="00730AF1"/>
    <w:rsid w:val="007311A2"/>
    <w:rsid w:val="007312F5"/>
    <w:rsid w:val="00731940"/>
    <w:rsid w:val="00732402"/>
    <w:rsid w:val="00732440"/>
    <w:rsid w:val="00732D1B"/>
    <w:rsid w:val="00732F0B"/>
    <w:rsid w:val="00732FC8"/>
    <w:rsid w:val="00733E7F"/>
    <w:rsid w:val="007344B4"/>
    <w:rsid w:val="00734F97"/>
    <w:rsid w:val="007353CD"/>
    <w:rsid w:val="00735611"/>
    <w:rsid w:val="00735C79"/>
    <w:rsid w:val="00735C82"/>
    <w:rsid w:val="00735E7C"/>
    <w:rsid w:val="00735EB8"/>
    <w:rsid w:val="007360EF"/>
    <w:rsid w:val="0073633A"/>
    <w:rsid w:val="00736846"/>
    <w:rsid w:val="00736AA8"/>
    <w:rsid w:val="00736B18"/>
    <w:rsid w:val="007375C3"/>
    <w:rsid w:val="0073773A"/>
    <w:rsid w:val="00737ED5"/>
    <w:rsid w:val="00740379"/>
    <w:rsid w:val="007403B4"/>
    <w:rsid w:val="0074085D"/>
    <w:rsid w:val="00740EA0"/>
    <w:rsid w:val="0074103F"/>
    <w:rsid w:val="00741131"/>
    <w:rsid w:val="00741249"/>
    <w:rsid w:val="00741257"/>
    <w:rsid w:val="007418DE"/>
    <w:rsid w:val="00741940"/>
    <w:rsid w:val="00741A3F"/>
    <w:rsid w:val="00741F50"/>
    <w:rsid w:val="00741FA4"/>
    <w:rsid w:val="007422DD"/>
    <w:rsid w:val="00742925"/>
    <w:rsid w:val="00742C94"/>
    <w:rsid w:val="00743173"/>
    <w:rsid w:val="00743206"/>
    <w:rsid w:val="00743659"/>
    <w:rsid w:val="0074391E"/>
    <w:rsid w:val="00743EB8"/>
    <w:rsid w:val="00743F05"/>
    <w:rsid w:val="0074418A"/>
    <w:rsid w:val="0074448D"/>
    <w:rsid w:val="007448EC"/>
    <w:rsid w:val="00744BAE"/>
    <w:rsid w:val="00745388"/>
    <w:rsid w:val="007453A1"/>
    <w:rsid w:val="007453D0"/>
    <w:rsid w:val="00745A6E"/>
    <w:rsid w:val="00745B23"/>
    <w:rsid w:val="00745B9D"/>
    <w:rsid w:val="00745F16"/>
    <w:rsid w:val="007461C8"/>
    <w:rsid w:val="007462C3"/>
    <w:rsid w:val="00746D0B"/>
    <w:rsid w:val="007472DB"/>
    <w:rsid w:val="0075027E"/>
    <w:rsid w:val="00750320"/>
    <w:rsid w:val="0075084D"/>
    <w:rsid w:val="00750A79"/>
    <w:rsid w:val="00750BE3"/>
    <w:rsid w:val="007510A7"/>
    <w:rsid w:val="00751100"/>
    <w:rsid w:val="007517C2"/>
    <w:rsid w:val="007517EC"/>
    <w:rsid w:val="0075223A"/>
    <w:rsid w:val="007524F8"/>
    <w:rsid w:val="007525B8"/>
    <w:rsid w:val="007526E3"/>
    <w:rsid w:val="00752715"/>
    <w:rsid w:val="00752D6B"/>
    <w:rsid w:val="00752E14"/>
    <w:rsid w:val="007535F3"/>
    <w:rsid w:val="00753699"/>
    <w:rsid w:val="007536DC"/>
    <w:rsid w:val="007539CD"/>
    <w:rsid w:val="00753AB4"/>
    <w:rsid w:val="00753DD8"/>
    <w:rsid w:val="00753F0D"/>
    <w:rsid w:val="00753F2D"/>
    <w:rsid w:val="00754147"/>
    <w:rsid w:val="00754239"/>
    <w:rsid w:val="0075445D"/>
    <w:rsid w:val="00754B7D"/>
    <w:rsid w:val="00754BDC"/>
    <w:rsid w:val="007553A3"/>
    <w:rsid w:val="0075582F"/>
    <w:rsid w:val="00755840"/>
    <w:rsid w:val="00755C0A"/>
    <w:rsid w:val="0075654D"/>
    <w:rsid w:val="00756A08"/>
    <w:rsid w:val="00756E6F"/>
    <w:rsid w:val="00757126"/>
    <w:rsid w:val="007576EB"/>
    <w:rsid w:val="00757BCB"/>
    <w:rsid w:val="00760074"/>
    <w:rsid w:val="007602A1"/>
    <w:rsid w:val="007603BE"/>
    <w:rsid w:val="00760415"/>
    <w:rsid w:val="007606BE"/>
    <w:rsid w:val="00760AEA"/>
    <w:rsid w:val="00760E2F"/>
    <w:rsid w:val="00760F18"/>
    <w:rsid w:val="007610A5"/>
    <w:rsid w:val="00761923"/>
    <w:rsid w:val="00761E3C"/>
    <w:rsid w:val="0076258F"/>
    <w:rsid w:val="00762F31"/>
    <w:rsid w:val="0076386C"/>
    <w:rsid w:val="00763DE4"/>
    <w:rsid w:val="00764E31"/>
    <w:rsid w:val="00765050"/>
    <w:rsid w:val="007650F4"/>
    <w:rsid w:val="00765285"/>
    <w:rsid w:val="00765331"/>
    <w:rsid w:val="0076540A"/>
    <w:rsid w:val="007659E1"/>
    <w:rsid w:val="00765ED9"/>
    <w:rsid w:val="00766C0F"/>
    <w:rsid w:val="00767D1D"/>
    <w:rsid w:val="00767F80"/>
    <w:rsid w:val="0077009C"/>
    <w:rsid w:val="007700B8"/>
    <w:rsid w:val="007701B9"/>
    <w:rsid w:val="00770458"/>
    <w:rsid w:val="0077057B"/>
    <w:rsid w:val="0077099B"/>
    <w:rsid w:val="00771745"/>
    <w:rsid w:val="00771D79"/>
    <w:rsid w:val="00771DBB"/>
    <w:rsid w:val="00772315"/>
    <w:rsid w:val="007726AB"/>
    <w:rsid w:val="00772C4B"/>
    <w:rsid w:val="00772E68"/>
    <w:rsid w:val="007736E8"/>
    <w:rsid w:val="007738EE"/>
    <w:rsid w:val="00774380"/>
    <w:rsid w:val="00774A03"/>
    <w:rsid w:val="00774A7D"/>
    <w:rsid w:val="00774B1E"/>
    <w:rsid w:val="007750BD"/>
    <w:rsid w:val="00775519"/>
    <w:rsid w:val="007755A1"/>
    <w:rsid w:val="007755FE"/>
    <w:rsid w:val="00775B23"/>
    <w:rsid w:val="00775FD8"/>
    <w:rsid w:val="0077661D"/>
    <w:rsid w:val="00776D01"/>
    <w:rsid w:val="00777F45"/>
    <w:rsid w:val="007806F1"/>
    <w:rsid w:val="00780C66"/>
    <w:rsid w:val="00780DCD"/>
    <w:rsid w:val="00781512"/>
    <w:rsid w:val="0078209C"/>
    <w:rsid w:val="0078257D"/>
    <w:rsid w:val="00782C65"/>
    <w:rsid w:val="00782F3F"/>
    <w:rsid w:val="00783521"/>
    <w:rsid w:val="00783E4E"/>
    <w:rsid w:val="00783F02"/>
    <w:rsid w:val="00784244"/>
    <w:rsid w:val="007845D7"/>
    <w:rsid w:val="00784A6A"/>
    <w:rsid w:val="00785116"/>
    <w:rsid w:val="00785412"/>
    <w:rsid w:val="00785A8E"/>
    <w:rsid w:val="00785B64"/>
    <w:rsid w:val="00785F3F"/>
    <w:rsid w:val="007860B0"/>
    <w:rsid w:val="00786121"/>
    <w:rsid w:val="00786214"/>
    <w:rsid w:val="007867FD"/>
    <w:rsid w:val="0078734B"/>
    <w:rsid w:val="00787861"/>
    <w:rsid w:val="00787880"/>
    <w:rsid w:val="00787957"/>
    <w:rsid w:val="0079044B"/>
    <w:rsid w:val="007907D6"/>
    <w:rsid w:val="007917D5"/>
    <w:rsid w:val="00792E11"/>
    <w:rsid w:val="00792E9C"/>
    <w:rsid w:val="00793494"/>
    <w:rsid w:val="007935BB"/>
    <w:rsid w:val="00794115"/>
    <w:rsid w:val="007941B2"/>
    <w:rsid w:val="0079423D"/>
    <w:rsid w:val="00794249"/>
    <w:rsid w:val="00794B0A"/>
    <w:rsid w:val="00795524"/>
    <w:rsid w:val="00795D20"/>
    <w:rsid w:val="007963BC"/>
    <w:rsid w:val="00796A09"/>
    <w:rsid w:val="00796BC7"/>
    <w:rsid w:val="00796F80"/>
    <w:rsid w:val="007975B5"/>
    <w:rsid w:val="007A0372"/>
    <w:rsid w:val="007A0919"/>
    <w:rsid w:val="007A0A6E"/>
    <w:rsid w:val="007A140A"/>
    <w:rsid w:val="007A14B3"/>
    <w:rsid w:val="007A1800"/>
    <w:rsid w:val="007A186F"/>
    <w:rsid w:val="007A209B"/>
    <w:rsid w:val="007A2712"/>
    <w:rsid w:val="007A2952"/>
    <w:rsid w:val="007A39C0"/>
    <w:rsid w:val="007A46AB"/>
    <w:rsid w:val="007A4C8A"/>
    <w:rsid w:val="007A5294"/>
    <w:rsid w:val="007A5308"/>
    <w:rsid w:val="007A5B7E"/>
    <w:rsid w:val="007A5BFA"/>
    <w:rsid w:val="007A60C1"/>
    <w:rsid w:val="007A6151"/>
    <w:rsid w:val="007A619D"/>
    <w:rsid w:val="007A6A78"/>
    <w:rsid w:val="007A6F82"/>
    <w:rsid w:val="007A7587"/>
    <w:rsid w:val="007B0118"/>
    <w:rsid w:val="007B0347"/>
    <w:rsid w:val="007B0366"/>
    <w:rsid w:val="007B0CC2"/>
    <w:rsid w:val="007B0F3B"/>
    <w:rsid w:val="007B153C"/>
    <w:rsid w:val="007B1602"/>
    <w:rsid w:val="007B1F53"/>
    <w:rsid w:val="007B2711"/>
    <w:rsid w:val="007B2751"/>
    <w:rsid w:val="007B29C6"/>
    <w:rsid w:val="007B2A4D"/>
    <w:rsid w:val="007B2C6F"/>
    <w:rsid w:val="007B30C3"/>
    <w:rsid w:val="007B3847"/>
    <w:rsid w:val="007B4CA5"/>
    <w:rsid w:val="007B4D81"/>
    <w:rsid w:val="007B4EE7"/>
    <w:rsid w:val="007B53A8"/>
    <w:rsid w:val="007B5543"/>
    <w:rsid w:val="007B5BDD"/>
    <w:rsid w:val="007B615C"/>
    <w:rsid w:val="007B6408"/>
    <w:rsid w:val="007B6A0F"/>
    <w:rsid w:val="007B756B"/>
    <w:rsid w:val="007B76B6"/>
    <w:rsid w:val="007B7EAD"/>
    <w:rsid w:val="007C01C8"/>
    <w:rsid w:val="007C05C1"/>
    <w:rsid w:val="007C0610"/>
    <w:rsid w:val="007C0647"/>
    <w:rsid w:val="007C09DB"/>
    <w:rsid w:val="007C0ACE"/>
    <w:rsid w:val="007C0E1C"/>
    <w:rsid w:val="007C1BD4"/>
    <w:rsid w:val="007C2687"/>
    <w:rsid w:val="007C2FE9"/>
    <w:rsid w:val="007C3B86"/>
    <w:rsid w:val="007C3B99"/>
    <w:rsid w:val="007C3DA8"/>
    <w:rsid w:val="007C42AE"/>
    <w:rsid w:val="007C440D"/>
    <w:rsid w:val="007C457C"/>
    <w:rsid w:val="007C463D"/>
    <w:rsid w:val="007C4845"/>
    <w:rsid w:val="007C4D6A"/>
    <w:rsid w:val="007C52EF"/>
    <w:rsid w:val="007C5C05"/>
    <w:rsid w:val="007C5E8E"/>
    <w:rsid w:val="007C6C75"/>
    <w:rsid w:val="007C6D59"/>
    <w:rsid w:val="007C7A83"/>
    <w:rsid w:val="007C7C2C"/>
    <w:rsid w:val="007C7D55"/>
    <w:rsid w:val="007C7E56"/>
    <w:rsid w:val="007D036E"/>
    <w:rsid w:val="007D0817"/>
    <w:rsid w:val="007D0912"/>
    <w:rsid w:val="007D0CDE"/>
    <w:rsid w:val="007D113B"/>
    <w:rsid w:val="007D1628"/>
    <w:rsid w:val="007D1645"/>
    <w:rsid w:val="007D1BF7"/>
    <w:rsid w:val="007D1E51"/>
    <w:rsid w:val="007D2BE6"/>
    <w:rsid w:val="007D33F2"/>
    <w:rsid w:val="007D392B"/>
    <w:rsid w:val="007D394B"/>
    <w:rsid w:val="007D3A8D"/>
    <w:rsid w:val="007D3DAA"/>
    <w:rsid w:val="007D4712"/>
    <w:rsid w:val="007D49C3"/>
    <w:rsid w:val="007D4EBD"/>
    <w:rsid w:val="007D52E4"/>
    <w:rsid w:val="007D5657"/>
    <w:rsid w:val="007D6194"/>
    <w:rsid w:val="007D6780"/>
    <w:rsid w:val="007D69C1"/>
    <w:rsid w:val="007D6CBC"/>
    <w:rsid w:val="007D796C"/>
    <w:rsid w:val="007D79FD"/>
    <w:rsid w:val="007D7A43"/>
    <w:rsid w:val="007E0091"/>
    <w:rsid w:val="007E047F"/>
    <w:rsid w:val="007E049B"/>
    <w:rsid w:val="007E055A"/>
    <w:rsid w:val="007E0CF5"/>
    <w:rsid w:val="007E0EB2"/>
    <w:rsid w:val="007E12B5"/>
    <w:rsid w:val="007E15C5"/>
    <w:rsid w:val="007E1797"/>
    <w:rsid w:val="007E1885"/>
    <w:rsid w:val="007E1982"/>
    <w:rsid w:val="007E22B0"/>
    <w:rsid w:val="007E318C"/>
    <w:rsid w:val="007E3729"/>
    <w:rsid w:val="007E3841"/>
    <w:rsid w:val="007E3FB7"/>
    <w:rsid w:val="007E47A2"/>
    <w:rsid w:val="007E4A9E"/>
    <w:rsid w:val="007E5113"/>
    <w:rsid w:val="007E52E9"/>
    <w:rsid w:val="007E59C2"/>
    <w:rsid w:val="007E61D9"/>
    <w:rsid w:val="007E6308"/>
    <w:rsid w:val="007E6702"/>
    <w:rsid w:val="007E6C36"/>
    <w:rsid w:val="007E6FFD"/>
    <w:rsid w:val="007E717B"/>
    <w:rsid w:val="007E7558"/>
    <w:rsid w:val="007E7909"/>
    <w:rsid w:val="007E79E2"/>
    <w:rsid w:val="007E7B79"/>
    <w:rsid w:val="007E7BA7"/>
    <w:rsid w:val="007F03FE"/>
    <w:rsid w:val="007F0564"/>
    <w:rsid w:val="007F09BE"/>
    <w:rsid w:val="007F0A24"/>
    <w:rsid w:val="007F15AC"/>
    <w:rsid w:val="007F1700"/>
    <w:rsid w:val="007F1A0D"/>
    <w:rsid w:val="007F1E45"/>
    <w:rsid w:val="007F262F"/>
    <w:rsid w:val="007F26E8"/>
    <w:rsid w:val="007F293D"/>
    <w:rsid w:val="007F294A"/>
    <w:rsid w:val="007F2B81"/>
    <w:rsid w:val="007F2BC3"/>
    <w:rsid w:val="007F2FD9"/>
    <w:rsid w:val="007F3509"/>
    <w:rsid w:val="007F3963"/>
    <w:rsid w:val="007F3972"/>
    <w:rsid w:val="007F3B08"/>
    <w:rsid w:val="007F3CE8"/>
    <w:rsid w:val="007F405A"/>
    <w:rsid w:val="007F406B"/>
    <w:rsid w:val="007F40DE"/>
    <w:rsid w:val="007F43CB"/>
    <w:rsid w:val="007F445B"/>
    <w:rsid w:val="007F4862"/>
    <w:rsid w:val="007F49DF"/>
    <w:rsid w:val="007F4B20"/>
    <w:rsid w:val="007F51C3"/>
    <w:rsid w:val="007F5430"/>
    <w:rsid w:val="007F5454"/>
    <w:rsid w:val="007F55E2"/>
    <w:rsid w:val="007F589D"/>
    <w:rsid w:val="007F5F68"/>
    <w:rsid w:val="007F6B88"/>
    <w:rsid w:val="007F6EAD"/>
    <w:rsid w:val="007F7A56"/>
    <w:rsid w:val="008008FA"/>
    <w:rsid w:val="00800C42"/>
    <w:rsid w:val="00800CD8"/>
    <w:rsid w:val="00801607"/>
    <w:rsid w:val="00801F9F"/>
    <w:rsid w:val="0080203F"/>
    <w:rsid w:val="00802381"/>
    <w:rsid w:val="008026AB"/>
    <w:rsid w:val="00803206"/>
    <w:rsid w:val="00803D1C"/>
    <w:rsid w:val="00803D2D"/>
    <w:rsid w:val="008040E1"/>
    <w:rsid w:val="0080414A"/>
    <w:rsid w:val="008045E0"/>
    <w:rsid w:val="00804C0F"/>
    <w:rsid w:val="00804C8F"/>
    <w:rsid w:val="00805366"/>
    <w:rsid w:val="00805683"/>
    <w:rsid w:val="00805937"/>
    <w:rsid w:val="00805949"/>
    <w:rsid w:val="00805A28"/>
    <w:rsid w:val="00805F57"/>
    <w:rsid w:val="008075BF"/>
    <w:rsid w:val="008077D7"/>
    <w:rsid w:val="00807F5C"/>
    <w:rsid w:val="0081029B"/>
    <w:rsid w:val="00810321"/>
    <w:rsid w:val="008106A4"/>
    <w:rsid w:val="008111B7"/>
    <w:rsid w:val="0081177E"/>
    <w:rsid w:val="00811805"/>
    <w:rsid w:val="008123EA"/>
    <w:rsid w:val="00812B8F"/>
    <w:rsid w:val="00812D92"/>
    <w:rsid w:val="00812FA7"/>
    <w:rsid w:val="008132B6"/>
    <w:rsid w:val="0081335D"/>
    <w:rsid w:val="0081336D"/>
    <w:rsid w:val="00813A6A"/>
    <w:rsid w:val="00813B42"/>
    <w:rsid w:val="00813C9A"/>
    <w:rsid w:val="00814070"/>
    <w:rsid w:val="0081481B"/>
    <w:rsid w:val="00814D0C"/>
    <w:rsid w:val="00814D87"/>
    <w:rsid w:val="00815035"/>
    <w:rsid w:val="008150B0"/>
    <w:rsid w:val="00815D19"/>
    <w:rsid w:val="00816390"/>
    <w:rsid w:val="00816998"/>
    <w:rsid w:val="008172F6"/>
    <w:rsid w:val="00817C7A"/>
    <w:rsid w:val="00817ECC"/>
    <w:rsid w:val="00817FFE"/>
    <w:rsid w:val="00820020"/>
    <w:rsid w:val="00820813"/>
    <w:rsid w:val="00820911"/>
    <w:rsid w:val="00820D08"/>
    <w:rsid w:val="00820EAE"/>
    <w:rsid w:val="00821D05"/>
    <w:rsid w:val="0082256E"/>
    <w:rsid w:val="00822808"/>
    <w:rsid w:val="00823A2D"/>
    <w:rsid w:val="00823D38"/>
    <w:rsid w:val="0082423F"/>
    <w:rsid w:val="008244F7"/>
    <w:rsid w:val="0082476D"/>
    <w:rsid w:val="008247BF"/>
    <w:rsid w:val="00824DB6"/>
    <w:rsid w:val="0082514B"/>
    <w:rsid w:val="00825207"/>
    <w:rsid w:val="00825695"/>
    <w:rsid w:val="0082639D"/>
    <w:rsid w:val="00826448"/>
    <w:rsid w:val="00826549"/>
    <w:rsid w:val="008266C9"/>
    <w:rsid w:val="00826733"/>
    <w:rsid w:val="008268F2"/>
    <w:rsid w:val="00826A34"/>
    <w:rsid w:val="00826E0D"/>
    <w:rsid w:val="008270A0"/>
    <w:rsid w:val="008270CB"/>
    <w:rsid w:val="00827172"/>
    <w:rsid w:val="008274EF"/>
    <w:rsid w:val="00827AAF"/>
    <w:rsid w:val="00827ED2"/>
    <w:rsid w:val="008306FD"/>
    <w:rsid w:val="0083089C"/>
    <w:rsid w:val="008308CA"/>
    <w:rsid w:val="00831158"/>
    <w:rsid w:val="00831305"/>
    <w:rsid w:val="00831517"/>
    <w:rsid w:val="00831762"/>
    <w:rsid w:val="00831AF7"/>
    <w:rsid w:val="00831B75"/>
    <w:rsid w:val="00831C54"/>
    <w:rsid w:val="008322CD"/>
    <w:rsid w:val="00832A8E"/>
    <w:rsid w:val="00832AA5"/>
    <w:rsid w:val="00833352"/>
    <w:rsid w:val="00833DCF"/>
    <w:rsid w:val="00833EF5"/>
    <w:rsid w:val="00834647"/>
    <w:rsid w:val="00834EF6"/>
    <w:rsid w:val="008355ED"/>
    <w:rsid w:val="00835759"/>
    <w:rsid w:val="00835B7E"/>
    <w:rsid w:val="00835CA4"/>
    <w:rsid w:val="008363D7"/>
    <w:rsid w:val="008365A7"/>
    <w:rsid w:val="008366EA"/>
    <w:rsid w:val="00836816"/>
    <w:rsid w:val="008369FB"/>
    <w:rsid w:val="008370A4"/>
    <w:rsid w:val="00837277"/>
    <w:rsid w:val="008372BC"/>
    <w:rsid w:val="008375DC"/>
    <w:rsid w:val="00837868"/>
    <w:rsid w:val="00837C8F"/>
    <w:rsid w:val="0084046C"/>
    <w:rsid w:val="008407A7"/>
    <w:rsid w:val="008408C1"/>
    <w:rsid w:val="00840F43"/>
    <w:rsid w:val="00840F55"/>
    <w:rsid w:val="00841A74"/>
    <w:rsid w:val="008422F8"/>
    <w:rsid w:val="008427D3"/>
    <w:rsid w:val="00842880"/>
    <w:rsid w:val="00842E68"/>
    <w:rsid w:val="00842F05"/>
    <w:rsid w:val="008434DA"/>
    <w:rsid w:val="0084446B"/>
    <w:rsid w:val="008444B1"/>
    <w:rsid w:val="00844617"/>
    <w:rsid w:val="00844B78"/>
    <w:rsid w:val="008455A8"/>
    <w:rsid w:val="00845B22"/>
    <w:rsid w:val="00845BC7"/>
    <w:rsid w:val="008460CD"/>
    <w:rsid w:val="008464DA"/>
    <w:rsid w:val="00846536"/>
    <w:rsid w:val="0084676B"/>
    <w:rsid w:val="00846794"/>
    <w:rsid w:val="00846955"/>
    <w:rsid w:val="00846B8B"/>
    <w:rsid w:val="00846D6E"/>
    <w:rsid w:val="00847042"/>
    <w:rsid w:val="008470AA"/>
    <w:rsid w:val="008473CD"/>
    <w:rsid w:val="00847A98"/>
    <w:rsid w:val="00847C9F"/>
    <w:rsid w:val="00847CF7"/>
    <w:rsid w:val="00850875"/>
    <w:rsid w:val="008511AD"/>
    <w:rsid w:val="00851301"/>
    <w:rsid w:val="008515E8"/>
    <w:rsid w:val="00852378"/>
    <w:rsid w:val="008526F6"/>
    <w:rsid w:val="00852913"/>
    <w:rsid w:val="00852D38"/>
    <w:rsid w:val="0085363F"/>
    <w:rsid w:val="00853B0A"/>
    <w:rsid w:val="00853C13"/>
    <w:rsid w:val="00854164"/>
    <w:rsid w:val="00854398"/>
    <w:rsid w:val="0085465D"/>
    <w:rsid w:val="00854DC3"/>
    <w:rsid w:val="00855106"/>
    <w:rsid w:val="008552E7"/>
    <w:rsid w:val="00855C62"/>
    <w:rsid w:val="00856244"/>
    <w:rsid w:val="008567E9"/>
    <w:rsid w:val="00856D1E"/>
    <w:rsid w:val="00856EB4"/>
    <w:rsid w:val="0085731A"/>
    <w:rsid w:val="00857440"/>
    <w:rsid w:val="0085776A"/>
    <w:rsid w:val="008579B5"/>
    <w:rsid w:val="00860735"/>
    <w:rsid w:val="00860DD8"/>
    <w:rsid w:val="00860EA0"/>
    <w:rsid w:val="00861102"/>
    <w:rsid w:val="008626CE"/>
    <w:rsid w:val="00862AF9"/>
    <w:rsid w:val="00862C2B"/>
    <w:rsid w:val="00862C9C"/>
    <w:rsid w:val="008632D6"/>
    <w:rsid w:val="00863334"/>
    <w:rsid w:val="008635E9"/>
    <w:rsid w:val="00864CAC"/>
    <w:rsid w:val="0086584B"/>
    <w:rsid w:val="00865C0A"/>
    <w:rsid w:val="00865E7E"/>
    <w:rsid w:val="0086603E"/>
    <w:rsid w:val="00866203"/>
    <w:rsid w:val="00866842"/>
    <w:rsid w:val="008678BB"/>
    <w:rsid w:val="00867E7A"/>
    <w:rsid w:val="0087011E"/>
    <w:rsid w:val="00870298"/>
    <w:rsid w:val="00870BDF"/>
    <w:rsid w:val="00870C77"/>
    <w:rsid w:val="00870F45"/>
    <w:rsid w:val="008711FE"/>
    <w:rsid w:val="008722FB"/>
    <w:rsid w:val="00872370"/>
    <w:rsid w:val="008725C8"/>
    <w:rsid w:val="00872D34"/>
    <w:rsid w:val="00872EC5"/>
    <w:rsid w:val="0087346D"/>
    <w:rsid w:val="0087356F"/>
    <w:rsid w:val="008735CC"/>
    <w:rsid w:val="00873726"/>
    <w:rsid w:val="0087398F"/>
    <w:rsid w:val="00874426"/>
    <w:rsid w:val="00874F6F"/>
    <w:rsid w:val="0087545F"/>
    <w:rsid w:val="00875BAA"/>
    <w:rsid w:val="008762B4"/>
    <w:rsid w:val="00877063"/>
    <w:rsid w:val="0087770B"/>
    <w:rsid w:val="00877BA5"/>
    <w:rsid w:val="00877E43"/>
    <w:rsid w:val="0088149C"/>
    <w:rsid w:val="008815BF"/>
    <w:rsid w:val="00881BC9"/>
    <w:rsid w:val="00882002"/>
    <w:rsid w:val="0088210F"/>
    <w:rsid w:val="00882220"/>
    <w:rsid w:val="008823B4"/>
    <w:rsid w:val="008823D2"/>
    <w:rsid w:val="008823D7"/>
    <w:rsid w:val="00882742"/>
    <w:rsid w:val="00882C00"/>
    <w:rsid w:val="00882D83"/>
    <w:rsid w:val="00883223"/>
    <w:rsid w:val="0088330F"/>
    <w:rsid w:val="00883630"/>
    <w:rsid w:val="00883883"/>
    <w:rsid w:val="00884262"/>
    <w:rsid w:val="008842C4"/>
    <w:rsid w:val="008846EE"/>
    <w:rsid w:val="008853C2"/>
    <w:rsid w:val="008856E6"/>
    <w:rsid w:val="00885754"/>
    <w:rsid w:val="00885860"/>
    <w:rsid w:val="008859D4"/>
    <w:rsid w:val="00885A6D"/>
    <w:rsid w:val="00885DE1"/>
    <w:rsid w:val="00885DFD"/>
    <w:rsid w:val="00885F1D"/>
    <w:rsid w:val="00886501"/>
    <w:rsid w:val="008867A2"/>
    <w:rsid w:val="0088760C"/>
    <w:rsid w:val="00887623"/>
    <w:rsid w:val="008878D2"/>
    <w:rsid w:val="00887A9F"/>
    <w:rsid w:val="0089010E"/>
    <w:rsid w:val="008902CB"/>
    <w:rsid w:val="0089095B"/>
    <w:rsid w:val="00890C81"/>
    <w:rsid w:val="00890E60"/>
    <w:rsid w:val="00890FF5"/>
    <w:rsid w:val="008911AF"/>
    <w:rsid w:val="00891420"/>
    <w:rsid w:val="00891A2B"/>
    <w:rsid w:val="008928C1"/>
    <w:rsid w:val="00892AFE"/>
    <w:rsid w:val="00892BA3"/>
    <w:rsid w:val="00892C3E"/>
    <w:rsid w:val="00892CB3"/>
    <w:rsid w:val="00893186"/>
    <w:rsid w:val="00893F95"/>
    <w:rsid w:val="00894055"/>
    <w:rsid w:val="008943A1"/>
    <w:rsid w:val="00894EFE"/>
    <w:rsid w:val="00895420"/>
    <w:rsid w:val="0089581D"/>
    <w:rsid w:val="00895EF8"/>
    <w:rsid w:val="00896CFC"/>
    <w:rsid w:val="00897428"/>
    <w:rsid w:val="00897884"/>
    <w:rsid w:val="008979FE"/>
    <w:rsid w:val="00897C61"/>
    <w:rsid w:val="00897EA7"/>
    <w:rsid w:val="00897F22"/>
    <w:rsid w:val="008A00E2"/>
    <w:rsid w:val="008A041E"/>
    <w:rsid w:val="008A05FE"/>
    <w:rsid w:val="008A0765"/>
    <w:rsid w:val="008A09C4"/>
    <w:rsid w:val="008A0C07"/>
    <w:rsid w:val="008A14E4"/>
    <w:rsid w:val="008A1CDB"/>
    <w:rsid w:val="008A1E3D"/>
    <w:rsid w:val="008A2285"/>
    <w:rsid w:val="008A23FC"/>
    <w:rsid w:val="008A240D"/>
    <w:rsid w:val="008A25E3"/>
    <w:rsid w:val="008A29A2"/>
    <w:rsid w:val="008A2E7B"/>
    <w:rsid w:val="008A3B69"/>
    <w:rsid w:val="008A3C6B"/>
    <w:rsid w:val="008A3CCF"/>
    <w:rsid w:val="008A42D3"/>
    <w:rsid w:val="008A4AC5"/>
    <w:rsid w:val="008A4DDA"/>
    <w:rsid w:val="008A547F"/>
    <w:rsid w:val="008A5616"/>
    <w:rsid w:val="008A5703"/>
    <w:rsid w:val="008A5B18"/>
    <w:rsid w:val="008A6032"/>
    <w:rsid w:val="008A60E6"/>
    <w:rsid w:val="008A6413"/>
    <w:rsid w:val="008A65D4"/>
    <w:rsid w:val="008A676D"/>
    <w:rsid w:val="008A69BB"/>
    <w:rsid w:val="008A6F19"/>
    <w:rsid w:val="008A6F85"/>
    <w:rsid w:val="008A6FD1"/>
    <w:rsid w:val="008A7409"/>
    <w:rsid w:val="008A774A"/>
    <w:rsid w:val="008B08C7"/>
    <w:rsid w:val="008B0975"/>
    <w:rsid w:val="008B0D59"/>
    <w:rsid w:val="008B1790"/>
    <w:rsid w:val="008B1A3E"/>
    <w:rsid w:val="008B1FDD"/>
    <w:rsid w:val="008B2051"/>
    <w:rsid w:val="008B2271"/>
    <w:rsid w:val="008B2396"/>
    <w:rsid w:val="008B23F2"/>
    <w:rsid w:val="008B24C6"/>
    <w:rsid w:val="008B343C"/>
    <w:rsid w:val="008B3887"/>
    <w:rsid w:val="008B3BE3"/>
    <w:rsid w:val="008B3EAD"/>
    <w:rsid w:val="008B461F"/>
    <w:rsid w:val="008B4D3D"/>
    <w:rsid w:val="008B51EF"/>
    <w:rsid w:val="008B52F2"/>
    <w:rsid w:val="008B56EA"/>
    <w:rsid w:val="008B57C6"/>
    <w:rsid w:val="008B6427"/>
    <w:rsid w:val="008B69B5"/>
    <w:rsid w:val="008B74A9"/>
    <w:rsid w:val="008B78A5"/>
    <w:rsid w:val="008B79DD"/>
    <w:rsid w:val="008B7B1E"/>
    <w:rsid w:val="008C0464"/>
    <w:rsid w:val="008C06C4"/>
    <w:rsid w:val="008C0F14"/>
    <w:rsid w:val="008C1114"/>
    <w:rsid w:val="008C1122"/>
    <w:rsid w:val="008C1322"/>
    <w:rsid w:val="008C1A13"/>
    <w:rsid w:val="008C1A8E"/>
    <w:rsid w:val="008C1C41"/>
    <w:rsid w:val="008C22F4"/>
    <w:rsid w:val="008C2807"/>
    <w:rsid w:val="008C293A"/>
    <w:rsid w:val="008C2EC8"/>
    <w:rsid w:val="008C300A"/>
    <w:rsid w:val="008C36F6"/>
    <w:rsid w:val="008C410A"/>
    <w:rsid w:val="008C422C"/>
    <w:rsid w:val="008C42F1"/>
    <w:rsid w:val="008C472C"/>
    <w:rsid w:val="008C4937"/>
    <w:rsid w:val="008C4C35"/>
    <w:rsid w:val="008C4F46"/>
    <w:rsid w:val="008C5782"/>
    <w:rsid w:val="008C59F2"/>
    <w:rsid w:val="008C5B1F"/>
    <w:rsid w:val="008C61B8"/>
    <w:rsid w:val="008C6611"/>
    <w:rsid w:val="008C6618"/>
    <w:rsid w:val="008C6754"/>
    <w:rsid w:val="008C69FD"/>
    <w:rsid w:val="008C6A17"/>
    <w:rsid w:val="008C71BB"/>
    <w:rsid w:val="008C7DAA"/>
    <w:rsid w:val="008D0D47"/>
    <w:rsid w:val="008D0E8E"/>
    <w:rsid w:val="008D1020"/>
    <w:rsid w:val="008D12FE"/>
    <w:rsid w:val="008D17DD"/>
    <w:rsid w:val="008D18D6"/>
    <w:rsid w:val="008D1A18"/>
    <w:rsid w:val="008D2793"/>
    <w:rsid w:val="008D2DBB"/>
    <w:rsid w:val="008D2E28"/>
    <w:rsid w:val="008D2E4A"/>
    <w:rsid w:val="008D3BCF"/>
    <w:rsid w:val="008D3F72"/>
    <w:rsid w:val="008D44AC"/>
    <w:rsid w:val="008D45F0"/>
    <w:rsid w:val="008D4889"/>
    <w:rsid w:val="008D4AC4"/>
    <w:rsid w:val="008D4D77"/>
    <w:rsid w:val="008D4E78"/>
    <w:rsid w:val="008D53F7"/>
    <w:rsid w:val="008D5CB1"/>
    <w:rsid w:val="008D5D9A"/>
    <w:rsid w:val="008D5DED"/>
    <w:rsid w:val="008D6331"/>
    <w:rsid w:val="008D6550"/>
    <w:rsid w:val="008D6D24"/>
    <w:rsid w:val="008D7395"/>
    <w:rsid w:val="008D73CF"/>
    <w:rsid w:val="008D7FE8"/>
    <w:rsid w:val="008E00D6"/>
    <w:rsid w:val="008E0920"/>
    <w:rsid w:val="008E0CCA"/>
    <w:rsid w:val="008E0F2A"/>
    <w:rsid w:val="008E10CD"/>
    <w:rsid w:val="008E1488"/>
    <w:rsid w:val="008E27F6"/>
    <w:rsid w:val="008E28B4"/>
    <w:rsid w:val="008E2A0A"/>
    <w:rsid w:val="008E31F9"/>
    <w:rsid w:val="008E391A"/>
    <w:rsid w:val="008E3E0F"/>
    <w:rsid w:val="008E4B91"/>
    <w:rsid w:val="008E4E6C"/>
    <w:rsid w:val="008E5BF0"/>
    <w:rsid w:val="008E5E08"/>
    <w:rsid w:val="008E6473"/>
    <w:rsid w:val="008E652D"/>
    <w:rsid w:val="008E65BA"/>
    <w:rsid w:val="008E6B71"/>
    <w:rsid w:val="008E6F17"/>
    <w:rsid w:val="008E7019"/>
    <w:rsid w:val="008E7AAB"/>
    <w:rsid w:val="008E7C93"/>
    <w:rsid w:val="008F03C8"/>
    <w:rsid w:val="008F03FC"/>
    <w:rsid w:val="008F0496"/>
    <w:rsid w:val="008F0641"/>
    <w:rsid w:val="008F0DFC"/>
    <w:rsid w:val="008F0DFE"/>
    <w:rsid w:val="008F1070"/>
    <w:rsid w:val="008F137A"/>
    <w:rsid w:val="008F1B29"/>
    <w:rsid w:val="008F25B1"/>
    <w:rsid w:val="008F298B"/>
    <w:rsid w:val="008F3630"/>
    <w:rsid w:val="008F3660"/>
    <w:rsid w:val="008F3AA5"/>
    <w:rsid w:val="008F3B2E"/>
    <w:rsid w:val="008F3F2D"/>
    <w:rsid w:val="008F4205"/>
    <w:rsid w:val="008F4402"/>
    <w:rsid w:val="008F46B7"/>
    <w:rsid w:val="008F480C"/>
    <w:rsid w:val="008F50EC"/>
    <w:rsid w:val="008F5187"/>
    <w:rsid w:val="008F56C3"/>
    <w:rsid w:val="008F5A46"/>
    <w:rsid w:val="008F5BEB"/>
    <w:rsid w:val="008F62E6"/>
    <w:rsid w:val="008F6414"/>
    <w:rsid w:val="008F642B"/>
    <w:rsid w:val="008F642C"/>
    <w:rsid w:val="008F6876"/>
    <w:rsid w:val="008F6A85"/>
    <w:rsid w:val="008F6C8E"/>
    <w:rsid w:val="008F6E24"/>
    <w:rsid w:val="008F72E8"/>
    <w:rsid w:val="008F75F9"/>
    <w:rsid w:val="008F7713"/>
    <w:rsid w:val="008F7A73"/>
    <w:rsid w:val="008F7BBA"/>
    <w:rsid w:val="009001A5"/>
    <w:rsid w:val="00900EB7"/>
    <w:rsid w:val="009013F0"/>
    <w:rsid w:val="0090247C"/>
    <w:rsid w:val="00902490"/>
    <w:rsid w:val="00903D90"/>
    <w:rsid w:val="009043EE"/>
    <w:rsid w:val="00904959"/>
    <w:rsid w:val="0090499E"/>
    <w:rsid w:val="009049D2"/>
    <w:rsid w:val="00904A91"/>
    <w:rsid w:val="00904DEA"/>
    <w:rsid w:val="00905592"/>
    <w:rsid w:val="0090570D"/>
    <w:rsid w:val="00905D23"/>
    <w:rsid w:val="00905E26"/>
    <w:rsid w:val="00905F17"/>
    <w:rsid w:val="00905FFF"/>
    <w:rsid w:val="0090696F"/>
    <w:rsid w:val="00906982"/>
    <w:rsid w:val="009072B5"/>
    <w:rsid w:val="009072D1"/>
    <w:rsid w:val="00910187"/>
    <w:rsid w:val="0091047F"/>
    <w:rsid w:val="00910F89"/>
    <w:rsid w:val="00911548"/>
    <w:rsid w:val="009115F7"/>
    <w:rsid w:val="009115F9"/>
    <w:rsid w:val="009119C6"/>
    <w:rsid w:val="00911B94"/>
    <w:rsid w:val="00911DF3"/>
    <w:rsid w:val="00912495"/>
    <w:rsid w:val="00912B07"/>
    <w:rsid w:val="00912D3B"/>
    <w:rsid w:val="00913039"/>
    <w:rsid w:val="0091392F"/>
    <w:rsid w:val="00913E0B"/>
    <w:rsid w:val="009141B6"/>
    <w:rsid w:val="009141EE"/>
    <w:rsid w:val="00914E44"/>
    <w:rsid w:val="00915409"/>
    <w:rsid w:val="009155D4"/>
    <w:rsid w:val="009158D5"/>
    <w:rsid w:val="00915CA8"/>
    <w:rsid w:val="00915ECA"/>
    <w:rsid w:val="009161B1"/>
    <w:rsid w:val="009167DB"/>
    <w:rsid w:val="009169DC"/>
    <w:rsid w:val="00916A48"/>
    <w:rsid w:val="00916A57"/>
    <w:rsid w:val="00916DDD"/>
    <w:rsid w:val="00917329"/>
    <w:rsid w:val="0091733F"/>
    <w:rsid w:val="009174CB"/>
    <w:rsid w:val="0091752E"/>
    <w:rsid w:val="009177E6"/>
    <w:rsid w:val="00917858"/>
    <w:rsid w:val="009209D9"/>
    <w:rsid w:val="00920CA6"/>
    <w:rsid w:val="00920F0E"/>
    <w:rsid w:val="00921474"/>
    <w:rsid w:val="009215EF"/>
    <w:rsid w:val="00921891"/>
    <w:rsid w:val="00921A03"/>
    <w:rsid w:val="009221C2"/>
    <w:rsid w:val="009225C3"/>
    <w:rsid w:val="00922868"/>
    <w:rsid w:val="00922F53"/>
    <w:rsid w:val="00923300"/>
    <w:rsid w:val="0092335A"/>
    <w:rsid w:val="00923880"/>
    <w:rsid w:val="00923A63"/>
    <w:rsid w:val="0092400F"/>
    <w:rsid w:val="00924AA8"/>
    <w:rsid w:val="00924AC4"/>
    <w:rsid w:val="00924B03"/>
    <w:rsid w:val="00924BA5"/>
    <w:rsid w:val="00925158"/>
    <w:rsid w:val="00925165"/>
    <w:rsid w:val="0092519C"/>
    <w:rsid w:val="009258CA"/>
    <w:rsid w:val="00925B21"/>
    <w:rsid w:val="00925E94"/>
    <w:rsid w:val="00926CFB"/>
    <w:rsid w:val="00927C58"/>
    <w:rsid w:val="00927CB8"/>
    <w:rsid w:val="00927E02"/>
    <w:rsid w:val="00927F24"/>
    <w:rsid w:val="009303DA"/>
    <w:rsid w:val="00930428"/>
    <w:rsid w:val="0093049B"/>
    <w:rsid w:val="009304D0"/>
    <w:rsid w:val="009306AB"/>
    <w:rsid w:val="009306DE"/>
    <w:rsid w:val="0093089D"/>
    <w:rsid w:val="009314BB"/>
    <w:rsid w:val="009328E0"/>
    <w:rsid w:val="009329A2"/>
    <w:rsid w:val="00932C7A"/>
    <w:rsid w:val="009333CC"/>
    <w:rsid w:val="00933927"/>
    <w:rsid w:val="009342CB"/>
    <w:rsid w:val="00934356"/>
    <w:rsid w:val="0093456C"/>
    <w:rsid w:val="0093466C"/>
    <w:rsid w:val="0093477A"/>
    <w:rsid w:val="00934818"/>
    <w:rsid w:val="00934A54"/>
    <w:rsid w:val="00934E60"/>
    <w:rsid w:val="00934FBC"/>
    <w:rsid w:val="00935042"/>
    <w:rsid w:val="00935139"/>
    <w:rsid w:val="009351DC"/>
    <w:rsid w:val="00935513"/>
    <w:rsid w:val="00935B8B"/>
    <w:rsid w:val="00935D8C"/>
    <w:rsid w:val="00935F21"/>
    <w:rsid w:val="00936118"/>
    <w:rsid w:val="00936ED1"/>
    <w:rsid w:val="00937112"/>
    <w:rsid w:val="00937282"/>
    <w:rsid w:val="0093735C"/>
    <w:rsid w:val="0093746D"/>
    <w:rsid w:val="0093749A"/>
    <w:rsid w:val="009375DA"/>
    <w:rsid w:val="00937698"/>
    <w:rsid w:val="00937874"/>
    <w:rsid w:val="009379CD"/>
    <w:rsid w:val="00937C8C"/>
    <w:rsid w:val="00940189"/>
    <w:rsid w:val="00940371"/>
    <w:rsid w:val="00941157"/>
    <w:rsid w:val="00941E5C"/>
    <w:rsid w:val="00941F60"/>
    <w:rsid w:val="00942800"/>
    <w:rsid w:val="00942925"/>
    <w:rsid w:val="00942A4B"/>
    <w:rsid w:val="00942BAA"/>
    <w:rsid w:val="00942CE7"/>
    <w:rsid w:val="00942CF4"/>
    <w:rsid w:val="00942F1D"/>
    <w:rsid w:val="00943173"/>
    <w:rsid w:val="00943476"/>
    <w:rsid w:val="00943502"/>
    <w:rsid w:val="009435E8"/>
    <w:rsid w:val="0094374B"/>
    <w:rsid w:val="00943996"/>
    <w:rsid w:val="00944254"/>
    <w:rsid w:val="00944504"/>
    <w:rsid w:val="009445A9"/>
    <w:rsid w:val="00944902"/>
    <w:rsid w:val="00944DB6"/>
    <w:rsid w:val="00944EB5"/>
    <w:rsid w:val="00944F68"/>
    <w:rsid w:val="0094515B"/>
    <w:rsid w:val="00945264"/>
    <w:rsid w:val="00945786"/>
    <w:rsid w:val="009459AA"/>
    <w:rsid w:val="0094641A"/>
    <w:rsid w:val="0094648C"/>
    <w:rsid w:val="00946F19"/>
    <w:rsid w:val="00946F7F"/>
    <w:rsid w:val="009473DA"/>
    <w:rsid w:val="009478A0"/>
    <w:rsid w:val="009479E2"/>
    <w:rsid w:val="00947A0D"/>
    <w:rsid w:val="00947D92"/>
    <w:rsid w:val="00947F50"/>
    <w:rsid w:val="0095025D"/>
    <w:rsid w:val="00950489"/>
    <w:rsid w:val="009504A7"/>
    <w:rsid w:val="009505AC"/>
    <w:rsid w:val="009509DD"/>
    <w:rsid w:val="00950F28"/>
    <w:rsid w:val="009512C1"/>
    <w:rsid w:val="00951417"/>
    <w:rsid w:val="009519B3"/>
    <w:rsid w:val="00952200"/>
    <w:rsid w:val="009522D0"/>
    <w:rsid w:val="00952626"/>
    <w:rsid w:val="00952645"/>
    <w:rsid w:val="00952C49"/>
    <w:rsid w:val="00952D98"/>
    <w:rsid w:val="00952F8B"/>
    <w:rsid w:val="0095369D"/>
    <w:rsid w:val="009538A7"/>
    <w:rsid w:val="00953D14"/>
    <w:rsid w:val="0095404B"/>
    <w:rsid w:val="0095445C"/>
    <w:rsid w:val="00954A0A"/>
    <w:rsid w:val="00955479"/>
    <w:rsid w:val="00955851"/>
    <w:rsid w:val="00955BB6"/>
    <w:rsid w:val="00955EC5"/>
    <w:rsid w:val="00956421"/>
    <w:rsid w:val="00956938"/>
    <w:rsid w:val="00956DEC"/>
    <w:rsid w:val="00956F0D"/>
    <w:rsid w:val="00956F53"/>
    <w:rsid w:val="00956FA9"/>
    <w:rsid w:val="009575C8"/>
    <w:rsid w:val="009575E5"/>
    <w:rsid w:val="009575F1"/>
    <w:rsid w:val="009577BC"/>
    <w:rsid w:val="00957A5F"/>
    <w:rsid w:val="009600F5"/>
    <w:rsid w:val="00960B3D"/>
    <w:rsid w:val="009613CF"/>
    <w:rsid w:val="009618B5"/>
    <w:rsid w:val="00961C3D"/>
    <w:rsid w:val="00961ED9"/>
    <w:rsid w:val="009623E0"/>
    <w:rsid w:val="0096242E"/>
    <w:rsid w:val="009624EB"/>
    <w:rsid w:val="0096269C"/>
    <w:rsid w:val="0096278C"/>
    <w:rsid w:val="009628EF"/>
    <w:rsid w:val="00962A6E"/>
    <w:rsid w:val="009630FE"/>
    <w:rsid w:val="00963266"/>
    <w:rsid w:val="00963392"/>
    <w:rsid w:val="009633E1"/>
    <w:rsid w:val="009636EA"/>
    <w:rsid w:val="0096415A"/>
    <w:rsid w:val="0096435D"/>
    <w:rsid w:val="00964494"/>
    <w:rsid w:val="00964632"/>
    <w:rsid w:val="009655DB"/>
    <w:rsid w:val="009663EC"/>
    <w:rsid w:val="0096644D"/>
    <w:rsid w:val="00966526"/>
    <w:rsid w:val="0096658D"/>
    <w:rsid w:val="009666DE"/>
    <w:rsid w:val="00966876"/>
    <w:rsid w:val="00966B0B"/>
    <w:rsid w:val="00966C1F"/>
    <w:rsid w:val="00967344"/>
    <w:rsid w:val="00967544"/>
    <w:rsid w:val="00967D5B"/>
    <w:rsid w:val="00967FBE"/>
    <w:rsid w:val="0097019B"/>
    <w:rsid w:val="009708DF"/>
    <w:rsid w:val="0097093B"/>
    <w:rsid w:val="009710B4"/>
    <w:rsid w:val="009710F6"/>
    <w:rsid w:val="00971415"/>
    <w:rsid w:val="0097141B"/>
    <w:rsid w:val="009714B0"/>
    <w:rsid w:val="009724DF"/>
    <w:rsid w:val="0097291C"/>
    <w:rsid w:val="009729DC"/>
    <w:rsid w:val="00972A7A"/>
    <w:rsid w:val="00972B93"/>
    <w:rsid w:val="00973032"/>
    <w:rsid w:val="00973764"/>
    <w:rsid w:val="00973810"/>
    <w:rsid w:val="00973830"/>
    <w:rsid w:val="00973917"/>
    <w:rsid w:val="00973AD9"/>
    <w:rsid w:val="00973BBD"/>
    <w:rsid w:val="00973EF8"/>
    <w:rsid w:val="00974480"/>
    <w:rsid w:val="00974831"/>
    <w:rsid w:val="009761B0"/>
    <w:rsid w:val="00976201"/>
    <w:rsid w:val="0097639B"/>
    <w:rsid w:val="009764D9"/>
    <w:rsid w:val="00976564"/>
    <w:rsid w:val="00976D07"/>
    <w:rsid w:val="00977201"/>
    <w:rsid w:val="0097790E"/>
    <w:rsid w:val="00977B0F"/>
    <w:rsid w:val="00977E0B"/>
    <w:rsid w:val="00977E59"/>
    <w:rsid w:val="009800B9"/>
    <w:rsid w:val="009800D0"/>
    <w:rsid w:val="0098074E"/>
    <w:rsid w:val="0098083F"/>
    <w:rsid w:val="00980A1B"/>
    <w:rsid w:val="00981138"/>
    <w:rsid w:val="0098145B"/>
    <w:rsid w:val="00981AC1"/>
    <w:rsid w:val="00982035"/>
    <w:rsid w:val="009822F2"/>
    <w:rsid w:val="009829D4"/>
    <w:rsid w:val="00983098"/>
    <w:rsid w:val="009837B5"/>
    <w:rsid w:val="00983973"/>
    <w:rsid w:val="00983B7F"/>
    <w:rsid w:val="009846A3"/>
    <w:rsid w:val="00984817"/>
    <w:rsid w:val="00984867"/>
    <w:rsid w:val="0098493F"/>
    <w:rsid w:val="00984E7F"/>
    <w:rsid w:val="00985A64"/>
    <w:rsid w:val="00985B46"/>
    <w:rsid w:val="0098658A"/>
    <w:rsid w:val="00986688"/>
    <w:rsid w:val="009869C0"/>
    <w:rsid w:val="009874A0"/>
    <w:rsid w:val="009874CC"/>
    <w:rsid w:val="009876E3"/>
    <w:rsid w:val="0098777F"/>
    <w:rsid w:val="00987D2E"/>
    <w:rsid w:val="00987DF2"/>
    <w:rsid w:val="0099002B"/>
    <w:rsid w:val="00990110"/>
    <w:rsid w:val="00990829"/>
    <w:rsid w:val="009909B9"/>
    <w:rsid w:val="00990B53"/>
    <w:rsid w:val="00990CEC"/>
    <w:rsid w:val="009914D9"/>
    <w:rsid w:val="009916A9"/>
    <w:rsid w:val="00991B73"/>
    <w:rsid w:val="0099221A"/>
    <w:rsid w:val="009926AC"/>
    <w:rsid w:val="00992769"/>
    <w:rsid w:val="0099287D"/>
    <w:rsid w:val="0099296E"/>
    <w:rsid w:val="00992F1F"/>
    <w:rsid w:val="009931A8"/>
    <w:rsid w:val="0099331B"/>
    <w:rsid w:val="009933ED"/>
    <w:rsid w:val="00993622"/>
    <w:rsid w:val="00993A8F"/>
    <w:rsid w:val="00993EAD"/>
    <w:rsid w:val="00994187"/>
    <w:rsid w:val="009945F4"/>
    <w:rsid w:val="009946E1"/>
    <w:rsid w:val="00994C35"/>
    <w:rsid w:val="00994E3A"/>
    <w:rsid w:val="009950BF"/>
    <w:rsid w:val="0099535C"/>
    <w:rsid w:val="00995456"/>
    <w:rsid w:val="009959D4"/>
    <w:rsid w:val="00996005"/>
    <w:rsid w:val="00996241"/>
    <w:rsid w:val="0099628D"/>
    <w:rsid w:val="009962CD"/>
    <w:rsid w:val="009962CE"/>
    <w:rsid w:val="009967D6"/>
    <w:rsid w:val="00996953"/>
    <w:rsid w:val="00996DF5"/>
    <w:rsid w:val="00997114"/>
    <w:rsid w:val="009973E6"/>
    <w:rsid w:val="00997598"/>
    <w:rsid w:val="00997B01"/>
    <w:rsid w:val="00997D49"/>
    <w:rsid w:val="009A050B"/>
    <w:rsid w:val="009A054B"/>
    <w:rsid w:val="009A0681"/>
    <w:rsid w:val="009A0721"/>
    <w:rsid w:val="009A0730"/>
    <w:rsid w:val="009A0862"/>
    <w:rsid w:val="009A10FF"/>
    <w:rsid w:val="009A1111"/>
    <w:rsid w:val="009A1A85"/>
    <w:rsid w:val="009A1BB8"/>
    <w:rsid w:val="009A1CB1"/>
    <w:rsid w:val="009A1E01"/>
    <w:rsid w:val="009A2420"/>
    <w:rsid w:val="009A24EC"/>
    <w:rsid w:val="009A3204"/>
    <w:rsid w:val="009A3757"/>
    <w:rsid w:val="009A3843"/>
    <w:rsid w:val="009A3E18"/>
    <w:rsid w:val="009A401C"/>
    <w:rsid w:val="009A4351"/>
    <w:rsid w:val="009A44A8"/>
    <w:rsid w:val="009A5022"/>
    <w:rsid w:val="009A56FE"/>
    <w:rsid w:val="009A57D5"/>
    <w:rsid w:val="009A59B4"/>
    <w:rsid w:val="009A6908"/>
    <w:rsid w:val="009A6BFA"/>
    <w:rsid w:val="009A731F"/>
    <w:rsid w:val="009B0034"/>
    <w:rsid w:val="009B060D"/>
    <w:rsid w:val="009B07B1"/>
    <w:rsid w:val="009B0D8A"/>
    <w:rsid w:val="009B0F5C"/>
    <w:rsid w:val="009B0FF8"/>
    <w:rsid w:val="009B1403"/>
    <w:rsid w:val="009B14CC"/>
    <w:rsid w:val="009B172B"/>
    <w:rsid w:val="009B1781"/>
    <w:rsid w:val="009B1ECC"/>
    <w:rsid w:val="009B2424"/>
    <w:rsid w:val="009B2681"/>
    <w:rsid w:val="009B2684"/>
    <w:rsid w:val="009B2A0B"/>
    <w:rsid w:val="009B2C01"/>
    <w:rsid w:val="009B35B7"/>
    <w:rsid w:val="009B35FA"/>
    <w:rsid w:val="009B3E04"/>
    <w:rsid w:val="009B3F2F"/>
    <w:rsid w:val="009B4045"/>
    <w:rsid w:val="009B40A7"/>
    <w:rsid w:val="009B40C7"/>
    <w:rsid w:val="009B4ECF"/>
    <w:rsid w:val="009B53A4"/>
    <w:rsid w:val="009B5F84"/>
    <w:rsid w:val="009B6555"/>
    <w:rsid w:val="009B68DC"/>
    <w:rsid w:val="009B6962"/>
    <w:rsid w:val="009B7171"/>
    <w:rsid w:val="009B7175"/>
    <w:rsid w:val="009B761E"/>
    <w:rsid w:val="009B7959"/>
    <w:rsid w:val="009B7B34"/>
    <w:rsid w:val="009B7B5D"/>
    <w:rsid w:val="009B7F4E"/>
    <w:rsid w:val="009C0175"/>
    <w:rsid w:val="009C065B"/>
    <w:rsid w:val="009C0DFA"/>
    <w:rsid w:val="009C1012"/>
    <w:rsid w:val="009C111E"/>
    <w:rsid w:val="009C12D5"/>
    <w:rsid w:val="009C1864"/>
    <w:rsid w:val="009C1C20"/>
    <w:rsid w:val="009C1D77"/>
    <w:rsid w:val="009C200F"/>
    <w:rsid w:val="009C21DC"/>
    <w:rsid w:val="009C22BA"/>
    <w:rsid w:val="009C265A"/>
    <w:rsid w:val="009C2662"/>
    <w:rsid w:val="009C26ED"/>
    <w:rsid w:val="009C27FB"/>
    <w:rsid w:val="009C29E0"/>
    <w:rsid w:val="009C2CC8"/>
    <w:rsid w:val="009C2CE2"/>
    <w:rsid w:val="009C2D8C"/>
    <w:rsid w:val="009C3BC8"/>
    <w:rsid w:val="009C3C48"/>
    <w:rsid w:val="009C3C7C"/>
    <w:rsid w:val="009C459A"/>
    <w:rsid w:val="009C4795"/>
    <w:rsid w:val="009C48A2"/>
    <w:rsid w:val="009C4AC1"/>
    <w:rsid w:val="009C4ADE"/>
    <w:rsid w:val="009C589E"/>
    <w:rsid w:val="009C5C50"/>
    <w:rsid w:val="009C6670"/>
    <w:rsid w:val="009C670E"/>
    <w:rsid w:val="009C6732"/>
    <w:rsid w:val="009C6791"/>
    <w:rsid w:val="009C695B"/>
    <w:rsid w:val="009C6972"/>
    <w:rsid w:val="009C70F1"/>
    <w:rsid w:val="009C7283"/>
    <w:rsid w:val="009C7340"/>
    <w:rsid w:val="009C753D"/>
    <w:rsid w:val="009C764B"/>
    <w:rsid w:val="009C7E84"/>
    <w:rsid w:val="009D0044"/>
    <w:rsid w:val="009D02CC"/>
    <w:rsid w:val="009D04F4"/>
    <w:rsid w:val="009D0CB4"/>
    <w:rsid w:val="009D0E74"/>
    <w:rsid w:val="009D0F19"/>
    <w:rsid w:val="009D1342"/>
    <w:rsid w:val="009D1540"/>
    <w:rsid w:val="009D1C18"/>
    <w:rsid w:val="009D1DA3"/>
    <w:rsid w:val="009D1F9C"/>
    <w:rsid w:val="009D1FB3"/>
    <w:rsid w:val="009D202F"/>
    <w:rsid w:val="009D23E4"/>
    <w:rsid w:val="009D27F7"/>
    <w:rsid w:val="009D2A1C"/>
    <w:rsid w:val="009D2C56"/>
    <w:rsid w:val="009D3326"/>
    <w:rsid w:val="009D353A"/>
    <w:rsid w:val="009D3B55"/>
    <w:rsid w:val="009D3EB5"/>
    <w:rsid w:val="009D44C5"/>
    <w:rsid w:val="009D4CE2"/>
    <w:rsid w:val="009D502E"/>
    <w:rsid w:val="009D586F"/>
    <w:rsid w:val="009D5A67"/>
    <w:rsid w:val="009D5DDB"/>
    <w:rsid w:val="009D6696"/>
    <w:rsid w:val="009D697E"/>
    <w:rsid w:val="009D6DF7"/>
    <w:rsid w:val="009D75E9"/>
    <w:rsid w:val="009D7653"/>
    <w:rsid w:val="009D7A42"/>
    <w:rsid w:val="009D7C1C"/>
    <w:rsid w:val="009D7F9B"/>
    <w:rsid w:val="009D7FAB"/>
    <w:rsid w:val="009E045F"/>
    <w:rsid w:val="009E0796"/>
    <w:rsid w:val="009E07A8"/>
    <w:rsid w:val="009E08C1"/>
    <w:rsid w:val="009E0D04"/>
    <w:rsid w:val="009E0D07"/>
    <w:rsid w:val="009E0D38"/>
    <w:rsid w:val="009E0FAC"/>
    <w:rsid w:val="009E1009"/>
    <w:rsid w:val="009E176D"/>
    <w:rsid w:val="009E196E"/>
    <w:rsid w:val="009E1A37"/>
    <w:rsid w:val="009E1B77"/>
    <w:rsid w:val="009E23FA"/>
    <w:rsid w:val="009E2489"/>
    <w:rsid w:val="009E2CA4"/>
    <w:rsid w:val="009E2E29"/>
    <w:rsid w:val="009E33B5"/>
    <w:rsid w:val="009E33DC"/>
    <w:rsid w:val="009E3533"/>
    <w:rsid w:val="009E3810"/>
    <w:rsid w:val="009E45DE"/>
    <w:rsid w:val="009E48A4"/>
    <w:rsid w:val="009E4AFB"/>
    <w:rsid w:val="009E5763"/>
    <w:rsid w:val="009E5C5F"/>
    <w:rsid w:val="009E5CA7"/>
    <w:rsid w:val="009E5FFB"/>
    <w:rsid w:val="009E62A1"/>
    <w:rsid w:val="009E63E5"/>
    <w:rsid w:val="009E6469"/>
    <w:rsid w:val="009E6525"/>
    <w:rsid w:val="009E6731"/>
    <w:rsid w:val="009E721D"/>
    <w:rsid w:val="009E7AF7"/>
    <w:rsid w:val="009E7ECD"/>
    <w:rsid w:val="009F0287"/>
    <w:rsid w:val="009F032B"/>
    <w:rsid w:val="009F05D5"/>
    <w:rsid w:val="009F07E6"/>
    <w:rsid w:val="009F0807"/>
    <w:rsid w:val="009F0E2D"/>
    <w:rsid w:val="009F11BC"/>
    <w:rsid w:val="009F156A"/>
    <w:rsid w:val="009F18FB"/>
    <w:rsid w:val="009F1918"/>
    <w:rsid w:val="009F1AFD"/>
    <w:rsid w:val="009F1B82"/>
    <w:rsid w:val="009F1D14"/>
    <w:rsid w:val="009F1FBC"/>
    <w:rsid w:val="009F285D"/>
    <w:rsid w:val="009F29FA"/>
    <w:rsid w:val="009F2AAB"/>
    <w:rsid w:val="009F2B5A"/>
    <w:rsid w:val="009F2DB2"/>
    <w:rsid w:val="009F2E51"/>
    <w:rsid w:val="009F2FF7"/>
    <w:rsid w:val="009F3115"/>
    <w:rsid w:val="009F32CD"/>
    <w:rsid w:val="009F3482"/>
    <w:rsid w:val="009F368D"/>
    <w:rsid w:val="009F3FCD"/>
    <w:rsid w:val="009F40E1"/>
    <w:rsid w:val="009F4904"/>
    <w:rsid w:val="009F4B4E"/>
    <w:rsid w:val="009F4BFE"/>
    <w:rsid w:val="009F4D97"/>
    <w:rsid w:val="009F4F78"/>
    <w:rsid w:val="009F54C6"/>
    <w:rsid w:val="009F5D51"/>
    <w:rsid w:val="009F5E5D"/>
    <w:rsid w:val="009F5F3E"/>
    <w:rsid w:val="009F69A0"/>
    <w:rsid w:val="009F6C01"/>
    <w:rsid w:val="009F6C81"/>
    <w:rsid w:val="009F6D22"/>
    <w:rsid w:val="009F7309"/>
    <w:rsid w:val="009F76B7"/>
    <w:rsid w:val="009F77CB"/>
    <w:rsid w:val="009F7FD8"/>
    <w:rsid w:val="00A001AE"/>
    <w:rsid w:val="00A006D1"/>
    <w:rsid w:val="00A00BBB"/>
    <w:rsid w:val="00A00D5B"/>
    <w:rsid w:val="00A00DDD"/>
    <w:rsid w:val="00A00EA1"/>
    <w:rsid w:val="00A016BA"/>
    <w:rsid w:val="00A018F9"/>
    <w:rsid w:val="00A01AF7"/>
    <w:rsid w:val="00A01B37"/>
    <w:rsid w:val="00A02074"/>
    <w:rsid w:val="00A02412"/>
    <w:rsid w:val="00A026C3"/>
    <w:rsid w:val="00A027E8"/>
    <w:rsid w:val="00A02BE3"/>
    <w:rsid w:val="00A02FA1"/>
    <w:rsid w:val="00A03CF5"/>
    <w:rsid w:val="00A03D2F"/>
    <w:rsid w:val="00A03E8C"/>
    <w:rsid w:val="00A049A2"/>
    <w:rsid w:val="00A04D7B"/>
    <w:rsid w:val="00A05D10"/>
    <w:rsid w:val="00A06D30"/>
    <w:rsid w:val="00A07092"/>
    <w:rsid w:val="00A07233"/>
    <w:rsid w:val="00A0749D"/>
    <w:rsid w:val="00A07776"/>
    <w:rsid w:val="00A078BB"/>
    <w:rsid w:val="00A07F56"/>
    <w:rsid w:val="00A1033C"/>
    <w:rsid w:val="00A108C7"/>
    <w:rsid w:val="00A10A74"/>
    <w:rsid w:val="00A110B5"/>
    <w:rsid w:val="00A11363"/>
    <w:rsid w:val="00A11E5E"/>
    <w:rsid w:val="00A1245A"/>
    <w:rsid w:val="00A13182"/>
    <w:rsid w:val="00A13377"/>
    <w:rsid w:val="00A13569"/>
    <w:rsid w:val="00A14114"/>
    <w:rsid w:val="00A143FD"/>
    <w:rsid w:val="00A1488D"/>
    <w:rsid w:val="00A149F3"/>
    <w:rsid w:val="00A14B98"/>
    <w:rsid w:val="00A15180"/>
    <w:rsid w:val="00A152B7"/>
    <w:rsid w:val="00A15843"/>
    <w:rsid w:val="00A15EE5"/>
    <w:rsid w:val="00A1613D"/>
    <w:rsid w:val="00A164DC"/>
    <w:rsid w:val="00A1736E"/>
    <w:rsid w:val="00A176BE"/>
    <w:rsid w:val="00A17940"/>
    <w:rsid w:val="00A17ABB"/>
    <w:rsid w:val="00A17ACA"/>
    <w:rsid w:val="00A17B87"/>
    <w:rsid w:val="00A17C71"/>
    <w:rsid w:val="00A208AF"/>
    <w:rsid w:val="00A20B73"/>
    <w:rsid w:val="00A20F98"/>
    <w:rsid w:val="00A213CC"/>
    <w:rsid w:val="00A21669"/>
    <w:rsid w:val="00A21B8A"/>
    <w:rsid w:val="00A21D42"/>
    <w:rsid w:val="00A22249"/>
    <w:rsid w:val="00A223CC"/>
    <w:rsid w:val="00A22848"/>
    <w:rsid w:val="00A22BE6"/>
    <w:rsid w:val="00A22BEA"/>
    <w:rsid w:val="00A23167"/>
    <w:rsid w:val="00A238D5"/>
    <w:rsid w:val="00A23EE1"/>
    <w:rsid w:val="00A243CA"/>
    <w:rsid w:val="00A2471C"/>
    <w:rsid w:val="00A24912"/>
    <w:rsid w:val="00A24DD1"/>
    <w:rsid w:val="00A24FCF"/>
    <w:rsid w:val="00A25CAA"/>
    <w:rsid w:val="00A2626C"/>
    <w:rsid w:val="00A2687A"/>
    <w:rsid w:val="00A26E5A"/>
    <w:rsid w:val="00A274B0"/>
    <w:rsid w:val="00A2762D"/>
    <w:rsid w:val="00A27D4B"/>
    <w:rsid w:val="00A30680"/>
    <w:rsid w:val="00A30C0D"/>
    <w:rsid w:val="00A30DEB"/>
    <w:rsid w:val="00A311FB"/>
    <w:rsid w:val="00A31518"/>
    <w:rsid w:val="00A319A0"/>
    <w:rsid w:val="00A31A67"/>
    <w:rsid w:val="00A32542"/>
    <w:rsid w:val="00A326A8"/>
    <w:rsid w:val="00A32A01"/>
    <w:rsid w:val="00A32B66"/>
    <w:rsid w:val="00A32C98"/>
    <w:rsid w:val="00A32EDF"/>
    <w:rsid w:val="00A33180"/>
    <w:rsid w:val="00A33583"/>
    <w:rsid w:val="00A337FD"/>
    <w:rsid w:val="00A33BB7"/>
    <w:rsid w:val="00A33E8D"/>
    <w:rsid w:val="00A34506"/>
    <w:rsid w:val="00A346DA"/>
    <w:rsid w:val="00A34F14"/>
    <w:rsid w:val="00A35376"/>
    <w:rsid w:val="00A354C0"/>
    <w:rsid w:val="00A3551B"/>
    <w:rsid w:val="00A35545"/>
    <w:rsid w:val="00A355F7"/>
    <w:rsid w:val="00A35B87"/>
    <w:rsid w:val="00A368E3"/>
    <w:rsid w:val="00A36966"/>
    <w:rsid w:val="00A36CC5"/>
    <w:rsid w:val="00A37668"/>
    <w:rsid w:val="00A404B0"/>
    <w:rsid w:val="00A40E0E"/>
    <w:rsid w:val="00A40E7C"/>
    <w:rsid w:val="00A416A6"/>
    <w:rsid w:val="00A41734"/>
    <w:rsid w:val="00A419E4"/>
    <w:rsid w:val="00A41C8B"/>
    <w:rsid w:val="00A41C9B"/>
    <w:rsid w:val="00A41D74"/>
    <w:rsid w:val="00A429C1"/>
    <w:rsid w:val="00A43434"/>
    <w:rsid w:val="00A43B19"/>
    <w:rsid w:val="00A43D81"/>
    <w:rsid w:val="00A43DB7"/>
    <w:rsid w:val="00A44516"/>
    <w:rsid w:val="00A4451D"/>
    <w:rsid w:val="00A44EAC"/>
    <w:rsid w:val="00A451D2"/>
    <w:rsid w:val="00A451FC"/>
    <w:rsid w:val="00A458E9"/>
    <w:rsid w:val="00A45E7B"/>
    <w:rsid w:val="00A45FEE"/>
    <w:rsid w:val="00A464E9"/>
    <w:rsid w:val="00A465DB"/>
    <w:rsid w:val="00A46770"/>
    <w:rsid w:val="00A46C98"/>
    <w:rsid w:val="00A46CD4"/>
    <w:rsid w:val="00A47051"/>
    <w:rsid w:val="00A4789F"/>
    <w:rsid w:val="00A5039C"/>
    <w:rsid w:val="00A504C2"/>
    <w:rsid w:val="00A50770"/>
    <w:rsid w:val="00A51C97"/>
    <w:rsid w:val="00A5203D"/>
    <w:rsid w:val="00A52859"/>
    <w:rsid w:val="00A52B25"/>
    <w:rsid w:val="00A53073"/>
    <w:rsid w:val="00A535F9"/>
    <w:rsid w:val="00A5381B"/>
    <w:rsid w:val="00A54109"/>
    <w:rsid w:val="00A5434B"/>
    <w:rsid w:val="00A545C0"/>
    <w:rsid w:val="00A546B8"/>
    <w:rsid w:val="00A5533A"/>
    <w:rsid w:val="00A55904"/>
    <w:rsid w:val="00A55D66"/>
    <w:rsid w:val="00A55E2D"/>
    <w:rsid w:val="00A562DB"/>
    <w:rsid w:val="00A564B1"/>
    <w:rsid w:val="00A5664B"/>
    <w:rsid w:val="00A56667"/>
    <w:rsid w:val="00A57092"/>
    <w:rsid w:val="00A57C61"/>
    <w:rsid w:val="00A60008"/>
    <w:rsid w:val="00A60730"/>
    <w:rsid w:val="00A60757"/>
    <w:rsid w:val="00A6083E"/>
    <w:rsid w:val="00A60F2C"/>
    <w:rsid w:val="00A61263"/>
    <w:rsid w:val="00A61E2A"/>
    <w:rsid w:val="00A621D8"/>
    <w:rsid w:val="00A62AAC"/>
    <w:rsid w:val="00A62BBB"/>
    <w:rsid w:val="00A62EAC"/>
    <w:rsid w:val="00A63116"/>
    <w:rsid w:val="00A6349D"/>
    <w:rsid w:val="00A63766"/>
    <w:rsid w:val="00A64650"/>
    <w:rsid w:val="00A64C4C"/>
    <w:rsid w:val="00A64F5C"/>
    <w:rsid w:val="00A651AF"/>
    <w:rsid w:val="00A65721"/>
    <w:rsid w:val="00A65755"/>
    <w:rsid w:val="00A65B77"/>
    <w:rsid w:val="00A66601"/>
    <w:rsid w:val="00A6668A"/>
    <w:rsid w:val="00A66BE5"/>
    <w:rsid w:val="00A66C25"/>
    <w:rsid w:val="00A66D00"/>
    <w:rsid w:val="00A66EEC"/>
    <w:rsid w:val="00A67022"/>
    <w:rsid w:val="00A6771B"/>
    <w:rsid w:val="00A67ABA"/>
    <w:rsid w:val="00A67B3C"/>
    <w:rsid w:val="00A67DA3"/>
    <w:rsid w:val="00A7046D"/>
    <w:rsid w:val="00A71179"/>
    <w:rsid w:val="00A711FC"/>
    <w:rsid w:val="00A7166F"/>
    <w:rsid w:val="00A7246F"/>
    <w:rsid w:val="00A72814"/>
    <w:rsid w:val="00A72E7E"/>
    <w:rsid w:val="00A73262"/>
    <w:rsid w:val="00A735C1"/>
    <w:rsid w:val="00A73F29"/>
    <w:rsid w:val="00A74612"/>
    <w:rsid w:val="00A74770"/>
    <w:rsid w:val="00A74B23"/>
    <w:rsid w:val="00A74B5D"/>
    <w:rsid w:val="00A74EFD"/>
    <w:rsid w:val="00A75904"/>
    <w:rsid w:val="00A76104"/>
    <w:rsid w:val="00A7645E"/>
    <w:rsid w:val="00A76711"/>
    <w:rsid w:val="00A76C42"/>
    <w:rsid w:val="00A76F8D"/>
    <w:rsid w:val="00A77279"/>
    <w:rsid w:val="00A77CA2"/>
    <w:rsid w:val="00A77DC1"/>
    <w:rsid w:val="00A8004F"/>
    <w:rsid w:val="00A803E8"/>
    <w:rsid w:val="00A8065A"/>
    <w:rsid w:val="00A808B0"/>
    <w:rsid w:val="00A80C68"/>
    <w:rsid w:val="00A80C81"/>
    <w:rsid w:val="00A80C8C"/>
    <w:rsid w:val="00A810B9"/>
    <w:rsid w:val="00A816DA"/>
    <w:rsid w:val="00A81CD6"/>
    <w:rsid w:val="00A81F56"/>
    <w:rsid w:val="00A8251C"/>
    <w:rsid w:val="00A826E9"/>
    <w:rsid w:val="00A82843"/>
    <w:rsid w:val="00A82D04"/>
    <w:rsid w:val="00A83970"/>
    <w:rsid w:val="00A83D30"/>
    <w:rsid w:val="00A840BC"/>
    <w:rsid w:val="00A84238"/>
    <w:rsid w:val="00A84427"/>
    <w:rsid w:val="00A8475F"/>
    <w:rsid w:val="00A8492A"/>
    <w:rsid w:val="00A849DF"/>
    <w:rsid w:val="00A84CC3"/>
    <w:rsid w:val="00A85169"/>
    <w:rsid w:val="00A85179"/>
    <w:rsid w:val="00A852E7"/>
    <w:rsid w:val="00A85319"/>
    <w:rsid w:val="00A855B5"/>
    <w:rsid w:val="00A85AB7"/>
    <w:rsid w:val="00A8633F"/>
    <w:rsid w:val="00A86A6C"/>
    <w:rsid w:val="00A878ED"/>
    <w:rsid w:val="00A87A73"/>
    <w:rsid w:val="00A90170"/>
    <w:rsid w:val="00A902BF"/>
    <w:rsid w:val="00A90DDB"/>
    <w:rsid w:val="00A91708"/>
    <w:rsid w:val="00A91739"/>
    <w:rsid w:val="00A91B10"/>
    <w:rsid w:val="00A92016"/>
    <w:rsid w:val="00A925F7"/>
    <w:rsid w:val="00A927B0"/>
    <w:rsid w:val="00A92813"/>
    <w:rsid w:val="00A92B5B"/>
    <w:rsid w:val="00A92B71"/>
    <w:rsid w:val="00A930D2"/>
    <w:rsid w:val="00A93716"/>
    <w:rsid w:val="00A9410F"/>
    <w:rsid w:val="00A94FA9"/>
    <w:rsid w:val="00A951BD"/>
    <w:rsid w:val="00A95D75"/>
    <w:rsid w:val="00A960E8"/>
    <w:rsid w:val="00A96570"/>
    <w:rsid w:val="00A967DA"/>
    <w:rsid w:val="00A96E74"/>
    <w:rsid w:val="00A9701F"/>
    <w:rsid w:val="00A97063"/>
    <w:rsid w:val="00A97133"/>
    <w:rsid w:val="00A97521"/>
    <w:rsid w:val="00A9786D"/>
    <w:rsid w:val="00A97A90"/>
    <w:rsid w:val="00A97EF7"/>
    <w:rsid w:val="00AA07EA"/>
    <w:rsid w:val="00AA1369"/>
    <w:rsid w:val="00AA1BE2"/>
    <w:rsid w:val="00AA1F00"/>
    <w:rsid w:val="00AA2002"/>
    <w:rsid w:val="00AA21A3"/>
    <w:rsid w:val="00AA2336"/>
    <w:rsid w:val="00AA23BE"/>
    <w:rsid w:val="00AA2407"/>
    <w:rsid w:val="00AA27C5"/>
    <w:rsid w:val="00AA2B46"/>
    <w:rsid w:val="00AA2F9C"/>
    <w:rsid w:val="00AA33B6"/>
    <w:rsid w:val="00AA3457"/>
    <w:rsid w:val="00AA3DE9"/>
    <w:rsid w:val="00AA3E29"/>
    <w:rsid w:val="00AA405A"/>
    <w:rsid w:val="00AA430F"/>
    <w:rsid w:val="00AA4445"/>
    <w:rsid w:val="00AA4617"/>
    <w:rsid w:val="00AA4885"/>
    <w:rsid w:val="00AA49FD"/>
    <w:rsid w:val="00AA50D2"/>
    <w:rsid w:val="00AA5250"/>
    <w:rsid w:val="00AA53D4"/>
    <w:rsid w:val="00AA5418"/>
    <w:rsid w:val="00AA5500"/>
    <w:rsid w:val="00AA5780"/>
    <w:rsid w:val="00AA5CAF"/>
    <w:rsid w:val="00AA6D83"/>
    <w:rsid w:val="00AA6E94"/>
    <w:rsid w:val="00AA7083"/>
    <w:rsid w:val="00AA70C4"/>
    <w:rsid w:val="00AA7C29"/>
    <w:rsid w:val="00AB05ED"/>
    <w:rsid w:val="00AB066E"/>
    <w:rsid w:val="00AB06E0"/>
    <w:rsid w:val="00AB0860"/>
    <w:rsid w:val="00AB093C"/>
    <w:rsid w:val="00AB110B"/>
    <w:rsid w:val="00AB1223"/>
    <w:rsid w:val="00AB1CD6"/>
    <w:rsid w:val="00AB282E"/>
    <w:rsid w:val="00AB2A05"/>
    <w:rsid w:val="00AB2D4B"/>
    <w:rsid w:val="00AB2E04"/>
    <w:rsid w:val="00AB301D"/>
    <w:rsid w:val="00AB3564"/>
    <w:rsid w:val="00AB387B"/>
    <w:rsid w:val="00AB3DCE"/>
    <w:rsid w:val="00AB3FAD"/>
    <w:rsid w:val="00AB422A"/>
    <w:rsid w:val="00AB44D3"/>
    <w:rsid w:val="00AB459A"/>
    <w:rsid w:val="00AB4A89"/>
    <w:rsid w:val="00AB4AD7"/>
    <w:rsid w:val="00AB4B2E"/>
    <w:rsid w:val="00AB4BE7"/>
    <w:rsid w:val="00AB4EA0"/>
    <w:rsid w:val="00AB51E6"/>
    <w:rsid w:val="00AB56A1"/>
    <w:rsid w:val="00AB580D"/>
    <w:rsid w:val="00AB5C5E"/>
    <w:rsid w:val="00AB5EEE"/>
    <w:rsid w:val="00AB61FD"/>
    <w:rsid w:val="00AB6533"/>
    <w:rsid w:val="00AB6549"/>
    <w:rsid w:val="00AB69FC"/>
    <w:rsid w:val="00AB73C0"/>
    <w:rsid w:val="00AB7991"/>
    <w:rsid w:val="00AB79E1"/>
    <w:rsid w:val="00AB7B6F"/>
    <w:rsid w:val="00AC01A3"/>
    <w:rsid w:val="00AC0532"/>
    <w:rsid w:val="00AC05C2"/>
    <w:rsid w:val="00AC0E28"/>
    <w:rsid w:val="00AC0E78"/>
    <w:rsid w:val="00AC102A"/>
    <w:rsid w:val="00AC1422"/>
    <w:rsid w:val="00AC159D"/>
    <w:rsid w:val="00AC172B"/>
    <w:rsid w:val="00AC1B02"/>
    <w:rsid w:val="00AC2682"/>
    <w:rsid w:val="00AC27CF"/>
    <w:rsid w:val="00AC2C4B"/>
    <w:rsid w:val="00AC2CF4"/>
    <w:rsid w:val="00AC2EA5"/>
    <w:rsid w:val="00AC2F03"/>
    <w:rsid w:val="00AC30CD"/>
    <w:rsid w:val="00AC311E"/>
    <w:rsid w:val="00AC3200"/>
    <w:rsid w:val="00AC36AC"/>
    <w:rsid w:val="00AC3AE9"/>
    <w:rsid w:val="00AC3B70"/>
    <w:rsid w:val="00AC4289"/>
    <w:rsid w:val="00AC4650"/>
    <w:rsid w:val="00AC5528"/>
    <w:rsid w:val="00AC5961"/>
    <w:rsid w:val="00AC5AFB"/>
    <w:rsid w:val="00AC63D4"/>
    <w:rsid w:val="00AC6703"/>
    <w:rsid w:val="00AC6F0F"/>
    <w:rsid w:val="00AC7025"/>
    <w:rsid w:val="00AC733B"/>
    <w:rsid w:val="00AC7CC2"/>
    <w:rsid w:val="00AD0217"/>
    <w:rsid w:val="00AD03DD"/>
    <w:rsid w:val="00AD071E"/>
    <w:rsid w:val="00AD0C2B"/>
    <w:rsid w:val="00AD0D18"/>
    <w:rsid w:val="00AD0F9F"/>
    <w:rsid w:val="00AD1064"/>
    <w:rsid w:val="00AD1490"/>
    <w:rsid w:val="00AD15A2"/>
    <w:rsid w:val="00AD2AE0"/>
    <w:rsid w:val="00AD2D69"/>
    <w:rsid w:val="00AD31DF"/>
    <w:rsid w:val="00AD342C"/>
    <w:rsid w:val="00AD35B0"/>
    <w:rsid w:val="00AD383F"/>
    <w:rsid w:val="00AD3AC3"/>
    <w:rsid w:val="00AD3D98"/>
    <w:rsid w:val="00AD4534"/>
    <w:rsid w:val="00AD4A36"/>
    <w:rsid w:val="00AD4CC5"/>
    <w:rsid w:val="00AD4FBF"/>
    <w:rsid w:val="00AD544E"/>
    <w:rsid w:val="00AD60C0"/>
    <w:rsid w:val="00AD613A"/>
    <w:rsid w:val="00AD62FA"/>
    <w:rsid w:val="00AD63D9"/>
    <w:rsid w:val="00AD6697"/>
    <w:rsid w:val="00AD69A4"/>
    <w:rsid w:val="00AD72F5"/>
    <w:rsid w:val="00AD7AF9"/>
    <w:rsid w:val="00AD7B98"/>
    <w:rsid w:val="00AD7B9E"/>
    <w:rsid w:val="00AE04CC"/>
    <w:rsid w:val="00AE061A"/>
    <w:rsid w:val="00AE0ACD"/>
    <w:rsid w:val="00AE0DA6"/>
    <w:rsid w:val="00AE155D"/>
    <w:rsid w:val="00AE2CC4"/>
    <w:rsid w:val="00AE3112"/>
    <w:rsid w:val="00AE3B79"/>
    <w:rsid w:val="00AE3E27"/>
    <w:rsid w:val="00AE50EB"/>
    <w:rsid w:val="00AE5131"/>
    <w:rsid w:val="00AE5A28"/>
    <w:rsid w:val="00AE5D80"/>
    <w:rsid w:val="00AE5F04"/>
    <w:rsid w:val="00AE5F14"/>
    <w:rsid w:val="00AE5FD1"/>
    <w:rsid w:val="00AE626E"/>
    <w:rsid w:val="00AE647C"/>
    <w:rsid w:val="00AE65C9"/>
    <w:rsid w:val="00AE69C1"/>
    <w:rsid w:val="00AE6AE2"/>
    <w:rsid w:val="00AE6D94"/>
    <w:rsid w:val="00AE6DF8"/>
    <w:rsid w:val="00AE7249"/>
    <w:rsid w:val="00AE7556"/>
    <w:rsid w:val="00AE7744"/>
    <w:rsid w:val="00AE7A1A"/>
    <w:rsid w:val="00AE7CB6"/>
    <w:rsid w:val="00AF061C"/>
    <w:rsid w:val="00AF0B65"/>
    <w:rsid w:val="00AF0C64"/>
    <w:rsid w:val="00AF0C7A"/>
    <w:rsid w:val="00AF171B"/>
    <w:rsid w:val="00AF1CC2"/>
    <w:rsid w:val="00AF28B2"/>
    <w:rsid w:val="00AF28FD"/>
    <w:rsid w:val="00AF2BFC"/>
    <w:rsid w:val="00AF2C5E"/>
    <w:rsid w:val="00AF2F07"/>
    <w:rsid w:val="00AF32FD"/>
    <w:rsid w:val="00AF4390"/>
    <w:rsid w:val="00AF46E1"/>
    <w:rsid w:val="00AF4894"/>
    <w:rsid w:val="00AF4B90"/>
    <w:rsid w:val="00AF4CBA"/>
    <w:rsid w:val="00AF5210"/>
    <w:rsid w:val="00AF5FEB"/>
    <w:rsid w:val="00AF62CB"/>
    <w:rsid w:val="00AF686A"/>
    <w:rsid w:val="00AF6C6A"/>
    <w:rsid w:val="00AF6C7F"/>
    <w:rsid w:val="00AF6CB5"/>
    <w:rsid w:val="00AF6EBD"/>
    <w:rsid w:val="00AF747E"/>
    <w:rsid w:val="00AF794B"/>
    <w:rsid w:val="00AF7A84"/>
    <w:rsid w:val="00AF7BD8"/>
    <w:rsid w:val="00AF7DF3"/>
    <w:rsid w:val="00B002C4"/>
    <w:rsid w:val="00B0126E"/>
    <w:rsid w:val="00B012BC"/>
    <w:rsid w:val="00B0175F"/>
    <w:rsid w:val="00B01C9B"/>
    <w:rsid w:val="00B01CB8"/>
    <w:rsid w:val="00B01E03"/>
    <w:rsid w:val="00B01F46"/>
    <w:rsid w:val="00B0229E"/>
    <w:rsid w:val="00B02BAE"/>
    <w:rsid w:val="00B02D91"/>
    <w:rsid w:val="00B02DDF"/>
    <w:rsid w:val="00B03134"/>
    <w:rsid w:val="00B04B89"/>
    <w:rsid w:val="00B05160"/>
    <w:rsid w:val="00B053C0"/>
    <w:rsid w:val="00B05413"/>
    <w:rsid w:val="00B0550A"/>
    <w:rsid w:val="00B055C2"/>
    <w:rsid w:val="00B0568C"/>
    <w:rsid w:val="00B059E2"/>
    <w:rsid w:val="00B05B55"/>
    <w:rsid w:val="00B05FDC"/>
    <w:rsid w:val="00B06706"/>
    <w:rsid w:val="00B073C7"/>
    <w:rsid w:val="00B1092B"/>
    <w:rsid w:val="00B1112B"/>
    <w:rsid w:val="00B11145"/>
    <w:rsid w:val="00B11CAE"/>
    <w:rsid w:val="00B11EB2"/>
    <w:rsid w:val="00B12007"/>
    <w:rsid w:val="00B125F9"/>
    <w:rsid w:val="00B126CF"/>
    <w:rsid w:val="00B1292C"/>
    <w:rsid w:val="00B12CA4"/>
    <w:rsid w:val="00B131FA"/>
    <w:rsid w:val="00B13318"/>
    <w:rsid w:val="00B13A67"/>
    <w:rsid w:val="00B141AC"/>
    <w:rsid w:val="00B145AD"/>
    <w:rsid w:val="00B149C0"/>
    <w:rsid w:val="00B149CC"/>
    <w:rsid w:val="00B150CC"/>
    <w:rsid w:val="00B150FD"/>
    <w:rsid w:val="00B15C35"/>
    <w:rsid w:val="00B15D90"/>
    <w:rsid w:val="00B16262"/>
    <w:rsid w:val="00B16CE0"/>
    <w:rsid w:val="00B1736B"/>
    <w:rsid w:val="00B17478"/>
    <w:rsid w:val="00B17A5C"/>
    <w:rsid w:val="00B205BC"/>
    <w:rsid w:val="00B20677"/>
    <w:rsid w:val="00B20D79"/>
    <w:rsid w:val="00B20E45"/>
    <w:rsid w:val="00B2112E"/>
    <w:rsid w:val="00B21BE1"/>
    <w:rsid w:val="00B220C2"/>
    <w:rsid w:val="00B22A76"/>
    <w:rsid w:val="00B23157"/>
    <w:rsid w:val="00B23361"/>
    <w:rsid w:val="00B2340F"/>
    <w:rsid w:val="00B2375C"/>
    <w:rsid w:val="00B23D83"/>
    <w:rsid w:val="00B2462B"/>
    <w:rsid w:val="00B25153"/>
    <w:rsid w:val="00B25A60"/>
    <w:rsid w:val="00B25BED"/>
    <w:rsid w:val="00B25CCD"/>
    <w:rsid w:val="00B26016"/>
    <w:rsid w:val="00B2657D"/>
    <w:rsid w:val="00B2758A"/>
    <w:rsid w:val="00B27BC9"/>
    <w:rsid w:val="00B30078"/>
    <w:rsid w:val="00B300B3"/>
    <w:rsid w:val="00B30429"/>
    <w:rsid w:val="00B3063F"/>
    <w:rsid w:val="00B30B6E"/>
    <w:rsid w:val="00B30C1E"/>
    <w:rsid w:val="00B3102E"/>
    <w:rsid w:val="00B310E2"/>
    <w:rsid w:val="00B31276"/>
    <w:rsid w:val="00B312C5"/>
    <w:rsid w:val="00B31334"/>
    <w:rsid w:val="00B3141E"/>
    <w:rsid w:val="00B3163F"/>
    <w:rsid w:val="00B31D5F"/>
    <w:rsid w:val="00B31EE3"/>
    <w:rsid w:val="00B32748"/>
    <w:rsid w:val="00B32FA2"/>
    <w:rsid w:val="00B32FD5"/>
    <w:rsid w:val="00B33270"/>
    <w:rsid w:val="00B334F4"/>
    <w:rsid w:val="00B33746"/>
    <w:rsid w:val="00B33926"/>
    <w:rsid w:val="00B33A19"/>
    <w:rsid w:val="00B33A89"/>
    <w:rsid w:val="00B34424"/>
    <w:rsid w:val="00B3447D"/>
    <w:rsid w:val="00B34CF3"/>
    <w:rsid w:val="00B34DFE"/>
    <w:rsid w:val="00B34E56"/>
    <w:rsid w:val="00B35B30"/>
    <w:rsid w:val="00B3612C"/>
    <w:rsid w:val="00B36493"/>
    <w:rsid w:val="00B367B2"/>
    <w:rsid w:val="00B368AB"/>
    <w:rsid w:val="00B36C32"/>
    <w:rsid w:val="00B36FA8"/>
    <w:rsid w:val="00B3707D"/>
    <w:rsid w:val="00B37709"/>
    <w:rsid w:val="00B378D8"/>
    <w:rsid w:val="00B40406"/>
    <w:rsid w:val="00B40648"/>
    <w:rsid w:val="00B406D1"/>
    <w:rsid w:val="00B407D5"/>
    <w:rsid w:val="00B40D07"/>
    <w:rsid w:val="00B4100A"/>
    <w:rsid w:val="00B410F0"/>
    <w:rsid w:val="00B413BE"/>
    <w:rsid w:val="00B41FF5"/>
    <w:rsid w:val="00B420FF"/>
    <w:rsid w:val="00B422BE"/>
    <w:rsid w:val="00B425F1"/>
    <w:rsid w:val="00B4263B"/>
    <w:rsid w:val="00B42F8F"/>
    <w:rsid w:val="00B43017"/>
    <w:rsid w:val="00B434A5"/>
    <w:rsid w:val="00B434D0"/>
    <w:rsid w:val="00B4374F"/>
    <w:rsid w:val="00B437CF"/>
    <w:rsid w:val="00B43935"/>
    <w:rsid w:val="00B43C88"/>
    <w:rsid w:val="00B44157"/>
    <w:rsid w:val="00B447BB"/>
    <w:rsid w:val="00B44A04"/>
    <w:rsid w:val="00B44CD4"/>
    <w:rsid w:val="00B45B5F"/>
    <w:rsid w:val="00B45D35"/>
    <w:rsid w:val="00B45E9D"/>
    <w:rsid w:val="00B46281"/>
    <w:rsid w:val="00B4682C"/>
    <w:rsid w:val="00B4686C"/>
    <w:rsid w:val="00B46880"/>
    <w:rsid w:val="00B46EBD"/>
    <w:rsid w:val="00B46F03"/>
    <w:rsid w:val="00B47096"/>
    <w:rsid w:val="00B4725B"/>
    <w:rsid w:val="00B47264"/>
    <w:rsid w:val="00B472F4"/>
    <w:rsid w:val="00B47311"/>
    <w:rsid w:val="00B473CC"/>
    <w:rsid w:val="00B474B9"/>
    <w:rsid w:val="00B47814"/>
    <w:rsid w:val="00B47AE8"/>
    <w:rsid w:val="00B47BFD"/>
    <w:rsid w:val="00B500A3"/>
    <w:rsid w:val="00B502F8"/>
    <w:rsid w:val="00B504D1"/>
    <w:rsid w:val="00B50634"/>
    <w:rsid w:val="00B50684"/>
    <w:rsid w:val="00B51038"/>
    <w:rsid w:val="00B513E3"/>
    <w:rsid w:val="00B514EB"/>
    <w:rsid w:val="00B517DF"/>
    <w:rsid w:val="00B5181D"/>
    <w:rsid w:val="00B51856"/>
    <w:rsid w:val="00B51971"/>
    <w:rsid w:val="00B51987"/>
    <w:rsid w:val="00B51A61"/>
    <w:rsid w:val="00B51B7F"/>
    <w:rsid w:val="00B51D86"/>
    <w:rsid w:val="00B51F01"/>
    <w:rsid w:val="00B52566"/>
    <w:rsid w:val="00B527F9"/>
    <w:rsid w:val="00B52AA6"/>
    <w:rsid w:val="00B5301A"/>
    <w:rsid w:val="00B5396A"/>
    <w:rsid w:val="00B53BFA"/>
    <w:rsid w:val="00B53CB9"/>
    <w:rsid w:val="00B53CCD"/>
    <w:rsid w:val="00B54BBD"/>
    <w:rsid w:val="00B5524C"/>
    <w:rsid w:val="00B55730"/>
    <w:rsid w:val="00B557AD"/>
    <w:rsid w:val="00B5597A"/>
    <w:rsid w:val="00B55E08"/>
    <w:rsid w:val="00B55E9C"/>
    <w:rsid w:val="00B57076"/>
    <w:rsid w:val="00B575D3"/>
    <w:rsid w:val="00B57960"/>
    <w:rsid w:val="00B57CBD"/>
    <w:rsid w:val="00B57D34"/>
    <w:rsid w:val="00B57ED1"/>
    <w:rsid w:val="00B604C6"/>
    <w:rsid w:val="00B607F3"/>
    <w:rsid w:val="00B609BE"/>
    <w:rsid w:val="00B60A97"/>
    <w:rsid w:val="00B60CD4"/>
    <w:rsid w:val="00B613BA"/>
    <w:rsid w:val="00B61529"/>
    <w:rsid w:val="00B616AA"/>
    <w:rsid w:val="00B61B80"/>
    <w:rsid w:val="00B61D4E"/>
    <w:rsid w:val="00B62022"/>
    <w:rsid w:val="00B62267"/>
    <w:rsid w:val="00B6261B"/>
    <w:rsid w:val="00B63448"/>
    <w:rsid w:val="00B6352A"/>
    <w:rsid w:val="00B635E6"/>
    <w:rsid w:val="00B6363B"/>
    <w:rsid w:val="00B63D62"/>
    <w:rsid w:val="00B63D92"/>
    <w:rsid w:val="00B63DCC"/>
    <w:rsid w:val="00B64499"/>
    <w:rsid w:val="00B6471F"/>
    <w:rsid w:val="00B64987"/>
    <w:rsid w:val="00B649C4"/>
    <w:rsid w:val="00B64CF9"/>
    <w:rsid w:val="00B65E49"/>
    <w:rsid w:val="00B65F41"/>
    <w:rsid w:val="00B66BA0"/>
    <w:rsid w:val="00B6718E"/>
    <w:rsid w:val="00B67293"/>
    <w:rsid w:val="00B67533"/>
    <w:rsid w:val="00B676AA"/>
    <w:rsid w:val="00B679DB"/>
    <w:rsid w:val="00B67A22"/>
    <w:rsid w:val="00B67C02"/>
    <w:rsid w:val="00B67E2A"/>
    <w:rsid w:val="00B67FF6"/>
    <w:rsid w:val="00B70567"/>
    <w:rsid w:val="00B70900"/>
    <w:rsid w:val="00B70E8D"/>
    <w:rsid w:val="00B70EDC"/>
    <w:rsid w:val="00B70EDD"/>
    <w:rsid w:val="00B710E8"/>
    <w:rsid w:val="00B7131F"/>
    <w:rsid w:val="00B7164D"/>
    <w:rsid w:val="00B71A3C"/>
    <w:rsid w:val="00B721A5"/>
    <w:rsid w:val="00B72247"/>
    <w:rsid w:val="00B725BE"/>
    <w:rsid w:val="00B72709"/>
    <w:rsid w:val="00B730B9"/>
    <w:rsid w:val="00B73686"/>
    <w:rsid w:val="00B73C0D"/>
    <w:rsid w:val="00B740EC"/>
    <w:rsid w:val="00B74541"/>
    <w:rsid w:val="00B745A9"/>
    <w:rsid w:val="00B74FC6"/>
    <w:rsid w:val="00B75264"/>
    <w:rsid w:val="00B7538B"/>
    <w:rsid w:val="00B75A11"/>
    <w:rsid w:val="00B75AE9"/>
    <w:rsid w:val="00B75B27"/>
    <w:rsid w:val="00B763B1"/>
    <w:rsid w:val="00B76C6E"/>
    <w:rsid w:val="00B77180"/>
    <w:rsid w:val="00B7722A"/>
    <w:rsid w:val="00B77703"/>
    <w:rsid w:val="00B80800"/>
    <w:rsid w:val="00B80B13"/>
    <w:rsid w:val="00B80F0F"/>
    <w:rsid w:val="00B8170E"/>
    <w:rsid w:val="00B817CE"/>
    <w:rsid w:val="00B817DF"/>
    <w:rsid w:val="00B81BAD"/>
    <w:rsid w:val="00B8214D"/>
    <w:rsid w:val="00B82A85"/>
    <w:rsid w:val="00B82D74"/>
    <w:rsid w:val="00B82F3C"/>
    <w:rsid w:val="00B8326D"/>
    <w:rsid w:val="00B8363E"/>
    <w:rsid w:val="00B83D56"/>
    <w:rsid w:val="00B83E63"/>
    <w:rsid w:val="00B83F66"/>
    <w:rsid w:val="00B842C6"/>
    <w:rsid w:val="00B84472"/>
    <w:rsid w:val="00B84638"/>
    <w:rsid w:val="00B8474E"/>
    <w:rsid w:val="00B84BD0"/>
    <w:rsid w:val="00B850C0"/>
    <w:rsid w:val="00B8543F"/>
    <w:rsid w:val="00B85875"/>
    <w:rsid w:val="00B85A04"/>
    <w:rsid w:val="00B85EE9"/>
    <w:rsid w:val="00B85F90"/>
    <w:rsid w:val="00B86046"/>
    <w:rsid w:val="00B8614A"/>
    <w:rsid w:val="00B86192"/>
    <w:rsid w:val="00B8623E"/>
    <w:rsid w:val="00B864DF"/>
    <w:rsid w:val="00B86BC3"/>
    <w:rsid w:val="00B86D67"/>
    <w:rsid w:val="00B86EE0"/>
    <w:rsid w:val="00B87160"/>
    <w:rsid w:val="00B879E1"/>
    <w:rsid w:val="00B90198"/>
    <w:rsid w:val="00B904CD"/>
    <w:rsid w:val="00B90540"/>
    <w:rsid w:val="00B905AF"/>
    <w:rsid w:val="00B90D50"/>
    <w:rsid w:val="00B90F9C"/>
    <w:rsid w:val="00B91261"/>
    <w:rsid w:val="00B9151F"/>
    <w:rsid w:val="00B91BD4"/>
    <w:rsid w:val="00B91D65"/>
    <w:rsid w:val="00B91F39"/>
    <w:rsid w:val="00B91FB3"/>
    <w:rsid w:val="00B920E4"/>
    <w:rsid w:val="00B92263"/>
    <w:rsid w:val="00B92504"/>
    <w:rsid w:val="00B92D54"/>
    <w:rsid w:val="00B92D93"/>
    <w:rsid w:val="00B93080"/>
    <w:rsid w:val="00B93122"/>
    <w:rsid w:val="00B931E5"/>
    <w:rsid w:val="00B931F1"/>
    <w:rsid w:val="00B93202"/>
    <w:rsid w:val="00B933FF"/>
    <w:rsid w:val="00B93B7D"/>
    <w:rsid w:val="00B93C28"/>
    <w:rsid w:val="00B9406E"/>
    <w:rsid w:val="00B944D1"/>
    <w:rsid w:val="00B944D4"/>
    <w:rsid w:val="00B949A0"/>
    <w:rsid w:val="00B94A4B"/>
    <w:rsid w:val="00B94ADA"/>
    <w:rsid w:val="00B95A06"/>
    <w:rsid w:val="00B95C84"/>
    <w:rsid w:val="00B95C91"/>
    <w:rsid w:val="00B96292"/>
    <w:rsid w:val="00B96A6F"/>
    <w:rsid w:val="00B96E4C"/>
    <w:rsid w:val="00B9750C"/>
    <w:rsid w:val="00B97560"/>
    <w:rsid w:val="00B9772F"/>
    <w:rsid w:val="00B979D4"/>
    <w:rsid w:val="00B97E47"/>
    <w:rsid w:val="00BA007A"/>
    <w:rsid w:val="00BA0282"/>
    <w:rsid w:val="00BA0439"/>
    <w:rsid w:val="00BA04FC"/>
    <w:rsid w:val="00BA0B3A"/>
    <w:rsid w:val="00BA0EE6"/>
    <w:rsid w:val="00BA12E2"/>
    <w:rsid w:val="00BA1485"/>
    <w:rsid w:val="00BA15C2"/>
    <w:rsid w:val="00BA1789"/>
    <w:rsid w:val="00BA198B"/>
    <w:rsid w:val="00BA1E5E"/>
    <w:rsid w:val="00BA21F0"/>
    <w:rsid w:val="00BA2A79"/>
    <w:rsid w:val="00BA2B3D"/>
    <w:rsid w:val="00BA2C3B"/>
    <w:rsid w:val="00BA2E7E"/>
    <w:rsid w:val="00BA2F74"/>
    <w:rsid w:val="00BA34B2"/>
    <w:rsid w:val="00BA36DE"/>
    <w:rsid w:val="00BA37D7"/>
    <w:rsid w:val="00BA3CD4"/>
    <w:rsid w:val="00BA3EE7"/>
    <w:rsid w:val="00BA45FA"/>
    <w:rsid w:val="00BA46B5"/>
    <w:rsid w:val="00BA472A"/>
    <w:rsid w:val="00BA4CBE"/>
    <w:rsid w:val="00BA510A"/>
    <w:rsid w:val="00BA5163"/>
    <w:rsid w:val="00BA5215"/>
    <w:rsid w:val="00BA572C"/>
    <w:rsid w:val="00BA5759"/>
    <w:rsid w:val="00BA6299"/>
    <w:rsid w:val="00BA6417"/>
    <w:rsid w:val="00BA686E"/>
    <w:rsid w:val="00BA6871"/>
    <w:rsid w:val="00BA6956"/>
    <w:rsid w:val="00BA6A3F"/>
    <w:rsid w:val="00BA6EE7"/>
    <w:rsid w:val="00BA7354"/>
    <w:rsid w:val="00BA7619"/>
    <w:rsid w:val="00BA78E2"/>
    <w:rsid w:val="00BA7BDC"/>
    <w:rsid w:val="00BA7C57"/>
    <w:rsid w:val="00BA7E04"/>
    <w:rsid w:val="00BA7E36"/>
    <w:rsid w:val="00BA7E90"/>
    <w:rsid w:val="00BB046D"/>
    <w:rsid w:val="00BB0B73"/>
    <w:rsid w:val="00BB0C11"/>
    <w:rsid w:val="00BB0F6C"/>
    <w:rsid w:val="00BB11BD"/>
    <w:rsid w:val="00BB1405"/>
    <w:rsid w:val="00BB1443"/>
    <w:rsid w:val="00BB162F"/>
    <w:rsid w:val="00BB1F5B"/>
    <w:rsid w:val="00BB2665"/>
    <w:rsid w:val="00BB26E8"/>
    <w:rsid w:val="00BB3740"/>
    <w:rsid w:val="00BB3E20"/>
    <w:rsid w:val="00BB4000"/>
    <w:rsid w:val="00BB42AA"/>
    <w:rsid w:val="00BB439E"/>
    <w:rsid w:val="00BB4851"/>
    <w:rsid w:val="00BB4FD0"/>
    <w:rsid w:val="00BB5406"/>
    <w:rsid w:val="00BB56C9"/>
    <w:rsid w:val="00BB56DD"/>
    <w:rsid w:val="00BB58E2"/>
    <w:rsid w:val="00BB6469"/>
    <w:rsid w:val="00BB6C25"/>
    <w:rsid w:val="00BB6EF7"/>
    <w:rsid w:val="00BB7A93"/>
    <w:rsid w:val="00BC001B"/>
    <w:rsid w:val="00BC0280"/>
    <w:rsid w:val="00BC03CC"/>
    <w:rsid w:val="00BC03EA"/>
    <w:rsid w:val="00BC0710"/>
    <w:rsid w:val="00BC09A2"/>
    <w:rsid w:val="00BC11F0"/>
    <w:rsid w:val="00BC1AFF"/>
    <w:rsid w:val="00BC1DD8"/>
    <w:rsid w:val="00BC2102"/>
    <w:rsid w:val="00BC22F5"/>
    <w:rsid w:val="00BC26DB"/>
    <w:rsid w:val="00BC2A74"/>
    <w:rsid w:val="00BC2F19"/>
    <w:rsid w:val="00BC3354"/>
    <w:rsid w:val="00BC3C77"/>
    <w:rsid w:val="00BC3CEC"/>
    <w:rsid w:val="00BC3D84"/>
    <w:rsid w:val="00BC3F16"/>
    <w:rsid w:val="00BC4094"/>
    <w:rsid w:val="00BC40EB"/>
    <w:rsid w:val="00BC4233"/>
    <w:rsid w:val="00BC4348"/>
    <w:rsid w:val="00BC48F1"/>
    <w:rsid w:val="00BC4939"/>
    <w:rsid w:val="00BC5354"/>
    <w:rsid w:val="00BC5B07"/>
    <w:rsid w:val="00BC601E"/>
    <w:rsid w:val="00BC6228"/>
    <w:rsid w:val="00BC67EA"/>
    <w:rsid w:val="00BC689D"/>
    <w:rsid w:val="00BC694A"/>
    <w:rsid w:val="00BC69EA"/>
    <w:rsid w:val="00BC78EB"/>
    <w:rsid w:val="00BC7FA3"/>
    <w:rsid w:val="00BD0128"/>
    <w:rsid w:val="00BD0155"/>
    <w:rsid w:val="00BD027A"/>
    <w:rsid w:val="00BD05AC"/>
    <w:rsid w:val="00BD096A"/>
    <w:rsid w:val="00BD0A31"/>
    <w:rsid w:val="00BD1058"/>
    <w:rsid w:val="00BD1526"/>
    <w:rsid w:val="00BD1E48"/>
    <w:rsid w:val="00BD2384"/>
    <w:rsid w:val="00BD23E3"/>
    <w:rsid w:val="00BD2787"/>
    <w:rsid w:val="00BD28CA"/>
    <w:rsid w:val="00BD3032"/>
    <w:rsid w:val="00BD3423"/>
    <w:rsid w:val="00BD345E"/>
    <w:rsid w:val="00BD4160"/>
    <w:rsid w:val="00BD4618"/>
    <w:rsid w:val="00BD462F"/>
    <w:rsid w:val="00BD4C1A"/>
    <w:rsid w:val="00BD4EBC"/>
    <w:rsid w:val="00BD4FDA"/>
    <w:rsid w:val="00BD5253"/>
    <w:rsid w:val="00BD5296"/>
    <w:rsid w:val="00BD63D4"/>
    <w:rsid w:val="00BD63FB"/>
    <w:rsid w:val="00BD684A"/>
    <w:rsid w:val="00BD68F7"/>
    <w:rsid w:val="00BD73FC"/>
    <w:rsid w:val="00BD76E9"/>
    <w:rsid w:val="00BD778E"/>
    <w:rsid w:val="00BD7F8E"/>
    <w:rsid w:val="00BE0594"/>
    <w:rsid w:val="00BE0AD0"/>
    <w:rsid w:val="00BE0C6E"/>
    <w:rsid w:val="00BE0D3F"/>
    <w:rsid w:val="00BE0E6D"/>
    <w:rsid w:val="00BE13D2"/>
    <w:rsid w:val="00BE1485"/>
    <w:rsid w:val="00BE16CC"/>
    <w:rsid w:val="00BE1CD0"/>
    <w:rsid w:val="00BE2090"/>
    <w:rsid w:val="00BE217D"/>
    <w:rsid w:val="00BE2335"/>
    <w:rsid w:val="00BE2458"/>
    <w:rsid w:val="00BE25BA"/>
    <w:rsid w:val="00BE275E"/>
    <w:rsid w:val="00BE2AAB"/>
    <w:rsid w:val="00BE2E03"/>
    <w:rsid w:val="00BE2F5C"/>
    <w:rsid w:val="00BE3B85"/>
    <w:rsid w:val="00BE50A4"/>
    <w:rsid w:val="00BE511E"/>
    <w:rsid w:val="00BE51C2"/>
    <w:rsid w:val="00BE5470"/>
    <w:rsid w:val="00BE5859"/>
    <w:rsid w:val="00BE5C62"/>
    <w:rsid w:val="00BE5C84"/>
    <w:rsid w:val="00BE5D41"/>
    <w:rsid w:val="00BE5DAF"/>
    <w:rsid w:val="00BE5DCB"/>
    <w:rsid w:val="00BE5E39"/>
    <w:rsid w:val="00BE5EF9"/>
    <w:rsid w:val="00BE642E"/>
    <w:rsid w:val="00BE720F"/>
    <w:rsid w:val="00BE77AC"/>
    <w:rsid w:val="00BE7988"/>
    <w:rsid w:val="00BF0197"/>
    <w:rsid w:val="00BF0504"/>
    <w:rsid w:val="00BF05E8"/>
    <w:rsid w:val="00BF08A7"/>
    <w:rsid w:val="00BF0EB1"/>
    <w:rsid w:val="00BF0F4B"/>
    <w:rsid w:val="00BF1153"/>
    <w:rsid w:val="00BF1227"/>
    <w:rsid w:val="00BF1280"/>
    <w:rsid w:val="00BF1404"/>
    <w:rsid w:val="00BF1BA7"/>
    <w:rsid w:val="00BF1D4F"/>
    <w:rsid w:val="00BF21BC"/>
    <w:rsid w:val="00BF21DD"/>
    <w:rsid w:val="00BF26BF"/>
    <w:rsid w:val="00BF2A30"/>
    <w:rsid w:val="00BF2A73"/>
    <w:rsid w:val="00BF2DD5"/>
    <w:rsid w:val="00BF2F7B"/>
    <w:rsid w:val="00BF367A"/>
    <w:rsid w:val="00BF3724"/>
    <w:rsid w:val="00BF37AD"/>
    <w:rsid w:val="00BF3853"/>
    <w:rsid w:val="00BF42B1"/>
    <w:rsid w:val="00BF45F2"/>
    <w:rsid w:val="00BF484B"/>
    <w:rsid w:val="00BF5817"/>
    <w:rsid w:val="00BF582A"/>
    <w:rsid w:val="00BF58B8"/>
    <w:rsid w:val="00BF5C6A"/>
    <w:rsid w:val="00BF5E99"/>
    <w:rsid w:val="00BF5F92"/>
    <w:rsid w:val="00BF60CD"/>
    <w:rsid w:val="00BF6265"/>
    <w:rsid w:val="00BF6EF7"/>
    <w:rsid w:val="00BF7012"/>
    <w:rsid w:val="00BF7029"/>
    <w:rsid w:val="00BF7383"/>
    <w:rsid w:val="00BF7D82"/>
    <w:rsid w:val="00BF7FA0"/>
    <w:rsid w:val="00C001ED"/>
    <w:rsid w:val="00C00339"/>
    <w:rsid w:val="00C0037D"/>
    <w:rsid w:val="00C007B9"/>
    <w:rsid w:val="00C008BF"/>
    <w:rsid w:val="00C008C4"/>
    <w:rsid w:val="00C00AA4"/>
    <w:rsid w:val="00C00CC2"/>
    <w:rsid w:val="00C01164"/>
    <w:rsid w:val="00C0155E"/>
    <w:rsid w:val="00C01B0E"/>
    <w:rsid w:val="00C02038"/>
    <w:rsid w:val="00C02D25"/>
    <w:rsid w:val="00C02DC4"/>
    <w:rsid w:val="00C034AD"/>
    <w:rsid w:val="00C03827"/>
    <w:rsid w:val="00C041F6"/>
    <w:rsid w:val="00C04440"/>
    <w:rsid w:val="00C045DF"/>
    <w:rsid w:val="00C04B8B"/>
    <w:rsid w:val="00C04B9E"/>
    <w:rsid w:val="00C04BEF"/>
    <w:rsid w:val="00C04E4D"/>
    <w:rsid w:val="00C05D4E"/>
    <w:rsid w:val="00C06343"/>
    <w:rsid w:val="00C068E4"/>
    <w:rsid w:val="00C06977"/>
    <w:rsid w:val="00C06CBF"/>
    <w:rsid w:val="00C06D7A"/>
    <w:rsid w:val="00C06E45"/>
    <w:rsid w:val="00C072F0"/>
    <w:rsid w:val="00C10828"/>
    <w:rsid w:val="00C108F7"/>
    <w:rsid w:val="00C10961"/>
    <w:rsid w:val="00C11143"/>
    <w:rsid w:val="00C112F6"/>
    <w:rsid w:val="00C1200D"/>
    <w:rsid w:val="00C123A7"/>
    <w:rsid w:val="00C12482"/>
    <w:rsid w:val="00C1266A"/>
    <w:rsid w:val="00C126B7"/>
    <w:rsid w:val="00C1287F"/>
    <w:rsid w:val="00C1296B"/>
    <w:rsid w:val="00C12FBB"/>
    <w:rsid w:val="00C130A5"/>
    <w:rsid w:val="00C130E1"/>
    <w:rsid w:val="00C14B73"/>
    <w:rsid w:val="00C1542F"/>
    <w:rsid w:val="00C1547C"/>
    <w:rsid w:val="00C15728"/>
    <w:rsid w:val="00C15C01"/>
    <w:rsid w:val="00C162EB"/>
    <w:rsid w:val="00C1642B"/>
    <w:rsid w:val="00C16722"/>
    <w:rsid w:val="00C1672E"/>
    <w:rsid w:val="00C1695E"/>
    <w:rsid w:val="00C1696C"/>
    <w:rsid w:val="00C16C3B"/>
    <w:rsid w:val="00C16DB9"/>
    <w:rsid w:val="00C17429"/>
    <w:rsid w:val="00C1780C"/>
    <w:rsid w:val="00C17BCD"/>
    <w:rsid w:val="00C203D7"/>
    <w:rsid w:val="00C20960"/>
    <w:rsid w:val="00C20B4A"/>
    <w:rsid w:val="00C20B77"/>
    <w:rsid w:val="00C20C55"/>
    <w:rsid w:val="00C213D7"/>
    <w:rsid w:val="00C22581"/>
    <w:rsid w:val="00C22662"/>
    <w:rsid w:val="00C22F97"/>
    <w:rsid w:val="00C230EB"/>
    <w:rsid w:val="00C23220"/>
    <w:rsid w:val="00C23237"/>
    <w:rsid w:val="00C23283"/>
    <w:rsid w:val="00C23326"/>
    <w:rsid w:val="00C2338B"/>
    <w:rsid w:val="00C238B6"/>
    <w:rsid w:val="00C24014"/>
    <w:rsid w:val="00C24853"/>
    <w:rsid w:val="00C24A2A"/>
    <w:rsid w:val="00C2536E"/>
    <w:rsid w:val="00C25685"/>
    <w:rsid w:val="00C25818"/>
    <w:rsid w:val="00C2619B"/>
    <w:rsid w:val="00C263A9"/>
    <w:rsid w:val="00C2662A"/>
    <w:rsid w:val="00C266CA"/>
    <w:rsid w:val="00C26884"/>
    <w:rsid w:val="00C26985"/>
    <w:rsid w:val="00C2721C"/>
    <w:rsid w:val="00C277BE"/>
    <w:rsid w:val="00C27BA5"/>
    <w:rsid w:val="00C27BCA"/>
    <w:rsid w:val="00C301D4"/>
    <w:rsid w:val="00C31334"/>
    <w:rsid w:val="00C31340"/>
    <w:rsid w:val="00C31405"/>
    <w:rsid w:val="00C31563"/>
    <w:rsid w:val="00C3157E"/>
    <w:rsid w:val="00C31661"/>
    <w:rsid w:val="00C316F5"/>
    <w:rsid w:val="00C31AB6"/>
    <w:rsid w:val="00C31D3D"/>
    <w:rsid w:val="00C321AD"/>
    <w:rsid w:val="00C329FA"/>
    <w:rsid w:val="00C32A12"/>
    <w:rsid w:val="00C32F6D"/>
    <w:rsid w:val="00C33476"/>
    <w:rsid w:val="00C336B5"/>
    <w:rsid w:val="00C338EF"/>
    <w:rsid w:val="00C33B49"/>
    <w:rsid w:val="00C33CAE"/>
    <w:rsid w:val="00C341ED"/>
    <w:rsid w:val="00C34780"/>
    <w:rsid w:val="00C34B56"/>
    <w:rsid w:val="00C34C08"/>
    <w:rsid w:val="00C35205"/>
    <w:rsid w:val="00C353F4"/>
    <w:rsid w:val="00C354AB"/>
    <w:rsid w:val="00C359E1"/>
    <w:rsid w:val="00C365E4"/>
    <w:rsid w:val="00C368F3"/>
    <w:rsid w:val="00C36BA0"/>
    <w:rsid w:val="00C36D1E"/>
    <w:rsid w:val="00C37913"/>
    <w:rsid w:val="00C37AB0"/>
    <w:rsid w:val="00C37B86"/>
    <w:rsid w:val="00C40074"/>
    <w:rsid w:val="00C402CB"/>
    <w:rsid w:val="00C40934"/>
    <w:rsid w:val="00C40CFE"/>
    <w:rsid w:val="00C40D62"/>
    <w:rsid w:val="00C40EFD"/>
    <w:rsid w:val="00C40F3E"/>
    <w:rsid w:val="00C40F68"/>
    <w:rsid w:val="00C40F73"/>
    <w:rsid w:val="00C416FD"/>
    <w:rsid w:val="00C419F0"/>
    <w:rsid w:val="00C41B9B"/>
    <w:rsid w:val="00C41DD3"/>
    <w:rsid w:val="00C42340"/>
    <w:rsid w:val="00C4348C"/>
    <w:rsid w:val="00C43A94"/>
    <w:rsid w:val="00C43D0B"/>
    <w:rsid w:val="00C445E5"/>
    <w:rsid w:val="00C44C73"/>
    <w:rsid w:val="00C44ED5"/>
    <w:rsid w:val="00C45D81"/>
    <w:rsid w:val="00C45FB9"/>
    <w:rsid w:val="00C46096"/>
    <w:rsid w:val="00C46DE3"/>
    <w:rsid w:val="00C47631"/>
    <w:rsid w:val="00C47F45"/>
    <w:rsid w:val="00C50A2E"/>
    <w:rsid w:val="00C5130A"/>
    <w:rsid w:val="00C51689"/>
    <w:rsid w:val="00C51ABD"/>
    <w:rsid w:val="00C51C85"/>
    <w:rsid w:val="00C51E76"/>
    <w:rsid w:val="00C5214E"/>
    <w:rsid w:val="00C5233F"/>
    <w:rsid w:val="00C526CC"/>
    <w:rsid w:val="00C52829"/>
    <w:rsid w:val="00C5285E"/>
    <w:rsid w:val="00C52E9F"/>
    <w:rsid w:val="00C53034"/>
    <w:rsid w:val="00C53041"/>
    <w:rsid w:val="00C53130"/>
    <w:rsid w:val="00C54240"/>
    <w:rsid w:val="00C542B8"/>
    <w:rsid w:val="00C55344"/>
    <w:rsid w:val="00C55367"/>
    <w:rsid w:val="00C55454"/>
    <w:rsid w:val="00C558C7"/>
    <w:rsid w:val="00C55E6F"/>
    <w:rsid w:val="00C56027"/>
    <w:rsid w:val="00C5603C"/>
    <w:rsid w:val="00C5632A"/>
    <w:rsid w:val="00C57670"/>
    <w:rsid w:val="00C57E23"/>
    <w:rsid w:val="00C60978"/>
    <w:rsid w:val="00C60A1D"/>
    <w:rsid w:val="00C616FE"/>
    <w:rsid w:val="00C6191E"/>
    <w:rsid w:val="00C61F30"/>
    <w:rsid w:val="00C6208A"/>
    <w:rsid w:val="00C620CE"/>
    <w:rsid w:val="00C62E27"/>
    <w:rsid w:val="00C635F7"/>
    <w:rsid w:val="00C637FC"/>
    <w:rsid w:val="00C63836"/>
    <w:rsid w:val="00C63958"/>
    <w:rsid w:val="00C63E0D"/>
    <w:rsid w:val="00C63EE0"/>
    <w:rsid w:val="00C63F1F"/>
    <w:rsid w:val="00C649C4"/>
    <w:rsid w:val="00C64A7F"/>
    <w:rsid w:val="00C650E4"/>
    <w:rsid w:val="00C65B06"/>
    <w:rsid w:val="00C65D3F"/>
    <w:rsid w:val="00C6658D"/>
    <w:rsid w:val="00C668A2"/>
    <w:rsid w:val="00C67027"/>
    <w:rsid w:val="00C67B93"/>
    <w:rsid w:val="00C70A3A"/>
    <w:rsid w:val="00C70DE0"/>
    <w:rsid w:val="00C70DE9"/>
    <w:rsid w:val="00C70EE3"/>
    <w:rsid w:val="00C714B1"/>
    <w:rsid w:val="00C718D0"/>
    <w:rsid w:val="00C721F7"/>
    <w:rsid w:val="00C72829"/>
    <w:rsid w:val="00C729B4"/>
    <w:rsid w:val="00C72B0C"/>
    <w:rsid w:val="00C72CDB"/>
    <w:rsid w:val="00C72CF9"/>
    <w:rsid w:val="00C73A1D"/>
    <w:rsid w:val="00C74784"/>
    <w:rsid w:val="00C747B8"/>
    <w:rsid w:val="00C753B9"/>
    <w:rsid w:val="00C7547D"/>
    <w:rsid w:val="00C75736"/>
    <w:rsid w:val="00C75934"/>
    <w:rsid w:val="00C759F1"/>
    <w:rsid w:val="00C75D3A"/>
    <w:rsid w:val="00C76403"/>
    <w:rsid w:val="00C7675D"/>
    <w:rsid w:val="00C76B60"/>
    <w:rsid w:val="00C7709C"/>
    <w:rsid w:val="00C777F2"/>
    <w:rsid w:val="00C77B4A"/>
    <w:rsid w:val="00C77BD7"/>
    <w:rsid w:val="00C800F1"/>
    <w:rsid w:val="00C808D4"/>
    <w:rsid w:val="00C80CE5"/>
    <w:rsid w:val="00C80E30"/>
    <w:rsid w:val="00C811E4"/>
    <w:rsid w:val="00C8126D"/>
    <w:rsid w:val="00C81304"/>
    <w:rsid w:val="00C8214E"/>
    <w:rsid w:val="00C8264B"/>
    <w:rsid w:val="00C829A2"/>
    <w:rsid w:val="00C82CC7"/>
    <w:rsid w:val="00C835FC"/>
    <w:rsid w:val="00C8427D"/>
    <w:rsid w:val="00C84A93"/>
    <w:rsid w:val="00C84DA6"/>
    <w:rsid w:val="00C84EE7"/>
    <w:rsid w:val="00C85307"/>
    <w:rsid w:val="00C8638C"/>
    <w:rsid w:val="00C86BE9"/>
    <w:rsid w:val="00C86F95"/>
    <w:rsid w:val="00C871EB"/>
    <w:rsid w:val="00C87335"/>
    <w:rsid w:val="00C8774E"/>
    <w:rsid w:val="00C87BFE"/>
    <w:rsid w:val="00C87C1B"/>
    <w:rsid w:val="00C87DB3"/>
    <w:rsid w:val="00C9014F"/>
    <w:rsid w:val="00C90731"/>
    <w:rsid w:val="00C9083E"/>
    <w:rsid w:val="00C90FFB"/>
    <w:rsid w:val="00C91000"/>
    <w:rsid w:val="00C91291"/>
    <w:rsid w:val="00C91331"/>
    <w:rsid w:val="00C924F6"/>
    <w:rsid w:val="00C93029"/>
    <w:rsid w:val="00C93375"/>
    <w:rsid w:val="00C93F69"/>
    <w:rsid w:val="00C93FB8"/>
    <w:rsid w:val="00C9416A"/>
    <w:rsid w:val="00C94729"/>
    <w:rsid w:val="00C94BCE"/>
    <w:rsid w:val="00C95128"/>
    <w:rsid w:val="00C95502"/>
    <w:rsid w:val="00C95C9B"/>
    <w:rsid w:val="00C96085"/>
    <w:rsid w:val="00C960D0"/>
    <w:rsid w:val="00C96668"/>
    <w:rsid w:val="00C9666A"/>
    <w:rsid w:val="00C96A7E"/>
    <w:rsid w:val="00C96A86"/>
    <w:rsid w:val="00C96D99"/>
    <w:rsid w:val="00C96E16"/>
    <w:rsid w:val="00C96EC6"/>
    <w:rsid w:val="00C97029"/>
    <w:rsid w:val="00C971E1"/>
    <w:rsid w:val="00C97C52"/>
    <w:rsid w:val="00CA04FD"/>
    <w:rsid w:val="00CA076E"/>
    <w:rsid w:val="00CA0C71"/>
    <w:rsid w:val="00CA0EA7"/>
    <w:rsid w:val="00CA0F06"/>
    <w:rsid w:val="00CA1271"/>
    <w:rsid w:val="00CA1DD4"/>
    <w:rsid w:val="00CA2044"/>
    <w:rsid w:val="00CA21EB"/>
    <w:rsid w:val="00CA29BA"/>
    <w:rsid w:val="00CA2C8D"/>
    <w:rsid w:val="00CA3012"/>
    <w:rsid w:val="00CA33DF"/>
    <w:rsid w:val="00CA3FED"/>
    <w:rsid w:val="00CA4026"/>
    <w:rsid w:val="00CA488C"/>
    <w:rsid w:val="00CA4F5E"/>
    <w:rsid w:val="00CA511D"/>
    <w:rsid w:val="00CA5670"/>
    <w:rsid w:val="00CA59F8"/>
    <w:rsid w:val="00CA5BC3"/>
    <w:rsid w:val="00CA65AD"/>
    <w:rsid w:val="00CA6686"/>
    <w:rsid w:val="00CA6B6C"/>
    <w:rsid w:val="00CA6B81"/>
    <w:rsid w:val="00CA752A"/>
    <w:rsid w:val="00CA7607"/>
    <w:rsid w:val="00CB054A"/>
    <w:rsid w:val="00CB06A7"/>
    <w:rsid w:val="00CB06AF"/>
    <w:rsid w:val="00CB1125"/>
    <w:rsid w:val="00CB23D9"/>
    <w:rsid w:val="00CB2848"/>
    <w:rsid w:val="00CB32A9"/>
    <w:rsid w:val="00CB3561"/>
    <w:rsid w:val="00CB36E0"/>
    <w:rsid w:val="00CB427A"/>
    <w:rsid w:val="00CB5078"/>
    <w:rsid w:val="00CB5100"/>
    <w:rsid w:val="00CB58EC"/>
    <w:rsid w:val="00CB59C4"/>
    <w:rsid w:val="00CB5B48"/>
    <w:rsid w:val="00CB5F70"/>
    <w:rsid w:val="00CB5FBA"/>
    <w:rsid w:val="00CB6320"/>
    <w:rsid w:val="00CB67F3"/>
    <w:rsid w:val="00CB6C5C"/>
    <w:rsid w:val="00CB71A8"/>
    <w:rsid w:val="00CB7A1D"/>
    <w:rsid w:val="00CB7A7B"/>
    <w:rsid w:val="00CB7F3B"/>
    <w:rsid w:val="00CC009C"/>
    <w:rsid w:val="00CC0195"/>
    <w:rsid w:val="00CC02CD"/>
    <w:rsid w:val="00CC03FF"/>
    <w:rsid w:val="00CC049A"/>
    <w:rsid w:val="00CC0666"/>
    <w:rsid w:val="00CC0958"/>
    <w:rsid w:val="00CC0B6D"/>
    <w:rsid w:val="00CC11A4"/>
    <w:rsid w:val="00CC165A"/>
    <w:rsid w:val="00CC18C9"/>
    <w:rsid w:val="00CC18FF"/>
    <w:rsid w:val="00CC19FE"/>
    <w:rsid w:val="00CC21B3"/>
    <w:rsid w:val="00CC29AE"/>
    <w:rsid w:val="00CC29E9"/>
    <w:rsid w:val="00CC2A25"/>
    <w:rsid w:val="00CC2B02"/>
    <w:rsid w:val="00CC2C76"/>
    <w:rsid w:val="00CC2D4A"/>
    <w:rsid w:val="00CC2FC2"/>
    <w:rsid w:val="00CC3483"/>
    <w:rsid w:val="00CC351F"/>
    <w:rsid w:val="00CC3879"/>
    <w:rsid w:val="00CC3B5D"/>
    <w:rsid w:val="00CC3D06"/>
    <w:rsid w:val="00CC403E"/>
    <w:rsid w:val="00CC40F2"/>
    <w:rsid w:val="00CC41C5"/>
    <w:rsid w:val="00CC58AA"/>
    <w:rsid w:val="00CC6AA6"/>
    <w:rsid w:val="00CC7150"/>
    <w:rsid w:val="00CC761C"/>
    <w:rsid w:val="00CC79C3"/>
    <w:rsid w:val="00CC7D91"/>
    <w:rsid w:val="00CC7E2A"/>
    <w:rsid w:val="00CC7E2E"/>
    <w:rsid w:val="00CD0296"/>
    <w:rsid w:val="00CD0865"/>
    <w:rsid w:val="00CD09AF"/>
    <w:rsid w:val="00CD0EB6"/>
    <w:rsid w:val="00CD0F95"/>
    <w:rsid w:val="00CD102D"/>
    <w:rsid w:val="00CD1361"/>
    <w:rsid w:val="00CD148E"/>
    <w:rsid w:val="00CD17EA"/>
    <w:rsid w:val="00CD1AA4"/>
    <w:rsid w:val="00CD1B82"/>
    <w:rsid w:val="00CD1EE6"/>
    <w:rsid w:val="00CD2D90"/>
    <w:rsid w:val="00CD35C6"/>
    <w:rsid w:val="00CD3B2C"/>
    <w:rsid w:val="00CD42BB"/>
    <w:rsid w:val="00CD45E4"/>
    <w:rsid w:val="00CD479C"/>
    <w:rsid w:val="00CD48E7"/>
    <w:rsid w:val="00CD4AAC"/>
    <w:rsid w:val="00CD4E75"/>
    <w:rsid w:val="00CD5339"/>
    <w:rsid w:val="00CD5347"/>
    <w:rsid w:val="00CD57B2"/>
    <w:rsid w:val="00CD59C6"/>
    <w:rsid w:val="00CD63A8"/>
    <w:rsid w:val="00CD74DD"/>
    <w:rsid w:val="00CD7C11"/>
    <w:rsid w:val="00CD7CFB"/>
    <w:rsid w:val="00CD7D52"/>
    <w:rsid w:val="00CD7F07"/>
    <w:rsid w:val="00CD7F56"/>
    <w:rsid w:val="00CE0A57"/>
    <w:rsid w:val="00CE0A9A"/>
    <w:rsid w:val="00CE0B49"/>
    <w:rsid w:val="00CE0F63"/>
    <w:rsid w:val="00CE100A"/>
    <w:rsid w:val="00CE1564"/>
    <w:rsid w:val="00CE1925"/>
    <w:rsid w:val="00CE1BF3"/>
    <w:rsid w:val="00CE1BFC"/>
    <w:rsid w:val="00CE2683"/>
    <w:rsid w:val="00CE2831"/>
    <w:rsid w:val="00CE2F0C"/>
    <w:rsid w:val="00CE33CF"/>
    <w:rsid w:val="00CE3496"/>
    <w:rsid w:val="00CE3B39"/>
    <w:rsid w:val="00CE409D"/>
    <w:rsid w:val="00CE4BC3"/>
    <w:rsid w:val="00CE4C89"/>
    <w:rsid w:val="00CE4F5B"/>
    <w:rsid w:val="00CE4FA3"/>
    <w:rsid w:val="00CE50A9"/>
    <w:rsid w:val="00CE53FF"/>
    <w:rsid w:val="00CE5854"/>
    <w:rsid w:val="00CE5CB3"/>
    <w:rsid w:val="00CE62AF"/>
    <w:rsid w:val="00CE63B0"/>
    <w:rsid w:val="00CE6487"/>
    <w:rsid w:val="00CE6EA5"/>
    <w:rsid w:val="00CE6F78"/>
    <w:rsid w:val="00CE72FC"/>
    <w:rsid w:val="00CE730B"/>
    <w:rsid w:val="00CE7D31"/>
    <w:rsid w:val="00CF00BF"/>
    <w:rsid w:val="00CF05C5"/>
    <w:rsid w:val="00CF0834"/>
    <w:rsid w:val="00CF0A3A"/>
    <w:rsid w:val="00CF1790"/>
    <w:rsid w:val="00CF1F7B"/>
    <w:rsid w:val="00CF236C"/>
    <w:rsid w:val="00CF242D"/>
    <w:rsid w:val="00CF2588"/>
    <w:rsid w:val="00CF2AF8"/>
    <w:rsid w:val="00CF2BDE"/>
    <w:rsid w:val="00CF309A"/>
    <w:rsid w:val="00CF3257"/>
    <w:rsid w:val="00CF3441"/>
    <w:rsid w:val="00CF37F6"/>
    <w:rsid w:val="00CF3B6F"/>
    <w:rsid w:val="00CF3E5F"/>
    <w:rsid w:val="00CF4135"/>
    <w:rsid w:val="00CF5172"/>
    <w:rsid w:val="00CF546C"/>
    <w:rsid w:val="00CF5C08"/>
    <w:rsid w:val="00CF5E9A"/>
    <w:rsid w:val="00CF5EA5"/>
    <w:rsid w:val="00CF6640"/>
    <w:rsid w:val="00CF7276"/>
    <w:rsid w:val="00CF7D3E"/>
    <w:rsid w:val="00D007E7"/>
    <w:rsid w:val="00D00A5E"/>
    <w:rsid w:val="00D01368"/>
    <w:rsid w:val="00D01C5B"/>
    <w:rsid w:val="00D01E0C"/>
    <w:rsid w:val="00D0241A"/>
    <w:rsid w:val="00D02DB5"/>
    <w:rsid w:val="00D0307D"/>
    <w:rsid w:val="00D0391F"/>
    <w:rsid w:val="00D044B9"/>
    <w:rsid w:val="00D0553C"/>
    <w:rsid w:val="00D0592F"/>
    <w:rsid w:val="00D06064"/>
    <w:rsid w:val="00D0641A"/>
    <w:rsid w:val="00D0650E"/>
    <w:rsid w:val="00D068E9"/>
    <w:rsid w:val="00D0695D"/>
    <w:rsid w:val="00D06ACA"/>
    <w:rsid w:val="00D06C66"/>
    <w:rsid w:val="00D06D76"/>
    <w:rsid w:val="00D0717D"/>
    <w:rsid w:val="00D0730C"/>
    <w:rsid w:val="00D07D4B"/>
    <w:rsid w:val="00D1004C"/>
    <w:rsid w:val="00D10318"/>
    <w:rsid w:val="00D10352"/>
    <w:rsid w:val="00D10449"/>
    <w:rsid w:val="00D10495"/>
    <w:rsid w:val="00D104F9"/>
    <w:rsid w:val="00D10EAE"/>
    <w:rsid w:val="00D112FF"/>
    <w:rsid w:val="00D11488"/>
    <w:rsid w:val="00D114EC"/>
    <w:rsid w:val="00D11593"/>
    <w:rsid w:val="00D117E8"/>
    <w:rsid w:val="00D11816"/>
    <w:rsid w:val="00D11A50"/>
    <w:rsid w:val="00D11EBF"/>
    <w:rsid w:val="00D12128"/>
    <w:rsid w:val="00D12373"/>
    <w:rsid w:val="00D12454"/>
    <w:rsid w:val="00D12AF4"/>
    <w:rsid w:val="00D12E99"/>
    <w:rsid w:val="00D13740"/>
    <w:rsid w:val="00D137A4"/>
    <w:rsid w:val="00D13EF7"/>
    <w:rsid w:val="00D13FE0"/>
    <w:rsid w:val="00D1411E"/>
    <w:rsid w:val="00D143DA"/>
    <w:rsid w:val="00D1445D"/>
    <w:rsid w:val="00D14494"/>
    <w:rsid w:val="00D14610"/>
    <w:rsid w:val="00D14724"/>
    <w:rsid w:val="00D149C1"/>
    <w:rsid w:val="00D15141"/>
    <w:rsid w:val="00D152CB"/>
    <w:rsid w:val="00D15579"/>
    <w:rsid w:val="00D156C6"/>
    <w:rsid w:val="00D15B81"/>
    <w:rsid w:val="00D16707"/>
    <w:rsid w:val="00D1761F"/>
    <w:rsid w:val="00D17882"/>
    <w:rsid w:val="00D17B19"/>
    <w:rsid w:val="00D17C55"/>
    <w:rsid w:val="00D17C76"/>
    <w:rsid w:val="00D17D3D"/>
    <w:rsid w:val="00D17D5E"/>
    <w:rsid w:val="00D17D91"/>
    <w:rsid w:val="00D20C57"/>
    <w:rsid w:val="00D20D60"/>
    <w:rsid w:val="00D21063"/>
    <w:rsid w:val="00D21454"/>
    <w:rsid w:val="00D2153C"/>
    <w:rsid w:val="00D21EAB"/>
    <w:rsid w:val="00D21F41"/>
    <w:rsid w:val="00D21FB6"/>
    <w:rsid w:val="00D22496"/>
    <w:rsid w:val="00D23132"/>
    <w:rsid w:val="00D2358E"/>
    <w:rsid w:val="00D23639"/>
    <w:rsid w:val="00D23813"/>
    <w:rsid w:val="00D238A5"/>
    <w:rsid w:val="00D24099"/>
    <w:rsid w:val="00D245BB"/>
    <w:rsid w:val="00D24912"/>
    <w:rsid w:val="00D24A88"/>
    <w:rsid w:val="00D24BC1"/>
    <w:rsid w:val="00D25662"/>
    <w:rsid w:val="00D26259"/>
    <w:rsid w:val="00D265AB"/>
    <w:rsid w:val="00D26D4D"/>
    <w:rsid w:val="00D27669"/>
    <w:rsid w:val="00D27BEE"/>
    <w:rsid w:val="00D27ED1"/>
    <w:rsid w:val="00D27F7F"/>
    <w:rsid w:val="00D301C5"/>
    <w:rsid w:val="00D30502"/>
    <w:rsid w:val="00D30613"/>
    <w:rsid w:val="00D30648"/>
    <w:rsid w:val="00D30A85"/>
    <w:rsid w:val="00D30E4D"/>
    <w:rsid w:val="00D30F71"/>
    <w:rsid w:val="00D316CC"/>
    <w:rsid w:val="00D31764"/>
    <w:rsid w:val="00D318F1"/>
    <w:rsid w:val="00D31ACE"/>
    <w:rsid w:val="00D31B70"/>
    <w:rsid w:val="00D31D66"/>
    <w:rsid w:val="00D31F09"/>
    <w:rsid w:val="00D31F5A"/>
    <w:rsid w:val="00D3201D"/>
    <w:rsid w:val="00D325DC"/>
    <w:rsid w:val="00D32F16"/>
    <w:rsid w:val="00D33147"/>
    <w:rsid w:val="00D331F0"/>
    <w:rsid w:val="00D3323A"/>
    <w:rsid w:val="00D33306"/>
    <w:rsid w:val="00D33838"/>
    <w:rsid w:val="00D33E3F"/>
    <w:rsid w:val="00D34254"/>
    <w:rsid w:val="00D342E8"/>
    <w:rsid w:val="00D34605"/>
    <w:rsid w:val="00D348D2"/>
    <w:rsid w:val="00D349B2"/>
    <w:rsid w:val="00D34AB6"/>
    <w:rsid w:val="00D34C84"/>
    <w:rsid w:val="00D34E73"/>
    <w:rsid w:val="00D356CD"/>
    <w:rsid w:val="00D35796"/>
    <w:rsid w:val="00D35CEF"/>
    <w:rsid w:val="00D36101"/>
    <w:rsid w:val="00D3643D"/>
    <w:rsid w:val="00D365A2"/>
    <w:rsid w:val="00D36D07"/>
    <w:rsid w:val="00D36E6A"/>
    <w:rsid w:val="00D37267"/>
    <w:rsid w:val="00D37724"/>
    <w:rsid w:val="00D379E9"/>
    <w:rsid w:val="00D37B99"/>
    <w:rsid w:val="00D37C5B"/>
    <w:rsid w:val="00D37DF5"/>
    <w:rsid w:val="00D37F99"/>
    <w:rsid w:val="00D37FB3"/>
    <w:rsid w:val="00D4041E"/>
    <w:rsid w:val="00D40DC4"/>
    <w:rsid w:val="00D40E7E"/>
    <w:rsid w:val="00D41B61"/>
    <w:rsid w:val="00D41B6E"/>
    <w:rsid w:val="00D41E41"/>
    <w:rsid w:val="00D42A70"/>
    <w:rsid w:val="00D42AB5"/>
    <w:rsid w:val="00D42B7C"/>
    <w:rsid w:val="00D42E98"/>
    <w:rsid w:val="00D43107"/>
    <w:rsid w:val="00D434BD"/>
    <w:rsid w:val="00D435C0"/>
    <w:rsid w:val="00D436F4"/>
    <w:rsid w:val="00D438AC"/>
    <w:rsid w:val="00D43C0B"/>
    <w:rsid w:val="00D43CC1"/>
    <w:rsid w:val="00D441C4"/>
    <w:rsid w:val="00D441F0"/>
    <w:rsid w:val="00D44228"/>
    <w:rsid w:val="00D442A3"/>
    <w:rsid w:val="00D44894"/>
    <w:rsid w:val="00D44AA2"/>
    <w:rsid w:val="00D44BDF"/>
    <w:rsid w:val="00D458FE"/>
    <w:rsid w:val="00D45A21"/>
    <w:rsid w:val="00D45CB4"/>
    <w:rsid w:val="00D45E90"/>
    <w:rsid w:val="00D45EE1"/>
    <w:rsid w:val="00D467B2"/>
    <w:rsid w:val="00D46A54"/>
    <w:rsid w:val="00D46BAC"/>
    <w:rsid w:val="00D46F7D"/>
    <w:rsid w:val="00D47174"/>
    <w:rsid w:val="00D473F2"/>
    <w:rsid w:val="00D47F3D"/>
    <w:rsid w:val="00D5088D"/>
    <w:rsid w:val="00D50D42"/>
    <w:rsid w:val="00D5126E"/>
    <w:rsid w:val="00D512FA"/>
    <w:rsid w:val="00D51B1E"/>
    <w:rsid w:val="00D522F9"/>
    <w:rsid w:val="00D52581"/>
    <w:rsid w:val="00D532D5"/>
    <w:rsid w:val="00D53CEF"/>
    <w:rsid w:val="00D53E2C"/>
    <w:rsid w:val="00D53EB6"/>
    <w:rsid w:val="00D5488C"/>
    <w:rsid w:val="00D54CDE"/>
    <w:rsid w:val="00D54D19"/>
    <w:rsid w:val="00D5514A"/>
    <w:rsid w:val="00D553AB"/>
    <w:rsid w:val="00D55BC4"/>
    <w:rsid w:val="00D55E43"/>
    <w:rsid w:val="00D56114"/>
    <w:rsid w:val="00D56131"/>
    <w:rsid w:val="00D5635E"/>
    <w:rsid w:val="00D5656C"/>
    <w:rsid w:val="00D56709"/>
    <w:rsid w:val="00D56833"/>
    <w:rsid w:val="00D56DAB"/>
    <w:rsid w:val="00D572EB"/>
    <w:rsid w:val="00D6045A"/>
    <w:rsid w:val="00D60666"/>
    <w:rsid w:val="00D60C92"/>
    <w:rsid w:val="00D61329"/>
    <w:rsid w:val="00D6153A"/>
    <w:rsid w:val="00D623DC"/>
    <w:rsid w:val="00D62B54"/>
    <w:rsid w:val="00D62C7B"/>
    <w:rsid w:val="00D63555"/>
    <w:rsid w:val="00D637BF"/>
    <w:rsid w:val="00D6384D"/>
    <w:rsid w:val="00D63873"/>
    <w:rsid w:val="00D63949"/>
    <w:rsid w:val="00D6395D"/>
    <w:rsid w:val="00D63C8B"/>
    <w:rsid w:val="00D64070"/>
    <w:rsid w:val="00D64493"/>
    <w:rsid w:val="00D645DD"/>
    <w:rsid w:val="00D649A0"/>
    <w:rsid w:val="00D64EB9"/>
    <w:rsid w:val="00D64FC6"/>
    <w:rsid w:val="00D653FE"/>
    <w:rsid w:val="00D65535"/>
    <w:rsid w:val="00D65546"/>
    <w:rsid w:val="00D655DE"/>
    <w:rsid w:val="00D65ED4"/>
    <w:rsid w:val="00D6643E"/>
    <w:rsid w:val="00D6679E"/>
    <w:rsid w:val="00D668EF"/>
    <w:rsid w:val="00D66AB5"/>
    <w:rsid w:val="00D66D35"/>
    <w:rsid w:val="00D67139"/>
    <w:rsid w:val="00D676E2"/>
    <w:rsid w:val="00D67A50"/>
    <w:rsid w:val="00D67E9D"/>
    <w:rsid w:val="00D704F1"/>
    <w:rsid w:val="00D706AD"/>
    <w:rsid w:val="00D70A6E"/>
    <w:rsid w:val="00D70F8F"/>
    <w:rsid w:val="00D7108A"/>
    <w:rsid w:val="00D710B4"/>
    <w:rsid w:val="00D723F0"/>
    <w:rsid w:val="00D72675"/>
    <w:rsid w:val="00D72E21"/>
    <w:rsid w:val="00D733B4"/>
    <w:rsid w:val="00D735EA"/>
    <w:rsid w:val="00D73776"/>
    <w:rsid w:val="00D73B77"/>
    <w:rsid w:val="00D73CC6"/>
    <w:rsid w:val="00D73CCC"/>
    <w:rsid w:val="00D73FEB"/>
    <w:rsid w:val="00D74045"/>
    <w:rsid w:val="00D74BFA"/>
    <w:rsid w:val="00D74C11"/>
    <w:rsid w:val="00D74F11"/>
    <w:rsid w:val="00D75624"/>
    <w:rsid w:val="00D75BB5"/>
    <w:rsid w:val="00D75D4A"/>
    <w:rsid w:val="00D76570"/>
    <w:rsid w:val="00D766D6"/>
    <w:rsid w:val="00D7680E"/>
    <w:rsid w:val="00D76DF9"/>
    <w:rsid w:val="00D77051"/>
    <w:rsid w:val="00D77117"/>
    <w:rsid w:val="00D772A5"/>
    <w:rsid w:val="00D7734A"/>
    <w:rsid w:val="00D77617"/>
    <w:rsid w:val="00D778D6"/>
    <w:rsid w:val="00D77AF6"/>
    <w:rsid w:val="00D77DAD"/>
    <w:rsid w:val="00D80026"/>
    <w:rsid w:val="00D801F6"/>
    <w:rsid w:val="00D8032A"/>
    <w:rsid w:val="00D80A1B"/>
    <w:rsid w:val="00D80F5D"/>
    <w:rsid w:val="00D8134A"/>
    <w:rsid w:val="00D818C2"/>
    <w:rsid w:val="00D81EBC"/>
    <w:rsid w:val="00D821CB"/>
    <w:rsid w:val="00D824ED"/>
    <w:rsid w:val="00D82625"/>
    <w:rsid w:val="00D82D02"/>
    <w:rsid w:val="00D82FC1"/>
    <w:rsid w:val="00D835A0"/>
    <w:rsid w:val="00D83E75"/>
    <w:rsid w:val="00D8421A"/>
    <w:rsid w:val="00D8431B"/>
    <w:rsid w:val="00D84440"/>
    <w:rsid w:val="00D84906"/>
    <w:rsid w:val="00D84E03"/>
    <w:rsid w:val="00D85056"/>
    <w:rsid w:val="00D8562D"/>
    <w:rsid w:val="00D859FD"/>
    <w:rsid w:val="00D860D7"/>
    <w:rsid w:val="00D86FED"/>
    <w:rsid w:val="00D875EA"/>
    <w:rsid w:val="00D8771D"/>
    <w:rsid w:val="00D87782"/>
    <w:rsid w:val="00D8794C"/>
    <w:rsid w:val="00D90492"/>
    <w:rsid w:val="00D90BD6"/>
    <w:rsid w:val="00D90CF9"/>
    <w:rsid w:val="00D9171E"/>
    <w:rsid w:val="00D91CF1"/>
    <w:rsid w:val="00D91D4B"/>
    <w:rsid w:val="00D92044"/>
    <w:rsid w:val="00D92D1C"/>
    <w:rsid w:val="00D93045"/>
    <w:rsid w:val="00D9348D"/>
    <w:rsid w:val="00D93732"/>
    <w:rsid w:val="00D93C04"/>
    <w:rsid w:val="00D94567"/>
    <w:rsid w:val="00D94584"/>
    <w:rsid w:val="00D94A9D"/>
    <w:rsid w:val="00D951A3"/>
    <w:rsid w:val="00D953FA"/>
    <w:rsid w:val="00D95D4C"/>
    <w:rsid w:val="00D96257"/>
    <w:rsid w:val="00D962D0"/>
    <w:rsid w:val="00D96D24"/>
    <w:rsid w:val="00D97378"/>
    <w:rsid w:val="00D97CCA"/>
    <w:rsid w:val="00D97CDC"/>
    <w:rsid w:val="00DA0619"/>
    <w:rsid w:val="00DA0892"/>
    <w:rsid w:val="00DA0B0B"/>
    <w:rsid w:val="00DA0E5F"/>
    <w:rsid w:val="00DA1605"/>
    <w:rsid w:val="00DA189B"/>
    <w:rsid w:val="00DA1A7D"/>
    <w:rsid w:val="00DA1F9D"/>
    <w:rsid w:val="00DA2847"/>
    <w:rsid w:val="00DA2ACC"/>
    <w:rsid w:val="00DA2B56"/>
    <w:rsid w:val="00DA2F21"/>
    <w:rsid w:val="00DA3640"/>
    <w:rsid w:val="00DA3B3F"/>
    <w:rsid w:val="00DA3CA3"/>
    <w:rsid w:val="00DA41B1"/>
    <w:rsid w:val="00DA4A6E"/>
    <w:rsid w:val="00DA4F43"/>
    <w:rsid w:val="00DA5725"/>
    <w:rsid w:val="00DA5ED5"/>
    <w:rsid w:val="00DA5FA4"/>
    <w:rsid w:val="00DA6251"/>
    <w:rsid w:val="00DA66FE"/>
    <w:rsid w:val="00DA6883"/>
    <w:rsid w:val="00DA703E"/>
    <w:rsid w:val="00DA71EF"/>
    <w:rsid w:val="00DA7299"/>
    <w:rsid w:val="00DA73D8"/>
    <w:rsid w:val="00DA7C74"/>
    <w:rsid w:val="00DA7D2A"/>
    <w:rsid w:val="00DB0176"/>
    <w:rsid w:val="00DB020B"/>
    <w:rsid w:val="00DB0CB5"/>
    <w:rsid w:val="00DB13C5"/>
    <w:rsid w:val="00DB1512"/>
    <w:rsid w:val="00DB15FB"/>
    <w:rsid w:val="00DB1F1F"/>
    <w:rsid w:val="00DB23FF"/>
    <w:rsid w:val="00DB26E3"/>
    <w:rsid w:val="00DB2881"/>
    <w:rsid w:val="00DB2C4B"/>
    <w:rsid w:val="00DB3008"/>
    <w:rsid w:val="00DB3AB4"/>
    <w:rsid w:val="00DB3ABB"/>
    <w:rsid w:val="00DB3CF0"/>
    <w:rsid w:val="00DB3F2F"/>
    <w:rsid w:val="00DB431B"/>
    <w:rsid w:val="00DB4722"/>
    <w:rsid w:val="00DB4D2E"/>
    <w:rsid w:val="00DB4E58"/>
    <w:rsid w:val="00DB4F65"/>
    <w:rsid w:val="00DB5714"/>
    <w:rsid w:val="00DB57D9"/>
    <w:rsid w:val="00DB60FE"/>
    <w:rsid w:val="00DB6560"/>
    <w:rsid w:val="00DB6A49"/>
    <w:rsid w:val="00DB6E24"/>
    <w:rsid w:val="00DB6EB6"/>
    <w:rsid w:val="00DB70B5"/>
    <w:rsid w:val="00DB7298"/>
    <w:rsid w:val="00DB735C"/>
    <w:rsid w:val="00DB7406"/>
    <w:rsid w:val="00DB763A"/>
    <w:rsid w:val="00DB78D0"/>
    <w:rsid w:val="00DB7A52"/>
    <w:rsid w:val="00DB7EEF"/>
    <w:rsid w:val="00DC02A7"/>
    <w:rsid w:val="00DC036C"/>
    <w:rsid w:val="00DC05AF"/>
    <w:rsid w:val="00DC06DB"/>
    <w:rsid w:val="00DC0D33"/>
    <w:rsid w:val="00DC10C9"/>
    <w:rsid w:val="00DC1799"/>
    <w:rsid w:val="00DC1906"/>
    <w:rsid w:val="00DC1937"/>
    <w:rsid w:val="00DC207E"/>
    <w:rsid w:val="00DC22EC"/>
    <w:rsid w:val="00DC2F55"/>
    <w:rsid w:val="00DC336D"/>
    <w:rsid w:val="00DC33EC"/>
    <w:rsid w:val="00DC456B"/>
    <w:rsid w:val="00DC45C8"/>
    <w:rsid w:val="00DC4625"/>
    <w:rsid w:val="00DC48A9"/>
    <w:rsid w:val="00DC4E0A"/>
    <w:rsid w:val="00DC4FD3"/>
    <w:rsid w:val="00DC5351"/>
    <w:rsid w:val="00DC5696"/>
    <w:rsid w:val="00DC5BB7"/>
    <w:rsid w:val="00DC5EAD"/>
    <w:rsid w:val="00DC6120"/>
    <w:rsid w:val="00DC6157"/>
    <w:rsid w:val="00DC656B"/>
    <w:rsid w:val="00DC6F47"/>
    <w:rsid w:val="00DC7877"/>
    <w:rsid w:val="00DC7EA9"/>
    <w:rsid w:val="00DD07B0"/>
    <w:rsid w:val="00DD0887"/>
    <w:rsid w:val="00DD0A68"/>
    <w:rsid w:val="00DD0A86"/>
    <w:rsid w:val="00DD1759"/>
    <w:rsid w:val="00DD1ADD"/>
    <w:rsid w:val="00DD2179"/>
    <w:rsid w:val="00DD228D"/>
    <w:rsid w:val="00DD23EC"/>
    <w:rsid w:val="00DD2930"/>
    <w:rsid w:val="00DD2A08"/>
    <w:rsid w:val="00DD2AB5"/>
    <w:rsid w:val="00DD2B98"/>
    <w:rsid w:val="00DD3B32"/>
    <w:rsid w:val="00DD3C91"/>
    <w:rsid w:val="00DD3E22"/>
    <w:rsid w:val="00DD4440"/>
    <w:rsid w:val="00DD47B5"/>
    <w:rsid w:val="00DD5255"/>
    <w:rsid w:val="00DD526E"/>
    <w:rsid w:val="00DD5C12"/>
    <w:rsid w:val="00DD5EC4"/>
    <w:rsid w:val="00DD61BB"/>
    <w:rsid w:val="00DD72DC"/>
    <w:rsid w:val="00DD7792"/>
    <w:rsid w:val="00DD7A22"/>
    <w:rsid w:val="00DE0414"/>
    <w:rsid w:val="00DE0462"/>
    <w:rsid w:val="00DE0AF9"/>
    <w:rsid w:val="00DE0CDC"/>
    <w:rsid w:val="00DE1DCD"/>
    <w:rsid w:val="00DE2761"/>
    <w:rsid w:val="00DE2779"/>
    <w:rsid w:val="00DE29A4"/>
    <w:rsid w:val="00DE2EB3"/>
    <w:rsid w:val="00DE31FD"/>
    <w:rsid w:val="00DE34C1"/>
    <w:rsid w:val="00DE35B9"/>
    <w:rsid w:val="00DE40FA"/>
    <w:rsid w:val="00DE5463"/>
    <w:rsid w:val="00DE5581"/>
    <w:rsid w:val="00DE56E1"/>
    <w:rsid w:val="00DE5760"/>
    <w:rsid w:val="00DE5A44"/>
    <w:rsid w:val="00DE5F71"/>
    <w:rsid w:val="00DE6232"/>
    <w:rsid w:val="00DE6953"/>
    <w:rsid w:val="00DE6C3E"/>
    <w:rsid w:val="00DE6CF0"/>
    <w:rsid w:val="00DE6E0F"/>
    <w:rsid w:val="00DE7591"/>
    <w:rsid w:val="00DE778A"/>
    <w:rsid w:val="00DE7BE7"/>
    <w:rsid w:val="00DE7D43"/>
    <w:rsid w:val="00DE7EB4"/>
    <w:rsid w:val="00DF009F"/>
    <w:rsid w:val="00DF0289"/>
    <w:rsid w:val="00DF06FC"/>
    <w:rsid w:val="00DF0872"/>
    <w:rsid w:val="00DF0AFB"/>
    <w:rsid w:val="00DF0B11"/>
    <w:rsid w:val="00DF0F91"/>
    <w:rsid w:val="00DF10EC"/>
    <w:rsid w:val="00DF115B"/>
    <w:rsid w:val="00DF12AB"/>
    <w:rsid w:val="00DF1688"/>
    <w:rsid w:val="00DF1701"/>
    <w:rsid w:val="00DF178D"/>
    <w:rsid w:val="00DF1994"/>
    <w:rsid w:val="00DF1C3D"/>
    <w:rsid w:val="00DF1F27"/>
    <w:rsid w:val="00DF2976"/>
    <w:rsid w:val="00DF2D1B"/>
    <w:rsid w:val="00DF2D65"/>
    <w:rsid w:val="00DF2F97"/>
    <w:rsid w:val="00DF32E5"/>
    <w:rsid w:val="00DF37DB"/>
    <w:rsid w:val="00DF3F2C"/>
    <w:rsid w:val="00DF453B"/>
    <w:rsid w:val="00DF47A2"/>
    <w:rsid w:val="00DF480B"/>
    <w:rsid w:val="00DF48CE"/>
    <w:rsid w:val="00DF49E5"/>
    <w:rsid w:val="00DF4B1E"/>
    <w:rsid w:val="00DF4EE5"/>
    <w:rsid w:val="00DF5375"/>
    <w:rsid w:val="00DF550C"/>
    <w:rsid w:val="00DF5FE1"/>
    <w:rsid w:val="00DF6164"/>
    <w:rsid w:val="00DF6520"/>
    <w:rsid w:val="00DF66E7"/>
    <w:rsid w:val="00DF77E2"/>
    <w:rsid w:val="00DF78E7"/>
    <w:rsid w:val="00DF790D"/>
    <w:rsid w:val="00DF7ACF"/>
    <w:rsid w:val="00DF7DE7"/>
    <w:rsid w:val="00DF7E82"/>
    <w:rsid w:val="00DF7FFD"/>
    <w:rsid w:val="00E0002A"/>
    <w:rsid w:val="00E002DB"/>
    <w:rsid w:val="00E0103F"/>
    <w:rsid w:val="00E010D3"/>
    <w:rsid w:val="00E011DD"/>
    <w:rsid w:val="00E012F6"/>
    <w:rsid w:val="00E0134E"/>
    <w:rsid w:val="00E015BA"/>
    <w:rsid w:val="00E015CA"/>
    <w:rsid w:val="00E0165A"/>
    <w:rsid w:val="00E01BFA"/>
    <w:rsid w:val="00E01C5C"/>
    <w:rsid w:val="00E02299"/>
    <w:rsid w:val="00E023E9"/>
    <w:rsid w:val="00E02924"/>
    <w:rsid w:val="00E02A6E"/>
    <w:rsid w:val="00E02B7E"/>
    <w:rsid w:val="00E02F1C"/>
    <w:rsid w:val="00E031B6"/>
    <w:rsid w:val="00E038FB"/>
    <w:rsid w:val="00E03AC4"/>
    <w:rsid w:val="00E03C5E"/>
    <w:rsid w:val="00E041C4"/>
    <w:rsid w:val="00E041CD"/>
    <w:rsid w:val="00E04DE0"/>
    <w:rsid w:val="00E0539B"/>
    <w:rsid w:val="00E057C8"/>
    <w:rsid w:val="00E05CF9"/>
    <w:rsid w:val="00E05D63"/>
    <w:rsid w:val="00E05E4F"/>
    <w:rsid w:val="00E062AC"/>
    <w:rsid w:val="00E06B31"/>
    <w:rsid w:val="00E075C5"/>
    <w:rsid w:val="00E077B5"/>
    <w:rsid w:val="00E079D2"/>
    <w:rsid w:val="00E07A80"/>
    <w:rsid w:val="00E07ABC"/>
    <w:rsid w:val="00E07BE5"/>
    <w:rsid w:val="00E07DDA"/>
    <w:rsid w:val="00E10016"/>
    <w:rsid w:val="00E1084F"/>
    <w:rsid w:val="00E108E8"/>
    <w:rsid w:val="00E10C67"/>
    <w:rsid w:val="00E1240F"/>
    <w:rsid w:val="00E12EEE"/>
    <w:rsid w:val="00E13AA6"/>
    <w:rsid w:val="00E13D1D"/>
    <w:rsid w:val="00E14B36"/>
    <w:rsid w:val="00E1515B"/>
    <w:rsid w:val="00E15592"/>
    <w:rsid w:val="00E15D0F"/>
    <w:rsid w:val="00E15E52"/>
    <w:rsid w:val="00E163FA"/>
    <w:rsid w:val="00E16642"/>
    <w:rsid w:val="00E1691E"/>
    <w:rsid w:val="00E16CA2"/>
    <w:rsid w:val="00E172BE"/>
    <w:rsid w:val="00E17592"/>
    <w:rsid w:val="00E17856"/>
    <w:rsid w:val="00E17A46"/>
    <w:rsid w:val="00E20120"/>
    <w:rsid w:val="00E20156"/>
    <w:rsid w:val="00E20B51"/>
    <w:rsid w:val="00E20C36"/>
    <w:rsid w:val="00E20FD8"/>
    <w:rsid w:val="00E212F3"/>
    <w:rsid w:val="00E2143B"/>
    <w:rsid w:val="00E21727"/>
    <w:rsid w:val="00E2175B"/>
    <w:rsid w:val="00E21A01"/>
    <w:rsid w:val="00E21E82"/>
    <w:rsid w:val="00E2251F"/>
    <w:rsid w:val="00E226AC"/>
    <w:rsid w:val="00E23101"/>
    <w:rsid w:val="00E23763"/>
    <w:rsid w:val="00E244F7"/>
    <w:rsid w:val="00E245B9"/>
    <w:rsid w:val="00E2494E"/>
    <w:rsid w:val="00E25061"/>
    <w:rsid w:val="00E25564"/>
    <w:rsid w:val="00E25649"/>
    <w:rsid w:val="00E25CC2"/>
    <w:rsid w:val="00E261BD"/>
    <w:rsid w:val="00E261F3"/>
    <w:rsid w:val="00E266B3"/>
    <w:rsid w:val="00E26BDE"/>
    <w:rsid w:val="00E270B1"/>
    <w:rsid w:val="00E270E1"/>
    <w:rsid w:val="00E279B8"/>
    <w:rsid w:val="00E300BE"/>
    <w:rsid w:val="00E3076B"/>
    <w:rsid w:val="00E30C48"/>
    <w:rsid w:val="00E30CEB"/>
    <w:rsid w:val="00E30EBD"/>
    <w:rsid w:val="00E31175"/>
    <w:rsid w:val="00E317EA"/>
    <w:rsid w:val="00E31C99"/>
    <w:rsid w:val="00E32067"/>
    <w:rsid w:val="00E32638"/>
    <w:rsid w:val="00E328DB"/>
    <w:rsid w:val="00E32A69"/>
    <w:rsid w:val="00E32CCE"/>
    <w:rsid w:val="00E3305F"/>
    <w:rsid w:val="00E330CD"/>
    <w:rsid w:val="00E337EA"/>
    <w:rsid w:val="00E33B59"/>
    <w:rsid w:val="00E33BE6"/>
    <w:rsid w:val="00E33ED5"/>
    <w:rsid w:val="00E3406E"/>
    <w:rsid w:val="00E34530"/>
    <w:rsid w:val="00E34F3B"/>
    <w:rsid w:val="00E359BE"/>
    <w:rsid w:val="00E362A0"/>
    <w:rsid w:val="00E36849"/>
    <w:rsid w:val="00E36893"/>
    <w:rsid w:val="00E3697D"/>
    <w:rsid w:val="00E36F1C"/>
    <w:rsid w:val="00E370B2"/>
    <w:rsid w:val="00E37404"/>
    <w:rsid w:val="00E375B1"/>
    <w:rsid w:val="00E3778C"/>
    <w:rsid w:val="00E377BD"/>
    <w:rsid w:val="00E377E3"/>
    <w:rsid w:val="00E4002B"/>
    <w:rsid w:val="00E40766"/>
    <w:rsid w:val="00E40B9E"/>
    <w:rsid w:val="00E40D99"/>
    <w:rsid w:val="00E412C7"/>
    <w:rsid w:val="00E4151B"/>
    <w:rsid w:val="00E418D3"/>
    <w:rsid w:val="00E42138"/>
    <w:rsid w:val="00E426C5"/>
    <w:rsid w:val="00E4273E"/>
    <w:rsid w:val="00E427FB"/>
    <w:rsid w:val="00E434E1"/>
    <w:rsid w:val="00E4389B"/>
    <w:rsid w:val="00E4396A"/>
    <w:rsid w:val="00E43CDA"/>
    <w:rsid w:val="00E43E27"/>
    <w:rsid w:val="00E440B5"/>
    <w:rsid w:val="00E44327"/>
    <w:rsid w:val="00E44D06"/>
    <w:rsid w:val="00E4521D"/>
    <w:rsid w:val="00E454AF"/>
    <w:rsid w:val="00E454FF"/>
    <w:rsid w:val="00E4561C"/>
    <w:rsid w:val="00E4565D"/>
    <w:rsid w:val="00E456B8"/>
    <w:rsid w:val="00E45D8D"/>
    <w:rsid w:val="00E46978"/>
    <w:rsid w:val="00E474D0"/>
    <w:rsid w:val="00E479A2"/>
    <w:rsid w:val="00E50776"/>
    <w:rsid w:val="00E509D2"/>
    <w:rsid w:val="00E50A37"/>
    <w:rsid w:val="00E50B3F"/>
    <w:rsid w:val="00E50D5F"/>
    <w:rsid w:val="00E515B8"/>
    <w:rsid w:val="00E51B3B"/>
    <w:rsid w:val="00E525C5"/>
    <w:rsid w:val="00E52BDC"/>
    <w:rsid w:val="00E52EFA"/>
    <w:rsid w:val="00E53818"/>
    <w:rsid w:val="00E539D4"/>
    <w:rsid w:val="00E53BBF"/>
    <w:rsid w:val="00E541FD"/>
    <w:rsid w:val="00E5428E"/>
    <w:rsid w:val="00E5433C"/>
    <w:rsid w:val="00E54669"/>
    <w:rsid w:val="00E54712"/>
    <w:rsid w:val="00E54C4E"/>
    <w:rsid w:val="00E54CC1"/>
    <w:rsid w:val="00E550A9"/>
    <w:rsid w:val="00E5584A"/>
    <w:rsid w:val="00E55E14"/>
    <w:rsid w:val="00E55F5A"/>
    <w:rsid w:val="00E56B7C"/>
    <w:rsid w:val="00E571B4"/>
    <w:rsid w:val="00E575C3"/>
    <w:rsid w:val="00E5797A"/>
    <w:rsid w:val="00E57AED"/>
    <w:rsid w:val="00E57DD1"/>
    <w:rsid w:val="00E604B4"/>
    <w:rsid w:val="00E60503"/>
    <w:rsid w:val="00E6060C"/>
    <w:rsid w:val="00E60CA4"/>
    <w:rsid w:val="00E60DED"/>
    <w:rsid w:val="00E61937"/>
    <w:rsid w:val="00E61E04"/>
    <w:rsid w:val="00E61E98"/>
    <w:rsid w:val="00E624C1"/>
    <w:rsid w:val="00E62609"/>
    <w:rsid w:val="00E62AED"/>
    <w:rsid w:val="00E62D17"/>
    <w:rsid w:val="00E6334B"/>
    <w:rsid w:val="00E63619"/>
    <w:rsid w:val="00E63B8B"/>
    <w:rsid w:val="00E63DC0"/>
    <w:rsid w:val="00E641E5"/>
    <w:rsid w:val="00E642DD"/>
    <w:rsid w:val="00E647C0"/>
    <w:rsid w:val="00E64C0C"/>
    <w:rsid w:val="00E64C8F"/>
    <w:rsid w:val="00E64E4B"/>
    <w:rsid w:val="00E6513C"/>
    <w:rsid w:val="00E6520C"/>
    <w:rsid w:val="00E65411"/>
    <w:rsid w:val="00E6550F"/>
    <w:rsid w:val="00E65A10"/>
    <w:rsid w:val="00E65AC4"/>
    <w:rsid w:val="00E65B4A"/>
    <w:rsid w:val="00E662A3"/>
    <w:rsid w:val="00E66B32"/>
    <w:rsid w:val="00E67114"/>
    <w:rsid w:val="00E6712A"/>
    <w:rsid w:val="00E671E8"/>
    <w:rsid w:val="00E6726D"/>
    <w:rsid w:val="00E67BE2"/>
    <w:rsid w:val="00E67BF4"/>
    <w:rsid w:val="00E67E10"/>
    <w:rsid w:val="00E7009C"/>
    <w:rsid w:val="00E70134"/>
    <w:rsid w:val="00E701F0"/>
    <w:rsid w:val="00E702DC"/>
    <w:rsid w:val="00E703AE"/>
    <w:rsid w:val="00E707C0"/>
    <w:rsid w:val="00E70972"/>
    <w:rsid w:val="00E710DB"/>
    <w:rsid w:val="00E71335"/>
    <w:rsid w:val="00E71683"/>
    <w:rsid w:val="00E7172F"/>
    <w:rsid w:val="00E717D9"/>
    <w:rsid w:val="00E71816"/>
    <w:rsid w:val="00E718DD"/>
    <w:rsid w:val="00E71AAD"/>
    <w:rsid w:val="00E71CDF"/>
    <w:rsid w:val="00E72333"/>
    <w:rsid w:val="00E7256C"/>
    <w:rsid w:val="00E72AB8"/>
    <w:rsid w:val="00E7331A"/>
    <w:rsid w:val="00E73428"/>
    <w:rsid w:val="00E738C0"/>
    <w:rsid w:val="00E73C92"/>
    <w:rsid w:val="00E73DD8"/>
    <w:rsid w:val="00E74237"/>
    <w:rsid w:val="00E74AC5"/>
    <w:rsid w:val="00E74BAF"/>
    <w:rsid w:val="00E7534F"/>
    <w:rsid w:val="00E75559"/>
    <w:rsid w:val="00E755C3"/>
    <w:rsid w:val="00E75987"/>
    <w:rsid w:val="00E761E0"/>
    <w:rsid w:val="00E7676A"/>
    <w:rsid w:val="00E77950"/>
    <w:rsid w:val="00E77D34"/>
    <w:rsid w:val="00E77F80"/>
    <w:rsid w:val="00E8028B"/>
    <w:rsid w:val="00E80350"/>
    <w:rsid w:val="00E80DD9"/>
    <w:rsid w:val="00E81298"/>
    <w:rsid w:val="00E81540"/>
    <w:rsid w:val="00E815B1"/>
    <w:rsid w:val="00E819E7"/>
    <w:rsid w:val="00E823DB"/>
    <w:rsid w:val="00E824C7"/>
    <w:rsid w:val="00E82C96"/>
    <w:rsid w:val="00E82CC9"/>
    <w:rsid w:val="00E83387"/>
    <w:rsid w:val="00E835A0"/>
    <w:rsid w:val="00E83738"/>
    <w:rsid w:val="00E84396"/>
    <w:rsid w:val="00E844A7"/>
    <w:rsid w:val="00E84CB8"/>
    <w:rsid w:val="00E85250"/>
    <w:rsid w:val="00E8548E"/>
    <w:rsid w:val="00E85960"/>
    <w:rsid w:val="00E859CA"/>
    <w:rsid w:val="00E85D04"/>
    <w:rsid w:val="00E85F33"/>
    <w:rsid w:val="00E8659F"/>
    <w:rsid w:val="00E866CB"/>
    <w:rsid w:val="00E86C2B"/>
    <w:rsid w:val="00E86CB1"/>
    <w:rsid w:val="00E86DFE"/>
    <w:rsid w:val="00E86EDB"/>
    <w:rsid w:val="00E874A7"/>
    <w:rsid w:val="00E8756C"/>
    <w:rsid w:val="00E87AB0"/>
    <w:rsid w:val="00E87DC9"/>
    <w:rsid w:val="00E903C4"/>
    <w:rsid w:val="00E9067C"/>
    <w:rsid w:val="00E90A1B"/>
    <w:rsid w:val="00E90AD4"/>
    <w:rsid w:val="00E90B05"/>
    <w:rsid w:val="00E90BA5"/>
    <w:rsid w:val="00E90C87"/>
    <w:rsid w:val="00E90D8C"/>
    <w:rsid w:val="00E90EC4"/>
    <w:rsid w:val="00E9143A"/>
    <w:rsid w:val="00E91486"/>
    <w:rsid w:val="00E91A7E"/>
    <w:rsid w:val="00E91CC9"/>
    <w:rsid w:val="00E926B6"/>
    <w:rsid w:val="00E926B9"/>
    <w:rsid w:val="00E9284D"/>
    <w:rsid w:val="00E9385E"/>
    <w:rsid w:val="00E938ED"/>
    <w:rsid w:val="00E93908"/>
    <w:rsid w:val="00E939A6"/>
    <w:rsid w:val="00E93C57"/>
    <w:rsid w:val="00E94BBE"/>
    <w:rsid w:val="00E94DE4"/>
    <w:rsid w:val="00E94E02"/>
    <w:rsid w:val="00E95AD5"/>
    <w:rsid w:val="00E966D7"/>
    <w:rsid w:val="00E967B6"/>
    <w:rsid w:val="00E96A63"/>
    <w:rsid w:val="00E9701F"/>
    <w:rsid w:val="00E97143"/>
    <w:rsid w:val="00E97535"/>
    <w:rsid w:val="00E97582"/>
    <w:rsid w:val="00E979EB"/>
    <w:rsid w:val="00E97B2D"/>
    <w:rsid w:val="00EA02F7"/>
    <w:rsid w:val="00EA0361"/>
    <w:rsid w:val="00EA0542"/>
    <w:rsid w:val="00EA0712"/>
    <w:rsid w:val="00EA09A1"/>
    <w:rsid w:val="00EA09D3"/>
    <w:rsid w:val="00EA0E73"/>
    <w:rsid w:val="00EA145E"/>
    <w:rsid w:val="00EA151D"/>
    <w:rsid w:val="00EA17F5"/>
    <w:rsid w:val="00EA186A"/>
    <w:rsid w:val="00EA19DB"/>
    <w:rsid w:val="00EA1C98"/>
    <w:rsid w:val="00EA1DD9"/>
    <w:rsid w:val="00EA3159"/>
    <w:rsid w:val="00EA376D"/>
    <w:rsid w:val="00EA389D"/>
    <w:rsid w:val="00EA39FD"/>
    <w:rsid w:val="00EA3A58"/>
    <w:rsid w:val="00EA3A80"/>
    <w:rsid w:val="00EA3E00"/>
    <w:rsid w:val="00EA3EFF"/>
    <w:rsid w:val="00EA3F2A"/>
    <w:rsid w:val="00EA4B7E"/>
    <w:rsid w:val="00EA4D73"/>
    <w:rsid w:val="00EA5370"/>
    <w:rsid w:val="00EA60F7"/>
    <w:rsid w:val="00EA6263"/>
    <w:rsid w:val="00EA69AF"/>
    <w:rsid w:val="00EA7847"/>
    <w:rsid w:val="00EB0209"/>
    <w:rsid w:val="00EB02AB"/>
    <w:rsid w:val="00EB055F"/>
    <w:rsid w:val="00EB06B8"/>
    <w:rsid w:val="00EB09A0"/>
    <w:rsid w:val="00EB09A3"/>
    <w:rsid w:val="00EB0B4C"/>
    <w:rsid w:val="00EB0DB4"/>
    <w:rsid w:val="00EB159C"/>
    <w:rsid w:val="00EB16F5"/>
    <w:rsid w:val="00EB1A10"/>
    <w:rsid w:val="00EB2197"/>
    <w:rsid w:val="00EB2919"/>
    <w:rsid w:val="00EB32C8"/>
    <w:rsid w:val="00EB3500"/>
    <w:rsid w:val="00EB3595"/>
    <w:rsid w:val="00EB3739"/>
    <w:rsid w:val="00EB3B33"/>
    <w:rsid w:val="00EB3DA2"/>
    <w:rsid w:val="00EB3E3D"/>
    <w:rsid w:val="00EB3E70"/>
    <w:rsid w:val="00EB41F3"/>
    <w:rsid w:val="00EB46ED"/>
    <w:rsid w:val="00EB4BFA"/>
    <w:rsid w:val="00EB5B4F"/>
    <w:rsid w:val="00EB5FA4"/>
    <w:rsid w:val="00EB6470"/>
    <w:rsid w:val="00EB64EB"/>
    <w:rsid w:val="00EB65A8"/>
    <w:rsid w:val="00EB6606"/>
    <w:rsid w:val="00EB66DF"/>
    <w:rsid w:val="00EB6738"/>
    <w:rsid w:val="00EB710C"/>
    <w:rsid w:val="00EB715A"/>
    <w:rsid w:val="00EB73D7"/>
    <w:rsid w:val="00EB7621"/>
    <w:rsid w:val="00EB7637"/>
    <w:rsid w:val="00EB77D2"/>
    <w:rsid w:val="00EB7A09"/>
    <w:rsid w:val="00EB7AC8"/>
    <w:rsid w:val="00EC013C"/>
    <w:rsid w:val="00EC088E"/>
    <w:rsid w:val="00EC0F58"/>
    <w:rsid w:val="00EC0F66"/>
    <w:rsid w:val="00EC0F8A"/>
    <w:rsid w:val="00EC1244"/>
    <w:rsid w:val="00EC1654"/>
    <w:rsid w:val="00EC1911"/>
    <w:rsid w:val="00EC1A18"/>
    <w:rsid w:val="00EC1C74"/>
    <w:rsid w:val="00EC2416"/>
    <w:rsid w:val="00EC2CE9"/>
    <w:rsid w:val="00EC2D5A"/>
    <w:rsid w:val="00EC2F7E"/>
    <w:rsid w:val="00EC30E7"/>
    <w:rsid w:val="00EC3756"/>
    <w:rsid w:val="00EC3CA4"/>
    <w:rsid w:val="00EC457A"/>
    <w:rsid w:val="00EC4A37"/>
    <w:rsid w:val="00EC4DF3"/>
    <w:rsid w:val="00EC5223"/>
    <w:rsid w:val="00EC5260"/>
    <w:rsid w:val="00EC5977"/>
    <w:rsid w:val="00EC5C30"/>
    <w:rsid w:val="00EC6174"/>
    <w:rsid w:val="00EC6938"/>
    <w:rsid w:val="00EC6ADB"/>
    <w:rsid w:val="00EC6B94"/>
    <w:rsid w:val="00EC6D21"/>
    <w:rsid w:val="00EC6EF7"/>
    <w:rsid w:val="00EC7149"/>
    <w:rsid w:val="00EC73CB"/>
    <w:rsid w:val="00EC7AF6"/>
    <w:rsid w:val="00EC7E2C"/>
    <w:rsid w:val="00ED013D"/>
    <w:rsid w:val="00ED0224"/>
    <w:rsid w:val="00ED0604"/>
    <w:rsid w:val="00ED0918"/>
    <w:rsid w:val="00ED0DD8"/>
    <w:rsid w:val="00ED0F3F"/>
    <w:rsid w:val="00ED10DF"/>
    <w:rsid w:val="00ED11EF"/>
    <w:rsid w:val="00ED1202"/>
    <w:rsid w:val="00ED1609"/>
    <w:rsid w:val="00ED1804"/>
    <w:rsid w:val="00ED19CD"/>
    <w:rsid w:val="00ED1C58"/>
    <w:rsid w:val="00ED2971"/>
    <w:rsid w:val="00ED2B17"/>
    <w:rsid w:val="00ED2F6C"/>
    <w:rsid w:val="00ED37CB"/>
    <w:rsid w:val="00ED3AD1"/>
    <w:rsid w:val="00ED3B26"/>
    <w:rsid w:val="00ED3C54"/>
    <w:rsid w:val="00ED414A"/>
    <w:rsid w:val="00ED453A"/>
    <w:rsid w:val="00ED4ABF"/>
    <w:rsid w:val="00ED4E11"/>
    <w:rsid w:val="00ED4EDB"/>
    <w:rsid w:val="00ED57EA"/>
    <w:rsid w:val="00ED590B"/>
    <w:rsid w:val="00ED6E42"/>
    <w:rsid w:val="00ED6F08"/>
    <w:rsid w:val="00ED7160"/>
    <w:rsid w:val="00ED71A1"/>
    <w:rsid w:val="00ED740C"/>
    <w:rsid w:val="00ED74DA"/>
    <w:rsid w:val="00ED761A"/>
    <w:rsid w:val="00ED77FB"/>
    <w:rsid w:val="00ED7B1B"/>
    <w:rsid w:val="00ED7E9B"/>
    <w:rsid w:val="00EE033C"/>
    <w:rsid w:val="00EE101B"/>
    <w:rsid w:val="00EE1CC2"/>
    <w:rsid w:val="00EE2420"/>
    <w:rsid w:val="00EE2724"/>
    <w:rsid w:val="00EE2AA4"/>
    <w:rsid w:val="00EE2AB9"/>
    <w:rsid w:val="00EE2DED"/>
    <w:rsid w:val="00EE2E5F"/>
    <w:rsid w:val="00EE2FF7"/>
    <w:rsid w:val="00EE34BC"/>
    <w:rsid w:val="00EE34ED"/>
    <w:rsid w:val="00EE3AD8"/>
    <w:rsid w:val="00EE3B9E"/>
    <w:rsid w:val="00EE3C35"/>
    <w:rsid w:val="00EE3CF8"/>
    <w:rsid w:val="00EE3DE5"/>
    <w:rsid w:val="00EE4011"/>
    <w:rsid w:val="00EE45E9"/>
    <w:rsid w:val="00EE4609"/>
    <w:rsid w:val="00EE4AE5"/>
    <w:rsid w:val="00EE4B20"/>
    <w:rsid w:val="00EE5347"/>
    <w:rsid w:val="00EE53CB"/>
    <w:rsid w:val="00EE596A"/>
    <w:rsid w:val="00EE5B75"/>
    <w:rsid w:val="00EE60CC"/>
    <w:rsid w:val="00EE641B"/>
    <w:rsid w:val="00EE6E68"/>
    <w:rsid w:val="00EE6E9D"/>
    <w:rsid w:val="00EE6F7D"/>
    <w:rsid w:val="00EE7237"/>
    <w:rsid w:val="00EE72A0"/>
    <w:rsid w:val="00EE7359"/>
    <w:rsid w:val="00EE7F34"/>
    <w:rsid w:val="00EF02C5"/>
    <w:rsid w:val="00EF087F"/>
    <w:rsid w:val="00EF0AE1"/>
    <w:rsid w:val="00EF10A1"/>
    <w:rsid w:val="00EF1947"/>
    <w:rsid w:val="00EF1B47"/>
    <w:rsid w:val="00EF1C4F"/>
    <w:rsid w:val="00EF1F3A"/>
    <w:rsid w:val="00EF3024"/>
    <w:rsid w:val="00EF32CC"/>
    <w:rsid w:val="00EF342E"/>
    <w:rsid w:val="00EF369B"/>
    <w:rsid w:val="00EF403D"/>
    <w:rsid w:val="00EF5161"/>
    <w:rsid w:val="00EF53A9"/>
    <w:rsid w:val="00EF5636"/>
    <w:rsid w:val="00EF56FE"/>
    <w:rsid w:val="00EF576C"/>
    <w:rsid w:val="00EF5868"/>
    <w:rsid w:val="00EF5B59"/>
    <w:rsid w:val="00EF6B0F"/>
    <w:rsid w:val="00EF6C2D"/>
    <w:rsid w:val="00EF6D0E"/>
    <w:rsid w:val="00EF7227"/>
    <w:rsid w:val="00EF742A"/>
    <w:rsid w:val="00EF74A0"/>
    <w:rsid w:val="00EF761B"/>
    <w:rsid w:val="00EF78B8"/>
    <w:rsid w:val="00EF79DA"/>
    <w:rsid w:val="00F00171"/>
    <w:rsid w:val="00F00A54"/>
    <w:rsid w:val="00F00AB2"/>
    <w:rsid w:val="00F00C6F"/>
    <w:rsid w:val="00F00CCA"/>
    <w:rsid w:val="00F00D2C"/>
    <w:rsid w:val="00F00DF8"/>
    <w:rsid w:val="00F00E03"/>
    <w:rsid w:val="00F0161A"/>
    <w:rsid w:val="00F016B6"/>
    <w:rsid w:val="00F02159"/>
    <w:rsid w:val="00F027FE"/>
    <w:rsid w:val="00F02C07"/>
    <w:rsid w:val="00F02D77"/>
    <w:rsid w:val="00F03600"/>
    <w:rsid w:val="00F03CDB"/>
    <w:rsid w:val="00F03E93"/>
    <w:rsid w:val="00F03FD6"/>
    <w:rsid w:val="00F043F4"/>
    <w:rsid w:val="00F043F6"/>
    <w:rsid w:val="00F04687"/>
    <w:rsid w:val="00F0541C"/>
    <w:rsid w:val="00F055F2"/>
    <w:rsid w:val="00F05DAE"/>
    <w:rsid w:val="00F05E00"/>
    <w:rsid w:val="00F05E25"/>
    <w:rsid w:val="00F05E4C"/>
    <w:rsid w:val="00F06542"/>
    <w:rsid w:val="00F06702"/>
    <w:rsid w:val="00F06A5D"/>
    <w:rsid w:val="00F06CA9"/>
    <w:rsid w:val="00F06CAE"/>
    <w:rsid w:val="00F0712A"/>
    <w:rsid w:val="00F076BF"/>
    <w:rsid w:val="00F07ADB"/>
    <w:rsid w:val="00F07BCE"/>
    <w:rsid w:val="00F07EC0"/>
    <w:rsid w:val="00F07F80"/>
    <w:rsid w:val="00F10471"/>
    <w:rsid w:val="00F10E1F"/>
    <w:rsid w:val="00F10EB5"/>
    <w:rsid w:val="00F11258"/>
    <w:rsid w:val="00F1183A"/>
    <w:rsid w:val="00F129B5"/>
    <w:rsid w:val="00F12C39"/>
    <w:rsid w:val="00F12D71"/>
    <w:rsid w:val="00F12E22"/>
    <w:rsid w:val="00F13744"/>
    <w:rsid w:val="00F14134"/>
    <w:rsid w:val="00F1469F"/>
    <w:rsid w:val="00F14E9D"/>
    <w:rsid w:val="00F152BB"/>
    <w:rsid w:val="00F153BB"/>
    <w:rsid w:val="00F154EB"/>
    <w:rsid w:val="00F15707"/>
    <w:rsid w:val="00F15B1B"/>
    <w:rsid w:val="00F15B48"/>
    <w:rsid w:val="00F15B5F"/>
    <w:rsid w:val="00F16218"/>
    <w:rsid w:val="00F164A5"/>
    <w:rsid w:val="00F16877"/>
    <w:rsid w:val="00F168D8"/>
    <w:rsid w:val="00F1714B"/>
    <w:rsid w:val="00F17211"/>
    <w:rsid w:val="00F17254"/>
    <w:rsid w:val="00F1778F"/>
    <w:rsid w:val="00F1791E"/>
    <w:rsid w:val="00F179C5"/>
    <w:rsid w:val="00F202CB"/>
    <w:rsid w:val="00F214F7"/>
    <w:rsid w:val="00F21673"/>
    <w:rsid w:val="00F218DA"/>
    <w:rsid w:val="00F21900"/>
    <w:rsid w:val="00F21D1A"/>
    <w:rsid w:val="00F22338"/>
    <w:rsid w:val="00F228A6"/>
    <w:rsid w:val="00F22E3A"/>
    <w:rsid w:val="00F238F8"/>
    <w:rsid w:val="00F239B3"/>
    <w:rsid w:val="00F23EDB"/>
    <w:rsid w:val="00F24A0E"/>
    <w:rsid w:val="00F24DBE"/>
    <w:rsid w:val="00F25B74"/>
    <w:rsid w:val="00F25C07"/>
    <w:rsid w:val="00F25C16"/>
    <w:rsid w:val="00F25C74"/>
    <w:rsid w:val="00F25D87"/>
    <w:rsid w:val="00F2601F"/>
    <w:rsid w:val="00F2646E"/>
    <w:rsid w:val="00F265DD"/>
    <w:rsid w:val="00F267B8"/>
    <w:rsid w:val="00F26971"/>
    <w:rsid w:val="00F27461"/>
    <w:rsid w:val="00F275EE"/>
    <w:rsid w:val="00F276F1"/>
    <w:rsid w:val="00F27ACF"/>
    <w:rsid w:val="00F27EAD"/>
    <w:rsid w:val="00F30D92"/>
    <w:rsid w:val="00F30DE1"/>
    <w:rsid w:val="00F30F63"/>
    <w:rsid w:val="00F311F8"/>
    <w:rsid w:val="00F312EB"/>
    <w:rsid w:val="00F31710"/>
    <w:rsid w:val="00F31A11"/>
    <w:rsid w:val="00F325C2"/>
    <w:rsid w:val="00F32B04"/>
    <w:rsid w:val="00F32B22"/>
    <w:rsid w:val="00F3336D"/>
    <w:rsid w:val="00F33941"/>
    <w:rsid w:val="00F33D96"/>
    <w:rsid w:val="00F342EA"/>
    <w:rsid w:val="00F3445B"/>
    <w:rsid w:val="00F34798"/>
    <w:rsid w:val="00F34C13"/>
    <w:rsid w:val="00F34E41"/>
    <w:rsid w:val="00F353A6"/>
    <w:rsid w:val="00F356BF"/>
    <w:rsid w:val="00F35BA4"/>
    <w:rsid w:val="00F35D25"/>
    <w:rsid w:val="00F3696E"/>
    <w:rsid w:val="00F36B57"/>
    <w:rsid w:val="00F36F1D"/>
    <w:rsid w:val="00F371E3"/>
    <w:rsid w:val="00F3727F"/>
    <w:rsid w:val="00F37656"/>
    <w:rsid w:val="00F377D9"/>
    <w:rsid w:val="00F3792A"/>
    <w:rsid w:val="00F379A1"/>
    <w:rsid w:val="00F37CF5"/>
    <w:rsid w:val="00F401D0"/>
    <w:rsid w:val="00F419E7"/>
    <w:rsid w:val="00F41E4B"/>
    <w:rsid w:val="00F42529"/>
    <w:rsid w:val="00F428BF"/>
    <w:rsid w:val="00F42C8C"/>
    <w:rsid w:val="00F42EA0"/>
    <w:rsid w:val="00F4320A"/>
    <w:rsid w:val="00F438CD"/>
    <w:rsid w:val="00F443AA"/>
    <w:rsid w:val="00F44DB1"/>
    <w:rsid w:val="00F451B7"/>
    <w:rsid w:val="00F452EF"/>
    <w:rsid w:val="00F454E2"/>
    <w:rsid w:val="00F45749"/>
    <w:rsid w:val="00F45798"/>
    <w:rsid w:val="00F46345"/>
    <w:rsid w:val="00F46F53"/>
    <w:rsid w:val="00F47173"/>
    <w:rsid w:val="00F47D37"/>
    <w:rsid w:val="00F50265"/>
    <w:rsid w:val="00F50362"/>
    <w:rsid w:val="00F50688"/>
    <w:rsid w:val="00F506B4"/>
    <w:rsid w:val="00F51760"/>
    <w:rsid w:val="00F51E7B"/>
    <w:rsid w:val="00F5209C"/>
    <w:rsid w:val="00F52D33"/>
    <w:rsid w:val="00F5353F"/>
    <w:rsid w:val="00F536BF"/>
    <w:rsid w:val="00F540E9"/>
    <w:rsid w:val="00F54373"/>
    <w:rsid w:val="00F545CD"/>
    <w:rsid w:val="00F5474E"/>
    <w:rsid w:val="00F54ED7"/>
    <w:rsid w:val="00F55405"/>
    <w:rsid w:val="00F55483"/>
    <w:rsid w:val="00F55521"/>
    <w:rsid w:val="00F55612"/>
    <w:rsid w:val="00F556CF"/>
    <w:rsid w:val="00F55732"/>
    <w:rsid w:val="00F55BAF"/>
    <w:rsid w:val="00F55E2B"/>
    <w:rsid w:val="00F561B3"/>
    <w:rsid w:val="00F56208"/>
    <w:rsid w:val="00F56E3E"/>
    <w:rsid w:val="00F56E70"/>
    <w:rsid w:val="00F577DD"/>
    <w:rsid w:val="00F57DDD"/>
    <w:rsid w:val="00F60066"/>
    <w:rsid w:val="00F6016F"/>
    <w:rsid w:val="00F605C8"/>
    <w:rsid w:val="00F6098B"/>
    <w:rsid w:val="00F61431"/>
    <w:rsid w:val="00F614F2"/>
    <w:rsid w:val="00F61BB9"/>
    <w:rsid w:val="00F6216B"/>
    <w:rsid w:val="00F624E9"/>
    <w:rsid w:val="00F628E0"/>
    <w:rsid w:val="00F6356B"/>
    <w:rsid w:val="00F63731"/>
    <w:rsid w:val="00F63A65"/>
    <w:rsid w:val="00F63D6F"/>
    <w:rsid w:val="00F643EB"/>
    <w:rsid w:val="00F64444"/>
    <w:rsid w:val="00F6449A"/>
    <w:rsid w:val="00F64D46"/>
    <w:rsid w:val="00F64ED5"/>
    <w:rsid w:val="00F65D1A"/>
    <w:rsid w:val="00F66054"/>
    <w:rsid w:val="00F66383"/>
    <w:rsid w:val="00F66D0F"/>
    <w:rsid w:val="00F66E64"/>
    <w:rsid w:val="00F66E98"/>
    <w:rsid w:val="00F672C1"/>
    <w:rsid w:val="00F67548"/>
    <w:rsid w:val="00F6765C"/>
    <w:rsid w:val="00F67FFA"/>
    <w:rsid w:val="00F701C7"/>
    <w:rsid w:val="00F70915"/>
    <w:rsid w:val="00F70953"/>
    <w:rsid w:val="00F71939"/>
    <w:rsid w:val="00F719ED"/>
    <w:rsid w:val="00F71B03"/>
    <w:rsid w:val="00F71D68"/>
    <w:rsid w:val="00F72001"/>
    <w:rsid w:val="00F721C0"/>
    <w:rsid w:val="00F72323"/>
    <w:rsid w:val="00F7246E"/>
    <w:rsid w:val="00F7254D"/>
    <w:rsid w:val="00F7256E"/>
    <w:rsid w:val="00F725A6"/>
    <w:rsid w:val="00F729AA"/>
    <w:rsid w:val="00F72B77"/>
    <w:rsid w:val="00F72B81"/>
    <w:rsid w:val="00F72E73"/>
    <w:rsid w:val="00F732A2"/>
    <w:rsid w:val="00F746A0"/>
    <w:rsid w:val="00F75B40"/>
    <w:rsid w:val="00F75C34"/>
    <w:rsid w:val="00F75CD1"/>
    <w:rsid w:val="00F76170"/>
    <w:rsid w:val="00F773E8"/>
    <w:rsid w:val="00F7748E"/>
    <w:rsid w:val="00F77AAB"/>
    <w:rsid w:val="00F80AF4"/>
    <w:rsid w:val="00F80B75"/>
    <w:rsid w:val="00F81104"/>
    <w:rsid w:val="00F81A24"/>
    <w:rsid w:val="00F81E50"/>
    <w:rsid w:val="00F82C45"/>
    <w:rsid w:val="00F82E35"/>
    <w:rsid w:val="00F83822"/>
    <w:rsid w:val="00F83F19"/>
    <w:rsid w:val="00F84392"/>
    <w:rsid w:val="00F84534"/>
    <w:rsid w:val="00F8456B"/>
    <w:rsid w:val="00F8486C"/>
    <w:rsid w:val="00F84CC3"/>
    <w:rsid w:val="00F854EB"/>
    <w:rsid w:val="00F85759"/>
    <w:rsid w:val="00F85825"/>
    <w:rsid w:val="00F85961"/>
    <w:rsid w:val="00F85C3E"/>
    <w:rsid w:val="00F85DA2"/>
    <w:rsid w:val="00F860E7"/>
    <w:rsid w:val="00F8617F"/>
    <w:rsid w:val="00F87194"/>
    <w:rsid w:val="00F872EB"/>
    <w:rsid w:val="00F87411"/>
    <w:rsid w:val="00F875F5"/>
    <w:rsid w:val="00F87AC1"/>
    <w:rsid w:val="00F87D07"/>
    <w:rsid w:val="00F87FE6"/>
    <w:rsid w:val="00F90068"/>
    <w:rsid w:val="00F90743"/>
    <w:rsid w:val="00F90C84"/>
    <w:rsid w:val="00F90E02"/>
    <w:rsid w:val="00F911DF"/>
    <w:rsid w:val="00F9124C"/>
    <w:rsid w:val="00F9128D"/>
    <w:rsid w:val="00F916DD"/>
    <w:rsid w:val="00F9215E"/>
    <w:rsid w:val="00F9225F"/>
    <w:rsid w:val="00F923E4"/>
    <w:rsid w:val="00F923F8"/>
    <w:rsid w:val="00F92F9A"/>
    <w:rsid w:val="00F933EF"/>
    <w:rsid w:val="00F93614"/>
    <w:rsid w:val="00F939B1"/>
    <w:rsid w:val="00F944F6"/>
    <w:rsid w:val="00F9476E"/>
    <w:rsid w:val="00F94B78"/>
    <w:rsid w:val="00F94D47"/>
    <w:rsid w:val="00F94DAF"/>
    <w:rsid w:val="00F94E93"/>
    <w:rsid w:val="00F95385"/>
    <w:rsid w:val="00F953F7"/>
    <w:rsid w:val="00F95550"/>
    <w:rsid w:val="00F9582B"/>
    <w:rsid w:val="00F959D6"/>
    <w:rsid w:val="00F95AB6"/>
    <w:rsid w:val="00F95CBB"/>
    <w:rsid w:val="00F9602B"/>
    <w:rsid w:val="00F960B9"/>
    <w:rsid w:val="00F960F7"/>
    <w:rsid w:val="00F961D1"/>
    <w:rsid w:val="00F965DA"/>
    <w:rsid w:val="00F965F6"/>
    <w:rsid w:val="00F96DB0"/>
    <w:rsid w:val="00F97E9A"/>
    <w:rsid w:val="00FA016C"/>
    <w:rsid w:val="00FA0416"/>
    <w:rsid w:val="00FA06D3"/>
    <w:rsid w:val="00FA08FB"/>
    <w:rsid w:val="00FA0923"/>
    <w:rsid w:val="00FA0C20"/>
    <w:rsid w:val="00FA0C65"/>
    <w:rsid w:val="00FA0EFB"/>
    <w:rsid w:val="00FA16CB"/>
    <w:rsid w:val="00FA18A6"/>
    <w:rsid w:val="00FA1FA7"/>
    <w:rsid w:val="00FA24B9"/>
    <w:rsid w:val="00FA24CF"/>
    <w:rsid w:val="00FA2591"/>
    <w:rsid w:val="00FA27A4"/>
    <w:rsid w:val="00FA2858"/>
    <w:rsid w:val="00FA33F9"/>
    <w:rsid w:val="00FA34B8"/>
    <w:rsid w:val="00FA4D69"/>
    <w:rsid w:val="00FA5504"/>
    <w:rsid w:val="00FA56CF"/>
    <w:rsid w:val="00FA5881"/>
    <w:rsid w:val="00FA58A2"/>
    <w:rsid w:val="00FA5E18"/>
    <w:rsid w:val="00FA5E60"/>
    <w:rsid w:val="00FA63DA"/>
    <w:rsid w:val="00FA65F0"/>
    <w:rsid w:val="00FA6756"/>
    <w:rsid w:val="00FA68D2"/>
    <w:rsid w:val="00FA699B"/>
    <w:rsid w:val="00FA7441"/>
    <w:rsid w:val="00FA7AB6"/>
    <w:rsid w:val="00FA7DE4"/>
    <w:rsid w:val="00FA7DEC"/>
    <w:rsid w:val="00FA7EF0"/>
    <w:rsid w:val="00FB02E5"/>
    <w:rsid w:val="00FB044C"/>
    <w:rsid w:val="00FB0C93"/>
    <w:rsid w:val="00FB0F3C"/>
    <w:rsid w:val="00FB0FEF"/>
    <w:rsid w:val="00FB1689"/>
    <w:rsid w:val="00FB1748"/>
    <w:rsid w:val="00FB1BEF"/>
    <w:rsid w:val="00FB1D15"/>
    <w:rsid w:val="00FB22F9"/>
    <w:rsid w:val="00FB242C"/>
    <w:rsid w:val="00FB254B"/>
    <w:rsid w:val="00FB280E"/>
    <w:rsid w:val="00FB28B6"/>
    <w:rsid w:val="00FB2B55"/>
    <w:rsid w:val="00FB2C50"/>
    <w:rsid w:val="00FB2C75"/>
    <w:rsid w:val="00FB34B4"/>
    <w:rsid w:val="00FB3546"/>
    <w:rsid w:val="00FB3CA8"/>
    <w:rsid w:val="00FB3F47"/>
    <w:rsid w:val="00FB4824"/>
    <w:rsid w:val="00FB4A22"/>
    <w:rsid w:val="00FB4AC6"/>
    <w:rsid w:val="00FB4B93"/>
    <w:rsid w:val="00FB4C61"/>
    <w:rsid w:val="00FB4DD8"/>
    <w:rsid w:val="00FB4E12"/>
    <w:rsid w:val="00FB623D"/>
    <w:rsid w:val="00FB6447"/>
    <w:rsid w:val="00FB66F3"/>
    <w:rsid w:val="00FB6C64"/>
    <w:rsid w:val="00FB6C7A"/>
    <w:rsid w:val="00FB6DB8"/>
    <w:rsid w:val="00FB703B"/>
    <w:rsid w:val="00FB7120"/>
    <w:rsid w:val="00FB72CF"/>
    <w:rsid w:val="00FB7CD9"/>
    <w:rsid w:val="00FC166C"/>
    <w:rsid w:val="00FC17A7"/>
    <w:rsid w:val="00FC193E"/>
    <w:rsid w:val="00FC2EE8"/>
    <w:rsid w:val="00FC35F9"/>
    <w:rsid w:val="00FC3877"/>
    <w:rsid w:val="00FC3B5A"/>
    <w:rsid w:val="00FC3B7E"/>
    <w:rsid w:val="00FC3E16"/>
    <w:rsid w:val="00FC3E1A"/>
    <w:rsid w:val="00FC3F1E"/>
    <w:rsid w:val="00FC3FD3"/>
    <w:rsid w:val="00FC4012"/>
    <w:rsid w:val="00FC41B6"/>
    <w:rsid w:val="00FC4787"/>
    <w:rsid w:val="00FC4B09"/>
    <w:rsid w:val="00FC4F8C"/>
    <w:rsid w:val="00FC522E"/>
    <w:rsid w:val="00FC5499"/>
    <w:rsid w:val="00FC55B5"/>
    <w:rsid w:val="00FC581E"/>
    <w:rsid w:val="00FC59ED"/>
    <w:rsid w:val="00FC5BD1"/>
    <w:rsid w:val="00FC5E0B"/>
    <w:rsid w:val="00FC5EAB"/>
    <w:rsid w:val="00FC5F3F"/>
    <w:rsid w:val="00FC62D8"/>
    <w:rsid w:val="00FC645D"/>
    <w:rsid w:val="00FC6F24"/>
    <w:rsid w:val="00FC70DA"/>
    <w:rsid w:val="00FC73AC"/>
    <w:rsid w:val="00FC73F0"/>
    <w:rsid w:val="00FC7CE6"/>
    <w:rsid w:val="00FD0157"/>
    <w:rsid w:val="00FD0309"/>
    <w:rsid w:val="00FD0537"/>
    <w:rsid w:val="00FD0599"/>
    <w:rsid w:val="00FD0703"/>
    <w:rsid w:val="00FD0789"/>
    <w:rsid w:val="00FD0B7A"/>
    <w:rsid w:val="00FD0BB5"/>
    <w:rsid w:val="00FD0DF7"/>
    <w:rsid w:val="00FD1A39"/>
    <w:rsid w:val="00FD2486"/>
    <w:rsid w:val="00FD2709"/>
    <w:rsid w:val="00FD309D"/>
    <w:rsid w:val="00FD33E9"/>
    <w:rsid w:val="00FD3708"/>
    <w:rsid w:val="00FD3736"/>
    <w:rsid w:val="00FD4030"/>
    <w:rsid w:val="00FD42AC"/>
    <w:rsid w:val="00FD42ED"/>
    <w:rsid w:val="00FD4412"/>
    <w:rsid w:val="00FD4462"/>
    <w:rsid w:val="00FD4956"/>
    <w:rsid w:val="00FD4970"/>
    <w:rsid w:val="00FD4E79"/>
    <w:rsid w:val="00FD5813"/>
    <w:rsid w:val="00FD5937"/>
    <w:rsid w:val="00FD5C51"/>
    <w:rsid w:val="00FD5E03"/>
    <w:rsid w:val="00FD5E4B"/>
    <w:rsid w:val="00FD6618"/>
    <w:rsid w:val="00FD6728"/>
    <w:rsid w:val="00FD6866"/>
    <w:rsid w:val="00FD6C1F"/>
    <w:rsid w:val="00FD713C"/>
    <w:rsid w:val="00FD71F8"/>
    <w:rsid w:val="00FD76B8"/>
    <w:rsid w:val="00FD7ABB"/>
    <w:rsid w:val="00FD7BD3"/>
    <w:rsid w:val="00FD7D73"/>
    <w:rsid w:val="00FE01CD"/>
    <w:rsid w:val="00FE0217"/>
    <w:rsid w:val="00FE05C6"/>
    <w:rsid w:val="00FE0956"/>
    <w:rsid w:val="00FE1177"/>
    <w:rsid w:val="00FE188E"/>
    <w:rsid w:val="00FE1984"/>
    <w:rsid w:val="00FE1EC8"/>
    <w:rsid w:val="00FE24A3"/>
    <w:rsid w:val="00FE27A2"/>
    <w:rsid w:val="00FE29FB"/>
    <w:rsid w:val="00FE3056"/>
    <w:rsid w:val="00FE312A"/>
    <w:rsid w:val="00FE3501"/>
    <w:rsid w:val="00FE3B47"/>
    <w:rsid w:val="00FE4725"/>
    <w:rsid w:val="00FE48EE"/>
    <w:rsid w:val="00FE4AFC"/>
    <w:rsid w:val="00FE5D03"/>
    <w:rsid w:val="00FE68F3"/>
    <w:rsid w:val="00FE6A94"/>
    <w:rsid w:val="00FE6DEE"/>
    <w:rsid w:val="00FE6EBF"/>
    <w:rsid w:val="00FE7020"/>
    <w:rsid w:val="00FE7106"/>
    <w:rsid w:val="00FE75E1"/>
    <w:rsid w:val="00FE7943"/>
    <w:rsid w:val="00FE7B46"/>
    <w:rsid w:val="00FE7F04"/>
    <w:rsid w:val="00FF000A"/>
    <w:rsid w:val="00FF0C40"/>
    <w:rsid w:val="00FF0CEA"/>
    <w:rsid w:val="00FF13E1"/>
    <w:rsid w:val="00FF15D5"/>
    <w:rsid w:val="00FF17DB"/>
    <w:rsid w:val="00FF1C0C"/>
    <w:rsid w:val="00FF2061"/>
    <w:rsid w:val="00FF20AE"/>
    <w:rsid w:val="00FF22D1"/>
    <w:rsid w:val="00FF2E1B"/>
    <w:rsid w:val="00FF3095"/>
    <w:rsid w:val="00FF36AB"/>
    <w:rsid w:val="00FF377D"/>
    <w:rsid w:val="00FF3966"/>
    <w:rsid w:val="00FF3A04"/>
    <w:rsid w:val="00FF46A0"/>
    <w:rsid w:val="00FF4988"/>
    <w:rsid w:val="00FF4E34"/>
    <w:rsid w:val="00FF4E84"/>
    <w:rsid w:val="00FF5690"/>
    <w:rsid w:val="00FF5E51"/>
    <w:rsid w:val="00FF5E56"/>
    <w:rsid w:val="00FF5F29"/>
    <w:rsid w:val="00FF6327"/>
    <w:rsid w:val="00FF6F90"/>
    <w:rsid w:val="00FF7000"/>
    <w:rsid w:val="00FF7258"/>
    <w:rsid w:val="00FF7672"/>
    <w:rsid w:val="00FF7840"/>
    <w:rsid w:val="00FF7D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b8b308,#002b5c"/>
    </o:shapedefaults>
    <o:shapelayout v:ext="edit">
      <o:idmap v:ext="edit" data="1"/>
    </o:shapelayout>
  </w:shapeDefaults>
  <w:decimalSymbol w:val="."/>
  <w:listSeparator w:val=","/>
  <w14:docId w14:val="275409AF"/>
  <w15:docId w15:val="{C193942D-D57A-42CF-93BD-8A07C0B91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iPriority="99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32E5"/>
  </w:style>
  <w:style w:type="paragraph" w:styleId="Heading1">
    <w:name w:val="heading 1"/>
    <w:basedOn w:val="Normal"/>
    <w:next w:val="Normal"/>
    <w:link w:val="Heading1Char"/>
    <w:uiPriority w:val="9"/>
    <w:qFormat/>
    <w:rsid w:val="00652FAC"/>
    <w:pPr>
      <w:pageBreakBefore/>
      <w:numPr>
        <w:numId w:val="15"/>
      </w:numPr>
      <w:pBdr>
        <w:bottom w:val="single" w:sz="4" w:space="1" w:color="auto"/>
      </w:pBdr>
      <w:spacing w:before="240" w:after="240" w:line="640" w:lineRule="exact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17A8"/>
    <w:pPr>
      <w:keepNext/>
      <w:keepLines/>
      <w:numPr>
        <w:ilvl w:val="1"/>
        <w:numId w:val="15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17A8"/>
    <w:pPr>
      <w:keepNext/>
      <w:keepLines/>
      <w:numPr>
        <w:ilvl w:val="2"/>
        <w:numId w:val="1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E17A8"/>
    <w:pPr>
      <w:keepNext/>
      <w:keepLines/>
      <w:numPr>
        <w:ilvl w:val="3"/>
        <w:numId w:val="1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E17A8"/>
    <w:pPr>
      <w:keepNext/>
      <w:keepLines/>
      <w:numPr>
        <w:ilvl w:val="4"/>
        <w:numId w:val="15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E17A8"/>
    <w:pPr>
      <w:keepNext/>
      <w:keepLines/>
      <w:numPr>
        <w:ilvl w:val="5"/>
        <w:numId w:val="1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E17A8"/>
    <w:pPr>
      <w:keepNext/>
      <w:keepLines/>
      <w:numPr>
        <w:ilvl w:val="6"/>
        <w:numId w:val="1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E17A8"/>
    <w:pPr>
      <w:keepNext/>
      <w:keepLines/>
      <w:numPr>
        <w:ilvl w:val="7"/>
        <w:numId w:val="1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4E17A8"/>
    <w:pPr>
      <w:keepNext/>
      <w:keepLines/>
      <w:numPr>
        <w:ilvl w:val="8"/>
        <w:numId w:val="1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2FAC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4E17A8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E17A8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4E17A8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4E17A8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4E17A8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rsid w:val="004E17A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4E17A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4E17A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Body">
    <w:name w:val="Body"/>
    <w:qFormat/>
    <w:rsid w:val="005C32FA"/>
    <w:pPr>
      <w:tabs>
        <w:tab w:val="left" w:pos="2700"/>
      </w:tabs>
      <w:jc w:val="both"/>
    </w:pPr>
    <w:rPr>
      <w:szCs w:val="24"/>
    </w:rPr>
  </w:style>
  <w:style w:type="paragraph" w:customStyle="1" w:styleId="Anchor">
    <w:name w:val="Anchor"/>
    <w:rsid w:val="00EE60CC"/>
    <w:pPr>
      <w:keepNext/>
      <w:tabs>
        <w:tab w:val="left" w:pos="360"/>
      </w:tabs>
      <w:spacing w:before="240"/>
    </w:pPr>
    <w:rPr>
      <w:rFonts w:ascii="Arial" w:hAnsi="Arial"/>
      <w:b/>
      <w:sz w:val="4"/>
      <w:szCs w:val="4"/>
    </w:rPr>
  </w:style>
  <w:style w:type="paragraph" w:customStyle="1" w:styleId="Bullet1">
    <w:name w:val="Bullet1"/>
    <w:rsid w:val="00105E32"/>
    <w:pPr>
      <w:numPr>
        <w:numId w:val="2"/>
      </w:numPr>
      <w:tabs>
        <w:tab w:val="left" w:pos="900"/>
      </w:tabs>
      <w:spacing w:before="120" w:line="280" w:lineRule="atLeast"/>
    </w:pPr>
  </w:style>
  <w:style w:type="paragraph" w:customStyle="1" w:styleId="Bullet2">
    <w:name w:val="Bullet2"/>
    <w:rsid w:val="00105E32"/>
    <w:pPr>
      <w:numPr>
        <w:numId w:val="3"/>
      </w:numPr>
      <w:spacing w:before="120"/>
    </w:pPr>
  </w:style>
  <w:style w:type="paragraph" w:customStyle="1" w:styleId="Bullet3">
    <w:name w:val="Bullet3"/>
    <w:rsid w:val="00B4374F"/>
    <w:pPr>
      <w:numPr>
        <w:numId w:val="4"/>
      </w:numPr>
      <w:tabs>
        <w:tab w:val="clear" w:pos="1872"/>
        <w:tab w:val="num" w:pos="1800"/>
      </w:tabs>
      <w:spacing w:before="120"/>
      <w:ind w:left="1800" w:hanging="360"/>
    </w:pPr>
  </w:style>
  <w:style w:type="paragraph" w:customStyle="1" w:styleId="Caution">
    <w:name w:val="Caution"/>
    <w:basedOn w:val="Normal"/>
    <w:rsid w:val="00EE60CC"/>
    <w:pPr>
      <w:tabs>
        <w:tab w:val="left" w:pos="936"/>
      </w:tabs>
      <w:ind w:right="864"/>
      <w:jc w:val="both"/>
    </w:pPr>
    <w:rPr>
      <w:rFonts w:ascii="Arial" w:hAnsi="Arial"/>
      <w:b/>
    </w:rPr>
  </w:style>
  <w:style w:type="paragraph" w:customStyle="1" w:styleId="CellBody">
    <w:name w:val="CellBody"/>
    <w:rsid w:val="00F34E41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sz w:val="18"/>
      <w:szCs w:val="18"/>
    </w:rPr>
  </w:style>
  <w:style w:type="paragraph" w:customStyle="1" w:styleId="CellBodyCenter">
    <w:name w:val="CellBodyCenter"/>
    <w:rsid w:val="00B4374F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sz w:val="18"/>
      <w:szCs w:val="18"/>
    </w:rPr>
  </w:style>
  <w:style w:type="paragraph" w:customStyle="1" w:styleId="CellBodyRight">
    <w:name w:val="CellBodyRight"/>
    <w:rsid w:val="00B4374F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right"/>
    </w:pPr>
    <w:rPr>
      <w:sz w:val="18"/>
      <w:szCs w:val="18"/>
    </w:rPr>
  </w:style>
  <w:style w:type="paragraph" w:customStyle="1" w:styleId="CellBullet1">
    <w:name w:val="CellBullet1"/>
    <w:rsid w:val="00B4374F"/>
    <w:pPr>
      <w:numPr>
        <w:numId w:val="5"/>
      </w:numPr>
      <w:tabs>
        <w:tab w:val="clear" w:pos="1498"/>
        <w:tab w:val="left" w:pos="538"/>
      </w:tabs>
      <w:ind w:left="538"/>
    </w:pPr>
    <w:rPr>
      <w:sz w:val="18"/>
      <w:szCs w:val="18"/>
    </w:rPr>
  </w:style>
  <w:style w:type="paragraph" w:customStyle="1" w:styleId="CellHeading">
    <w:name w:val="CellHeading"/>
    <w:rsid w:val="000A168F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rFonts w:ascii="Arial" w:hAnsi="Arial"/>
      <w:b/>
      <w:color w:val="FFFFFF" w:themeColor="background1"/>
      <w:szCs w:val="18"/>
    </w:rPr>
  </w:style>
  <w:style w:type="paragraph" w:customStyle="1" w:styleId="CellHeadingCenter">
    <w:name w:val="CellHeadingCenter"/>
    <w:rsid w:val="000A168F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rFonts w:ascii="Arial" w:hAnsi="Arial"/>
      <w:b/>
      <w:color w:val="FFFFFF" w:themeColor="background1"/>
      <w:szCs w:val="18"/>
    </w:rPr>
  </w:style>
  <w:style w:type="paragraph" w:customStyle="1" w:styleId="CellIndent1">
    <w:name w:val="CellIndent1"/>
    <w:rsid w:val="00B4374F"/>
    <w:pPr>
      <w:tabs>
        <w:tab w:val="left" w:pos="0"/>
        <w:tab w:val="left" w:pos="360"/>
        <w:tab w:val="left" w:pos="720"/>
        <w:tab w:val="left" w:pos="1080"/>
        <w:tab w:val="left" w:pos="1440"/>
        <w:tab w:val="left" w:pos="1469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</w:tabs>
      <w:ind w:left="1469"/>
    </w:pPr>
    <w:rPr>
      <w:sz w:val="18"/>
      <w:szCs w:val="18"/>
    </w:rPr>
  </w:style>
  <w:style w:type="paragraph" w:customStyle="1" w:styleId="CellIndent2">
    <w:name w:val="CellIndent2"/>
    <w:rsid w:val="00B4374F"/>
    <w:pPr>
      <w:tabs>
        <w:tab w:val="left" w:pos="0"/>
        <w:tab w:val="left" w:pos="720"/>
        <w:tab w:val="left" w:pos="1224"/>
        <w:tab w:val="left" w:pos="1440"/>
        <w:tab w:val="left" w:pos="1980"/>
        <w:tab w:val="left" w:pos="2880"/>
        <w:tab w:val="left" w:pos="3600"/>
        <w:tab w:val="left" w:pos="4320"/>
      </w:tabs>
      <w:ind w:left="1987"/>
    </w:pPr>
    <w:rPr>
      <w:sz w:val="18"/>
      <w:szCs w:val="18"/>
    </w:rPr>
  </w:style>
  <w:style w:type="paragraph" w:customStyle="1" w:styleId="CellIndent3">
    <w:name w:val="CellIndent3"/>
    <w:rsid w:val="00701594"/>
    <w:pPr>
      <w:tabs>
        <w:tab w:val="left" w:pos="172"/>
        <w:tab w:val="left" w:pos="548"/>
        <w:tab w:val="left" w:pos="892"/>
        <w:tab w:val="left" w:pos="1612"/>
        <w:tab w:val="left" w:pos="2340"/>
        <w:tab w:val="left" w:pos="3052"/>
        <w:tab w:val="left" w:pos="3772"/>
        <w:tab w:val="left" w:pos="4492"/>
      </w:tabs>
      <w:ind w:left="2347"/>
    </w:pPr>
    <w:rPr>
      <w:sz w:val="18"/>
      <w:szCs w:val="18"/>
    </w:rPr>
  </w:style>
  <w:style w:type="paragraph" w:customStyle="1" w:styleId="CellNote">
    <w:name w:val="CellNote"/>
    <w:rsid w:val="00701594"/>
    <w:pPr>
      <w:ind w:left="360" w:right="432"/>
    </w:pPr>
    <w:rPr>
      <w:sz w:val="18"/>
      <w:szCs w:val="18"/>
    </w:rPr>
  </w:style>
  <w:style w:type="paragraph" w:customStyle="1" w:styleId="Code">
    <w:name w:val="Code"/>
    <w:basedOn w:val="Normal"/>
    <w:rsid w:val="00DB57D9"/>
    <w:pPr>
      <w:tabs>
        <w:tab w:val="left" w:pos="3600"/>
        <w:tab w:val="left" w:pos="5760"/>
      </w:tabs>
    </w:pPr>
    <w:rPr>
      <w:rFonts w:ascii="Courier New" w:hAnsi="Courier New"/>
      <w:sz w:val="18"/>
      <w:szCs w:val="16"/>
    </w:rPr>
  </w:style>
  <w:style w:type="paragraph" w:customStyle="1" w:styleId="Equation">
    <w:name w:val="Equation"/>
    <w:rsid w:val="00EE60CC"/>
    <w:pPr>
      <w:tabs>
        <w:tab w:val="num" w:pos="720"/>
      </w:tabs>
      <w:spacing w:before="240" w:after="240"/>
      <w:ind w:left="864" w:hanging="504"/>
    </w:pPr>
    <w:rPr>
      <w:i/>
    </w:rPr>
  </w:style>
  <w:style w:type="paragraph" w:customStyle="1" w:styleId="Figure">
    <w:name w:val="Figure"/>
    <w:next w:val="Body"/>
    <w:rsid w:val="005D5AE9"/>
    <w:pPr>
      <w:numPr>
        <w:numId w:val="6"/>
      </w:numPr>
      <w:tabs>
        <w:tab w:val="clear" w:pos="7110"/>
        <w:tab w:val="num" w:pos="1080"/>
      </w:tabs>
      <w:spacing w:before="240" w:after="240" w:line="240" w:lineRule="exact"/>
      <w:ind w:left="360"/>
      <w:jc w:val="center"/>
    </w:pPr>
    <w:rPr>
      <w:rFonts w:ascii="Arial" w:hAnsi="Arial"/>
      <w:b/>
      <w:color w:val="2F4D87"/>
    </w:rPr>
  </w:style>
  <w:style w:type="paragraph" w:customStyle="1" w:styleId="FigureLabel">
    <w:name w:val="FigureLabel"/>
    <w:basedOn w:val="Normal"/>
    <w:rsid w:val="00EE60CC"/>
    <w:pPr>
      <w:jc w:val="center"/>
    </w:pPr>
    <w:rPr>
      <w:rFonts w:ascii="Arial" w:hAnsi="Arial" w:cs="Helvetica"/>
      <w:sz w:val="16"/>
      <w:szCs w:val="16"/>
    </w:rPr>
  </w:style>
  <w:style w:type="paragraph" w:styleId="Footer">
    <w:name w:val="footer"/>
    <w:basedOn w:val="Normal"/>
    <w:link w:val="FooterChar"/>
    <w:uiPriority w:val="99"/>
    <w:rsid w:val="00EE60CC"/>
    <w:pPr>
      <w:tabs>
        <w:tab w:val="right" w:pos="9360"/>
      </w:tabs>
    </w:pPr>
    <w:rPr>
      <w:rFonts w:ascii="Arial" w:hAnsi="Arial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EE60CC"/>
    <w:rPr>
      <w:rFonts w:ascii="Arial" w:hAnsi="Arial"/>
      <w:color w:val="000000"/>
      <w:sz w:val="16"/>
      <w:szCs w:val="16"/>
      <w:lang w:val="en-US" w:eastAsia="en-US" w:bidi="ar-SA"/>
    </w:rPr>
  </w:style>
  <w:style w:type="paragraph" w:customStyle="1" w:styleId="Footnote">
    <w:name w:val="Footnote"/>
    <w:basedOn w:val="Normal"/>
    <w:rsid w:val="008F6A85"/>
    <w:pPr>
      <w:tabs>
        <w:tab w:val="left" w:pos="115"/>
        <w:tab w:val="left" w:pos="288"/>
      </w:tabs>
      <w:ind w:left="2333" w:hanging="173"/>
    </w:pPr>
    <w:rPr>
      <w:sz w:val="15"/>
      <w:szCs w:val="15"/>
    </w:rPr>
  </w:style>
  <w:style w:type="paragraph" w:customStyle="1" w:styleId="GlossTerm">
    <w:name w:val="GlossTerm"/>
    <w:basedOn w:val="Normal"/>
    <w:rsid w:val="00717214"/>
    <w:rPr>
      <w:b/>
    </w:rPr>
  </w:style>
  <w:style w:type="paragraph" w:customStyle="1" w:styleId="HeadingFeature">
    <w:name w:val="HeadingFeature"/>
    <w:next w:val="Body"/>
    <w:rsid w:val="00E8028B"/>
    <w:pPr>
      <w:spacing w:before="360" w:after="240"/>
    </w:pPr>
    <w:rPr>
      <w:rFonts w:ascii="Arial" w:hAnsi="Arial"/>
      <w:b/>
      <w:color w:val="2F4D87"/>
      <w:sz w:val="24"/>
    </w:rPr>
  </w:style>
  <w:style w:type="paragraph" w:customStyle="1" w:styleId="Indent1">
    <w:name w:val="Indent1"/>
    <w:rsid w:val="00105E32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</w:tabs>
      <w:spacing w:before="120"/>
      <w:ind w:left="720"/>
    </w:pPr>
  </w:style>
  <w:style w:type="paragraph" w:customStyle="1" w:styleId="Indent2">
    <w:name w:val="Indent2"/>
    <w:rsid w:val="00105E32"/>
    <w:pPr>
      <w:tabs>
        <w:tab w:val="left" w:pos="0"/>
        <w:tab w:val="left" w:pos="81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pacing w:before="120"/>
      <w:ind w:left="1440"/>
    </w:pPr>
  </w:style>
  <w:style w:type="paragraph" w:customStyle="1" w:styleId="Indent3">
    <w:name w:val="Indent3"/>
    <w:basedOn w:val="Body"/>
    <w:rsid w:val="008F6A85"/>
    <w:pPr>
      <w:tabs>
        <w:tab w:val="left" w:pos="144"/>
        <w:tab w:val="left" w:pos="576"/>
        <w:tab w:val="left" w:pos="1260"/>
        <w:tab w:val="left" w:pos="2016"/>
        <w:tab w:val="left" w:pos="2736"/>
        <w:tab w:val="left" w:pos="3456"/>
        <w:tab w:val="left" w:pos="4176"/>
        <w:tab w:val="left" w:pos="4896"/>
        <w:tab w:val="left" w:pos="5616"/>
        <w:tab w:val="left" w:pos="6336"/>
      </w:tabs>
      <w:spacing w:before="120"/>
      <w:ind w:left="1260"/>
    </w:pPr>
    <w:rPr>
      <w:szCs w:val="22"/>
    </w:rPr>
  </w:style>
  <w:style w:type="paragraph" w:customStyle="1" w:styleId="Addendum">
    <w:name w:val="Addendum"/>
    <w:next w:val="Body"/>
    <w:rsid w:val="00B504D1"/>
    <w:pPr>
      <w:pageBreakBefore/>
      <w:numPr>
        <w:numId w:val="1"/>
      </w:numPr>
      <w:spacing w:before="240" w:after="240" w:line="640" w:lineRule="atLeast"/>
    </w:pPr>
    <w:rPr>
      <w:rFonts w:ascii="Arial" w:hAnsi="Arial"/>
      <w:b/>
      <w:color w:val="2F4D87"/>
      <w:sz w:val="40"/>
    </w:rPr>
  </w:style>
  <w:style w:type="paragraph" w:customStyle="1" w:styleId="ProcedureHead">
    <w:name w:val="ProcedureHead"/>
    <w:basedOn w:val="Normal"/>
    <w:next w:val="Step1"/>
    <w:rsid w:val="005E6B3A"/>
    <w:pPr>
      <w:tabs>
        <w:tab w:val="left" w:pos="1628"/>
        <w:tab w:val="left" w:pos="1973"/>
      </w:tabs>
      <w:spacing w:before="240" w:after="240"/>
      <w:ind w:left="346" w:hanging="346"/>
    </w:pPr>
    <w:rPr>
      <w:rFonts w:ascii="Arial" w:hAnsi="Arial"/>
      <w:b/>
      <w:color w:val="002B5C"/>
      <w:sz w:val="24"/>
    </w:rPr>
  </w:style>
  <w:style w:type="paragraph" w:customStyle="1" w:styleId="Step1">
    <w:name w:val="Step1"/>
    <w:rsid w:val="005E6B3A"/>
    <w:pPr>
      <w:numPr>
        <w:numId w:val="14"/>
      </w:numPr>
      <w:tabs>
        <w:tab w:val="left" w:pos="1440"/>
      </w:tabs>
      <w:spacing w:before="120"/>
      <w:ind w:left="0" w:firstLine="0"/>
    </w:pPr>
    <w:rPr>
      <w:b/>
      <w:color w:val="2F4D87"/>
    </w:rPr>
  </w:style>
  <w:style w:type="paragraph" w:customStyle="1" w:styleId="RegisterDef">
    <w:name w:val="Register Def"/>
    <w:rsid w:val="004475ED"/>
    <w:pPr>
      <w:tabs>
        <w:tab w:val="center" w:pos="2160"/>
        <w:tab w:val="right" w:pos="6480"/>
      </w:tabs>
      <w:spacing w:before="240" w:after="240"/>
      <w:ind w:left="360"/>
    </w:pPr>
    <w:rPr>
      <w:rFonts w:ascii="Arial" w:hAnsi="Arial"/>
    </w:rPr>
  </w:style>
  <w:style w:type="paragraph" w:customStyle="1" w:styleId="Step2">
    <w:name w:val="Step2"/>
    <w:rsid w:val="004475ED"/>
    <w:pPr>
      <w:tabs>
        <w:tab w:val="left" w:pos="720"/>
        <w:tab w:val="right" w:pos="864"/>
        <w:tab w:val="left" w:pos="1080"/>
      </w:tabs>
      <w:ind w:left="1080" w:hanging="360"/>
    </w:pPr>
    <w:rPr>
      <w:rFonts w:ascii="Arial" w:hAnsi="Arial"/>
      <w:b/>
    </w:rPr>
  </w:style>
  <w:style w:type="paragraph" w:customStyle="1" w:styleId="Step3">
    <w:name w:val="Step3"/>
    <w:rsid w:val="004475ED"/>
    <w:pPr>
      <w:tabs>
        <w:tab w:val="num" w:pos="1440"/>
      </w:tabs>
      <w:ind w:left="1440" w:hanging="180"/>
    </w:pPr>
    <w:rPr>
      <w:rFonts w:ascii="Arial" w:hAnsi="Arial"/>
      <w:b/>
    </w:rPr>
  </w:style>
  <w:style w:type="paragraph" w:customStyle="1" w:styleId="TableFootnote">
    <w:name w:val="TableFootnote"/>
    <w:rsid w:val="004475ED"/>
    <w:pPr>
      <w:tabs>
        <w:tab w:val="left" w:pos="1743"/>
        <w:tab w:val="left" w:pos="1930"/>
      </w:tabs>
      <w:spacing w:before="240" w:after="240"/>
      <w:ind w:left="1742" w:hanging="187"/>
    </w:pPr>
    <w:rPr>
      <w:sz w:val="15"/>
      <w:szCs w:val="15"/>
    </w:rPr>
  </w:style>
  <w:style w:type="paragraph" w:customStyle="1" w:styleId="TableTitle">
    <w:name w:val="TableTitle"/>
    <w:rsid w:val="00F454E2"/>
    <w:pPr>
      <w:keepNext/>
      <w:numPr>
        <w:numId w:val="7"/>
      </w:numPr>
      <w:tabs>
        <w:tab w:val="left" w:pos="900"/>
      </w:tabs>
      <w:spacing w:before="240" w:after="240"/>
    </w:pPr>
    <w:rPr>
      <w:rFonts w:ascii="Arial" w:hAnsi="Arial"/>
      <w:b/>
      <w:color w:val="2F4D87"/>
    </w:rPr>
  </w:style>
  <w:style w:type="paragraph" w:styleId="Title">
    <w:name w:val="Title"/>
    <w:basedOn w:val="Normal"/>
    <w:next w:val="Normal"/>
    <w:link w:val="TitleChar"/>
    <w:uiPriority w:val="10"/>
    <w:qFormat/>
    <w:rsid w:val="004E17A8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17A8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customStyle="1" w:styleId="FooterCentered">
    <w:name w:val="FooterCentered"/>
    <w:basedOn w:val="Footer"/>
    <w:rsid w:val="008F6A85"/>
    <w:pPr>
      <w:jc w:val="center"/>
    </w:pPr>
  </w:style>
  <w:style w:type="character" w:customStyle="1" w:styleId="Register">
    <w:name w:val="Register"/>
    <w:basedOn w:val="DefaultParagraphFont"/>
    <w:rsid w:val="004475ED"/>
    <w:rPr>
      <w:rFonts w:ascii="Arial" w:hAnsi="Arial"/>
      <w:b/>
      <w:sz w:val="20"/>
      <w:szCs w:val="20"/>
    </w:rPr>
  </w:style>
  <w:style w:type="paragraph" w:customStyle="1" w:styleId="HeadingPreface">
    <w:name w:val="HeadingPreface"/>
    <w:next w:val="Body"/>
    <w:rsid w:val="00F454E2"/>
    <w:pPr>
      <w:keepNext/>
      <w:tabs>
        <w:tab w:val="left" w:pos="835"/>
      </w:tabs>
      <w:spacing w:before="360" w:after="240" w:line="360" w:lineRule="exact"/>
      <w:outlineLvl w:val="0"/>
    </w:pPr>
    <w:rPr>
      <w:rFonts w:ascii="Arial" w:hAnsi="Arial"/>
      <w:b/>
      <w:color w:val="2F4D87"/>
      <w:sz w:val="32"/>
    </w:rPr>
  </w:style>
  <w:style w:type="paragraph" w:styleId="TOC1">
    <w:name w:val="toc 1"/>
    <w:next w:val="TOC2"/>
    <w:uiPriority w:val="39"/>
    <w:qFormat/>
    <w:rsid w:val="004475ED"/>
    <w:pPr>
      <w:tabs>
        <w:tab w:val="left" w:pos="360"/>
        <w:tab w:val="left" w:pos="446"/>
        <w:tab w:val="right" w:leader="dot" w:pos="9360"/>
      </w:tabs>
      <w:spacing w:before="120"/>
      <w:ind w:right="270"/>
    </w:pPr>
    <w:rPr>
      <w:rFonts w:ascii="Arial" w:hAnsi="Arial"/>
      <w:b/>
      <w:noProof/>
      <w:color w:val="002B5C"/>
      <w:szCs w:val="44"/>
    </w:rPr>
  </w:style>
  <w:style w:type="paragraph" w:styleId="TOC2">
    <w:name w:val="toc 2"/>
    <w:basedOn w:val="Normal"/>
    <w:next w:val="Normal"/>
    <w:uiPriority w:val="39"/>
    <w:qFormat/>
    <w:rsid w:val="008F6A85"/>
    <w:pPr>
      <w:tabs>
        <w:tab w:val="right" w:leader="dot" w:pos="9360"/>
      </w:tabs>
      <w:ind w:left="216" w:right="270"/>
    </w:pPr>
    <w:rPr>
      <w:szCs w:val="36"/>
    </w:rPr>
  </w:style>
  <w:style w:type="paragraph" w:customStyle="1" w:styleId="CopyrightHeading">
    <w:name w:val="Copyright Heading"/>
    <w:rsid w:val="005D5AE9"/>
    <w:pPr>
      <w:tabs>
        <w:tab w:val="left" w:pos="360"/>
      </w:tabs>
      <w:spacing w:before="120"/>
      <w:ind w:left="2160" w:hanging="2160"/>
    </w:pPr>
    <w:rPr>
      <w:rFonts w:ascii="Arial" w:hAnsi="Arial"/>
      <w:b/>
      <w:color w:val="2F4D87"/>
      <w:sz w:val="18"/>
    </w:rPr>
  </w:style>
  <w:style w:type="paragraph" w:customStyle="1" w:styleId="BookTitle1">
    <w:name w:val="Book Title1"/>
    <w:next w:val="Body"/>
    <w:rsid w:val="005D5AE9"/>
    <w:pPr>
      <w:spacing w:before="720" w:after="720" w:line="720" w:lineRule="exact"/>
      <w:ind w:left="432"/>
    </w:pPr>
    <w:rPr>
      <w:rFonts w:ascii="Arial" w:hAnsi="Arial"/>
      <w:b/>
      <w:color w:val="2F4D87"/>
      <w:sz w:val="44"/>
    </w:rPr>
  </w:style>
  <w:style w:type="paragraph" w:customStyle="1" w:styleId="BookTitle2">
    <w:name w:val="BookTitle2"/>
    <w:next w:val="Body"/>
    <w:rsid w:val="005D5AE9"/>
    <w:pPr>
      <w:spacing w:before="520" w:after="480" w:line="520" w:lineRule="exact"/>
      <w:ind w:left="432"/>
    </w:pPr>
    <w:rPr>
      <w:rFonts w:ascii="Arial" w:hAnsi="Arial"/>
      <w:b/>
      <w:color w:val="2F4D87"/>
      <w:sz w:val="40"/>
    </w:rPr>
  </w:style>
  <w:style w:type="paragraph" w:customStyle="1" w:styleId="DocumentType">
    <w:name w:val="Document Type"/>
    <w:rsid w:val="00EE60CC"/>
    <w:pPr>
      <w:spacing w:before="600" w:after="600" w:line="580" w:lineRule="exact"/>
      <w:ind w:left="432"/>
    </w:pPr>
    <w:rPr>
      <w:rFonts w:ascii="Arial" w:hAnsi="Arial"/>
      <w:b/>
      <w:sz w:val="36"/>
    </w:rPr>
  </w:style>
  <w:style w:type="paragraph" w:customStyle="1" w:styleId="InternalUseCover">
    <w:name w:val="Internal Use Cover"/>
    <w:basedOn w:val="Normal"/>
    <w:rsid w:val="004475E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center"/>
    </w:pPr>
    <w:rPr>
      <w:rFonts w:ascii="Arial" w:hAnsi="Arial" w:cs="Courier New"/>
      <w:b/>
      <w:color w:val="002B5C"/>
      <w:sz w:val="56"/>
    </w:rPr>
  </w:style>
  <w:style w:type="paragraph" w:styleId="TOC3">
    <w:name w:val="toc 3"/>
    <w:basedOn w:val="Normal"/>
    <w:next w:val="Normal"/>
    <w:uiPriority w:val="39"/>
    <w:qFormat/>
    <w:rsid w:val="008F6A85"/>
    <w:pPr>
      <w:tabs>
        <w:tab w:val="left" w:pos="1350"/>
        <w:tab w:val="right" w:leader="dot" w:pos="9360"/>
      </w:tabs>
      <w:ind w:left="446"/>
    </w:pPr>
    <w:rPr>
      <w:iCs/>
      <w:szCs w:val="28"/>
    </w:rPr>
  </w:style>
  <w:style w:type="paragraph" w:styleId="TOC4">
    <w:name w:val="toc 4"/>
    <w:basedOn w:val="Normal"/>
    <w:next w:val="Normal"/>
    <w:uiPriority w:val="39"/>
    <w:rsid w:val="008F6A85"/>
    <w:pPr>
      <w:ind w:left="660"/>
    </w:pPr>
    <w:rPr>
      <w:szCs w:val="21"/>
    </w:rPr>
  </w:style>
  <w:style w:type="paragraph" w:styleId="Header">
    <w:name w:val="header"/>
    <w:basedOn w:val="Normal"/>
    <w:link w:val="HeaderChar"/>
    <w:rsid w:val="00EE60CC"/>
    <w:pPr>
      <w:tabs>
        <w:tab w:val="right" w:pos="432"/>
        <w:tab w:val="right" w:pos="9270"/>
      </w:tabs>
    </w:pPr>
    <w:rPr>
      <w:rFonts w:ascii="Arial" w:hAnsi="Arial"/>
      <w:b/>
      <w:noProof/>
    </w:rPr>
  </w:style>
  <w:style w:type="character" w:customStyle="1" w:styleId="HeaderChar">
    <w:name w:val="Header Char"/>
    <w:basedOn w:val="DefaultParagraphFont"/>
    <w:link w:val="Header"/>
    <w:rsid w:val="00EE60CC"/>
    <w:rPr>
      <w:rFonts w:ascii="Arial" w:hAnsi="Arial"/>
      <w:b/>
      <w:bCs/>
      <w:noProof/>
      <w:color w:val="000000"/>
      <w:lang w:val="en-US" w:eastAsia="en-US" w:bidi="ar-SA"/>
    </w:rPr>
  </w:style>
  <w:style w:type="character" w:styleId="PageNumber">
    <w:name w:val="page number"/>
    <w:basedOn w:val="DefaultParagraphFont"/>
    <w:rsid w:val="00574E91"/>
    <w:rPr>
      <w:rFonts w:ascii="Verdana" w:hAnsi="Verdana"/>
      <w:sz w:val="16"/>
    </w:rPr>
  </w:style>
  <w:style w:type="paragraph" w:customStyle="1" w:styleId="GlossText">
    <w:name w:val="GlossText"/>
    <w:basedOn w:val="Normal"/>
    <w:rsid w:val="008F6A85"/>
    <w:pPr>
      <w:tabs>
        <w:tab w:val="left" w:pos="1800"/>
      </w:tabs>
      <w:ind w:left="432"/>
    </w:pPr>
  </w:style>
  <w:style w:type="paragraph" w:customStyle="1" w:styleId="Exar">
    <w:name w:val="Exar"/>
    <w:basedOn w:val="Footer"/>
    <w:rsid w:val="00F454E2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styleId="Hyperlink">
    <w:name w:val="Hyperlink"/>
    <w:basedOn w:val="DefaultParagraphFont"/>
    <w:uiPriority w:val="99"/>
    <w:rsid w:val="003831F4"/>
    <w:rPr>
      <w:color w:val="0000FF"/>
      <w:u w:val="single"/>
    </w:rPr>
  </w:style>
  <w:style w:type="paragraph" w:customStyle="1" w:styleId="CONFIDENTIAL">
    <w:name w:val="CONFIDENTIAL"/>
    <w:rsid w:val="005D5AE9"/>
    <w:pPr>
      <w:jc w:val="right"/>
    </w:pPr>
    <w:rPr>
      <w:rFonts w:ascii="Arial" w:hAnsi="Arial"/>
      <w:b/>
      <w:color w:val="2F4D87"/>
      <w:sz w:val="44"/>
    </w:rPr>
  </w:style>
  <w:style w:type="character" w:customStyle="1" w:styleId="SIGNAL">
    <w:name w:val="SIGNAL"/>
    <w:rsid w:val="00BB56DD"/>
    <w:rPr>
      <w:rFonts w:ascii="Verdana" w:hAnsi="Verdana"/>
      <w:b/>
      <w:smallCaps/>
      <w:color w:val="000000"/>
      <w:sz w:val="20"/>
    </w:rPr>
  </w:style>
  <w:style w:type="paragraph" w:styleId="NoteHeading">
    <w:name w:val="Note Heading"/>
    <w:next w:val="Normal"/>
    <w:rsid w:val="002A3A7D"/>
    <w:pPr>
      <w:numPr>
        <w:numId w:val="11"/>
      </w:numPr>
      <w:tabs>
        <w:tab w:val="clear" w:pos="2448"/>
      </w:tabs>
      <w:ind w:left="648"/>
    </w:pPr>
    <w:rPr>
      <w:b/>
    </w:rPr>
  </w:style>
  <w:style w:type="paragraph" w:customStyle="1" w:styleId="Notetext">
    <w:name w:val="Notetext"/>
    <w:next w:val="Body"/>
    <w:rsid w:val="00F06CAE"/>
    <w:pPr>
      <w:ind w:left="547" w:right="1080"/>
      <w:jc w:val="both"/>
    </w:pPr>
  </w:style>
  <w:style w:type="paragraph" w:customStyle="1" w:styleId="PageNumbereven">
    <w:name w:val="Page Number(even)"/>
    <w:basedOn w:val="Footer"/>
    <w:semiHidden/>
    <w:rsid w:val="008F6A85"/>
  </w:style>
  <w:style w:type="paragraph" w:customStyle="1" w:styleId="Headereven">
    <w:name w:val="Header(even)"/>
    <w:basedOn w:val="Header"/>
    <w:rsid w:val="008F6A85"/>
    <w:pPr>
      <w:tabs>
        <w:tab w:val="clear" w:pos="9270"/>
      </w:tabs>
    </w:pPr>
  </w:style>
  <w:style w:type="paragraph" w:customStyle="1" w:styleId="Footereven">
    <w:name w:val="Footer(even)"/>
    <w:basedOn w:val="Footer"/>
    <w:rsid w:val="008F6A85"/>
    <w:pPr>
      <w:ind w:right="-90"/>
    </w:pPr>
  </w:style>
  <w:style w:type="paragraph" w:customStyle="1" w:styleId="Glossary">
    <w:name w:val="Glossary"/>
    <w:basedOn w:val="Normal"/>
    <w:next w:val="GlossTerm"/>
    <w:rsid w:val="005D5AE9"/>
    <w:pPr>
      <w:tabs>
        <w:tab w:val="left" w:pos="360"/>
      </w:tabs>
      <w:spacing w:before="1080" w:after="480" w:line="1080" w:lineRule="exact"/>
    </w:pPr>
    <w:rPr>
      <w:rFonts w:ascii="Arial" w:hAnsi="Arial"/>
      <w:b/>
      <w:color w:val="2F4D87"/>
      <w:sz w:val="48"/>
    </w:rPr>
  </w:style>
  <w:style w:type="paragraph" w:customStyle="1" w:styleId="Addendum1">
    <w:name w:val="Addendum1+"/>
    <w:basedOn w:val="Addendum"/>
    <w:next w:val="Body"/>
    <w:rsid w:val="00F179C5"/>
    <w:pPr>
      <w:pageBreakBefore w:val="0"/>
      <w:numPr>
        <w:numId w:val="0"/>
      </w:numPr>
      <w:tabs>
        <w:tab w:val="num" w:pos="1080"/>
      </w:tabs>
      <w:spacing w:line="480" w:lineRule="atLeast"/>
      <w:ind w:left="360" w:hanging="360"/>
    </w:pPr>
    <w:rPr>
      <w:sz w:val="36"/>
    </w:rPr>
  </w:style>
  <w:style w:type="character" w:customStyle="1" w:styleId="RegisterBitField">
    <w:name w:val="Register|Bit|Field"/>
    <w:basedOn w:val="DefaultParagraphFont"/>
    <w:rsid w:val="004475ED"/>
    <w:rPr>
      <w:rFonts w:ascii="Arial" w:hAnsi="Arial"/>
      <w:b/>
      <w:caps/>
      <w:sz w:val="22"/>
      <w:szCs w:val="20"/>
    </w:rPr>
  </w:style>
  <w:style w:type="paragraph" w:customStyle="1" w:styleId="HeaderNumber">
    <w:name w:val="HeaderNumber"/>
    <w:rsid w:val="00EE60CC"/>
    <w:rPr>
      <w:rFonts w:ascii="Arial" w:hAnsi="Arial"/>
      <w:b/>
      <w:color w:val="002B5C"/>
      <w:sz w:val="48"/>
    </w:rPr>
  </w:style>
  <w:style w:type="paragraph" w:customStyle="1" w:styleId="Addendum2">
    <w:name w:val="Addendum2"/>
    <w:next w:val="SpecNo"/>
    <w:rsid w:val="005D5AE9"/>
    <w:pPr>
      <w:tabs>
        <w:tab w:val="num" w:pos="720"/>
      </w:tabs>
      <w:spacing w:before="480" w:after="240"/>
      <w:ind w:left="360" w:hanging="360"/>
    </w:pPr>
    <w:rPr>
      <w:rFonts w:ascii="Arial" w:hAnsi="Arial"/>
      <w:b/>
      <w:color w:val="2F4D87"/>
      <w:sz w:val="36"/>
    </w:rPr>
  </w:style>
  <w:style w:type="paragraph" w:customStyle="1" w:styleId="SpecNo">
    <w:name w:val="SpecNo+"/>
    <w:basedOn w:val="SpecNo0"/>
    <w:rsid w:val="008F6A85"/>
  </w:style>
  <w:style w:type="paragraph" w:customStyle="1" w:styleId="SpecNo0">
    <w:name w:val="SpecNo"/>
    <w:next w:val="SpecNo"/>
    <w:rsid w:val="004475ED"/>
    <w:pPr>
      <w:tabs>
        <w:tab w:val="num" w:pos="144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</w:tabs>
      <w:spacing w:before="120"/>
      <w:ind w:left="1440" w:hanging="1440"/>
    </w:pPr>
    <w:rPr>
      <w:rFonts w:ascii="Arial" w:hAnsi="Arial"/>
    </w:rPr>
  </w:style>
  <w:style w:type="paragraph" w:customStyle="1" w:styleId="Description">
    <w:name w:val="Description"/>
    <w:rsid w:val="008F6A85"/>
    <w:pPr>
      <w:spacing w:before="120"/>
      <w:ind w:left="1800" w:hanging="1800"/>
    </w:pPr>
  </w:style>
  <w:style w:type="paragraph" w:customStyle="1" w:styleId="Addendum0">
    <w:name w:val="Addendum+"/>
    <w:basedOn w:val="Addendum"/>
    <w:next w:val="Body"/>
    <w:rsid w:val="008F6A85"/>
    <w:pPr>
      <w:numPr>
        <w:numId w:val="0"/>
      </w:numPr>
      <w:tabs>
        <w:tab w:val="num" w:pos="720"/>
      </w:tabs>
      <w:ind w:left="360" w:hanging="360"/>
    </w:pPr>
    <w:rPr>
      <w:sz w:val="44"/>
    </w:rPr>
  </w:style>
  <w:style w:type="paragraph" w:customStyle="1" w:styleId="DocChangeNo0">
    <w:name w:val="DocChangeNo.+"/>
    <w:basedOn w:val="DocChangeNo"/>
    <w:rsid w:val="008F6A85"/>
    <w:pPr>
      <w:numPr>
        <w:numId w:val="9"/>
      </w:numPr>
      <w:tabs>
        <w:tab w:val="clear" w:pos="1440"/>
        <w:tab w:val="num" w:pos="1260"/>
      </w:tabs>
      <w:ind w:left="1260" w:hanging="1260"/>
    </w:pPr>
  </w:style>
  <w:style w:type="paragraph" w:customStyle="1" w:styleId="DocChangeNo">
    <w:name w:val="DocChangeNo."/>
    <w:next w:val="DocChangeNo0"/>
    <w:rsid w:val="00F179C5"/>
    <w:pPr>
      <w:numPr>
        <w:numId w:val="8"/>
      </w:numPr>
      <w:tabs>
        <w:tab w:val="clear" w:pos="1440"/>
        <w:tab w:val="num" w:pos="1260"/>
      </w:tabs>
      <w:spacing w:before="120"/>
      <w:ind w:left="1260" w:hanging="1260"/>
    </w:pPr>
  </w:style>
  <w:style w:type="paragraph" w:customStyle="1" w:styleId="Addendum20">
    <w:name w:val="Addendum2+"/>
    <w:basedOn w:val="Addendum2"/>
    <w:rsid w:val="008F6A85"/>
    <w:rPr>
      <w:sz w:val="32"/>
    </w:rPr>
  </w:style>
  <w:style w:type="paragraph" w:customStyle="1" w:styleId="CellHeadingUnder">
    <w:name w:val="CellHeadingUnder"/>
    <w:basedOn w:val="CellHeading"/>
    <w:next w:val="CellBody"/>
    <w:rsid w:val="008F6A85"/>
    <w:rPr>
      <w:u w:val="single"/>
    </w:rPr>
  </w:style>
  <w:style w:type="paragraph" w:customStyle="1" w:styleId="CellNoteHeading">
    <w:name w:val="CellNoteHeading"/>
    <w:next w:val="CellNote"/>
    <w:rsid w:val="00EE60CC"/>
    <w:pPr>
      <w:tabs>
        <w:tab w:val="num" w:pos="648"/>
      </w:tabs>
      <w:ind w:left="648" w:hanging="648"/>
    </w:pPr>
    <w:rPr>
      <w:rFonts w:ascii="Arial" w:hAnsi="Arial"/>
      <w:b/>
      <w:szCs w:val="18"/>
    </w:rPr>
  </w:style>
  <w:style w:type="character" w:customStyle="1" w:styleId="Function">
    <w:name w:val="Function"/>
    <w:basedOn w:val="DefaultParagraphFont"/>
    <w:rsid w:val="00EE60CC"/>
    <w:rPr>
      <w:rFonts w:ascii="Courier New" w:hAnsi="Courier New"/>
      <w:b/>
      <w:sz w:val="20"/>
    </w:rPr>
  </w:style>
  <w:style w:type="paragraph" w:customStyle="1" w:styleId="CellHeadingFieldDesc">
    <w:name w:val="CellHeadingField|Desc"/>
    <w:rsid w:val="00EE60CC"/>
    <w:rPr>
      <w:rFonts w:ascii="Arial" w:hAnsi="Arial"/>
      <w:b/>
    </w:rPr>
  </w:style>
  <w:style w:type="character" w:customStyle="1" w:styleId="REGISTERBITFIELD0">
    <w:name w:val="REGISTER|BIT|FIELD"/>
    <w:basedOn w:val="DefaultParagraphFont"/>
    <w:rsid w:val="004475ED"/>
    <w:rPr>
      <w:rFonts w:ascii="Arial" w:hAnsi="Arial"/>
      <w:b/>
      <w:caps/>
      <w:sz w:val="20"/>
      <w:szCs w:val="20"/>
    </w:rPr>
  </w:style>
  <w:style w:type="paragraph" w:customStyle="1" w:styleId="REGISTERBITFIELDCELL">
    <w:name w:val="REGISTER|BIT|FIELDCELL"/>
    <w:basedOn w:val="CellBody"/>
    <w:rsid w:val="004475ED"/>
    <w:rPr>
      <w:rFonts w:ascii="Arial" w:hAnsi="Arial"/>
      <w:b/>
      <w:caps/>
    </w:rPr>
  </w:style>
  <w:style w:type="paragraph" w:styleId="TOC5">
    <w:name w:val="toc 5"/>
    <w:basedOn w:val="Normal"/>
    <w:next w:val="Normal"/>
    <w:uiPriority w:val="39"/>
    <w:rsid w:val="008F6A85"/>
    <w:pPr>
      <w:ind w:left="800"/>
    </w:pPr>
  </w:style>
  <w:style w:type="paragraph" w:customStyle="1" w:styleId="Contents">
    <w:name w:val="Contents"/>
    <w:basedOn w:val="Title"/>
    <w:rsid w:val="00B504D1"/>
    <w:rPr>
      <w:szCs w:val="40"/>
    </w:rPr>
  </w:style>
  <w:style w:type="paragraph" w:styleId="TOC6">
    <w:name w:val="toc 6"/>
    <w:basedOn w:val="Normal"/>
    <w:next w:val="Normal"/>
    <w:uiPriority w:val="39"/>
    <w:rsid w:val="008F6A85"/>
    <w:pPr>
      <w:ind w:left="1000"/>
    </w:pPr>
  </w:style>
  <w:style w:type="paragraph" w:styleId="TOC7">
    <w:name w:val="toc 7"/>
    <w:basedOn w:val="Normal"/>
    <w:next w:val="Normal"/>
    <w:uiPriority w:val="39"/>
    <w:rsid w:val="008F6A85"/>
    <w:pPr>
      <w:ind w:left="1200"/>
    </w:pPr>
  </w:style>
  <w:style w:type="paragraph" w:styleId="TOC8">
    <w:name w:val="toc 8"/>
    <w:basedOn w:val="Normal"/>
    <w:next w:val="Normal"/>
    <w:uiPriority w:val="39"/>
    <w:rsid w:val="008F6A85"/>
    <w:pPr>
      <w:ind w:left="1400"/>
    </w:pPr>
  </w:style>
  <w:style w:type="paragraph" w:styleId="TOC9">
    <w:name w:val="toc 9"/>
    <w:basedOn w:val="Normal"/>
    <w:next w:val="Normal"/>
    <w:uiPriority w:val="39"/>
    <w:rsid w:val="008F6A85"/>
    <w:pPr>
      <w:ind w:left="1600"/>
    </w:pPr>
  </w:style>
  <w:style w:type="paragraph" w:customStyle="1" w:styleId="ExarConfidential">
    <w:name w:val="Exar Confidential"/>
    <w:basedOn w:val="Footer"/>
    <w:link w:val="ExarConfidentialChar"/>
    <w:rsid w:val="00F454E2"/>
    <w:pPr>
      <w:tabs>
        <w:tab w:val="clear" w:pos="9360"/>
        <w:tab w:val="left" w:pos="720"/>
        <w:tab w:val="right" w:pos="8640"/>
      </w:tabs>
      <w:jc w:val="right"/>
    </w:pPr>
    <w:rPr>
      <w:b/>
      <w:color w:val="2F4D87"/>
    </w:rPr>
  </w:style>
  <w:style w:type="character" w:customStyle="1" w:styleId="ExarConfidentialChar">
    <w:name w:val="Exar Confidential Char"/>
    <w:basedOn w:val="FooterChar"/>
    <w:link w:val="ExarConfidential"/>
    <w:rsid w:val="00F454E2"/>
    <w:rPr>
      <w:rFonts w:ascii="Arial" w:hAnsi="Arial"/>
      <w:b/>
      <w:bCs/>
      <w:color w:val="2F4D87"/>
      <w:sz w:val="16"/>
      <w:szCs w:val="16"/>
      <w:lang w:val="en-US" w:eastAsia="en-US" w:bidi="ar-SA"/>
    </w:rPr>
  </w:style>
  <w:style w:type="table" w:customStyle="1" w:styleId="HifnTable">
    <w:name w:val="Hifn Table"/>
    <w:basedOn w:val="TableGrid"/>
    <w:rsid w:val="004C383A"/>
    <w:rPr>
      <w:bCs/>
      <w:color w:val="000000"/>
      <w:sz w:val="18"/>
      <w:szCs w:val="20"/>
      <w:lang w:val="it-IT" w:eastAsia="zh-CN"/>
    </w:rPr>
    <w:tblPr>
      <w:tblInd w:w="432" w:type="dxa"/>
    </w:tblPr>
    <w:tblStylePr w:type="firstRow">
      <w:rPr>
        <w:rFonts w:ascii="Helvetica" w:hAnsi="Helvetica"/>
        <w:b/>
        <w:color w:val="FFFFFF"/>
        <w:sz w:val="20"/>
      </w:rPr>
      <w:tblPr/>
      <w:tcPr>
        <w:shd w:val="clear" w:color="auto" w:fill="002B5C"/>
      </w:tcPr>
    </w:tblStylePr>
  </w:style>
  <w:style w:type="table" w:styleId="TableGrid">
    <w:name w:val="Table Grid"/>
    <w:basedOn w:val="TableNormal"/>
    <w:uiPriority w:val="59"/>
    <w:rsid w:val="00EA376D"/>
    <w:pPr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geNumbereven0">
    <w:name w:val="Page Number (even)"/>
    <w:rsid w:val="004475ED"/>
    <w:rPr>
      <w:rFonts w:ascii="Arial" w:hAnsi="Arial"/>
      <w:sz w:val="16"/>
    </w:rPr>
  </w:style>
  <w:style w:type="paragraph" w:styleId="TableofFigures">
    <w:name w:val="table of figures"/>
    <w:basedOn w:val="Normal"/>
    <w:next w:val="Normal"/>
    <w:uiPriority w:val="99"/>
    <w:rsid w:val="008F6A85"/>
    <w:pPr>
      <w:ind w:left="440" w:hanging="440"/>
    </w:pPr>
  </w:style>
  <w:style w:type="character" w:customStyle="1" w:styleId="Address">
    <w:name w:val="Address"/>
    <w:basedOn w:val="DefaultParagraphFont"/>
    <w:rsid w:val="00EE60CC"/>
    <w:rPr>
      <w:rFonts w:ascii="Arial" w:hAnsi="Arial"/>
      <w:i/>
      <w:sz w:val="22"/>
    </w:rPr>
  </w:style>
  <w:style w:type="paragraph" w:customStyle="1" w:styleId="Preliminary">
    <w:name w:val="Preliminary"/>
    <w:link w:val="PreliminaryChar"/>
    <w:rsid w:val="004475ED"/>
    <w:pPr>
      <w:jc w:val="center"/>
    </w:pPr>
    <w:rPr>
      <w:rFonts w:ascii="Arial" w:hAnsi="Arial"/>
      <w:b/>
      <w:color w:val="002B5C"/>
      <w:sz w:val="16"/>
      <w:szCs w:val="16"/>
    </w:rPr>
  </w:style>
  <w:style w:type="character" w:customStyle="1" w:styleId="PreliminaryChar">
    <w:name w:val="Preliminary Char"/>
    <w:basedOn w:val="DefaultParagraphFont"/>
    <w:link w:val="Preliminary"/>
    <w:rsid w:val="004475ED"/>
    <w:rPr>
      <w:rFonts w:ascii="Arial" w:hAnsi="Arial"/>
      <w:b/>
      <w:color w:val="002B5C"/>
      <w:sz w:val="16"/>
      <w:szCs w:val="16"/>
      <w:lang w:val="en-US" w:eastAsia="en-US" w:bidi="ar-SA"/>
    </w:rPr>
  </w:style>
  <w:style w:type="character" w:styleId="FollowedHyperlink">
    <w:name w:val="FollowedHyperlink"/>
    <w:basedOn w:val="DefaultParagraphFont"/>
    <w:rsid w:val="00052220"/>
    <w:rPr>
      <w:color w:val="800080"/>
      <w:u w:val="single"/>
    </w:rPr>
  </w:style>
  <w:style w:type="paragraph" w:styleId="BalloonText">
    <w:name w:val="Balloon Text"/>
    <w:basedOn w:val="Normal"/>
    <w:link w:val="BalloonTextChar"/>
    <w:semiHidden/>
    <w:rsid w:val="00707B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60B9"/>
    <w:rPr>
      <w:rFonts w:ascii="Tahoma" w:hAnsi="Tahoma" w:cs="Tahoma"/>
      <w:sz w:val="16"/>
      <w:szCs w:val="16"/>
    </w:rPr>
  </w:style>
  <w:style w:type="paragraph" w:customStyle="1" w:styleId="Appendix">
    <w:name w:val="Appendix"/>
    <w:next w:val="Body"/>
    <w:rsid w:val="005D5AE9"/>
    <w:pPr>
      <w:pageBreakBefore/>
      <w:numPr>
        <w:numId w:val="10"/>
      </w:numPr>
      <w:spacing w:before="240" w:after="240" w:line="1200" w:lineRule="exact"/>
    </w:pPr>
    <w:rPr>
      <w:rFonts w:ascii="Arial" w:hAnsi="Arial"/>
      <w:b/>
      <w:color w:val="2F4D87"/>
      <w:sz w:val="44"/>
    </w:rPr>
  </w:style>
  <w:style w:type="paragraph" w:styleId="Caption">
    <w:name w:val="caption"/>
    <w:basedOn w:val="Normal"/>
    <w:next w:val="Normal"/>
    <w:uiPriority w:val="35"/>
    <w:unhideWhenUsed/>
    <w:qFormat/>
    <w:rsid w:val="001F31CA"/>
    <w:pPr>
      <w:spacing w:after="200" w:line="240" w:lineRule="auto"/>
      <w:jc w:val="center"/>
    </w:pPr>
    <w:rPr>
      <w:i/>
      <w:iCs/>
      <w:color w:val="1F497D" w:themeColor="text2"/>
      <w:sz w:val="18"/>
      <w:szCs w:val="18"/>
    </w:rPr>
  </w:style>
  <w:style w:type="paragraph" w:styleId="Closing">
    <w:name w:val="Closing"/>
    <w:basedOn w:val="Normal"/>
    <w:rsid w:val="00707B8A"/>
    <w:pPr>
      <w:ind w:left="4320"/>
    </w:pPr>
  </w:style>
  <w:style w:type="paragraph" w:styleId="CommentText">
    <w:name w:val="annotation text"/>
    <w:basedOn w:val="Normal"/>
    <w:link w:val="CommentTextChar"/>
    <w:semiHidden/>
    <w:rsid w:val="00707B8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39B3"/>
  </w:style>
  <w:style w:type="paragraph" w:styleId="CommentSubject">
    <w:name w:val="annotation subject"/>
    <w:basedOn w:val="CommentText"/>
    <w:next w:val="CommentText"/>
    <w:link w:val="CommentSubjectChar"/>
    <w:semiHidden/>
    <w:rsid w:val="00707B8A"/>
    <w:rPr>
      <w:b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39B3"/>
    <w:rPr>
      <w:b/>
    </w:rPr>
  </w:style>
  <w:style w:type="paragraph" w:styleId="Date">
    <w:name w:val="Date"/>
    <w:basedOn w:val="Normal"/>
    <w:next w:val="Normal"/>
    <w:rsid w:val="00707B8A"/>
  </w:style>
  <w:style w:type="paragraph" w:styleId="DocumentMap">
    <w:name w:val="Document Map"/>
    <w:basedOn w:val="Normal"/>
    <w:semiHidden/>
    <w:rsid w:val="00707B8A"/>
    <w:pPr>
      <w:shd w:val="clear" w:color="auto" w:fill="000080"/>
    </w:pPr>
    <w:rPr>
      <w:rFonts w:ascii="Tahoma" w:hAnsi="Tahoma" w:cs="Tahoma"/>
    </w:rPr>
  </w:style>
  <w:style w:type="paragraph" w:styleId="EndnoteText">
    <w:name w:val="endnote text"/>
    <w:basedOn w:val="Normal"/>
    <w:semiHidden/>
    <w:rsid w:val="00707B8A"/>
  </w:style>
  <w:style w:type="paragraph" w:styleId="FootnoteText">
    <w:name w:val="footnote text"/>
    <w:basedOn w:val="Normal"/>
    <w:semiHidden/>
    <w:rsid w:val="00707B8A"/>
  </w:style>
  <w:style w:type="paragraph" w:styleId="Index1">
    <w:name w:val="index 1"/>
    <w:basedOn w:val="Normal"/>
    <w:next w:val="Normal"/>
    <w:autoRedefine/>
    <w:semiHidden/>
    <w:rsid w:val="00707B8A"/>
    <w:pPr>
      <w:ind w:left="220" w:hanging="220"/>
    </w:pPr>
  </w:style>
  <w:style w:type="paragraph" w:styleId="Index2">
    <w:name w:val="index 2"/>
    <w:basedOn w:val="Normal"/>
    <w:next w:val="Normal"/>
    <w:autoRedefine/>
    <w:semiHidden/>
    <w:rsid w:val="00707B8A"/>
    <w:pPr>
      <w:ind w:left="440" w:hanging="220"/>
    </w:pPr>
  </w:style>
  <w:style w:type="paragraph" w:styleId="Index3">
    <w:name w:val="index 3"/>
    <w:basedOn w:val="Normal"/>
    <w:next w:val="Normal"/>
    <w:autoRedefine/>
    <w:semiHidden/>
    <w:rsid w:val="00707B8A"/>
    <w:pPr>
      <w:ind w:left="660" w:hanging="220"/>
    </w:pPr>
  </w:style>
  <w:style w:type="paragraph" w:styleId="Index4">
    <w:name w:val="index 4"/>
    <w:basedOn w:val="Normal"/>
    <w:next w:val="Normal"/>
    <w:autoRedefine/>
    <w:semiHidden/>
    <w:rsid w:val="00707B8A"/>
    <w:pPr>
      <w:ind w:left="880" w:hanging="220"/>
    </w:pPr>
  </w:style>
  <w:style w:type="paragraph" w:styleId="Index5">
    <w:name w:val="index 5"/>
    <w:basedOn w:val="Normal"/>
    <w:next w:val="Normal"/>
    <w:autoRedefine/>
    <w:semiHidden/>
    <w:rsid w:val="00707B8A"/>
    <w:pPr>
      <w:ind w:left="1100" w:hanging="220"/>
    </w:pPr>
  </w:style>
  <w:style w:type="paragraph" w:styleId="Index6">
    <w:name w:val="index 6"/>
    <w:basedOn w:val="Normal"/>
    <w:next w:val="Normal"/>
    <w:autoRedefine/>
    <w:semiHidden/>
    <w:rsid w:val="00707B8A"/>
    <w:pPr>
      <w:ind w:left="1320" w:hanging="220"/>
    </w:pPr>
  </w:style>
  <w:style w:type="paragraph" w:styleId="Index7">
    <w:name w:val="index 7"/>
    <w:basedOn w:val="Normal"/>
    <w:next w:val="Normal"/>
    <w:autoRedefine/>
    <w:semiHidden/>
    <w:rsid w:val="00707B8A"/>
    <w:pPr>
      <w:ind w:left="1540" w:hanging="220"/>
    </w:pPr>
  </w:style>
  <w:style w:type="paragraph" w:styleId="Index8">
    <w:name w:val="index 8"/>
    <w:basedOn w:val="Normal"/>
    <w:next w:val="Normal"/>
    <w:autoRedefine/>
    <w:semiHidden/>
    <w:rsid w:val="00707B8A"/>
    <w:pPr>
      <w:ind w:left="1760" w:hanging="220"/>
    </w:pPr>
  </w:style>
  <w:style w:type="paragraph" w:styleId="Index9">
    <w:name w:val="index 9"/>
    <w:basedOn w:val="Normal"/>
    <w:next w:val="Normal"/>
    <w:autoRedefine/>
    <w:semiHidden/>
    <w:rsid w:val="00707B8A"/>
    <w:pPr>
      <w:ind w:left="1980" w:hanging="220"/>
    </w:pPr>
  </w:style>
  <w:style w:type="paragraph" w:styleId="IndexHeading">
    <w:name w:val="index heading"/>
    <w:basedOn w:val="Normal"/>
    <w:next w:val="Index1"/>
    <w:semiHidden/>
    <w:rsid w:val="00707B8A"/>
    <w:rPr>
      <w:rFonts w:ascii="Arial" w:hAnsi="Arial"/>
      <w:b/>
    </w:rPr>
  </w:style>
  <w:style w:type="paragraph" w:styleId="MacroText">
    <w:name w:val="macro"/>
    <w:semiHidden/>
    <w:rsid w:val="00707B8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autoSpaceDE w:val="0"/>
      <w:autoSpaceDN w:val="0"/>
      <w:adjustRightInd w:val="0"/>
    </w:pPr>
    <w:rPr>
      <w:rFonts w:ascii="Courier New" w:hAnsi="Courier New" w:cs="Courier New"/>
      <w:color w:val="000000"/>
    </w:rPr>
  </w:style>
  <w:style w:type="paragraph" w:styleId="TableofAuthorities">
    <w:name w:val="table of authorities"/>
    <w:basedOn w:val="Normal"/>
    <w:next w:val="Normal"/>
    <w:semiHidden/>
    <w:rsid w:val="00707B8A"/>
    <w:pPr>
      <w:ind w:left="220" w:hanging="220"/>
    </w:pPr>
  </w:style>
  <w:style w:type="paragraph" w:styleId="TOAHeading">
    <w:name w:val="toa heading"/>
    <w:basedOn w:val="Normal"/>
    <w:next w:val="Normal"/>
    <w:semiHidden/>
    <w:rsid w:val="00707B8A"/>
    <w:pPr>
      <w:spacing w:before="120"/>
    </w:pPr>
    <w:rPr>
      <w:rFonts w:ascii="Arial" w:hAnsi="Arial"/>
      <w:b/>
      <w:sz w:val="24"/>
    </w:rPr>
  </w:style>
  <w:style w:type="paragraph" w:customStyle="1" w:styleId="copyright">
    <w:name w:val="copyright"/>
    <w:basedOn w:val="Body"/>
    <w:rsid w:val="004D4FF9"/>
    <w:pPr>
      <w:tabs>
        <w:tab w:val="left" w:pos="9360"/>
      </w:tabs>
    </w:pPr>
    <w:rPr>
      <w:sz w:val="14"/>
      <w:szCs w:val="14"/>
    </w:rPr>
  </w:style>
  <w:style w:type="paragraph" w:customStyle="1" w:styleId="FunctionCall">
    <w:name w:val="Function Call"/>
    <w:next w:val="Body"/>
    <w:rsid w:val="00E33B59"/>
    <w:pPr>
      <w:tabs>
        <w:tab w:val="left" w:pos="3600"/>
        <w:tab w:val="left" w:pos="5760"/>
      </w:tabs>
      <w:ind w:left="432"/>
    </w:pPr>
    <w:rPr>
      <w:rFonts w:ascii="Courier New" w:hAnsi="Courier New"/>
      <w:color w:val="000000"/>
      <w:sz w:val="18"/>
    </w:rPr>
  </w:style>
  <w:style w:type="paragraph" w:customStyle="1" w:styleId="Appendix1">
    <w:name w:val="Appendix 1"/>
    <w:basedOn w:val="Heading2"/>
    <w:next w:val="Body"/>
    <w:rsid w:val="001D6134"/>
    <w:pPr>
      <w:tabs>
        <w:tab w:val="num" w:pos="720"/>
      </w:tabs>
      <w:ind w:left="720" w:hanging="720"/>
    </w:pPr>
  </w:style>
  <w:style w:type="paragraph" w:customStyle="1" w:styleId="Appendix2">
    <w:name w:val="Appendix 2"/>
    <w:basedOn w:val="Appendix1"/>
    <w:next w:val="Body"/>
    <w:rsid w:val="001D6134"/>
    <w:pPr>
      <w:numPr>
        <w:numId w:val="0"/>
      </w:numPr>
      <w:tabs>
        <w:tab w:val="num" w:pos="918"/>
      </w:tabs>
      <w:ind w:left="864" w:hanging="864"/>
    </w:pPr>
  </w:style>
  <w:style w:type="table" w:customStyle="1" w:styleId="HifnParameter">
    <w:name w:val="Hifn Parameter"/>
    <w:basedOn w:val="TableNormal"/>
    <w:rsid w:val="00B31EE3"/>
    <w:rPr>
      <w:sz w:val="18"/>
    </w:rPr>
    <w:tblPr/>
  </w:style>
  <w:style w:type="paragraph" w:customStyle="1" w:styleId="CellHeadingBlue">
    <w:name w:val="Cell Heading Blue"/>
    <w:basedOn w:val="CellHeading"/>
    <w:next w:val="Body"/>
    <w:rsid w:val="005D5AE9"/>
    <w:pPr>
      <w:tabs>
        <w:tab w:val="clear" w:pos="720"/>
      </w:tabs>
    </w:pPr>
    <w:rPr>
      <w:color w:val="2F4D87"/>
      <w:sz w:val="18"/>
    </w:rPr>
  </w:style>
  <w:style w:type="paragraph" w:styleId="ListNumber">
    <w:name w:val="List Number"/>
    <w:basedOn w:val="Body"/>
    <w:rsid w:val="00315C61"/>
    <w:pPr>
      <w:numPr>
        <w:numId w:val="12"/>
      </w:numPr>
      <w:tabs>
        <w:tab w:val="clear" w:pos="2700"/>
        <w:tab w:val="left" w:pos="360"/>
      </w:tabs>
      <w:ind w:left="360"/>
    </w:pPr>
    <w:rPr>
      <w:rFonts w:cs="Times New Roman"/>
    </w:rPr>
  </w:style>
  <w:style w:type="paragraph" w:customStyle="1" w:styleId="ListNumber20">
    <w:name w:val="ListNumber2"/>
    <w:basedOn w:val="Body"/>
    <w:rsid w:val="00A60008"/>
    <w:pPr>
      <w:numPr>
        <w:numId w:val="13"/>
      </w:numPr>
    </w:pPr>
  </w:style>
  <w:style w:type="paragraph" w:customStyle="1" w:styleId="Command">
    <w:name w:val="Command"/>
    <w:basedOn w:val="BlockText"/>
    <w:next w:val="Body"/>
    <w:qFormat/>
    <w:rsid w:val="003F14BB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styleId="BlockText">
    <w:name w:val="Block Text"/>
    <w:basedOn w:val="Normal"/>
    <w:rsid w:val="00EA4B7E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i/>
      <w:i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62C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62C9C"/>
    <w:rPr>
      <w:rFonts w:ascii="Courier New" w:hAnsi="Courier New" w:cs="Courier New"/>
      <w:color w:val="auto"/>
      <w:kern w:val="0"/>
    </w:rPr>
  </w:style>
  <w:style w:type="character" w:styleId="FootnoteReference">
    <w:name w:val="footnote reference"/>
    <w:basedOn w:val="DefaultParagraphFont"/>
    <w:rsid w:val="00E075C5"/>
    <w:rPr>
      <w:vertAlign w:val="superscript"/>
    </w:rPr>
  </w:style>
  <w:style w:type="character" w:customStyle="1" w:styleId="MessageCommand">
    <w:name w:val="Message Command"/>
    <w:basedOn w:val="DefaultParagraphFont"/>
    <w:uiPriority w:val="1"/>
    <w:qFormat/>
    <w:rsid w:val="00E60503"/>
    <w:rPr>
      <w:rFonts w:ascii="Courier New" w:hAnsi="Courier New" w:cs="Courier New"/>
    </w:rPr>
  </w:style>
  <w:style w:type="character" w:styleId="CommentReference">
    <w:name w:val="annotation reference"/>
    <w:basedOn w:val="DefaultParagraphFont"/>
    <w:rsid w:val="009618B5"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D43C0B"/>
    <w:pPr>
      <w:ind w:left="720"/>
      <w:contextualSpacing/>
    </w:pPr>
  </w:style>
  <w:style w:type="paragraph" w:styleId="Revision">
    <w:name w:val="Revision"/>
    <w:hidden/>
    <w:uiPriority w:val="99"/>
    <w:semiHidden/>
    <w:rsid w:val="0011273D"/>
    <w:rPr>
      <w:color w:val="000000"/>
    </w:rPr>
  </w:style>
  <w:style w:type="character" w:styleId="Strong">
    <w:name w:val="Strong"/>
    <w:basedOn w:val="DefaultParagraphFont"/>
    <w:uiPriority w:val="22"/>
    <w:qFormat/>
    <w:rsid w:val="004E17A8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4E17A8"/>
    <w:rPr>
      <w:i/>
      <w:iCs/>
      <w:color w:val="auto"/>
    </w:rPr>
  </w:style>
  <w:style w:type="character" w:customStyle="1" w:styleId="apple-style-span">
    <w:name w:val="apple-style-span"/>
    <w:basedOn w:val="DefaultParagraphFont"/>
    <w:rsid w:val="00460F86"/>
  </w:style>
  <w:style w:type="character" w:customStyle="1" w:styleId="apple-converted-space">
    <w:name w:val="apple-converted-space"/>
    <w:basedOn w:val="DefaultParagraphFont"/>
    <w:rsid w:val="00460F86"/>
  </w:style>
  <w:style w:type="paragraph" w:styleId="Subtitle">
    <w:name w:val="Subtitle"/>
    <w:basedOn w:val="Normal"/>
    <w:next w:val="Normal"/>
    <w:link w:val="SubtitleChar"/>
    <w:uiPriority w:val="11"/>
    <w:qFormat/>
    <w:rsid w:val="004E17A8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4E17A8"/>
    <w:rPr>
      <w:color w:val="5A5A5A" w:themeColor="text1" w:themeTint="A5"/>
      <w:spacing w:val="10"/>
    </w:rPr>
  </w:style>
  <w:style w:type="paragraph" w:styleId="NoSpacing">
    <w:name w:val="No Spacing"/>
    <w:uiPriority w:val="1"/>
    <w:qFormat/>
    <w:rsid w:val="004E17A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E17A8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E17A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17A8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17A8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4E17A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E17A8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4E17A8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E17A8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E17A8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4E17A8"/>
    <w:pPr>
      <w:outlineLvl w:val="9"/>
    </w:pPr>
  </w:style>
  <w:style w:type="paragraph" w:styleId="NormalWeb">
    <w:name w:val="Normal (Web)"/>
    <w:basedOn w:val="Normal"/>
    <w:uiPriority w:val="99"/>
    <w:unhideWhenUsed/>
    <w:rsid w:val="002228F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highlight">
    <w:name w:val="highlight"/>
    <w:basedOn w:val="DefaultParagraphFont"/>
    <w:rsid w:val="00ED6E42"/>
  </w:style>
  <w:style w:type="paragraph" w:customStyle="1" w:styleId="Default">
    <w:name w:val="Default"/>
    <w:rsid w:val="001E3EC0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customStyle="1" w:styleId="DocumentTitle">
    <w:name w:val="Document Title"/>
    <w:next w:val="Body"/>
    <w:rsid w:val="00B67533"/>
    <w:pPr>
      <w:spacing w:before="720" w:after="240" w:line="240" w:lineRule="auto"/>
    </w:pPr>
    <w:rPr>
      <w:rFonts w:asciiTheme="majorHAnsi" w:hAnsiTheme="majorHAnsi"/>
      <w:b/>
      <w:color w:val="2F4D87"/>
      <w:sz w:val="48"/>
    </w:rPr>
  </w:style>
  <w:style w:type="paragraph" w:customStyle="1" w:styleId="DocumentSubtitle">
    <w:name w:val="Document Subtitle"/>
    <w:basedOn w:val="DocumentTitle"/>
    <w:qFormat/>
    <w:rsid w:val="00B67533"/>
    <w:pPr>
      <w:spacing w:before="360"/>
    </w:pPr>
    <w:rPr>
      <w:i/>
      <w:sz w:val="36"/>
    </w:rPr>
  </w:style>
  <w:style w:type="paragraph" w:customStyle="1" w:styleId="Heading2nonumber">
    <w:name w:val="Heading 2 no number"/>
    <w:basedOn w:val="Heading2"/>
    <w:next w:val="Body"/>
    <w:rsid w:val="00B67533"/>
    <w:pPr>
      <w:numPr>
        <w:ilvl w:val="0"/>
        <w:numId w:val="0"/>
      </w:numPr>
      <w:suppressLineNumbers/>
      <w:outlineLvl w:val="9"/>
    </w:pPr>
  </w:style>
  <w:style w:type="paragraph" w:customStyle="1" w:styleId="DocumentRevision">
    <w:name w:val="Document Revision"/>
    <w:basedOn w:val="Body"/>
    <w:qFormat/>
    <w:rsid w:val="00316E41"/>
    <w:pPr>
      <w:tabs>
        <w:tab w:val="clear" w:pos="2700"/>
        <w:tab w:val="left" w:pos="1440"/>
        <w:tab w:val="left" w:pos="2160"/>
      </w:tabs>
    </w:pPr>
    <w:rPr>
      <w:b/>
      <w:sz w:val="24"/>
    </w:rPr>
  </w:style>
  <w:style w:type="table" w:customStyle="1" w:styleId="ListTable3-Accent11">
    <w:name w:val="List Table 3 - Accent 11"/>
    <w:basedOn w:val="TableNormal"/>
    <w:uiPriority w:val="48"/>
    <w:rsid w:val="0068424F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character" w:customStyle="1" w:styleId="MessagesandCommands">
    <w:name w:val="Messages and Commands"/>
    <w:basedOn w:val="DefaultParagraphFont"/>
    <w:uiPriority w:val="1"/>
    <w:qFormat/>
    <w:rsid w:val="001E7758"/>
    <w:rPr>
      <w:rFonts w:ascii="Arial" w:hAnsi="Arial" w:cs="Courier New"/>
      <w:b/>
      <w:sz w:val="20"/>
    </w:rPr>
  </w:style>
  <w:style w:type="paragraph" w:customStyle="1" w:styleId="ImportantNote">
    <w:name w:val="Important Note"/>
    <w:basedOn w:val="Normal"/>
    <w:next w:val="Body"/>
    <w:qFormat/>
    <w:rsid w:val="001E7758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FigureCaptionCentered">
    <w:name w:val="Figure Caption Centered"/>
    <w:basedOn w:val="Normal"/>
    <w:rsid w:val="00A22BEA"/>
    <w:pPr>
      <w:spacing w:after="200" w:line="240" w:lineRule="auto"/>
      <w:jc w:val="center"/>
    </w:pPr>
    <w:rPr>
      <w:rFonts w:eastAsia="Times New Roman" w:cs="Times New Roman"/>
      <w:b/>
      <w:i/>
      <w:iCs/>
      <w:szCs w:val="20"/>
    </w:rPr>
  </w:style>
  <w:style w:type="paragraph" w:customStyle="1" w:styleId="2909F619802848F09E01365C32F34654">
    <w:name w:val="2909F619802848F09E01365C32F34654"/>
    <w:rsid w:val="00F960B9"/>
    <w:pPr>
      <w:spacing w:after="200"/>
    </w:pPr>
    <w:rPr>
      <w:lang w:eastAsia="ja-JP"/>
    </w:rPr>
  </w:style>
  <w:style w:type="table" w:styleId="TableGrid3">
    <w:name w:val="Table Grid 3"/>
    <w:basedOn w:val="TableNormal"/>
    <w:uiPriority w:val="99"/>
    <w:semiHidden/>
    <w:unhideWhenUsed/>
    <w:rsid w:val="00F960B9"/>
    <w:pPr>
      <w:spacing w:after="200"/>
    </w:pPr>
    <w:rPr>
      <w:rFonts w:eastAsiaTheme="minorHAnsi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F12E2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BodyText">
    <w:name w:val="Body Text"/>
    <w:basedOn w:val="Normal"/>
    <w:link w:val="BodyTextChar"/>
    <w:qFormat/>
    <w:rsid w:val="00F239B3"/>
    <w:pPr>
      <w:widowControl w:val="0"/>
      <w:spacing w:after="0" w:line="240" w:lineRule="auto"/>
      <w:ind w:left="2300"/>
    </w:pPr>
    <w:rPr>
      <w:rFonts w:ascii="Palatino Linotype" w:eastAsia="Palatino Linotype" w:hAnsi="Palatino Linotype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F239B3"/>
    <w:rPr>
      <w:rFonts w:ascii="Palatino Linotype" w:eastAsia="Palatino Linotype" w:hAnsi="Palatino Linotype"/>
      <w:sz w:val="20"/>
      <w:szCs w:val="20"/>
    </w:rPr>
  </w:style>
  <w:style w:type="paragraph" w:customStyle="1" w:styleId="TableParagraph">
    <w:name w:val="Table Paragraph"/>
    <w:basedOn w:val="Normal"/>
    <w:uiPriority w:val="1"/>
    <w:qFormat/>
    <w:rsid w:val="00F239B3"/>
    <w:pPr>
      <w:widowControl w:val="0"/>
      <w:spacing w:after="0" w:line="240" w:lineRule="auto"/>
    </w:pPr>
    <w:rPr>
      <w:rFonts w:eastAsiaTheme="minorHAnsi"/>
    </w:rPr>
  </w:style>
  <w:style w:type="table" w:styleId="MediumShading1-Accent1">
    <w:name w:val="Medium Shading 1 Accent 1"/>
    <w:basedOn w:val="TableNormal"/>
    <w:uiPriority w:val="63"/>
    <w:rsid w:val="00F239B3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1">
    <w:name w:val="Light List Accent 1"/>
    <w:basedOn w:val="TableNormal"/>
    <w:uiPriority w:val="61"/>
    <w:rsid w:val="00F239B3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Shading-Accent1">
    <w:name w:val="Light Shading Accent 1"/>
    <w:basedOn w:val="TableNormal"/>
    <w:uiPriority w:val="60"/>
    <w:rsid w:val="0063199B"/>
    <w:pPr>
      <w:spacing w:after="0" w:line="240" w:lineRule="auto"/>
    </w:pPr>
    <w:rPr>
      <w:rFonts w:eastAsiaTheme="minorHAnsi"/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Grid-Accent1">
    <w:name w:val="Light Grid Accent 1"/>
    <w:basedOn w:val="TableNormal"/>
    <w:uiPriority w:val="62"/>
    <w:rsid w:val="0063199B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MessageandCommand">
    <w:name w:val="Message and Command"/>
    <w:basedOn w:val="MessagesandCommands"/>
    <w:qFormat/>
    <w:rsid w:val="00041C50"/>
    <w:rPr>
      <w:rFonts w:ascii="Courier New" w:hAnsi="Courier New" w:cs="Courier New"/>
      <w:b w:val="0"/>
      <w:sz w:val="22"/>
    </w:rPr>
  </w:style>
  <w:style w:type="character" w:customStyle="1" w:styleId="BodyText2Char">
    <w:name w:val="Body Text 2 Char"/>
    <w:basedOn w:val="DefaultParagraphFont"/>
    <w:link w:val="BodyText2"/>
    <w:semiHidden/>
    <w:rsid w:val="00041C50"/>
  </w:style>
  <w:style w:type="paragraph" w:styleId="BodyText2">
    <w:name w:val="Body Text 2"/>
    <w:basedOn w:val="Normal"/>
    <w:link w:val="BodyText2Char"/>
    <w:semiHidden/>
    <w:unhideWhenUsed/>
    <w:rsid w:val="00041C50"/>
    <w:pPr>
      <w:spacing w:line="480" w:lineRule="auto"/>
    </w:pPr>
  </w:style>
  <w:style w:type="character" w:customStyle="1" w:styleId="BodyText3Char">
    <w:name w:val="Body Text 3 Char"/>
    <w:basedOn w:val="DefaultParagraphFont"/>
    <w:link w:val="BodyText3"/>
    <w:semiHidden/>
    <w:rsid w:val="00041C50"/>
    <w:rPr>
      <w:sz w:val="16"/>
      <w:szCs w:val="16"/>
    </w:rPr>
  </w:style>
  <w:style w:type="paragraph" w:styleId="BodyText3">
    <w:name w:val="Body Text 3"/>
    <w:basedOn w:val="Normal"/>
    <w:link w:val="BodyText3Char"/>
    <w:semiHidden/>
    <w:unhideWhenUsed/>
    <w:rsid w:val="00041C50"/>
    <w:rPr>
      <w:sz w:val="16"/>
      <w:szCs w:val="16"/>
    </w:rPr>
  </w:style>
  <w:style w:type="character" w:customStyle="1" w:styleId="BodyTextIndentChar">
    <w:name w:val="Body Text Indent Char"/>
    <w:basedOn w:val="DefaultParagraphFont"/>
    <w:link w:val="BodyTextIndent"/>
    <w:semiHidden/>
    <w:rsid w:val="00041C50"/>
  </w:style>
  <w:style w:type="paragraph" w:styleId="BodyTextIndent">
    <w:name w:val="Body Text Indent"/>
    <w:basedOn w:val="Normal"/>
    <w:link w:val="BodyTextIndentChar"/>
    <w:semiHidden/>
    <w:unhideWhenUsed/>
    <w:rsid w:val="00041C50"/>
    <w:pPr>
      <w:ind w:left="36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041C50"/>
  </w:style>
  <w:style w:type="paragraph" w:styleId="BodyTextFirstIndent2">
    <w:name w:val="Body Text First Indent 2"/>
    <w:basedOn w:val="BodyTextIndent"/>
    <w:link w:val="BodyTextFirstIndent2Char"/>
    <w:semiHidden/>
    <w:unhideWhenUsed/>
    <w:rsid w:val="00041C50"/>
    <w:pPr>
      <w:ind w:firstLine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041C50"/>
  </w:style>
  <w:style w:type="paragraph" w:styleId="BodyTextIndent2">
    <w:name w:val="Body Text Indent 2"/>
    <w:basedOn w:val="Normal"/>
    <w:link w:val="BodyTextIndent2Char"/>
    <w:semiHidden/>
    <w:unhideWhenUsed/>
    <w:rsid w:val="00041C50"/>
    <w:pPr>
      <w:spacing w:line="480" w:lineRule="auto"/>
      <w:ind w:left="360"/>
    </w:pPr>
  </w:style>
  <w:style w:type="character" w:customStyle="1" w:styleId="BodyTextIndent3Char">
    <w:name w:val="Body Text Indent 3 Char"/>
    <w:basedOn w:val="DefaultParagraphFont"/>
    <w:link w:val="BodyTextIndent3"/>
    <w:semiHidden/>
    <w:rsid w:val="00041C50"/>
    <w:rPr>
      <w:sz w:val="16"/>
      <w:szCs w:val="16"/>
    </w:rPr>
  </w:style>
  <w:style w:type="paragraph" w:styleId="BodyTextIndent3">
    <w:name w:val="Body Text Indent 3"/>
    <w:basedOn w:val="Normal"/>
    <w:link w:val="BodyTextIndent3Char"/>
    <w:semiHidden/>
    <w:unhideWhenUsed/>
    <w:rsid w:val="00041C50"/>
    <w:pPr>
      <w:ind w:left="360"/>
    </w:pPr>
    <w:rPr>
      <w:sz w:val="16"/>
      <w:szCs w:val="16"/>
    </w:rPr>
  </w:style>
  <w:style w:type="character" w:customStyle="1" w:styleId="E-mailSignatureChar">
    <w:name w:val="E-mail Signature Char"/>
    <w:basedOn w:val="DefaultParagraphFont"/>
    <w:link w:val="E-mailSignature"/>
    <w:semiHidden/>
    <w:rsid w:val="00041C50"/>
  </w:style>
  <w:style w:type="paragraph" w:styleId="E-mailSignature">
    <w:name w:val="E-mail Signature"/>
    <w:basedOn w:val="Normal"/>
    <w:link w:val="E-mailSignatureChar"/>
    <w:semiHidden/>
    <w:unhideWhenUsed/>
    <w:rsid w:val="00041C50"/>
    <w:pPr>
      <w:spacing w:after="0" w:line="240" w:lineRule="auto"/>
    </w:pPr>
  </w:style>
  <w:style w:type="character" w:customStyle="1" w:styleId="HTMLAddressChar">
    <w:name w:val="HTML Address Char"/>
    <w:basedOn w:val="DefaultParagraphFont"/>
    <w:link w:val="HTMLAddress"/>
    <w:semiHidden/>
    <w:rsid w:val="00041C50"/>
    <w:rPr>
      <w:i/>
      <w:iCs/>
    </w:rPr>
  </w:style>
  <w:style w:type="paragraph" w:styleId="HTMLAddress">
    <w:name w:val="HTML Address"/>
    <w:basedOn w:val="Normal"/>
    <w:link w:val="HTMLAddressChar"/>
    <w:semiHidden/>
    <w:unhideWhenUsed/>
    <w:rsid w:val="00041C50"/>
    <w:pPr>
      <w:spacing w:after="0" w:line="240" w:lineRule="auto"/>
    </w:pPr>
    <w:rPr>
      <w:i/>
      <w:iCs/>
    </w:rPr>
  </w:style>
  <w:style w:type="paragraph" w:styleId="ListBullet">
    <w:name w:val="List Bullet"/>
    <w:basedOn w:val="Normal"/>
    <w:semiHidden/>
    <w:unhideWhenUsed/>
    <w:rsid w:val="00041C50"/>
    <w:pPr>
      <w:numPr>
        <w:numId w:val="32"/>
      </w:numPr>
      <w:contextualSpacing/>
    </w:pPr>
  </w:style>
  <w:style w:type="paragraph" w:styleId="ListBullet2">
    <w:name w:val="List Bullet 2"/>
    <w:basedOn w:val="Normal"/>
    <w:semiHidden/>
    <w:unhideWhenUsed/>
    <w:rsid w:val="00041C50"/>
    <w:pPr>
      <w:numPr>
        <w:numId w:val="33"/>
      </w:numPr>
      <w:contextualSpacing/>
    </w:pPr>
  </w:style>
  <w:style w:type="paragraph" w:styleId="ListBullet3">
    <w:name w:val="List Bullet 3"/>
    <w:basedOn w:val="Normal"/>
    <w:semiHidden/>
    <w:unhideWhenUsed/>
    <w:rsid w:val="00041C50"/>
    <w:pPr>
      <w:numPr>
        <w:numId w:val="34"/>
      </w:numPr>
      <w:contextualSpacing/>
    </w:pPr>
  </w:style>
  <w:style w:type="paragraph" w:styleId="ListBullet4">
    <w:name w:val="List Bullet 4"/>
    <w:basedOn w:val="Normal"/>
    <w:semiHidden/>
    <w:unhideWhenUsed/>
    <w:rsid w:val="00041C50"/>
    <w:pPr>
      <w:numPr>
        <w:numId w:val="35"/>
      </w:numPr>
      <w:contextualSpacing/>
    </w:pPr>
  </w:style>
  <w:style w:type="paragraph" w:styleId="ListBullet5">
    <w:name w:val="List Bullet 5"/>
    <w:basedOn w:val="Normal"/>
    <w:semiHidden/>
    <w:unhideWhenUsed/>
    <w:rsid w:val="00041C50"/>
    <w:pPr>
      <w:numPr>
        <w:numId w:val="36"/>
      </w:numPr>
      <w:contextualSpacing/>
    </w:pPr>
  </w:style>
  <w:style w:type="paragraph" w:styleId="ListNumber2">
    <w:name w:val="List Number 2"/>
    <w:basedOn w:val="Normal"/>
    <w:semiHidden/>
    <w:unhideWhenUsed/>
    <w:rsid w:val="00041C50"/>
    <w:pPr>
      <w:numPr>
        <w:numId w:val="37"/>
      </w:numPr>
      <w:contextualSpacing/>
    </w:pPr>
  </w:style>
  <w:style w:type="paragraph" w:styleId="ListNumber3">
    <w:name w:val="List Number 3"/>
    <w:basedOn w:val="Normal"/>
    <w:semiHidden/>
    <w:unhideWhenUsed/>
    <w:rsid w:val="00041C50"/>
    <w:pPr>
      <w:numPr>
        <w:numId w:val="38"/>
      </w:numPr>
      <w:contextualSpacing/>
    </w:pPr>
  </w:style>
  <w:style w:type="paragraph" w:styleId="ListNumber4">
    <w:name w:val="List Number 4"/>
    <w:basedOn w:val="Normal"/>
    <w:semiHidden/>
    <w:unhideWhenUsed/>
    <w:rsid w:val="00041C50"/>
    <w:pPr>
      <w:numPr>
        <w:numId w:val="39"/>
      </w:numPr>
      <w:contextualSpacing/>
    </w:pPr>
  </w:style>
  <w:style w:type="paragraph" w:styleId="ListNumber5">
    <w:name w:val="List Number 5"/>
    <w:basedOn w:val="Normal"/>
    <w:semiHidden/>
    <w:unhideWhenUsed/>
    <w:rsid w:val="00041C50"/>
    <w:pPr>
      <w:numPr>
        <w:numId w:val="40"/>
      </w:numPr>
      <w:contextualSpacing/>
    </w:pPr>
  </w:style>
  <w:style w:type="character" w:customStyle="1" w:styleId="MessageHeaderChar">
    <w:name w:val="Message Header Char"/>
    <w:basedOn w:val="DefaultParagraphFont"/>
    <w:link w:val="MessageHeader"/>
    <w:semiHidden/>
    <w:rsid w:val="00041C5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MessageHeader">
    <w:name w:val="Message Header"/>
    <w:basedOn w:val="Normal"/>
    <w:link w:val="MessageHeaderChar"/>
    <w:semiHidden/>
    <w:unhideWhenUsed/>
    <w:rsid w:val="00041C5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PlainTextChar">
    <w:name w:val="Plain Text Char"/>
    <w:basedOn w:val="DefaultParagraphFont"/>
    <w:link w:val="PlainText"/>
    <w:semiHidden/>
    <w:rsid w:val="00041C50"/>
    <w:rPr>
      <w:rFonts w:ascii="Consolas" w:hAnsi="Consolas" w:cs="Consolas"/>
      <w:sz w:val="21"/>
      <w:szCs w:val="21"/>
    </w:rPr>
  </w:style>
  <w:style w:type="paragraph" w:styleId="PlainText">
    <w:name w:val="Plain Text"/>
    <w:basedOn w:val="Normal"/>
    <w:link w:val="PlainTextChar"/>
    <w:semiHidden/>
    <w:unhideWhenUsed/>
    <w:rsid w:val="00041C50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SignatureChar">
    <w:name w:val="Signature Char"/>
    <w:basedOn w:val="DefaultParagraphFont"/>
    <w:link w:val="Signature"/>
    <w:semiHidden/>
    <w:rsid w:val="00041C50"/>
  </w:style>
  <w:style w:type="paragraph" w:styleId="Signature">
    <w:name w:val="Signature"/>
    <w:basedOn w:val="Normal"/>
    <w:link w:val="SignatureChar"/>
    <w:semiHidden/>
    <w:unhideWhenUsed/>
    <w:rsid w:val="00041C50"/>
    <w:pPr>
      <w:spacing w:after="0" w:line="240" w:lineRule="auto"/>
      <w:ind w:left="4320"/>
    </w:pPr>
  </w:style>
  <w:style w:type="paragraph" w:customStyle="1" w:styleId="BackPageCenter">
    <w:name w:val="Back Page Center"/>
    <w:basedOn w:val="Body"/>
    <w:next w:val="Body"/>
    <w:rsid w:val="00041C50"/>
    <w:pPr>
      <w:suppressLineNumbers/>
      <w:tabs>
        <w:tab w:val="clear" w:pos="2700"/>
        <w:tab w:val="left" w:pos="1440"/>
        <w:tab w:val="left" w:pos="2160"/>
      </w:tabs>
      <w:suppressAutoHyphens/>
      <w:autoSpaceDE w:val="0"/>
      <w:autoSpaceDN w:val="0"/>
      <w:adjustRightInd w:val="0"/>
      <w:spacing w:before="100" w:beforeAutospacing="1" w:after="0" w:line="60" w:lineRule="exact"/>
      <w:jc w:val="center"/>
    </w:pPr>
    <w:rPr>
      <w:rFonts w:ascii="Arial" w:eastAsia="Times New Roman" w:hAnsi="Arial" w:cs="Times New Roman"/>
      <w:kern w:val="18"/>
      <w:sz w:val="20"/>
      <w:szCs w:val="20"/>
    </w:rPr>
  </w:style>
  <w:style w:type="paragraph" w:customStyle="1" w:styleId="FigureTitle">
    <w:name w:val="Figure Title"/>
    <w:basedOn w:val="Caption"/>
    <w:next w:val="Normal"/>
    <w:rsid w:val="00041C50"/>
    <w:pPr>
      <w:spacing w:before="120" w:after="240"/>
    </w:pPr>
    <w:rPr>
      <w:rFonts w:ascii="Arial" w:eastAsia="Times New Roman" w:hAnsi="Arial" w:cs="Times New Roman"/>
      <w:b/>
      <w:i w:val="0"/>
      <w:iCs w:val="0"/>
      <w:color w:val="2F4D87"/>
      <w:sz w:val="20"/>
      <w:szCs w:val="20"/>
    </w:rPr>
  </w:style>
  <w:style w:type="table" w:styleId="GridTable4-Accent1">
    <w:name w:val="Grid Table 4 Accent 1"/>
    <w:basedOn w:val="TableNormal"/>
    <w:uiPriority w:val="49"/>
    <w:rsid w:val="00DE276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Body7">
    <w:name w:val="Body7"/>
    <w:qFormat/>
    <w:rsid w:val="00A73262"/>
    <w:pPr>
      <w:tabs>
        <w:tab w:val="left" w:pos="2700"/>
      </w:tabs>
      <w:jc w:val="both"/>
    </w:pPr>
    <w:rPr>
      <w:szCs w:val="24"/>
    </w:rPr>
  </w:style>
  <w:style w:type="paragraph" w:customStyle="1" w:styleId="FooterCentered2">
    <w:name w:val="FooterCentered2"/>
    <w:basedOn w:val="Footer"/>
    <w:rsid w:val="0044393E"/>
    <w:pPr>
      <w:jc w:val="center"/>
    </w:pPr>
  </w:style>
  <w:style w:type="paragraph" w:customStyle="1" w:styleId="Exar2">
    <w:name w:val="Exar2"/>
    <w:basedOn w:val="Footer"/>
    <w:rsid w:val="0044393E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GuideFooter">
    <w:name w:val="Guide Footer"/>
    <w:basedOn w:val="Normal"/>
    <w:rsid w:val="009115F9"/>
    <w:pPr>
      <w:tabs>
        <w:tab w:val="center" w:pos="4320"/>
        <w:tab w:val="right" w:pos="8640"/>
      </w:tabs>
      <w:spacing w:before="240" w:after="0" w:line="240" w:lineRule="auto"/>
    </w:pPr>
    <w:rPr>
      <w:rFonts w:ascii="Verdana" w:eastAsiaTheme="minorHAnsi" w:hAnsi="Verdana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5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3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1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1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5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2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4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5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8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4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9599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8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265069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4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1375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2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50453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2963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4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00468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6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8160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5663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59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95131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58086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56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86122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6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467759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13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70832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7726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9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4716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86183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9862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70752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6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4606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8066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9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5028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4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31583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1672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1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1321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3777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4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0931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66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642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50619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89912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0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18349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5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29313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23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74931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1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4157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9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867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7218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3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4265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60235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5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2515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0160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66913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15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152946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3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85233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2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70305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3033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640239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67497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17455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7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33787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1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66356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6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66297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8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49589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8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5248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4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441065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3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0278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6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8148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9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9818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3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5631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2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0300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1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811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2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6181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6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241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84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7679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4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47273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4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83431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0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49778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96945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0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5439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66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10272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8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52075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7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233882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03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38546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5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558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2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5428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4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45886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08696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92598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15196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5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036629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368638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1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44423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3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689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3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02341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4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466821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5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07546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0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7881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676421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9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72052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9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329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9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1943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3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5905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2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673808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82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7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2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75223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3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48049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9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2715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9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8280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7749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62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35918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8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88533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4771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35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8523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2591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7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9060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73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373102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96466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16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15131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1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035379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1209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1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24626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6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5988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47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520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2393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5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9173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1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54595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587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7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03725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8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91881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8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4665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5782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4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00562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6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5980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8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8683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9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7539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5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51672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0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1322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53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242612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7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14722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5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19675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9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49756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08466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83855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1122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4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5138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7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16962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3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5677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1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4931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252673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34126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12951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15402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083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1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2451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0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88362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96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39875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0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2655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8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8555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70216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37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2803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1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76829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1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8005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6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46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5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33356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1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0673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1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9702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99543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5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36369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3696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3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98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4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769635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81903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7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0711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1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6999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6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83893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9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3469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36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4595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8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78317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4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24258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0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49282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4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757026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5114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5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41426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097421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8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933799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8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764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6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82002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8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77259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9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943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2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7709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24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44638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1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28901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28159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6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63535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3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125465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93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6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047493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4954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4524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583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210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636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6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0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7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7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2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907621">
          <w:marLeft w:val="53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887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2879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17294">
          <w:marLeft w:val="53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7173">
          <w:marLeft w:val="53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8956">
          <w:marLeft w:val="53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9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ric\Documents\NoC-git\doc\NoC%20Software%20Document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1">
      <a:majorFont>
        <a:latin typeface="Palatino Linotype"/>
        <a:ea typeface=""/>
        <a:cs typeface=""/>
      </a:majorFont>
      <a:minorFont>
        <a:latin typeface="Palatino Linotyp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47B91D-AFC8-4BED-81FD-D7498CD8A9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NoC Software Documentation.dotx</Template>
  <TotalTime>8</TotalTime>
  <Pages>1</Pages>
  <Words>12</Words>
  <Characters>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NoC Software Documentation</vt:lpstr>
    </vt:vector>
  </TitlesOfParts>
  <Company>NetSpeed Systems</Company>
  <LinksUpToDate>false</LinksUpToDate>
  <CharactersWithSpaces>81</CharactersWithSpaces>
  <SharedDoc>false</SharedDoc>
  <HyperlinkBase/>
  <HLinks>
    <vt:vector size="54" baseType="variant">
      <vt:variant>
        <vt:i4>4915289</vt:i4>
      </vt:variant>
      <vt:variant>
        <vt:i4>74</vt:i4>
      </vt:variant>
      <vt:variant>
        <vt:i4>0</vt:i4>
      </vt:variant>
      <vt:variant>
        <vt:i4>5</vt:i4>
      </vt:variant>
      <vt:variant>
        <vt:lpwstr>http://www.hifn.com/</vt:lpwstr>
      </vt:variant>
      <vt:variant>
        <vt:lpwstr/>
      </vt:variant>
      <vt:variant>
        <vt:i4>1966140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_Toc166991277</vt:lpwstr>
      </vt:variant>
      <vt:variant>
        <vt:i4>1966140</vt:i4>
      </vt:variant>
      <vt:variant>
        <vt:i4>55</vt:i4>
      </vt:variant>
      <vt:variant>
        <vt:i4>0</vt:i4>
      </vt:variant>
      <vt:variant>
        <vt:i4>5</vt:i4>
      </vt:variant>
      <vt:variant>
        <vt:lpwstr/>
      </vt:variant>
      <vt:variant>
        <vt:lpwstr>_Toc166991276</vt:lpwstr>
      </vt:variant>
      <vt:variant>
        <vt:i4>2031670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_Toc187647411</vt:lpwstr>
      </vt:variant>
      <vt:variant>
        <vt:i4>2031670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_Toc187647410</vt:lpwstr>
      </vt:variant>
      <vt:variant>
        <vt:i4>1966134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_Toc187647409</vt:lpwstr>
      </vt:variant>
      <vt:variant>
        <vt:i4>1966134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_Toc187647408</vt:lpwstr>
      </vt:variant>
      <vt:variant>
        <vt:i4>1966134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_Toc187647407</vt:lpwstr>
      </vt:variant>
      <vt:variant>
        <vt:i4>4915289</vt:i4>
      </vt:variant>
      <vt:variant>
        <vt:i4>3</vt:i4>
      </vt:variant>
      <vt:variant>
        <vt:i4>0</vt:i4>
      </vt:variant>
      <vt:variant>
        <vt:i4>5</vt:i4>
      </vt:variant>
      <vt:variant>
        <vt:lpwstr>http://www.hifn.com/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NoC Software Documentation</dc:title>
  <dc:subject/>
  <dc:creator>Eric</dc:creator>
  <cp:keywords>CTPClassification=CTP_NT</cp:keywords>
  <dc:description/>
  <cp:lastModifiedBy>Kasarabada, Sai Yashwanth</cp:lastModifiedBy>
  <cp:revision>17</cp:revision>
  <cp:lastPrinted>2015-09-28T03:56:00Z</cp:lastPrinted>
  <dcterms:created xsi:type="dcterms:W3CDTF">2016-04-20T18:34:00Z</dcterms:created>
  <dcterms:modified xsi:type="dcterms:W3CDTF">2018-12-05T20:56:00Z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  Description">
    <vt:lpwstr>Custom NoC Interconnect Builder</vt:lpwstr>
  </property>
  <property fmtid="{D5CDD505-2E9C-101B-9397-08002B2CF9AE}" pid="3" name="Document Type">
    <vt:lpwstr>Customer Document</vt:lpwstr>
  </property>
  <property fmtid="{D5CDD505-2E9C-101B-9397-08002B2CF9AE}" pid="4" name="Document Number">
    <vt:lpwstr>ID-00XX-A</vt:lpwstr>
  </property>
  <property fmtid="{D5CDD505-2E9C-101B-9397-08002B2CF9AE}" pid="5" name="Product Name">
    <vt:lpwstr>NoCStudio</vt:lpwstr>
  </property>
  <property fmtid="{D5CDD505-2E9C-101B-9397-08002B2CF9AE}" pid="6" name="Book title">
    <vt:lpwstr>Insert book title here</vt:lpwstr>
  </property>
  <property fmtid="{D5CDD505-2E9C-101B-9397-08002B2CF9AE}" pid="7" name="Date completed">
    <vt:lpwstr>08/0</vt:lpwstr>
  </property>
  <property fmtid="{D5CDD505-2E9C-101B-9397-08002B2CF9AE}" pid="8" name="Recorded date">
    <vt:lpwstr>2008</vt:lpwstr>
  </property>
  <property fmtid="{D5CDD505-2E9C-101B-9397-08002B2CF9AE}" pid="9" name="Preliminary">
    <vt:lpwstr>Preliminary - Subject to Change</vt:lpwstr>
  </property>
  <property fmtid="{D5CDD505-2E9C-101B-9397-08002B2CF9AE}" pid="10" name="Mendeley Citation Style_1">
    <vt:lpwstr>American Psychological Association</vt:lpwstr>
  </property>
  <property fmtid="{D5CDD505-2E9C-101B-9397-08002B2CF9AE}" pid="11" name="TitusGUID">
    <vt:lpwstr>f453c5e3-989a-4acc-859b-f60014c4be27</vt:lpwstr>
  </property>
  <property fmtid="{D5CDD505-2E9C-101B-9397-08002B2CF9AE}" pid="12" name="CTP_TimeStamp">
    <vt:lpwstr>2018-12-05 20:56:02Z</vt:lpwstr>
  </property>
  <property fmtid="{D5CDD505-2E9C-101B-9397-08002B2CF9AE}" pid="13" name="CTP_BU">
    <vt:lpwstr>NA</vt:lpwstr>
  </property>
  <property fmtid="{D5CDD505-2E9C-101B-9397-08002B2CF9AE}" pid="14" name="CTP_IDSID">
    <vt:lpwstr>NA</vt:lpwstr>
  </property>
  <property fmtid="{D5CDD505-2E9C-101B-9397-08002B2CF9AE}" pid="15" name="CTP_WWID">
    <vt:lpwstr>NA</vt:lpwstr>
  </property>
  <property fmtid="{D5CDD505-2E9C-101B-9397-08002B2CF9AE}" pid="16" name="CTPClassification">
    <vt:lpwstr>CTP_NT</vt:lpwstr>
  </property>
</Properties>
</file>