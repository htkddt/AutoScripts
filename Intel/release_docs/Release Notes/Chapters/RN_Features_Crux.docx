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A88B" w14:textId="77777777" w:rsidR="00807304" w:rsidRPr="00D84796" w:rsidRDefault="00807304" w:rsidP="005C501E">
      <w:pPr>
        <w:pStyle w:val="Heading1"/>
        <w:rPr>
          <w:rFonts w:ascii="Palatino Linotype" w:hAnsi="Palatino Linotype"/>
        </w:rPr>
      </w:pPr>
      <w:bookmarkStart w:id="0" w:name="_Toc473041259"/>
      <w:bookmarkStart w:id="1" w:name="_Toc473042181"/>
      <w:r w:rsidRPr="00D84796">
        <w:rPr>
          <w:rFonts w:ascii="Palatino Linotype" w:hAnsi="Palatino Linotype"/>
        </w:rPr>
        <w:t>Feature Updates</w:t>
      </w:r>
      <w:bookmarkEnd w:id="0"/>
      <w:bookmarkEnd w:id="1"/>
    </w:p>
    <w:p w14:paraId="1A0DB00B" w14:textId="77777777" w:rsidR="00807304" w:rsidRDefault="00807304" w:rsidP="0038696B">
      <w:pPr>
        <w:sectPr w:rsidR="00807304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26644567" w14:textId="77777777" w:rsidR="0038696B" w:rsidRPr="0038696B" w:rsidRDefault="0038696B" w:rsidP="0038696B">
      <w:bookmarkStart w:id="2" w:name="_GoBack"/>
      <w:bookmarkEnd w:id="2"/>
    </w:p>
    <w:sectPr w:rsidR="0038696B" w:rsidRPr="0038696B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B2944" w14:textId="77777777" w:rsidR="007A3195" w:rsidRDefault="007A3195" w:rsidP="00DF32E5">
      <w:r>
        <w:separator/>
      </w:r>
    </w:p>
    <w:p w14:paraId="48EADB50" w14:textId="77777777" w:rsidR="007A3195" w:rsidRDefault="007A3195" w:rsidP="00DF32E5"/>
  </w:endnote>
  <w:endnote w:type="continuationSeparator" w:id="0">
    <w:p w14:paraId="2A959188" w14:textId="77777777" w:rsidR="007A3195" w:rsidRDefault="007A3195" w:rsidP="00DF32E5">
      <w:r>
        <w:continuationSeparator/>
      </w:r>
    </w:p>
    <w:p w14:paraId="46FCEAA5" w14:textId="77777777" w:rsidR="007A3195" w:rsidRDefault="007A3195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C19EA" w14:textId="77777777" w:rsidR="00807304" w:rsidRPr="00DF66E7" w:rsidRDefault="0080730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245BA499" wp14:editId="6AC64A0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11CBA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  <w:p w14:paraId="10DAF67C" w14:textId="77777777" w:rsidR="00807304" w:rsidRDefault="008073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B3535D"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  <w:p w14:paraId="6E153BD0" w14:textId="77777777" w:rsidR="002D0547" w:rsidRDefault="002D05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7152" w14:textId="77777777" w:rsidR="007A3195" w:rsidRDefault="007A3195" w:rsidP="00DF32E5">
      <w:r>
        <w:separator/>
      </w:r>
    </w:p>
    <w:p w14:paraId="3DB4514C" w14:textId="77777777" w:rsidR="007A3195" w:rsidRDefault="007A3195" w:rsidP="00DF32E5"/>
  </w:footnote>
  <w:footnote w:type="continuationSeparator" w:id="0">
    <w:p w14:paraId="0D40F09E" w14:textId="77777777" w:rsidR="007A3195" w:rsidRDefault="007A3195" w:rsidP="00DF32E5">
      <w:r>
        <w:continuationSeparator/>
      </w:r>
    </w:p>
    <w:p w14:paraId="0F5B8F27" w14:textId="77777777" w:rsidR="007A3195" w:rsidRDefault="007A3195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5DC8" w14:textId="77777777" w:rsidR="00807304" w:rsidRPr="00DF66E7" w:rsidRDefault="0080730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72EE76A" wp14:editId="4D708867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B9BE1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712DA86A" wp14:editId="7FA2D1E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  <w:p w14:paraId="73457594" w14:textId="77777777" w:rsidR="00807304" w:rsidRDefault="008073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FEEEC" w14:textId="77777777" w:rsidR="00807304" w:rsidRDefault="00807304" w:rsidP="00DF32E5">
    <w:pPr>
      <w:pStyle w:val="Header"/>
    </w:pPr>
  </w:p>
  <w:p w14:paraId="31ED997E" w14:textId="77777777" w:rsidR="00807304" w:rsidRDefault="00807304" w:rsidP="00DF32E5">
    <w:pPr>
      <w:pStyle w:val="Header"/>
    </w:pPr>
  </w:p>
  <w:p w14:paraId="032654BD" w14:textId="77777777" w:rsidR="00807304" w:rsidRDefault="00807304" w:rsidP="00DF32E5">
    <w:pPr>
      <w:pStyle w:val="Header"/>
    </w:pPr>
  </w:p>
  <w:p w14:paraId="708D8197" w14:textId="77777777" w:rsidR="00807304" w:rsidRDefault="00807304" w:rsidP="00DF32E5">
    <w:pPr>
      <w:pStyle w:val="Header"/>
    </w:pPr>
  </w:p>
  <w:p w14:paraId="7FB18121" w14:textId="77777777" w:rsidR="00807304" w:rsidRDefault="00807304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  <w:p w14:paraId="605AE13E" w14:textId="77777777" w:rsidR="002D0547" w:rsidRDefault="002D054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3DE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3A1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6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1D4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0A1"/>
    <w:rsid w:val="002C61C3"/>
    <w:rsid w:val="002C62EA"/>
    <w:rsid w:val="002C72E1"/>
    <w:rsid w:val="002C7373"/>
    <w:rsid w:val="002C7D31"/>
    <w:rsid w:val="002D0048"/>
    <w:rsid w:val="002D0547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30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0C0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8696B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5E6E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489"/>
    <w:rsid w:val="00420733"/>
    <w:rsid w:val="0042078D"/>
    <w:rsid w:val="0042095B"/>
    <w:rsid w:val="00420C73"/>
    <w:rsid w:val="00420EC5"/>
    <w:rsid w:val="00420F01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719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280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01E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477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58D3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3B"/>
    <w:rsid w:val="006B6262"/>
    <w:rsid w:val="006B6361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195"/>
    <w:rsid w:val="007A39C0"/>
    <w:rsid w:val="007A438F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304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49E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B17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77C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35D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3B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0EFA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2EE8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A0F3F-7E50-49A1-B18C-2E56491A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17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12</cp:revision>
  <cp:lastPrinted>2015-09-28T03:56:00Z</cp:lastPrinted>
  <dcterms:created xsi:type="dcterms:W3CDTF">2018-12-18T22:56:00Z</dcterms:created>
  <dcterms:modified xsi:type="dcterms:W3CDTF">2019-10-30T23:15:00Z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5cbb04b0-b236-4c94-a5e1-22b847e563ec</vt:lpwstr>
  </property>
  <property fmtid="{D5CDD505-2E9C-101B-9397-08002B2CF9AE}" pid="12" name="CTP_TimeStamp">
    <vt:lpwstr>2019-10-30 23:15:51Z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