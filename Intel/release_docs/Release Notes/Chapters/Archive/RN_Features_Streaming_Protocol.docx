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67B488" w14:textId="77777777" w:rsidR="00D54AF8" w:rsidRPr="00D84796" w:rsidRDefault="00D54AF8" w:rsidP="00D54AF8">
      <w:pPr>
        <w:pStyle w:val="Heading1"/>
        <w:rPr>
          <w:rFonts w:ascii="Palatino Linotype" w:hAnsi="Palatino Linotype"/>
        </w:rPr>
      </w:pPr>
      <w:bookmarkStart w:id="0" w:name="_Toc473041259"/>
      <w:bookmarkStart w:id="1" w:name="_Toc473042181"/>
      <w:r w:rsidRPr="00D84796">
        <w:rPr>
          <w:rFonts w:ascii="Palatino Linotype" w:hAnsi="Palatino Linotype"/>
        </w:rPr>
        <w:t>Feature Updates: Streaming Protocol</w:t>
      </w:r>
      <w:bookmarkEnd w:id="0"/>
      <w:bookmarkEnd w:id="1"/>
    </w:p>
    <w:p w14:paraId="5B3FA074" w14:textId="20CBB4C5" w:rsidR="00D54AF8" w:rsidRPr="00D27CF5" w:rsidRDefault="00D27CF5" w:rsidP="00D27CF5">
      <w:pPr>
        <w:rPr>
          <w:rStyle w:val="Hyperlink"/>
          <w:rFonts w:ascii="Palatino Linotype" w:hAnsi="Palatino Linotype"/>
          <w:color w:val="auto"/>
          <w:u w:val="none"/>
        </w:rPr>
        <w:sectPr w:rsidR="00D54AF8" w:rsidRPr="00D27CF5" w:rsidSect="00CC3D0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r>
        <w:rPr>
          <w:rFonts w:ascii="Palatino Linotype" w:hAnsi="Palatino Linotype"/>
        </w:rPr>
        <w:t>None</w:t>
      </w:r>
      <w:bookmarkStart w:id="2" w:name="_GoBack"/>
      <w:bookmarkEnd w:id="2"/>
    </w:p>
    <w:p w14:paraId="3E8D19C0" w14:textId="5C84668A" w:rsidR="009A69A7" w:rsidRPr="00BA5B56" w:rsidRDefault="009A69A7" w:rsidP="009A69A7">
      <w:pPr>
        <w:pStyle w:val="ListParagraph"/>
        <w:numPr>
          <w:ilvl w:val="1"/>
          <w:numId w:val="18"/>
        </w:numPr>
        <w:spacing w:after="200"/>
        <w:rPr>
          <w:rFonts w:ascii="Palatino Linotype" w:hAnsi="Palatino Linotype"/>
        </w:rPr>
      </w:pPr>
    </w:p>
    <w:sectPr w:rsidR="009A69A7" w:rsidRPr="00BA5B56" w:rsidSect="00CC3D06">
      <w:headerReference w:type="default" r:id="rId14"/>
      <w:footerReference w:type="default" r:id="rId15"/>
      <w:headerReference w:type="first" r:id="rId16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0717F6" w14:textId="77777777" w:rsidR="00047E9C" w:rsidRDefault="00047E9C">
      <w:r>
        <w:separator/>
      </w:r>
    </w:p>
    <w:p w14:paraId="7A2F0790" w14:textId="77777777" w:rsidR="00047E9C" w:rsidRDefault="00047E9C"/>
  </w:endnote>
  <w:endnote w:type="continuationSeparator" w:id="0">
    <w:p w14:paraId="78B73D03" w14:textId="77777777" w:rsidR="00047E9C" w:rsidRDefault="00047E9C">
      <w:r>
        <w:continuationSeparator/>
      </w:r>
    </w:p>
    <w:p w14:paraId="28AC81EB" w14:textId="77777777" w:rsidR="00047E9C" w:rsidRDefault="00047E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6A0DD" w14:textId="77777777" w:rsidR="00091F66" w:rsidRDefault="00091F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91916" w14:textId="77777777" w:rsidR="00D54AF8" w:rsidRDefault="00D54AF8" w:rsidP="008B52F2">
    <w:pPr>
      <w:pStyle w:val="FooterCentered9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8752" behindDoc="0" locked="0" layoutInCell="1" allowOverlap="1" wp14:anchorId="03A61BE9" wp14:editId="16896B53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128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F3601C" id="Line 1100" o:spid="_x0000_s1026" style="position:absolute;z-index:2518133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Yt6GwIAAC4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AdBYt6GwIAAC4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14:paraId="125457AF" w14:textId="23E0FEC6" w:rsidR="00D54AF8" w:rsidRDefault="00D54AF8" w:rsidP="008B52F2">
    <w:pPr>
      <w:pStyle w:val="FooterCentered9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27CF5">
      <w:rPr>
        <w:rStyle w:val="PageNumber"/>
        <w:noProof/>
      </w:rPr>
      <w:t>1</w:t>
    </w:r>
    <w:r>
      <w:rPr>
        <w:rStyle w:val="PageNumber"/>
      </w:rPr>
      <w:fldChar w:fldCharType="end"/>
    </w:r>
  </w:p>
  <w:p w14:paraId="48B47D43" w14:textId="77777777" w:rsidR="00D54AF8" w:rsidRPr="008B52F2" w:rsidRDefault="00D54AF8" w:rsidP="008B52F2">
    <w:pPr>
      <w:pStyle w:val="Exar9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29BB5" w14:textId="77777777" w:rsidR="00091F66" w:rsidRDefault="00091F6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31011" w14:textId="682E44BD" w:rsidR="009613EA" w:rsidRDefault="009613EA" w:rsidP="008B52F2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6704" behindDoc="0" locked="0" layoutInCell="1" allowOverlap="1" wp14:anchorId="33FF6E44" wp14:editId="6935E6EA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3EDE7" id="Line 1100" o:spid="_x0000_s1026" style="position:absolute;z-index:2516577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vXH8Z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14:paraId="597C62E5" w14:textId="4B78CCDC" w:rsidR="009613EA" w:rsidRDefault="009613EA" w:rsidP="008B52F2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27CF5">
      <w:rPr>
        <w:rStyle w:val="PageNumber"/>
        <w:noProof/>
      </w:rPr>
      <w:t>2</w:t>
    </w:r>
    <w:r>
      <w:rPr>
        <w:rStyle w:val="PageNumber"/>
      </w:rPr>
      <w:fldChar w:fldCharType="end"/>
    </w:r>
  </w:p>
  <w:p w14:paraId="373B1D9E" w14:textId="53E89266" w:rsidR="009613EA" w:rsidRPr="008B52F2" w:rsidRDefault="009613EA" w:rsidP="008B52F2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29F49F" w14:textId="77777777" w:rsidR="00047E9C" w:rsidRDefault="00047E9C">
      <w:r>
        <w:separator/>
      </w:r>
    </w:p>
    <w:p w14:paraId="7B9A3739" w14:textId="77777777" w:rsidR="00047E9C" w:rsidRDefault="00047E9C"/>
  </w:footnote>
  <w:footnote w:type="continuationSeparator" w:id="0">
    <w:p w14:paraId="1351CE5B" w14:textId="77777777" w:rsidR="00047E9C" w:rsidRDefault="00047E9C">
      <w:r>
        <w:continuationSeparator/>
      </w:r>
    </w:p>
    <w:p w14:paraId="44663467" w14:textId="77777777" w:rsidR="00047E9C" w:rsidRDefault="00047E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236FF" w14:textId="77777777" w:rsidR="00091F66" w:rsidRDefault="00091F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881FE" w14:textId="17A3F182" w:rsidR="00D54AF8" w:rsidRDefault="00047E9C" w:rsidP="00A51C97">
    <w:pPr>
      <w:pStyle w:val="Header"/>
      <w:jc w:val="both"/>
    </w:pPr>
    <w:sdt>
      <w:sdtPr>
        <w:id w:val="-1972277249"/>
        <w:docPartObj>
          <w:docPartGallery w:val="Watermarks"/>
          <w:docPartUnique/>
        </w:docPartObj>
      </w:sdtPr>
      <w:sdtEndPr/>
      <w:sdtContent>
        <w:r>
          <w:pict w14:anchorId="309E5AA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0" type="#_x0000_t136" style="position:absolute;left:0;text-align:left;margin-left:0;margin-top:0;width:527.85pt;height:131.95pt;rotation:315;z-index:-25165670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D54AF8"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25A309B7" wp14:editId="7AB87690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127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C6E2AE" id="Line 1101" o:spid="_x0000_s1026" style="position:absolute;z-index:2518123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HADUcGwIAAC4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D54AF8">
      <w:drawing>
        <wp:inline distT="0" distB="0" distL="0" distR="0" wp14:anchorId="11A95E4A" wp14:editId="2992E69F">
          <wp:extent cx="2098700" cy="457200"/>
          <wp:effectExtent l="0" t="0" r="0" b="0"/>
          <wp:docPr id="1129" name="Picture 11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1C67D3" w14:textId="77777777" w:rsidR="00D54AF8" w:rsidRDefault="00D54AF8">
    <w:pPr>
      <w:pStyle w:val="Header"/>
    </w:pPr>
  </w:p>
  <w:p w14:paraId="2FC7EEA8" w14:textId="77777777" w:rsidR="00D54AF8" w:rsidRDefault="00D54AF8">
    <w:pPr>
      <w:pStyle w:val="Header"/>
    </w:pPr>
  </w:p>
  <w:p w14:paraId="241B772E" w14:textId="77777777" w:rsidR="00D54AF8" w:rsidRDefault="00D54AF8">
    <w:pPr>
      <w:pStyle w:val="Header"/>
    </w:pPr>
  </w:p>
  <w:p w14:paraId="4CB7D283" w14:textId="77777777" w:rsidR="00D54AF8" w:rsidRDefault="00D54AF8">
    <w:pPr>
      <w:pStyle w:val="Header"/>
    </w:pPr>
  </w:p>
  <w:p w14:paraId="4313CB46" w14:textId="77777777" w:rsidR="00D54AF8" w:rsidRDefault="00D54AF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C53B0" w14:textId="3DEC5D7A" w:rsidR="009613EA" w:rsidRDefault="009613EA" w:rsidP="00A51C97">
    <w:pPr>
      <w:pStyle w:val="Header"/>
      <w:jc w:val="both"/>
    </w:pPr>
    <w:r>
      <mc:AlternateContent>
        <mc:Choice Requires="wps">
          <w:drawing>
            <wp:anchor distT="4294967294" distB="4294967294" distL="114300" distR="114300" simplePos="0" relativeHeight="251655680" behindDoc="0" locked="0" layoutInCell="1" allowOverlap="1" wp14:anchorId="610FBB8F" wp14:editId="23FD85E4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13A43" id="Line 1101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Ujz73GwIAAC0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>
      <w:drawing>
        <wp:inline distT="0" distB="0" distL="0" distR="0" wp14:anchorId="00485DE0" wp14:editId="5EBA2B73">
          <wp:extent cx="2098700" cy="457200"/>
          <wp:effectExtent l="0" t="0" r="0" b="0"/>
          <wp:docPr id="1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E8EE3" w14:textId="77777777" w:rsidR="009613EA" w:rsidRDefault="009613EA">
    <w:pPr>
      <w:pStyle w:val="Header"/>
    </w:pPr>
  </w:p>
  <w:p w14:paraId="376C616C" w14:textId="77777777" w:rsidR="009613EA" w:rsidRDefault="009613EA">
    <w:pPr>
      <w:pStyle w:val="Header"/>
    </w:pPr>
  </w:p>
  <w:p w14:paraId="53E24699" w14:textId="77777777" w:rsidR="009613EA" w:rsidRDefault="009613EA">
    <w:pPr>
      <w:pStyle w:val="Header"/>
    </w:pPr>
  </w:p>
  <w:p w14:paraId="2ABB37AC" w14:textId="77777777" w:rsidR="009613EA" w:rsidRDefault="009613EA">
    <w:pPr>
      <w:pStyle w:val="Header"/>
    </w:pPr>
  </w:p>
  <w:p w14:paraId="6B537E06" w14:textId="77777777" w:rsidR="009613EA" w:rsidRDefault="009613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54821"/>
    <w:multiLevelType w:val="multilevel"/>
    <w:tmpl w:val="DDC6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D099B"/>
    <w:multiLevelType w:val="multilevel"/>
    <w:tmpl w:val="65B420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0F8C171B"/>
    <w:multiLevelType w:val="hybridMultilevel"/>
    <w:tmpl w:val="56EAC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14676290"/>
    <w:multiLevelType w:val="hybridMultilevel"/>
    <w:tmpl w:val="0E12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6502D5E"/>
    <w:multiLevelType w:val="hybridMultilevel"/>
    <w:tmpl w:val="6FF2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85369"/>
    <w:multiLevelType w:val="hybridMultilevel"/>
    <w:tmpl w:val="5A60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344CC"/>
    <w:multiLevelType w:val="hybridMultilevel"/>
    <w:tmpl w:val="13B6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93E17"/>
    <w:multiLevelType w:val="hybridMultilevel"/>
    <w:tmpl w:val="8ED2A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977E1"/>
    <w:multiLevelType w:val="hybridMultilevel"/>
    <w:tmpl w:val="AADAE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CE4A9D"/>
    <w:multiLevelType w:val="hybridMultilevel"/>
    <w:tmpl w:val="394ECB3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334E6C06"/>
    <w:multiLevelType w:val="hybridMultilevel"/>
    <w:tmpl w:val="DC0A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94D35"/>
    <w:multiLevelType w:val="hybridMultilevel"/>
    <w:tmpl w:val="719E4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18" w15:restartNumberingAfterBreak="0">
    <w:nsid w:val="46242237"/>
    <w:multiLevelType w:val="hybridMultilevel"/>
    <w:tmpl w:val="BAA4B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CC1692"/>
    <w:multiLevelType w:val="hybridMultilevel"/>
    <w:tmpl w:val="62EEA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A1FC6"/>
    <w:multiLevelType w:val="hybridMultilevel"/>
    <w:tmpl w:val="38103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F40BA"/>
    <w:multiLevelType w:val="hybridMultilevel"/>
    <w:tmpl w:val="DC72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D2D25"/>
    <w:multiLevelType w:val="multilevel"/>
    <w:tmpl w:val="61DCA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4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C643D"/>
    <w:multiLevelType w:val="multilevel"/>
    <w:tmpl w:val="73BC6B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A1B4E"/>
    <w:multiLevelType w:val="multilevel"/>
    <w:tmpl w:val="611ABB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1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EF2F56"/>
    <w:multiLevelType w:val="hybridMultilevel"/>
    <w:tmpl w:val="6E4A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164CFC"/>
    <w:multiLevelType w:val="hybridMultilevel"/>
    <w:tmpl w:val="1ADCBA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27"/>
  </w:num>
  <w:num w:numId="4">
    <w:abstractNumId w:val="1"/>
  </w:num>
  <w:num w:numId="5">
    <w:abstractNumId w:val="24"/>
  </w:num>
  <w:num w:numId="6">
    <w:abstractNumId w:val="26"/>
  </w:num>
  <w:num w:numId="7">
    <w:abstractNumId w:val="28"/>
  </w:num>
  <w:num w:numId="8">
    <w:abstractNumId w:val="31"/>
  </w:num>
  <w:num w:numId="9">
    <w:abstractNumId w:val="35"/>
  </w:num>
  <w:num w:numId="10">
    <w:abstractNumId w:val="17"/>
  </w:num>
  <w:num w:numId="11">
    <w:abstractNumId w:val="3"/>
  </w:num>
  <w:num w:numId="12">
    <w:abstractNumId w:val="29"/>
  </w:num>
  <w:num w:numId="13">
    <w:abstractNumId w:val="33"/>
  </w:num>
  <w:num w:numId="14">
    <w:abstractNumId w:val="21"/>
  </w:num>
  <w:num w:numId="15">
    <w:abstractNumId w:val="8"/>
  </w:num>
  <w:num w:numId="16">
    <w:abstractNumId w:val="5"/>
  </w:num>
  <w:num w:numId="17">
    <w:abstractNumId w:val="13"/>
  </w:num>
  <w:num w:numId="18">
    <w:abstractNumId w:val="10"/>
  </w:num>
  <w:num w:numId="19">
    <w:abstractNumId w:val="16"/>
  </w:num>
  <w:num w:numId="20">
    <w:abstractNumId w:val="7"/>
  </w:num>
  <w:num w:numId="21">
    <w:abstractNumId w:val="11"/>
  </w:num>
  <w:num w:numId="22">
    <w:abstractNumId w:val="12"/>
  </w:num>
  <w:num w:numId="23">
    <w:abstractNumId w:val="32"/>
  </w:num>
  <w:num w:numId="24">
    <w:abstractNumId w:val="15"/>
  </w:num>
  <w:num w:numId="25">
    <w:abstractNumId w:val="9"/>
  </w:num>
  <w:num w:numId="26">
    <w:abstractNumId w:val="30"/>
  </w:num>
  <w:num w:numId="27">
    <w:abstractNumId w:val="2"/>
  </w:num>
  <w:num w:numId="28">
    <w:abstractNumId w:val="4"/>
  </w:num>
  <w:num w:numId="29">
    <w:abstractNumId w:val="20"/>
  </w:num>
  <w:num w:numId="30">
    <w:abstractNumId w:val="25"/>
  </w:num>
  <w:num w:numId="31">
    <w:abstractNumId w:val="23"/>
  </w:num>
  <w:num w:numId="32">
    <w:abstractNumId w:val="14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</w:num>
  <w:num w:numId="39">
    <w:abstractNumId w:val="18"/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 w:numId="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Body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1">
      <o:colormru v:ext="edit" colors="#b8b308,#002b5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1B"/>
    <w:rsid w:val="0000049C"/>
    <w:rsid w:val="0000056D"/>
    <w:rsid w:val="00000836"/>
    <w:rsid w:val="00000AB8"/>
    <w:rsid w:val="00000B98"/>
    <w:rsid w:val="00000CA0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828"/>
    <w:rsid w:val="0000496F"/>
    <w:rsid w:val="00004E3D"/>
    <w:rsid w:val="000050CE"/>
    <w:rsid w:val="0000526B"/>
    <w:rsid w:val="000052AB"/>
    <w:rsid w:val="00005455"/>
    <w:rsid w:val="00005DE7"/>
    <w:rsid w:val="00005E00"/>
    <w:rsid w:val="000060C5"/>
    <w:rsid w:val="000062BC"/>
    <w:rsid w:val="0000647A"/>
    <w:rsid w:val="00006D02"/>
    <w:rsid w:val="00006DDD"/>
    <w:rsid w:val="00006F3F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2E89"/>
    <w:rsid w:val="0001321B"/>
    <w:rsid w:val="000136DF"/>
    <w:rsid w:val="00013D2D"/>
    <w:rsid w:val="0001484A"/>
    <w:rsid w:val="00014BDE"/>
    <w:rsid w:val="000150FC"/>
    <w:rsid w:val="000151FC"/>
    <w:rsid w:val="000156B5"/>
    <w:rsid w:val="000157E2"/>
    <w:rsid w:val="0001597E"/>
    <w:rsid w:val="00015AB9"/>
    <w:rsid w:val="000161A6"/>
    <w:rsid w:val="0001628A"/>
    <w:rsid w:val="000167F4"/>
    <w:rsid w:val="000167FA"/>
    <w:rsid w:val="000168BD"/>
    <w:rsid w:val="000168D7"/>
    <w:rsid w:val="00016A68"/>
    <w:rsid w:val="00016EEA"/>
    <w:rsid w:val="00016EFE"/>
    <w:rsid w:val="00017A9E"/>
    <w:rsid w:val="00017D6C"/>
    <w:rsid w:val="00020A0B"/>
    <w:rsid w:val="00021067"/>
    <w:rsid w:val="00021CE3"/>
    <w:rsid w:val="0002222F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04E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831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4D38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37C10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9C"/>
    <w:rsid w:val="00047EF5"/>
    <w:rsid w:val="00050018"/>
    <w:rsid w:val="00050E56"/>
    <w:rsid w:val="00050E65"/>
    <w:rsid w:val="00051628"/>
    <w:rsid w:val="00051A05"/>
    <w:rsid w:val="00051AFA"/>
    <w:rsid w:val="00052220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3B2"/>
    <w:rsid w:val="00056A68"/>
    <w:rsid w:val="00056D3F"/>
    <w:rsid w:val="00056DC1"/>
    <w:rsid w:val="000570A0"/>
    <w:rsid w:val="000573B0"/>
    <w:rsid w:val="000577B6"/>
    <w:rsid w:val="00057DF7"/>
    <w:rsid w:val="00057F50"/>
    <w:rsid w:val="000616FE"/>
    <w:rsid w:val="00061B2C"/>
    <w:rsid w:val="00061B6F"/>
    <w:rsid w:val="00061C16"/>
    <w:rsid w:val="0006212E"/>
    <w:rsid w:val="00062AD2"/>
    <w:rsid w:val="00062EBD"/>
    <w:rsid w:val="00063457"/>
    <w:rsid w:val="00063561"/>
    <w:rsid w:val="00063685"/>
    <w:rsid w:val="00063832"/>
    <w:rsid w:val="00064663"/>
    <w:rsid w:val="000646CF"/>
    <w:rsid w:val="000648C2"/>
    <w:rsid w:val="00064D37"/>
    <w:rsid w:val="00064DE7"/>
    <w:rsid w:val="00064FA1"/>
    <w:rsid w:val="0006526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5AB"/>
    <w:rsid w:val="000716BC"/>
    <w:rsid w:val="0007261A"/>
    <w:rsid w:val="00072793"/>
    <w:rsid w:val="00072B9E"/>
    <w:rsid w:val="00072E92"/>
    <w:rsid w:val="000734CB"/>
    <w:rsid w:val="0007358A"/>
    <w:rsid w:val="00073703"/>
    <w:rsid w:val="000743DF"/>
    <w:rsid w:val="000744D1"/>
    <w:rsid w:val="000754CE"/>
    <w:rsid w:val="000754E3"/>
    <w:rsid w:val="000755C8"/>
    <w:rsid w:val="0007564C"/>
    <w:rsid w:val="000758BF"/>
    <w:rsid w:val="0007619B"/>
    <w:rsid w:val="000766C4"/>
    <w:rsid w:val="00076AE7"/>
    <w:rsid w:val="00076B44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0E"/>
    <w:rsid w:val="00084191"/>
    <w:rsid w:val="000841A2"/>
    <w:rsid w:val="00085208"/>
    <w:rsid w:val="00085417"/>
    <w:rsid w:val="000855CF"/>
    <w:rsid w:val="00085C80"/>
    <w:rsid w:val="00085D28"/>
    <w:rsid w:val="00086767"/>
    <w:rsid w:val="000868A1"/>
    <w:rsid w:val="0008699E"/>
    <w:rsid w:val="00086D09"/>
    <w:rsid w:val="00086E89"/>
    <w:rsid w:val="0008700B"/>
    <w:rsid w:val="000876FD"/>
    <w:rsid w:val="00087705"/>
    <w:rsid w:val="000878A4"/>
    <w:rsid w:val="00087B8C"/>
    <w:rsid w:val="000900A7"/>
    <w:rsid w:val="00090127"/>
    <w:rsid w:val="00090424"/>
    <w:rsid w:val="00090725"/>
    <w:rsid w:val="0009076E"/>
    <w:rsid w:val="00090B55"/>
    <w:rsid w:val="00090E59"/>
    <w:rsid w:val="00090EB7"/>
    <w:rsid w:val="0009105D"/>
    <w:rsid w:val="00091085"/>
    <w:rsid w:val="0009121B"/>
    <w:rsid w:val="00091273"/>
    <w:rsid w:val="0009153A"/>
    <w:rsid w:val="000915E6"/>
    <w:rsid w:val="0009174E"/>
    <w:rsid w:val="000919B9"/>
    <w:rsid w:val="00091D13"/>
    <w:rsid w:val="00091F66"/>
    <w:rsid w:val="000923E2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2F4"/>
    <w:rsid w:val="000954F8"/>
    <w:rsid w:val="00095988"/>
    <w:rsid w:val="0009602F"/>
    <w:rsid w:val="00096A71"/>
    <w:rsid w:val="00096B82"/>
    <w:rsid w:val="00096CB1"/>
    <w:rsid w:val="0009747B"/>
    <w:rsid w:val="00097636"/>
    <w:rsid w:val="00097DF8"/>
    <w:rsid w:val="00097E76"/>
    <w:rsid w:val="000A05DD"/>
    <w:rsid w:val="000A079C"/>
    <w:rsid w:val="000A0802"/>
    <w:rsid w:val="000A0F40"/>
    <w:rsid w:val="000A104C"/>
    <w:rsid w:val="000A1263"/>
    <w:rsid w:val="000A14D0"/>
    <w:rsid w:val="000A1674"/>
    <w:rsid w:val="000A168F"/>
    <w:rsid w:val="000A18DF"/>
    <w:rsid w:val="000A18F4"/>
    <w:rsid w:val="000A198D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B12"/>
    <w:rsid w:val="000A7B1E"/>
    <w:rsid w:val="000A7E18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85C"/>
    <w:rsid w:val="000C091B"/>
    <w:rsid w:val="000C1A92"/>
    <w:rsid w:val="000C1B65"/>
    <w:rsid w:val="000C1C23"/>
    <w:rsid w:val="000C2029"/>
    <w:rsid w:val="000C2123"/>
    <w:rsid w:val="000C242C"/>
    <w:rsid w:val="000C25D3"/>
    <w:rsid w:val="000C2DE2"/>
    <w:rsid w:val="000C2E0D"/>
    <w:rsid w:val="000C301E"/>
    <w:rsid w:val="000C318D"/>
    <w:rsid w:val="000C333E"/>
    <w:rsid w:val="000C365B"/>
    <w:rsid w:val="000C3889"/>
    <w:rsid w:val="000C3939"/>
    <w:rsid w:val="000C42C8"/>
    <w:rsid w:val="000C486C"/>
    <w:rsid w:val="000C49BE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1F04"/>
    <w:rsid w:val="000D2117"/>
    <w:rsid w:val="000D22E5"/>
    <w:rsid w:val="000D2748"/>
    <w:rsid w:val="000D27B4"/>
    <w:rsid w:val="000D29FF"/>
    <w:rsid w:val="000D2AF9"/>
    <w:rsid w:val="000D2C01"/>
    <w:rsid w:val="000D2D66"/>
    <w:rsid w:val="000D2F02"/>
    <w:rsid w:val="000D3558"/>
    <w:rsid w:val="000D3725"/>
    <w:rsid w:val="000D38E1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72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85F"/>
    <w:rsid w:val="000E1C09"/>
    <w:rsid w:val="000E2406"/>
    <w:rsid w:val="000E246E"/>
    <w:rsid w:val="000E283C"/>
    <w:rsid w:val="000E28E5"/>
    <w:rsid w:val="000E35D5"/>
    <w:rsid w:val="000E360E"/>
    <w:rsid w:val="000E3C0B"/>
    <w:rsid w:val="000E4038"/>
    <w:rsid w:val="000E4833"/>
    <w:rsid w:val="000E4917"/>
    <w:rsid w:val="000E4A33"/>
    <w:rsid w:val="000E50A8"/>
    <w:rsid w:val="000E5133"/>
    <w:rsid w:val="000E5F14"/>
    <w:rsid w:val="000E694E"/>
    <w:rsid w:val="000E6B85"/>
    <w:rsid w:val="000E6D46"/>
    <w:rsid w:val="000E74FF"/>
    <w:rsid w:val="000F01F8"/>
    <w:rsid w:val="000F03B6"/>
    <w:rsid w:val="000F0406"/>
    <w:rsid w:val="000F0EAF"/>
    <w:rsid w:val="000F17B1"/>
    <w:rsid w:val="000F1835"/>
    <w:rsid w:val="000F1B47"/>
    <w:rsid w:val="000F1F73"/>
    <w:rsid w:val="000F22B9"/>
    <w:rsid w:val="000F22E6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79"/>
    <w:rsid w:val="000F54F4"/>
    <w:rsid w:val="000F598E"/>
    <w:rsid w:val="000F5B2E"/>
    <w:rsid w:val="000F5C19"/>
    <w:rsid w:val="000F5FD8"/>
    <w:rsid w:val="000F606A"/>
    <w:rsid w:val="000F62CA"/>
    <w:rsid w:val="000F66E3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851"/>
    <w:rsid w:val="00101F05"/>
    <w:rsid w:val="00102130"/>
    <w:rsid w:val="0010217D"/>
    <w:rsid w:val="00102A54"/>
    <w:rsid w:val="00103A22"/>
    <w:rsid w:val="00103BA1"/>
    <w:rsid w:val="00103D32"/>
    <w:rsid w:val="001047F9"/>
    <w:rsid w:val="00104A13"/>
    <w:rsid w:val="00105128"/>
    <w:rsid w:val="00105478"/>
    <w:rsid w:val="00105646"/>
    <w:rsid w:val="00105E32"/>
    <w:rsid w:val="00106907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87F"/>
    <w:rsid w:val="00112B0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BC3"/>
    <w:rsid w:val="00114D19"/>
    <w:rsid w:val="001155A0"/>
    <w:rsid w:val="00115BC7"/>
    <w:rsid w:val="00115C02"/>
    <w:rsid w:val="001162A0"/>
    <w:rsid w:val="0011647A"/>
    <w:rsid w:val="0011671F"/>
    <w:rsid w:val="001168F9"/>
    <w:rsid w:val="00116DC6"/>
    <w:rsid w:val="00116F96"/>
    <w:rsid w:val="00117160"/>
    <w:rsid w:val="0011721D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2CEF"/>
    <w:rsid w:val="00123B2C"/>
    <w:rsid w:val="00123C2A"/>
    <w:rsid w:val="00125876"/>
    <w:rsid w:val="00125C1C"/>
    <w:rsid w:val="00126169"/>
    <w:rsid w:val="00126592"/>
    <w:rsid w:val="00126692"/>
    <w:rsid w:val="00126A37"/>
    <w:rsid w:val="001271C5"/>
    <w:rsid w:val="001271F1"/>
    <w:rsid w:val="0012768B"/>
    <w:rsid w:val="00127702"/>
    <w:rsid w:val="00127739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116"/>
    <w:rsid w:val="0013265C"/>
    <w:rsid w:val="00132F01"/>
    <w:rsid w:val="0013322C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F30"/>
    <w:rsid w:val="00136A6E"/>
    <w:rsid w:val="00136C3E"/>
    <w:rsid w:val="00136FF1"/>
    <w:rsid w:val="0013720A"/>
    <w:rsid w:val="00137384"/>
    <w:rsid w:val="001373F7"/>
    <w:rsid w:val="00137761"/>
    <w:rsid w:val="00137D38"/>
    <w:rsid w:val="00140513"/>
    <w:rsid w:val="00140755"/>
    <w:rsid w:val="00140C05"/>
    <w:rsid w:val="001416D6"/>
    <w:rsid w:val="00141722"/>
    <w:rsid w:val="00141B66"/>
    <w:rsid w:val="00141E39"/>
    <w:rsid w:val="00141FAA"/>
    <w:rsid w:val="00142449"/>
    <w:rsid w:val="00142559"/>
    <w:rsid w:val="00143C8C"/>
    <w:rsid w:val="00143EB4"/>
    <w:rsid w:val="00144CA9"/>
    <w:rsid w:val="00144F9D"/>
    <w:rsid w:val="001453BE"/>
    <w:rsid w:val="0014552E"/>
    <w:rsid w:val="00145724"/>
    <w:rsid w:val="001463C6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6D6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25B4"/>
    <w:rsid w:val="00172875"/>
    <w:rsid w:val="00173126"/>
    <w:rsid w:val="00173523"/>
    <w:rsid w:val="0017364B"/>
    <w:rsid w:val="001741BC"/>
    <w:rsid w:val="00174571"/>
    <w:rsid w:val="0017478F"/>
    <w:rsid w:val="001750A1"/>
    <w:rsid w:val="00175736"/>
    <w:rsid w:val="00175781"/>
    <w:rsid w:val="00175935"/>
    <w:rsid w:val="00175ACB"/>
    <w:rsid w:val="0017652E"/>
    <w:rsid w:val="001766D7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838"/>
    <w:rsid w:val="00181F42"/>
    <w:rsid w:val="001820B3"/>
    <w:rsid w:val="0018233D"/>
    <w:rsid w:val="001830E8"/>
    <w:rsid w:val="0018349F"/>
    <w:rsid w:val="0018393A"/>
    <w:rsid w:val="00183B35"/>
    <w:rsid w:val="00183B8A"/>
    <w:rsid w:val="001841B6"/>
    <w:rsid w:val="00184578"/>
    <w:rsid w:val="00184BFC"/>
    <w:rsid w:val="00184E0F"/>
    <w:rsid w:val="0018558A"/>
    <w:rsid w:val="001858D0"/>
    <w:rsid w:val="00185C35"/>
    <w:rsid w:val="00185EF7"/>
    <w:rsid w:val="00186031"/>
    <w:rsid w:val="0018618B"/>
    <w:rsid w:val="0018618D"/>
    <w:rsid w:val="001867C5"/>
    <w:rsid w:val="00187153"/>
    <w:rsid w:val="00187411"/>
    <w:rsid w:val="00187452"/>
    <w:rsid w:val="00187841"/>
    <w:rsid w:val="00187AEE"/>
    <w:rsid w:val="00187DD9"/>
    <w:rsid w:val="00187E7C"/>
    <w:rsid w:val="0019013C"/>
    <w:rsid w:val="001908CF"/>
    <w:rsid w:val="00190C3B"/>
    <w:rsid w:val="00191C1C"/>
    <w:rsid w:val="0019201C"/>
    <w:rsid w:val="00192C9A"/>
    <w:rsid w:val="00192D00"/>
    <w:rsid w:val="00193029"/>
    <w:rsid w:val="00193063"/>
    <w:rsid w:val="001930A3"/>
    <w:rsid w:val="0019328B"/>
    <w:rsid w:val="001937DD"/>
    <w:rsid w:val="0019464F"/>
    <w:rsid w:val="001947F5"/>
    <w:rsid w:val="00194808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C1"/>
    <w:rsid w:val="001A11CA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102"/>
    <w:rsid w:val="001A767B"/>
    <w:rsid w:val="001A7987"/>
    <w:rsid w:val="001A7AE2"/>
    <w:rsid w:val="001A7EE2"/>
    <w:rsid w:val="001A7F7C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89"/>
    <w:rsid w:val="001B2B5C"/>
    <w:rsid w:val="001B30AC"/>
    <w:rsid w:val="001B30D1"/>
    <w:rsid w:val="001B34C1"/>
    <w:rsid w:val="001B3662"/>
    <w:rsid w:val="001B3E9C"/>
    <w:rsid w:val="001B3FC4"/>
    <w:rsid w:val="001B40A8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ABC"/>
    <w:rsid w:val="001C51CC"/>
    <w:rsid w:val="001C52EE"/>
    <w:rsid w:val="001C5CEE"/>
    <w:rsid w:val="001C5D4C"/>
    <w:rsid w:val="001C5E8B"/>
    <w:rsid w:val="001C5FEA"/>
    <w:rsid w:val="001C605F"/>
    <w:rsid w:val="001C60D5"/>
    <w:rsid w:val="001C6895"/>
    <w:rsid w:val="001C7A0A"/>
    <w:rsid w:val="001C7AB2"/>
    <w:rsid w:val="001D0514"/>
    <w:rsid w:val="001D0B97"/>
    <w:rsid w:val="001D0D99"/>
    <w:rsid w:val="001D12A1"/>
    <w:rsid w:val="001D185E"/>
    <w:rsid w:val="001D1A8A"/>
    <w:rsid w:val="001D2391"/>
    <w:rsid w:val="001D2445"/>
    <w:rsid w:val="001D250A"/>
    <w:rsid w:val="001D2756"/>
    <w:rsid w:val="001D2BD9"/>
    <w:rsid w:val="001D2E06"/>
    <w:rsid w:val="001D30D9"/>
    <w:rsid w:val="001D3536"/>
    <w:rsid w:val="001D35B7"/>
    <w:rsid w:val="001D3AAD"/>
    <w:rsid w:val="001D3CD6"/>
    <w:rsid w:val="001D42A5"/>
    <w:rsid w:val="001D461D"/>
    <w:rsid w:val="001D48FE"/>
    <w:rsid w:val="001D4ABC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2F34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737"/>
    <w:rsid w:val="001E6DB6"/>
    <w:rsid w:val="001E76AB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23B"/>
    <w:rsid w:val="001F34BA"/>
    <w:rsid w:val="001F355C"/>
    <w:rsid w:val="001F363D"/>
    <w:rsid w:val="001F3864"/>
    <w:rsid w:val="001F3868"/>
    <w:rsid w:val="001F41A8"/>
    <w:rsid w:val="001F4347"/>
    <w:rsid w:val="001F438A"/>
    <w:rsid w:val="001F49BE"/>
    <w:rsid w:val="001F4B4B"/>
    <w:rsid w:val="001F4FA1"/>
    <w:rsid w:val="001F596C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2342"/>
    <w:rsid w:val="0020248F"/>
    <w:rsid w:val="0020298E"/>
    <w:rsid w:val="00202B59"/>
    <w:rsid w:val="00202EFF"/>
    <w:rsid w:val="00202FAE"/>
    <w:rsid w:val="00203385"/>
    <w:rsid w:val="0020391A"/>
    <w:rsid w:val="0020397E"/>
    <w:rsid w:val="00203AE6"/>
    <w:rsid w:val="00204673"/>
    <w:rsid w:val="00204711"/>
    <w:rsid w:val="00204908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284"/>
    <w:rsid w:val="00207B17"/>
    <w:rsid w:val="002107D3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3E3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918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27D73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AB5"/>
    <w:rsid w:val="00234DF0"/>
    <w:rsid w:val="00235267"/>
    <w:rsid w:val="002352B3"/>
    <w:rsid w:val="002355ED"/>
    <w:rsid w:val="002356AC"/>
    <w:rsid w:val="00235767"/>
    <w:rsid w:val="002357FE"/>
    <w:rsid w:val="00235AA0"/>
    <w:rsid w:val="00235F5E"/>
    <w:rsid w:val="00236684"/>
    <w:rsid w:val="002367C9"/>
    <w:rsid w:val="00236936"/>
    <w:rsid w:val="00236B91"/>
    <w:rsid w:val="002370DD"/>
    <w:rsid w:val="00237230"/>
    <w:rsid w:val="00237655"/>
    <w:rsid w:val="00237B4E"/>
    <w:rsid w:val="00237E50"/>
    <w:rsid w:val="00240364"/>
    <w:rsid w:val="00240548"/>
    <w:rsid w:val="0024092A"/>
    <w:rsid w:val="0024099A"/>
    <w:rsid w:val="00240A28"/>
    <w:rsid w:val="00240C20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4F0"/>
    <w:rsid w:val="002439C7"/>
    <w:rsid w:val="00243BC0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1EB"/>
    <w:rsid w:val="00250BAB"/>
    <w:rsid w:val="00250F21"/>
    <w:rsid w:val="00251464"/>
    <w:rsid w:val="00251551"/>
    <w:rsid w:val="00251866"/>
    <w:rsid w:val="002519A7"/>
    <w:rsid w:val="00251B04"/>
    <w:rsid w:val="002522D6"/>
    <w:rsid w:val="00252584"/>
    <w:rsid w:val="002529C3"/>
    <w:rsid w:val="00252B5B"/>
    <w:rsid w:val="00252DAB"/>
    <w:rsid w:val="00253604"/>
    <w:rsid w:val="002536E8"/>
    <w:rsid w:val="00253B8A"/>
    <w:rsid w:val="002543B6"/>
    <w:rsid w:val="0025489A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7423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09F"/>
    <w:rsid w:val="00262FBA"/>
    <w:rsid w:val="002634DB"/>
    <w:rsid w:val="00263605"/>
    <w:rsid w:val="002637B0"/>
    <w:rsid w:val="00263C1B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556A"/>
    <w:rsid w:val="00266170"/>
    <w:rsid w:val="00266253"/>
    <w:rsid w:val="0026639A"/>
    <w:rsid w:val="00266817"/>
    <w:rsid w:val="002670B0"/>
    <w:rsid w:val="00267164"/>
    <w:rsid w:val="00267964"/>
    <w:rsid w:val="00267AA0"/>
    <w:rsid w:val="00267ACE"/>
    <w:rsid w:val="00270167"/>
    <w:rsid w:val="002705ED"/>
    <w:rsid w:val="0027249C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04"/>
    <w:rsid w:val="00275488"/>
    <w:rsid w:val="002759CA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8B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125"/>
    <w:rsid w:val="002852DB"/>
    <w:rsid w:val="002855E7"/>
    <w:rsid w:val="002855E9"/>
    <w:rsid w:val="002858A2"/>
    <w:rsid w:val="002858CE"/>
    <w:rsid w:val="0028593B"/>
    <w:rsid w:val="00285AB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530"/>
    <w:rsid w:val="00294847"/>
    <w:rsid w:val="00294AE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A7D"/>
    <w:rsid w:val="002A3FDE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252"/>
    <w:rsid w:val="002B26FC"/>
    <w:rsid w:val="002B280D"/>
    <w:rsid w:val="002B29C5"/>
    <w:rsid w:val="002B2A15"/>
    <w:rsid w:val="002B2E21"/>
    <w:rsid w:val="002B2E7A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6FD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9BA"/>
    <w:rsid w:val="002D3BA7"/>
    <w:rsid w:val="002D3BF3"/>
    <w:rsid w:val="002D3E26"/>
    <w:rsid w:val="002D542A"/>
    <w:rsid w:val="002D55A5"/>
    <w:rsid w:val="002D5B00"/>
    <w:rsid w:val="002D62E7"/>
    <w:rsid w:val="002D68C9"/>
    <w:rsid w:val="002D6942"/>
    <w:rsid w:val="002D6A42"/>
    <w:rsid w:val="002D6EEC"/>
    <w:rsid w:val="002D7707"/>
    <w:rsid w:val="002D792E"/>
    <w:rsid w:val="002D7F53"/>
    <w:rsid w:val="002E00B9"/>
    <w:rsid w:val="002E0105"/>
    <w:rsid w:val="002E053B"/>
    <w:rsid w:val="002E0A54"/>
    <w:rsid w:val="002E0EA2"/>
    <w:rsid w:val="002E10AA"/>
    <w:rsid w:val="002E14E6"/>
    <w:rsid w:val="002E1560"/>
    <w:rsid w:val="002E1FA3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0A"/>
    <w:rsid w:val="002E5CA3"/>
    <w:rsid w:val="002E5E65"/>
    <w:rsid w:val="002E6C7A"/>
    <w:rsid w:val="002E71BE"/>
    <w:rsid w:val="002E7895"/>
    <w:rsid w:val="002E7F60"/>
    <w:rsid w:val="002F0271"/>
    <w:rsid w:val="002F0574"/>
    <w:rsid w:val="002F08D2"/>
    <w:rsid w:val="002F11F7"/>
    <w:rsid w:val="002F1677"/>
    <w:rsid w:val="002F1CCA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340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61A7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7E9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6E83"/>
    <w:rsid w:val="00307427"/>
    <w:rsid w:val="00307C31"/>
    <w:rsid w:val="0031005B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C7"/>
    <w:rsid w:val="00315F18"/>
    <w:rsid w:val="00316665"/>
    <w:rsid w:val="00316BCE"/>
    <w:rsid w:val="00316E41"/>
    <w:rsid w:val="00317101"/>
    <w:rsid w:val="003178B2"/>
    <w:rsid w:val="003179CA"/>
    <w:rsid w:val="00317BB9"/>
    <w:rsid w:val="0032044E"/>
    <w:rsid w:val="003208C4"/>
    <w:rsid w:val="003208FB"/>
    <w:rsid w:val="00320A5C"/>
    <w:rsid w:val="00320DB7"/>
    <w:rsid w:val="00320EDC"/>
    <w:rsid w:val="0032141D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3CE"/>
    <w:rsid w:val="0032472A"/>
    <w:rsid w:val="0032491B"/>
    <w:rsid w:val="00324C90"/>
    <w:rsid w:val="00324DB8"/>
    <w:rsid w:val="003252F4"/>
    <w:rsid w:val="00325B5B"/>
    <w:rsid w:val="00325B9A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684"/>
    <w:rsid w:val="00327B9F"/>
    <w:rsid w:val="003306AE"/>
    <w:rsid w:val="00330D8B"/>
    <w:rsid w:val="00330DA2"/>
    <w:rsid w:val="00331546"/>
    <w:rsid w:val="003317C4"/>
    <w:rsid w:val="00331AA1"/>
    <w:rsid w:val="00331DBD"/>
    <w:rsid w:val="00331E7E"/>
    <w:rsid w:val="003321CF"/>
    <w:rsid w:val="0033221C"/>
    <w:rsid w:val="00332262"/>
    <w:rsid w:val="00333026"/>
    <w:rsid w:val="003332AF"/>
    <w:rsid w:val="00333F30"/>
    <w:rsid w:val="00334158"/>
    <w:rsid w:val="003348FD"/>
    <w:rsid w:val="00334B88"/>
    <w:rsid w:val="003350AF"/>
    <w:rsid w:val="00335209"/>
    <w:rsid w:val="00336169"/>
    <w:rsid w:val="00336310"/>
    <w:rsid w:val="003363F8"/>
    <w:rsid w:val="00336997"/>
    <w:rsid w:val="003378C7"/>
    <w:rsid w:val="00337D82"/>
    <w:rsid w:val="00337FC8"/>
    <w:rsid w:val="0034135F"/>
    <w:rsid w:val="00341530"/>
    <w:rsid w:val="00341BC6"/>
    <w:rsid w:val="00341D5E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37EB"/>
    <w:rsid w:val="00353867"/>
    <w:rsid w:val="0035393A"/>
    <w:rsid w:val="00354528"/>
    <w:rsid w:val="00354781"/>
    <w:rsid w:val="003548D9"/>
    <w:rsid w:val="00354E55"/>
    <w:rsid w:val="00355797"/>
    <w:rsid w:val="0035595A"/>
    <w:rsid w:val="00355BFC"/>
    <w:rsid w:val="00355F20"/>
    <w:rsid w:val="00356170"/>
    <w:rsid w:val="0035623F"/>
    <w:rsid w:val="00356259"/>
    <w:rsid w:val="0035630B"/>
    <w:rsid w:val="00356318"/>
    <w:rsid w:val="00356894"/>
    <w:rsid w:val="00356909"/>
    <w:rsid w:val="00356EED"/>
    <w:rsid w:val="00357599"/>
    <w:rsid w:val="003575E1"/>
    <w:rsid w:val="0036035A"/>
    <w:rsid w:val="0036052D"/>
    <w:rsid w:val="003605F4"/>
    <w:rsid w:val="0036061C"/>
    <w:rsid w:val="00360DB2"/>
    <w:rsid w:val="003617CC"/>
    <w:rsid w:val="00361C6C"/>
    <w:rsid w:val="00361DA0"/>
    <w:rsid w:val="0036278F"/>
    <w:rsid w:val="00362CAF"/>
    <w:rsid w:val="0036330C"/>
    <w:rsid w:val="003633CD"/>
    <w:rsid w:val="00363A38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5A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437E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5ECD"/>
    <w:rsid w:val="003761CD"/>
    <w:rsid w:val="003763DC"/>
    <w:rsid w:val="00376408"/>
    <w:rsid w:val="0037678A"/>
    <w:rsid w:val="00376A4B"/>
    <w:rsid w:val="00376F4B"/>
    <w:rsid w:val="00377787"/>
    <w:rsid w:val="003779A8"/>
    <w:rsid w:val="00377CF0"/>
    <w:rsid w:val="00377D63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C5"/>
    <w:rsid w:val="003831F4"/>
    <w:rsid w:val="00383208"/>
    <w:rsid w:val="0038352C"/>
    <w:rsid w:val="00383588"/>
    <w:rsid w:val="00383CA3"/>
    <w:rsid w:val="00384278"/>
    <w:rsid w:val="003848BB"/>
    <w:rsid w:val="00384D6D"/>
    <w:rsid w:val="0038538C"/>
    <w:rsid w:val="00385503"/>
    <w:rsid w:val="00385770"/>
    <w:rsid w:val="00385908"/>
    <w:rsid w:val="00385FC6"/>
    <w:rsid w:val="00386238"/>
    <w:rsid w:val="003878B3"/>
    <w:rsid w:val="00390257"/>
    <w:rsid w:val="00390371"/>
    <w:rsid w:val="00390C62"/>
    <w:rsid w:val="003910E5"/>
    <w:rsid w:val="00391801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40"/>
    <w:rsid w:val="00393AD6"/>
    <w:rsid w:val="00393D11"/>
    <w:rsid w:val="00393DA9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B15"/>
    <w:rsid w:val="003A0553"/>
    <w:rsid w:val="003A05F6"/>
    <w:rsid w:val="003A0653"/>
    <w:rsid w:val="003A0C12"/>
    <w:rsid w:val="003A0F58"/>
    <w:rsid w:val="003A1258"/>
    <w:rsid w:val="003A14DD"/>
    <w:rsid w:val="003A1511"/>
    <w:rsid w:val="003A16B1"/>
    <w:rsid w:val="003A1895"/>
    <w:rsid w:val="003A1C66"/>
    <w:rsid w:val="003A1CC4"/>
    <w:rsid w:val="003A1CFA"/>
    <w:rsid w:val="003A1F70"/>
    <w:rsid w:val="003A298D"/>
    <w:rsid w:val="003A310E"/>
    <w:rsid w:val="003A3834"/>
    <w:rsid w:val="003A3880"/>
    <w:rsid w:val="003A3D01"/>
    <w:rsid w:val="003A4280"/>
    <w:rsid w:val="003A4509"/>
    <w:rsid w:val="003A4885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153F"/>
    <w:rsid w:val="003B1671"/>
    <w:rsid w:val="003B1781"/>
    <w:rsid w:val="003B1C67"/>
    <w:rsid w:val="003B1D47"/>
    <w:rsid w:val="003B1D95"/>
    <w:rsid w:val="003B1DEC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2D66"/>
    <w:rsid w:val="003B347F"/>
    <w:rsid w:val="003B3D06"/>
    <w:rsid w:val="003B3FDE"/>
    <w:rsid w:val="003B4806"/>
    <w:rsid w:val="003B505E"/>
    <w:rsid w:val="003B5D30"/>
    <w:rsid w:val="003B66CF"/>
    <w:rsid w:val="003B6AB2"/>
    <w:rsid w:val="003B75A8"/>
    <w:rsid w:val="003B7608"/>
    <w:rsid w:val="003B7C4B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1D9C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6472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1B42"/>
    <w:rsid w:val="003D232C"/>
    <w:rsid w:val="003D248B"/>
    <w:rsid w:val="003D255A"/>
    <w:rsid w:val="003D258C"/>
    <w:rsid w:val="003D2A49"/>
    <w:rsid w:val="003D3140"/>
    <w:rsid w:val="003D34BC"/>
    <w:rsid w:val="003D38A5"/>
    <w:rsid w:val="003D3BDE"/>
    <w:rsid w:val="003D3FAC"/>
    <w:rsid w:val="003D40B6"/>
    <w:rsid w:val="003D4F3B"/>
    <w:rsid w:val="003D5808"/>
    <w:rsid w:val="003D5A23"/>
    <w:rsid w:val="003D5A96"/>
    <w:rsid w:val="003D5D67"/>
    <w:rsid w:val="003D5F81"/>
    <w:rsid w:val="003D631A"/>
    <w:rsid w:val="003D6CF2"/>
    <w:rsid w:val="003D7800"/>
    <w:rsid w:val="003E047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1B2"/>
    <w:rsid w:val="003F2290"/>
    <w:rsid w:val="003F2654"/>
    <w:rsid w:val="003F2960"/>
    <w:rsid w:val="003F29F9"/>
    <w:rsid w:val="003F2B5A"/>
    <w:rsid w:val="003F3085"/>
    <w:rsid w:val="003F30D6"/>
    <w:rsid w:val="003F3E8E"/>
    <w:rsid w:val="003F3FC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3F7C55"/>
    <w:rsid w:val="0040005C"/>
    <w:rsid w:val="00400ADB"/>
    <w:rsid w:val="00400F09"/>
    <w:rsid w:val="004014E9"/>
    <w:rsid w:val="004016ED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F39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07D60"/>
    <w:rsid w:val="004103A5"/>
    <w:rsid w:val="004105F0"/>
    <w:rsid w:val="00410965"/>
    <w:rsid w:val="00410D30"/>
    <w:rsid w:val="00411B98"/>
    <w:rsid w:val="00412553"/>
    <w:rsid w:val="00412649"/>
    <w:rsid w:val="00412818"/>
    <w:rsid w:val="00412FEC"/>
    <w:rsid w:val="004130E7"/>
    <w:rsid w:val="00413ED6"/>
    <w:rsid w:val="00413F25"/>
    <w:rsid w:val="00414DD5"/>
    <w:rsid w:val="0041513E"/>
    <w:rsid w:val="004158A4"/>
    <w:rsid w:val="00415907"/>
    <w:rsid w:val="00415919"/>
    <w:rsid w:val="00415AF7"/>
    <w:rsid w:val="00416A3A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41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F08"/>
    <w:rsid w:val="00430F30"/>
    <w:rsid w:val="0043170A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F54"/>
    <w:rsid w:val="00442531"/>
    <w:rsid w:val="00442672"/>
    <w:rsid w:val="00442A5F"/>
    <w:rsid w:val="00443001"/>
    <w:rsid w:val="004430C3"/>
    <w:rsid w:val="004433E6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A74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9FE"/>
    <w:rsid w:val="00450D7B"/>
    <w:rsid w:val="00450FCF"/>
    <w:rsid w:val="0045126B"/>
    <w:rsid w:val="004512F7"/>
    <w:rsid w:val="00451572"/>
    <w:rsid w:val="00451D57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3DB3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CD4"/>
    <w:rsid w:val="0047615D"/>
    <w:rsid w:val="00476963"/>
    <w:rsid w:val="00476B6A"/>
    <w:rsid w:val="00476BAD"/>
    <w:rsid w:val="00476BDA"/>
    <w:rsid w:val="00477A0F"/>
    <w:rsid w:val="00477E51"/>
    <w:rsid w:val="00477E66"/>
    <w:rsid w:val="00477E82"/>
    <w:rsid w:val="00477F19"/>
    <w:rsid w:val="00480152"/>
    <w:rsid w:val="004802BE"/>
    <w:rsid w:val="004804E4"/>
    <w:rsid w:val="00480969"/>
    <w:rsid w:val="00480EE4"/>
    <w:rsid w:val="00481214"/>
    <w:rsid w:val="00481DF5"/>
    <w:rsid w:val="004821C7"/>
    <w:rsid w:val="004822AC"/>
    <w:rsid w:val="00482498"/>
    <w:rsid w:val="00482B04"/>
    <w:rsid w:val="00482E5F"/>
    <w:rsid w:val="0048344E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B87"/>
    <w:rsid w:val="004922CA"/>
    <w:rsid w:val="0049294D"/>
    <w:rsid w:val="00492A26"/>
    <w:rsid w:val="00492C9C"/>
    <w:rsid w:val="00492D5D"/>
    <w:rsid w:val="004935A9"/>
    <w:rsid w:val="00493C6A"/>
    <w:rsid w:val="00494164"/>
    <w:rsid w:val="00494AA2"/>
    <w:rsid w:val="00494B9B"/>
    <w:rsid w:val="00494CFB"/>
    <w:rsid w:val="00494FF0"/>
    <w:rsid w:val="00495432"/>
    <w:rsid w:val="0049607B"/>
    <w:rsid w:val="00496555"/>
    <w:rsid w:val="004965EE"/>
    <w:rsid w:val="0049676E"/>
    <w:rsid w:val="004974A1"/>
    <w:rsid w:val="004977C1"/>
    <w:rsid w:val="00497D47"/>
    <w:rsid w:val="00497D71"/>
    <w:rsid w:val="004A07B3"/>
    <w:rsid w:val="004A0822"/>
    <w:rsid w:val="004A0A0E"/>
    <w:rsid w:val="004A0C15"/>
    <w:rsid w:val="004A113D"/>
    <w:rsid w:val="004A1371"/>
    <w:rsid w:val="004A14E0"/>
    <w:rsid w:val="004A1673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78"/>
    <w:rsid w:val="004A76E8"/>
    <w:rsid w:val="004A7A3C"/>
    <w:rsid w:val="004A7A3F"/>
    <w:rsid w:val="004A7D08"/>
    <w:rsid w:val="004A7D30"/>
    <w:rsid w:val="004A7F81"/>
    <w:rsid w:val="004B009F"/>
    <w:rsid w:val="004B020B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74B"/>
    <w:rsid w:val="004C0F82"/>
    <w:rsid w:val="004C157C"/>
    <w:rsid w:val="004C1795"/>
    <w:rsid w:val="004C207E"/>
    <w:rsid w:val="004C227E"/>
    <w:rsid w:val="004C263D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0B8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79B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D8B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4E03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2C1"/>
    <w:rsid w:val="004E7552"/>
    <w:rsid w:val="004E76A9"/>
    <w:rsid w:val="004E7739"/>
    <w:rsid w:val="004E7B54"/>
    <w:rsid w:val="004E7BE1"/>
    <w:rsid w:val="004E7F7E"/>
    <w:rsid w:val="004F00C2"/>
    <w:rsid w:val="004F010B"/>
    <w:rsid w:val="004F1101"/>
    <w:rsid w:val="004F13D9"/>
    <w:rsid w:val="004F1407"/>
    <w:rsid w:val="004F14CC"/>
    <w:rsid w:val="004F14F2"/>
    <w:rsid w:val="004F19DE"/>
    <w:rsid w:val="004F1D0E"/>
    <w:rsid w:val="004F1E32"/>
    <w:rsid w:val="004F229F"/>
    <w:rsid w:val="004F27A7"/>
    <w:rsid w:val="004F283C"/>
    <w:rsid w:val="004F28C9"/>
    <w:rsid w:val="004F292F"/>
    <w:rsid w:val="004F2E21"/>
    <w:rsid w:val="004F4235"/>
    <w:rsid w:val="004F42B6"/>
    <w:rsid w:val="004F433B"/>
    <w:rsid w:val="004F43F1"/>
    <w:rsid w:val="004F48DC"/>
    <w:rsid w:val="004F4B09"/>
    <w:rsid w:val="004F5579"/>
    <w:rsid w:val="004F5C32"/>
    <w:rsid w:val="004F5F4D"/>
    <w:rsid w:val="004F60B2"/>
    <w:rsid w:val="004F6214"/>
    <w:rsid w:val="004F65C1"/>
    <w:rsid w:val="004F6A4B"/>
    <w:rsid w:val="004F6C0F"/>
    <w:rsid w:val="004F7220"/>
    <w:rsid w:val="004F754A"/>
    <w:rsid w:val="004F75BE"/>
    <w:rsid w:val="004F7782"/>
    <w:rsid w:val="004F7A12"/>
    <w:rsid w:val="00500311"/>
    <w:rsid w:val="005007EE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02C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795"/>
    <w:rsid w:val="00505908"/>
    <w:rsid w:val="0050592A"/>
    <w:rsid w:val="00505A4F"/>
    <w:rsid w:val="00505B47"/>
    <w:rsid w:val="00506043"/>
    <w:rsid w:val="005064FB"/>
    <w:rsid w:val="00507339"/>
    <w:rsid w:val="00507CD1"/>
    <w:rsid w:val="00510D33"/>
    <w:rsid w:val="00510D4B"/>
    <w:rsid w:val="005111E9"/>
    <w:rsid w:val="00511660"/>
    <w:rsid w:val="00511DF9"/>
    <w:rsid w:val="005120A8"/>
    <w:rsid w:val="00512178"/>
    <w:rsid w:val="0051235D"/>
    <w:rsid w:val="0051327D"/>
    <w:rsid w:val="00513362"/>
    <w:rsid w:val="005133ED"/>
    <w:rsid w:val="0051340A"/>
    <w:rsid w:val="005134A4"/>
    <w:rsid w:val="00513778"/>
    <w:rsid w:val="00513845"/>
    <w:rsid w:val="0051394B"/>
    <w:rsid w:val="005139C0"/>
    <w:rsid w:val="00513C9C"/>
    <w:rsid w:val="00514163"/>
    <w:rsid w:val="00514588"/>
    <w:rsid w:val="005146FA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05A"/>
    <w:rsid w:val="005204CB"/>
    <w:rsid w:val="0052075C"/>
    <w:rsid w:val="00520A89"/>
    <w:rsid w:val="00520A98"/>
    <w:rsid w:val="00520B3B"/>
    <w:rsid w:val="005210EF"/>
    <w:rsid w:val="00521115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5C62"/>
    <w:rsid w:val="00526832"/>
    <w:rsid w:val="00526A93"/>
    <w:rsid w:val="00527588"/>
    <w:rsid w:val="005278A0"/>
    <w:rsid w:val="005279C0"/>
    <w:rsid w:val="0053031C"/>
    <w:rsid w:val="0053068B"/>
    <w:rsid w:val="005322A7"/>
    <w:rsid w:val="005328DA"/>
    <w:rsid w:val="00532E89"/>
    <w:rsid w:val="00532FD0"/>
    <w:rsid w:val="005336BA"/>
    <w:rsid w:val="00533AFD"/>
    <w:rsid w:val="00534EE9"/>
    <w:rsid w:val="0053511E"/>
    <w:rsid w:val="005353A7"/>
    <w:rsid w:val="005356F9"/>
    <w:rsid w:val="005357D4"/>
    <w:rsid w:val="00535D28"/>
    <w:rsid w:val="00535EE1"/>
    <w:rsid w:val="00535F65"/>
    <w:rsid w:val="00536175"/>
    <w:rsid w:val="005362E3"/>
    <w:rsid w:val="00536306"/>
    <w:rsid w:val="00536F34"/>
    <w:rsid w:val="00537385"/>
    <w:rsid w:val="005375F7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4DEA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194"/>
    <w:rsid w:val="00551581"/>
    <w:rsid w:val="00551667"/>
    <w:rsid w:val="00551DA5"/>
    <w:rsid w:val="00551FF9"/>
    <w:rsid w:val="005522DA"/>
    <w:rsid w:val="005529F8"/>
    <w:rsid w:val="00552FAC"/>
    <w:rsid w:val="0055363D"/>
    <w:rsid w:val="00553660"/>
    <w:rsid w:val="00553DD9"/>
    <w:rsid w:val="00553EB1"/>
    <w:rsid w:val="00553FAA"/>
    <w:rsid w:val="00553FFB"/>
    <w:rsid w:val="005545A3"/>
    <w:rsid w:val="00554A75"/>
    <w:rsid w:val="00554B53"/>
    <w:rsid w:val="00554CF8"/>
    <w:rsid w:val="005551D0"/>
    <w:rsid w:val="00556339"/>
    <w:rsid w:val="005565A6"/>
    <w:rsid w:val="00556B3C"/>
    <w:rsid w:val="00556E11"/>
    <w:rsid w:val="00557A7D"/>
    <w:rsid w:val="00557C22"/>
    <w:rsid w:val="00557CC0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364"/>
    <w:rsid w:val="005635A3"/>
    <w:rsid w:val="00563FAE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2F8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46"/>
    <w:rsid w:val="00582C1F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037"/>
    <w:rsid w:val="0058504A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3C4"/>
    <w:rsid w:val="00593503"/>
    <w:rsid w:val="00593D60"/>
    <w:rsid w:val="00594379"/>
    <w:rsid w:val="00594441"/>
    <w:rsid w:val="00594D94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6F8"/>
    <w:rsid w:val="00597819"/>
    <w:rsid w:val="005978AD"/>
    <w:rsid w:val="00597AB0"/>
    <w:rsid w:val="005A0046"/>
    <w:rsid w:val="005A0579"/>
    <w:rsid w:val="005A0C1E"/>
    <w:rsid w:val="005A0D92"/>
    <w:rsid w:val="005A1171"/>
    <w:rsid w:val="005A17C4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605"/>
    <w:rsid w:val="005A785C"/>
    <w:rsid w:val="005A7BBC"/>
    <w:rsid w:val="005B043F"/>
    <w:rsid w:val="005B0742"/>
    <w:rsid w:val="005B0842"/>
    <w:rsid w:val="005B13AA"/>
    <w:rsid w:val="005B1A7B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5CB2"/>
    <w:rsid w:val="005B6B97"/>
    <w:rsid w:val="005B6BAD"/>
    <w:rsid w:val="005B6D4A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1E06"/>
    <w:rsid w:val="005C213B"/>
    <w:rsid w:val="005C3001"/>
    <w:rsid w:val="005C32FA"/>
    <w:rsid w:val="005C3476"/>
    <w:rsid w:val="005C38E9"/>
    <w:rsid w:val="005C398C"/>
    <w:rsid w:val="005C39B5"/>
    <w:rsid w:val="005C3AC5"/>
    <w:rsid w:val="005C3D1F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36F"/>
    <w:rsid w:val="005C7463"/>
    <w:rsid w:val="005C76FD"/>
    <w:rsid w:val="005C7801"/>
    <w:rsid w:val="005D03E6"/>
    <w:rsid w:val="005D04B3"/>
    <w:rsid w:val="005D071F"/>
    <w:rsid w:val="005D0764"/>
    <w:rsid w:val="005D0783"/>
    <w:rsid w:val="005D0A29"/>
    <w:rsid w:val="005D0A81"/>
    <w:rsid w:val="005D1267"/>
    <w:rsid w:val="005D12BE"/>
    <w:rsid w:val="005D1F36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4D6A"/>
    <w:rsid w:val="005D5AE9"/>
    <w:rsid w:val="005D7165"/>
    <w:rsid w:val="005D7572"/>
    <w:rsid w:val="005D7614"/>
    <w:rsid w:val="005E03B2"/>
    <w:rsid w:val="005E0611"/>
    <w:rsid w:val="005E0ADF"/>
    <w:rsid w:val="005E0CEC"/>
    <w:rsid w:val="005E0E82"/>
    <w:rsid w:val="005E0F84"/>
    <w:rsid w:val="005E1198"/>
    <w:rsid w:val="005E15B7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994"/>
    <w:rsid w:val="005E6B3A"/>
    <w:rsid w:val="005E6CEF"/>
    <w:rsid w:val="005E6F10"/>
    <w:rsid w:val="005E703F"/>
    <w:rsid w:val="005E70FE"/>
    <w:rsid w:val="005E7E33"/>
    <w:rsid w:val="005F0C7D"/>
    <w:rsid w:val="005F0D82"/>
    <w:rsid w:val="005F0E01"/>
    <w:rsid w:val="005F15C7"/>
    <w:rsid w:val="005F15D1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81C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21"/>
    <w:rsid w:val="00605194"/>
    <w:rsid w:val="00605CC9"/>
    <w:rsid w:val="006060CF"/>
    <w:rsid w:val="006061CB"/>
    <w:rsid w:val="00606299"/>
    <w:rsid w:val="0060694B"/>
    <w:rsid w:val="00606C6E"/>
    <w:rsid w:val="00606E83"/>
    <w:rsid w:val="006070D2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3118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84B"/>
    <w:rsid w:val="00631B74"/>
    <w:rsid w:val="006320DE"/>
    <w:rsid w:val="0063229E"/>
    <w:rsid w:val="00632A09"/>
    <w:rsid w:val="00632B5C"/>
    <w:rsid w:val="00632D54"/>
    <w:rsid w:val="00633119"/>
    <w:rsid w:val="006335D2"/>
    <w:rsid w:val="00633B7A"/>
    <w:rsid w:val="00633C97"/>
    <w:rsid w:val="00633DBC"/>
    <w:rsid w:val="00633DD8"/>
    <w:rsid w:val="0063429D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37CA1"/>
    <w:rsid w:val="0064006F"/>
    <w:rsid w:val="006407F1"/>
    <w:rsid w:val="00640CDE"/>
    <w:rsid w:val="00640FF8"/>
    <w:rsid w:val="006413C7"/>
    <w:rsid w:val="00641475"/>
    <w:rsid w:val="00641673"/>
    <w:rsid w:val="00641D13"/>
    <w:rsid w:val="006421DF"/>
    <w:rsid w:val="00642DAE"/>
    <w:rsid w:val="00642EFE"/>
    <w:rsid w:val="00642F45"/>
    <w:rsid w:val="00643231"/>
    <w:rsid w:val="00643291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7426"/>
    <w:rsid w:val="00647572"/>
    <w:rsid w:val="00647612"/>
    <w:rsid w:val="00647FD8"/>
    <w:rsid w:val="0065036E"/>
    <w:rsid w:val="00651233"/>
    <w:rsid w:val="00651253"/>
    <w:rsid w:val="006512E6"/>
    <w:rsid w:val="006514D2"/>
    <w:rsid w:val="00651816"/>
    <w:rsid w:val="00651C27"/>
    <w:rsid w:val="00651E86"/>
    <w:rsid w:val="00651EE5"/>
    <w:rsid w:val="00652522"/>
    <w:rsid w:val="0065261B"/>
    <w:rsid w:val="00652D83"/>
    <w:rsid w:val="00652FAC"/>
    <w:rsid w:val="00653489"/>
    <w:rsid w:val="006536AF"/>
    <w:rsid w:val="006537E7"/>
    <w:rsid w:val="00653C4E"/>
    <w:rsid w:val="006541CD"/>
    <w:rsid w:val="00654625"/>
    <w:rsid w:val="00654C7F"/>
    <w:rsid w:val="00654E74"/>
    <w:rsid w:val="00654EBF"/>
    <w:rsid w:val="00655438"/>
    <w:rsid w:val="006554EE"/>
    <w:rsid w:val="00655A5D"/>
    <w:rsid w:val="00655B51"/>
    <w:rsid w:val="00655DF1"/>
    <w:rsid w:val="00655E93"/>
    <w:rsid w:val="00656290"/>
    <w:rsid w:val="0065682D"/>
    <w:rsid w:val="00656B7A"/>
    <w:rsid w:val="00657283"/>
    <w:rsid w:val="0065733C"/>
    <w:rsid w:val="00657AD4"/>
    <w:rsid w:val="0066001F"/>
    <w:rsid w:val="006606E8"/>
    <w:rsid w:val="00660CF5"/>
    <w:rsid w:val="006618FD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8DF"/>
    <w:rsid w:val="00664EAF"/>
    <w:rsid w:val="00664F07"/>
    <w:rsid w:val="006651B9"/>
    <w:rsid w:val="00665410"/>
    <w:rsid w:val="0066548F"/>
    <w:rsid w:val="00665AA2"/>
    <w:rsid w:val="00665DB4"/>
    <w:rsid w:val="0066675E"/>
    <w:rsid w:val="00666A8A"/>
    <w:rsid w:val="006671AA"/>
    <w:rsid w:val="006672B6"/>
    <w:rsid w:val="00667426"/>
    <w:rsid w:val="006676ED"/>
    <w:rsid w:val="00667A4B"/>
    <w:rsid w:val="00667D6D"/>
    <w:rsid w:val="00670049"/>
    <w:rsid w:val="0067017E"/>
    <w:rsid w:val="00670536"/>
    <w:rsid w:val="00670594"/>
    <w:rsid w:val="006706EE"/>
    <w:rsid w:val="00670B28"/>
    <w:rsid w:val="00670FF7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550"/>
    <w:rsid w:val="006749C2"/>
    <w:rsid w:val="00674C9C"/>
    <w:rsid w:val="0067537D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37"/>
    <w:rsid w:val="006829F6"/>
    <w:rsid w:val="00682AF1"/>
    <w:rsid w:val="00682BA8"/>
    <w:rsid w:val="006839FF"/>
    <w:rsid w:val="00683ED8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E28"/>
    <w:rsid w:val="00691327"/>
    <w:rsid w:val="00691341"/>
    <w:rsid w:val="0069154E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4D75"/>
    <w:rsid w:val="006951F8"/>
    <w:rsid w:val="00695557"/>
    <w:rsid w:val="006955B8"/>
    <w:rsid w:val="00695ED2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BE4"/>
    <w:rsid w:val="006A3F5A"/>
    <w:rsid w:val="006A41D3"/>
    <w:rsid w:val="006A4520"/>
    <w:rsid w:val="006A4544"/>
    <w:rsid w:val="006A4967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AC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BFC"/>
    <w:rsid w:val="006B2E00"/>
    <w:rsid w:val="006B3194"/>
    <w:rsid w:val="006B3808"/>
    <w:rsid w:val="006B39BD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AB5"/>
    <w:rsid w:val="006C2CFA"/>
    <w:rsid w:val="006C2E53"/>
    <w:rsid w:val="006C3428"/>
    <w:rsid w:val="006C37B0"/>
    <w:rsid w:val="006C37B3"/>
    <w:rsid w:val="006C3AA4"/>
    <w:rsid w:val="006C3E6B"/>
    <w:rsid w:val="006C3FB5"/>
    <w:rsid w:val="006C49FB"/>
    <w:rsid w:val="006C4E91"/>
    <w:rsid w:val="006C5467"/>
    <w:rsid w:val="006C5476"/>
    <w:rsid w:val="006C5C5D"/>
    <w:rsid w:val="006C6711"/>
    <w:rsid w:val="006C6828"/>
    <w:rsid w:val="006C6A79"/>
    <w:rsid w:val="006C6AB9"/>
    <w:rsid w:val="006C6AE3"/>
    <w:rsid w:val="006C6B1F"/>
    <w:rsid w:val="006C6B87"/>
    <w:rsid w:val="006C6B96"/>
    <w:rsid w:val="006C7818"/>
    <w:rsid w:val="006C78F9"/>
    <w:rsid w:val="006C7F60"/>
    <w:rsid w:val="006D001A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4B4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69E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19E7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BD3"/>
    <w:rsid w:val="006E62E4"/>
    <w:rsid w:val="006E677A"/>
    <w:rsid w:val="006E678E"/>
    <w:rsid w:val="006E69B6"/>
    <w:rsid w:val="006E709F"/>
    <w:rsid w:val="006E7395"/>
    <w:rsid w:val="006E7645"/>
    <w:rsid w:val="006E77AD"/>
    <w:rsid w:val="006E7809"/>
    <w:rsid w:val="006E7C26"/>
    <w:rsid w:val="006E7C2F"/>
    <w:rsid w:val="006E7D93"/>
    <w:rsid w:val="006F0529"/>
    <w:rsid w:val="006F0878"/>
    <w:rsid w:val="006F0B2F"/>
    <w:rsid w:val="006F112A"/>
    <w:rsid w:val="006F15DE"/>
    <w:rsid w:val="006F20E5"/>
    <w:rsid w:val="006F2438"/>
    <w:rsid w:val="006F2573"/>
    <w:rsid w:val="006F2629"/>
    <w:rsid w:val="006F2A85"/>
    <w:rsid w:val="006F2C00"/>
    <w:rsid w:val="006F3924"/>
    <w:rsid w:val="006F3DBC"/>
    <w:rsid w:val="006F3DBE"/>
    <w:rsid w:val="006F4280"/>
    <w:rsid w:val="006F4996"/>
    <w:rsid w:val="006F4A6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5BD"/>
    <w:rsid w:val="006F78A0"/>
    <w:rsid w:val="006F7A79"/>
    <w:rsid w:val="006F7B22"/>
    <w:rsid w:val="007002D9"/>
    <w:rsid w:val="0070040E"/>
    <w:rsid w:val="00700EB0"/>
    <w:rsid w:val="00701594"/>
    <w:rsid w:val="00701633"/>
    <w:rsid w:val="00701715"/>
    <w:rsid w:val="00701D1A"/>
    <w:rsid w:val="00701DBA"/>
    <w:rsid w:val="007022F8"/>
    <w:rsid w:val="00702AD8"/>
    <w:rsid w:val="00702B19"/>
    <w:rsid w:val="00702CE0"/>
    <w:rsid w:val="00702EB6"/>
    <w:rsid w:val="0070313F"/>
    <w:rsid w:val="007039C8"/>
    <w:rsid w:val="00703CB2"/>
    <w:rsid w:val="00704862"/>
    <w:rsid w:val="007052F8"/>
    <w:rsid w:val="0070530E"/>
    <w:rsid w:val="00705737"/>
    <w:rsid w:val="00705A83"/>
    <w:rsid w:val="00705BE2"/>
    <w:rsid w:val="007062C1"/>
    <w:rsid w:val="00706643"/>
    <w:rsid w:val="007067D4"/>
    <w:rsid w:val="00707046"/>
    <w:rsid w:val="007079C4"/>
    <w:rsid w:val="00707B8A"/>
    <w:rsid w:val="00707C29"/>
    <w:rsid w:val="00710163"/>
    <w:rsid w:val="007108CE"/>
    <w:rsid w:val="00710E14"/>
    <w:rsid w:val="00710E55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6005"/>
    <w:rsid w:val="00716164"/>
    <w:rsid w:val="00716463"/>
    <w:rsid w:val="00717202"/>
    <w:rsid w:val="00717214"/>
    <w:rsid w:val="0071761A"/>
    <w:rsid w:val="00720E25"/>
    <w:rsid w:val="007218A5"/>
    <w:rsid w:val="00721BF1"/>
    <w:rsid w:val="00721CC9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3A7"/>
    <w:rsid w:val="007258F7"/>
    <w:rsid w:val="007259FD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5E3"/>
    <w:rsid w:val="007307BC"/>
    <w:rsid w:val="00730ACF"/>
    <w:rsid w:val="00730AF1"/>
    <w:rsid w:val="007312F5"/>
    <w:rsid w:val="007313C8"/>
    <w:rsid w:val="00731940"/>
    <w:rsid w:val="00732402"/>
    <w:rsid w:val="00732440"/>
    <w:rsid w:val="00732D1B"/>
    <w:rsid w:val="00732F0B"/>
    <w:rsid w:val="00732FC8"/>
    <w:rsid w:val="00733C80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3A8"/>
    <w:rsid w:val="007375C3"/>
    <w:rsid w:val="00737ED5"/>
    <w:rsid w:val="007401C0"/>
    <w:rsid w:val="00740379"/>
    <w:rsid w:val="007403B4"/>
    <w:rsid w:val="007405FD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DBE"/>
    <w:rsid w:val="00741F50"/>
    <w:rsid w:val="00741FA4"/>
    <w:rsid w:val="007422DD"/>
    <w:rsid w:val="00742925"/>
    <w:rsid w:val="007429F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6C8"/>
    <w:rsid w:val="0074474F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19EA"/>
    <w:rsid w:val="007524F8"/>
    <w:rsid w:val="007524FB"/>
    <w:rsid w:val="007525B8"/>
    <w:rsid w:val="007526E3"/>
    <w:rsid w:val="00752715"/>
    <w:rsid w:val="00752C33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E6F"/>
    <w:rsid w:val="00757126"/>
    <w:rsid w:val="007576EB"/>
    <w:rsid w:val="0075797E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8B2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CA6"/>
    <w:rsid w:val="00771D79"/>
    <w:rsid w:val="00771DBB"/>
    <w:rsid w:val="00772315"/>
    <w:rsid w:val="00772626"/>
    <w:rsid w:val="007726AB"/>
    <w:rsid w:val="00772C4B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DE3"/>
    <w:rsid w:val="00775F5A"/>
    <w:rsid w:val="00776617"/>
    <w:rsid w:val="0077661D"/>
    <w:rsid w:val="00776D01"/>
    <w:rsid w:val="00777F45"/>
    <w:rsid w:val="007806F1"/>
    <w:rsid w:val="00780C66"/>
    <w:rsid w:val="00780DCD"/>
    <w:rsid w:val="00781512"/>
    <w:rsid w:val="00781C2F"/>
    <w:rsid w:val="00781D40"/>
    <w:rsid w:val="0078209C"/>
    <w:rsid w:val="0078257D"/>
    <w:rsid w:val="007828FF"/>
    <w:rsid w:val="00782C65"/>
    <w:rsid w:val="00782F3F"/>
    <w:rsid w:val="00783521"/>
    <w:rsid w:val="00783593"/>
    <w:rsid w:val="00783E4E"/>
    <w:rsid w:val="00783F02"/>
    <w:rsid w:val="00783FB7"/>
    <w:rsid w:val="00784244"/>
    <w:rsid w:val="007845D7"/>
    <w:rsid w:val="00784A6A"/>
    <w:rsid w:val="00785116"/>
    <w:rsid w:val="00785412"/>
    <w:rsid w:val="00785B64"/>
    <w:rsid w:val="00785F3F"/>
    <w:rsid w:val="007860B0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1A12"/>
    <w:rsid w:val="00791EF3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4BF2"/>
    <w:rsid w:val="00795524"/>
    <w:rsid w:val="00795D20"/>
    <w:rsid w:val="007963BC"/>
    <w:rsid w:val="00796A09"/>
    <w:rsid w:val="00796BC7"/>
    <w:rsid w:val="00796F80"/>
    <w:rsid w:val="0079736A"/>
    <w:rsid w:val="007975B5"/>
    <w:rsid w:val="007A00AC"/>
    <w:rsid w:val="007A0372"/>
    <w:rsid w:val="007A0919"/>
    <w:rsid w:val="007A0A6E"/>
    <w:rsid w:val="007A140A"/>
    <w:rsid w:val="007A14B3"/>
    <w:rsid w:val="007A1800"/>
    <w:rsid w:val="007A186F"/>
    <w:rsid w:val="007A209B"/>
    <w:rsid w:val="007A20C2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935"/>
    <w:rsid w:val="007A6A78"/>
    <w:rsid w:val="007A6F82"/>
    <w:rsid w:val="007A7587"/>
    <w:rsid w:val="007A77CD"/>
    <w:rsid w:val="007B0118"/>
    <w:rsid w:val="007B0347"/>
    <w:rsid w:val="007B0366"/>
    <w:rsid w:val="007B0917"/>
    <w:rsid w:val="007B0CC2"/>
    <w:rsid w:val="007B0F3B"/>
    <w:rsid w:val="007B153C"/>
    <w:rsid w:val="007B1602"/>
    <w:rsid w:val="007B1F53"/>
    <w:rsid w:val="007B2711"/>
    <w:rsid w:val="007B272A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0F59"/>
    <w:rsid w:val="007C1278"/>
    <w:rsid w:val="007C2687"/>
    <w:rsid w:val="007C2FE9"/>
    <w:rsid w:val="007C3B86"/>
    <w:rsid w:val="007C3BAF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DAA"/>
    <w:rsid w:val="007D4712"/>
    <w:rsid w:val="007D49C3"/>
    <w:rsid w:val="007D4EBD"/>
    <w:rsid w:val="007D5019"/>
    <w:rsid w:val="007D52E4"/>
    <w:rsid w:val="007D5657"/>
    <w:rsid w:val="007D6194"/>
    <w:rsid w:val="007D6780"/>
    <w:rsid w:val="007D69C1"/>
    <w:rsid w:val="007D6FD2"/>
    <w:rsid w:val="007D74B8"/>
    <w:rsid w:val="007D796C"/>
    <w:rsid w:val="007D79FD"/>
    <w:rsid w:val="007D7A43"/>
    <w:rsid w:val="007E0091"/>
    <w:rsid w:val="007E038A"/>
    <w:rsid w:val="007E047F"/>
    <w:rsid w:val="007E049B"/>
    <w:rsid w:val="007E055A"/>
    <w:rsid w:val="007E0CF5"/>
    <w:rsid w:val="007E0EB2"/>
    <w:rsid w:val="007E0EB7"/>
    <w:rsid w:val="007E12B5"/>
    <w:rsid w:val="007E15C5"/>
    <w:rsid w:val="007E1797"/>
    <w:rsid w:val="007E1885"/>
    <w:rsid w:val="007E1982"/>
    <w:rsid w:val="007E22B0"/>
    <w:rsid w:val="007E2D9F"/>
    <w:rsid w:val="007E318C"/>
    <w:rsid w:val="007E3729"/>
    <w:rsid w:val="007E3841"/>
    <w:rsid w:val="007E3FB7"/>
    <w:rsid w:val="007E4484"/>
    <w:rsid w:val="007E47A2"/>
    <w:rsid w:val="007E4A9E"/>
    <w:rsid w:val="007E5113"/>
    <w:rsid w:val="007E52E9"/>
    <w:rsid w:val="007E569C"/>
    <w:rsid w:val="007E59C2"/>
    <w:rsid w:val="007E5B8B"/>
    <w:rsid w:val="007E61D9"/>
    <w:rsid w:val="007E6308"/>
    <w:rsid w:val="007E6702"/>
    <w:rsid w:val="007E6C36"/>
    <w:rsid w:val="007E6E4E"/>
    <w:rsid w:val="007E6FFD"/>
    <w:rsid w:val="007E717B"/>
    <w:rsid w:val="007E7513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ABD"/>
    <w:rsid w:val="007F1E45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B6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201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A5C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335"/>
    <w:rsid w:val="0081481B"/>
    <w:rsid w:val="00814CF4"/>
    <w:rsid w:val="00814D0C"/>
    <w:rsid w:val="00814D87"/>
    <w:rsid w:val="00815035"/>
    <w:rsid w:val="008150B0"/>
    <w:rsid w:val="00815A21"/>
    <w:rsid w:val="00815D19"/>
    <w:rsid w:val="00816390"/>
    <w:rsid w:val="00816998"/>
    <w:rsid w:val="00817005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013"/>
    <w:rsid w:val="00821D05"/>
    <w:rsid w:val="00821E7F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07A"/>
    <w:rsid w:val="008310B3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A48"/>
    <w:rsid w:val="00833DCF"/>
    <w:rsid w:val="00833EF5"/>
    <w:rsid w:val="00834647"/>
    <w:rsid w:val="00834EF6"/>
    <w:rsid w:val="008355ED"/>
    <w:rsid w:val="00835759"/>
    <w:rsid w:val="00835B7E"/>
    <w:rsid w:val="00835C58"/>
    <w:rsid w:val="00835CA4"/>
    <w:rsid w:val="00835D53"/>
    <w:rsid w:val="008363D7"/>
    <w:rsid w:val="008365A7"/>
    <w:rsid w:val="008366EA"/>
    <w:rsid w:val="008369FB"/>
    <w:rsid w:val="00836E92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706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8F"/>
    <w:rsid w:val="00847C9F"/>
    <w:rsid w:val="00847CF7"/>
    <w:rsid w:val="00847D63"/>
    <w:rsid w:val="00850875"/>
    <w:rsid w:val="008508AA"/>
    <w:rsid w:val="008511AD"/>
    <w:rsid w:val="00851301"/>
    <w:rsid w:val="008515E8"/>
    <w:rsid w:val="00851B7B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4EDD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5C8"/>
    <w:rsid w:val="00872A90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6CD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5F24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FF5"/>
    <w:rsid w:val="008911AF"/>
    <w:rsid w:val="00891420"/>
    <w:rsid w:val="00891A2B"/>
    <w:rsid w:val="00891C9D"/>
    <w:rsid w:val="008928C1"/>
    <w:rsid w:val="00892AFE"/>
    <w:rsid w:val="00892BA3"/>
    <w:rsid w:val="00892C3E"/>
    <w:rsid w:val="00892CB3"/>
    <w:rsid w:val="00893186"/>
    <w:rsid w:val="0089355D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55"/>
    <w:rsid w:val="008B1FDD"/>
    <w:rsid w:val="008B2051"/>
    <w:rsid w:val="008B2271"/>
    <w:rsid w:val="008B2396"/>
    <w:rsid w:val="008B23F2"/>
    <w:rsid w:val="008B343C"/>
    <w:rsid w:val="008B38A5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83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502"/>
    <w:rsid w:val="008D2793"/>
    <w:rsid w:val="008D2DBB"/>
    <w:rsid w:val="008D2E4A"/>
    <w:rsid w:val="008D3BCF"/>
    <w:rsid w:val="008D3F72"/>
    <w:rsid w:val="008D44AC"/>
    <w:rsid w:val="008D44D8"/>
    <w:rsid w:val="008D45F0"/>
    <w:rsid w:val="008D4889"/>
    <w:rsid w:val="008D4AC4"/>
    <w:rsid w:val="008D4E78"/>
    <w:rsid w:val="008D53F7"/>
    <w:rsid w:val="008D58D6"/>
    <w:rsid w:val="008D5CB1"/>
    <w:rsid w:val="008D5D9A"/>
    <w:rsid w:val="008D5DED"/>
    <w:rsid w:val="008D6331"/>
    <w:rsid w:val="008D6550"/>
    <w:rsid w:val="008D6D24"/>
    <w:rsid w:val="008D7395"/>
    <w:rsid w:val="008D73CF"/>
    <w:rsid w:val="008D79D6"/>
    <w:rsid w:val="008D7FE8"/>
    <w:rsid w:val="008E00D6"/>
    <w:rsid w:val="008E0920"/>
    <w:rsid w:val="008E0CCA"/>
    <w:rsid w:val="008E0F2A"/>
    <w:rsid w:val="008E10CD"/>
    <w:rsid w:val="008E27F6"/>
    <w:rsid w:val="008E2D50"/>
    <w:rsid w:val="008E31F9"/>
    <w:rsid w:val="008E35AF"/>
    <w:rsid w:val="008E391A"/>
    <w:rsid w:val="008E3AEE"/>
    <w:rsid w:val="008E3E0F"/>
    <w:rsid w:val="008E4B91"/>
    <w:rsid w:val="008E4E6C"/>
    <w:rsid w:val="008E5BF0"/>
    <w:rsid w:val="008E5E08"/>
    <w:rsid w:val="008E6473"/>
    <w:rsid w:val="008E652D"/>
    <w:rsid w:val="008E65BA"/>
    <w:rsid w:val="008E6F17"/>
    <w:rsid w:val="008E7019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0EB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848"/>
    <w:rsid w:val="008F5A46"/>
    <w:rsid w:val="008F5BEB"/>
    <w:rsid w:val="008F62E6"/>
    <w:rsid w:val="008F6414"/>
    <w:rsid w:val="008F642B"/>
    <w:rsid w:val="008F642C"/>
    <w:rsid w:val="008F6876"/>
    <w:rsid w:val="008F68DD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1C5C"/>
    <w:rsid w:val="0090247C"/>
    <w:rsid w:val="00902490"/>
    <w:rsid w:val="00903D90"/>
    <w:rsid w:val="009042A1"/>
    <w:rsid w:val="009043EE"/>
    <w:rsid w:val="00904959"/>
    <w:rsid w:val="0090499E"/>
    <w:rsid w:val="009049D2"/>
    <w:rsid w:val="00904A8B"/>
    <w:rsid w:val="00904A91"/>
    <w:rsid w:val="00904DEA"/>
    <w:rsid w:val="00905592"/>
    <w:rsid w:val="0090570D"/>
    <w:rsid w:val="00905D23"/>
    <w:rsid w:val="00905F17"/>
    <w:rsid w:val="00905FFF"/>
    <w:rsid w:val="0090696F"/>
    <w:rsid w:val="00906982"/>
    <w:rsid w:val="009072D1"/>
    <w:rsid w:val="00910187"/>
    <w:rsid w:val="0091047F"/>
    <w:rsid w:val="00910F89"/>
    <w:rsid w:val="00911548"/>
    <w:rsid w:val="009115F7"/>
    <w:rsid w:val="009119C6"/>
    <w:rsid w:val="00911B94"/>
    <w:rsid w:val="00911DF3"/>
    <w:rsid w:val="00912495"/>
    <w:rsid w:val="00912B07"/>
    <w:rsid w:val="00912D3B"/>
    <w:rsid w:val="00912E7D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7EC"/>
    <w:rsid w:val="00917858"/>
    <w:rsid w:val="009178E9"/>
    <w:rsid w:val="00920CA6"/>
    <w:rsid w:val="00920F0E"/>
    <w:rsid w:val="00921410"/>
    <w:rsid w:val="00921474"/>
    <w:rsid w:val="009215EF"/>
    <w:rsid w:val="00921891"/>
    <w:rsid w:val="00921A03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20C"/>
    <w:rsid w:val="009273D8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155B"/>
    <w:rsid w:val="00931637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2B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37FCB"/>
    <w:rsid w:val="00937FFC"/>
    <w:rsid w:val="00940189"/>
    <w:rsid w:val="00940371"/>
    <w:rsid w:val="00940DDD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27F"/>
    <w:rsid w:val="00943476"/>
    <w:rsid w:val="00943502"/>
    <w:rsid w:val="0094374B"/>
    <w:rsid w:val="00943996"/>
    <w:rsid w:val="00944254"/>
    <w:rsid w:val="00944504"/>
    <w:rsid w:val="009445A9"/>
    <w:rsid w:val="00944902"/>
    <w:rsid w:val="00944DB6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5CE"/>
    <w:rsid w:val="0095369D"/>
    <w:rsid w:val="009538A7"/>
    <w:rsid w:val="00953D14"/>
    <w:rsid w:val="0095404B"/>
    <w:rsid w:val="0095445C"/>
    <w:rsid w:val="00954A0A"/>
    <w:rsid w:val="0095516E"/>
    <w:rsid w:val="00955479"/>
    <w:rsid w:val="009554E2"/>
    <w:rsid w:val="00955851"/>
    <w:rsid w:val="00955BB6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3EA"/>
    <w:rsid w:val="009618B5"/>
    <w:rsid w:val="00961C3D"/>
    <w:rsid w:val="00961ED9"/>
    <w:rsid w:val="009623E0"/>
    <w:rsid w:val="0096242E"/>
    <w:rsid w:val="0096269C"/>
    <w:rsid w:val="0096278C"/>
    <w:rsid w:val="009628EF"/>
    <w:rsid w:val="00962A6E"/>
    <w:rsid w:val="009630FE"/>
    <w:rsid w:val="00963392"/>
    <w:rsid w:val="009633E1"/>
    <w:rsid w:val="009636EA"/>
    <w:rsid w:val="0096435D"/>
    <w:rsid w:val="00964494"/>
    <w:rsid w:val="009655DB"/>
    <w:rsid w:val="00966399"/>
    <w:rsid w:val="009663EC"/>
    <w:rsid w:val="0096644D"/>
    <w:rsid w:val="00966526"/>
    <w:rsid w:val="00966546"/>
    <w:rsid w:val="0096658D"/>
    <w:rsid w:val="009666DE"/>
    <w:rsid w:val="00966876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2DAB"/>
    <w:rsid w:val="00973032"/>
    <w:rsid w:val="00973810"/>
    <w:rsid w:val="00973830"/>
    <w:rsid w:val="00973917"/>
    <w:rsid w:val="00973AD9"/>
    <w:rsid w:val="00973BBD"/>
    <w:rsid w:val="00973EF8"/>
    <w:rsid w:val="00974480"/>
    <w:rsid w:val="00974831"/>
    <w:rsid w:val="009750EF"/>
    <w:rsid w:val="00975C78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5FF"/>
    <w:rsid w:val="009806C9"/>
    <w:rsid w:val="0098074E"/>
    <w:rsid w:val="0098083F"/>
    <w:rsid w:val="00980A1B"/>
    <w:rsid w:val="00981138"/>
    <w:rsid w:val="0098145B"/>
    <w:rsid w:val="00981AC1"/>
    <w:rsid w:val="00982035"/>
    <w:rsid w:val="009822F2"/>
    <w:rsid w:val="00982884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1BB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D38"/>
    <w:rsid w:val="00993EAD"/>
    <w:rsid w:val="00994187"/>
    <w:rsid w:val="009945F4"/>
    <w:rsid w:val="009946E1"/>
    <w:rsid w:val="00994B56"/>
    <w:rsid w:val="00994C35"/>
    <w:rsid w:val="00994E3A"/>
    <w:rsid w:val="009950BF"/>
    <w:rsid w:val="0099535C"/>
    <w:rsid w:val="00995456"/>
    <w:rsid w:val="009959D4"/>
    <w:rsid w:val="00996005"/>
    <w:rsid w:val="00996140"/>
    <w:rsid w:val="00996241"/>
    <w:rsid w:val="009962CE"/>
    <w:rsid w:val="009967D6"/>
    <w:rsid w:val="00996953"/>
    <w:rsid w:val="00996DF5"/>
    <w:rsid w:val="00997114"/>
    <w:rsid w:val="009973E6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A85"/>
    <w:rsid w:val="009A1BB8"/>
    <w:rsid w:val="009A1CB1"/>
    <w:rsid w:val="009A1E01"/>
    <w:rsid w:val="009A24EC"/>
    <w:rsid w:val="009A3204"/>
    <w:rsid w:val="009A3757"/>
    <w:rsid w:val="009A3843"/>
    <w:rsid w:val="009A3DD7"/>
    <w:rsid w:val="009A3E18"/>
    <w:rsid w:val="009A401C"/>
    <w:rsid w:val="009A4351"/>
    <w:rsid w:val="009A44A8"/>
    <w:rsid w:val="009A5022"/>
    <w:rsid w:val="009A56FE"/>
    <w:rsid w:val="009A57D5"/>
    <w:rsid w:val="009A59B4"/>
    <w:rsid w:val="009A68DD"/>
    <w:rsid w:val="009A6908"/>
    <w:rsid w:val="009A69A7"/>
    <w:rsid w:val="009A6BFA"/>
    <w:rsid w:val="009A731F"/>
    <w:rsid w:val="009B0034"/>
    <w:rsid w:val="009B060D"/>
    <w:rsid w:val="009B07B1"/>
    <w:rsid w:val="009B0BD9"/>
    <w:rsid w:val="009B0D8A"/>
    <w:rsid w:val="009B0F5C"/>
    <w:rsid w:val="009B0FF8"/>
    <w:rsid w:val="009B1403"/>
    <w:rsid w:val="009B14CC"/>
    <w:rsid w:val="009B172B"/>
    <w:rsid w:val="009B1781"/>
    <w:rsid w:val="009B1D12"/>
    <w:rsid w:val="009B1ECC"/>
    <w:rsid w:val="009B22E1"/>
    <w:rsid w:val="009B2424"/>
    <w:rsid w:val="009B2681"/>
    <w:rsid w:val="009B2684"/>
    <w:rsid w:val="009B28C4"/>
    <w:rsid w:val="009B2A0B"/>
    <w:rsid w:val="009B2C01"/>
    <w:rsid w:val="009B35B7"/>
    <w:rsid w:val="009B35FA"/>
    <w:rsid w:val="009B38D3"/>
    <w:rsid w:val="009B3E04"/>
    <w:rsid w:val="009B3F2F"/>
    <w:rsid w:val="009B4045"/>
    <w:rsid w:val="009B40A7"/>
    <w:rsid w:val="009B40C7"/>
    <w:rsid w:val="009B4E95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5DEE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656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8A0"/>
    <w:rsid w:val="009D2A1C"/>
    <w:rsid w:val="009D2C56"/>
    <w:rsid w:val="009D3326"/>
    <w:rsid w:val="009D353A"/>
    <w:rsid w:val="009D3B55"/>
    <w:rsid w:val="009D3EB5"/>
    <w:rsid w:val="009D44C5"/>
    <w:rsid w:val="009D48D2"/>
    <w:rsid w:val="009D4CE2"/>
    <w:rsid w:val="009D502E"/>
    <w:rsid w:val="009D586F"/>
    <w:rsid w:val="009D5A67"/>
    <w:rsid w:val="009D5DDB"/>
    <w:rsid w:val="009D6696"/>
    <w:rsid w:val="009D697E"/>
    <w:rsid w:val="009D6D21"/>
    <w:rsid w:val="009D6DF7"/>
    <w:rsid w:val="009D71D6"/>
    <w:rsid w:val="009D75E9"/>
    <w:rsid w:val="009D7653"/>
    <w:rsid w:val="009D7A42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533"/>
    <w:rsid w:val="009E3810"/>
    <w:rsid w:val="009E45DE"/>
    <w:rsid w:val="009E48A4"/>
    <w:rsid w:val="009E4AFB"/>
    <w:rsid w:val="009E514F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859"/>
    <w:rsid w:val="009F69A0"/>
    <w:rsid w:val="009F6BA8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03E"/>
    <w:rsid w:val="00A016BA"/>
    <w:rsid w:val="00A018F9"/>
    <w:rsid w:val="00A01AF7"/>
    <w:rsid w:val="00A01B37"/>
    <w:rsid w:val="00A01B8C"/>
    <w:rsid w:val="00A02074"/>
    <w:rsid w:val="00A02412"/>
    <w:rsid w:val="00A026C3"/>
    <w:rsid w:val="00A027E8"/>
    <w:rsid w:val="00A02BE3"/>
    <w:rsid w:val="00A02FA1"/>
    <w:rsid w:val="00A033B8"/>
    <w:rsid w:val="00A036D5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14F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14D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D9C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21A"/>
    <w:rsid w:val="00A274B0"/>
    <w:rsid w:val="00A2762D"/>
    <w:rsid w:val="00A27D4B"/>
    <w:rsid w:val="00A30680"/>
    <w:rsid w:val="00A3095E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BB7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5E20"/>
    <w:rsid w:val="00A368E3"/>
    <w:rsid w:val="00A36966"/>
    <w:rsid w:val="00A36CC5"/>
    <w:rsid w:val="00A37668"/>
    <w:rsid w:val="00A404B0"/>
    <w:rsid w:val="00A40A0F"/>
    <w:rsid w:val="00A40E0E"/>
    <w:rsid w:val="00A40E7C"/>
    <w:rsid w:val="00A416A6"/>
    <w:rsid w:val="00A41734"/>
    <w:rsid w:val="00A418FA"/>
    <w:rsid w:val="00A419E4"/>
    <w:rsid w:val="00A41C8B"/>
    <w:rsid w:val="00A41C9B"/>
    <w:rsid w:val="00A41D74"/>
    <w:rsid w:val="00A426AC"/>
    <w:rsid w:val="00A429C1"/>
    <w:rsid w:val="00A42B3F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736"/>
    <w:rsid w:val="00A458DF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479C5"/>
    <w:rsid w:val="00A5039C"/>
    <w:rsid w:val="00A504C2"/>
    <w:rsid w:val="00A50770"/>
    <w:rsid w:val="00A51C97"/>
    <w:rsid w:val="00A5203D"/>
    <w:rsid w:val="00A5276D"/>
    <w:rsid w:val="00A52859"/>
    <w:rsid w:val="00A52B25"/>
    <w:rsid w:val="00A53073"/>
    <w:rsid w:val="00A535F9"/>
    <w:rsid w:val="00A5381B"/>
    <w:rsid w:val="00A54109"/>
    <w:rsid w:val="00A5434B"/>
    <w:rsid w:val="00A545C0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0FDE"/>
    <w:rsid w:val="00A61263"/>
    <w:rsid w:val="00A61A2B"/>
    <w:rsid w:val="00A61E2A"/>
    <w:rsid w:val="00A621D8"/>
    <w:rsid w:val="00A62AAC"/>
    <w:rsid w:val="00A62BBB"/>
    <w:rsid w:val="00A62EAC"/>
    <w:rsid w:val="00A62F51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ABA"/>
    <w:rsid w:val="00A67B3C"/>
    <w:rsid w:val="00A67DA3"/>
    <w:rsid w:val="00A7046D"/>
    <w:rsid w:val="00A71179"/>
    <w:rsid w:val="00A711FC"/>
    <w:rsid w:val="00A7166F"/>
    <w:rsid w:val="00A72404"/>
    <w:rsid w:val="00A7246F"/>
    <w:rsid w:val="00A72814"/>
    <w:rsid w:val="00A72E7E"/>
    <w:rsid w:val="00A7311D"/>
    <w:rsid w:val="00A735C1"/>
    <w:rsid w:val="00A73F29"/>
    <w:rsid w:val="00A74612"/>
    <w:rsid w:val="00A74770"/>
    <w:rsid w:val="00A74B23"/>
    <w:rsid w:val="00A74B5D"/>
    <w:rsid w:val="00A74EFD"/>
    <w:rsid w:val="00A75904"/>
    <w:rsid w:val="00A75E45"/>
    <w:rsid w:val="00A76104"/>
    <w:rsid w:val="00A7645E"/>
    <w:rsid w:val="00A76711"/>
    <w:rsid w:val="00A76C42"/>
    <w:rsid w:val="00A76F8D"/>
    <w:rsid w:val="00A77279"/>
    <w:rsid w:val="00A77CA2"/>
    <w:rsid w:val="00A77DC1"/>
    <w:rsid w:val="00A8065A"/>
    <w:rsid w:val="00A8088D"/>
    <w:rsid w:val="00A808B0"/>
    <w:rsid w:val="00A80C68"/>
    <w:rsid w:val="00A80C81"/>
    <w:rsid w:val="00A80C8C"/>
    <w:rsid w:val="00A810B9"/>
    <w:rsid w:val="00A81169"/>
    <w:rsid w:val="00A816DA"/>
    <w:rsid w:val="00A81CD6"/>
    <w:rsid w:val="00A81F56"/>
    <w:rsid w:val="00A8251C"/>
    <w:rsid w:val="00A826E9"/>
    <w:rsid w:val="00A82843"/>
    <w:rsid w:val="00A83970"/>
    <w:rsid w:val="00A83D30"/>
    <w:rsid w:val="00A840BC"/>
    <w:rsid w:val="00A84238"/>
    <w:rsid w:val="00A84427"/>
    <w:rsid w:val="00A8475F"/>
    <w:rsid w:val="00A8492A"/>
    <w:rsid w:val="00A849DF"/>
    <w:rsid w:val="00A84C8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DDB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08"/>
    <w:rsid w:val="00AA3457"/>
    <w:rsid w:val="00AA3E29"/>
    <w:rsid w:val="00AA3EF7"/>
    <w:rsid w:val="00AA405A"/>
    <w:rsid w:val="00AA430F"/>
    <w:rsid w:val="00AA4445"/>
    <w:rsid w:val="00AA4617"/>
    <w:rsid w:val="00AA4885"/>
    <w:rsid w:val="00AA49FD"/>
    <w:rsid w:val="00AA50D2"/>
    <w:rsid w:val="00AA5250"/>
    <w:rsid w:val="00AA5418"/>
    <w:rsid w:val="00AA5500"/>
    <w:rsid w:val="00AA5780"/>
    <w:rsid w:val="00AA5CAF"/>
    <w:rsid w:val="00AA656B"/>
    <w:rsid w:val="00AA671E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788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272"/>
    <w:rsid w:val="00AB6533"/>
    <w:rsid w:val="00AB6549"/>
    <w:rsid w:val="00AB69FC"/>
    <w:rsid w:val="00AB73C0"/>
    <w:rsid w:val="00AB780C"/>
    <w:rsid w:val="00AB7991"/>
    <w:rsid w:val="00AB79E1"/>
    <w:rsid w:val="00AB7B6F"/>
    <w:rsid w:val="00AC01A3"/>
    <w:rsid w:val="00AC0532"/>
    <w:rsid w:val="00AC05C2"/>
    <w:rsid w:val="00AC0E78"/>
    <w:rsid w:val="00AC102A"/>
    <w:rsid w:val="00AC1422"/>
    <w:rsid w:val="00AC159D"/>
    <w:rsid w:val="00AC172B"/>
    <w:rsid w:val="00AC1B02"/>
    <w:rsid w:val="00AC2682"/>
    <w:rsid w:val="00AC27CF"/>
    <w:rsid w:val="00AC2C33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B6F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CDB"/>
    <w:rsid w:val="00AD4534"/>
    <w:rsid w:val="00AD48B7"/>
    <w:rsid w:val="00AD4A36"/>
    <w:rsid w:val="00AD4CC5"/>
    <w:rsid w:val="00AD4FBF"/>
    <w:rsid w:val="00AD544E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D7BD5"/>
    <w:rsid w:val="00AD7FD7"/>
    <w:rsid w:val="00AE04CC"/>
    <w:rsid w:val="00AE061A"/>
    <w:rsid w:val="00AE0ACD"/>
    <w:rsid w:val="00AE0DA6"/>
    <w:rsid w:val="00AE155D"/>
    <w:rsid w:val="00AE173D"/>
    <w:rsid w:val="00AE2CC4"/>
    <w:rsid w:val="00AE3112"/>
    <w:rsid w:val="00AE3B79"/>
    <w:rsid w:val="00AE3E27"/>
    <w:rsid w:val="00AE50EB"/>
    <w:rsid w:val="00AE5131"/>
    <w:rsid w:val="00AE516B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744"/>
    <w:rsid w:val="00AE7A1A"/>
    <w:rsid w:val="00AE7CB6"/>
    <w:rsid w:val="00AF0192"/>
    <w:rsid w:val="00AF061C"/>
    <w:rsid w:val="00AF09AE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78B"/>
    <w:rsid w:val="00AF4894"/>
    <w:rsid w:val="00AF4B22"/>
    <w:rsid w:val="00AF4CBA"/>
    <w:rsid w:val="00AF5210"/>
    <w:rsid w:val="00AF5FEB"/>
    <w:rsid w:val="00AF62CB"/>
    <w:rsid w:val="00AF686A"/>
    <w:rsid w:val="00AF6C6A"/>
    <w:rsid w:val="00AF6C7F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AEC"/>
    <w:rsid w:val="00B05B55"/>
    <w:rsid w:val="00B05FDC"/>
    <w:rsid w:val="00B06706"/>
    <w:rsid w:val="00B073C7"/>
    <w:rsid w:val="00B07DB8"/>
    <w:rsid w:val="00B1092B"/>
    <w:rsid w:val="00B10A93"/>
    <w:rsid w:val="00B1112B"/>
    <w:rsid w:val="00B11145"/>
    <w:rsid w:val="00B115B9"/>
    <w:rsid w:val="00B11CAE"/>
    <w:rsid w:val="00B11EB2"/>
    <w:rsid w:val="00B12007"/>
    <w:rsid w:val="00B125F9"/>
    <w:rsid w:val="00B126CF"/>
    <w:rsid w:val="00B1292C"/>
    <w:rsid w:val="00B12933"/>
    <w:rsid w:val="00B12CA4"/>
    <w:rsid w:val="00B131FA"/>
    <w:rsid w:val="00B13318"/>
    <w:rsid w:val="00B13A67"/>
    <w:rsid w:val="00B141AC"/>
    <w:rsid w:val="00B145AD"/>
    <w:rsid w:val="00B149CC"/>
    <w:rsid w:val="00B14E9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1E85"/>
    <w:rsid w:val="00B220C2"/>
    <w:rsid w:val="00B224C0"/>
    <w:rsid w:val="00B22A76"/>
    <w:rsid w:val="00B23157"/>
    <w:rsid w:val="00B2375C"/>
    <w:rsid w:val="00B23D83"/>
    <w:rsid w:val="00B2462B"/>
    <w:rsid w:val="00B25153"/>
    <w:rsid w:val="00B25A60"/>
    <w:rsid w:val="00B25BED"/>
    <w:rsid w:val="00B25CCD"/>
    <w:rsid w:val="00B25FC9"/>
    <w:rsid w:val="00B26016"/>
    <w:rsid w:val="00B2758A"/>
    <w:rsid w:val="00B27BC9"/>
    <w:rsid w:val="00B27C86"/>
    <w:rsid w:val="00B30078"/>
    <w:rsid w:val="00B300B3"/>
    <w:rsid w:val="00B30382"/>
    <w:rsid w:val="00B30429"/>
    <w:rsid w:val="00B3063F"/>
    <w:rsid w:val="00B30B6E"/>
    <w:rsid w:val="00B30C1E"/>
    <w:rsid w:val="00B3102E"/>
    <w:rsid w:val="00B310E2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8C2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37A92"/>
    <w:rsid w:val="00B40275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EB8"/>
    <w:rsid w:val="00B42F8F"/>
    <w:rsid w:val="00B43017"/>
    <w:rsid w:val="00B434A5"/>
    <w:rsid w:val="00B4374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2ED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F01"/>
    <w:rsid w:val="00B52566"/>
    <w:rsid w:val="00B527F9"/>
    <w:rsid w:val="00B52AA6"/>
    <w:rsid w:val="00B52CFF"/>
    <w:rsid w:val="00B5301A"/>
    <w:rsid w:val="00B53250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9C"/>
    <w:rsid w:val="00B57076"/>
    <w:rsid w:val="00B573C7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70B"/>
    <w:rsid w:val="00B61B80"/>
    <w:rsid w:val="00B61D4E"/>
    <w:rsid w:val="00B62022"/>
    <w:rsid w:val="00B62267"/>
    <w:rsid w:val="00B6261B"/>
    <w:rsid w:val="00B63448"/>
    <w:rsid w:val="00B635E6"/>
    <w:rsid w:val="00B6363B"/>
    <w:rsid w:val="00B63D62"/>
    <w:rsid w:val="00B63D92"/>
    <w:rsid w:val="00B63DCC"/>
    <w:rsid w:val="00B64499"/>
    <w:rsid w:val="00B64987"/>
    <w:rsid w:val="00B649C4"/>
    <w:rsid w:val="00B64CF9"/>
    <w:rsid w:val="00B64DAB"/>
    <w:rsid w:val="00B65E49"/>
    <w:rsid w:val="00B65F41"/>
    <w:rsid w:val="00B66BA0"/>
    <w:rsid w:val="00B6718E"/>
    <w:rsid w:val="00B67293"/>
    <w:rsid w:val="00B67533"/>
    <w:rsid w:val="00B676AA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4E0"/>
    <w:rsid w:val="00B73686"/>
    <w:rsid w:val="00B73C0D"/>
    <w:rsid w:val="00B740EC"/>
    <w:rsid w:val="00B74541"/>
    <w:rsid w:val="00B745A9"/>
    <w:rsid w:val="00B74FC6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D56"/>
    <w:rsid w:val="00B83E63"/>
    <w:rsid w:val="00B83F66"/>
    <w:rsid w:val="00B84055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B7E"/>
    <w:rsid w:val="00B90D50"/>
    <w:rsid w:val="00B90F9C"/>
    <w:rsid w:val="00B910FB"/>
    <w:rsid w:val="00B9151F"/>
    <w:rsid w:val="00B91755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38C"/>
    <w:rsid w:val="00B944D1"/>
    <w:rsid w:val="00B944D4"/>
    <w:rsid w:val="00B949A0"/>
    <w:rsid w:val="00B94A4B"/>
    <w:rsid w:val="00B94ADA"/>
    <w:rsid w:val="00B94CD8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5C2"/>
    <w:rsid w:val="00BA1789"/>
    <w:rsid w:val="00BA198B"/>
    <w:rsid w:val="00BA1E5E"/>
    <w:rsid w:val="00BA21F0"/>
    <w:rsid w:val="00BA27C3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5B56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445"/>
    <w:rsid w:val="00BB162F"/>
    <w:rsid w:val="00BB16FB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5BD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EF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5354"/>
    <w:rsid w:val="00BC55A8"/>
    <w:rsid w:val="00BC5B07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845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39A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15C"/>
    <w:rsid w:val="00BD73FC"/>
    <w:rsid w:val="00BD76E9"/>
    <w:rsid w:val="00BD778E"/>
    <w:rsid w:val="00BD7F8E"/>
    <w:rsid w:val="00BE0594"/>
    <w:rsid w:val="00BE092E"/>
    <w:rsid w:val="00BE0AD0"/>
    <w:rsid w:val="00BE0C6E"/>
    <w:rsid w:val="00BE0D3F"/>
    <w:rsid w:val="00BE0E6D"/>
    <w:rsid w:val="00BE1355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4BD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BA7"/>
    <w:rsid w:val="00BF1D4F"/>
    <w:rsid w:val="00BF21BC"/>
    <w:rsid w:val="00BF21DD"/>
    <w:rsid w:val="00BF26BF"/>
    <w:rsid w:val="00BF2A73"/>
    <w:rsid w:val="00BF2DD5"/>
    <w:rsid w:val="00BF2F7B"/>
    <w:rsid w:val="00BF367A"/>
    <w:rsid w:val="00BF3724"/>
    <w:rsid w:val="00BF37AD"/>
    <w:rsid w:val="00BF3853"/>
    <w:rsid w:val="00BF45F2"/>
    <w:rsid w:val="00BF484B"/>
    <w:rsid w:val="00BF5817"/>
    <w:rsid w:val="00BF582A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580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3D7A"/>
    <w:rsid w:val="00C03FA1"/>
    <w:rsid w:val="00C041F6"/>
    <w:rsid w:val="00C04440"/>
    <w:rsid w:val="00C045DF"/>
    <w:rsid w:val="00C04B9E"/>
    <w:rsid w:val="00C04BEF"/>
    <w:rsid w:val="00C04E4D"/>
    <w:rsid w:val="00C0565E"/>
    <w:rsid w:val="00C057A9"/>
    <w:rsid w:val="00C05D4E"/>
    <w:rsid w:val="00C06343"/>
    <w:rsid w:val="00C068E4"/>
    <w:rsid w:val="00C06977"/>
    <w:rsid w:val="00C06CBF"/>
    <w:rsid w:val="00C06D7A"/>
    <w:rsid w:val="00C06E45"/>
    <w:rsid w:val="00C072F0"/>
    <w:rsid w:val="00C1050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96B"/>
    <w:rsid w:val="00C12FBB"/>
    <w:rsid w:val="00C130A5"/>
    <w:rsid w:val="00C14B73"/>
    <w:rsid w:val="00C1542F"/>
    <w:rsid w:val="00C1547C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92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3DFC"/>
    <w:rsid w:val="00C24014"/>
    <w:rsid w:val="00C24A2A"/>
    <w:rsid w:val="00C24C6F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7FF"/>
    <w:rsid w:val="00C2799B"/>
    <w:rsid w:val="00C27BA5"/>
    <w:rsid w:val="00C27BCA"/>
    <w:rsid w:val="00C301D4"/>
    <w:rsid w:val="00C30BED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CAE"/>
    <w:rsid w:val="00C33D6D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2643"/>
    <w:rsid w:val="00C4348C"/>
    <w:rsid w:val="00C43A94"/>
    <w:rsid w:val="00C43D0B"/>
    <w:rsid w:val="00C445E5"/>
    <w:rsid w:val="00C44C73"/>
    <w:rsid w:val="00C44ED5"/>
    <w:rsid w:val="00C45D81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38F4"/>
    <w:rsid w:val="00C53C98"/>
    <w:rsid w:val="00C54240"/>
    <w:rsid w:val="00C542B8"/>
    <w:rsid w:val="00C55344"/>
    <w:rsid w:val="00C55367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0BA1"/>
    <w:rsid w:val="00C616FE"/>
    <w:rsid w:val="00C6191E"/>
    <w:rsid w:val="00C61F30"/>
    <w:rsid w:val="00C6208A"/>
    <w:rsid w:val="00C62E27"/>
    <w:rsid w:val="00C62E6B"/>
    <w:rsid w:val="00C635F7"/>
    <w:rsid w:val="00C637FC"/>
    <w:rsid w:val="00C63836"/>
    <w:rsid w:val="00C63958"/>
    <w:rsid w:val="00C63E0D"/>
    <w:rsid w:val="00C63EE0"/>
    <w:rsid w:val="00C63F1F"/>
    <w:rsid w:val="00C6490B"/>
    <w:rsid w:val="00C649C4"/>
    <w:rsid w:val="00C64A7F"/>
    <w:rsid w:val="00C650E4"/>
    <w:rsid w:val="00C65B06"/>
    <w:rsid w:val="00C65D3F"/>
    <w:rsid w:val="00C6658D"/>
    <w:rsid w:val="00C668A2"/>
    <w:rsid w:val="00C67027"/>
    <w:rsid w:val="00C67397"/>
    <w:rsid w:val="00C67B4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2E76"/>
    <w:rsid w:val="00C73A1D"/>
    <w:rsid w:val="00C74784"/>
    <w:rsid w:val="00C747B8"/>
    <w:rsid w:val="00C753B9"/>
    <w:rsid w:val="00C7547D"/>
    <w:rsid w:val="00C75736"/>
    <w:rsid w:val="00C757DD"/>
    <w:rsid w:val="00C75934"/>
    <w:rsid w:val="00C759F1"/>
    <w:rsid w:val="00C75D3A"/>
    <w:rsid w:val="00C76403"/>
    <w:rsid w:val="00C7675D"/>
    <w:rsid w:val="00C76B60"/>
    <w:rsid w:val="00C7704B"/>
    <w:rsid w:val="00C7709C"/>
    <w:rsid w:val="00C7752D"/>
    <w:rsid w:val="00C777F2"/>
    <w:rsid w:val="00C77B4A"/>
    <w:rsid w:val="00C77BD7"/>
    <w:rsid w:val="00C800F1"/>
    <w:rsid w:val="00C808D4"/>
    <w:rsid w:val="00C80CE5"/>
    <w:rsid w:val="00C80E30"/>
    <w:rsid w:val="00C811E4"/>
    <w:rsid w:val="00C81304"/>
    <w:rsid w:val="00C815A4"/>
    <w:rsid w:val="00C81CB9"/>
    <w:rsid w:val="00C8214E"/>
    <w:rsid w:val="00C8264B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D78"/>
    <w:rsid w:val="00C86F95"/>
    <w:rsid w:val="00C870D9"/>
    <w:rsid w:val="00C871EB"/>
    <w:rsid w:val="00C8774E"/>
    <w:rsid w:val="00C87BFE"/>
    <w:rsid w:val="00C87C1B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A"/>
    <w:rsid w:val="00C96A7E"/>
    <w:rsid w:val="00C96A86"/>
    <w:rsid w:val="00C96D99"/>
    <w:rsid w:val="00C96EC6"/>
    <w:rsid w:val="00C97029"/>
    <w:rsid w:val="00C971E1"/>
    <w:rsid w:val="00C97C52"/>
    <w:rsid w:val="00CA02D0"/>
    <w:rsid w:val="00CA04FD"/>
    <w:rsid w:val="00CA0C71"/>
    <w:rsid w:val="00CA0EA7"/>
    <w:rsid w:val="00CA0F06"/>
    <w:rsid w:val="00CA1271"/>
    <w:rsid w:val="00CA1DD4"/>
    <w:rsid w:val="00CA1F98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511D"/>
    <w:rsid w:val="00CA5670"/>
    <w:rsid w:val="00CA59F8"/>
    <w:rsid w:val="00CA5BC3"/>
    <w:rsid w:val="00CA65AD"/>
    <w:rsid w:val="00CA6686"/>
    <w:rsid w:val="00CA6B6C"/>
    <w:rsid w:val="00CA6B81"/>
    <w:rsid w:val="00CA72B7"/>
    <w:rsid w:val="00CA752A"/>
    <w:rsid w:val="00CA7607"/>
    <w:rsid w:val="00CA7900"/>
    <w:rsid w:val="00CA79C8"/>
    <w:rsid w:val="00CB054A"/>
    <w:rsid w:val="00CB06A7"/>
    <w:rsid w:val="00CB06AF"/>
    <w:rsid w:val="00CB1125"/>
    <w:rsid w:val="00CB23D9"/>
    <w:rsid w:val="00CB2848"/>
    <w:rsid w:val="00CB2DB3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A1D"/>
    <w:rsid w:val="00CB7A7B"/>
    <w:rsid w:val="00CB7D68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65A"/>
    <w:rsid w:val="00CC1835"/>
    <w:rsid w:val="00CC18C9"/>
    <w:rsid w:val="00CC19FE"/>
    <w:rsid w:val="00CC1F5A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4F21"/>
    <w:rsid w:val="00CC58AA"/>
    <w:rsid w:val="00CC606E"/>
    <w:rsid w:val="00CC6AA6"/>
    <w:rsid w:val="00CC7150"/>
    <w:rsid w:val="00CC761C"/>
    <w:rsid w:val="00CC79C3"/>
    <w:rsid w:val="00CC7D91"/>
    <w:rsid w:val="00CC7E2A"/>
    <w:rsid w:val="00CC7E2E"/>
    <w:rsid w:val="00CD0296"/>
    <w:rsid w:val="00CD057A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0D"/>
    <w:rsid w:val="00CD1B82"/>
    <w:rsid w:val="00CD1EE6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35A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22B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2DBB"/>
    <w:rsid w:val="00D0307D"/>
    <w:rsid w:val="00D0391F"/>
    <w:rsid w:val="00D044B9"/>
    <w:rsid w:val="00D0553C"/>
    <w:rsid w:val="00D05D2C"/>
    <w:rsid w:val="00D06064"/>
    <w:rsid w:val="00D061AF"/>
    <w:rsid w:val="00D062F1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4EC2"/>
    <w:rsid w:val="00D15141"/>
    <w:rsid w:val="00D152CB"/>
    <w:rsid w:val="00D15534"/>
    <w:rsid w:val="00D15579"/>
    <w:rsid w:val="00D156C6"/>
    <w:rsid w:val="00D15778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85D"/>
    <w:rsid w:val="00D21A62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785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CF5"/>
    <w:rsid w:val="00D27DDE"/>
    <w:rsid w:val="00D27ED1"/>
    <w:rsid w:val="00D27F52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07A"/>
    <w:rsid w:val="00D37267"/>
    <w:rsid w:val="00D37724"/>
    <w:rsid w:val="00D379E9"/>
    <w:rsid w:val="00D37B99"/>
    <w:rsid w:val="00D37C5B"/>
    <w:rsid w:val="00D37DF5"/>
    <w:rsid w:val="00D37F99"/>
    <w:rsid w:val="00D4041E"/>
    <w:rsid w:val="00D40515"/>
    <w:rsid w:val="00D40DC4"/>
    <w:rsid w:val="00D40E7E"/>
    <w:rsid w:val="00D41AAB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3ECF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25B9"/>
    <w:rsid w:val="00D532D5"/>
    <w:rsid w:val="00D53CEF"/>
    <w:rsid w:val="00D53EB6"/>
    <w:rsid w:val="00D5488C"/>
    <w:rsid w:val="00D54AF8"/>
    <w:rsid w:val="00D54CDE"/>
    <w:rsid w:val="00D54D19"/>
    <w:rsid w:val="00D5514A"/>
    <w:rsid w:val="00D553AB"/>
    <w:rsid w:val="00D55BC4"/>
    <w:rsid w:val="00D55E43"/>
    <w:rsid w:val="00D56131"/>
    <w:rsid w:val="00D5635E"/>
    <w:rsid w:val="00D5656C"/>
    <w:rsid w:val="00D56709"/>
    <w:rsid w:val="00D56833"/>
    <w:rsid w:val="00D56DAB"/>
    <w:rsid w:val="00D572EB"/>
    <w:rsid w:val="00D6045A"/>
    <w:rsid w:val="00D60565"/>
    <w:rsid w:val="00D60666"/>
    <w:rsid w:val="00D60C92"/>
    <w:rsid w:val="00D6153A"/>
    <w:rsid w:val="00D623DC"/>
    <w:rsid w:val="00D62657"/>
    <w:rsid w:val="00D62B54"/>
    <w:rsid w:val="00D62C7B"/>
    <w:rsid w:val="00D63555"/>
    <w:rsid w:val="00D637BF"/>
    <w:rsid w:val="00D6384D"/>
    <w:rsid w:val="00D63873"/>
    <w:rsid w:val="00D63949"/>
    <w:rsid w:val="00D6395D"/>
    <w:rsid w:val="00D63B89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4E"/>
    <w:rsid w:val="00D73CC6"/>
    <w:rsid w:val="00D73CCC"/>
    <w:rsid w:val="00D73FEB"/>
    <w:rsid w:val="00D74045"/>
    <w:rsid w:val="00D74BFA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813"/>
    <w:rsid w:val="00D82D02"/>
    <w:rsid w:val="00D82FC1"/>
    <w:rsid w:val="00D835A0"/>
    <w:rsid w:val="00D83E75"/>
    <w:rsid w:val="00D8421A"/>
    <w:rsid w:val="00D8431B"/>
    <w:rsid w:val="00D84440"/>
    <w:rsid w:val="00D8470F"/>
    <w:rsid w:val="00D84906"/>
    <w:rsid w:val="00D84E03"/>
    <w:rsid w:val="00D85056"/>
    <w:rsid w:val="00D8562D"/>
    <w:rsid w:val="00D860D7"/>
    <w:rsid w:val="00D8665F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899"/>
    <w:rsid w:val="00DA4A6E"/>
    <w:rsid w:val="00DA4F43"/>
    <w:rsid w:val="00DA5725"/>
    <w:rsid w:val="00DA5CEF"/>
    <w:rsid w:val="00DA5ED5"/>
    <w:rsid w:val="00DA5FA4"/>
    <w:rsid w:val="00DA6251"/>
    <w:rsid w:val="00DA66FE"/>
    <w:rsid w:val="00DA6883"/>
    <w:rsid w:val="00DA68E0"/>
    <w:rsid w:val="00DA703E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9D0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EEF"/>
    <w:rsid w:val="00DC02A7"/>
    <w:rsid w:val="00DC036C"/>
    <w:rsid w:val="00DC05AF"/>
    <w:rsid w:val="00DC06DB"/>
    <w:rsid w:val="00DC08D7"/>
    <w:rsid w:val="00DC0D33"/>
    <w:rsid w:val="00DC10C9"/>
    <w:rsid w:val="00DC11B1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E0A"/>
    <w:rsid w:val="00DC4FD3"/>
    <w:rsid w:val="00DC5351"/>
    <w:rsid w:val="00DC5696"/>
    <w:rsid w:val="00DC5BB7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0B17"/>
    <w:rsid w:val="00DD1759"/>
    <w:rsid w:val="00DD1ADD"/>
    <w:rsid w:val="00DD1C90"/>
    <w:rsid w:val="00DD1D61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58C"/>
    <w:rsid w:val="00DD47B5"/>
    <w:rsid w:val="00DD4B4E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79"/>
    <w:rsid w:val="00DE29A4"/>
    <w:rsid w:val="00DE2EB3"/>
    <w:rsid w:val="00DE31FD"/>
    <w:rsid w:val="00DE34C1"/>
    <w:rsid w:val="00DE35B9"/>
    <w:rsid w:val="00DE40FA"/>
    <w:rsid w:val="00DE48AE"/>
    <w:rsid w:val="00DE4CE5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496"/>
    <w:rsid w:val="00DE7591"/>
    <w:rsid w:val="00DE778A"/>
    <w:rsid w:val="00DE7BE7"/>
    <w:rsid w:val="00DE7D43"/>
    <w:rsid w:val="00DE7EB4"/>
    <w:rsid w:val="00DF009F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8E5"/>
    <w:rsid w:val="00DF1994"/>
    <w:rsid w:val="00DF1C3D"/>
    <w:rsid w:val="00DF1F27"/>
    <w:rsid w:val="00DF2976"/>
    <w:rsid w:val="00DF2D1B"/>
    <w:rsid w:val="00DF2D65"/>
    <w:rsid w:val="00DF2E88"/>
    <w:rsid w:val="00DF2F97"/>
    <w:rsid w:val="00DF37DB"/>
    <w:rsid w:val="00DF3D5C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DDA"/>
    <w:rsid w:val="00E10016"/>
    <w:rsid w:val="00E1057D"/>
    <w:rsid w:val="00E1084F"/>
    <w:rsid w:val="00E108E8"/>
    <w:rsid w:val="00E1092F"/>
    <w:rsid w:val="00E109A2"/>
    <w:rsid w:val="00E10C67"/>
    <w:rsid w:val="00E1240F"/>
    <w:rsid w:val="00E12C22"/>
    <w:rsid w:val="00E13AA6"/>
    <w:rsid w:val="00E13D1D"/>
    <w:rsid w:val="00E14B36"/>
    <w:rsid w:val="00E1515B"/>
    <w:rsid w:val="00E15592"/>
    <w:rsid w:val="00E15740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17E64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34D"/>
    <w:rsid w:val="00E23763"/>
    <w:rsid w:val="00E244F7"/>
    <w:rsid w:val="00E245B9"/>
    <w:rsid w:val="00E2494E"/>
    <w:rsid w:val="00E25061"/>
    <w:rsid w:val="00E253D5"/>
    <w:rsid w:val="00E25564"/>
    <w:rsid w:val="00E25B7A"/>
    <w:rsid w:val="00E25CC2"/>
    <w:rsid w:val="00E261BD"/>
    <w:rsid w:val="00E261F3"/>
    <w:rsid w:val="00E266B3"/>
    <w:rsid w:val="00E26BDE"/>
    <w:rsid w:val="00E270B1"/>
    <w:rsid w:val="00E270E1"/>
    <w:rsid w:val="00E279B8"/>
    <w:rsid w:val="00E300B0"/>
    <w:rsid w:val="00E300BE"/>
    <w:rsid w:val="00E3076B"/>
    <w:rsid w:val="00E30C48"/>
    <w:rsid w:val="00E30CEB"/>
    <w:rsid w:val="00E30EBD"/>
    <w:rsid w:val="00E30FAB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812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B59"/>
    <w:rsid w:val="00E370B2"/>
    <w:rsid w:val="00E37404"/>
    <w:rsid w:val="00E375B1"/>
    <w:rsid w:val="00E3778C"/>
    <w:rsid w:val="00E377BD"/>
    <w:rsid w:val="00E377E3"/>
    <w:rsid w:val="00E4002B"/>
    <w:rsid w:val="00E4011D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2921"/>
    <w:rsid w:val="00E434E1"/>
    <w:rsid w:val="00E4389B"/>
    <w:rsid w:val="00E4396A"/>
    <w:rsid w:val="00E43CDA"/>
    <w:rsid w:val="00E43E27"/>
    <w:rsid w:val="00E440B5"/>
    <w:rsid w:val="00E44327"/>
    <w:rsid w:val="00E44424"/>
    <w:rsid w:val="00E44D06"/>
    <w:rsid w:val="00E4521D"/>
    <w:rsid w:val="00E454AF"/>
    <w:rsid w:val="00E454FF"/>
    <w:rsid w:val="00E4561C"/>
    <w:rsid w:val="00E4565D"/>
    <w:rsid w:val="00E456B8"/>
    <w:rsid w:val="00E46978"/>
    <w:rsid w:val="00E474D0"/>
    <w:rsid w:val="00E479A2"/>
    <w:rsid w:val="00E50093"/>
    <w:rsid w:val="00E50669"/>
    <w:rsid w:val="00E50776"/>
    <w:rsid w:val="00E509D2"/>
    <w:rsid w:val="00E50B3F"/>
    <w:rsid w:val="00E50D5F"/>
    <w:rsid w:val="00E515B8"/>
    <w:rsid w:val="00E51B3B"/>
    <w:rsid w:val="00E525C5"/>
    <w:rsid w:val="00E52BDC"/>
    <w:rsid w:val="00E52D69"/>
    <w:rsid w:val="00E52EFA"/>
    <w:rsid w:val="00E53818"/>
    <w:rsid w:val="00E539D4"/>
    <w:rsid w:val="00E53BBF"/>
    <w:rsid w:val="00E541FD"/>
    <w:rsid w:val="00E5428E"/>
    <w:rsid w:val="00E5433C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55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57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7BC"/>
    <w:rsid w:val="00E65A10"/>
    <w:rsid w:val="00E65AC4"/>
    <w:rsid w:val="00E65B4A"/>
    <w:rsid w:val="00E662A3"/>
    <w:rsid w:val="00E66B32"/>
    <w:rsid w:val="00E670FF"/>
    <w:rsid w:val="00E67114"/>
    <w:rsid w:val="00E6712A"/>
    <w:rsid w:val="00E671E8"/>
    <w:rsid w:val="00E6726D"/>
    <w:rsid w:val="00E67BE2"/>
    <w:rsid w:val="00E67BF4"/>
    <w:rsid w:val="00E67E10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1B"/>
    <w:rsid w:val="00E72AB8"/>
    <w:rsid w:val="00E7331A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4F2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5250"/>
    <w:rsid w:val="00E8548E"/>
    <w:rsid w:val="00E85960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BEC"/>
    <w:rsid w:val="00E90C87"/>
    <w:rsid w:val="00E90D8C"/>
    <w:rsid w:val="00E90EC4"/>
    <w:rsid w:val="00E9143A"/>
    <w:rsid w:val="00E91486"/>
    <w:rsid w:val="00E91A2C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4BB"/>
    <w:rsid w:val="00E966D7"/>
    <w:rsid w:val="00E967B6"/>
    <w:rsid w:val="00E9694C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249D"/>
    <w:rsid w:val="00EA3159"/>
    <w:rsid w:val="00EA346B"/>
    <w:rsid w:val="00EA376D"/>
    <w:rsid w:val="00EA389D"/>
    <w:rsid w:val="00EA39FD"/>
    <w:rsid w:val="00EA3A58"/>
    <w:rsid w:val="00EA3A80"/>
    <w:rsid w:val="00EA3E00"/>
    <w:rsid w:val="00EA3EFF"/>
    <w:rsid w:val="00EA3F2A"/>
    <w:rsid w:val="00EA43EE"/>
    <w:rsid w:val="00EA4418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0FB"/>
    <w:rsid w:val="00EB710C"/>
    <w:rsid w:val="00EB715A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C7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56C"/>
    <w:rsid w:val="00ED1609"/>
    <w:rsid w:val="00ED1804"/>
    <w:rsid w:val="00ED19CD"/>
    <w:rsid w:val="00ED1C58"/>
    <w:rsid w:val="00ED2466"/>
    <w:rsid w:val="00ED2971"/>
    <w:rsid w:val="00ED2B17"/>
    <w:rsid w:val="00ED2F6C"/>
    <w:rsid w:val="00ED3682"/>
    <w:rsid w:val="00ED37CB"/>
    <w:rsid w:val="00ED3AD1"/>
    <w:rsid w:val="00ED3B26"/>
    <w:rsid w:val="00ED3C54"/>
    <w:rsid w:val="00ED414A"/>
    <w:rsid w:val="00ED4338"/>
    <w:rsid w:val="00ED453A"/>
    <w:rsid w:val="00ED4ABF"/>
    <w:rsid w:val="00ED4E11"/>
    <w:rsid w:val="00ED4EDB"/>
    <w:rsid w:val="00ED4F10"/>
    <w:rsid w:val="00ED590B"/>
    <w:rsid w:val="00ED6E42"/>
    <w:rsid w:val="00ED6F08"/>
    <w:rsid w:val="00ED6F61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6AC"/>
    <w:rsid w:val="00EE2724"/>
    <w:rsid w:val="00EE2981"/>
    <w:rsid w:val="00EE2AA4"/>
    <w:rsid w:val="00EE2AB9"/>
    <w:rsid w:val="00EE2E5F"/>
    <w:rsid w:val="00EE2FF7"/>
    <w:rsid w:val="00EE34BC"/>
    <w:rsid w:val="00EE34ED"/>
    <w:rsid w:val="00EE3AD8"/>
    <w:rsid w:val="00EE3B9E"/>
    <w:rsid w:val="00EE3C35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7A1"/>
    <w:rsid w:val="00EF1947"/>
    <w:rsid w:val="00EF1AA3"/>
    <w:rsid w:val="00EF1B47"/>
    <w:rsid w:val="00EF1C4F"/>
    <w:rsid w:val="00EF1F3A"/>
    <w:rsid w:val="00EF298D"/>
    <w:rsid w:val="00EF3024"/>
    <w:rsid w:val="00EF32CC"/>
    <w:rsid w:val="00EF342E"/>
    <w:rsid w:val="00EF369B"/>
    <w:rsid w:val="00EF403D"/>
    <w:rsid w:val="00EF5161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3312"/>
    <w:rsid w:val="00F13744"/>
    <w:rsid w:val="00F14134"/>
    <w:rsid w:val="00F1469F"/>
    <w:rsid w:val="00F14896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81D"/>
    <w:rsid w:val="00F1791E"/>
    <w:rsid w:val="00F179C5"/>
    <w:rsid w:val="00F17EF9"/>
    <w:rsid w:val="00F214F7"/>
    <w:rsid w:val="00F21673"/>
    <w:rsid w:val="00F218DA"/>
    <w:rsid w:val="00F21900"/>
    <w:rsid w:val="00F21D1A"/>
    <w:rsid w:val="00F22338"/>
    <w:rsid w:val="00F228A6"/>
    <w:rsid w:val="00F22E3A"/>
    <w:rsid w:val="00F2332A"/>
    <w:rsid w:val="00F238F8"/>
    <w:rsid w:val="00F23EDB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061"/>
    <w:rsid w:val="00F27461"/>
    <w:rsid w:val="00F2746C"/>
    <w:rsid w:val="00F275EE"/>
    <w:rsid w:val="00F276F1"/>
    <w:rsid w:val="00F27ACF"/>
    <w:rsid w:val="00F27EAD"/>
    <w:rsid w:val="00F30D92"/>
    <w:rsid w:val="00F30DE1"/>
    <w:rsid w:val="00F30F4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D6E"/>
    <w:rsid w:val="00F34E41"/>
    <w:rsid w:val="00F353A6"/>
    <w:rsid w:val="00F356BF"/>
    <w:rsid w:val="00F35BA4"/>
    <w:rsid w:val="00F35CE5"/>
    <w:rsid w:val="00F35D25"/>
    <w:rsid w:val="00F3696E"/>
    <w:rsid w:val="00F36B57"/>
    <w:rsid w:val="00F36E95"/>
    <w:rsid w:val="00F36EB4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131"/>
    <w:rsid w:val="00F419E7"/>
    <w:rsid w:val="00F41E4B"/>
    <w:rsid w:val="00F42216"/>
    <w:rsid w:val="00F42529"/>
    <w:rsid w:val="00F428BF"/>
    <w:rsid w:val="00F429EA"/>
    <w:rsid w:val="00F42C8C"/>
    <w:rsid w:val="00F42EA0"/>
    <w:rsid w:val="00F4320A"/>
    <w:rsid w:val="00F438CD"/>
    <w:rsid w:val="00F440F2"/>
    <w:rsid w:val="00F443AA"/>
    <w:rsid w:val="00F44DB1"/>
    <w:rsid w:val="00F451B7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35"/>
    <w:rsid w:val="00F540E9"/>
    <w:rsid w:val="00F54373"/>
    <w:rsid w:val="00F5474E"/>
    <w:rsid w:val="00F54ED7"/>
    <w:rsid w:val="00F55405"/>
    <w:rsid w:val="00F55483"/>
    <w:rsid w:val="00F55521"/>
    <w:rsid w:val="00F55612"/>
    <w:rsid w:val="00F55732"/>
    <w:rsid w:val="00F55BAF"/>
    <w:rsid w:val="00F55E2B"/>
    <w:rsid w:val="00F561B3"/>
    <w:rsid w:val="00F56208"/>
    <w:rsid w:val="00F56E3E"/>
    <w:rsid w:val="00F56E70"/>
    <w:rsid w:val="00F577DD"/>
    <w:rsid w:val="00F57DAD"/>
    <w:rsid w:val="00F57DDD"/>
    <w:rsid w:val="00F60066"/>
    <w:rsid w:val="00F6016F"/>
    <w:rsid w:val="00F603F3"/>
    <w:rsid w:val="00F6098B"/>
    <w:rsid w:val="00F61431"/>
    <w:rsid w:val="00F614F2"/>
    <w:rsid w:val="00F61BB9"/>
    <w:rsid w:val="00F624E9"/>
    <w:rsid w:val="00F628E0"/>
    <w:rsid w:val="00F6356B"/>
    <w:rsid w:val="00F63731"/>
    <w:rsid w:val="00F63A65"/>
    <w:rsid w:val="00F63D6F"/>
    <w:rsid w:val="00F6419A"/>
    <w:rsid w:val="00F643EB"/>
    <w:rsid w:val="00F64444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915"/>
    <w:rsid w:val="00F70953"/>
    <w:rsid w:val="00F71939"/>
    <w:rsid w:val="00F71B03"/>
    <w:rsid w:val="00F71CB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9AF"/>
    <w:rsid w:val="00F72B77"/>
    <w:rsid w:val="00F72B81"/>
    <w:rsid w:val="00F72E73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3822"/>
    <w:rsid w:val="00F83F19"/>
    <w:rsid w:val="00F84392"/>
    <w:rsid w:val="00F844C9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682C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3AC2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0A9"/>
    <w:rsid w:val="00FA320E"/>
    <w:rsid w:val="00FA33F9"/>
    <w:rsid w:val="00FA34B8"/>
    <w:rsid w:val="00FA4C2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12F9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CED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1F2"/>
    <w:rsid w:val="00FB72CF"/>
    <w:rsid w:val="00FB7CD9"/>
    <w:rsid w:val="00FC04E1"/>
    <w:rsid w:val="00FC166C"/>
    <w:rsid w:val="00FC17A7"/>
    <w:rsid w:val="00FC193E"/>
    <w:rsid w:val="00FC2CB0"/>
    <w:rsid w:val="00FC2EE8"/>
    <w:rsid w:val="00FC35F9"/>
    <w:rsid w:val="00FC3877"/>
    <w:rsid w:val="00FC3B5A"/>
    <w:rsid w:val="00FC3B7E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9EE"/>
    <w:rsid w:val="00FC7CE6"/>
    <w:rsid w:val="00FD0157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389C"/>
    <w:rsid w:val="00FD4030"/>
    <w:rsid w:val="00FD42AC"/>
    <w:rsid w:val="00FD42ED"/>
    <w:rsid w:val="00FD4412"/>
    <w:rsid w:val="00FD4462"/>
    <w:rsid w:val="00FD4956"/>
    <w:rsid w:val="00FD4970"/>
    <w:rsid w:val="00FD4E21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7D4"/>
    <w:rsid w:val="00FD7ABB"/>
    <w:rsid w:val="00FD7BD3"/>
    <w:rsid w:val="00FD7D73"/>
    <w:rsid w:val="00FE0217"/>
    <w:rsid w:val="00FE05C6"/>
    <w:rsid w:val="00FE0956"/>
    <w:rsid w:val="00FE1177"/>
    <w:rsid w:val="00FE153C"/>
    <w:rsid w:val="00FE188E"/>
    <w:rsid w:val="00FE1984"/>
    <w:rsid w:val="00FE1EC8"/>
    <w:rsid w:val="00FE2275"/>
    <w:rsid w:val="00FE24A3"/>
    <w:rsid w:val="00FE27A2"/>
    <w:rsid w:val="00FE28EC"/>
    <w:rsid w:val="00FE29FB"/>
    <w:rsid w:val="00FE3056"/>
    <w:rsid w:val="00FE312A"/>
    <w:rsid w:val="00FE3501"/>
    <w:rsid w:val="00FE3B47"/>
    <w:rsid w:val="00FE4165"/>
    <w:rsid w:val="00FE48EE"/>
    <w:rsid w:val="00FE4AFC"/>
    <w:rsid w:val="00FE5D03"/>
    <w:rsid w:val="00FE65CB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5D"/>
    <w:rsid w:val="00FF15D5"/>
    <w:rsid w:val="00FF17DB"/>
    <w:rsid w:val="00FF1BBD"/>
    <w:rsid w:val="00FF1C0C"/>
    <w:rsid w:val="00FF2061"/>
    <w:rsid w:val="00FF20AE"/>
    <w:rsid w:val="00FF22D1"/>
    <w:rsid w:val="00FF2E1B"/>
    <w:rsid w:val="00FF36AB"/>
    <w:rsid w:val="00FF377D"/>
    <w:rsid w:val="00FF3966"/>
    <w:rsid w:val="00FF3A04"/>
    <w:rsid w:val="00FF46A0"/>
    <w:rsid w:val="00FF4E34"/>
    <w:rsid w:val="00FF5690"/>
    <w:rsid w:val="00FF5E51"/>
    <w:rsid w:val="00FF5E56"/>
    <w:rsid w:val="00FF5F29"/>
    <w:rsid w:val="00FF6327"/>
    <w:rsid w:val="00FF6F90"/>
    <w:rsid w:val="00FF7000"/>
    <w:rsid w:val="00FF709D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FE6F9282-9C52-4F64-A39F-4E52A282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F3DBC"/>
  </w:style>
  <w:style w:type="paragraph" w:styleId="Heading1">
    <w:name w:val="heading 1"/>
    <w:basedOn w:val="Normal"/>
    <w:next w:val="Normal"/>
    <w:link w:val="Heading1Char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semiHidden/>
    <w:rsid w:val="00707B8A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99"/>
    <w:unhideWhenUsed/>
    <w:qFormat/>
    <w:rsid w:val="004E17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semiHidden/>
    <w:rsid w:val="00707B8A"/>
  </w:style>
  <w:style w:type="paragraph" w:styleId="CommentSubject">
    <w:name w:val="annotation subject"/>
    <w:basedOn w:val="CommentText"/>
    <w:next w:val="CommentText"/>
    <w:semiHidden/>
    <w:rsid w:val="00707B8A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F66E3"/>
    <w:rPr>
      <w:rFonts w:ascii="Courier New" w:eastAsia="Times New Roman" w:hAnsi="Courier New" w:cs="Courier New"/>
      <w:sz w:val="20"/>
      <w:szCs w:val="20"/>
    </w:rPr>
  </w:style>
  <w:style w:type="paragraph" w:customStyle="1" w:styleId="FooterCentered9">
    <w:name w:val="FooterCentered9"/>
    <w:basedOn w:val="Footer"/>
    <w:rsid w:val="004130E7"/>
    <w:pPr>
      <w:jc w:val="center"/>
    </w:pPr>
  </w:style>
  <w:style w:type="paragraph" w:customStyle="1" w:styleId="Exar9">
    <w:name w:val="Exar9"/>
    <w:basedOn w:val="Footer"/>
    <w:rsid w:val="004130E7"/>
    <w:pPr>
      <w:tabs>
        <w:tab w:val="clear" w:pos="9360"/>
        <w:tab w:val="left" w:pos="720"/>
        <w:tab w:val="right" w:pos="8640"/>
      </w:tabs>
    </w:pPr>
    <w:rPr>
      <w:b/>
      <w:color w:val="2F4D8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1335E-94C7-4360-8B47-56611A569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</Template>
  <TotalTime>101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41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/>
  <dc:description/>
  <cp:lastModifiedBy>Rajesh Ramanujam</cp:lastModifiedBy>
  <cp:revision>22</cp:revision>
  <cp:lastPrinted>2016-05-02T02:14:00Z</cp:lastPrinted>
  <dcterms:created xsi:type="dcterms:W3CDTF">2016-09-07T15:45:00Z</dcterms:created>
  <dcterms:modified xsi:type="dcterms:W3CDTF">2017-04-07T19:00:00Z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</Properties>
</file>