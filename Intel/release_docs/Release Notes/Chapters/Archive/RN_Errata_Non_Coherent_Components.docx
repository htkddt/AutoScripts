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535D3B" w14:textId="77777777" w:rsidR="00B35B74" w:rsidRPr="00FF73DB" w:rsidRDefault="00B35B74" w:rsidP="00B35B74">
      <w:pPr>
        <w:pStyle w:val="Heading1"/>
        <w:rPr>
          <w:rFonts w:ascii="Palatino Linotype" w:hAnsi="Palatino Linotype"/>
          <w:color w:val="auto"/>
        </w:rPr>
      </w:pPr>
      <w:bookmarkStart w:id="0" w:name="_Toc472974328"/>
      <w:bookmarkStart w:id="1" w:name="_Toc473042380"/>
      <w:r w:rsidRPr="00FF73DB">
        <w:rPr>
          <w:rFonts w:ascii="Palatino Linotype" w:hAnsi="Palatino Linotype"/>
        </w:rPr>
        <w:t xml:space="preserve">Errata: </w:t>
      </w:r>
      <w:bookmarkEnd w:id="0"/>
      <w:bookmarkEnd w:id="1"/>
      <w:r>
        <w:rPr>
          <w:rFonts w:ascii="Palatino Linotype" w:hAnsi="Palatino Linotype"/>
        </w:rPr>
        <w:t>Non-Coherent Components</w:t>
      </w:r>
    </w:p>
    <w:p w14:paraId="152C7268" w14:textId="77777777" w:rsidR="00B35B74" w:rsidRPr="00FF73DB" w:rsidRDefault="00B35B74" w:rsidP="00B35B74">
      <w:pPr>
        <w:pStyle w:val="Heading2"/>
        <w:rPr>
          <w:rFonts w:ascii="Palatino Linotype" w:hAnsi="Palatino Linotype"/>
          <w:color w:val="auto"/>
        </w:rPr>
      </w:pPr>
      <w:bookmarkStart w:id="2" w:name="_Toc472974329"/>
      <w:bookmarkStart w:id="3" w:name="_Toc473042381"/>
      <w:r w:rsidRPr="00FF73DB">
        <w:rPr>
          <w:rFonts w:ascii="Palatino Linotype" w:hAnsi="Palatino Linotype"/>
          <w:color w:val="auto"/>
        </w:rPr>
        <w:t>AHB</w:t>
      </w:r>
      <w:bookmarkEnd w:id="2"/>
      <w:bookmarkEnd w:id="3"/>
    </w:p>
    <w:p w14:paraId="652DCEAE" w14:textId="77777777" w:rsidR="00B35B74" w:rsidRPr="00FF73DB" w:rsidRDefault="00B35B74" w:rsidP="00BF7580">
      <w:pPr>
        <w:rPr>
          <w:rFonts w:ascii="Palatino Linotype" w:hAnsi="Palatino Linotype"/>
        </w:rPr>
      </w:pPr>
      <w:r w:rsidRPr="00FF73DB">
        <w:rPr>
          <w:rFonts w:ascii="Palatino Linotype" w:hAnsi="Palatino Linotype"/>
        </w:rPr>
        <w:t>There could be a deadlock between AHB master bridge and the AHB master if master is waiting for HREADY to be asserted before removing the BUSY command.   Workaround: remove BUSY as soon as the next command is available.</w:t>
      </w:r>
    </w:p>
    <w:p w14:paraId="295ECD51" w14:textId="77777777" w:rsidR="00B35B74" w:rsidRPr="00FF73DB" w:rsidRDefault="00B35B74" w:rsidP="00B35B74">
      <w:pPr>
        <w:pStyle w:val="Heading2"/>
        <w:rPr>
          <w:rFonts w:ascii="Palatino Linotype" w:hAnsi="Palatino Linotype"/>
        </w:rPr>
      </w:pPr>
      <w:bookmarkStart w:id="4" w:name="_Toc449669647"/>
      <w:bookmarkStart w:id="5" w:name="_Toc449669881"/>
      <w:bookmarkStart w:id="6" w:name="_Toc449670144"/>
      <w:bookmarkStart w:id="7" w:name="_Toc449893456"/>
      <w:bookmarkStart w:id="8" w:name="_Toc449546525"/>
      <w:bookmarkStart w:id="9" w:name="_Toc449669648"/>
      <w:bookmarkStart w:id="10" w:name="_Toc449669882"/>
      <w:bookmarkStart w:id="11" w:name="_Toc449670145"/>
      <w:bookmarkStart w:id="12" w:name="_Toc449893457"/>
      <w:bookmarkStart w:id="13" w:name="_Toc449546526"/>
      <w:bookmarkStart w:id="14" w:name="_Toc449669649"/>
      <w:bookmarkStart w:id="15" w:name="_Toc449669883"/>
      <w:bookmarkStart w:id="16" w:name="_Toc449670146"/>
      <w:bookmarkStart w:id="17" w:name="_Toc449893458"/>
      <w:bookmarkStart w:id="18" w:name="_Toc449669650"/>
      <w:bookmarkStart w:id="19" w:name="_Toc449669884"/>
      <w:bookmarkStart w:id="20" w:name="_Toc449670147"/>
      <w:bookmarkStart w:id="21" w:name="_Toc449893459"/>
      <w:bookmarkStart w:id="22" w:name="_Toc449669651"/>
      <w:bookmarkStart w:id="23" w:name="_Toc449669885"/>
      <w:bookmarkStart w:id="24" w:name="_Toc449670148"/>
      <w:bookmarkStart w:id="25" w:name="_Toc449893460"/>
      <w:bookmarkStart w:id="26" w:name="_Toc449669652"/>
      <w:bookmarkStart w:id="27" w:name="_Toc449669886"/>
      <w:bookmarkStart w:id="28" w:name="_Toc449670149"/>
      <w:bookmarkStart w:id="29" w:name="_Toc449893461"/>
      <w:bookmarkStart w:id="30" w:name="_Toc449193065"/>
      <w:bookmarkStart w:id="31" w:name="_Toc449546528"/>
      <w:bookmarkStart w:id="32" w:name="_Toc449669653"/>
      <w:bookmarkStart w:id="33" w:name="_Toc449669887"/>
      <w:bookmarkStart w:id="34" w:name="_Toc449670150"/>
      <w:bookmarkStart w:id="35" w:name="_Toc449893462"/>
      <w:bookmarkStart w:id="36" w:name="_Toc449193066"/>
      <w:bookmarkStart w:id="37" w:name="_Toc449546529"/>
      <w:bookmarkStart w:id="38" w:name="_Toc449669654"/>
      <w:bookmarkStart w:id="39" w:name="_Toc449669888"/>
      <w:bookmarkStart w:id="40" w:name="_Toc449670151"/>
      <w:bookmarkStart w:id="41" w:name="_Toc449893463"/>
      <w:bookmarkStart w:id="42" w:name="_Toc449193067"/>
      <w:bookmarkStart w:id="43" w:name="_Toc449546530"/>
      <w:bookmarkStart w:id="44" w:name="_Toc449669655"/>
      <w:bookmarkStart w:id="45" w:name="_Toc449669889"/>
      <w:bookmarkStart w:id="46" w:name="_Toc449670152"/>
      <w:bookmarkStart w:id="47" w:name="_Toc449893464"/>
      <w:bookmarkStart w:id="48" w:name="_Toc472974330"/>
      <w:bookmarkStart w:id="49" w:name="_Toc473042382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r w:rsidRPr="00FF73DB">
        <w:rPr>
          <w:rFonts w:ascii="Palatino Linotype" w:hAnsi="Palatino Linotype"/>
        </w:rPr>
        <w:t>Priority Address Map</w:t>
      </w:r>
      <w:bookmarkEnd w:id="48"/>
      <w:bookmarkEnd w:id="49"/>
    </w:p>
    <w:p w14:paraId="34F769AE" w14:textId="77777777" w:rsidR="00B35B74" w:rsidRPr="00794BF2" w:rsidRDefault="00B35B74" w:rsidP="00A83B04">
      <w:pPr>
        <w:pStyle w:val="Body822"/>
      </w:pPr>
      <w:r w:rsidRPr="00FF73DB">
        <w:rPr>
          <w:rFonts w:ascii="Palatino Linotype" w:hAnsi="Palatino Linotype"/>
        </w:rPr>
        <w:t>The Priority Address Map has a potential issue when some agents do not have access to a slave in a foreground range.  Instead of getting a decode error when they attempt to access those ranges, they can hit against the background range and send the request to that slave.</w:t>
      </w:r>
    </w:p>
    <w:sectPr w:rsidR="00B35B74" w:rsidRPr="00794BF2" w:rsidSect="00CC3D06">
      <w:headerReference w:type="default" r:id="rId8"/>
      <w:footerReference w:type="default" r:id="rId9"/>
      <w:headerReference w:type="first" r:id="rId10"/>
      <w:pgSz w:w="12240" w:h="15840" w:code="1"/>
      <w:pgMar w:top="1440" w:right="1440" w:bottom="1440" w:left="1440" w:header="720" w:footer="432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E021B1" w14:textId="77777777" w:rsidR="006943CA" w:rsidRDefault="006943CA">
      <w:r>
        <w:separator/>
      </w:r>
    </w:p>
    <w:p w14:paraId="3B793414" w14:textId="77777777" w:rsidR="006943CA" w:rsidRDefault="006943CA"/>
  </w:endnote>
  <w:endnote w:type="continuationSeparator" w:id="0">
    <w:p w14:paraId="4503960E" w14:textId="77777777" w:rsidR="006943CA" w:rsidRDefault="006943CA">
      <w:r>
        <w:continuationSeparator/>
      </w:r>
    </w:p>
    <w:p w14:paraId="35A07E30" w14:textId="77777777" w:rsidR="006943CA" w:rsidRDefault="006943C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B31011" w14:textId="682E44BD" w:rsidR="009613EA" w:rsidRDefault="009613EA" w:rsidP="008B52F2">
    <w:pPr>
      <w:pStyle w:val="FooterCentered"/>
      <w:spacing w:after="0"/>
    </w:pPr>
    <w:r>
      <w:rPr>
        <w:noProof/>
      </w:rPr>
      <mc:AlternateContent>
        <mc:Choice Requires="wps">
          <w:drawing>
            <wp:anchor distT="4294967293" distB="4294967293" distL="114300" distR="114300" simplePos="0" relativeHeight="251656704" behindDoc="0" locked="0" layoutInCell="1" allowOverlap="1" wp14:anchorId="33FF6E44" wp14:editId="1251C0F8">
              <wp:simplePos x="0" y="0"/>
              <wp:positionH relativeFrom="column">
                <wp:posOffset>9525</wp:posOffset>
              </wp:positionH>
              <wp:positionV relativeFrom="paragraph">
                <wp:posOffset>-72391</wp:posOffset>
              </wp:positionV>
              <wp:extent cx="5962650" cy="0"/>
              <wp:effectExtent l="0" t="0" r="19050" b="19050"/>
              <wp:wrapNone/>
              <wp:docPr id="987" name="Line 11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626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ADAFB2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0BBC3CB" id="Line 1100" o:spid="_x0000_s1026" style="position:absolute;z-index:25165670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.75pt,-5.7pt" to="470.25pt,-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" strokecolor="#adafb2"/>
          </w:pict>
        </mc:Fallback>
      </mc:AlternateContent>
    </w:r>
    <w:r w:rsidRPr="004B28E9">
      <w:t>Copyright © 201</w:t>
    </w:r>
    <w:r>
      <w:t>6</w:t>
    </w:r>
    <w:r w:rsidRPr="004B28E9">
      <w:t xml:space="preserve"> Net</w:t>
    </w:r>
    <w:r>
      <w:t>S</w:t>
    </w:r>
    <w:r w:rsidRPr="004B28E9">
      <w:t>peed Systems</w:t>
    </w:r>
  </w:p>
  <w:p w14:paraId="597C62E5" w14:textId="6D7669E6" w:rsidR="009613EA" w:rsidRDefault="009613EA" w:rsidP="008B52F2">
    <w:pPr>
      <w:pStyle w:val="FooterCentered"/>
      <w:spacing w:after="0"/>
    </w:pPr>
    <w:r>
      <w:t xml:space="preserve">                                                                                      All Rights Reserved</w:t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A83B04">
      <w:rPr>
        <w:rStyle w:val="PageNumber"/>
        <w:noProof/>
      </w:rPr>
      <w:t>1</w:t>
    </w:r>
    <w:r>
      <w:rPr>
        <w:rStyle w:val="PageNumber"/>
      </w:rPr>
      <w:fldChar w:fldCharType="end"/>
    </w:r>
  </w:p>
  <w:p w14:paraId="373B1D9E" w14:textId="53E89266" w:rsidR="009613EA" w:rsidRPr="008B52F2" w:rsidRDefault="009613EA" w:rsidP="008B52F2">
    <w:pPr>
      <w:pStyle w:val="Exar"/>
      <w:tabs>
        <w:tab w:val="clear" w:pos="8640"/>
        <w:tab w:val="right" w:pos="9360"/>
      </w:tabs>
      <w:spacing w:after="0"/>
      <w:jc w:val="center"/>
    </w:pPr>
    <w:r>
      <w:t>Confidential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7261E7" w14:textId="77777777" w:rsidR="006943CA" w:rsidRDefault="006943CA">
      <w:r>
        <w:separator/>
      </w:r>
    </w:p>
    <w:p w14:paraId="6622B727" w14:textId="77777777" w:rsidR="006943CA" w:rsidRDefault="006943CA"/>
  </w:footnote>
  <w:footnote w:type="continuationSeparator" w:id="0">
    <w:p w14:paraId="1612EFB3" w14:textId="77777777" w:rsidR="006943CA" w:rsidRDefault="006943CA">
      <w:r>
        <w:continuationSeparator/>
      </w:r>
    </w:p>
    <w:p w14:paraId="6F8259E0" w14:textId="77777777" w:rsidR="006943CA" w:rsidRDefault="006943C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9C53B0" w14:textId="41EBBC24" w:rsidR="009613EA" w:rsidRDefault="009613EA" w:rsidP="00A51C97">
    <w:pPr>
      <w:pStyle w:val="Header"/>
      <w:jc w:val="both"/>
    </w:pPr>
    <w:r>
      <mc:AlternateContent>
        <mc:Choice Requires="wps">
          <w:drawing>
            <wp:anchor distT="4294967294" distB="4294967294" distL="114300" distR="114300" simplePos="0" relativeHeight="251655680" behindDoc="0" locked="0" layoutInCell="1" allowOverlap="1" wp14:anchorId="610FBB8F" wp14:editId="48EBA0B9">
              <wp:simplePos x="0" y="0"/>
              <wp:positionH relativeFrom="column">
                <wp:posOffset>-8890</wp:posOffset>
              </wp:positionH>
              <wp:positionV relativeFrom="paragraph">
                <wp:posOffset>517846</wp:posOffset>
              </wp:positionV>
              <wp:extent cx="5962650" cy="0"/>
              <wp:effectExtent l="0" t="0" r="19050" b="19050"/>
              <wp:wrapNone/>
              <wp:docPr id="985" name="Line 1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626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ADAFB2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75392E4" id="Line 1101" o:spid="_x0000_s1026" style="position:absolute;z-index:25165568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7pt,40.8pt" to="468.8pt,4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" strokecolor="#adafb2"/>
          </w:pict>
        </mc:Fallback>
      </mc:AlternateContent>
    </w:r>
    <w:r>
      <w:drawing>
        <wp:inline distT="0" distB="0" distL="0" distR="0" wp14:anchorId="00485DE0" wp14:editId="1281A2DD">
          <wp:extent cx="2098700" cy="457200"/>
          <wp:effectExtent l="0" t="0" r="0" b="0"/>
          <wp:docPr id="11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098700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6E8EE3" w14:textId="77777777" w:rsidR="009613EA" w:rsidRDefault="009613EA">
    <w:pPr>
      <w:pStyle w:val="Header"/>
    </w:pPr>
  </w:p>
  <w:p w14:paraId="376C616C" w14:textId="77777777" w:rsidR="009613EA" w:rsidRDefault="009613EA">
    <w:pPr>
      <w:pStyle w:val="Header"/>
    </w:pPr>
  </w:p>
  <w:p w14:paraId="53E24699" w14:textId="77777777" w:rsidR="009613EA" w:rsidRDefault="009613EA">
    <w:pPr>
      <w:pStyle w:val="Header"/>
    </w:pPr>
  </w:p>
  <w:p w14:paraId="2ABB37AC" w14:textId="77777777" w:rsidR="009613EA" w:rsidRDefault="009613EA">
    <w:pPr>
      <w:pStyle w:val="Header"/>
    </w:pPr>
  </w:p>
  <w:p w14:paraId="6B537E06" w14:textId="77777777" w:rsidR="009613EA" w:rsidRDefault="009613E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60F7A"/>
    <w:multiLevelType w:val="hybridMultilevel"/>
    <w:tmpl w:val="7422C886"/>
    <w:lvl w:ilvl="0" w:tplc="52085D90">
      <w:start w:val="1"/>
      <w:numFmt w:val="upperRoman"/>
      <w:pStyle w:val="Addendum"/>
      <w:lvlText w:val="%1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4590719"/>
    <w:multiLevelType w:val="hybridMultilevel"/>
    <w:tmpl w:val="4F303A9C"/>
    <w:lvl w:ilvl="0" w:tplc="741A8710">
      <w:start w:val="1"/>
      <w:numFmt w:val="bullet"/>
      <w:pStyle w:val="Bullet3"/>
      <w:lvlText w:val=""/>
      <w:lvlJc w:val="left"/>
      <w:pPr>
        <w:tabs>
          <w:tab w:val="num" w:pos="1872"/>
        </w:tabs>
        <w:ind w:left="1296" w:firstLine="216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854821"/>
    <w:multiLevelType w:val="multilevel"/>
    <w:tmpl w:val="DDC68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BCB0EDF"/>
    <w:multiLevelType w:val="hybridMultilevel"/>
    <w:tmpl w:val="BB5AF174"/>
    <w:lvl w:ilvl="0" w:tplc="84F63474">
      <w:start w:val="1"/>
      <w:numFmt w:val="none"/>
      <w:pStyle w:val="NoteHeading"/>
      <w:lvlText w:val="Note"/>
      <w:lvlJc w:val="left"/>
      <w:pPr>
        <w:tabs>
          <w:tab w:val="num" w:pos="2448"/>
        </w:tabs>
        <w:ind w:left="2448" w:hanging="648"/>
      </w:pPr>
      <w:rPr>
        <w:rFonts w:ascii="Arial" w:hAnsi="Arial" w:hint="default"/>
        <w:b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F1D099B"/>
    <w:multiLevelType w:val="multilevel"/>
    <w:tmpl w:val="65B420C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5" w15:restartNumberingAfterBreak="0">
    <w:nsid w:val="0F8C171B"/>
    <w:multiLevelType w:val="hybridMultilevel"/>
    <w:tmpl w:val="56EACF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30E22B1"/>
    <w:multiLevelType w:val="hybridMultilevel"/>
    <w:tmpl w:val="9460B4BE"/>
    <w:lvl w:ilvl="0" w:tplc="9C7CCF26">
      <w:start w:val="1"/>
      <w:numFmt w:val="bullet"/>
      <w:pStyle w:val="Bulle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7" w15:restartNumberingAfterBreak="0">
    <w:nsid w:val="14676290"/>
    <w:multiLevelType w:val="hybridMultilevel"/>
    <w:tmpl w:val="0E1203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82775B"/>
    <w:multiLevelType w:val="multilevel"/>
    <w:tmpl w:val="7E948C5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16502D5E"/>
    <w:multiLevelType w:val="hybridMultilevel"/>
    <w:tmpl w:val="6FF20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D85369"/>
    <w:multiLevelType w:val="hybridMultilevel"/>
    <w:tmpl w:val="5A608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A344CC"/>
    <w:multiLevelType w:val="hybridMultilevel"/>
    <w:tmpl w:val="13B68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193E17"/>
    <w:multiLevelType w:val="hybridMultilevel"/>
    <w:tmpl w:val="8ED2A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E977E1"/>
    <w:multiLevelType w:val="hybridMultilevel"/>
    <w:tmpl w:val="AADAE8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ECE4A9D"/>
    <w:multiLevelType w:val="hybridMultilevel"/>
    <w:tmpl w:val="394ECB32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5" w15:restartNumberingAfterBreak="0">
    <w:nsid w:val="334E6C06"/>
    <w:multiLevelType w:val="hybridMultilevel"/>
    <w:tmpl w:val="DC0A0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C94D35"/>
    <w:multiLevelType w:val="hybridMultilevel"/>
    <w:tmpl w:val="719E43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CDF74FE"/>
    <w:multiLevelType w:val="multilevel"/>
    <w:tmpl w:val="A34E8120"/>
    <w:lvl w:ilvl="0">
      <w:start w:val="1"/>
      <w:numFmt w:val="upperLetter"/>
      <w:pStyle w:val="Appendix"/>
      <w:lvlText w:val="Appendix %1"/>
      <w:lvlJc w:val="left"/>
      <w:pPr>
        <w:tabs>
          <w:tab w:val="num" w:pos="720"/>
        </w:tabs>
        <w:ind w:left="432" w:hanging="432"/>
      </w:pPr>
      <w:rPr>
        <w:rFonts w:ascii="Arial" w:hAnsi="Arial" w:hint="default"/>
        <w:b/>
        <w:i w:val="0"/>
        <w:color w:val="2F4D87"/>
        <w:sz w:val="44"/>
      </w:rPr>
    </w:lvl>
    <w:lvl w:ilvl="1">
      <w:start w:val="1"/>
      <w:numFmt w:val="decimal"/>
      <w:lvlText w:val="%1.%2"/>
      <w:lvlJc w:val="left"/>
      <w:pPr>
        <w:tabs>
          <w:tab w:val="num" w:pos="774"/>
        </w:tabs>
        <w:ind w:left="486" w:hanging="576"/>
      </w:pPr>
      <w:rPr>
        <w:rFonts w:ascii="Arial" w:hAnsi="Arial" w:hint="default"/>
        <w:b/>
        <w:i w:val="0"/>
        <w:color w:val="2F4D87"/>
        <w:sz w:val="36"/>
      </w:rPr>
    </w:lvl>
    <w:lvl w:ilvl="2">
      <w:start w:val="1"/>
      <w:numFmt w:val="decimal"/>
      <w:lvlText w:val="%1.%2.%3"/>
      <w:lvlJc w:val="left"/>
      <w:pPr>
        <w:tabs>
          <w:tab w:val="num" w:pos="918"/>
        </w:tabs>
        <w:ind w:left="6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350"/>
        </w:tabs>
        <w:ind w:left="77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918"/>
        </w:tabs>
        <w:ind w:left="91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62"/>
        </w:tabs>
        <w:ind w:left="106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06"/>
        </w:tabs>
        <w:ind w:left="120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350"/>
        </w:tabs>
        <w:ind w:left="135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94"/>
        </w:tabs>
        <w:ind w:left="1494" w:hanging="1584"/>
      </w:pPr>
      <w:rPr>
        <w:rFonts w:hint="default"/>
      </w:rPr>
    </w:lvl>
  </w:abstractNum>
  <w:abstractNum w:abstractNumId="18" w15:restartNumberingAfterBreak="0">
    <w:nsid w:val="46242237"/>
    <w:multiLevelType w:val="hybridMultilevel"/>
    <w:tmpl w:val="BAA4B4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7CC1692"/>
    <w:multiLevelType w:val="hybridMultilevel"/>
    <w:tmpl w:val="62EEAC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B4A1FC6"/>
    <w:multiLevelType w:val="hybridMultilevel"/>
    <w:tmpl w:val="381038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EA964A9"/>
    <w:multiLevelType w:val="hybridMultilevel"/>
    <w:tmpl w:val="FED00E36"/>
    <w:lvl w:ilvl="0" w:tplc="C2D851C6">
      <w:start w:val="1"/>
      <w:numFmt w:val="decimal"/>
      <w:pStyle w:val="Step1"/>
      <w:lvlText w:val="Step 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F4F40BA"/>
    <w:multiLevelType w:val="hybridMultilevel"/>
    <w:tmpl w:val="DC728A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4AD2D25"/>
    <w:multiLevelType w:val="multilevel"/>
    <w:tmpl w:val="61DCA02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24" w15:restartNumberingAfterBreak="0">
    <w:nsid w:val="5D8454FC"/>
    <w:multiLevelType w:val="hybridMultilevel"/>
    <w:tmpl w:val="EBF0ED6A"/>
    <w:lvl w:ilvl="0" w:tplc="C33EC396">
      <w:start w:val="1"/>
      <w:numFmt w:val="bullet"/>
      <w:pStyle w:val="CellBullet1"/>
      <w:lvlText w:val=""/>
      <w:lvlJc w:val="left"/>
      <w:pPr>
        <w:tabs>
          <w:tab w:val="num" w:pos="1498"/>
        </w:tabs>
        <w:ind w:left="149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10C643D"/>
    <w:multiLevelType w:val="multilevel"/>
    <w:tmpl w:val="73BC6B6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26" w15:restartNumberingAfterBreak="0">
    <w:nsid w:val="65AA78F7"/>
    <w:multiLevelType w:val="hybridMultilevel"/>
    <w:tmpl w:val="B124697A"/>
    <w:lvl w:ilvl="0" w:tplc="CE2AE1BC">
      <w:start w:val="1"/>
      <w:numFmt w:val="decimal"/>
      <w:pStyle w:val="Figure"/>
      <w:lvlText w:val="Figure %1"/>
      <w:lvlJc w:val="left"/>
      <w:pPr>
        <w:tabs>
          <w:tab w:val="num" w:pos="7110"/>
        </w:tabs>
        <w:ind w:left="6390" w:hanging="360"/>
      </w:pPr>
      <w:rPr>
        <w:rFonts w:ascii="Arial" w:hAnsi="Arial" w:hint="default"/>
        <w:b/>
        <w:i w:val="0"/>
        <w:color w:val="2F4D87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5F06EA8"/>
    <w:multiLevelType w:val="hybridMultilevel"/>
    <w:tmpl w:val="E228A948"/>
    <w:lvl w:ilvl="0" w:tplc="23E0B8D8">
      <w:start w:val="1"/>
      <w:numFmt w:val="bullet"/>
      <w:pStyle w:val="Bullet2"/>
      <w:lvlText w:val=""/>
      <w:lvlJc w:val="left"/>
      <w:pPr>
        <w:ind w:left="144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95E794E"/>
    <w:multiLevelType w:val="hybridMultilevel"/>
    <w:tmpl w:val="E32A54D0"/>
    <w:lvl w:ilvl="0" w:tplc="1A2663D0">
      <w:start w:val="1"/>
      <w:numFmt w:val="decimal"/>
      <w:pStyle w:val="TableTitle"/>
      <w:lvlText w:val="Table %1"/>
      <w:lvlJc w:val="left"/>
      <w:pPr>
        <w:tabs>
          <w:tab w:val="num" w:pos="1080"/>
        </w:tabs>
        <w:ind w:left="0" w:firstLine="0"/>
      </w:pPr>
      <w:rPr>
        <w:rFonts w:ascii="Arial" w:hAnsi="Arial" w:hint="default"/>
        <w:b/>
        <w:i w:val="0"/>
        <w:color w:val="2F4D87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6CC932F0"/>
    <w:multiLevelType w:val="hybridMultilevel"/>
    <w:tmpl w:val="A3E07594"/>
    <w:lvl w:ilvl="0" w:tplc="611A879C">
      <w:start w:val="1"/>
      <w:numFmt w:val="decimal"/>
      <w:pStyle w:val="ListNumb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26A1B4E"/>
    <w:multiLevelType w:val="multilevel"/>
    <w:tmpl w:val="611ABBC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31" w15:restartNumberingAfterBreak="0">
    <w:nsid w:val="737A6C83"/>
    <w:multiLevelType w:val="hybridMultilevel"/>
    <w:tmpl w:val="A94659DC"/>
    <w:lvl w:ilvl="0" w:tplc="250493E8">
      <w:start w:val="1"/>
      <w:numFmt w:val="decimal"/>
      <w:pStyle w:val="DocChangeNo"/>
      <w:lvlText w:val="Update %1.  "/>
      <w:lvlJc w:val="left"/>
      <w:pPr>
        <w:tabs>
          <w:tab w:val="num" w:pos="1440"/>
        </w:tabs>
        <w:ind w:left="360" w:hanging="360"/>
      </w:pPr>
      <w:rPr>
        <w:rFonts w:ascii="Verdana" w:hAnsi="Verdana" w:hint="default"/>
        <w:b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75EF2F56"/>
    <w:multiLevelType w:val="hybridMultilevel"/>
    <w:tmpl w:val="6E4A8B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69F1012"/>
    <w:multiLevelType w:val="hybridMultilevel"/>
    <w:tmpl w:val="7D2C75AE"/>
    <w:lvl w:ilvl="0" w:tplc="B41C4888">
      <w:start w:val="1"/>
      <w:numFmt w:val="lowerLetter"/>
      <w:pStyle w:val="ListNumber2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7F164CFC"/>
    <w:multiLevelType w:val="hybridMultilevel"/>
    <w:tmpl w:val="1ADCBA3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FFA7F32"/>
    <w:multiLevelType w:val="hybridMultilevel"/>
    <w:tmpl w:val="FBD81322"/>
    <w:lvl w:ilvl="0" w:tplc="40F09D88">
      <w:start w:val="2"/>
      <w:numFmt w:val="decimal"/>
      <w:pStyle w:val="DocChangeNo0"/>
      <w:lvlText w:val="Update %1.  "/>
      <w:lvlJc w:val="left"/>
      <w:pPr>
        <w:tabs>
          <w:tab w:val="num" w:pos="1440"/>
        </w:tabs>
        <w:ind w:left="360" w:hanging="360"/>
      </w:pPr>
      <w:rPr>
        <w:rFonts w:ascii="Verdana" w:hAnsi="Verdana" w:hint="default"/>
        <w:b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6"/>
  </w:num>
  <w:num w:numId="3">
    <w:abstractNumId w:val="27"/>
  </w:num>
  <w:num w:numId="4">
    <w:abstractNumId w:val="1"/>
  </w:num>
  <w:num w:numId="5">
    <w:abstractNumId w:val="24"/>
  </w:num>
  <w:num w:numId="6">
    <w:abstractNumId w:val="26"/>
  </w:num>
  <w:num w:numId="7">
    <w:abstractNumId w:val="28"/>
  </w:num>
  <w:num w:numId="8">
    <w:abstractNumId w:val="31"/>
  </w:num>
  <w:num w:numId="9">
    <w:abstractNumId w:val="35"/>
  </w:num>
  <w:num w:numId="10">
    <w:abstractNumId w:val="17"/>
  </w:num>
  <w:num w:numId="11">
    <w:abstractNumId w:val="3"/>
  </w:num>
  <w:num w:numId="12">
    <w:abstractNumId w:val="29"/>
  </w:num>
  <w:num w:numId="13">
    <w:abstractNumId w:val="33"/>
  </w:num>
  <w:num w:numId="14">
    <w:abstractNumId w:val="21"/>
  </w:num>
  <w:num w:numId="15">
    <w:abstractNumId w:val="8"/>
  </w:num>
  <w:num w:numId="16">
    <w:abstractNumId w:val="5"/>
  </w:num>
  <w:num w:numId="17">
    <w:abstractNumId w:val="13"/>
  </w:num>
  <w:num w:numId="18">
    <w:abstractNumId w:val="10"/>
  </w:num>
  <w:num w:numId="19">
    <w:abstractNumId w:val="16"/>
  </w:num>
  <w:num w:numId="20">
    <w:abstractNumId w:val="7"/>
  </w:num>
  <w:num w:numId="21">
    <w:abstractNumId w:val="11"/>
  </w:num>
  <w:num w:numId="22">
    <w:abstractNumId w:val="12"/>
  </w:num>
  <w:num w:numId="23">
    <w:abstractNumId w:val="32"/>
  </w:num>
  <w:num w:numId="24">
    <w:abstractNumId w:val="15"/>
  </w:num>
  <w:num w:numId="25">
    <w:abstractNumId w:val="9"/>
  </w:num>
  <w:num w:numId="26">
    <w:abstractNumId w:val="30"/>
  </w:num>
  <w:num w:numId="27">
    <w:abstractNumId w:val="2"/>
  </w:num>
  <w:num w:numId="28">
    <w:abstractNumId w:val="4"/>
  </w:num>
  <w:num w:numId="29">
    <w:abstractNumId w:val="20"/>
  </w:num>
  <w:num w:numId="30">
    <w:abstractNumId w:val="25"/>
  </w:num>
  <w:num w:numId="31">
    <w:abstractNumId w:val="23"/>
  </w:num>
  <w:num w:numId="32">
    <w:abstractNumId w:val="14"/>
  </w:num>
  <w:num w:numId="33">
    <w:abstractNumId w:val="8"/>
  </w:num>
  <w:num w:numId="34">
    <w:abstractNumId w:val="8"/>
  </w:num>
  <w:num w:numId="35">
    <w:abstractNumId w:val="8"/>
  </w:num>
  <w:num w:numId="36">
    <w:abstractNumId w:val="8"/>
  </w:num>
  <w:num w:numId="37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34"/>
  </w:num>
  <w:num w:numId="39">
    <w:abstractNumId w:val="18"/>
  </w:num>
  <w:num w:numId="40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2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bordersDoNotSurroundHeader/>
  <w:bordersDoNotSurroundFooter/>
  <w:hideSpellingErrors/>
  <w:activeWritingStyle w:appName="MSWord" w:lang="en-US" w:vendorID="64" w:dllVersion="0" w:nlCheck="1" w:checkStyle="0"/>
  <w:activeWritingStyle w:appName="MSWord" w:lang="en-IN" w:vendorID="64" w:dllVersion="0" w:nlCheck="1" w:checkStyle="1"/>
  <w:activeWritingStyle w:appName="MSWord" w:lang="en-US" w:vendorID="64" w:dllVersion="4096" w:nlCheck="1" w:checkStyle="0"/>
  <w:attachedTemplate r:id="rId1"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defaultTabStop w:val="720"/>
  <w:hyphenationZone w:val="283"/>
  <w:doNotHyphenateCaps/>
  <w:clickAndTypeStyle w:val="Body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hdrShapeDefaults>
    <o:shapedefaults v:ext="edit" spidmax="2049">
      <o:colormru v:ext="edit" colors="#b8b308,#002b5c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C1B"/>
    <w:rsid w:val="0000049C"/>
    <w:rsid w:val="0000056D"/>
    <w:rsid w:val="00000836"/>
    <w:rsid w:val="00000AB8"/>
    <w:rsid w:val="00000B98"/>
    <w:rsid w:val="00000CA0"/>
    <w:rsid w:val="00000FF8"/>
    <w:rsid w:val="0000148D"/>
    <w:rsid w:val="00001544"/>
    <w:rsid w:val="00001562"/>
    <w:rsid w:val="000017BE"/>
    <w:rsid w:val="00001A01"/>
    <w:rsid w:val="00001A66"/>
    <w:rsid w:val="00001A6A"/>
    <w:rsid w:val="00002E0E"/>
    <w:rsid w:val="00002E36"/>
    <w:rsid w:val="00003297"/>
    <w:rsid w:val="000036FD"/>
    <w:rsid w:val="000044BE"/>
    <w:rsid w:val="00004679"/>
    <w:rsid w:val="00004711"/>
    <w:rsid w:val="0000479F"/>
    <w:rsid w:val="00004828"/>
    <w:rsid w:val="0000496F"/>
    <w:rsid w:val="00004E3D"/>
    <w:rsid w:val="000050CE"/>
    <w:rsid w:val="0000526B"/>
    <w:rsid w:val="000052AB"/>
    <w:rsid w:val="00005455"/>
    <w:rsid w:val="00005DE7"/>
    <w:rsid w:val="00005E00"/>
    <w:rsid w:val="000060C5"/>
    <w:rsid w:val="000062BC"/>
    <w:rsid w:val="0000647A"/>
    <w:rsid w:val="00006D02"/>
    <w:rsid w:val="00006DDD"/>
    <w:rsid w:val="00006F3F"/>
    <w:rsid w:val="00007A75"/>
    <w:rsid w:val="00007B9B"/>
    <w:rsid w:val="0001008D"/>
    <w:rsid w:val="0001051B"/>
    <w:rsid w:val="0001051F"/>
    <w:rsid w:val="00010FB7"/>
    <w:rsid w:val="00011065"/>
    <w:rsid w:val="0001116A"/>
    <w:rsid w:val="000116DC"/>
    <w:rsid w:val="00011D7E"/>
    <w:rsid w:val="00011EAB"/>
    <w:rsid w:val="00012158"/>
    <w:rsid w:val="00012E89"/>
    <w:rsid w:val="0001321B"/>
    <w:rsid w:val="000136DF"/>
    <w:rsid w:val="00013D2D"/>
    <w:rsid w:val="0001484A"/>
    <w:rsid w:val="00014BDE"/>
    <w:rsid w:val="000150FC"/>
    <w:rsid w:val="000151FC"/>
    <w:rsid w:val="000156B5"/>
    <w:rsid w:val="000157E2"/>
    <w:rsid w:val="0001597E"/>
    <w:rsid w:val="00015AB9"/>
    <w:rsid w:val="000161A6"/>
    <w:rsid w:val="0001628A"/>
    <w:rsid w:val="000167F4"/>
    <w:rsid w:val="000167FA"/>
    <w:rsid w:val="000168BD"/>
    <w:rsid w:val="000168D7"/>
    <w:rsid w:val="00016A68"/>
    <w:rsid w:val="00016EEA"/>
    <w:rsid w:val="00017A9E"/>
    <w:rsid w:val="00017D6C"/>
    <w:rsid w:val="00020A0B"/>
    <w:rsid w:val="00021067"/>
    <w:rsid w:val="00021CE3"/>
    <w:rsid w:val="0002222F"/>
    <w:rsid w:val="0002266D"/>
    <w:rsid w:val="00022724"/>
    <w:rsid w:val="00022854"/>
    <w:rsid w:val="0002294C"/>
    <w:rsid w:val="00022A3D"/>
    <w:rsid w:val="00023035"/>
    <w:rsid w:val="000234A4"/>
    <w:rsid w:val="00023507"/>
    <w:rsid w:val="000235BB"/>
    <w:rsid w:val="00023E7B"/>
    <w:rsid w:val="0002441E"/>
    <w:rsid w:val="000244C0"/>
    <w:rsid w:val="00024704"/>
    <w:rsid w:val="0002525E"/>
    <w:rsid w:val="000258DF"/>
    <w:rsid w:val="0002592F"/>
    <w:rsid w:val="00025CD2"/>
    <w:rsid w:val="00025DAF"/>
    <w:rsid w:val="000260B9"/>
    <w:rsid w:val="00026395"/>
    <w:rsid w:val="000267A2"/>
    <w:rsid w:val="0002704E"/>
    <w:rsid w:val="000272CA"/>
    <w:rsid w:val="00027351"/>
    <w:rsid w:val="000275C9"/>
    <w:rsid w:val="000276D2"/>
    <w:rsid w:val="00027C8A"/>
    <w:rsid w:val="00027DD1"/>
    <w:rsid w:val="00027FED"/>
    <w:rsid w:val="0003093C"/>
    <w:rsid w:val="00030DED"/>
    <w:rsid w:val="00030E76"/>
    <w:rsid w:val="000313CA"/>
    <w:rsid w:val="000316BE"/>
    <w:rsid w:val="00031B3A"/>
    <w:rsid w:val="000320EE"/>
    <w:rsid w:val="000321A2"/>
    <w:rsid w:val="0003225A"/>
    <w:rsid w:val="00032546"/>
    <w:rsid w:val="000328A1"/>
    <w:rsid w:val="00032EC8"/>
    <w:rsid w:val="000330DF"/>
    <w:rsid w:val="0003370C"/>
    <w:rsid w:val="00033734"/>
    <w:rsid w:val="000338E8"/>
    <w:rsid w:val="00034092"/>
    <w:rsid w:val="00034396"/>
    <w:rsid w:val="00034D38"/>
    <w:rsid w:val="00035324"/>
    <w:rsid w:val="0003546D"/>
    <w:rsid w:val="0003555C"/>
    <w:rsid w:val="000364D1"/>
    <w:rsid w:val="00036896"/>
    <w:rsid w:val="0003690F"/>
    <w:rsid w:val="00036E99"/>
    <w:rsid w:val="000371FE"/>
    <w:rsid w:val="0003754A"/>
    <w:rsid w:val="00037A5C"/>
    <w:rsid w:val="00037B9A"/>
    <w:rsid w:val="00037C10"/>
    <w:rsid w:val="00040910"/>
    <w:rsid w:val="00040A2F"/>
    <w:rsid w:val="00041228"/>
    <w:rsid w:val="000414CC"/>
    <w:rsid w:val="0004156E"/>
    <w:rsid w:val="000415A1"/>
    <w:rsid w:val="000415CC"/>
    <w:rsid w:val="000415F7"/>
    <w:rsid w:val="00041859"/>
    <w:rsid w:val="00041D8E"/>
    <w:rsid w:val="00041F32"/>
    <w:rsid w:val="00042865"/>
    <w:rsid w:val="00042D4A"/>
    <w:rsid w:val="00042D8B"/>
    <w:rsid w:val="00043198"/>
    <w:rsid w:val="0004359A"/>
    <w:rsid w:val="00043AA2"/>
    <w:rsid w:val="00043D9B"/>
    <w:rsid w:val="0004423A"/>
    <w:rsid w:val="00044676"/>
    <w:rsid w:val="00044995"/>
    <w:rsid w:val="00044B60"/>
    <w:rsid w:val="00044D17"/>
    <w:rsid w:val="00045497"/>
    <w:rsid w:val="000457C0"/>
    <w:rsid w:val="00046C13"/>
    <w:rsid w:val="00047B9C"/>
    <w:rsid w:val="00047DEE"/>
    <w:rsid w:val="00047EF5"/>
    <w:rsid w:val="00050018"/>
    <w:rsid w:val="00050E56"/>
    <w:rsid w:val="00050E65"/>
    <w:rsid w:val="00051628"/>
    <w:rsid w:val="0005180F"/>
    <w:rsid w:val="00051A05"/>
    <w:rsid w:val="00051AFA"/>
    <w:rsid w:val="00052220"/>
    <w:rsid w:val="00052F04"/>
    <w:rsid w:val="0005310C"/>
    <w:rsid w:val="0005329D"/>
    <w:rsid w:val="00053840"/>
    <w:rsid w:val="00053C35"/>
    <w:rsid w:val="000541BA"/>
    <w:rsid w:val="00054699"/>
    <w:rsid w:val="000546B6"/>
    <w:rsid w:val="00054B0F"/>
    <w:rsid w:val="00054F66"/>
    <w:rsid w:val="00055155"/>
    <w:rsid w:val="00055533"/>
    <w:rsid w:val="00055D71"/>
    <w:rsid w:val="000563B2"/>
    <w:rsid w:val="00056A68"/>
    <w:rsid w:val="00056D3F"/>
    <w:rsid w:val="00056DC1"/>
    <w:rsid w:val="000570A0"/>
    <w:rsid w:val="000573B0"/>
    <w:rsid w:val="000577B6"/>
    <w:rsid w:val="00057DF7"/>
    <w:rsid w:val="00057F50"/>
    <w:rsid w:val="000616FE"/>
    <w:rsid w:val="00061B2C"/>
    <w:rsid w:val="00061B6F"/>
    <w:rsid w:val="00061C16"/>
    <w:rsid w:val="0006212E"/>
    <w:rsid w:val="00062AD2"/>
    <w:rsid w:val="00062EBD"/>
    <w:rsid w:val="00063457"/>
    <w:rsid w:val="00063561"/>
    <w:rsid w:val="00063685"/>
    <w:rsid w:val="00063832"/>
    <w:rsid w:val="00064663"/>
    <w:rsid w:val="000646CF"/>
    <w:rsid w:val="000648C2"/>
    <w:rsid w:val="00064D37"/>
    <w:rsid w:val="00064DE7"/>
    <w:rsid w:val="00064FA1"/>
    <w:rsid w:val="00065261"/>
    <w:rsid w:val="000653CE"/>
    <w:rsid w:val="0006639B"/>
    <w:rsid w:val="0006646B"/>
    <w:rsid w:val="0006646E"/>
    <w:rsid w:val="00066581"/>
    <w:rsid w:val="00066593"/>
    <w:rsid w:val="0006720B"/>
    <w:rsid w:val="000673C1"/>
    <w:rsid w:val="0006759F"/>
    <w:rsid w:val="00067688"/>
    <w:rsid w:val="00070172"/>
    <w:rsid w:val="0007042C"/>
    <w:rsid w:val="00070453"/>
    <w:rsid w:val="00070A95"/>
    <w:rsid w:val="00070ACC"/>
    <w:rsid w:val="00070CCD"/>
    <w:rsid w:val="00071326"/>
    <w:rsid w:val="000715AB"/>
    <w:rsid w:val="000716BC"/>
    <w:rsid w:val="0007261A"/>
    <w:rsid w:val="00072793"/>
    <w:rsid w:val="00072B9E"/>
    <w:rsid w:val="00072E92"/>
    <w:rsid w:val="000734CB"/>
    <w:rsid w:val="0007358A"/>
    <w:rsid w:val="00073703"/>
    <w:rsid w:val="000743DF"/>
    <w:rsid w:val="000744D1"/>
    <w:rsid w:val="000754CE"/>
    <w:rsid w:val="000754E3"/>
    <w:rsid w:val="000755C8"/>
    <w:rsid w:val="0007564C"/>
    <w:rsid w:val="000758BF"/>
    <w:rsid w:val="00076037"/>
    <w:rsid w:val="0007619B"/>
    <w:rsid w:val="000766C4"/>
    <w:rsid w:val="00076AE7"/>
    <w:rsid w:val="00076B44"/>
    <w:rsid w:val="00076D0F"/>
    <w:rsid w:val="00076DB2"/>
    <w:rsid w:val="0007714C"/>
    <w:rsid w:val="0007760E"/>
    <w:rsid w:val="000800AD"/>
    <w:rsid w:val="00080CA0"/>
    <w:rsid w:val="00080D9B"/>
    <w:rsid w:val="000813A9"/>
    <w:rsid w:val="00081B2A"/>
    <w:rsid w:val="00081E96"/>
    <w:rsid w:val="00081ED1"/>
    <w:rsid w:val="000825A1"/>
    <w:rsid w:val="00082E19"/>
    <w:rsid w:val="00082E6E"/>
    <w:rsid w:val="00083593"/>
    <w:rsid w:val="0008410E"/>
    <w:rsid w:val="00084191"/>
    <w:rsid w:val="000841A2"/>
    <w:rsid w:val="00085208"/>
    <w:rsid w:val="00085417"/>
    <w:rsid w:val="000855CF"/>
    <w:rsid w:val="00085C80"/>
    <w:rsid w:val="00085D28"/>
    <w:rsid w:val="00086767"/>
    <w:rsid w:val="000868A1"/>
    <w:rsid w:val="0008699E"/>
    <w:rsid w:val="00086D09"/>
    <w:rsid w:val="00086E89"/>
    <w:rsid w:val="0008700B"/>
    <w:rsid w:val="000876FD"/>
    <w:rsid w:val="00087705"/>
    <w:rsid w:val="000878A4"/>
    <w:rsid w:val="00087B8C"/>
    <w:rsid w:val="000900A7"/>
    <w:rsid w:val="00090127"/>
    <w:rsid w:val="00090424"/>
    <w:rsid w:val="00090725"/>
    <w:rsid w:val="00090B55"/>
    <w:rsid w:val="00090E59"/>
    <w:rsid w:val="00090EB7"/>
    <w:rsid w:val="0009105D"/>
    <w:rsid w:val="00091085"/>
    <w:rsid w:val="0009121B"/>
    <w:rsid w:val="00091273"/>
    <w:rsid w:val="0009153A"/>
    <w:rsid w:val="000915E6"/>
    <w:rsid w:val="0009174E"/>
    <w:rsid w:val="000919B9"/>
    <w:rsid w:val="00091D13"/>
    <w:rsid w:val="000923E2"/>
    <w:rsid w:val="00092C10"/>
    <w:rsid w:val="00092D24"/>
    <w:rsid w:val="00093005"/>
    <w:rsid w:val="000935A4"/>
    <w:rsid w:val="0009370A"/>
    <w:rsid w:val="0009469E"/>
    <w:rsid w:val="0009494D"/>
    <w:rsid w:val="00094C04"/>
    <w:rsid w:val="00094D06"/>
    <w:rsid w:val="000952F4"/>
    <w:rsid w:val="000954F8"/>
    <w:rsid w:val="00095988"/>
    <w:rsid w:val="0009602F"/>
    <w:rsid w:val="00096A71"/>
    <w:rsid w:val="00096B82"/>
    <w:rsid w:val="00096CB1"/>
    <w:rsid w:val="0009747B"/>
    <w:rsid w:val="00097636"/>
    <w:rsid w:val="00097DF8"/>
    <w:rsid w:val="00097E76"/>
    <w:rsid w:val="000A05DD"/>
    <w:rsid w:val="000A079C"/>
    <w:rsid w:val="000A0802"/>
    <w:rsid w:val="000A104C"/>
    <w:rsid w:val="000A1263"/>
    <w:rsid w:val="000A14D0"/>
    <w:rsid w:val="000A1674"/>
    <w:rsid w:val="000A168F"/>
    <w:rsid w:val="000A18DF"/>
    <w:rsid w:val="000A18F4"/>
    <w:rsid w:val="000A198D"/>
    <w:rsid w:val="000A253F"/>
    <w:rsid w:val="000A2A0C"/>
    <w:rsid w:val="000A32C9"/>
    <w:rsid w:val="000A3615"/>
    <w:rsid w:val="000A4004"/>
    <w:rsid w:val="000A42E7"/>
    <w:rsid w:val="000A4F24"/>
    <w:rsid w:val="000A518C"/>
    <w:rsid w:val="000A5FB7"/>
    <w:rsid w:val="000A614B"/>
    <w:rsid w:val="000A685A"/>
    <w:rsid w:val="000A6909"/>
    <w:rsid w:val="000A6910"/>
    <w:rsid w:val="000A6E0D"/>
    <w:rsid w:val="000A71BD"/>
    <w:rsid w:val="000A71DD"/>
    <w:rsid w:val="000A741C"/>
    <w:rsid w:val="000A74DB"/>
    <w:rsid w:val="000A7B12"/>
    <w:rsid w:val="000A7B1E"/>
    <w:rsid w:val="000A7E18"/>
    <w:rsid w:val="000B0097"/>
    <w:rsid w:val="000B0722"/>
    <w:rsid w:val="000B1858"/>
    <w:rsid w:val="000B1ECF"/>
    <w:rsid w:val="000B1F78"/>
    <w:rsid w:val="000B2A07"/>
    <w:rsid w:val="000B2D48"/>
    <w:rsid w:val="000B3397"/>
    <w:rsid w:val="000B3E55"/>
    <w:rsid w:val="000B4059"/>
    <w:rsid w:val="000B4165"/>
    <w:rsid w:val="000B44F4"/>
    <w:rsid w:val="000B464F"/>
    <w:rsid w:val="000B5634"/>
    <w:rsid w:val="000B5D35"/>
    <w:rsid w:val="000B6502"/>
    <w:rsid w:val="000B6CC7"/>
    <w:rsid w:val="000B6FE2"/>
    <w:rsid w:val="000B70A3"/>
    <w:rsid w:val="000B70F5"/>
    <w:rsid w:val="000B77F3"/>
    <w:rsid w:val="000B7C08"/>
    <w:rsid w:val="000B7C21"/>
    <w:rsid w:val="000B7C42"/>
    <w:rsid w:val="000B7CFC"/>
    <w:rsid w:val="000B7DD9"/>
    <w:rsid w:val="000C0130"/>
    <w:rsid w:val="000C0513"/>
    <w:rsid w:val="000C0636"/>
    <w:rsid w:val="000C091B"/>
    <w:rsid w:val="000C1A92"/>
    <w:rsid w:val="000C1B65"/>
    <w:rsid w:val="000C1C23"/>
    <w:rsid w:val="000C2029"/>
    <w:rsid w:val="000C2123"/>
    <w:rsid w:val="000C242C"/>
    <w:rsid w:val="000C25D3"/>
    <w:rsid w:val="000C2DE2"/>
    <w:rsid w:val="000C2E0D"/>
    <w:rsid w:val="000C301E"/>
    <w:rsid w:val="000C318D"/>
    <w:rsid w:val="000C333E"/>
    <w:rsid w:val="000C365B"/>
    <w:rsid w:val="000C3889"/>
    <w:rsid w:val="000C3939"/>
    <w:rsid w:val="000C42C8"/>
    <w:rsid w:val="000C486C"/>
    <w:rsid w:val="000C49BE"/>
    <w:rsid w:val="000C4DF9"/>
    <w:rsid w:val="000C50C9"/>
    <w:rsid w:val="000C53FA"/>
    <w:rsid w:val="000C5D45"/>
    <w:rsid w:val="000C6295"/>
    <w:rsid w:val="000C62D5"/>
    <w:rsid w:val="000C6D08"/>
    <w:rsid w:val="000C7180"/>
    <w:rsid w:val="000C753B"/>
    <w:rsid w:val="000C7B97"/>
    <w:rsid w:val="000C7DFF"/>
    <w:rsid w:val="000D0018"/>
    <w:rsid w:val="000D0532"/>
    <w:rsid w:val="000D0617"/>
    <w:rsid w:val="000D0897"/>
    <w:rsid w:val="000D0A67"/>
    <w:rsid w:val="000D1400"/>
    <w:rsid w:val="000D1A9D"/>
    <w:rsid w:val="000D1B23"/>
    <w:rsid w:val="000D1B9D"/>
    <w:rsid w:val="000D1F04"/>
    <w:rsid w:val="000D2117"/>
    <w:rsid w:val="000D22E5"/>
    <w:rsid w:val="000D2748"/>
    <w:rsid w:val="000D27B4"/>
    <w:rsid w:val="000D29FF"/>
    <w:rsid w:val="000D2AF9"/>
    <w:rsid w:val="000D2C01"/>
    <w:rsid w:val="000D2D66"/>
    <w:rsid w:val="000D2F02"/>
    <w:rsid w:val="000D3558"/>
    <w:rsid w:val="000D3725"/>
    <w:rsid w:val="000D38E1"/>
    <w:rsid w:val="000D3914"/>
    <w:rsid w:val="000D4409"/>
    <w:rsid w:val="000D46CF"/>
    <w:rsid w:val="000D4B6B"/>
    <w:rsid w:val="000D4BA4"/>
    <w:rsid w:val="000D5509"/>
    <w:rsid w:val="000D63B7"/>
    <w:rsid w:val="000D63E3"/>
    <w:rsid w:val="000D6631"/>
    <w:rsid w:val="000D6788"/>
    <w:rsid w:val="000D6D81"/>
    <w:rsid w:val="000D6E86"/>
    <w:rsid w:val="000D7049"/>
    <w:rsid w:val="000D7D72"/>
    <w:rsid w:val="000D7DFC"/>
    <w:rsid w:val="000D7F83"/>
    <w:rsid w:val="000E0025"/>
    <w:rsid w:val="000E0120"/>
    <w:rsid w:val="000E06BA"/>
    <w:rsid w:val="000E0E28"/>
    <w:rsid w:val="000E10C9"/>
    <w:rsid w:val="000E135B"/>
    <w:rsid w:val="000E15B8"/>
    <w:rsid w:val="000E174A"/>
    <w:rsid w:val="000E185F"/>
    <w:rsid w:val="000E1C09"/>
    <w:rsid w:val="000E2406"/>
    <w:rsid w:val="000E246E"/>
    <w:rsid w:val="000E283C"/>
    <w:rsid w:val="000E28E5"/>
    <w:rsid w:val="000E35D5"/>
    <w:rsid w:val="000E360E"/>
    <w:rsid w:val="000E3C0B"/>
    <w:rsid w:val="000E4038"/>
    <w:rsid w:val="000E4833"/>
    <w:rsid w:val="000E4917"/>
    <w:rsid w:val="000E4A33"/>
    <w:rsid w:val="000E50A8"/>
    <w:rsid w:val="000E5133"/>
    <w:rsid w:val="000E5F14"/>
    <w:rsid w:val="000E694E"/>
    <w:rsid w:val="000E6B85"/>
    <w:rsid w:val="000E6D46"/>
    <w:rsid w:val="000E74FF"/>
    <w:rsid w:val="000F01F8"/>
    <w:rsid w:val="000F03B6"/>
    <w:rsid w:val="000F0406"/>
    <w:rsid w:val="000F0EAF"/>
    <w:rsid w:val="000F17B1"/>
    <w:rsid w:val="000F1835"/>
    <w:rsid w:val="000F1B47"/>
    <w:rsid w:val="000F1F73"/>
    <w:rsid w:val="000F22B9"/>
    <w:rsid w:val="000F22E6"/>
    <w:rsid w:val="000F2891"/>
    <w:rsid w:val="000F2B93"/>
    <w:rsid w:val="000F2FCA"/>
    <w:rsid w:val="000F311B"/>
    <w:rsid w:val="000F3768"/>
    <w:rsid w:val="000F3BF9"/>
    <w:rsid w:val="000F3BFB"/>
    <w:rsid w:val="000F3D06"/>
    <w:rsid w:val="000F454F"/>
    <w:rsid w:val="000F4577"/>
    <w:rsid w:val="000F45AD"/>
    <w:rsid w:val="000F463B"/>
    <w:rsid w:val="000F4F11"/>
    <w:rsid w:val="000F5479"/>
    <w:rsid w:val="000F54F4"/>
    <w:rsid w:val="000F598E"/>
    <w:rsid w:val="000F5B2E"/>
    <w:rsid w:val="000F5C19"/>
    <w:rsid w:val="000F5FD8"/>
    <w:rsid w:val="000F606A"/>
    <w:rsid w:val="000F62CA"/>
    <w:rsid w:val="000F66E3"/>
    <w:rsid w:val="000F6E8C"/>
    <w:rsid w:val="000F705B"/>
    <w:rsid w:val="000F70D2"/>
    <w:rsid w:val="000F71D8"/>
    <w:rsid w:val="000F7293"/>
    <w:rsid w:val="000F7571"/>
    <w:rsid w:val="000F78AD"/>
    <w:rsid w:val="000F7ACD"/>
    <w:rsid w:val="000F7CAF"/>
    <w:rsid w:val="0010020F"/>
    <w:rsid w:val="00100365"/>
    <w:rsid w:val="0010064B"/>
    <w:rsid w:val="001006F3"/>
    <w:rsid w:val="00100B66"/>
    <w:rsid w:val="00101320"/>
    <w:rsid w:val="0010142C"/>
    <w:rsid w:val="00101851"/>
    <w:rsid w:val="00101F05"/>
    <w:rsid w:val="00102130"/>
    <w:rsid w:val="0010217D"/>
    <w:rsid w:val="00102A54"/>
    <w:rsid w:val="00103A22"/>
    <w:rsid w:val="00103BA1"/>
    <w:rsid w:val="00103D32"/>
    <w:rsid w:val="001047F9"/>
    <w:rsid w:val="00104A13"/>
    <w:rsid w:val="00105128"/>
    <w:rsid w:val="00105478"/>
    <w:rsid w:val="00105646"/>
    <w:rsid w:val="00105E32"/>
    <w:rsid w:val="00106935"/>
    <w:rsid w:val="00106ABF"/>
    <w:rsid w:val="001074BF"/>
    <w:rsid w:val="00107B17"/>
    <w:rsid w:val="00107F8D"/>
    <w:rsid w:val="00107FD1"/>
    <w:rsid w:val="00110927"/>
    <w:rsid w:val="00110C4F"/>
    <w:rsid w:val="001110F1"/>
    <w:rsid w:val="00111824"/>
    <w:rsid w:val="001118B1"/>
    <w:rsid w:val="0011273D"/>
    <w:rsid w:val="0011287F"/>
    <w:rsid w:val="00112B02"/>
    <w:rsid w:val="00113262"/>
    <w:rsid w:val="001134F2"/>
    <w:rsid w:val="00113793"/>
    <w:rsid w:val="00113B2E"/>
    <w:rsid w:val="00113C7C"/>
    <w:rsid w:val="00113DA0"/>
    <w:rsid w:val="00113DCC"/>
    <w:rsid w:val="0011435A"/>
    <w:rsid w:val="001146AB"/>
    <w:rsid w:val="00114BC3"/>
    <w:rsid w:val="00114D19"/>
    <w:rsid w:val="001155A0"/>
    <w:rsid w:val="00115BC7"/>
    <w:rsid w:val="00115C02"/>
    <w:rsid w:val="001162A0"/>
    <w:rsid w:val="0011647A"/>
    <w:rsid w:val="0011671F"/>
    <w:rsid w:val="001168F9"/>
    <w:rsid w:val="00116DC6"/>
    <w:rsid w:val="00116F96"/>
    <w:rsid w:val="00117160"/>
    <w:rsid w:val="0011721D"/>
    <w:rsid w:val="001174D4"/>
    <w:rsid w:val="0011761B"/>
    <w:rsid w:val="00117B4F"/>
    <w:rsid w:val="00117CCC"/>
    <w:rsid w:val="001200EE"/>
    <w:rsid w:val="00120114"/>
    <w:rsid w:val="001201D3"/>
    <w:rsid w:val="001202D1"/>
    <w:rsid w:val="00120411"/>
    <w:rsid w:val="00120CBC"/>
    <w:rsid w:val="00121776"/>
    <w:rsid w:val="00121B1C"/>
    <w:rsid w:val="00121CBF"/>
    <w:rsid w:val="00121D27"/>
    <w:rsid w:val="00122389"/>
    <w:rsid w:val="001225B0"/>
    <w:rsid w:val="00122A41"/>
    <w:rsid w:val="00122CEF"/>
    <w:rsid w:val="00123B2C"/>
    <w:rsid w:val="00123C2A"/>
    <w:rsid w:val="00125876"/>
    <w:rsid w:val="00125C1C"/>
    <w:rsid w:val="00126169"/>
    <w:rsid w:val="00126592"/>
    <w:rsid w:val="00126692"/>
    <w:rsid w:val="00126A37"/>
    <w:rsid w:val="001271C5"/>
    <w:rsid w:val="001271F1"/>
    <w:rsid w:val="0012768B"/>
    <w:rsid w:val="00127702"/>
    <w:rsid w:val="00127739"/>
    <w:rsid w:val="001277FD"/>
    <w:rsid w:val="00127A00"/>
    <w:rsid w:val="00127A14"/>
    <w:rsid w:val="00127AC9"/>
    <w:rsid w:val="0013034A"/>
    <w:rsid w:val="0013048D"/>
    <w:rsid w:val="001304C4"/>
    <w:rsid w:val="0013076E"/>
    <w:rsid w:val="00130A38"/>
    <w:rsid w:val="00130BB9"/>
    <w:rsid w:val="00130C9E"/>
    <w:rsid w:val="0013103B"/>
    <w:rsid w:val="001310F4"/>
    <w:rsid w:val="00131573"/>
    <w:rsid w:val="001318F3"/>
    <w:rsid w:val="00131E45"/>
    <w:rsid w:val="00132116"/>
    <w:rsid w:val="0013265C"/>
    <w:rsid w:val="00132F01"/>
    <w:rsid w:val="0013322C"/>
    <w:rsid w:val="00133839"/>
    <w:rsid w:val="0013398D"/>
    <w:rsid w:val="001339A5"/>
    <w:rsid w:val="00133B9B"/>
    <w:rsid w:val="001341F3"/>
    <w:rsid w:val="001345C0"/>
    <w:rsid w:val="00134631"/>
    <w:rsid w:val="001348C3"/>
    <w:rsid w:val="00134F33"/>
    <w:rsid w:val="00135F30"/>
    <w:rsid w:val="00136A6E"/>
    <w:rsid w:val="00136C3E"/>
    <w:rsid w:val="00136FF1"/>
    <w:rsid w:val="0013720A"/>
    <w:rsid w:val="00137384"/>
    <w:rsid w:val="001373F7"/>
    <w:rsid w:val="00137761"/>
    <w:rsid w:val="00137D38"/>
    <w:rsid w:val="00140755"/>
    <w:rsid w:val="00140C05"/>
    <w:rsid w:val="001416D6"/>
    <w:rsid w:val="00141722"/>
    <w:rsid w:val="00141B66"/>
    <w:rsid w:val="00141E39"/>
    <w:rsid w:val="00141FAA"/>
    <w:rsid w:val="00142449"/>
    <w:rsid w:val="00142559"/>
    <w:rsid w:val="00143C8C"/>
    <w:rsid w:val="00143EB4"/>
    <w:rsid w:val="00144CA9"/>
    <w:rsid w:val="00144F9D"/>
    <w:rsid w:val="001453BE"/>
    <w:rsid w:val="0014552E"/>
    <w:rsid w:val="00145724"/>
    <w:rsid w:val="001463C6"/>
    <w:rsid w:val="001467B5"/>
    <w:rsid w:val="00146870"/>
    <w:rsid w:val="001468AC"/>
    <w:rsid w:val="00146BCB"/>
    <w:rsid w:val="00146E56"/>
    <w:rsid w:val="00146F39"/>
    <w:rsid w:val="00147304"/>
    <w:rsid w:val="00147761"/>
    <w:rsid w:val="001477D1"/>
    <w:rsid w:val="00147889"/>
    <w:rsid w:val="0015012F"/>
    <w:rsid w:val="00150BE7"/>
    <w:rsid w:val="00150BF5"/>
    <w:rsid w:val="00151639"/>
    <w:rsid w:val="00151AD0"/>
    <w:rsid w:val="00151D18"/>
    <w:rsid w:val="0015218C"/>
    <w:rsid w:val="001527E8"/>
    <w:rsid w:val="00152D8C"/>
    <w:rsid w:val="00152DE0"/>
    <w:rsid w:val="00152E13"/>
    <w:rsid w:val="0015303C"/>
    <w:rsid w:val="0015369B"/>
    <w:rsid w:val="00153891"/>
    <w:rsid w:val="00153E33"/>
    <w:rsid w:val="00153F09"/>
    <w:rsid w:val="001542BF"/>
    <w:rsid w:val="00154522"/>
    <w:rsid w:val="001546D2"/>
    <w:rsid w:val="001549E2"/>
    <w:rsid w:val="0015515B"/>
    <w:rsid w:val="00155829"/>
    <w:rsid w:val="00155870"/>
    <w:rsid w:val="00155B4D"/>
    <w:rsid w:val="001564DA"/>
    <w:rsid w:val="001565D2"/>
    <w:rsid w:val="001566CE"/>
    <w:rsid w:val="001566D6"/>
    <w:rsid w:val="0015676C"/>
    <w:rsid w:val="00156780"/>
    <w:rsid w:val="001567FA"/>
    <w:rsid w:val="0015699B"/>
    <w:rsid w:val="00156A1E"/>
    <w:rsid w:val="00156B13"/>
    <w:rsid w:val="00156FFF"/>
    <w:rsid w:val="00157552"/>
    <w:rsid w:val="0015777B"/>
    <w:rsid w:val="0015799E"/>
    <w:rsid w:val="00157AC3"/>
    <w:rsid w:val="00157E7F"/>
    <w:rsid w:val="00157F4C"/>
    <w:rsid w:val="0016076E"/>
    <w:rsid w:val="00160909"/>
    <w:rsid w:val="0016099A"/>
    <w:rsid w:val="00160A39"/>
    <w:rsid w:val="00160CF1"/>
    <w:rsid w:val="00160EDC"/>
    <w:rsid w:val="00160FB4"/>
    <w:rsid w:val="001618E6"/>
    <w:rsid w:val="00161B11"/>
    <w:rsid w:val="00161BAB"/>
    <w:rsid w:val="00161D9B"/>
    <w:rsid w:val="001625D0"/>
    <w:rsid w:val="00162753"/>
    <w:rsid w:val="00162D8F"/>
    <w:rsid w:val="0016336A"/>
    <w:rsid w:val="0016391C"/>
    <w:rsid w:val="00163ACB"/>
    <w:rsid w:val="00164114"/>
    <w:rsid w:val="001644E6"/>
    <w:rsid w:val="001646C2"/>
    <w:rsid w:val="001647AE"/>
    <w:rsid w:val="00164BA2"/>
    <w:rsid w:val="00164F05"/>
    <w:rsid w:val="00164F60"/>
    <w:rsid w:val="001652D4"/>
    <w:rsid w:val="001652DE"/>
    <w:rsid w:val="00165486"/>
    <w:rsid w:val="00166417"/>
    <w:rsid w:val="00166778"/>
    <w:rsid w:val="00166D0E"/>
    <w:rsid w:val="001674A7"/>
    <w:rsid w:val="00167C34"/>
    <w:rsid w:val="001702A0"/>
    <w:rsid w:val="00170303"/>
    <w:rsid w:val="00170315"/>
    <w:rsid w:val="00170350"/>
    <w:rsid w:val="00170B44"/>
    <w:rsid w:val="001717F8"/>
    <w:rsid w:val="00171F08"/>
    <w:rsid w:val="0017227F"/>
    <w:rsid w:val="001725B4"/>
    <w:rsid w:val="00172875"/>
    <w:rsid w:val="00173126"/>
    <w:rsid w:val="00173523"/>
    <w:rsid w:val="0017364B"/>
    <w:rsid w:val="001741BC"/>
    <w:rsid w:val="00174571"/>
    <w:rsid w:val="0017478F"/>
    <w:rsid w:val="001750A1"/>
    <w:rsid w:val="00175736"/>
    <w:rsid w:val="00175781"/>
    <w:rsid w:val="00175935"/>
    <w:rsid w:val="00175ACB"/>
    <w:rsid w:val="0017652E"/>
    <w:rsid w:val="00176857"/>
    <w:rsid w:val="00176874"/>
    <w:rsid w:val="00176F86"/>
    <w:rsid w:val="001773F3"/>
    <w:rsid w:val="0017760B"/>
    <w:rsid w:val="0017777B"/>
    <w:rsid w:val="001779C3"/>
    <w:rsid w:val="00180068"/>
    <w:rsid w:val="00180A58"/>
    <w:rsid w:val="00180AC9"/>
    <w:rsid w:val="00181177"/>
    <w:rsid w:val="00181180"/>
    <w:rsid w:val="00181631"/>
    <w:rsid w:val="00181838"/>
    <w:rsid w:val="00181F42"/>
    <w:rsid w:val="001820B3"/>
    <w:rsid w:val="0018233D"/>
    <w:rsid w:val="001830E8"/>
    <w:rsid w:val="0018349F"/>
    <w:rsid w:val="0018393A"/>
    <w:rsid w:val="00183B35"/>
    <w:rsid w:val="00183B8A"/>
    <w:rsid w:val="001841B6"/>
    <w:rsid w:val="00184578"/>
    <w:rsid w:val="00184BFC"/>
    <w:rsid w:val="00184E0F"/>
    <w:rsid w:val="0018558A"/>
    <w:rsid w:val="001858D0"/>
    <w:rsid w:val="00185C35"/>
    <w:rsid w:val="00185EF7"/>
    <w:rsid w:val="00186031"/>
    <w:rsid w:val="0018618B"/>
    <w:rsid w:val="0018618D"/>
    <w:rsid w:val="001867C5"/>
    <w:rsid w:val="00187153"/>
    <w:rsid w:val="00187411"/>
    <w:rsid w:val="00187452"/>
    <w:rsid w:val="00187841"/>
    <w:rsid w:val="00187AEE"/>
    <w:rsid w:val="00187DD9"/>
    <w:rsid w:val="00187E7C"/>
    <w:rsid w:val="0019013C"/>
    <w:rsid w:val="001908CF"/>
    <w:rsid w:val="00191C1C"/>
    <w:rsid w:val="0019201C"/>
    <w:rsid w:val="00192C9A"/>
    <w:rsid w:val="00192D00"/>
    <w:rsid w:val="00193029"/>
    <w:rsid w:val="00193063"/>
    <w:rsid w:val="001930A3"/>
    <w:rsid w:val="0019328B"/>
    <w:rsid w:val="001937DD"/>
    <w:rsid w:val="0019464F"/>
    <w:rsid w:val="001947F5"/>
    <w:rsid w:val="00194808"/>
    <w:rsid w:val="00194AD5"/>
    <w:rsid w:val="00194E0D"/>
    <w:rsid w:val="0019607F"/>
    <w:rsid w:val="001962DB"/>
    <w:rsid w:val="0019684D"/>
    <w:rsid w:val="00196B85"/>
    <w:rsid w:val="00196C10"/>
    <w:rsid w:val="0019704A"/>
    <w:rsid w:val="00197816"/>
    <w:rsid w:val="00197CC9"/>
    <w:rsid w:val="00197FB5"/>
    <w:rsid w:val="00197FFB"/>
    <w:rsid w:val="001A11C1"/>
    <w:rsid w:val="001A11CA"/>
    <w:rsid w:val="001A13F6"/>
    <w:rsid w:val="001A1DB6"/>
    <w:rsid w:val="001A1E2F"/>
    <w:rsid w:val="001A1E7C"/>
    <w:rsid w:val="001A2312"/>
    <w:rsid w:val="001A2364"/>
    <w:rsid w:val="001A2443"/>
    <w:rsid w:val="001A2D16"/>
    <w:rsid w:val="001A34D7"/>
    <w:rsid w:val="001A3849"/>
    <w:rsid w:val="001A3955"/>
    <w:rsid w:val="001A3E67"/>
    <w:rsid w:val="001A42FB"/>
    <w:rsid w:val="001A43BE"/>
    <w:rsid w:val="001A4F38"/>
    <w:rsid w:val="001A549C"/>
    <w:rsid w:val="001A58D5"/>
    <w:rsid w:val="001A5B9B"/>
    <w:rsid w:val="001A5C97"/>
    <w:rsid w:val="001A61B8"/>
    <w:rsid w:val="001A67A6"/>
    <w:rsid w:val="001A69A5"/>
    <w:rsid w:val="001A6F6D"/>
    <w:rsid w:val="001A704A"/>
    <w:rsid w:val="001A7102"/>
    <w:rsid w:val="001A767B"/>
    <w:rsid w:val="001A7987"/>
    <w:rsid w:val="001A7AE2"/>
    <w:rsid w:val="001A7EE2"/>
    <w:rsid w:val="001A7F7C"/>
    <w:rsid w:val="001B024E"/>
    <w:rsid w:val="001B02BD"/>
    <w:rsid w:val="001B056E"/>
    <w:rsid w:val="001B0B5C"/>
    <w:rsid w:val="001B1B4F"/>
    <w:rsid w:val="001B1C40"/>
    <w:rsid w:val="001B1E0C"/>
    <w:rsid w:val="001B1EA7"/>
    <w:rsid w:val="001B2434"/>
    <w:rsid w:val="001B2789"/>
    <w:rsid w:val="001B2B5C"/>
    <w:rsid w:val="001B30AC"/>
    <w:rsid w:val="001B30D1"/>
    <w:rsid w:val="001B34C1"/>
    <w:rsid w:val="001B3662"/>
    <w:rsid w:val="001B3E9C"/>
    <w:rsid w:val="001B3FC4"/>
    <w:rsid w:val="001B40A8"/>
    <w:rsid w:val="001B4AFA"/>
    <w:rsid w:val="001B4B8B"/>
    <w:rsid w:val="001B4C41"/>
    <w:rsid w:val="001B4F1E"/>
    <w:rsid w:val="001B4FB5"/>
    <w:rsid w:val="001B56D4"/>
    <w:rsid w:val="001B5944"/>
    <w:rsid w:val="001B5BB9"/>
    <w:rsid w:val="001B5DB5"/>
    <w:rsid w:val="001B5DE8"/>
    <w:rsid w:val="001B5EE9"/>
    <w:rsid w:val="001B6484"/>
    <w:rsid w:val="001B64FC"/>
    <w:rsid w:val="001B6B05"/>
    <w:rsid w:val="001B6C5C"/>
    <w:rsid w:val="001B70CB"/>
    <w:rsid w:val="001B7122"/>
    <w:rsid w:val="001B71A1"/>
    <w:rsid w:val="001B72C1"/>
    <w:rsid w:val="001B750C"/>
    <w:rsid w:val="001B76A1"/>
    <w:rsid w:val="001B790E"/>
    <w:rsid w:val="001B7A7D"/>
    <w:rsid w:val="001C00AF"/>
    <w:rsid w:val="001C00E4"/>
    <w:rsid w:val="001C010B"/>
    <w:rsid w:val="001C06CF"/>
    <w:rsid w:val="001C08FC"/>
    <w:rsid w:val="001C172E"/>
    <w:rsid w:val="001C1980"/>
    <w:rsid w:val="001C1DC5"/>
    <w:rsid w:val="001C2088"/>
    <w:rsid w:val="001C21A9"/>
    <w:rsid w:val="001C22C7"/>
    <w:rsid w:val="001C2880"/>
    <w:rsid w:val="001C28F3"/>
    <w:rsid w:val="001C2AFE"/>
    <w:rsid w:val="001C2DAB"/>
    <w:rsid w:val="001C305F"/>
    <w:rsid w:val="001C39E1"/>
    <w:rsid w:val="001C4318"/>
    <w:rsid w:val="001C4ABC"/>
    <w:rsid w:val="001C51CC"/>
    <w:rsid w:val="001C52EE"/>
    <w:rsid w:val="001C5CEE"/>
    <w:rsid w:val="001C5D4C"/>
    <w:rsid w:val="001C5E8B"/>
    <w:rsid w:val="001C5FEA"/>
    <w:rsid w:val="001C605F"/>
    <w:rsid w:val="001C60D5"/>
    <w:rsid w:val="001C6895"/>
    <w:rsid w:val="001C7A0A"/>
    <w:rsid w:val="001C7AB2"/>
    <w:rsid w:val="001D0514"/>
    <w:rsid w:val="001D0B97"/>
    <w:rsid w:val="001D0D99"/>
    <w:rsid w:val="001D12A1"/>
    <w:rsid w:val="001D185E"/>
    <w:rsid w:val="001D1A8A"/>
    <w:rsid w:val="001D2391"/>
    <w:rsid w:val="001D2445"/>
    <w:rsid w:val="001D250A"/>
    <w:rsid w:val="001D2756"/>
    <w:rsid w:val="001D2BD9"/>
    <w:rsid w:val="001D30D9"/>
    <w:rsid w:val="001D3536"/>
    <w:rsid w:val="001D35B7"/>
    <w:rsid w:val="001D3AAD"/>
    <w:rsid w:val="001D3CD6"/>
    <w:rsid w:val="001D42A5"/>
    <w:rsid w:val="001D461D"/>
    <w:rsid w:val="001D48FE"/>
    <w:rsid w:val="001D4ABC"/>
    <w:rsid w:val="001D5B6C"/>
    <w:rsid w:val="001D6134"/>
    <w:rsid w:val="001D6710"/>
    <w:rsid w:val="001D673C"/>
    <w:rsid w:val="001D69E8"/>
    <w:rsid w:val="001D779C"/>
    <w:rsid w:val="001E0E8D"/>
    <w:rsid w:val="001E1074"/>
    <w:rsid w:val="001E12F1"/>
    <w:rsid w:val="001E155A"/>
    <w:rsid w:val="001E2127"/>
    <w:rsid w:val="001E22EE"/>
    <w:rsid w:val="001E285B"/>
    <w:rsid w:val="001E295E"/>
    <w:rsid w:val="001E2EDD"/>
    <w:rsid w:val="001E2F34"/>
    <w:rsid w:val="001E3123"/>
    <w:rsid w:val="001E3371"/>
    <w:rsid w:val="001E3955"/>
    <w:rsid w:val="001E3B32"/>
    <w:rsid w:val="001E3EC0"/>
    <w:rsid w:val="001E4C5A"/>
    <w:rsid w:val="001E4C83"/>
    <w:rsid w:val="001E4E39"/>
    <w:rsid w:val="001E5285"/>
    <w:rsid w:val="001E5393"/>
    <w:rsid w:val="001E55AA"/>
    <w:rsid w:val="001E5A5F"/>
    <w:rsid w:val="001E6737"/>
    <w:rsid w:val="001E6DB6"/>
    <w:rsid w:val="001E76AB"/>
    <w:rsid w:val="001E776E"/>
    <w:rsid w:val="001E794A"/>
    <w:rsid w:val="001E7AA8"/>
    <w:rsid w:val="001F0822"/>
    <w:rsid w:val="001F12F8"/>
    <w:rsid w:val="001F189B"/>
    <w:rsid w:val="001F1C9D"/>
    <w:rsid w:val="001F1F9F"/>
    <w:rsid w:val="001F2019"/>
    <w:rsid w:val="001F2153"/>
    <w:rsid w:val="001F249D"/>
    <w:rsid w:val="001F267F"/>
    <w:rsid w:val="001F2F0F"/>
    <w:rsid w:val="001F2F67"/>
    <w:rsid w:val="001F323B"/>
    <w:rsid w:val="001F34BA"/>
    <w:rsid w:val="001F355C"/>
    <w:rsid w:val="001F363D"/>
    <w:rsid w:val="001F3864"/>
    <w:rsid w:val="001F3868"/>
    <w:rsid w:val="001F41A8"/>
    <w:rsid w:val="001F4347"/>
    <w:rsid w:val="001F438A"/>
    <w:rsid w:val="001F49BE"/>
    <w:rsid w:val="001F4B4B"/>
    <w:rsid w:val="001F4FA1"/>
    <w:rsid w:val="001F596C"/>
    <w:rsid w:val="001F6001"/>
    <w:rsid w:val="001F61F0"/>
    <w:rsid w:val="001F69A7"/>
    <w:rsid w:val="001F6CAA"/>
    <w:rsid w:val="001F7753"/>
    <w:rsid w:val="001F7A3C"/>
    <w:rsid w:val="001F7CEB"/>
    <w:rsid w:val="002002A8"/>
    <w:rsid w:val="002003AD"/>
    <w:rsid w:val="00200F9F"/>
    <w:rsid w:val="0020105D"/>
    <w:rsid w:val="00201634"/>
    <w:rsid w:val="00201923"/>
    <w:rsid w:val="00202342"/>
    <w:rsid w:val="0020248F"/>
    <w:rsid w:val="0020298E"/>
    <w:rsid w:val="00202B59"/>
    <w:rsid w:val="00202EFF"/>
    <w:rsid w:val="00203385"/>
    <w:rsid w:val="0020391A"/>
    <w:rsid w:val="0020397E"/>
    <w:rsid w:val="00203AE6"/>
    <w:rsid w:val="00204673"/>
    <w:rsid w:val="00204711"/>
    <w:rsid w:val="00204908"/>
    <w:rsid w:val="00204E4C"/>
    <w:rsid w:val="00204EC5"/>
    <w:rsid w:val="00204F9E"/>
    <w:rsid w:val="00205329"/>
    <w:rsid w:val="0020549B"/>
    <w:rsid w:val="002055E0"/>
    <w:rsid w:val="002055EC"/>
    <w:rsid w:val="0020562C"/>
    <w:rsid w:val="00205B43"/>
    <w:rsid w:val="00205DF9"/>
    <w:rsid w:val="00206493"/>
    <w:rsid w:val="0020655D"/>
    <w:rsid w:val="002065BE"/>
    <w:rsid w:val="00206F85"/>
    <w:rsid w:val="00206FF5"/>
    <w:rsid w:val="00207284"/>
    <w:rsid w:val="00207B17"/>
    <w:rsid w:val="002107D3"/>
    <w:rsid w:val="002109C9"/>
    <w:rsid w:val="00210EBB"/>
    <w:rsid w:val="0021102A"/>
    <w:rsid w:val="00211376"/>
    <w:rsid w:val="00211521"/>
    <w:rsid w:val="002116E5"/>
    <w:rsid w:val="00211B94"/>
    <w:rsid w:val="00211D99"/>
    <w:rsid w:val="00211E2D"/>
    <w:rsid w:val="00212242"/>
    <w:rsid w:val="002123D5"/>
    <w:rsid w:val="002124C4"/>
    <w:rsid w:val="0021321E"/>
    <w:rsid w:val="00213301"/>
    <w:rsid w:val="0021334D"/>
    <w:rsid w:val="002133E3"/>
    <w:rsid w:val="002136C2"/>
    <w:rsid w:val="0021378E"/>
    <w:rsid w:val="0021379C"/>
    <w:rsid w:val="00213819"/>
    <w:rsid w:val="00213912"/>
    <w:rsid w:val="00213A9B"/>
    <w:rsid w:val="00213D1A"/>
    <w:rsid w:val="00213EE3"/>
    <w:rsid w:val="0021402B"/>
    <w:rsid w:val="002143B2"/>
    <w:rsid w:val="00214C13"/>
    <w:rsid w:val="00214D1D"/>
    <w:rsid w:val="00214D81"/>
    <w:rsid w:val="002150E4"/>
    <w:rsid w:val="002156BC"/>
    <w:rsid w:val="00215A18"/>
    <w:rsid w:val="00215AE1"/>
    <w:rsid w:val="00215C87"/>
    <w:rsid w:val="002161D0"/>
    <w:rsid w:val="0021730E"/>
    <w:rsid w:val="0021773E"/>
    <w:rsid w:val="00217994"/>
    <w:rsid w:val="00217EFB"/>
    <w:rsid w:val="00220089"/>
    <w:rsid w:val="0022033E"/>
    <w:rsid w:val="0022048E"/>
    <w:rsid w:val="0022048F"/>
    <w:rsid w:val="00220494"/>
    <w:rsid w:val="002207AF"/>
    <w:rsid w:val="00220918"/>
    <w:rsid w:val="00220AFA"/>
    <w:rsid w:val="002211A9"/>
    <w:rsid w:val="002215FD"/>
    <w:rsid w:val="00221AFA"/>
    <w:rsid w:val="002221D0"/>
    <w:rsid w:val="002228C2"/>
    <w:rsid w:val="002228F9"/>
    <w:rsid w:val="00222952"/>
    <w:rsid w:val="00222B2B"/>
    <w:rsid w:val="0022316F"/>
    <w:rsid w:val="00223A71"/>
    <w:rsid w:val="00223BE8"/>
    <w:rsid w:val="002241A7"/>
    <w:rsid w:val="002241B9"/>
    <w:rsid w:val="0022422A"/>
    <w:rsid w:val="0022438C"/>
    <w:rsid w:val="00224573"/>
    <w:rsid w:val="00224935"/>
    <w:rsid w:val="0022499C"/>
    <w:rsid w:val="002249D5"/>
    <w:rsid w:val="0022588F"/>
    <w:rsid w:val="002259C3"/>
    <w:rsid w:val="00225D77"/>
    <w:rsid w:val="00226040"/>
    <w:rsid w:val="002261BE"/>
    <w:rsid w:val="00226228"/>
    <w:rsid w:val="0022628E"/>
    <w:rsid w:val="002263A3"/>
    <w:rsid w:val="002264CE"/>
    <w:rsid w:val="0022659A"/>
    <w:rsid w:val="00226777"/>
    <w:rsid w:val="00226A4E"/>
    <w:rsid w:val="00226BC4"/>
    <w:rsid w:val="00226E0B"/>
    <w:rsid w:val="0022700E"/>
    <w:rsid w:val="00227280"/>
    <w:rsid w:val="0022751C"/>
    <w:rsid w:val="002276B1"/>
    <w:rsid w:val="00227D73"/>
    <w:rsid w:val="00230746"/>
    <w:rsid w:val="00230773"/>
    <w:rsid w:val="00230840"/>
    <w:rsid w:val="00230A01"/>
    <w:rsid w:val="00230AB0"/>
    <w:rsid w:val="0023127A"/>
    <w:rsid w:val="002312A0"/>
    <w:rsid w:val="00231C09"/>
    <w:rsid w:val="00231C44"/>
    <w:rsid w:val="00231CEE"/>
    <w:rsid w:val="00231FEE"/>
    <w:rsid w:val="00232017"/>
    <w:rsid w:val="002321F4"/>
    <w:rsid w:val="002321FA"/>
    <w:rsid w:val="002325C2"/>
    <w:rsid w:val="00232A07"/>
    <w:rsid w:val="00232C4F"/>
    <w:rsid w:val="0023303A"/>
    <w:rsid w:val="002336A5"/>
    <w:rsid w:val="002338BC"/>
    <w:rsid w:val="00233CD6"/>
    <w:rsid w:val="00233E29"/>
    <w:rsid w:val="0023411D"/>
    <w:rsid w:val="002346DF"/>
    <w:rsid w:val="00234AB5"/>
    <w:rsid w:val="00234DF0"/>
    <w:rsid w:val="00235267"/>
    <w:rsid w:val="002352B3"/>
    <w:rsid w:val="002355ED"/>
    <w:rsid w:val="002356AC"/>
    <w:rsid w:val="00235767"/>
    <w:rsid w:val="002357FE"/>
    <w:rsid w:val="00235AA0"/>
    <w:rsid w:val="00235F5E"/>
    <w:rsid w:val="00236684"/>
    <w:rsid w:val="002367C9"/>
    <w:rsid w:val="00236936"/>
    <w:rsid w:val="00236B91"/>
    <w:rsid w:val="002370DD"/>
    <w:rsid w:val="00237230"/>
    <w:rsid w:val="00237655"/>
    <w:rsid w:val="00237B4E"/>
    <w:rsid w:val="00237E50"/>
    <w:rsid w:val="00240364"/>
    <w:rsid w:val="00240548"/>
    <w:rsid w:val="0024068B"/>
    <w:rsid w:val="0024092A"/>
    <w:rsid w:val="0024099A"/>
    <w:rsid w:val="00240A28"/>
    <w:rsid w:val="00240C20"/>
    <w:rsid w:val="00240EC6"/>
    <w:rsid w:val="0024154F"/>
    <w:rsid w:val="002420BC"/>
    <w:rsid w:val="00242295"/>
    <w:rsid w:val="002424A6"/>
    <w:rsid w:val="002429CB"/>
    <w:rsid w:val="00242B62"/>
    <w:rsid w:val="00242BBB"/>
    <w:rsid w:val="00242D4A"/>
    <w:rsid w:val="002434F0"/>
    <w:rsid w:val="002439C7"/>
    <w:rsid w:val="00243BC0"/>
    <w:rsid w:val="00244D61"/>
    <w:rsid w:val="00245251"/>
    <w:rsid w:val="002452F1"/>
    <w:rsid w:val="0024663B"/>
    <w:rsid w:val="002467BF"/>
    <w:rsid w:val="00246A35"/>
    <w:rsid w:val="00246DD9"/>
    <w:rsid w:val="002474CD"/>
    <w:rsid w:val="0024766B"/>
    <w:rsid w:val="002476E3"/>
    <w:rsid w:val="00247D89"/>
    <w:rsid w:val="00247E2E"/>
    <w:rsid w:val="002501EB"/>
    <w:rsid w:val="00250253"/>
    <w:rsid w:val="00250BAB"/>
    <w:rsid w:val="00251464"/>
    <w:rsid w:val="00251551"/>
    <w:rsid w:val="00251866"/>
    <w:rsid w:val="002519A7"/>
    <w:rsid w:val="00251B04"/>
    <w:rsid w:val="002522D6"/>
    <w:rsid w:val="00252584"/>
    <w:rsid w:val="002529C3"/>
    <w:rsid w:val="00252B5B"/>
    <w:rsid w:val="00252DAB"/>
    <w:rsid w:val="00253604"/>
    <w:rsid w:val="002536E8"/>
    <w:rsid w:val="00253B8A"/>
    <w:rsid w:val="002543B6"/>
    <w:rsid w:val="0025489A"/>
    <w:rsid w:val="00254952"/>
    <w:rsid w:val="00254AF0"/>
    <w:rsid w:val="00254AFE"/>
    <w:rsid w:val="00254E4F"/>
    <w:rsid w:val="00254F90"/>
    <w:rsid w:val="0025568A"/>
    <w:rsid w:val="002557D5"/>
    <w:rsid w:val="002558E3"/>
    <w:rsid w:val="002558FC"/>
    <w:rsid w:val="002565A5"/>
    <w:rsid w:val="002565A9"/>
    <w:rsid w:val="002578C6"/>
    <w:rsid w:val="00257B91"/>
    <w:rsid w:val="002600E5"/>
    <w:rsid w:val="002601CE"/>
    <w:rsid w:val="0026020D"/>
    <w:rsid w:val="002609D3"/>
    <w:rsid w:val="00261321"/>
    <w:rsid w:val="00261566"/>
    <w:rsid w:val="0026190C"/>
    <w:rsid w:val="00261B7C"/>
    <w:rsid w:val="00261C3F"/>
    <w:rsid w:val="0026209F"/>
    <w:rsid w:val="00262FBA"/>
    <w:rsid w:val="002634DB"/>
    <w:rsid w:val="00263605"/>
    <w:rsid w:val="002637B0"/>
    <w:rsid w:val="00263C1B"/>
    <w:rsid w:val="00263E29"/>
    <w:rsid w:val="00263E73"/>
    <w:rsid w:val="00264102"/>
    <w:rsid w:val="002644FF"/>
    <w:rsid w:val="00264528"/>
    <w:rsid w:val="0026475C"/>
    <w:rsid w:val="00264A7A"/>
    <w:rsid w:val="00264B71"/>
    <w:rsid w:val="00264DD5"/>
    <w:rsid w:val="0026529A"/>
    <w:rsid w:val="0026556A"/>
    <w:rsid w:val="00266170"/>
    <w:rsid w:val="00266253"/>
    <w:rsid w:val="0026639A"/>
    <w:rsid w:val="00266817"/>
    <w:rsid w:val="002670B0"/>
    <w:rsid w:val="00267164"/>
    <w:rsid w:val="00267964"/>
    <w:rsid w:val="00267AA0"/>
    <w:rsid w:val="00267ACE"/>
    <w:rsid w:val="00270167"/>
    <w:rsid w:val="002705ED"/>
    <w:rsid w:val="0027249C"/>
    <w:rsid w:val="0027313D"/>
    <w:rsid w:val="0027332E"/>
    <w:rsid w:val="00273B9D"/>
    <w:rsid w:val="00274129"/>
    <w:rsid w:val="0027450B"/>
    <w:rsid w:val="00274610"/>
    <w:rsid w:val="00274676"/>
    <w:rsid w:val="00274792"/>
    <w:rsid w:val="00274C63"/>
    <w:rsid w:val="00275369"/>
    <w:rsid w:val="00275379"/>
    <w:rsid w:val="00275404"/>
    <w:rsid w:val="00275488"/>
    <w:rsid w:val="002759CA"/>
    <w:rsid w:val="00275A84"/>
    <w:rsid w:val="00275F83"/>
    <w:rsid w:val="00275FC9"/>
    <w:rsid w:val="002762D2"/>
    <w:rsid w:val="00276571"/>
    <w:rsid w:val="00276FC3"/>
    <w:rsid w:val="0027709A"/>
    <w:rsid w:val="0027758E"/>
    <w:rsid w:val="002777FB"/>
    <w:rsid w:val="002778BB"/>
    <w:rsid w:val="00277DA0"/>
    <w:rsid w:val="00280019"/>
    <w:rsid w:val="0028069F"/>
    <w:rsid w:val="0028078D"/>
    <w:rsid w:val="00280D97"/>
    <w:rsid w:val="00280DF2"/>
    <w:rsid w:val="002815F1"/>
    <w:rsid w:val="00281C9D"/>
    <w:rsid w:val="00281D9F"/>
    <w:rsid w:val="00281E29"/>
    <w:rsid w:val="00282482"/>
    <w:rsid w:val="002828FC"/>
    <w:rsid w:val="00282948"/>
    <w:rsid w:val="00282E70"/>
    <w:rsid w:val="00282F03"/>
    <w:rsid w:val="00283787"/>
    <w:rsid w:val="00283887"/>
    <w:rsid w:val="00283929"/>
    <w:rsid w:val="002842C0"/>
    <w:rsid w:val="002845E9"/>
    <w:rsid w:val="00284693"/>
    <w:rsid w:val="00285125"/>
    <w:rsid w:val="002852DB"/>
    <w:rsid w:val="002855E7"/>
    <w:rsid w:val="002855E9"/>
    <w:rsid w:val="002858A2"/>
    <w:rsid w:val="002858CE"/>
    <w:rsid w:val="0028593B"/>
    <w:rsid w:val="00285ABB"/>
    <w:rsid w:val="00285EE4"/>
    <w:rsid w:val="00285F3F"/>
    <w:rsid w:val="002861D2"/>
    <w:rsid w:val="0028654C"/>
    <w:rsid w:val="00287512"/>
    <w:rsid w:val="0028772A"/>
    <w:rsid w:val="002878AA"/>
    <w:rsid w:val="00287B64"/>
    <w:rsid w:val="00287C4E"/>
    <w:rsid w:val="00287F69"/>
    <w:rsid w:val="00290088"/>
    <w:rsid w:val="002900FC"/>
    <w:rsid w:val="002902F9"/>
    <w:rsid w:val="0029057A"/>
    <w:rsid w:val="002909A2"/>
    <w:rsid w:val="00290FA6"/>
    <w:rsid w:val="00291037"/>
    <w:rsid w:val="002912B5"/>
    <w:rsid w:val="002912C1"/>
    <w:rsid w:val="002917EE"/>
    <w:rsid w:val="00291BA5"/>
    <w:rsid w:val="00291D1D"/>
    <w:rsid w:val="0029295A"/>
    <w:rsid w:val="00292F8D"/>
    <w:rsid w:val="002930F9"/>
    <w:rsid w:val="002935EE"/>
    <w:rsid w:val="00293B9A"/>
    <w:rsid w:val="00293CF1"/>
    <w:rsid w:val="00294530"/>
    <w:rsid w:val="00294847"/>
    <w:rsid w:val="00294AE7"/>
    <w:rsid w:val="00294C1D"/>
    <w:rsid w:val="00294CCC"/>
    <w:rsid w:val="00294F0E"/>
    <w:rsid w:val="0029553A"/>
    <w:rsid w:val="0029555D"/>
    <w:rsid w:val="002957E2"/>
    <w:rsid w:val="00295C08"/>
    <w:rsid w:val="00295CE5"/>
    <w:rsid w:val="00295E78"/>
    <w:rsid w:val="002963D9"/>
    <w:rsid w:val="002965EB"/>
    <w:rsid w:val="002971EF"/>
    <w:rsid w:val="00297771"/>
    <w:rsid w:val="00297D58"/>
    <w:rsid w:val="00297FC3"/>
    <w:rsid w:val="002A0570"/>
    <w:rsid w:val="002A0C8F"/>
    <w:rsid w:val="002A0D9A"/>
    <w:rsid w:val="002A11C7"/>
    <w:rsid w:val="002A1953"/>
    <w:rsid w:val="002A1D53"/>
    <w:rsid w:val="002A2254"/>
    <w:rsid w:val="002A26FC"/>
    <w:rsid w:val="002A288C"/>
    <w:rsid w:val="002A2B62"/>
    <w:rsid w:val="002A3A7D"/>
    <w:rsid w:val="002A3FDE"/>
    <w:rsid w:val="002A45B6"/>
    <w:rsid w:val="002A4A18"/>
    <w:rsid w:val="002A4AB3"/>
    <w:rsid w:val="002A4C90"/>
    <w:rsid w:val="002A5112"/>
    <w:rsid w:val="002A5CE9"/>
    <w:rsid w:val="002A5E8D"/>
    <w:rsid w:val="002A6BB6"/>
    <w:rsid w:val="002A7216"/>
    <w:rsid w:val="002A7343"/>
    <w:rsid w:val="002A7458"/>
    <w:rsid w:val="002A7B85"/>
    <w:rsid w:val="002B0AC8"/>
    <w:rsid w:val="002B0DBF"/>
    <w:rsid w:val="002B0DC3"/>
    <w:rsid w:val="002B0FA1"/>
    <w:rsid w:val="002B1166"/>
    <w:rsid w:val="002B2006"/>
    <w:rsid w:val="002B21D5"/>
    <w:rsid w:val="002B2252"/>
    <w:rsid w:val="002B26FC"/>
    <w:rsid w:val="002B280D"/>
    <w:rsid w:val="002B29C5"/>
    <w:rsid w:val="002B2A15"/>
    <w:rsid w:val="002B2E21"/>
    <w:rsid w:val="002B2E7A"/>
    <w:rsid w:val="002B2EFD"/>
    <w:rsid w:val="002B307D"/>
    <w:rsid w:val="002B32FF"/>
    <w:rsid w:val="002B3574"/>
    <w:rsid w:val="002B3976"/>
    <w:rsid w:val="002B3A17"/>
    <w:rsid w:val="002B3A78"/>
    <w:rsid w:val="002B3B46"/>
    <w:rsid w:val="002B3CB1"/>
    <w:rsid w:val="002B4085"/>
    <w:rsid w:val="002B4091"/>
    <w:rsid w:val="002B4607"/>
    <w:rsid w:val="002B4AA6"/>
    <w:rsid w:val="002B5036"/>
    <w:rsid w:val="002B5526"/>
    <w:rsid w:val="002B574B"/>
    <w:rsid w:val="002B5ABA"/>
    <w:rsid w:val="002B5FC8"/>
    <w:rsid w:val="002B61F2"/>
    <w:rsid w:val="002B66BB"/>
    <w:rsid w:val="002B69A6"/>
    <w:rsid w:val="002B6A36"/>
    <w:rsid w:val="002B70DC"/>
    <w:rsid w:val="002B75C5"/>
    <w:rsid w:val="002B7F5D"/>
    <w:rsid w:val="002C0918"/>
    <w:rsid w:val="002C0956"/>
    <w:rsid w:val="002C0A4A"/>
    <w:rsid w:val="002C0A83"/>
    <w:rsid w:val="002C112C"/>
    <w:rsid w:val="002C11C2"/>
    <w:rsid w:val="002C1368"/>
    <w:rsid w:val="002C13FE"/>
    <w:rsid w:val="002C1589"/>
    <w:rsid w:val="002C186B"/>
    <w:rsid w:val="002C1DD3"/>
    <w:rsid w:val="002C2420"/>
    <w:rsid w:val="002C2436"/>
    <w:rsid w:val="002C29B6"/>
    <w:rsid w:val="002C2BDA"/>
    <w:rsid w:val="002C2C7D"/>
    <w:rsid w:val="002C3562"/>
    <w:rsid w:val="002C39F0"/>
    <w:rsid w:val="002C3E0B"/>
    <w:rsid w:val="002C42B5"/>
    <w:rsid w:val="002C46D4"/>
    <w:rsid w:val="002C4B58"/>
    <w:rsid w:val="002C4B74"/>
    <w:rsid w:val="002C4BB2"/>
    <w:rsid w:val="002C4D0E"/>
    <w:rsid w:val="002C4F6F"/>
    <w:rsid w:val="002C577A"/>
    <w:rsid w:val="002C5965"/>
    <w:rsid w:val="002C5BF7"/>
    <w:rsid w:val="002C5FAD"/>
    <w:rsid w:val="002C61C3"/>
    <w:rsid w:val="002C62EA"/>
    <w:rsid w:val="002C72E1"/>
    <w:rsid w:val="002C7373"/>
    <w:rsid w:val="002C76FD"/>
    <w:rsid w:val="002C7D31"/>
    <w:rsid w:val="002D0048"/>
    <w:rsid w:val="002D0A4A"/>
    <w:rsid w:val="002D0A7C"/>
    <w:rsid w:val="002D0B03"/>
    <w:rsid w:val="002D0C1D"/>
    <w:rsid w:val="002D0DC6"/>
    <w:rsid w:val="002D1003"/>
    <w:rsid w:val="002D14CB"/>
    <w:rsid w:val="002D1B83"/>
    <w:rsid w:val="002D23B0"/>
    <w:rsid w:val="002D2CD5"/>
    <w:rsid w:val="002D2D1E"/>
    <w:rsid w:val="002D39BA"/>
    <w:rsid w:val="002D3BA7"/>
    <w:rsid w:val="002D3BF3"/>
    <w:rsid w:val="002D3E26"/>
    <w:rsid w:val="002D542A"/>
    <w:rsid w:val="002D55A5"/>
    <w:rsid w:val="002D5B00"/>
    <w:rsid w:val="002D62E7"/>
    <w:rsid w:val="002D68C9"/>
    <w:rsid w:val="002D6942"/>
    <w:rsid w:val="002D6A42"/>
    <w:rsid w:val="002D6EEC"/>
    <w:rsid w:val="002D7707"/>
    <w:rsid w:val="002D792E"/>
    <w:rsid w:val="002D7F53"/>
    <w:rsid w:val="002E00B9"/>
    <w:rsid w:val="002E0105"/>
    <w:rsid w:val="002E053B"/>
    <w:rsid w:val="002E0A54"/>
    <w:rsid w:val="002E0EA2"/>
    <w:rsid w:val="002E10AA"/>
    <w:rsid w:val="002E14E6"/>
    <w:rsid w:val="002E1560"/>
    <w:rsid w:val="002E1FA3"/>
    <w:rsid w:val="002E20E0"/>
    <w:rsid w:val="002E2117"/>
    <w:rsid w:val="002E2166"/>
    <w:rsid w:val="002E25CB"/>
    <w:rsid w:val="002E2904"/>
    <w:rsid w:val="002E2B81"/>
    <w:rsid w:val="002E2DF4"/>
    <w:rsid w:val="002E2FAA"/>
    <w:rsid w:val="002E347D"/>
    <w:rsid w:val="002E3931"/>
    <w:rsid w:val="002E3BD7"/>
    <w:rsid w:val="002E3E70"/>
    <w:rsid w:val="002E4072"/>
    <w:rsid w:val="002E45B1"/>
    <w:rsid w:val="002E49C7"/>
    <w:rsid w:val="002E5534"/>
    <w:rsid w:val="002E56E7"/>
    <w:rsid w:val="002E5C0A"/>
    <w:rsid w:val="002E5CA3"/>
    <w:rsid w:val="002E5E65"/>
    <w:rsid w:val="002E6C7A"/>
    <w:rsid w:val="002E71BE"/>
    <w:rsid w:val="002E7895"/>
    <w:rsid w:val="002E7F60"/>
    <w:rsid w:val="002F0271"/>
    <w:rsid w:val="002F0574"/>
    <w:rsid w:val="002F08D2"/>
    <w:rsid w:val="002F11F7"/>
    <w:rsid w:val="002F1677"/>
    <w:rsid w:val="002F1CCA"/>
    <w:rsid w:val="002F1F1C"/>
    <w:rsid w:val="002F1FF6"/>
    <w:rsid w:val="002F2292"/>
    <w:rsid w:val="002F2FDB"/>
    <w:rsid w:val="002F3702"/>
    <w:rsid w:val="002F370F"/>
    <w:rsid w:val="002F3990"/>
    <w:rsid w:val="002F3B4D"/>
    <w:rsid w:val="002F3BC2"/>
    <w:rsid w:val="002F3CDE"/>
    <w:rsid w:val="002F3CEC"/>
    <w:rsid w:val="002F3DC7"/>
    <w:rsid w:val="002F46B2"/>
    <w:rsid w:val="002F5340"/>
    <w:rsid w:val="002F543F"/>
    <w:rsid w:val="002F558C"/>
    <w:rsid w:val="002F5CF9"/>
    <w:rsid w:val="002F5DA4"/>
    <w:rsid w:val="002F5DB1"/>
    <w:rsid w:val="002F5F0A"/>
    <w:rsid w:val="002F602A"/>
    <w:rsid w:val="002F6079"/>
    <w:rsid w:val="002F60BC"/>
    <w:rsid w:val="002F61A7"/>
    <w:rsid w:val="002F7EE6"/>
    <w:rsid w:val="003001FB"/>
    <w:rsid w:val="003007DA"/>
    <w:rsid w:val="003008E5"/>
    <w:rsid w:val="003011E0"/>
    <w:rsid w:val="0030132A"/>
    <w:rsid w:val="003016FC"/>
    <w:rsid w:val="0030174E"/>
    <w:rsid w:val="003017DC"/>
    <w:rsid w:val="00301933"/>
    <w:rsid w:val="00301B9A"/>
    <w:rsid w:val="00302308"/>
    <w:rsid w:val="0030242D"/>
    <w:rsid w:val="003027B2"/>
    <w:rsid w:val="003027E9"/>
    <w:rsid w:val="0030284C"/>
    <w:rsid w:val="00302C1D"/>
    <w:rsid w:val="00302E33"/>
    <w:rsid w:val="00303447"/>
    <w:rsid w:val="003037F0"/>
    <w:rsid w:val="0030391C"/>
    <w:rsid w:val="003045F3"/>
    <w:rsid w:val="00305142"/>
    <w:rsid w:val="0030531A"/>
    <w:rsid w:val="00305396"/>
    <w:rsid w:val="00305544"/>
    <w:rsid w:val="0030597D"/>
    <w:rsid w:val="00305BDD"/>
    <w:rsid w:val="00305D1F"/>
    <w:rsid w:val="003060A6"/>
    <w:rsid w:val="0030637B"/>
    <w:rsid w:val="00306434"/>
    <w:rsid w:val="003067A6"/>
    <w:rsid w:val="00306899"/>
    <w:rsid w:val="00306E83"/>
    <w:rsid w:val="00307427"/>
    <w:rsid w:val="00307C31"/>
    <w:rsid w:val="0031005B"/>
    <w:rsid w:val="003113B1"/>
    <w:rsid w:val="003119F0"/>
    <w:rsid w:val="00311EF9"/>
    <w:rsid w:val="003127A7"/>
    <w:rsid w:val="0031286F"/>
    <w:rsid w:val="00312BFE"/>
    <w:rsid w:val="00312C38"/>
    <w:rsid w:val="00313095"/>
    <w:rsid w:val="00313342"/>
    <w:rsid w:val="003133D5"/>
    <w:rsid w:val="00313771"/>
    <w:rsid w:val="0031388D"/>
    <w:rsid w:val="00314D4A"/>
    <w:rsid w:val="0031507B"/>
    <w:rsid w:val="00315089"/>
    <w:rsid w:val="00315753"/>
    <w:rsid w:val="0031577C"/>
    <w:rsid w:val="003159DB"/>
    <w:rsid w:val="003159EF"/>
    <w:rsid w:val="00315C37"/>
    <w:rsid w:val="00315C61"/>
    <w:rsid w:val="00315DC7"/>
    <w:rsid w:val="00315F18"/>
    <w:rsid w:val="00316665"/>
    <w:rsid w:val="00316BCE"/>
    <w:rsid w:val="00316E41"/>
    <w:rsid w:val="00317101"/>
    <w:rsid w:val="003178B2"/>
    <w:rsid w:val="003179CA"/>
    <w:rsid w:val="00317BB9"/>
    <w:rsid w:val="0032044E"/>
    <w:rsid w:val="003208C4"/>
    <w:rsid w:val="003208FB"/>
    <w:rsid w:val="00320A5C"/>
    <w:rsid w:val="00320DB7"/>
    <w:rsid w:val="00320EDC"/>
    <w:rsid w:val="0032141D"/>
    <w:rsid w:val="00321917"/>
    <w:rsid w:val="00321996"/>
    <w:rsid w:val="0032292B"/>
    <w:rsid w:val="00322C0E"/>
    <w:rsid w:val="00322CD7"/>
    <w:rsid w:val="0032322B"/>
    <w:rsid w:val="003236A7"/>
    <w:rsid w:val="0032373A"/>
    <w:rsid w:val="00323933"/>
    <w:rsid w:val="00323DA4"/>
    <w:rsid w:val="00323F40"/>
    <w:rsid w:val="003243CE"/>
    <w:rsid w:val="0032472A"/>
    <w:rsid w:val="0032491B"/>
    <w:rsid w:val="00324C90"/>
    <w:rsid w:val="00324DB8"/>
    <w:rsid w:val="003252F4"/>
    <w:rsid w:val="00325B5B"/>
    <w:rsid w:val="00325B9A"/>
    <w:rsid w:val="00325C99"/>
    <w:rsid w:val="00325D0F"/>
    <w:rsid w:val="003260E2"/>
    <w:rsid w:val="003260FB"/>
    <w:rsid w:val="00326177"/>
    <w:rsid w:val="003262B6"/>
    <w:rsid w:val="003264F5"/>
    <w:rsid w:val="003266E7"/>
    <w:rsid w:val="00326979"/>
    <w:rsid w:val="00326F3D"/>
    <w:rsid w:val="0032731C"/>
    <w:rsid w:val="003273C0"/>
    <w:rsid w:val="00327684"/>
    <w:rsid w:val="00327B9F"/>
    <w:rsid w:val="003306AE"/>
    <w:rsid w:val="00330D8B"/>
    <w:rsid w:val="00330DA2"/>
    <w:rsid w:val="00331546"/>
    <w:rsid w:val="003317C4"/>
    <w:rsid w:val="00331AA1"/>
    <w:rsid w:val="00331DBD"/>
    <w:rsid w:val="00331E7E"/>
    <w:rsid w:val="003321CF"/>
    <w:rsid w:val="0033221C"/>
    <w:rsid w:val="00332262"/>
    <w:rsid w:val="00333026"/>
    <w:rsid w:val="003332AF"/>
    <w:rsid w:val="00333F30"/>
    <w:rsid w:val="00334158"/>
    <w:rsid w:val="003348FD"/>
    <w:rsid w:val="00334B88"/>
    <w:rsid w:val="003350AF"/>
    <w:rsid w:val="00335209"/>
    <w:rsid w:val="00336118"/>
    <w:rsid w:val="00336169"/>
    <w:rsid w:val="003363F8"/>
    <w:rsid w:val="00336997"/>
    <w:rsid w:val="003378C7"/>
    <w:rsid w:val="00337D82"/>
    <w:rsid w:val="00337FC8"/>
    <w:rsid w:val="0034135F"/>
    <w:rsid w:val="00341530"/>
    <w:rsid w:val="00341BC6"/>
    <w:rsid w:val="00341D5E"/>
    <w:rsid w:val="003420C2"/>
    <w:rsid w:val="003420F5"/>
    <w:rsid w:val="003422C1"/>
    <w:rsid w:val="0034261C"/>
    <w:rsid w:val="0034266A"/>
    <w:rsid w:val="00342793"/>
    <w:rsid w:val="0034282A"/>
    <w:rsid w:val="00343599"/>
    <w:rsid w:val="00343832"/>
    <w:rsid w:val="00344444"/>
    <w:rsid w:val="0034481C"/>
    <w:rsid w:val="00345175"/>
    <w:rsid w:val="003459D7"/>
    <w:rsid w:val="003460D1"/>
    <w:rsid w:val="00346482"/>
    <w:rsid w:val="00346780"/>
    <w:rsid w:val="00346A74"/>
    <w:rsid w:val="00346CAD"/>
    <w:rsid w:val="003478E4"/>
    <w:rsid w:val="00347A44"/>
    <w:rsid w:val="00347D29"/>
    <w:rsid w:val="00347E70"/>
    <w:rsid w:val="00350115"/>
    <w:rsid w:val="0035033E"/>
    <w:rsid w:val="00350440"/>
    <w:rsid w:val="003507F7"/>
    <w:rsid w:val="0035080D"/>
    <w:rsid w:val="00350919"/>
    <w:rsid w:val="00350A73"/>
    <w:rsid w:val="00350BB7"/>
    <w:rsid w:val="00351079"/>
    <w:rsid w:val="003511AE"/>
    <w:rsid w:val="00351338"/>
    <w:rsid w:val="00351521"/>
    <w:rsid w:val="00351580"/>
    <w:rsid w:val="0035179A"/>
    <w:rsid w:val="00351A4C"/>
    <w:rsid w:val="003537EB"/>
    <w:rsid w:val="00353867"/>
    <w:rsid w:val="0035393A"/>
    <w:rsid w:val="00354528"/>
    <w:rsid w:val="00354781"/>
    <w:rsid w:val="003548D9"/>
    <w:rsid w:val="00354E55"/>
    <w:rsid w:val="00355797"/>
    <w:rsid w:val="0035595A"/>
    <w:rsid w:val="00355BFC"/>
    <w:rsid w:val="00355F20"/>
    <w:rsid w:val="00356170"/>
    <w:rsid w:val="0035623F"/>
    <w:rsid w:val="00356259"/>
    <w:rsid w:val="0035630B"/>
    <w:rsid w:val="00356318"/>
    <w:rsid w:val="00356894"/>
    <w:rsid w:val="00356909"/>
    <w:rsid w:val="00356EED"/>
    <w:rsid w:val="00357599"/>
    <w:rsid w:val="003575E1"/>
    <w:rsid w:val="0036035A"/>
    <w:rsid w:val="0036052D"/>
    <w:rsid w:val="003605F4"/>
    <w:rsid w:val="0036061C"/>
    <w:rsid w:val="00360DB2"/>
    <w:rsid w:val="003617CC"/>
    <w:rsid w:val="00361C6C"/>
    <w:rsid w:val="00361DA0"/>
    <w:rsid w:val="0036278F"/>
    <w:rsid w:val="00362CAF"/>
    <w:rsid w:val="0036330C"/>
    <w:rsid w:val="003633CD"/>
    <w:rsid w:val="00363A38"/>
    <w:rsid w:val="00364417"/>
    <w:rsid w:val="0036444C"/>
    <w:rsid w:val="003645BE"/>
    <w:rsid w:val="003645EF"/>
    <w:rsid w:val="00364654"/>
    <w:rsid w:val="00364708"/>
    <w:rsid w:val="003648C0"/>
    <w:rsid w:val="003648C3"/>
    <w:rsid w:val="00364B90"/>
    <w:rsid w:val="00364DC5"/>
    <w:rsid w:val="00364F62"/>
    <w:rsid w:val="00365C4E"/>
    <w:rsid w:val="003660DD"/>
    <w:rsid w:val="00366261"/>
    <w:rsid w:val="00366274"/>
    <w:rsid w:val="0036652E"/>
    <w:rsid w:val="003668C0"/>
    <w:rsid w:val="00366CC6"/>
    <w:rsid w:val="00366D16"/>
    <w:rsid w:val="00366EE1"/>
    <w:rsid w:val="003672D5"/>
    <w:rsid w:val="003675A5"/>
    <w:rsid w:val="003676BD"/>
    <w:rsid w:val="00367DC9"/>
    <w:rsid w:val="00367EB6"/>
    <w:rsid w:val="003700CA"/>
    <w:rsid w:val="003703A2"/>
    <w:rsid w:val="00370413"/>
    <w:rsid w:val="00370A8B"/>
    <w:rsid w:val="00370C5E"/>
    <w:rsid w:val="00370CAB"/>
    <w:rsid w:val="00370EA3"/>
    <w:rsid w:val="003713AC"/>
    <w:rsid w:val="00372055"/>
    <w:rsid w:val="00372F09"/>
    <w:rsid w:val="00372F78"/>
    <w:rsid w:val="003733C5"/>
    <w:rsid w:val="00373716"/>
    <w:rsid w:val="0037437E"/>
    <w:rsid w:val="003744DD"/>
    <w:rsid w:val="00374693"/>
    <w:rsid w:val="003746AB"/>
    <w:rsid w:val="003748CB"/>
    <w:rsid w:val="00374A8A"/>
    <w:rsid w:val="00374F3E"/>
    <w:rsid w:val="00374F5B"/>
    <w:rsid w:val="0037509A"/>
    <w:rsid w:val="003750B8"/>
    <w:rsid w:val="003751E9"/>
    <w:rsid w:val="0037553C"/>
    <w:rsid w:val="00375ECD"/>
    <w:rsid w:val="003761CD"/>
    <w:rsid w:val="003763DC"/>
    <w:rsid w:val="00376408"/>
    <w:rsid w:val="0037678A"/>
    <w:rsid w:val="00376A4B"/>
    <w:rsid w:val="00376F4B"/>
    <w:rsid w:val="00377787"/>
    <w:rsid w:val="003779A8"/>
    <w:rsid w:val="00377CF0"/>
    <w:rsid w:val="00377D63"/>
    <w:rsid w:val="00377DA5"/>
    <w:rsid w:val="00377F51"/>
    <w:rsid w:val="003801E9"/>
    <w:rsid w:val="00380B77"/>
    <w:rsid w:val="00380C74"/>
    <w:rsid w:val="0038127A"/>
    <w:rsid w:val="00381364"/>
    <w:rsid w:val="00381506"/>
    <w:rsid w:val="00381D18"/>
    <w:rsid w:val="00382570"/>
    <w:rsid w:val="003825A1"/>
    <w:rsid w:val="00382E9E"/>
    <w:rsid w:val="00383024"/>
    <w:rsid w:val="003831C5"/>
    <w:rsid w:val="003831F4"/>
    <w:rsid w:val="00383208"/>
    <w:rsid w:val="0038334F"/>
    <w:rsid w:val="0038352C"/>
    <w:rsid w:val="00383588"/>
    <w:rsid w:val="00383CA3"/>
    <w:rsid w:val="00384278"/>
    <w:rsid w:val="003848BB"/>
    <w:rsid w:val="00384D6D"/>
    <w:rsid w:val="0038538C"/>
    <w:rsid w:val="00385503"/>
    <w:rsid w:val="00385770"/>
    <w:rsid w:val="00385908"/>
    <w:rsid w:val="00385FC6"/>
    <w:rsid w:val="00386238"/>
    <w:rsid w:val="003878B3"/>
    <w:rsid w:val="00390257"/>
    <w:rsid w:val="00390371"/>
    <w:rsid w:val="00390C62"/>
    <w:rsid w:val="003910E5"/>
    <w:rsid w:val="00391801"/>
    <w:rsid w:val="00392383"/>
    <w:rsid w:val="00392402"/>
    <w:rsid w:val="003932F4"/>
    <w:rsid w:val="00393488"/>
    <w:rsid w:val="003936BD"/>
    <w:rsid w:val="00393760"/>
    <w:rsid w:val="003938DB"/>
    <w:rsid w:val="003939C9"/>
    <w:rsid w:val="003939CD"/>
    <w:rsid w:val="00393A40"/>
    <w:rsid w:val="00393AD6"/>
    <w:rsid w:val="00393D11"/>
    <w:rsid w:val="0039438B"/>
    <w:rsid w:val="00394E5F"/>
    <w:rsid w:val="00394E7B"/>
    <w:rsid w:val="003959B0"/>
    <w:rsid w:val="00395F7A"/>
    <w:rsid w:val="00395FA1"/>
    <w:rsid w:val="003962E6"/>
    <w:rsid w:val="00396606"/>
    <w:rsid w:val="0039688E"/>
    <w:rsid w:val="00396F5A"/>
    <w:rsid w:val="00396F9D"/>
    <w:rsid w:val="00397546"/>
    <w:rsid w:val="00397B15"/>
    <w:rsid w:val="00397DC6"/>
    <w:rsid w:val="003A0553"/>
    <w:rsid w:val="003A05F6"/>
    <w:rsid w:val="003A0653"/>
    <w:rsid w:val="003A0C12"/>
    <w:rsid w:val="003A0F58"/>
    <w:rsid w:val="003A1258"/>
    <w:rsid w:val="003A14DD"/>
    <w:rsid w:val="003A1511"/>
    <w:rsid w:val="003A16B1"/>
    <w:rsid w:val="003A1895"/>
    <w:rsid w:val="003A1C66"/>
    <w:rsid w:val="003A1CC4"/>
    <w:rsid w:val="003A1CFA"/>
    <w:rsid w:val="003A1F70"/>
    <w:rsid w:val="003A298D"/>
    <w:rsid w:val="003A310E"/>
    <w:rsid w:val="003A3834"/>
    <w:rsid w:val="003A3880"/>
    <w:rsid w:val="003A3D01"/>
    <w:rsid w:val="003A4280"/>
    <w:rsid w:val="003A4885"/>
    <w:rsid w:val="003A4930"/>
    <w:rsid w:val="003A4AE8"/>
    <w:rsid w:val="003A4E40"/>
    <w:rsid w:val="003A50FE"/>
    <w:rsid w:val="003A57C6"/>
    <w:rsid w:val="003A57D8"/>
    <w:rsid w:val="003A586A"/>
    <w:rsid w:val="003A5A59"/>
    <w:rsid w:val="003A5BEB"/>
    <w:rsid w:val="003A6440"/>
    <w:rsid w:val="003A6772"/>
    <w:rsid w:val="003A6A09"/>
    <w:rsid w:val="003A6A80"/>
    <w:rsid w:val="003A6CA0"/>
    <w:rsid w:val="003A6F0E"/>
    <w:rsid w:val="003A6F4D"/>
    <w:rsid w:val="003A78C0"/>
    <w:rsid w:val="003B038F"/>
    <w:rsid w:val="003B0695"/>
    <w:rsid w:val="003B153F"/>
    <w:rsid w:val="003B1671"/>
    <w:rsid w:val="003B1781"/>
    <w:rsid w:val="003B1C67"/>
    <w:rsid w:val="003B1D47"/>
    <w:rsid w:val="003B1D95"/>
    <w:rsid w:val="003B1DEC"/>
    <w:rsid w:val="003B1F9C"/>
    <w:rsid w:val="003B2108"/>
    <w:rsid w:val="003B232E"/>
    <w:rsid w:val="003B24A6"/>
    <w:rsid w:val="003B25B2"/>
    <w:rsid w:val="003B2711"/>
    <w:rsid w:val="003B2A6E"/>
    <w:rsid w:val="003B2ABD"/>
    <w:rsid w:val="003B2D10"/>
    <w:rsid w:val="003B2D66"/>
    <w:rsid w:val="003B347F"/>
    <w:rsid w:val="003B3D06"/>
    <w:rsid w:val="003B3FDE"/>
    <w:rsid w:val="003B4806"/>
    <w:rsid w:val="003B5D30"/>
    <w:rsid w:val="003B66CF"/>
    <w:rsid w:val="003B6AB2"/>
    <w:rsid w:val="003B75A8"/>
    <w:rsid w:val="003B7608"/>
    <w:rsid w:val="003B7C4B"/>
    <w:rsid w:val="003B7FAD"/>
    <w:rsid w:val="003C0201"/>
    <w:rsid w:val="003C0433"/>
    <w:rsid w:val="003C055E"/>
    <w:rsid w:val="003C0886"/>
    <w:rsid w:val="003C0C2A"/>
    <w:rsid w:val="003C0C2F"/>
    <w:rsid w:val="003C0C40"/>
    <w:rsid w:val="003C14A2"/>
    <w:rsid w:val="003C1D9C"/>
    <w:rsid w:val="003C256B"/>
    <w:rsid w:val="003C27DA"/>
    <w:rsid w:val="003C2C47"/>
    <w:rsid w:val="003C3330"/>
    <w:rsid w:val="003C33BF"/>
    <w:rsid w:val="003C3494"/>
    <w:rsid w:val="003C362D"/>
    <w:rsid w:val="003C3A53"/>
    <w:rsid w:val="003C414C"/>
    <w:rsid w:val="003C4702"/>
    <w:rsid w:val="003C4D1A"/>
    <w:rsid w:val="003C4DB6"/>
    <w:rsid w:val="003C5095"/>
    <w:rsid w:val="003C5108"/>
    <w:rsid w:val="003C521F"/>
    <w:rsid w:val="003C529D"/>
    <w:rsid w:val="003C58AB"/>
    <w:rsid w:val="003C6472"/>
    <w:rsid w:val="003C7C83"/>
    <w:rsid w:val="003C7DCC"/>
    <w:rsid w:val="003D01EF"/>
    <w:rsid w:val="003D03D5"/>
    <w:rsid w:val="003D0528"/>
    <w:rsid w:val="003D06FF"/>
    <w:rsid w:val="003D0F2D"/>
    <w:rsid w:val="003D0F47"/>
    <w:rsid w:val="003D126B"/>
    <w:rsid w:val="003D18FF"/>
    <w:rsid w:val="003D1B42"/>
    <w:rsid w:val="003D232C"/>
    <w:rsid w:val="003D248B"/>
    <w:rsid w:val="003D255A"/>
    <w:rsid w:val="003D258C"/>
    <w:rsid w:val="003D2A49"/>
    <w:rsid w:val="003D3140"/>
    <w:rsid w:val="003D34BC"/>
    <w:rsid w:val="003D38A5"/>
    <w:rsid w:val="003D3BDE"/>
    <w:rsid w:val="003D3FAC"/>
    <w:rsid w:val="003D40B6"/>
    <w:rsid w:val="003D5808"/>
    <w:rsid w:val="003D5A23"/>
    <w:rsid w:val="003D5A96"/>
    <w:rsid w:val="003D5D67"/>
    <w:rsid w:val="003D5F81"/>
    <w:rsid w:val="003D631A"/>
    <w:rsid w:val="003D6CF2"/>
    <w:rsid w:val="003D7800"/>
    <w:rsid w:val="003E0470"/>
    <w:rsid w:val="003E17B3"/>
    <w:rsid w:val="003E1955"/>
    <w:rsid w:val="003E2758"/>
    <w:rsid w:val="003E2FF9"/>
    <w:rsid w:val="003E33CC"/>
    <w:rsid w:val="003E375E"/>
    <w:rsid w:val="003E38D4"/>
    <w:rsid w:val="003E3A23"/>
    <w:rsid w:val="003E3D64"/>
    <w:rsid w:val="003E42D5"/>
    <w:rsid w:val="003E450C"/>
    <w:rsid w:val="003E5106"/>
    <w:rsid w:val="003E51A8"/>
    <w:rsid w:val="003E56DF"/>
    <w:rsid w:val="003E5BC5"/>
    <w:rsid w:val="003E60ED"/>
    <w:rsid w:val="003E6571"/>
    <w:rsid w:val="003E69A9"/>
    <w:rsid w:val="003E70BC"/>
    <w:rsid w:val="003F0462"/>
    <w:rsid w:val="003F07EF"/>
    <w:rsid w:val="003F1116"/>
    <w:rsid w:val="003F119E"/>
    <w:rsid w:val="003F11D1"/>
    <w:rsid w:val="003F14BB"/>
    <w:rsid w:val="003F1508"/>
    <w:rsid w:val="003F1908"/>
    <w:rsid w:val="003F21B2"/>
    <w:rsid w:val="003F2290"/>
    <w:rsid w:val="003F2654"/>
    <w:rsid w:val="003F2960"/>
    <w:rsid w:val="003F29F9"/>
    <w:rsid w:val="003F2B5A"/>
    <w:rsid w:val="003F3085"/>
    <w:rsid w:val="003F30D6"/>
    <w:rsid w:val="003F3E8E"/>
    <w:rsid w:val="003F3FCE"/>
    <w:rsid w:val="003F4515"/>
    <w:rsid w:val="003F460E"/>
    <w:rsid w:val="003F4738"/>
    <w:rsid w:val="003F476C"/>
    <w:rsid w:val="003F4AAF"/>
    <w:rsid w:val="003F4AC5"/>
    <w:rsid w:val="003F4CAC"/>
    <w:rsid w:val="003F4E40"/>
    <w:rsid w:val="003F5276"/>
    <w:rsid w:val="003F52E4"/>
    <w:rsid w:val="003F5F72"/>
    <w:rsid w:val="003F6491"/>
    <w:rsid w:val="003F64A8"/>
    <w:rsid w:val="003F6621"/>
    <w:rsid w:val="003F6A81"/>
    <w:rsid w:val="003F6AF3"/>
    <w:rsid w:val="003F6B4B"/>
    <w:rsid w:val="003F7204"/>
    <w:rsid w:val="003F732E"/>
    <w:rsid w:val="003F7413"/>
    <w:rsid w:val="003F7975"/>
    <w:rsid w:val="003F7B9E"/>
    <w:rsid w:val="0040005C"/>
    <w:rsid w:val="00400ADB"/>
    <w:rsid w:val="00400F09"/>
    <w:rsid w:val="004014E9"/>
    <w:rsid w:val="004016ED"/>
    <w:rsid w:val="00401CDB"/>
    <w:rsid w:val="00401F58"/>
    <w:rsid w:val="0040208F"/>
    <w:rsid w:val="00402A2D"/>
    <w:rsid w:val="004030F4"/>
    <w:rsid w:val="004031A6"/>
    <w:rsid w:val="00403287"/>
    <w:rsid w:val="00403704"/>
    <w:rsid w:val="004038FA"/>
    <w:rsid w:val="00403B26"/>
    <w:rsid w:val="00403F39"/>
    <w:rsid w:val="00404297"/>
    <w:rsid w:val="00404BE1"/>
    <w:rsid w:val="00404CAF"/>
    <w:rsid w:val="00404CCE"/>
    <w:rsid w:val="00404EC4"/>
    <w:rsid w:val="004058A8"/>
    <w:rsid w:val="00405AE1"/>
    <w:rsid w:val="00405D70"/>
    <w:rsid w:val="0040614B"/>
    <w:rsid w:val="00406AAA"/>
    <w:rsid w:val="00406C9A"/>
    <w:rsid w:val="00406E78"/>
    <w:rsid w:val="004074F2"/>
    <w:rsid w:val="004075C5"/>
    <w:rsid w:val="0040761A"/>
    <w:rsid w:val="00407D60"/>
    <w:rsid w:val="004103A5"/>
    <w:rsid w:val="004105F0"/>
    <w:rsid w:val="00410965"/>
    <w:rsid w:val="00410D30"/>
    <w:rsid w:val="00411B98"/>
    <w:rsid w:val="00412553"/>
    <w:rsid w:val="00412649"/>
    <w:rsid w:val="00412818"/>
    <w:rsid w:val="00412FEC"/>
    <w:rsid w:val="00413ED6"/>
    <w:rsid w:val="00413F25"/>
    <w:rsid w:val="00414DD5"/>
    <w:rsid w:val="0041513E"/>
    <w:rsid w:val="004158A4"/>
    <w:rsid w:val="00415907"/>
    <w:rsid w:val="00415919"/>
    <w:rsid w:val="00415AF7"/>
    <w:rsid w:val="00416A3A"/>
    <w:rsid w:val="00416EBB"/>
    <w:rsid w:val="004175B8"/>
    <w:rsid w:val="00417E05"/>
    <w:rsid w:val="00420733"/>
    <w:rsid w:val="0042078D"/>
    <w:rsid w:val="0042095B"/>
    <w:rsid w:val="00420C73"/>
    <w:rsid w:val="00420EC5"/>
    <w:rsid w:val="004215EA"/>
    <w:rsid w:val="00421C41"/>
    <w:rsid w:val="00421CDD"/>
    <w:rsid w:val="00422043"/>
    <w:rsid w:val="004224BE"/>
    <w:rsid w:val="00422ABF"/>
    <w:rsid w:val="00422B8C"/>
    <w:rsid w:val="00422D10"/>
    <w:rsid w:val="00422D46"/>
    <w:rsid w:val="00422F49"/>
    <w:rsid w:val="00422FAF"/>
    <w:rsid w:val="00423029"/>
    <w:rsid w:val="0042329E"/>
    <w:rsid w:val="00423519"/>
    <w:rsid w:val="004239CC"/>
    <w:rsid w:val="00423B86"/>
    <w:rsid w:val="00423FE5"/>
    <w:rsid w:val="004243AD"/>
    <w:rsid w:val="00424492"/>
    <w:rsid w:val="00424B59"/>
    <w:rsid w:val="004251B2"/>
    <w:rsid w:val="0042524A"/>
    <w:rsid w:val="00425646"/>
    <w:rsid w:val="00425653"/>
    <w:rsid w:val="00425793"/>
    <w:rsid w:val="004257C1"/>
    <w:rsid w:val="004258D0"/>
    <w:rsid w:val="00425BAB"/>
    <w:rsid w:val="00425C8B"/>
    <w:rsid w:val="00425E08"/>
    <w:rsid w:val="00425F2F"/>
    <w:rsid w:val="00425F5E"/>
    <w:rsid w:val="004260E9"/>
    <w:rsid w:val="004262E4"/>
    <w:rsid w:val="00426791"/>
    <w:rsid w:val="00427F8C"/>
    <w:rsid w:val="004300E6"/>
    <w:rsid w:val="0043044A"/>
    <w:rsid w:val="004306C8"/>
    <w:rsid w:val="00430AB5"/>
    <w:rsid w:val="00430E04"/>
    <w:rsid w:val="00430F08"/>
    <w:rsid w:val="00430F30"/>
    <w:rsid w:val="0043170A"/>
    <w:rsid w:val="004318C1"/>
    <w:rsid w:val="00431A17"/>
    <w:rsid w:val="00431DA9"/>
    <w:rsid w:val="00431E8E"/>
    <w:rsid w:val="00432C41"/>
    <w:rsid w:val="00433098"/>
    <w:rsid w:val="004341A2"/>
    <w:rsid w:val="004342FE"/>
    <w:rsid w:val="0043484B"/>
    <w:rsid w:val="00434C51"/>
    <w:rsid w:val="00434C8B"/>
    <w:rsid w:val="004351D1"/>
    <w:rsid w:val="004352B6"/>
    <w:rsid w:val="0043538F"/>
    <w:rsid w:val="004354E8"/>
    <w:rsid w:val="004356D2"/>
    <w:rsid w:val="00435819"/>
    <w:rsid w:val="0043651E"/>
    <w:rsid w:val="00436BA9"/>
    <w:rsid w:val="00437096"/>
    <w:rsid w:val="00437DED"/>
    <w:rsid w:val="0044083B"/>
    <w:rsid w:val="00440853"/>
    <w:rsid w:val="00440979"/>
    <w:rsid w:val="00440DD3"/>
    <w:rsid w:val="004412FA"/>
    <w:rsid w:val="004414CA"/>
    <w:rsid w:val="00441800"/>
    <w:rsid w:val="00441F54"/>
    <w:rsid w:val="00442531"/>
    <w:rsid w:val="00442672"/>
    <w:rsid w:val="00442A5F"/>
    <w:rsid w:val="00443001"/>
    <w:rsid w:val="004430C3"/>
    <w:rsid w:val="004433E6"/>
    <w:rsid w:val="004439C9"/>
    <w:rsid w:val="00444072"/>
    <w:rsid w:val="00444305"/>
    <w:rsid w:val="00444416"/>
    <w:rsid w:val="00444564"/>
    <w:rsid w:val="004445F2"/>
    <w:rsid w:val="0044464E"/>
    <w:rsid w:val="00444C45"/>
    <w:rsid w:val="004453AE"/>
    <w:rsid w:val="004458E2"/>
    <w:rsid w:val="004459F8"/>
    <w:rsid w:val="00446075"/>
    <w:rsid w:val="004469D4"/>
    <w:rsid w:val="00446A0B"/>
    <w:rsid w:val="00446A74"/>
    <w:rsid w:val="00446CF0"/>
    <w:rsid w:val="00446DA0"/>
    <w:rsid w:val="00446F87"/>
    <w:rsid w:val="00447538"/>
    <w:rsid w:val="004475ED"/>
    <w:rsid w:val="00447686"/>
    <w:rsid w:val="00447F0A"/>
    <w:rsid w:val="004504B8"/>
    <w:rsid w:val="00450963"/>
    <w:rsid w:val="004509FE"/>
    <w:rsid w:val="00450D7B"/>
    <w:rsid w:val="00450FCF"/>
    <w:rsid w:val="0045126B"/>
    <w:rsid w:val="004512F7"/>
    <w:rsid w:val="00451572"/>
    <w:rsid w:val="00451D57"/>
    <w:rsid w:val="0045245C"/>
    <w:rsid w:val="004525A0"/>
    <w:rsid w:val="004525A6"/>
    <w:rsid w:val="004527F6"/>
    <w:rsid w:val="00452AF4"/>
    <w:rsid w:val="00452BC0"/>
    <w:rsid w:val="0045317A"/>
    <w:rsid w:val="00453725"/>
    <w:rsid w:val="00453817"/>
    <w:rsid w:val="00453D9C"/>
    <w:rsid w:val="0045440E"/>
    <w:rsid w:val="004544AE"/>
    <w:rsid w:val="00454673"/>
    <w:rsid w:val="0045467E"/>
    <w:rsid w:val="00454895"/>
    <w:rsid w:val="00454E87"/>
    <w:rsid w:val="004556A6"/>
    <w:rsid w:val="004560D0"/>
    <w:rsid w:val="00456C50"/>
    <w:rsid w:val="00457247"/>
    <w:rsid w:val="004572FC"/>
    <w:rsid w:val="00457641"/>
    <w:rsid w:val="00457E75"/>
    <w:rsid w:val="00460267"/>
    <w:rsid w:val="00460289"/>
    <w:rsid w:val="0046048E"/>
    <w:rsid w:val="00460604"/>
    <w:rsid w:val="00460634"/>
    <w:rsid w:val="004608F9"/>
    <w:rsid w:val="00460C49"/>
    <w:rsid w:val="00460F86"/>
    <w:rsid w:val="0046146E"/>
    <w:rsid w:val="00461D05"/>
    <w:rsid w:val="004620C1"/>
    <w:rsid w:val="004625C0"/>
    <w:rsid w:val="0046275F"/>
    <w:rsid w:val="0046291D"/>
    <w:rsid w:val="00462ED5"/>
    <w:rsid w:val="00463112"/>
    <w:rsid w:val="00463B22"/>
    <w:rsid w:val="00463DB3"/>
    <w:rsid w:val="00464B18"/>
    <w:rsid w:val="00464BD1"/>
    <w:rsid w:val="00464C98"/>
    <w:rsid w:val="00464F08"/>
    <w:rsid w:val="00465142"/>
    <w:rsid w:val="00465560"/>
    <w:rsid w:val="0046596A"/>
    <w:rsid w:val="00465B68"/>
    <w:rsid w:val="004665B8"/>
    <w:rsid w:val="004667B3"/>
    <w:rsid w:val="00466DC8"/>
    <w:rsid w:val="00466EC5"/>
    <w:rsid w:val="0046713E"/>
    <w:rsid w:val="00467499"/>
    <w:rsid w:val="0046753D"/>
    <w:rsid w:val="00467720"/>
    <w:rsid w:val="004678B9"/>
    <w:rsid w:val="00467C2B"/>
    <w:rsid w:val="00470183"/>
    <w:rsid w:val="0047067C"/>
    <w:rsid w:val="00470A99"/>
    <w:rsid w:val="00470C0B"/>
    <w:rsid w:val="00470E4A"/>
    <w:rsid w:val="00471B07"/>
    <w:rsid w:val="00471C1A"/>
    <w:rsid w:val="00471E5E"/>
    <w:rsid w:val="00471E86"/>
    <w:rsid w:val="00471F1A"/>
    <w:rsid w:val="00472303"/>
    <w:rsid w:val="00472484"/>
    <w:rsid w:val="00472B0F"/>
    <w:rsid w:val="00472CC1"/>
    <w:rsid w:val="00473645"/>
    <w:rsid w:val="0047365A"/>
    <w:rsid w:val="00473856"/>
    <w:rsid w:val="00473984"/>
    <w:rsid w:val="00473AD9"/>
    <w:rsid w:val="00473D95"/>
    <w:rsid w:val="00474B1E"/>
    <w:rsid w:val="00475ACE"/>
    <w:rsid w:val="00475AD1"/>
    <w:rsid w:val="00475C36"/>
    <w:rsid w:val="00475CD4"/>
    <w:rsid w:val="0047615D"/>
    <w:rsid w:val="00476963"/>
    <w:rsid w:val="00476B6A"/>
    <w:rsid w:val="00476BAD"/>
    <w:rsid w:val="00476BDA"/>
    <w:rsid w:val="00477A0F"/>
    <w:rsid w:val="00477E51"/>
    <w:rsid w:val="00477E66"/>
    <w:rsid w:val="00477E82"/>
    <w:rsid w:val="00477F19"/>
    <w:rsid w:val="00480152"/>
    <w:rsid w:val="004802BE"/>
    <w:rsid w:val="004804E4"/>
    <w:rsid w:val="00480969"/>
    <w:rsid w:val="00480EE4"/>
    <w:rsid w:val="00481214"/>
    <w:rsid w:val="00481DF5"/>
    <w:rsid w:val="004821C7"/>
    <w:rsid w:val="004822AC"/>
    <w:rsid w:val="00482498"/>
    <w:rsid w:val="00482B04"/>
    <w:rsid w:val="00482E5F"/>
    <w:rsid w:val="0048334F"/>
    <w:rsid w:val="0048344E"/>
    <w:rsid w:val="00483854"/>
    <w:rsid w:val="004838AB"/>
    <w:rsid w:val="0048476A"/>
    <w:rsid w:val="00484B25"/>
    <w:rsid w:val="00484CC1"/>
    <w:rsid w:val="0048512E"/>
    <w:rsid w:val="004851B5"/>
    <w:rsid w:val="004852C2"/>
    <w:rsid w:val="00485AEC"/>
    <w:rsid w:val="004865A6"/>
    <w:rsid w:val="0048710F"/>
    <w:rsid w:val="00487243"/>
    <w:rsid w:val="00487DA2"/>
    <w:rsid w:val="00487EB8"/>
    <w:rsid w:val="00490713"/>
    <w:rsid w:val="0049075C"/>
    <w:rsid w:val="004913C7"/>
    <w:rsid w:val="004918F8"/>
    <w:rsid w:val="004919C2"/>
    <w:rsid w:val="00491B87"/>
    <w:rsid w:val="004922CA"/>
    <w:rsid w:val="0049294D"/>
    <w:rsid w:val="00492A26"/>
    <w:rsid w:val="00492C9C"/>
    <w:rsid w:val="00492D5D"/>
    <w:rsid w:val="004935A9"/>
    <w:rsid w:val="00493C6A"/>
    <w:rsid w:val="00494164"/>
    <w:rsid w:val="00494AA2"/>
    <w:rsid w:val="00494B9B"/>
    <w:rsid w:val="00494CFB"/>
    <w:rsid w:val="00494FF0"/>
    <w:rsid w:val="00495432"/>
    <w:rsid w:val="0049607B"/>
    <w:rsid w:val="00496555"/>
    <w:rsid w:val="004965EE"/>
    <w:rsid w:val="0049676E"/>
    <w:rsid w:val="004974A1"/>
    <w:rsid w:val="004977C1"/>
    <w:rsid w:val="00497D47"/>
    <w:rsid w:val="00497D71"/>
    <w:rsid w:val="004A07B3"/>
    <w:rsid w:val="004A0822"/>
    <w:rsid w:val="004A0A0E"/>
    <w:rsid w:val="004A0C15"/>
    <w:rsid w:val="004A113D"/>
    <w:rsid w:val="004A1371"/>
    <w:rsid w:val="004A14E0"/>
    <w:rsid w:val="004A1673"/>
    <w:rsid w:val="004A1695"/>
    <w:rsid w:val="004A1B09"/>
    <w:rsid w:val="004A235A"/>
    <w:rsid w:val="004A2EDB"/>
    <w:rsid w:val="004A328F"/>
    <w:rsid w:val="004A3700"/>
    <w:rsid w:val="004A3ECE"/>
    <w:rsid w:val="004A402E"/>
    <w:rsid w:val="004A418B"/>
    <w:rsid w:val="004A44AE"/>
    <w:rsid w:val="004A4720"/>
    <w:rsid w:val="004A4891"/>
    <w:rsid w:val="004A4BFB"/>
    <w:rsid w:val="004A4D9B"/>
    <w:rsid w:val="004A544D"/>
    <w:rsid w:val="004A5B4B"/>
    <w:rsid w:val="004A5E92"/>
    <w:rsid w:val="004A5FD6"/>
    <w:rsid w:val="004A6546"/>
    <w:rsid w:val="004A6676"/>
    <w:rsid w:val="004A6850"/>
    <w:rsid w:val="004A6C43"/>
    <w:rsid w:val="004A760F"/>
    <w:rsid w:val="004A7678"/>
    <w:rsid w:val="004A76E8"/>
    <w:rsid w:val="004A7A3C"/>
    <w:rsid w:val="004A7A3F"/>
    <w:rsid w:val="004A7D08"/>
    <w:rsid w:val="004A7D30"/>
    <w:rsid w:val="004A7F81"/>
    <w:rsid w:val="004B009F"/>
    <w:rsid w:val="004B020B"/>
    <w:rsid w:val="004B071F"/>
    <w:rsid w:val="004B0E4A"/>
    <w:rsid w:val="004B138F"/>
    <w:rsid w:val="004B1406"/>
    <w:rsid w:val="004B1C2A"/>
    <w:rsid w:val="004B1EF2"/>
    <w:rsid w:val="004B1FC8"/>
    <w:rsid w:val="004B2359"/>
    <w:rsid w:val="004B2444"/>
    <w:rsid w:val="004B2B4D"/>
    <w:rsid w:val="004B3375"/>
    <w:rsid w:val="004B3B96"/>
    <w:rsid w:val="004B3C19"/>
    <w:rsid w:val="004B3EE9"/>
    <w:rsid w:val="004B4067"/>
    <w:rsid w:val="004B40D6"/>
    <w:rsid w:val="004B420C"/>
    <w:rsid w:val="004B4A53"/>
    <w:rsid w:val="004B4A9B"/>
    <w:rsid w:val="004B4DAB"/>
    <w:rsid w:val="004B4F6B"/>
    <w:rsid w:val="004B4FE0"/>
    <w:rsid w:val="004B53E2"/>
    <w:rsid w:val="004B582B"/>
    <w:rsid w:val="004B5835"/>
    <w:rsid w:val="004B5CCE"/>
    <w:rsid w:val="004B625D"/>
    <w:rsid w:val="004B64CE"/>
    <w:rsid w:val="004B6E11"/>
    <w:rsid w:val="004B6E2A"/>
    <w:rsid w:val="004B732E"/>
    <w:rsid w:val="004B7EFB"/>
    <w:rsid w:val="004C074B"/>
    <w:rsid w:val="004C0F82"/>
    <w:rsid w:val="004C157C"/>
    <w:rsid w:val="004C1795"/>
    <w:rsid w:val="004C207E"/>
    <w:rsid w:val="004C227E"/>
    <w:rsid w:val="004C263D"/>
    <w:rsid w:val="004C2761"/>
    <w:rsid w:val="004C29D9"/>
    <w:rsid w:val="004C2F54"/>
    <w:rsid w:val="004C2F5D"/>
    <w:rsid w:val="004C383A"/>
    <w:rsid w:val="004C41FD"/>
    <w:rsid w:val="004C43A3"/>
    <w:rsid w:val="004C4E9A"/>
    <w:rsid w:val="004C5091"/>
    <w:rsid w:val="004C50B8"/>
    <w:rsid w:val="004C52CC"/>
    <w:rsid w:val="004C5545"/>
    <w:rsid w:val="004C594B"/>
    <w:rsid w:val="004C5BE2"/>
    <w:rsid w:val="004C63E3"/>
    <w:rsid w:val="004C668C"/>
    <w:rsid w:val="004C6E90"/>
    <w:rsid w:val="004C6F00"/>
    <w:rsid w:val="004C75FF"/>
    <w:rsid w:val="004C7C4D"/>
    <w:rsid w:val="004C7E53"/>
    <w:rsid w:val="004C7E8F"/>
    <w:rsid w:val="004D03E8"/>
    <w:rsid w:val="004D05F8"/>
    <w:rsid w:val="004D14D7"/>
    <w:rsid w:val="004D179B"/>
    <w:rsid w:val="004D1ABD"/>
    <w:rsid w:val="004D21B7"/>
    <w:rsid w:val="004D221D"/>
    <w:rsid w:val="004D2D38"/>
    <w:rsid w:val="004D3666"/>
    <w:rsid w:val="004D39AC"/>
    <w:rsid w:val="004D3C28"/>
    <w:rsid w:val="004D3D34"/>
    <w:rsid w:val="004D3D55"/>
    <w:rsid w:val="004D40AB"/>
    <w:rsid w:val="004D4CF3"/>
    <w:rsid w:val="004D4E13"/>
    <w:rsid w:val="004D4FF9"/>
    <w:rsid w:val="004D506D"/>
    <w:rsid w:val="004D51B0"/>
    <w:rsid w:val="004D5244"/>
    <w:rsid w:val="004D588B"/>
    <w:rsid w:val="004D5911"/>
    <w:rsid w:val="004D5ABD"/>
    <w:rsid w:val="004D61B7"/>
    <w:rsid w:val="004D6455"/>
    <w:rsid w:val="004D6A28"/>
    <w:rsid w:val="004D6CC2"/>
    <w:rsid w:val="004D6D8B"/>
    <w:rsid w:val="004D6DEE"/>
    <w:rsid w:val="004D6FC2"/>
    <w:rsid w:val="004D729E"/>
    <w:rsid w:val="004D7B30"/>
    <w:rsid w:val="004D7BCE"/>
    <w:rsid w:val="004D7C77"/>
    <w:rsid w:val="004D7CA7"/>
    <w:rsid w:val="004D7DE6"/>
    <w:rsid w:val="004D7F3E"/>
    <w:rsid w:val="004E0656"/>
    <w:rsid w:val="004E0697"/>
    <w:rsid w:val="004E0822"/>
    <w:rsid w:val="004E0DB2"/>
    <w:rsid w:val="004E1217"/>
    <w:rsid w:val="004E16C1"/>
    <w:rsid w:val="004E17A8"/>
    <w:rsid w:val="004E2097"/>
    <w:rsid w:val="004E22C1"/>
    <w:rsid w:val="004E248E"/>
    <w:rsid w:val="004E2495"/>
    <w:rsid w:val="004E25BC"/>
    <w:rsid w:val="004E3182"/>
    <w:rsid w:val="004E33BE"/>
    <w:rsid w:val="004E3664"/>
    <w:rsid w:val="004E3FCD"/>
    <w:rsid w:val="004E470A"/>
    <w:rsid w:val="004E477B"/>
    <w:rsid w:val="004E4B66"/>
    <w:rsid w:val="004E4BE5"/>
    <w:rsid w:val="004E4E03"/>
    <w:rsid w:val="004E510B"/>
    <w:rsid w:val="004E5517"/>
    <w:rsid w:val="004E60CE"/>
    <w:rsid w:val="004E61B4"/>
    <w:rsid w:val="004E683B"/>
    <w:rsid w:val="004E6A6B"/>
    <w:rsid w:val="004E6A8F"/>
    <w:rsid w:val="004E6B7B"/>
    <w:rsid w:val="004E6C8E"/>
    <w:rsid w:val="004E72C1"/>
    <w:rsid w:val="004E7552"/>
    <w:rsid w:val="004E76A9"/>
    <w:rsid w:val="004E7739"/>
    <w:rsid w:val="004E7B54"/>
    <w:rsid w:val="004E7BE1"/>
    <w:rsid w:val="004E7F7E"/>
    <w:rsid w:val="004F00C2"/>
    <w:rsid w:val="004F010B"/>
    <w:rsid w:val="004F1101"/>
    <w:rsid w:val="004F13D9"/>
    <w:rsid w:val="004F1407"/>
    <w:rsid w:val="004F14CC"/>
    <w:rsid w:val="004F14F2"/>
    <w:rsid w:val="004F19DE"/>
    <w:rsid w:val="004F1D0E"/>
    <w:rsid w:val="004F1E32"/>
    <w:rsid w:val="004F229F"/>
    <w:rsid w:val="004F27A7"/>
    <w:rsid w:val="004F283C"/>
    <w:rsid w:val="004F28C9"/>
    <w:rsid w:val="004F292F"/>
    <w:rsid w:val="004F2E21"/>
    <w:rsid w:val="004F4235"/>
    <w:rsid w:val="004F42B6"/>
    <w:rsid w:val="004F433B"/>
    <w:rsid w:val="004F43F1"/>
    <w:rsid w:val="004F48DC"/>
    <w:rsid w:val="004F4B09"/>
    <w:rsid w:val="004F5579"/>
    <w:rsid w:val="004F5C32"/>
    <w:rsid w:val="004F5F4D"/>
    <w:rsid w:val="004F60B2"/>
    <w:rsid w:val="004F6214"/>
    <w:rsid w:val="004F65C1"/>
    <w:rsid w:val="004F6A4B"/>
    <w:rsid w:val="004F6C0F"/>
    <w:rsid w:val="004F7220"/>
    <w:rsid w:val="004F754A"/>
    <w:rsid w:val="004F75BE"/>
    <w:rsid w:val="004F7782"/>
    <w:rsid w:val="004F7A12"/>
    <w:rsid w:val="00500311"/>
    <w:rsid w:val="005007EE"/>
    <w:rsid w:val="0050091A"/>
    <w:rsid w:val="00500D92"/>
    <w:rsid w:val="00500F21"/>
    <w:rsid w:val="00501157"/>
    <w:rsid w:val="00501C1C"/>
    <w:rsid w:val="00501CEC"/>
    <w:rsid w:val="00501D64"/>
    <w:rsid w:val="0050219A"/>
    <w:rsid w:val="00502220"/>
    <w:rsid w:val="005022A1"/>
    <w:rsid w:val="0050232D"/>
    <w:rsid w:val="005027BE"/>
    <w:rsid w:val="0050281E"/>
    <w:rsid w:val="00502A7C"/>
    <w:rsid w:val="00502C7F"/>
    <w:rsid w:val="00502D67"/>
    <w:rsid w:val="0050302C"/>
    <w:rsid w:val="005034F2"/>
    <w:rsid w:val="005037A2"/>
    <w:rsid w:val="005038CD"/>
    <w:rsid w:val="005039EA"/>
    <w:rsid w:val="0050457B"/>
    <w:rsid w:val="00504590"/>
    <w:rsid w:val="00504897"/>
    <w:rsid w:val="00504D5D"/>
    <w:rsid w:val="00505522"/>
    <w:rsid w:val="005055FF"/>
    <w:rsid w:val="00505795"/>
    <w:rsid w:val="00505908"/>
    <w:rsid w:val="0050592A"/>
    <w:rsid w:val="00505A4F"/>
    <w:rsid w:val="00505B47"/>
    <w:rsid w:val="00506043"/>
    <w:rsid w:val="005064FB"/>
    <w:rsid w:val="00507339"/>
    <w:rsid w:val="00507CD1"/>
    <w:rsid w:val="00510D33"/>
    <w:rsid w:val="00510D4B"/>
    <w:rsid w:val="005111E9"/>
    <w:rsid w:val="00511660"/>
    <w:rsid w:val="00511DF9"/>
    <w:rsid w:val="00512178"/>
    <w:rsid w:val="0051235D"/>
    <w:rsid w:val="0051327D"/>
    <w:rsid w:val="00513362"/>
    <w:rsid w:val="005133ED"/>
    <w:rsid w:val="0051340A"/>
    <w:rsid w:val="005134A4"/>
    <w:rsid w:val="00513778"/>
    <w:rsid w:val="00513845"/>
    <w:rsid w:val="0051394B"/>
    <w:rsid w:val="005139C0"/>
    <w:rsid w:val="00513C9C"/>
    <w:rsid w:val="00514163"/>
    <w:rsid w:val="00514588"/>
    <w:rsid w:val="005146FA"/>
    <w:rsid w:val="005147EA"/>
    <w:rsid w:val="0051534D"/>
    <w:rsid w:val="0051548D"/>
    <w:rsid w:val="00515518"/>
    <w:rsid w:val="005157DB"/>
    <w:rsid w:val="005158C9"/>
    <w:rsid w:val="00515E76"/>
    <w:rsid w:val="005162D6"/>
    <w:rsid w:val="00516ABF"/>
    <w:rsid w:val="00516FA1"/>
    <w:rsid w:val="00516FDE"/>
    <w:rsid w:val="0051705E"/>
    <w:rsid w:val="005170A2"/>
    <w:rsid w:val="005179DD"/>
    <w:rsid w:val="00517A5C"/>
    <w:rsid w:val="00517BDD"/>
    <w:rsid w:val="0052005A"/>
    <w:rsid w:val="0052027F"/>
    <w:rsid w:val="005204CB"/>
    <w:rsid w:val="0052075C"/>
    <w:rsid w:val="00520A89"/>
    <w:rsid w:val="00520A98"/>
    <w:rsid w:val="00520B3B"/>
    <w:rsid w:val="005210EF"/>
    <w:rsid w:val="00521115"/>
    <w:rsid w:val="00521905"/>
    <w:rsid w:val="00521D6C"/>
    <w:rsid w:val="00521DAE"/>
    <w:rsid w:val="00521E33"/>
    <w:rsid w:val="005221A3"/>
    <w:rsid w:val="0052288B"/>
    <w:rsid w:val="00522A4E"/>
    <w:rsid w:val="00522B52"/>
    <w:rsid w:val="00522FA3"/>
    <w:rsid w:val="005230F9"/>
    <w:rsid w:val="00523437"/>
    <w:rsid w:val="0052345B"/>
    <w:rsid w:val="0052395A"/>
    <w:rsid w:val="005246DA"/>
    <w:rsid w:val="00524792"/>
    <w:rsid w:val="00524D76"/>
    <w:rsid w:val="00525231"/>
    <w:rsid w:val="00525556"/>
    <w:rsid w:val="00525881"/>
    <w:rsid w:val="00525938"/>
    <w:rsid w:val="00525A88"/>
    <w:rsid w:val="00525C62"/>
    <w:rsid w:val="00526832"/>
    <w:rsid w:val="00526A6A"/>
    <w:rsid w:val="00526A93"/>
    <w:rsid w:val="00527588"/>
    <w:rsid w:val="005278A0"/>
    <w:rsid w:val="005279C0"/>
    <w:rsid w:val="0053031C"/>
    <w:rsid w:val="0053068B"/>
    <w:rsid w:val="005322A7"/>
    <w:rsid w:val="005328DA"/>
    <w:rsid w:val="00532E89"/>
    <w:rsid w:val="00532FD0"/>
    <w:rsid w:val="005336BA"/>
    <w:rsid w:val="00533AFD"/>
    <w:rsid w:val="00534EE9"/>
    <w:rsid w:val="0053511E"/>
    <w:rsid w:val="005353A7"/>
    <w:rsid w:val="005357D4"/>
    <w:rsid w:val="00535D28"/>
    <w:rsid w:val="00535EE1"/>
    <w:rsid w:val="00535F65"/>
    <w:rsid w:val="00536175"/>
    <w:rsid w:val="005362E3"/>
    <w:rsid w:val="00536306"/>
    <w:rsid w:val="00536F34"/>
    <w:rsid w:val="00537385"/>
    <w:rsid w:val="005375F7"/>
    <w:rsid w:val="00537676"/>
    <w:rsid w:val="0053782C"/>
    <w:rsid w:val="00537E65"/>
    <w:rsid w:val="00540E6C"/>
    <w:rsid w:val="00540FA3"/>
    <w:rsid w:val="005418DF"/>
    <w:rsid w:val="0054204F"/>
    <w:rsid w:val="005421E5"/>
    <w:rsid w:val="0054235C"/>
    <w:rsid w:val="0054242A"/>
    <w:rsid w:val="00542691"/>
    <w:rsid w:val="00542F6B"/>
    <w:rsid w:val="0054315B"/>
    <w:rsid w:val="00544281"/>
    <w:rsid w:val="00544885"/>
    <w:rsid w:val="00544DEA"/>
    <w:rsid w:val="005451C4"/>
    <w:rsid w:val="0054530A"/>
    <w:rsid w:val="00545546"/>
    <w:rsid w:val="005456F8"/>
    <w:rsid w:val="00545A3B"/>
    <w:rsid w:val="00546E9F"/>
    <w:rsid w:val="005472FA"/>
    <w:rsid w:val="0054779C"/>
    <w:rsid w:val="00547B25"/>
    <w:rsid w:val="00547E08"/>
    <w:rsid w:val="00547F67"/>
    <w:rsid w:val="00547FE5"/>
    <w:rsid w:val="00547FE9"/>
    <w:rsid w:val="00550204"/>
    <w:rsid w:val="005507C0"/>
    <w:rsid w:val="00550CE0"/>
    <w:rsid w:val="00550EEA"/>
    <w:rsid w:val="00551102"/>
    <w:rsid w:val="00551194"/>
    <w:rsid w:val="00551581"/>
    <w:rsid w:val="00551667"/>
    <w:rsid w:val="00551DA5"/>
    <w:rsid w:val="00551FF9"/>
    <w:rsid w:val="005522DA"/>
    <w:rsid w:val="005529F8"/>
    <w:rsid w:val="00552FAC"/>
    <w:rsid w:val="0055363D"/>
    <w:rsid w:val="00553660"/>
    <w:rsid w:val="00553DD9"/>
    <w:rsid w:val="00553EB1"/>
    <w:rsid w:val="00553FAA"/>
    <w:rsid w:val="00553FFB"/>
    <w:rsid w:val="005545A3"/>
    <w:rsid w:val="00554A75"/>
    <w:rsid w:val="00554B53"/>
    <w:rsid w:val="00554CF8"/>
    <w:rsid w:val="005551D0"/>
    <w:rsid w:val="00556339"/>
    <w:rsid w:val="005565A6"/>
    <w:rsid w:val="00556B3C"/>
    <w:rsid w:val="00556E11"/>
    <w:rsid w:val="00557A7D"/>
    <w:rsid w:val="00557C22"/>
    <w:rsid w:val="00557CC0"/>
    <w:rsid w:val="00557EB1"/>
    <w:rsid w:val="00557F24"/>
    <w:rsid w:val="00560734"/>
    <w:rsid w:val="005608BC"/>
    <w:rsid w:val="0056094A"/>
    <w:rsid w:val="00560DBA"/>
    <w:rsid w:val="00561808"/>
    <w:rsid w:val="00561927"/>
    <w:rsid w:val="00561976"/>
    <w:rsid w:val="00561AD8"/>
    <w:rsid w:val="00561B2C"/>
    <w:rsid w:val="00561B69"/>
    <w:rsid w:val="00562A98"/>
    <w:rsid w:val="00562AC1"/>
    <w:rsid w:val="00562D68"/>
    <w:rsid w:val="00562FF3"/>
    <w:rsid w:val="0056308D"/>
    <w:rsid w:val="00563364"/>
    <w:rsid w:val="005635A3"/>
    <w:rsid w:val="00563FAE"/>
    <w:rsid w:val="00564055"/>
    <w:rsid w:val="005640FD"/>
    <w:rsid w:val="00564819"/>
    <w:rsid w:val="005649D8"/>
    <w:rsid w:val="00564BE0"/>
    <w:rsid w:val="00565109"/>
    <w:rsid w:val="005652C5"/>
    <w:rsid w:val="00565C23"/>
    <w:rsid w:val="00565C6A"/>
    <w:rsid w:val="00565EEE"/>
    <w:rsid w:val="0056623D"/>
    <w:rsid w:val="00566578"/>
    <w:rsid w:val="0056686F"/>
    <w:rsid w:val="00566A06"/>
    <w:rsid w:val="00566A0B"/>
    <w:rsid w:val="00566B63"/>
    <w:rsid w:val="00566F75"/>
    <w:rsid w:val="00567273"/>
    <w:rsid w:val="005675FE"/>
    <w:rsid w:val="00567D94"/>
    <w:rsid w:val="00570C74"/>
    <w:rsid w:val="00571055"/>
    <w:rsid w:val="0057188D"/>
    <w:rsid w:val="00572887"/>
    <w:rsid w:val="005731D9"/>
    <w:rsid w:val="00573264"/>
    <w:rsid w:val="00573512"/>
    <w:rsid w:val="00573638"/>
    <w:rsid w:val="00573652"/>
    <w:rsid w:val="00573E4F"/>
    <w:rsid w:val="00573FCB"/>
    <w:rsid w:val="00574295"/>
    <w:rsid w:val="00574C04"/>
    <w:rsid w:val="00574E91"/>
    <w:rsid w:val="005753E0"/>
    <w:rsid w:val="0057614D"/>
    <w:rsid w:val="00576740"/>
    <w:rsid w:val="00576C64"/>
    <w:rsid w:val="00576E4C"/>
    <w:rsid w:val="005804CB"/>
    <w:rsid w:val="00580568"/>
    <w:rsid w:val="00580586"/>
    <w:rsid w:val="0058073F"/>
    <w:rsid w:val="00580D41"/>
    <w:rsid w:val="0058128C"/>
    <w:rsid w:val="00581339"/>
    <w:rsid w:val="00581446"/>
    <w:rsid w:val="00581496"/>
    <w:rsid w:val="005816D9"/>
    <w:rsid w:val="00581B3E"/>
    <w:rsid w:val="00581C20"/>
    <w:rsid w:val="00581C8B"/>
    <w:rsid w:val="0058205D"/>
    <w:rsid w:val="00582146"/>
    <w:rsid w:val="00582C1F"/>
    <w:rsid w:val="00582FDC"/>
    <w:rsid w:val="005833A6"/>
    <w:rsid w:val="0058342D"/>
    <w:rsid w:val="00583AA3"/>
    <w:rsid w:val="00583F2E"/>
    <w:rsid w:val="00584846"/>
    <w:rsid w:val="00584A40"/>
    <w:rsid w:val="00584AC2"/>
    <w:rsid w:val="00584ACF"/>
    <w:rsid w:val="00584C7D"/>
    <w:rsid w:val="00585037"/>
    <w:rsid w:val="0058504A"/>
    <w:rsid w:val="00585428"/>
    <w:rsid w:val="005854F6"/>
    <w:rsid w:val="00585597"/>
    <w:rsid w:val="005857DE"/>
    <w:rsid w:val="00585991"/>
    <w:rsid w:val="00585997"/>
    <w:rsid w:val="00585A6D"/>
    <w:rsid w:val="00585B09"/>
    <w:rsid w:val="00585E4B"/>
    <w:rsid w:val="00585F42"/>
    <w:rsid w:val="005865DB"/>
    <w:rsid w:val="0058667A"/>
    <w:rsid w:val="00586AA3"/>
    <w:rsid w:val="00586AA9"/>
    <w:rsid w:val="0058739C"/>
    <w:rsid w:val="005875FD"/>
    <w:rsid w:val="00587624"/>
    <w:rsid w:val="00587766"/>
    <w:rsid w:val="0058784D"/>
    <w:rsid w:val="005878E0"/>
    <w:rsid w:val="00587C0D"/>
    <w:rsid w:val="00587C0F"/>
    <w:rsid w:val="005902DA"/>
    <w:rsid w:val="005903F2"/>
    <w:rsid w:val="00590744"/>
    <w:rsid w:val="00590BB7"/>
    <w:rsid w:val="00591C31"/>
    <w:rsid w:val="00591E5F"/>
    <w:rsid w:val="00591E8F"/>
    <w:rsid w:val="00591EB8"/>
    <w:rsid w:val="00591ED1"/>
    <w:rsid w:val="005920D7"/>
    <w:rsid w:val="005922D9"/>
    <w:rsid w:val="00593171"/>
    <w:rsid w:val="005933C4"/>
    <w:rsid w:val="00593503"/>
    <w:rsid w:val="00593D60"/>
    <w:rsid w:val="00594379"/>
    <w:rsid w:val="00594441"/>
    <w:rsid w:val="00594D94"/>
    <w:rsid w:val="00594EFF"/>
    <w:rsid w:val="005950D3"/>
    <w:rsid w:val="005957FD"/>
    <w:rsid w:val="005959F6"/>
    <w:rsid w:val="005961ED"/>
    <w:rsid w:val="00596310"/>
    <w:rsid w:val="00596311"/>
    <w:rsid w:val="00596EAA"/>
    <w:rsid w:val="005971BA"/>
    <w:rsid w:val="0059733F"/>
    <w:rsid w:val="005974EA"/>
    <w:rsid w:val="005976F8"/>
    <w:rsid w:val="00597819"/>
    <w:rsid w:val="005978AD"/>
    <w:rsid w:val="00597AB0"/>
    <w:rsid w:val="005A0046"/>
    <w:rsid w:val="005A0579"/>
    <w:rsid w:val="005A0C1E"/>
    <w:rsid w:val="005A0D92"/>
    <w:rsid w:val="005A1171"/>
    <w:rsid w:val="005A17C4"/>
    <w:rsid w:val="005A1A95"/>
    <w:rsid w:val="005A2449"/>
    <w:rsid w:val="005A2520"/>
    <w:rsid w:val="005A2797"/>
    <w:rsid w:val="005A2AFF"/>
    <w:rsid w:val="005A3594"/>
    <w:rsid w:val="005A39C1"/>
    <w:rsid w:val="005A3B2D"/>
    <w:rsid w:val="005A41C8"/>
    <w:rsid w:val="005A42A7"/>
    <w:rsid w:val="005A4362"/>
    <w:rsid w:val="005A484C"/>
    <w:rsid w:val="005A48D3"/>
    <w:rsid w:val="005A5794"/>
    <w:rsid w:val="005A5979"/>
    <w:rsid w:val="005A65CA"/>
    <w:rsid w:val="005A678A"/>
    <w:rsid w:val="005A69B5"/>
    <w:rsid w:val="005A6B01"/>
    <w:rsid w:val="005A704C"/>
    <w:rsid w:val="005A7605"/>
    <w:rsid w:val="005A785C"/>
    <w:rsid w:val="005A7BBC"/>
    <w:rsid w:val="005B043F"/>
    <w:rsid w:val="005B0742"/>
    <w:rsid w:val="005B0842"/>
    <w:rsid w:val="005B13AA"/>
    <w:rsid w:val="005B1A7B"/>
    <w:rsid w:val="005B1B47"/>
    <w:rsid w:val="005B1BA9"/>
    <w:rsid w:val="005B20DE"/>
    <w:rsid w:val="005B2181"/>
    <w:rsid w:val="005B2301"/>
    <w:rsid w:val="005B2C9D"/>
    <w:rsid w:val="005B33D7"/>
    <w:rsid w:val="005B359C"/>
    <w:rsid w:val="005B425E"/>
    <w:rsid w:val="005B444F"/>
    <w:rsid w:val="005B469E"/>
    <w:rsid w:val="005B49A7"/>
    <w:rsid w:val="005B49CC"/>
    <w:rsid w:val="005B4A23"/>
    <w:rsid w:val="005B5C68"/>
    <w:rsid w:val="005B6B97"/>
    <w:rsid w:val="005B6BAD"/>
    <w:rsid w:val="005B6D4A"/>
    <w:rsid w:val="005B6D93"/>
    <w:rsid w:val="005B6EDF"/>
    <w:rsid w:val="005B70AF"/>
    <w:rsid w:val="005B7380"/>
    <w:rsid w:val="005B745B"/>
    <w:rsid w:val="005B7B0F"/>
    <w:rsid w:val="005C023F"/>
    <w:rsid w:val="005C03F9"/>
    <w:rsid w:val="005C08F1"/>
    <w:rsid w:val="005C09B1"/>
    <w:rsid w:val="005C0FD0"/>
    <w:rsid w:val="005C1531"/>
    <w:rsid w:val="005C161B"/>
    <w:rsid w:val="005C1E06"/>
    <w:rsid w:val="005C213B"/>
    <w:rsid w:val="005C3001"/>
    <w:rsid w:val="005C32FA"/>
    <w:rsid w:val="005C3476"/>
    <w:rsid w:val="005C38E9"/>
    <w:rsid w:val="005C398C"/>
    <w:rsid w:val="005C39B5"/>
    <w:rsid w:val="005C3AC5"/>
    <w:rsid w:val="005C3D1F"/>
    <w:rsid w:val="005C3DA4"/>
    <w:rsid w:val="005C4356"/>
    <w:rsid w:val="005C457B"/>
    <w:rsid w:val="005C4644"/>
    <w:rsid w:val="005C5F93"/>
    <w:rsid w:val="005C6077"/>
    <w:rsid w:val="005C6860"/>
    <w:rsid w:val="005C68A8"/>
    <w:rsid w:val="005C6AA5"/>
    <w:rsid w:val="005C6E2C"/>
    <w:rsid w:val="005C7077"/>
    <w:rsid w:val="005C7463"/>
    <w:rsid w:val="005C76FD"/>
    <w:rsid w:val="005C7801"/>
    <w:rsid w:val="005D03E6"/>
    <w:rsid w:val="005D04B3"/>
    <w:rsid w:val="005D071F"/>
    <w:rsid w:val="005D0764"/>
    <w:rsid w:val="005D0783"/>
    <w:rsid w:val="005D0A29"/>
    <w:rsid w:val="005D0A81"/>
    <w:rsid w:val="005D1267"/>
    <w:rsid w:val="005D12BE"/>
    <w:rsid w:val="005D1F36"/>
    <w:rsid w:val="005D213B"/>
    <w:rsid w:val="005D221F"/>
    <w:rsid w:val="005D227A"/>
    <w:rsid w:val="005D23E9"/>
    <w:rsid w:val="005D2A85"/>
    <w:rsid w:val="005D2DAE"/>
    <w:rsid w:val="005D2ECB"/>
    <w:rsid w:val="005D313C"/>
    <w:rsid w:val="005D3635"/>
    <w:rsid w:val="005D381C"/>
    <w:rsid w:val="005D3BEE"/>
    <w:rsid w:val="005D3F43"/>
    <w:rsid w:val="005D4953"/>
    <w:rsid w:val="005D49FD"/>
    <w:rsid w:val="005D4BA4"/>
    <w:rsid w:val="005D4D6A"/>
    <w:rsid w:val="005D5AE9"/>
    <w:rsid w:val="005D7165"/>
    <w:rsid w:val="005D7572"/>
    <w:rsid w:val="005D7614"/>
    <w:rsid w:val="005E03B2"/>
    <w:rsid w:val="005E0611"/>
    <w:rsid w:val="005E0ADF"/>
    <w:rsid w:val="005E0CEC"/>
    <w:rsid w:val="005E0E82"/>
    <w:rsid w:val="005E0F84"/>
    <w:rsid w:val="005E1198"/>
    <w:rsid w:val="005E15B7"/>
    <w:rsid w:val="005E18AE"/>
    <w:rsid w:val="005E1D4D"/>
    <w:rsid w:val="005E1E16"/>
    <w:rsid w:val="005E21DD"/>
    <w:rsid w:val="005E2369"/>
    <w:rsid w:val="005E3050"/>
    <w:rsid w:val="005E3AFB"/>
    <w:rsid w:val="005E3BBC"/>
    <w:rsid w:val="005E3C5B"/>
    <w:rsid w:val="005E3FEA"/>
    <w:rsid w:val="005E42F1"/>
    <w:rsid w:val="005E4715"/>
    <w:rsid w:val="005E51F6"/>
    <w:rsid w:val="005E54AB"/>
    <w:rsid w:val="005E5552"/>
    <w:rsid w:val="005E55A1"/>
    <w:rsid w:val="005E5EC1"/>
    <w:rsid w:val="005E66E2"/>
    <w:rsid w:val="005E66FB"/>
    <w:rsid w:val="005E6702"/>
    <w:rsid w:val="005E6994"/>
    <w:rsid w:val="005E6B3A"/>
    <w:rsid w:val="005E6CEF"/>
    <w:rsid w:val="005E6F10"/>
    <w:rsid w:val="005E703F"/>
    <w:rsid w:val="005E70FE"/>
    <w:rsid w:val="005E7E33"/>
    <w:rsid w:val="005F0C7D"/>
    <w:rsid w:val="005F0D82"/>
    <w:rsid w:val="005F0E01"/>
    <w:rsid w:val="005F15C7"/>
    <w:rsid w:val="005F15D1"/>
    <w:rsid w:val="005F1D0C"/>
    <w:rsid w:val="005F2297"/>
    <w:rsid w:val="005F23E8"/>
    <w:rsid w:val="005F2822"/>
    <w:rsid w:val="005F2D18"/>
    <w:rsid w:val="005F3377"/>
    <w:rsid w:val="005F3A34"/>
    <w:rsid w:val="005F41B6"/>
    <w:rsid w:val="005F48DA"/>
    <w:rsid w:val="005F4CB6"/>
    <w:rsid w:val="005F4E71"/>
    <w:rsid w:val="005F4FA8"/>
    <w:rsid w:val="005F509D"/>
    <w:rsid w:val="005F5438"/>
    <w:rsid w:val="005F5767"/>
    <w:rsid w:val="005F581C"/>
    <w:rsid w:val="005F5BFA"/>
    <w:rsid w:val="005F5E1B"/>
    <w:rsid w:val="005F6050"/>
    <w:rsid w:val="005F60BD"/>
    <w:rsid w:val="005F6C7F"/>
    <w:rsid w:val="005F6CD0"/>
    <w:rsid w:val="005F6DC5"/>
    <w:rsid w:val="005F74AB"/>
    <w:rsid w:val="005F7861"/>
    <w:rsid w:val="005F7B11"/>
    <w:rsid w:val="00600223"/>
    <w:rsid w:val="0060054F"/>
    <w:rsid w:val="00600A14"/>
    <w:rsid w:val="00600B89"/>
    <w:rsid w:val="00600CD0"/>
    <w:rsid w:val="00600ECF"/>
    <w:rsid w:val="00600FBC"/>
    <w:rsid w:val="00601112"/>
    <w:rsid w:val="006013B5"/>
    <w:rsid w:val="00601494"/>
    <w:rsid w:val="006022D4"/>
    <w:rsid w:val="006027CE"/>
    <w:rsid w:val="00602842"/>
    <w:rsid w:val="00602900"/>
    <w:rsid w:val="00602BC3"/>
    <w:rsid w:val="00602BDE"/>
    <w:rsid w:val="00602E69"/>
    <w:rsid w:val="006034BA"/>
    <w:rsid w:val="006038AE"/>
    <w:rsid w:val="00603C98"/>
    <w:rsid w:val="0060432A"/>
    <w:rsid w:val="00604624"/>
    <w:rsid w:val="0060490E"/>
    <w:rsid w:val="00604995"/>
    <w:rsid w:val="00604F22"/>
    <w:rsid w:val="00604FEC"/>
    <w:rsid w:val="00605027"/>
    <w:rsid w:val="00605194"/>
    <w:rsid w:val="00605CC9"/>
    <w:rsid w:val="006060CF"/>
    <w:rsid w:val="006061CB"/>
    <w:rsid w:val="00606299"/>
    <w:rsid w:val="00606C6E"/>
    <w:rsid w:val="00606E83"/>
    <w:rsid w:val="006071B9"/>
    <w:rsid w:val="00607525"/>
    <w:rsid w:val="006076A0"/>
    <w:rsid w:val="00607D54"/>
    <w:rsid w:val="00610B6E"/>
    <w:rsid w:val="00611A01"/>
    <w:rsid w:val="00611A41"/>
    <w:rsid w:val="00611CEB"/>
    <w:rsid w:val="00612696"/>
    <w:rsid w:val="00612B03"/>
    <w:rsid w:val="00612D5B"/>
    <w:rsid w:val="00612EEB"/>
    <w:rsid w:val="00613118"/>
    <w:rsid w:val="0061419D"/>
    <w:rsid w:val="00614497"/>
    <w:rsid w:val="006146C9"/>
    <w:rsid w:val="00614AA6"/>
    <w:rsid w:val="00614DC6"/>
    <w:rsid w:val="0061506A"/>
    <w:rsid w:val="00615669"/>
    <w:rsid w:val="00615B99"/>
    <w:rsid w:val="006160C5"/>
    <w:rsid w:val="006167D3"/>
    <w:rsid w:val="00616810"/>
    <w:rsid w:val="00617194"/>
    <w:rsid w:val="0061733F"/>
    <w:rsid w:val="0061787D"/>
    <w:rsid w:val="00617914"/>
    <w:rsid w:val="00617A0C"/>
    <w:rsid w:val="00620186"/>
    <w:rsid w:val="00620887"/>
    <w:rsid w:val="0062094B"/>
    <w:rsid w:val="00620BF3"/>
    <w:rsid w:val="00620C1B"/>
    <w:rsid w:val="00620CD9"/>
    <w:rsid w:val="00621112"/>
    <w:rsid w:val="0062176C"/>
    <w:rsid w:val="00621BEC"/>
    <w:rsid w:val="00621C94"/>
    <w:rsid w:val="00621EEB"/>
    <w:rsid w:val="006223FB"/>
    <w:rsid w:val="00622F13"/>
    <w:rsid w:val="006233F6"/>
    <w:rsid w:val="00623835"/>
    <w:rsid w:val="00623ED2"/>
    <w:rsid w:val="006240C3"/>
    <w:rsid w:val="0062439E"/>
    <w:rsid w:val="006245B9"/>
    <w:rsid w:val="006261DE"/>
    <w:rsid w:val="00626331"/>
    <w:rsid w:val="00626CC7"/>
    <w:rsid w:val="00626E86"/>
    <w:rsid w:val="006270B2"/>
    <w:rsid w:val="0062752A"/>
    <w:rsid w:val="00627575"/>
    <w:rsid w:val="006275FB"/>
    <w:rsid w:val="00627F05"/>
    <w:rsid w:val="00627FA3"/>
    <w:rsid w:val="006302AD"/>
    <w:rsid w:val="006303B7"/>
    <w:rsid w:val="0063045F"/>
    <w:rsid w:val="00630621"/>
    <w:rsid w:val="00631180"/>
    <w:rsid w:val="006311CE"/>
    <w:rsid w:val="00631335"/>
    <w:rsid w:val="0063184B"/>
    <w:rsid w:val="00631B74"/>
    <w:rsid w:val="0063229E"/>
    <w:rsid w:val="00632A09"/>
    <w:rsid w:val="00632B5C"/>
    <w:rsid w:val="00632D54"/>
    <w:rsid w:val="00633119"/>
    <w:rsid w:val="006335D2"/>
    <w:rsid w:val="00633B7A"/>
    <w:rsid w:val="00633C97"/>
    <w:rsid w:val="00633DBC"/>
    <w:rsid w:val="00633DD8"/>
    <w:rsid w:val="0063429D"/>
    <w:rsid w:val="006347DC"/>
    <w:rsid w:val="006349AF"/>
    <w:rsid w:val="00635873"/>
    <w:rsid w:val="006358F5"/>
    <w:rsid w:val="0063596D"/>
    <w:rsid w:val="00635A62"/>
    <w:rsid w:val="00636116"/>
    <w:rsid w:val="006372A4"/>
    <w:rsid w:val="00637879"/>
    <w:rsid w:val="00637971"/>
    <w:rsid w:val="00637AF4"/>
    <w:rsid w:val="00637CA1"/>
    <w:rsid w:val="0064006F"/>
    <w:rsid w:val="006407F1"/>
    <w:rsid w:val="00640CDE"/>
    <w:rsid w:val="00640FF8"/>
    <w:rsid w:val="006413C7"/>
    <w:rsid w:val="00641475"/>
    <w:rsid w:val="00641673"/>
    <w:rsid w:val="00641D13"/>
    <w:rsid w:val="006421DF"/>
    <w:rsid w:val="00642DAE"/>
    <w:rsid w:val="00642EFE"/>
    <w:rsid w:val="00642F45"/>
    <w:rsid w:val="00643231"/>
    <w:rsid w:val="00643291"/>
    <w:rsid w:val="00643602"/>
    <w:rsid w:val="0064431A"/>
    <w:rsid w:val="00644908"/>
    <w:rsid w:val="00644A5B"/>
    <w:rsid w:val="00645346"/>
    <w:rsid w:val="006455AE"/>
    <w:rsid w:val="006455B4"/>
    <w:rsid w:val="00645A60"/>
    <w:rsid w:val="00645AFA"/>
    <w:rsid w:val="00645C11"/>
    <w:rsid w:val="006464E4"/>
    <w:rsid w:val="00646BEF"/>
    <w:rsid w:val="00646E4E"/>
    <w:rsid w:val="00647426"/>
    <w:rsid w:val="00647572"/>
    <w:rsid w:val="00647612"/>
    <w:rsid w:val="00647FD8"/>
    <w:rsid w:val="0065036E"/>
    <w:rsid w:val="00651233"/>
    <w:rsid w:val="00651253"/>
    <w:rsid w:val="006512E6"/>
    <w:rsid w:val="006514D2"/>
    <w:rsid w:val="00651816"/>
    <w:rsid w:val="00651C27"/>
    <w:rsid w:val="00651E86"/>
    <w:rsid w:val="00651EE5"/>
    <w:rsid w:val="00652522"/>
    <w:rsid w:val="0065261B"/>
    <w:rsid w:val="00652D83"/>
    <w:rsid w:val="00652FAC"/>
    <w:rsid w:val="00653489"/>
    <w:rsid w:val="006536AF"/>
    <w:rsid w:val="006537E7"/>
    <w:rsid w:val="00653C4E"/>
    <w:rsid w:val="006541CD"/>
    <w:rsid w:val="00654625"/>
    <w:rsid w:val="00654C7F"/>
    <w:rsid w:val="00654E74"/>
    <w:rsid w:val="00654EBF"/>
    <w:rsid w:val="00655438"/>
    <w:rsid w:val="006554EE"/>
    <w:rsid w:val="00655A5D"/>
    <w:rsid w:val="00655B51"/>
    <w:rsid w:val="00655DF1"/>
    <w:rsid w:val="00655E93"/>
    <w:rsid w:val="00656290"/>
    <w:rsid w:val="0065682D"/>
    <w:rsid w:val="00656B7A"/>
    <w:rsid w:val="00657283"/>
    <w:rsid w:val="0065733C"/>
    <w:rsid w:val="00657AD4"/>
    <w:rsid w:val="0066001F"/>
    <w:rsid w:val="006606E8"/>
    <w:rsid w:val="00660CF5"/>
    <w:rsid w:val="006618FD"/>
    <w:rsid w:val="006620DF"/>
    <w:rsid w:val="006621F3"/>
    <w:rsid w:val="006622C4"/>
    <w:rsid w:val="006623A4"/>
    <w:rsid w:val="00662AAC"/>
    <w:rsid w:val="0066326E"/>
    <w:rsid w:val="0066338F"/>
    <w:rsid w:val="006634EF"/>
    <w:rsid w:val="00663618"/>
    <w:rsid w:val="00663DEB"/>
    <w:rsid w:val="00663E8C"/>
    <w:rsid w:val="00663F68"/>
    <w:rsid w:val="00664168"/>
    <w:rsid w:val="006645A7"/>
    <w:rsid w:val="0066470A"/>
    <w:rsid w:val="006648DF"/>
    <w:rsid w:val="00664EAF"/>
    <w:rsid w:val="00664F07"/>
    <w:rsid w:val="006651B9"/>
    <w:rsid w:val="00665410"/>
    <w:rsid w:val="0066548F"/>
    <w:rsid w:val="00665AA2"/>
    <w:rsid w:val="00665DB4"/>
    <w:rsid w:val="0066675E"/>
    <w:rsid w:val="00666A8A"/>
    <w:rsid w:val="006671AA"/>
    <w:rsid w:val="006672B6"/>
    <w:rsid w:val="00667426"/>
    <w:rsid w:val="006676ED"/>
    <w:rsid w:val="00667A4B"/>
    <w:rsid w:val="00667D6D"/>
    <w:rsid w:val="00670049"/>
    <w:rsid w:val="0067017E"/>
    <w:rsid w:val="00670536"/>
    <w:rsid w:val="00670594"/>
    <w:rsid w:val="006706EE"/>
    <w:rsid w:val="00670B28"/>
    <w:rsid w:val="00670FF7"/>
    <w:rsid w:val="0067106A"/>
    <w:rsid w:val="006710A3"/>
    <w:rsid w:val="00671C8A"/>
    <w:rsid w:val="00672264"/>
    <w:rsid w:val="0067245C"/>
    <w:rsid w:val="006724F8"/>
    <w:rsid w:val="00672589"/>
    <w:rsid w:val="006726F0"/>
    <w:rsid w:val="006727D1"/>
    <w:rsid w:val="00672E2D"/>
    <w:rsid w:val="00673850"/>
    <w:rsid w:val="0067410B"/>
    <w:rsid w:val="00674550"/>
    <w:rsid w:val="006749C2"/>
    <w:rsid w:val="00674C9C"/>
    <w:rsid w:val="0067537D"/>
    <w:rsid w:val="00675AAC"/>
    <w:rsid w:val="00675B41"/>
    <w:rsid w:val="00675D62"/>
    <w:rsid w:val="00675E02"/>
    <w:rsid w:val="00675F04"/>
    <w:rsid w:val="0067626C"/>
    <w:rsid w:val="006764FE"/>
    <w:rsid w:val="0067672D"/>
    <w:rsid w:val="00676A42"/>
    <w:rsid w:val="00676AB5"/>
    <w:rsid w:val="00676C7C"/>
    <w:rsid w:val="00676CA4"/>
    <w:rsid w:val="00677012"/>
    <w:rsid w:val="006770D2"/>
    <w:rsid w:val="00677229"/>
    <w:rsid w:val="00680453"/>
    <w:rsid w:val="0068097E"/>
    <w:rsid w:val="00681301"/>
    <w:rsid w:val="0068168E"/>
    <w:rsid w:val="00681752"/>
    <w:rsid w:val="00681AB7"/>
    <w:rsid w:val="00681E55"/>
    <w:rsid w:val="00681FF3"/>
    <w:rsid w:val="00682072"/>
    <w:rsid w:val="0068222D"/>
    <w:rsid w:val="006823EE"/>
    <w:rsid w:val="0068284A"/>
    <w:rsid w:val="00682937"/>
    <w:rsid w:val="006829F6"/>
    <w:rsid w:val="00682AF1"/>
    <w:rsid w:val="00682BA8"/>
    <w:rsid w:val="006839FF"/>
    <w:rsid w:val="00683ED8"/>
    <w:rsid w:val="00684E5E"/>
    <w:rsid w:val="00685272"/>
    <w:rsid w:val="006856E1"/>
    <w:rsid w:val="0068611A"/>
    <w:rsid w:val="006867CF"/>
    <w:rsid w:val="006868D7"/>
    <w:rsid w:val="00686B0C"/>
    <w:rsid w:val="00686E02"/>
    <w:rsid w:val="00686F98"/>
    <w:rsid w:val="00686FB3"/>
    <w:rsid w:val="006875A4"/>
    <w:rsid w:val="00687674"/>
    <w:rsid w:val="006877CA"/>
    <w:rsid w:val="00687944"/>
    <w:rsid w:val="00687956"/>
    <w:rsid w:val="00687BE1"/>
    <w:rsid w:val="00690046"/>
    <w:rsid w:val="006900E9"/>
    <w:rsid w:val="0069023E"/>
    <w:rsid w:val="0069034A"/>
    <w:rsid w:val="00690E28"/>
    <w:rsid w:val="00691327"/>
    <w:rsid w:val="00691341"/>
    <w:rsid w:val="0069154E"/>
    <w:rsid w:val="006917C2"/>
    <w:rsid w:val="00691826"/>
    <w:rsid w:val="00691C14"/>
    <w:rsid w:val="00691C47"/>
    <w:rsid w:val="00691F32"/>
    <w:rsid w:val="006921C4"/>
    <w:rsid w:val="006925CF"/>
    <w:rsid w:val="006928C0"/>
    <w:rsid w:val="00692A84"/>
    <w:rsid w:val="00692EFE"/>
    <w:rsid w:val="00693064"/>
    <w:rsid w:val="0069345A"/>
    <w:rsid w:val="00694220"/>
    <w:rsid w:val="006943CA"/>
    <w:rsid w:val="00694A8A"/>
    <w:rsid w:val="00694D69"/>
    <w:rsid w:val="00694D75"/>
    <w:rsid w:val="006951F8"/>
    <w:rsid w:val="00695557"/>
    <w:rsid w:val="006955B8"/>
    <w:rsid w:val="00695ED2"/>
    <w:rsid w:val="0069617D"/>
    <w:rsid w:val="0069663A"/>
    <w:rsid w:val="006969B8"/>
    <w:rsid w:val="006977BD"/>
    <w:rsid w:val="006979A7"/>
    <w:rsid w:val="00697C1E"/>
    <w:rsid w:val="006A03FD"/>
    <w:rsid w:val="006A06DF"/>
    <w:rsid w:val="006A0891"/>
    <w:rsid w:val="006A08A4"/>
    <w:rsid w:val="006A0BEE"/>
    <w:rsid w:val="006A0DB1"/>
    <w:rsid w:val="006A0DCC"/>
    <w:rsid w:val="006A1084"/>
    <w:rsid w:val="006A151B"/>
    <w:rsid w:val="006A17D8"/>
    <w:rsid w:val="006A1D36"/>
    <w:rsid w:val="006A23F2"/>
    <w:rsid w:val="006A2B08"/>
    <w:rsid w:val="006A2D77"/>
    <w:rsid w:val="006A2F22"/>
    <w:rsid w:val="006A3BE4"/>
    <w:rsid w:val="006A3F5A"/>
    <w:rsid w:val="006A41D3"/>
    <w:rsid w:val="006A4520"/>
    <w:rsid w:val="006A4544"/>
    <w:rsid w:val="006A4967"/>
    <w:rsid w:val="006A4CE0"/>
    <w:rsid w:val="006A4D23"/>
    <w:rsid w:val="006A4E1F"/>
    <w:rsid w:val="006A4F56"/>
    <w:rsid w:val="006A4FD2"/>
    <w:rsid w:val="006A5BF9"/>
    <w:rsid w:val="006A5E4C"/>
    <w:rsid w:val="006A6099"/>
    <w:rsid w:val="006A6263"/>
    <w:rsid w:val="006A641E"/>
    <w:rsid w:val="006A67BE"/>
    <w:rsid w:val="006A71AC"/>
    <w:rsid w:val="006A71EE"/>
    <w:rsid w:val="006A75A1"/>
    <w:rsid w:val="006A7CF8"/>
    <w:rsid w:val="006A7FA5"/>
    <w:rsid w:val="006B039D"/>
    <w:rsid w:val="006B08B9"/>
    <w:rsid w:val="006B08D2"/>
    <w:rsid w:val="006B09EB"/>
    <w:rsid w:val="006B0BB0"/>
    <w:rsid w:val="006B1455"/>
    <w:rsid w:val="006B1497"/>
    <w:rsid w:val="006B18B1"/>
    <w:rsid w:val="006B198E"/>
    <w:rsid w:val="006B1F52"/>
    <w:rsid w:val="006B2455"/>
    <w:rsid w:val="006B28BC"/>
    <w:rsid w:val="006B2991"/>
    <w:rsid w:val="006B2BB1"/>
    <w:rsid w:val="006B2BFC"/>
    <w:rsid w:val="006B2E00"/>
    <w:rsid w:val="006B3194"/>
    <w:rsid w:val="006B3808"/>
    <w:rsid w:val="006B39BD"/>
    <w:rsid w:val="006B414B"/>
    <w:rsid w:val="006B4453"/>
    <w:rsid w:val="006B459A"/>
    <w:rsid w:val="006B4A85"/>
    <w:rsid w:val="006B4B49"/>
    <w:rsid w:val="006B4F8A"/>
    <w:rsid w:val="006B5367"/>
    <w:rsid w:val="006B5604"/>
    <w:rsid w:val="006B6262"/>
    <w:rsid w:val="006B6B8B"/>
    <w:rsid w:val="006B6BE4"/>
    <w:rsid w:val="006B6CF7"/>
    <w:rsid w:val="006B6DAB"/>
    <w:rsid w:val="006B7181"/>
    <w:rsid w:val="006B77DB"/>
    <w:rsid w:val="006B7F73"/>
    <w:rsid w:val="006B7F7E"/>
    <w:rsid w:val="006C01B3"/>
    <w:rsid w:val="006C0756"/>
    <w:rsid w:val="006C0904"/>
    <w:rsid w:val="006C0B1F"/>
    <w:rsid w:val="006C1AD7"/>
    <w:rsid w:val="006C1DDA"/>
    <w:rsid w:val="006C226D"/>
    <w:rsid w:val="006C238D"/>
    <w:rsid w:val="006C246F"/>
    <w:rsid w:val="006C2616"/>
    <w:rsid w:val="006C26E6"/>
    <w:rsid w:val="006C2979"/>
    <w:rsid w:val="006C29B8"/>
    <w:rsid w:val="006C2CFA"/>
    <w:rsid w:val="006C2E53"/>
    <w:rsid w:val="006C3428"/>
    <w:rsid w:val="006C37B0"/>
    <w:rsid w:val="006C3AA4"/>
    <w:rsid w:val="006C3E6B"/>
    <w:rsid w:val="006C3FB5"/>
    <w:rsid w:val="006C49FB"/>
    <w:rsid w:val="006C4E91"/>
    <w:rsid w:val="006C5467"/>
    <w:rsid w:val="006C5476"/>
    <w:rsid w:val="006C5C5D"/>
    <w:rsid w:val="006C6711"/>
    <w:rsid w:val="006C6828"/>
    <w:rsid w:val="006C6A79"/>
    <w:rsid w:val="006C6AB9"/>
    <w:rsid w:val="006C6B1F"/>
    <w:rsid w:val="006C6B87"/>
    <w:rsid w:val="006C6B96"/>
    <w:rsid w:val="006C7818"/>
    <w:rsid w:val="006C78F9"/>
    <w:rsid w:val="006C7F60"/>
    <w:rsid w:val="006D001A"/>
    <w:rsid w:val="006D00BC"/>
    <w:rsid w:val="006D0302"/>
    <w:rsid w:val="006D070A"/>
    <w:rsid w:val="006D107E"/>
    <w:rsid w:val="006D109A"/>
    <w:rsid w:val="006D13C5"/>
    <w:rsid w:val="006D1406"/>
    <w:rsid w:val="006D19C5"/>
    <w:rsid w:val="006D1C13"/>
    <w:rsid w:val="006D1D06"/>
    <w:rsid w:val="006D2416"/>
    <w:rsid w:val="006D29B0"/>
    <w:rsid w:val="006D308A"/>
    <w:rsid w:val="006D3466"/>
    <w:rsid w:val="006D34B4"/>
    <w:rsid w:val="006D36E2"/>
    <w:rsid w:val="006D3903"/>
    <w:rsid w:val="006D3D60"/>
    <w:rsid w:val="006D40E9"/>
    <w:rsid w:val="006D49DA"/>
    <w:rsid w:val="006D5405"/>
    <w:rsid w:val="006D5479"/>
    <w:rsid w:val="006D5532"/>
    <w:rsid w:val="006D5DE1"/>
    <w:rsid w:val="006D6093"/>
    <w:rsid w:val="006D669B"/>
    <w:rsid w:val="006D67C5"/>
    <w:rsid w:val="006D6D75"/>
    <w:rsid w:val="006D6F1B"/>
    <w:rsid w:val="006D701A"/>
    <w:rsid w:val="006D7351"/>
    <w:rsid w:val="006D7B69"/>
    <w:rsid w:val="006D7E17"/>
    <w:rsid w:val="006E06D9"/>
    <w:rsid w:val="006E08C4"/>
    <w:rsid w:val="006E0A85"/>
    <w:rsid w:val="006E0F66"/>
    <w:rsid w:val="006E108F"/>
    <w:rsid w:val="006E1620"/>
    <w:rsid w:val="006E17B5"/>
    <w:rsid w:val="006E19E7"/>
    <w:rsid w:val="006E21A2"/>
    <w:rsid w:val="006E25F8"/>
    <w:rsid w:val="006E2A60"/>
    <w:rsid w:val="006E2B97"/>
    <w:rsid w:val="006E3090"/>
    <w:rsid w:val="006E33FC"/>
    <w:rsid w:val="006E343C"/>
    <w:rsid w:val="006E4177"/>
    <w:rsid w:val="006E4451"/>
    <w:rsid w:val="006E48B6"/>
    <w:rsid w:val="006E4DFA"/>
    <w:rsid w:val="006E4E77"/>
    <w:rsid w:val="006E577B"/>
    <w:rsid w:val="006E585F"/>
    <w:rsid w:val="006E5BD3"/>
    <w:rsid w:val="006E62E4"/>
    <w:rsid w:val="006E677A"/>
    <w:rsid w:val="006E678E"/>
    <w:rsid w:val="006E69B6"/>
    <w:rsid w:val="006E709F"/>
    <w:rsid w:val="006E7395"/>
    <w:rsid w:val="006E7645"/>
    <w:rsid w:val="006E77AD"/>
    <w:rsid w:val="006E7809"/>
    <w:rsid w:val="006E7C26"/>
    <w:rsid w:val="006E7C2F"/>
    <w:rsid w:val="006E7D93"/>
    <w:rsid w:val="006F0529"/>
    <w:rsid w:val="006F0878"/>
    <w:rsid w:val="006F1129"/>
    <w:rsid w:val="006F112A"/>
    <w:rsid w:val="006F15DE"/>
    <w:rsid w:val="006F20E5"/>
    <w:rsid w:val="006F2438"/>
    <w:rsid w:val="006F2573"/>
    <w:rsid w:val="006F2629"/>
    <w:rsid w:val="006F2A85"/>
    <w:rsid w:val="006F2C00"/>
    <w:rsid w:val="006F3924"/>
    <w:rsid w:val="006F3DBC"/>
    <w:rsid w:val="006F3DBE"/>
    <w:rsid w:val="006F4280"/>
    <w:rsid w:val="006F4996"/>
    <w:rsid w:val="006F4A63"/>
    <w:rsid w:val="006F5409"/>
    <w:rsid w:val="006F5867"/>
    <w:rsid w:val="006F58FB"/>
    <w:rsid w:val="006F62D0"/>
    <w:rsid w:val="006F67E2"/>
    <w:rsid w:val="006F698A"/>
    <w:rsid w:val="006F69F2"/>
    <w:rsid w:val="006F6CC8"/>
    <w:rsid w:val="006F6EB9"/>
    <w:rsid w:val="006F7049"/>
    <w:rsid w:val="006F7499"/>
    <w:rsid w:val="006F75BD"/>
    <w:rsid w:val="006F78A0"/>
    <w:rsid w:val="006F7A79"/>
    <w:rsid w:val="006F7B22"/>
    <w:rsid w:val="007002D9"/>
    <w:rsid w:val="0070040E"/>
    <w:rsid w:val="00700EB0"/>
    <w:rsid w:val="00701594"/>
    <w:rsid w:val="00701633"/>
    <w:rsid w:val="00701715"/>
    <w:rsid w:val="00701D1A"/>
    <w:rsid w:val="00701DBA"/>
    <w:rsid w:val="007022F8"/>
    <w:rsid w:val="00702AD8"/>
    <w:rsid w:val="00702B19"/>
    <w:rsid w:val="00702CE0"/>
    <w:rsid w:val="00702EB6"/>
    <w:rsid w:val="0070313F"/>
    <w:rsid w:val="007039C8"/>
    <w:rsid w:val="00703CB2"/>
    <w:rsid w:val="00704862"/>
    <w:rsid w:val="00704BBA"/>
    <w:rsid w:val="007052F8"/>
    <w:rsid w:val="0070530E"/>
    <w:rsid w:val="00705737"/>
    <w:rsid w:val="00705A83"/>
    <w:rsid w:val="00705BE2"/>
    <w:rsid w:val="007062C1"/>
    <w:rsid w:val="00706643"/>
    <w:rsid w:val="007067D4"/>
    <w:rsid w:val="00707046"/>
    <w:rsid w:val="0070713D"/>
    <w:rsid w:val="007079C4"/>
    <w:rsid w:val="00707B8A"/>
    <w:rsid w:val="00707C29"/>
    <w:rsid w:val="00710163"/>
    <w:rsid w:val="007108CE"/>
    <w:rsid w:val="00710E14"/>
    <w:rsid w:val="00710E55"/>
    <w:rsid w:val="00710F7A"/>
    <w:rsid w:val="0071157F"/>
    <w:rsid w:val="007116C0"/>
    <w:rsid w:val="00711AFD"/>
    <w:rsid w:val="00711B1E"/>
    <w:rsid w:val="00711CA2"/>
    <w:rsid w:val="00712100"/>
    <w:rsid w:val="00712535"/>
    <w:rsid w:val="007126BA"/>
    <w:rsid w:val="007127EF"/>
    <w:rsid w:val="00712E7A"/>
    <w:rsid w:val="0071344E"/>
    <w:rsid w:val="007135DE"/>
    <w:rsid w:val="0071376B"/>
    <w:rsid w:val="007137F3"/>
    <w:rsid w:val="00713E83"/>
    <w:rsid w:val="0071439B"/>
    <w:rsid w:val="00714737"/>
    <w:rsid w:val="00714752"/>
    <w:rsid w:val="007149D0"/>
    <w:rsid w:val="00714A17"/>
    <w:rsid w:val="00714A52"/>
    <w:rsid w:val="00714B0B"/>
    <w:rsid w:val="0071510B"/>
    <w:rsid w:val="007151AA"/>
    <w:rsid w:val="007157CE"/>
    <w:rsid w:val="00716005"/>
    <w:rsid w:val="00716164"/>
    <w:rsid w:val="00716463"/>
    <w:rsid w:val="00717202"/>
    <w:rsid w:val="00717214"/>
    <w:rsid w:val="0071761A"/>
    <w:rsid w:val="00720E25"/>
    <w:rsid w:val="007218A5"/>
    <w:rsid w:val="00721BF1"/>
    <w:rsid w:val="00721CC9"/>
    <w:rsid w:val="00721D9E"/>
    <w:rsid w:val="00722132"/>
    <w:rsid w:val="0072297C"/>
    <w:rsid w:val="007230CC"/>
    <w:rsid w:val="007232E1"/>
    <w:rsid w:val="00723B6B"/>
    <w:rsid w:val="00723DAE"/>
    <w:rsid w:val="00723ED5"/>
    <w:rsid w:val="00723F9C"/>
    <w:rsid w:val="0072410E"/>
    <w:rsid w:val="00724DD6"/>
    <w:rsid w:val="007253A7"/>
    <w:rsid w:val="007258F7"/>
    <w:rsid w:val="007260A3"/>
    <w:rsid w:val="007268CF"/>
    <w:rsid w:val="007268D1"/>
    <w:rsid w:val="00726BB5"/>
    <w:rsid w:val="00726C54"/>
    <w:rsid w:val="00726D6D"/>
    <w:rsid w:val="007276A6"/>
    <w:rsid w:val="00727754"/>
    <w:rsid w:val="00727D24"/>
    <w:rsid w:val="007307BC"/>
    <w:rsid w:val="00730ACF"/>
    <w:rsid w:val="00730AF1"/>
    <w:rsid w:val="007312F5"/>
    <w:rsid w:val="007313C8"/>
    <w:rsid w:val="00731940"/>
    <w:rsid w:val="00732402"/>
    <w:rsid w:val="00732440"/>
    <w:rsid w:val="00732D1B"/>
    <w:rsid w:val="00732F0B"/>
    <w:rsid w:val="00732FC8"/>
    <w:rsid w:val="00733C80"/>
    <w:rsid w:val="00733E7F"/>
    <w:rsid w:val="007344B4"/>
    <w:rsid w:val="00734F97"/>
    <w:rsid w:val="007353CD"/>
    <w:rsid w:val="00735611"/>
    <w:rsid w:val="00735C79"/>
    <w:rsid w:val="00735C82"/>
    <w:rsid w:val="00735E7C"/>
    <w:rsid w:val="00735EB8"/>
    <w:rsid w:val="007360EF"/>
    <w:rsid w:val="0073633A"/>
    <w:rsid w:val="00736846"/>
    <w:rsid w:val="00736AA8"/>
    <w:rsid w:val="00736B18"/>
    <w:rsid w:val="007373A8"/>
    <w:rsid w:val="007375C3"/>
    <w:rsid w:val="00737ED5"/>
    <w:rsid w:val="00740379"/>
    <w:rsid w:val="007403B4"/>
    <w:rsid w:val="007405FD"/>
    <w:rsid w:val="0074085D"/>
    <w:rsid w:val="00740EA0"/>
    <w:rsid w:val="0074103F"/>
    <w:rsid w:val="00741131"/>
    <w:rsid w:val="00741249"/>
    <w:rsid w:val="00741257"/>
    <w:rsid w:val="007418DE"/>
    <w:rsid w:val="00741940"/>
    <w:rsid w:val="00741A3F"/>
    <w:rsid w:val="00741DBE"/>
    <w:rsid w:val="00741F50"/>
    <w:rsid w:val="00741FA4"/>
    <w:rsid w:val="007422DD"/>
    <w:rsid w:val="00742925"/>
    <w:rsid w:val="007429F5"/>
    <w:rsid w:val="00742C94"/>
    <w:rsid w:val="00743173"/>
    <w:rsid w:val="00743206"/>
    <w:rsid w:val="00743659"/>
    <w:rsid w:val="0074391E"/>
    <w:rsid w:val="00743EB8"/>
    <w:rsid w:val="00743F05"/>
    <w:rsid w:val="0074418A"/>
    <w:rsid w:val="0074448D"/>
    <w:rsid w:val="007446C8"/>
    <w:rsid w:val="007448EC"/>
    <w:rsid w:val="00744BAE"/>
    <w:rsid w:val="00745388"/>
    <w:rsid w:val="007453A1"/>
    <w:rsid w:val="007453D0"/>
    <w:rsid w:val="00745A6E"/>
    <w:rsid w:val="00745B23"/>
    <w:rsid w:val="00745B9D"/>
    <w:rsid w:val="00745F16"/>
    <w:rsid w:val="007461C8"/>
    <w:rsid w:val="00746D0B"/>
    <w:rsid w:val="007472DB"/>
    <w:rsid w:val="0075027E"/>
    <w:rsid w:val="00750320"/>
    <w:rsid w:val="0075084D"/>
    <w:rsid w:val="00750A79"/>
    <w:rsid w:val="00750BE3"/>
    <w:rsid w:val="007510A7"/>
    <w:rsid w:val="00751100"/>
    <w:rsid w:val="007517C2"/>
    <w:rsid w:val="007517EC"/>
    <w:rsid w:val="007524F8"/>
    <w:rsid w:val="007524FB"/>
    <w:rsid w:val="007525B8"/>
    <w:rsid w:val="007526E3"/>
    <w:rsid w:val="00752715"/>
    <w:rsid w:val="00752C33"/>
    <w:rsid w:val="00752D6B"/>
    <w:rsid w:val="00752E14"/>
    <w:rsid w:val="007535F3"/>
    <w:rsid w:val="00753699"/>
    <w:rsid w:val="007536DC"/>
    <w:rsid w:val="007539CD"/>
    <w:rsid w:val="00753AB4"/>
    <w:rsid w:val="00753DD8"/>
    <w:rsid w:val="00753F0D"/>
    <w:rsid w:val="00753F2D"/>
    <w:rsid w:val="00754147"/>
    <w:rsid w:val="00754239"/>
    <w:rsid w:val="0075445D"/>
    <w:rsid w:val="00754B7D"/>
    <w:rsid w:val="00754BDC"/>
    <w:rsid w:val="007553A3"/>
    <w:rsid w:val="0075582F"/>
    <w:rsid w:val="00755840"/>
    <w:rsid w:val="00755C0A"/>
    <w:rsid w:val="0075654D"/>
    <w:rsid w:val="00756E6F"/>
    <w:rsid w:val="00757126"/>
    <w:rsid w:val="007576EB"/>
    <w:rsid w:val="0075797E"/>
    <w:rsid w:val="00757BCB"/>
    <w:rsid w:val="00760074"/>
    <w:rsid w:val="007602A1"/>
    <w:rsid w:val="007603BE"/>
    <w:rsid w:val="00760415"/>
    <w:rsid w:val="007606BE"/>
    <w:rsid w:val="00760AEA"/>
    <w:rsid w:val="00760E2F"/>
    <w:rsid w:val="00760F18"/>
    <w:rsid w:val="007618B2"/>
    <w:rsid w:val="00761923"/>
    <w:rsid w:val="00761E3C"/>
    <w:rsid w:val="0076258F"/>
    <w:rsid w:val="00762F31"/>
    <w:rsid w:val="0076386C"/>
    <w:rsid w:val="00763DE4"/>
    <w:rsid w:val="00764E31"/>
    <w:rsid w:val="00765050"/>
    <w:rsid w:val="007650F4"/>
    <w:rsid w:val="00765285"/>
    <w:rsid w:val="00765331"/>
    <w:rsid w:val="0076540A"/>
    <w:rsid w:val="007659E1"/>
    <w:rsid w:val="00765ED9"/>
    <w:rsid w:val="00766C0F"/>
    <w:rsid w:val="00767D1D"/>
    <w:rsid w:val="00767F80"/>
    <w:rsid w:val="0077009C"/>
    <w:rsid w:val="007700B8"/>
    <w:rsid w:val="007701B9"/>
    <w:rsid w:val="00770458"/>
    <w:rsid w:val="0077057B"/>
    <w:rsid w:val="0077099B"/>
    <w:rsid w:val="00771745"/>
    <w:rsid w:val="00771CA6"/>
    <w:rsid w:val="00771D79"/>
    <w:rsid w:val="00771DBB"/>
    <w:rsid w:val="00772315"/>
    <w:rsid w:val="00772626"/>
    <w:rsid w:val="007726AB"/>
    <w:rsid w:val="00772C4B"/>
    <w:rsid w:val="007736E8"/>
    <w:rsid w:val="007738EE"/>
    <w:rsid w:val="00774380"/>
    <w:rsid w:val="00774A03"/>
    <w:rsid w:val="00774A7D"/>
    <w:rsid w:val="00774B1E"/>
    <w:rsid w:val="007750BD"/>
    <w:rsid w:val="00775519"/>
    <w:rsid w:val="007755A1"/>
    <w:rsid w:val="007755FE"/>
    <w:rsid w:val="00775B23"/>
    <w:rsid w:val="00775DE3"/>
    <w:rsid w:val="00775F5A"/>
    <w:rsid w:val="00776617"/>
    <w:rsid w:val="0077661D"/>
    <w:rsid w:val="00776D01"/>
    <w:rsid w:val="00777F45"/>
    <w:rsid w:val="007806F1"/>
    <w:rsid w:val="00780C66"/>
    <w:rsid w:val="00780DCD"/>
    <w:rsid w:val="00781512"/>
    <w:rsid w:val="00781C2F"/>
    <w:rsid w:val="00781D40"/>
    <w:rsid w:val="0078209C"/>
    <w:rsid w:val="0078257D"/>
    <w:rsid w:val="007828FF"/>
    <w:rsid w:val="00782C65"/>
    <w:rsid w:val="00782F3F"/>
    <w:rsid w:val="00783521"/>
    <w:rsid w:val="00783593"/>
    <w:rsid w:val="00783E4E"/>
    <w:rsid w:val="00783F02"/>
    <w:rsid w:val="00783FB7"/>
    <w:rsid w:val="00784244"/>
    <w:rsid w:val="007845D7"/>
    <w:rsid w:val="00784A6A"/>
    <w:rsid w:val="00785116"/>
    <w:rsid w:val="00785412"/>
    <w:rsid w:val="00785B64"/>
    <w:rsid w:val="00785F3F"/>
    <w:rsid w:val="007860B0"/>
    <w:rsid w:val="00786214"/>
    <w:rsid w:val="007867FD"/>
    <w:rsid w:val="0078734B"/>
    <w:rsid w:val="00787861"/>
    <w:rsid w:val="00787880"/>
    <w:rsid w:val="00787957"/>
    <w:rsid w:val="0079044B"/>
    <w:rsid w:val="007907D6"/>
    <w:rsid w:val="007917D5"/>
    <w:rsid w:val="00791A12"/>
    <w:rsid w:val="00791EF3"/>
    <w:rsid w:val="00792E11"/>
    <w:rsid w:val="00792E9C"/>
    <w:rsid w:val="00793494"/>
    <w:rsid w:val="007935BB"/>
    <w:rsid w:val="00794115"/>
    <w:rsid w:val="007941B2"/>
    <w:rsid w:val="0079423D"/>
    <w:rsid w:val="00794249"/>
    <w:rsid w:val="00794B0A"/>
    <w:rsid w:val="00794BF2"/>
    <w:rsid w:val="00795524"/>
    <w:rsid w:val="00795D20"/>
    <w:rsid w:val="007963BC"/>
    <w:rsid w:val="00796A09"/>
    <w:rsid w:val="00796BC7"/>
    <w:rsid w:val="00796F80"/>
    <w:rsid w:val="0079736A"/>
    <w:rsid w:val="007975B5"/>
    <w:rsid w:val="007A00AC"/>
    <w:rsid w:val="007A0372"/>
    <w:rsid w:val="007A0919"/>
    <w:rsid w:val="007A0A6E"/>
    <w:rsid w:val="007A140A"/>
    <w:rsid w:val="007A14B3"/>
    <w:rsid w:val="007A1800"/>
    <w:rsid w:val="007A186F"/>
    <w:rsid w:val="007A209B"/>
    <w:rsid w:val="007A20C2"/>
    <w:rsid w:val="007A2712"/>
    <w:rsid w:val="007A2952"/>
    <w:rsid w:val="007A39C0"/>
    <w:rsid w:val="007A46AB"/>
    <w:rsid w:val="007A4C8A"/>
    <w:rsid w:val="007A5294"/>
    <w:rsid w:val="007A5308"/>
    <w:rsid w:val="007A5B7E"/>
    <w:rsid w:val="007A5BFA"/>
    <w:rsid w:val="007A60C1"/>
    <w:rsid w:val="007A6151"/>
    <w:rsid w:val="007A619D"/>
    <w:rsid w:val="007A6935"/>
    <w:rsid w:val="007A6A78"/>
    <w:rsid w:val="007A6F82"/>
    <w:rsid w:val="007A7587"/>
    <w:rsid w:val="007A77CD"/>
    <w:rsid w:val="007B0118"/>
    <w:rsid w:val="007B0347"/>
    <w:rsid w:val="007B0366"/>
    <w:rsid w:val="007B0917"/>
    <w:rsid w:val="007B0CC2"/>
    <w:rsid w:val="007B0F3B"/>
    <w:rsid w:val="007B153C"/>
    <w:rsid w:val="007B1602"/>
    <w:rsid w:val="007B1F53"/>
    <w:rsid w:val="007B2711"/>
    <w:rsid w:val="007B272A"/>
    <w:rsid w:val="007B2751"/>
    <w:rsid w:val="007B29C6"/>
    <w:rsid w:val="007B2A4D"/>
    <w:rsid w:val="007B2C6F"/>
    <w:rsid w:val="007B30C3"/>
    <w:rsid w:val="007B3847"/>
    <w:rsid w:val="007B4CA5"/>
    <w:rsid w:val="007B4D81"/>
    <w:rsid w:val="007B4EE7"/>
    <w:rsid w:val="007B53A8"/>
    <w:rsid w:val="007B5543"/>
    <w:rsid w:val="007B5BDD"/>
    <w:rsid w:val="007B615C"/>
    <w:rsid w:val="007B6408"/>
    <w:rsid w:val="007B754B"/>
    <w:rsid w:val="007B76B6"/>
    <w:rsid w:val="007B7EAD"/>
    <w:rsid w:val="007C01C8"/>
    <w:rsid w:val="007C05C1"/>
    <w:rsid w:val="007C0610"/>
    <w:rsid w:val="007C0647"/>
    <w:rsid w:val="007C09DB"/>
    <w:rsid w:val="007C0ACE"/>
    <w:rsid w:val="007C0E1C"/>
    <w:rsid w:val="007C0F59"/>
    <w:rsid w:val="007C1278"/>
    <w:rsid w:val="007C2687"/>
    <w:rsid w:val="007C2FE9"/>
    <w:rsid w:val="007C3B86"/>
    <w:rsid w:val="007C3BAF"/>
    <w:rsid w:val="007C3DA8"/>
    <w:rsid w:val="007C42AE"/>
    <w:rsid w:val="007C440D"/>
    <w:rsid w:val="007C457C"/>
    <w:rsid w:val="007C463D"/>
    <w:rsid w:val="007C4845"/>
    <w:rsid w:val="007C4D6A"/>
    <w:rsid w:val="007C52EF"/>
    <w:rsid w:val="007C5C05"/>
    <w:rsid w:val="007C5E8E"/>
    <w:rsid w:val="007C6C75"/>
    <w:rsid w:val="007C6D59"/>
    <w:rsid w:val="007C7A83"/>
    <w:rsid w:val="007C7D55"/>
    <w:rsid w:val="007C7E56"/>
    <w:rsid w:val="007D036E"/>
    <w:rsid w:val="007D0817"/>
    <w:rsid w:val="007D0912"/>
    <w:rsid w:val="007D0CDE"/>
    <w:rsid w:val="007D113B"/>
    <w:rsid w:val="007D1628"/>
    <w:rsid w:val="007D1645"/>
    <w:rsid w:val="007D1BF7"/>
    <w:rsid w:val="007D1E51"/>
    <w:rsid w:val="007D2BE6"/>
    <w:rsid w:val="007D33F2"/>
    <w:rsid w:val="007D392B"/>
    <w:rsid w:val="007D394B"/>
    <w:rsid w:val="007D3DAA"/>
    <w:rsid w:val="007D4712"/>
    <w:rsid w:val="007D49C3"/>
    <w:rsid w:val="007D4EBD"/>
    <w:rsid w:val="007D5019"/>
    <w:rsid w:val="007D52E4"/>
    <w:rsid w:val="007D5657"/>
    <w:rsid w:val="007D6194"/>
    <w:rsid w:val="007D6780"/>
    <w:rsid w:val="007D69C1"/>
    <w:rsid w:val="007D6FD2"/>
    <w:rsid w:val="007D74B8"/>
    <w:rsid w:val="007D796C"/>
    <w:rsid w:val="007D79FD"/>
    <w:rsid w:val="007D7A43"/>
    <w:rsid w:val="007E0091"/>
    <w:rsid w:val="007E038A"/>
    <w:rsid w:val="007E047F"/>
    <w:rsid w:val="007E049B"/>
    <w:rsid w:val="007E055A"/>
    <w:rsid w:val="007E0CF5"/>
    <w:rsid w:val="007E0EB2"/>
    <w:rsid w:val="007E0EB7"/>
    <w:rsid w:val="007E12B5"/>
    <w:rsid w:val="007E15C5"/>
    <w:rsid w:val="007E1797"/>
    <w:rsid w:val="007E1885"/>
    <w:rsid w:val="007E1982"/>
    <w:rsid w:val="007E22B0"/>
    <w:rsid w:val="007E2D9F"/>
    <w:rsid w:val="007E318C"/>
    <w:rsid w:val="007E3729"/>
    <w:rsid w:val="007E3841"/>
    <w:rsid w:val="007E3FB7"/>
    <w:rsid w:val="007E47A2"/>
    <w:rsid w:val="007E4A9E"/>
    <w:rsid w:val="007E5113"/>
    <w:rsid w:val="007E52E9"/>
    <w:rsid w:val="007E569C"/>
    <w:rsid w:val="007E59C2"/>
    <w:rsid w:val="007E5B8B"/>
    <w:rsid w:val="007E61D9"/>
    <w:rsid w:val="007E6308"/>
    <w:rsid w:val="007E6702"/>
    <w:rsid w:val="007E6C36"/>
    <w:rsid w:val="007E6E4E"/>
    <w:rsid w:val="007E6FFD"/>
    <w:rsid w:val="007E717B"/>
    <w:rsid w:val="007E7513"/>
    <w:rsid w:val="007E7558"/>
    <w:rsid w:val="007E7909"/>
    <w:rsid w:val="007E79E2"/>
    <w:rsid w:val="007E7B79"/>
    <w:rsid w:val="007E7BA7"/>
    <w:rsid w:val="007F03FE"/>
    <w:rsid w:val="007F0564"/>
    <w:rsid w:val="007F09BE"/>
    <w:rsid w:val="007F0A24"/>
    <w:rsid w:val="007F15AC"/>
    <w:rsid w:val="007F1700"/>
    <w:rsid w:val="007F1A0D"/>
    <w:rsid w:val="007F1ABD"/>
    <w:rsid w:val="007F1E45"/>
    <w:rsid w:val="007F26E8"/>
    <w:rsid w:val="007F293D"/>
    <w:rsid w:val="007F294A"/>
    <w:rsid w:val="007F2B81"/>
    <w:rsid w:val="007F2BC3"/>
    <w:rsid w:val="007F2FD9"/>
    <w:rsid w:val="007F3509"/>
    <w:rsid w:val="007F3963"/>
    <w:rsid w:val="007F3972"/>
    <w:rsid w:val="007F3B08"/>
    <w:rsid w:val="007F3CE8"/>
    <w:rsid w:val="007F405A"/>
    <w:rsid w:val="007F406B"/>
    <w:rsid w:val="007F40DE"/>
    <w:rsid w:val="007F43B6"/>
    <w:rsid w:val="007F43CB"/>
    <w:rsid w:val="007F445B"/>
    <w:rsid w:val="007F4862"/>
    <w:rsid w:val="007F49DF"/>
    <w:rsid w:val="007F4B20"/>
    <w:rsid w:val="007F51C3"/>
    <w:rsid w:val="007F5430"/>
    <w:rsid w:val="007F5454"/>
    <w:rsid w:val="007F55E2"/>
    <w:rsid w:val="007F589D"/>
    <w:rsid w:val="007F5F68"/>
    <w:rsid w:val="007F6B88"/>
    <w:rsid w:val="007F6EAD"/>
    <w:rsid w:val="007F7A56"/>
    <w:rsid w:val="008008FA"/>
    <w:rsid w:val="00800C42"/>
    <w:rsid w:val="00800CD8"/>
    <w:rsid w:val="00801201"/>
    <w:rsid w:val="00801607"/>
    <w:rsid w:val="00801F9F"/>
    <w:rsid w:val="0080203F"/>
    <w:rsid w:val="00802381"/>
    <w:rsid w:val="008026AB"/>
    <w:rsid w:val="00803206"/>
    <w:rsid w:val="00803D1C"/>
    <w:rsid w:val="00803D2D"/>
    <w:rsid w:val="008040E1"/>
    <w:rsid w:val="0080414A"/>
    <w:rsid w:val="008045E0"/>
    <w:rsid w:val="00804A5C"/>
    <w:rsid w:val="00804C0F"/>
    <w:rsid w:val="00804C8F"/>
    <w:rsid w:val="00804E25"/>
    <w:rsid w:val="00805366"/>
    <w:rsid w:val="00805683"/>
    <w:rsid w:val="00805937"/>
    <w:rsid w:val="00805949"/>
    <w:rsid w:val="00805A28"/>
    <w:rsid w:val="00805F57"/>
    <w:rsid w:val="008075BF"/>
    <w:rsid w:val="008077D7"/>
    <w:rsid w:val="00807F5C"/>
    <w:rsid w:val="0081029B"/>
    <w:rsid w:val="00810321"/>
    <w:rsid w:val="008106A4"/>
    <w:rsid w:val="008111B7"/>
    <w:rsid w:val="0081177E"/>
    <w:rsid w:val="00811805"/>
    <w:rsid w:val="008123EA"/>
    <w:rsid w:val="00812B8F"/>
    <w:rsid w:val="00812D92"/>
    <w:rsid w:val="00812FA7"/>
    <w:rsid w:val="008132B6"/>
    <w:rsid w:val="0081335D"/>
    <w:rsid w:val="0081336D"/>
    <w:rsid w:val="00813A6A"/>
    <w:rsid w:val="00813B42"/>
    <w:rsid w:val="00813C9A"/>
    <w:rsid w:val="00814070"/>
    <w:rsid w:val="0081481B"/>
    <w:rsid w:val="00814CF4"/>
    <w:rsid w:val="00814D0C"/>
    <w:rsid w:val="00814D87"/>
    <w:rsid w:val="00815035"/>
    <w:rsid w:val="008150B0"/>
    <w:rsid w:val="00815A21"/>
    <w:rsid w:val="00815D19"/>
    <w:rsid w:val="00816390"/>
    <w:rsid w:val="00816998"/>
    <w:rsid w:val="00817005"/>
    <w:rsid w:val="008172F6"/>
    <w:rsid w:val="00817C7A"/>
    <w:rsid w:val="00817ECC"/>
    <w:rsid w:val="00817FFE"/>
    <w:rsid w:val="00820020"/>
    <w:rsid w:val="00820813"/>
    <w:rsid w:val="00820911"/>
    <w:rsid w:val="00820D08"/>
    <w:rsid w:val="00820EAE"/>
    <w:rsid w:val="00821013"/>
    <w:rsid w:val="00821D05"/>
    <w:rsid w:val="00821E7F"/>
    <w:rsid w:val="0082256E"/>
    <w:rsid w:val="00822808"/>
    <w:rsid w:val="00823A2D"/>
    <w:rsid w:val="00823D38"/>
    <w:rsid w:val="0082423F"/>
    <w:rsid w:val="008244F7"/>
    <w:rsid w:val="0082476D"/>
    <w:rsid w:val="008247BF"/>
    <w:rsid w:val="00824DB6"/>
    <w:rsid w:val="0082514B"/>
    <w:rsid w:val="00825207"/>
    <w:rsid w:val="00825695"/>
    <w:rsid w:val="0082639D"/>
    <w:rsid w:val="00826448"/>
    <w:rsid w:val="00826549"/>
    <w:rsid w:val="008266C9"/>
    <w:rsid w:val="00826733"/>
    <w:rsid w:val="008268F2"/>
    <w:rsid w:val="00826A34"/>
    <w:rsid w:val="00826E0D"/>
    <w:rsid w:val="008270A0"/>
    <w:rsid w:val="008270CB"/>
    <w:rsid w:val="00827172"/>
    <w:rsid w:val="008274EF"/>
    <w:rsid w:val="00827AAF"/>
    <w:rsid w:val="00827ED2"/>
    <w:rsid w:val="008306FD"/>
    <w:rsid w:val="0083089C"/>
    <w:rsid w:val="008308CA"/>
    <w:rsid w:val="0083107A"/>
    <w:rsid w:val="008310B3"/>
    <w:rsid w:val="00831158"/>
    <w:rsid w:val="00831305"/>
    <w:rsid w:val="00831517"/>
    <w:rsid w:val="00831762"/>
    <w:rsid w:val="0083198F"/>
    <w:rsid w:val="00831AF7"/>
    <w:rsid w:val="00831B75"/>
    <w:rsid w:val="00831C54"/>
    <w:rsid w:val="008322CD"/>
    <w:rsid w:val="00832A8E"/>
    <w:rsid w:val="00832AA5"/>
    <w:rsid w:val="00833352"/>
    <w:rsid w:val="00833DCF"/>
    <w:rsid w:val="00833EF5"/>
    <w:rsid w:val="00834647"/>
    <w:rsid w:val="00834EF6"/>
    <w:rsid w:val="008355ED"/>
    <w:rsid w:val="00835759"/>
    <w:rsid w:val="00835B7E"/>
    <w:rsid w:val="00835C58"/>
    <w:rsid w:val="00835CA4"/>
    <w:rsid w:val="00835D53"/>
    <w:rsid w:val="008363D7"/>
    <w:rsid w:val="008365A7"/>
    <w:rsid w:val="008366EA"/>
    <w:rsid w:val="008369FB"/>
    <w:rsid w:val="00836E92"/>
    <w:rsid w:val="008370A4"/>
    <w:rsid w:val="00837277"/>
    <w:rsid w:val="008372BC"/>
    <w:rsid w:val="008375DC"/>
    <w:rsid w:val="00837868"/>
    <w:rsid w:val="00837C8F"/>
    <w:rsid w:val="0084046C"/>
    <w:rsid w:val="008407A7"/>
    <w:rsid w:val="008408C1"/>
    <w:rsid w:val="00840F43"/>
    <w:rsid w:val="00840F55"/>
    <w:rsid w:val="00841A74"/>
    <w:rsid w:val="008422F8"/>
    <w:rsid w:val="008427D3"/>
    <w:rsid w:val="00842880"/>
    <w:rsid w:val="00842E68"/>
    <w:rsid w:val="00842F05"/>
    <w:rsid w:val="008434DA"/>
    <w:rsid w:val="0084446B"/>
    <w:rsid w:val="008444B1"/>
    <w:rsid w:val="00844617"/>
    <w:rsid w:val="00844B78"/>
    <w:rsid w:val="008455A8"/>
    <w:rsid w:val="00845706"/>
    <w:rsid w:val="00845B22"/>
    <w:rsid w:val="00845BC7"/>
    <w:rsid w:val="008460CD"/>
    <w:rsid w:val="008464DA"/>
    <w:rsid w:val="00846536"/>
    <w:rsid w:val="0084676B"/>
    <w:rsid w:val="00846794"/>
    <w:rsid w:val="00846955"/>
    <w:rsid w:val="00846B8B"/>
    <w:rsid w:val="00846D6E"/>
    <w:rsid w:val="00847042"/>
    <w:rsid w:val="008470AA"/>
    <w:rsid w:val="008473CD"/>
    <w:rsid w:val="00847A98"/>
    <w:rsid w:val="00847C8F"/>
    <w:rsid w:val="00847C9F"/>
    <w:rsid w:val="00847CF7"/>
    <w:rsid w:val="00847D63"/>
    <w:rsid w:val="00850875"/>
    <w:rsid w:val="008508AA"/>
    <w:rsid w:val="008511AD"/>
    <w:rsid w:val="00851301"/>
    <w:rsid w:val="008515E8"/>
    <w:rsid w:val="00852378"/>
    <w:rsid w:val="008526F6"/>
    <w:rsid w:val="00852913"/>
    <w:rsid w:val="00852D38"/>
    <w:rsid w:val="0085363F"/>
    <w:rsid w:val="00853B0A"/>
    <w:rsid w:val="00853C13"/>
    <w:rsid w:val="00854164"/>
    <w:rsid w:val="00854398"/>
    <w:rsid w:val="0085465D"/>
    <w:rsid w:val="00854DC3"/>
    <w:rsid w:val="008552E7"/>
    <w:rsid w:val="00855C62"/>
    <w:rsid w:val="00856244"/>
    <w:rsid w:val="008567E9"/>
    <w:rsid w:val="00856D1E"/>
    <w:rsid w:val="00856EB4"/>
    <w:rsid w:val="0085731A"/>
    <w:rsid w:val="00857440"/>
    <w:rsid w:val="0085776A"/>
    <w:rsid w:val="008579B5"/>
    <w:rsid w:val="00860735"/>
    <w:rsid w:val="00860DD8"/>
    <w:rsid w:val="00860EA0"/>
    <w:rsid w:val="00861102"/>
    <w:rsid w:val="008626CE"/>
    <w:rsid w:val="00862AF9"/>
    <w:rsid w:val="00862C2B"/>
    <w:rsid w:val="00862C9C"/>
    <w:rsid w:val="008632D6"/>
    <w:rsid w:val="00863334"/>
    <w:rsid w:val="008635E9"/>
    <w:rsid w:val="00864CAC"/>
    <w:rsid w:val="00864EDD"/>
    <w:rsid w:val="0086584B"/>
    <w:rsid w:val="00865C0A"/>
    <w:rsid w:val="00865E7E"/>
    <w:rsid w:val="0086603E"/>
    <w:rsid w:val="00866203"/>
    <w:rsid w:val="00866842"/>
    <w:rsid w:val="008678BB"/>
    <w:rsid w:val="00867E7A"/>
    <w:rsid w:val="0087011E"/>
    <w:rsid w:val="00870298"/>
    <w:rsid w:val="00870BDF"/>
    <w:rsid w:val="00870C77"/>
    <w:rsid w:val="00870F45"/>
    <w:rsid w:val="008711FE"/>
    <w:rsid w:val="008725C8"/>
    <w:rsid w:val="00872A90"/>
    <w:rsid w:val="00872D34"/>
    <w:rsid w:val="00872EC5"/>
    <w:rsid w:val="0087346D"/>
    <w:rsid w:val="0087356F"/>
    <w:rsid w:val="008735CC"/>
    <w:rsid w:val="00873726"/>
    <w:rsid w:val="0087398F"/>
    <w:rsid w:val="00874426"/>
    <w:rsid w:val="00874F6F"/>
    <w:rsid w:val="0087545F"/>
    <w:rsid w:val="00875BAA"/>
    <w:rsid w:val="008762B4"/>
    <w:rsid w:val="00877063"/>
    <w:rsid w:val="0087770B"/>
    <w:rsid w:val="00877BA5"/>
    <w:rsid w:val="00877E43"/>
    <w:rsid w:val="0088149C"/>
    <w:rsid w:val="008815BF"/>
    <w:rsid w:val="00881BC9"/>
    <w:rsid w:val="00882002"/>
    <w:rsid w:val="0088210F"/>
    <w:rsid w:val="00882220"/>
    <w:rsid w:val="008823B4"/>
    <w:rsid w:val="008823D2"/>
    <w:rsid w:val="008823D7"/>
    <w:rsid w:val="00882742"/>
    <w:rsid w:val="00882C00"/>
    <w:rsid w:val="00882D83"/>
    <w:rsid w:val="00883223"/>
    <w:rsid w:val="0088330F"/>
    <w:rsid w:val="00883630"/>
    <w:rsid w:val="00883883"/>
    <w:rsid w:val="00884262"/>
    <w:rsid w:val="008842C4"/>
    <w:rsid w:val="008846EE"/>
    <w:rsid w:val="008853C2"/>
    <w:rsid w:val="008856E6"/>
    <w:rsid w:val="00885754"/>
    <w:rsid w:val="00885860"/>
    <w:rsid w:val="008859D4"/>
    <w:rsid w:val="00885A6D"/>
    <w:rsid w:val="00885DE1"/>
    <w:rsid w:val="00885DFD"/>
    <w:rsid w:val="00885F1D"/>
    <w:rsid w:val="00885F24"/>
    <w:rsid w:val="00886501"/>
    <w:rsid w:val="008867A2"/>
    <w:rsid w:val="0088760C"/>
    <w:rsid w:val="00887623"/>
    <w:rsid w:val="008878D2"/>
    <w:rsid w:val="00887A9F"/>
    <w:rsid w:val="0089010E"/>
    <w:rsid w:val="008902CB"/>
    <w:rsid w:val="0089095B"/>
    <w:rsid w:val="00890C81"/>
    <w:rsid w:val="00890FF5"/>
    <w:rsid w:val="008911AF"/>
    <w:rsid w:val="00891420"/>
    <w:rsid w:val="00891A2B"/>
    <w:rsid w:val="00891C9D"/>
    <w:rsid w:val="008928C1"/>
    <w:rsid w:val="00892AFE"/>
    <w:rsid w:val="00892BA3"/>
    <w:rsid w:val="00892C3E"/>
    <w:rsid w:val="00892CB3"/>
    <w:rsid w:val="00893186"/>
    <w:rsid w:val="0089355D"/>
    <w:rsid w:val="00893F95"/>
    <w:rsid w:val="00894055"/>
    <w:rsid w:val="008943A1"/>
    <w:rsid w:val="00894EFE"/>
    <w:rsid w:val="00895420"/>
    <w:rsid w:val="0089581D"/>
    <w:rsid w:val="00895EF8"/>
    <w:rsid w:val="00896CFC"/>
    <w:rsid w:val="00897428"/>
    <w:rsid w:val="00897884"/>
    <w:rsid w:val="008979FE"/>
    <w:rsid w:val="00897C61"/>
    <w:rsid w:val="00897EA7"/>
    <w:rsid w:val="00897F22"/>
    <w:rsid w:val="008A00E2"/>
    <w:rsid w:val="008A041E"/>
    <w:rsid w:val="008A05FE"/>
    <w:rsid w:val="008A0765"/>
    <w:rsid w:val="008A09C4"/>
    <w:rsid w:val="008A0C07"/>
    <w:rsid w:val="008A14E4"/>
    <w:rsid w:val="008A1CDB"/>
    <w:rsid w:val="008A1E3D"/>
    <w:rsid w:val="008A2285"/>
    <w:rsid w:val="008A23FC"/>
    <w:rsid w:val="008A240D"/>
    <w:rsid w:val="008A25E3"/>
    <w:rsid w:val="008A29A2"/>
    <w:rsid w:val="008A2E7B"/>
    <w:rsid w:val="008A3B69"/>
    <w:rsid w:val="008A3C6B"/>
    <w:rsid w:val="008A3CCF"/>
    <w:rsid w:val="008A42D3"/>
    <w:rsid w:val="008A4AC5"/>
    <w:rsid w:val="008A4DDA"/>
    <w:rsid w:val="008A547F"/>
    <w:rsid w:val="008A5616"/>
    <w:rsid w:val="008A5703"/>
    <w:rsid w:val="008A5B18"/>
    <w:rsid w:val="008A60E6"/>
    <w:rsid w:val="008A6413"/>
    <w:rsid w:val="008A65D4"/>
    <w:rsid w:val="008A676D"/>
    <w:rsid w:val="008A69BB"/>
    <w:rsid w:val="008A6F19"/>
    <w:rsid w:val="008A6F85"/>
    <w:rsid w:val="008A6FD1"/>
    <w:rsid w:val="008A7409"/>
    <w:rsid w:val="008A774A"/>
    <w:rsid w:val="008B08C7"/>
    <w:rsid w:val="008B0975"/>
    <w:rsid w:val="008B0D59"/>
    <w:rsid w:val="008B1790"/>
    <w:rsid w:val="008B1A3E"/>
    <w:rsid w:val="008B1F55"/>
    <w:rsid w:val="008B1FDD"/>
    <w:rsid w:val="008B2051"/>
    <w:rsid w:val="008B2271"/>
    <w:rsid w:val="008B2396"/>
    <w:rsid w:val="008B23F2"/>
    <w:rsid w:val="008B343C"/>
    <w:rsid w:val="008B38A5"/>
    <w:rsid w:val="008B3BE3"/>
    <w:rsid w:val="008B3EAD"/>
    <w:rsid w:val="008B461F"/>
    <w:rsid w:val="008B4D3D"/>
    <w:rsid w:val="008B51EF"/>
    <w:rsid w:val="008B52F2"/>
    <w:rsid w:val="008B56EA"/>
    <w:rsid w:val="008B57C6"/>
    <w:rsid w:val="008B6427"/>
    <w:rsid w:val="008B69B5"/>
    <w:rsid w:val="008B74A9"/>
    <w:rsid w:val="008B78A5"/>
    <w:rsid w:val="008B79DD"/>
    <w:rsid w:val="008B7B1E"/>
    <w:rsid w:val="008C0464"/>
    <w:rsid w:val="008C06C4"/>
    <w:rsid w:val="008C0F14"/>
    <w:rsid w:val="008C1114"/>
    <w:rsid w:val="008C1122"/>
    <w:rsid w:val="008C1322"/>
    <w:rsid w:val="008C1A13"/>
    <w:rsid w:val="008C1A8E"/>
    <w:rsid w:val="008C1C41"/>
    <w:rsid w:val="008C22F4"/>
    <w:rsid w:val="008C2807"/>
    <w:rsid w:val="008C293A"/>
    <w:rsid w:val="008C2EC8"/>
    <w:rsid w:val="008C300A"/>
    <w:rsid w:val="008C36F6"/>
    <w:rsid w:val="008C410A"/>
    <w:rsid w:val="008C422C"/>
    <w:rsid w:val="008C4283"/>
    <w:rsid w:val="008C42F1"/>
    <w:rsid w:val="008C472C"/>
    <w:rsid w:val="008C4937"/>
    <w:rsid w:val="008C4C35"/>
    <w:rsid w:val="008C4F46"/>
    <w:rsid w:val="008C5782"/>
    <w:rsid w:val="008C59F2"/>
    <w:rsid w:val="008C5B1F"/>
    <w:rsid w:val="008C61B8"/>
    <w:rsid w:val="008C6611"/>
    <w:rsid w:val="008C6618"/>
    <w:rsid w:val="008C6754"/>
    <w:rsid w:val="008C69FD"/>
    <w:rsid w:val="008C6A17"/>
    <w:rsid w:val="008C71BB"/>
    <w:rsid w:val="008C7DAA"/>
    <w:rsid w:val="008C7E4D"/>
    <w:rsid w:val="008D0D47"/>
    <w:rsid w:val="008D0E8E"/>
    <w:rsid w:val="008D1020"/>
    <w:rsid w:val="008D12FE"/>
    <w:rsid w:val="008D17DD"/>
    <w:rsid w:val="008D18D6"/>
    <w:rsid w:val="008D1A18"/>
    <w:rsid w:val="008D2793"/>
    <w:rsid w:val="008D2DBB"/>
    <w:rsid w:val="008D2E4A"/>
    <w:rsid w:val="008D3BCF"/>
    <w:rsid w:val="008D3E58"/>
    <w:rsid w:val="008D3F72"/>
    <w:rsid w:val="008D44AC"/>
    <w:rsid w:val="008D44D8"/>
    <w:rsid w:val="008D45F0"/>
    <w:rsid w:val="008D4889"/>
    <w:rsid w:val="008D4AC4"/>
    <w:rsid w:val="008D4E78"/>
    <w:rsid w:val="008D53F7"/>
    <w:rsid w:val="008D58D6"/>
    <w:rsid w:val="008D5CB1"/>
    <w:rsid w:val="008D5D9A"/>
    <w:rsid w:val="008D5DED"/>
    <w:rsid w:val="008D6331"/>
    <w:rsid w:val="008D6550"/>
    <w:rsid w:val="008D6D24"/>
    <w:rsid w:val="008D7395"/>
    <w:rsid w:val="008D73CF"/>
    <w:rsid w:val="008D79D6"/>
    <w:rsid w:val="008D7FE8"/>
    <w:rsid w:val="008E00D6"/>
    <w:rsid w:val="008E0920"/>
    <w:rsid w:val="008E0CCA"/>
    <w:rsid w:val="008E0F2A"/>
    <w:rsid w:val="008E10CD"/>
    <w:rsid w:val="008E27F6"/>
    <w:rsid w:val="008E2D50"/>
    <w:rsid w:val="008E31F9"/>
    <w:rsid w:val="008E35AF"/>
    <w:rsid w:val="008E391A"/>
    <w:rsid w:val="008E3AEE"/>
    <w:rsid w:val="008E3E0F"/>
    <w:rsid w:val="008E4B91"/>
    <w:rsid w:val="008E4E6C"/>
    <w:rsid w:val="008E5BF0"/>
    <w:rsid w:val="008E5E08"/>
    <w:rsid w:val="008E6473"/>
    <w:rsid w:val="008E652D"/>
    <w:rsid w:val="008E65BA"/>
    <w:rsid w:val="008E6F17"/>
    <w:rsid w:val="008E7019"/>
    <w:rsid w:val="008E7C93"/>
    <w:rsid w:val="008F03C8"/>
    <w:rsid w:val="008F03FC"/>
    <w:rsid w:val="008F0496"/>
    <w:rsid w:val="008F0641"/>
    <w:rsid w:val="008F0DFC"/>
    <w:rsid w:val="008F0DFE"/>
    <w:rsid w:val="008F1070"/>
    <w:rsid w:val="008F137A"/>
    <w:rsid w:val="008F1B29"/>
    <w:rsid w:val="008F20EB"/>
    <w:rsid w:val="008F25B1"/>
    <w:rsid w:val="008F298B"/>
    <w:rsid w:val="008F3630"/>
    <w:rsid w:val="008F3660"/>
    <w:rsid w:val="008F3AA5"/>
    <w:rsid w:val="008F3B2E"/>
    <w:rsid w:val="008F3F2D"/>
    <w:rsid w:val="008F4205"/>
    <w:rsid w:val="008F4402"/>
    <w:rsid w:val="008F46B7"/>
    <w:rsid w:val="008F480C"/>
    <w:rsid w:val="008F50EC"/>
    <w:rsid w:val="008F5187"/>
    <w:rsid w:val="008F56C3"/>
    <w:rsid w:val="008F5848"/>
    <w:rsid w:val="008F5A46"/>
    <w:rsid w:val="008F5BEB"/>
    <w:rsid w:val="008F62E6"/>
    <w:rsid w:val="008F6414"/>
    <w:rsid w:val="008F642B"/>
    <w:rsid w:val="008F642C"/>
    <w:rsid w:val="008F6876"/>
    <w:rsid w:val="008F68DD"/>
    <w:rsid w:val="008F6A85"/>
    <w:rsid w:val="008F6C8E"/>
    <w:rsid w:val="008F6E24"/>
    <w:rsid w:val="008F72E8"/>
    <w:rsid w:val="008F75F9"/>
    <w:rsid w:val="008F7713"/>
    <w:rsid w:val="008F7A73"/>
    <w:rsid w:val="008F7BBA"/>
    <w:rsid w:val="009001A5"/>
    <w:rsid w:val="00900EB7"/>
    <w:rsid w:val="009013F0"/>
    <w:rsid w:val="00901C5C"/>
    <w:rsid w:val="0090247C"/>
    <w:rsid w:val="00902490"/>
    <w:rsid w:val="00903D90"/>
    <w:rsid w:val="009042A1"/>
    <w:rsid w:val="009043EE"/>
    <w:rsid w:val="00904959"/>
    <w:rsid w:val="0090499E"/>
    <w:rsid w:val="009049D2"/>
    <w:rsid w:val="00904A91"/>
    <w:rsid w:val="00904DEA"/>
    <w:rsid w:val="00905592"/>
    <w:rsid w:val="0090570D"/>
    <w:rsid w:val="00905D23"/>
    <w:rsid w:val="00905F17"/>
    <w:rsid w:val="00905FFF"/>
    <w:rsid w:val="0090696F"/>
    <w:rsid w:val="00906982"/>
    <w:rsid w:val="009072D1"/>
    <w:rsid w:val="00910187"/>
    <w:rsid w:val="0091047F"/>
    <w:rsid w:val="00910F89"/>
    <w:rsid w:val="00911548"/>
    <w:rsid w:val="009115F7"/>
    <w:rsid w:val="009119C6"/>
    <w:rsid w:val="00911B94"/>
    <w:rsid w:val="00911DF3"/>
    <w:rsid w:val="00912495"/>
    <w:rsid w:val="00912B07"/>
    <w:rsid w:val="00912D3B"/>
    <w:rsid w:val="00912E7D"/>
    <w:rsid w:val="00913039"/>
    <w:rsid w:val="0091392F"/>
    <w:rsid w:val="00913E0B"/>
    <w:rsid w:val="009141B6"/>
    <w:rsid w:val="009141EE"/>
    <w:rsid w:val="00914E44"/>
    <w:rsid w:val="00915409"/>
    <w:rsid w:val="009155D4"/>
    <w:rsid w:val="009158D5"/>
    <w:rsid w:val="00915CA8"/>
    <w:rsid w:val="00915ECA"/>
    <w:rsid w:val="009161B1"/>
    <w:rsid w:val="009167DB"/>
    <w:rsid w:val="009169DC"/>
    <w:rsid w:val="00916A48"/>
    <w:rsid w:val="00916A57"/>
    <w:rsid w:val="00916DDD"/>
    <w:rsid w:val="00917329"/>
    <w:rsid w:val="0091733F"/>
    <w:rsid w:val="009174CB"/>
    <w:rsid w:val="0091752E"/>
    <w:rsid w:val="009177E6"/>
    <w:rsid w:val="009177EC"/>
    <w:rsid w:val="00917858"/>
    <w:rsid w:val="009178E9"/>
    <w:rsid w:val="00920CA6"/>
    <w:rsid w:val="00920F0E"/>
    <w:rsid w:val="00921410"/>
    <w:rsid w:val="00921474"/>
    <w:rsid w:val="009215EF"/>
    <w:rsid w:val="00921891"/>
    <w:rsid w:val="00921A03"/>
    <w:rsid w:val="009225C3"/>
    <w:rsid w:val="00922868"/>
    <w:rsid w:val="00922F53"/>
    <w:rsid w:val="00923300"/>
    <w:rsid w:val="0092335A"/>
    <w:rsid w:val="00923880"/>
    <w:rsid w:val="00923A63"/>
    <w:rsid w:val="0092400F"/>
    <w:rsid w:val="00924AA8"/>
    <w:rsid w:val="00924AC4"/>
    <w:rsid w:val="00924B03"/>
    <w:rsid w:val="00924BA5"/>
    <w:rsid w:val="00925158"/>
    <w:rsid w:val="00925165"/>
    <w:rsid w:val="0092519C"/>
    <w:rsid w:val="009258CA"/>
    <w:rsid w:val="00925B21"/>
    <w:rsid w:val="00925E94"/>
    <w:rsid w:val="00926CFB"/>
    <w:rsid w:val="0092720C"/>
    <w:rsid w:val="009273D8"/>
    <w:rsid w:val="00927C58"/>
    <w:rsid w:val="00927CB8"/>
    <w:rsid w:val="00927E02"/>
    <w:rsid w:val="00927F24"/>
    <w:rsid w:val="009303DA"/>
    <w:rsid w:val="00930428"/>
    <w:rsid w:val="0093049B"/>
    <w:rsid w:val="009304D0"/>
    <w:rsid w:val="009306AB"/>
    <w:rsid w:val="009306DE"/>
    <w:rsid w:val="0093089D"/>
    <w:rsid w:val="009314BB"/>
    <w:rsid w:val="0093155B"/>
    <w:rsid w:val="00931637"/>
    <w:rsid w:val="009328E0"/>
    <w:rsid w:val="009329A2"/>
    <w:rsid w:val="00932C7A"/>
    <w:rsid w:val="009333CC"/>
    <w:rsid w:val="00933927"/>
    <w:rsid w:val="009342CB"/>
    <w:rsid w:val="00934356"/>
    <w:rsid w:val="0093456C"/>
    <w:rsid w:val="0093466C"/>
    <w:rsid w:val="0093477A"/>
    <w:rsid w:val="00934818"/>
    <w:rsid w:val="00934A54"/>
    <w:rsid w:val="00934E60"/>
    <w:rsid w:val="00934FBC"/>
    <w:rsid w:val="00935042"/>
    <w:rsid w:val="00935139"/>
    <w:rsid w:val="009351DC"/>
    <w:rsid w:val="00935513"/>
    <w:rsid w:val="00935B8B"/>
    <w:rsid w:val="00935D8C"/>
    <w:rsid w:val="00935F21"/>
    <w:rsid w:val="00936118"/>
    <w:rsid w:val="00936ED1"/>
    <w:rsid w:val="00937112"/>
    <w:rsid w:val="00937282"/>
    <w:rsid w:val="0093735C"/>
    <w:rsid w:val="0093746D"/>
    <w:rsid w:val="0093749A"/>
    <w:rsid w:val="009375DA"/>
    <w:rsid w:val="00937698"/>
    <w:rsid w:val="00937874"/>
    <w:rsid w:val="009379CD"/>
    <w:rsid w:val="00937C8C"/>
    <w:rsid w:val="00937FCB"/>
    <w:rsid w:val="00937FFC"/>
    <w:rsid w:val="00940189"/>
    <w:rsid w:val="00940371"/>
    <w:rsid w:val="00940DDD"/>
    <w:rsid w:val="00941157"/>
    <w:rsid w:val="00941E5C"/>
    <w:rsid w:val="00941F60"/>
    <w:rsid w:val="00942800"/>
    <w:rsid w:val="00942925"/>
    <w:rsid w:val="00942A4B"/>
    <w:rsid w:val="00942BAA"/>
    <w:rsid w:val="00942CE7"/>
    <w:rsid w:val="00942CF4"/>
    <w:rsid w:val="00942F1D"/>
    <w:rsid w:val="00943173"/>
    <w:rsid w:val="00943476"/>
    <w:rsid w:val="00943502"/>
    <w:rsid w:val="0094374B"/>
    <w:rsid w:val="00943996"/>
    <w:rsid w:val="00944254"/>
    <w:rsid w:val="00944504"/>
    <w:rsid w:val="009445A9"/>
    <w:rsid w:val="00944902"/>
    <w:rsid w:val="00944DB6"/>
    <w:rsid w:val="00944F68"/>
    <w:rsid w:val="0094515B"/>
    <w:rsid w:val="00945264"/>
    <w:rsid w:val="00945786"/>
    <w:rsid w:val="009459AA"/>
    <w:rsid w:val="0094641A"/>
    <w:rsid w:val="0094648C"/>
    <w:rsid w:val="00946F19"/>
    <w:rsid w:val="00946F7F"/>
    <w:rsid w:val="009473DA"/>
    <w:rsid w:val="009478A0"/>
    <w:rsid w:val="009479E2"/>
    <w:rsid w:val="00947A0D"/>
    <w:rsid w:val="00947D92"/>
    <w:rsid w:val="00947F50"/>
    <w:rsid w:val="00950489"/>
    <w:rsid w:val="009504A7"/>
    <w:rsid w:val="009505AC"/>
    <w:rsid w:val="009509DD"/>
    <w:rsid w:val="00950F28"/>
    <w:rsid w:val="009512C1"/>
    <w:rsid w:val="00951417"/>
    <w:rsid w:val="009519B3"/>
    <w:rsid w:val="00952200"/>
    <w:rsid w:val="009522D0"/>
    <w:rsid w:val="00952626"/>
    <w:rsid w:val="00952645"/>
    <w:rsid w:val="00952C49"/>
    <w:rsid w:val="00952D98"/>
    <w:rsid w:val="00952F8B"/>
    <w:rsid w:val="0095369D"/>
    <w:rsid w:val="009538A7"/>
    <w:rsid w:val="00953D14"/>
    <w:rsid w:val="0095404B"/>
    <w:rsid w:val="0095445C"/>
    <w:rsid w:val="00954A0A"/>
    <w:rsid w:val="0095516E"/>
    <w:rsid w:val="00955479"/>
    <w:rsid w:val="00955851"/>
    <w:rsid w:val="00955BB6"/>
    <w:rsid w:val="00956421"/>
    <w:rsid w:val="00956938"/>
    <w:rsid w:val="00956DEC"/>
    <w:rsid w:val="00956F0D"/>
    <w:rsid w:val="00956F53"/>
    <w:rsid w:val="00956FA9"/>
    <w:rsid w:val="009575C8"/>
    <w:rsid w:val="009575E5"/>
    <w:rsid w:val="009575F1"/>
    <w:rsid w:val="009577BC"/>
    <w:rsid w:val="00957A5F"/>
    <w:rsid w:val="009600F5"/>
    <w:rsid w:val="00960B3D"/>
    <w:rsid w:val="009613CF"/>
    <w:rsid w:val="009613EA"/>
    <w:rsid w:val="009618B5"/>
    <w:rsid w:val="00961C3D"/>
    <w:rsid w:val="00961ED9"/>
    <w:rsid w:val="009623E0"/>
    <w:rsid w:val="0096242E"/>
    <w:rsid w:val="0096269C"/>
    <w:rsid w:val="0096278C"/>
    <w:rsid w:val="009628EF"/>
    <w:rsid w:val="00962A6E"/>
    <w:rsid w:val="009630FE"/>
    <w:rsid w:val="00963392"/>
    <w:rsid w:val="009633E1"/>
    <w:rsid w:val="009636EA"/>
    <w:rsid w:val="0096435D"/>
    <w:rsid w:val="00964494"/>
    <w:rsid w:val="009655DB"/>
    <w:rsid w:val="00966399"/>
    <w:rsid w:val="009663EC"/>
    <w:rsid w:val="0096644D"/>
    <w:rsid w:val="00966526"/>
    <w:rsid w:val="00966546"/>
    <w:rsid w:val="0096658D"/>
    <w:rsid w:val="009666DE"/>
    <w:rsid w:val="00966876"/>
    <w:rsid w:val="00966C1F"/>
    <w:rsid w:val="00967344"/>
    <w:rsid w:val="00967544"/>
    <w:rsid w:val="00967D5B"/>
    <w:rsid w:val="00967FBE"/>
    <w:rsid w:val="0097019B"/>
    <w:rsid w:val="009708DF"/>
    <w:rsid w:val="0097093B"/>
    <w:rsid w:val="009710B4"/>
    <w:rsid w:val="009710F6"/>
    <w:rsid w:val="00971415"/>
    <w:rsid w:val="0097141B"/>
    <w:rsid w:val="009714B0"/>
    <w:rsid w:val="009724DF"/>
    <w:rsid w:val="0097291C"/>
    <w:rsid w:val="009729DC"/>
    <w:rsid w:val="00972A7A"/>
    <w:rsid w:val="00972B93"/>
    <w:rsid w:val="00972DAB"/>
    <w:rsid w:val="00973032"/>
    <w:rsid w:val="00973810"/>
    <w:rsid w:val="00973830"/>
    <w:rsid w:val="00973917"/>
    <w:rsid w:val="00973AD9"/>
    <w:rsid w:val="00973BBD"/>
    <w:rsid w:val="00973EF8"/>
    <w:rsid w:val="00974480"/>
    <w:rsid w:val="00974831"/>
    <w:rsid w:val="009750EF"/>
    <w:rsid w:val="00975C78"/>
    <w:rsid w:val="009761B0"/>
    <w:rsid w:val="00976201"/>
    <w:rsid w:val="0097639B"/>
    <w:rsid w:val="009764D9"/>
    <w:rsid w:val="00976564"/>
    <w:rsid w:val="00976D07"/>
    <w:rsid w:val="00977201"/>
    <w:rsid w:val="0097790E"/>
    <w:rsid w:val="00977B0F"/>
    <w:rsid w:val="00977E0B"/>
    <w:rsid w:val="00977E59"/>
    <w:rsid w:val="009800B9"/>
    <w:rsid w:val="009800D0"/>
    <w:rsid w:val="009805FF"/>
    <w:rsid w:val="009806C9"/>
    <w:rsid w:val="0098074E"/>
    <w:rsid w:val="0098083F"/>
    <w:rsid w:val="00980A1B"/>
    <w:rsid w:val="00981138"/>
    <w:rsid w:val="0098145B"/>
    <w:rsid w:val="00981AC1"/>
    <w:rsid w:val="00982035"/>
    <w:rsid w:val="009822F2"/>
    <w:rsid w:val="00982884"/>
    <w:rsid w:val="009829D4"/>
    <w:rsid w:val="00983098"/>
    <w:rsid w:val="009837B5"/>
    <w:rsid w:val="00983973"/>
    <w:rsid w:val="00983B7F"/>
    <w:rsid w:val="009846A3"/>
    <w:rsid w:val="00984817"/>
    <w:rsid w:val="00984867"/>
    <w:rsid w:val="0098493F"/>
    <w:rsid w:val="00984E7F"/>
    <w:rsid w:val="00985A64"/>
    <w:rsid w:val="00985E72"/>
    <w:rsid w:val="0098658A"/>
    <w:rsid w:val="00986688"/>
    <w:rsid w:val="009869C0"/>
    <w:rsid w:val="009874A0"/>
    <w:rsid w:val="009874CC"/>
    <w:rsid w:val="009876E3"/>
    <w:rsid w:val="0098777F"/>
    <w:rsid w:val="00987D2E"/>
    <w:rsid w:val="00987DF2"/>
    <w:rsid w:val="0099002B"/>
    <w:rsid w:val="00990110"/>
    <w:rsid w:val="00990829"/>
    <w:rsid w:val="009909B9"/>
    <w:rsid w:val="00990B53"/>
    <w:rsid w:val="00990CEC"/>
    <w:rsid w:val="009911BB"/>
    <w:rsid w:val="009914D9"/>
    <w:rsid w:val="009916A9"/>
    <w:rsid w:val="00991B73"/>
    <w:rsid w:val="0099221A"/>
    <w:rsid w:val="009926AC"/>
    <w:rsid w:val="00992769"/>
    <w:rsid w:val="0099287D"/>
    <w:rsid w:val="0099296E"/>
    <w:rsid w:val="00992F1F"/>
    <w:rsid w:val="009931A8"/>
    <w:rsid w:val="0099331B"/>
    <w:rsid w:val="009933ED"/>
    <w:rsid w:val="00993622"/>
    <w:rsid w:val="00993A8F"/>
    <w:rsid w:val="00993D38"/>
    <w:rsid w:val="00993EAD"/>
    <w:rsid w:val="00994187"/>
    <w:rsid w:val="009945F4"/>
    <w:rsid w:val="009946E1"/>
    <w:rsid w:val="00994B56"/>
    <w:rsid w:val="00994C35"/>
    <w:rsid w:val="00994E3A"/>
    <w:rsid w:val="009950BF"/>
    <w:rsid w:val="0099535C"/>
    <w:rsid w:val="00995456"/>
    <w:rsid w:val="009959D4"/>
    <w:rsid w:val="00996005"/>
    <w:rsid w:val="00996140"/>
    <w:rsid w:val="00996241"/>
    <w:rsid w:val="009962CE"/>
    <w:rsid w:val="009967D6"/>
    <w:rsid w:val="00996953"/>
    <w:rsid w:val="00996DF5"/>
    <w:rsid w:val="00997114"/>
    <w:rsid w:val="009973E6"/>
    <w:rsid w:val="00997B01"/>
    <w:rsid w:val="00997D49"/>
    <w:rsid w:val="009A050B"/>
    <w:rsid w:val="009A054B"/>
    <w:rsid w:val="009A0681"/>
    <w:rsid w:val="009A0721"/>
    <w:rsid w:val="009A0730"/>
    <w:rsid w:val="009A0862"/>
    <w:rsid w:val="009A10FF"/>
    <w:rsid w:val="009A1A85"/>
    <w:rsid w:val="009A1BB8"/>
    <w:rsid w:val="009A1CB1"/>
    <w:rsid w:val="009A1E01"/>
    <w:rsid w:val="009A24EC"/>
    <w:rsid w:val="009A3204"/>
    <w:rsid w:val="009A3757"/>
    <w:rsid w:val="009A3843"/>
    <w:rsid w:val="009A3DD7"/>
    <w:rsid w:val="009A3E18"/>
    <w:rsid w:val="009A401C"/>
    <w:rsid w:val="009A4351"/>
    <w:rsid w:val="009A44A8"/>
    <w:rsid w:val="009A5022"/>
    <w:rsid w:val="009A56FE"/>
    <w:rsid w:val="009A57D5"/>
    <w:rsid w:val="009A59B4"/>
    <w:rsid w:val="009A68DD"/>
    <w:rsid w:val="009A6908"/>
    <w:rsid w:val="009A69A7"/>
    <w:rsid w:val="009A6BFA"/>
    <w:rsid w:val="009A731F"/>
    <w:rsid w:val="009B0034"/>
    <w:rsid w:val="009B060D"/>
    <w:rsid w:val="009B07B1"/>
    <w:rsid w:val="009B0BD9"/>
    <w:rsid w:val="009B0D8A"/>
    <w:rsid w:val="009B0F5C"/>
    <w:rsid w:val="009B0FF8"/>
    <w:rsid w:val="009B1403"/>
    <w:rsid w:val="009B14CC"/>
    <w:rsid w:val="009B172B"/>
    <w:rsid w:val="009B1781"/>
    <w:rsid w:val="009B1D12"/>
    <w:rsid w:val="009B1ECC"/>
    <w:rsid w:val="009B22E1"/>
    <w:rsid w:val="009B2424"/>
    <w:rsid w:val="009B2681"/>
    <w:rsid w:val="009B2684"/>
    <w:rsid w:val="009B28C4"/>
    <w:rsid w:val="009B2A0B"/>
    <w:rsid w:val="009B2C01"/>
    <w:rsid w:val="009B35B7"/>
    <w:rsid w:val="009B35FA"/>
    <w:rsid w:val="009B38D3"/>
    <w:rsid w:val="009B3E04"/>
    <w:rsid w:val="009B3F2F"/>
    <w:rsid w:val="009B4045"/>
    <w:rsid w:val="009B40A7"/>
    <w:rsid w:val="009B40C7"/>
    <w:rsid w:val="009B4ECF"/>
    <w:rsid w:val="009B53A4"/>
    <w:rsid w:val="009B5F84"/>
    <w:rsid w:val="009B6555"/>
    <w:rsid w:val="009B68DC"/>
    <w:rsid w:val="009B6962"/>
    <w:rsid w:val="009B7171"/>
    <w:rsid w:val="009B7175"/>
    <w:rsid w:val="009B761E"/>
    <w:rsid w:val="009B7959"/>
    <w:rsid w:val="009B7B34"/>
    <w:rsid w:val="009B7B5D"/>
    <w:rsid w:val="009B7F4E"/>
    <w:rsid w:val="009C0175"/>
    <w:rsid w:val="009C065B"/>
    <w:rsid w:val="009C0DFA"/>
    <w:rsid w:val="009C1012"/>
    <w:rsid w:val="009C111E"/>
    <w:rsid w:val="009C12D5"/>
    <w:rsid w:val="009C1864"/>
    <w:rsid w:val="009C1C20"/>
    <w:rsid w:val="009C1D77"/>
    <w:rsid w:val="009C200F"/>
    <w:rsid w:val="009C21DC"/>
    <w:rsid w:val="009C22BA"/>
    <w:rsid w:val="009C265A"/>
    <w:rsid w:val="009C2662"/>
    <w:rsid w:val="009C26ED"/>
    <w:rsid w:val="009C27FB"/>
    <w:rsid w:val="009C29E0"/>
    <w:rsid w:val="009C2CC8"/>
    <w:rsid w:val="009C2CE2"/>
    <w:rsid w:val="009C2D8C"/>
    <w:rsid w:val="009C3BC8"/>
    <w:rsid w:val="009C3C48"/>
    <w:rsid w:val="009C3C7C"/>
    <w:rsid w:val="009C459A"/>
    <w:rsid w:val="009C4795"/>
    <w:rsid w:val="009C48A2"/>
    <w:rsid w:val="009C4AC1"/>
    <w:rsid w:val="009C4ADE"/>
    <w:rsid w:val="009C589E"/>
    <w:rsid w:val="009C5C50"/>
    <w:rsid w:val="009C5DEE"/>
    <w:rsid w:val="009C6670"/>
    <w:rsid w:val="009C670E"/>
    <w:rsid w:val="009C6732"/>
    <w:rsid w:val="009C6791"/>
    <w:rsid w:val="009C695B"/>
    <w:rsid w:val="009C6972"/>
    <w:rsid w:val="009C70F1"/>
    <w:rsid w:val="009C7283"/>
    <w:rsid w:val="009C7340"/>
    <w:rsid w:val="009C753D"/>
    <w:rsid w:val="009C764B"/>
    <w:rsid w:val="009C7656"/>
    <w:rsid w:val="009C7E84"/>
    <w:rsid w:val="009D0044"/>
    <w:rsid w:val="009D02CC"/>
    <w:rsid w:val="009D04F4"/>
    <w:rsid w:val="009D0CB4"/>
    <w:rsid w:val="009D0E74"/>
    <w:rsid w:val="009D0F19"/>
    <w:rsid w:val="009D1342"/>
    <w:rsid w:val="009D1540"/>
    <w:rsid w:val="009D1C18"/>
    <w:rsid w:val="009D1DA3"/>
    <w:rsid w:val="009D1F9C"/>
    <w:rsid w:val="009D1FB3"/>
    <w:rsid w:val="009D202F"/>
    <w:rsid w:val="009D23E4"/>
    <w:rsid w:val="009D27F7"/>
    <w:rsid w:val="009D28A0"/>
    <w:rsid w:val="009D2A1C"/>
    <w:rsid w:val="009D2C56"/>
    <w:rsid w:val="009D3326"/>
    <w:rsid w:val="009D353A"/>
    <w:rsid w:val="009D3B55"/>
    <w:rsid w:val="009D3EB5"/>
    <w:rsid w:val="009D44C5"/>
    <w:rsid w:val="009D48D2"/>
    <w:rsid w:val="009D4CE2"/>
    <w:rsid w:val="009D502E"/>
    <w:rsid w:val="009D586F"/>
    <w:rsid w:val="009D5A67"/>
    <w:rsid w:val="009D5DDB"/>
    <w:rsid w:val="009D6696"/>
    <w:rsid w:val="009D697E"/>
    <w:rsid w:val="009D6DF7"/>
    <w:rsid w:val="009D71D6"/>
    <w:rsid w:val="009D75E9"/>
    <w:rsid w:val="009D7653"/>
    <w:rsid w:val="009D7A42"/>
    <w:rsid w:val="009D7F9B"/>
    <w:rsid w:val="009D7FAB"/>
    <w:rsid w:val="009E045F"/>
    <w:rsid w:val="009E0796"/>
    <w:rsid w:val="009E07A8"/>
    <w:rsid w:val="009E08C1"/>
    <w:rsid w:val="009E0D04"/>
    <w:rsid w:val="009E0D07"/>
    <w:rsid w:val="009E0D38"/>
    <w:rsid w:val="009E0FAC"/>
    <w:rsid w:val="009E1009"/>
    <w:rsid w:val="009E176D"/>
    <w:rsid w:val="009E196E"/>
    <w:rsid w:val="009E1A37"/>
    <w:rsid w:val="009E1B77"/>
    <w:rsid w:val="009E23FA"/>
    <w:rsid w:val="009E2489"/>
    <w:rsid w:val="009E2CA4"/>
    <w:rsid w:val="009E2E29"/>
    <w:rsid w:val="009E33B5"/>
    <w:rsid w:val="009E3533"/>
    <w:rsid w:val="009E3810"/>
    <w:rsid w:val="009E45DE"/>
    <w:rsid w:val="009E48A4"/>
    <w:rsid w:val="009E4AFB"/>
    <w:rsid w:val="009E5763"/>
    <w:rsid w:val="009E5C5F"/>
    <w:rsid w:val="009E5CA7"/>
    <w:rsid w:val="009E5FFB"/>
    <w:rsid w:val="009E62A1"/>
    <w:rsid w:val="009E63E5"/>
    <w:rsid w:val="009E6469"/>
    <w:rsid w:val="009E6525"/>
    <w:rsid w:val="009E6731"/>
    <w:rsid w:val="009E721D"/>
    <w:rsid w:val="009E7AF7"/>
    <w:rsid w:val="009E7ECD"/>
    <w:rsid w:val="009F0287"/>
    <w:rsid w:val="009F032B"/>
    <w:rsid w:val="009F05D5"/>
    <w:rsid w:val="009F07E6"/>
    <w:rsid w:val="009F0807"/>
    <w:rsid w:val="009F0E2D"/>
    <w:rsid w:val="009F11BC"/>
    <w:rsid w:val="009F156A"/>
    <w:rsid w:val="009F18FB"/>
    <w:rsid w:val="009F1918"/>
    <w:rsid w:val="009F1AFD"/>
    <w:rsid w:val="009F1B82"/>
    <w:rsid w:val="009F1D14"/>
    <w:rsid w:val="009F1FBC"/>
    <w:rsid w:val="009F285D"/>
    <w:rsid w:val="009F29FA"/>
    <w:rsid w:val="009F2AAB"/>
    <w:rsid w:val="009F2B5A"/>
    <w:rsid w:val="009F2DB2"/>
    <w:rsid w:val="009F2FF7"/>
    <w:rsid w:val="009F3115"/>
    <w:rsid w:val="009F32CD"/>
    <w:rsid w:val="009F3482"/>
    <w:rsid w:val="009F368D"/>
    <w:rsid w:val="009F3FCD"/>
    <w:rsid w:val="009F40E1"/>
    <w:rsid w:val="009F4904"/>
    <w:rsid w:val="009F4B22"/>
    <w:rsid w:val="009F4B4E"/>
    <w:rsid w:val="009F4BFE"/>
    <w:rsid w:val="009F4D97"/>
    <w:rsid w:val="009F4F78"/>
    <w:rsid w:val="009F54C6"/>
    <w:rsid w:val="009F5D51"/>
    <w:rsid w:val="009F5E5D"/>
    <w:rsid w:val="009F5F3E"/>
    <w:rsid w:val="009F6859"/>
    <w:rsid w:val="009F69A0"/>
    <w:rsid w:val="009F6BA8"/>
    <w:rsid w:val="009F6C01"/>
    <w:rsid w:val="009F6C81"/>
    <w:rsid w:val="009F6D22"/>
    <w:rsid w:val="009F7309"/>
    <w:rsid w:val="009F76B7"/>
    <w:rsid w:val="009F77CB"/>
    <w:rsid w:val="009F7FD8"/>
    <w:rsid w:val="00A001AE"/>
    <w:rsid w:val="00A006D1"/>
    <w:rsid w:val="00A00BBB"/>
    <w:rsid w:val="00A00D5B"/>
    <w:rsid w:val="00A00DDD"/>
    <w:rsid w:val="00A00EA1"/>
    <w:rsid w:val="00A0103E"/>
    <w:rsid w:val="00A016BA"/>
    <w:rsid w:val="00A018F9"/>
    <w:rsid w:val="00A01AF7"/>
    <w:rsid w:val="00A01B37"/>
    <w:rsid w:val="00A01B8C"/>
    <w:rsid w:val="00A02074"/>
    <w:rsid w:val="00A02412"/>
    <w:rsid w:val="00A026C3"/>
    <w:rsid w:val="00A027E8"/>
    <w:rsid w:val="00A02BE3"/>
    <w:rsid w:val="00A02FA1"/>
    <w:rsid w:val="00A033B8"/>
    <w:rsid w:val="00A036D5"/>
    <w:rsid w:val="00A03CF5"/>
    <w:rsid w:val="00A03D2F"/>
    <w:rsid w:val="00A03E8C"/>
    <w:rsid w:val="00A049A2"/>
    <w:rsid w:val="00A04D7B"/>
    <w:rsid w:val="00A05D10"/>
    <w:rsid w:val="00A06D30"/>
    <w:rsid w:val="00A07092"/>
    <w:rsid w:val="00A07233"/>
    <w:rsid w:val="00A0749D"/>
    <w:rsid w:val="00A07776"/>
    <w:rsid w:val="00A078BB"/>
    <w:rsid w:val="00A07F56"/>
    <w:rsid w:val="00A1033C"/>
    <w:rsid w:val="00A108C7"/>
    <w:rsid w:val="00A10A74"/>
    <w:rsid w:val="00A110B5"/>
    <w:rsid w:val="00A1114F"/>
    <w:rsid w:val="00A11363"/>
    <w:rsid w:val="00A11E5E"/>
    <w:rsid w:val="00A1245A"/>
    <w:rsid w:val="00A13182"/>
    <w:rsid w:val="00A13377"/>
    <w:rsid w:val="00A13569"/>
    <w:rsid w:val="00A14114"/>
    <w:rsid w:val="00A143FD"/>
    <w:rsid w:val="00A1488D"/>
    <w:rsid w:val="00A149F3"/>
    <w:rsid w:val="00A14B98"/>
    <w:rsid w:val="00A15180"/>
    <w:rsid w:val="00A152B7"/>
    <w:rsid w:val="00A15843"/>
    <w:rsid w:val="00A15EE5"/>
    <w:rsid w:val="00A1613D"/>
    <w:rsid w:val="00A164DC"/>
    <w:rsid w:val="00A1736E"/>
    <w:rsid w:val="00A176BE"/>
    <w:rsid w:val="00A17940"/>
    <w:rsid w:val="00A17ABB"/>
    <w:rsid w:val="00A17ACA"/>
    <w:rsid w:val="00A17B87"/>
    <w:rsid w:val="00A17C71"/>
    <w:rsid w:val="00A2014D"/>
    <w:rsid w:val="00A208AF"/>
    <w:rsid w:val="00A20B73"/>
    <w:rsid w:val="00A20F98"/>
    <w:rsid w:val="00A213CC"/>
    <w:rsid w:val="00A21669"/>
    <w:rsid w:val="00A21B8A"/>
    <w:rsid w:val="00A21D42"/>
    <w:rsid w:val="00A22249"/>
    <w:rsid w:val="00A223CC"/>
    <w:rsid w:val="00A22848"/>
    <w:rsid w:val="00A22BE6"/>
    <w:rsid w:val="00A22D9C"/>
    <w:rsid w:val="00A23167"/>
    <w:rsid w:val="00A238D5"/>
    <w:rsid w:val="00A23EE1"/>
    <w:rsid w:val="00A243CA"/>
    <w:rsid w:val="00A2471C"/>
    <w:rsid w:val="00A24912"/>
    <w:rsid w:val="00A24DD1"/>
    <w:rsid w:val="00A24FCF"/>
    <w:rsid w:val="00A25CAA"/>
    <w:rsid w:val="00A2626C"/>
    <w:rsid w:val="00A2687A"/>
    <w:rsid w:val="00A26E5A"/>
    <w:rsid w:val="00A2721A"/>
    <w:rsid w:val="00A274B0"/>
    <w:rsid w:val="00A2762D"/>
    <w:rsid w:val="00A27D4B"/>
    <w:rsid w:val="00A30680"/>
    <w:rsid w:val="00A3095E"/>
    <w:rsid w:val="00A30C0D"/>
    <w:rsid w:val="00A30DEB"/>
    <w:rsid w:val="00A311FB"/>
    <w:rsid w:val="00A31518"/>
    <w:rsid w:val="00A319A0"/>
    <w:rsid w:val="00A31A67"/>
    <w:rsid w:val="00A32542"/>
    <w:rsid w:val="00A326A8"/>
    <w:rsid w:val="00A32A01"/>
    <w:rsid w:val="00A32B66"/>
    <w:rsid w:val="00A32C98"/>
    <w:rsid w:val="00A32EDF"/>
    <w:rsid w:val="00A33180"/>
    <w:rsid w:val="00A33583"/>
    <w:rsid w:val="00A33BB7"/>
    <w:rsid w:val="00A34506"/>
    <w:rsid w:val="00A346DA"/>
    <w:rsid w:val="00A34F14"/>
    <w:rsid w:val="00A35376"/>
    <w:rsid w:val="00A354C0"/>
    <w:rsid w:val="00A3551B"/>
    <w:rsid w:val="00A35545"/>
    <w:rsid w:val="00A355F7"/>
    <w:rsid w:val="00A35B87"/>
    <w:rsid w:val="00A35E20"/>
    <w:rsid w:val="00A368E3"/>
    <w:rsid w:val="00A36966"/>
    <w:rsid w:val="00A36CC5"/>
    <w:rsid w:val="00A37668"/>
    <w:rsid w:val="00A404B0"/>
    <w:rsid w:val="00A40A0F"/>
    <w:rsid w:val="00A40E0E"/>
    <w:rsid w:val="00A40E7C"/>
    <w:rsid w:val="00A416A6"/>
    <w:rsid w:val="00A41734"/>
    <w:rsid w:val="00A418FA"/>
    <w:rsid w:val="00A419E4"/>
    <w:rsid w:val="00A41C8B"/>
    <w:rsid w:val="00A41C9B"/>
    <w:rsid w:val="00A41D74"/>
    <w:rsid w:val="00A426AC"/>
    <w:rsid w:val="00A429C1"/>
    <w:rsid w:val="00A42B3F"/>
    <w:rsid w:val="00A43434"/>
    <w:rsid w:val="00A43B19"/>
    <w:rsid w:val="00A43D81"/>
    <w:rsid w:val="00A43DB7"/>
    <w:rsid w:val="00A44516"/>
    <w:rsid w:val="00A4451D"/>
    <w:rsid w:val="00A44EAC"/>
    <w:rsid w:val="00A451D2"/>
    <w:rsid w:val="00A451FC"/>
    <w:rsid w:val="00A45736"/>
    <w:rsid w:val="00A458DF"/>
    <w:rsid w:val="00A458E9"/>
    <w:rsid w:val="00A45E7B"/>
    <w:rsid w:val="00A45FEE"/>
    <w:rsid w:val="00A464E9"/>
    <w:rsid w:val="00A465DB"/>
    <w:rsid w:val="00A46770"/>
    <w:rsid w:val="00A46C98"/>
    <w:rsid w:val="00A46CD4"/>
    <w:rsid w:val="00A47051"/>
    <w:rsid w:val="00A4789F"/>
    <w:rsid w:val="00A479C5"/>
    <w:rsid w:val="00A5039C"/>
    <w:rsid w:val="00A504C2"/>
    <w:rsid w:val="00A50770"/>
    <w:rsid w:val="00A51C97"/>
    <w:rsid w:val="00A5203D"/>
    <w:rsid w:val="00A5276D"/>
    <w:rsid w:val="00A52859"/>
    <w:rsid w:val="00A52B25"/>
    <w:rsid w:val="00A53073"/>
    <w:rsid w:val="00A535F9"/>
    <w:rsid w:val="00A5381B"/>
    <w:rsid w:val="00A54109"/>
    <w:rsid w:val="00A5434B"/>
    <w:rsid w:val="00A545C0"/>
    <w:rsid w:val="00A5533A"/>
    <w:rsid w:val="00A55904"/>
    <w:rsid w:val="00A55D66"/>
    <w:rsid w:val="00A55E2D"/>
    <w:rsid w:val="00A562DB"/>
    <w:rsid w:val="00A564B1"/>
    <w:rsid w:val="00A5664B"/>
    <w:rsid w:val="00A56667"/>
    <w:rsid w:val="00A57092"/>
    <w:rsid w:val="00A57C61"/>
    <w:rsid w:val="00A57F89"/>
    <w:rsid w:val="00A60008"/>
    <w:rsid w:val="00A60730"/>
    <w:rsid w:val="00A60757"/>
    <w:rsid w:val="00A6083E"/>
    <w:rsid w:val="00A60F2C"/>
    <w:rsid w:val="00A60FDE"/>
    <w:rsid w:val="00A61263"/>
    <w:rsid w:val="00A61A2B"/>
    <w:rsid w:val="00A61E2A"/>
    <w:rsid w:val="00A621D8"/>
    <w:rsid w:val="00A62AAC"/>
    <w:rsid w:val="00A62BBB"/>
    <w:rsid w:val="00A62EAC"/>
    <w:rsid w:val="00A62F51"/>
    <w:rsid w:val="00A63116"/>
    <w:rsid w:val="00A6349D"/>
    <w:rsid w:val="00A63766"/>
    <w:rsid w:val="00A64650"/>
    <w:rsid w:val="00A64C4C"/>
    <w:rsid w:val="00A64DC6"/>
    <w:rsid w:val="00A64F5C"/>
    <w:rsid w:val="00A651AF"/>
    <w:rsid w:val="00A65721"/>
    <w:rsid w:val="00A65755"/>
    <w:rsid w:val="00A65B77"/>
    <w:rsid w:val="00A66601"/>
    <w:rsid w:val="00A6668A"/>
    <w:rsid w:val="00A66BE5"/>
    <w:rsid w:val="00A66C25"/>
    <w:rsid w:val="00A66D00"/>
    <w:rsid w:val="00A66EEC"/>
    <w:rsid w:val="00A67022"/>
    <w:rsid w:val="00A67ABA"/>
    <w:rsid w:val="00A67B3C"/>
    <w:rsid w:val="00A67DA3"/>
    <w:rsid w:val="00A7046D"/>
    <w:rsid w:val="00A71179"/>
    <w:rsid w:val="00A711FC"/>
    <w:rsid w:val="00A7166F"/>
    <w:rsid w:val="00A72404"/>
    <w:rsid w:val="00A7246F"/>
    <w:rsid w:val="00A72814"/>
    <w:rsid w:val="00A72E7E"/>
    <w:rsid w:val="00A7311D"/>
    <w:rsid w:val="00A735C1"/>
    <w:rsid w:val="00A73F29"/>
    <w:rsid w:val="00A74612"/>
    <w:rsid w:val="00A74770"/>
    <w:rsid w:val="00A74B23"/>
    <w:rsid w:val="00A74B5D"/>
    <w:rsid w:val="00A74EFD"/>
    <w:rsid w:val="00A75904"/>
    <w:rsid w:val="00A75E45"/>
    <w:rsid w:val="00A76104"/>
    <w:rsid w:val="00A7645E"/>
    <w:rsid w:val="00A76711"/>
    <w:rsid w:val="00A76C42"/>
    <w:rsid w:val="00A76F8D"/>
    <w:rsid w:val="00A77279"/>
    <w:rsid w:val="00A77CA2"/>
    <w:rsid w:val="00A77DC1"/>
    <w:rsid w:val="00A8065A"/>
    <w:rsid w:val="00A8088D"/>
    <w:rsid w:val="00A808B0"/>
    <w:rsid w:val="00A80C68"/>
    <w:rsid w:val="00A80C81"/>
    <w:rsid w:val="00A80C8C"/>
    <w:rsid w:val="00A810B9"/>
    <w:rsid w:val="00A81169"/>
    <w:rsid w:val="00A816DA"/>
    <w:rsid w:val="00A81CD6"/>
    <w:rsid w:val="00A81F56"/>
    <w:rsid w:val="00A8251C"/>
    <w:rsid w:val="00A826E9"/>
    <w:rsid w:val="00A82843"/>
    <w:rsid w:val="00A831C6"/>
    <w:rsid w:val="00A83970"/>
    <w:rsid w:val="00A83B04"/>
    <w:rsid w:val="00A83D30"/>
    <w:rsid w:val="00A840BC"/>
    <w:rsid w:val="00A84238"/>
    <w:rsid w:val="00A84427"/>
    <w:rsid w:val="00A8475F"/>
    <w:rsid w:val="00A8492A"/>
    <w:rsid w:val="00A849DF"/>
    <w:rsid w:val="00A84C8F"/>
    <w:rsid w:val="00A84CC3"/>
    <w:rsid w:val="00A85169"/>
    <w:rsid w:val="00A85179"/>
    <w:rsid w:val="00A852E7"/>
    <w:rsid w:val="00A85319"/>
    <w:rsid w:val="00A855B5"/>
    <w:rsid w:val="00A85AB7"/>
    <w:rsid w:val="00A8633F"/>
    <w:rsid w:val="00A86A6C"/>
    <w:rsid w:val="00A878ED"/>
    <w:rsid w:val="00A87A73"/>
    <w:rsid w:val="00A90170"/>
    <w:rsid w:val="00A90DDB"/>
    <w:rsid w:val="00A91739"/>
    <w:rsid w:val="00A91B10"/>
    <w:rsid w:val="00A92016"/>
    <w:rsid w:val="00A925F7"/>
    <w:rsid w:val="00A927B0"/>
    <w:rsid w:val="00A92813"/>
    <w:rsid w:val="00A92B5B"/>
    <w:rsid w:val="00A92B71"/>
    <w:rsid w:val="00A930D2"/>
    <w:rsid w:val="00A93716"/>
    <w:rsid w:val="00A9410F"/>
    <w:rsid w:val="00A94FA9"/>
    <w:rsid w:val="00A951BD"/>
    <w:rsid w:val="00A95D75"/>
    <w:rsid w:val="00A960E8"/>
    <w:rsid w:val="00A96570"/>
    <w:rsid w:val="00A967DA"/>
    <w:rsid w:val="00A96E74"/>
    <w:rsid w:val="00A9701F"/>
    <w:rsid w:val="00A97063"/>
    <w:rsid w:val="00A97133"/>
    <w:rsid w:val="00A97521"/>
    <w:rsid w:val="00A9786D"/>
    <w:rsid w:val="00A97A90"/>
    <w:rsid w:val="00A97EF7"/>
    <w:rsid w:val="00AA07EA"/>
    <w:rsid w:val="00AA1369"/>
    <w:rsid w:val="00AA1BE2"/>
    <w:rsid w:val="00AA1F00"/>
    <w:rsid w:val="00AA2002"/>
    <w:rsid w:val="00AA21A3"/>
    <w:rsid w:val="00AA2336"/>
    <w:rsid w:val="00AA23BE"/>
    <w:rsid w:val="00AA2407"/>
    <w:rsid w:val="00AA27C5"/>
    <w:rsid w:val="00AA2B46"/>
    <w:rsid w:val="00AA2F9C"/>
    <w:rsid w:val="00AA33B6"/>
    <w:rsid w:val="00AA3457"/>
    <w:rsid w:val="00AA3E29"/>
    <w:rsid w:val="00AA3EF7"/>
    <w:rsid w:val="00AA405A"/>
    <w:rsid w:val="00AA430F"/>
    <w:rsid w:val="00AA4445"/>
    <w:rsid w:val="00AA4617"/>
    <w:rsid w:val="00AA4885"/>
    <w:rsid w:val="00AA49FD"/>
    <w:rsid w:val="00AA50D2"/>
    <w:rsid w:val="00AA5250"/>
    <w:rsid w:val="00AA5418"/>
    <w:rsid w:val="00AA5500"/>
    <w:rsid w:val="00AA5780"/>
    <w:rsid w:val="00AA5CAF"/>
    <w:rsid w:val="00AA656B"/>
    <w:rsid w:val="00AA671E"/>
    <w:rsid w:val="00AA6D83"/>
    <w:rsid w:val="00AA6E94"/>
    <w:rsid w:val="00AA7083"/>
    <w:rsid w:val="00AA70C4"/>
    <w:rsid w:val="00AA7C29"/>
    <w:rsid w:val="00AB05ED"/>
    <w:rsid w:val="00AB066E"/>
    <w:rsid w:val="00AB06E0"/>
    <w:rsid w:val="00AB0860"/>
    <w:rsid w:val="00AB093C"/>
    <w:rsid w:val="00AB110B"/>
    <w:rsid w:val="00AB1223"/>
    <w:rsid w:val="00AB1CD6"/>
    <w:rsid w:val="00AB282E"/>
    <w:rsid w:val="00AB2A05"/>
    <w:rsid w:val="00AB2D4B"/>
    <w:rsid w:val="00AB2E04"/>
    <w:rsid w:val="00AB301D"/>
    <w:rsid w:val="00AB3564"/>
    <w:rsid w:val="00AB387B"/>
    <w:rsid w:val="00AB3DCE"/>
    <w:rsid w:val="00AB3FAD"/>
    <w:rsid w:val="00AB422A"/>
    <w:rsid w:val="00AB44D3"/>
    <w:rsid w:val="00AB459A"/>
    <w:rsid w:val="00AB4A89"/>
    <w:rsid w:val="00AB4AD7"/>
    <w:rsid w:val="00AB4B2E"/>
    <w:rsid w:val="00AB4BE7"/>
    <w:rsid w:val="00AB4EA0"/>
    <w:rsid w:val="00AB51E6"/>
    <w:rsid w:val="00AB56A1"/>
    <w:rsid w:val="00AB580D"/>
    <w:rsid w:val="00AB5C5E"/>
    <w:rsid w:val="00AB5EEE"/>
    <w:rsid w:val="00AB61FD"/>
    <w:rsid w:val="00AB6272"/>
    <w:rsid w:val="00AB6533"/>
    <w:rsid w:val="00AB6549"/>
    <w:rsid w:val="00AB69FC"/>
    <w:rsid w:val="00AB73C0"/>
    <w:rsid w:val="00AB780C"/>
    <w:rsid w:val="00AB7991"/>
    <w:rsid w:val="00AB79E1"/>
    <w:rsid w:val="00AB7B6F"/>
    <w:rsid w:val="00AC01A3"/>
    <w:rsid w:val="00AC0532"/>
    <w:rsid w:val="00AC05C2"/>
    <w:rsid w:val="00AC0E78"/>
    <w:rsid w:val="00AC102A"/>
    <w:rsid w:val="00AC1422"/>
    <w:rsid w:val="00AC159D"/>
    <w:rsid w:val="00AC172B"/>
    <w:rsid w:val="00AC1B02"/>
    <w:rsid w:val="00AC2682"/>
    <w:rsid w:val="00AC27CF"/>
    <w:rsid w:val="00AC2C33"/>
    <w:rsid w:val="00AC2C4B"/>
    <w:rsid w:val="00AC2CF4"/>
    <w:rsid w:val="00AC2EA5"/>
    <w:rsid w:val="00AC2F03"/>
    <w:rsid w:val="00AC30CD"/>
    <w:rsid w:val="00AC311E"/>
    <w:rsid w:val="00AC3200"/>
    <w:rsid w:val="00AC36AC"/>
    <w:rsid w:val="00AC3AE9"/>
    <w:rsid w:val="00AC3B70"/>
    <w:rsid w:val="00AC4289"/>
    <w:rsid w:val="00AC4650"/>
    <w:rsid w:val="00AC5528"/>
    <w:rsid w:val="00AC5961"/>
    <w:rsid w:val="00AC5B6F"/>
    <w:rsid w:val="00AC63D4"/>
    <w:rsid w:val="00AC6703"/>
    <w:rsid w:val="00AC6F0F"/>
    <w:rsid w:val="00AC7025"/>
    <w:rsid w:val="00AC733B"/>
    <w:rsid w:val="00AC7CC2"/>
    <w:rsid w:val="00AD0217"/>
    <w:rsid w:val="00AD03DD"/>
    <w:rsid w:val="00AD071E"/>
    <w:rsid w:val="00AD0C2B"/>
    <w:rsid w:val="00AD0D18"/>
    <w:rsid w:val="00AD0F9F"/>
    <w:rsid w:val="00AD1490"/>
    <w:rsid w:val="00AD15A2"/>
    <w:rsid w:val="00AD2AE0"/>
    <w:rsid w:val="00AD2D69"/>
    <w:rsid w:val="00AD31DF"/>
    <w:rsid w:val="00AD342C"/>
    <w:rsid w:val="00AD35B0"/>
    <w:rsid w:val="00AD383F"/>
    <w:rsid w:val="00AD3AC3"/>
    <w:rsid w:val="00AD3CDB"/>
    <w:rsid w:val="00AD4534"/>
    <w:rsid w:val="00AD48B7"/>
    <w:rsid w:val="00AD4A36"/>
    <w:rsid w:val="00AD4CC5"/>
    <w:rsid w:val="00AD4FBF"/>
    <w:rsid w:val="00AD544E"/>
    <w:rsid w:val="00AD613A"/>
    <w:rsid w:val="00AD62FA"/>
    <w:rsid w:val="00AD63D9"/>
    <w:rsid w:val="00AD6697"/>
    <w:rsid w:val="00AD69A4"/>
    <w:rsid w:val="00AD72F5"/>
    <w:rsid w:val="00AD7AF9"/>
    <w:rsid w:val="00AD7B98"/>
    <w:rsid w:val="00AD7B9E"/>
    <w:rsid w:val="00AD7FD7"/>
    <w:rsid w:val="00AE04CC"/>
    <w:rsid w:val="00AE061A"/>
    <w:rsid w:val="00AE0ACD"/>
    <w:rsid w:val="00AE0DA6"/>
    <w:rsid w:val="00AE155D"/>
    <w:rsid w:val="00AE173D"/>
    <w:rsid w:val="00AE2CC4"/>
    <w:rsid w:val="00AE3112"/>
    <w:rsid w:val="00AE3B79"/>
    <w:rsid w:val="00AE3E27"/>
    <w:rsid w:val="00AE50EB"/>
    <w:rsid w:val="00AE5131"/>
    <w:rsid w:val="00AE516B"/>
    <w:rsid w:val="00AE5A28"/>
    <w:rsid w:val="00AE5D80"/>
    <w:rsid w:val="00AE5F04"/>
    <w:rsid w:val="00AE5F14"/>
    <w:rsid w:val="00AE5FD1"/>
    <w:rsid w:val="00AE626E"/>
    <w:rsid w:val="00AE647C"/>
    <w:rsid w:val="00AE65C9"/>
    <w:rsid w:val="00AE69C1"/>
    <w:rsid w:val="00AE6AE2"/>
    <w:rsid w:val="00AE6D94"/>
    <w:rsid w:val="00AE6DF8"/>
    <w:rsid w:val="00AE7249"/>
    <w:rsid w:val="00AE7744"/>
    <w:rsid w:val="00AE7A1A"/>
    <w:rsid w:val="00AE7CB6"/>
    <w:rsid w:val="00AF0192"/>
    <w:rsid w:val="00AF061C"/>
    <w:rsid w:val="00AF09AE"/>
    <w:rsid w:val="00AF0B65"/>
    <w:rsid w:val="00AF0C64"/>
    <w:rsid w:val="00AF0C7A"/>
    <w:rsid w:val="00AF171B"/>
    <w:rsid w:val="00AF1CC2"/>
    <w:rsid w:val="00AF28B2"/>
    <w:rsid w:val="00AF28FD"/>
    <w:rsid w:val="00AF2BFC"/>
    <w:rsid w:val="00AF2C5E"/>
    <w:rsid w:val="00AF2F07"/>
    <w:rsid w:val="00AF32FD"/>
    <w:rsid w:val="00AF4390"/>
    <w:rsid w:val="00AF46E1"/>
    <w:rsid w:val="00AF478B"/>
    <w:rsid w:val="00AF4894"/>
    <w:rsid w:val="00AF4B22"/>
    <w:rsid w:val="00AF4CBA"/>
    <w:rsid w:val="00AF5210"/>
    <w:rsid w:val="00AF5FEB"/>
    <w:rsid w:val="00AF62CB"/>
    <w:rsid w:val="00AF686A"/>
    <w:rsid w:val="00AF6C6A"/>
    <w:rsid w:val="00AF6C7F"/>
    <w:rsid w:val="00AF6EBD"/>
    <w:rsid w:val="00AF747E"/>
    <w:rsid w:val="00AF794B"/>
    <w:rsid w:val="00AF7A84"/>
    <w:rsid w:val="00AF7BD8"/>
    <w:rsid w:val="00AF7DF3"/>
    <w:rsid w:val="00B002C4"/>
    <w:rsid w:val="00B0126E"/>
    <w:rsid w:val="00B012BC"/>
    <w:rsid w:val="00B0175F"/>
    <w:rsid w:val="00B01C9B"/>
    <w:rsid w:val="00B01CB8"/>
    <w:rsid w:val="00B01E03"/>
    <w:rsid w:val="00B01F46"/>
    <w:rsid w:val="00B0229E"/>
    <w:rsid w:val="00B02BAE"/>
    <w:rsid w:val="00B02D91"/>
    <w:rsid w:val="00B02DDF"/>
    <w:rsid w:val="00B03134"/>
    <w:rsid w:val="00B04B89"/>
    <w:rsid w:val="00B05160"/>
    <w:rsid w:val="00B053C0"/>
    <w:rsid w:val="00B05413"/>
    <w:rsid w:val="00B0550A"/>
    <w:rsid w:val="00B055C2"/>
    <w:rsid w:val="00B0568C"/>
    <w:rsid w:val="00B059E2"/>
    <w:rsid w:val="00B05B55"/>
    <w:rsid w:val="00B05FDC"/>
    <w:rsid w:val="00B06706"/>
    <w:rsid w:val="00B073C7"/>
    <w:rsid w:val="00B07DB8"/>
    <w:rsid w:val="00B1092B"/>
    <w:rsid w:val="00B10A93"/>
    <w:rsid w:val="00B1112B"/>
    <w:rsid w:val="00B11145"/>
    <w:rsid w:val="00B115B9"/>
    <w:rsid w:val="00B11CAE"/>
    <w:rsid w:val="00B11EB2"/>
    <w:rsid w:val="00B12007"/>
    <w:rsid w:val="00B125F9"/>
    <w:rsid w:val="00B126CF"/>
    <w:rsid w:val="00B1292C"/>
    <w:rsid w:val="00B12933"/>
    <w:rsid w:val="00B12CA4"/>
    <w:rsid w:val="00B131FA"/>
    <w:rsid w:val="00B13318"/>
    <w:rsid w:val="00B13A67"/>
    <w:rsid w:val="00B141AC"/>
    <w:rsid w:val="00B145AD"/>
    <w:rsid w:val="00B149CC"/>
    <w:rsid w:val="00B14E9C"/>
    <w:rsid w:val="00B150CC"/>
    <w:rsid w:val="00B150FD"/>
    <w:rsid w:val="00B15C35"/>
    <w:rsid w:val="00B15D90"/>
    <w:rsid w:val="00B16262"/>
    <w:rsid w:val="00B16CE0"/>
    <w:rsid w:val="00B1736B"/>
    <w:rsid w:val="00B17478"/>
    <w:rsid w:val="00B17A5C"/>
    <w:rsid w:val="00B205BC"/>
    <w:rsid w:val="00B20677"/>
    <w:rsid w:val="00B20D79"/>
    <w:rsid w:val="00B20E45"/>
    <w:rsid w:val="00B2112E"/>
    <w:rsid w:val="00B214D4"/>
    <w:rsid w:val="00B21BE1"/>
    <w:rsid w:val="00B21E85"/>
    <w:rsid w:val="00B220C2"/>
    <w:rsid w:val="00B224C0"/>
    <w:rsid w:val="00B22A76"/>
    <w:rsid w:val="00B23157"/>
    <w:rsid w:val="00B2375C"/>
    <w:rsid w:val="00B23D83"/>
    <w:rsid w:val="00B2462B"/>
    <w:rsid w:val="00B25153"/>
    <w:rsid w:val="00B25A60"/>
    <w:rsid w:val="00B25BED"/>
    <w:rsid w:val="00B25CCD"/>
    <w:rsid w:val="00B25FC9"/>
    <w:rsid w:val="00B26016"/>
    <w:rsid w:val="00B2758A"/>
    <w:rsid w:val="00B27BC9"/>
    <w:rsid w:val="00B27C86"/>
    <w:rsid w:val="00B30078"/>
    <w:rsid w:val="00B300B3"/>
    <w:rsid w:val="00B30382"/>
    <w:rsid w:val="00B30429"/>
    <w:rsid w:val="00B3063F"/>
    <w:rsid w:val="00B30B6E"/>
    <w:rsid w:val="00B30C1E"/>
    <w:rsid w:val="00B3102E"/>
    <w:rsid w:val="00B310E2"/>
    <w:rsid w:val="00B312C5"/>
    <w:rsid w:val="00B31334"/>
    <w:rsid w:val="00B3141E"/>
    <w:rsid w:val="00B3163F"/>
    <w:rsid w:val="00B31D5F"/>
    <w:rsid w:val="00B31EE3"/>
    <w:rsid w:val="00B32748"/>
    <w:rsid w:val="00B32FA2"/>
    <w:rsid w:val="00B32FD5"/>
    <w:rsid w:val="00B33270"/>
    <w:rsid w:val="00B334F4"/>
    <w:rsid w:val="00B33746"/>
    <w:rsid w:val="00B338C2"/>
    <w:rsid w:val="00B33926"/>
    <w:rsid w:val="00B33A19"/>
    <w:rsid w:val="00B33A89"/>
    <w:rsid w:val="00B34424"/>
    <w:rsid w:val="00B3447D"/>
    <w:rsid w:val="00B34CF3"/>
    <w:rsid w:val="00B34DFE"/>
    <w:rsid w:val="00B34E56"/>
    <w:rsid w:val="00B35B30"/>
    <w:rsid w:val="00B35B74"/>
    <w:rsid w:val="00B3612C"/>
    <w:rsid w:val="00B36493"/>
    <w:rsid w:val="00B367B2"/>
    <w:rsid w:val="00B368AB"/>
    <w:rsid w:val="00B36C32"/>
    <w:rsid w:val="00B36FA8"/>
    <w:rsid w:val="00B3707D"/>
    <w:rsid w:val="00B37709"/>
    <w:rsid w:val="00B378D8"/>
    <w:rsid w:val="00B37A92"/>
    <w:rsid w:val="00B40275"/>
    <w:rsid w:val="00B40406"/>
    <w:rsid w:val="00B40648"/>
    <w:rsid w:val="00B406D1"/>
    <w:rsid w:val="00B407D5"/>
    <w:rsid w:val="00B40D07"/>
    <w:rsid w:val="00B4100A"/>
    <w:rsid w:val="00B410F0"/>
    <w:rsid w:val="00B413BE"/>
    <w:rsid w:val="00B41FF5"/>
    <w:rsid w:val="00B420FF"/>
    <w:rsid w:val="00B422BE"/>
    <w:rsid w:val="00B425F1"/>
    <w:rsid w:val="00B4263B"/>
    <w:rsid w:val="00B42EB8"/>
    <w:rsid w:val="00B42F8F"/>
    <w:rsid w:val="00B43017"/>
    <w:rsid w:val="00B434A5"/>
    <w:rsid w:val="00B4374F"/>
    <w:rsid w:val="00B43935"/>
    <w:rsid w:val="00B43C88"/>
    <w:rsid w:val="00B44157"/>
    <w:rsid w:val="00B447BB"/>
    <w:rsid w:val="00B44A04"/>
    <w:rsid w:val="00B44CD4"/>
    <w:rsid w:val="00B45B5F"/>
    <w:rsid w:val="00B45D35"/>
    <w:rsid w:val="00B45E9D"/>
    <w:rsid w:val="00B46281"/>
    <w:rsid w:val="00B462ED"/>
    <w:rsid w:val="00B4682C"/>
    <w:rsid w:val="00B4686C"/>
    <w:rsid w:val="00B46880"/>
    <w:rsid w:val="00B46EBD"/>
    <w:rsid w:val="00B46F03"/>
    <w:rsid w:val="00B47096"/>
    <w:rsid w:val="00B4725B"/>
    <w:rsid w:val="00B47264"/>
    <w:rsid w:val="00B472F4"/>
    <w:rsid w:val="00B47311"/>
    <w:rsid w:val="00B473CC"/>
    <w:rsid w:val="00B474B9"/>
    <w:rsid w:val="00B47814"/>
    <w:rsid w:val="00B47AE8"/>
    <w:rsid w:val="00B47BFD"/>
    <w:rsid w:val="00B500A3"/>
    <w:rsid w:val="00B502F8"/>
    <w:rsid w:val="00B504D1"/>
    <w:rsid w:val="00B50634"/>
    <w:rsid w:val="00B50684"/>
    <w:rsid w:val="00B51038"/>
    <w:rsid w:val="00B513E3"/>
    <w:rsid w:val="00B514EB"/>
    <w:rsid w:val="00B517DF"/>
    <w:rsid w:val="00B5181D"/>
    <w:rsid w:val="00B51856"/>
    <w:rsid w:val="00B51971"/>
    <w:rsid w:val="00B51987"/>
    <w:rsid w:val="00B51A61"/>
    <w:rsid w:val="00B51B7F"/>
    <w:rsid w:val="00B51F01"/>
    <w:rsid w:val="00B52566"/>
    <w:rsid w:val="00B527F9"/>
    <w:rsid w:val="00B52AA6"/>
    <w:rsid w:val="00B52CFF"/>
    <w:rsid w:val="00B5301A"/>
    <w:rsid w:val="00B53250"/>
    <w:rsid w:val="00B5396A"/>
    <w:rsid w:val="00B53BFA"/>
    <w:rsid w:val="00B53CB9"/>
    <w:rsid w:val="00B53CCD"/>
    <w:rsid w:val="00B54BBD"/>
    <w:rsid w:val="00B5524C"/>
    <w:rsid w:val="00B55730"/>
    <w:rsid w:val="00B557AD"/>
    <w:rsid w:val="00B5597A"/>
    <w:rsid w:val="00B55E9C"/>
    <w:rsid w:val="00B57076"/>
    <w:rsid w:val="00B57960"/>
    <w:rsid w:val="00B57CBD"/>
    <w:rsid w:val="00B57D34"/>
    <w:rsid w:val="00B57ED1"/>
    <w:rsid w:val="00B604C6"/>
    <w:rsid w:val="00B607F3"/>
    <w:rsid w:val="00B609BE"/>
    <w:rsid w:val="00B60A97"/>
    <w:rsid w:val="00B60CD4"/>
    <w:rsid w:val="00B613BA"/>
    <w:rsid w:val="00B61529"/>
    <w:rsid w:val="00B616AA"/>
    <w:rsid w:val="00B6170B"/>
    <w:rsid w:val="00B61B80"/>
    <w:rsid w:val="00B61D4E"/>
    <w:rsid w:val="00B62022"/>
    <w:rsid w:val="00B62267"/>
    <w:rsid w:val="00B6261B"/>
    <w:rsid w:val="00B63448"/>
    <w:rsid w:val="00B635E6"/>
    <w:rsid w:val="00B6363B"/>
    <w:rsid w:val="00B63D62"/>
    <w:rsid w:val="00B63D92"/>
    <w:rsid w:val="00B63DCC"/>
    <w:rsid w:val="00B64499"/>
    <w:rsid w:val="00B64987"/>
    <w:rsid w:val="00B649C4"/>
    <w:rsid w:val="00B64CF9"/>
    <w:rsid w:val="00B64DAB"/>
    <w:rsid w:val="00B65E49"/>
    <w:rsid w:val="00B65F41"/>
    <w:rsid w:val="00B66BA0"/>
    <w:rsid w:val="00B6718E"/>
    <w:rsid w:val="00B67293"/>
    <w:rsid w:val="00B67533"/>
    <w:rsid w:val="00B676AA"/>
    <w:rsid w:val="00B67A22"/>
    <w:rsid w:val="00B67C02"/>
    <w:rsid w:val="00B67E2A"/>
    <w:rsid w:val="00B67FF6"/>
    <w:rsid w:val="00B70567"/>
    <w:rsid w:val="00B70900"/>
    <w:rsid w:val="00B70E8D"/>
    <w:rsid w:val="00B70EDC"/>
    <w:rsid w:val="00B70EDD"/>
    <w:rsid w:val="00B710E8"/>
    <w:rsid w:val="00B7131F"/>
    <w:rsid w:val="00B7164D"/>
    <w:rsid w:val="00B71A3C"/>
    <w:rsid w:val="00B721A5"/>
    <w:rsid w:val="00B72247"/>
    <w:rsid w:val="00B725BE"/>
    <w:rsid w:val="00B72709"/>
    <w:rsid w:val="00B730B9"/>
    <w:rsid w:val="00B734E0"/>
    <w:rsid w:val="00B73686"/>
    <w:rsid w:val="00B73C0D"/>
    <w:rsid w:val="00B740EC"/>
    <w:rsid w:val="00B74541"/>
    <w:rsid w:val="00B745A9"/>
    <w:rsid w:val="00B74FC6"/>
    <w:rsid w:val="00B7538B"/>
    <w:rsid w:val="00B75A11"/>
    <w:rsid w:val="00B75AE9"/>
    <w:rsid w:val="00B75B27"/>
    <w:rsid w:val="00B763B1"/>
    <w:rsid w:val="00B76C6E"/>
    <w:rsid w:val="00B77180"/>
    <w:rsid w:val="00B7722A"/>
    <w:rsid w:val="00B77703"/>
    <w:rsid w:val="00B80800"/>
    <w:rsid w:val="00B80B13"/>
    <w:rsid w:val="00B80F0F"/>
    <w:rsid w:val="00B8170E"/>
    <w:rsid w:val="00B817CE"/>
    <w:rsid w:val="00B817DF"/>
    <w:rsid w:val="00B81BAD"/>
    <w:rsid w:val="00B8214D"/>
    <w:rsid w:val="00B82A85"/>
    <w:rsid w:val="00B82D74"/>
    <w:rsid w:val="00B82F3C"/>
    <w:rsid w:val="00B8326D"/>
    <w:rsid w:val="00B83D56"/>
    <w:rsid w:val="00B83E63"/>
    <w:rsid w:val="00B83F66"/>
    <w:rsid w:val="00B84055"/>
    <w:rsid w:val="00B842C6"/>
    <w:rsid w:val="00B84472"/>
    <w:rsid w:val="00B84638"/>
    <w:rsid w:val="00B8474E"/>
    <w:rsid w:val="00B849A9"/>
    <w:rsid w:val="00B84BD0"/>
    <w:rsid w:val="00B850C0"/>
    <w:rsid w:val="00B8543F"/>
    <w:rsid w:val="00B85875"/>
    <w:rsid w:val="00B85A04"/>
    <w:rsid w:val="00B85EE9"/>
    <w:rsid w:val="00B85F90"/>
    <w:rsid w:val="00B86046"/>
    <w:rsid w:val="00B8614A"/>
    <w:rsid w:val="00B86192"/>
    <w:rsid w:val="00B8623E"/>
    <w:rsid w:val="00B864DF"/>
    <w:rsid w:val="00B86BC3"/>
    <w:rsid w:val="00B86D67"/>
    <w:rsid w:val="00B86EE0"/>
    <w:rsid w:val="00B87160"/>
    <w:rsid w:val="00B879E1"/>
    <w:rsid w:val="00B90198"/>
    <w:rsid w:val="00B904CD"/>
    <w:rsid w:val="00B90540"/>
    <w:rsid w:val="00B905AF"/>
    <w:rsid w:val="00B90D50"/>
    <w:rsid w:val="00B90F9C"/>
    <w:rsid w:val="00B9151F"/>
    <w:rsid w:val="00B91BD4"/>
    <w:rsid w:val="00B91D65"/>
    <w:rsid w:val="00B91F39"/>
    <w:rsid w:val="00B91FB3"/>
    <w:rsid w:val="00B920E4"/>
    <w:rsid w:val="00B92263"/>
    <w:rsid w:val="00B92504"/>
    <w:rsid w:val="00B92D54"/>
    <w:rsid w:val="00B92D93"/>
    <w:rsid w:val="00B93080"/>
    <w:rsid w:val="00B93122"/>
    <w:rsid w:val="00B931E5"/>
    <w:rsid w:val="00B931F1"/>
    <w:rsid w:val="00B93202"/>
    <w:rsid w:val="00B933FF"/>
    <w:rsid w:val="00B93B7D"/>
    <w:rsid w:val="00B93C28"/>
    <w:rsid w:val="00B9406E"/>
    <w:rsid w:val="00B9438C"/>
    <w:rsid w:val="00B944D1"/>
    <w:rsid w:val="00B944D4"/>
    <w:rsid w:val="00B949A0"/>
    <w:rsid w:val="00B94A4B"/>
    <w:rsid w:val="00B94ADA"/>
    <w:rsid w:val="00B94CD8"/>
    <w:rsid w:val="00B95A06"/>
    <w:rsid w:val="00B95C84"/>
    <w:rsid w:val="00B95C91"/>
    <w:rsid w:val="00B96292"/>
    <w:rsid w:val="00B96A6F"/>
    <w:rsid w:val="00B96E4C"/>
    <w:rsid w:val="00B9750C"/>
    <w:rsid w:val="00B97560"/>
    <w:rsid w:val="00B9772F"/>
    <w:rsid w:val="00B979D4"/>
    <w:rsid w:val="00B97E47"/>
    <w:rsid w:val="00BA007A"/>
    <w:rsid w:val="00BA0282"/>
    <w:rsid w:val="00BA0439"/>
    <w:rsid w:val="00BA04FC"/>
    <w:rsid w:val="00BA0B3A"/>
    <w:rsid w:val="00BA0EE6"/>
    <w:rsid w:val="00BA12E2"/>
    <w:rsid w:val="00BA15C2"/>
    <w:rsid w:val="00BA1789"/>
    <w:rsid w:val="00BA198B"/>
    <w:rsid w:val="00BA1E5E"/>
    <w:rsid w:val="00BA21F0"/>
    <w:rsid w:val="00BA27C3"/>
    <w:rsid w:val="00BA2A79"/>
    <w:rsid w:val="00BA2B3D"/>
    <w:rsid w:val="00BA2C3B"/>
    <w:rsid w:val="00BA2E7E"/>
    <w:rsid w:val="00BA2F74"/>
    <w:rsid w:val="00BA34B2"/>
    <w:rsid w:val="00BA36DE"/>
    <w:rsid w:val="00BA37D7"/>
    <w:rsid w:val="00BA3CD4"/>
    <w:rsid w:val="00BA3EE7"/>
    <w:rsid w:val="00BA45FA"/>
    <w:rsid w:val="00BA46B5"/>
    <w:rsid w:val="00BA472A"/>
    <w:rsid w:val="00BA4CBE"/>
    <w:rsid w:val="00BA510A"/>
    <w:rsid w:val="00BA5163"/>
    <w:rsid w:val="00BA5215"/>
    <w:rsid w:val="00BA572C"/>
    <w:rsid w:val="00BA5759"/>
    <w:rsid w:val="00BA6299"/>
    <w:rsid w:val="00BA6417"/>
    <w:rsid w:val="00BA686E"/>
    <w:rsid w:val="00BA6871"/>
    <w:rsid w:val="00BA6956"/>
    <w:rsid w:val="00BA6A3F"/>
    <w:rsid w:val="00BA6EE7"/>
    <w:rsid w:val="00BA7354"/>
    <w:rsid w:val="00BA7619"/>
    <w:rsid w:val="00BA78E2"/>
    <w:rsid w:val="00BA7BDC"/>
    <w:rsid w:val="00BA7C57"/>
    <w:rsid w:val="00BA7E04"/>
    <w:rsid w:val="00BA7E36"/>
    <w:rsid w:val="00BA7E90"/>
    <w:rsid w:val="00BB046D"/>
    <w:rsid w:val="00BB0B73"/>
    <w:rsid w:val="00BB0C11"/>
    <w:rsid w:val="00BB0F6C"/>
    <w:rsid w:val="00BB11BD"/>
    <w:rsid w:val="00BB1405"/>
    <w:rsid w:val="00BB1443"/>
    <w:rsid w:val="00BB1445"/>
    <w:rsid w:val="00BB162F"/>
    <w:rsid w:val="00BB16FB"/>
    <w:rsid w:val="00BB1F5B"/>
    <w:rsid w:val="00BB2665"/>
    <w:rsid w:val="00BB26E8"/>
    <w:rsid w:val="00BB3740"/>
    <w:rsid w:val="00BB3E20"/>
    <w:rsid w:val="00BB4000"/>
    <w:rsid w:val="00BB42AA"/>
    <w:rsid w:val="00BB439E"/>
    <w:rsid w:val="00BB4851"/>
    <w:rsid w:val="00BB4FD0"/>
    <w:rsid w:val="00BB5406"/>
    <w:rsid w:val="00BB56C9"/>
    <w:rsid w:val="00BB56DD"/>
    <w:rsid w:val="00BB58E2"/>
    <w:rsid w:val="00BB6469"/>
    <w:rsid w:val="00BB6C25"/>
    <w:rsid w:val="00BB6EF7"/>
    <w:rsid w:val="00BB7A93"/>
    <w:rsid w:val="00BC001B"/>
    <w:rsid w:val="00BC0280"/>
    <w:rsid w:val="00BC03CC"/>
    <w:rsid w:val="00BC03EA"/>
    <w:rsid w:val="00BC0710"/>
    <w:rsid w:val="00BC09A2"/>
    <w:rsid w:val="00BC11F0"/>
    <w:rsid w:val="00BC1AFF"/>
    <w:rsid w:val="00BC1DD8"/>
    <w:rsid w:val="00BC2102"/>
    <w:rsid w:val="00BC22F5"/>
    <w:rsid w:val="00BC26DB"/>
    <w:rsid w:val="00BC2A74"/>
    <w:rsid w:val="00BC2EF4"/>
    <w:rsid w:val="00BC2F19"/>
    <w:rsid w:val="00BC3354"/>
    <w:rsid w:val="00BC3C77"/>
    <w:rsid w:val="00BC3CEC"/>
    <w:rsid w:val="00BC3D84"/>
    <w:rsid w:val="00BC3F16"/>
    <w:rsid w:val="00BC4094"/>
    <w:rsid w:val="00BC40EB"/>
    <w:rsid w:val="00BC4233"/>
    <w:rsid w:val="00BC4348"/>
    <w:rsid w:val="00BC48F1"/>
    <w:rsid w:val="00BC5354"/>
    <w:rsid w:val="00BC55A8"/>
    <w:rsid w:val="00BC5B07"/>
    <w:rsid w:val="00BC6228"/>
    <w:rsid w:val="00BC67EA"/>
    <w:rsid w:val="00BC689D"/>
    <w:rsid w:val="00BC694A"/>
    <w:rsid w:val="00BC69EA"/>
    <w:rsid w:val="00BC78EB"/>
    <w:rsid w:val="00BC7FA3"/>
    <w:rsid w:val="00BD0128"/>
    <w:rsid w:val="00BD0155"/>
    <w:rsid w:val="00BD027A"/>
    <w:rsid w:val="00BD05AC"/>
    <w:rsid w:val="00BD096A"/>
    <w:rsid w:val="00BD0A31"/>
    <w:rsid w:val="00BD1058"/>
    <w:rsid w:val="00BD1E48"/>
    <w:rsid w:val="00BD2384"/>
    <w:rsid w:val="00BD23E3"/>
    <w:rsid w:val="00BD2787"/>
    <w:rsid w:val="00BD28CA"/>
    <w:rsid w:val="00BD3032"/>
    <w:rsid w:val="00BD3423"/>
    <w:rsid w:val="00BD345E"/>
    <w:rsid w:val="00BD4160"/>
    <w:rsid w:val="00BD439A"/>
    <w:rsid w:val="00BD4618"/>
    <w:rsid w:val="00BD462F"/>
    <w:rsid w:val="00BD4C1A"/>
    <w:rsid w:val="00BD4EBC"/>
    <w:rsid w:val="00BD4FDA"/>
    <w:rsid w:val="00BD5253"/>
    <w:rsid w:val="00BD5296"/>
    <w:rsid w:val="00BD63D4"/>
    <w:rsid w:val="00BD63FB"/>
    <w:rsid w:val="00BD684A"/>
    <w:rsid w:val="00BD68F7"/>
    <w:rsid w:val="00BD715C"/>
    <w:rsid w:val="00BD73FC"/>
    <w:rsid w:val="00BD76E9"/>
    <w:rsid w:val="00BD778E"/>
    <w:rsid w:val="00BD7F8E"/>
    <w:rsid w:val="00BE0594"/>
    <w:rsid w:val="00BE092E"/>
    <w:rsid w:val="00BE0AD0"/>
    <w:rsid w:val="00BE0C6E"/>
    <w:rsid w:val="00BE0D3F"/>
    <w:rsid w:val="00BE0E6D"/>
    <w:rsid w:val="00BE1355"/>
    <w:rsid w:val="00BE13D2"/>
    <w:rsid w:val="00BE1485"/>
    <w:rsid w:val="00BE16CC"/>
    <w:rsid w:val="00BE1CD0"/>
    <w:rsid w:val="00BE2090"/>
    <w:rsid w:val="00BE217D"/>
    <w:rsid w:val="00BE2335"/>
    <w:rsid w:val="00BE2458"/>
    <w:rsid w:val="00BE25BA"/>
    <w:rsid w:val="00BE275E"/>
    <w:rsid w:val="00BE2AAB"/>
    <w:rsid w:val="00BE2E03"/>
    <w:rsid w:val="00BE2F5C"/>
    <w:rsid w:val="00BE3B85"/>
    <w:rsid w:val="00BE50A4"/>
    <w:rsid w:val="00BE511E"/>
    <w:rsid w:val="00BE51C2"/>
    <w:rsid w:val="00BE5470"/>
    <w:rsid w:val="00BE5859"/>
    <w:rsid w:val="00BE5C62"/>
    <w:rsid w:val="00BE5C84"/>
    <w:rsid w:val="00BE5D41"/>
    <w:rsid w:val="00BE5DAF"/>
    <w:rsid w:val="00BE5DCB"/>
    <w:rsid w:val="00BE5E39"/>
    <w:rsid w:val="00BE5EF9"/>
    <w:rsid w:val="00BE642E"/>
    <w:rsid w:val="00BE720F"/>
    <w:rsid w:val="00BE77AC"/>
    <w:rsid w:val="00BE7988"/>
    <w:rsid w:val="00BF0197"/>
    <w:rsid w:val="00BF0504"/>
    <w:rsid w:val="00BF05E8"/>
    <w:rsid w:val="00BF08A7"/>
    <w:rsid w:val="00BF0EB1"/>
    <w:rsid w:val="00BF0F4B"/>
    <w:rsid w:val="00BF1153"/>
    <w:rsid w:val="00BF1227"/>
    <w:rsid w:val="00BF1280"/>
    <w:rsid w:val="00BF1BA7"/>
    <w:rsid w:val="00BF1D4F"/>
    <w:rsid w:val="00BF21BC"/>
    <w:rsid w:val="00BF21DD"/>
    <w:rsid w:val="00BF26BF"/>
    <w:rsid w:val="00BF2A73"/>
    <w:rsid w:val="00BF2DD5"/>
    <w:rsid w:val="00BF2F7B"/>
    <w:rsid w:val="00BF367A"/>
    <w:rsid w:val="00BF3724"/>
    <w:rsid w:val="00BF37AD"/>
    <w:rsid w:val="00BF3853"/>
    <w:rsid w:val="00BF45F2"/>
    <w:rsid w:val="00BF484B"/>
    <w:rsid w:val="00BF5817"/>
    <w:rsid w:val="00BF582A"/>
    <w:rsid w:val="00BF5C6A"/>
    <w:rsid w:val="00BF5E99"/>
    <w:rsid w:val="00BF5F92"/>
    <w:rsid w:val="00BF60CD"/>
    <w:rsid w:val="00BF6265"/>
    <w:rsid w:val="00BF6EF7"/>
    <w:rsid w:val="00BF7012"/>
    <w:rsid w:val="00BF7029"/>
    <w:rsid w:val="00BF7383"/>
    <w:rsid w:val="00BF7580"/>
    <w:rsid w:val="00BF7D82"/>
    <w:rsid w:val="00BF7FA0"/>
    <w:rsid w:val="00C001ED"/>
    <w:rsid w:val="00C00339"/>
    <w:rsid w:val="00C0037D"/>
    <w:rsid w:val="00C007B9"/>
    <w:rsid w:val="00C008BF"/>
    <w:rsid w:val="00C008C4"/>
    <w:rsid w:val="00C00AA4"/>
    <w:rsid w:val="00C00CC2"/>
    <w:rsid w:val="00C01164"/>
    <w:rsid w:val="00C0155E"/>
    <w:rsid w:val="00C01B0E"/>
    <w:rsid w:val="00C02038"/>
    <w:rsid w:val="00C02D25"/>
    <w:rsid w:val="00C02DC4"/>
    <w:rsid w:val="00C034AD"/>
    <w:rsid w:val="00C03827"/>
    <w:rsid w:val="00C03D7A"/>
    <w:rsid w:val="00C041F6"/>
    <w:rsid w:val="00C04440"/>
    <w:rsid w:val="00C045DF"/>
    <w:rsid w:val="00C04B9E"/>
    <w:rsid w:val="00C04BEF"/>
    <w:rsid w:val="00C04E4D"/>
    <w:rsid w:val="00C0565E"/>
    <w:rsid w:val="00C057A9"/>
    <w:rsid w:val="00C05D4E"/>
    <w:rsid w:val="00C06343"/>
    <w:rsid w:val="00C068E4"/>
    <w:rsid w:val="00C06977"/>
    <w:rsid w:val="00C06CBF"/>
    <w:rsid w:val="00C06D7A"/>
    <w:rsid w:val="00C06E45"/>
    <w:rsid w:val="00C072F0"/>
    <w:rsid w:val="00C10500"/>
    <w:rsid w:val="00C10828"/>
    <w:rsid w:val="00C108F7"/>
    <w:rsid w:val="00C10961"/>
    <w:rsid w:val="00C11143"/>
    <w:rsid w:val="00C112F6"/>
    <w:rsid w:val="00C1200D"/>
    <w:rsid w:val="00C123A7"/>
    <w:rsid w:val="00C12482"/>
    <w:rsid w:val="00C1266A"/>
    <w:rsid w:val="00C126B7"/>
    <w:rsid w:val="00C1296B"/>
    <w:rsid w:val="00C12FBB"/>
    <w:rsid w:val="00C130A5"/>
    <w:rsid w:val="00C14B73"/>
    <w:rsid w:val="00C1542F"/>
    <w:rsid w:val="00C1547C"/>
    <w:rsid w:val="00C15C01"/>
    <w:rsid w:val="00C162EB"/>
    <w:rsid w:val="00C1642B"/>
    <w:rsid w:val="00C16722"/>
    <w:rsid w:val="00C1672E"/>
    <w:rsid w:val="00C1695E"/>
    <w:rsid w:val="00C1696C"/>
    <w:rsid w:val="00C16C3B"/>
    <w:rsid w:val="00C16DB9"/>
    <w:rsid w:val="00C17429"/>
    <w:rsid w:val="00C1780C"/>
    <w:rsid w:val="00C17BCD"/>
    <w:rsid w:val="00C20392"/>
    <w:rsid w:val="00C203D7"/>
    <w:rsid w:val="00C20960"/>
    <w:rsid w:val="00C20B4A"/>
    <w:rsid w:val="00C20B77"/>
    <w:rsid w:val="00C20C55"/>
    <w:rsid w:val="00C213D7"/>
    <w:rsid w:val="00C22581"/>
    <w:rsid w:val="00C22662"/>
    <w:rsid w:val="00C22F97"/>
    <w:rsid w:val="00C230EB"/>
    <w:rsid w:val="00C23220"/>
    <w:rsid w:val="00C23237"/>
    <w:rsid w:val="00C23283"/>
    <w:rsid w:val="00C23326"/>
    <w:rsid w:val="00C2338B"/>
    <w:rsid w:val="00C23674"/>
    <w:rsid w:val="00C238B6"/>
    <w:rsid w:val="00C23DFC"/>
    <w:rsid w:val="00C24014"/>
    <w:rsid w:val="00C24A2A"/>
    <w:rsid w:val="00C24C6F"/>
    <w:rsid w:val="00C2536E"/>
    <w:rsid w:val="00C25685"/>
    <w:rsid w:val="00C25818"/>
    <w:rsid w:val="00C2619B"/>
    <w:rsid w:val="00C263A9"/>
    <w:rsid w:val="00C2662A"/>
    <w:rsid w:val="00C266CA"/>
    <w:rsid w:val="00C26884"/>
    <w:rsid w:val="00C26985"/>
    <w:rsid w:val="00C2721C"/>
    <w:rsid w:val="00C277BE"/>
    <w:rsid w:val="00C277FF"/>
    <w:rsid w:val="00C27BA5"/>
    <w:rsid w:val="00C27BCA"/>
    <w:rsid w:val="00C301D4"/>
    <w:rsid w:val="00C30BED"/>
    <w:rsid w:val="00C31334"/>
    <w:rsid w:val="00C31340"/>
    <w:rsid w:val="00C31405"/>
    <w:rsid w:val="00C31563"/>
    <w:rsid w:val="00C3157E"/>
    <w:rsid w:val="00C31661"/>
    <w:rsid w:val="00C316F5"/>
    <w:rsid w:val="00C317E9"/>
    <w:rsid w:val="00C31AB6"/>
    <w:rsid w:val="00C31D3D"/>
    <w:rsid w:val="00C321AD"/>
    <w:rsid w:val="00C329FA"/>
    <w:rsid w:val="00C32A12"/>
    <w:rsid w:val="00C32F6D"/>
    <w:rsid w:val="00C33476"/>
    <w:rsid w:val="00C336B5"/>
    <w:rsid w:val="00C338EF"/>
    <w:rsid w:val="00C33CAE"/>
    <w:rsid w:val="00C341ED"/>
    <w:rsid w:val="00C34780"/>
    <w:rsid w:val="00C34B56"/>
    <w:rsid w:val="00C34C08"/>
    <w:rsid w:val="00C35205"/>
    <w:rsid w:val="00C353F4"/>
    <w:rsid w:val="00C354AB"/>
    <w:rsid w:val="00C359E1"/>
    <w:rsid w:val="00C365E4"/>
    <w:rsid w:val="00C368F3"/>
    <w:rsid w:val="00C36BA0"/>
    <w:rsid w:val="00C36D1E"/>
    <w:rsid w:val="00C37913"/>
    <w:rsid w:val="00C37AB0"/>
    <w:rsid w:val="00C37B86"/>
    <w:rsid w:val="00C40074"/>
    <w:rsid w:val="00C402CB"/>
    <w:rsid w:val="00C40CFE"/>
    <w:rsid w:val="00C40D62"/>
    <w:rsid w:val="00C40EFD"/>
    <w:rsid w:val="00C40F3E"/>
    <w:rsid w:val="00C40F68"/>
    <w:rsid w:val="00C40F73"/>
    <w:rsid w:val="00C416FD"/>
    <w:rsid w:val="00C419F0"/>
    <w:rsid w:val="00C41B9B"/>
    <w:rsid w:val="00C41DD3"/>
    <w:rsid w:val="00C42340"/>
    <w:rsid w:val="00C42643"/>
    <w:rsid w:val="00C4348C"/>
    <w:rsid w:val="00C43A94"/>
    <w:rsid w:val="00C43D0B"/>
    <w:rsid w:val="00C445E5"/>
    <w:rsid w:val="00C44C73"/>
    <w:rsid w:val="00C44ED5"/>
    <w:rsid w:val="00C45D81"/>
    <w:rsid w:val="00C46096"/>
    <w:rsid w:val="00C46DE3"/>
    <w:rsid w:val="00C47631"/>
    <w:rsid w:val="00C47F45"/>
    <w:rsid w:val="00C50A2E"/>
    <w:rsid w:val="00C5130A"/>
    <w:rsid w:val="00C51689"/>
    <w:rsid w:val="00C51ABD"/>
    <w:rsid w:val="00C51C85"/>
    <w:rsid w:val="00C51E76"/>
    <w:rsid w:val="00C5214E"/>
    <w:rsid w:val="00C5233F"/>
    <w:rsid w:val="00C526CC"/>
    <w:rsid w:val="00C52829"/>
    <w:rsid w:val="00C5285E"/>
    <w:rsid w:val="00C52E9F"/>
    <w:rsid w:val="00C53034"/>
    <w:rsid w:val="00C53041"/>
    <w:rsid w:val="00C53130"/>
    <w:rsid w:val="00C538F4"/>
    <w:rsid w:val="00C53C98"/>
    <w:rsid w:val="00C54240"/>
    <w:rsid w:val="00C542B8"/>
    <w:rsid w:val="00C55344"/>
    <w:rsid w:val="00C55367"/>
    <w:rsid w:val="00C558C7"/>
    <w:rsid w:val="00C55E6F"/>
    <w:rsid w:val="00C56027"/>
    <w:rsid w:val="00C5603C"/>
    <w:rsid w:val="00C5632A"/>
    <w:rsid w:val="00C57670"/>
    <w:rsid w:val="00C579EF"/>
    <w:rsid w:val="00C57E23"/>
    <w:rsid w:val="00C60978"/>
    <w:rsid w:val="00C60A1D"/>
    <w:rsid w:val="00C60BA1"/>
    <w:rsid w:val="00C616FE"/>
    <w:rsid w:val="00C6191E"/>
    <w:rsid w:val="00C61F30"/>
    <w:rsid w:val="00C6208A"/>
    <w:rsid w:val="00C62E27"/>
    <w:rsid w:val="00C62E6B"/>
    <w:rsid w:val="00C635F7"/>
    <w:rsid w:val="00C637FC"/>
    <w:rsid w:val="00C63836"/>
    <w:rsid w:val="00C63958"/>
    <w:rsid w:val="00C63E0D"/>
    <w:rsid w:val="00C63EE0"/>
    <w:rsid w:val="00C63F1F"/>
    <w:rsid w:val="00C649C4"/>
    <w:rsid w:val="00C64A7F"/>
    <w:rsid w:val="00C650E4"/>
    <w:rsid w:val="00C65B06"/>
    <w:rsid w:val="00C65D3F"/>
    <w:rsid w:val="00C6658D"/>
    <w:rsid w:val="00C668A2"/>
    <w:rsid w:val="00C67027"/>
    <w:rsid w:val="00C67397"/>
    <w:rsid w:val="00C67B47"/>
    <w:rsid w:val="00C67B93"/>
    <w:rsid w:val="00C70A3A"/>
    <w:rsid w:val="00C70DE0"/>
    <w:rsid w:val="00C70DE9"/>
    <w:rsid w:val="00C70EE3"/>
    <w:rsid w:val="00C714B1"/>
    <w:rsid w:val="00C718D0"/>
    <w:rsid w:val="00C721F7"/>
    <w:rsid w:val="00C72829"/>
    <w:rsid w:val="00C729B4"/>
    <w:rsid w:val="00C72B0C"/>
    <w:rsid w:val="00C72CDB"/>
    <w:rsid w:val="00C72CF9"/>
    <w:rsid w:val="00C72E76"/>
    <w:rsid w:val="00C73832"/>
    <w:rsid w:val="00C73A1D"/>
    <w:rsid w:val="00C74784"/>
    <w:rsid w:val="00C747B8"/>
    <w:rsid w:val="00C753B9"/>
    <w:rsid w:val="00C7547D"/>
    <w:rsid w:val="00C75736"/>
    <w:rsid w:val="00C75934"/>
    <w:rsid w:val="00C759F1"/>
    <w:rsid w:val="00C75D3A"/>
    <w:rsid w:val="00C76403"/>
    <w:rsid w:val="00C7675D"/>
    <w:rsid w:val="00C76B60"/>
    <w:rsid w:val="00C7704B"/>
    <w:rsid w:val="00C7709C"/>
    <w:rsid w:val="00C777F2"/>
    <w:rsid w:val="00C77B4A"/>
    <w:rsid w:val="00C77BD7"/>
    <w:rsid w:val="00C800F1"/>
    <w:rsid w:val="00C808D4"/>
    <w:rsid w:val="00C80CE5"/>
    <w:rsid w:val="00C80E30"/>
    <w:rsid w:val="00C811E4"/>
    <w:rsid w:val="00C81304"/>
    <w:rsid w:val="00C815A4"/>
    <w:rsid w:val="00C81628"/>
    <w:rsid w:val="00C8214E"/>
    <w:rsid w:val="00C8264B"/>
    <w:rsid w:val="00C82CC7"/>
    <w:rsid w:val="00C835FC"/>
    <w:rsid w:val="00C8427D"/>
    <w:rsid w:val="00C84A93"/>
    <w:rsid w:val="00C84DA6"/>
    <w:rsid w:val="00C84EE7"/>
    <w:rsid w:val="00C85307"/>
    <w:rsid w:val="00C8638C"/>
    <w:rsid w:val="00C86BE9"/>
    <w:rsid w:val="00C86D78"/>
    <w:rsid w:val="00C86F95"/>
    <w:rsid w:val="00C870D9"/>
    <w:rsid w:val="00C871EB"/>
    <w:rsid w:val="00C8774E"/>
    <w:rsid w:val="00C87BFE"/>
    <w:rsid w:val="00C87C1B"/>
    <w:rsid w:val="00C9083E"/>
    <w:rsid w:val="00C90FFB"/>
    <w:rsid w:val="00C91000"/>
    <w:rsid w:val="00C91291"/>
    <w:rsid w:val="00C91331"/>
    <w:rsid w:val="00C924F6"/>
    <w:rsid w:val="00C93029"/>
    <w:rsid w:val="00C93375"/>
    <w:rsid w:val="00C93F69"/>
    <w:rsid w:val="00C93FB8"/>
    <w:rsid w:val="00C9416A"/>
    <w:rsid w:val="00C94729"/>
    <w:rsid w:val="00C94BCE"/>
    <w:rsid w:val="00C95128"/>
    <w:rsid w:val="00C95502"/>
    <w:rsid w:val="00C95C9B"/>
    <w:rsid w:val="00C96085"/>
    <w:rsid w:val="00C960D0"/>
    <w:rsid w:val="00C9666A"/>
    <w:rsid w:val="00C96A7E"/>
    <w:rsid w:val="00C96A86"/>
    <w:rsid w:val="00C96D99"/>
    <w:rsid w:val="00C96EC6"/>
    <w:rsid w:val="00C97029"/>
    <w:rsid w:val="00C971E1"/>
    <w:rsid w:val="00C97C52"/>
    <w:rsid w:val="00CA02D0"/>
    <w:rsid w:val="00CA04FD"/>
    <w:rsid w:val="00CA0C71"/>
    <w:rsid w:val="00CA0EA7"/>
    <w:rsid w:val="00CA0F06"/>
    <w:rsid w:val="00CA1271"/>
    <w:rsid w:val="00CA1DD4"/>
    <w:rsid w:val="00CA1F98"/>
    <w:rsid w:val="00CA2044"/>
    <w:rsid w:val="00CA21EB"/>
    <w:rsid w:val="00CA29BA"/>
    <w:rsid w:val="00CA2C8D"/>
    <w:rsid w:val="00CA3012"/>
    <w:rsid w:val="00CA33DF"/>
    <w:rsid w:val="00CA3FED"/>
    <w:rsid w:val="00CA4026"/>
    <w:rsid w:val="00CA488C"/>
    <w:rsid w:val="00CA511D"/>
    <w:rsid w:val="00CA5670"/>
    <w:rsid w:val="00CA59F8"/>
    <w:rsid w:val="00CA5BC3"/>
    <w:rsid w:val="00CA65AD"/>
    <w:rsid w:val="00CA6686"/>
    <w:rsid w:val="00CA6B6C"/>
    <w:rsid w:val="00CA6B81"/>
    <w:rsid w:val="00CA72B7"/>
    <w:rsid w:val="00CA752A"/>
    <w:rsid w:val="00CA7607"/>
    <w:rsid w:val="00CA7900"/>
    <w:rsid w:val="00CB054A"/>
    <w:rsid w:val="00CB06A7"/>
    <w:rsid w:val="00CB06AF"/>
    <w:rsid w:val="00CB1125"/>
    <w:rsid w:val="00CB23D9"/>
    <w:rsid w:val="00CB2848"/>
    <w:rsid w:val="00CB2DB3"/>
    <w:rsid w:val="00CB32A9"/>
    <w:rsid w:val="00CB3561"/>
    <w:rsid w:val="00CB36E0"/>
    <w:rsid w:val="00CB427A"/>
    <w:rsid w:val="00CB5078"/>
    <w:rsid w:val="00CB5100"/>
    <w:rsid w:val="00CB58EC"/>
    <w:rsid w:val="00CB59C4"/>
    <w:rsid w:val="00CB5B48"/>
    <w:rsid w:val="00CB5F70"/>
    <w:rsid w:val="00CB5FBA"/>
    <w:rsid w:val="00CB6320"/>
    <w:rsid w:val="00CB67F3"/>
    <w:rsid w:val="00CB6C5C"/>
    <w:rsid w:val="00CB7A1D"/>
    <w:rsid w:val="00CB7A7B"/>
    <w:rsid w:val="00CB7D68"/>
    <w:rsid w:val="00CB7F3B"/>
    <w:rsid w:val="00CC009C"/>
    <w:rsid w:val="00CC0195"/>
    <w:rsid w:val="00CC02CD"/>
    <w:rsid w:val="00CC03FF"/>
    <w:rsid w:val="00CC049A"/>
    <w:rsid w:val="00CC0666"/>
    <w:rsid w:val="00CC0958"/>
    <w:rsid w:val="00CC0B6D"/>
    <w:rsid w:val="00CC165A"/>
    <w:rsid w:val="00CC1835"/>
    <w:rsid w:val="00CC18C9"/>
    <w:rsid w:val="00CC19FE"/>
    <w:rsid w:val="00CC1F5A"/>
    <w:rsid w:val="00CC21B3"/>
    <w:rsid w:val="00CC29AE"/>
    <w:rsid w:val="00CC29E9"/>
    <w:rsid w:val="00CC2A25"/>
    <w:rsid w:val="00CC2B02"/>
    <w:rsid w:val="00CC2C76"/>
    <w:rsid w:val="00CC2D4A"/>
    <w:rsid w:val="00CC2FC2"/>
    <w:rsid w:val="00CC3483"/>
    <w:rsid w:val="00CC351F"/>
    <w:rsid w:val="00CC3879"/>
    <w:rsid w:val="00CC3B5D"/>
    <w:rsid w:val="00CC3D06"/>
    <w:rsid w:val="00CC403E"/>
    <w:rsid w:val="00CC40F2"/>
    <w:rsid w:val="00CC41C5"/>
    <w:rsid w:val="00CC4F21"/>
    <w:rsid w:val="00CC58AA"/>
    <w:rsid w:val="00CC606E"/>
    <w:rsid w:val="00CC6AA6"/>
    <w:rsid w:val="00CC7150"/>
    <w:rsid w:val="00CC761C"/>
    <w:rsid w:val="00CC79C3"/>
    <w:rsid w:val="00CC7D91"/>
    <w:rsid w:val="00CC7E2A"/>
    <w:rsid w:val="00CC7E2E"/>
    <w:rsid w:val="00CD0296"/>
    <w:rsid w:val="00CD057A"/>
    <w:rsid w:val="00CD0865"/>
    <w:rsid w:val="00CD09AF"/>
    <w:rsid w:val="00CD0EB6"/>
    <w:rsid w:val="00CD0F95"/>
    <w:rsid w:val="00CD102D"/>
    <w:rsid w:val="00CD1361"/>
    <w:rsid w:val="00CD148E"/>
    <w:rsid w:val="00CD17EA"/>
    <w:rsid w:val="00CD1AA4"/>
    <w:rsid w:val="00CD1B0D"/>
    <w:rsid w:val="00CD1B82"/>
    <w:rsid w:val="00CD1EE6"/>
    <w:rsid w:val="00CD35C6"/>
    <w:rsid w:val="00CD3B2C"/>
    <w:rsid w:val="00CD42BB"/>
    <w:rsid w:val="00CD45E4"/>
    <w:rsid w:val="00CD479C"/>
    <w:rsid w:val="00CD48E7"/>
    <w:rsid w:val="00CD4AAC"/>
    <w:rsid w:val="00CD4E75"/>
    <w:rsid w:val="00CD5339"/>
    <w:rsid w:val="00CD5347"/>
    <w:rsid w:val="00CD571F"/>
    <w:rsid w:val="00CD57B2"/>
    <w:rsid w:val="00CD59C6"/>
    <w:rsid w:val="00CD63A8"/>
    <w:rsid w:val="00CD74DD"/>
    <w:rsid w:val="00CD7C11"/>
    <w:rsid w:val="00CD7CFB"/>
    <w:rsid w:val="00CD7D52"/>
    <w:rsid w:val="00CD7F07"/>
    <w:rsid w:val="00CD7F56"/>
    <w:rsid w:val="00CE0A57"/>
    <w:rsid w:val="00CE0A9A"/>
    <w:rsid w:val="00CE0B49"/>
    <w:rsid w:val="00CE0F63"/>
    <w:rsid w:val="00CE100A"/>
    <w:rsid w:val="00CE135A"/>
    <w:rsid w:val="00CE1925"/>
    <w:rsid w:val="00CE1BF3"/>
    <w:rsid w:val="00CE1BFC"/>
    <w:rsid w:val="00CE2683"/>
    <w:rsid w:val="00CE2831"/>
    <w:rsid w:val="00CE2F0C"/>
    <w:rsid w:val="00CE33CF"/>
    <w:rsid w:val="00CE3496"/>
    <w:rsid w:val="00CE3B39"/>
    <w:rsid w:val="00CE409D"/>
    <w:rsid w:val="00CE4BC3"/>
    <w:rsid w:val="00CE4C89"/>
    <w:rsid w:val="00CE4F5B"/>
    <w:rsid w:val="00CE4FA3"/>
    <w:rsid w:val="00CE50A9"/>
    <w:rsid w:val="00CE53FF"/>
    <w:rsid w:val="00CE5854"/>
    <w:rsid w:val="00CE5CB3"/>
    <w:rsid w:val="00CE62AF"/>
    <w:rsid w:val="00CE63B0"/>
    <w:rsid w:val="00CE6487"/>
    <w:rsid w:val="00CE6EA5"/>
    <w:rsid w:val="00CE6F78"/>
    <w:rsid w:val="00CE72FC"/>
    <w:rsid w:val="00CE730B"/>
    <w:rsid w:val="00CE7D31"/>
    <w:rsid w:val="00CF00BF"/>
    <w:rsid w:val="00CF05C5"/>
    <w:rsid w:val="00CF0834"/>
    <w:rsid w:val="00CF0A3A"/>
    <w:rsid w:val="00CF1790"/>
    <w:rsid w:val="00CF1F7B"/>
    <w:rsid w:val="00CF236C"/>
    <w:rsid w:val="00CF242D"/>
    <w:rsid w:val="00CF2588"/>
    <w:rsid w:val="00CF2AF8"/>
    <w:rsid w:val="00CF2BDE"/>
    <w:rsid w:val="00CF309A"/>
    <w:rsid w:val="00CF3257"/>
    <w:rsid w:val="00CF3441"/>
    <w:rsid w:val="00CF37F6"/>
    <w:rsid w:val="00CF3B6F"/>
    <w:rsid w:val="00CF3E5F"/>
    <w:rsid w:val="00CF4135"/>
    <w:rsid w:val="00CF546C"/>
    <w:rsid w:val="00CF5C08"/>
    <w:rsid w:val="00CF5E9A"/>
    <w:rsid w:val="00CF5EA5"/>
    <w:rsid w:val="00CF622B"/>
    <w:rsid w:val="00CF6640"/>
    <w:rsid w:val="00CF7276"/>
    <w:rsid w:val="00CF7D3E"/>
    <w:rsid w:val="00D007E7"/>
    <w:rsid w:val="00D00A5E"/>
    <w:rsid w:val="00D01368"/>
    <w:rsid w:val="00D01C5B"/>
    <w:rsid w:val="00D01E0C"/>
    <w:rsid w:val="00D0241A"/>
    <w:rsid w:val="00D02DB5"/>
    <w:rsid w:val="00D02DBB"/>
    <w:rsid w:val="00D0307D"/>
    <w:rsid w:val="00D0391F"/>
    <w:rsid w:val="00D044B9"/>
    <w:rsid w:val="00D0553C"/>
    <w:rsid w:val="00D05D2C"/>
    <w:rsid w:val="00D06064"/>
    <w:rsid w:val="00D061AF"/>
    <w:rsid w:val="00D062F1"/>
    <w:rsid w:val="00D0641A"/>
    <w:rsid w:val="00D0650E"/>
    <w:rsid w:val="00D068E9"/>
    <w:rsid w:val="00D0695D"/>
    <w:rsid w:val="00D06ACA"/>
    <w:rsid w:val="00D06C66"/>
    <w:rsid w:val="00D06D76"/>
    <w:rsid w:val="00D0717D"/>
    <w:rsid w:val="00D0730C"/>
    <w:rsid w:val="00D07D4B"/>
    <w:rsid w:val="00D1004C"/>
    <w:rsid w:val="00D10318"/>
    <w:rsid w:val="00D10352"/>
    <w:rsid w:val="00D10449"/>
    <w:rsid w:val="00D104F9"/>
    <w:rsid w:val="00D10EAE"/>
    <w:rsid w:val="00D112FF"/>
    <w:rsid w:val="00D11488"/>
    <w:rsid w:val="00D114EC"/>
    <w:rsid w:val="00D11593"/>
    <w:rsid w:val="00D117E8"/>
    <w:rsid w:val="00D11816"/>
    <w:rsid w:val="00D11A50"/>
    <w:rsid w:val="00D11EBF"/>
    <w:rsid w:val="00D12128"/>
    <w:rsid w:val="00D12373"/>
    <w:rsid w:val="00D12AF4"/>
    <w:rsid w:val="00D12E99"/>
    <w:rsid w:val="00D13740"/>
    <w:rsid w:val="00D137A4"/>
    <w:rsid w:val="00D13EF7"/>
    <w:rsid w:val="00D13FE0"/>
    <w:rsid w:val="00D1411E"/>
    <w:rsid w:val="00D143DA"/>
    <w:rsid w:val="00D1445D"/>
    <w:rsid w:val="00D14494"/>
    <w:rsid w:val="00D14610"/>
    <w:rsid w:val="00D14724"/>
    <w:rsid w:val="00D149C1"/>
    <w:rsid w:val="00D14EC2"/>
    <w:rsid w:val="00D15141"/>
    <w:rsid w:val="00D152CB"/>
    <w:rsid w:val="00D15534"/>
    <w:rsid w:val="00D15579"/>
    <w:rsid w:val="00D156C6"/>
    <w:rsid w:val="00D15B81"/>
    <w:rsid w:val="00D16707"/>
    <w:rsid w:val="00D1761F"/>
    <w:rsid w:val="00D17882"/>
    <w:rsid w:val="00D17B19"/>
    <w:rsid w:val="00D17C55"/>
    <w:rsid w:val="00D17C76"/>
    <w:rsid w:val="00D17D3D"/>
    <w:rsid w:val="00D17D5E"/>
    <w:rsid w:val="00D17D91"/>
    <w:rsid w:val="00D20C57"/>
    <w:rsid w:val="00D20D60"/>
    <w:rsid w:val="00D21063"/>
    <w:rsid w:val="00D21454"/>
    <w:rsid w:val="00D2153C"/>
    <w:rsid w:val="00D2185D"/>
    <w:rsid w:val="00D21A62"/>
    <w:rsid w:val="00D21EAB"/>
    <w:rsid w:val="00D21F41"/>
    <w:rsid w:val="00D21FB6"/>
    <w:rsid w:val="00D22496"/>
    <w:rsid w:val="00D23132"/>
    <w:rsid w:val="00D2358E"/>
    <w:rsid w:val="00D23639"/>
    <w:rsid w:val="00D23813"/>
    <w:rsid w:val="00D238A5"/>
    <w:rsid w:val="00D24099"/>
    <w:rsid w:val="00D245BB"/>
    <w:rsid w:val="00D24785"/>
    <w:rsid w:val="00D24912"/>
    <w:rsid w:val="00D24A88"/>
    <w:rsid w:val="00D24BC1"/>
    <w:rsid w:val="00D25662"/>
    <w:rsid w:val="00D26259"/>
    <w:rsid w:val="00D265AB"/>
    <w:rsid w:val="00D26D4D"/>
    <w:rsid w:val="00D27669"/>
    <w:rsid w:val="00D27BEE"/>
    <w:rsid w:val="00D27DDE"/>
    <w:rsid w:val="00D27ED1"/>
    <w:rsid w:val="00D27F52"/>
    <w:rsid w:val="00D27F7F"/>
    <w:rsid w:val="00D301C5"/>
    <w:rsid w:val="00D30502"/>
    <w:rsid w:val="00D30613"/>
    <w:rsid w:val="00D30648"/>
    <w:rsid w:val="00D30A85"/>
    <w:rsid w:val="00D30E4D"/>
    <w:rsid w:val="00D30F71"/>
    <w:rsid w:val="00D316CC"/>
    <w:rsid w:val="00D31764"/>
    <w:rsid w:val="00D318F1"/>
    <w:rsid w:val="00D31ACE"/>
    <w:rsid w:val="00D31B70"/>
    <w:rsid w:val="00D31D66"/>
    <w:rsid w:val="00D31F09"/>
    <w:rsid w:val="00D31F5A"/>
    <w:rsid w:val="00D3201D"/>
    <w:rsid w:val="00D325DC"/>
    <w:rsid w:val="00D32F16"/>
    <w:rsid w:val="00D33147"/>
    <w:rsid w:val="00D331F0"/>
    <w:rsid w:val="00D3323A"/>
    <w:rsid w:val="00D33306"/>
    <w:rsid w:val="00D33838"/>
    <w:rsid w:val="00D33E3F"/>
    <w:rsid w:val="00D34254"/>
    <w:rsid w:val="00D342E8"/>
    <w:rsid w:val="00D34605"/>
    <w:rsid w:val="00D348D2"/>
    <w:rsid w:val="00D349B2"/>
    <w:rsid w:val="00D34AB6"/>
    <w:rsid w:val="00D34E73"/>
    <w:rsid w:val="00D356CD"/>
    <w:rsid w:val="00D35796"/>
    <w:rsid w:val="00D35CEF"/>
    <w:rsid w:val="00D36101"/>
    <w:rsid w:val="00D3643D"/>
    <w:rsid w:val="00D365A2"/>
    <w:rsid w:val="00D36D07"/>
    <w:rsid w:val="00D36E6A"/>
    <w:rsid w:val="00D3707A"/>
    <w:rsid w:val="00D37267"/>
    <w:rsid w:val="00D37724"/>
    <w:rsid w:val="00D379E9"/>
    <w:rsid w:val="00D37B99"/>
    <w:rsid w:val="00D37C5B"/>
    <w:rsid w:val="00D37DF5"/>
    <w:rsid w:val="00D37F99"/>
    <w:rsid w:val="00D4041E"/>
    <w:rsid w:val="00D40515"/>
    <w:rsid w:val="00D40DC4"/>
    <w:rsid w:val="00D40E7E"/>
    <w:rsid w:val="00D41AAB"/>
    <w:rsid w:val="00D41B61"/>
    <w:rsid w:val="00D41B6E"/>
    <w:rsid w:val="00D41E41"/>
    <w:rsid w:val="00D42A70"/>
    <w:rsid w:val="00D42AB5"/>
    <w:rsid w:val="00D42B7C"/>
    <w:rsid w:val="00D42E98"/>
    <w:rsid w:val="00D43107"/>
    <w:rsid w:val="00D434BD"/>
    <w:rsid w:val="00D435C0"/>
    <w:rsid w:val="00D436F4"/>
    <w:rsid w:val="00D438AC"/>
    <w:rsid w:val="00D43C0B"/>
    <w:rsid w:val="00D43CC1"/>
    <w:rsid w:val="00D43ECF"/>
    <w:rsid w:val="00D441C4"/>
    <w:rsid w:val="00D441F0"/>
    <w:rsid w:val="00D44228"/>
    <w:rsid w:val="00D442A3"/>
    <w:rsid w:val="00D44894"/>
    <w:rsid w:val="00D44AA2"/>
    <w:rsid w:val="00D44BDF"/>
    <w:rsid w:val="00D458FE"/>
    <w:rsid w:val="00D45A21"/>
    <w:rsid w:val="00D45CB4"/>
    <w:rsid w:val="00D45E90"/>
    <w:rsid w:val="00D45EE1"/>
    <w:rsid w:val="00D467B2"/>
    <w:rsid w:val="00D46A54"/>
    <w:rsid w:val="00D46BAC"/>
    <w:rsid w:val="00D46F7D"/>
    <w:rsid w:val="00D47174"/>
    <w:rsid w:val="00D473F2"/>
    <w:rsid w:val="00D47F3D"/>
    <w:rsid w:val="00D5088D"/>
    <w:rsid w:val="00D50D42"/>
    <w:rsid w:val="00D5126E"/>
    <w:rsid w:val="00D512FA"/>
    <w:rsid w:val="00D51B1E"/>
    <w:rsid w:val="00D51E29"/>
    <w:rsid w:val="00D522F9"/>
    <w:rsid w:val="00D52581"/>
    <w:rsid w:val="00D525B9"/>
    <w:rsid w:val="00D532D5"/>
    <w:rsid w:val="00D53CEF"/>
    <w:rsid w:val="00D53EB6"/>
    <w:rsid w:val="00D5488C"/>
    <w:rsid w:val="00D54CDE"/>
    <w:rsid w:val="00D54D19"/>
    <w:rsid w:val="00D5514A"/>
    <w:rsid w:val="00D553AB"/>
    <w:rsid w:val="00D55BC4"/>
    <w:rsid w:val="00D55E43"/>
    <w:rsid w:val="00D56131"/>
    <w:rsid w:val="00D5635E"/>
    <w:rsid w:val="00D5656C"/>
    <w:rsid w:val="00D56709"/>
    <w:rsid w:val="00D56833"/>
    <w:rsid w:val="00D56DAB"/>
    <w:rsid w:val="00D572EB"/>
    <w:rsid w:val="00D6045A"/>
    <w:rsid w:val="00D60565"/>
    <w:rsid w:val="00D60666"/>
    <w:rsid w:val="00D60C92"/>
    <w:rsid w:val="00D6153A"/>
    <w:rsid w:val="00D623DC"/>
    <w:rsid w:val="00D62657"/>
    <w:rsid w:val="00D62B54"/>
    <w:rsid w:val="00D62C7B"/>
    <w:rsid w:val="00D63555"/>
    <w:rsid w:val="00D637BF"/>
    <w:rsid w:val="00D6384D"/>
    <w:rsid w:val="00D63873"/>
    <w:rsid w:val="00D63949"/>
    <w:rsid w:val="00D6395D"/>
    <w:rsid w:val="00D63B89"/>
    <w:rsid w:val="00D63C8B"/>
    <w:rsid w:val="00D64070"/>
    <w:rsid w:val="00D64493"/>
    <w:rsid w:val="00D645DD"/>
    <w:rsid w:val="00D649A0"/>
    <w:rsid w:val="00D64EB9"/>
    <w:rsid w:val="00D64FC6"/>
    <w:rsid w:val="00D653FE"/>
    <w:rsid w:val="00D65535"/>
    <w:rsid w:val="00D65546"/>
    <w:rsid w:val="00D655DE"/>
    <w:rsid w:val="00D65ED4"/>
    <w:rsid w:val="00D6679E"/>
    <w:rsid w:val="00D668EF"/>
    <w:rsid w:val="00D66AB5"/>
    <w:rsid w:val="00D66D35"/>
    <w:rsid w:val="00D67139"/>
    <w:rsid w:val="00D676E2"/>
    <w:rsid w:val="00D67A50"/>
    <w:rsid w:val="00D67E9D"/>
    <w:rsid w:val="00D704F1"/>
    <w:rsid w:val="00D706AD"/>
    <w:rsid w:val="00D70A6E"/>
    <w:rsid w:val="00D70F8F"/>
    <w:rsid w:val="00D7108A"/>
    <w:rsid w:val="00D710B4"/>
    <w:rsid w:val="00D723F0"/>
    <w:rsid w:val="00D72675"/>
    <w:rsid w:val="00D72E21"/>
    <w:rsid w:val="00D733B4"/>
    <w:rsid w:val="00D735EA"/>
    <w:rsid w:val="00D73776"/>
    <w:rsid w:val="00D73B77"/>
    <w:rsid w:val="00D73C4E"/>
    <w:rsid w:val="00D73CC6"/>
    <w:rsid w:val="00D73CCC"/>
    <w:rsid w:val="00D73FEB"/>
    <w:rsid w:val="00D74045"/>
    <w:rsid w:val="00D74BFA"/>
    <w:rsid w:val="00D74F11"/>
    <w:rsid w:val="00D75624"/>
    <w:rsid w:val="00D75BB5"/>
    <w:rsid w:val="00D75D4A"/>
    <w:rsid w:val="00D76570"/>
    <w:rsid w:val="00D766D6"/>
    <w:rsid w:val="00D7680E"/>
    <w:rsid w:val="00D76DF9"/>
    <w:rsid w:val="00D77051"/>
    <w:rsid w:val="00D77117"/>
    <w:rsid w:val="00D7734A"/>
    <w:rsid w:val="00D77617"/>
    <w:rsid w:val="00D778D6"/>
    <w:rsid w:val="00D77AF6"/>
    <w:rsid w:val="00D77DAD"/>
    <w:rsid w:val="00D80026"/>
    <w:rsid w:val="00D801F6"/>
    <w:rsid w:val="00D8032A"/>
    <w:rsid w:val="00D80A1B"/>
    <w:rsid w:val="00D80F5D"/>
    <w:rsid w:val="00D8134A"/>
    <w:rsid w:val="00D818C2"/>
    <w:rsid w:val="00D81EBC"/>
    <w:rsid w:val="00D821CB"/>
    <w:rsid w:val="00D824ED"/>
    <w:rsid w:val="00D82625"/>
    <w:rsid w:val="00D82D02"/>
    <w:rsid w:val="00D82FC1"/>
    <w:rsid w:val="00D835A0"/>
    <w:rsid w:val="00D83E75"/>
    <w:rsid w:val="00D8421A"/>
    <w:rsid w:val="00D8431B"/>
    <w:rsid w:val="00D84440"/>
    <w:rsid w:val="00D8470F"/>
    <w:rsid w:val="00D84906"/>
    <w:rsid w:val="00D84E03"/>
    <w:rsid w:val="00D85056"/>
    <w:rsid w:val="00D8562D"/>
    <w:rsid w:val="00D860D7"/>
    <w:rsid w:val="00D8665F"/>
    <w:rsid w:val="00D86FED"/>
    <w:rsid w:val="00D875EA"/>
    <w:rsid w:val="00D8771D"/>
    <w:rsid w:val="00D87782"/>
    <w:rsid w:val="00D8794C"/>
    <w:rsid w:val="00D90492"/>
    <w:rsid w:val="00D90BD6"/>
    <w:rsid w:val="00D90CF9"/>
    <w:rsid w:val="00D9171E"/>
    <w:rsid w:val="00D91CF1"/>
    <w:rsid w:val="00D91D4B"/>
    <w:rsid w:val="00D92044"/>
    <w:rsid w:val="00D92D1C"/>
    <w:rsid w:val="00D93045"/>
    <w:rsid w:val="00D9348D"/>
    <w:rsid w:val="00D93732"/>
    <w:rsid w:val="00D93C04"/>
    <w:rsid w:val="00D94567"/>
    <w:rsid w:val="00D94584"/>
    <w:rsid w:val="00D94A9D"/>
    <w:rsid w:val="00D951A3"/>
    <w:rsid w:val="00D953FA"/>
    <w:rsid w:val="00D95D4C"/>
    <w:rsid w:val="00D96257"/>
    <w:rsid w:val="00D962D0"/>
    <w:rsid w:val="00D96D24"/>
    <w:rsid w:val="00D97378"/>
    <w:rsid w:val="00D97CCA"/>
    <w:rsid w:val="00D97CDC"/>
    <w:rsid w:val="00DA0619"/>
    <w:rsid w:val="00DA0892"/>
    <w:rsid w:val="00DA0B0B"/>
    <w:rsid w:val="00DA0E5F"/>
    <w:rsid w:val="00DA1605"/>
    <w:rsid w:val="00DA189B"/>
    <w:rsid w:val="00DA1A7D"/>
    <w:rsid w:val="00DA1F9D"/>
    <w:rsid w:val="00DA2847"/>
    <w:rsid w:val="00DA2ACC"/>
    <w:rsid w:val="00DA2B56"/>
    <w:rsid w:val="00DA2F21"/>
    <w:rsid w:val="00DA3640"/>
    <w:rsid w:val="00DA3B3F"/>
    <w:rsid w:val="00DA3CA3"/>
    <w:rsid w:val="00DA3EBE"/>
    <w:rsid w:val="00DA41B1"/>
    <w:rsid w:val="00DA4899"/>
    <w:rsid w:val="00DA4A6E"/>
    <w:rsid w:val="00DA4F43"/>
    <w:rsid w:val="00DA5725"/>
    <w:rsid w:val="00DA5CEF"/>
    <w:rsid w:val="00DA5ED5"/>
    <w:rsid w:val="00DA5FA4"/>
    <w:rsid w:val="00DA6251"/>
    <w:rsid w:val="00DA66FE"/>
    <w:rsid w:val="00DA6883"/>
    <w:rsid w:val="00DA68E0"/>
    <w:rsid w:val="00DA703E"/>
    <w:rsid w:val="00DA73D8"/>
    <w:rsid w:val="00DA7A75"/>
    <w:rsid w:val="00DA7C74"/>
    <w:rsid w:val="00DA7D2A"/>
    <w:rsid w:val="00DB0176"/>
    <w:rsid w:val="00DB020B"/>
    <w:rsid w:val="00DB0CB5"/>
    <w:rsid w:val="00DB13C5"/>
    <w:rsid w:val="00DB1512"/>
    <w:rsid w:val="00DB15FB"/>
    <w:rsid w:val="00DB1F1F"/>
    <w:rsid w:val="00DB23FF"/>
    <w:rsid w:val="00DB26E3"/>
    <w:rsid w:val="00DB2881"/>
    <w:rsid w:val="00DB28E9"/>
    <w:rsid w:val="00DB2C4B"/>
    <w:rsid w:val="00DB3008"/>
    <w:rsid w:val="00DB39D0"/>
    <w:rsid w:val="00DB3AB4"/>
    <w:rsid w:val="00DB3ABB"/>
    <w:rsid w:val="00DB3CF0"/>
    <w:rsid w:val="00DB3F2F"/>
    <w:rsid w:val="00DB431B"/>
    <w:rsid w:val="00DB4722"/>
    <w:rsid w:val="00DB4D2E"/>
    <w:rsid w:val="00DB4E58"/>
    <w:rsid w:val="00DB4F65"/>
    <w:rsid w:val="00DB5714"/>
    <w:rsid w:val="00DB57D9"/>
    <w:rsid w:val="00DB60FE"/>
    <w:rsid w:val="00DB6560"/>
    <w:rsid w:val="00DB6A49"/>
    <w:rsid w:val="00DB6E24"/>
    <w:rsid w:val="00DB6EB6"/>
    <w:rsid w:val="00DB70B5"/>
    <w:rsid w:val="00DB7298"/>
    <w:rsid w:val="00DB735C"/>
    <w:rsid w:val="00DB7406"/>
    <w:rsid w:val="00DB763A"/>
    <w:rsid w:val="00DB78D0"/>
    <w:rsid w:val="00DB7EEF"/>
    <w:rsid w:val="00DC02A7"/>
    <w:rsid w:val="00DC036C"/>
    <w:rsid w:val="00DC05AF"/>
    <w:rsid w:val="00DC06DB"/>
    <w:rsid w:val="00DC08D7"/>
    <w:rsid w:val="00DC0D33"/>
    <w:rsid w:val="00DC10C9"/>
    <w:rsid w:val="00DC1799"/>
    <w:rsid w:val="00DC1906"/>
    <w:rsid w:val="00DC1937"/>
    <w:rsid w:val="00DC207E"/>
    <w:rsid w:val="00DC22EC"/>
    <w:rsid w:val="00DC2F55"/>
    <w:rsid w:val="00DC336D"/>
    <w:rsid w:val="00DC33EC"/>
    <w:rsid w:val="00DC456B"/>
    <w:rsid w:val="00DC45C8"/>
    <w:rsid w:val="00DC4625"/>
    <w:rsid w:val="00DC4E0A"/>
    <w:rsid w:val="00DC4FD3"/>
    <w:rsid w:val="00DC5351"/>
    <w:rsid w:val="00DC5696"/>
    <w:rsid w:val="00DC5BB7"/>
    <w:rsid w:val="00DC6120"/>
    <w:rsid w:val="00DC6157"/>
    <w:rsid w:val="00DC656B"/>
    <w:rsid w:val="00DC6F47"/>
    <w:rsid w:val="00DC7877"/>
    <w:rsid w:val="00DC7EA9"/>
    <w:rsid w:val="00DD07B0"/>
    <w:rsid w:val="00DD0887"/>
    <w:rsid w:val="00DD0A68"/>
    <w:rsid w:val="00DD0A86"/>
    <w:rsid w:val="00DD0B17"/>
    <w:rsid w:val="00DD1759"/>
    <w:rsid w:val="00DD1ADD"/>
    <w:rsid w:val="00DD1C90"/>
    <w:rsid w:val="00DD1D61"/>
    <w:rsid w:val="00DD2179"/>
    <w:rsid w:val="00DD228D"/>
    <w:rsid w:val="00DD23EC"/>
    <w:rsid w:val="00DD2930"/>
    <w:rsid w:val="00DD2A08"/>
    <w:rsid w:val="00DD2AB5"/>
    <w:rsid w:val="00DD2B98"/>
    <w:rsid w:val="00DD3B32"/>
    <w:rsid w:val="00DD3C91"/>
    <w:rsid w:val="00DD3E22"/>
    <w:rsid w:val="00DD4440"/>
    <w:rsid w:val="00DD458C"/>
    <w:rsid w:val="00DD47B5"/>
    <w:rsid w:val="00DD4B4E"/>
    <w:rsid w:val="00DD5255"/>
    <w:rsid w:val="00DD526E"/>
    <w:rsid w:val="00DD5C12"/>
    <w:rsid w:val="00DD5EC4"/>
    <w:rsid w:val="00DD61BB"/>
    <w:rsid w:val="00DD72DC"/>
    <w:rsid w:val="00DD7792"/>
    <w:rsid w:val="00DD7A22"/>
    <w:rsid w:val="00DE0414"/>
    <w:rsid w:val="00DE0462"/>
    <w:rsid w:val="00DE0AF9"/>
    <w:rsid w:val="00DE0CDC"/>
    <w:rsid w:val="00DE1DCD"/>
    <w:rsid w:val="00DE2779"/>
    <w:rsid w:val="00DE29A4"/>
    <w:rsid w:val="00DE2EB3"/>
    <w:rsid w:val="00DE31FD"/>
    <w:rsid w:val="00DE34C1"/>
    <w:rsid w:val="00DE35B9"/>
    <w:rsid w:val="00DE40FA"/>
    <w:rsid w:val="00DE48AE"/>
    <w:rsid w:val="00DE4CE5"/>
    <w:rsid w:val="00DE5463"/>
    <w:rsid w:val="00DE5581"/>
    <w:rsid w:val="00DE56E1"/>
    <w:rsid w:val="00DE5760"/>
    <w:rsid w:val="00DE5A44"/>
    <w:rsid w:val="00DE5F71"/>
    <w:rsid w:val="00DE6232"/>
    <w:rsid w:val="00DE6953"/>
    <w:rsid w:val="00DE6C3E"/>
    <w:rsid w:val="00DE6CF0"/>
    <w:rsid w:val="00DE6E0F"/>
    <w:rsid w:val="00DE7496"/>
    <w:rsid w:val="00DE7591"/>
    <w:rsid w:val="00DE778A"/>
    <w:rsid w:val="00DE7BE7"/>
    <w:rsid w:val="00DE7D43"/>
    <w:rsid w:val="00DE7EB4"/>
    <w:rsid w:val="00DF009F"/>
    <w:rsid w:val="00DF06FC"/>
    <w:rsid w:val="00DF0872"/>
    <w:rsid w:val="00DF0AFB"/>
    <w:rsid w:val="00DF0B11"/>
    <w:rsid w:val="00DF0F91"/>
    <w:rsid w:val="00DF10EC"/>
    <w:rsid w:val="00DF115B"/>
    <w:rsid w:val="00DF12AB"/>
    <w:rsid w:val="00DF1688"/>
    <w:rsid w:val="00DF1701"/>
    <w:rsid w:val="00DF178D"/>
    <w:rsid w:val="00DF18E5"/>
    <w:rsid w:val="00DF1994"/>
    <w:rsid w:val="00DF1C3D"/>
    <w:rsid w:val="00DF1F27"/>
    <w:rsid w:val="00DF2976"/>
    <w:rsid w:val="00DF2D1B"/>
    <w:rsid w:val="00DF2D65"/>
    <w:rsid w:val="00DF2E88"/>
    <w:rsid w:val="00DF2F97"/>
    <w:rsid w:val="00DF37DB"/>
    <w:rsid w:val="00DF3D5C"/>
    <w:rsid w:val="00DF3F2C"/>
    <w:rsid w:val="00DF453B"/>
    <w:rsid w:val="00DF47A2"/>
    <w:rsid w:val="00DF480B"/>
    <w:rsid w:val="00DF48CE"/>
    <w:rsid w:val="00DF49E5"/>
    <w:rsid w:val="00DF4B1E"/>
    <w:rsid w:val="00DF5375"/>
    <w:rsid w:val="00DF550C"/>
    <w:rsid w:val="00DF5FE1"/>
    <w:rsid w:val="00DF6164"/>
    <w:rsid w:val="00DF6520"/>
    <w:rsid w:val="00DF77E2"/>
    <w:rsid w:val="00DF78E7"/>
    <w:rsid w:val="00DF790D"/>
    <w:rsid w:val="00DF7ACF"/>
    <w:rsid w:val="00DF7DE7"/>
    <w:rsid w:val="00DF7E82"/>
    <w:rsid w:val="00DF7FFD"/>
    <w:rsid w:val="00E0002A"/>
    <w:rsid w:val="00E002DB"/>
    <w:rsid w:val="00E0103F"/>
    <w:rsid w:val="00E010D3"/>
    <w:rsid w:val="00E011DD"/>
    <w:rsid w:val="00E012F6"/>
    <w:rsid w:val="00E0134E"/>
    <w:rsid w:val="00E015BA"/>
    <w:rsid w:val="00E015CA"/>
    <w:rsid w:val="00E0165A"/>
    <w:rsid w:val="00E01BFA"/>
    <w:rsid w:val="00E01C5C"/>
    <w:rsid w:val="00E02299"/>
    <w:rsid w:val="00E023E9"/>
    <w:rsid w:val="00E02924"/>
    <w:rsid w:val="00E02A6E"/>
    <w:rsid w:val="00E02B7E"/>
    <w:rsid w:val="00E02F1C"/>
    <w:rsid w:val="00E031B6"/>
    <w:rsid w:val="00E038FB"/>
    <w:rsid w:val="00E03AC4"/>
    <w:rsid w:val="00E03C5E"/>
    <w:rsid w:val="00E041C4"/>
    <w:rsid w:val="00E041CD"/>
    <w:rsid w:val="00E04DE0"/>
    <w:rsid w:val="00E0539B"/>
    <w:rsid w:val="00E057C8"/>
    <w:rsid w:val="00E05CF9"/>
    <w:rsid w:val="00E05D63"/>
    <w:rsid w:val="00E05E4F"/>
    <w:rsid w:val="00E062AC"/>
    <w:rsid w:val="00E06B31"/>
    <w:rsid w:val="00E075C5"/>
    <w:rsid w:val="00E077B5"/>
    <w:rsid w:val="00E079D2"/>
    <w:rsid w:val="00E07A80"/>
    <w:rsid w:val="00E07ABC"/>
    <w:rsid w:val="00E07DDA"/>
    <w:rsid w:val="00E10016"/>
    <w:rsid w:val="00E1057D"/>
    <w:rsid w:val="00E1084F"/>
    <w:rsid w:val="00E108E8"/>
    <w:rsid w:val="00E1092F"/>
    <w:rsid w:val="00E109A2"/>
    <w:rsid w:val="00E10C67"/>
    <w:rsid w:val="00E1240F"/>
    <w:rsid w:val="00E13AA6"/>
    <w:rsid w:val="00E13D1D"/>
    <w:rsid w:val="00E14B36"/>
    <w:rsid w:val="00E1515B"/>
    <w:rsid w:val="00E15592"/>
    <w:rsid w:val="00E15740"/>
    <w:rsid w:val="00E15D0F"/>
    <w:rsid w:val="00E15E52"/>
    <w:rsid w:val="00E163FA"/>
    <w:rsid w:val="00E16642"/>
    <w:rsid w:val="00E1691E"/>
    <w:rsid w:val="00E16CA2"/>
    <w:rsid w:val="00E172BE"/>
    <w:rsid w:val="00E17592"/>
    <w:rsid w:val="00E17856"/>
    <w:rsid w:val="00E17A46"/>
    <w:rsid w:val="00E17E64"/>
    <w:rsid w:val="00E20120"/>
    <w:rsid w:val="00E20156"/>
    <w:rsid w:val="00E20B51"/>
    <w:rsid w:val="00E20C36"/>
    <w:rsid w:val="00E20FD8"/>
    <w:rsid w:val="00E212F3"/>
    <w:rsid w:val="00E2143B"/>
    <w:rsid w:val="00E21727"/>
    <w:rsid w:val="00E2175B"/>
    <w:rsid w:val="00E21A01"/>
    <w:rsid w:val="00E21E82"/>
    <w:rsid w:val="00E2251F"/>
    <w:rsid w:val="00E226AC"/>
    <w:rsid w:val="00E23101"/>
    <w:rsid w:val="00E2334D"/>
    <w:rsid w:val="00E23763"/>
    <w:rsid w:val="00E244F7"/>
    <w:rsid w:val="00E245B9"/>
    <w:rsid w:val="00E2494E"/>
    <w:rsid w:val="00E25061"/>
    <w:rsid w:val="00E253D5"/>
    <w:rsid w:val="00E25564"/>
    <w:rsid w:val="00E25B7A"/>
    <w:rsid w:val="00E25CC2"/>
    <w:rsid w:val="00E261BD"/>
    <w:rsid w:val="00E261F3"/>
    <w:rsid w:val="00E266B3"/>
    <w:rsid w:val="00E26BDE"/>
    <w:rsid w:val="00E270B1"/>
    <w:rsid w:val="00E270E1"/>
    <w:rsid w:val="00E279B8"/>
    <w:rsid w:val="00E300B0"/>
    <w:rsid w:val="00E300BE"/>
    <w:rsid w:val="00E3076B"/>
    <w:rsid w:val="00E30C48"/>
    <w:rsid w:val="00E30CEB"/>
    <w:rsid w:val="00E30EBD"/>
    <w:rsid w:val="00E30FAB"/>
    <w:rsid w:val="00E31175"/>
    <w:rsid w:val="00E317EA"/>
    <w:rsid w:val="00E31C99"/>
    <w:rsid w:val="00E32067"/>
    <w:rsid w:val="00E32638"/>
    <w:rsid w:val="00E328DB"/>
    <w:rsid w:val="00E32A69"/>
    <w:rsid w:val="00E32CCE"/>
    <w:rsid w:val="00E3305F"/>
    <w:rsid w:val="00E330CD"/>
    <w:rsid w:val="00E337EA"/>
    <w:rsid w:val="00E33812"/>
    <w:rsid w:val="00E33B59"/>
    <w:rsid w:val="00E33BE6"/>
    <w:rsid w:val="00E33ED5"/>
    <w:rsid w:val="00E3406E"/>
    <w:rsid w:val="00E34530"/>
    <w:rsid w:val="00E34F3B"/>
    <w:rsid w:val="00E359BE"/>
    <w:rsid w:val="00E362A0"/>
    <w:rsid w:val="00E36849"/>
    <w:rsid w:val="00E36893"/>
    <w:rsid w:val="00E3697D"/>
    <w:rsid w:val="00E36B59"/>
    <w:rsid w:val="00E370B2"/>
    <w:rsid w:val="00E37404"/>
    <w:rsid w:val="00E375B1"/>
    <w:rsid w:val="00E3778C"/>
    <w:rsid w:val="00E377BD"/>
    <w:rsid w:val="00E377E3"/>
    <w:rsid w:val="00E4002B"/>
    <w:rsid w:val="00E4011D"/>
    <w:rsid w:val="00E40766"/>
    <w:rsid w:val="00E40B9E"/>
    <w:rsid w:val="00E40D99"/>
    <w:rsid w:val="00E412C7"/>
    <w:rsid w:val="00E4151B"/>
    <w:rsid w:val="00E418D3"/>
    <w:rsid w:val="00E42138"/>
    <w:rsid w:val="00E426C5"/>
    <w:rsid w:val="00E4273E"/>
    <w:rsid w:val="00E427FB"/>
    <w:rsid w:val="00E42921"/>
    <w:rsid w:val="00E434E1"/>
    <w:rsid w:val="00E4389B"/>
    <w:rsid w:val="00E4396A"/>
    <w:rsid w:val="00E43CDA"/>
    <w:rsid w:val="00E43E27"/>
    <w:rsid w:val="00E440B5"/>
    <w:rsid w:val="00E44327"/>
    <w:rsid w:val="00E44424"/>
    <w:rsid w:val="00E44D06"/>
    <w:rsid w:val="00E4521D"/>
    <w:rsid w:val="00E454AF"/>
    <w:rsid w:val="00E454FF"/>
    <w:rsid w:val="00E4561C"/>
    <w:rsid w:val="00E4565D"/>
    <w:rsid w:val="00E456B8"/>
    <w:rsid w:val="00E46978"/>
    <w:rsid w:val="00E474D0"/>
    <w:rsid w:val="00E479A2"/>
    <w:rsid w:val="00E50093"/>
    <w:rsid w:val="00E50669"/>
    <w:rsid w:val="00E50776"/>
    <w:rsid w:val="00E509D2"/>
    <w:rsid w:val="00E50B3F"/>
    <w:rsid w:val="00E50D5F"/>
    <w:rsid w:val="00E515B8"/>
    <w:rsid w:val="00E51B3B"/>
    <w:rsid w:val="00E525C5"/>
    <w:rsid w:val="00E52BDC"/>
    <w:rsid w:val="00E52D69"/>
    <w:rsid w:val="00E52EFA"/>
    <w:rsid w:val="00E53818"/>
    <w:rsid w:val="00E539D4"/>
    <w:rsid w:val="00E53BBF"/>
    <w:rsid w:val="00E541FD"/>
    <w:rsid w:val="00E5428E"/>
    <w:rsid w:val="00E5433C"/>
    <w:rsid w:val="00E54712"/>
    <w:rsid w:val="00E54C4E"/>
    <w:rsid w:val="00E54CC1"/>
    <w:rsid w:val="00E550A9"/>
    <w:rsid w:val="00E5584A"/>
    <w:rsid w:val="00E55E14"/>
    <w:rsid w:val="00E55F5A"/>
    <w:rsid w:val="00E56B7C"/>
    <w:rsid w:val="00E571B4"/>
    <w:rsid w:val="00E575C3"/>
    <w:rsid w:val="00E57955"/>
    <w:rsid w:val="00E5797A"/>
    <w:rsid w:val="00E57AED"/>
    <w:rsid w:val="00E57DD1"/>
    <w:rsid w:val="00E604B4"/>
    <w:rsid w:val="00E60503"/>
    <w:rsid w:val="00E6060C"/>
    <w:rsid w:val="00E60CA4"/>
    <w:rsid w:val="00E60DED"/>
    <w:rsid w:val="00E61937"/>
    <w:rsid w:val="00E61E57"/>
    <w:rsid w:val="00E61E98"/>
    <w:rsid w:val="00E624C1"/>
    <w:rsid w:val="00E62609"/>
    <w:rsid w:val="00E626CA"/>
    <w:rsid w:val="00E62AED"/>
    <w:rsid w:val="00E62D17"/>
    <w:rsid w:val="00E6334B"/>
    <w:rsid w:val="00E63619"/>
    <w:rsid w:val="00E63B8B"/>
    <w:rsid w:val="00E63DC0"/>
    <w:rsid w:val="00E641E5"/>
    <w:rsid w:val="00E642DD"/>
    <w:rsid w:val="00E647C0"/>
    <w:rsid w:val="00E64C0C"/>
    <w:rsid w:val="00E64C8F"/>
    <w:rsid w:val="00E64E4B"/>
    <w:rsid w:val="00E6513C"/>
    <w:rsid w:val="00E6520C"/>
    <w:rsid w:val="00E65411"/>
    <w:rsid w:val="00E6550F"/>
    <w:rsid w:val="00E657BC"/>
    <w:rsid w:val="00E65A10"/>
    <w:rsid w:val="00E65AC4"/>
    <w:rsid w:val="00E65B4A"/>
    <w:rsid w:val="00E662A3"/>
    <w:rsid w:val="00E66B32"/>
    <w:rsid w:val="00E670FF"/>
    <w:rsid w:val="00E67114"/>
    <w:rsid w:val="00E6712A"/>
    <w:rsid w:val="00E671E8"/>
    <w:rsid w:val="00E6726D"/>
    <w:rsid w:val="00E67BE2"/>
    <w:rsid w:val="00E67BF4"/>
    <w:rsid w:val="00E67E10"/>
    <w:rsid w:val="00E70134"/>
    <w:rsid w:val="00E701F0"/>
    <w:rsid w:val="00E702DC"/>
    <w:rsid w:val="00E703AE"/>
    <w:rsid w:val="00E707C0"/>
    <w:rsid w:val="00E70972"/>
    <w:rsid w:val="00E710DB"/>
    <w:rsid w:val="00E71335"/>
    <w:rsid w:val="00E71683"/>
    <w:rsid w:val="00E7172F"/>
    <w:rsid w:val="00E717D9"/>
    <w:rsid w:val="00E71816"/>
    <w:rsid w:val="00E718DD"/>
    <w:rsid w:val="00E71AAD"/>
    <w:rsid w:val="00E71CDF"/>
    <w:rsid w:val="00E72333"/>
    <w:rsid w:val="00E7256C"/>
    <w:rsid w:val="00E72A1B"/>
    <w:rsid w:val="00E72AB8"/>
    <w:rsid w:val="00E7331A"/>
    <w:rsid w:val="00E738C0"/>
    <w:rsid w:val="00E73C92"/>
    <w:rsid w:val="00E73DD8"/>
    <w:rsid w:val="00E74237"/>
    <w:rsid w:val="00E74AC5"/>
    <w:rsid w:val="00E74BAF"/>
    <w:rsid w:val="00E7534F"/>
    <w:rsid w:val="00E75559"/>
    <w:rsid w:val="00E755C3"/>
    <w:rsid w:val="00E75987"/>
    <w:rsid w:val="00E761E0"/>
    <w:rsid w:val="00E7676A"/>
    <w:rsid w:val="00E774F2"/>
    <w:rsid w:val="00E77950"/>
    <w:rsid w:val="00E77D34"/>
    <w:rsid w:val="00E77F80"/>
    <w:rsid w:val="00E8028B"/>
    <w:rsid w:val="00E80350"/>
    <w:rsid w:val="00E80DD9"/>
    <w:rsid w:val="00E81298"/>
    <w:rsid w:val="00E81540"/>
    <w:rsid w:val="00E815B1"/>
    <w:rsid w:val="00E823DB"/>
    <w:rsid w:val="00E824C7"/>
    <w:rsid w:val="00E82C96"/>
    <w:rsid w:val="00E82CC9"/>
    <w:rsid w:val="00E83387"/>
    <w:rsid w:val="00E835A0"/>
    <w:rsid w:val="00E83738"/>
    <w:rsid w:val="00E84396"/>
    <w:rsid w:val="00E844A7"/>
    <w:rsid w:val="00E85250"/>
    <w:rsid w:val="00E8548E"/>
    <w:rsid w:val="00E85960"/>
    <w:rsid w:val="00E85D04"/>
    <w:rsid w:val="00E85F33"/>
    <w:rsid w:val="00E8659F"/>
    <w:rsid w:val="00E866CB"/>
    <w:rsid w:val="00E86C2B"/>
    <w:rsid w:val="00E86CB1"/>
    <w:rsid w:val="00E86DFE"/>
    <w:rsid w:val="00E86EDB"/>
    <w:rsid w:val="00E874A7"/>
    <w:rsid w:val="00E8756C"/>
    <w:rsid w:val="00E87AB0"/>
    <w:rsid w:val="00E87DC9"/>
    <w:rsid w:val="00E903C4"/>
    <w:rsid w:val="00E9067C"/>
    <w:rsid w:val="00E90A1B"/>
    <w:rsid w:val="00E90AD4"/>
    <w:rsid w:val="00E90B05"/>
    <w:rsid w:val="00E90BA5"/>
    <w:rsid w:val="00E90BEC"/>
    <w:rsid w:val="00E90C87"/>
    <w:rsid w:val="00E90D8C"/>
    <w:rsid w:val="00E90EC4"/>
    <w:rsid w:val="00E9143A"/>
    <w:rsid w:val="00E91486"/>
    <w:rsid w:val="00E91A2C"/>
    <w:rsid w:val="00E91A7E"/>
    <w:rsid w:val="00E91CC9"/>
    <w:rsid w:val="00E926B6"/>
    <w:rsid w:val="00E926B9"/>
    <w:rsid w:val="00E9284D"/>
    <w:rsid w:val="00E9385E"/>
    <w:rsid w:val="00E938ED"/>
    <w:rsid w:val="00E93908"/>
    <w:rsid w:val="00E939A6"/>
    <w:rsid w:val="00E93C57"/>
    <w:rsid w:val="00E94BBE"/>
    <w:rsid w:val="00E94DE4"/>
    <w:rsid w:val="00E94E02"/>
    <w:rsid w:val="00E95AD5"/>
    <w:rsid w:val="00E964BB"/>
    <w:rsid w:val="00E966D7"/>
    <w:rsid w:val="00E967B6"/>
    <w:rsid w:val="00E9694C"/>
    <w:rsid w:val="00E96A63"/>
    <w:rsid w:val="00E9701F"/>
    <w:rsid w:val="00E97143"/>
    <w:rsid w:val="00E97535"/>
    <w:rsid w:val="00E97582"/>
    <w:rsid w:val="00E979EB"/>
    <w:rsid w:val="00E97B2D"/>
    <w:rsid w:val="00EA02F7"/>
    <w:rsid w:val="00EA0361"/>
    <w:rsid w:val="00EA0542"/>
    <w:rsid w:val="00EA0712"/>
    <w:rsid w:val="00EA09A1"/>
    <w:rsid w:val="00EA09D3"/>
    <w:rsid w:val="00EA0E73"/>
    <w:rsid w:val="00EA145E"/>
    <w:rsid w:val="00EA151D"/>
    <w:rsid w:val="00EA17F5"/>
    <w:rsid w:val="00EA186A"/>
    <w:rsid w:val="00EA19DB"/>
    <w:rsid w:val="00EA1C98"/>
    <w:rsid w:val="00EA1DD9"/>
    <w:rsid w:val="00EA249D"/>
    <w:rsid w:val="00EA3159"/>
    <w:rsid w:val="00EA376D"/>
    <w:rsid w:val="00EA389D"/>
    <w:rsid w:val="00EA39FD"/>
    <w:rsid w:val="00EA3A58"/>
    <w:rsid w:val="00EA3A80"/>
    <w:rsid w:val="00EA3E00"/>
    <w:rsid w:val="00EA3EFF"/>
    <w:rsid w:val="00EA3F2A"/>
    <w:rsid w:val="00EA4418"/>
    <w:rsid w:val="00EA4B7E"/>
    <w:rsid w:val="00EA4D73"/>
    <w:rsid w:val="00EA5370"/>
    <w:rsid w:val="00EA60F7"/>
    <w:rsid w:val="00EA6263"/>
    <w:rsid w:val="00EA69AF"/>
    <w:rsid w:val="00EA7847"/>
    <w:rsid w:val="00EB0209"/>
    <w:rsid w:val="00EB02AB"/>
    <w:rsid w:val="00EB055F"/>
    <w:rsid w:val="00EB06B8"/>
    <w:rsid w:val="00EB09A0"/>
    <w:rsid w:val="00EB09A3"/>
    <w:rsid w:val="00EB0B4C"/>
    <w:rsid w:val="00EB0DB4"/>
    <w:rsid w:val="00EB159C"/>
    <w:rsid w:val="00EB16F5"/>
    <w:rsid w:val="00EB1A10"/>
    <w:rsid w:val="00EB2197"/>
    <w:rsid w:val="00EB2919"/>
    <w:rsid w:val="00EB32C8"/>
    <w:rsid w:val="00EB3500"/>
    <w:rsid w:val="00EB3739"/>
    <w:rsid w:val="00EB3B33"/>
    <w:rsid w:val="00EB3DA2"/>
    <w:rsid w:val="00EB3E3D"/>
    <w:rsid w:val="00EB3E70"/>
    <w:rsid w:val="00EB41F3"/>
    <w:rsid w:val="00EB46ED"/>
    <w:rsid w:val="00EB4BFA"/>
    <w:rsid w:val="00EB5B4F"/>
    <w:rsid w:val="00EB5FA4"/>
    <w:rsid w:val="00EB6470"/>
    <w:rsid w:val="00EB64EB"/>
    <w:rsid w:val="00EB65A8"/>
    <w:rsid w:val="00EB6606"/>
    <w:rsid w:val="00EB66DF"/>
    <w:rsid w:val="00EB6738"/>
    <w:rsid w:val="00EB70FB"/>
    <w:rsid w:val="00EB710C"/>
    <w:rsid w:val="00EB715A"/>
    <w:rsid w:val="00EB7621"/>
    <w:rsid w:val="00EB7637"/>
    <w:rsid w:val="00EB77D2"/>
    <w:rsid w:val="00EB7A09"/>
    <w:rsid w:val="00EB7AC8"/>
    <w:rsid w:val="00EC013C"/>
    <w:rsid w:val="00EC088E"/>
    <w:rsid w:val="00EC0F58"/>
    <w:rsid w:val="00EC0F66"/>
    <w:rsid w:val="00EC0F8A"/>
    <w:rsid w:val="00EC1244"/>
    <w:rsid w:val="00EC1654"/>
    <w:rsid w:val="00EC1911"/>
    <w:rsid w:val="00EC1A18"/>
    <w:rsid w:val="00EC1C74"/>
    <w:rsid w:val="00EC2416"/>
    <w:rsid w:val="00EC2CC7"/>
    <w:rsid w:val="00EC2CE9"/>
    <w:rsid w:val="00EC2D5A"/>
    <w:rsid w:val="00EC2F7E"/>
    <w:rsid w:val="00EC30E7"/>
    <w:rsid w:val="00EC3756"/>
    <w:rsid w:val="00EC3CA4"/>
    <w:rsid w:val="00EC457A"/>
    <w:rsid w:val="00EC4A37"/>
    <w:rsid w:val="00EC4DF3"/>
    <w:rsid w:val="00EC5223"/>
    <w:rsid w:val="00EC5260"/>
    <w:rsid w:val="00EC5977"/>
    <w:rsid w:val="00EC5C30"/>
    <w:rsid w:val="00EC6174"/>
    <w:rsid w:val="00EC6938"/>
    <w:rsid w:val="00EC6ADB"/>
    <w:rsid w:val="00EC6B94"/>
    <w:rsid w:val="00EC6D21"/>
    <w:rsid w:val="00EC6EF7"/>
    <w:rsid w:val="00EC7149"/>
    <w:rsid w:val="00EC73CB"/>
    <w:rsid w:val="00EC7AF6"/>
    <w:rsid w:val="00EC7E2C"/>
    <w:rsid w:val="00ED013D"/>
    <w:rsid w:val="00ED0224"/>
    <w:rsid w:val="00ED0604"/>
    <w:rsid w:val="00ED0918"/>
    <w:rsid w:val="00ED0DD8"/>
    <w:rsid w:val="00ED0F3F"/>
    <w:rsid w:val="00ED10DF"/>
    <w:rsid w:val="00ED11EF"/>
    <w:rsid w:val="00ED1202"/>
    <w:rsid w:val="00ED156C"/>
    <w:rsid w:val="00ED1609"/>
    <w:rsid w:val="00ED1804"/>
    <w:rsid w:val="00ED19CD"/>
    <w:rsid w:val="00ED1C58"/>
    <w:rsid w:val="00ED2466"/>
    <w:rsid w:val="00ED2971"/>
    <w:rsid w:val="00ED2B17"/>
    <w:rsid w:val="00ED2F6C"/>
    <w:rsid w:val="00ED3682"/>
    <w:rsid w:val="00ED37CB"/>
    <w:rsid w:val="00ED3AD1"/>
    <w:rsid w:val="00ED3B26"/>
    <w:rsid w:val="00ED3C54"/>
    <w:rsid w:val="00ED414A"/>
    <w:rsid w:val="00ED4338"/>
    <w:rsid w:val="00ED453A"/>
    <w:rsid w:val="00ED4ABF"/>
    <w:rsid w:val="00ED4E11"/>
    <w:rsid w:val="00ED4EDB"/>
    <w:rsid w:val="00ED4F10"/>
    <w:rsid w:val="00ED590B"/>
    <w:rsid w:val="00ED6E42"/>
    <w:rsid w:val="00ED6F08"/>
    <w:rsid w:val="00ED6F61"/>
    <w:rsid w:val="00ED7160"/>
    <w:rsid w:val="00ED71A1"/>
    <w:rsid w:val="00ED740C"/>
    <w:rsid w:val="00ED74DA"/>
    <w:rsid w:val="00ED761A"/>
    <w:rsid w:val="00ED77FB"/>
    <w:rsid w:val="00ED7B1B"/>
    <w:rsid w:val="00ED7E9B"/>
    <w:rsid w:val="00EE033C"/>
    <w:rsid w:val="00EE101B"/>
    <w:rsid w:val="00EE1CC2"/>
    <w:rsid w:val="00EE2420"/>
    <w:rsid w:val="00EE2724"/>
    <w:rsid w:val="00EE2981"/>
    <w:rsid w:val="00EE2AA4"/>
    <w:rsid w:val="00EE2AB9"/>
    <w:rsid w:val="00EE2E5F"/>
    <w:rsid w:val="00EE2FF7"/>
    <w:rsid w:val="00EE34BC"/>
    <w:rsid w:val="00EE34ED"/>
    <w:rsid w:val="00EE3AD8"/>
    <w:rsid w:val="00EE3B9E"/>
    <w:rsid w:val="00EE3C35"/>
    <w:rsid w:val="00EE3DE5"/>
    <w:rsid w:val="00EE4011"/>
    <w:rsid w:val="00EE45E9"/>
    <w:rsid w:val="00EE4609"/>
    <w:rsid w:val="00EE4AE5"/>
    <w:rsid w:val="00EE4B20"/>
    <w:rsid w:val="00EE5347"/>
    <w:rsid w:val="00EE53CB"/>
    <w:rsid w:val="00EE596A"/>
    <w:rsid w:val="00EE5B75"/>
    <w:rsid w:val="00EE60CC"/>
    <w:rsid w:val="00EE6333"/>
    <w:rsid w:val="00EE641B"/>
    <w:rsid w:val="00EE6E68"/>
    <w:rsid w:val="00EE6E9D"/>
    <w:rsid w:val="00EE6F7D"/>
    <w:rsid w:val="00EE7237"/>
    <w:rsid w:val="00EE72A0"/>
    <w:rsid w:val="00EE7359"/>
    <w:rsid w:val="00EE7F34"/>
    <w:rsid w:val="00EF02C5"/>
    <w:rsid w:val="00EF087F"/>
    <w:rsid w:val="00EF0AE1"/>
    <w:rsid w:val="00EF10A1"/>
    <w:rsid w:val="00EF17A1"/>
    <w:rsid w:val="00EF1947"/>
    <w:rsid w:val="00EF1AA3"/>
    <w:rsid w:val="00EF1B47"/>
    <w:rsid w:val="00EF1C4F"/>
    <w:rsid w:val="00EF1F3A"/>
    <w:rsid w:val="00EF298D"/>
    <w:rsid w:val="00EF3024"/>
    <w:rsid w:val="00EF32CC"/>
    <w:rsid w:val="00EF342E"/>
    <w:rsid w:val="00EF369B"/>
    <w:rsid w:val="00EF403D"/>
    <w:rsid w:val="00EF5161"/>
    <w:rsid w:val="00EF5636"/>
    <w:rsid w:val="00EF56FE"/>
    <w:rsid w:val="00EF576C"/>
    <w:rsid w:val="00EF5868"/>
    <w:rsid w:val="00EF5B59"/>
    <w:rsid w:val="00EF6B0F"/>
    <w:rsid w:val="00EF6C2D"/>
    <w:rsid w:val="00EF6D0E"/>
    <w:rsid w:val="00EF7227"/>
    <w:rsid w:val="00EF742A"/>
    <w:rsid w:val="00EF74A0"/>
    <w:rsid w:val="00EF761B"/>
    <w:rsid w:val="00EF78B8"/>
    <w:rsid w:val="00EF79DA"/>
    <w:rsid w:val="00F00171"/>
    <w:rsid w:val="00F00A54"/>
    <w:rsid w:val="00F00AB2"/>
    <w:rsid w:val="00F00C6F"/>
    <w:rsid w:val="00F00CCA"/>
    <w:rsid w:val="00F00DF8"/>
    <w:rsid w:val="00F00E03"/>
    <w:rsid w:val="00F0161A"/>
    <w:rsid w:val="00F016B6"/>
    <w:rsid w:val="00F02159"/>
    <w:rsid w:val="00F027FE"/>
    <w:rsid w:val="00F02C07"/>
    <w:rsid w:val="00F02D77"/>
    <w:rsid w:val="00F03600"/>
    <w:rsid w:val="00F03CDB"/>
    <w:rsid w:val="00F03E93"/>
    <w:rsid w:val="00F03FD6"/>
    <w:rsid w:val="00F043F4"/>
    <w:rsid w:val="00F043F6"/>
    <w:rsid w:val="00F04687"/>
    <w:rsid w:val="00F0541C"/>
    <w:rsid w:val="00F055F2"/>
    <w:rsid w:val="00F05DAE"/>
    <w:rsid w:val="00F05E00"/>
    <w:rsid w:val="00F05E25"/>
    <w:rsid w:val="00F05E4C"/>
    <w:rsid w:val="00F06542"/>
    <w:rsid w:val="00F06702"/>
    <w:rsid w:val="00F06A5D"/>
    <w:rsid w:val="00F06CA9"/>
    <w:rsid w:val="00F06CAE"/>
    <w:rsid w:val="00F0712A"/>
    <w:rsid w:val="00F076BF"/>
    <w:rsid w:val="00F07ADB"/>
    <w:rsid w:val="00F07BCE"/>
    <w:rsid w:val="00F07F80"/>
    <w:rsid w:val="00F10471"/>
    <w:rsid w:val="00F10E1F"/>
    <w:rsid w:val="00F10EB5"/>
    <w:rsid w:val="00F11258"/>
    <w:rsid w:val="00F1183A"/>
    <w:rsid w:val="00F12530"/>
    <w:rsid w:val="00F129B5"/>
    <w:rsid w:val="00F12C39"/>
    <w:rsid w:val="00F12D71"/>
    <w:rsid w:val="00F13312"/>
    <w:rsid w:val="00F13744"/>
    <w:rsid w:val="00F14134"/>
    <w:rsid w:val="00F1469F"/>
    <w:rsid w:val="00F14896"/>
    <w:rsid w:val="00F152BB"/>
    <w:rsid w:val="00F153BB"/>
    <w:rsid w:val="00F154EB"/>
    <w:rsid w:val="00F15707"/>
    <w:rsid w:val="00F15B1B"/>
    <w:rsid w:val="00F15B48"/>
    <w:rsid w:val="00F15B5F"/>
    <w:rsid w:val="00F16218"/>
    <w:rsid w:val="00F164A5"/>
    <w:rsid w:val="00F16877"/>
    <w:rsid w:val="00F168D8"/>
    <w:rsid w:val="00F1714B"/>
    <w:rsid w:val="00F17211"/>
    <w:rsid w:val="00F17254"/>
    <w:rsid w:val="00F1778F"/>
    <w:rsid w:val="00F1781D"/>
    <w:rsid w:val="00F1791E"/>
    <w:rsid w:val="00F179C5"/>
    <w:rsid w:val="00F17EF9"/>
    <w:rsid w:val="00F214F7"/>
    <w:rsid w:val="00F21673"/>
    <w:rsid w:val="00F218DA"/>
    <w:rsid w:val="00F21900"/>
    <w:rsid w:val="00F21D1A"/>
    <w:rsid w:val="00F22338"/>
    <w:rsid w:val="00F228A6"/>
    <w:rsid w:val="00F22E3A"/>
    <w:rsid w:val="00F238F8"/>
    <w:rsid w:val="00F23EDB"/>
    <w:rsid w:val="00F24DBE"/>
    <w:rsid w:val="00F25B74"/>
    <w:rsid w:val="00F25C07"/>
    <w:rsid w:val="00F25C16"/>
    <w:rsid w:val="00F25C74"/>
    <w:rsid w:val="00F25D87"/>
    <w:rsid w:val="00F2601F"/>
    <w:rsid w:val="00F2646E"/>
    <w:rsid w:val="00F265DD"/>
    <w:rsid w:val="00F267B8"/>
    <w:rsid w:val="00F26971"/>
    <w:rsid w:val="00F27461"/>
    <w:rsid w:val="00F2746C"/>
    <w:rsid w:val="00F275EE"/>
    <w:rsid w:val="00F276F1"/>
    <w:rsid w:val="00F27ACF"/>
    <w:rsid w:val="00F27EAD"/>
    <w:rsid w:val="00F30D92"/>
    <w:rsid w:val="00F30DE1"/>
    <w:rsid w:val="00F30F41"/>
    <w:rsid w:val="00F30F63"/>
    <w:rsid w:val="00F311F8"/>
    <w:rsid w:val="00F312EB"/>
    <w:rsid w:val="00F31710"/>
    <w:rsid w:val="00F31A11"/>
    <w:rsid w:val="00F325C2"/>
    <w:rsid w:val="00F32B04"/>
    <w:rsid w:val="00F32B22"/>
    <w:rsid w:val="00F3336D"/>
    <w:rsid w:val="00F333A4"/>
    <w:rsid w:val="00F33941"/>
    <w:rsid w:val="00F33D96"/>
    <w:rsid w:val="00F342EA"/>
    <w:rsid w:val="00F3445B"/>
    <w:rsid w:val="00F34798"/>
    <w:rsid w:val="00F34C13"/>
    <w:rsid w:val="00F34D6E"/>
    <w:rsid w:val="00F34E41"/>
    <w:rsid w:val="00F353A6"/>
    <w:rsid w:val="00F356BF"/>
    <w:rsid w:val="00F35BA4"/>
    <w:rsid w:val="00F35CE5"/>
    <w:rsid w:val="00F35D25"/>
    <w:rsid w:val="00F3696E"/>
    <w:rsid w:val="00F36B57"/>
    <w:rsid w:val="00F36E95"/>
    <w:rsid w:val="00F36F1D"/>
    <w:rsid w:val="00F371E3"/>
    <w:rsid w:val="00F3727F"/>
    <w:rsid w:val="00F37656"/>
    <w:rsid w:val="00F377D9"/>
    <w:rsid w:val="00F3792A"/>
    <w:rsid w:val="00F379A1"/>
    <w:rsid w:val="00F37CF5"/>
    <w:rsid w:val="00F401D0"/>
    <w:rsid w:val="00F41131"/>
    <w:rsid w:val="00F419E7"/>
    <w:rsid w:val="00F41E4B"/>
    <w:rsid w:val="00F42216"/>
    <w:rsid w:val="00F42529"/>
    <w:rsid w:val="00F428BF"/>
    <w:rsid w:val="00F429EA"/>
    <w:rsid w:val="00F42C8C"/>
    <w:rsid w:val="00F42EA0"/>
    <w:rsid w:val="00F4320A"/>
    <w:rsid w:val="00F438CD"/>
    <w:rsid w:val="00F440F2"/>
    <w:rsid w:val="00F443AA"/>
    <w:rsid w:val="00F44DB1"/>
    <w:rsid w:val="00F451B7"/>
    <w:rsid w:val="00F454E2"/>
    <w:rsid w:val="00F45749"/>
    <w:rsid w:val="00F45798"/>
    <w:rsid w:val="00F46345"/>
    <w:rsid w:val="00F46F53"/>
    <w:rsid w:val="00F47173"/>
    <w:rsid w:val="00F47D37"/>
    <w:rsid w:val="00F50265"/>
    <w:rsid w:val="00F50362"/>
    <w:rsid w:val="00F50688"/>
    <w:rsid w:val="00F506B4"/>
    <w:rsid w:val="00F51760"/>
    <w:rsid w:val="00F51E7B"/>
    <w:rsid w:val="00F5209C"/>
    <w:rsid w:val="00F52D33"/>
    <w:rsid w:val="00F5353F"/>
    <w:rsid w:val="00F536BF"/>
    <w:rsid w:val="00F540E9"/>
    <w:rsid w:val="00F54373"/>
    <w:rsid w:val="00F5474E"/>
    <w:rsid w:val="00F54ED7"/>
    <w:rsid w:val="00F55405"/>
    <w:rsid w:val="00F55483"/>
    <w:rsid w:val="00F55521"/>
    <w:rsid w:val="00F55612"/>
    <w:rsid w:val="00F55732"/>
    <w:rsid w:val="00F55BAF"/>
    <w:rsid w:val="00F55E2B"/>
    <w:rsid w:val="00F561B3"/>
    <w:rsid w:val="00F56208"/>
    <w:rsid w:val="00F56E3E"/>
    <w:rsid w:val="00F56E70"/>
    <w:rsid w:val="00F577DD"/>
    <w:rsid w:val="00F57DAD"/>
    <w:rsid w:val="00F57DDD"/>
    <w:rsid w:val="00F60066"/>
    <w:rsid w:val="00F6016F"/>
    <w:rsid w:val="00F603F3"/>
    <w:rsid w:val="00F6098B"/>
    <w:rsid w:val="00F61431"/>
    <w:rsid w:val="00F614F2"/>
    <w:rsid w:val="00F61BB9"/>
    <w:rsid w:val="00F624E9"/>
    <w:rsid w:val="00F628E0"/>
    <w:rsid w:val="00F6356B"/>
    <w:rsid w:val="00F63731"/>
    <w:rsid w:val="00F63A65"/>
    <w:rsid w:val="00F63D6F"/>
    <w:rsid w:val="00F63FC4"/>
    <w:rsid w:val="00F6419A"/>
    <w:rsid w:val="00F643EB"/>
    <w:rsid w:val="00F64444"/>
    <w:rsid w:val="00F64D46"/>
    <w:rsid w:val="00F64ED5"/>
    <w:rsid w:val="00F65D1A"/>
    <w:rsid w:val="00F66054"/>
    <w:rsid w:val="00F66383"/>
    <w:rsid w:val="00F66D0F"/>
    <w:rsid w:val="00F66E64"/>
    <w:rsid w:val="00F66E98"/>
    <w:rsid w:val="00F672C1"/>
    <w:rsid w:val="00F67548"/>
    <w:rsid w:val="00F6765C"/>
    <w:rsid w:val="00F67FFA"/>
    <w:rsid w:val="00F70915"/>
    <w:rsid w:val="00F70953"/>
    <w:rsid w:val="00F71939"/>
    <w:rsid w:val="00F71B03"/>
    <w:rsid w:val="00F71CB3"/>
    <w:rsid w:val="00F71D68"/>
    <w:rsid w:val="00F72001"/>
    <w:rsid w:val="00F721C0"/>
    <w:rsid w:val="00F72323"/>
    <w:rsid w:val="00F7246E"/>
    <w:rsid w:val="00F7254D"/>
    <w:rsid w:val="00F7256E"/>
    <w:rsid w:val="00F725A6"/>
    <w:rsid w:val="00F729AA"/>
    <w:rsid w:val="00F729AF"/>
    <w:rsid w:val="00F72B77"/>
    <w:rsid w:val="00F72B81"/>
    <w:rsid w:val="00F72E73"/>
    <w:rsid w:val="00F746A0"/>
    <w:rsid w:val="00F75B40"/>
    <w:rsid w:val="00F75C34"/>
    <w:rsid w:val="00F75CD1"/>
    <w:rsid w:val="00F76170"/>
    <w:rsid w:val="00F773E8"/>
    <w:rsid w:val="00F7748E"/>
    <w:rsid w:val="00F77AAB"/>
    <w:rsid w:val="00F80AF4"/>
    <w:rsid w:val="00F80B75"/>
    <w:rsid w:val="00F81104"/>
    <w:rsid w:val="00F81A24"/>
    <w:rsid w:val="00F81E50"/>
    <w:rsid w:val="00F82C45"/>
    <w:rsid w:val="00F83822"/>
    <w:rsid w:val="00F83F19"/>
    <w:rsid w:val="00F84392"/>
    <w:rsid w:val="00F84534"/>
    <w:rsid w:val="00F8456B"/>
    <w:rsid w:val="00F8486C"/>
    <w:rsid w:val="00F84CC3"/>
    <w:rsid w:val="00F854EB"/>
    <w:rsid w:val="00F85759"/>
    <w:rsid w:val="00F85825"/>
    <w:rsid w:val="00F85961"/>
    <w:rsid w:val="00F85C3E"/>
    <w:rsid w:val="00F85DA2"/>
    <w:rsid w:val="00F860E7"/>
    <w:rsid w:val="00F8617F"/>
    <w:rsid w:val="00F8682C"/>
    <w:rsid w:val="00F87194"/>
    <w:rsid w:val="00F872EB"/>
    <w:rsid w:val="00F87411"/>
    <w:rsid w:val="00F875F5"/>
    <w:rsid w:val="00F87AC1"/>
    <w:rsid w:val="00F87D07"/>
    <w:rsid w:val="00F87FE6"/>
    <w:rsid w:val="00F90068"/>
    <w:rsid w:val="00F90743"/>
    <w:rsid w:val="00F90C84"/>
    <w:rsid w:val="00F90E02"/>
    <w:rsid w:val="00F911DF"/>
    <w:rsid w:val="00F9124C"/>
    <w:rsid w:val="00F9128D"/>
    <w:rsid w:val="00F916DD"/>
    <w:rsid w:val="00F9215E"/>
    <w:rsid w:val="00F9225F"/>
    <w:rsid w:val="00F923E4"/>
    <w:rsid w:val="00F923F8"/>
    <w:rsid w:val="00F92F9A"/>
    <w:rsid w:val="00F933EF"/>
    <w:rsid w:val="00F93614"/>
    <w:rsid w:val="00F939B1"/>
    <w:rsid w:val="00F93AC2"/>
    <w:rsid w:val="00F944F6"/>
    <w:rsid w:val="00F9476E"/>
    <w:rsid w:val="00F94B78"/>
    <w:rsid w:val="00F94D47"/>
    <w:rsid w:val="00F94DAF"/>
    <w:rsid w:val="00F94E93"/>
    <w:rsid w:val="00F95385"/>
    <w:rsid w:val="00F953F7"/>
    <w:rsid w:val="00F95550"/>
    <w:rsid w:val="00F9582B"/>
    <w:rsid w:val="00F959D6"/>
    <w:rsid w:val="00F95AB6"/>
    <w:rsid w:val="00F95CBB"/>
    <w:rsid w:val="00F9602B"/>
    <w:rsid w:val="00F960F7"/>
    <w:rsid w:val="00F961D1"/>
    <w:rsid w:val="00F965DA"/>
    <w:rsid w:val="00F965F6"/>
    <w:rsid w:val="00F96DB0"/>
    <w:rsid w:val="00F97E9A"/>
    <w:rsid w:val="00FA016C"/>
    <w:rsid w:val="00FA0416"/>
    <w:rsid w:val="00FA06D3"/>
    <w:rsid w:val="00FA08FB"/>
    <w:rsid w:val="00FA0923"/>
    <w:rsid w:val="00FA0C20"/>
    <w:rsid w:val="00FA0C65"/>
    <w:rsid w:val="00FA0EFB"/>
    <w:rsid w:val="00FA16CB"/>
    <w:rsid w:val="00FA18A6"/>
    <w:rsid w:val="00FA1FA7"/>
    <w:rsid w:val="00FA24B9"/>
    <w:rsid w:val="00FA24CF"/>
    <w:rsid w:val="00FA2591"/>
    <w:rsid w:val="00FA27A4"/>
    <w:rsid w:val="00FA2858"/>
    <w:rsid w:val="00FA30A9"/>
    <w:rsid w:val="00FA320E"/>
    <w:rsid w:val="00FA33F9"/>
    <w:rsid w:val="00FA34B8"/>
    <w:rsid w:val="00FA4C28"/>
    <w:rsid w:val="00FA4D69"/>
    <w:rsid w:val="00FA5504"/>
    <w:rsid w:val="00FA56CF"/>
    <w:rsid w:val="00FA5881"/>
    <w:rsid w:val="00FA58A2"/>
    <w:rsid w:val="00FA5E18"/>
    <w:rsid w:val="00FA5E60"/>
    <w:rsid w:val="00FA63DA"/>
    <w:rsid w:val="00FA65F0"/>
    <w:rsid w:val="00FA6756"/>
    <w:rsid w:val="00FA68D2"/>
    <w:rsid w:val="00FA699B"/>
    <w:rsid w:val="00FA7441"/>
    <w:rsid w:val="00FA7AB6"/>
    <w:rsid w:val="00FA7DE4"/>
    <w:rsid w:val="00FA7DEC"/>
    <w:rsid w:val="00FA7EF0"/>
    <w:rsid w:val="00FB02E5"/>
    <w:rsid w:val="00FB044C"/>
    <w:rsid w:val="00FB0C93"/>
    <w:rsid w:val="00FB0F3C"/>
    <w:rsid w:val="00FB12F9"/>
    <w:rsid w:val="00FB1689"/>
    <w:rsid w:val="00FB1748"/>
    <w:rsid w:val="00FB1BEF"/>
    <w:rsid w:val="00FB1D15"/>
    <w:rsid w:val="00FB22F9"/>
    <w:rsid w:val="00FB242C"/>
    <w:rsid w:val="00FB254B"/>
    <w:rsid w:val="00FB280E"/>
    <w:rsid w:val="00FB28B6"/>
    <w:rsid w:val="00FB2B55"/>
    <w:rsid w:val="00FB2C50"/>
    <w:rsid w:val="00FB2C75"/>
    <w:rsid w:val="00FB34B4"/>
    <w:rsid w:val="00FB3546"/>
    <w:rsid w:val="00FB3CA8"/>
    <w:rsid w:val="00FB3CED"/>
    <w:rsid w:val="00FB3F47"/>
    <w:rsid w:val="00FB4824"/>
    <w:rsid w:val="00FB4A22"/>
    <w:rsid w:val="00FB4AC6"/>
    <w:rsid w:val="00FB4B93"/>
    <w:rsid w:val="00FB4C61"/>
    <w:rsid w:val="00FB4DD8"/>
    <w:rsid w:val="00FB4E12"/>
    <w:rsid w:val="00FB623D"/>
    <w:rsid w:val="00FB6447"/>
    <w:rsid w:val="00FB66F3"/>
    <w:rsid w:val="00FB6C64"/>
    <w:rsid w:val="00FB6C7A"/>
    <w:rsid w:val="00FB6DB8"/>
    <w:rsid w:val="00FB703B"/>
    <w:rsid w:val="00FB7120"/>
    <w:rsid w:val="00FB71F2"/>
    <w:rsid w:val="00FB72CF"/>
    <w:rsid w:val="00FB7CD9"/>
    <w:rsid w:val="00FC04E1"/>
    <w:rsid w:val="00FC0D0D"/>
    <w:rsid w:val="00FC166C"/>
    <w:rsid w:val="00FC17A7"/>
    <w:rsid w:val="00FC193E"/>
    <w:rsid w:val="00FC2CB0"/>
    <w:rsid w:val="00FC2EE8"/>
    <w:rsid w:val="00FC35F9"/>
    <w:rsid w:val="00FC3877"/>
    <w:rsid w:val="00FC3B5A"/>
    <w:rsid w:val="00FC3B7E"/>
    <w:rsid w:val="00FC3E1A"/>
    <w:rsid w:val="00FC3F1E"/>
    <w:rsid w:val="00FC3FD3"/>
    <w:rsid w:val="00FC4012"/>
    <w:rsid w:val="00FC41B6"/>
    <w:rsid w:val="00FC4787"/>
    <w:rsid w:val="00FC4B09"/>
    <w:rsid w:val="00FC4F8C"/>
    <w:rsid w:val="00FC522E"/>
    <w:rsid w:val="00FC5499"/>
    <w:rsid w:val="00FC55B5"/>
    <w:rsid w:val="00FC581E"/>
    <w:rsid w:val="00FC59ED"/>
    <w:rsid w:val="00FC5BD1"/>
    <w:rsid w:val="00FC5E0B"/>
    <w:rsid w:val="00FC5EAB"/>
    <w:rsid w:val="00FC5F3F"/>
    <w:rsid w:val="00FC62D8"/>
    <w:rsid w:val="00FC645D"/>
    <w:rsid w:val="00FC6F24"/>
    <w:rsid w:val="00FC70DA"/>
    <w:rsid w:val="00FC73AC"/>
    <w:rsid w:val="00FC73F0"/>
    <w:rsid w:val="00FC79EE"/>
    <w:rsid w:val="00FC7CE6"/>
    <w:rsid w:val="00FD0157"/>
    <w:rsid w:val="00FD0537"/>
    <w:rsid w:val="00FD0599"/>
    <w:rsid w:val="00FD0703"/>
    <w:rsid w:val="00FD0789"/>
    <w:rsid w:val="00FD0B7A"/>
    <w:rsid w:val="00FD0BB5"/>
    <w:rsid w:val="00FD0DF7"/>
    <w:rsid w:val="00FD1A39"/>
    <w:rsid w:val="00FD2486"/>
    <w:rsid w:val="00FD2709"/>
    <w:rsid w:val="00FD309D"/>
    <w:rsid w:val="00FD33E9"/>
    <w:rsid w:val="00FD3708"/>
    <w:rsid w:val="00FD3736"/>
    <w:rsid w:val="00FD389C"/>
    <w:rsid w:val="00FD4030"/>
    <w:rsid w:val="00FD42AC"/>
    <w:rsid w:val="00FD42ED"/>
    <w:rsid w:val="00FD4412"/>
    <w:rsid w:val="00FD4462"/>
    <w:rsid w:val="00FD4956"/>
    <w:rsid w:val="00FD4970"/>
    <w:rsid w:val="00FD4E79"/>
    <w:rsid w:val="00FD5813"/>
    <w:rsid w:val="00FD5937"/>
    <w:rsid w:val="00FD5C51"/>
    <w:rsid w:val="00FD5E03"/>
    <w:rsid w:val="00FD5E4B"/>
    <w:rsid w:val="00FD6618"/>
    <w:rsid w:val="00FD6728"/>
    <w:rsid w:val="00FD6866"/>
    <w:rsid w:val="00FD6C1F"/>
    <w:rsid w:val="00FD713C"/>
    <w:rsid w:val="00FD71F8"/>
    <w:rsid w:val="00FD76B8"/>
    <w:rsid w:val="00FD77D4"/>
    <w:rsid w:val="00FD7ABB"/>
    <w:rsid w:val="00FD7BD3"/>
    <w:rsid w:val="00FD7D73"/>
    <w:rsid w:val="00FE0217"/>
    <w:rsid w:val="00FE05C6"/>
    <w:rsid w:val="00FE0956"/>
    <w:rsid w:val="00FE1177"/>
    <w:rsid w:val="00FE153C"/>
    <w:rsid w:val="00FE188E"/>
    <w:rsid w:val="00FE1984"/>
    <w:rsid w:val="00FE1EC8"/>
    <w:rsid w:val="00FE24A3"/>
    <w:rsid w:val="00FE27A2"/>
    <w:rsid w:val="00FE28EC"/>
    <w:rsid w:val="00FE29FB"/>
    <w:rsid w:val="00FE3056"/>
    <w:rsid w:val="00FE312A"/>
    <w:rsid w:val="00FE3501"/>
    <w:rsid w:val="00FE3B47"/>
    <w:rsid w:val="00FE4165"/>
    <w:rsid w:val="00FE48EE"/>
    <w:rsid w:val="00FE4AFC"/>
    <w:rsid w:val="00FE5D03"/>
    <w:rsid w:val="00FE5FD6"/>
    <w:rsid w:val="00FE68F3"/>
    <w:rsid w:val="00FE6A94"/>
    <w:rsid w:val="00FE6DEE"/>
    <w:rsid w:val="00FE6EBF"/>
    <w:rsid w:val="00FE7020"/>
    <w:rsid w:val="00FE7106"/>
    <w:rsid w:val="00FE75E1"/>
    <w:rsid w:val="00FE7943"/>
    <w:rsid w:val="00FE7B46"/>
    <w:rsid w:val="00FE7F04"/>
    <w:rsid w:val="00FF000A"/>
    <w:rsid w:val="00FF0C40"/>
    <w:rsid w:val="00FF0CEA"/>
    <w:rsid w:val="00FF13E1"/>
    <w:rsid w:val="00FF155D"/>
    <w:rsid w:val="00FF15D5"/>
    <w:rsid w:val="00FF17DB"/>
    <w:rsid w:val="00FF1BBD"/>
    <w:rsid w:val="00FF1C0C"/>
    <w:rsid w:val="00FF2061"/>
    <w:rsid w:val="00FF20AE"/>
    <w:rsid w:val="00FF22D1"/>
    <w:rsid w:val="00FF2E1B"/>
    <w:rsid w:val="00FF36AB"/>
    <w:rsid w:val="00FF377D"/>
    <w:rsid w:val="00FF3966"/>
    <w:rsid w:val="00FF3A04"/>
    <w:rsid w:val="00FF46A0"/>
    <w:rsid w:val="00FF4E34"/>
    <w:rsid w:val="00FF5690"/>
    <w:rsid w:val="00FF5E51"/>
    <w:rsid w:val="00FF5E56"/>
    <w:rsid w:val="00FF5F29"/>
    <w:rsid w:val="00FF6327"/>
    <w:rsid w:val="00FF6F90"/>
    <w:rsid w:val="00FF7000"/>
    <w:rsid w:val="00FF709D"/>
    <w:rsid w:val="00FF7672"/>
    <w:rsid w:val="00FF7840"/>
    <w:rsid w:val="00FF7D1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o:colormru v:ext="edit" colors="#b8b308,#002b5c"/>
    </o:shapedefaults>
    <o:shapelayout v:ext="edit">
      <o:idmap v:ext="edit" data="1"/>
    </o:shapelayout>
  </w:shapeDefaults>
  <w:decimalSymbol w:val="."/>
  <w:listSeparator w:val=","/>
  <w14:docId w14:val="275409AF"/>
  <w15:docId w15:val="{FE6F9282-9C52-4F64-A39F-4E52A2825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99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6F3DBC"/>
  </w:style>
  <w:style w:type="paragraph" w:styleId="Heading1">
    <w:name w:val="heading 1"/>
    <w:basedOn w:val="Normal"/>
    <w:next w:val="Normal"/>
    <w:link w:val="Heading1Char"/>
    <w:qFormat/>
    <w:rsid w:val="00652FAC"/>
    <w:pPr>
      <w:pageBreakBefore/>
      <w:numPr>
        <w:numId w:val="15"/>
      </w:numPr>
      <w:pBdr>
        <w:bottom w:val="single" w:sz="4" w:space="1" w:color="auto"/>
      </w:pBdr>
      <w:spacing w:before="240" w:after="240" w:line="640" w:lineRule="exact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17A8"/>
    <w:pPr>
      <w:keepNext/>
      <w:keepLines/>
      <w:numPr>
        <w:ilvl w:val="1"/>
        <w:numId w:val="15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E17A8"/>
    <w:pPr>
      <w:keepNext/>
      <w:keepLines/>
      <w:numPr>
        <w:ilvl w:val="2"/>
        <w:numId w:val="15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E17A8"/>
    <w:pPr>
      <w:keepNext/>
      <w:keepLines/>
      <w:numPr>
        <w:ilvl w:val="3"/>
        <w:numId w:val="15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E17A8"/>
    <w:pPr>
      <w:keepNext/>
      <w:keepLines/>
      <w:numPr>
        <w:ilvl w:val="4"/>
        <w:numId w:val="15"/>
      </w:numPr>
      <w:spacing w:before="200" w:after="0"/>
      <w:outlineLvl w:val="4"/>
    </w:pPr>
    <w:rPr>
      <w:rFonts w:asciiTheme="majorHAnsi" w:eastAsiaTheme="majorEastAsia" w:hAnsiTheme="majorHAnsi" w:cstheme="majorBidi"/>
      <w:color w:val="17365D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E17A8"/>
    <w:pPr>
      <w:keepNext/>
      <w:keepLines/>
      <w:numPr>
        <w:ilvl w:val="5"/>
        <w:numId w:val="15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4E17A8"/>
    <w:pPr>
      <w:keepNext/>
      <w:keepLines/>
      <w:numPr>
        <w:ilvl w:val="6"/>
        <w:numId w:val="15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4E17A8"/>
    <w:pPr>
      <w:keepNext/>
      <w:keepLines/>
      <w:numPr>
        <w:ilvl w:val="7"/>
        <w:numId w:val="15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4E17A8"/>
    <w:pPr>
      <w:keepNext/>
      <w:keepLines/>
      <w:numPr>
        <w:ilvl w:val="8"/>
        <w:numId w:val="15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qFormat/>
    <w:rsid w:val="005C32FA"/>
    <w:pPr>
      <w:tabs>
        <w:tab w:val="left" w:pos="2700"/>
      </w:tabs>
      <w:jc w:val="both"/>
    </w:pPr>
    <w:rPr>
      <w:szCs w:val="24"/>
    </w:rPr>
  </w:style>
  <w:style w:type="paragraph" w:customStyle="1" w:styleId="Anchor">
    <w:name w:val="Anchor"/>
    <w:rsid w:val="00EE60CC"/>
    <w:pPr>
      <w:keepNext/>
      <w:tabs>
        <w:tab w:val="left" w:pos="360"/>
      </w:tabs>
      <w:spacing w:before="240"/>
    </w:pPr>
    <w:rPr>
      <w:rFonts w:ascii="Arial" w:hAnsi="Arial"/>
      <w:b/>
      <w:sz w:val="4"/>
      <w:szCs w:val="4"/>
    </w:rPr>
  </w:style>
  <w:style w:type="paragraph" w:customStyle="1" w:styleId="Bullet1">
    <w:name w:val="Bullet1"/>
    <w:rsid w:val="00105E32"/>
    <w:pPr>
      <w:numPr>
        <w:numId w:val="2"/>
      </w:numPr>
      <w:tabs>
        <w:tab w:val="left" w:pos="900"/>
      </w:tabs>
      <w:spacing w:before="120" w:line="280" w:lineRule="atLeast"/>
    </w:pPr>
  </w:style>
  <w:style w:type="paragraph" w:customStyle="1" w:styleId="Bullet2">
    <w:name w:val="Bullet2"/>
    <w:rsid w:val="00105E32"/>
    <w:pPr>
      <w:numPr>
        <w:numId w:val="3"/>
      </w:numPr>
      <w:spacing w:before="120"/>
    </w:pPr>
  </w:style>
  <w:style w:type="paragraph" w:customStyle="1" w:styleId="Bullet3">
    <w:name w:val="Bullet3"/>
    <w:rsid w:val="00B4374F"/>
    <w:pPr>
      <w:numPr>
        <w:numId w:val="4"/>
      </w:numPr>
      <w:tabs>
        <w:tab w:val="clear" w:pos="1872"/>
        <w:tab w:val="num" w:pos="1800"/>
      </w:tabs>
      <w:spacing w:before="120"/>
      <w:ind w:left="1800" w:hanging="360"/>
    </w:pPr>
  </w:style>
  <w:style w:type="paragraph" w:customStyle="1" w:styleId="Caution">
    <w:name w:val="Caution"/>
    <w:basedOn w:val="Normal"/>
    <w:rsid w:val="00EE60CC"/>
    <w:pPr>
      <w:tabs>
        <w:tab w:val="left" w:pos="936"/>
      </w:tabs>
      <w:ind w:right="864"/>
      <w:jc w:val="both"/>
    </w:pPr>
    <w:rPr>
      <w:rFonts w:ascii="Arial" w:hAnsi="Arial"/>
      <w:b/>
    </w:rPr>
  </w:style>
  <w:style w:type="paragraph" w:customStyle="1" w:styleId="CellBody">
    <w:name w:val="CellBody"/>
    <w:rsid w:val="00F34E41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</w:pPr>
    <w:rPr>
      <w:sz w:val="18"/>
      <w:szCs w:val="18"/>
    </w:rPr>
  </w:style>
  <w:style w:type="paragraph" w:customStyle="1" w:styleId="CellBodyCenter">
    <w:name w:val="CellBodyCenter"/>
    <w:rsid w:val="00B4374F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jc w:val="center"/>
    </w:pPr>
    <w:rPr>
      <w:sz w:val="18"/>
      <w:szCs w:val="18"/>
    </w:rPr>
  </w:style>
  <w:style w:type="paragraph" w:customStyle="1" w:styleId="CellBodyRight">
    <w:name w:val="CellBodyRight"/>
    <w:rsid w:val="00B4374F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jc w:val="right"/>
    </w:pPr>
    <w:rPr>
      <w:sz w:val="18"/>
      <w:szCs w:val="18"/>
    </w:rPr>
  </w:style>
  <w:style w:type="paragraph" w:customStyle="1" w:styleId="CellBullet1">
    <w:name w:val="CellBullet1"/>
    <w:rsid w:val="00B4374F"/>
    <w:pPr>
      <w:numPr>
        <w:numId w:val="5"/>
      </w:numPr>
      <w:tabs>
        <w:tab w:val="clear" w:pos="1498"/>
        <w:tab w:val="left" w:pos="538"/>
      </w:tabs>
      <w:ind w:left="538"/>
    </w:pPr>
    <w:rPr>
      <w:sz w:val="18"/>
      <w:szCs w:val="18"/>
    </w:rPr>
  </w:style>
  <w:style w:type="paragraph" w:customStyle="1" w:styleId="CellHeading">
    <w:name w:val="CellHeading"/>
    <w:rsid w:val="000A168F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</w:pPr>
    <w:rPr>
      <w:rFonts w:ascii="Arial" w:hAnsi="Arial"/>
      <w:b/>
      <w:color w:val="FFFFFF" w:themeColor="background1"/>
      <w:szCs w:val="18"/>
    </w:rPr>
  </w:style>
  <w:style w:type="paragraph" w:customStyle="1" w:styleId="CellHeadingCenter">
    <w:name w:val="CellHeadingCenter"/>
    <w:rsid w:val="000A168F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jc w:val="center"/>
    </w:pPr>
    <w:rPr>
      <w:rFonts w:ascii="Arial" w:hAnsi="Arial"/>
      <w:b/>
      <w:color w:val="FFFFFF" w:themeColor="background1"/>
      <w:szCs w:val="18"/>
    </w:rPr>
  </w:style>
  <w:style w:type="paragraph" w:customStyle="1" w:styleId="CellIndent1">
    <w:name w:val="CellIndent1"/>
    <w:rsid w:val="00B4374F"/>
    <w:pPr>
      <w:tabs>
        <w:tab w:val="left" w:pos="0"/>
        <w:tab w:val="left" w:pos="360"/>
        <w:tab w:val="left" w:pos="720"/>
        <w:tab w:val="left" w:pos="1080"/>
        <w:tab w:val="left" w:pos="1440"/>
        <w:tab w:val="left" w:pos="1469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</w:tabs>
      <w:ind w:left="1469"/>
    </w:pPr>
    <w:rPr>
      <w:sz w:val="18"/>
      <w:szCs w:val="18"/>
    </w:rPr>
  </w:style>
  <w:style w:type="paragraph" w:customStyle="1" w:styleId="CellIndent2">
    <w:name w:val="CellIndent2"/>
    <w:rsid w:val="00B4374F"/>
    <w:pPr>
      <w:tabs>
        <w:tab w:val="left" w:pos="0"/>
        <w:tab w:val="left" w:pos="720"/>
        <w:tab w:val="left" w:pos="1224"/>
        <w:tab w:val="left" w:pos="1440"/>
        <w:tab w:val="left" w:pos="1980"/>
        <w:tab w:val="left" w:pos="2880"/>
        <w:tab w:val="left" w:pos="3600"/>
        <w:tab w:val="left" w:pos="4320"/>
      </w:tabs>
      <w:ind w:left="1987"/>
    </w:pPr>
    <w:rPr>
      <w:sz w:val="18"/>
      <w:szCs w:val="18"/>
    </w:rPr>
  </w:style>
  <w:style w:type="paragraph" w:customStyle="1" w:styleId="CellIndent3">
    <w:name w:val="CellIndent3"/>
    <w:rsid w:val="00701594"/>
    <w:pPr>
      <w:tabs>
        <w:tab w:val="left" w:pos="172"/>
        <w:tab w:val="left" w:pos="548"/>
        <w:tab w:val="left" w:pos="892"/>
        <w:tab w:val="left" w:pos="1612"/>
        <w:tab w:val="left" w:pos="2340"/>
        <w:tab w:val="left" w:pos="3052"/>
        <w:tab w:val="left" w:pos="3772"/>
        <w:tab w:val="left" w:pos="4492"/>
      </w:tabs>
      <w:ind w:left="2347"/>
    </w:pPr>
    <w:rPr>
      <w:sz w:val="18"/>
      <w:szCs w:val="18"/>
    </w:rPr>
  </w:style>
  <w:style w:type="paragraph" w:customStyle="1" w:styleId="CellNote">
    <w:name w:val="CellNote"/>
    <w:rsid w:val="00701594"/>
    <w:pPr>
      <w:ind w:left="360" w:right="432"/>
    </w:pPr>
    <w:rPr>
      <w:sz w:val="18"/>
      <w:szCs w:val="18"/>
    </w:rPr>
  </w:style>
  <w:style w:type="paragraph" w:customStyle="1" w:styleId="Code">
    <w:name w:val="Code"/>
    <w:basedOn w:val="Normal"/>
    <w:rsid w:val="00DB57D9"/>
    <w:pPr>
      <w:tabs>
        <w:tab w:val="left" w:pos="3600"/>
        <w:tab w:val="left" w:pos="5760"/>
      </w:tabs>
    </w:pPr>
    <w:rPr>
      <w:rFonts w:ascii="Courier New" w:hAnsi="Courier New"/>
      <w:sz w:val="18"/>
      <w:szCs w:val="16"/>
    </w:rPr>
  </w:style>
  <w:style w:type="paragraph" w:customStyle="1" w:styleId="Equation">
    <w:name w:val="Equation"/>
    <w:rsid w:val="00EE60CC"/>
    <w:pPr>
      <w:tabs>
        <w:tab w:val="num" w:pos="720"/>
      </w:tabs>
      <w:spacing w:before="240" w:after="240"/>
      <w:ind w:left="864" w:hanging="504"/>
    </w:pPr>
    <w:rPr>
      <w:i/>
    </w:rPr>
  </w:style>
  <w:style w:type="paragraph" w:customStyle="1" w:styleId="Figure">
    <w:name w:val="Figure"/>
    <w:next w:val="Body"/>
    <w:rsid w:val="005D5AE9"/>
    <w:pPr>
      <w:numPr>
        <w:numId w:val="6"/>
      </w:numPr>
      <w:tabs>
        <w:tab w:val="clear" w:pos="7110"/>
        <w:tab w:val="num" w:pos="1080"/>
      </w:tabs>
      <w:spacing w:before="240" w:after="240" w:line="240" w:lineRule="exact"/>
      <w:ind w:left="360"/>
      <w:jc w:val="center"/>
    </w:pPr>
    <w:rPr>
      <w:rFonts w:ascii="Arial" w:hAnsi="Arial"/>
      <w:b/>
      <w:color w:val="2F4D87"/>
    </w:rPr>
  </w:style>
  <w:style w:type="paragraph" w:customStyle="1" w:styleId="FigureLabel">
    <w:name w:val="FigureLabel"/>
    <w:basedOn w:val="Normal"/>
    <w:rsid w:val="00EE60CC"/>
    <w:pPr>
      <w:jc w:val="center"/>
    </w:pPr>
    <w:rPr>
      <w:rFonts w:ascii="Arial" w:hAnsi="Arial" w:cs="Helvetica"/>
      <w:sz w:val="16"/>
      <w:szCs w:val="16"/>
    </w:rPr>
  </w:style>
  <w:style w:type="paragraph" w:styleId="Footer">
    <w:name w:val="footer"/>
    <w:basedOn w:val="Normal"/>
    <w:link w:val="FooterChar"/>
    <w:uiPriority w:val="99"/>
    <w:rsid w:val="00EE60CC"/>
    <w:pPr>
      <w:tabs>
        <w:tab w:val="right" w:pos="9360"/>
      </w:tabs>
    </w:pPr>
    <w:rPr>
      <w:rFonts w:ascii="Arial" w:hAnsi="Arial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EE60CC"/>
    <w:rPr>
      <w:rFonts w:ascii="Arial" w:hAnsi="Arial"/>
      <w:color w:val="000000"/>
      <w:sz w:val="16"/>
      <w:szCs w:val="16"/>
      <w:lang w:val="en-US" w:eastAsia="en-US" w:bidi="ar-SA"/>
    </w:rPr>
  </w:style>
  <w:style w:type="paragraph" w:customStyle="1" w:styleId="Footnote">
    <w:name w:val="Footnote"/>
    <w:basedOn w:val="Normal"/>
    <w:rsid w:val="008F6A85"/>
    <w:pPr>
      <w:tabs>
        <w:tab w:val="left" w:pos="115"/>
        <w:tab w:val="left" w:pos="288"/>
      </w:tabs>
      <w:ind w:left="2333" w:hanging="173"/>
    </w:pPr>
    <w:rPr>
      <w:sz w:val="15"/>
      <w:szCs w:val="15"/>
    </w:rPr>
  </w:style>
  <w:style w:type="paragraph" w:customStyle="1" w:styleId="GlossTerm">
    <w:name w:val="GlossTerm"/>
    <w:basedOn w:val="Normal"/>
    <w:rsid w:val="00717214"/>
    <w:rPr>
      <w:b/>
    </w:rPr>
  </w:style>
  <w:style w:type="paragraph" w:customStyle="1" w:styleId="HeadingFeature">
    <w:name w:val="HeadingFeature"/>
    <w:next w:val="Body"/>
    <w:rsid w:val="00E8028B"/>
    <w:pPr>
      <w:spacing w:before="360" w:after="240"/>
    </w:pPr>
    <w:rPr>
      <w:rFonts w:ascii="Arial" w:hAnsi="Arial"/>
      <w:b/>
      <w:color w:val="2F4D87"/>
      <w:sz w:val="24"/>
    </w:rPr>
  </w:style>
  <w:style w:type="paragraph" w:customStyle="1" w:styleId="Indent1">
    <w:name w:val="Indent1"/>
    <w:rsid w:val="00105E32"/>
    <w:pPr>
      <w:tabs>
        <w:tab w:val="left" w:pos="14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</w:tabs>
      <w:spacing w:before="120"/>
      <w:ind w:left="720"/>
    </w:pPr>
  </w:style>
  <w:style w:type="paragraph" w:customStyle="1" w:styleId="Indent2">
    <w:name w:val="Indent2"/>
    <w:rsid w:val="00105E32"/>
    <w:pPr>
      <w:tabs>
        <w:tab w:val="left" w:pos="0"/>
        <w:tab w:val="left" w:pos="81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spacing w:before="120"/>
      <w:ind w:left="1440"/>
    </w:pPr>
  </w:style>
  <w:style w:type="paragraph" w:customStyle="1" w:styleId="Indent3">
    <w:name w:val="Indent3"/>
    <w:basedOn w:val="Body"/>
    <w:rsid w:val="008F6A85"/>
    <w:pPr>
      <w:tabs>
        <w:tab w:val="left" w:pos="144"/>
        <w:tab w:val="left" w:pos="576"/>
        <w:tab w:val="left" w:pos="1260"/>
        <w:tab w:val="left" w:pos="2016"/>
        <w:tab w:val="left" w:pos="2736"/>
        <w:tab w:val="left" w:pos="3456"/>
        <w:tab w:val="left" w:pos="4176"/>
        <w:tab w:val="left" w:pos="4896"/>
        <w:tab w:val="left" w:pos="5616"/>
        <w:tab w:val="left" w:pos="6336"/>
      </w:tabs>
      <w:spacing w:before="120"/>
      <w:ind w:left="1260"/>
    </w:pPr>
    <w:rPr>
      <w:szCs w:val="22"/>
    </w:rPr>
  </w:style>
  <w:style w:type="paragraph" w:customStyle="1" w:styleId="Addendum">
    <w:name w:val="Addendum"/>
    <w:next w:val="Body"/>
    <w:rsid w:val="00B504D1"/>
    <w:pPr>
      <w:pageBreakBefore/>
      <w:numPr>
        <w:numId w:val="1"/>
      </w:numPr>
      <w:spacing w:before="240" w:after="240" w:line="640" w:lineRule="atLeast"/>
    </w:pPr>
    <w:rPr>
      <w:rFonts w:ascii="Arial" w:hAnsi="Arial"/>
      <w:b/>
      <w:color w:val="2F4D87"/>
      <w:sz w:val="40"/>
    </w:rPr>
  </w:style>
  <w:style w:type="paragraph" w:customStyle="1" w:styleId="ProcedureHead">
    <w:name w:val="ProcedureHead"/>
    <w:basedOn w:val="Normal"/>
    <w:next w:val="Step1"/>
    <w:rsid w:val="005E6B3A"/>
    <w:pPr>
      <w:tabs>
        <w:tab w:val="left" w:pos="1628"/>
        <w:tab w:val="left" w:pos="1973"/>
      </w:tabs>
      <w:spacing w:before="240" w:after="240"/>
      <w:ind w:left="346" w:hanging="346"/>
    </w:pPr>
    <w:rPr>
      <w:rFonts w:ascii="Arial" w:hAnsi="Arial"/>
      <w:b/>
      <w:color w:val="002B5C"/>
      <w:sz w:val="24"/>
    </w:rPr>
  </w:style>
  <w:style w:type="paragraph" w:customStyle="1" w:styleId="RegisterDef">
    <w:name w:val="Register Def"/>
    <w:rsid w:val="004475ED"/>
    <w:pPr>
      <w:tabs>
        <w:tab w:val="center" w:pos="2160"/>
        <w:tab w:val="right" w:pos="6480"/>
      </w:tabs>
      <w:spacing w:before="240" w:after="240"/>
      <w:ind w:left="360"/>
    </w:pPr>
    <w:rPr>
      <w:rFonts w:ascii="Arial" w:hAnsi="Arial"/>
    </w:rPr>
  </w:style>
  <w:style w:type="paragraph" w:customStyle="1" w:styleId="Step1">
    <w:name w:val="Step1"/>
    <w:rsid w:val="005E6B3A"/>
    <w:pPr>
      <w:numPr>
        <w:numId w:val="14"/>
      </w:numPr>
      <w:tabs>
        <w:tab w:val="left" w:pos="1440"/>
      </w:tabs>
      <w:spacing w:before="120"/>
      <w:ind w:left="0" w:firstLine="0"/>
    </w:pPr>
    <w:rPr>
      <w:b/>
      <w:color w:val="2F4D87"/>
    </w:rPr>
  </w:style>
  <w:style w:type="paragraph" w:customStyle="1" w:styleId="Step2">
    <w:name w:val="Step2"/>
    <w:rsid w:val="004475ED"/>
    <w:pPr>
      <w:tabs>
        <w:tab w:val="left" w:pos="720"/>
        <w:tab w:val="right" w:pos="864"/>
        <w:tab w:val="left" w:pos="1080"/>
      </w:tabs>
      <w:ind w:left="1080" w:hanging="360"/>
    </w:pPr>
    <w:rPr>
      <w:rFonts w:ascii="Arial" w:hAnsi="Arial"/>
      <w:b/>
    </w:rPr>
  </w:style>
  <w:style w:type="paragraph" w:customStyle="1" w:styleId="Step3">
    <w:name w:val="Step3"/>
    <w:rsid w:val="004475ED"/>
    <w:pPr>
      <w:tabs>
        <w:tab w:val="num" w:pos="1440"/>
      </w:tabs>
      <w:ind w:left="1440" w:hanging="180"/>
    </w:pPr>
    <w:rPr>
      <w:rFonts w:ascii="Arial" w:hAnsi="Arial"/>
      <w:b/>
    </w:rPr>
  </w:style>
  <w:style w:type="paragraph" w:customStyle="1" w:styleId="TableFootnote">
    <w:name w:val="TableFootnote"/>
    <w:rsid w:val="004475ED"/>
    <w:pPr>
      <w:tabs>
        <w:tab w:val="left" w:pos="1743"/>
        <w:tab w:val="left" w:pos="1930"/>
      </w:tabs>
      <w:spacing w:before="240" w:after="240"/>
      <w:ind w:left="1742" w:hanging="187"/>
    </w:pPr>
    <w:rPr>
      <w:sz w:val="15"/>
      <w:szCs w:val="15"/>
    </w:rPr>
  </w:style>
  <w:style w:type="paragraph" w:customStyle="1" w:styleId="TableTitle">
    <w:name w:val="TableTitle"/>
    <w:rsid w:val="00F454E2"/>
    <w:pPr>
      <w:keepNext/>
      <w:numPr>
        <w:numId w:val="7"/>
      </w:numPr>
      <w:tabs>
        <w:tab w:val="left" w:pos="900"/>
      </w:tabs>
      <w:spacing w:before="240" w:after="240"/>
    </w:pPr>
    <w:rPr>
      <w:rFonts w:ascii="Arial" w:hAnsi="Arial"/>
      <w:b/>
      <w:color w:val="2F4D87"/>
    </w:rPr>
  </w:style>
  <w:style w:type="paragraph" w:styleId="Title">
    <w:name w:val="Title"/>
    <w:basedOn w:val="Normal"/>
    <w:next w:val="Normal"/>
    <w:link w:val="TitleChar"/>
    <w:uiPriority w:val="10"/>
    <w:qFormat/>
    <w:rsid w:val="004E17A8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customStyle="1" w:styleId="FooterCentered">
    <w:name w:val="FooterCentered"/>
    <w:basedOn w:val="Footer"/>
    <w:rsid w:val="008F6A85"/>
    <w:pPr>
      <w:jc w:val="center"/>
    </w:pPr>
  </w:style>
  <w:style w:type="character" w:customStyle="1" w:styleId="Register">
    <w:name w:val="Register"/>
    <w:basedOn w:val="DefaultParagraphFont"/>
    <w:rsid w:val="004475ED"/>
    <w:rPr>
      <w:rFonts w:ascii="Arial" w:hAnsi="Arial"/>
      <w:b/>
      <w:sz w:val="20"/>
      <w:szCs w:val="20"/>
    </w:rPr>
  </w:style>
  <w:style w:type="paragraph" w:customStyle="1" w:styleId="HeadingPreface">
    <w:name w:val="HeadingPreface"/>
    <w:next w:val="Body"/>
    <w:rsid w:val="00F454E2"/>
    <w:pPr>
      <w:keepNext/>
      <w:tabs>
        <w:tab w:val="left" w:pos="835"/>
      </w:tabs>
      <w:spacing w:before="360" w:after="240" w:line="360" w:lineRule="exact"/>
      <w:outlineLvl w:val="0"/>
    </w:pPr>
    <w:rPr>
      <w:rFonts w:ascii="Arial" w:hAnsi="Arial"/>
      <w:b/>
      <w:color w:val="2F4D87"/>
      <w:sz w:val="32"/>
    </w:rPr>
  </w:style>
  <w:style w:type="paragraph" w:styleId="TOC1">
    <w:name w:val="toc 1"/>
    <w:next w:val="TOC2"/>
    <w:uiPriority w:val="39"/>
    <w:rsid w:val="004475ED"/>
    <w:pPr>
      <w:tabs>
        <w:tab w:val="left" w:pos="360"/>
        <w:tab w:val="left" w:pos="446"/>
        <w:tab w:val="right" w:leader="dot" w:pos="9360"/>
      </w:tabs>
      <w:spacing w:before="120"/>
      <w:ind w:right="270"/>
    </w:pPr>
    <w:rPr>
      <w:rFonts w:ascii="Arial" w:hAnsi="Arial"/>
      <w:b/>
      <w:noProof/>
      <w:color w:val="002B5C"/>
      <w:szCs w:val="44"/>
    </w:rPr>
  </w:style>
  <w:style w:type="paragraph" w:styleId="TOC2">
    <w:name w:val="toc 2"/>
    <w:basedOn w:val="Normal"/>
    <w:next w:val="Normal"/>
    <w:uiPriority w:val="39"/>
    <w:rsid w:val="008F6A85"/>
    <w:pPr>
      <w:tabs>
        <w:tab w:val="right" w:leader="dot" w:pos="9360"/>
      </w:tabs>
      <w:ind w:left="216" w:right="270"/>
    </w:pPr>
    <w:rPr>
      <w:szCs w:val="36"/>
    </w:rPr>
  </w:style>
  <w:style w:type="paragraph" w:customStyle="1" w:styleId="CopyrightHeading">
    <w:name w:val="Copyright Heading"/>
    <w:rsid w:val="005D5AE9"/>
    <w:pPr>
      <w:tabs>
        <w:tab w:val="left" w:pos="360"/>
      </w:tabs>
      <w:spacing w:before="120"/>
      <w:ind w:left="2160" w:hanging="2160"/>
    </w:pPr>
    <w:rPr>
      <w:rFonts w:ascii="Arial" w:hAnsi="Arial"/>
      <w:b/>
      <w:color w:val="2F4D87"/>
      <w:sz w:val="18"/>
    </w:rPr>
  </w:style>
  <w:style w:type="paragraph" w:customStyle="1" w:styleId="BookTitle1">
    <w:name w:val="Book Title1"/>
    <w:next w:val="Body"/>
    <w:rsid w:val="005D5AE9"/>
    <w:pPr>
      <w:spacing w:before="720" w:after="720" w:line="720" w:lineRule="exact"/>
      <w:ind w:left="432"/>
    </w:pPr>
    <w:rPr>
      <w:rFonts w:ascii="Arial" w:hAnsi="Arial"/>
      <w:b/>
      <w:color w:val="2F4D87"/>
      <w:sz w:val="44"/>
    </w:rPr>
  </w:style>
  <w:style w:type="paragraph" w:customStyle="1" w:styleId="BookTitle2">
    <w:name w:val="BookTitle2"/>
    <w:next w:val="Body"/>
    <w:rsid w:val="005D5AE9"/>
    <w:pPr>
      <w:spacing w:before="520" w:after="480" w:line="520" w:lineRule="exact"/>
      <w:ind w:left="432"/>
    </w:pPr>
    <w:rPr>
      <w:rFonts w:ascii="Arial" w:hAnsi="Arial"/>
      <w:b/>
      <w:color w:val="2F4D87"/>
      <w:sz w:val="40"/>
    </w:rPr>
  </w:style>
  <w:style w:type="paragraph" w:customStyle="1" w:styleId="DocumentType">
    <w:name w:val="Document Type"/>
    <w:rsid w:val="00EE60CC"/>
    <w:pPr>
      <w:spacing w:before="600" w:after="600" w:line="580" w:lineRule="exact"/>
      <w:ind w:left="432"/>
    </w:pPr>
    <w:rPr>
      <w:rFonts w:ascii="Arial" w:hAnsi="Arial"/>
      <w:b/>
      <w:sz w:val="36"/>
    </w:rPr>
  </w:style>
  <w:style w:type="paragraph" w:customStyle="1" w:styleId="InternalUseCover">
    <w:name w:val="Internal Use Cover"/>
    <w:basedOn w:val="Normal"/>
    <w:rsid w:val="004475E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jc w:val="center"/>
    </w:pPr>
    <w:rPr>
      <w:rFonts w:ascii="Arial" w:hAnsi="Arial" w:cs="Courier New"/>
      <w:b/>
      <w:color w:val="002B5C"/>
      <w:sz w:val="56"/>
    </w:rPr>
  </w:style>
  <w:style w:type="paragraph" w:styleId="TOC3">
    <w:name w:val="toc 3"/>
    <w:basedOn w:val="Normal"/>
    <w:next w:val="Normal"/>
    <w:uiPriority w:val="39"/>
    <w:rsid w:val="008F6A85"/>
    <w:pPr>
      <w:tabs>
        <w:tab w:val="left" w:pos="1350"/>
        <w:tab w:val="right" w:leader="dot" w:pos="9360"/>
      </w:tabs>
      <w:ind w:left="446"/>
    </w:pPr>
    <w:rPr>
      <w:iCs/>
      <w:szCs w:val="28"/>
    </w:rPr>
  </w:style>
  <w:style w:type="paragraph" w:styleId="TOC4">
    <w:name w:val="toc 4"/>
    <w:basedOn w:val="Normal"/>
    <w:next w:val="Normal"/>
    <w:uiPriority w:val="39"/>
    <w:rsid w:val="008F6A85"/>
    <w:pPr>
      <w:ind w:left="660"/>
    </w:pPr>
    <w:rPr>
      <w:szCs w:val="21"/>
    </w:rPr>
  </w:style>
  <w:style w:type="paragraph" w:styleId="Header">
    <w:name w:val="header"/>
    <w:basedOn w:val="Normal"/>
    <w:link w:val="HeaderChar"/>
    <w:rsid w:val="00EE60CC"/>
    <w:pPr>
      <w:tabs>
        <w:tab w:val="right" w:pos="432"/>
        <w:tab w:val="right" w:pos="9270"/>
      </w:tabs>
    </w:pPr>
    <w:rPr>
      <w:rFonts w:ascii="Arial" w:hAnsi="Arial"/>
      <w:b/>
      <w:noProof/>
    </w:rPr>
  </w:style>
  <w:style w:type="character" w:customStyle="1" w:styleId="HeaderChar">
    <w:name w:val="Header Char"/>
    <w:basedOn w:val="DefaultParagraphFont"/>
    <w:link w:val="Header"/>
    <w:uiPriority w:val="99"/>
    <w:rsid w:val="00EE60CC"/>
    <w:rPr>
      <w:rFonts w:ascii="Arial" w:hAnsi="Arial"/>
      <w:b/>
      <w:bCs/>
      <w:noProof/>
      <w:color w:val="000000"/>
      <w:lang w:val="en-US" w:eastAsia="en-US" w:bidi="ar-SA"/>
    </w:rPr>
  </w:style>
  <w:style w:type="character" w:styleId="PageNumber">
    <w:name w:val="page number"/>
    <w:basedOn w:val="DefaultParagraphFont"/>
    <w:rsid w:val="00574E91"/>
    <w:rPr>
      <w:rFonts w:ascii="Verdana" w:hAnsi="Verdana"/>
      <w:sz w:val="16"/>
    </w:rPr>
  </w:style>
  <w:style w:type="paragraph" w:customStyle="1" w:styleId="GlossText">
    <w:name w:val="GlossText"/>
    <w:basedOn w:val="Normal"/>
    <w:rsid w:val="008F6A85"/>
    <w:pPr>
      <w:tabs>
        <w:tab w:val="left" w:pos="1800"/>
      </w:tabs>
      <w:ind w:left="432"/>
    </w:pPr>
  </w:style>
  <w:style w:type="paragraph" w:customStyle="1" w:styleId="Exar">
    <w:name w:val="Exar"/>
    <w:basedOn w:val="Footer"/>
    <w:rsid w:val="00F454E2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character" w:styleId="Hyperlink">
    <w:name w:val="Hyperlink"/>
    <w:basedOn w:val="DefaultParagraphFont"/>
    <w:uiPriority w:val="99"/>
    <w:rsid w:val="003831F4"/>
    <w:rPr>
      <w:color w:val="0000FF"/>
      <w:u w:val="single"/>
    </w:rPr>
  </w:style>
  <w:style w:type="paragraph" w:customStyle="1" w:styleId="CONFIDENTIAL">
    <w:name w:val="CONFIDENTIAL"/>
    <w:rsid w:val="005D5AE9"/>
    <w:pPr>
      <w:jc w:val="right"/>
    </w:pPr>
    <w:rPr>
      <w:rFonts w:ascii="Arial" w:hAnsi="Arial"/>
      <w:b/>
      <w:color w:val="2F4D87"/>
      <w:sz w:val="44"/>
    </w:rPr>
  </w:style>
  <w:style w:type="character" w:customStyle="1" w:styleId="SIGNAL">
    <w:name w:val="SIGNAL"/>
    <w:rsid w:val="00BB56DD"/>
    <w:rPr>
      <w:rFonts w:ascii="Verdana" w:hAnsi="Verdana"/>
      <w:b/>
      <w:smallCaps/>
      <w:color w:val="000000"/>
      <w:sz w:val="20"/>
    </w:rPr>
  </w:style>
  <w:style w:type="paragraph" w:styleId="NoteHeading">
    <w:name w:val="Note Heading"/>
    <w:next w:val="Normal"/>
    <w:rsid w:val="002A3A7D"/>
    <w:pPr>
      <w:numPr>
        <w:numId w:val="11"/>
      </w:numPr>
      <w:tabs>
        <w:tab w:val="clear" w:pos="2448"/>
      </w:tabs>
      <w:ind w:left="648"/>
    </w:pPr>
    <w:rPr>
      <w:b/>
    </w:rPr>
  </w:style>
  <w:style w:type="paragraph" w:customStyle="1" w:styleId="Notetext">
    <w:name w:val="Notetext"/>
    <w:next w:val="Body"/>
    <w:rsid w:val="00F06CAE"/>
    <w:pPr>
      <w:ind w:left="547" w:right="1080"/>
      <w:jc w:val="both"/>
    </w:pPr>
  </w:style>
  <w:style w:type="paragraph" w:customStyle="1" w:styleId="PageNumbereven">
    <w:name w:val="Page Number(even)"/>
    <w:basedOn w:val="Footer"/>
    <w:semiHidden/>
    <w:rsid w:val="008F6A85"/>
  </w:style>
  <w:style w:type="paragraph" w:customStyle="1" w:styleId="Headereven">
    <w:name w:val="Header(even)"/>
    <w:basedOn w:val="Header"/>
    <w:rsid w:val="008F6A85"/>
    <w:pPr>
      <w:tabs>
        <w:tab w:val="clear" w:pos="9270"/>
      </w:tabs>
    </w:pPr>
  </w:style>
  <w:style w:type="paragraph" w:customStyle="1" w:styleId="Footereven">
    <w:name w:val="Footer(even)"/>
    <w:basedOn w:val="Footer"/>
    <w:rsid w:val="008F6A85"/>
    <w:pPr>
      <w:ind w:right="-90"/>
    </w:pPr>
  </w:style>
  <w:style w:type="paragraph" w:customStyle="1" w:styleId="Glossary">
    <w:name w:val="Glossary"/>
    <w:basedOn w:val="Normal"/>
    <w:next w:val="GlossTerm"/>
    <w:rsid w:val="005D5AE9"/>
    <w:pPr>
      <w:tabs>
        <w:tab w:val="left" w:pos="360"/>
      </w:tabs>
      <w:spacing w:before="1080" w:after="480" w:line="1080" w:lineRule="exact"/>
    </w:pPr>
    <w:rPr>
      <w:rFonts w:ascii="Arial" w:hAnsi="Arial"/>
      <w:b/>
      <w:color w:val="2F4D87"/>
      <w:sz w:val="48"/>
    </w:rPr>
  </w:style>
  <w:style w:type="paragraph" w:customStyle="1" w:styleId="Addendum1">
    <w:name w:val="Addendum1+"/>
    <w:basedOn w:val="Addendum"/>
    <w:next w:val="Body"/>
    <w:rsid w:val="00F179C5"/>
    <w:pPr>
      <w:pageBreakBefore w:val="0"/>
      <w:numPr>
        <w:numId w:val="0"/>
      </w:numPr>
      <w:tabs>
        <w:tab w:val="num" w:pos="1080"/>
      </w:tabs>
      <w:spacing w:line="480" w:lineRule="atLeast"/>
      <w:ind w:left="360" w:hanging="360"/>
    </w:pPr>
    <w:rPr>
      <w:sz w:val="36"/>
    </w:rPr>
  </w:style>
  <w:style w:type="character" w:customStyle="1" w:styleId="RegisterBitField">
    <w:name w:val="Register|Bit|Field"/>
    <w:basedOn w:val="DefaultParagraphFont"/>
    <w:rsid w:val="004475ED"/>
    <w:rPr>
      <w:rFonts w:ascii="Arial" w:hAnsi="Arial"/>
      <w:b/>
      <w:caps/>
      <w:sz w:val="22"/>
      <w:szCs w:val="20"/>
    </w:rPr>
  </w:style>
  <w:style w:type="paragraph" w:customStyle="1" w:styleId="HeaderNumber">
    <w:name w:val="HeaderNumber"/>
    <w:rsid w:val="00EE60CC"/>
    <w:rPr>
      <w:rFonts w:ascii="Arial" w:hAnsi="Arial"/>
      <w:b/>
      <w:color w:val="002B5C"/>
      <w:sz w:val="48"/>
    </w:rPr>
  </w:style>
  <w:style w:type="paragraph" w:customStyle="1" w:styleId="Addendum2">
    <w:name w:val="Addendum2"/>
    <w:next w:val="SpecNo"/>
    <w:rsid w:val="005D5AE9"/>
    <w:pPr>
      <w:tabs>
        <w:tab w:val="num" w:pos="720"/>
      </w:tabs>
      <w:spacing w:before="480" w:after="240"/>
      <w:ind w:left="360" w:hanging="360"/>
    </w:pPr>
    <w:rPr>
      <w:rFonts w:ascii="Arial" w:hAnsi="Arial"/>
      <w:b/>
      <w:color w:val="2F4D87"/>
      <w:sz w:val="36"/>
    </w:rPr>
  </w:style>
  <w:style w:type="paragraph" w:customStyle="1" w:styleId="SpecNo">
    <w:name w:val="SpecNo+"/>
    <w:basedOn w:val="SpecNo0"/>
    <w:rsid w:val="008F6A85"/>
  </w:style>
  <w:style w:type="paragraph" w:customStyle="1" w:styleId="SpecNo0">
    <w:name w:val="SpecNo"/>
    <w:next w:val="SpecNo"/>
    <w:rsid w:val="004475ED"/>
    <w:pPr>
      <w:tabs>
        <w:tab w:val="num" w:pos="1440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</w:tabs>
      <w:spacing w:before="120"/>
      <w:ind w:left="1440" w:hanging="1440"/>
    </w:pPr>
    <w:rPr>
      <w:rFonts w:ascii="Arial" w:hAnsi="Arial"/>
    </w:rPr>
  </w:style>
  <w:style w:type="paragraph" w:customStyle="1" w:styleId="Description">
    <w:name w:val="Description"/>
    <w:rsid w:val="008F6A85"/>
    <w:pPr>
      <w:spacing w:before="120"/>
      <w:ind w:left="1800" w:hanging="1800"/>
    </w:pPr>
  </w:style>
  <w:style w:type="paragraph" w:customStyle="1" w:styleId="Addendum0">
    <w:name w:val="Addendum+"/>
    <w:basedOn w:val="Addendum"/>
    <w:next w:val="Body"/>
    <w:rsid w:val="008F6A85"/>
    <w:pPr>
      <w:numPr>
        <w:numId w:val="0"/>
      </w:numPr>
      <w:tabs>
        <w:tab w:val="num" w:pos="720"/>
      </w:tabs>
      <w:ind w:left="360" w:hanging="360"/>
    </w:pPr>
    <w:rPr>
      <w:sz w:val="44"/>
    </w:rPr>
  </w:style>
  <w:style w:type="paragraph" w:customStyle="1" w:styleId="DocChangeNo0">
    <w:name w:val="DocChangeNo.+"/>
    <w:basedOn w:val="DocChangeNo"/>
    <w:rsid w:val="008F6A85"/>
    <w:pPr>
      <w:numPr>
        <w:numId w:val="9"/>
      </w:numPr>
      <w:tabs>
        <w:tab w:val="clear" w:pos="1440"/>
        <w:tab w:val="num" w:pos="1260"/>
      </w:tabs>
      <w:ind w:left="1260" w:hanging="1260"/>
    </w:pPr>
  </w:style>
  <w:style w:type="paragraph" w:customStyle="1" w:styleId="DocChangeNo">
    <w:name w:val="DocChangeNo."/>
    <w:next w:val="DocChangeNo0"/>
    <w:rsid w:val="00F179C5"/>
    <w:pPr>
      <w:numPr>
        <w:numId w:val="8"/>
      </w:numPr>
      <w:tabs>
        <w:tab w:val="clear" w:pos="1440"/>
        <w:tab w:val="num" w:pos="1260"/>
      </w:tabs>
      <w:spacing w:before="120"/>
      <w:ind w:left="1260" w:hanging="1260"/>
    </w:pPr>
  </w:style>
  <w:style w:type="paragraph" w:customStyle="1" w:styleId="Addendum20">
    <w:name w:val="Addendum2+"/>
    <w:basedOn w:val="Addendum2"/>
    <w:rsid w:val="008F6A85"/>
    <w:rPr>
      <w:sz w:val="32"/>
    </w:rPr>
  </w:style>
  <w:style w:type="paragraph" w:customStyle="1" w:styleId="CellHeadingUnder">
    <w:name w:val="CellHeadingUnder"/>
    <w:basedOn w:val="CellHeading"/>
    <w:next w:val="CellBody"/>
    <w:rsid w:val="008F6A85"/>
    <w:rPr>
      <w:u w:val="single"/>
    </w:rPr>
  </w:style>
  <w:style w:type="paragraph" w:customStyle="1" w:styleId="CellNoteHeading">
    <w:name w:val="CellNoteHeading"/>
    <w:next w:val="CellNote"/>
    <w:rsid w:val="00EE60CC"/>
    <w:pPr>
      <w:tabs>
        <w:tab w:val="num" w:pos="648"/>
      </w:tabs>
      <w:ind w:left="648" w:hanging="648"/>
    </w:pPr>
    <w:rPr>
      <w:rFonts w:ascii="Arial" w:hAnsi="Arial"/>
      <w:b/>
      <w:szCs w:val="18"/>
    </w:rPr>
  </w:style>
  <w:style w:type="character" w:customStyle="1" w:styleId="Function">
    <w:name w:val="Function"/>
    <w:basedOn w:val="DefaultParagraphFont"/>
    <w:rsid w:val="00EE60CC"/>
    <w:rPr>
      <w:rFonts w:ascii="Courier New" w:hAnsi="Courier New"/>
      <w:b/>
      <w:sz w:val="20"/>
    </w:rPr>
  </w:style>
  <w:style w:type="paragraph" w:customStyle="1" w:styleId="CellHeadingFieldDesc">
    <w:name w:val="CellHeadingField|Desc"/>
    <w:rsid w:val="00EE60CC"/>
    <w:rPr>
      <w:rFonts w:ascii="Arial" w:hAnsi="Arial"/>
      <w:b/>
    </w:rPr>
  </w:style>
  <w:style w:type="character" w:customStyle="1" w:styleId="REGISTERBITFIELD0">
    <w:name w:val="REGISTER|BIT|FIELD"/>
    <w:basedOn w:val="DefaultParagraphFont"/>
    <w:rsid w:val="004475ED"/>
    <w:rPr>
      <w:rFonts w:ascii="Arial" w:hAnsi="Arial"/>
      <w:b/>
      <w:caps/>
      <w:sz w:val="20"/>
      <w:szCs w:val="20"/>
    </w:rPr>
  </w:style>
  <w:style w:type="paragraph" w:customStyle="1" w:styleId="REGISTERBITFIELDCELL">
    <w:name w:val="REGISTER|BIT|FIELDCELL"/>
    <w:basedOn w:val="CellBody"/>
    <w:rsid w:val="004475ED"/>
    <w:rPr>
      <w:rFonts w:ascii="Arial" w:hAnsi="Arial"/>
      <w:b/>
      <w:caps/>
    </w:rPr>
  </w:style>
  <w:style w:type="paragraph" w:styleId="TOC5">
    <w:name w:val="toc 5"/>
    <w:basedOn w:val="Normal"/>
    <w:next w:val="Normal"/>
    <w:uiPriority w:val="39"/>
    <w:rsid w:val="008F6A85"/>
    <w:pPr>
      <w:ind w:left="800"/>
    </w:pPr>
  </w:style>
  <w:style w:type="paragraph" w:customStyle="1" w:styleId="Contents">
    <w:name w:val="Contents"/>
    <w:basedOn w:val="Title"/>
    <w:rsid w:val="00B504D1"/>
    <w:rPr>
      <w:szCs w:val="40"/>
    </w:rPr>
  </w:style>
  <w:style w:type="paragraph" w:styleId="TOC6">
    <w:name w:val="toc 6"/>
    <w:basedOn w:val="Normal"/>
    <w:next w:val="Normal"/>
    <w:uiPriority w:val="39"/>
    <w:rsid w:val="008F6A85"/>
    <w:pPr>
      <w:ind w:left="1000"/>
    </w:pPr>
  </w:style>
  <w:style w:type="paragraph" w:styleId="TOC7">
    <w:name w:val="toc 7"/>
    <w:basedOn w:val="Normal"/>
    <w:next w:val="Normal"/>
    <w:uiPriority w:val="39"/>
    <w:rsid w:val="008F6A85"/>
    <w:pPr>
      <w:ind w:left="1200"/>
    </w:pPr>
  </w:style>
  <w:style w:type="paragraph" w:styleId="TOC8">
    <w:name w:val="toc 8"/>
    <w:basedOn w:val="Normal"/>
    <w:next w:val="Normal"/>
    <w:uiPriority w:val="39"/>
    <w:rsid w:val="008F6A85"/>
    <w:pPr>
      <w:ind w:left="1400"/>
    </w:pPr>
  </w:style>
  <w:style w:type="paragraph" w:styleId="TOC9">
    <w:name w:val="toc 9"/>
    <w:basedOn w:val="Normal"/>
    <w:next w:val="Normal"/>
    <w:uiPriority w:val="39"/>
    <w:rsid w:val="008F6A85"/>
    <w:pPr>
      <w:ind w:left="1600"/>
    </w:pPr>
  </w:style>
  <w:style w:type="paragraph" w:customStyle="1" w:styleId="ExarConfidential">
    <w:name w:val="Exar Confidential"/>
    <w:basedOn w:val="Footer"/>
    <w:link w:val="ExarConfidentialChar"/>
    <w:rsid w:val="00F454E2"/>
    <w:pPr>
      <w:tabs>
        <w:tab w:val="clear" w:pos="9360"/>
        <w:tab w:val="left" w:pos="720"/>
        <w:tab w:val="right" w:pos="8640"/>
      </w:tabs>
      <w:jc w:val="right"/>
    </w:pPr>
    <w:rPr>
      <w:b/>
      <w:color w:val="2F4D87"/>
    </w:rPr>
  </w:style>
  <w:style w:type="character" w:customStyle="1" w:styleId="ExarConfidentialChar">
    <w:name w:val="Exar Confidential Char"/>
    <w:basedOn w:val="FooterChar"/>
    <w:link w:val="ExarConfidential"/>
    <w:rsid w:val="00F454E2"/>
    <w:rPr>
      <w:rFonts w:ascii="Arial" w:hAnsi="Arial"/>
      <w:b/>
      <w:bCs/>
      <w:color w:val="2F4D87"/>
      <w:sz w:val="16"/>
      <w:szCs w:val="16"/>
      <w:lang w:val="en-US" w:eastAsia="en-US" w:bidi="ar-SA"/>
    </w:rPr>
  </w:style>
  <w:style w:type="table" w:customStyle="1" w:styleId="HifnTable">
    <w:name w:val="Hifn Table"/>
    <w:basedOn w:val="TableGrid"/>
    <w:rsid w:val="004C383A"/>
    <w:rPr>
      <w:bCs/>
      <w:color w:val="000000"/>
      <w:sz w:val="18"/>
      <w:szCs w:val="20"/>
      <w:lang w:val="it-IT" w:eastAsia="zh-CN"/>
    </w:rPr>
    <w:tblPr>
      <w:tblInd w:w="432" w:type="dxa"/>
    </w:tblPr>
    <w:tblStylePr w:type="firstRow">
      <w:rPr>
        <w:rFonts w:ascii="Helvetica" w:hAnsi="Helvetica"/>
        <w:b/>
        <w:color w:val="FFFFFF"/>
        <w:sz w:val="20"/>
      </w:rPr>
      <w:tblPr/>
      <w:tcPr>
        <w:shd w:val="clear" w:color="auto" w:fill="002B5C"/>
      </w:tcPr>
    </w:tblStylePr>
  </w:style>
  <w:style w:type="table" w:styleId="TableGrid">
    <w:name w:val="Table Grid"/>
    <w:basedOn w:val="TableNormal"/>
    <w:uiPriority w:val="59"/>
    <w:rsid w:val="00EA376D"/>
    <w:pPr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geNumbereven0">
    <w:name w:val="Page Number (even)"/>
    <w:rsid w:val="004475ED"/>
    <w:rPr>
      <w:rFonts w:ascii="Arial" w:hAnsi="Arial"/>
      <w:sz w:val="16"/>
    </w:rPr>
  </w:style>
  <w:style w:type="paragraph" w:styleId="TableofFigures">
    <w:name w:val="table of figures"/>
    <w:basedOn w:val="Normal"/>
    <w:next w:val="Normal"/>
    <w:uiPriority w:val="99"/>
    <w:rsid w:val="008F6A85"/>
    <w:pPr>
      <w:ind w:left="440" w:hanging="440"/>
    </w:pPr>
  </w:style>
  <w:style w:type="character" w:customStyle="1" w:styleId="Address">
    <w:name w:val="Address"/>
    <w:basedOn w:val="DefaultParagraphFont"/>
    <w:rsid w:val="00EE60CC"/>
    <w:rPr>
      <w:rFonts w:ascii="Arial" w:hAnsi="Arial"/>
      <w:i/>
      <w:sz w:val="22"/>
    </w:rPr>
  </w:style>
  <w:style w:type="paragraph" w:customStyle="1" w:styleId="Preliminary">
    <w:name w:val="Preliminary"/>
    <w:link w:val="PreliminaryChar"/>
    <w:rsid w:val="004475ED"/>
    <w:pPr>
      <w:jc w:val="center"/>
    </w:pPr>
    <w:rPr>
      <w:rFonts w:ascii="Arial" w:hAnsi="Arial"/>
      <w:b/>
      <w:color w:val="002B5C"/>
      <w:sz w:val="16"/>
      <w:szCs w:val="16"/>
    </w:rPr>
  </w:style>
  <w:style w:type="character" w:customStyle="1" w:styleId="PreliminaryChar">
    <w:name w:val="Preliminary Char"/>
    <w:basedOn w:val="DefaultParagraphFont"/>
    <w:link w:val="Preliminary"/>
    <w:rsid w:val="004475ED"/>
    <w:rPr>
      <w:rFonts w:ascii="Arial" w:hAnsi="Arial"/>
      <w:b/>
      <w:color w:val="002B5C"/>
      <w:sz w:val="16"/>
      <w:szCs w:val="16"/>
      <w:lang w:val="en-US" w:eastAsia="en-US" w:bidi="ar-SA"/>
    </w:rPr>
  </w:style>
  <w:style w:type="character" w:styleId="FollowedHyperlink">
    <w:name w:val="FollowedHyperlink"/>
    <w:basedOn w:val="DefaultParagraphFont"/>
    <w:rsid w:val="00052220"/>
    <w:rPr>
      <w:color w:val="800080"/>
      <w:u w:val="single"/>
    </w:rPr>
  </w:style>
  <w:style w:type="paragraph" w:styleId="BalloonText">
    <w:name w:val="Balloon Text"/>
    <w:basedOn w:val="Normal"/>
    <w:semiHidden/>
    <w:rsid w:val="00707B8A"/>
    <w:rPr>
      <w:rFonts w:ascii="Tahoma" w:hAnsi="Tahoma" w:cs="Tahoma"/>
      <w:sz w:val="16"/>
      <w:szCs w:val="16"/>
    </w:rPr>
  </w:style>
  <w:style w:type="paragraph" w:customStyle="1" w:styleId="Appendix">
    <w:name w:val="Appendix"/>
    <w:next w:val="Body"/>
    <w:rsid w:val="005D5AE9"/>
    <w:pPr>
      <w:pageBreakBefore/>
      <w:numPr>
        <w:numId w:val="10"/>
      </w:numPr>
      <w:spacing w:before="240" w:after="240" w:line="1200" w:lineRule="exact"/>
    </w:pPr>
    <w:rPr>
      <w:rFonts w:ascii="Arial" w:hAnsi="Arial"/>
      <w:b/>
      <w:color w:val="2F4D87"/>
      <w:sz w:val="44"/>
    </w:rPr>
  </w:style>
  <w:style w:type="paragraph" w:styleId="Caption">
    <w:name w:val="caption"/>
    <w:basedOn w:val="Normal"/>
    <w:next w:val="Normal"/>
    <w:uiPriority w:val="99"/>
    <w:unhideWhenUsed/>
    <w:qFormat/>
    <w:rsid w:val="004E17A8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Closing">
    <w:name w:val="Closing"/>
    <w:basedOn w:val="Normal"/>
    <w:rsid w:val="00707B8A"/>
    <w:pPr>
      <w:ind w:left="4320"/>
    </w:pPr>
  </w:style>
  <w:style w:type="paragraph" w:styleId="CommentText">
    <w:name w:val="annotation text"/>
    <w:basedOn w:val="Normal"/>
    <w:semiHidden/>
    <w:rsid w:val="00707B8A"/>
  </w:style>
  <w:style w:type="paragraph" w:styleId="CommentSubject">
    <w:name w:val="annotation subject"/>
    <w:basedOn w:val="CommentText"/>
    <w:next w:val="CommentText"/>
    <w:semiHidden/>
    <w:rsid w:val="00707B8A"/>
    <w:rPr>
      <w:b/>
    </w:rPr>
  </w:style>
  <w:style w:type="paragraph" w:styleId="Date">
    <w:name w:val="Date"/>
    <w:basedOn w:val="Normal"/>
    <w:next w:val="Normal"/>
    <w:rsid w:val="00707B8A"/>
  </w:style>
  <w:style w:type="paragraph" w:styleId="DocumentMap">
    <w:name w:val="Document Map"/>
    <w:basedOn w:val="Normal"/>
    <w:semiHidden/>
    <w:rsid w:val="00707B8A"/>
    <w:pPr>
      <w:shd w:val="clear" w:color="auto" w:fill="000080"/>
    </w:pPr>
    <w:rPr>
      <w:rFonts w:ascii="Tahoma" w:hAnsi="Tahoma" w:cs="Tahoma"/>
    </w:rPr>
  </w:style>
  <w:style w:type="paragraph" w:styleId="EndnoteText">
    <w:name w:val="endnote text"/>
    <w:basedOn w:val="Normal"/>
    <w:semiHidden/>
    <w:rsid w:val="00707B8A"/>
  </w:style>
  <w:style w:type="paragraph" w:styleId="FootnoteText">
    <w:name w:val="footnote text"/>
    <w:basedOn w:val="Normal"/>
    <w:semiHidden/>
    <w:rsid w:val="00707B8A"/>
  </w:style>
  <w:style w:type="paragraph" w:styleId="Index1">
    <w:name w:val="index 1"/>
    <w:basedOn w:val="Normal"/>
    <w:next w:val="Normal"/>
    <w:autoRedefine/>
    <w:semiHidden/>
    <w:rsid w:val="00707B8A"/>
    <w:pPr>
      <w:ind w:left="220" w:hanging="220"/>
    </w:pPr>
  </w:style>
  <w:style w:type="paragraph" w:styleId="Index2">
    <w:name w:val="index 2"/>
    <w:basedOn w:val="Normal"/>
    <w:next w:val="Normal"/>
    <w:autoRedefine/>
    <w:semiHidden/>
    <w:rsid w:val="00707B8A"/>
    <w:pPr>
      <w:ind w:left="440" w:hanging="220"/>
    </w:pPr>
  </w:style>
  <w:style w:type="paragraph" w:styleId="Index3">
    <w:name w:val="index 3"/>
    <w:basedOn w:val="Normal"/>
    <w:next w:val="Normal"/>
    <w:autoRedefine/>
    <w:semiHidden/>
    <w:rsid w:val="00707B8A"/>
    <w:pPr>
      <w:ind w:left="660" w:hanging="220"/>
    </w:pPr>
  </w:style>
  <w:style w:type="paragraph" w:styleId="Index4">
    <w:name w:val="index 4"/>
    <w:basedOn w:val="Normal"/>
    <w:next w:val="Normal"/>
    <w:autoRedefine/>
    <w:semiHidden/>
    <w:rsid w:val="00707B8A"/>
    <w:pPr>
      <w:ind w:left="880" w:hanging="220"/>
    </w:pPr>
  </w:style>
  <w:style w:type="paragraph" w:styleId="Index5">
    <w:name w:val="index 5"/>
    <w:basedOn w:val="Normal"/>
    <w:next w:val="Normal"/>
    <w:autoRedefine/>
    <w:semiHidden/>
    <w:rsid w:val="00707B8A"/>
    <w:pPr>
      <w:ind w:left="1100" w:hanging="220"/>
    </w:pPr>
  </w:style>
  <w:style w:type="paragraph" w:styleId="Index6">
    <w:name w:val="index 6"/>
    <w:basedOn w:val="Normal"/>
    <w:next w:val="Normal"/>
    <w:autoRedefine/>
    <w:semiHidden/>
    <w:rsid w:val="00707B8A"/>
    <w:pPr>
      <w:ind w:left="1320" w:hanging="220"/>
    </w:pPr>
  </w:style>
  <w:style w:type="paragraph" w:styleId="Index7">
    <w:name w:val="index 7"/>
    <w:basedOn w:val="Normal"/>
    <w:next w:val="Normal"/>
    <w:autoRedefine/>
    <w:semiHidden/>
    <w:rsid w:val="00707B8A"/>
    <w:pPr>
      <w:ind w:left="1540" w:hanging="220"/>
    </w:pPr>
  </w:style>
  <w:style w:type="paragraph" w:styleId="Index8">
    <w:name w:val="index 8"/>
    <w:basedOn w:val="Normal"/>
    <w:next w:val="Normal"/>
    <w:autoRedefine/>
    <w:semiHidden/>
    <w:rsid w:val="00707B8A"/>
    <w:pPr>
      <w:ind w:left="1760" w:hanging="220"/>
    </w:pPr>
  </w:style>
  <w:style w:type="paragraph" w:styleId="Index9">
    <w:name w:val="index 9"/>
    <w:basedOn w:val="Normal"/>
    <w:next w:val="Normal"/>
    <w:autoRedefine/>
    <w:semiHidden/>
    <w:rsid w:val="00707B8A"/>
    <w:pPr>
      <w:ind w:left="1980" w:hanging="220"/>
    </w:pPr>
  </w:style>
  <w:style w:type="paragraph" w:styleId="IndexHeading">
    <w:name w:val="index heading"/>
    <w:basedOn w:val="Normal"/>
    <w:next w:val="Index1"/>
    <w:semiHidden/>
    <w:rsid w:val="00707B8A"/>
    <w:rPr>
      <w:rFonts w:ascii="Arial" w:hAnsi="Arial"/>
      <w:b/>
    </w:rPr>
  </w:style>
  <w:style w:type="paragraph" w:styleId="MacroText">
    <w:name w:val="macro"/>
    <w:semiHidden/>
    <w:rsid w:val="00707B8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autoSpaceDE w:val="0"/>
      <w:autoSpaceDN w:val="0"/>
      <w:adjustRightInd w:val="0"/>
    </w:pPr>
    <w:rPr>
      <w:rFonts w:ascii="Courier New" w:hAnsi="Courier New" w:cs="Courier New"/>
      <w:color w:val="000000"/>
    </w:rPr>
  </w:style>
  <w:style w:type="paragraph" w:styleId="TableofAuthorities">
    <w:name w:val="table of authorities"/>
    <w:basedOn w:val="Normal"/>
    <w:next w:val="Normal"/>
    <w:semiHidden/>
    <w:rsid w:val="00707B8A"/>
    <w:pPr>
      <w:ind w:left="220" w:hanging="220"/>
    </w:pPr>
  </w:style>
  <w:style w:type="paragraph" w:styleId="TOAHeading">
    <w:name w:val="toa heading"/>
    <w:basedOn w:val="Normal"/>
    <w:next w:val="Normal"/>
    <w:semiHidden/>
    <w:rsid w:val="00707B8A"/>
    <w:pPr>
      <w:spacing w:before="120"/>
    </w:pPr>
    <w:rPr>
      <w:rFonts w:ascii="Arial" w:hAnsi="Arial"/>
      <w:b/>
      <w:sz w:val="24"/>
    </w:rPr>
  </w:style>
  <w:style w:type="paragraph" w:customStyle="1" w:styleId="copyright">
    <w:name w:val="copyright"/>
    <w:basedOn w:val="Body"/>
    <w:rsid w:val="004D4FF9"/>
    <w:pPr>
      <w:tabs>
        <w:tab w:val="left" w:pos="9360"/>
      </w:tabs>
    </w:pPr>
    <w:rPr>
      <w:sz w:val="14"/>
      <w:szCs w:val="14"/>
    </w:rPr>
  </w:style>
  <w:style w:type="paragraph" w:customStyle="1" w:styleId="FunctionCall">
    <w:name w:val="Function Call"/>
    <w:next w:val="Body"/>
    <w:rsid w:val="00E33B59"/>
    <w:pPr>
      <w:tabs>
        <w:tab w:val="left" w:pos="3600"/>
        <w:tab w:val="left" w:pos="5760"/>
      </w:tabs>
      <w:ind w:left="432"/>
    </w:pPr>
    <w:rPr>
      <w:rFonts w:ascii="Courier New" w:hAnsi="Courier New"/>
      <w:color w:val="000000"/>
      <w:sz w:val="18"/>
    </w:rPr>
  </w:style>
  <w:style w:type="paragraph" w:customStyle="1" w:styleId="Appendix1">
    <w:name w:val="Appendix 1"/>
    <w:basedOn w:val="Heading2"/>
    <w:next w:val="Body"/>
    <w:rsid w:val="001D6134"/>
    <w:pPr>
      <w:tabs>
        <w:tab w:val="num" w:pos="720"/>
      </w:tabs>
      <w:ind w:left="720" w:hanging="720"/>
    </w:pPr>
  </w:style>
  <w:style w:type="paragraph" w:customStyle="1" w:styleId="Appendix2">
    <w:name w:val="Appendix 2"/>
    <w:basedOn w:val="Appendix1"/>
    <w:next w:val="Body"/>
    <w:rsid w:val="001D6134"/>
    <w:pPr>
      <w:numPr>
        <w:numId w:val="0"/>
      </w:numPr>
      <w:tabs>
        <w:tab w:val="num" w:pos="918"/>
      </w:tabs>
      <w:ind w:left="864" w:hanging="864"/>
    </w:pPr>
  </w:style>
  <w:style w:type="table" w:customStyle="1" w:styleId="HifnParameter">
    <w:name w:val="Hifn Parameter"/>
    <w:basedOn w:val="TableNormal"/>
    <w:rsid w:val="00B31EE3"/>
    <w:rPr>
      <w:sz w:val="18"/>
    </w:rPr>
    <w:tblPr/>
  </w:style>
  <w:style w:type="paragraph" w:customStyle="1" w:styleId="CellHeadingBlue">
    <w:name w:val="Cell Heading Blue"/>
    <w:basedOn w:val="CellHeading"/>
    <w:next w:val="Body"/>
    <w:rsid w:val="005D5AE9"/>
    <w:pPr>
      <w:tabs>
        <w:tab w:val="clear" w:pos="720"/>
      </w:tabs>
    </w:pPr>
    <w:rPr>
      <w:color w:val="2F4D87"/>
      <w:sz w:val="18"/>
    </w:rPr>
  </w:style>
  <w:style w:type="paragraph" w:styleId="ListNumber">
    <w:name w:val="List Number"/>
    <w:basedOn w:val="Body"/>
    <w:rsid w:val="00315C61"/>
    <w:pPr>
      <w:numPr>
        <w:numId w:val="12"/>
      </w:numPr>
      <w:tabs>
        <w:tab w:val="clear" w:pos="2700"/>
        <w:tab w:val="left" w:pos="360"/>
      </w:tabs>
      <w:ind w:left="360"/>
    </w:pPr>
    <w:rPr>
      <w:rFonts w:cs="Times New Roman"/>
    </w:rPr>
  </w:style>
  <w:style w:type="paragraph" w:customStyle="1" w:styleId="ListNumber2">
    <w:name w:val="ListNumber2"/>
    <w:basedOn w:val="Body"/>
    <w:rsid w:val="00A60008"/>
    <w:pPr>
      <w:numPr>
        <w:numId w:val="13"/>
      </w:numPr>
    </w:pPr>
  </w:style>
  <w:style w:type="paragraph" w:customStyle="1" w:styleId="Command">
    <w:name w:val="Command"/>
    <w:basedOn w:val="BlockText"/>
    <w:next w:val="Body"/>
    <w:qFormat/>
    <w:rsid w:val="003F14BB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62C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paragraph" w:styleId="BlockText">
    <w:name w:val="Block Text"/>
    <w:basedOn w:val="Normal"/>
    <w:rsid w:val="00EA4B7E"/>
    <w:pPr>
      <w:pBdr>
        <w:top w:val="single" w:sz="2" w:space="10" w:color="4F81BD" w:themeColor="accent1" w:shadow="1" w:frame="1"/>
        <w:left w:val="single" w:sz="2" w:space="10" w:color="4F81BD" w:themeColor="accent1" w:shadow="1" w:frame="1"/>
        <w:bottom w:val="single" w:sz="2" w:space="10" w:color="4F81BD" w:themeColor="accent1" w:shadow="1" w:frame="1"/>
        <w:right w:val="single" w:sz="2" w:space="10" w:color="4F81BD" w:themeColor="accent1" w:shadow="1" w:frame="1"/>
      </w:pBdr>
      <w:ind w:left="1152" w:right="1152"/>
    </w:pPr>
    <w:rPr>
      <w:i/>
      <w:iCs/>
      <w:color w:val="4F81BD" w:themeColor="accent1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62C9C"/>
    <w:rPr>
      <w:rFonts w:ascii="Courier New" w:hAnsi="Courier New" w:cs="Courier New"/>
      <w:color w:val="auto"/>
      <w:kern w:val="0"/>
    </w:rPr>
  </w:style>
  <w:style w:type="character" w:styleId="FootnoteReference">
    <w:name w:val="footnote reference"/>
    <w:basedOn w:val="DefaultParagraphFont"/>
    <w:rsid w:val="00E075C5"/>
    <w:rPr>
      <w:vertAlign w:val="superscript"/>
    </w:rPr>
  </w:style>
  <w:style w:type="character" w:customStyle="1" w:styleId="MessageCommand">
    <w:name w:val="Message Command"/>
    <w:basedOn w:val="DefaultParagraphFont"/>
    <w:uiPriority w:val="1"/>
    <w:qFormat/>
    <w:rsid w:val="00E60503"/>
    <w:rPr>
      <w:rFonts w:ascii="Courier New" w:hAnsi="Courier New" w:cs="Courier New"/>
    </w:rPr>
  </w:style>
  <w:style w:type="character" w:styleId="CommentReference">
    <w:name w:val="annotation reference"/>
    <w:basedOn w:val="DefaultParagraphFont"/>
    <w:rsid w:val="009618B5"/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D43C0B"/>
    <w:pPr>
      <w:ind w:left="720"/>
      <w:contextualSpacing/>
    </w:pPr>
  </w:style>
  <w:style w:type="paragraph" w:styleId="Revision">
    <w:name w:val="Revision"/>
    <w:hidden/>
    <w:uiPriority w:val="99"/>
    <w:semiHidden/>
    <w:rsid w:val="0011273D"/>
    <w:rPr>
      <w:color w:val="000000"/>
    </w:rPr>
  </w:style>
  <w:style w:type="character" w:styleId="Strong">
    <w:name w:val="Strong"/>
    <w:basedOn w:val="DefaultParagraphFont"/>
    <w:uiPriority w:val="22"/>
    <w:qFormat/>
    <w:rsid w:val="004E17A8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4E17A8"/>
    <w:rPr>
      <w:i/>
      <w:iCs/>
      <w:color w:val="auto"/>
    </w:rPr>
  </w:style>
  <w:style w:type="character" w:customStyle="1" w:styleId="apple-style-span">
    <w:name w:val="apple-style-span"/>
    <w:basedOn w:val="DefaultParagraphFont"/>
    <w:rsid w:val="00460F86"/>
  </w:style>
  <w:style w:type="character" w:customStyle="1" w:styleId="apple-converted-space">
    <w:name w:val="apple-converted-space"/>
    <w:basedOn w:val="DefaultParagraphFont"/>
    <w:rsid w:val="00460F86"/>
  </w:style>
  <w:style w:type="character" w:customStyle="1" w:styleId="Heading1Char">
    <w:name w:val="Heading 1 Char"/>
    <w:basedOn w:val="DefaultParagraphFont"/>
    <w:link w:val="Heading1"/>
    <w:uiPriority w:val="9"/>
    <w:rsid w:val="00652FAC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4E17A8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4E17A8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4E17A8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4E17A8"/>
    <w:rPr>
      <w:rFonts w:asciiTheme="majorHAnsi" w:eastAsiaTheme="majorEastAsia" w:hAnsiTheme="majorHAnsi" w:cstheme="majorBidi"/>
      <w:color w:val="17365D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4E17A8"/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rsid w:val="004E17A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4E17A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4E17A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4E17A8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17A8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4E17A8"/>
    <w:rPr>
      <w:color w:val="5A5A5A" w:themeColor="text1" w:themeTint="A5"/>
      <w:spacing w:val="10"/>
    </w:rPr>
  </w:style>
  <w:style w:type="paragraph" w:styleId="NoSpacing">
    <w:name w:val="No Spacing"/>
    <w:uiPriority w:val="1"/>
    <w:qFormat/>
    <w:rsid w:val="004E17A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E17A8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E17A8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17A8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17A8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4E17A8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4E17A8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4E17A8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4E17A8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4E17A8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4E17A8"/>
    <w:pPr>
      <w:outlineLvl w:val="9"/>
    </w:pPr>
  </w:style>
  <w:style w:type="paragraph" w:styleId="NormalWeb">
    <w:name w:val="Normal (Web)"/>
    <w:basedOn w:val="Normal"/>
    <w:uiPriority w:val="99"/>
    <w:unhideWhenUsed/>
    <w:rsid w:val="002228F9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highlight">
    <w:name w:val="highlight"/>
    <w:basedOn w:val="DefaultParagraphFont"/>
    <w:rsid w:val="00ED6E42"/>
  </w:style>
  <w:style w:type="paragraph" w:customStyle="1" w:styleId="Default">
    <w:name w:val="Default"/>
    <w:rsid w:val="001E3EC0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paragraph" w:customStyle="1" w:styleId="DocumentTitle">
    <w:name w:val="Document Title"/>
    <w:next w:val="Body"/>
    <w:rsid w:val="00B67533"/>
    <w:pPr>
      <w:spacing w:before="720" w:after="240" w:line="240" w:lineRule="auto"/>
    </w:pPr>
    <w:rPr>
      <w:rFonts w:asciiTheme="majorHAnsi" w:hAnsiTheme="majorHAnsi"/>
      <w:b/>
      <w:color w:val="2F4D87"/>
      <w:sz w:val="48"/>
    </w:rPr>
  </w:style>
  <w:style w:type="paragraph" w:customStyle="1" w:styleId="DocumentSubtitle">
    <w:name w:val="Document Subtitle"/>
    <w:basedOn w:val="DocumentTitle"/>
    <w:qFormat/>
    <w:rsid w:val="00B67533"/>
    <w:pPr>
      <w:spacing w:before="360"/>
    </w:pPr>
    <w:rPr>
      <w:i/>
      <w:sz w:val="36"/>
    </w:rPr>
  </w:style>
  <w:style w:type="paragraph" w:customStyle="1" w:styleId="Heading2nonumber">
    <w:name w:val="Heading 2 no number"/>
    <w:basedOn w:val="Heading2"/>
    <w:next w:val="Body"/>
    <w:rsid w:val="00B67533"/>
    <w:pPr>
      <w:numPr>
        <w:ilvl w:val="0"/>
        <w:numId w:val="0"/>
      </w:numPr>
      <w:suppressLineNumbers/>
      <w:outlineLvl w:val="9"/>
    </w:pPr>
  </w:style>
  <w:style w:type="paragraph" w:customStyle="1" w:styleId="DocumentRevision">
    <w:name w:val="Document Revision"/>
    <w:basedOn w:val="Body"/>
    <w:qFormat/>
    <w:rsid w:val="00316E41"/>
    <w:pPr>
      <w:tabs>
        <w:tab w:val="clear" w:pos="2700"/>
        <w:tab w:val="left" w:pos="1440"/>
        <w:tab w:val="left" w:pos="2160"/>
      </w:tabs>
    </w:pPr>
    <w:rPr>
      <w:b/>
      <w:sz w:val="24"/>
    </w:rPr>
  </w:style>
  <w:style w:type="character" w:styleId="HTMLCode">
    <w:name w:val="HTML Code"/>
    <w:basedOn w:val="DefaultParagraphFont"/>
    <w:uiPriority w:val="99"/>
    <w:semiHidden/>
    <w:unhideWhenUsed/>
    <w:rsid w:val="000F66E3"/>
    <w:rPr>
      <w:rFonts w:ascii="Courier New" w:eastAsia="Times New Roman" w:hAnsi="Courier New" w:cs="Courier New"/>
      <w:sz w:val="20"/>
      <w:szCs w:val="20"/>
    </w:rPr>
  </w:style>
  <w:style w:type="paragraph" w:customStyle="1" w:styleId="Body8">
    <w:name w:val="Body8"/>
    <w:qFormat/>
    <w:rsid w:val="004D6DEE"/>
    <w:pPr>
      <w:tabs>
        <w:tab w:val="left" w:pos="2700"/>
      </w:tabs>
      <w:jc w:val="both"/>
    </w:pPr>
    <w:rPr>
      <w:szCs w:val="24"/>
    </w:rPr>
  </w:style>
  <w:style w:type="paragraph" w:customStyle="1" w:styleId="FooterCentered23">
    <w:name w:val="FooterCentered23"/>
    <w:basedOn w:val="Footer"/>
    <w:rsid w:val="004D6DEE"/>
    <w:pPr>
      <w:jc w:val="center"/>
    </w:pPr>
  </w:style>
  <w:style w:type="paragraph" w:customStyle="1" w:styleId="Exar23">
    <w:name w:val="Exar23"/>
    <w:basedOn w:val="Footer"/>
    <w:rsid w:val="004D6DEE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Body82">
    <w:name w:val="Body82"/>
    <w:qFormat/>
    <w:rsid w:val="00581B3E"/>
    <w:pPr>
      <w:tabs>
        <w:tab w:val="left" w:pos="2700"/>
      </w:tabs>
      <w:jc w:val="both"/>
    </w:pPr>
    <w:rPr>
      <w:szCs w:val="24"/>
    </w:rPr>
  </w:style>
  <w:style w:type="paragraph" w:customStyle="1" w:styleId="FooterCentered233">
    <w:name w:val="FooterCentered233"/>
    <w:basedOn w:val="Footer"/>
    <w:rsid w:val="00581B3E"/>
    <w:pPr>
      <w:jc w:val="center"/>
    </w:pPr>
  </w:style>
  <w:style w:type="paragraph" w:customStyle="1" w:styleId="Exar233">
    <w:name w:val="Exar233"/>
    <w:basedOn w:val="Footer"/>
    <w:rsid w:val="00581B3E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Body13">
    <w:name w:val="Body13"/>
    <w:qFormat/>
    <w:rsid w:val="004B2444"/>
    <w:pPr>
      <w:tabs>
        <w:tab w:val="left" w:pos="2700"/>
      </w:tabs>
      <w:jc w:val="both"/>
    </w:pPr>
    <w:rPr>
      <w:szCs w:val="24"/>
    </w:rPr>
  </w:style>
  <w:style w:type="paragraph" w:customStyle="1" w:styleId="FooterCentered36">
    <w:name w:val="FooterCentered36"/>
    <w:basedOn w:val="Footer"/>
    <w:rsid w:val="004B2444"/>
    <w:pPr>
      <w:jc w:val="center"/>
    </w:pPr>
  </w:style>
  <w:style w:type="paragraph" w:customStyle="1" w:styleId="Exar36">
    <w:name w:val="Exar36"/>
    <w:basedOn w:val="Footer"/>
    <w:rsid w:val="004B2444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Body822">
    <w:name w:val="Body822"/>
    <w:qFormat/>
    <w:rsid w:val="004B2444"/>
    <w:pPr>
      <w:tabs>
        <w:tab w:val="left" w:pos="2700"/>
      </w:tabs>
      <w:jc w:val="both"/>
    </w:pPr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3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9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5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0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2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3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1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6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4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2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9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1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9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3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23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0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67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5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4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6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7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1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7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3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8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1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79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7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9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8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1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0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13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1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1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4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6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4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9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8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7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9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6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1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0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0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8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1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9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95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2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7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6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4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4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7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2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86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0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7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8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7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8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4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5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4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7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3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0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0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2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6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3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7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4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0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0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3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0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2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4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1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37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0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7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0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4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6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2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5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16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76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1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7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3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9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7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6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4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1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2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2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9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7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4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ric\Documents\NoC-git\doc\NoC%20Software%20Documenta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ustom 1">
      <a:majorFont>
        <a:latin typeface="Palatino Linotype"/>
        <a:ea typeface=""/>
        <a:cs typeface=""/>
      </a:majorFont>
      <a:minorFont>
        <a:latin typeface="Palatino Linotype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FAD680-21A8-431E-802C-B05F3505AB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NoC Software Documentation</Template>
  <TotalTime>125</TotalTime>
  <Pages>1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NoC Software Documentation</vt:lpstr>
    </vt:vector>
  </TitlesOfParts>
  <Company>NetSpeed Systems</Company>
  <LinksUpToDate>false</LinksUpToDate>
  <CharactersWithSpaces>548</CharactersWithSpaces>
  <SharedDoc>false</SharedDoc>
  <HyperlinkBase/>
  <HLinks>
    <vt:vector size="54" baseType="variant">
      <vt:variant>
        <vt:i4>4915289</vt:i4>
      </vt:variant>
      <vt:variant>
        <vt:i4>74</vt:i4>
      </vt:variant>
      <vt:variant>
        <vt:i4>0</vt:i4>
      </vt:variant>
      <vt:variant>
        <vt:i4>5</vt:i4>
      </vt:variant>
      <vt:variant>
        <vt:lpwstr>http://www.hifn.com/</vt:lpwstr>
      </vt:variant>
      <vt:variant>
        <vt:lpwstr/>
      </vt:variant>
      <vt:variant>
        <vt:i4>1966140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_Toc166991277</vt:lpwstr>
      </vt:variant>
      <vt:variant>
        <vt:i4>1966140</vt:i4>
      </vt:variant>
      <vt:variant>
        <vt:i4>55</vt:i4>
      </vt:variant>
      <vt:variant>
        <vt:i4>0</vt:i4>
      </vt:variant>
      <vt:variant>
        <vt:i4>5</vt:i4>
      </vt:variant>
      <vt:variant>
        <vt:lpwstr/>
      </vt:variant>
      <vt:variant>
        <vt:lpwstr>_Toc166991276</vt:lpwstr>
      </vt:variant>
      <vt:variant>
        <vt:i4>2031670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_Toc187647411</vt:lpwstr>
      </vt:variant>
      <vt:variant>
        <vt:i4>2031670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_Toc187647410</vt:lpwstr>
      </vt:variant>
      <vt:variant>
        <vt:i4>1966134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_Toc187647409</vt:lpwstr>
      </vt:variant>
      <vt:variant>
        <vt:i4>1966134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_Toc187647408</vt:lpwstr>
      </vt:variant>
      <vt:variant>
        <vt:i4>1966134</vt:i4>
      </vt:variant>
      <vt:variant>
        <vt:i4>22</vt:i4>
      </vt:variant>
      <vt:variant>
        <vt:i4>0</vt:i4>
      </vt:variant>
      <vt:variant>
        <vt:i4>5</vt:i4>
      </vt:variant>
      <vt:variant>
        <vt:lpwstr/>
      </vt:variant>
      <vt:variant>
        <vt:lpwstr>_Toc187647407</vt:lpwstr>
      </vt:variant>
      <vt:variant>
        <vt:i4>4915289</vt:i4>
      </vt:variant>
      <vt:variant>
        <vt:i4>3</vt:i4>
      </vt:variant>
      <vt:variant>
        <vt:i4>0</vt:i4>
      </vt:variant>
      <vt:variant>
        <vt:i4>5</vt:i4>
      </vt:variant>
      <vt:variant>
        <vt:lpwstr>http://www.hifn.com/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NoC Software Documentation</dc:title>
  <dc:subject/>
  <dc:creator>Eric</dc:creator>
  <cp:keywords/>
  <dc:description/>
  <cp:lastModifiedBy>Alex Chao</cp:lastModifiedBy>
  <cp:revision>21</cp:revision>
  <cp:lastPrinted>2016-05-02T02:14:00Z</cp:lastPrinted>
  <dcterms:created xsi:type="dcterms:W3CDTF">2016-09-07T15:45:00Z</dcterms:created>
  <dcterms:modified xsi:type="dcterms:W3CDTF">2017-05-24T22:28:00Z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t  Description">
    <vt:lpwstr>Custom NoC Interconnect Builder</vt:lpwstr>
  </property>
  <property fmtid="{D5CDD505-2E9C-101B-9397-08002B2CF9AE}" pid="3" name="Document Type">
    <vt:lpwstr>Customer Document</vt:lpwstr>
  </property>
  <property fmtid="{D5CDD505-2E9C-101B-9397-08002B2CF9AE}" pid="4" name="Document Number">
    <vt:lpwstr>ID-00XX-A</vt:lpwstr>
  </property>
  <property fmtid="{D5CDD505-2E9C-101B-9397-08002B2CF9AE}" pid="5" name="Product Name">
    <vt:lpwstr>NoCStudio</vt:lpwstr>
  </property>
  <property fmtid="{D5CDD505-2E9C-101B-9397-08002B2CF9AE}" pid="6" name="Book title">
    <vt:lpwstr>Insert book title here</vt:lpwstr>
  </property>
  <property fmtid="{D5CDD505-2E9C-101B-9397-08002B2CF9AE}" pid="7" name="Date completed">
    <vt:lpwstr>08/0</vt:lpwstr>
  </property>
  <property fmtid="{D5CDD505-2E9C-101B-9397-08002B2CF9AE}" pid="8" name="Recorded date">
    <vt:lpwstr>2008</vt:lpwstr>
  </property>
  <property fmtid="{D5CDD505-2E9C-101B-9397-08002B2CF9AE}" pid="9" name="Preliminary">
    <vt:lpwstr>Preliminary - Subject to Change</vt:lpwstr>
  </property>
  <property fmtid="{D5CDD505-2E9C-101B-9397-08002B2CF9AE}" pid="10" name="Mendeley Citation Style_1">
    <vt:lpwstr>American Psychological Association</vt:lpwstr>
  </property>
</Properties>
</file>