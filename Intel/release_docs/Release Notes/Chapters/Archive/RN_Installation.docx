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6670E" w14:textId="77777777" w:rsidR="005E20F9" w:rsidRPr="00FF73DB" w:rsidRDefault="005E20F9" w:rsidP="005E20F9">
      <w:pPr>
        <w:pStyle w:val="Heading1"/>
        <w:rPr>
          <w:rFonts w:ascii="Palatino Linotype" w:hAnsi="Palatino Linotype"/>
        </w:rPr>
      </w:pPr>
      <w:bookmarkStart w:id="0" w:name="_Toc472974313"/>
      <w:bookmarkStart w:id="1" w:name="_Toc473041249"/>
      <w:bookmarkStart w:id="2" w:name="_Toc473042171"/>
      <w:bookmarkStart w:id="3" w:name="_Toc473042356"/>
      <w:r w:rsidRPr="00FF73DB">
        <w:rPr>
          <w:rFonts w:ascii="Palatino Linotype" w:hAnsi="Palatino Linotype"/>
        </w:rPr>
        <w:t>Installation</w:t>
      </w:r>
      <w:bookmarkEnd w:id="0"/>
      <w:bookmarkEnd w:id="1"/>
      <w:bookmarkEnd w:id="2"/>
      <w:bookmarkEnd w:id="3"/>
    </w:p>
    <w:p w14:paraId="772C46D8" w14:textId="77777777" w:rsidR="005E20F9" w:rsidRPr="00FF73DB" w:rsidRDefault="005E20F9" w:rsidP="005E20F9">
      <w:pPr>
        <w:pStyle w:val="ListParagraph"/>
        <w:numPr>
          <w:ilvl w:val="0"/>
          <w:numId w:val="18"/>
        </w:numPr>
        <w:spacing w:after="200"/>
        <w:rPr>
          <w:rFonts w:ascii="Palatino Linotype" w:hAnsi="Palatino Linotype"/>
        </w:rPr>
      </w:pPr>
      <w:r w:rsidRPr="00FF73DB">
        <w:rPr>
          <w:rFonts w:ascii="Palatino Linotype" w:hAnsi="Palatino Linotype"/>
        </w:rPr>
        <w:t xml:space="preserve">NocStudio uses FlexLM based licensing. </w:t>
      </w:r>
    </w:p>
    <w:p w14:paraId="78A6C699" w14:textId="77777777" w:rsidR="005E20F9" w:rsidRDefault="005E20F9" w:rsidP="005E20F9">
      <w:pPr>
        <w:pStyle w:val="ListParagraph"/>
        <w:numPr>
          <w:ilvl w:val="1"/>
          <w:numId w:val="18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Linux CentOS 5.5 or higher</w:t>
      </w:r>
    </w:p>
    <w:p w14:paraId="311DDEC8" w14:textId="77777777" w:rsidR="005E20F9" w:rsidRDefault="005E20F9" w:rsidP="005E20F9">
      <w:pPr>
        <w:pStyle w:val="ListParagraph"/>
        <w:numPr>
          <w:ilvl w:val="1"/>
          <w:numId w:val="18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For node-locked license file, c</w:t>
      </w:r>
      <w:r w:rsidRPr="00FF73DB">
        <w:rPr>
          <w:rFonts w:ascii="Palatino Linotype" w:hAnsi="Palatino Linotype"/>
        </w:rPr>
        <w:t xml:space="preserve">opy over the license file </w:t>
      </w:r>
      <w:r>
        <w:rPr>
          <w:rFonts w:ascii="Palatino Linotype" w:hAnsi="Palatino Linotype"/>
        </w:rPr>
        <w:t xml:space="preserve">under NocStudio installation directory and renamed it as “license.dat”.   If the license file resides in a separated folder, please set environment variable </w:t>
      </w:r>
      <w:r w:rsidRPr="00FF73DB">
        <w:rPr>
          <w:rFonts w:ascii="Palatino Linotype" w:hAnsi="Palatino Linotype"/>
        </w:rPr>
        <w:t>LM_LICENSE_FILE</w:t>
      </w:r>
      <w:r>
        <w:rPr>
          <w:rFonts w:ascii="Palatino Linotype" w:hAnsi="Palatino Linotype"/>
        </w:rPr>
        <w:t xml:space="preserve"> with the proper path.</w:t>
      </w:r>
    </w:p>
    <w:p w14:paraId="61F87A97" w14:textId="77777777" w:rsidR="005E20F9" w:rsidRPr="00FF73DB" w:rsidRDefault="005E20F9" w:rsidP="005E20F9">
      <w:pPr>
        <w:pStyle w:val="ListParagraph"/>
        <w:numPr>
          <w:ilvl w:val="1"/>
          <w:numId w:val="18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For floating licensing scheme, please download and extract netspeed.flexlmpkg.tar.gz for 32- or 64-bit license daemon and follow FlexLM documentation.</w:t>
      </w:r>
    </w:p>
    <w:p w14:paraId="1483EE31" w14:textId="77777777" w:rsidR="005E20F9" w:rsidRPr="00A5776A" w:rsidRDefault="005E20F9" w:rsidP="00A5776A">
      <w:pPr>
        <w:spacing w:after="200"/>
        <w:ind w:left="720"/>
        <w:rPr>
          <w:rFonts w:ascii="Palatino Linotype" w:hAnsi="Palatino Linotype"/>
        </w:rPr>
      </w:pPr>
      <w:r w:rsidRPr="00A5776A">
        <w:rPr>
          <w:rFonts w:ascii="Palatino Linotype" w:hAnsi="Palatino Linotype"/>
        </w:rPr>
        <w:t>NOTE: When untarring Linux files, ensure it is done on a Linux machine. Untarring Linux files on a Windows machine causes problems with symbolic links.</w:t>
      </w:r>
    </w:p>
    <w:p w14:paraId="24558087" w14:textId="77777777" w:rsidR="005E20F9" w:rsidRPr="00FF73DB" w:rsidRDefault="005E20F9" w:rsidP="005E20F9">
      <w:pPr>
        <w:pStyle w:val="ListParagraph"/>
        <w:numPr>
          <w:ilvl w:val="0"/>
          <w:numId w:val="18"/>
        </w:numPr>
        <w:spacing w:after="200"/>
        <w:rPr>
          <w:rFonts w:ascii="Palatino Linotype" w:hAnsi="Palatino Linotype"/>
        </w:rPr>
      </w:pPr>
      <w:r w:rsidRPr="00FF73DB">
        <w:rPr>
          <w:rFonts w:ascii="Palatino Linotype" w:hAnsi="Palatino Linotype"/>
        </w:rPr>
        <w:t>The release makes use of Qt libraries covered under LGPL:</w:t>
      </w:r>
    </w:p>
    <w:p w14:paraId="7F3093C1" w14:textId="77777777" w:rsidR="005E20F9" w:rsidRPr="00FF73DB" w:rsidRDefault="005E20F9" w:rsidP="005E20F9">
      <w:pPr>
        <w:pStyle w:val="ListParagraph"/>
        <w:numPr>
          <w:ilvl w:val="1"/>
          <w:numId w:val="18"/>
        </w:numPr>
        <w:spacing w:after="200"/>
        <w:rPr>
          <w:rStyle w:val="Hyperlink"/>
          <w:rFonts w:ascii="Palatino Linotype" w:hAnsi="Palatino Linotype"/>
        </w:rPr>
        <w:sectPr w:rsidR="005E20F9" w:rsidRPr="00FF73DB" w:rsidSect="00CC3D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 w:rsidRPr="00FF73DB">
        <w:rPr>
          <w:rFonts w:ascii="Palatino Linotype" w:hAnsi="Palatino Linotype"/>
        </w:rPr>
        <w:t xml:space="preserve"> </w:t>
      </w:r>
      <w:hyperlink r:id="rId14" w:history="1">
        <w:r w:rsidRPr="00DE1661">
          <w:rPr>
            <w:rStyle w:val="Hyperlink"/>
            <w:rFonts w:ascii="Palatino Linotype" w:hAnsi="Palatino Linotype"/>
          </w:rPr>
          <w:t>http://qt-project.org/downloads</w:t>
        </w:r>
      </w:hyperlink>
      <w:r>
        <w:rPr>
          <w:rStyle w:val="Hyperlink"/>
          <w:rFonts w:ascii="Palatino Linotype" w:hAnsi="Palatino Linotype"/>
        </w:rPr>
        <w:t xml:space="preserve"> </w:t>
      </w:r>
    </w:p>
    <w:p w14:paraId="3E8D19C0" w14:textId="5C84668A" w:rsidR="009A69A7" w:rsidRPr="00A5776A" w:rsidRDefault="009A69A7" w:rsidP="00A5776A">
      <w:pPr>
        <w:spacing w:after="200"/>
        <w:rPr>
          <w:rFonts w:ascii="Palatino Linotype" w:hAnsi="Palatino Linotype"/>
        </w:rPr>
      </w:pPr>
    </w:p>
    <w:sectPr w:rsidR="009A69A7" w:rsidRPr="00A5776A" w:rsidSect="00CC3D06">
      <w:headerReference w:type="default" r:id="rId15"/>
      <w:footerReference w:type="default" r:id="rId16"/>
      <w:headerReference w:type="first" r:id="rId17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0EC90" w14:textId="77777777" w:rsidR="006A58CB" w:rsidRDefault="006A58CB">
      <w:r>
        <w:separator/>
      </w:r>
    </w:p>
    <w:p w14:paraId="69C00B47" w14:textId="77777777" w:rsidR="006A58CB" w:rsidRDefault="006A58CB"/>
  </w:endnote>
  <w:endnote w:type="continuationSeparator" w:id="0">
    <w:p w14:paraId="799B058A" w14:textId="77777777" w:rsidR="006A58CB" w:rsidRDefault="006A58CB">
      <w:r>
        <w:continuationSeparator/>
      </w:r>
    </w:p>
    <w:p w14:paraId="4B3072D2" w14:textId="77777777" w:rsidR="006A58CB" w:rsidRDefault="006A5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CC75E" w14:textId="77777777" w:rsidR="005E20F9" w:rsidRDefault="005E2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C5FBF" w14:textId="77777777" w:rsidR="005E20F9" w:rsidRDefault="005E20F9" w:rsidP="008B52F2">
    <w:pPr>
      <w:pStyle w:val="FooterCentered9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2848" behindDoc="0" locked="0" layoutInCell="1" allowOverlap="1" wp14:anchorId="26B07203" wp14:editId="5A12B31B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8254F5" id="Line 1100" o:spid="_x0000_s1026" style="position:absolute;z-index:2516628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iKGQIAACs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M4x4ih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7</w:t>
    </w:r>
    <w:r w:rsidRPr="004B28E9">
      <w:t xml:space="preserve"> Net</w:t>
    </w:r>
    <w:r>
      <w:t>S</w:t>
    </w:r>
    <w:r w:rsidRPr="004B28E9">
      <w:t>peed Systems</w:t>
    </w:r>
  </w:p>
  <w:p w14:paraId="33A1E8D2" w14:textId="77777777" w:rsidR="005E20F9" w:rsidRDefault="005E20F9" w:rsidP="008B52F2">
    <w:pPr>
      <w:pStyle w:val="FooterCentered9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656D903C" w14:textId="77777777" w:rsidR="005E20F9" w:rsidRPr="008B52F2" w:rsidRDefault="005E20F9" w:rsidP="008B52F2">
    <w:pPr>
      <w:pStyle w:val="Exar9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70DDE" w14:textId="77777777" w:rsidR="005E20F9" w:rsidRDefault="005E20F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503E9144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5776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D2DDA" w14:textId="77777777" w:rsidR="006A58CB" w:rsidRDefault="006A58CB">
      <w:r>
        <w:separator/>
      </w:r>
    </w:p>
    <w:p w14:paraId="6E64D86A" w14:textId="77777777" w:rsidR="006A58CB" w:rsidRDefault="006A58CB"/>
  </w:footnote>
  <w:footnote w:type="continuationSeparator" w:id="0">
    <w:p w14:paraId="02098138" w14:textId="77777777" w:rsidR="006A58CB" w:rsidRDefault="006A58CB">
      <w:r>
        <w:continuationSeparator/>
      </w:r>
    </w:p>
    <w:p w14:paraId="41AEFA70" w14:textId="77777777" w:rsidR="006A58CB" w:rsidRDefault="006A58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21809" w14:textId="77777777" w:rsidR="005E20F9" w:rsidRDefault="005E2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9490" w14:textId="77777777" w:rsidR="005E20F9" w:rsidRDefault="005E20F9" w:rsidP="00A51C97">
    <w:pPr>
      <w:pStyle w:val="Header"/>
      <w:jc w:val="both"/>
    </w:pPr>
    <w:sdt>
      <w:sdtPr>
        <w:id w:val="1042014160"/>
        <w:docPartObj>
          <w:docPartGallery w:val="Watermarks"/>
          <w:docPartUnique/>
        </w:docPartObj>
      </w:sdtPr>
      <w:sdtContent>
        <w:r>
          <w:pict w14:anchorId="05A155B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260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6402F08F" wp14:editId="5FD38F3D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88BBC" id="Line 1101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4+A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++uPg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>
      <w:drawing>
        <wp:inline distT="0" distB="0" distL="0" distR="0" wp14:anchorId="522B0993" wp14:editId="581B3440">
          <wp:extent cx="2098700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5438" w14:textId="77777777" w:rsidR="005E20F9" w:rsidRDefault="005E20F9">
    <w:pPr>
      <w:pStyle w:val="Header"/>
    </w:pPr>
  </w:p>
  <w:p w14:paraId="5394AB7B" w14:textId="77777777" w:rsidR="005E20F9" w:rsidRDefault="005E20F9">
    <w:pPr>
      <w:pStyle w:val="Header"/>
    </w:pPr>
  </w:p>
  <w:p w14:paraId="09835DEF" w14:textId="77777777" w:rsidR="005E20F9" w:rsidRDefault="005E20F9">
    <w:pPr>
      <w:pStyle w:val="Header"/>
    </w:pPr>
  </w:p>
  <w:p w14:paraId="0FB761E9" w14:textId="77777777" w:rsidR="005E20F9" w:rsidRDefault="005E20F9">
    <w:pPr>
      <w:pStyle w:val="Header"/>
    </w:pPr>
  </w:p>
  <w:p w14:paraId="0933D115" w14:textId="77777777" w:rsidR="005E20F9" w:rsidRDefault="005E20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4EF5B993" w:rsidR="009613EA" w:rsidRDefault="009613EA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F33C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084C4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1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6EFE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831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B56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85C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513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DC6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6D7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0C3B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2E06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A45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830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2FAE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4EE6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423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7A3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63A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3DA9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509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05E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4F3B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3F5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0E7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0CA3"/>
    <w:rsid w:val="004A113D"/>
    <w:rsid w:val="004A1371"/>
    <w:rsid w:val="004A14E0"/>
    <w:rsid w:val="004A1673"/>
    <w:rsid w:val="004A1695"/>
    <w:rsid w:val="004A1B09"/>
    <w:rsid w:val="004A1C26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0A8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6F9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2F8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5CB2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642"/>
    <w:rsid w:val="005C5F93"/>
    <w:rsid w:val="005C6077"/>
    <w:rsid w:val="005C6860"/>
    <w:rsid w:val="005C68A8"/>
    <w:rsid w:val="005C6AA5"/>
    <w:rsid w:val="005C6E2C"/>
    <w:rsid w:val="005C7077"/>
    <w:rsid w:val="005C736F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0F9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21"/>
    <w:rsid w:val="00605194"/>
    <w:rsid w:val="00605CC9"/>
    <w:rsid w:val="006060CF"/>
    <w:rsid w:val="006061CB"/>
    <w:rsid w:val="00606299"/>
    <w:rsid w:val="00606C6E"/>
    <w:rsid w:val="00606E83"/>
    <w:rsid w:val="006070D2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0DE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452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8CB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7B3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AE3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69E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59FD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5E3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1C0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74F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19EA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484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335"/>
    <w:rsid w:val="008147BD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A48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1B7B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6CD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497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8B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27F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5CE"/>
    <w:rsid w:val="0095369D"/>
    <w:rsid w:val="009538A7"/>
    <w:rsid w:val="00953D14"/>
    <w:rsid w:val="0095404B"/>
    <w:rsid w:val="0095445C"/>
    <w:rsid w:val="00954A0A"/>
    <w:rsid w:val="00955000"/>
    <w:rsid w:val="0095516E"/>
    <w:rsid w:val="00955479"/>
    <w:rsid w:val="009554E2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95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21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14F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76A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2D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B85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08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788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BD5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4E3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3C7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B7E"/>
    <w:rsid w:val="00B90D50"/>
    <w:rsid w:val="00B90F9C"/>
    <w:rsid w:val="00B910FB"/>
    <w:rsid w:val="00B9151F"/>
    <w:rsid w:val="00B91755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69F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5B56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5BD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845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4BD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3FA1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99B"/>
    <w:rsid w:val="00C27BA5"/>
    <w:rsid w:val="00C27BCA"/>
    <w:rsid w:val="00C301D4"/>
    <w:rsid w:val="00C30392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3D6D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7DD"/>
    <w:rsid w:val="00C75934"/>
    <w:rsid w:val="00C759F1"/>
    <w:rsid w:val="00C75D3A"/>
    <w:rsid w:val="00C76403"/>
    <w:rsid w:val="00C7675D"/>
    <w:rsid w:val="00C76B60"/>
    <w:rsid w:val="00C7704B"/>
    <w:rsid w:val="00C7709C"/>
    <w:rsid w:val="00C7752D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1CB9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617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778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1B1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2C22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69D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46B"/>
    <w:rsid w:val="00EA376D"/>
    <w:rsid w:val="00EA389D"/>
    <w:rsid w:val="00EA39FD"/>
    <w:rsid w:val="00EA3A58"/>
    <w:rsid w:val="00EA3A80"/>
    <w:rsid w:val="00EA3E00"/>
    <w:rsid w:val="00EA3EFF"/>
    <w:rsid w:val="00EA3F2A"/>
    <w:rsid w:val="00EA43EE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578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6AC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061"/>
    <w:rsid w:val="00F27461"/>
    <w:rsid w:val="00F2746C"/>
    <w:rsid w:val="00F275EE"/>
    <w:rsid w:val="00F276F1"/>
    <w:rsid w:val="00F27ACF"/>
    <w:rsid w:val="00F27B5A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EB4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00A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4C9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21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5CB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9">
    <w:name w:val="FooterCentered9"/>
    <w:basedOn w:val="Footer"/>
    <w:rsid w:val="004130E7"/>
    <w:pPr>
      <w:jc w:val="center"/>
    </w:pPr>
  </w:style>
  <w:style w:type="paragraph" w:customStyle="1" w:styleId="Exar9">
    <w:name w:val="Exar9"/>
    <w:basedOn w:val="Footer"/>
    <w:rsid w:val="004130E7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Mention">
    <w:name w:val="Mention"/>
    <w:basedOn w:val="DefaultParagraphFont"/>
    <w:uiPriority w:val="99"/>
    <w:semiHidden/>
    <w:unhideWhenUsed/>
    <w:rsid w:val="00A5776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qt-project.org/download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DE11C-38F2-4785-9680-A9882BBA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775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Alex Chao</cp:lastModifiedBy>
  <cp:revision>18</cp:revision>
  <cp:lastPrinted>2016-05-02T02:14:00Z</cp:lastPrinted>
  <dcterms:created xsi:type="dcterms:W3CDTF">2016-09-07T15:45:00Z</dcterms:created>
  <dcterms:modified xsi:type="dcterms:W3CDTF">2017-05-24T22:25:00Z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