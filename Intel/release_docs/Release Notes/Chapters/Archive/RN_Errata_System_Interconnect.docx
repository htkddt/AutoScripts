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A045" w14:textId="77777777" w:rsidR="00AD70B3" w:rsidRPr="00FF73DB" w:rsidRDefault="00AD70B3" w:rsidP="00AD70B3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4327"/>
      <w:bookmarkStart w:id="3" w:name="_Toc473041262"/>
      <w:bookmarkStart w:id="4" w:name="_Toc473042184"/>
      <w:bookmarkStart w:id="5" w:name="_Toc473042379"/>
      <w:r w:rsidRPr="00FF73DB">
        <w:rPr>
          <w:rFonts w:ascii="Palatino Linotype" w:hAnsi="Palatino Linotype"/>
        </w:rPr>
        <w:t>Errata</w:t>
      </w:r>
      <w:bookmarkEnd w:id="0"/>
      <w:bookmarkEnd w:id="1"/>
      <w:r w:rsidRPr="00FF73DB">
        <w:rPr>
          <w:rFonts w:ascii="Palatino Linotype" w:hAnsi="Palatino Linotype"/>
        </w:rPr>
        <w:t>: System Interconnect</w:t>
      </w:r>
      <w:bookmarkEnd w:id="2"/>
      <w:bookmarkEnd w:id="3"/>
      <w:bookmarkEnd w:id="4"/>
      <w:bookmarkEnd w:id="5"/>
    </w:p>
    <w:p w14:paraId="7D9871DF" w14:textId="77777777" w:rsidR="00AD70B3" w:rsidRPr="00FF73DB" w:rsidRDefault="00AD70B3" w:rsidP="00717949">
      <w:pPr>
        <w:pStyle w:val="Body103"/>
        <w:rPr>
          <w:rFonts w:ascii="Palatino Linotype" w:hAnsi="Palatino Linotype"/>
        </w:rPr>
        <w:sectPr w:rsidR="00AD70B3" w:rsidRPr="00FF73DB" w:rsidSect="00CC3D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rPr>
          <w:rFonts w:ascii="Palatino Linotype" w:hAnsi="Palatino Linotype"/>
        </w:rPr>
        <w:t>None</w:t>
      </w:r>
    </w:p>
    <w:p w14:paraId="077E0CAA" w14:textId="4DAE6142" w:rsidR="00C040D2" w:rsidRPr="002C4AC9" w:rsidRDefault="00C040D2" w:rsidP="00717949">
      <w:pPr>
        <w:pStyle w:val="Body10"/>
        <w:rPr>
          <w:rFonts w:ascii="Palatino Linotype" w:hAnsi="Palatino Linotype"/>
        </w:rPr>
      </w:pPr>
    </w:p>
    <w:sectPr w:rsidR="00C040D2" w:rsidRPr="002C4AC9" w:rsidSect="00CC3D06">
      <w:headerReference w:type="default" r:id="rId14"/>
      <w:footerReference w:type="default" r:id="rId15"/>
      <w:headerReference w:type="first" r:id="rId16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059B3" w14:textId="77777777" w:rsidR="00B33580" w:rsidRDefault="00B33580">
      <w:r>
        <w:separator/>
      </w:r>
    </w:p>
    <w:p w14:paraId="0A9DD8A9" w14:textId="77777777" w:rsidR="00B33580" w:rsidRDefault="00B33580"/>
  </w:endnote>
  <w:endnote w:type="continuationSeparator" w:id="0">
    <w:p w14:paraId="229F6A51" w14:textId="77777777" w:rsidR="00B33580" w:rsidRDefault="00B33580">
      <w:r>
        <w:continuationSeparator/>
      </w:r>
    </w:p>
    <w:p w14:paraId="58BE656A" w14:textId="77777777" w:rsidR="00B33580" w:rsidRDefault="00B33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619A" w14:textId="77777777" w:rsidR="00AD70B3" w:rsidRDefault="00AD7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5DDAE" w14:textId="77777777" w:rsidR="00AD70B3" w:rsidRDefault="00AD70B3" w:rsidP="008B52F2">
    <w:pPr>
      <w:pStyle w:val="FooterCentered3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848" behindDoc="0" locked="0" layoutInCell="1" allowOverlap="1" wp14:anchorId="44051CBB" wp14:editId="132C0F7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EB072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6yGg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C2dnrI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7</w:t>
    </w:r>
    <w:r w:rsidRPr="004B28E9">
      <w:t xml:space="preserve"> Net</w:t>
    </w:r>
    <w:r>
      <w:t>S</w:t>
    </w:r>
    <w:r w:rsidRPr="004B28E9">
      <w:t>peed Systems</w:t>
    </w:r>
  </w:p>
  <w:p w14:paraId="796660FB" w14:textId="77777777" w:rsidR="00AD70B3" w:rsidRDefault="00AD70B3" w:rsidP="008B52F2">
    <w:pPr>
      <w:pStyle w:val="FooterCentered3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7A3784A" w14:textId="77777777" w:rsidR="00AD70B3" w:rsidRPr="008B52F2" w:rsidRDefault="00AD70B3" w:rsidP="008B52F2">
    <w:pPr>
      <w:pStyle w:val="Exar3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CA5B" w14:textId="77777777" w:rsidR="00AD70B3" w:rsidRDefault="00AD70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DBF42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B011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1EA36618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3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F3DAF" w14:textId="77777777" w:rsidR="00B33580" w:rsidRDefault="00B33580">
      <w:r>
        <w:separator/>
      </w:r>
    </w:p>
    <w:p w14:paraId="0CBE33E0" w14:textId="77777777" w:rsidR="00B33580" w:rsidRDefault="00B33580"/>
  </w:footnote>
  <w:footnote w:type="continuationSeparator" w:id="0">
    <w:p w14:paraId="53871690" w14:textId="77777777" w:rsidR="00B33580" w:rsidRDefault="00B33580">
      <w:r>
        <w:continuationSeparator/>
      </w:r>
    </w:p>
    <w:p w14:paraId="007982A2" w14:textId="77777777" w:rsidR="00B33580" w:rsidRDefault="00B335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5B12" w14:textId="77777777" w:rsidR="00AD70B3" w:rsidRDefault="00AD7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B23F" w14:textId="77777777" w:rsidR="00AD70B3" w:rsidRDefault="00AD70B3" w:rsidP="00A51C97">
    <w:pPr>
      <w:pStyle w:val="Header"/>
      <w:jc w:val="both"/>
    </w:pPr>
    <w:sdt>
      <w:sdtPr>
        <w:id w:val="954682744"/>
        <w:docPartObj>
          <w:docPartGallery w:val="Watermarks"/>
          <w:docPartUnique/>
        </w:docPartObj>
      </w:sdtPr>
      <w:sdtContent>
        <w:r>
          <w:pict w14:anchorId="5C556D0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26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0B6D994" wp14:editId="01C5BAF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96BA7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Wq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Csw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wpV1q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19A2520D" wp14:editId="0332842B">
          <wp:extent cx="20987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FD5EA" w14:textId="77777777" w:rsidR="00AD70B3" w:rsidRDefault="00AD70B3">
    <w:pPr>
      <w:pStyle w:val="Header"/>
    </w:pPr>
  </w:p>
  <w:p w14:paraId="20EE22A3" w14:textId="77777777" w:rsidR="00AD70B3" w:rsidRDefault="00AD70B3">
    <w:pPr>
      <w:pStyle w:val="Header"/>
    </w:pPr>
  </w:p>
  <w:p w14:paraId="6AB39CA1" w14:textId="77777777" w:rsidR="00AD70B3" w:rsidRDefault="00AD70B3">
    <w:pPr>
      <w:pStyle w:val="Header"/>
    </w:pPr>
  </w:p>
  <w:p w14:paraId="078CCF64" w14:textId="77777777" w:rsidR="00AD70B3" w:rsidRDefault="00AD70B3">
    <w:pPr>
      <w:pStyle w:val="Header"/>
    </w:pPr>
  </w:p>
  <w:p w14:paraId="3FFCEF51" w14:textId="77777777" w:rsidR="00AD70B3" w:rsidRDefault="00AD70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0BB1C2B1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698386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26D9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75C6FC05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09B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A5F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371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2FD0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600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D12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1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0A3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0D22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CB7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90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918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340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4F0B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6B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DC3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81D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0B3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20C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E34"/>
    <w:rsid w:val="00B32FA2"/>
    <w:rsid w:val="00B32FD5"/>
    <w:rsid w:val="00B33270"/>
    <w:rsid w:val="00B334F4"/>
    <w:rsid w:val="00B33580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795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2CE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0D2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141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9F2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0F4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B1E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3C0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986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">
    <w:name w:val="FooterCentered35"/>
    <w:basedOn w:val="Footer"/>
    <w:rsid w:val="00B2520C"/>
    <w:pPr>
      <w:jc w:val="center"/>
    </w:pPr>
  </w:style>
  <w:style w:type="paragraph" w:customStyle="1" w:styleId="Exar35">
    <w:name w:val="Exar35"/>
    <w:basedOn w:val="Footer"/>
    <w:rsid w:val="00B2520C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B2520C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8A4C-6272-4E9A-9F7F-EFDEFC3C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33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25</cp:revision>
  <cp:lastPrinted>2016-05-02T02:14:00Z</cp:lastPrinted>
  <dcterms:created xsi:type="dcterms:W3CDTF">2016-09-07T15:45:00Z</dcterms:created>
  <dcterms:modified xsi:type="dcterms:W3CDTF">2017-04-10T20:33:00Z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