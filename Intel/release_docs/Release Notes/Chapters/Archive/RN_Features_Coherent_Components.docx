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03AD" w14:textId="77777777" w:rsidR="00E648BB" w:rsidRPr="00FF73DB" w:rsidRDefault="00E648BB" w:rsidP="00E648BB">
      <w:pPr>
        <w:pStyle w:val="Heading1"/>
        <w:rPr>
          <w:rFonts w:ascii="Palatino Linotype" w:hAnsi="Palatino Linotype"/>
        </w:rPr>
      </w:pPr>
      <w:r w:rsidRPr="00FF73DB">
        <w:rPr>
          <w:rFonts w:ascii="Palatino Linotype" w:hAnsi="Palatino Linotype"/>
        </w:rPr>
        <w:t>Feature Updates: Coheren</w:t>
      </w:r>
      <w:r>
        <w:rPr>
          <w:rFonts w:ascii="Palatino Linotype" w:hAnsi="Palatino Linotype"/>
        </w:rPr>
        <w:t>t Components</w:t>
      </w:r>
      <w:bookmarkStart w:id="0" w:name="_GoBack"/>
      <w:bookmarkEnd w:id="0"/>
    </w:p>
    <w:sectPr w:rsidR="00E648BB" w:rsidRPr="00FF73DB" w:rsidSect="00CC3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5795" w14:textId="77777777" w:rsidR="00D64A38" w:rsidRDefault="00D64A38">
      <w:r>
        <w:separator/>
      </w:r>
    </w:p>
    <w:p w14:paraId="2682C60C" w14:textId="77777777" w:rsidR="00D64A38" w:rsidRDefault="00D64A38"/>
  </w:endnote>
  <w:endnote w:type="continuationSeparator" w:id="0">
    <w:p w14:paraId="1D314DDC" w14:textId="77777777" w:rsidR="00D64A38" w:rsidRDefault="00D64A38">
      <w:r>
        <w:continuationSeparator/>
      </w:r>
    </w:p>
    <w:p w14:paraId="0784B08B" w14:textId="77777777" w:rsidR="00D64A38" w:rsidRDefault="00D64A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C209C" w14:textId="77777777" w:rsidR="0056265C" w:rsidRDefault="00562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FC0F1C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F534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</w:t>
    </w:r>
    <w:proofErr w:type="spellStart"/>
    <w:r w:rsidRPr="004B28E9">
      <w:t>Net</w:t>
    </w:r>
    <w:r>
      <w:t>S</w:t>
    </w:r>
    <w:r w:rsidRPr="004B28E9">
      <w:t>peed</w:t>
    </w:r>
    <w:proofErr w:type="spellEnd"/>
    <w:r w:rsidRPr="004B28E9">
      <w:t xml:space="preserve"> Systems</w:t>
    </w:r>
  </w:p>
  <w:p w14:paraId="597C62E5" w14:textId="75D05231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45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9F738" w14:textId="77777777" w:rsidR="0056265C" w:rsidRDefault="0056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C9BB" w14:textId="77777777" w:rsidR="00D64A38" w:rsidRDefault="00D64A38">
      <w:r>
        <w:separator/>
      </w:r>
    </w:p>
    <w:p w14:paraId="6D76AA53" w14:textId="77777777" w:rsidR="00D64A38" w:rsidRDefault="00D64A38"/>
  </w:footnote>
  <w:footnote w:type="continuationSeparator" w:id="0">
    <w:p w14:paraId="1E43B7C5" w14:textId="77777777" w:rsidR="00D64A38" w:rsidRDefault="00D64A38">
      <w:r>
        <w:continuationSeparator/>
      </w:r>
    </w:p>
    <w:p w14:paraId="26EDC521" w14:textId="77777777" w:rsidR="00D64A38" w:rsidRDefault="00D64A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582DE" w14:textId="77777777" w:rsidR="0056265C" w:rsidRDefault="00562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1182EA7" w:rsidR="009613EA" w:rsidRDefault="00D64A38" w:rsidP="00A51C97">
    <w:pPr>
      <w:pStyle w:val="Header"/>
      <w:jc w:val="both"/>
    </w:pPr>
    <w:sdt>
      <w:sdtPr>
        <w:id w:val="1720086361"/>
        <w:docPartObj>
          <w:docPartGallery w:val="Watermarks"/>
          <w:docPartUnique/>
        </w:docPartObj>
      </w:sdtPr>
      <w:sdtEndPr/>
      <w:sdtContent>
        <w:r>
          <w:pict w14:anchorId="1E9698B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79E6FB19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52DCA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2D3BF208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60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2C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6FDA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2E4F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65D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E78A7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487"/>
    <w:rsid w:val="00140513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1A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44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5F0A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469"/>
    <w:rsid w:val="00240548"/>
    <w:rsid w:val="0024092A"/>
    <w:rsid w:val="0024099A"/>
    <w:rsid w:val="00240A28"/>
    <w:rsid w:val="00240C20"/>
    <w:rsid w:val="00240EC6"/>
    <w:rsid w:val="00241242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2F25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232D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0C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9B0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C09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191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3E72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69B0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C7D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9F2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5AD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9F4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AA5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C4A"/>
    <w:rsid w:val="00560DBA"/>
    <w:rsid w:val="00561808"/>
    <w:rsid w:val="00561927"/>
    <w:rsid w:val="00561976"/>
    <w:rsid w:val="00561AD8"/>
    <w:rsid w:val="00561B2C"/>
    <w:rsid w:val="00561B69"/>
    <w:rsid w:val="0056265C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A9F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857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1CB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70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B7F7C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D4D"/>
    <w:rsid w:val="00801F9F"/>
    <w:rsid w:val="0080203F"/>
    <w:rsid w:val="0080229B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5F10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BD9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C96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6C74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B8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0FBB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110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3F9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51A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6D9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105"/>
    <w:rsid w:val="00B5524C"/>
    <w:rsid w:val="00B55730"/>
    <w:rsid w:val="00B557AD"/>
    <w:rsid w:val="00B5597A"/>
    <w:rsid w:val="00B55E9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385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95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36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2819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080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704B"/>
    <w:rsid w:val="00C7709C"/>
    <w:rsid w:val="00C7752D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2A2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5E5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8E8"/>
    <w:rsid w:val="00D00A5E"/>
    <w:rsid w:val="00D01368"/>
    <w:rsid w:val="00D01C5B"/>
    <w:rsid w:val="00D01E0C"/>
    <w:rsid w:val="00D0241A"/>
    <w:rsid w:val="00D026F0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6F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4F2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A5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A38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129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711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59F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27A56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A67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8BB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376B"/>
    <w:rsid w:val="00EF403D"/>
    <w:rsid w:val="00EF4D33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AD3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2E"/>
    <w:rsid w:val="00F34D6E"/>
    <w:rsid w:val="00F34E41"/>
    <w:rsid w:val="00F353A6"/>
    <w:rsid w:val="00F356BF"/>
    <w:rsid w:val="00F35BA4"/>
    <w:rsid w:val="00F35CE5"/>
    <w:rsid w:val="00F35D25"/>
    <w:rsid w:val="00F36604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6CF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4">
    <w:name w:val="FooterCentered34"/>
    <w:basedOn w:val="Footer"/>
    <w:rsid w:val="00BC5336"/>
    <w:pPr>
      <w:jc w:val="center"/>
    </w:pPr>
  </w:style>
  <w:style w:type="paragraph" w:customStyle="1" w:styleId="Exar34">
    <w:name w:val="Exar34"/>
    <w:basedOn w:val="Footer"/>
    <w:rsid w:val="00BC5336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41">
    <w:name w:val="FooterCentered341"/>
    <w:basedOn w:val="Footer"/>
    <w:rsid w:val="00E27A56"/>
    <w:pPr>
      <w:jc w:val="center"/>
    </w:pPr>
  </w:style>
  <w:style w:type="paragraph" w:customStyle="1" w:styleId="Exar341">
    <w:name w:val="Exar341"/>
    <w:basedOn w:val="Footer"/>
    <w:rsid w:val="00E27A56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1">
    <w:name w:val="FooterCentered31"/>
    <w:basedOn w:val="Footer"/>
    <w:rsid w:val="00092E4F"/>
    <w:pPr>
      <w:jc w:val="center"/>
    </w:pPr>
  </w:style>
  <w:style w:type="paragraph" w:customStyle="1" w:styleId="Exar31">
    <w:name w:val="Exar31"/>
    <w:basedOn w:val="Footer"/>
    <w:rsid w:val="00092E4F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2">
    <w:name w:val="FooterCentered32"/>
    <w:basedOn w:val="Footer"/>
    <w:rsid w:val="00E648BB"/>
    <w:pPr>
      <w:jc w:val="center"/>
    </w:pPr>
  </w:style>
  <w:style w:type="paragraph" w:customStyle="1" w:styleId="Exar32">
    <w:name w:val="Exar32"/>
    <w:basedOn w:val="Footer"/>
    <w:rsid w:val="00E648BB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040B-819E-444D-AC8B-EEA4418B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3457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36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NSPD1</cp:lastModifiedBy>
  <cp:revision>45</cp:revision>
  <cp:lastPrinted>2016-05-02T02:14:00Z</cp:lastPrinted>
  <dcterms:created xsi:type="dcterms:W3CDTF">2016-09-07T15:45:00Z</dcterms:created>
  <dcterms:modified xsi:type="dcterms:W3CDTF">2017-10-24T23:55:00Z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