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4CF2B" w14:textId="77777777" w:rsidR="00C02BC8" w:rsidRPr="00FF73DB" w:rsidRDefault="00C02BC8" w:rsidP="00C02BC8">
      <w:pPr>
        <w:pStyle w:val="Heading1"/>
        <w:rPr>
          <w:rFonts w:ascii="Palatino Linotype" w:hAnsi="Palatino Linotype"/>
        </w:rPr>
      </w:pPr>
      <w:r w:rsidRPr="00FF73DB">
        <w:rPr>
          <w:rFonts w:ascii="Palatino Linotype" w:hAnsi="Palatino Linotype"/>
        </w:rPr>
        <w:t>Feature Updates: System Interconnect</w:t>
      </w:r>
    </w:p>
    <w:sectPr w:rsidR="00C02BC8" w:rsidRPr="00FF73DB" w:rsidSect="00CC3D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ABA7B" w14:textId="77777777" w:rsidR="006D7D19" w:rsidRDefault="006D7D19">
      <w:r>
        <w:separator/>
      </w:r>
    </w:p>
    <w:p w14:paraId="6160D979" w14:textId="77777777" w:rsidR="006D7D19" w:rsidRDefault="006D7D19"/>
  </w:endnote>
  <w:endnote w:type="continuationSeparator" w:id="0">
    <w:p w14:paraId="6C55439D" w14:textId="77777777" w:rsidR="006D7D19" w:rsidRDefault="006D7D19">
      <w:r>
        <w:continuationSeparator/>
      </w:r>
    </w:p>
    <w:p w14:paraId="1E0FCD62" w14:textId="77777777" w:rsidR="006D7D19" w:rsidRDefault="006D7D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96008" w14:textId="77777777" w:rsidR="006D4B64" w:rsidRDefault="006D4B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33FF6E44" wp14:editId="6935E6E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EDE7" id="Line 1100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6301B0DD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56D4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39DE4" w14:textId="77777777" w:rsidR="006D4B64" w:rsidRDefault="006D4B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48B7F" w14:textId="77777777" w:rsidR="006D7D19" w:rsidRDefault="006D7D19">
      <w:r>
        <w:separator/>
      </w:r>
    </w:p>
    <w:p w14:paraId="7F48853D" w14:textId="77777777" w:rsidR="006D7D19" w:rsidRDefault="006D7D19"/>
  </w:footnote>
  <w:footnote w:type="continuationSeparator" w:id="0">
    <w:p w14:paraId="6EEA5630" w14:textId="77777777" w:rsidR="006D7D19" w:rsidRDefault="006D7D19">
      <w:r>
        <w:continuationSeparator/>
      </w:r>
    </w:p>
    <w:p w14:paraId="2EF95C62" w14:textId="77777777" w:rsidR="006D7D19" w:rsidRDefault="006D7D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714F6" w14:textId="77777777" w:rsidR="006D4B64" w:rsidRDefault="006D4B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1F8CBB15" w:rsidR="009613EA" w:rsidRDefault="006D7D19" w:rsidP="00A51C97">
    <w:pPr>
      <w:pStyle w:val="Header"/>
      <w:jc w:val="both"/>
    </w:pPr>
    <w:sdt>
      <w:sdtPr>
        <w:id w:val="1379364676"/>
        <w:docPartObj>
          <w:docPartGallery w:val="Watermarks"/>
          <w:docPartUnique/>
        </w:docPartObj>
      </w:sdtPr>
      <w:sdtEndPr/>
      <w:sdtContent>
        <w:r>
          <w:pict w14:anchorId="72AA263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613EA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13A43" id="Line 110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613EA">
      <w:drawing>
        <wp:inline distT="0" distB="0" distL="0" distR="0" wp14:anchorId="00485DE0" wp14:editId="5EBA2B73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6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E6142"/>
    <w:multiLevelType w:val="hybridMultilevel"/>
    <w:tmpl w:val="F6BC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"/>
  </w:num>
  <w:num w:numId="5">
    <w:abstractNumId w:val="8"/>
  </w:num>
  <w:num w:numId="6">
    <w:abstractNumId w:val="9"/>
  </w:num>
  <w:num w:numId="7">
    <w:abstractNumId w:val="11"/>
  </w:num>
  <w:num w:numId="8">
    <w:abstractNumId w:val="13"/>
  </w:num>
  <w:num w:numId="9">
    <w:abstractNumId w:val="15"/>
  </w:num>
  <w:num w:numId="10">
    <w:abstractNumId w:val="5"/>
  </w:num>
  <w:num w:numId="11">
    <w:abstractNumId w:val="2"/>
  </w:num>
  <w:num w:numId="12">
    <w:abstractNumId w:val="12"/>
  </w:num>
  <w:num w:numId="13">
    <w:abstractNumId w:val="14"/>
  </w:num>
  <w:num w:numId="14">
    <w:abstractNumId w:val="6"/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4096" w:nlCheck="1" w:checkStyle="0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6EFE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2CB1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831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D45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1731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85C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513"/>
    <w:rsid w:val="00140755"/>
    <w:rsid w:val="00140C05"/>
    <w:rsid w:val="001416D6"/>
    <w:rsid w:val="00141722"/>
    <w:rsid w:val="00141B66"/>
    <w:rsid w:val="00141C6B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6D7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35B"/>
    <w:rsid w:val="001725B4"/>
    <w:rsid w:val="00172875"/>
    <w:rsid w:val="0017297D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6D7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0C3B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2E06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2FAE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1AD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423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BED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9EF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72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D4C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3DA9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509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05E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4F3B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0E7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353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03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0FF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073B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2F49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0A8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6F9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2F8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6B8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5CB2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36F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0E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21"/>
    <w:rsid w:val="00605194"/>
    <w:rsid w:val="00605CC9"/>
    <w:rsid w:val="006060CF"/>
    <w:rsid w:val="006061CB"/>
    <w:rsid w:val="00606299"/>
    <w:rsid w:val="00606C6E"/>
    <w:rsid w:val="00606E83"/>
    <w:rsid w:val="006070D2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599A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1FB4"/>
    <w:rsid w:val="006320DE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64C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695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B30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B0A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7B3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AE3"/>
    <w:rsid w:val="006C6B1F"/>
    <w:rsid w:val="006C6B87"/>
    <w:rsid w:val="006C6B96"/>
    <w:rsid w:val="006C7818"/>
    <w:rsid w:val="006C78F9"/>
    <w:rsid w:val="006C79C2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4B64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69E"/>
    <w:rsid w:val="006D7B69"/>
    <w:rsid w:val="006D7D1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1895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59FD"/>
    <w:rsid w:val="007260A3"/>
    <w:rsid w:val="007268CF"/>
    <w:rsid w:val="007268D1"/>
    <w:rsid w:val="007269B9"/>
    <w:rsid w:val="00726BB5"/>
    <w:rsid w:val="00726C54"/>
    <w:rsid w:val="00726D6D"/>
    <w:rsid w:val="007276A6"/>
    <w:rsid w:val="00727754"/>
    <w:rsid w:val="00727D24"/>
    <w:rsid w:val="007305E3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3A8"/>
    <w:rsid w:val="007375C3"/>
    <w:rsid w:val="00737ED5"/>
    <w:rsid w:val="007401C0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74F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19EA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38D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672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484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818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D58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335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3CB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A48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1B7B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6CD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9A1"/>
    <w:rsid w:val="00890C81"/>
    <w:rsid w:val="00890FF5"/>
    <w:rsid w:val="008911AF"/>
    <w:rsid w:val="00891420"/>
    <w:rsid w:val="00891A2B"/>
    <w:rsid w:val="00891C9D"/>
    <w:rsid w:val="008925A5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8B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3CB4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27F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5CE"/>
    <w:rsid w:val="0095369D"/>
    <w:rsid w:val="009538A7"/>
    <w:rsid w:val="00953D14"/>
    <w:rsid w:val="0095404B"/>
    <w:rsid w:val="0095445C"/>
    <w:rsid w:val="00954A0A"/>
    <w:rsid w:val="0095516E"/>
    <w:rsid w:val="00955479"/>
    <w:rsid w:val="009554E2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277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2C8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95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21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14F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003"/>
    <w:rsid w:val="00A260DF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13E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6CE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08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788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BD5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0E7B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07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8B"/>
    <w:rsid w:val="00B425F1"/>
    <w:rsid w:val="00B4263B"/>
    <w:rsid w:val="00B42EB8"/>
    <w:rsid w:val="00B42F8F"/>
    <w:rsid w:val="00B43017"/>
    <w:rsid w:val="00B431A9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3C7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9B8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B7E"/>
    <w:rsid w:val="00B90D50"/>
    <w:rsid w:val="00B90F9C"/>
    <w:rsid w:val="00B910FB"/>
    <w:rsid w:val="00B9151F"/>
    <w:rsid w:val="00B91755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5B56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5BD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D5B"/>
    <w:rsid w:val="00BC5354"/>
    <w:rsid w:val="00BC55A8"/>
    <w:rsid w:val="00BC5B07"/>
    <w:rsid w:val="00BC6228"/>
    <w:rsid w:val="00BC67EA"/>
    <w:rsid w:val="00BC689D"/>
    <w:rsid w:val="00BC694A"/>
    <w:rsid w:val="00BC69EA"/>
    <w:rsid w:val="00BC7028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845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4BD"/>
    <w:rsid w:val="00BE77AC"/>
    <w:rsid w:val="00BE7988"/>
    <w:rsid w:val="00BF0197"/>
    <w:rsid w:val="00BF0504"/>
    <w:rsid w:val="00BF05E8"/>
    <w:rsid w:val="00BF08A7"/>
    <w:rsid w:val="00BF0BEA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233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BC8"/>
    <w:rsid w:val="00C02D25"/>
    <w:rsid w:val="00C02DC4"/>
    <w:rsid w:val="00C034AD"/>
    <w:rsid w:val="00C03827"/>
    <w:rsid w:val="00C03D7A"/>
    <w:rsid w:val="00C03FA1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99B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3D6D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8C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C35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7DD"/>
    <w:rsid w:val="00C75934"/>
    <w:rsid w:val="00C759F1"/>
    <w:rsid w:val="00C75D3A"/>
    <w:rsid w:val="00C76403"/>
    <w:rsid w:val="00C7675D"/>
    <w:rsid w:val="00C76B60"/>
    <w:rsid w:val="00C7704B"/>
    <w:rsid w:val="00C7709C"/>
    <w:rsid w:val="00C7752D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1CB9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CB6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778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934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3FBB"/>
    <w:rsid w:val="00DA41B1"/>
    <w:rsid w:val="00DA4899"/>
    <w:rsid w:val="00DA4A6E"/>
    <w:rsid w:val="00DA4F43"/>
    <w:rsid w:val="00DA5725"/>
    <w:rsid w:val="00DA591C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1B1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4FD6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2C22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11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749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46B"/>
    <w:rsid w:val="00EA376D"/>
    <w:rsid w:val="00EA389D"/>
    <w:rsid w:val="00EA39FD"/>
    <w:rsid w:val="00EA3A58"/>
    <w:rsid w:val="00EA3A80"/>
    <w:rsid w:val="00EA3E00"/>
    <w:rsid w:val="00EA3EFF"/>
    <w:rsid w:val="00EA3F2A"/>
    <w:rsid w:val="00EA43EE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056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6AC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4B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173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06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42F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BA4"/>
    <w:rsid w:val="00F35CE5"/>
    <w:rsid w:val="00F35D25"/>
    <w:rsid w:val="00F3696E"/>
    <w:rsid w:val="00F36B57"/>
    <w:rsid w:val="00F36E95"/>
    <w:rsid w:val="00F36EB4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4C9"/>
    <w:rsid w:val="00F84534"/>
    <w:rsid w:val="00F8456B"/>
    <w:rsid w:val="00F8486C"/>
    <w:rsid w:val="00F84888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6FC8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A0D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21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5CB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FooterCentered9">
    <w:name w:val="FooterCentered9"/>
    <w:basedOn w:val="Footer"/>
    <w:rsid w:val="004130E7"/>
    <w:pPr>
      <w:jc w:val="center"/>
    </w:pPr>
  </w:style>
  <w:style w:type="paragraph" w:customStyle="1" w:styleId="Exar9">
    <w:name w:val="Exar9"/>
    <w:basedOn w:val="Footer"/>
    <w:rsid w:val="004130E7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1">
    <w:name w:val="Body101"/>
    <w:qFormat/>
    <w:rsid w:val="00DC4FD6"/>
    <w:pPr>
      <w:tabs>
        <w:tab w:val="left" w:pos="2700"/>
      </w:tabs>
      <w:jc w:val="both"/>
    </w:pPr>
    <w:rPr>
      <w:szCs w:val="24"/>
    </w:rPr>
  </w:style>
  <w:style w:type="paragraph" w:customStyle="1" w:styleId="FooterCentered92">
    <w:name w:val="FooterCentered92"/>
    <w:basedOn w:val="Footer"/>
    <w:rsid w:val="002B2972"/>
    <w:pPr>
      <w:jc w:val="center"/>
    </w:pPr>
  </w:style>
  <w:style w:type="paragraph" w:customStyle="1" w:styleId="Exar92">
    <w:name w:val="Exar92"/>
    <w:basedOn w:val="Footer"/>
    <w:rsid w:val="002B297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11">
    <w:name w:val="Body1011"/>
    <w:qFormat/>
    <w:rsid w:val="002B2972"/>
    <w:pPr>
      <w:tabs>
        <w:tab w:val="left" w:pos="2700"/>
      </w:tabs>
      <w:jc w:val="both"/>
    </w:pPr>
    <w:rPr>
      <w:szCs w:val="24"/>
    </w:rPr>
  </w:style>
  <w:style w:type="paragraph" w:customStyle="1" w:styleId="FooterCentered37">
    <w:name w:val="FooterCentered37"/>
    <w:basedOn w:val="Footer"/>
    <w:rsid w:val="008909A1"/>
    <w:pPr>
      <w:jc w:val="center"/>
    </w:pPr>
  </w:style>
  <w:style w:type="paragraph" w:customStyle="1" w:styleId="Exar37">
    <w:name w:val="Exar37"/>
    <w:basedOn w:val="Footer"/>
    <w:rsid w:val="008909A1"/>
    <w:pPr>
      <w:tabs>
        <w:tab w:val="clear" w:pos="9360"/>
        <w:tab w:val="left" w:pos="720"/>
        <w:tab w:val="right" w:pos="8640"/>
      </w:tabs>
    </w:pPr>
    <w:rPr>
      <w:b/>
      <w:color w:val="2F4D8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79569-B38D-41C8-A55D-B17724D4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270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36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NSPD1</cp:lastModifiedBy>
  <cp:revision>39</cp:revision>
  <cp:lastPrinted>2016-05-02T02:14:00Z</cp:lastPrinted>
  <dcterms:created xsi:type="dcterms:W3CDTF">2016-09-07T15:45:00Z</dcterms:created>
  <dcterms:modified xsi:type="dcterms:W3CDTF">2017-10-24T23:55:00Z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