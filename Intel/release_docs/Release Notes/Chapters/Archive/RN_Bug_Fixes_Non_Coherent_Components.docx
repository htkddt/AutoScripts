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9985" w14:textId="7A50806D" w:rsidR="00E90F44" w:rsidRPr="00455920" w:rsidRDefault="00E90F44" w:rsidP="00E90F44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3584"/>
      <w:bookmarkStart w:id="3" w:name="_Toc472974126"/>
      <w:bookmarkStart w:id="4" w:name="_Toc472974327"/>
      <w:r w:rsidRPr="00455920">
        <w:rPr>
          <w:rFonts w:ascii="Palatino Linotype" w:hAnsi="Palatino Linotype"/>
        </w:rPr>
        <w:t>Errata</w:t>
      </w:r>
      <w:bookmarkEnd w:id="0"/>
      <w:bookmarkEnd w:id="1"/>
      <w:r w:rsidRPr="00455920">
        <w:rPr>
          <w:rFonts w:ascii="Palatino Linotype" w:hAnsi="Palatino Linotype"/>
        </w:rPr>
        <w:t xml:space="preserve">: </w:t>
      </w:r>
      <w:bookmarkEnd w:id="2"/>
      <w:bookmarkEnd w:id="3"/>
      <w:bookmarkEnd w:id="4"/>
      <w:r w:rsidR="00D35848">
        <w:rPr>
          <w:rFonts w:ascii="Palatino Linotype" w:hAnsi="Palatino Linotype"/>
        </w:rPr>
        <w:t>Non-Coherent Components</w:t>
      </w:r>
    </w:p>
    <w:p w14:paraId="077E0CAA" w14:textId="53774A63" w:rsidR="00C040D2" w:rsidRPr="002C4AC9" w:rsidRDefault="00D35848" w:rsidP="00717949">
      <w:pPr>
        <w:pStyle w:val="Body10"/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  <w:bookmarkStart w:id="5" w:name="_GoBack"/>
      <w:bookmarkEnd w:id="5"/>
    </w:p>
    <w:sectPr w:rsidR="00C040D2" w:rsidRPr="002C4AC9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7271D" w14:textId="77777777" w:rsidR="00B7718A" w:rsidRDefault="00B7718A">
      <w:r>
        <w:separator/>
      </w:r>
    </w:p>
    <w:p w14:paraId="6CE46C35" w14:textId="77777777" w:rsidR="00B7718A" w:rsidRDefault="00B7718A"/>
  </w:endnote>
  <w:endnote w:type="continuationSeparator" w:id="0">
    <w:p w14:paraId="4327A39A" w14:textId="77777777" w:rsidR="00B7718A" w:rsidRDefault="00B7718A">
      <w:r>
        <w:continuationSeparator/>
      </w:r>
    </w:p>
    <w:p w14:paraId="62BC169F" w14:textId="77777777" w:rsidR="00B7718A" w:rsidRDefault="00B77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DBF42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B011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</w:t>
    </w:r>
    <w:proofErr w:type="spellStart"/>
    <w:r w:rsidRPr="004B28E9">
      <w:t>Net</w:t>
    </w:r>
    <w:r>
      <w:t>S</w:t>
    </w:r>
    <w:r w:rsidRPr="004B28E9">
      <w:t>peed</w:t>
    </w:r>
    <w:proofErr w:type="spellEnd"/>
    <w:r w:rsidRPr="004B28E9">
      <w:t xml:space="preserve"> Systems</w:t>
    </w:r>
  </w:p>
  <w:p w14:paraId="597C62E5" w14:textId="0197D7C4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58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FA9E1" w14:textId="77777777" w:rsidR="00B7718A" w:rsidRDefault="00B7718A">
      <w:r>
        <w:separator/>
      </w:r>
    </w:p>
    <w:p w14:paraId="3BA4D576" w14:textId="77777777" w:rsidR="00B7718A" w:rsidRDefault="00B7718A"/>
  </w:footnote>
  <w:footnote w:type="continuationSeparator" w:id="0">
    <w:p w14:paraId="6B3E9767" w14:textId="77777777" w:rsidR="00B7718A" w:rsidRDefault="00B7718A">
      <w:r>
        <w:continuationSeparator/>
      </w:r>
    </w:p>
    <w:p w14:paraId="5B4332DE" w14:textId="77777777" w:rsidR="00B7718A" w:rsidRDefault="00B771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B7718A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698386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26D9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75C6FC05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A5F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371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2FD0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1DC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0D22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CB7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88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DC3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20C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18A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0D2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848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0F4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986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">
    <w:name w:val="FooterCentered35"/>
    <w:basedOn w:val="Footer"/>
    <w:rsid w:val="00B2520C"/>
    <w:pPr>
      <w:jc w:val="center"/>
    </w:pPr>
  </w:style>
  <w:style w:type="paragraph" w:customStyle="1" w:styleId="Exar35">
    <w:name w:val="Exar35"/>
    <w:basedOn w:val="Footer"/>
    <w:rsid w:val="00B2520C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B2520C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810DB-4D60-4E74-A8E1-45DD34ED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24</cp:revision>
  <cp:lastPrinted>2016-05-02T02:14:00Z</cp:lastPrinted>
  <dcterms:created xsi:type="dcterms:W3CDTF">2016-09-07T15:45:00Z</dcterms:created>
  <dcterms:modified xsi:type="dcterms:W3CDTF">2017-04-07T17:06:00Z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