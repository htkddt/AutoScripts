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D9985" w14:textId="09325455" w:rsidR="00E90F44" w:rsidRPr="00455920" w:rsidRDefault="00E90F44" w:rsidP="00E90F44">
      <w:pPr>
        <w:pStyle w:val="Heading1"/>
        <w:rPr>
          <w:rFonts w:ascii="Palatino Linotype" w:hAnsi="Palatino Linotype"/>
        </w:rPr>
      </w:pPr>
      <w:bookmarkStart w:id="0" w:name="_Toc461048137"/>
      <w:bookmarkStart w:id="1" w:name="_Toc462334275"/>
      <w:bookmarkStart w:id="2" w:name="_Toc472973584"/>
      <w:bookmarkStart w:id="3" w:name="_Toc472974126"/>
      <w:bookmarkStart w:id="4" w:name="_Toc472974327"/>
      <w:r w:rsidRPr="00455920">
        <w:rPr>
          <w:rFonts w:ascii="Palatino Linotype" w:hAnsi="Palatino Linotype"/>
        </w:rPr>
        <w:t>Errata</w:t>
      </w:r>
      <w:bookmarkEnd w:id="0"/>
      <w:bookmarkEnd w:id="1"/>
      <w:r w:rsidRPr="00455920">
        <w:rPr>
          <w:rFonts w:ascii="Palatino Linotype" w:hAnsi="Palatino Linotype"/>
        </w:rPr>
        <w:t>: S</w:t>
      </w:r>
      <w:r w:rsidR="00443B6E">
        <w:rPr>
          <w:rFonts w:ascii="Palatino Linotype" w:hAnsi="Palatino Linotype"/>
        </w:rPr>
        <w:t>treaming Protocol</w:t>
      </w:r>
      <w:bookmarkStart w:id="5" w:name="_GoBack"/>
      <w:bookmarkEnd w:id="2"/>
      <w:bookmarkEnd w:id="3"/>
      <w:bookmarkEnd w:id="4"/>
      <w:bookmarkEnd w:id="5"/>
    </w:p>
    <w:p w14:paraId="265752BE" w14:textId="77777777" w:rsidR="00E90F44" w:rsidRPr="00455920" w:rsidRDefault="00E90F44" w:rsidP="00717949">
      <w:pPr>
        <w:pStyle w:val="Body103"/>
        <w:rPr>
          <w:rFonts w:ascii="Palatino Linotype" w:hAnsi="Palatino Linotype"/>
        </w:rPr>
        <w:sectPr w:rsidR="00E90F44" w:rsidRPr="00455920" w:rsidSect="00CC3D06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r w:rsidRPr="00455920">
        <w:rPr>
          <w:rFonts w:ascii="Palatino Linotype" w:hAnsi="Palatino Linotype"/>
        </w:rPr>
        <w:t>NTR</w:t>
      </w:r>
    </w:p>
    <w:p w14:paraId="077E0CAA" w14:textId="4DAE6142" w:rsidR="00C040D2" w:rsidRPr="002C4AC9" w:rsidRDefault="00C040D2" w:rsidP="00717949">
      <w:pPr>
        <w:pStyle w:val="Body10"/>
        <w:rPr>
          <w:rFonts w:ascii="Palatino Linotype" w:hAnsi="Palatino Linotype"/>
        </w:rPr>
      </w:pPr>
    </w:p>
    <w:sectPr w:rsidR="00C040D2" w:rsidRPr="002C4AC9" w:rsidSect="00CC3D06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3242C" w14:textId="77777777" w:rsidR="00DE0A79" w:rsidRDefault="00DE0A79">
      <w:r>
        <w:separator/>
      </w:r>
    </w:p>
    <w:p w14:paraId="4FCF8ED0" w14:textId="77777777" w:rsidR="00DE0A79" w:rsidRDefault="00DE0A79"/>
  </w:endnote>
  <w:endnote w:type="continuationSeparator" w:id="0">
    <w:p w14:paraId="5E00096B" w14:textId="77777777" w:rsidR="00DE0A79" w:rsidRDefault="00DE0A79">
      <w:r>
        <w:continuationSeparator/>
      </w:r>
    </w:p>
    <w:p w14:paraId="4276490E" w14:textId="77777777" w:rsidR="00DE0A79" w:rsidRDefault="00DE0A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1C159" w14:textId="77777777" w:rsidR="00E90F44" w:rsidRDefault="00E90F44" w:rsidP="008B52F2">
    <w:pPr>
      <w:pStyle w:val="FooterCentered35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5741EAE8" wp14:editId="16DDA0A6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33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429592" id="Line 1100" o:spid="_x0000_s1026" style="position:absolute;z-index:25166284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73D343CD" w14:textId="152ADCE2" w:rsidR="00E90F44" w:rsidRDefault="00E90F44" w:rsidP="008B52F2">
    <w:pPr>
      <w:pStyle w:val="FooterCentered35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43B6E">
      <w:rPr>
        <w:rStyle w:val="PageNumber"/>
        <w:noProof/>
      </w:rPr>
      <w:t>1</w:t>
    </w:r>
    <w:r>
      <w:rPr>
        <w:rStyle w:val="PageNumber"/>
      </w:rPr>
      <w:fldChar w:fldCharType="end"/>
    </w:r>
  </w:p>
  <w:p w14:paraId="0ADD12D3" w14:textId="77777777" w:rsidR="00E90F44" w:rsidRPr="008B52F2" w:rsidRDefault="00E90F44" w:rsidP="008B52F2">
    <w:pPr>
      <w:pStyle w:val="Exar35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31011" w14:textId="682E44BD" w:rsidR="009613EA" w:rsidRDefault="009613EA" w:rsidP="008B52F2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3FF6E44" wp14:editId="6DBF4247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94B011" id="Line 1100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597C62E5" w14:textId="17F56D8B" w:rsidR="009613EA" w:rsidRDefault="009613EA" w:rsidP="008B52F2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43B6E">
      <w:rPr>
        <w:rStyle w:val="PageNumber"/>
        <w:noProof/>
      </w:rPr>
      <w:t>2</w:t>
    </w:r>
    <w:r>
      <w:rPr>
        <w:rStyle w:val="PageNumber"/>
      </w:rPr>
      <w:fldChar w:fldCharType="end"/>
    </w:r>
  </w:p>
  <w:p w14:paraId="373B1D9E" w14:textId="53E89266" w:rsidR="009613EA" w:rsidRPr="008B52F2" w:rsidRDefault="009613EA" w:rsidP="008B52F2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39595" w14:textId="77777777" w:rsidR="00DE0A79" w:rsidRDefault="00DE0A79">
      <w:r>
        <w:separator/>
      </w:r>
    </w:p>
    <w:p w14:paraId="2B2E61A0" w14:textId="77777777" w:rsidR="00DE0A79" w:rsidRDefault="00DE0A79"/>
  </w:footnote>
  <w:footnote w:type="continuationSeparator" w:id="0">
    <w:p w14:paraId="7302A45D" w14:textId="77777777" w:rsidR="00DE0A79" w:rsidRDefault="00DE0A79">
      <w:r>
        <w:continuationSeparator/>
      </w:r>
    </w:p>
    <w:p w14:paraId="476888EF" w14:textId="77777777" w:rsidR="00DE0A79" w:rsidRDefault="00DE0A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E0B2D" w14:textId="77777777" w:rsidR="00E90F44" w:rsidRDefault="00E90F44" w:rsidP="00A51C97">
    <w:pPr>
      <w:pStyle w:val="Header"/>
      <w:jc w:val="both"/>
    </w:pPr>
    <w: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78BDF8A7" wp14:editId="2AF925EA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28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F25737" id="Line 1101" o:spid="_x0000_s1026" style="position:absolute;z-index:25166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BBudaGGwIAAC4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>
      <w:drawing>
        <wp:inline distT="0" distB="0" distL="0" distR="0" wp14:anchorId="3330569A" wp14:editId="60772E8E">
          <wp:extent cx="2098700" cy="457200"/>
          <wp:effectExtent l="0" t="0" r="0" b="0"/>
          <wp:docPr id="113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BD3FC" w14:textId="77777777" w:rsidR="00E90F44" w:rsidRDefault="00E90F44">
    <w:pPr>
      <w:pStyle w:val="Header"/>
    </w:pPr>
  </w:p>
  <w:p w14:paraId="41204463" w14:textId="77777777" w:rsidR="00E90F44" w:rsidRDefault="00E90F44">
    <w:pPr>
      <w:pStyle w:val="Header"/>
    </w:pPr>
  </w:p>
  <w:p w14:paraId="0DEC5BA4" w14:textId="77777777" w:rsidR="00E90F44" w:rsidRDefault="00E90F44">
    <w:pPr>
      <w:pStyle w:val="Header"/>
    </w:pPr>
  </w:p>
  <w:p w14:paraId="3F84559B" w14:textId="77777777" w:rsidR="00E90F44" w:rsidRDefault="00E90F44">
    <w:pPr>
      <w:pStyle w:val="Header"/>
    </w:pPr>
  </w:p>
  <w:p w14:paraId="52D4E988" w14:textId="77777777" w:rsidR="00E90F44" w:rsidRDefault="00E90F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C53B0" w14:textId="0265D03F" w:rsidR="009613EA" w:rsidRDefault="00DE0A79" w:rsidP="00A51C97">
    <w:pPr>
      <w:pStyle w:val="Header"/>
      <w:jc w:val="both"/>
    </w:pPr>
    <w:sdt>
      <w:sdtPr>
        <w:id w:val="770044985"/>
        <w:docPartObj>
          <w:docPartGallery w:val="Watermarks"/>
          <w:docPartUnique/>
        </w:docPartObj>
      </w:sdtPr>
      <w:sdtEndPr/>
      <w:sdtContent>
        <w:r>
          <w:pict w14:anchorId="5C6F04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169" type="#_x0000_t136" style="position:absolute;left:0;text-align:left;margin-left:0;margin-top:0;width:527.85pt;height:131.95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9613EA">
      <mc:AlternateContent>
        <mc:Choice Requires="wps">
          <w:drawing>
            <wp:anchor distT="4294967294" distB="4294967294" distL="114300" distR="114300" simplePos="0" relativeHeight="251655680" behindDoc="0" locked="0" layoutInCell="1" allowOverlap="1" wp14:anchorId="610FBB8F" wp14:editId="69838660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826D9" id="Line 1101" o:spid="_x0000_s1026" style="position:absolute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9613EA">
      <w:drawing>
        <wp:inline distT="0" distB="0" distL="0" distR="0" wp14:anchorId="00485DE0" wp14:editId="75C6FC05">
          <wp:extent cx="2098700" cy="457200"/>
          <wp:effectExtent l="0" t="0" r="0" b="0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E8EE3" w14:textId="77777777" w:rsidR="009613EA" w:rsidRDefault="009613EA">
    <w:pPr>
      <w:pStyle w:val="Header"/>
    </w:pPr>
  </w:p>
  <w:p w14:paraId="376C616C" w14:textId="77777777" w:rsidR="009613EA" w:rsidRDefault="009613EA">
    <w:pPr>
      <w:pStyle w:val="Header"/>
    </w:pPr>
  </w:p>
  <w:p w14:paraId="53E24699" w14:textId="77777777" w:rsidR="009613EA" w:rsidRDefault="009613EA">
    <w:pPr>
      <w:pStyle w:val="Header"/>
    </w:pPr>
  </w:p>
  <w:p w14:paraId="2ABB37AC" w14:textId="77777777" w:rsidR="009613EA" w:rsidRDefault="009613EA">
    <w:pPr>
      <w:pStyle w:val="Header"/>
    </w:pPr>
  </w:p>
  <w:p w14:paraId="6B537E06" w14:textId="77777777" w:rsidR="009613EA" w:rsidRDefault="00961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"/>
  </w:num>
  <w:num w:numId="5">
    <w:abstractNumId w:val="24"/>
  </w:num>
  <w:num w:numId="6">
    <w:abstractNumId w:val="26"/>
  </w:num>
  <w:num w:numId="7">
    <w:abstractNumId w:val="28"/>
  </w:num>
  <w:num w:numId="8">
    <w:abstractNumId w:val="31"/>
  </w:num>
  <w:num w:numId="9">
    <w:abstractNumId w:val="35"/>
  </w:num>
  <w:num w:numId="10">
    <w:abstractNumId w:val="17"/>
  </w:num>
  <w:num w:numId="11">
    <w:abstractNumId w:val="3"/>
  </w:num>
  <w:num w:numId="12">
    <w:abstractNumId w:val="29"/>
  </w:num>
  <w:num w:numId="13">
    <w:abstractNumId w:val="33"/>
  </w:num>
  <w:num w:numId="14">
    <w:abstractNumId w:val="21"/>
  </w:num>
  <w:num w:numId="15">
    <w:abstractNumId w:val="8"/>
  </w:num>
  <w:num w:numId="16">
    <w:abstractNumId w:val="5"/>
  </w:num>
  <w:num w:numId="17">
    <w:abstractNumId w:val="13"/>
  </w:num>
  <w:num w:numId="18">
    <w:abstractNumId w:val="10"/>
  </w:num>
  <w:num w:numId="19">
    <w:abstractNumId w:val="16"/>
  </w:num>
  <w:num w:numId="20">
    <w:abstractNumId w:val="7"/>
  </w:num>
  <w:num w:numId="21">
    <w:abstractNumId w:val="11"/>
  </w:num>
  <w:num w:numId="22">
    <w:abstractNumId w:val="12"/>
  </w:num>
  <w:num w:numId="23">
    <w:abstractNumId w:val="32"/>
  </w:num>
  <w:num w:numId="24">
    <w:abstractNumId w:val="15"/>
  </w:num>
  <w:num w:numId="25">
    <w:abstractNumId w:val="9"/>
  </w:num>
  <w:num w:numId="26">
    <w:abstractNumId w:val="30"/>
  </w:num>
  <w:num w:numId="27">
    <w:abstractNumId w:val="2"/>
  </w:num>
  <w:num w:numId="28">
    <w:abstractNumId w:val="4"/>
  </w:num>
  <w:num w:numId="29">
    <w:abstractNumId w:val="20"/>
  </w:num>
  <w:num w:numId="30">
    <w:abstractNumId w:val="25"/>
  </w:num>
  <w:num w:numId="31">
    <w:abstractNumId w:val="23"/>
  </w:num>
  <w:num w:numId="32">
    <w:abstractNumId w:val="14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8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170">
      <o:colormru v:ext="edit" colors="#b8b308,#002b5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05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26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B44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66F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23E2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934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11B"/>
    <w:rsid w:val="000F3768"/>
    <w:rsid w:val="000F3A5F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371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2559"/>
    <w:rsid w:val="001425EF"/>
    <w:rsid w:val="00142FD0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22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5B4"/>
    <w:rsid w:val="00172875"/>
    <w:rsid w:val="00173126"/>
    <w:rsid w:val="00173281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A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FE"/>
    <w:rsid w:val="001D4ABC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737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5FA"/>
    <w:rsid w:val="00206F85"/>
    <w:rsid w:val="00206FF5"/>
    <w:rsid w:val="00207284"/>
    <w:rsid w:val="00207B17"/>
    <w:rsid w:val="00207DAF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6684"/>
    <w:rsid w:val="002367C9"/>
    <w:rsid w:val="00236936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C20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1EB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039"/>
    <w:rsid w:val="0029295A"/>
    <w:rsid w:val="00292F8D"/>
    <w:rsid w:val="002930F9"/>
    <w:rsid w:val="002935EE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2E6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C5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3EF6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C4"/>
    <w:rsid w:val="00331AA1"/>
    <w:rsid w:val="00331DBD"/>
    <w:rsid w:val="00331E7E"/>
    <w:rsid w:val="003321CF"/>
    <w:rsid w:val="0033221C"/>
    <w:rsid w:val="00332262"/>
    <w:rsid w:val="00333026"/>
    <w:rsid w:val="003332AF"/>
    <w:rsid w:val="00333F30"/>
    <w:rsid w:val="00334158"/>
    <w:rsid w:val="003348FD"/>
    <w:rsid w:val="00334B88"/>
    <w:rsid w:val="003350AF"/>
    <w:rsid w:val="00335209"/>
    <w:rsid w:val="00336169"/>
    <w:rsid w:val="003363F8"/>
    <w:rsid w:val="00336997"/>
    <w:rsid w:val="003378C7"/>
    <w:rsid w:val="00337ABD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18"/>
    <w:rsid w:val="00356894"/>
    <w:rsid w:val="00356909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87"/>
    <w:rsid w:val="003779A8"/>
    <w:rsid w:val="00377CF0"/>
    <w:rsid w:val="00377D63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5202"/>
    <w:rsid w:val="003D5808"/>
    <w:rsid w:val="003D5A23"/>
    <w:rsid w:val="003D5A96"/>
    <w:rsid w:val="003D5D67"/>
    <w:rsid w:val="003D5F81"/>
    <w:rsid w:val="003D631A"/>
    <w:rsid w:val="003D6CF2"/>
    <w:rsid w:val="003D7800"/>
    <w:rsid w:val="003E047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ED6"/>
    <w:rsid w:val="00413F25"/>
    <w:rsid w:val="00414DD5"/>
    <w:rsid w:val="0041513E"/>
    <w:rsid w:val="004158A4"/>
    <w:rsid w:val="00415907"/>
    <w:rsid w:val="00415919"/>
    <w:rsid w:val="00415AF7"/>
    <w:rsid w:val="00416A3A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328B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3B6E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424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2CD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21C7"/>
    <w:rsid w:val="004822AC"/>
    <w:rsid w:val="00482498"/>
    <w:rsid w:val="00482B04"/>
    <w:rsid w:val="00482E5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113D"/>
    <w:rsid w:val="004A1371"/>
    <w:rsid w:val="004A14E0"/>
    <w:rsid w:val="004A1673"/>
    <w:rsid w:val="004A1695"/>
    <w:rsid w:val="004A1720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339"/>
    <w:rsid w:val="004A760F"/>
    <w:rsid w:val="004A7678"/>
    <w:rsid w:val="004A76E8"/>
    <w:rsid w:val="004A7A3C"/>
    <w:rsid w:val="004A7A3F"/>
    <w:rsid w:val="004A7D08"/>
    <w:rsid w:val="004A7D30"/>
    <w:rsid w:val="004A7F81"/>
    <w:rsid w:val="004B009F"/>
    <w:rsid w:val="004B020B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D8B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AF1"/>
    <w:rsid w:val="004F1D0E"/>
    <w:rsid w:val="004F1E32"/>
    <w:rsid w:val="004F229F"/>
    <w:rsid w:val="004F27A7"/>
    <w:rsid w:val="004F283C"/>
    <w:rsid w:val="004F28C9"/>
    <w:rsid w:val="004F292F"/>
    <w:rsid w:val="004F2E21"/>
    <w:rsid w:val="004F4235"/>
    <w:rsid w:val="004F42B6"/>
    <w:rsid w:val="004F433B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261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C1F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0D22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2D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9DD"/>
    <w:rsid w:val="00660CF5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859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C53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0E88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AA4"/>
    <w:rsid w:val="006C3E6B"/>
    <w:rsid w:val="006C3FB5"/>
    <w:rsid w:val="006C49FB"/>
    <w:rsid w:val="006C4E91"/>
    <w:rsid w:val="006C5467"/>
    <w:rsid w:val="006C5476"/>
    <w:rsid w:val="006C5C5D"/>
    <w:rsid w:val="006C6711"/>
    <w:rsid w:val="006C6828"/>
    <w:rsid w:val="006C6A79"/>
    <w:rsid w:val="006C6AB9"/>
    <w:rsid w:val="006C6B1F"/>
    <w:rsid w:val="006C6B87"/>
    <w:rsid w:val="006C6B96"/>
    <w:rsid w:val="006C7818"/>
    <w:rsid w:val="006C78F9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8A5"/>
    <w:rsid w:val="00716005"/>
    <w:rsid w:val="00716164"/>
    <w:rsid w:val="00716463"/>
    <w:rsid w:val="00717202"/>
    <w:rsid w:val="00717214"/>
    <w:rsid w:val="0071761A"/>
    <w:rsid w:val="00717949"/>
    <w:rsid w:val="00720CB7"/>
    <w:rsid w:val="00720E25"/>
    <w:rsid w:val="007218A5"/>
    <w:rsid w:val="00721BF1"/>
    <w:rsid w:val="00721CC9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B5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6B2A"/>
    <w:rsid w:val="007373A8"/>
    <w:rsid w:val="007375C3"/>
    <w:rsid w:val="00737ED5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BAA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1A12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2687"/>
    <w:rsid w:val="007C2FE9"/>
    <w:rsid w:val="007C3B86"/>
    <w:rsid w:val="007C3BAF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0DD0"/>
    <w:rsid w:val="007D113B"/>
    <w:rsid w:val="007D1628"/>
    <w:rsid w:val="007D1645"/>
    <w:rsid w:val="007D1BF7"/>
    <w:rsid w:val="007D1E51"/>
    <w:rsid w:val="007D2BE6"/>
    <w:rsid w:val="007D3055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6194"/>
    <w:rsid w:val="007D6780"/>
    <w:rsid w:val="007D69C1"/>
    <w:rsid w:val="007D6FD2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46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73A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83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630"/>
    <w:rsid w:val="008F3660"/>
    <w:rsid w:val="008F3AA5"/>
    <w:rsid w:val="008F3B2E"/>
    <w:rsid w:val="008F3CCF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1C5C"/>
    <w:rsid w:val="0090247C"/>
    <w:rsid w:val="00902490"/>
    <w:rsid w:val="00903D90"/>
    <w:rsid w:val="009042A1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07F5A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84F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CDA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16E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44E"/>
    <w:rsid w:val="009636EA"/>
    <w:rsid w:val="0096435D"/>
    <w:rsid w:val="00964494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AC1"/>
    <w:rsid w:val="00982035"/>
    <w:rsid w:val="009822F2"/>
    <w:rsid w:val="00982884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8A0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F7"/>
    <w:rsid w:val="009D71D6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904"/>
    <w:rsid w:val="00A75E45"/>
    <w:rsid w:val="00A76104"/>
    <w:rsid w:val="00A7645E"/>
    <w:rsid w:val="00A76711"/>
    <w:rsid w:val="00A76C42"/>
    <w:rsid w:val="00A76DC3"/>
    <w:rsid w:val="00A76F8D"/>
    <w:rsid w:val="00A77279"/>
    <w:rsid w:val="00A77CA2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6DA"/>
    <w:rsid w:val="00A81CD6"/>
    <w:rsid w:val="00A81F56"/>
    <w:rsid w:val="00A8251C"/>
    <w:rsid w:val="00A826E9"/>
    <w:rsid w:val="00A82843"/>
    <w:rsid w:val="00A83708"/>
    <w:rsid w:val="00A83970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3EF7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863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498D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A67"/>
    <w:rsid w:val="00B141AC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20C"/>
    <w:rsid w:val="00B25A60"/>
    <w:rsid w:val="00B25BED"/>
    <w:rsid w:val="00B25CCD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6B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3D7A"/>
    <w:rsid w:val="00C040D2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7FF"/>
    <w:rsid w:val="00C27BA5"/>
    <w:rsid w:val="00C27BCA"/>
    <w:rsid w:val="00C301D4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0BA1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4B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4E36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2D0"/>
    <w:rsid w:val="00CA04FD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8AA"/>
    <w:rsid w:val="00CC606E"/>
    <w:rsid w:val="00CC6AA6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42B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4D78"/>
    <w:rsid w:val="00CF5413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2DBB"/>
    <w:rsid w:val="00D0307D"/>
    <w:rsid w:val="00D0391F"/>
    <w:rsid w:val="00D044B9"/>
    <w:rsid w:val="00D0553C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CB"/>
    <w:rsid w:val="00D15534"/>
    <w:rsid w:val="00D15579"/>
    <w:rsid w:val="00D156C6"/>
    <w:rsid w:val="00D15B81"/>
    <w:rsid w:val="00D16707"/>
    <w:rsid w:val="00D1733D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1E1E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899"/>
    <w:rsid w:val="00DA4A6E"/>
    <w:rsid w:val="00DA4F43"/>
    <w:rsid w:val="00DA5725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79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57D"/>
    <w:rsid w:val="00E1084F"/>
    <w:rsid w:val="00E108E8"/>
    <w:rsid w:val="00E1092F"/>
    <w:rsid w:val="00E109A2"/>
    <w:rsid w:val="00E10C67"/>
    <w:rsid w:val="00E1240F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219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4002B"/>
    <w:rsid w:val="00E4011D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5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7B4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5BBC"/>
    <w:rsid w:val="00E761E0"/>
    <w:rsid w:val="00E7676A"/>
    <w:rsid w:val="00E7687F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0F4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312"/>
    <w:rsid w:val="00F13744"/>
    <w:rsid w:val="00F14134"/>
    <w:rsid w:val="00F1469F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46C"/>
    <w:rsid w:val="00F275EE"/>
    <w:rsid w:val="00F276F1"/>
    <w:rsid w:val="00F27ACF"/>
    <w:rsid w:val="00F27EAD"/>
    <w:rsid w:val="00F30D92"/>
    <w:rsid w:val="00F30DE1"/>
    <w:rsid w:val="00F30F4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D6E"/>
    <w:rsid w:val="00F34E41"/>
    <w:rsid w:val="00F35105"/>
    <w:rsid w:val="00F353A6"/>
    <w:rsid w:val="00F356BF"/>
    <w:rsid w:val="00F35BA4"/>
    <w:rsid w:val="00F35CE5"/>
    <w:rsid w:val="00F35D25"/>
    <w:rsid w:val="00F3696E"/>
    <w:rsid w:val="00F36B57"/>
    <w:rsid w:val="00F36E95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394B"/>
    <w:rsid w:val="00F73E24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5F7C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689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986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70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FooterCentered16">
    <w:name w:val="FooterCentered16"/>
    <w:basedOn w:val="Footer"/>
    <w:rsid w:val="005F4E2D"/>
    <w:pPr>
      <w:jc w:val="center"/>
    </w:pPr>
  </w:style>
  <w:style w:type="paragraph" w:customStyle="1" w:styleId="Exar16">
    <w:name w:val="Exar16"/>
    <w:basedOn w:val="Footer"/>
    <w:rsid w:val="005F4E2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">
    <w:name w:val="Body7"/>
    <w:qFormat/>
    <w:rsid w:val="00F73E24"/>
    <w:pPr>
      <w:tabs>
        <w:tab w:val="left" w:pos="2700"/>
      </w:tabs>
      <w:jc w:val="both"/>
    </w:pPr>
    <w:rPr>
      <w:szCs w:val="24"/>
    </w:rPr>
  </w:style>
  <w:style w:type="paragraph" w:customStyle="1" w:styleId="FooterCentered24">
    <w:name w:val="FooterCentered24"/>
    <w:basedOn w:val="Footer"/>
    <w:rsid w:val="00F73E24"/>
    <w:pPr>
      <w:jc w:val="center"/>
    </w:pPr>
  </w:style>
  <w:style w:type="paragraph" w:customStyle="1" w:styleId="Exar24">
    <w:name w:val="Exar24"/>
    <w:basedOn w:val="Footer"/>
    <w:rsid w:val="00F73E2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">
    <w:name w:val="Body10"/>
    <w:qFormat/>
    <w:rsid w:val="00AE498D"/>
    <w:pPr>
      <w:tabs>
        <w:tab w:val="left" w:pos="2700"/>
      </w:tabs>
      <w:jc w:val="both"/>
    </w:pPr>
    <w:rPr>
      <w:szCs w:val="24"/>
    </w:rPr>
  </w:style>
  <w:style w:type="paragraph" w:customStyle="1" w:styleId="FooterCentered27">
    <w:name w:val="FooterCentered27"/>
    <w:basedOn w:val="Footer"/>
    <w:rsid w:val="00AE498D"/>
    <w:pPr>
      <w:jc w:val="center"/>
    </w:pPr>
  </w:style>
  <w:style w:type="paragraph" w:customStyle="1" w:styleId="Exar27">
    <w:name w:val="Exar27"/>
    <w:basedOn w:val="Footer"/>
    <w:rsid w:val="00AE498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35">
    <w:name w:val="FooterCentered35"/>
    <w:basedOn w:val="Footer"/>
    <w:rsid w:val="00B2520C"/>
    <w:pPr>
      <w:jc w:val="center"/>
    </w:pPr>
  </w:style>
  <w:style w:type="paragraph" w:customStyle="1" w:styleId="Exar35">
    <w:name w:val="Exar35"/>
    <w:basedOn w:val="Footer"/>
    <w:rsid w:val="00B2520C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3">
    <w:name w:val="Body103"/>
    <w:qFormat/>
    <w:rsid w:val="00B2520C"/>
    <w:pPr>
      <w:tabs>
        <w:tab w:val="left" w:pos="2700"/>
      </w:tabs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1E065-1149-4F2D-97FC-65C2DDBCC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108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31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Rajesh Ramanujam</cp:lastModifiedBy>
  <cp:revision>23</cp:revision>
  <cp:lastPrinted>2016-05-02T02:14:00Z</cp:lastPrinted>
  <dcterms:created xsi:type="dcterms:W3CDTF">2016-09-07T15:45:00Z</dcterms:created>
  <dcterms:modified xsi:type="dcterms:W3CDTF">2017-01-24T20:10:00Z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