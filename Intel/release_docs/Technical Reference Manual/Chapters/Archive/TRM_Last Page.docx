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9219F" w14:textId="77777777" w:rsidR="006C1904" w:rsidRPr="00040FC5" w:rsidRDefault="006C1904" w:rsidP="00D37FB3">
      <w:pPr>
        <w:rPr>
          <w:rFonts w:ascii="Palatino Linotype" w:hAnsi="Palatino Linotype"/>
        </w:rPr>
      </w:pPr>
      <w:bookmarkStart w:id="0" w:name="_GoBack"/>
      <w:bookmarkEnd w:id="0"/>
    </w:p>
    <w:p w14:paraId="5E9B8EE0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10C51779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7422263D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5D21F595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7AD7460B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2FA709EF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3634EC11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275124A4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6EF76099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2341B031" w14:textId="77777777" w:rsidR="006C1904" w:rsidRPr="00040FC5" w:rsidRDefault="006C1904" w:rsidP="00D37FB3">
      <w:pPr>
        <w:rPr>
          <w:rFonts w:ascii="Palatino Linotype" w:hAnsi="Palatino Linotype"/>
        </w:rPr>
      </w:pPr>
    </w:p>
    <w:p w14:paraId="2A10FCC7" w14:textId="77777777" w:rsidR="006C1904" w:rsidRPr="00040FC5" w:rsidRDefault="006C1904" w:rsidP="00D37FB3">
      <w:pPr>
        <w:jc w:val="center"/>
        <w:rPr>
          <w:rFonts w:ascii="Palatino Linotype" w:hAnsi="Palatino Linotype"/>
        </w:rPr>
      </w:pPr>
    </w:p>
    <w:p w14:paraId="68BE21E0" w14:textId="77777777" w:rsidR="006C1904" w:rsidRPr="00040FC5" w:rsidRDefault="006C1904" w:rsidP="00EF0872">
      <w:pPr>
        <w:jc w:val="center"/>
        <w:rPr>
          <w:rFonts w:ascii="Palatino Linotype" w:hAnsi="Palatino Linotype"/>
        </w:rPr>
      </w:pPr>
      <w:r w:rsidRPr="00040FC5">
        <w:rPr>
          <w:rFonts w:ascii="Palatino Linotype" w:hAnsi="Palatino Linotype"/>
        </w:rPr>
        <w:t xml:space="preserve">2870 Zanker Road, </w:t>
      </w:r>
    </w:p>
    <w:p w14:paraId="6126886E" w14:textId="77777777" w:rsidR="006C1904" w:rsidRPr="00040FC5" w:rsidRDefault="006C1904" w:rsidP="00EF0872">
      <w:pPr>
        <w:jc w:val="center"/>
        <w:rPr>
          <w:rFonts w:ascii="Palatino Linotype" w:hAnsi="Palatino Linotype"/>
        </w:rPr>
      </w:pPr>
      <w:r w:rsidRPr="00040FC5">
        <w:rPr>
          <w:rFonts w:ascii="Palatino Linotype" w:hAnsi="Palatino Linotype"/>
        </w:rPr>
        <w:t xml:space="preserve">Suite 210, </w:t>
      </w:r>
    </w:p>
    <w:p w14:paraId="1E4CE00B" w14:textId="77777777" w:rsidR="006C1904" w:rsidRPr="00040FC5" w:rsidRDefault="006C1904" w:rsidP="00EF0872">
      <w:pPr>
        <w:jc w:val="center"/>
        <w:rPr>
          <w:rFonts w:ascii="Palatino Linotype" w:hAnsi="Palatino Linotype"/>
        </w:rPr>
      </w:pPr>
      <w:r w:rsidRPr="00040FC5">
        <w:rPr>
          <w:rFonts w:ascii="Palatino Linotype" w:hAnsi="Palatino Linotype"/>
        </w:rPr>
        <w:t xml:space="preserve">San Jose, CA 95134 </w:t>
      </w:r>
    </w:p>
    <w:p w14:paraId="063BD80C" w14:textId="77777777" w:rsidR="006C1904" w:rsidRPr="00040FC5" w:rsidRDefault="006C1904" w:rsidP="00EF0872">
      <w:pPr>
        <w:jc w:val="center"/>
        <w:rPr>
          <w:rFonts w:ascii="Palatino Linotype" w:hAnsi="Palatino Linotype"/>
        </w:rPr>
      </w:pPr>
      <w:r w:rsidRPr="00040FC5">
        <w:rPr>
          <w:rFonts w:ascii="Palatino Linotype" w:hAnsi="Palatino Linotype"/>
        </w:rPr>
        <w:t>(408) 617-5209</w:t>
      </w:r>
    </w:p>
    <w:p w14:paraId="40DBF3DD" w14:textId="77777777" w:rsidR="006C1904" w:rsidRPr="00040FC5" w:rsidRDefault="00AB484E" w:rsidP="00D37FB3">
      <w:pPr>
        <w:jc w:val="center"/>
        <w:rPr>
          <w:rStyle w:val="Hyperlink"/>
          <w:rFonts w:ascii="Palatino Linotype" w:hAnsi="Palatino Linotype"/>
        </w:rPr>
      </w:pPr>
      <w:hyperlink r:id="rId8" w:history="1">
        <w:r w:rsidR="006C1904" w:rsidRPr="00040FC5">
          <w:rPr>
            <w:rStyle w:val="Hyperlink"/>
            <w:rFonts w:ascii="Palatino Linotype" w:hAnsi="Palatino Linotype"/>
          </w:rPr>
          <w:t>http://www.netspeedsystems.com</w:t>
        </w:r>
      </w:hyperlink>
    </w:p>
    <w:p w14:paraId="51274544" w14:textId="77777777" w:rsidR="006C1904" w:rsidRPr="00040FC5" w:rsidRDefault="006C1904" w:rsidP="00640891">
      <w:pPr>
        <w:rPr>
          <w:rFonts w:ascii="Palatino Linotype" w:hAnsi="Palatino Linotype"/>
        </w:rPr>
      </w:pPr>
    </w:p>
    <w:p w14:paraId="6A9935B1" w14:textId="77777777" w:rsidR="006C1904" w:rsidRPr="00040FC5" w:rsidRDefault="006C1904" w:rsidP="00640891">
      <w:pPr>
        <w:tabs>
          <w:tab w:val="left" w:pos="1665"/>
        </w:tabs>
        <w:rPr>
          <w:rFonts w:ascii="Palatino Linotype" w:hAnsi="Palatino Linotype"/>
        </w:rPr>
      </w:pPr>
      <w:r w:rsidRPr="00040FC5">
        <w:rPr>
          <w:rFonts w:ascii="Palatino Linotype" w:hAnsi="Palatino Linotype"/>
        </w:rPr>
        <w:tab/>
      </w:r>
    </w:p>
    <w:sectPr w:rsidR="006C1904" w:rsidRPr="00040FC5" w:rsidSect="00CC3D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079B8" w14:textId="77777777" w:rsidR="00AB484E" w:rsidRDefault="00AB484E" w:rsidP="00DF32E5">
      <w:r>
        <w:separator/>
      </w:r>
    </w:p>
    <w:p w14:paraId="4E4A5432" w14:textId="77777777" w:rsidR="00AB484E" w:rsidRDefault="00AB484E" w:rsidP="00DF32E5"/>
  </w:endnote>
  <w:endnote w:type="continuationSeparator" w:id="0">
    <w:p w14:paraId="7B67FDF4" w14:textId="77777777" w:rsidR="00AB484E" w:rsidRDefault="00AB484E" w:rsidP="00DF32E5">
      <w:r>
        <w:continuationSeparator/>
      </w:r>
    </w:p>
    <w:p w14:paraId="5F867785" w14:textId="77777777" w:rsidR="00AB484E" w:rsidRDefault="00AB484E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A94C7" w14:textId="77777777" w:rsidR="008D111A" w:rsidRDefault="008D1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B5E37" w14:textId="3ECA1637" w:rsidR="00B2657D" w:rsidRDefault="00B2657D" w:rsidP="00B6471F">
    <w:pPr>
      <w:pStyle w:val="FooterCentered"/>
      <w:tabs>
        <w:tab w:val="left" w:pos="5730"/>
      </w:tabs>
      <w:spacing w:after="0"/>
      <w:jc w:val="left"/>
    </w:pPr>
    <w:r>
      <w:tab/>
    </w:r>
  </w:p>
  <w:p w14:paraId="64CA7A20" w14:textId="06F74A07" w:rsidR="00B2657D" w:rsidRDefault="00B2657D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B33C240" wp14:editId="4BAFDB9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B27A5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 w:rsidR="00260AEC">
      <w:t>8</w:t>
    </w:r>
    <w:r w:rsidRPr="004B28E9">
      <w:t xml:space="preserve"> Net</w:t>
    </w:r>
    <w:r>
      <w:t>S</w:t>
    </w:r>
    <w:r w:rsidRPr="004B28E9">
      <w:t>peed Systems</w:t>
    </w:r>
  </w:p>
  <w:p w14:paraId="46BBFE5B" w14:textId="39F41ABE" w:rsidR="00B2657D" w:rsidRDefault="00B2657D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0A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529693B" w:rsidR="00B2657D" w:rsidRPr="00DF32E5" w:rsidRDefault="00B2657D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1A77A" w14:textId="77777777" w:rsidR="008D111A" w:rsidRDefault="008D1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B0BFE" w14:textId="77777777" w:rsidR="00AB484E" w:rsidRDefault="00AB484E" w:rsidP="00DF32E5">
      <w:r>
        <w:separator/>
      </w:r>
    </w:p>
    <w:p w14:paraId="2DF7E538" w14:textId="77777777" w:rsidR="00AB484E" w:rsidRDefault="00AB484E" w:rsidP="00DF32E5"/>
  </w:footnote>
  <w:footnote w:type="continuationSeparator" w:id="0">
    <w:p w14:paraId="0BEA7B55" w14:textId="77777777" w:rsidR="00AB484E" w:rsidRDefault="00AB484E" w:rsidP="00DF32E5">
      <w:r>
        <w:continuationSeparator/>
      </w:r>
    </w:p>
    <w:p w14:paraId="3D8A26A0" w14:textId="77777777" w:rsidR="00AB484E" w:rsidRDefault="00AB484E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DDEBE" w14:textId="77777777" w:rsidR="008D111A" w:rsidRDefault="008D1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47DE7BA2" w:rsidR="00B2657D" w:rsidRDefault="00AB484E" w:rsidP="00DF32E5">
    <w:pPr>
      <w:pStyle w:val="Header"/>
    </w:pPr>
    <w:sdt>
      <w:sdtPr>
        <w:id w:val="2054412537"/>
        <w:docPartObj>
          <w:docPartGallery w:val="Watermarks"/>
          <w:docPartUnique/>
        </w:docPartObj>
      </w:sdtPr>
      <w:sdtEndPr/>
      <w:sdtContent>
        <w:r>
          <w:pict w14:anchorId="5D869F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4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2657D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D9689" id="Line 110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B2657D">
      <w:drawing>
        <wp:inline distT="0" distB="0" distL="0" distR="0" wp14:anchorId="00485DE0" wp14:editId="14CF77AA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5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64A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999"/>
    <w:rsid w:val="00053C35"/>
    <w:rsid w:val="000541BA"/>
    <w:rsid w:val="00054699"/>
    <w:rsid w:val="000546B6"/>
    <w:rsid w:val="000547D3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753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BDE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ADF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AD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6F4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E55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6EF5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5D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5D0"/>
    <w:rsid w:val="00256778"/>
    <w:rsid w:val="002578C6"/>
    <w:rsid w:val="00257B91"/>
    <w:rsid w:val="002600E5"/>
    <w:rsid w:val="002601CE"/>
    <w:rsid w:val="0026020D"/>
    <w:rsid w:val="002609D3"/>
    <w:rsid w:val="00260AEC"/>
    <w:rsid w:val="00261321"/>
    <w:rsid w:val="00261566"/>
    <w:rsid w:val="0026190C"/>
    <w:rsid w:val="00261B7C"/>
    <w:rsid w:val="00261BB3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FB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DAD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174C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7CB"/>
    <w:rsid w:val="00327B9F"/>
    <w:rsid w:val="00330398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274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8F5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9A7"/>
    <w:rsid w:val="003761CD"/>
    <w:rsid w:val="003763DC"/>
    <w:rsid w:val="00376408"/>
    <w:rsid w:val="0037678A"/>
    <w:rsid w:val="003769E2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485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B18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0FCC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6E8F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0C4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1CD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6F5E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7E4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456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5F5F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8A7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0BA9"/>
    <w:rsid w:val="00611A01"/>
    <w:rsid w:val="00611A41"/>
    <w:rsid w:val="00611CEB"/>
    <w:rsid w:val="00612696"/>
    <w:rsid w:val="006126F7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5621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89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4BC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AE2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241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1D4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4A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5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904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2FDD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17FD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90C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6B03"/>
    <w:rsid w:val="00717202"/>
    <w:rsid w:val="00717214"/>
    <w:rsid w:val="0071761A"/>
    <w:rsid w:val="00717DC1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397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592A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BF0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5FD7"/>
    <w:rsid w:val="00816390"/>
    <w:rsid w:val="00816998"/>
    <w:rsid w:val="008169DC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11A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513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C85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7D2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6E84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D2D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434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4F4D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0A7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A7D72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84E"/>
    <w:rsid w:val="00AB4A89"/>
    <w:rsid w:val="00AB4AD7"/>
    <w:rsid w:val="00AB4B2E"/>
    <w:rsid w:val="00AB4BE7"/>
    <w:rsid w:val="00AB4EA0"/>
    <w:rsid w:val="00AB51E6"/>
    <w:rsid w:val="00AB56A1"/>
    <w:rsid w:val="00AB580D"/>
    <w:rsid w:val="00AB596A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404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2E6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33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5B5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105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1FD8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22C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46F5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AEB"/>
    <w:rsid w:val="00DC6F47"/>
    <w:rsid w:val="00DC7877"/>
    <w:rsid w:val="00DC7DE8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45F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4C7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2FF2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AAF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5D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285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2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1E6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1F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B97"/>
    <w:rsid w:val="00F22E3A"/>
    <w:rsid w:val="00F238F8"/>
    <w:rsid w:val="00F239B3"/>
    <w:rsid w:val="00F23EDB"/>
    <w:rsid w:val="00F2479F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32A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10C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5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uiPriority w:val="99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29">
    <w:name w:val="FooterCentered29"/>
    <w:basedOn w:val="Footer"/>
    <w:rsid w:val="002565D0"/>
    <w:pPr>
      <w:jc w:val="center"/>
    </w:pPr>
  </w:style>
  <w:style w:type="paragraph" w:customStyle="1" w:styleId="Exar29">
    <w:name w:val="Exar29"/>
    <w:basedOn w:val="Footer"/>
    <w:rsid w:val="002565D0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speedsystem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30918-84C4-40A3-AD6A-5F0EA2AC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158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Sai Yashwanth Kasarabada</cp:lastModifiedBy>
  <cp:revision>19</cp:revision>
  <cp:lastPrinted>2015-09-28T03:56:00Z</cp:lastPrinted>
  <dcterms:created xsi:type="dcterms:W3CDTF">2016-04-20T05:15:00Z</dcterms:created>
  <dcterms:modified xsi:type="dcterms:W3CDTF">2018-08-09T18:09:00Z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