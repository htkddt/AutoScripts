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EC83" w14:textId="77777777" w:rsidR="00B109C8" w:rsidRPr="006E1C58" w:rsidRDefault="00B109C8" w:rsidP="00B109C8">
      <w:pPr>
        <w:pStyle w:val="Heading1"/>
        <w:rPr>
          <w:rFonts w:ascii="Palatino Linotype" w:hAnsi="Palatino Linotype"/>
        </w:rPr>
      </w:pPr>
      <w:bookmarkStart w:id="0" w:name="_Toc449225211"/>
      <w:bookmarkStart w:id="1" w:name="_Toc462045360"/>
      <w:bookmarkStart w:id="2" w:name="_Toc496629859"/>
      <w:r w:rsidRPr="006E1C58">
        <w:rPr>
          <w:rFonts w:ascii="Palatino Linotype" w:hAnsi="Palatino Linotype"/>
        </w:rPr>
        <w:t>Appendix A: NetSpeed Streaming Interface Protocol</w:t>
      </w:r>
      <w:bookmarkEnd w:id="0"/>
      <w:bookmarkEnd w:id="1"/>
      <w:bookmarkEnd w:id="2"/>
    </w:p>
    <w:p w14:paraId="43A73781"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This section describes NetSpeed Streaming Interface Protocol (NSIP) and streaming bridge that connects a streaming host port device to the NoC via streaming bridge.  NSIP provides a flexible and simple interface to the SoC IPs by allowing up to four bi-directional interfaces at each host port.  Each interface uses separate data bus and credit-based flow control signals and can receive and transmit messages simultaneously.  Each message may be composed of multiple data beats.  In each cycle, a single data beat is transmitted or received at an interface, containing a fixed number of data bits equal to the interface data width. The data width of the transmitting and receiving interfaces are independently configurable and must be power of two multiples of their cell size.  </w:t>
      </w:r>
    </w:p>
    <w:p w14:paraId="01092882" w14:textId="77777777" w:rsidR="00B109C8" w:rsidRPr="006E1C58" w:rsidRDefault="00B109C8" w:rsidP="00BF13DA">
      <w:pPr>
        <w:jc w:val="both"/>
        <w:rPr>
          <w:rFonts w:ascii="Palatino Linotype" w:hAnsi="Palatino Linotype"/>
        </w:rPr>
      </w:pPr>
      <w:r w:rsidRPr="006E1C58">
        <w:rPr>
          <w:rFonts w:ascii="Palatino Linotype" w:hAnsi="Palatino Linotype"/>
        </w:rPr>
        <w:t>Cell size can be a system-wide constant indicating a common denominator for data sizes.  Upsizing and downsizing of data happens on power-of-2 multiples of the cell size.  For a system with more than one cell size, where interface data width is specified in terms of one of the cell sizes, and communication only happens between interfaces that share a cell size, the cell size property can be set to -1 to indicate that NocStudio should allow multiple cell sizes.  Each physical network (a.k.a. layer) can only support one cell size.</w:t>
      </w:r>
    </w:p>
    <w:p w14:paraId="5763B221" w14:textId="77777777" w:rsidR="00B109C8" w:rsidRPr="006E1C58" w:rsidRDefault="00B109C8" w:rsidP="00BF13DA">
      <w:pPr>
        <w:jc w:val="both"/>
        <w:rPr>
          <w:rFonts w:ascii="Palatino Linotype" w:hAnsi="Palatino Linotype"/>
        </w:rPr>
      </w:pPr>
      <w:r w:rsidRPr="006E1C58">
        <w:rPr>
          <w:rFonts w:ascii="Palatino Linotype" w:hAnsi="Palatino Linotype"/>
        </w:rPr>
        <w:t>Outgoing message data from each host port’s TX interface are packetized into NoC packets for injection into the NoC and ejected packets from the NoC are de-packetized into message data beats delivered to the destination RX interface.  A single NSIP host port may have both transmitting and receiving interfaces, in the following sections we describe the transmitter and receiver interface behaviors.</w:t>
      </w:r>
    </w:p>
    <w:p w14:paraId="26B590F4" w14:textId="77777777" w:rsidR="00B109C8" w:rsidRPr="006E1C58" w:rsidRDefault="00B109C8" w:rsidP="00B109C8">
      <w:pPr>
        <w:pStyle w:val="Heading2"/>
        <w:keepLines w:val="0"/>
        <w:tabs>
          <w:tab w:val="num" w:pos="864"/>
          <w:tab w:val="left" w:pos="1008"/>
        </w:tabs>
        <w:spacing w:before="120" w:after="120" w:line="240" w:lineRule="auto"/>
        <w:rPr>
          <w:rFonts w:ascii="Palatino Linotype" w:hAnsi="Palatino Linotype"/>
        </w:rPr>
      </w:pPr>
      <w:bookmarkStart w:id="3" w:name="_Toc415835201"/>
      <w:bookmarkStart w:id="4" w:name="_Toc449225212"/>
      <w:bookmarkStart w:id="5" w:name="_Toc462045361"/>
      <w:bookmarkStart w:id="6" w:name="_Toc496629860"/>
      <w:r w:rsidRPr="006E1C58">
        <w:rPr>
          <w:rFonts w:ascii="Palatino Linotype" w:hAnsi="Palatino Linotype"/>
        </w:rPr>
        <w:t>NSIP Transmitter</w:t>
      </w:r>
      <w:bookmarkEnd w:id="3"/>
      <w:bookmarkEnd w:id="4"/>
      <w:bookmarkEnd w:id="5"/>
      <w:bookmarkEnd w:id="6"/>
    </w:p>
    <w:p w14:paraId="1E86B457" w14:textId="77777777" w:rsidR="00B109C8" w:rsidRPr="006E1C58" w:rsidRDefault="00B109C8" w:rsidP="00BF13DA">
      <w:pPr>
        <w:jc w:val="both"/>
        <w:rPr>
          <w:rFonts w:ascii="Palatino Linotype" w:hAnsi="Palatino Linotype"/>
        </w:rPr>
      </w:pPr>
      <w:r w:rsidRPr="006E1C58">
        <w:rPr>
          <w:rFonts w:ascii="Palatino Linotype" w:hAnsi="Palatino Linotype"/>
        </w:rPr>
        <w:t>A host port with transmitting NSIP interfaces can use up to four independently flow controlled interfaces, named a, b, c, and d.  Each TX interface has its own specified data width which is a power of 2 multiple of the system wide specified cell size.  Each TX interface may transmit messages that are composed of one or more data beats – each data beat is transmitted in a single cycle.  Data beats are always equal to the data width of the TX interface and are marked with SOP and EOP bits indicating the start of a message and end of the message, respectively.  Multiple messages may not interleave on a TX interface, however there may be any number of idle cycles on a TX interface between successive data beats of same of different messages.  Furthermore, any combination of the RX interfaces may receive data beats simultaneously.</w:t>
      </w:r>
    </w:p>
    <w:p w14:paraId="30C11CF6" w14:textId="77777777" w:rsidR="00B109C8" w:rsidRPr="006E1C58" w:rsidRDefault="00B109C8" w:rsidP="00BF13DA">
      <w:pPr>
        <w:jc w:val="both"/>
        <w:rPr>
          <w:rFonts w:ascii="Palatino Linotype" w:hAnsi="Palatino Linotype"/>
        </w:rPr>
      </w:pPr>
    </w:p>
    <w:p w14:paraId="7B80DB69" w14:textId="77777777" w:rsidR="00B109C8" w:rsidRPr="006E1C58" w:rsidRDefault="00B109C8" w:rsidP="00BF13DA">
      <w:pPr>
        <w:jc w:val="both"/>
        <w:rPr>
          <w:rFonts w:ascii="Palatino Linotype" w:hAnsi="Palatino Linotype"/>
        </w:rPr>
      </w:pPr>
      <w:r w:rsidRPr="006E1C58">
        <w:rPr>
          <w:rFonts w:ascii="Palatino Linotype" w:hAnsi="Palatino Linotype"/>
        </w:rPr>
        <w:t>NSIP protocol supports a 4-bit QoS that can be transmitted along with each transmitted message.  The QoS indicates the Quality-of-Service level of the message and must stay the same for every data beat of the message.  In NetSpeed IP, each QoS levels are isolated from each other and has a 2-bit associated priority.  Furthermore, each QoS level may have an associated weight at every host port.  In NetSpeed NoC IP, the weights are programmable.</w:t>
      </w:r>
    </w:p>
    <w:p w14:paraId="196E4761" w14:textId="77777777" w:rsidR="00B109C8" w:rsidRPr="006E1C58" w:rsidRDefault="00B109C8" w:rsidP="00BF13DA">
      <w:pPr>
        <w:jc w:val="both"/>
        <w:rPr>
          <w:rFonts w:ascii="Palatino Linotype" w:hAnsi="Palatino Linotype"/>
        </w:rPr>
      </w:pPr>
    </w:p>
    <w:p w14:paraId="36B50E02" w14:textId="77777777" w:rsidR="00B109C8" w:rsidRPr="006E1C58" w:rsidRDefault="00B109C8" w:rsidP="00BF13DA">
      <w:pPr>
        <w:jc w:val="both"/>
        <w:rPr>
          <w:rFonts w:ascii="Palatino Linotype" w:hAnsi="Palatino Linotype"/>
        </w:rPr>
      </w:pPr>
      <w:r w:rsidRPr="006E1C58">
        <w:rPr>
          <w:rFonts w:ascii="Palatino Linotype" w:hAnsi="Palatino Linotype"/>
        </w:rPr>
        <w:t>A transmitting host port’s interface is allowed to transmit to any other host port’s interface.  Therefore, each transmitted message must also include an 8-bit destination id, indicating a system wide identifier for each destination host port in the system, and 2-bits indicating the destination interface.  These 10-bits must stay the same for all data beats of a message.  Host port identifiers are system wide unique values (it can be user assigned for each host port in NocStudio environment; if unassigned for a host port then NocStudio automatically assigns unique identifiers).</w:t>
      </w:r>
    </w:p>
    <w:p w14:paraId="5AE73E4A" w14:textId="77777777" w:rsidR="00B109C8" w:rsidRPr="006E1C58" w:rsidRDefault="00B109C8" w:rsidP="00BF13DA">
      <w:pPr>
        <w:jc w:val="both"/>
        <w:rPr>
          <w:rFonts w:ascii="Palatino Linotype" w:hAnsi="Palatino Linotype"/>
        </w:rPr>
      </w:pPr>
    </w:p>
    <w:p w14:paraId="744D755F"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For flow control, each TX interface uses a separate flow control.  The flow control is credit based and occurs at each interface between the transmitting host port and the streaming bridge.  For each interface, streaming bridge contains a flow control FIFO for storing the transmitted data beats at the TX interface.  The TX host port is expected to maintain a credit counter per interface and is allowed to transmit data beats only when it has credits available for the respective interface.  Upon transmitting a data beat, the host port is expected to decrement its credit counter value.  When streaming bridge reads data beats from an interface FIFO, it returns the credit back to the TX host port for the respective interface, which is expected to increment the interface’s credit counter by one.  This is illustrated in </w:t>
      </w:r>
      <w:r w:rsidRPr="006E1C58">
        <w:rPr>
          <w:rFonts w:ascii="Palatino Linotype" w:hAnsi="Palatino Linotype"/>
        </w:rPr>
        <w:fldChar w:fldCharType="begin"/>
      </w:r>
      <w:r w:rsidRPr="006E1C58">
        <w:rPr>
          <w:rFonts w:ascii="Palatino Linotype" w:hAnsi="Palatino Linotype"/>
        </w:rPr>
        <w:instrText xml:space="preserve"> REF _Ref402601388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38</w:t>
      </w:r>
      <w:r w:rsidRPr="006E1C58">
        <w:rPr>
          <w:rFonts w:ascii="Palatino Linotype" w:hAnsi="Palatino Linotype"/>
        </w:rPr>
        <w:fldChar w:fldCharType="end"/>
      </w:r>
      <w:r w:rsidRPr="006E1C58">
        <w:rPr>
          <w:rFonts w:ascii="Palatino Linotype" w:hAnsi="Palatino Linotype"/>
        </w:rPr>
        <w:t>.</w:t>
      </w:r>
    </w:p>
    <w:p w14:paraId="5A9CAB35" w14:textId="77777777" w:rsidR="00B109C8" w:rsidRPr="006E1C58" w:rsidRDefault="00B109C8" w:rsidP="00BF13DA">
      <w:pPr>
        <w:jc w:val="both"/>
        <w:rPr>
          <w:rFonts w:ascii="Palatino Linotype" w:hAnsi="Palatino Linotype"/>
        </w:rPr>
      </w:pPr>
      <w:r w:rsidRPr="006E1C58">
        <w:rPr>
          <w:rFonts w:ascii="Palatino Linotype" w:hAnsi="Palatino Linotype"/>
        </w:rPr>
        <w:t>NSIP protocol does not allow interleaving of data beats of different packets at a TX interface.</w:t>
      </w:r>
    </w:p>
    <w:p w14:paraId="4760E718" w14:textId="77777777" w:rsidR="00B109C8" w:rsidRPr="006E1C58" w:rsidRDefault="00B109C8" w:rsidP="00B109C8">
      <w:pPr>
        <w:pStyle w:val="Heading3"/>
        <w:keepLines w:val="0"/>
        <w:tabs>
          <w:tab w:val="num" w:pos="1008"/>
        </w:tabs>
        <w:spacing w:before="240" w:after="240" w:line="240" w:lineRule="auto"/>
        <w:rPr>
          <w:rFonts w:ascii="Palatino Linotype" w:hAnsi="Palatino Linotype"/>
          <w:sz w:val="26"/>
        </w:rPr>
      </w:pPr>
      <w:bookmarkStart w:id="7" w:name="_Toc415835202"/>
      <w:r w:rsidRPr="006E1C58">
        <w:rPr>
          <w:rFonts w:ascii="Palatino Linotype" w:hAnsi="Palatino Linotype"/>
          <w:sz w:val="26"/>
        </w:rPr>
        <w:t>NSIP TX Signals</w:t>
      </w:r>
      <w:bookmarkEnd w:id="7"/>
    </w:p>
    <w:p w14:paraId="6B8E7190" w14:textId="77777777" w:rsidR="00B109C8" w:rsidRPr="006E1C58" w:rsidRDefault="00B109C8" w:rsidP="00BF13DA">
      <w:pPr>
        <w:jc w:val="both"/>
        <w:rPr>
          <w:rFonts w:ascii="Palatino Linotype" w:hAnsi="Palatino Linotype"/>
        </w:rPr>
      </w:pPr>
      <w:r w:rsidRPr="006E1C58">
        <w:rPr>
          <w:rFonts w:ascii="Palatino Linotype" w:hAnsi="Palatino Linotype"/>
        </w:rPr>
        <w:t>The following tables describe the interface pins on a streaming bridge that connects to a streaming host port. Configuration, clocks and reset signals are separately described in the next section.</w:t>
      </w:r>
    </w:p>
    <w:p w14:paraId="52A78617" w14:textId="77777777" w:rsidR="00B109C8" w:rsidRPr="006E1C58" w:rsidRDefault="00B109C8" w:rsidP="00BF13DA">
      <w:pPr>
        <w:jc w:val="both"/>
        <w:rPr>
          <w:rFonts w:ascii="Palatino Linotype" w:hAnsi="Palatino Linotype"/>
        </w:rPr>
      </w:pPr>
      <w:r w:rsidRPr="006E1C58">
        <w:rPr>
          <w:rFonts w:ascii="Palatino Linotype" w:hAnsi="Palatino Linotype"/>
        </w:rPr>
        <w:t>&lt;Bridge name&gt; is a unique bridge name, which connects a specific host port on a specific host to the NoC.  &lt;N&gt; identifies the interface on a streaming bridge; it is one of {a, b, c, d}.</w:t>
      </w:r>
    </w:p>
    <w:p w14:paraId="7FD00608" w14:textId="77777777" w:rsidR="00B109C8" w:rsidRPr="006E1C58" w:rsidRDefault="00B109C8" w:rsidP="00BF13DA">
      <w:pPr>
        <w:pStyle w:val="Caption"/>
        <w:rPr>
          <w:rFonts w:ascii="Palatino Linotype" w:hAnsi="Palatino Linotype"/>
        </w:rPr>
      </w:pPr>
      <w:bookmarkStart w:id="8" w:name="_Toc350714964"/>
      <w:bookmarkStart w:id="9" w:name="_Toc415835231"/>
      <w:bookmarkStart w:id="10" w:name="_Toc496629961"/>
      <w:r w:rsidRPr="006E1C58">
        <w:rPr>
          <w:rFonts w:ascii="Palatino Linotype" w:hAnsi="Palatino Linotype"/>
        </w:rPr>
        <w:t xml:space="preserve">Table </w:t>
      </w:r>
      <w:r w:rsidRPr="006E1C58">
        <w:rPr>
          <w:rFonts w:ascii="Palatino Linotype" w:hAnsi="Palatino Linotype"/>
        </w:rPr>
        <w:fldChar w:fldCharType="begin"/>
      </w:r>
      <w:r w:rsidRPr="006E1C58">
        <w:rPr>
          <w:rFonts w:ascii="Palatino Linotype" w:hAnsi="Palatino Linotype"/>
        </w:rPr>
        <w:instrText xml:space="preserve"> SEQ Table \* ARABIC </w:instrText>
      </w:r>
      <w:r w:rsidRPr="006E1C58">
        <w:rPr>
          <w:rFonts w:ascii="Palatino Linotype" w:hAnsi="Palatino Linotype"/>
        </w:rPr>
        <w:fldChar w:fldCharType="separate"/>
      </w:r>
      <w:r>
        <w:rPr>
          <w:rFonts w:ascii="Palatino Linotype" w:hAnsi="Palatino Linotype"/>
          <w:noProof/>
        </w:rPr>
        <w:t>49</w:t>
      </w:r>
      <w:r w:rsidRPr="006E1C58">
        <w:rPr>
          <w:rFonts w:ascii="Palatino Linotype" w:hAnsi="Palatino Linotype"/>
          <w:noProof/>
        </w:rPr>
        <w:fldChar w:fldCharType="end"/>
      </w:r>
      <w:r w:rsidRPr="006E1C58">
        <w:rPr>
          <w:rFonts w:ascii="Palatino Linotype" w:hAnsi="Palatino Linotype"/>
        </w:rPr>
        <w:t xml:space="preserve"> NoC Streaming Bridge TX signals from Streaming </w:t>
      </w:r>
      <w:bookmarkEnd w:id="8"/>
      <w:r w:rsidRPr="006E1C58">
        <w:rPr>
          <w:rFonts w:ascii="Palatino Linotype" w:hAnsi="Palatino Linotype"/>
        </w:rPr>
        <w:t>Host port to NoC</w:t>
      </w:r>
      <w:bookmarkEnd w:id="9"/>
      <w:bookmarkEnd w:id="10"/>
    </w:p>
    <w:tbl>
      <w:tblPr>
        <w:tblStyle w:val="TableGrid"/>
        <w:tblW w:w="9630" w:type="dxa"/>
        <w:jc w:val="center"/>
        <w:tblLook w:val="04A0" w:firstRow="1" w:lastRow="0" w:firstColumn="1" w:lastColumn="0" w:noHBand="0" w:noVBand="1"/>
      </w:tblPr>
      <w:tblGrid>
        <w:gridCol w:w="4837"/>
        <w:gridCol w:w="1278"/>
        <w:gridCol w:w="3515"/>
      </w:tblGrid>
      <w:tr w:rsidR="00B109C8" w:rsidRPr="006E1C58" w14:paraId="4D4E9BF8" w14:textId="77777777" w:rsidTr="002E0C41">
        <w:trPr>
          <w:jc w:val="center"/>
        </w:trPr>
        <w:tc>
          <w:tcPr>
            <w:tcW w:w="4837" w:type="dxa"/>
            <w:shd w:val="clear" w:color="auto" w:fill="95B3D7" w:themeFill="accent1" w:themeFillTint="99"/>
          </w:tcPr>
          <w:p w14:paraId="6A844D66" w14:textId="77777777" w:rsidR="00B109C8" w:rsidRPr="006E1C58" w:rsidRDefault="00B109C8" w:rsidP="002E0C41">
            <w:pPr>
              <w:pStyle w:val="Body5"/>
              <w:jc w:val="center"/>
              <w:rPr>
                <w:rFonts w:ascii="Palatino Linotype" w:hAnsi="Palatino Linotype"/>
                <w:b/>
              </w:rPr>
            </w:pPr>
            <w:r w:rsidRPr="006E1C58">
              <w:rPr>
                <w:rFonts w:ascii="Palatino Linotype" w:hAnsi="Palatino Linotype"/>
                <w:b/>
              </w:rPr>
              <w:t>Signal Name</w:t>
            </w:r>
          </w:p>
        </w:tc>
        <w:tc>
          <w:tcPr>
            <w:tcW w:w="1278" w:type="dxa"/>
            <w:shd w:val="clear" w:color="auto" w:fill="95B3D7" w:themeFill="accent1" w:themeFillTint="99"/>
          </w:tcPr>
          <w:p w14:paraId="709A42DB" w14:textId="77777777" w:rsidR="00B109C8" w:rsidRPr="006E1C58" w:rsidRDefault="00B109C8" w:rsidP="002E0C41">
            <w:pPr>
              <w:pStyle w:val="Body5"/>
              <w:jc w:val="center"/>
              <w:rPr>
                <w:rFonts w:ascii="Palatino Linotype" w:hAnsi="Palatino Linotype"/>
                <w:b/>
              </w:rPr>
            </w:pPr>
            <w:r w:rsidRPr="006E1C58">
              <w:rPr>
                <w:rFonts w:ascii="Palatino Linotype" w:hAnsi="Palatino Linotype"/>
                <w:b/>
              </w:rPr>
              <w:t>Direction</w:t>
            </w:r>
          </w:p>
        </w:tc>
        <w:tc>
          <w:tcPr>
            <w:tcW w:w="3515" w:type="dxa"/>
            <w:shd w:val="clear" w:color="auto" w:fill="95B3D7" w:themeFill="accent1" w:themeFillTint="99"/>
          </w:tcPr>
          <w:p w14:paraId="6903AE9D" w14:textId="77777777" w:rsidR="00B109C8" w:rsidRPr="006E1C58" w:rsidRDefault="00B109C8" w:rsidP="002E0C41">
            <w:pPr>
              <w:pStyle w:val="Body5"/>
              <w:jc w:val="center"/>
              <w:rPr>
                <w:rFonts w:ascii="Palatino Linotype" w:hAnsi="Palatino Linotype"/>
                <w:b/>
              </w:rPr>
            </w:pPr>
            <w:r w:rsidRPr="006E1C58">
              <w:rPr>
                <w:rFonts w:ascii="Palatino Linotype" w:hAnsi="Palatino Linotype"/>
                <w:b/>
              </w:rPr>
              <w:t>Width</w:t>
            </w:r>
          </w:p>
        </w:tc>
      </w:tr>
    </w:tbl>
    <w:tbl>
      <w:tblPr>
        <w:tblW w:w="9589" w:type="dxa"/>
        <w:jc w:val="center"/>
        <w:tblCellMar>
          <w:left w:w="0" w:type="dxa"/>
          <w:right w:w="0" w:type="dxa"/>
        </w:tblCellMar>
        <w:tblLook w:val="04A0" w:firstRow="1" w:lastRow="0" w:firstColumn="1" w:lastColumn="0" w:noHBand="0" w:noVBand="1"/>
      </w:tblPr>
      <w:tblGrid>
        <w:gridCol w:w="4885"/>
        <w:gridCol w:w="1177"/>
        <w:gridCol w:w="3527"/>
      </w:tblGrid>
      <w:tr w:rsidR="00B109C8" w:rsidRPr="006E1C58" w14:paraId="49C08350" w14:textId="77777777" w:rsidTr="002E0C41">
        <w:trPr>
          <w:jc w:val="center"/>
        </w:trPr>
        <w:tc>
          <w:tcPr>
            <w:tcW w:w="958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C2584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b/>
                <w:bCs/>
              </w:rPr>
              <w:lastRenderedPageBreak/>
              <w:t>Host port egress interface * to NoC</w:t>
            </w:r>
          </w:p>
        </w:tc>
      </w:tr>
      <w:tr w:rsidR="00B109C8" w:rsidRPr="006E1C58" w14:paraId="26FBAE92"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7A7BC3"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host_dest_hp</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6AEAD0AA"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4D53E818"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8-bit (destination host port id)</w:t>
            </w:r>
          </w:p>
        </w:tc>
      </w:tr>
      <w:tr w:rsidR="00B109C8" w:rsidRPr="006E1C58" w14:paraId="18C08B68"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4E651"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host_dest_int</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59E46BA5"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2B0277F4"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2-bit (destination interface id)</w:t>
            </w:r>
          </w:p>
        </w:tc>
      </w:tr>
      <w:tr w:rsidR="00B109C8" w:rsidRPr="006E1C58" w14:paraId="4A6B20B4"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B0DE5D"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host_xfer_qos</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754F577F"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7FDC887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4-bit</w:t>
            </w:r>
          </w:p>
        </w:tc>
      </w:tr>
      <w:tr w:rsidR="00B109C8" w:rsidRPr="006E1C58" w14:paraId="5C998D56"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28883"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host_beat_valid</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49CBCB6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2A460E26"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r w:rsidR="00B109C8" w:rsidRPr="006E1C58" w14:paraId="04A6AC69"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D00BAA"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host_beat_sop</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0D5C300F"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24AC64E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r w:rsidR="00B109C8" w:rsidRPr="006E1C58" w14:paraId="2E1261FC"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30F31E"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host_beat_eop</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35EB778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25544CC8"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r w:rsidR="00B109C8" w:rsidRPr="006E1C58" w14:paraId="4C491EC2"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5C569"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host_beat_data</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19B2FDDA"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02C14A39"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Power of 2 x cell_size based on NocStudio specification.</w:t>
            </w:r>
          </w:p>
        </w:tc>
      </w:tr>
      <w:tr w:rsidR="00B109C8" w:rsidRPr="006E1C58" w14:paraId="19DB7E7F" w14:textId="77777777" w:rsidTr="002E0C41">
        <w:trPr>
          <w:jc w:val="center"/>
        </w:trPr>
        <w:tc>
          <w:tcPr>
            <w:tcW w:w="4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2DDF35"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noc_host_credit_inc</w:t>
            </w:r>
            <w:r w:rsidRPr="006E1C58">
              <w:rPr>
                <w:rFonts w:ascii="Palatino Linotype" w:hAnsi="Palatino Linotype"/>
                <w:i/>
                <w:iCs/>
              </w:rPr>
              <w:t>_&lt;Bridge name&gt;_&lt;N&gt;</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76D8BFDB"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OUT</w:t>
            </w:r>
          </w:p>
        </w:tc>
        <w:tc>
          <w:tcPr>
            <w:tcW w:w="3527" w:type="dxa"/>
            <w:tcBorders>
              <w:top w:val="nil"/>
              <w:left w:val="nil"/>
              <w:bottom w:val="single" w:sz="8" w:space="0" w:color="auto"/>
              <w:right w:val="single" w:sz="8" w:space="0" w:color="auto"/>
            </w:tcBorders>
            <w:tcMar>
              <w:top w:w="0" w:type="dxa"/>
              <w:left w:w="108" w:type="dxa"/>
              <w:bottom w:w="0" w:type="dxa"/>
              <w:right w:w="108" w:type="dxa"/>
            </w:tcMar>
            <w:hideMark/>
          </w:tcPr>
          <w:p w14:paraId="744518F6"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bl>
    <w:p w14:paraId="14907B9F" w14:textId="77777777" w:rsidR="00B109C8" w:rsidRPr="006E1C58" w:rsidRDefault="00B109C8" w:rsidP="00B109C8">
      <w:pPr>
        <w:pStyle w:val="Heading3"/>
        <w:keepLines w:val="0"/>
        <w:tabs>
          <w:tab w:val="num" w:pos="1008"/>
        </w:tabs>
        <w:spacing w:before="240" w:after="240" w:line="240" w:lineRule="auto"/>
        <w:rPr>
          <w:rFonts w:ascii="Palatino Linotype" w:hAnsi="Palatino Linotype"/>
          <w:sz w:val="26"/>
        </w:rPr>
      </w:pPr>
      <w:bookmarkStart w:id="11" w:name="_Toc415835203"/>
      <w:r w:rsidRPr="006E1C58">
        <w:rPr>
          <w:rFonts w:ascii="Palatino Linotype" w:hAnsi="Palatino Linotype"/>
          <w:sz w:val="26"/>
        </w:rPr>
        <w:t>NSIP TX Timing Diagram</w:t>
      </w:r>
      <w:bookmarkEnd w:id="11"/>
    </w:p>
    <w:p w14:paraId="05E3400F" w14:textId="77777777" w:rsidR="00B109C8" w:rsidRPr="006E1C58" w:rsidRDefault="00B109C8" w:rsidP="00BF13DA">
      <w:pPr>
        <w:pStyle w:val="Body5"/>
        <w:rPr>
          <w:rFonts w:ascii="Palatino Linotype" w:hAnsi="Palatino Linotype"/>
        </w:rPr>
      </w:pPr>
      <w:r w:rsidRPr="006E1C58">
        <w:rPr>
          <w:rFonts w:ascii="Palatino Linotype" w:hAnsi="Palatino Linotype"/>
        </w:rPr>
        <w:t>Figure given below shows an example timing diagram of three single-beat transactions at TX Bridge</w:t>
      </w:r>
    </w:p>
    <w:p w14:paraId="7A1D22E3" w14:textId="77777777" w:rsidR="00B109C8" w:rsidRPr="006E1C58" w:rsidRDefault="00B109C8" w:rsidP="00BF13DA">
      <w:pPr>
        <w:pStyle w:val="Body5"/>
        <w:keepNext/>
        <w:rPr>
          <w:rFonts w:ascii="Palatino Linotype" w:hAnsi="Palatino Linotype"/>
        </w:rPr>
      </w:pPr>
      <w:r w:rsidRPr="006E1C58">
        <w:rPr>
          <w:rFonts w:ascii="Palatino Linotype" w:hAnsi="Palatino Linotype"/>
        </w:rPr>
        <w:object w:dxaOrig="11460" w:dyaOrig="4156" w14:anchorId="01735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69.5pt" o:ole="">
            <v:imagedata r:id="rId8" o:title=""/>
          </v:shape>
          <o:OLEObject Type="Embed" ProgID="Visio.Drawing.15" ShapeID="_x0000_i1025" DrawAspect="Content" ObjectID="_1595318429" r:id="rId9"/>
        </w:object>
      </w:r>
    </w:p>
    <w:p w14:paraId="4AD05B72" w14:textId="77777777" w:rsidR="00B109C8" w:rsidRPr="006E1C58" w:rsidRDefault="00B109C8" w:rsidP="00BF13DA">
      <w:pPr>
        <w:pStyle w:val="Caption"/>
        <w:rPr>
          <w:rFonts w:ascii="Palatino Linotype" w:hAnsi="Palatino Linotype"/>
        </w:rPr>
      </w:pPr>
      <w:bookmarkStart w:id="12" w:name="_Toc415835220"/>
      <w:bookmarkStart w:id="13" w:name="_Toc462384787"/>
      <w:bookmarkStart w:id="14" w:name="_Toc496629902"/>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34</w:t>
      </w:r>
      <w:r w:rsidRPr="006E1C58">
        <w:rPr>
          <w:rFonts w:ascii="Palatino Linotype" w:hAnsi="Palatino Linotype"/>
          <w:noProof/>
        </w:rPr>
        <w:fldChar w:fldCharType="end"/>
      </w:r>
      <w:r w:rsidRPr="006E1C58">
        <w:rPr>
          <w:rFonts w:ascii="Palatino Linotype" w:hAnsi="Palatino Linotype"/>
        </w:rPr>
        <w:t>: Timing of Single beat transactions at TX Bridge</w:t>
      </w:r>
      <w:bookmarkEnd w:id="12"/>
      <w:bookmarkEnd w:id="13"/>
      <w:bookmarkEnd w:id="14"/>
    </w:p>
    <w:p w14:paraId="3650FD5B" w14:textId="77777777" w:rsidR="00B109C8" w:rsidRPr="006E1C58" w:rsidRDefault="00B109C8" w:rsidP="00BF13DA">
      <w:pPr>
        <w:pStyle w:val="Body5"/>
        <w:rPr>
          <w:rFonts w:ascii="Palatino Linotype" w:hAnsi="Palatino Linotype"/>
        </w:rPr>
      </w:pPr>
      <w:r w:rsidRPr="006E1C58">
        <w:rPr>
          <w:rFonts w:ascii="Palatino Linotype" w:hAnsi="Palatino Linotype"/>
        </w:rPr>
        <w:t>Figure given below shows an example timing diagram of multi-beat transactions at TX Bridge</w:t>
      </w:r>
    </w:p>
    <w:p w14:paraId="5C1456D6" w14:textId="77777777" w:rsidR="00B109C8" w:rsidRPr="006E1C58" w:rsidRDefault="00B109C8" w:rsidP="00BF13DA">
      <w:pPr>
        <w:pStyle w:val="Body5"/>
        <w:keepNext/>
        <w:rPr>
          <w:rFonts w:ascii="Palatino Linotype" w:hAnsi="Palatino Linotype"/>
        </w:rPr>
      </w:pPr>
      <w:r w:rsidRPr="006E1C58">
        <w:rPr>
          <w:rFonts w:ascii="Palatino Linotype" w:hAnsi="Palatino Linotype"/>
        </w:rPr>
        <w:object w:dxaOrig="11640" w:dyaOrig="4156" w14:anchorId="3FFA4F65">
          <v:shape id="_x0000_i1026" type="#_x0000_t75" style="width:468pt;height:166.5pt" o:ole="">
            <v:imagedata r:id="rId10" o:title=""/>
          </v:shape>
          <o:OLEObject Type="Embed" ProgID="Visio.Drawing.15" ShapeID="_x0000_i1026" DrawAspect="Content" ObjectID="_1595318430" r:id="rId11"/>
        </w:object>
      </w:r>
    </w:p>
    <w:p w14:paraId="13543439" w14:textId="77777777" w:rsidR="00B109C8" w:rsidRPr="006E1C58" w:rsidRDefault="00B109C8" w:rsidP="00BF13DA">
      <w:pPr>
        <w:pStyle w:val="Caption"/>
        <w:rPr>
          <w:rFonts w:ascii="Palatino Linotype" w:hAnsi="Palatino Linotype"/>
        </w:rPr>
      </w:pPr>
      <w:bookmarkStart w:id="15" w:name="_Toc415835221"/>
      <w:bookmarkStart w:id="16" w:name="_Toc462384788"/>
      <w:bookmarkStart w:id="17" w:name="_Toc496629903"/>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35</w:t>
      </w:r>
      <w:r w:rsidRPr="006E1C58">
        <w:rPr>
          <w:rFonts w:ascii="Palatino Linotype" w:hAnsi="Palatino Linotype"/>
          <w:noProof/>
        </w:rPr>
        <w:fldChar w:fldCharType="end"/>
      </w:r>
      <w:r w:rsidRPr="006E1C58">
        <w:rPr>
          <w:rFonts w:ascii="Palatino Linotype" w:hAnsi="Palatino Linotype"/>
        </w:rPr>
        <w:t>: Timing of Multi beat transactions at TX Bridge</w:t>
      </w:r>
      <w:bookmarkEnd w:id="15"/>
      <w:bookmarkEnd w:id="16"/>
      <w:bookmarkEnd w:id="17"/>
    </w:p>
    <w:p w14:paraId="20643870" w14:textId="77777777" w:rsidR="00B109C8" w:rsidRPr="006E1C58" w:rsidRDefault="00B109C8" w:rsidP="00BF13DA">
      <w:pPr>
        <w:rPr>
          <w:rFonts w:ascii="Palatino Linotype" w:hAnsi="Palatino Linotype"/>
        </w:rPr>
      </w:pPr>
    </w:p>
    <w:p w14:paraId="3FD5F056" w14:textId="77777777" w:rsidR="00B109C8" w:rsidRPr="006E1C58" w:rsidRDefault="00B109C8" w:rsidP="00B109C8">
      <w:pPr>
        <w:pStyle w:val="Heading2"/>
        <w:keepLines w:val="0"/>
        <w:tabs>
          <w:tab w:val="num" w:pos="864"/>
          <w:tab w:val="left" w:pos="1008"/>
        </w:tabs>
        <w:spacing w:before="120" w:after="120" w:line="240" w:lineRule="auto"/>
        <w:rPr>
          <w:rFonts w:ascii="Palatino Linotype" w:hAnsi="Palatino Linotype"/>
        </w:rPr>
      </w:pPr>
      <w:bookmarkStart w:id="18" w:name="_Toc415835204"/>
      <w:bookmarkStart w:id="19" w:name="_Toc449225213"/>
      <w:bookmarkStart w:id="20" w:name="_Toc462045362"/>
      <w:bookmarkStart w:id="21" w:name="_Toc496629861"/>
      <w:r w:rsidRPr="006E1C58">
        <w:rPr>
          <w:rFonts w:ascii="Palatino Linotype" w:hAnsi="Palatino Linotype"/>
        </w:rPr>
        <w:t>NSIP Receiver</w:t>
      </w:r>
      <w:bookmarkEnd w:id="18"/>
      <w:bookmarkEnd w:id="19"/>
      <w:bookmarkEnd w:id="20"/>
      <w:bookmarkEnd w:id="21"/>
    </w:p>
    <w:p w14:paraId="0D71F04E" w14:textId="77777777" w:rsidR="00B109C8" w:rsidRPr="006E1C58" w:rsidRDefault="00B109C8" w:rsidP="00BF13DA">
      <w:pPr>
        <w:jc w:val="both"/>
        <w:rPr>
          <w:rFonts w:ascii="Palatino Linotype" w:hAnsi="Palatino Linotype"/>
        </w:rPr>
      </w:pPr>
      <w:r w:rsidRPr="006E1C58">
        <w:rPr>
          <w:rFonts w:ascii="Palatino Linotype" w:hAnsi="Palatino Linotype"/>
        </w:rPr>
        <w:t>A host port with receiving NSIP interfaces can use up to four independently flow controlled interfaces, named a, b, c, and d.  Just like TX interfaces, each RX interface has its own specified data width which is a power of 2 multiple of its cell size.  Each RX interface may receive messages that are composed of one or more data beats – each data beat is received in a single cycle.  Data beats are always equal to the data width of the RX interface and are marked with SOP and EOP bits indicating the start of a message and end of the message, respectively.  Multiple messages may not interleave on a RX interface, however there may be any number of idle cycles on a RX interface between successive data beats of same of different messages.  Furthermore, any combination of the RX interfaces may receive data beats simultaneously.</w:t>
      </w:r>
    </w:p>
    <w:p w14:paraId="671CAABD" w14:textId="77777777" w:rsidR="00B109C8" w:rsidRPr="006E1C58" w:rsidRDefault="00B109C8" w:rsidP="00BF13DA">
      <w:pPr>
        <w:jc w:val="both"/>
        <w:rPr>
          <w:rFonts w:ascii="Palatino Linotype" w:hAnsi="Palatino Linotype"/>
        </w:rPr>
      </w:pPr>
    </w:p>
    <w:p w14:paraId="51CEFCA9"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The 4-bit QoS value is not available at the RX interface; thus, the QoS at TX interfaces is intended only for the NoC consumption. Furthermore, the 8-bit destination identifier and 2-bit interface is not available at the RX interfaces, as these are implicit at each RX interface. Just like TX interfaces, each RX interface uses a separate credit-based flow control between the receiving host port and the streaming bridge.  However, unlike TX interfaces, the flow control FIFO for each RX interface is present at host side within the host port, in which the data beats received by the host port are stored.  At the NoC side, the streaming bridge maintains a credit counter per RX interface and is allowed to send data beats to a host port RX interface only when it has credits available for the respective interface; credit counter is decremented by one every time a data beat is sent.  When host port reads data beats from one of its RX interface FIFOs, it is expected to return the credit back to the streaming bridge for the respective interface, which increments the interface’s credit counter by one.  This is illustrated in </w:t>
      </w:r>
      <w:r w:rsidRPr="006E1C58">
        <w:rPr>
          <w:rFonts w:ascii="Palatino Linotype" w:hAnsi="Palatino Linotype"/>
        </w:rPr>
        <w:fldChar w:fldCharType="begin"/>
      </w:r>
      <w:r w:rsidRPr="006E1C58">
        <w:rPr>
          <w:rFonts w:ascii="Palatino Linotype" w:hAnsi="Palatino Linotype"/>
        </w:rPr>
        <w:instrText xml:space="preserve"> REF _Ref402601388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38</w:t>
      </w:r>
      <w:r w:rsidRPr="006E1C58">
        <w:rPr>
          <w:rFonts w:ascii="Palatino Linotype" w:hAnsi="Palatino Linotype"/>
        </w:rPr>
        <w:fldChar w:fldCharType="end"/>
      </w:r>
      <w:r w:rsidRPr="006E1C58">
        <w:rPr>
          <w:rFonts w:ascii="Palatino Linotype" w:hAnsi="Palatino Linotype"/>
        </w:rPr>
        <w:t>.</w:t>
      </w:r>
    </w:p>
    <w:p w14:paraId="0CBFBDBC" w14:textId="77777777" w:rsidR="00B109C8" w:rsidRPr="006E1C58" w:rsidRDefault="00B109C8" w:rsidP="00BF13DA">
      <w:pPr>
        <w:jc w:val="both"/>
        <w:rPr>
          <w:rFonts w:ascii="Palatino Linotype" w:hAnsi="Palatino Linotype"/>
        </w:rPr>
      </w:pPr>
    </w:p>
    <w:p w14:paraId="32DE7CB6" w14:textId="77777777" w:rsidR="00B109C8" w:rsidRPr="006E1C58" w:rsidRDefault="00B109C8" w:rsidP="00BF13DA">
      <w:pPr>
        <w:jc w:val="both"/>
        <w:rPr>
          <w:rFonts w:ascii="Palatino Linotype" w:hAnsi="Palatino Linotype"/>
        </w:rPr>
      </w:pPr>
      <w:r w:rsidRPr="006E1C58">
        <w:rPr>
          <w:rFonts w:ascii="Palatino Linotype" w:hAnsi="Palatino Linotype"/>
        </w:rPr>
        <w:t>NSIP protocol does not allow interleaving of data beats of different messages at a RX interface.</w:t>
      </w:r>
    </w:p>
    <w:p w14:paraId="1C631A6D" w14:textId="77777777" w:rsidR="00B109C8" w:rsidRPr="006E1C58" w:rsidRDefault="00B109C8" w:rsidP="00B109C8">
      <w:pPr>
        <w:pStyle w:val="Heading3"/>
        <w:keepLines w:val="0"/>
        <w:tabs>
          <w:tab w:val="num" w:pos="1008"/>
        </w:tabs>
        <w:spacing w:before="240" w:after="240" w:line="240" w:lineRule="auto"/>
        <w:rPr>
          <w:rFonts w:ascii="Palatino Linotype" w:hAnsi="Palatino Linotype"/>
          <w:sz w:val="26"/>
        </w:rPr>
      </w:pPr>
      <w:bookmarkStart w:id="22" w:name="_Toc415835205"/>
      <w:r w:rsidRPr="006E1C58">
        <w:rPr>
          <w:rFonts w:ascii="Palatino Linotype" w:hAnsi="Palatino Linotype"/>
          <w:sz w:val="26"/>
        </w:rPr>
        <w:t>NSIP RX Signals</w:t>
      </w:r>
      <w:bookmarkEnd w:id="22"/>
    </w:p>
    <w:p w14:paraId="20F985F1" w14:textId="77777777" w:rsidR="00B109C8" w:rsidRPr="006E1C58" w:rsidRDefault="00B109C8" w:rsidP="00BF13DA">
      <w:pPr>
        <w:rPr>
          <w:rFonts w:ascii="Palatino Linotype" w:hAnsi="Palatino Linotype"/>
        </w:rPr>
      </w:pPr>
      <w:r w:rsidRPr="006E1C58">
        <w:rPr>
          <w:rFonts w:ascii="Palatino Linotype" w:hAnsi="Palatino Linotype"/>
        </w:rPr>
        <w:t>Following table describes the signals at the host port side of a rx streaming bridge.</w:t>
      </w:r>
    </w:p>
    <w:p w14:paraId="1F9426D3" w14:textId="77777777" w:rsidR="00B109C8" w:rsidRPr="006E1C58" w:rsidRDefault="00B109C8" w:rsidP="00BF13DA">
      <w:pPr>
        <w:pStyle w:val="Caption"/>
        <w:rPr>
          <w:rFonts w:ascii="Palatino Linotype" w:hAnsi="Palatino Linotype"/>
        </w:rPr>
      </w:pPr>
      <w:bookmarkStart w:id="23" w:name="_Toc415835232"/>
      <w:bookmarkStart w:id="24" w:name="_Toc496629962"/>
      <w:r w:rsidRPr="006E1C58">
        <w:rPr>
          <w:rFonts w:ascii="Palatino Linotype" w:hAnsi="Palatino Linotype"/>
        </w:rPr>
        <w:t xml:space="preserve">Table </w:t>
      </w:r>
      <w:r w:rsidRPr="006E1C58">
        <w:rPr>
          <w:rFonts w:ascii="Palatino Linotype" w:hAnsi="Palatino Linotype"/>
        </w:rPr>
        <w:fldChar w:fldCharType="begin"/>
      </w:r>
      <w:r w:rsidRPr="006E1C58">
        <w:rPr>
          <w:rFonts w:ascii="Palatino Linotype" w:hAnsi="Palatino Linotype"/>
        </w:rPr>
        <w:instrText xml:space="preserve"> SEQ Table \* ARABIC </w:instrText>
      </w:r>
      <w:r w:rsidRPr="006E1C58">
        <w:rPr>
          <w:rFonts w:ascii="Palatino Linotype" w:hAnsi="Palatino Linotype"/>
        </w:rPr>
        <w:fldChar w:fldCharType="separate"/>
      </w:r>
      <w:r>
        <w:rPr>
          <w:rFonts w:ascii="Palatino Linotype" w:hAnsi="Palatino Linotype"/>
          <w:noProof/>
        </w:rPr>
        <w:t>50</w:t>
      </w:r>
      <w:r w:rsidRPr="006E1C58">
        <w:rPr>
          <w:rFonts w:ascii="Palatino Linotype" w:hAnsi="Palatino Linotype"/>
          <w:noProof/>
        </w:rPr>
        <w:fldChar w:fldCharType="end"/>
      </w:r>
      <w:r w:rsidRPr="006E1C58">
        <w:rPr>
          <w:rFonts w:ascii="Palatino Linotype" w:hAnsi="Palatino Linotype"/>
        </w:rPr>
        <w:t xml:space="preserve"> NoC Streaming Bridge RX signals from NoC to Streaming </w:t>
      </w:r>
      <w:bookmarkEnd w:id="23"/>
      <w:r w:rsidRPr="006E1C58">
        <w:rPr>
          <w:rFonts w:ascii="Palatino Linotype" w:hAnsi="Palatino Linotype"/>
        </w:rPr>
        <w:t>Host port</w:t>
      </w:r>
      <w:bookmarkEnd w:id="24"/>
    </w:p>
    <w:tbl>
      <w:tblPr>
        <w:tblStyle w:val="TableGrid"/>
        <w:tblW w:w="0" w:type="auto"/>
        <w:jc w:val="center"/>
        <w:tblLook w:val="04A0" w:firstRow="1" w:lastRow="0" w:firstColumn="1" w:lastColumn="0" w:noHBand="0" w:noVBand="1"/>
      </w:tblPr>
      <w:tblGrid>
        <w:gridCol w:w="4890"/>
        <w:gridCol w:w="1169"/>
        <w:gridCol w:w="3269"/>
      </w:tblGrid>
      <w:tr w:rsidR="00B109C8" w:rsidRPr="006E1C58" w14:paraId="168ABF08" w14:textId="77777777" w:rsidTr="002E0C41">
        <w:trPr>
          <w:jc w:val="center"/>
        </w:trPr>
        <w:tc>
          <w:tcPr>
            <w:tcW w:w="4890" w:type="dxa"/>
            <w:shd w:val="clear" w:color="auto" w:fill="95B3D7" w:themeFill="accent1" w:themeFillTint="99"/>
          </w:tcPr>
          <w:p w14:paraId="11A22FF1" w14:textId="77777777" w:rsidR="00B109C8" w:rsidRPr="006E1C58" w:rsidRDefault="00B109C8" w:rsidP="002E0C41">
            <w:pPr>
              <w:pStyle w:val="Body5"/>
              <w:jc w:val="center"/>
              <w:rPr>
                <w:rFonts w:ascii="Palatino Linotype" w:hAnsi="Palatino Linotype"/>
                <w:b/>
              </w:rPr>
            </w:pPr>
            <w:r w:rsidRPr="006E1C58">
              <w:rPr>
                <w:rFonts w:ascii="Palatino Linotype" w:hAnsi="Palatino Linotype"/>
                <w:b/>
              </w:rPr>
              <w:t>Signal Name</w:t>
            </w:r>
          </w:p>
        </w:tc>
        <w:tc>
          <w:tcPr>
            <w:tcW w:w="1080" w:type="dxa"/>
            <w:shd w:val="clear" w:color="auto" w:fill="95B3D7" w:themeFill="accent1" w:themeFillTint="99"/>
          </w:tcPr>
          <w:p w14:paraId="1615E860" w14:textId="77777777" w:rsidR="00B109C8" w:rsidRPr="006E1C58" w:rsidRDefault="00B109C8" w:rsidP="002E0C41">
            <w:pPr>
              <w:pStyle w:val="Body5"/>
              <w:jc w:val="center"/>
              <w:rPr>
                <w:rFonts w:ascii="Palatino Linotype" w:hAnsi="Palatino Linotype"/>
                <w:b/>
              </w:rPr>
            </w:pPr>
            <w:r w:rsidRPr="006E1C58">
              <w:rPr>
                <w:rFonts w:ascii="Palatino Linotype" w:hAnsi="Palatino Linotype"/>
                <w:b/>
              </w:rPr>
              <w:t>Direction</w:t>
            </w:r>
          </w:p>
        </w:tc>
        <w:tc>
          <w:tcPr>
            <w:tcW w:w="3269" w:type="dxa"/>
            <w:shd w:val="clear" w:color="auto" w:fill="95B3D7" w:themeFill="accent1" w:themeFillTint="99"/>
          </w:tcPr>
          <w:p w14:paraId="61806AB6" w14:textId="77777777" w:rsidR="00B109C8" w:rsidRPr="006E1C58" w:rsidRDefault="00B109C8" w:rsidP="002E0C41">
            <w:pPr>
              <w:pStyle w:val="Body5"/>
              <w:jc w:val="center"/>
              <w:rPr>
                <w:rFonts w:ascii="Palatino Linotype" w:hAnsi="Palatino Linotype"/>
                <w:b/>
              </w:rPr>
            </w:pPr>
            <w:r w:rsidRPr="006E1C58">
              <w:rPr>
                <w:rFonts w:ascii="Palatino Linotype" w:hAnsi="Palatino Linotype"/>
                <w:b/>
              </w:rPr>
              <w:t>Width</w:t>
            </w:r>
          </w:p>
        </w:tc>
      </w:tr>
    </w:tbl>
    <w:tbl>
      <w:tblPr>
        <w:tblW w:w="0" w:type="auto"/>
        <w:jc w:val="center"/>
        <w:tblCellMar>
          <w:left w:w="0" w:type="dxa"/>
          <w:right w:w="0" w:type="dxa"/>
        </w:tblCellMar>
        <w:tblLook w:val="04A0" w:firstRow="1" w:lastRow="0" w:firstColumn="1" w:lastColumn="0" w:noHBand="0" w:noVBand="1"/>
      </w:tblPr>
      <w:tblGrid>
        <w:gridCol w:w="4857"/>
        <w:gridCol w:w="1249"/>
        <w:gridCol w:w="3234"/>
      </w:tblGrid>
      <w:tr w:rsidR="00B109C8" w:rsidRPr="006E1C58" w14:paraId="23C314D1" w14:textId="77777777" w:rsidTr="002E0C41">
        <w:trPr>
          <w:jc w:val="center"/>
        </w:trPr>
        <w:tc>
          <w:tcPr>
            <w:tcW w:w="9419"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CF537F"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b/>
                <w:bCs/>
              </w:rPr>
              <w:t>Host port ingress interface * from NoC</w:t>
            </w:r>
          </w:p>
        </w:tc>
      </w:tr>
      <w:tr w:rsidR="00B109C8" w:rsidRPr="006E1C58" w14:paraId="6EB02519" w14:textId="77777777" w:rsidTr="002E0C41">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025C1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noc_beat_valid</w:t>
            </w:r>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B9285E4"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0F273886"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r w:rsidR="00B109C8" w:rsidRPr="006E1C58" w14:paraId="69890DA7" w14:textId="77777777" w:rsidTr="002E0C41">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8C27AA"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noc_beat_sop</w:t>
            </w:r>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9DAA11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5361C9D7"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r w:rsidR="00B109C8" w:rsidRPr="006E1C58" w14:paraId="42D31683" w14:textId="77777777" w:rsidTr="002E0C41">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DA39F"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noc_beat_eop</w:t>
            </w:r>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6DAF070"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2846E52F"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r w:rsidR="00B109C8" w:rsidRPr="006E1C58" w14:paraId="73C113B0" w14:textId="77777777" w:rsidTr="002E0C41">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1382A5"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noc_beat_data</w:t>
            </w:r>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287D2BB"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OUT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2FABFACB"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Power of 2 x cell_size based on NocStudio specification.</w:t>
            </w:r>
          </w:p>
        </w:tc>
      </w:tr>
      <w:tr w:rsidR="00B109C8" w:rsidRPr="006E1C58" w14:paraId="2954C31D" w14:textId="77777777" w:rsidTr="002E0C41">
        <w:trPr>
          <w:jc w:val="center"/>
        </w:trPr>
        <w:tc>
          <w:tcPr>
            <w:tcW w:w="4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1D44E4"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noc_bridge_credit_inc</w:t>
            </w:r>
            <w:r w:rsidRPr="006E1C58">
              <w:rPr>
                <w:rFonts w:ascii="Palatino Linotype" w:hAnsi="Palatino Linotype"/>
                <w:i/>
                <w:iCs/>
              </w:rPr>
              <w:t>_&lt;Bridge name&gt;_&lt;N&gt;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AE8C5B4"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IN</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14:paraId="7EF57349" w14:textId="77777777" w:rsidR="00B109C8" w:rsidRPr="006E1C58" w:rsidRDefault="00B109C8" w:rsidP="002E0C41">
            <w:pPr>
              <w:pStyle w:val="Body5"/>
              <w:autoSpaceDE w:val="0"/>
              <w:autoSpaceDN w:val="0"/>
              <w:rPr>
                <w:rFonts w:ascii="Palatino Linotype" w:hAnsi="Palatino Linotype"/>
              </w:rPr>
            </w:pPr>
            <w:r w:rsidRPr="006E1C58">
              <w:rPr>
                <w:rFonts w:ascii="Palatino Linotype" w:hAnsi="Palatino Linotype"/>
              </w:rPr>
              <w:t>1-bit</w:t>
            </w:r>
          </w:p>
        </w:tc>
      </w:tr>
    </w:tbl>
    <w:p w14:paraId="33CDF24C" w14:textId="77777777" w:rsidR="00B109C8" w:rsidRPr="006E1C58" w:rsidRDefault="00B109C8" w:rsidP="00BF13DA">
      <w:pPr>
        <w:pStyle w:val="Body5"/>
        <w:rPr>
          <w:rFonts w:ascii="Palatino Linotype" w:hAnsi="Palatino Linotype"/>
        </w:rPr>
      </w:pPr>
    </w:p>
    <w:p w14:paraId="7ED52160" w14:textId="77777777" w:rsidR="00B109C8" w:rsidRPr="006E1C58" w:rsidRDefault="00B109C8" w:rsidP="00B109C8">
      <w:pPr>
        <w:pStyle w:val="Heading3"/>
        <w:keepLines w:val="0"/>
        <w:tabs>
          <w:tab w:val="num" w:pos="1008"/>
        </w:tabs>
        <w:spacing w:before="240" w:after="240" w:line="240" w:lineRule="auto"/>
        <w:rPr>
          <w:rFonts w:ascii="Palatino Linotype" w:hAnsi="Palatino Linotype"/>
          <w:sz w:val="26"/>
        </w:rPr>
      </w:pPr>
      <w:bookmarkStart w:id="25" w:name="_Toc415835206"/>
      <w:r w:rsidRPr="006E1C58">
        <w:rPr>
          <w:rFonts w:ascii="Palatino Linotype" w:hAnsi="Palatino Linotype"/>
          <w:sz w:val="26"/>
        </w:rPr>
        <w:t>NSIP RX Timing Diagram</w:t>
      </w:r>
      <w:bookmarkEnd w:id="25"/>
    </w:p>
    <w:p w14:paraId="516E62ED" w14:textId="77777777" w:rsidR="00B109C8" w:rsidRPr="006E1C58" w:rsidRDefault="00B109C8" w:rsidP="00BF13DA">
      <w:pPr>
        <w:pStyle w:val="Body5"/>
        <w:rPr>
          <w:rFonts w:ascii="Palatino Linotype" w:hAnsi="Palatino Linotype"/>
        </w:rPr>
      </w:pPr>
      <w:r w:rsidRPr="006E1C58">
        <w:rPr>
          <w:rFonts w:ascii="Palatino Linotype" w:hAnsi="Palatino Linotype"/>
        </w:rPr>
        <w:t>Figure given below shows an example timing diagram of single-beat transactions at RX bridge</w:t>
      </w:r>
    </w:p>
    <w:p w14:paraId="12D5EC1A" w14:textId="77777777" w:rsidR="00B109C8" w:rsidRPr="006E1C58" w:rsidRDefault="00B109C8" w:rsidP="00BF13DA">
      <w:pPr>
        <w:keepNext/>
        <w:rPr>
          <w:rFonts w:ascii="Palatino Linotype" w:hAnsi="Palatino Linotype"/>
        </w:rPr>
      </w:pPr>
      <w:r w:rsidRPr="006E1C58">
        <w:rPr>
          <w:rFonts w:ascii="Palatino Linotype" w:hAnsi="Palatino Linotype"/>
        </w:rPr>
        <w:object w:dxaOrig="11460" w:dyaOrig="2686" w14:anchorId="00C4BB73">
          <v:shape id="_x0000_i1027" type="#_x0000_t75" style="width:467.25pt;height:108.75pt" o:ole="">
            <v:imagedata r:id="rId12" o:title=""/>
          </v:shape>
          <o:OLEObject Type="Embed" ProgID="Visio.Drawing.15" ShapeID="_x0000_i1027" DrawAspect="Content" ObjectID="_1595318431" r:id="rId13"/>
        </w:object>
      </w:r>
    </w:p>
    <w:p w14:paraId="33CF584B" w14:textId="77777777" w:rsidR="00B109C8" w:rsidRPr="006E1C58" w:rsidRDefault="00B109C8" w:rsidP="00BF13DA">
      <w:pPr>
        <w:pStyle w:val="Caption"/>
        <w:rPr>
          <w:rFonts w:ascii="Palatino Linotype" w:hAnsi="Palatino Linotype"/>
        </w:rPr>
      </w:pPr>
      <w:bookmarkStart w:id="26" w:name="_Toc415835222"/>
      <w:bookmarkStart w:id="27" w:name="_Toc462384789"/>
      <w:bookmarkStart w:id="28" w:name="_Toc496629904"/>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36</w:t>
      </w:r>
      <w:r w:rsidRPr="006E1C58">
        <w:rPr>
          <w:rFonts w:ascii="Palatino Linotype" w:hAnsi="Palatino Linotype"/>
          <w:noProof/>
        </w:rPr>
        <w:fldChar w:fldCharType="end"/>
      </w:r>
      <w:r w:rsidRPr="006E1C58">
        <w:rPr>
          <w:rFonts w:ascii="Palatino Linotype" w:hAnsi="Palatino Linotype"/>
        </w:rPr>
        <w:t>: Timing of Single beat transactions at RX Bridge</w:t>
      </w:r>
      <w:bookmarkEnd w:id="26"/>
      <w:bookmarkEnd w:id="27"/>
      <w:bookmarkEnd w:id="28"/>
    </w:p>
    <w:p w14:paraId="347B0D96" w14:textId="77777777" w:rsidR="00B109C8" w:rsidRPr="006E1C58" w:rsidRDefault="00B109C8" w:rsidP="00BF13DA">
      <w:pPr>
        <w:pStyle w:val="Body5"/>
        <w:rPr>
          <w:rFonts w:ascii="Palatino Linotype" w:hAnsi="Palatino Linotype"/>
        </w:rPr>
      </w:pPr>
      <w:r w:rsidRPr="006E1C58">
        <w:rPr>
          <w:rFonts w:ascii="Palatino Linotype" w:hAnsi="Palatino Linotype"/>
        </w:rPr>
        <w:t>Figure given below shows an example timing diagram of multi-beat transactions at RX Bridge</w:t>
      </w:r>
    </w:p>
    <w:p w14:paraId="6FC5133F" w14:textId="77777777" w:rsidR="00B109C8" w:rsidRPr="006E1C58" w:rsidRDefault="00B109C8" w:rsidP="00BF13DA">
      <w:pPr>
        <w:pStyle w:val="Body5"/>
        <w:rPr>
          <w:rFonts w:ascii="Palatino Linotype" w:hAnsi="Palatino Linotype"/>
        </w:rPr>
      </w:pPr>
    </w:p>
    <w:p w14:paraId="76805D55" w14:textId="77777777" w:rsidR="00B109C8" w:rsidRPr="006E1C58" w:rsidRDefault="00B109C8" w:rsidP="00BF13DA">
      <w:pPr>
        <w:pStyle w:val="Body5"/>
        <w:keepNext/>
        <w:rPr>
          <w:rFonts w:ascii="Palatino Linotype" w:hAnsi="Palatino Linotype"/>
        </w:rPr>
      </w:pPr>
      <w:r w:rsidRPr="006E1C58">
        <w:rPr>
          <w:rFonts w:ascii="Palatino Linotype" w:hAnsi="Palatino Linotype"/>
        </w:rPr>
        <w:object w:dxaOrig="11640" w:dyaOrig="2820" w14:anchorId="1657DCFB">
          <v:shape id="_x0000_i1028" type="#_x0000_t75" style="width:468pt;height:113.25pt" o:ole="">
            <v:imagedata r:id="rId14" o:title=""/>
          </v:shape>
          <o:OLEObject Type="Embed" ProgID="Visio.Drawing.15" ShapeID="_x0000_i1028" DrawAspect="Content" ObjectID="_1595318432" r:id="rId15"/>
        </w:object>
      </w:r>
    </w:p>
    <w:p w14:paraId="3589730D" w14:textId="77777777" w:rsidR="00B109C8" w:rsidRPr="006E1C58" w:rsidRDefault="00B109C8" w:rsidP="00BF13DA">
      <w:pPr>
        <w:pStyle w:val="Caption"/>
        <w:rPr>
          <w:rFonts w:ascii="Palatino Linotype" w:hAnsi="Palatino Linotype"/>
        </w:rPr>
      </w:pPr>
      <w:bookmarkStart w:id="29" w:name="_Toc415835223"/>
      <w:bookmarkStart w:id="30" w:name="_Toc462384790"/>
      <w:bookmarkStart w:id="31" w:name="_Toc496629905"/>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37</w:t>
      </w:r>
      <w:r w:rsidRPr="006E1C58">
        <w:rPr>
          <w:rFonts w:ascii="Palatino Linotype" w:hAnsi="Palatino Linotype"/>
          <w:noProof/>
        </w:rPr>
        <w:fldChar w:fldCharType="end"/>
      </w:r>
      <w:r w:rsidRPr="006E1C58">
        <w:rPr>
          <w:rFonts w:ascii="Palatino Linotype" w:hAnsi="Palatino Linotype"/>
        </w:rPr>
        <w:t>: Timing of Multi beat transactions at RX Bridge</w:t>
      </w:r>
      <w:bookmarkEnd w:id="29"/>
      <w:bookmarkEnd w:id="30"/>
      <w:bookmarkEnd w:id="31"/>
    </w:p>
    <w:p w14:paraId="750F8639" w14:textId="77777777" w:rsidR="00B109C8" w:rsidRPr="006E1C58" w:rsidRDefault="00B109C8" w:rsidP="00B109C8">
      <w:pPr>
        <w:pStyle w:val="Heading2"/>
        <w:keepLines w:val="0"/>
        <w:tabs>
          <w:tab w:val="num" w:pos="864"/>
          <w:tab w:val="left" w:pos="1008"/>
        </w:tabs>
        <w:spacing w:before="120" w:after="120" w:line="240" w:lineRule="auto"/>
        <w:rPr>
          <w:rFonts w:ascii="Palatino Linotype" w:hAnsi="Palatino Linotype"/>
        </w:rPr>
      </w:pPr>
      <w:bookmarkStart w:id="32" w:name="_Toc415835207"/>
      <w:bookmarkStart w:id="33" w:name="_Toc449225214"/>
      <w:bookmarkStart w:id="34" w:name="_Toc462045363"/>
      <w:bookmarkStart w:id="35" w:name="_Toc496629862"/>
      <w:r w:rsidRPr="006E1C58">
        <w:rPr>
          <w:rFonts w:ascii="Palatino Linotype" w:hAnsi="Palatino Linotype"/>
        </w:rPr>
        <w:t>Credit Based Flow Control at TX and RX Interfaces</w:t>
      </w:r>
      <w:bookmarkEnd w:id="32"/>
      <w:bookmarkEnd w:id="33"/>
      <w:bookmarkEnd w:id="34"/>
      <w:bookmarkEnd w:id="35"/>
    </w:p>
    <w:p w14:paraId="6F9D2400" w14:textId="77777777" w:rsidR="00B109C8" w:rsidRPr="006E1C58" w:rsidRDefault="00B109C8" w:rsidP="00BF13DA">
      <w:pPr>
        <w:pStyle w:val="Body5"/>
        <w:rPr>
          <w:rFonts w:ascii="Palatino Linotype" w:hAnsi="Palatino Linotype"/>
        </w:rPr>
      </w:pPr>
      <w:r w:rsidRPr="006E1C58">
        <w:rPr>
          <w:rFonts w:ascii="Palatino Linotype" w:hAnsi="Palatino Linotype"/>
        </w:rPr>
        <w:t xml:space="preserve">In this section we illustrate the credit-based flow control logic at TX and RX interfaces of NSIP host port in </w:t>
      </w:r>
      <w:r w:rsidRPr="006E1C58">
        <w:rPr>
          <w:rFonts w:ascii="Palatino Linotype" w:hAnsi="Palatino Linotype"/>
        </w:rPr>
        <w:fldChar w:fldCharType="begin"/>
      </w:r>
      <w:r w:rsidRPr="006E1C58">
        <w:rPr>
          <w:rFonts w:ascii="Palatino Linotype" w:hAnsi="Palatino Linotype"/>
        </w:rPr>
        <w:instrText xml:space="preserve"> REF _Ref402601388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38</w:t>
      </w:r>
      <w:r w:rsidRPr="006E1C58">
        <w:rPr>
          <w:rFonts w:ascii="Palatino Linotype" w:hAnsi="Palatino Linotype"/>
        </w:rPr>
        <w:fldChar w:fldCharType="end"/>
      </w:r>
      <w:r w:rsidRPr="006E1C58">
        <w:rPr>
          <w:rFonts w:ascii="Palatino Linotype" w:hAnsi="Palatino Linotype"/>
        </w:rPr>
        <w:t>.  While the overall flow control logic is identical at TX and RX interfaces, the logic is partitioned between credit control logic and flow control FIFO differently at the RX and TX interfaces.  At TX interface host port is responsible for containing and managing the credit counters for each interface and NoC contains and manages the flow control FIFOs.  At RX interfaces roles are reversed.</w:t>
      </w:r>
    </w:p>
    <w:p w14:paraId="7A7B1865" w14:textId="77777777" w:rsidR="00B109C8" w:rsidRPr="006E1C58" w:rsidRDefault="00B109C8" w:rsidP="00BF13DA">
      <w:pPr>
        <w:pStyle w:val="Body5"/>
        <w:rPr>
          <w:rFonts w:ascii="Palatino Linotype" w:hAnsi="Palatino Linotype"/>
        </w:rPr>
      </w:pPr>
    </w:p>
    <w:p w14:paraId="5F63D965" w14:textId="77777777" w:rsidR="00B109C8" w:rsidRPr="006E1C58" w:rsidRDefault="00B109C8" w:rsidP="00BF13DA">
      <w:pPr>
        <w:pStyle w:val="Body5"/>
        <w:rPr>
          <w:rFonts w:ascii="Palatino Linotype" w:hAnsi="Palatino Linotype"/>
        </w:rPr>
      </w:pPr>
      <w:r w:rsidRPr="006E1C58">
        <w:rPr>
          <w:rFonts w:ascii="Palatino Linotype" w:hAnsi="Palatino Linotype"/>
          <w:noProof/>
        </w:rPr>
        <mc:AlternateContent>
          <mc:Choice Requires="wpc">
            <w:drawing>
              <wp:inline distT="0" distB="0" distL="0" distR="0" wp14:anchorId="1C3B30DE" wp14:editId="25CE6CC6">
                <wp:extent cx="6134704" cy="2990850"/>
                <wp:effectExtent l="0" t="0" r="0" b="0"/>
                <wp:docPr id="1317" name="Canvas 13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34" name="Group 1134"/>
                        <wpg:cNvGrpSpPr/>
                        <wpg:grpSpPr>
                          <a:xfrm>
                            <a:off x="62261" y="0"/>
                            <a:ext cx="2675145" cy="2593172"/>
                            <a:chOff x="93895" y="0"/>
                            <a:chExt cx="4118263" cy="3992072"/>
                          </a:xfrm>
                        </wpg:grpSpPr>
                        <wps:wsp>
                          <wps:cNvPr id="1149" name="Straight Connector 1149"/>
                          <wps:cNvCnPr/>
                          <wps:spPr>
                            <a:xfrm>
                              <a:off x="2284269" y="152400"/>
                              <a:ext cx="0" cy="35052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50" name="Rectangle 1150"/>
                          <wps:cNvSpPr/>
                          <wps:spPr>
                            <a:xfrm>
                              <a:off x="379269" y="99059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0C24388"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wps:spPr>
                            <a:xfrm>
                              <a:off x="1598468" y="1143001"/>
                              <a:ext cx="12954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3046269" y="990599"/>
                              <a:ext cx="457200" cy="304801"/>
                              <a:chOff x="3046269" y="990600"/>
                              <a:chExt cx="457200" cy="304800"/>
                            </a:xfrm>
                          </wpg:grpSpPr>
                          <wps:wsp>
                            <wps:cNvPr id="36" name="Straight Connector 36"/>
                            <wps:cNvCnPr/>
                            <wps:spPr>
                              <a:xfrm>
                                <a:off x="3046269" y="9906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3046269" y="12954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V="1">
                                <a:off x="35034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V="1">
                                <a:off x="34272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63" name="Straight Connector 963"/>
                            <wps:cNvCnPr/>
                            <wps:spPr>
                              <a:xfrm flipV="1">
                                <a:off x="33510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64" name="Straight Connector 964"/>
                            <wps:cNvCnPr/>
                            <wps:spPr>
                              <a:xfrm flipV="1">
                                <a:off x="32748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65" name="Straight Connector 965"/>
                            <wps:cNvCnPr/>
                            <wps:spPr>
                              <a:xfrm flipV="1">
                                <a:off x="3198669"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66" name="TextBox 18"/>
                          <wps:cNvSpPr txBox="1"/>
                          <wps:spPr>
                            <a:xfrm>
                              <a:off x="1636591" y="879207"/>
                              <a:ext cx="584577" cy="351919"/>
                            </a:xfrm>
                            <a:prstGeom prst="rect">
                              <a:avLst/>
                            </a:prstGeom>
                            <a:noFill/>
                          </wps:spPr>
                          <wps:txbx>
                            <w:txbxContent>
                              <w:p w14:paraId="67A5A9C5"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w:t>
                                </w:r>
                              </w:p>
                            </w:txbxContent>
                          </wps:txbx>
                          <wps:bodyPr wrap="none" rtlCol="0">
                            <a:spAutoFit/>
                          </wps:bodyPr>
                        </wps:wsp>
                        <wps:wsp>
                          <wps:cNvPr id="967" name="TextBox 19"/>
                          <wps:cNvSpPr txBox="1"/>
                          <wps:spPr>
                            <a:xfrm>
                              <a:off x="780533" y="967138"/>
                              <a:ext cx="1023499" cy="351919"/>
                            </a:xfrm>
                            <a:prstGeom prst="rect">
                              <a:avLst/>
                            </a:prstGeom>
                            <a:noFill/>
                          </wps:spPr>
                          <wps:txbx>
                            <w:txbxContent>
                              <w:p w14:paraId="596EE406"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(If Cca &gt; 0)</w:t>
                                </w:r>
                              </w:p>
                            </w:txbxContent>
                          </wps:txbx>
                          <wps:bodyPr wrap="none" rtlCol="0">
                            <a:spAutoFit/>
                          </wps:bodyPr>
                        </wps:wsp>
                        <wps:wsp>
                          <wps:cNvPr id="968" name="Straight Arrow Connector 968"/>
                          <wps:cNvCnPr/>
                          <wps:spPr>
                            <a:xfrm>
                              <a:off x="3503469" y="1143001"/>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9" name="Elbow Connector 1127"/>
                          <wps:cNvCnPr/>
                          <wps:spPr>
                            <a:xfrm rot="10800000" flipV="1">
                              <a:off x="531669" y="1143001"/>
                              <a:ext cx="1371599" cy="76200"/>
                            </a:xfrm>
                            <a:prstGeom prst="bentConnector4">
                              <a:avLst>
                                <a:gd name="adj1" fmla="val 504"/>
                                <a:gd name="adj2" fmla="val 4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970" name="TextBox 27"/>
                          <wps:cNvSpPr txBox="1"/>
                          <wps:spPr>
                            <a:xfrm>
                              <a:off x="643599" y="1416928"/>
                              <a:ext cx="723390" cy="351919"/>
                            </a:xfrm>
                            <a:prstGeom prst="rect">
                              <a:avLst/>
                            </a:prstGeom>
                            <a:noFill/>
                          </wps:spPr>
                          <wps:txbx>
                            <w:txbxContent>
                              <w:p w14:paraId="0E2EA4E2"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Cca - -</w:t>
                                </w:r>
                              </w:p>
                            </w:txbxContent>
                          </wps:txbx>
                          <wps:bodyPr wrap="none" rtlCol="0">
                            <a:spAutoFit/>
                          </wps:bodyPr>
                        </wps:wsp>
                        <wps:wsp>
                          <wps:cNvPr id="971" name="Elbow Connector 1129"/>
                          <wps:cNvCnPr/>
                          <wps:spPr>
                            <a:xfrm rot="10800000">
                              <a:off x="531669" y="990601"/>
                              <a:ext cx="3124200" cy="155704"/>
                            </a:xfrm>
                            <a:prstGeom prst="bentConnector4">
                              <a:avLst>
                                <a:gd name="adj1" fmla="val 111"/>
                                <a:gd name="adj2" fmla="val 246818"/>
                              </a:avLst>
                            </a:prstGeom>
                            <a:ln>
                              <a:tailEnd type="triangle"/>
                            </a:ln>
                          </wps:spPr>
                          <wps:style>
                            <a:lnRef idx="1">
                              <a:schemeClr val="dk1"/>
                            </a:lnRef>
                            <a:fillRef idx="0">
                              <a:schemeClr val="dk1"/>
                            </a:fillRef>
                            <a:effectRef idx="0">
                              <a:schemeClr val="dk1"/>
                            </a:effectRef>
                            <a:fontRef idx="minor">
                              <a:schemeClr val="tx1"/>
                            </a:fontRef>
                          </wps:style>
                          <wps:bodyPr/>
                        </wps:wsp>
                        <wps:wsp>
                          <wps:cNvPr id="972" name="TextBox 38"/>
                          <wps:cNvSpPr txBox="1"/>
                          <wps:spPr>
                            <a:xfrm>
                              <a:off x="643599" y="467980"/>
                              <a:ext cx="736098" cy="351919"/>
                            </a:xfrm>
                            <a:prstGeom prst="rect">
                              <a:avLst/>
                            </a:prstGeom>
                            <a:noFill/>
                          </wps:spPr>
                          <wps:txbx>
                            <w:txbxContent>
                              <w:p w14:paraId="2E781864"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Cca ++</w:t>
                                </w:r>
                              </w:p>
                            </w:txbxContent>
                          </wps:txbx>
                          <wps:bodyPr wrap="none" rtlCol="0">
                            <a:spAutoFit/>
                          </wps:bodyPr>
                        </wps:wsp>
                        <wps:wsp>
                          <wps:cNvPr id="973" name="Rectangle 973"/>
                          <wps:cNvSpPr/>
                          <wps:spPr>
                            <a:xfrm>
                              <a:off x="379269" y="2020954"/>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4C8733" w14:textId="77777777" w:rsidR="00B109C8" w:rsidRDefault="00B109C8" w:rsidP="00BF13DA">
                                <w:pPr>
                                  <w:pStyle w:val="NormalWeb"/>
                                  <w:spacing w:before="0" w:beforeAutospacing="0" w:after="0" w:afterAutospacing="0"/>
                                  <w:jc w:val="center"/>
                                </w:pPr>
                                <w:r w:rsidRPr="00890EBE">
                                  <w:rPr>
                                    <w:rFonts w:asciiTheme="minorHAnsi" w:hAnsi="Calibri" w:cstheme="minorBidi"/>
                                    <w:color w:val="000000" w:themeColor="dark1"/>
                                    <w:kern w:val="24"/>
                                    <w:sz w:val="16"/>
                                    <w:szCs w:val="20"/>
                                  </w:rPr>
                                  <w:t>CCb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4" name="Rectangle 974"/>
                          <wps:cNvSpPr/>
                          <wps:spPr>
                            <a:xfrm>
                              <a:off x="376062" y="2493057"/>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EB8553" w14:textId="77777777" w:rsidR="00B109C8" w:rsidRPr="00890EBE" w:rsidRDefault="00B109C8" w:rsidP="00BF13DA">
                                <w:pPr>
                                  <w:pStyle w:val="NormalWeb"/>
                                  <w:spacing w:before="0" w:beforeAutospacing="0" w:after="0" w:afterAutospacing="0"/>
                                  <w:jc w:val="center"/>
                                  <w:rPr>
                                    <w:sz w:val="12"/>
                                  </w:rPr>
                                </w:pPr>
                                <w:r w:rsidRPr="00890EBE">
                                  <w:rPr>
                                    <w:rFonts w:asciiTheme="minorHAnsi" w:hAnsi="Calibri" w:cstheme="minorBidi"/>
                                    <w:color w:val="000000" w:themeColor="dark1"/>
                                    <w:kern w:val="24"/>
                                    <w:sz w:val="16"/>
                                    <w:szCs w:val="20"/>
                                  </w:rPr>
                                  <w:t>CCc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5" name="Rectangle 975"/>
                          <wps:cNvSpPr/>
                          <wps:spPr>
                            <a:xfrm>
                              <a:off x="372857" y="296515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06673CE"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CCd</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976" name="Group 976"/>
                          <wpg:cNvGrpSpPr/>
                          <wpg:grpSpPr>
                            <a:xfrm>
                              <a:off x="3046269" y="1981200"/>
                              <a:ext cx="457200" cy="304800"/>
                              <a:chOff x="3046269" y="1981200"/>
                              <a:chExt cx="457200" cy="304800"/>
                            </a:xfrm>
                          </wpg:grpSpPr>
                          <wps:wsp>
                            <wps:cNvPr id="977" name="Straight Connector 977"/>
                            <wps:cNvCnPr/>
                            <wps:spPr>
                              <a:xfrm>
                                <a:off x="3046269" y="19812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78" name="Straight Connector 978"/>
                            <wps:cNvCnPr/>
                            <wps:spPr>
                              <a:xfrm>
                                <a:off x="3046269" y="22860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79" name="Straight Connector 979"/>
                            <wps:cNvCnPr/>
                            <wps:spPr>
                              <a:xfrm flipV="1">
                                <a:off x="35034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0" name="Straight Connector 980"/>
                            <wps:cNvCnPr/>
                            <wps:spPr>
                              <a:xfrm flipV="1">
                                <a:off x="34272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1" name="Straight Connector 981"/>
                            <wps:cNvCnPr/>
                            <wps:spPr>
                              <a:xfrm flipV="1">
                                <a:off x="33510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2" name="Straight Connector 982"/>
                            <wps:cNvCnPr/>
                            <wps:spPr>
                              <a:xfrm flipV="1">
                                <a:off x="32748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83" name="Straight Connector 983"/>
                            <wps:cNvCnPr/>
                            <wps:spPr>
                              <a:xfrm flipV="1">
                                <a:off x="3198669"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84" name="Group 984"/>
                          <wpg:cNvGrpSpPr/>
                          <wpg:grpSpPr>
                            <a:xfrm>
                              <a:off x="3054062" y="2454957"/>
                              <a:ext cx="457200" cy="304800"/>
                              <a:chOff x="3054062" y="2454956"/>
                              <a:chExt cx="457200" cy="304800"/>
                            </a:xfrm>
                          </wpg:grpSpPr>
                          <wps:wsp>
                            <wps:cNvPr id="986" name="Straight Connector 986"/>
                            <wps:cNvCnPr/>
                            <wps:spPr>
                              <a:xfrm>
                                <a:off x="3054062" y="24549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88" name="Straight Connector 988"/>
                            <wps:cNvCnPr/>
                            <wps:spPr>
                              <a:xfrm>
                                <a:off x="3054062" y="27597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989" name="Straight Connector 989"/>
                            <wps:cNvCnPr/>
                            <wps:spPr>
                              <a:xfrm flipV="1">
                                <a:off x="35112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90" name="Straight Connector 990"/>
                            <wps:cNvCnPr/>
                            <wps:spPr>
                              <a:xfrm flipV="1">
                                <a:off x="34350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991" name="Straight Connector 991"/>
                            <wps:cNvCnPr/>
                            <wps:spPr>
                              <a:xfrm flipV="1">
                                <a:off x="33588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16" name="Straight Connector 1216"/>
                            <wps:cNvCnPr/>
                            <wps:spPr>
                              <a:xfrm flipV="1">
                                <a:off x="32826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17" name="Straight Connector 1217"/>
                            <wps:cNvCnPr/>
                            <wps:spPr>
                              <a:xfrm flipV="1">
                                <a:off x="3206462"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18" name="Group 1218"/>
                          <wpg:cNvGrpSpPr/>
                          <wpg:grpSpPr>
                            <a:xfrm>
                              <a:off x="3061854" y="2928712"/>
                              <a:ext cx="457200" cy="304800"/>
                              <a:chOff x="3061855" y="2928712"/>
                              <a:chExt cx="457200" cy="304800"/>
                            </a:xfrm>
                          </wpg:grpSpPr>
                          <wps:wsp>
                            <wps:cNvPr id="1219" name="Straight Connector 1219"/>
                            <wps:cNvCnPr/>
                            <wps:spPr>
                              <a:xfrm>
                                <a:off x="3061855" y="29287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20" name="Straight Connector 1220"/>
                            <wps:cNvCnPr/>
                            <wps:spPr>
                              <a:xfrm>
                                <a:off x="3061855" y="32335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21" name="Straight Connector 1221"/>
                            <wps:cNvCnPr/>
                            <wps:spPr>
                              <a:xfrm flipV="1">
                                <a:off x="35190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2" name="Straight Connector 1222"/>
                            <wps:cNvCnPr/>
                            <wps:spPr>
                              <a:xfrm flipV="1">
                                <a:off x="34428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4" name="Straight Connector 1224"/>
                            <wps:cNvCnPr/>
                            <wps:spPr>
                              <a:xfrm flipV="1">
                                <a:off x="33666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5" name="Straight Connector 1225"/>
                            <wps:cNvCnPr/>
                            <wps:spPr>
                              <a:xfrm flipV="1">
                                <a:off x="32904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26" name="Straight Connector 1226"/>
                            <wps:cNvCnPr/>
                            <wps:spPr>
                              <a:xfrm flipV="1">
                                <a:off x="3214255"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27" name="TextBox 69"/>
                          <wps:cNvSpPr txBox="1"/>
                          <wps:spPr>
                            <a:xfrm>
                              <a:off x="93895" y="3429001"/>
                              <a:ext cx="1573861" cy="563071"/>
                            </a:xfrm>
                            <a:prstGeom prst="rect">
                              <a:avLst/>
                            </a:prstGeom>
                            <a:noFill/>
                          </wps:spPr>
                          <wps:txbx>
                            <w:txbxContent>
                              <w:p w14:paraId="35757795"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76796F7C"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wps:txbx>
                          <wps:bodyPr wrap="none" rtlCol="0">
                            <a:spAutoFit/>
                          </wps:bodyPr>
                        </wps:wsp>
                        <wps:wsp>
                          <wps:cNvPr id="1228" name="TextBox 70"/>
                          <wps:cNvSpPr txBox="1"/>
                          <wps:spPr>
                            <a:xfrm>
                              <a:off x="2779065" y="3429001"/>
                              <a:ext cx="1433093" cy="563071"/>
                            </a:xfrm>
                            <a:prstGeom prst="rect">
                              <a:avLst/>
                            </a:prstGeom>
                            <a:noFill/>
                          </wps:spPr>
                          <wps:txbx>
                            <w:txbxContent>
                              <w:p w14:paraId="2BB6D884"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209D0C28"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wps:txbx>
                          <wps:bodyPr wrap="none" rtlCol="0">
                            <a:spAutoFit/>
                          </wps:bodyPr>
                        </wps:wsp>
                        <wps:wsp>
                          <wps:cNvPr id="1229" name="TextBox 71"/>
                          <wps:cNvSpPr txBox="1"/>
                          <wps:spPr>
                            <a:xfrm>
                              <a:off x="1632399" y="496022"/>
                              <a:ext cx="680377" cy="351919"/>
                            </a:xfrm>
                            <a:prstGeom prst="rect">
                              <a:avLst/>
                            </a:prstGeom>
                            <a:noFill/>
                          </wps:spPr>
                          <wps:txbx>
                            <w:txbxContent>
                              <w:p w14:paraId="43E829F5"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w:t>
                                </w:r>
                              </w:p>
                            </w:txbxContent>
                          </wps:txbx>
                          <wps:bodyPr wrap="none" rtlCol="0">
                            <a:spAutoFit/>
                          </wps:bodyPr>
                        </wps:wsp>
                        <wps:wsp>
                          <wps:cNvPr id="1230" name="TextBox 72"/>
                          <wps:cNvSpPr txBox="1"/>
                          <wps:spPr>
                            <a:xfrm>
                              <a:off x="1073489" y="1905000"/>
                              <a:ext cx="524947" cy="569914"/>
                            </a:xfrm>
                            <a:prstGeom prst="rect">
                              <a:avLst/>
                            </a:prstGeom>
                            <a:noFill/>
                          </wps:spPr>
                          <wps:txbx>
                            <w:txbxContent>
                              <w:p w14:paraId="3C9E6429"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31" name="TextBox 73"/>
                          <wps:cNvSpPr txBox="1"/>
                          <wps:spPr>
                            <a:xfrm>
                              <a:off x="1073489" y="2362200"/>
                              <a:ext cx="524947" cy="569914"/>
                            </a:xfrm>
                            <a:prstGeom prst="rect">
                              <a:avLst/>
                            </a:prstGeom>
                            <a:noFill/>
                          </wps:spPr>
                          <wps:txbx>
                            <w:txbxContent>
                              <w:p w14:paraId="23754FAA"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32" name="TextBox 74"/>
                          <wps:cNvSpPr txBox="1"/>
                          <wps:spPr>
                            <a:xfrm>
                              <a:off x="1073489" y="2819400"/>
                              <a:ext cx="524947" cy="569914"/>
                            </a:xfrm>
                            <a:prstGeom prst="rect">
                              <a:avLst/>
                            </a:prstGeom>
                            <a:noFill/>
                          </wps:spPr>
                          <wps:txbx>
                            <w:txbxContent>
                              <w:p w14:paraId="667DED45"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33" name="TextBox 75"/>
                          <wps:cNvSpPr txBox="1"/>
                          <wps:spPr>
                            <a:xfrm>
                              <a:off x="810294" y="0"/>
                              <a:ext cx="1112456" cy="404707"/>
                            </a:xfrm>
                            <a:prstGeom prst="rect">
                              <a:avLst/>
                            </a:prstGeom>
                            <a:noFill/>
                          </wps:spPr>
                          <wps:txbx>
                            <w:txbxContent>
                              <w:p w14:paraId="080458F8"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wps:txbx>
                          <wps:bodyPr wrap="none" rtlCol="0">
                            <a:spAutoFit/>
                          </wps:bodyPr>
                        </wps:wsp>
                        <wps:wsp>
                          <wps:cNvPr id="1234" name="TextBox 76"/>
                          <wps:cNvSpPr txBox="1"/>
                          <wps:spPr>
                            <a:xfrm>
                              <a:off x="2737984" y="0"/>
                              <a:ext cx="690153" cy="404707"/>
                            </a:xfrm>
                            <a:prstGeom prst="rect">
                              <a:avLst/>
                            </a:prstGeom>
                            <a:noFill/>
                          </wps:spPr>
                          <wps:txbx>
                            <w:txbxContent>
                              <w:p w14:paraId="29D5E0F6"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NoC</w:t>
                                </w:r>
                              </w:p>
                            </w:txbxContent>
                          </wps:txbx>
                          <wps:bodyPr wrap="none" rtlCol="0">
                            <a:spAutoFit/>
                          </wps:bodyPr>
                        </wps:wsp>
                      </wpg:wgp>
                      <wpg:wgp>
                        <wpg:cNvPr id="1235" name="Group 1235"/>
                        <wpg:cNvGrpSpPr/>
                        <wpg:grpSpPr>
                          <a:xfrm>
                            <a:off x="3216451" y="0"/>
                            <a:ext cx="2674462" cy="2593172"/>
                            <a:chOff x="5147090" y="0"/>
                            <a:chExt cx="4117213" cy="3992072"/>
                          </a:xfrm>
                        </wpg:grpSpPr>
                        <wps:wsp>
                          <wps:cNvPr id="1236" name="Straight Connector 1236"/>
                          <wps:cNvCnPr/>
                          <wps:spPr>
                            <a:xfrm>
                              <a:off x="7343364" y="152400"/>
                              <a:ext cx="0" cy="35052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37" name="Rectangle 1237"/>
                          <wps:cNvSpPr/>
                          <wps:spPr>
                            <a:xfrm>
                              <a:off x="5438364" y="99059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D24000F"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8" name="Straight Arrow Connector 1238"/>
                          <wps:cNvCnPr/>
                          <wps:spPr>
                            <a:xfrm>
                              <a:off x="6657565" y="1143001"/>
                              <a:ext cx="12953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39" name="Group 1239"/>
                          <wpg:cNvGrpSpPr/>
                          <wpg:grpSpPr>
                            <a:xfrm>
                              <a:off x="8105364" y="990599"/>
                              <a:ext cx="457201" cy="304801"/>
                              <a:chOff x="8105364" y="990600"/>
                              <a:chExt cx="457200" cy="304800"/>
                            </a:xfrm>
                          </wpg:grpSpPr>
                          <wps:wsp>
                            <wps:cNvPr id="1240" name="Straight Connector 1240"/>
                            <wps:cNvCnPr/>
                            <wps:spPr>
                              <a:xfrm>
                                <a:off x="8105364" y="9906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41" name="Straight Connector 1241"/>
                            <wps:cNvCnPr/>
                            <wps:spPr>
                              <a:xfrm>
                                <a:off x="8105364" y="12954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42" name="Straight Connector 1242"/>
                            <wps:cNvCnPr/>
                            <wps:spPr>
                              <a:xfrm flipV="1">
                                <a:off x="8562564"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3" name="Straight Connector 1243"/>
                            <wps:cNvCnPr/>
                            <wps:spPr>
                              <a:xfrm flipV="1">
                                <a:off x="8486364"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4" name="Straight Connector 1244"/>
                            <wps:cNvCnPr/>
                            <wps:spPr>
                              <a:xfrm flipV="1">
                                <a:off x="8410165"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5" name="Straight Connector 1245"/>
                            <wps:cNvCnPr/>
                            <wps:spPr>
                              <a:xfrm flipV="1">
                                <a:off x="8333963"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6" name="Straight Connector 1246"/>
                            <wps:cNvCnPr/>
                            <wps:spPr>
                              <a:xfrm flipV="1">
                                <a:off x="8257763" y="9906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47" name="TextBox 138"/>
                          <wps:cNvSpPr txBox="1"/>
                          <wps:spPr>
                            <a:xfrm>
                              <a:off x="6689801" y="879207"/>
                              <a:ext cx="584577" cy="351919"/>
                            </a:xfrm>
                            <a:prstGeom prst="rect">
                              <a:avLst/>
                            </a:prstGeom>
                            <a:noFill/>
                          </wps:spPr>
                          <wps:txbx>
                            <w:txbxContent>
                              <w:p w14:paraId="3922E5E3"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w:t>
                                </w:r>
                              </w:p>
                            </w:txbxContent>
                          </wps:txbx>
                          <wps:bodyPr wrap="none" rtlCol="0">
                            <a:spAutoFit/>
                          </wps:bodyPr>
                        </wps:wsp>
                        <wps:wsp>
                          <wps:cNvPr id="131" name="TextBox 139"/>
                          <wps:cNvSpPr txBox="1"/>
                          <wps:spPr>
                            <a:xfrm>
                              <a:off x="5833845" y="978869"/>
                              <a:ext cx="1023499" cy="351919"/>
                            </a:xfrm>
                            <a:prstGeom prst="rect">
                              <a:avLst/>
                            </a:prstGeom>
                            <a:noFill/>
                          </wps:spPr>
                          <wps:txbx>
                            <w:txbxContent>
                              <w:p w14:paraId="0ADA1647"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(If Cca &gt; 0)</w:t>
                                </w:r>
                              </w:p>
                            </w:txbxContent>
                          </wps:txbx>
                          <wps:bodyPr wrap="none" rtlCol="0">
                            <a:spAutoFit/>
                          </wps:bodyPr>
                        </wps:wsp>
                        <wps:wsp>
                          <wps:cNvPr id="132" name="Straight Arrow Connector 132"/>
                          <wps:cNvCnPr/>
                          <wps:spPr>
                            <a:xfrm>
                              <a:off x="8562565" y="1143001"/>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Elbow Connector 986"/>
                          <wps:cNvCnPr/>
                          <wps:spPr>
                            <a:xfrm rot="10800000" flipV="1">
                              <a:off x="5590764" y="1143001"/>
                              <a:ext cx="1371601" cy="76200"/>
                            </a:xfrm>
                            <a:prstGeom prst="bentConnector4">
                              <a:avLst>
                                <a:gd name="adj1" fmla="val 504"/>
                                <a:gd name="adj2" fmla="val 4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Box 142"/>
                          <wps:cNvSpPr txBox="1"/>
                          <wps:spPr>
                            <a:xfrm>
                              <a:off x="5696797" y="1416928"/>
                              <a:ext cx="723390" cy="351919"/>
                            </a:xfrm>
                            <a:prstGeom prst="rect">
                              <a:avLst/>
                            </a:prstGeom>
                            <a:noFill/>
                          </wps:spPr>
                          <wps:txbx>
                            <w:txbxContent>
                              <w:p w14:paraId="6B9548FA"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Cca - -</w:t>
                                </w:r>
                              </w:p>
                            </w:txbxContent>
                          </wps:txbx>
                          <wps:bodyPr wrap="none" rtlCol="0">
                            <a:spAutoFit/>
                          </wps:bodyPr>
                        </wps:wsp>
                        <wps:wsp>
                          <wps:cNvPr id="135" name="Elbow Connector 989"/>
                          <wps:cNvCnPr/>
                          <wps:spPr>
                            <a:xfrm rot="10800000">
                              <a:off x="5590764" y="990601"/>
                              <a:ext cx="3124202" cy="155704"/>
                            </a:xfrm>
                            <a:prstGeom prst="bentConnector4">
                              <a:avLst>
                                <a:gd name="adj1" fmla="val 111"/>
                                <a:gd name="adj2" fmla="val 246818"/>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Box 144"/>
                          <wps:cNvSpPr txBox="1"/>
                          <wps:spPr>
                            <a:xfrm>
                              <a:off x="5695995" y="521607"/>
                              <a:ext cx="622702" cy="299132"/>
                            </a:xfrm>
                            <a:prstGeom prst="rect">
                              <a:avLst/>
                            </a:prstGeom>
                            <a:noFill/>
                          </wps:spPr>
                          <wps:txbx>
                            <w:txbxContent>
                              <w:p w14:paraId="591D9EF2" w14:textId="77777777" w:rsidR="00B109C8" w:rsidRPr="00890EBE" w:rsidRDefault="00B109C8" w:rsidP="00BF13DA">
                                <w:pPr>
                                  <w:pStyle w:val="NormalWeb"/>
                                  <w:spacing w:before="0" w:beforeAutospacing="0" w:after="0" w:afterAutospacing="0"/>
                                  <w:rPr>
                                    <w:sz w:val="16"/>
                                  </w:rPr>
                                </w:pPr>
                                <w:r w:rsidRPr="00890EBE">
                                  <w:rPr>
                                    <w:rFonts w:asciiTheme="minorHAnsi" w:hAnsi="Calibri" w:cstheme="minorBidi"/>
                                    <w:color w:val="000000" w:themeColor="text1"/>
                                    <w:kern w:val="24"/>
                                    <w:sz w:val="12"/>
                                    <w:szCs w:val="20"/>
                                  </w:rPr>
                                  <w:t>Cca ++</w:t>
                                </w:r>
                              </w:p>
                            </w:txbxContent>
                          </wps:txbx>
                          <wps:bodyPr wrap="none" rtlCol="0">
                            <a:spAutoFit/>
                          </wps:bodyPr>
                        </wps:wsp>
                        <wps:wsp>
                          <wps:cNvPr id="137" name="Rectangle 137"/>
                          <wps:cNvSpPr/>
                          <wps:spPr>
                            <a:xfrm>
                              <a:off x="5438364" y="2020954"/>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0679B21"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8" name="Rectangle 138"/>
                          <wps:cNvSpPr/>
                          <wps:spPr>
                            <a:xfrm>
                              <a:off x="5435159" y="2493057"/>
                              <a:ext cx="304800"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B72C71"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Rectangle 139"/>
                          <wps:cNvSpPr/>
                          <wps:spPr>
                            <a:xfrm>
                              <a:off x="5431952" y="2965159"/>
                              <a:ext cx="304800" cy="22860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B308A4B"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CCd</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140" name="Group 140"/>
                          <wpg:cNvGrpSpPr/>
                          <wpg:grpSpPr>
                            <a:xfrm>
                              <a:off x="8105364" y="1981200"/>
                              <a:ext cx="457201" cy="304800"/>
                              <a:chOff x="8105364" y="1981200"/>
                              <a:chExt cx="457200" cy="304800"/>
                            </a:xfrm>
                          </wpg:grpSpPr>
                          <wps:wsp>
                            <wps:cNvPr id="141" name="Straight Connector 141"/>
                            <wps:cNvCnPr/>
                            <wps:spPr>
                              <a:xfrm>
                                <a:off x="8105364" y="19812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8105364" y="2286000"/>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flipV="1">
                                <a:off x="8562564"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flipV="1">
                                <a:off x="8486364"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flipV="1">
                                <a:off x="8410165"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flipV="1">
                                <a:off x="8333963"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flipV="1">
                                <a:off x="8257763" y="1981200"/>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8" name="Group 148"/>
                          <wpg:cNvGrpSpPr/>
                          <wpg:grpSpPr>
                            <a:xfrm>
                              <a:off x="8113158" y="2454957"/>
                              <a:ext cx="457200" cy="304800"/>
                              <a:chOff x="8113157" y="2454956"/>
                              <a:chExt cx="457200" cy="304800"/>
                            </a:xfrm>
                          </wpg:grpSpPr>
                          <wps:wsp>
                            <wps:cNvPr id="149" name="Straight Connector 149"/>
                            <wps:cNvCnPr/>
                            <wps:spPr>
                              <a:xfrm>
                                <a:off x="8113157" y="24549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8113157" y="2759756"/>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flipV="1">
                                <a:off x="85703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V="1">
                                <a:off x="84941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V="1">
                                <a:off x="84179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V="1">
                                <a:off x="83417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V="1">
                                <a:off x="8265557" y="2454956"/>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6" name="Group 156"/>
                          <wpg:cNvGrpSpPr/>
                          <wpg:grpSpPr>
                            <a:xfrm>
                              <a:off x="8120951" y="2928712"/>
                              <a:ext cx="457200" cy="304800"/>
                              <a:chOff x="8120950" y="2928712"/>
                              <a:chExt cx="457200" cy="304800"/>
                            </a:xfrm>
                          </wpg:grpSpPr>
                          <wps:wsp>
                            <wps:cNvPr id="157" name="Straight Connector 157"/>
                            <wps:cNvCnPr/>
                            <wps:spPr>
                              <a:xfrm>
                                <a:off x="8120950" y="29287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8120950" y="3233512"/>
                                <a:ext cx="457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85781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8" name="Straight Connector 1248"/>
                            <wps:cNvCnPr/>
                            <wps:spPr>
                              <a:xfrm flipV="1">
                                <a:off x="85019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49" name="Straight Connector 1249"/>
                            <wps:cNvCnPr/>
                            <wps:spPr>
                              <a:xfrm flipV="1">
                                <a:off x="84257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50" name="Straight Connector 1250"/>
                            <wps:cNvCnPr/>
                            <wps:spPr>
                              <a:xfrm flipV="1">
                                <a:off x="83495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251" name="Straight Connector 1251"/>
                            <wps:cNvCnPr/>
                            <wps:spPr>
                              <a:xfrm flipV="1">
                                <a:off x="8273350" y="2928712"/>
                                <a:ext cx="0" cy="3048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52" name="TextBox 151"/>
                          <wps:cNvSpPr txBox="1"/>
                          <wps:spPr>
                            <a:xfrm>
                              <a:off x="5147090" y="3429001"/>
                              <a:ext cx="1573862" cy="563071"/>
                            </a:xfrm>
                            <a:prstGeom prst="rect">
                              <a:avLst/>
                            </a:prstGeom>
                            <a:noFill/>
                          </wps:spPr>
                          <wps:txbx>
                            <w:txbxContent>
                              <w:p w14:paraId="403655A3"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7F801877"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wps:txbx>
                          <wps:bodyPr wrap="none" rtlCol="0">
                            <a:spAutoFit/>
                          </wps:bodyPr>
                        </wps:wsp>
                        <wps:wsp>
                          <wps:cNvPr id="1253" name="TextBox 152"/>
                          <wps:cNvSpPr txBox="1"/>
                          <wps:spPr>
                            <a:xfrm>
                              <a:off x="7831209" y="3429001"/>
                              <a:ext cx="1433094" cy="563071"/>
                            </a:xfrm>
                            <a:prstGeom prst="rect">
                              <a:avLst/>
                            </a:prstGeom>
                            <a:noFill/>
                          </wps:spPr>
                          <wps:txbx>
                            <w:txbxContent>
                              <w:p w14:paraId="70378DA8"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1E424CC3"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wps:txbx>
                          <wps:bodyPr wrap="none" rtlCol="0">
                            <a:spAutoFit/>
                          </wps:bodyPr>
                        </wps:wsp>
                        <wps:wsp>
                          <wps:cNvPr id="1254" name="TextBox 153"/>
                          <wps:cNvSpPr txBox="1"/>
                          <wps:spPr>
                            <a:xfrm>
                              <a:off x="6685506" y="496022"/>
                              <a:ext cx="680377" cy="351919"/>
                            </a:xfrm>
                            <a:prstGeom prst="rect">
                              <a:avLst/>
                            </a:prstGeom>
                            <a:noFill/>
                          </wps:spPr>
                          <wps:txbx>
                            <w:txbxContent>
                              <w:p w14:paraId="70878983"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w:t>
                                </w:r>
                              </w:p>
                            </w:txbxContent>
                          </wps:txbx>
                          <wps:bodyPr wrap="none" rtlCol="0">
                            <a:spAutoFit/>
                          </wps:bodyPr>
                        </wps:wsp>
                        <wps:wsp>
                          <wps:cNvPr id="1255" name="TextBox 154"/>
                          <wps:cNvSpPr txBox="1"/>
                          <wps:spPr>
                            <a:xfrm>
                              <a:off x="6132484" y="1905000"/>
                              <a:ext cx="524947" cy="569914"/>
                            </a:xfrm>
                            <a:prstGeom prst="rect">
                              <a:avLst/>
                            </a:prstGeom>
                            <a:noFill/>
                          </wps:spPr>
                          <wps:txbx>
                            <w:txbxContent>
                              <w:p w14:paraId="1AB35B08"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56" name="TextBox 155"/>
                          <wps:cNvSpPr txBox="1"/>
                          <wps:spPr>
                            <a:xfrm>
                              <a:off x="6132484" y="2362200"/>
                              <a:ext cx="524947" cy="569914"/>
                            </a:xfrm>
                            <a:prstGeom prst="rect">
                              <a:avLst/>
                            </a:prstGeom>
                            <a:noFill/>
                          </wps:spPr>
                          <wps:txbx>
                            <w:txbxContent>
                              <w:p w14:paraId="6DB7FFDF"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57" name="TextBox 156"/>
                          <wps:cNvSpPr txBox="1"/>
                          <wps:spPr>
                            <a:xfrm>
                              <a:off x="6132484" y="2819400"/>
                              <a:ext cx="524947" cy="569914"/>
                            </a:xfrm>
                            <a:prstGeom prst="rect">
                              <a:avLst/>
                            </a:prstGeom>
                            <a:noFill/>
                          </wps:spPr>
                          <wps:txbx>
                            <w:txbxContent>
                              <w:p w14:paraId="46DFF02B"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rtlCol="0">
                            <a:spAutoFit/>
                          </wps:bodyPr>
                        </wps:wsp>
                        <wps:wsp>
                          <wps:cNvPr id="1258" name="TextBox 157"/>
                          <wps:cNvSpPr txBox="1"/>
                          <wps:spPr>
                            <a:xfrm>
                              <a:off x="5863124" y="0"/>
                              <a:ext cx="690153" cy="404707"/>
                            </a:xfrm>
                            <a:prstGeom prst="rect">
                              <a:avLst/>
                            </a:prstGeom>
                            <a:noFill/>
                          </wps:spPr>
                          <wps:txbx>
                            <w:txbxContent>
                              <w:p w14:paraId="180D79AA"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NoC</w:t>
                                </w:r>
                              </w:p>
                            </w:txbxContent>
                          </wps:txbx>
                          <wps:bodyPr wrap="none" rtlCol="0">
                            <a:spAutoFit/>
                          </wps:bodyPr>
                        </wps:wsp>
                        <wps:wsp>
                          <wps:cNvPr id="1259" name="TextBox 158"/>
                          <wps:cNvSpPr txBox="1"/>
                          <wps:spPr>
                            <a:xfrm>
                              <a:off x="7789955" y="0"/>
                              <a:ext cx="1112456" cy="404707"/>
                            </a:xfrm>
                            <a:prstGeom prst="rect">
                              <a:avLst/>
                            </a:prstGeom>
                            <a:noFill/>
                          </wps:spPr>
                          <wps:txbx>
                            <w:txbxContent>
                              <w:p w14:paraId="580132A4"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wps:txbx>
                          <wps:bodyPr wrap="none" rtlCol="0">
                            <a:spAutoFit/>
                          </wps:bodyPr>
                        </wps:wsp>
                      </wpg:wgp>
                      <wps:wsp>
                        <wps:cNvPr id="1260" name="TextBox 187"/>
                        <wps:cNvSpPr txBox="1"/>
                        <wps:spPr>
                          <a:xfrm>
                            <a:off x="0" y="2597301"/>
                            <a:ext cx="2982595" cy="297180"/>
                          </a:xfrm>
                          <a:prstGeom prst="rect">
                            <a:avLst/>
                          </a:prstGeom>
                          <a:noFill/>
                        </wps:spPr>
                        <wps:txbx>
                          <w:txbxContent>
                            <w:p w14:paraId="4100AD26" w14:textId="77777777" w:rsidR="00B109C8" w:rsidRPr="00890EBE" w:rsidRDefault="00B109C8" w:rsidP="00BF13DA">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TX interfaces</w:t>
                              </w:r>
                            </w:p>
                          </w:txbxContent>
                        </wps:txbx>
                        <wps:bodyPr wrap="none" rtlCol="0">
                          <a:spAutoFit/>
                        </wps:bodyPr>
                      </wps:wsp>
                      <wps:wsp>
                        <wps:cNvPr id="1261" name="TextBox 188"/>
                        <wps:cNvSpPr txBox="1"/>
                        <wps:spPr>
                          <a:xfrm>
                            <a:off x="3140129" y="2594856"/>
                            <a:ext cx="2991485" cy="297180"/>
                          </a:xfrm>
                          <a:prstGeom prst="rect">
                            <a:avLst/>
                          </a:prstGeom>
                          <a:noFill/>
                        </wps:spPr>
                        <wps:txbx>
                          <w:txbxContent>
                            <w:p w14:paraId="51FF500A" w14:textId="77777777" w:rsidR="00B109C8" w:rsidRPr="00890EBE" w:rsidRDefault="00B109C8" w:rsidP="00BF13DA">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RX interfaces</w:t>
                              </w:r>
                            </w:p>
                          </w:txbxContent>
                        </wps:txbx>
                        <wps:bodyPr wrap="none" rtlCol="0">
                          <a:spAutoFit/>
                        </wps:bodyPr>
                      </wps:wsp>
                    </wpc:wpc>
                  </a:graphicData>
                </a:graphic>
              </wp:inline>
            </w:drawing>
          </mc:Choice>
          <mc:Fallback>
            <w:pict>
              <v:group w14:anchorId="1C3B30DE" id="Canvas 1317" o:spid="_x0000_s1026" editas="canvas" style="width:483.05pt;height:235.5pt;mso-position-horizontal-relative:char;mso-position-vertical-relative:line" coordsize="61341,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">
                <v:shape id="_x0000_s1027" type="#_x0000_t75" style="position:absolute;width:61341;height:29908;visibility:visible;mso-wrap-style:square">
                  <v:fill o:detectmouseclick="t"/>
                  <v:path o:connecttype="none"/>
                </v:shape>
                <v:group id="Group 1134" o:spid="_x0000_s1028" style="position:absolute;left:622;width:26752;height:25931" coordorigin="938" coordsize="41182,3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line id="Straight Connector 1149" o:spid="_x0000_s1029" style="position:absolute;visibility:visible;mso-wrap-style:square" from="22842,1524" to="22842,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" strokecolor="black [3040]">
                    <v:stroke dashstyle="dash"/>
                  </v:line>
                  <v:rect id="Rectangle 1150" o:spid="_x0000_s1030" style="position:absolute;left:3792;top:9905;width:3048;height: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" fillcolor="white [3201]" strokecolor="black [3200]" strokeweight=".25pt">
                    <v:textbox inset="0,0,0,0">
                      <w:txbxContent>
                        <w:p w14:paraId="70C24388"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CCa</w:t>
                          </w:r>
                        </w:p>
                      </w:txbxContent>
                    </v:textbox>
                  </v:rect>
                  <v:shapetype id="_x0000_t32" coordsize="21600,21600" o:spt="32" o:oned="t" path="m,l21600,21600e" filled="f">
                    <v:path arrowok="t" fillok="f" o:connecttype="none"/>
                    <o:lock v:ext="edit" shapetype="t"/>
                  </v:shapetype>
                  <v:shape id="Straight Arrow Connector 34" o:spid="_x0000_s1031" type="#_x0000_t32" style="position:absolute;left:15984;top:11430;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group id="Group 35" o:spid="_x0000_s1032" style="position:absolute;left:30462;top:9905;width:4572;height:3049" coordorigin="30462,9906"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033" style="position:absolute;visibility:visible;mso-wrap-style:square" from="30462,9906" to="35034,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line id="Straight Connector 61" o:spid="_x0000_s1034" style="position:absolute;visibility:visible;mso-wrap-style:square" from="30462,12954" to="35034,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line id="Straight Connector 62" o:spid="_x0000_s1035" style="position:absolute;flip:y;visibility:visible;mso-wrap-style:square" from="35034,9906" to="35034,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" strokecolor="black [3040]"/>
                    <v:line id="Straight Connector 63" o:spid="_x0000_s1036" style="position:absolute;flip:y;visibility:visible;mso-wrap-style:square" from="34272,9906" to="3427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sqlwwAAANsAAAAPAAAAZHJzL2Rvd25yZXYueG1sRI9LiwIx&#10;EITvC/6H0IK3NaOC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AO7KpcMAAADbAAAADwAA&#10;AAAAAAAAAAAAAAAHAgAAZHJzL2Rvd25yZXYueG1sUEsFBgAAAAADAAMAtwAAAPcCAAAAAA==&#10;" strokecolor="black [3040]"/>
                    <v:line id="Straight Connector 963" o:spid="_x0000_s1037" style="position:absolute;flip:y;visibility:visible;mso-wrap-style:square" from="33510,9906" to="3351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" strokecolor="black [3040]"/>
                    <v:line id="Straight Connector 964" o:spid="_x0000_s1038" style="position:absolute;flip:y;visibility:visible;mso-wrap-style:square" from="32748,9906" to="32748,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" strokecolor="black [3040]"/>
                    <v:line id="Straight Connector 965" o:spid="_x0000_s1039" style="position:absolute;flip:y;visibility:visible;mso-wrap-style:square" from="31986,9906" to="3198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" strokecolor="black [3040]"/>
                  </v:group>
                  <v:shapetype id="_x0000_t202" coordsize="21600,21600" o:spt="202" path="m,l,21600r21600,l21600,xe">
                    <v:stroke joinstyle="miter"/>
                    <v:path gradientshapeok="t" o:connecttype="rect"/>
                  </v:shapetype>
                  <v:shape id="TextBox 18" o:spid="_x0000_s1040" type="#_x0000_t202" style="position:absolute;left:16365;top:8792;width:5846;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" filled="f" stroked="f">
                    <v:textbox style="mso-fit-shape-to-text:t">
                      <w:txbxContent>
                        <w:p w14:paraId="67A5A9C5"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w:t>
                          </w:r>
                        </w:p>
                      </w:txbxContent>
                    </v:textbox>
                  </v:shape>
                  <v:shape id="TextBox 19" o:spid="_x0000_s1041" type="#_x0000_t202" style="position:absolute;left:7805;top:9671;width:10235;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" filled="f" stroked="f">
                    <v:textbox style="mso-fit-shape-to-text:t">
                      <w:txbxContent>
                        <w:p w14:paraId="596EE406"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(If Cca &gt; 0)</w:t>
                          </w:r>
                        </w:p>
                      </w:txbxContent>
                    </v:textbox>
                  </v:shape>
                  <v:shape id="Straight Arrow Connector 968" o:spid="_x0000_s1042" type="#_x0000_t32" style="position:absolute;left:35034;top:11430;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" strokecolor="black [304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27" o:spid="_x0000_s1043" type="#_x0000_t35" style="position:absolute;left:5316;top:11430;width:13716;height:76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" adj="109,86400" strokecolor="black [3040]">
                    <v:stroke endarrow="block"/>
                  </v:shape>
                  <v:shape id="TextBox 27" o:spid="_x0000_s1044" type="#_x0000_t202" style="position:absolute;left:6435;top:14169;width:7234;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" filled="f" stroked="f">
                    <v:textbox style="mso-fit-shape-to-text:t">
                      <w:txbxContent>
                        <w:p w14:paraId="0E2EA4E2"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Cca - -</w:t>
                          </w:r>
                        </w:p>
                      </w:txbxContent>
                    </v:textbox>
                  </v:shape>
                  <v:shape id="Elbow Connector 1129" o:spid="_x0000_s1045" type="#_x0000_t35" style="position:absolute;left:5316;top:9906;width:31242;height:155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" adj="24,53313" strokecolor="black [3040]">
                    <v:stroke endarrow="block"/>
                  </v:shape>
                  <v:shape id="TextBox 38" o:spid="_x0000_s1046" type="#_x0000_t202" style="position:absolute;left:6435;top:4679;width:7361;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" filled="f" stroked="f">
                    <v:textbox style="mso-fit-shape-to-text:t">
                      <w:txbxContent>
                        <w:p w14:paraId="2E781864"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Cca ++</w:t>
                          </w:r>
                        </w:p>
                      </w:txbxContent>
                    </v:textbox>
                  </v:shape>
                  <v:rect id="Rectangle 973" o:spid="_x0000_s1047" style="position:absolute;left:3792;top:20209;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" fillcolor="white [3201]" strokecolor="black [3200]" strokeweight=".25pt">
                    <v:textbox inset="0,0,0,0">
                      <w:txbxContent>
                        <w:p w14:paraId="504C8733" w14:textId="77777777" w:rsidR="00B109C8" w:rsidRDefault="00B109C8" w:rsidP="00BF13DA">
                          <w:pPr>
                            <w:pStyle w:val="NormalWeb"/>
                            <w:spacing w:before="0" w:beforeAutospacing="0" w:after="0" w:afterAutospacing="0"/>
                            <w:jc w:val="center"/>
                          </w:pPr>
                          <w:r w:rsidRPr="00890EBE">
                            <w:rPr>
                              <w:rFonts w:asciiTheme="minorHAnsi" w:hAnsi="Calibri" w:cstheme="minorBidi"/>
                              <w:color w:val="000000" w:themeColor="dark1"/>
                              <w:kern w:val="24"/>
                              <w:sz w:val="16"/>
                              <w:szCs w:val="20"/>
                            </w:rPr>
                            <w:t>CCb</w:t>
                          </w:r>
                        </w:p>
                      </w:txbxContent>
                    </v:textbox>
                  </v:rect>
                  <v:rect id="Rectangle 974" o:spid="_x0000_s1048" style="position:absolute;left:3760;top:24930;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" fillcolor="white [3201]" strokecolor="black [3200]" strokeweight=".25pt">
                    <v:textbox inset="0,0,0,0">
                      <w:txbxContent>
                        <w:p w14:paraId="22EB8553" w14:textId="77777777" w:rsidR="00B109C8" w:rsidRPr="00890EBE" w:rsidRDefault="00B109C8" w:rsidP="00BF13DA">
                          <w:pPr>
                            <w:pStyle w:val="NormalWeb"/>
                            <w:spacing w:before="0" w:beforeAutospacing="0" w:after="0" w:afterAutospacing="0"/>
                            <w:jc w:val="center"/>
                            <w:rPr>
                              <w:sz w:val="12"/>
                            </w:rPr>
                          </w:pPr>
                          <w:r w:rsidRPr="00890EBE">
                            <w:rPr>
                              <w:rFonts w:asciiTheme="minorHAnsi" w:hAnsi="Calibri" w:cstheme="minorBidi"/>
                              <w:color w:val="000000" w:themeColor="dark1"/>
                              <w:kern w:val="24"/>
                              <w:sz w:val="16"/>
                              <w:szCs w:val="20"/>
                            </w:rPr>
                            <w:t>CCc</w:t>
                          </w:r>
                        </w:p>
                      </w:txbxContent>
                    </v:textbox>
                  </v:rect>
                  <v:rect id="Rectangle 975" o:spid="_x0000_s1049" style="position:absolute;left:3728;top:29651;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" fillcolor="white [3201]" strokecolor="black [3200]" strokeweight=".25pt">
                    <v:textbox inset="0,0,0,0">
                      <w:txbxContent>
                        <w:p w14:paraId="406673CE"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CCd</w:t>
                          </w:r>
                        </w:p>
                      </w:txbxContent>
                    </v:textbox>
                  </v:rect>
                  <v:group id="Group 976" o:spid="_x0000_s1050" style="position:absolute;left:30462;top:19812;width:4572;height:3048" coordorigin="30462,19812"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line id="Straight Connector 977" o:spid="_x0000_s1051" style="position:absolute;visibility:visible;mso-wrap-style:square" from="30462,19812" to="35034,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" strokecolor="black [3040]"/>
                    <v:line id="Straight Connector 978" o:spid="_x0000_s1052" style="position:absolute;visibility:visible;mso-wrap-style:square" from="30462,22860" to="35034,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" strokecolor="black [3040]"/>
                    <v:line id="Straight Connector 979" o:spid="_x0000_s1053" style="position:absolute;flip:y;visibility:visible;mso-wrap-style:square" from="35034,19812" to="35034,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" strokecolor="black [3040]"/>
                    <v:line id="Straight Connector 980" o:spid="_x0000_s1054" style="position:absolute;flip:y;visibility:visible;mso-wrap-style:square" from="34272,19812" to="34272,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" strokecolor="black [3040]"/>
                    <v:line id="Straight Connector 981" o:spid="_x0000_s1055" style="position:absolute;flip:y;visibility:visible;mso-wrap-style:square" from="33510,19812" to="3351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" strokecolor="black [3040]"/>
                    <v:line id="Straight Connector 982" o:spid="_x0000_s1056" style="position:absolute;flip:y;visibility:visible;mso-wrap-style:square" from="32748,19812" to="32748,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" strokecolor="black [3040]"/>
                    <v:line id="Straight Connector 983" o:spid="_x0000_s1057" style="position:absolute;flip:y;visibility:visible;mso-wrap-style:square" from="31986,19812" to="31986,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" strokecolor="black [3040]"/>
                  </v:group>
                  <v:group id="Group 984" o:spid="_x0000_s1058" style="position:absolute;left:30540;top:24549;width:4572;height:3048" coordorigin="30540,24549"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line id="Straight Connector 986" o:spid="_x0000_s1059" style="position:absolute;visibility:visible;mso-wrap-style:square" from="30540,24549" to="35112,2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" strokecolor="black [3040]"/>
                    <v:line id="Straight Connector 988" o:spid="_x0000_s1060" style="position:absolute;visibility:visible;mso-wrap-style:square" from="30540,27597" to="35112,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" strokecolor="black [3040]"/>
                    <v:line id="Straight Connector 989" o:spid="_x0000_s1061" style="position:absolute;flip:y;visibility:visible;mso-wrap-style:square" from="35112,24549" to="35112,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" strokecolor="black [3040]"/>
                    <v:line id="Straight Connector 990" o:spid="_x0000_s1062" style="position:absolute;flip:y;visibility:visible;mso-wrap-style:square" from="34350,24549" to="34350,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" strokecolor="black [3040]"/>
                    <v:line id="Straight Connector 991" o:spid="_x0000_s1063" style="position:absolute;flip:y;visibility:visible;mso-wrap-style:square" from="33588,24549" to="33588,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" strokecolor="black [3040]"/>
                    <v:line id="Straight Connector 1216" o:spid="_x0000_s1064" style="position:absolute;flip:y;visibility:visible;mso-wrap-style:square" from="32826,24549" to="32826,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" strokecolor="black [3040]"/>
                    <v:line id="Straight Connector 1217" o:spid="_x0000_s1065" style="position:absolute;flip:y;visibility:visible;mso-wrap-style:square" from="32064,24549" to="32064,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" strokecolor="black [3040]"/>
                  </v:group>
                  <v:group id="Group 1218" o:spid="_x0000_s1066" style="position:absolute;left:30618;top:29287;width:4572;height:3048" coordorigin="30618,29287"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line id="Straight Connector 1219" o:spid="_x0000_s1067" style="position:absolute;visibility:visible;mso-wrap-style:square" from="30618,29287" to="35190,2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" strokecolor="black [3040]"/>
                    <v:line id="Straight Connector 1220" o:spid="_x0000_s1068" style="position:absolute;visibility:visible;mso-wrap-style:square" from="30618,32335" to="35190,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" strokecolor="black [3040]"/>
                    <v:line id="Straight Connector 1221" o:spid="_x0000_s1069" style="position:absolute;flip:y;visibility:visible;mso-wrap-style:square" from="35190,29287" to="35190,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" strokecolor="black [3040]"/>
                    <v:line id="Straight Connector 1222" o:spid="_x0000_s1070" style="position:absolute;flip:y;visibility:visible;mso-wrap-style:square" from="34428,29287" to="34428,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" strokecolor="black [3040]"/>
                    <v:line id="Straight Connector 1224" o:spid="_x0000_s1071" style="position:absolute;flip:y;visibility:visible;mso-wrap-style:square" from="33666,29287" to="33666,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" strokecolor="black [3040]"/>
                    <v:line id="Straight Connector 1225" o:spid="_x0000_s1072" style="position:absolute;flip:y;visibility:visible;mso-wrap-style:square" from="32904,29287" to="32904,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" strokecolor="black [3040]"/>
                    <v:line id="Straight Connector 1226" o:spid="_x0000_s1073" style="position:absolute;flip:y;visibility:visible;mso-wrap-style:square" from="32142,29287" to="32142,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" strokecolor="black [3040]"/>
                  </v:group>
                  <v:shape id="TextBox 69" o:spid="_x0000_s1074" type="#_x0000_t202" style="position:absolute;left:938;top:34290;width:15739;height:5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" filled="f" stroked="f">
                    <v:textbox style="mso-fit-shape-to-text:t">
                      <w:txbxContent>
                        <w:p w14:paraId="35757795"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76796F7C"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v:textbox>
                  </v:shape>
                  <v:shape id="TextBox 70" o:spid="_x0000_s1075" type="#_x0000_t202" style="position:absolute;left:27790;top:34290;width:14331;height:5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" filled="f" stroked="f">
                    <v:textbox style="mso-fit-shape-to-text:t">
                      <w:txbxContent>
                        <w:p w14:paraId="2BB6D884"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209D0C28"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v:textbox>
                  </v:shape>
                  <v:shape id="TextBox 71" o:spid="_x0000_s1076" type="#_x0000_t202" style="position:absolute;left:16323;top:4960;width:6804;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" filled="f" stroked="f">
                    <v:textbox style="mso-fit-shape-to-text:t">
                      <w:txbxContent>
                        <w:p w14:paraId="43E829F5"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w:t>
                          </w:r>
                        </w:p>
                      </w:txbxContent>
                    </v:textbox>
                  </v:shape>
                  <v:shape id="TextBox 72" o:spid="_x0000_s1077" type="#_x0000_t202" style="position:absolute;left:10734;top:19050;width:5250;height:5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" filled="f" stroked="f">
                    <v:textbox style="mso-fit-shape-to-text:t">
                      <w:txbxContent>
                        <w:p w14:paraId="3C9E6429"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73" o:spid="_x0000_s1078" type="#_x0000_t202" style="position:absolute;left:10734;top:23622;width:5250;height:5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" filled="f" stroked="f">
                    <v:textbox style="mso-fit-shape-to-text:t">
                      <w:txbxContent>
                        <w:p w14:paraId="23754FAA"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74" o:spid="_x0000_s1079" type="#_x0000_t202" style="position:absolute;left:10734;top:28194;width:5250;height:5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" filled="f" stroked="f">
                    <v:textbox style="mso-fit-shape-to-text:t">
                      <w:txbxContent>
                        <w:p w14:paraId="667DED45"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75" o:spid="_x0000_s1080" type="#_x0000_t202" style="position:absolute;left:8102;width:11125;height:40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" filled="f" stroked="f">
                    <v:textbox style="mso-fit-shape-to-text:t">
                      <w:txbxContent>
                        <w:p w14:paraId="080458F8"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v:textbox>
                  </v:shape>
                  <v:shape id="TextBox 76" o:spid="_x0000_s1081" type="#_x0000_t202" style="position:absolute;left:27379;width:6902;height:40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" filled="f" stroked="f">
                    <v:textbox style="mso-fit-shape-to-text:t">
                      <w:txbxContent>
                        <w:p w14:paraId="29D5E0F6"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NoC</w:t>
                          </w:r>
                        </w:p>
                      </w:txbxContent>
                    </v:textbox>
                  </v:shape>
                </v:group>
                <v:group id="Group 1235" o:spid="_x0000_s1082" style="position:absolute;left:32164;width:26745;height:25931" coordorigin="51470" coordsize="41172,3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">
                  <v:line id="Straight Connector 1236" o:spid="_x0000_s1083" style="position:absolute;visibility:visible;mso-wrap-style:square" from="73433,1524" to="73433,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" strokecolor="black [3040]">
                    <v:stroke dashstyle="dash"/>
                  </v:line>
                  <v:rect id="Rectangle 1237" o:spid="_x0000_s1084" style="position:absolute;left:54383;top:9905;width:3048;height: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" fillcolor="white [3201]" strokecolor="black [3200]" strokeweight=".25pt">
                    <v:textbox inset="0,0,0,0">
                      <w:txbxContent>
                        <w:p w14:paraId="0D24000F"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CCa</w:t>
                          </w:r>
                        </w:p>
                      </w:txbxContent>
                    </v:textbox>
                  </v:rect>
                  <v:shape id="Straight Arrow Connector 1238" o:spid="_x0000_s1085" type="#_x0000_t32" style="position:absolute;left:66575;top:11430;width:12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" strokecolor="black [3040]">
                    <v:stroke endarrow="block"/>
                  </v:shape>
                  <v:group id="Group 1239" o:spid="_x0000_s1086" style="position:absolute;left:81053;top:9905;width:4572;height:3049" coordorigin="81053,9906"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">
                    <v:line id="Straight Connector 1240" o:spid="_x0000_s1087" style="position:absolute;visibility:visible;mso-wrap-style:square" from="81053,9906" to="85625,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" strokecolor="black [3040]"/>
                    <v:line id="Straight Connector 1241" o:spid="_x0000_s1088" style="position:absolute;visibility:visible;mso-wrap-style:square" from="81053,12954" to="8562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" strokecolor="black [3040]"/>
                    <v:line id="Straight Connector 1242" o:spid="_x0000_s1089" style="position:absolute;flip:y;visibility:visible;mso-wrap-style:square" from="85625,9906" to="8562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" strokecolor="black [3040]"/>
                    <v:line id="Straight Connector 1243" o:spid="_x0000_s1090" style="position:absolute;flip:y;visibility:visible;mso-wrap-style:square" from="84863,9906" to="8486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" strokecolor="black [3040]"/>
                    <v:line id="Straight Connector 1244" o:spid="_x0000_s1091" style="position:absolute;flip:y;visibility:visible;mso-wrap-style:square" from="84101,9906" to="84101,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" strokecolor="black [3040]"/>
                    <v:line id="Straight Connector 1245" o:spid="_x0000_s1092" style="position:absolute;flip:y;visibility:visible;mso-wrap-style:square" from="83339,9906" to="83339,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" strokecolor="black [3040]"/>
                    <v:line id="Straight Connector 1246" o:spid="_x0000_s1093" style="position:absolute;flip:y;visibility:visible;mso-wrap-style:square" from="82577,9906" to="82577,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" strokecolor="black [3040]"/>
                  </v:group>
                  <v:shape id="TextBox 138" o:spid="_x0000_s1094" type="#_x0000_t202" style="position:absolute;left:66898;top:8792;width:5845;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" filled="f" stroked="f">
                    <v:textbox style="mso-fit-shape-to-text:t">
                      <w:txbxContent>
                        <w:p w14:paraId="3922E5E3"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w:t>
                          </w:r>
                        </w:p>
                      </w:txbxContent>
                    </v:textbox>
                  </v:shape>
                  <v:shape id="TextBox 139" o:spid="_x0000_s1095" type="#_x0000_t202" style="position:absolute;left:58338;top:9788;width:10235;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" filled="f" stroked="f">
                    <v:textbox style="mso-fit-shape-to-text:t">
                      <w:txbxContent>
                        <w:p w14:paraId="0ADA1647"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(If Cca &gt; 0)</w:t>
                          </w:r>
                        </w:p>
                      </w:txbxContent>
                    </v:textbox>
                  </v:shape>
                  <v:shape id="Straight Arrow Connector 132" o:spid="_x0000_s1096" type="#_x0000_t32" style="position:absolute;left:85625;top:11430;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" strokecolor="black [3040]">
                    <v:stroke endarrow="block"/>
                  </v:shape>
                  <v:shape id="Elbow Connector 986" o:spid="_x0000_s1097" type="#_x0000_t35" style="position:absolute;left:55907;top:11430;width:13716;height:76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" adj="109,86400" strokecolor="black [3040]">
                    <v:stroke endarrow="block"/>
                  </v:shape>
                  <v:shape id="TextBox 142" o:spid="_x0000_s1098" type="#_x0000_t202" style="position:absolute;left:56967;top:14169;width:7234;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" filled="f" stroked="f">
                    <v:textbox style="mso-fit-shape-to-text:t">
                      <w:txbxContent>
                        <w:p w14:paraId="6B9548FA"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Cca - -</w:t>
                          </w:r>
                        </w:p>
                      </w:txbxContent>
                    </v:textbox>
                  </v:shape>
                  <v:shape id="Elbow Connector 989" o:spid="_x0000_s1099" type="#_x0000_t35" style="position:absolute;left:55907;top:9906;width:31242;height:155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" adj="24,53313" strokecolor="black [3040]">
                    <v:stroke endarrow="block"/>
                  </v:shape>
                  <v:shape id="TextBox 144" o:spid="_x0000_s1100" type="#_x0000_t202" style="position:absolute;left:56959;top:5216;width:6227;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" filled="f" stroked="f">
                    <v:textbox style="mso-fit-shape-to-text:t">
                      <w:txbxContent>
                        <w:p w14:paraId="591D9EF2" w14:textId="77777777" w:rsidR="00B109C8" w:rsidRPr="00890EBE" w:rsidRDefault="00B109C8" w:rsidP="00BF13DA">
                          <w:pPr>
                            <w:pStyle w:val="NormalWeb"/>
                            <w:spacing w:before="0" w:beforeAutospacing="0" w:after="0" w:afterAutospacing="0"/>
                            <w:rPr>
                              <w:sz w:val="16"/>
                            </w:rPr>
                          </w:pPr>
                          <w:r w:rsidRPr="00890EBE">
                            <w:rPr>
                              <w:rFonts w:asciiTheme="minorHAnsi" w:hAnsi="Calibri" w:cstheme="minorBidi"/>
                              <w:color w:val="000000" w:themeColor="text1"/>
                              <w:kern w:val="24"/>
                              <w:sz w:val="12"/>
                              <w:szCs w:val="20"/>
                            </w:rPr>
                            <w:t>Cca ++</w:t>
                          </w:r>
                        </w:p>
                      </w:txbxContent>
                    </v:textbox>
                  </v:shape>
                  <v:rect id="Rectangle 137" o:spid="_x0000_s1101" style="position:absolute;left:54383;top:20209;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" fillcolor="white [3201]" strokecolor="black [3200]" strokeweight=".25pt">
                    <v:textbox inset="0,0,0,0">
                      <w:txbxContent>
                        <w:p w14:paraId="60679B21"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CCb</w:t>
                          </w:r>
                        </w:p>
                      </w:txbxContent>
                    </v:textbox>
                  </v:rect>
                  <v:rect id="Rectangle 138" o:spid="_x0000_s1102" style="position:absolute;left:54351;top:24930;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" fillcolor="white [3201]" strokecolor="black [3200]" strokeweight=".25pt">
                    <v:textbox inset="0,0,0,0">
                      <w:txbxContent>
                        <w:p w14:paraId="01B72C71"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CCc</w:t>
                          </w:r>
                        </w:p>
                      </w:txbxContent>
                    </v:textbox>
                  </v:rect>
                  <v:rect id="Rectangle 139" o:spid="_x0000_s1103" style="position:absolute;left:54319;top:29651;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" fillcolor="white [3201]" strokecolor="black [3200]" strokeweight=".25pt">
                    <v:textbox inset="0,0,0,0">
                      <w:txbxContent>
                        <w:p w14:paraId="6B308A4B" w14:textId="77777777" w:rsidR="00B109C8" w:rsidRPr="00890EBE" w:rsidRDefault="00B109C8" w:rsidP="00BF13DA">
                          <w:pPr>
                            <w:pStyle w:val="NormalWeb"/>
                            <w:spacing w:before="0" w:beforeAutospacing="0" w:after="0" w:afterAutospacing="0"/>
                            <w:jc w:val="center"/>
                            <w:rPr>
                              <w:sz w:val="20"/>
                            </w:rPr>
                          </w:pPr>
                          <w:r w:rsidRPr="00890EBE">
                            <w:rPr>
                              <w:rFonts w:asciiTheme="minorHAnsi" w:hAnsi="Calibri" w:cstheme="minorBidi"/>
                              <w:color w:val="000000" w:themeColor="dark1"/>
                              <w:kern w:val="24"/>
                              <w:sz w:val="16"/>
                              <w:szCs w:val="20"/>
                            </w:rPr>
                            <w:t>CCd</w:t>
                          </w:r>
                        </w:p>
                      </w:txbxContent>
                    </v:textbox>
                  </v:rect>
                  <v:group id="Group 140" o:spid="_x0000_s1104" style="position:absolute;left:81053;top:19812;width:4572;height:3048" coordorigin="81053,19812"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1" o:spid="_x0000_s1105" style="position:absolute;visibility:visible;mso-wrap-style:square" from="81053,19812" to="8562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" strokecolor="black [3040]"/>
                    <v:line id="Straight Connector 142" o:spid="_x0000_s1106" style="position:absolute;visibility:visible;mso-wrap-style:square" from="81053,22860" to="85625,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" strokecolor="black [3040]"/>
                    <v:line id="Straight Connector 143" o:spid="_x0000_s1107" style="position:absolute;flip:y;visibility:visible;mso-wrap-style:square" from="85625,19812" to="85625,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" strokecolor="black [3040]"/>
                    <v:line id="Straight Connector 144" o:spid="_x0000_s1108" style="position:absolute;flip:y;visibility:visible;mso-wrap-style:square" from="84863,19812" to="84863,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" strokecolor="black [3040]"/>
                    <v:line id="Straight Connector 145" o:spid="_x0000_s1109" style="position:absolute;flip:y;visibility:visible;mso-wrap-style:square" from="84101,19812" to="84101,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" strokecolor="black [3040]"/>
                    <v:line id="Straight Connector 146" o:spid="_x0000_s1110" style="position:absolute;flip:y;visibility:visible;mso-wrap-style:square" from="83339,19812" to="83339,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" strokecolor="black [3040]"/>
                    <v:line id="Straight Connector 147" o:spid="_x0000_s1111" style="position:absolute;flip:y;visibility:visible;mso-wrap-style:square" from="82577,19812" to="82577,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" strokecolor="black [3040]"/>
                  </v:group>
                  <v:group id="Group 148" o:spid="_x0000_s1112" style="position:absolute;left:81131;top:24549;width:4572;height:3048" coordorigin="81131,24549"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line id="Straight Connector 149" o:spid="_x0000_s1113" style="position:absolute;visibility:visible;mso-wrap-style:square" from="81131,24549" to="85703,2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" strokecolor="black [3040]"/>
                    <v:line id="Straight Connector 150" o:spid="_x0000_s1114" style="position:absolute;visibility:visible;mso-wrap-style:square" from="81131,27597" to="85703,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" strokecolor="black [3040]"/>
                    <v:line id="Straight Connector 151" o:spid="_x0000_s1115" style="position:absolute;flip:y;visibility:visible;mso-wrap-style:square" from="85703,24549" to="85703,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" strokecolor="black [3040]"/>
                    <v:line id="Straight Connector 152" o:spid="_x0000_s1116" style="position:absolute;flip:y;visibility:visible;mso-wrap-style:square" from="84941,24549" to="84941,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" strokecolor="black [3040]"/>
                    <v:line id="Straight Connector 153" o:spid="_x0000_s1117" style="position:absolute;flip:y;visibility:visible;mso-wrap-style:square" from="84179,24549" to="84179,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" strokecolor="black [3040]"/>
                    <v:line id="Straight Connector 154" o:spid="_x0000_s1118" style="position:absolute;flip:y;visibility:visible;mso-wrap-style:square" from="83417,24549" to="83417,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" strokecolor="black [3040]"/>
                    <v:line id="Straight Connector 155" o:spid="_x0000_s1119" style="position:absolute;flip:y;visibility:visible;mso-wrap-style:square" from="82655,24549" to="82655,2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" strokecolor="black [3040]"/>
                  </v:group>
                  <v:group id="Group 156" o:spid="_x0000_s1120" style="position:absolute;left:81209;top:29287;width:4572;height:3048" coordorigin="81209,29287" coordsize="45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line id="Straight Connector 157" o:spid="_x0000_s1121" style="position:absolute;visibility:visible;mso-wrap-style:square" from="81209,29287" to="85781,2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" strokecolor="black [3040]"/>
                    <v:line id="Straight Connector 158" o:spid="_x0000_s1122" style="position:absolute;visibility:visible;mso-wrap-style:square" from="81209,32335" to="85781,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" strokecolor="black [3040]"/>
                    <v:line id="Straight Connector 159" o:spid="_x0000_s1123" style="position:absolute;flip:y;visibility:visible;mso-wrap-style:square" from="85781,29287" to="85781,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" strokecolor="black [3040]"/>
                    <v:line id="Straight Connector 1248" o:spid="_x0000_s1124" style="position:absolute;flip:y;visibility:visible;mso-wrap-style:square" from="85019,29287" to="85019,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" strokecolor="black [3040]"/>
                    <v:line id="Straight Connector 1249" o:spid="_x0000_s1125" style="position:absolute;flip:y;visibility:visible;mso-wrap-style:square" from="84257,29287" to="84257,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" strokecolor="black [3040]"/>
                    <v:line id="Straight Connector 1250" o:spid="_x0000_s1126" style="position:absolute;flip:y;visibility:visible;mso-wrap-style:square" from="83495,29287" to="83495,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" strokecolor="black [3040]"/>
                    <v:line id="Straight Connector 1251" o:spid="_x0000_s1127" style="position:absolute;flip:y;visibility:visible;mso-wrap-style:square" from="82733,29287" to="82733,3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" strokecolor="black [3040]"/>
                  </v:group>
                  <v:shape id="TextBox 151" o:spid="_x0000_s1128" type="#_x0000_t202" style="position:absolute;left:51470;top:34290;width:15739;height:5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" filled="f" stroked="f">
                    <v:textbox style="mso-fit-shape-to-text:t">
                      <w:txbxContent>
                        <w:p w14:paraId="403655A3"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 counter at 4</w:t>
                          </w:r>
                        </w:p>
                        <w:p w14:paraId="7F801877"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v:textbox>
                  </v:shape>
                  <v:shape id="TextBox 152" o:spid="_x0000_s1129" type="#_x0000_t202" style="position:absolute;left:78312;top:34290;width:14331;height:5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" filled="f" stroked="f">
                    <v:textbox style="mso-fit-shape-to-text:t">
                      <w:txbxContent>
                        <w:p w14:paraId="70378DA8"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Data FIFOs at 4</w:t>
                          </w:r>
                        </w:p>
                        <w:p w14:paraId="1E424CC3" w14:textId="77777777" w:rsidR="00B109C8" w:rsidRPr="00890EBE" w:rsidRDefault="00B109C8" w:rsidP="00BF13DA">
                          <w:pPr>
                            <w:pStyle w:val="NormalWeb"/>
                            <w:spacing w:before="0" w:beforeAutospacing="0" w:after="0" w:afterAutospacing="0"/>
                            <w:rPr>
                              <w:sz w:val="20"/>
                            </w:rPr>
                          </w:pPr>
                          <w:r>
                            <w:rPr>
                              <w:rFonts w:asciiTheme="minorHAnsi" w:hAnsi="Calibri" w:cstheme="minorBidi"/>
                              <w:color w:val="000000" w:themeColor="text1"/>
                              <w:kern w:val="24"/>
                              <w:sz w:val="16"/>
                              <w:szCs w:val="20"/>
                            </w:rPr>
                            <w:t>interfaces a,b,c,</w:t>
                          </w:r>
                          <w:r w:rsidRPr="00890EBE">
                            <w:rPr>
                              <w:rFonts w:asciiTheme="minorHAnsi" w:hAnsi="Calibri" w:cstheme="minorBidi"/>
                              <w:color w:val="000000" w:themeColor="text1"/>
                              <w:kern w:val="24"/>
                              <w:sz w:val="16"/>
                              <w:szCs w:val="20"/>
                            </w:rPr>
                            <w:t>d</w:t>
                          </w:r>
                        </w:p>
                      </w:txbxContent>
                    </v:textbox>
                  </v:shape>
                  <v:shape id="TextBox 153" o:spid="_x0000_s1130" type="#_x0000_t202" style="position:absolute;left:66855;top:4960;width:6803;height:3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" filled="f" stroked="f">
                    <v:textbox style="mso-fit-shape-to-text:t">
                      <w:txbxContent>
                        <w:p w14:paraId="70878983" w14:textId="77777777" w:rsidR="00B109C8" w:rsidRPr="00890EBE" w:rsidRDefault="00B109C8" w:rsidP="00BF13DA">
                          <w:pPr>
                            <w:pStyle w:val="NormalWeb"/>
                            <w:spacing w:before="0" w:beforeAutospacing="0" w:after="0" w:afterAutospacing="0"/>
                            <w:rPr>
                              <w:sz w:val="20"/>
                            </w:rPr>
                          </w:pPr>
                          <w:r w:rsidRPr="00890EBE">
                            <w:rPr>
                              <w:rFonts w:asciiTheme="minorHAnsi" w:hAnsi="Calibri" w:cstheme="minorBidi"/>
                              <w:color w:val="000000" w:themeColor="text1"/>
                              <w:kern w:val="24"/>
                              <w:sz w:val="16"/>
                              <w:szCs w:val="20"/>
                            </w:rPr>
                            <w:t>credit</w:t>
                          </w:r>
                        </w:p>
                      </w:txbxContent>
                    </v:textbox>
                  </v:shape>
                  <v:shape id="TextBox 154" o:spid="_x0000_s1131" type="#_x0000_t202" style="position:absolute;left:61324;top:19050;width:5250;height:5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" filled="f" stroked="f">
                    <v:textbox style="mso-fit-shape-to-text:t">
                      <w:txbxContent>
                        <w:p w14:paraId="1AB35B08"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55" o:spid="_x0000_s1132" type="#_x0000_t202" style="position:absolute;left:61324;top:23622;width:5250;height:5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" filled="f" stroked="f">
                    <v:textbox style="mso-fit-shape-to-text:t">
                      <w:txbxContent>
                        <w:p w14:paraId="6DB7FFDF"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56" o:spid="_x0000_s1133" type="#_x0000_t202" style="position:absolute;left:61324;top:28194;width:5250;height:5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" filled="f" stroked="f">
                    <v:textbox style="mso-fit-shape-to-text:t">
                      <w:txbxContent>
                        <w:p w14:paraId="46DFF02B" w14:textId="77777777" w:rsidR="00B109C8" w:rsidRDefault="00B109C8" w:rsidP="00BF13DA">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157" o:spid="_x0000_s1134" type="#_x0000_t202" style="position:absolute;left:58631;width:6901;height:40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" filled="f" stroked="f">
                    <v:textbox style="mso-fit-shape-to-text:t">
                      <w:txbxContent>
                        <w:p w14:paraId="180D79AA"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NoC</w:t>
                          </w:r>
                        </w:p>
                      </w:txbxContent>
                    </v:textbox>
                  </v:shape>
                  <v:shape id="TextBox 158" o:spid="_x0000_s1135" type="#_x0000_t202" style="position:absolute;left:77899;width:11125;height:40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" filled="f" stroked="f">
                    <v:textbox style="mso-fit-shape-to-text:t">
                      <w:txbxContent>
                        <w:p w14:paraId="580132A4" w14:textId="77777777" w:rsidR="00B109C8" w:rsidRPr="00890EBE" w:rsidRDefault="00B109C8" w:rsidP="00BF13DA">
                          <w:pPr>
                            <w:pStyle w:val="NormalWeb"/>
                            <w:spacing w:before="0" w:beforeAutospacing="0" w:after="0" w:afterAutospacing="0"/>
                            <w:rPr>
                              <w:sz w:val="18"/>
                            </w:rPr>
                          </w:pPr>
                          <w:r w:rsidRPr="00890EBE">
                            <w:rPr>
                              <w:rFonts w:asciiTheme="minorHAnsi" w:hAnsi="Calibri" w:cstheme="minorBidi"/>
                              <w:color w:val="000000" w:themeColor="text1"/>
                              <w:kern w:val="24"/>
                              <w:sz w:val="20"/>
                              <w:szCs w:val="28"/>
                            </w:rPr>
                            <w:t>Host port</w:t>
                          </w:r>
                        </w:p>
                      </w:txbxContent>
                    </v:textbox>
                  </v:shape>
                </v:group>
                <v:shape id="TextBox 187" o:spid="_x0000_s1136" type="#_x0000_t202" style="position:absolute;top:25973;width:29825;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" filled="f" stroked="f">
                  <v:textbox style="mso-fit-shape-to-text:t">
                    <w:txbxContent>
                      <w:p w14:paraId="4100AD26" w14:textId="77777777" w:rsidR="00B109C8" w:rsidRPr="00890EBE" w:rsidRDefault="00B109C8" w:rsidP="00BF13DA">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TX interfaces</w:t>
                        </w:r>
                      </w:p>
                    </w:txbxContent>
                  </v:textbox>
                </v:shape>
                <v:shape id="TextBox 188" o:spid="_x0000_s1137" type="#_x0000_t202" style="position:absolute;left:31401;top:25948;width:29915;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" filled="f" stroked="f">
                  <v:textbox style="mso-fit-shape-to-text:t">
                    <w:txbxContent>
                      <w:p w14:paraId="51FF500A" w14:textId="77777777" w:rsidR="00B109C8" w:rsidRPr="00890EBE" w:rsidRDefault="00B109C8" w:rsidP="00BF13DA">
                        <w:pPr>
                          <w:pStyle w:val="NormalWeb"/>
                          <w:spacing w:before="0" w:beforeAutospacing="0" w:after="0" w:afterAutospacing="0"/>
                          <w:rPr>
                            <w:szCs w:val="26"/>
                          </w:rPr>
                        </w:pPr>
                        <w:r w:rsidRPr="00890EBE">
                          <w:rPr>
                            <w:rFonts w:asciiTheme="minorHAnsi" w:hAnsi="Calibri" w:cstheme="minorBidi"/>
                            <w:color w:val="000000" w:themeColor="text1"/>
                            <w:kern w:val="24"/>
                            <w:szCs w:val="26"/>
                          </w:rPr>
                          <w:t>Credit based flow control at RX interfaces</w:t>
                        </w:r>
                      </w:p>
                    </w:txbxContent>
                  </v:textbox>
                </v:shape>
                <w10:anchorlock/>
              </v:group>
            </w:pict>
          </mc:Fallback>
        </mc:AlternateContent>
      </w:r>
    </w:p>
    <w:p w14:paraId="1497D787" w14:textId="77777777" w:rsidR="00B109C8" w:rsidRPr="006E1C58" w:rsidRDefault="00B109C8" w:rsidP="00BF13DA">
      <w:pPr>
        <w:pStyle w:val="Caption"/>
        <w:rPr>
          <w:rFonts w:ascii="Palatino Linotype" w:hAnsi="Palatino Linotype"/>
        </w:rPr>
      </w:pPr>
      <w:bookmarkStart w:id="36" w:name="_Ref402601388"/>
      <w:bookmarkStart w:id="37" w:name="_Toc415835224"/>
      <w:bookmarkStart w:id="38" w:name="_Toc462384791"/>
      <w:bookmarkStart w:id="39" w:name="_Toc496629906"/>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38</w:t>
      </w:r>
      <w:r w:rsidRPr="006E1C58">
        <w:rPr>
          <w:rFonts w:ascii="Palatino Linotype" w:hAnsi="Palatino Linotype"/>
          <w:noProof/>
        </w:rPr>
        <w:fldChar w:fldCharType="end"/>
      </w:r>
      <w:bookmarkEnd w:id="36"/>
      <w:r w:rsidRPr="006E1C58">
        <w:rPr>
          <w:rFonts w:ascii="Palatino Linotype" w:hAnsi="Palatino Linotype"/>
        </w:rPr>
        <w:t>: Credit based flow control at TX and RX interfaces of NSIP agents.</w:t>
      </w:r>
      <w:bookmarkEnd w:id="37"/>
      <w:bookmarkEnd w:id="38"/>
      <w:bookmarkEnd w:id="39"/>
      <w:r w:rsidRPr="006E1C58">
        <w:rPr>
          <w:rFonts w:ascii="Palatino Linotype" w:hAnsi="Palatino Linotype"/>
        </w:rPr>
        <w:t xml:space="preserve">  </w:t>
      </w:r>
    </w:p>
    <w:p w14:paraId="203415BC" w14:textId="77777777" w:rsidR="00B109C8" w:rsidRPr="006E1C58" w:rsidRDefault="00B109C8" w:rsidP="00BF13DA">
      <w:pPr>
        <w:pStyle w:val="Caption"/>
        <w:rPr>
          <w:rFonts w:ascii="Palatino Linotype" w:hAnsi="Palatino Linotype"/>
        </w:rPr>
      </w:pPr>
    </w:p>
    <w:p w14:paraId="09328FE9" w14:textId="77777777" w:rsidR="00B109C8" w:rsidRPr="006E1C58" w:rsidRDefault="00B109C8" w:rsidP="00BF13DA">
      <w:pPr>
        <w:rPr>
          <w:rFonts w:ascii="Palatino Linotype" w:hAnsi="Palatino Linotype"/>
        </w:rPr>
      </w:pPr>
      <w:r w:rsidRPr="006E1C58">
        <w:rPr>
          <w:rFonts w:ascii="Palatino Linotype" w:hAnsi="Palatino Linotype"/>
        </w:rPr>
        <w:t>Note that the at TX interfaces, the credit control logic is present at the host port while at RX interfaces, the flow control FIFO is present at the host port</w:t>
      </w:r>
    </w:p>
    <w:p w14:paraId="73C7A37A" w14:textId="77777777" w:rsidR="00B109C8" w:rsidRPr="006E1C58" w:rsidRDefault="00B109C8" w:rsidP="00BF13DA">
      <w:pPr>
        <w:pStyle w:val="Body5"/>
        <w:rPr>
          <w:rFonts w:ascii="Palatino Linotype" w:hAnsi="Palatino Linotype"/>
        </w:rPr>
      </w:pPr>
    </w:p>
    <w:p w14:paraId="4CD76440" w14:textId="77777777" w:rsidR="00B109C8" w:rsidRPr="006E1C58" w:rsidRDefault="00B109C8" w:rsidP="00BF13DA">
      <w:pPr>
        <w:rPr>
          <w:rFonts w:ascii="Palatino Linotype" w:hAnsi="Palatino Linotype"/>
        </w:rPr>
      </w:pPr>
      <w:r w:rsidRPr="006E1C58">
        <w:rPr>
          <w:rFonts w:ascii="Palatino Linotype" w:hAnsi="Palatino Linotype"/>
        </w:rPr>
        <w:t>Figure given below shows the timing diagram of multi-beat transactions with Credit flow control at TX Bridge</w:t>
      </w:r>
    </w:p>
    <w:p w14:paraId="7E2DB87F" w14:textId="77777777" w:rsidR="00B109C8" w:rsidRPr="006E1C58" w:rsidRDefault="00B109C8" w:rsidP="00BF13DA">
      <w:pPr>
        <w:rPr>
          <w:rFonts w:ascii="Palatino Linotype" w:hAnsi="Palatino Linotype"/>
        </w:rPr>
      </w:pPr>
    </w:p>
    <w:p w14:paraId="3B0BEAC1" w14:textId="77777777" w:rsidR="00B109C8" w:rsidRPr="006E1C58" w:rsidRDefault="00B109C8" w:rsidP="00BF13DA">
      <w:pPr>
        <w:keepNext/>
        <w:rPr>
          <w:rFonts w:ascii="Palatino Linotype" w:hAnsi="Palatino Linotype"/>
        </w:rPr>
      </w:pPr>
      <w:r w:rsidRPr="006E1C58">
        <w:rPr>
          <w:rFonts w:ascii="Palatino Linotype" w:hAnsi="Palatino Linotype"/>
        </w:rPr>
        <w:object w:dxaOrig="18975" w:dyaOrig="4770" w14:anchorId="43C5577C">
          <v:shape id="_x0000_i1029" type="#_x0000_t75" style="width:468pt;height:117.75pt" o:ole="">
            <v:imagedata r:id="rId16" o:title=""/>
          </v:shape>
          <o:OLEObject Type="Embed" ProgID="Visio.Drawing.15" ShapeID="_x0000_i1029" DrawAspect="Content" ObjectID="_1595318433" r:id="rId17"/>
        </w:object>
      </w:r>
    </w:p>
    <w:p w14:paraId="5339C973" w14:textId="77777777" w:rsidR="00B109C8" w:rsidRPr="006E1C58" w:rsidRDefault="00B109C8" w:rsidP="00BF13DA">
      <w:pPr>
        <w:keepNext/>
        <w:rPr>
          <w:rFonts w:ascii="Palatino Linotype" w:hAnsi="Palatino Linotype"/>
        </w:rPr>
      </w:pPr>
    </w:p>
    <w:p w14:paraId="6AF22AB9" w14:textId="77777777" w:rsidR="00B109C8" w:rsidRPr="006E1C58" w:rsidRDefault="00B109C8" w:rsidP="00BF13DA">
      <w:pPr>
        <w:pStyle w:val="Caption"/>
        <w:rPr>
          <w:rFonts w:ascii="Palatino Linotype" w:hAnsi="Palatino Linotype"/>
        </w:rPr>
      </w:pPr>
      <w:bookmarkStart w:id="40" w:name="_Toc415835225"/>
      <w:bookmarkStart w:id="41" w:name="_Toc462384792"/>
      <w:bookmarkStart w:id="42" w:name="_Toc496629907"/>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39</w:t>
      </w:r>
      <w:r w:rsidRPr="006E1C58">
        <w:rPr>
          <w:rFonts w:ascii="Palatino Linotype" w:hAnsi="Palatino Linotype"/>
          <w:noProof/>
        </w:rPr>
        <w:fldChar w:fldCharType="end"/>
      </w:r>
      <w:r w:rsidRPr="006E1C58">
        <w:rPr>
          <w:rFonts w:ascii="Palatino Linotype" w:hAnsi="Palatino Linotype"/>
        </w:rPr>
        <w:t>: Timing of Multi beat transaction with credit flow control at TX Bridge</w:t>
      </w:r>
      <w:bookmarkEnd w:id="40"/>
      <w:bookmarkEnd w:id="41"/>
      <w:bookmarkEnd w:id="42"/>
    </w:p>
    <w:p w14:paraId="675DF543" w14:textId="77777777" w:rsidR="00B109C8" w:rsidRPr="006E1C58" w:rsidRDefault="00B109C8" w:rsidP="00BF13DA">
      <w:pPr>
        <w:rPr>
          <w:rFonts w:ascii="Palatino Linotype" w:hAnsi="Palatino Linotype"/>
        </w:rPr>
      </w:pPr>
    </w:p>
    <w:p w14:paraId="1A970780" w14:textId="77777777" w:rsidR="00B109C8" w:rsidRPr="006E1C58" w:rsidRDefault="00B109C8" w:rsidP="00BF13DA">
      <w:pPr>
        <w:rPr>
          <w:rFonts w:ascii="Palatino Linotype" w:hAnsi="Palatino Linotype"/>
        </w:rPr>
      </w:pPr>
      <w:r w:rsidRPr="006E1C58">
        <w:rPr>
          <w:rFonts w:ascii="Palatino Linotype" w:hAnsi="Palatino Linotype"/>
        </w:rPr>
        <w:t>Figure given below shows the timing diagram of multi-beat transactions with Credit flow control at RX Bridge</w:t>
      </w:r>
    </w:p>
    <w:p w14:paraId="2F076C27" w14:textId="77777777" w:rsidR="00B109C8" w:rsidRPr="006E1C58" w:rsidRDefault="00B109C8" w:rsidP="00BF13DA">
      <w:pPr>
        <w:rPr>
          <w:rFonts w:ascii="Palatino Linotype" w:hAnsi="Palatino Linotype"/>
        </w:rPr>
      </w:pPr>
    </w:p>
    <w:p w14:paraId="4ACCE5EA" w14:textId="77777777" w:rsidR="00B109C8" w:rsidRPr="006E1C58" w:rsidRDefault="00B109C8" w:rsidP="00BF13DA">
      <w:pPr>
        <w:keepNext/>
        <w:rPr>
          <w:rFonts w:ascii="Palatino Linotype" w:hAnsi="Palatino Linotype"/>
        </w:rPr>
      </w:pPr>
      <w:r w:rsidRPr="006E1C58">
        <w:rPr>
          <w:rFonts w:ascii="Palatino Linotype" w:hAnsi="Palatino Linotype"/>
        </w:rPr>
        <w:object w:dxaOrig="18960" w:dyaOrig="3540" w14:anchorId="04BA0E46">
          <v:shape id="_x0000_i1030" type="#_x0000_t75" style="width:467.25pt;height:87pt" o:ole="">
            <v:imagedata r:id="rId18" o:title=""/>
          </v:shape>
          <o:OLEObject Type="Embed" ProgID="Visio.Drawing.15" ShapeID="_x0000_i1030" DrawAspect="Content" ObjectID="_1595318434" r:id="rId19"/>
        </w:object>
      </w:r>
    </w:p>
    <w:p w14:paraId="319D225E" w14:textId="77777777" w:rsidR="00B109C8" w:rsidRPr="006E1C58" w:rsidRDefault="00B109C8" w:rsidP="00BF13DA">
      <w:pPr>
        <w:keepNext/>
        <w:rPr>
          <w:rFonts w:ascii="Palatino Linotype" w:hAnsi="Palatino Linotype"/>
        </w:rPr>
      </w:pPr>
    </w:p>
    <w:p w14:paraId="743C3A40" w14:textId="77777777" w:rsidR="00B109C8" w:rsidRPr="006E1C58" w:rsidRDefault="00B109C8" w:rsidP="00BF13DA">
      <w:pPr>
        <w:pStyle w:val="Caption"/>
        <w:rPr>
          <w:rFonts w:ascii="Palatino Linotype" w:hAnsi="Palatino Linotype"/>
        </w:rPr>
      </w:pPr>
      <w:bookmarkStart w:id="43" w:name="_Toc415835226"/>
      <w:bookmarkStart w:id="44" w:name="_Toc462384793"/>
      <w:bookmarkStart w:id="45" w:name="_Toc496629908"/>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40</w:t>
      </w:r>
      <w:r w:rsidRPr="006E1C58">
        <w:rPr>
          <w:rFonts w:ascii="Palatino Linotype" w:hAnsi="Palatino Linotype"/>
          <w:noProof/>
        </w:rPr>
        <w:fldChar w:fldCharType="end"/>
      </w:r>
      <w:r w:rsidRPr="006E1C58">
        <w:rPr>
          <w:rFonts w:ascii="Palatino Linotype" w:hAnsi="Palatino Linotype"/>
        </w:rPr>
        <w:t>: Timing of Multi beat transaction with credit flow control at RX Bridge</w:t>
      </w:r>
      <w:bookmarkEnd w:id="43"/>
      <w:bookmarkEnd w:id="44"/>
      <w:bookmarkEnd w:id="45"/>
    </w:p>
    <w:p w14:paraId="45939BBE" w14:textId="77777777" w:rsidR="00B109C8" w:rsidRPr="006E1C58" w:rsidRDefault="00B109C8" w:rsidP="00BF13DA">
      <w:pPr>
        <w:pStyle w:val="Body5"/>
        <w:rPr>
          <w:rFonts w:ascii="Palatino Linotype" w:hAnsi="Palatino Linotype"/>
          <w:sz w:val="14"/>
        </w:rPr>
      </w:pPr>
    </w:p>
    <w:p w14:paraId="4ACA907B" w14:textId="77777777" w:rsidR="00B109C8" w:rsidRPr="006E1C58" w:rsidRDefault="00B109C8" w:rsidP="00B109C8">
      <w:pPr>
        <w:pStyle w:val="Heading2"/>
        <w:keepLines w:val="0"/>
        <w:tabs>
          <w:tab w:val="num" w:pos="864"/>
          <w:tab w:val="left" w:pos="1008"/>
        </w:tabs>
        <w:spacing w:before="120" w:after="120" w:line="240" w:lineRule="auto"/>
        <w:rPr>
          <w:rFonts w:ascii="Palatino Linotype" w:hAnsi="Palatino Linotype"/>
        </w:rPr>
      </w:pPr>
      <w:bookmarkStart w:id="46" w:name="_Toc415835208"/>
      <w:bookmarkStart w:id="47" w:name="_Toc449225215"/>
      <w:bookmarkStart w:id="48" w:name="_Toc462045364"/>
      <w:bookmarkStart w:id="49" w:name="_Toc496629863"/>
      <w:r w:rsidRPr="006E1C58">
        <w:rPr>
          <w:rFonts w:ascii="Palatino Linotype" w:hAnsi="Palatino Linotype"/>
        </w:rPr>
        <w:t>Width Ratios and Conversion Summary</w:t>
      </w:r>
      <w:bookmarkEnd w:id="46"/>
      <w:bookmarkEnd w:id="47"/>
      <w:bookmarkEnd w:id="48"/>
      <w:bookmarkEnd w:id="49"/>
    </w:p>
    <w:p w14:paraId="58158AF6" w14:textId="77777777" w:rsidR="00B109C8" w:rsidRPr="006E1C58" w:rsidRDefault="00B109C8" w:rsidP="00BF13DA">
      <w:pPr>
        <w:pStyle w:val="Body5"/>
        <w:rPr>
          <w:rFonts w:ascii="Palatino Linotype" w:hAnsi="Palatino Linotype"/>
        </w:rPr>
      </w:pPr>
      <w:r w:rsidRPr="006E1C58">
        <w:rPr>
          <w:rFonts w:ascii="Palatino Linotype" w:hAnsi="Palatino Linotype"/>
        </w:rPr>
        <w:t>Following list summarizes the streaming interface data width restrictions and constraints on the RX and TX communicating interfaces.</w:t>
      </w:r>
    </w:p>
    <w:p w14:paraId="4D80D5C2" w14:textId="77777777" w:rsidR="00B109C8" w:rsidRPr="006E1C58" w:rsidRDefault="00B109C8" w:rsidP="00BF13DA">
      <w:pPr>
        <w:pStyle w:val="Body5"/>
        <w:rPr>
          <w:rFonts w:ascii="Palatino Linotype" w:hAnsi="Palatino Linotype"/>
        </w:rPr>
      </w:pPr>
    </w:p>
    <w:p w14:paraId="62955DDF"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Each host port interface’s data width must be power of two multiples of cell_size.</w:t>
      </w:r>
    </w:p>
    <w:p w14:paraId="173F3185"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The minimum and maximum width of interfaces is 1x cell_size and 64x cell_size, respectively.</w:t>
      </w:r>
    </w:p>
    <w:p w14:paraId="6E5B784E"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lastRenderedPageBreak/>
        <w:t>Interfaces may be marked as single beat or multi beat.</w:t>
      </w:r>
    </w:p>
    <w:p w14:paraId="462342FE"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 single beat interface must always receive or transmit single beat messages.</w:t>
      </w:r>
    </w:p>
    <w:p w14:paraId="51CDF173"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 single beat interface must only communicate with single beat interfaces.</w:t>
      </w:r>
    </w:p>
    <w:p w14:paraId="64B4A72F"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 multi beat interface must only communicate with multibeat interfaces.</w:t>
      </w:r>
    </w:p>
    <w:p w14:paraId="017EB12F"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Any two host port interfaces marked as single beat may communicate with each other only if they have same data width.</w:t>
      </w:r>
    </w:p>
    <w:p w14:paraId="74601C42"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Any two host port interfaces marked as multibeat may communicate with each other irrespective of their data width.</w:t>
      </w:r>
    </w:p>
    <w:p w14:paraId="2628F50F" w14:textId="77777777" w:rsidR="00B109C8" w:rsidRPr="006E1C58" w:rsidRDefault="00B109C8" w:rsidP="00B109C8">
      <w:pPr>
        <w:pStyle w:val="Body5"/>
        <w:numPr>
          <w:ilvl w:val="0"/>
          <w:numId w:val="44"/>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 host port may have any combination of up to four TX and up to four RX active interfaces, and each interface may have any allowed width and single beat property.</w:t>
      </w:r>
    </w:p>
    <w:p w14:paraId="0C4E00D1" w14:textId="77777777" w:rsidR="00B109C8" w:rsidRPr="006E1C58" w:rsidRDefault="00B109C8" w:rsidP="00BF13DA">
      <w:pPr>
        <w:pStyle w:val="Body5"/>
        <w:rPr>
          <w:rFonts w:ascii="Palatino Linotype" w:eastAsiaTheme="minorHAnsi" w:hAnsi="Palatino Linotype"/>
          <w:szCs w:val="20"/>
        </w:rPr>
      </w:pPr>
      <w:r w:rsidRPr="006E1C58">
        <w:rPr>
          <w:rFonts w:ascii="Palatino Linotype" w:eastAsiaTheme="minorHAnsi" w:hAnsi="Palatino Linotype"/>
          <w:szCs w:val="20"/>
        </w:rPr>
        <w:t xml:space="preserve">The allowed communication between different interfaces marked as single beat or multibeat and having different widths are illustrated between in </w:t>
      </w:r>
      <w:r w:rsidRPr="006E1C58">
        <w:rPr>
          <w:rFonts w:ascii="Palatino Linotype" w:eastAsiaTheme="minorHAnsi" w:hAnsi="Palatino Linotype"/>
          <w:szCs w:val="20"/>
        </w:rPr>
        <w:fldChar w:fldCharType="begin"/>
      </w:r>
      <w:r w:rsidRPr="006E1C58">
        <w:rPr>
          <w:rFonts w:ascii="Palatino Linotype" w:eastAsiaTheme="minorHAnsi" w:hAnsi="Palatino Linotype"/>
          <w:szCs w:val="20"/>
        </w:rPr>
        <w:instrText xml:space="preserve"> REF _Ref402602887 \h  \* MERGEFORMAT </w:instrText>
      </w:r>
      <w:r w:rsidRPr="006E1C58">
        <w:rPr>
          <w:rFonts w:ascii="Palatino Linotype" w:eastAsiaTheme="minorHAnsi" w:hAnsi="Palatino Linotype"/>
          <w:szCs w:val="20"/>
        </w:rPr>
      </w:r>
      <w:r w:rsidRPr="006E1C58">
        <w:rPr>
          <w:rFonts w:ascii="Palatino Linotype" w:eastAsiaTheme="minorHAnsi" w:hAnsi="Palatino Linotype"/>
          <w:szCs w:val="20"/>
        </w:rPr>
        <w:fldChar w:fldCharType="separate"/>
      </w:r>
      <w:r w:rsidRPr="00655C65">
        <w:rPr>
          <w:rFonts w:ascii="Palatino Linotype" w:hAnsi="Palatino Linotype"/>
          <w:szCs w:val="20"/>
        </w:rPr>
        <w:t xml:space="preserve">Figure </w:t>
      </w:r>
      <w:r w:rsidRPr="00655C65">
        <w:rPr>
          <w:rFonts w:ascii="Palatino Linotype" w:hAnsi="Palatino Linotype"/>
          <w:noProof/>
          <w:szCs w:val="20"/>
        </w:rPr>
        <w:t>41</w:t>
      </w:r>
      <w:r w:rsidRPr="006E1C58">
        <w:rPr>
          <w:rFonts w:ascii="Palatino Linotype" w:eastAsiaTheme="minorHAnsi" w:hAnsi="Palatino Linotype"/>
          <w:szCs w:val="20"/>
        </w:rPr>
        <w:fldChar w:fldCharType="end"/>
      </w:r>
      <w:r w:rsidRPr="006E1C58">
        <w:rPr>
          <w:rFonts w:ascii="Palatino Linotype" w:eastAsiaTheme="minorHAnsi" w:hAnsi="Palatino Linotype"/>
          <w:szCs w:val="20"/>
        </w:rPr>
        <w:t>.</w:t>
      </w:r>
    </w:p>
    <w:p w14:paraId="27820687" w14:textId="77777777" w:rsidR="00B109C8" w:rsidRPr="006E1C58" w:rsidRDefault="00B109C8" w:rsidP="00BF13DA">
      <w:pPr>
        <w:pStyle w:val="Body5"/>
        <w:rPr>
          <w:rFonts w:ascii="Palatino Linotype" w:eastAsiaTheme="minorHAnsi" w:hAnsi="Palatino Linotype"/>
          <w:szCs w:val="22"/>
        </w:rPr>
      </w:pPr>
    </w:p>
    <w:p w14:paraId="42413026" w14:textId="77777777" w:rsidR="00B109C8" w:rsidRPr="006E1C58" w:rsidRDefault="00B109C8" w:rsidP="00BF13DA">
      <w:pPr>
        <w:pStyle w:val="Body5"/>
        <w:rPr>
          <w:rFonts w:ascii="Palatino Linotype" w:eastAsiaTheme="minorHAnsi" w:hAnsi="Palatino Linotype"/>
          <w:szCs w:val="22"/>
        </w:rPr>
      </w:pPr>
      <w:r w:rsidRPr="006E1C58">
        <w:rPr>
          <w:rFonts w:ascii="Palatino Linotype" w:eastAsiaTheme="minorHAnsi" w:hAnsi="Palatino Linotype"/>
          <w:noProof/>
          <w:szCs w:val="22"/>
        </w:rPr>
        <mc:AlternateContent>
          <mc:Choice Requires="wpc">
            <w:drawing>
              <wp:inline distT="0" distB="0" distL="0" distR="0" wp14:anchorId="7B2F9D46" wp14:editId="6CB19338">
                <wp:extent cx="5956937" cy="2247900"/>
                <wp:effectExtent l="0" t="0" r="0" b="0"/>
                <wp:docPr id="1318" name="Canvas 1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62" name="Group 1262"/>
                        <wpg:cNvGrpSpPr/>
                        <wpg:grpSpPr>
                          <a:xfrm>
                            <a:off x="0" y="0"/>
                            <a:ext cx="2971165" cy="2135274"/>
                            <a:chOff x="0" y="0"/>
                            <a:chExt cx="4250417" cy="3054626"/>
                          </a:xfrm>
                        </wpg:grpSpPr>
                        <wps:wsp>
                          <wps:cNvPr id="1263" name="Straight Connector 1263"/>
                          <wps:cNvCnPr/>
                          <wps:spPr>
                            <a:xfrm>
                              <a:off x="685800"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64" name="Straight Connector 1264"/>
                          <wps:cNvCnPr/>
                          <wps:spPr>
                            <a:xfrm>
                              <a:off x="685800"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265" name="Straight Connector 1265"/>
                          <wps:cNvCnPr/>
                          <wps:spPr>
                            <a:xfrm>
                              <a:off x="685800"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66" name="Straight Connector 1266"/>
                          <wps:cNvCnPr/>
                          <wps:spPr>
                            <a:xfrm>
                              <a:off x="685800"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267" name="TextBox 8"/>
                          <wps:cNvSpPr txBox="1"/>
                          <wps:spPr>
                            <a:xfrm>
                              <a:off x="152358" y="353198"/>
                              <a:ext cx="1110068" cy="302498"/>
                            </a:xfrm>
                            <a:prstGeom prst="rect">
                              <a:avLst/>
                            </a:prstGeom>
                            <a:noFill/>
                          </wps:spPr>
                          <wps:txbx>
                            <w:txbxContent>
                              <w:p w14:paraId="4AAE632D"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268" name="TextBox 119"/>
                          <wps:cNvSpPr txBox="1"/>
                          <wps:spPr>
                            <a:xfrm>
                              <a:off x="152358" y="847483"/>
                              <a:ext cx="1110068" cy="302498"/>
                            </a:xfrm>
                            <a:prstGeom prst="rect">
                              <a:avLst/>
                            </a:prstGeom>
                            <a:noFill/>
                          </wps:spPr>
                          <wps:txbx>
                            <w:txbxContent>
                              <w:p w14:paraId="1F1FA37F"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269" name="TextBox 120"/>
                          <wps:cNvSpPr txBox="1"/>
                          <wps:spPr>
                            <a:xfrm>
                              <a:off x="152358" y="1435388"/>
                              <a:ext cx="1075549" cy="302498"/>
                            </a:xfrm>
                            <a:prstGeom prst="rect">
                              <a:avLst/>
                            </a:prstGeom>
                            <a:noFill/>
                          </wps:spPr>
                          <wps:txbx>
                            <w:txbxContent>
                              <w:p w14:paraId="1BCFF311"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270" name="TextBox 121"/>
                          <wps:cNvSpPr txBox="1"/>
                          <wps:spPr>
                            <a:xfrm>
                              <a:off x="152358" y="1950618"/>
                              <a:ext cx="1075549" cy="302498"/>
                            </a:xfrm>
                            <a:prstGeom prst="rect">
                              <a:avLst/>
                            </a:prstGeom>
                            <a:noFill/>
                          </wps:spPr>
                          <wps:txbx>
                            <w:txbxContent>
                              <w:p w14:paraId="13AC81EF"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271" name="Straight Connector 1271"/>
                          <wps:cNvCnPr/>
                          <wps:spPr>
                            <a:xfrm>
                              <a:off x="2438400"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73" name="Straight Connector 1273"/>
                          <wps:cNvCnPr/>
                          <wps:spPr>
                            <a:xfrm>
                              <a:off x="2438400"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275" name="Straight Connector 1275"/>
                          <wps:cNvCnPr/>
                          <wps:spPr>
                            <a:xfrm>
                              <a:off x="2438400"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276" name="Straight Connector 1276"/>
                          <wps:cNvCnPr/>
                          <wps:spPr>
                            <a:xfrm>
                              <a:off x="2438400"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277" name="TextBox 126"/>
                          <wps:cNvSpPr txBox="1"/>
                          <wps:spPr>
                            <a:xfrm>
                              <a:off x="2437673" y="353198"/>
                              <a:ext cx="1110068" cy="302498"/>
                            </a:xfrm>
                            <a:prstGeom prst="rect">
                              <a:avLst/>
                            </a:prstGeom>
                            <a:noFill/>
                          </wps:spPr>
                          <wps:txbx>
                            <w:txbxContent>
                              <w:p w14:paraId="5C016E7C"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278" name="TextBox 127"/>
                          <wps:cNvSpPr txBox="1"/>
                          <wps:spPr>
                            <a:xfrm>
                              <a:off x="2437673" y="847483"/>
                              <a:ext cx="1110068" cy="302498"/>
                            </a:xfrm>
                            <a:prstGeom prst="rect">
                              <a:avLst/>
                            </a:prstGeom>
                            <a:noFill/>
                          </wps:spPr>
                          <wps:txbx>
                            <w:txbxContent>
                              <w:p w14:paraId="3DF881E2"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279" name="TextBox 128"/>
                          <wps:cNvSpPr txBox="1"/>
                          <wps:spPr>
                            <a:xfrm>
                              <a:off x="2437673" y="1435388"/>
                              <a:ext cx="1075549" cy="302498"/>
                            </a:xfrm>
                            <a:prstGeom prst="rect">
                              <a:avLst/>
                            </a:prstGeom>
                            <a:noFill/>
                          </wps:spPr>
                          <wps:txbx>
                            <w:txbxContent>
                              <w:p w14:paraId="019B9817"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088" name="TextBox 129"/>
                          <wps:cNvSpPr txBox="1"/>
                          <wps:spPr>
                            <a:xfrm>
                              <a:off x="2437673" y="1950618"/>
                              <a:ext cx="1075549" cy="302498"/>
                            </a:xfrm>
                            <a:prstGeom prst="rect">
                              <a:avLst/>
                            </a:prstGeom>
                            <a:noFill/>
                          </wps:spPr>
                          <wps:txbx>
                            <w:txbxContent>
                              <w:p w14:paraId="49266DCA"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089" name="Straight Arrow Connector 1089"/>
                          <wps:cNvCnPr/>
                          <wps:spPr>
                            <a:xfrm>
                              <a:off x="1066800" y="657998"/>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0" name="Straight Arrow Connector 1090"/>
                          <wps:cNvCnPr/>
                          <wps:spPr>
                            <a:xfrm>
                              <a:off x="1066800" y="1191400"/>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2" name="Straight Arrow Connector 1092"/>
                          <wps:cNvCnPr/>
                          <wps:spPr>
                            <a:xfrm>
                              <a:off x="1066800" y="1724799"/>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3" name="Straight Arrow Connector 1093"/>
                          <wps:cNvCnPr/>
                          <wps:spPr>
                            <a:xfrm>
                              <a:off x="1066800" y="2258199"/>
                              <a:ext cx="1371601" cy="0"/>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4" name="Straight Arrow Connector 1094"/>
                          <wps:cNvCnPr/>
                          <wps:spPr>
                            <a:xfrm flipV="1">
                              <a:off x="1066800" y="1732540"/>
                              <a:ext cx="1371601" cy="525659"/>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5" name="Straight Arrow Connector 1095"/>
                          <wps:cNvCnPr/>
                          <wps:spPr>
                            <a:xfrm>
                              <a:off x="1066800" y="1732542"/>
                              <a:ext cx="1371601" cy="525658"/>
                            </a:xfrm>
                            <a:prstGeom prst="straightConnector1">
                              <a:avLst/>
                            </a:prstGeom>
                            <a:ln w="3175">
                              <a:tailEnd type="triangle" w="sm" len="sm"/>
                            </a:ln>
                          </wps:spPr>
                          <wps:style>
                            <a:lnRef idx="1">
                              <a:schemeClr val="accent3"/>
                            </a:lnRef>
                            <a:fillRef idx="0">
                              <a:schemeClr val="accent3"/>
                            </a:fillRef>
                            <a:effectRef idx="0">
                              <a:schemeClr val="accent3"/>
                            </a:effectRef>
                            <a:fontRef idx="minor">
                              <a:schemeClr val="tx1"/>
                            </a:fontRef>
                          </wps:style>
                          <wps:bodyPr/>
                        </wps:wsp>
                        <wps:wsp>
                          <wps:cNvPr id="1097" name="TextBox 26"/>
                          <wps:cNvSpPr txBox="1"/>
                          <wps:spPr>
                            <a:xfrm>
                              <a:off x="0" y="2482333"/>
                              <a:ext cx="4250417" cy="572293"/>
                            </a:xfrm>
                            <a:prstGeom prst="rect">
                              <a:avLst/>
                            </a:prstGeom>
                            <a:noFill/>
                          </wps:spPr>
                          <wps:txbx>
                            <w:txbxContent>
                              <w:p w14:paraId="624ECA81"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Allowed communication between TX and Rx interfaces</w:t>
                                </w:r>
                              </w:p>
                              <w:p w14:paraId="03BBA04B" w14:textId="77777777" w:rsidR="00B109C8" w:rsidRPr="0036314E" w:rsidRDefault="00B109C8" w:rsidP="00BF13DA">
                                <w:pPr>
                                  <w:pStyle w:val="NormalWeb"/>
                                  <w:spacing w:before="0" w:beforeAutospacing="0" w:after="0" w:afterAutospacing="0"/>
                                  <w:rPr>
                                    <w:sz w:val="18"/>
                                  </w:rPr>
                                </w:pPr>
                                <w:r>
                                  <w:rPr>
                                    <w:rFonts w:asciiTheme="minorHAnsi" w:hAnsi="Calibri" w:cstheme="minorBidi"/>
                                    <w:color w:val="000000" w:themeColor="text1"/>
                                    <w:kern w:val="24"/>
                                    <w:sz w:val="18"/>
                                  </w:rPr>
                                  <w:t xml:space="preserve">with the highlighted </w:t>
                                </w:r>
                                <w:r w:rsidRPr="0036314E">
                                  <w:rPr>
                                    <w:rFonts w:asciiTheme="minorHAnsi" w:hAnsi="Calibri" w:cstheme="minorBidi"/>
                                    <w:color w:val="000000" w:themeColor="text1"/>
                                    <w:kern w:val="24"/>
                                    <w:sz w:val="18"/>
                                  </w:rPr>
                                  <w:t>single/multibeat prop and widths</w:t>
                                </w:r>
                              </w:p>
                            </w:txbxContent>
                          </wps:txbx>
                          <wps:bodyPr wrap="none" rtlCol="0">
                            <a:spAutoFit/>
                          </wps:bodyPr>
                        </wps:wsp>
                        <wps:wsp>
                          <wps:cNvPr id="1098" name="TextBox 29"/>
                          <wps:cNvSpPr txBox="1"/>
                          <wps:spPr>
                            <a:xfrm>
                              <a:off x="152358" y="0"/>
                              <a:ext cx="1243604" cy="351552"/>
                            </a:xfrm>
                            <a:prstGeom prst="rect">
                              <a:avLst/>
                            </a:prstGeom>
                            <a:noFill/>
                          </wps:spPr>
                          <wps:txbx>
                            <w:txbxContent>
                              <w:p w14:paraId="50010029"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wps:txbx>
                          <wps:bodyPr wrap="none" rtlCol="0">
                            <a:spAutoFit/>
                          </wps:bodyPr>
                        </wps:wsp>
                      </wpg:wgp>
                      <wpg:wgp>
                        <wpg:cNvPr id="1099" name="Group 1099"/>
                        <wpg:cNvGrpSpPr/>
                        <wpg:grpSpPr>
                          <a:xfrm>
                            <a:off x="2847339" y="0"/>
                            <a:ext cx="3109595" cy="2135274"/>
                            <a:chOff x="4073276" y="0"/>
                            <a:chExt cx="4448449" cy="3054626"/>
                          </a:xfrm>
                        </wpg:grpSpPr>
                        <wps:wsp>
                          <wps:cNvPr id="1100" name="Straight Connector 1100"/>
                          <wps:cNvCnPr/>
                          <wps:spPr>
                            <a:xfrm>
                              <a:off x="4874142"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01" name="Straight Connector 1101"/>
                          <wps:cNvCnPr/>
                          <wps:spPr>
                            <a:xfrm>
                              <a:off x="4874142"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102" name="Straight Connector 1102"/>
                          <wps:cNvCnPr/>
                          <wps:spPr>
                            <a:xfrm>
                              <a:off x="4874142"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03" name="Straight Connector 1103"/>
                          <wps:cNvCnPr/>
                          <wps:spPr>
                            <a:xfrm>
                              <a:off x="4874142"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104" name="TextBox 198"/>
                          <wps:cNvSpPr txBox="1"/>
                          <wps:spPr>
                            <a:xfrm>
                              <a:off x="4339452" y="353198"/>
                              <a:ext cx="1110068" cy="302498"/>
                            </a:xfrm>
                            <a:prstGeom prst="rect">
                              <a:avLst/>
                            </a:prstGeom>
                            <a:noFill/>
                          </wps:spPr>
                          <wps:txbx>
                            <w:txbxContent>
                              <w:p w14:paraId="51701776"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105" name="TextBox 199"/>
                          <wps:cNvSpPr txBox="1"/>
                          <wps:spPr>
                            <a:xfrm>
                              <a:off x="4339452" y="847483"/>
                              <a:ext cx="1110068" cy="302498"/>
                            </a:xfrm>
                            <a:prstGeom prst="rect">
                              <a:avLst/>
                            </a:prstGeom>
                            <a:noFill/>
                          </wps:spPr>
                          <wps:txbx>
                            <w:txbxContent>
                              <w:p w14:paraId="5440D94A"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106" name="TextBox 200"/>
                          <wps:cNvSpPr txBox="1"/>
                          <wps:spPr>
                            <a:xfrm>
                              <a:off x="4339452" y="1435388"/>
                              <a:ext cx="1075549" cy="302498"/>
                            </a:xfrm>
                            <a:prstGeom prst="rect">
                              <a:avLst/>
                            </a:prstGeom>
                            <a:noFill/>
                          </wps:spPr>
                          <wps:txbx>
                            <w:txbxContent>
                              <w:p w14:paraId="56DCDA67"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107" name="TextBox 201"/>
                          <wps:cNvSpPr txBox="1"/>
                          <wps:spPr>
                            <a:xfrm>
                              <a:off x="4339452" y="1950618"/>
                              <a:ext cx="1075549" cy="302498"/>
                            </a:xfrm>
                            <a:prstGeom prst="rect">
                              <a:avLst/>
                            </a:prstGeom>
                            <a:noFill/>
                          </wps:spPr>
                          <wps:txbx>
                            <w:txbxContent>
                              <w:p w14:paraId="71B3782F"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108" name="Straight Connector 1108"/>
                          <wps:cNvCnPr/>
                          <wps:spPr>
                            <a:xfrm>
                              <a:off x="6626742" y="657998"/>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09" name="Straight Connector 1109"/>
                          <wps:cNvCnPr/>
                          <wps:spPr>
                            <a:xfrm>
                              <a:off x="6626742" y="1191400"/>
                              <a:ext cx="381000" cy="0"/>
                            </a:xfrm>
                            <a:prstGeom prst="line">
                              <a:avLst/>
                            </a:prstGeom>
                            <a:ln w="152400"/>
                          </wps:spPr>
                          <wps:style>
                            <a:lnRef idx="1">
                              <a:schemeClr val="dk1"/>
                            </a:lnRef>
                            <a:fillRef idx="0">
                              <a:schemeClr val="dk1"/>
                            </a:fillRef>
                            <a:effectRef idx="0">
                              <a:schemeClr val="dk1"/>
                            </a:effectRef>
                            <a:fontRef idx="minor">
                              <a:schemeClr val="tx1"/>
                            </a:fontRef>
                          </wps:style>
                          <wps:bodyPr/>
                        </wps:wsp>
                        <wps:wsp>
                          <wps:cNvPr id="1110" name="Straight Connector 1110"/>
                          <wps:cNvCnPr/>
                          <wps:spPr>
                            <a:xfrm>
                              <a:off x="6626742" y="1724799"/>
                              <a:ext cx="381000"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1111" name="Straight Connector 1111"/>
                          <wps:cNvCnPr/>
                          <wps:spPr>
                            <a:xfrm>
                              <a:off x="6626742" y="2258199"/>
                              <a:ext cx="381000" cy="0"/>
                            </a:xfrm>
                            <a:prstGeom prst="line">
                              <a:avLst/>
                            </a:prstGeom>
                            <a:ln w="114300"/>
                          </wps:spPr>
                          <wps:style>
                            <a:lnRef idx="1">
                              <a:schemeClr val="dk1"/>
                            </a:lnRef>
                            <a:fillRef idx="0">
                              <a:schemeClr val="dk1"/>
                            </a:fillRef>
                            <a:effectRef idx="0">
                              <a:schemeClr val="dk1"/>
                            </a:effectRef>
                            <a:fontRef idx="minor">
                              <a:schemeClr val="tx1"/>
                            </a:fontRef>
                          </wps:style>
                          <wps:bodyPr/>
                        </wps:wsp>
                        <wps:wsp>
                          <wps:cNvPr id="1112" name="TextBox 206"/>
                          <wps:cNvSpPr txBox="1"/>
                          <wps:spPr>
                            <a:xfrm>
                              <a:off x="6624768" y="353198"/>
                              <a:ext cx="1110068" cy="302498"/>
                            </a:xfrm>
                            <a:prstGeom prst="rect">
                              <a:avLst/>
                            </a:prstGeom>
                            <a:noFill/>
                          </wps:spPr>
                          <wps:txbx>
                            <w:txbxContent>
                              <w:p w14:paraId="0D1689F4"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wps:txbx>
                          <wps:bodyPr wrap="none" rtlCol="0">
                            <a:spAutoFit/>
                          </wps:bodyPr>
                        </wps:wsp>
                        <wps:wsp>
                          <wps:cNvPr id="1113" name="TextBox 207"/>
                          <wps:cNvSpPr txBox="1"/>
                          <wps:spPr>
                            <a:xfrm>
                              <a:off x="6624055" y="847483"/>
                              <a:ext cx="1110068" cy="302498"/>
                            </a:xfrm>
                            <a:prstGeom prst="rect">
                              <a:avLst/>
                            </a:prstGeom>
                            <a:noFill/>
                          </wps:spPr>
                          <wps:txbx>
                            <w:txbxContent>
                              <w:p w14:paraId="34B71841"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wps:txbx>
                          <wps:bodyPr wrap="none" rtlCol="0">
                            <a:spAutoFit/>
                          </wps:bodyPr>
                        </wps:wsp>
                        <wps:wsp>
                          <wps:cNvPr id="1114" name="TextBox 208"/>
                          <wps:cNvSpPr txBox="1"/>
                          <wps:spPr>
                            <a:xfrm>
                              <a:off x="6624648" y="1435388"/>
                              <a:ext cx="1075549" cy="302498"/>
                            </a:xfrm>
                            <a:prstGeom prst="rect">
                              <a:avLst/>
                            </a:prstGeom>
                            <a:noFill/>
                          </wps:spPr>
                          <wps:txbx>
                            <w:txbxContent>
                              <w:p w14:paraId="6F2A3B72"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wps:txbx>
                          <wps:bodyPr wrap="none" rtlCol="0">
                            <a:spAutoFit/>
                          </wps:bodyPr>
                        </wps:wsp>
                        <wps:wsp>
                          <wps:cNvPr id="1115" name="TextBox 209"/>
                          <wps:cNvSpPr txBox="1"/>
                          <wps:spPr>
                            <a:xfrm>
                              <a:off x="6624648" y="1950618"/>
                              <a:ext cx="1075549" cy="302498"/>
                            </a:xfrm>
                            <a:prstGeom prst="rect">
                              <a:avLst/>
                            </a:prstGeom>
                            <a:noFill/>
                          </wps:spPr>
                          <wps:txbx>
                            <w:txbxContent>
                              <w:p w14:paraId="42376958"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wps:txbx>
                          <wps:bodyPr wrap="none" rtlCol="0">
                            <a:spAutoFit/>
                          </wps:bodyPr>
                        </wps:wsp>
                        <wps:wsp>
                          <wps:cNvPr id="1116" name="Straight Arrow Connector 1116"/>
                          <wps:cNvCnPr/>
                          <wps:spPr>
                            <a:xfrm>
                              <a:off x="5255141" y="657998"/>
                              <a:ext cx="1371601" cy="533401"/>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117" name="TextBox 216"/>
                          <wps:cNvSpPr txBox="1"/>
                          <wps:spPr>
                            <a:xfrm>
                              <a:off x="4073276" y="2482333"/>
                              <a:ext cx="4448449" cy="572293"/>
                            </a:xfrm>
                            <a:prstGeom prst="rect">
                              <a:avLst/>
                            </a:prstGeom>
                            <a:noFill/>
                          </wps:spPr>
                          <wps:txbx>
                            <w:txbxContent>
                              <w:p w14:paraId="62D12238"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Disallowed communication between TX and Rx interfaces</w:t>
                                </w:r>
                              </w:p>
                              <w:p w14:paraId="0C1AA29A" w14:textId="77777777" w:rsidR="00B109C8" w:rsidRPr="0036314E" w:rsidRDefault="00B109C8" w:rsidP="00BF13DA">
                                <w:pPr>
                                  <w:pStyle w:val="NormalWeb"/>
                                  <w:spacing w:before="0" w:beforeAutospacing="0" w:after="0" w:afterAutospacing="0"/>
                                  <w:rPr>
                                    <w:sz w:val="18"/>
                                  </w:rPr>
                                </w:pPr>
                                <w:r>
                                  <w:rPr>
                                    <w:rFonts w:asciiTheme="minorHAnsi" w:hAnsi="Calibri" w:cstheme="minorBidi"/>
                                    <w:color w:val="000000" w:themeColor="text1"/>
                                    <w:kern w:val="24"/>
                                    <w:sz w:val="18"/>
                                  </w:rPr>
                                  <w:t xml:space="preserve">with the highlighted </w:t>
                                </w:r>
                                <w:r w:rsidRPr="0036314E">
                                  <w:rPr>
                                    <w:rFonts w:asciiTheme="minorHAnsi" w:hAnsi="Calibri" w:cstheme="minorBidi"/>
                                    <w:color w:val="000000" w:themeColor="text1"/>
                                    <w:kern w:val="24"/>
                                    <w:sz w:val="18"/>
                                  </w:rPr>
                                  <w:t>single/multibeat prop and widths</w:t>
                                </w:r>
                              </w:p>
                            </w:txbxContent>
                          </wps:txbx>
                          <wps:bodyPr wrap="none" rtlCol="0">
                            <a:spAutoFit/>
                          </wps:bodyPr>
                        </wps:wsp>
                        <wps:wsp>
                          <wps:cNvPr id="1118" name="TextBox 217"/>
                          <wps:cNvSpPr txBox="1"/>
                          <wps:spPr>
                            <a:xfrm>
                              <a:off x="4339318" y="0"/>
                              <a:ext cx="1243604" cy="351552"/>
                            </a:xfrm>
                            <a:prstGeom prst="rect">
                              <a:avLst/>
                            </a:prstGeom>
                            <a:noFill/>
                          </wps:spPr>
                          <wps:txbx>
                            <w:txbxContent>
                              <w:p w14:paraId="74DCA2C4"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wps:txbx>
                          <wps:bodyPr wrap="none" rtlCol="0">
                            <a:spAutoFit/>
                          </wps:bodyPr>
                        </wps:wsp>
                        <wps:wsp>
                          <wps:cNvPr id="1119" name="Straight Arrow Connector 1119"/>
                          <wps:cNvCnPr/>
                          <wps:spPr>
                            <a:xfrm flipV="1">
                              <a:off x="5255141" y="656883"/>
                              <a:ext cx="1371601" cy="534517"/>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0" name="Straight Arrow Connector 1280"/>
                          <wps:cNvCnPr/>
                          <wps:spPr>
                            <a:xfrm flipV="1">
                              <a:off x="5280113" y="655767"/>
                              <a:ext cx="1346629" cy="1064046"/>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1" name="Straight Arrow Connector 1281"/>
                          <wps:cNvCnPr/>
                          <wps:spPr>
                            <a:xfrm flipV="1">
                              <a:off x="5258847" y="654651"/>
                              <a:ext cx="1384543" cy="1603548"/>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2" name="Straight Arrow Connector 1282"/>
                          <wps:cNvCnPr/>
                          <wps:spPr>
                            <a:xfrm flipV="1">
                              <a:off x="5253907" y="1191400"/>
                              <a:ext cx="1372836" cy="1066800"/>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3" name="Straight Arrow Connector 1283"/>
                          <wps:cNvCnPr/>
                          <wps:spPr>
                            <a:xfrm flipV="1">
                              <a:off x="5253907" y="1191398"/>
                              <a:ext cx="1370365" cy="542258"/>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4" name="Straight Arrow Connector 1284"/>
                          <wps:cNvCnPr/>
                          <wps:spPr>
                            <a:xfrm>
                              <a:off x="5251436" y="1200258"/>
                              <a:ext cx="1391953" cy="527379"/>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5" name="Straight Arrow Connector 1285"/>
                          <wps:cNvCnPr/>
                          <wps:spPr>
                            <a:xfrm>
                              <a:off x="5251436" y="1196387"/>
                              <a:ext cx="1388248" cy="1074625"/>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6" name="Straight Arrow Connector 1286"/>
                          <wps:cNvCnPr/>
                          <wps:spPr>
                            <a:xfrm>
                              <a:off x="5261317" y="655765"/>
                              <a:ext cx="1378367" cy="1611375"/>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s:wsp>
                          <wps:cNvPr id="1287" name="Straight Arrow Connector 1287"/>
                          <wps:cNvCnPr/>
                          <wps:spPr>
                            <a:xfrm>
                              <a:off x="5255141" y="657998"/>
                              <a:ext cx="1394424" cy="1068521"/>
                            </a:xfrm>
                            <a:prstGeom prst="straightConnector1">
                              <a:avLst/>
                            </a:prstGeom>
                            <a:ln w="3175">
                              <a:tailEnd type="triangle" w="sm" len="sm"/>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w14:anchorId="7B2F9D46" id="Canvas 1318" o:spid="_x0000_s1138" editas="canvas" style="width:469.05pt;height:177pt;mso-position-horizontal-relative:char;mso-position-vertical-relative:line" coordsize="59569,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">
                <v:shape id="_x0000_s1139" type="#_x0000_t75" style="position:absolute;width:59569;height:22479;visibility:visible;mso-wrap-style:square">
                  <v:fill o:detectmouseclick="t"/>
                  <v:path o:connecttype="none"/>
                </v:shape>
                <v:group id="Group 1262" o:spid="_x0000_s1140" style="position:absolute;width:29711;height:21352" coordsize="42504,3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line id="Straight Connector 1263" o:spid="_x0000_s1141" style="position:absolute;visibility:visible;mso-wrap-style:square" from="6858,6579" to="10668,6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" strokecolor="black [3040]" strokeweight="6pt"/>
                  <v:line id="Straight Connector 1264" o:spid="_x0000_s1142" style="position:absolute;visibility:visible;mso-wrap-style:square" from="6858,11914" to="10668,1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" strokecolor="black [3040]" strokeweight="12pt"/>
                  <v:line id="Straight Connector 1265" o:spid="_x0000_s1143" style="position:absolute;visibility:visible;mso-wrap-style:square" from="6858,17247" to="10668,17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" strokecolor="black [3040]" strokeweight="6pt"/>
                  <v:line id="Straight Connector 1266" o:spid="_x0000_s1144" style="position:absolute;visibility:visible;mso-wrap-style:square" from="6858,22581" to="10668,2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" strokecolor="black [3040]" strokeweight="9pt"/>
                  <v:shape id="TextBox 8" o:spid="_x0000_s1145" type="#_x0000_t202" style="position:absolute;left:1523;top:3531;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" filled="f" stroked="f">
                    <v:textbox style="mso-fit-shape-to-text:t">
                      <w:txbxContent>
                        <w:p w14:paraId="4AAE632D"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119" o:spid="_x0000_s1146" type="#_x0000_t202" style="position:absolute;left:1523;top:8474;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" filled="f" stroked="f">
                    <v:textbox style="mso-fit-shape-to-text:t">
                      <w:txbxContent>
                        <w:p w14:paraId="1F1FA37F"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120" o:spid="_x0000_s1147" type="#_x0000_t202" style="position:absolute;left:1523;top:14353;width:10756;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" filled="f" stroked="f">
                    <v:textbox style="mso-fit-shape-to-text:t">
                      <w:txbxContent>
                        <w:p w14:paraId="1BCFF311"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121" o:spid="_x0000_s1148" type="#_x0000_t202" style="position:absolute;left:1523;top:19506;width:10756;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" filled="f" stroked="f">
                    <v:textbox style="mso-fit-shape-to-text:t">
                      <w:txbxContent>
                        <w:p w14:paraId="13AC81EF"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line id="Straight Connector 1271" o:spid="_x0000_s1149" style="position:absolute;visibility:visible;mso-wrap-style:square" from="24384,6579" to="28194,6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" strokecolor="black [3040]" strokeweight="6pt"/>
                  <v:line id="Straight Connector 1273" o:spid="_x0000_s1150" style="position:absolute;visibility:visible;mso-wrap-style:square" from="24384,11914" to="28194,1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" strokecolor="black [3040]" strokeweight="12pt"/>
                  <v:line id="Straight Connector 1275" o:spid="_x0000_s1151" style="position:absolute;visibility:visible;mso-wrap-style:square" from="24384,17247" to="28194,17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" strokecolor="black [3040]" strokeweight="6pt"/>
                  <v:line id="Straight Connector 1276" o:spid="_x0000_s1152" style="position:absolute;visibility:visible;mso-wrap-style:square" from="24384,22581" to="28194,2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" strokecolor="black [3040]" strokeweight="9pt"/>
                  <v:shape id="TextBox 126" o:spid="_x0000_s1153" type="#_x0000_t202" style="position:absolute;left:24376;top:3531;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" filled="f" stroked="f">
                    <v:textbox style="mso-fit-shape-to-text:t">
                      <w:txbxContent>
                        <w:p w14:paraId="5C016E7C"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127" o:spid="_x0000_s1154" type="#_x0000_t202" style="position:absolute;left:24376;top:8474;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" filled="f" stroked="f">
                    <v:textbox style="mso-fit-shape-to-text:t">
                      <w:txbxContent>
                        <w:p w14:paraId="3DF881E2"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128" o:spid="_x0000_s1155" type="#_x0000_t202" style="position:absolute;left:24376;top:14353;width:10756;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" filled="f" stroked="f">
                    <v:textbox style="mso-fit-shape-to-text:t">
                      <w:txbxContent>
                        <w:p w14:paraId="019B9817"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129" o:spid="_x0000_s1156" type="#_x0000_t202" style="position:absolute;left:24376;top:19506;width:10756;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" filled="f" stroked="f">
                    <v:textbox style="mso-fit-shape-to-text:t">
                      <w:txbxContent>
                        <w:p w14:paraId="49266DCA"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shape id="Straight Arrow Connector 1089" o:spid="_x0000_s1157" type="#_x0000_t32" style="position:absolute;left:10668;top:6579;width:13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" strokecolor="#94b64e [3046]" strokeweight=".25pt">
                    <v:stroke endarrow="block" endarrowwidth="narrow" endarrowlength="short"/>
                  </v:shape>
                  <v:shape id="Straight Arrow Connector 1090" o:spid="_x0000_s1158" type="#_x0000_t32" style="position:absolute;left:10668;top:11914;width:13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" strokecolor="#94b64e [3046]" strokeweight=".25pt">
                    <v:stroke endarrow="block" endarrowwidth="narrow" endarrowlength="short"/>
                  </v:shape>
                  <v:shape id="Straight Arrow Connector 1092" o:spid="_x0000_s1159" type="#_x0000_t32" style="position:absolute;left:10668;top:17247;width:13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" strokecolor="#94b64e [3046]" strokeweight=".25pt">
                    <v:stroke endarrow="block" endarrowwidth="narrow" endarrowlength="short"/>
                  </v:shape>
                  <v:shape id="Straight Arrow Connector 1093" o:spid="_x0000_s1160" type="#_x0000_t32" style="position:absolute;left:10668;top:22581;width:13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" strokecolor="#94b64e [3046]" strokeweight=".25pt">
                    <v:stroke endarrow="block" endarrowwidth="narrow" endarrowlength="short"/>
                  </v:shape>
                  <v:shape id="Straight Arrow Connector 1094" o:spid="_x0000_s1161" type="#_x0000_t32" style="position:absolute;left:10668;top:17325;width:13716;height:52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" strokecolor="#94b64e [3046]" strokeweight=".25pt">
                    <v:stroke endarrow="block" endarrowwidth="narrow" endarrowlength="short"/>
                  </v:shape>
                  <v:shape id="Straight Arrow Connector 1095" o:spid="_x0000_s1162" type="#_x0000_t32" style="position:absolute;left:10668;top:17325;width:13716;height:5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" strokecolor="#94b64e [3046]" strokeweight=".25pt">
                    <v:stroke endarrow="block" endarrowwidth="narrow" endarrowlength="short"/>
                  </v:shape>
                  <v:shape id="TextBox 26" o:spid="_x0000_s1163" type="#_x0000_t202" style="position:absolute;top:24823;width:42504;height:57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" filled="f" stroked="f">
                    <v:textbox style="mso-fit-shape-to-text:t">
                      <w:txbxContent>
                        <w:p w14:paraId="624ECA81"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Allowed communication between TX and Rx interfaces</w:t>
                          </w:r>
                        </w:p>
                        <w:p w14:paraId="03BBA04B" w14:textId="77777777" w:rsidR="00B109C8" w:rsidRPr="0036314E" w:rsidRDefault="00B109C8" w:rsidP="00BF13DA">
                          <w:pPr>
                            <w:pStyle w:val="NormalWeb"/>
                            <w:spacing w:before="0" w:beforeAutospacing="0" w:after="0" w:afterAutospacing="0"/>
                            <w:rPr>
                              <w:sz w:val="18"/>
                            </w:rPr>
                          </w:pPr>
                          <w:r>
                            <w:rPr>
                              <w:rFonts w:asciiTheme="minorHAnsi" w:hAnsi="Calibri" w:cstheme="minorBidi"/>
                              <w:color w:val="000000" w:themeColor="text1"/>
                              <w:kern w:val="24"/>
                              <w:sz w:val="18"/>
                            </w:rPr>
                            <w:t xml:space="preserve">with the highlighted </w:t>
                          </w:r>
                          <w:r w:rsidRPr="0036314E">
                            <w:rPr>
                              <w:rFonts w:asciiTheme="minorHAnsi" w:hAnsi="Calibri" w:cstheme="minorBidi"/>
                              <w:color w:val="000000" w:themeColor="text1"/>
                              <w:kern w:val="24"/>
                              <w:sz w:val="18"/>
                            </w:rPr>
                            <w:t>single/multibeat prop and widths</w:t>
                          </w:r>
                        </w:p>
                      </w:txbxContent>
                    </v:textbox>
                  </v:shape>
                  <v:shape id="TextBox 29" o:spid="_x0000_s1164" type="#_x0000_t202" style="position:absolute;left:1523;width:12436;height:3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" filled="f" stroked="f">
                    <v:textbox style="mso-fit-shape-to-text:t">
                      <w:txbxContent>
                        <w:p w14:paraId="50010029"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v:textbox>
                  </v:shape>
                </v:group>
                <v:group id="Group 1099" o:spid="_x0000_s1165" style="position:absolute;left:28473;width:31096;height:21352" coordorigin="40732" coordsize="44484,3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">
                  <v:line id="Straight Connector 1100" o:spid="_x0000_s1166" style="position:absolute;visibility:visible;mso-wrap-style:square" from="48741,6579" to="52551,6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" strokecolor="black [3040]" strokeweight="6pt"/>
                  <v:line id="Straight Connector 1101" o:spid="_x0000_s1167" style="position:absolute;visibility:visible;mso-wrap-style:square" from="48741,11914" to="52551,1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" strokecolor="black [3040]" strokeweight="12pt"/>
                  <v:line id="Straight Connector 1102" o:spid="_x0000_s1168" style="position:absolute;visibility:visible;mso-wrap-style:square" from="48741,17247" to="52551,17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" strokecolor="black [3040]" strokeweight="6pt"/>
                  <v:line id="Straight Connector 1103" o:spid="_x0000_s1169" style="position:absolute;visibility:visible;mso-wrap-style:square" from="48741,22581" to="52551,2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" strokecolor="black [3040]" strokeweight="9pt"/>
                  <v:shape id="TextBox 198" o:spid="_x0000_s1170" type="#_x0000_t202" style="position:absolute;left:43394;top:3531;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" filled="f" stroked="f">
                    <v:textbox style="mso-fit-shape-to-text:t">
                      <w:txbxContent>
                        <w:p w14:paraId="51701776"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199" o:spid="_x0000_s1171" type="#_x0000_t202" style="position:absolute;left:43394;top:8474;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" filled="f" stroked="f">
                    <v:textbox style="mso-fit-shape-to-text:t">
                      <w:txbxContent>
                        <w:p w14:paraId="5440D94A"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200" o:spid="_x0000_s1172" type="#_x0000_t202" style="position:absolute;left:43394;top:14353;width:10756;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" filled="f" stroked="f">
                    <v:textbox style="mso-fit-shape-to-text:t">
                      <w:txbxContent>
                        <w:p w14:paraId="56DCDA67"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201" o:spid="_x0000_s1173" type="#_x0000_t202" style="position:absolute;left:43394;top:19506;width:10756;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" filled="f" stroked="f">
                    <v:textbox style="mso-fit-shape-to-text:t">
                      <w:txbxContent>
                        <w:p w14:paraId="71B3782F"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line id="Straight Connector 1108" o:spid="_x0000_s1174" style="position:absolute;visibility:visible;mso-wrap-style:square" from="66267,6579" to="70077,6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" strokecolor="black [3040]" strokeweight="6pt"/>
                  <v:line id="Straight Connector 1109" o:spid="_x0000_s1175" style="position:absolute;visibility:visible;mso-wrap-style:square" from="66267,11914" to="70077,1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" strokecolor="black [3040]" strokeweight="12pt"/>
                  <v:line id="Straight Connector 1110" o:spid="_x0000_s1176" style="position:absolute;visibility:visible;mso-wrap-style:square" from="66267,17247" to="70077,17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" strokecolor="black [3040]" strokeweight="6pt"/>
                  <v:line id="Straight Connector 1111" o:spid="_x0000_s1177" style="position:absolute;visibility:visible;mso-wrap-style:square" from="66267,22581" to="70077,2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" strokecolor="black [3040]" strokeweight="9pt"/>
                  <v:shape id="TextBox 206" o:spid="_x0000_s1178" type="#_x0000_t202" style="position:absolute;left:66247;top:3531;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" filled="f" stroked="f">
                    <v:textbox style="mso-fit-shape-to-text:t">
                      <w:txbxContent>
                        <w:p w14:paraId="0D1689F4"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w1</w:t>
                          </w:r>
                        </w:p>
                      </w:txbxContent>
                    </v:textbox>
                  </v:shape>
                  <v:shape id="TextBox 207" o:spid="_x0000_s1179" type="#_x0000_t202" style="position:absolute;left:66240;top:8474;width:11101;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" filled="f" stroked="f">
                    <v:textbox style="mso-fit-shape-to-text:t">
                      <w:txbxContent>
                        <w:p w14:paraId="34B71841"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Single beat, w2</w:t>
                          </w:r>
                        </w:p>
                      </w:txbxContent>
                    </v:textbox>
                  </v:shape>
                  <v:shape id="TextBox 208" o:spid="_x0000_s1180" type="#_x0000_t202" style="position:absolute;left:66246;top:14353;width:10755;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" filled="f" stroked="f">
                    <v:textbox style="mso-fit-shape-to-text:t">
                      <w:txbxContent>
                        <w:p w14:paraId="6F2A3B72"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w1</w:t>
                          </w:r>
                        </w:p>
                      </w:txbxContent>
                    </v:textbox>
                  </v:shape>
                  <v:shape id="TextBox 209" o:spid="_x0000_s1181" type="#_x0000_t202" style="position:absolute;left:66246;top:19506;width:10755;height:3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" filled="f" stroked="f">
                    <v:textbox style="mso-fit-shape-to-text:t">
                      <w:txbxContent>
                        <w:p w14:paraId="42376958"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4"/>
                              <w:szCs w:val="20"/>
                            </w:rPr>
                            <w:t>Multi</w:t>
                          </w:r>
                          <w:r>
                            <w:rPr>
                              <w:rFonts w:asciiTheme="minorHAnsi" w:hAnsi="Calibri" w:cstheme="minorBidi"/>
                              <w:color w:val="000000" w:themeColor="text1"/>
                              <w:kern w:val="24"/>
                              <w:sz w:val="14"/>
                              <w:szCs w:val="20"/>
                            </w:rPr>
                            <w:t xml:space="preserve"> </w:t>
                          </w:r>
                          <w:r w:rsidRPr="0036314E">
                            <w:rPr>
                              <w:rFonts w:asciiTheme="minorHAnsi" w:hAnsi="Calibri" w:cstheme="minorBidi"/>
                              <w:color w:val="000000" w:themeColor="text1"/>
                              <w:kern w:val="24"/>
                              <w:sz w:val="14"/>
                              <w:szCs w:val="20"/>
                            </w:rPr>
                            <w:t>beat, w3</w:t>
                          </w:r>
                        </w:p>
                      </w:txbxContent>
                    </v:textbox>
                  </v:shape>
                  <v:shape id="Straight Arrow Connector 1116" o:spid="_x0000_s1182" type="#_x0000_t32" style="position:absolute;left:52551;top:6579;width:13716;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" strokecolor="#bc4542 [3045]" strokeweight=".25pt">
                    <v:stroke endarrow="block" endarrowwidth="narrow" endarrowlength="short"/>
                  </v:shape>
                  <v:shape id="TextBox 216" o:spid="_x0000_s1183" type="#_x0000_t202" style="position:absolute;left:40732;top:24823;width:44485;height:57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" filled="f" stroked="f">
                    <v:textbox style="mso-fit-shape-to-text:t">
                      <w:txbxContent>
                        <w:p w14:paraId="62D12238"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Disallowed communication between TX and Rx interfaces</w:t>
                          </w:r>
                        </w:p>
                        <w:p w14:paraId="0C1AA29A" w14:textId="77777777" w:rsidR="00B109C8" w:rsidRPr="0036314E" w:rsidRDefault="00B109C8" w:rsidP="00BF13DA">
                          <w:pPr>
                            <w:pStyle w:val="NormalWeb"/>
                            <w:spacing w:before="0" w:beforeAutospacing="0" w:after="0" w:afterAutospacing="0"/>
                            <w:rPr>
                              <w:sz w:val="18"/>
                            </w:rPr>
                          </w:pPr>
                          <w:r>
                            <w:rPr>
                              <w:rFonts w:asciiTheme="minorHAnsi" w:hAnsi="Calibri" w:cstheme="minorBidi"/>
                              <w:color w:val="000000" w:themeColor="text1"/>
                              <w:kern w:val="24"/>
                              <w:sz w:val="18"/>
                            </w:rPr>
                            <w:t xml:space="preserve">with the highlighted </w:t>
                          </w:r>
                          <w:r w:rsidRPr="0036314E">
                            <w:rPr>
                              <w:rFonts w:asciiTheme="minorHAnsi" w:hAnsi="Calibri" w:cstheme="minorBidi"/>
                              <w:color w:val="000000" w:themeColor="text1"/>
                              <w:kern w:val="24"/>
                              <w:sz w:val="18"/>
                            </w:rPr>
                            <w:t>single/multibeat prop and widths</w:t>
                          </w:r>
                        </w:p>
                      </w:txbxContent>
                    </v:textbox>
                  </v:shape>
                  <v:shape id="TextBox 217" o:spid="_x0000_s1184" type="#_x0000_t202" style="position:absolute;left:43393;width:12436;height:3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" filled="f" stroked="f">
                    <v:textbox style="mso-fit-shape-to-text:t">
                      <w:txbxContent>
                        <w:p w14:paraId="74DCA2C4" w14:textId="77777777" w:rsidR="00B109C8" w:rsidRPr="0036314E" w:rsidRDefault="00B109C8" w:rsidP="00BF13DA">
                          <w:pPr>
                            <w:pStyle w:val="NormalWeb"/>
                            <w:spacing w:before="0" w:beforeAutospacing="0" w:after="0" w:afterAutospacing="0"/>
                            <w:rPr>
                              <w:sz w:val="18"/>
                            </w:rPr>
                          </w:pPr>
                          <w:r w:rsidRPr="0036314E">
                            <w:rPr>
                              <w:rFonts w:asciiTheme="minorHAnsi" w:hAnsi="Calibri" w:cstheme="minorBidi"/>
                              <w:color w:val="000000" w:themeColor="text1"/>
                              <w:kern w:val="24"/>
                              <w:sz w:val="18"/>
                            </w:rPr>
                            <w:t>w1 &lt; w3 &lt; w2</w:t>
                          </w:r>
                        </w:p>
                      </w:txbxContent>
                    </v:textbox>
                  </v:shape>
                  <v:shape id="Straight Arrow Connector 1119" o:spid="_x0000_s1185" type="#_x0000_t32" style="position:absolute;left:52551;top:6568;width:13716;height:5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" strokecolor="#bc4542 [3045]" strokeweight=".25pt">
                    <v:stroke endarrow="block" endarrowwidth="narrow" endarrowlength="short"/>
                  </v:shape>
                  <v:shape id="Straight Arrow Connector 1280" o:spid="_x0000_s1186" type="#_x0000_t32" style="position:absolute;left:52801;top:6557;width:13466;height:106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" strokecolor="#bc4542 [3045]" strokeweight=".25pt">
                    <v:stroke endarrow="block" endarrowwidth="narrow" endarrowlength="short"/>
                  </v:shape>
                  <v:shape id="Straight Arrow Connector 1281" o:spid="_x0000_s1187" type="#_x0000_t32" style="position:absolute;left:52588;top:6546;width:13845;height:160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" strokecolor="#bc4542 [3045]" strokeweight=".25pt">
                    <v:stroke endarrow="block" endarrowwidth="narrow" endarrowlength="short"/>
                  </v:shape>
                  <v:shape id="Straight Arrow Connector 1282" o:spid="_x0000_s1188" type="#_x0000_t32" style="position:absolute;left:52539;top:11914;width:13728;height:10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" strokecolor="#bc4542 [3045]" strokeweight=".25pt">
                    <v:stroke endarrow="block" endarrowwidth="narrow" endarrowlength="short"/>
                  </v:shape>
                  <v:shape id="Straight Arrow Connector 1283" o:spid="_x0000_s1189" type="#_x0000_t32" style="position:absolute;left:52539;top:11913;width:13703;height:5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" strokecolor="#bc4542 [3045]" strokeweight=".25pt">
                    <v:stroke endarrow="block" endarrowwidth="narrow" endarrowlength="short"/>
                  </v:shape>
                  <v:shape id="Straight Arrow Connector 1284" o:spid="_x0000_s1190" type="#_x0000_t32" style="position:absolute;left:52514;top:12002;width:13919;height:5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" strokecolor="#bc4542 [3045]" strokeweight=".25pt">
                    <v:stroke endarrow="block" endarrowwidth="narrow" endarrowlength="short"/>
                  </v:shape>
                  <v:shape id="Straight Arrow Connector 1285" o:spid="_x0000_s1191" type="#_x0000_t32" style="position:absolute;left:52514;top:11963;width:13882;height:10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" strokecolor="#bc4542 [3045]" strokeweight=".25pt">
                    <v:stroke endarrow="block" endarrowwidth="narrow" endarrowlength="short"/>
                  </v:shape>
                  <v:shape id="Straight Arrow Connector 1286" o:spid="_x0000_s1192" type="#_x0000_t32" style="position:absolute;left:52613;top:6557;width:13783;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" strokecolor="#bc4542 [3045]" strokeweight=".25pt">
                    <v:stroke endarrow="block" endarrowwidth="narrow" endarrowlength="short"/>
                  </v:shape>
                  <v:shape id="Straight Arrow Connector 1287" o:spid="_x0000_s1193" type="#_x0000_t32" style="position:absolute;left:52551;top:6579;width:13944;height:10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" strokecolor="#bc4542 [3045]" strokeweight=".25pt">
                    <v:stroke endarrow="block" endarrowwidth="narrow" endarrowlength="short"/>
                  </v:shape>
                </v:group>
                <w10:anchorlock/>
              </v:group>
            </w:pict>
          </mc:Fallback>
        </mc:AlternateContent>
      </w:r>
    </w:p>
    <w:p w14:paraId="59E10A1B" w14:textId="77777777" w:rsidR="00B109C8" w:rsidRPr="006E1C58" w:rsidRDefault="00B109C8" w:rsidP="00BF13DA">
      <w:pPr>
        <w:pStyle w:val="Caption"/>
        <w:rPr>
          <w:rFonts w:ascii="Palatino Linotype" w:hAnsi="Palatino Linotype"/>
        </w:rPr>
      </w:pPr>
      <w:bookmarkStart w:id="50" w:name="_Ref402602887"/>
      <w:bookmarkStart w:id="51" w:name="_Toc415835227"/>
      <w:bookmarkStart w:id="52" w:name="_Toc462384794"/>
      <w:bookmarkStart w:id="53" w:name="_Toc496629909"/>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41</w:t>
      </w:r>
      <w:r w:rsidRPr="006E1C58">
        <w:rPr>
          <w:rFonts w:ascii="Palatino Linotype" w:hAnsi="Palatino Linotype"/>
          <w:noProof/>
        </w:rPr>
        <w:fldChar w:fldCharType="end"/>
      </w:r>
      <w:bookmarkEnd w:id="50"/>
      <w:r w:rsidRPr="006E1C58">
        <w:rPr>
          <w:rFonts w:ascii="Palatino Linotype" w:hAnsi="Palatino Linotype"/>
        </w:rPr>
        <w:t xml:space="preserve"> Four TX interfaces (left) and four RX interface (right) that may and may not communicate with each other based on interface widths and single beat prop</w:t>
      </w:r>
      <w:bookmarkEnd w:id="51"/>
      <w:bookmarkEnd w:id="52"/>
      <w:bookmarkEnd w:id="53"/>
    </w:p>
    <w:p w14:paraId="294D81A8" w14:textId="77777777" w:rsidR="00B109C8" w:rsidRPr="006E1C58" w:rsidRDefault="00B109C8" w:rsidP="00BF13DA">
      <w:pPr>
        <w:pStyle w:val="Body5"/>
        <w:rPr>
          <w:rFonts w:ascii="Palatino Linotype" w:eastAsiaTheme="minorHAnsi" w:hAnsi="Palatino Linotype"/>
          <w:szCs w:val="22"/>
        </w:rPr>
      </w:pPr>
    </w:p>
    <w:p w14:paraId="1D73C753" w14:textId="77777777" w:rsidR="00B109C8" w:rsidRPr="006E1C58" w:rsidRDefault="00B109C8" w:rsidP="00BF13DA">
      <w:pPr>
        <w:pStyle w:val="Body5"/>
        <w:rPr>
          <w:rFonts w:ascii="Palatino Linotype" w:hAnsi="Palatino Linotype"/>
        </w:rPr>
      </w:pPr>
      <w:r w:rsidRPr="006E1C58">
        <w:rPr>
          <w:rFonts w:ascii="Palatino Linotype" w:hAnsi="Palatino Linotype"/>
        </w:rPr>
        <w:t xml:space="preserve">When a TX interface communicates with a RX interface with different width (none of them can be single beat), TX message data beats undergo width conversion before being delivered at the RX interfaces.  If TX interface is wider than the RX interface then, each TX data beat is split into r data beats, where r is the interface width ratio, width (TX)/width (RX).  This number is always a power of 2 value as interface widths are always a power of 2 value.  When TX interface is narrower than the RX interface then beginning from the SOP data beat, each successive data beats of up to </w:t>
      </w:r>
      <w:r w:rsidRPr="006E1C58">
        <w:rPr>
          <w:rFonts w:ascii="Palatino Linotype" w:hAnsi="Palatino Linotype"/>
          <w:i/>
        </w:rPr>
        <w:t>t</w:t>
      </w:r>
      <w:r w:rsidRPr="006E1C58">
        <w:rPr>
          <w:rFonts w:ascii="Palatino Linotype" w:hAnsi="Palatino Linotype"/>
        </w:rPr>
        <w:t xml:space="preserve"> beats of a message at the TX interface are combined into a single data beat delivered at the RX interface, where </w:t>
      </w:r>
      <w:r w:rsidRPr="006E1C58">
        <w:rPr>
          <w:rFonts w:ascii="Palatino Linotype" w:hAnsi="Palatino Linotype"/>
          <w:i/>
        </w:rPr>
        <w:t>t</w:t>
      </w:r>
      <w:r w:rsidRPr="006E1C58">
        <w:rPr>
          <w:rFonts w:ascii="Palatino Linotype" w:hAnsi="Palatino Linotype"/>
        </w:rPr>
        <w:t xml:space="preserve"> is the interface width ratio width (RX)/width (TX).  If the number of TX data beats modulo t is not zero, then the last succession of combined TX data beats would contain less than t TX data beats.  In this case, valid TX beats are combined and the invalid beat locations have random content.</w:t>
      </w:r>
    </w:p>
    <w:p w14:paraId="7DB284F4" w14:textId="77777777" w:rsidR="00B109C8" w:rsidRPr="006E1C58" w:rsidRDefault="00B109C8" w:rsidP="00BF13DA">
      <w:pPr>
        <w:pStyle w:val="Body5"/>
        <w:rPr>
          <w:rFonts w:ascii="Palatino Linotype" w:eastAsiaTheme="minorHAnsi" w:hAnsi="Palatino Linotype"/>
          <w:szCs w:val="22"/>
        </w:rPr>
      </w:pPr>
    </w:p>
    <w:p w14:paraId="44A3819F" w14:textId="77777777" w:rsidR="00B109C8" w:rsidRPr="006E1C58" w:rsidRDefault="00B109C8" w:rsidP="00BF13DA">
      <w:pPr>
        <w:jc w:val="both"/>
        <w:rPr>
          <w:rFonts w:ascii="Palatino Linotype" w:hAnsi="Palatino Linotype"/>
        </w:rPr>
      </w:pPr>
      <w:r w:rsidRPr="006E1C58">
        <w:rPr>
          <w:rFonts w:ascii="Palatino Linotype" w:hAnsi="Palatino Linotype"/>
        </w:rPr>
        <w:t>Below is an example to illustrate the width conversion of a message from a narrow TX interface to a wide RX interface, assuming that the TX message is composed of seven data beats and width ratio is four.</w:t>
      </w:r>
    </w:p>
    <w:p w14:paraId="4FB089B3" w14:textId="77777777" w:rsidR="00B109C8" w:rsidRPr="006E1C58" w:rsidRDefault="00B109C8" w:rsidP="00BF13DA">
      <w:pPr>
        <w:jc w:val="both"/>
        <w:rPr>
          <w:rFonts w:ascii="Palatino Linotype" w:hAnsi="Palatino Linotype"/>
        </w:rPr>
      </w:pPr>
      <w:r w:rsidRPr="006E1C58">
        <w:rPr>
          <w:rFonts w:ascii="Palatino Linotype" w:hAnsi="Palatino Linotype"/>
          <w:noProof/>
        </w:rPr>
        <mc:AlternateContent>
          <mc:Choice Requires="wpc">
            <w:drawing>
              <wp:inline distT="0" distB="0" distL="0" distR="0" wp14:anchorId="7369B0DE" wp14:editId="38B339A6">
                <wp:extent cx="5890260" cy="2788920"/>
                <wp:effectExtent l="0" t="0" r="0" b="0"/>
                <wp:docPr id="1319" name="Canvas 13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8" name="Rectangle 1288"/>
                        <wps:cNvSpPr/>
                        <wps:spPr>
                          <a:xfrm>
                            <a:off x="265938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F5D3B94" w14:textId="77777777" w:rsidR="00B109C8" w:rsidRDefault="00B109C8" w:rsidP="00BF13D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Rectangle 1289"/>
                        <wps:cNvSpPr/>
                        <wps:spPr>
                          <a:xfrm>
                            <a:off x="233934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6C378B4" w14:textId="77777777" w:rsidR="00B109C8" w:rsidRDefault="00B109C8" w:rsidP="00BF13D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Rectangle 1290"/>
                        <wps:cNvSpPr/>
                        <wps:spPr>
                          <a:xfrm>
                            <a:off x="201930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3FA665C" w14:textId="77777777" w:rsidR="00B109C8" w:rsidRDefault="00B109C8" w:rsidP="00BF13D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Rectangle 1291"/>
                        <wps:cNvSpPr/>
                        <wps:spPr>
                          <a:xfrm>
                            <a:off x="169926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835B083" w14:textId="77777777" w:rsidR="00B109C8" w:rsidRDefault="00B109C8" w:rsidP="00BF13D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Rectangle 1292"/>
                        <wps:cNvSpPr/>
                        <wps:spPr>
                          <a:xfrm>
                            <a:off x="137922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C16A4E" w14:textId="77777777" w:rsidR="00B109C8" w:rsidRDefault="00B109C8" w:rsidP="00BF13D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Rectangle 1293"/>
                        <wps:cNvSpPr/>
                        <wps:spPr>
                          <a:xfrm>
                            <a:off x="105918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D180E92" w14:textId="77777777" w:rsidR="00B109C8" w:rsidRDefault="00B109C8" w:rsidP="00BF13D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Rectangle 1294"/>
                        <wps:cNvSpPr/>
                        <wps:spPr>
                          <a:xfrm>
                            <a:off x="739140" y="5867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F3E7E1" w14:textId="77777777" w:rsidR="00B109C8" w:rsidRDefault="00B109C8" w:rsidP="00BF13D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Text Box 1295"/>
                        <wps:cNvSpPr txBox="1"/>
                        <wps:spPr>
                          <a:xfrm>
                            <a:off x="838200" y="38100"/>
                            <a:ext cx="19507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391DA" w14:textId="77777777" w:rsidR="00B109C8" w:rsidRDefault="00B109C8" w:rsidP="00BF13DA">
                              <w:r>
                                <w:t>Data beats at TX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6" name="Text Box 1296"/>
                        <wps:cNvSpPr txBox="1"/>
                        <wps:spPr>
                          <a:xfrm>
                            <a:off x="2575560" y="312420"/>
                            <a:ext cx="4800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F66B5" w14:textId="77777777" w:rsidR="00B109C8" w:rsidRDefault="00B109C8" w:rsidP="00BF13DA">
                              <w:r>
                                <w:t>SOP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7" name="Text Box 1297"/>
                        <wps:cNvSpPr txBox="1"/>
                        <wps:spPr>
                          <a:xfrm>
                            <a:off x="640080" y="312420"/>
                            <a:ext cx="4800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1A2C" w14:textId="77777777" w:rsidR="00B109C8" w:rsidRDefault="00B109C8" w:rsidP="00BF13DA">
                              <w:r>
                                <w:t>EOP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8" name="Right Arrow 1206"/>
                        <wps:cNvSpPr/>
                        <wps:spPr>
                          <a:xfrm>
                            <a:off x="3421380" y="777240"/>
                            <a:ext cx="411480" cy="14478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Rectangle 1299"/>
                        <wps:cNvSpPr/>
                        <wps:spPr>
                          <a:xfrm>
                            <a:off x="4724400" y="59910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C8D03D1"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0" name="Rectangle 1300"/>
                        <wps:cNvSpPr/>
                        <wps:spPr>
                          <a:xfrm>
                            <a:off x="4724400" y="110202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8D8501A"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1" name="Rectangle 1301"/>
                        <wps:cNvSpPr/>
                        <wps:spPr>
                          <a:xfrm>
                            <a:off x="4724400" y="16049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D85D3DA"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2" name="Rectangle 1302"/>
                        <wps:cNvSpPr/>
                        <wps:spPr>
                          <a:xfrm>
                            <a:off x="4724400" y="210786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21D4D4E"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3" name="Rectangle 1303"/>
                        <wps:cNvSpPr/>
                        <wps:spPr>
                          <a:xfrm>
                            <a:off x="4419600" y="59910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92B6D99"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4" name="Rectangle 1304"/>
                        <wps:cNvSpPr/>
                        <wps:spPr>
                          <a:xfrm>
                            <a:off x="4419600" y="110202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184C43"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 name="Rectangle 1305"/>
                        <wps:cNvSpPr/>
                        <wps:spPr>
                          <a:xfrm>
                            <a:off x="4419600" y="160494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932A3B2"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6" name="Text Box 35"/>
                        <wps:cNvSpPr txBox="1"/>
                        <wps:spPr>
                          <a:xfrm>
                            <a:off x="3710940" y="60960"/>
                            <a:ext cx="2019300" cy="233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B916" w14:textId="77777777" w:rsidR="00B109C8" w:rsidRDefault="00B109C8" w:rsidP="00BF13DA">
                              <w:pPr>
                                <w:pStyle w:val="NormalWeb"/>
                                <w:spacing w:before="0" w:beforeAutospacing="0" w:after="0" w:afterAutospacing="0"/>
                              </w:pPr>
                              <w:r>
                                <w:rPr>
                                  <w:rFonts w:ascii="Verdana" w:eastAsia="Times New Roman" w:hAnsi="Verdana" w:cs="Arial"/>
                                  <w:color w:val="000000"/>
                                  <w:kern w:val="32"/>
                                  <w:sz w:val="20"/>
                                  <w:szCs w:val="20"/>
                                </w:rPr>
                                <w:t>Data beats at RX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7" name="Text Box 53"/>
                        <wps:cNvSpPr txBox="1"/>
                        <wps:spPr>
                          <a:xfrm>
                            <a:off x="4640580" y="324780"/>
                            <a:ext cx="4800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F372A" w14:textId="77777777" w:rsidR="00B109C8" w:rsidRDefault="00B109C8" w:rsidP="00BF13DA">
                              <w:pPr>
                                <w:pStyle w:val="NormalWeb"/>
                                <w:spacing w:before="0" w:beforeAutospacing="0" w:after="0" w:afterAutospacing="0"/>
                              </w:pPr>
                              <w:r>
                                <w:rPr>
                                  <w:rFonts w:ascii="Verdana" w:eastAsia="Times New Roman" w:hAnsi="Verdana" w:cs="Arial"/>
                                  <w:color w:val="000000"/>
                                  <w:kern w:val="32"/>
                                  <w:sz w:val="20"/>
                                  <w:szCs w:val="20"/>
                                </w:rPr>
                                <w:t>SOP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8" name="Text Box 56"/>
                        <wps:cNvSpPr txBox="1"/>
                        <wps:spPr>
                          <a:xfrm>
                            <a:off x="4312920" y="327660"/>
                            <a:ext cx="4800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42C9B" w14:textId="77777777" w:rsidR="00B109C8" w:rsidRDefault="00B109C8" w:rsidP="00BF13DA">
                              <w:pPr>
                                <w:pStyle w:val="NormalWeb"/>
                                <w:spacing w:before="0" w:beforeAutospacing="0" w:after="0" w:afterAutospacing="0"/>
                              </w:pPr>
                              <w:r>
                                <w:rPr>
                                  <w:rFonts w:ascii="Verdana" w:eastAsia="Times New Roman" w:hAnsi="Verdana" w:cs="Arial"/>
                                  <w:color w:val="000000"/>
                                  <w:kern w:val="32"/>
                                  <w:sz w:val="20"/>
                                  <w:szCs w:val="20"/>
                                </w:rPr>
                                <w:t>EOP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9" name="Rectangle 1309"/>
                        <wps:cNvSpPr/>
                        <wps:spPr>
                          <a:xfrm>
                            <a:off x="4419600" y="2107860"/>
                            <a:ext cx="259080" cy="5029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6B03B27" w14:textId="77777777" w:rsidR="00B109C8" w:rsidRPr="00111CDC" w:rsidRDefault="00B109C8" w:rsidP="00BF13DA">
                              <w:pPr>
                                <w:pStyle w:val="NormalWeb"/>
                                <w:spacing w:before="0" w:beforeAutospacing="0" w:after="0" w:afterAutospacing="0"/>
                                <w:jc w:val="center"/>
                                <w:rPr>
                                  <w:sz w:val="16"/>
                                </w:rPr>
                              </w:pPr>
                              <w:r>
                                <w:rPr>
                                  <w:sz w:val="16"/>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0" name="Text Box 53"/>
                        <wps:cNvSpPr txBox="1"/>
                        <wps:spPr>
                          <a:xfrm>
                            <a:off x="4960620" y="530520"/>
                            <a:ext cx="579120" cy="2136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A4951" w14:textId="77777777" w:rsidR="00B109C8" w:rsidRDefault="00B109C8" w:rsidP="00BF13DA">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0E3B95E6" w14:textId="77777777" w:rsidR="00B109C8" w:rsidRDefault="00B109C8" w:rsidP="00BF13DA">
                              <w:pPr>
                                <w:pStyle w:val="NormalWeb"/>
                                <w:spacing w:before="0" w:beforeAutospacing="0" w:after="0" w:afterAutospacing="0"/>
                                <w:rPr>
                                  <w:rFonts w:ascii="Verdana" w:eastAsia="Times New Roman" w:hAnsi="Verdana" w:cs="Arial"/>
                                  <w:color w:val="000000"/>
                                  <w:kern w:val="32"/>
                                  <w:sz w:val="20"/>
                                  <w:szCs w:val="20"/>
                                </w:rPr>
                              </w:pPr>
                            </w:p>
                            <w:p w14:paraId="1EF25A7E" w14:textId="77777777" w:rsidR="00B109C8" w:rsidRDefault="00B109C8" w:rsidP="00BF13DA">
                              <w:pPr>
                                <w:pStyle w:val="NormalWeb"/>
                                <w:spacing w:before="0" w:beforeAutospacing="0" w:after="0" w:afterAutospacing="0"/>
                              </w:pPr>
                            </w:p>
                            <w:p w14:paraId="5286679E" w14:textId="77777777" w:rsidR="00B109C8" w:rsidRDefault="00B109C8" w:rsidP="00BF13DA">
                              <w:pPr>
                                <w:pStyle w:val="NormalWeb"/>
                                <w:spacing w:before="0" w:beforeAutospacing="0" w:after="0" w:afterAutospacing="0"/>
                              </w:pPr>
                            </w:p>
                            <w:p w14:paraId="0941FC0F" w14:textId="77777777" w:rsidR="00B109C8" w:rsidRDefault="00B109C8" w:rsidP="00BF13DA">
                              <w:pPr>
                                <w:pStyle w:val="NormalWeb"/>
                                <w:spacing w:before="0" w:beforeAutospacing="0" w:after="0" w:afterAutospacing="0"/>
                              </w:pPr>
                            </w:p>
                            <w:p w14:paraId="436F6EE4" w14:textId="77777777" w:rsidR="00B109C8" w:rsidRDefault="00B109C8" w:rsidP="00BF13DA">
                              <w:pPr>
                                <w:pStyle w:val="NormalWeb"/>
                                <w:spacing w:before="0" w:beforeAutospacing="0" w:after="0" w:afterAutospacing="0"/>
                              </w:pPr>
                            </w:p>
                            <w:p w14:paraId="24FDF772" w14:textId="77777777" w:rsidR="00B109C8" w:rsidRDefault="00B109C8" w:rsidP="00BF13DA">
                              <w:pPr>
                                <w:pStyle w:val="NormalWeb"/>
                                <w:spacing w:before="0" w:beforeAutospacing="0" w:after="0" w:afterAutospacing="0"/>
                              </w:pPr>
                            </w:p>
                            <w:p w14:paraId="3E0AA95B" w14:textId="77777777" w:rsidR="00B109C8" w:rsidRDefault="00B109C8" w:rsidP="00BF13DA">
                              <w:pPr>
                                <w:pStyle w:val="NormalWeb"/>
                                <w:spacing w:before="0" w:beforeAutospacing="0" w:after="0" w:afterAutospacing="0"/>
                              </w:pPr>
                            </w:p>
                            <w:p w14:paraId="3A0FD2D6" w14:textId="77777777" w:rsidR="00B109C8" w:rsidRDefault="00B109C8" w:rsidP="00BF13DA">
                              <w:pPr>
                                <w:pStyle w:val="NormalWeb"/>
                                <w:spacing w:before="0" w:beforeAutospacing="0" w:after="0" w:afterAutospacing="0"/>
                              </w:pPr>
                            </w:p>
                            <w:p w14:paraId="0C184039" w14:textId="77777777" w:rsidR="00B109C8" w:rsidRDefault="00B109C8" w:rsidP="00BF13DA">
                              <w:pPr>
                                <w:pStyle w:val="NormalWeb"/>
                                <w:spacing w:before="0" w:beforeAutospacing="0" w:after="0" w:afterAutospacing="0"/>
                              </w:pPr>
                            </w:p>
                            <w:p w14:paraId="19649470" w14:textId="77777777" w:rsidR="00B109C8" w:rsidRDefault="00B109C8" w:rsidP="00BF13DA">
                              <w:pPr>
                                <w:pStyle w:val="NormalWeb"/>
                                <w:spacing w:before="0" w:beforeAutospacing="0" w:after="0" w:afterAutospacing="0"/>
                              </w:pPr>
                            </w:p>
                            <w:p w14:paraId="429F5C56" w14:textId="77777777" w:rsidR="00B109C8" w:rsidRDefault="00B109C8" w:rsidP="00BF13DA">
                              <w:pPr>
                                <w:pStyle w:val="NormalWeb"/>
                                <w:spacing w:before="0" w:beforeAutospacing="0" w:after="0" w:afterAutospacing="0"/>
                              </w:pPr>
                              <w:r>
                                <w:t>MSB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1" name="Text Box 53"/>
                        <wps:cNvSpPr txBox="1"/>
                        <wps:spPr>
                          <a:xfrm>
                            <a:off x="274320" y="500040"/>
                            <a:ext cx="579120" cy="2136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62C4D" w14:textId="77777777" w:rsidR="00B109C8" w:rsidRPr="00111CDC" w:rsidRDefault="00B109C8" w:rsidP="00BF13DA">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5FFE76BD" w14:textId="77777777" w:rsidR="00B109C8" w:rsidRPr="00111CDC" w:rsidRDefault="00B109C8" w:rsidP="00BF13DA">
                              <w:pPr>
                                <w:pStyle w:val="NormalWeb"/>
                                <w:spacing w:before="0" w:beforeAutospacing="0" w:after="0" w:afterAutospacing="0"/>
                                <w:rPr>
                                  <w:sz w:val="18"/>
                                </w:rPr>
                              </w:pPr>
                            </w:p>
                            <w:p w14:paraId="401E18BC" w14:textId="77777777" w:rsidR="00B109C8" w:rsidRPr="00111CDC" w:rsidRDefault="00B109C8" w:rsidP="00BF13DA">
                              <w:pPr>
                                <w:pStyle w:val="NormalWeb"/>
                                <w:spacing w:before="0" w:beforeAutospacing="0" w:after="0" w:afterAutospacing="0"/>
                                <w:rPr>
                                  <w:sz w:val="18"/>
                                </w:rPr>
                              </w:pPr>
                            </w:p>
                            <w:p w14:paraId="5DA7C999" w14:textId="77777777" w:rsidR="00B109C8" w:rsidRDefault="00B109C8" w:rsidP="00BF13DA">
                              <w:pPr>
                                <w:pStyle w:val="NormalWeb"/>
                                <w:spacing w:before="0" w:beforeAutospacing="0" w:after="0" w:afterAutospacing="0"/>
                              </w:pPr>
                              <w:r>
                                <w:t>MSB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69B0DE" id="Canvas 1319" o:spid="_x0000_s1194" editas="canvas" style="width:463.8pt;height:219.6pt;mso-position-horizontal-relative:char;mso-position-vertical-relative:line" coordsize="58902,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">
                <v:shape id="_x0000_s1195" type="#_x0000_t75" style="position:absolute;width:58902;height:27889;visibility:visible;mso-wrap-style:square">
                  <v:fill o:detectmouseclick="t"/>
                  <v:path o:connecttype="none"/>
                </v:shape>
                <v:rect id="Rectangle 1288" o:spid="_x0000_s1196" style="position:absolute;left:26593;top:5867;width:259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" fillcolor="white [3201]" strokecolor="black [3200]" strokeweight=".25pt">
                  <v:textbox>
                    <w:txbxContent>
                      <w:p w14:paraId="4F5D3B94" w14:textId="77777777" w:rsidR="00B109C8" w:rsidRDefault="00B109C8" w:rsidP="00BF13DA">
                        <w:pPr>
                          <w:jc w:val="center"/>
                        </w:pPr>
                        <w:r>
                          <w:t>0</w:t>
                        </w:r>
                      </w:p>
                    </w:txbxContent>
                  </v:textbox>
                </v:rect>
                <v:rect id="Rectangle 1289" o:spid="_x0000_s1197" style="position:absolute;left:23393;top:5867;width:259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" fillcolor="white [3201]" strokecolor="black [3200]" strokeweight=".25pt">
                  <v:textbox>
                    <w:txbxContent>
                      <w:p w14:paraId="46C378B4" w14:textId="77777777" w:rsidR="00B109C8" w:rsidRDefault="00B109C8" w:rsidP="00BF13DA">
                        <w:pPr>
                          <w:jc w:val="center"/>
                        </w:pPr>
                        <w:r>
                          <w:t>1</w:t>
                        </w:r>
                      </w:p>
                    </w:txbxContent>
                  </v:textbox>
                </v:rect>
                <v:rect id="Rectangle 1290" o:spid="_x0000_s1198" style="position:absolute;left:20193;top:5867;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" fillcolor="white [3201]" strokecolor="black [3200]" strokeweight=".25pt">
                  <v:textbox>
                    <w:txbxContent>
                      <w:p w14:paraId="53FA665C" w14:textId="77777777" w:rsidR="00B109C8" w:rsidRDefault="00B109C8" w:rsidP="00BF13DA">
                        <w:pPr>
                          <w:jc w:val="center"/>
                        </w:pPr>
                        <w:r>
                          <w:t>2</w:t>
                        </w:r>
                      </w:p>
                    </w:txbxContent>
                  </v:textbox>
                </v:rect>
                <v:rect id="Rectangle 1291" o:spid="_x0000_s1199" style="position:absolute;left:16992;top:5867;width:259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" fillcolor="white [3201]" strokecolor="black [3200]" strokeweight=".25pt">
                  <v:textbox>
                    <w:txbxContent>
                      <w:p w14:paraId="4835B083" w14:textId="77777777" w:rsidR="00B109C8" w:rsidRDefault="00B109C8" w:rsidP="00BF13DA">
                        <w:pPr>
                          <w:jc w:val="center"/>
                        </w:pPr>
                        <w:r>
                          <w:t>3</w:t>
                        </w:r>
                      </w:p>
                    </w:txbxContent>
                  </v:textbox>
                </v:rect>
                <v:rect id="Rectangle 1292" o:spid="_x0000_s1200" style="position:absolute;left:13792;top:5867;width:259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" fillcolor="white [3201]" strokecolor="black [3200]" strokeweight=".25pt">
                  <v:textbox>
                    <w:txbxContent>
                      <w:p w14:paraId="4EC16A4E" w14:textId="77777777" w:rsidR="00B109C8" w:rsidRDefault="00B109C8" w:rsidP="00BF13DA">
                        <w:pPr>
                          <w:jc w:val="center"/>
                        </w:pPr>
                        <w:r>
                          <w:t>4</w:t>
                        </w:r>
                      </w:p>
                    </w:txbxContent>
                  </v:textbox>
                </v:rect>
                <v:rect id="Rectangle 1293" o:spid="_x0000_s1201" style="position:absolute;left:10591;top:5867;width:259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" fillcolor="white [3201]" strokecolor="black [3200]" strokeweight=".25pt">
                  <v:textbox>
                    <w:txbxContent>
                      <w:p w14:paraId="6D180E92" w14:textId="77777777" w:rsidR="00B109C8" w:rsidRDefault="00B109C8" w:rsidP="00BF13DA">
                        <w:pPr>
                          <w:jc w:val="center"/>
                        </w:pPr>
                        <w:r>
                          <w:t>5</w:t>
                        </w:r>
                      </w:p>
                    </w:txbxContent>
                  </v:textbox>
                </v:rect>
                <v:rect id="Rectangle 1294" o:spid="_x0000_s1202" style="position:absolute;left:7391;top:5867;width:259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" fillcolor="white [3201]" strokecolor="black [3200]" strokeweight=".25pt">
                  <v:textbox>
                    <w:txbxContent>
                      <w:p w14:paraId="4EF3E7E1" w14:textId="77777777" w:rsidR="00B109C8" w:rsidRDefault="00B109C8" w:rsidP="00BF13DA">
                        <w:pPr>
                          <w:jc w:val="center"/>
                        </w:pPr>
                        <w:r>
                          <w:t>6</w:t>
                        </w:r>
                      </w:p>
                    </w:txbxContent>
                  </v:textbox>
                </v:rect>
                <v:shape id="Text Box 1295" o:spid="_x0000_s1203" type="#_x0000_t202" style="position:absolute;left:8382;top:381;width:1950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" fillcolor="white [3201]" stroked="f" strokeweight=".5pt">
                  <v:textbox>
                    <w:txbxContent>
                      <w:p w14:paraId="7E1391DA" w14:textId="77777777" w:rsidR="00B109C8" w:rsidRDefault="00B109C8" w:rsidP="00BF13DA">
                        <w:r>
                          <w:t>Data beats at TX interface</w:t>
                        </w:r>
                      </w:p>
                    </w:txbxContent>
                  </v:textbox>
                </v:shape>
                <v:shape id="Text Box 1296" o:spid="_x0000_s1204" type="#_x0000_t202" style="position:absolute;left:25755;top:3124;width:4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" fillcolor="white [3201]" stroked="f" strokeweight=".5pt">
                  <v:textbox>
                    <w:txbxContent>
                      <w:p w14:paraId="4FCF66B5" w14:textId="77777777" w:rsidR="00B109C8" w:rsidRDefault="00B109C8" w:rsidP="00BF13DA">
                        <w:r>
                          <w:t>SOP</w:t>
                        </w:r>
                      </w:p>
                    </w:txbxContent>
                  </v:textbox>
                </v:shape>
                <v:shape id="Text Box 1297" o:spid="_x0000_s1205" type="#_x0000_t202" style="position:absolute;left:6400;top:3124;width:4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" fillcolor="white [3201]" stroked="f" strokeweight=".5pt">
                  <v:textbox>
                    <w:txbxContent>
                      <w:p w14:paraId="62A41A2C" w14:textId="77777777" w:rsidR="00B109C8" w:rsidRDefault="00B109C8" w:rsidP="00BF13DA">
                        <w:r>
                          <w:t>EOP</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06" o:spid="_x0000_s1206" type="#_x0000_t13" style="position:absolute;left:34213;top:7772;width:4115;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" adj="17800" fillcolor="white [3201]" strokecolor="black [3200]" strokeweight=".25pt"/>
                <v:rect id="Rectangle 1299" o:spid="_x0000_s1207" style="position:absolute;left:47244;top:5991;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" fillcolor="white [3201]" strokecolor="black [3200]" strokeweight=".25pt">
                  <v:textbox>
                    <w:txbxContent>
                      <w:p w14:paraId="4C8D03D1"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0</w:t>
                        </w:r>
                      </w:p>
                    </w:txbxContent>
                  </v:textbox>
                </v:rect>
                <v:rect id="Rectangle 1300" o:spid="_x0000_s1208" style="position:absolute;left:47244;top:11020;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" fillcolor="white [3201]" strokecolor="black [3200]" strokeweight=".25pt">
                  <v:textbox>
                    <w:txbxContent>
                      <w:p w14:paraId="58D8501A"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1</w:t>
                        </w:r>
                      </w:p>
                    </w:txbxContent>
                  </v:textbox>
                </v:rect>
                <v:rect id="Rectangle 1301" o:spid="_x0000_s1209" style="position:absolute;left:47244;top:16049;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" fillcolor="white [3201]" strokecolor="black [3200]" strokeweight=".25pt">
                  <v:textbox>
                    <w:txbxContent>
                      <w:p w14:paraId="7D85D3DA"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2</w:t>
                        </w:r>
                      </w:p>
                    </w:txbxContent>
                  </v:textbox>
                </v:rect>
                <v:rect id="Rectangle 1302" o:spid="_x0000_s1210" style="position:absolute;left:47244;top:21078;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" fillcolor="white [3201]" strokecolor="black [3200]" strokeweight=".25pt">
                  <v:textbox>
                    <w:txbxContent>
                      <w:p w14:paraId="121D4D4E"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3</w:t>
                        </w:r>
                      </w:p>
                    </w:txbxContent>
                  </v:textbox>
                </v:rect>
                <v:rect id="Rectangle 1303" o:spid="_x0000_s1211" style="position:absolute;left:44196;top:5991;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" fillcolor="white [3201]" strokecolor="black [3200]" strokeweight=".25pt">
                  <v:textbox>
                    <w:txbxContent>
                      <w:p w14:paraId="092B6D99"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4</w:t>
                        </w:r>
                      </w:p>
                    </w:txbxContent>
                  </v:textbox>
                </v:rect>
                <v:rect id="Rectangle 1304" o:spid="_x0000_s1212" style="position:absolute;left:44196;top:11020;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" fillcolor="white [3201]" strokecolor="black [3200]" strokeweight=".25pt">
                  <v:textbox>
                    <w:txbxContent>
                      <w:p w14:paraId="62184C43"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5</w:t>
                        </w:r>
                      </w:p>
                    </w:txbxContent>
                  </v:textbox>
                </v:rect>
                <v:rect id="Rectangle 1305" o:spid="_x0000_s1213" style="position:absolute;left:44196;top:16049;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" fillcolor="white [3201]" strokecolor="black [3200]" strokeweight=".25pt">
                  <v:textbox>
                    <w:txbxContent>
                      <w:p w14:paraId="5932A3B2" w14:textId="77777777" w:rsidR="00B109C8" w:rsidRDefault="00B109C8" w:rsidP="00BF13DA">
                        <w:pPr>
                          <w:pStyle w:val="NormalWeb"/>
                          <w:spacing w:before="0" w:beforeAutospacing="0" w:after="0" w:afterAutospacing="0"/>
                          <w:jc w:val="center"/>
                        </w:pPr>
                        <w:r>
                          <w:rPr>
                            <w:rFonts w:ascii="Verdana" w:eastAsia="Times New Roman" w:hAnsi="Verdana" w:cs="Arial"/>
                            <w:color w:val="000000"/>
                            <w:kern w:val="32"/>
                            <w:sz w:val="20"/>
                            <w:szCs w:val="20"/>
                          </w:rPr>
                          <w:t>6</w:t>
                        </w:r>
                      </w:p>
                    </w:txbxContent>
                  </v:textbox>
                </v:rect>
                <v:shape id="Text Box 35" o:spid="_x0000_s1214" type="#_x0000_t202" style="position:absolute;left:37109;top:609;width:20193;height:2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" fillcolor="white [3201]" stroked="f" strokeweight=".5pt">
                  <v:textbox>
                    <w:txbxContent>
                      <w:p w14:paraId="06BEB916" w14:textId="77777777" w:rsidR="00B109C8" w:rsidRDefault="00B109C8" w:rsidP="00BF13DA">
                        <w:pPr>
                          <w:pStyle w:val="NormalWeb"/>
                          <w:spacing w:before="0" w:beforeAutospacing="0" w:after="0" w:afterAutospacing="0"/>
                        </w:pPr>
                        <w:r>
                          <w:rPr>
                            <w:rFonts w:ascii="Verdana" w:eastAsia="Times New Roman" w:hAnsi="Verdana" w:cs="Arial"/>
                            <w:color w:val="000000"/>
                            <w:kern w:val="32"/>
                            <w:sz w:val="20"/>
                            <w:szCs w:val="20"/>
                          </w:rPr>
                          <w:t>Data beats at RX interface</w:t>
                        </w:r>
                      </w:p>
                    </w:txbxContent>
                  </v:textbox>
                </v:shape>
                <v:shape id="Text Box 53" o:spid="_x0000_s1215" type="#_x0000_t202" style="position:absolute;left:46405;top:3247;width:4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" filled="f" stroked="f" strokeweight=".5pt">
                  <v:textbox>
                    <w:txbxContent>
                      <w:p w14:paraId="5DCF372A" w14:textId="77777777" w:rsidR="00B109C8" w:rsidRDefault="00B109C8" w:rsidP="00BF13DA">
                        <w:pPr>
                          <w:pStyle w:val="NormalWeb"/>
                          <w:spacing w:before="0" w:beforeAutospacing="0" w:after="0" w:afterAutospacing="0"/>
                        </w:pPr>
                        <w:r>
                          <w:rPr>
                            <w:rFonts w:ascii="Verdana" w:eastAsia="Times New Roman" w:hAnsi="Verdana" w:cs="Arial"/>
                            <w:color w:val="000000"/>
                            <w:kern w:val="32"/>
                            <w:sz w:val="20"/>
                            <w:szCs w:val="20"/>
                          </w:rPr>
                          <w:t>SOP</w:t>
                        </w:r>
                      </w:p>
                    </w:txbxContent>
                  </v:textbox>
                </v:shape>
                <v:shape id="Text Box 56" o:spid="_x0000_s1216" type="#_x0000_t202" style="position:absolute;left:43129;top:3276;width:48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" filled="f" stroked="f" strokeweight=".5pt">
                  <v:textbox>
                    <w:txbxContent>
                      <w:p w14:paraId="71842C9B" w14:textId="77777777" w:rsidR="00B109C8" w:rsidRDefault="00B109C8" w:rsidP="00BF13DA">
                        <w:pPr>
                          <w:pStyle w:val="NormalWeb"/>
                          <w:spacing w:before="0" w:beforeAutospacing="0" w:after="0" w:afterAutospacing="0"/>
                        </w:pPr>
                        <w:r>
                          <w:rPr>
                            <w:rFonts w:ascii="Verdana" w:eastAsia="Times New Roman" w:hAnsi="Verdana" w:cs="Arial"/>
                            <w:color w:val="000000"/>
                            <w:kern w:val="32"/>
                            <w:sz w:val="20"/>
                            <w:szCs w:val="20"/>
                          </w:rPr>
                          <w:t>EOP</w:t>
                        </w:r>
                      </w:p>
                    </w:txbxContent>
                  </v:textbox>
                </v:shape>
                <v:rect id="Rectangle 1309" o:spid="_x0000_s1217" style="position:absolute;left:44196;top:21078;width:259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" fillcolor="white [3201]" strokecolor="black [3200]" strokeweight=".25pt">
                  <v:textbox>
                    <w:txbxContent>
                      <w:p w14:paraId="76B03B27" w14:textId="77777777" w:rsidR="00B109C8" w:rsidRPr="00111CDC" w:rsidRDefault="00B109C8" w:rsidP="00BF13DA">
                        <w:pPr>
                          <w:pStyle w:val="NormalWeb"/>
                          <w:spacing w:before="0" w:beforeAutospacing="0" w:after="0" w:afterAutospacing="0"/>
                          <w:jc w:val="center"/>
                          <w:rPr>
                            <w:sz w:val="16"/>
                          </w:rPr>
                        </w:pPr>
                        <w:r>
                          <w:rPr>
                            <w:sz w:val="16"/>
                          </w:rPr>
                          <w:t>X</w:t>
                        </w:r>
                      </w:p>
                    </w:txbxContent>
                  </v:textbox>
                </v:rect>
                <v:shape id="Text Box 53" o:spid="_x0000_s1218" type="#_x0000_t202" style="position:absolute;left:49606;top:5305;width:5791;height:2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" filled="f" stroked="f" strokeweight=".5pt">
                  <v:textbox>
                    <w:txbxContent>
                      <w:p w14:paraId="61DA4951" w14:textId="77777777" w:rsidR="00B109C8" w:rsidRDefault="00B109C8" w:rsidP="00BF13DA">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0E3B95E6" w14:textId="77777777" w:rsidR="00B109C8" w:rsidRDefault="00B109C8" w:rsidP="00BF13DA">
                        <w:pPr>
                          <w:pStyle w:val="NormalWeb"/>
                          <w:spacing w:before="0" w:beforeAutospacing="0" w:after="0" w:afterAutospacing="0"/>
                          <w:rPr>
                            <w:rFonts w:ascii="Verdana" w:eastAsia="Times New Roman" w:hAnsi="Verdana" w:cs="Arial"/>
                            <w:color w:val="000000"/>
                            <w:kern w:val="32"/>
                            <w:sz w:val="20"/>
                            <w:szCs w:val="20"/>
                          </w:rPr>
                        </w:pPr>
                      </w:p>
                      <w:p w14:paraId="1EF25A7E" w14:textId="77777777" w:rsidR="00B109C8" w:rsidRDefault="00B109C8" w:rsidP="00BF13DA">
                        <w:pPr>
                          <w:pStyle w:val="NormalWeb"/>
                          <w:spacing w:before="0" w:beforeAutospacing="0" w:after="0" w:afterAutospacing="0"/>
                        </w:pPr>
                      </w:p>
                      <w:p w14:paraId="5286679E" w14:textId="77777777" w:rsidR="00B109C8" w:rsidRDefault="00B109C8" w:rsidP="00BF13DA">
                        <w:pPr>
                          <w:pStyle w:val="NormalWeb"/>
                          <w:spacing w:before="0" w:beforeAutospacing="0" w:after="0" w:afterAutospacing="0"/>
                        </w:pPr>
                      </w:p>
                      <w:p w14:paraId="0941FC0F" w14:textId="77777777" w:rsidR="00B109C8" w:rsidRDefault="00B109C8" w:rsidP="00BF13DA">
                        <w:pPr>
                          <w:pStyle w:val="NormalWeb"/>
                          <w:spacing w:before="0" w:beforeAutospacing="0" w:after="0" w:afterAutospacing="0"/>
                        </w:pPr>
                      </w:p>
                      <w:p w14:paraId="436F6EE4" w14:textId="77777777" w:rsidR="00B109C8" w:rsidRDefault="00B109C8" w:rsidP="00BF13DA">
                        <w:pPr>
                          <w:pStyle w:val="NormalWeb"/>
                          <w:spacing w:before="0" w:beforeAutospacing="0" w:after="0" w:afterAutospacing="0"/>
                        </w:pPr>
                      </w:p>
                      <w:p w14:paraId="24FDF772" w14:textId="77777777" w:rsidR="00B109C8" w:rsidRDefault="00B109C8" w:rsidP="00BF13DA">
                        <w:pPr>
                          <w:pStyle w:val="NormalWeb"/>
                          <w:spacing w:before="0" w:beforeAutospacing="0" w:after="0" w:afterAutospacing="0"/>
                        </w:pPr>
                      </w:p>
                      <w:p w14:paraId="3E0AA95B" w14:textId="77777777" w:rsidR="00B109C8" w:rsidRDefault="00B109C8" w:rsidP="00BF13DA">
                        <w:pPr>
                          <w:pStyle w:val="NormalWeb"/>
                          <w:spacing w:before="0" w:beforeAutospacing="0" w:after="0" w:afterAutospacing="0"/>
                        </w:pPr>
                      </w:p>
                      <w:p w14:paraId="3A0FD2D6" w14:textId="77777777" w:rsidR="00B109C8" w:rsidRDefault="00B109C8" w:rsidP="00BF13DA">
                        <w:pPr>
                          <w:pStyle w:val="NormalWeb"/>
                          <w:spacing w:before="0" w:beforeAutospacing="0" w:after="0" w:afterAutospacing="0"/>
                        </w:pPr>
                      </w:p>
                      <w:p w14:paraId="0C184039" w14:textId="77777777" w:rsidR="00B109C8" w:rsidRDefault="00B109C8" w:rsidP="00BF13DA">
                        <w:pPr>
                          <w:pStyle w:val="NormalWeb"/>
                          <w:spacing w:before="0" w:beforeAutospacing="0" w:after="0" w:afterAutospacing="0"/>
                        </w:pPr>
                      </w:p>
                      <w:p w14:paraId="19649470" w14:textId="77777777" w:rsidR="00B109C8" w:rsidRDefault="00B109C8" w:rsidP="00BF13DA">
                        <w:pPr>
                          <w:pStyle w:val="NormalWeb"/>
                          <w:spacing w:before="0" w:beforeAutospacing="0" w:after="0" w:afterAutospacing="0"/>
                        </w:pPr>
                      </w:p>
                      <w:p w14:paraId="429F5C56" w14:textId="77777777" w:rsidR="00B109C8" w:rsidRDefault="00B109C8" w:rsidP="00BF13DA">
                        <w:pPr>
                          <w:pStyle w:val="NormalWeb"/>
                          <w:spacing w:before="0" w:beforeAutospacing="0" w:after="0" w:afterAutospacing="0"/>
                        </w:pPr>
                        <w:r>
                          <w:t>MSB</w:t>
                        </w:r>
                      </w:p>
                    </w:txbxContent>
                  </v:textbox>
                </v:shape>
                <v:shape id="Text Box 53" o:spid="_x0000_s1219" type="#_x0000_t202" style="position:absolute;left:2743;top:5000;width:5791;height:2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" filled="f" stroked="f" strokeweight=".5pt">
                  <v:textbox>
                    <w:txbxContent>
                      <w:p w14:paraId="76A62C4D" w14:textId="77777777" w:rsidR="00B109C8" w:rsidRPr="00111CDC" w:rsidRDefault="00B109C8" w:rsidP="00BF13DA">
                        <w:pPr>
                          <w:pStyle w:val="NormalWeb"/>
                          <w:spacing w:before="0" w:beforeAutospacing="0" w:after="0" w:afterAutospacing="0"/>
                          <w:rPr>
                            <w:rFonts w:ascii="Verdana" w:eastAsia="Times New Roman" w:hAnsi="Verdana" w:cs="Arial"/>
                            <w:color w:val="000000"/>
                            <w:kern w:val="32"/>
                            <w:sz w:val="20"/>
                            <w:szCs w:val="20"/>
                          </w:rPr>
                        </w:pPr>
                        <w:r>
                          <w:rPr>
                            <w:rFonts w:ascii="Verdana" w:eastAsia="Times New Roman" w:hAnsi="Verdana" w:cs="Arial"/>
                            <w:color w:val="000000"/>
                            <w:kern w:val="32"/>
                            <w:sz w:val="20"/>
                            <w:szCs w:val="20"/>
                          </w:rPr>
                          <w:t>LSB</w:t>
                        </w:r>
                      </w:p>
                      <w:p w14:paraId="5FFE76BD" w14:textId="77777777" w:rsidR="00B109C8" w:rsidRPr="00111CDC" w:rsidRDefault="00B109C8" w:rsidP="00BF13DA">
                        <w:pPr>
                          <w:pStyle w:val="NormalWeb"/>
                          <w:spacing w:before="0" w:beforeAutospacing="0" w:after="0" w:afterAutospacing="0"/>
                          <w:rPr>
                            <w:sz w:val="18"/>
                          </w:rPr>
                        </w:pPr>
                      </w:p>
                      <w:p w14:paraId="401E18BC" w14:textId="77777777" w:rsidR="00B109C8" w:rsidRPr="00111CDC" w:rsidRDefault="00B109C8" w:rsidP="00BF13DA">
                        <w:pPr>
                          <w:pStyle w:val="NormalWeb"/>
                          <w:spacing w:before="0" w:beforeAutospacing="0" w:after="0" w:afterAutospacing="0"/>
                          <w:rPr>
                            <w:sz w:val="18"/>
                          </w:rPr>
                        </w:pPr>
                      </w:p>
                      <w:p w14:paraId="5DA7C999" w14:textId="77777777" w:rsidR="00B109C8" w:rsidRDefault="00B109C8" w:rsidP="00BF13DA">
                        <w:pPr>
                          <w:pStyle w:val="NormalWeb"/>
                          <w:spacing w:before="0" w:beforeAutospacing="0" w:after="0" w:afterAutospacing="0"/>
                        </w:pPr>
                        <w:r>
                          <w:t>MSB</w:t>
                        </w:r>
                      </w:p>
                    </w:txbxContent>
                  </v:textbox>
                </v:shape>
                <w10:anchorlock/>
              </v:group>
            </w:pict>
          </mc:Fallback>
        </mc:AlternateContent>
      </w:r>
    </w:p>
    <w:p w14:paraId="429F892B" w14:textId="77777777" w:rsidR="00B109C8" w:rsidRPr="006E1C58" w:rsidRDefault="00B109C8" w:rsidP="00BF13DA">
      <w:pPr>
        <w:pStyle w:val="Caption"/>
        <w:rPr>
          <w:rFonts w:ascii="Palatino Linotype" w:hAnsi="Palatino Linotype"/>
        </w:rPr>
      </w:pPr>
      <w:bookmarkStart w:id="54" w:name="_Toc415835228"/>
      <w:bookmarkStart w:id="55" w:name="_Toc462384795"/>
      <w:bookmarkStart w:id="56" w:name="_Toc496629910"/>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42</w:t>
      </w:r>
      <w:r w:rsidRPr="006E1C58">
        <w:rPr>
          <w:rFonts w:ascii="Palatino Linotype" w:hAnsi="Palatino Linotype"/>
          <w:noProof/>
        </w:rPr>
        <w:fldChar w:fldCharType="end"/>
      </w:r>
      <w:r w:rsidRPr="006E1C58">
        <w:rPr>
          <w:rFonts w:ascii="Palatino Linotype" w:hAnsi="Palatino Linotype"/>
        </w:rPr>
        <w:t xml:space="preserve"> Illustration of width conversion of data beats of a message in NSIP protocol from a narrow TX interface to a wide RX interface</w:t>
      </w:r>
      <w:bookmarkEnd w:id="54"/>
      <w:bookmarkEnd w:id="55"/>
      <w:bookmarkEnd w:id="56"/>
    </w:p>
    <w:p w14:paraId="7D5E1B19" w14:textId="77777777" w:rsidR="00B109C8" w:rsidRPr="006E1C58" w:rsidRDefault="00B109C8" w:rsidP="00BF13DA">
      <w:pPr>
        <w:jc w:val="both"/>
        <w:rPr>
          <w:rFonts w:ascii="Palatino Linotype" w:hAnsi="Palatino Linotype"/>
        </w:rPr>
      </w:pPr>
      <w:r w:rsidRPr="006E1C58">
        <w:rPr>
          <w:rFonts w:ascii="Palatino Linotype" w:hAnsi="Palatino Linotype"/>
        </w:rPr>
        <w:t>Wide TX to narrow RX width conversion is identical.</w:t>
      </w:r>
    </w:p>
    <w:p w14:paraId="1E427E2D" w14:textId="77777777" w:rsidR="00B109C8" w:rsidRPr="006E1C58" w:rsidRDefault="00B109C8" w:rsidP="00BF13DA">
      <w:pPr>
        <w:jc w:val="both"/>
        <w:rPr>
          <w:rFonts w:ascii="Palatino Linotype" w:hAnsi="Palatino Linotype"/>
        </w:rPr>
      </w:pPr>
    </w:p>
    <w:p w14:paraId="77EF53FE" w14:textId="77777777" w:rsidR="00B109C8" w:rsidRPr="006E1C58" w:rsidRDefault="00B109C8" w:rsidP="00B109C8">
      <w:pPr>
        <w:pStyle w:val="Heading2"/>
        <w:keepLines w:val="0"/>
        <w:tabs>
          <w:tab w:val="num" w:pos="864"/>
          <w:tab w:val="left" w:pos="1008"/>
        </w:tabs>
        <w:spacing w:before="120" w:after="120" w:line="240" w:lineRule="auto"/>
        <w:rPr>
          <w:rFonts w:ascii="Palatino Linotype" w:hAnsi="Palatino Linotype"/>
        </w:rPr>
      </w:pPr>
      <w:bookmarkStart w:id="57" w:name="_Toc415835209"/>
      <w:bookmarkStart w:id="58" w:name="_Toc449225216"/>
      <w:bookmarkStart w:id="59" w:name="_Toc462045365"/>
      <w:bookmarkStart w:id="60" w:name="_Toc496629864"/>
      <w:r w:rsidRPr="006E1C58">
        <w:rPr>
          <w:rFonts w:ascii="Palatino Linotype" w:hAnsi="Palatino Linotype"/>
        </w:rPr>
        <w:t>Ordering Requirements</w:t>
      </w:r>
      <w:bookmarkEnd w:id="57"/>
      <w:bookmarkEnd w:id="58"/>
      <w:bookmarkEnd w:id="59"/>
      <w:bookmarkEnd w:id="60"/>
    </w:p>
    <w:p w14:paraId="33763AB3" w14:textId="77777777" w:rsidR="00B109C8" w:rsidRPr="006E1C58" w:rsidRDefault="00B109C8" w:rsidP="00BF13DA">
      <w:pPr>
        <w:jc w:val="both"/>
        <w:rPr>
          <w:rFonts w:ascii="Palatino Linotype" w:hAnsi="Palatino Linotype"/>
        </w:rPr>
      </w:pPr>
      <w:r w:rsidRPr="006E1C58">
        <w:rPr>
          <w:rFonts w:ascii="Palatino Linotype" w:hAnsi="Palatino Linotype"/>
        </w:rPr>
        <w:t>All message with the same QoS value transmitted from a host port’s TX interface to another host port’s RX interface must be delivered in the transmitted order at the RX interface.</w:t>
      </w:r>
    </w:p>
    <w:p w14:paraId="507AB6B4" w14:textId="77777777" w:rsidR="00B109C8" w:rsidRPr="006E1C58" w:rsidRDefault="00B109C8" w:rsidP="00BF13DA">
      <w:pPr>
        <w:jc w:val="both"/>
        <w:rPr>
          <w:rFonts w:ascii="Palatino Linotype" w:hAnsi="Palatino Linotype"/>
        </w:rPr>
      </w:pPr>
      <w:r w:rsidRPr="006E1C58">
        <w:rPr>
          <w:rFonts w:ascii="Palatino Linotype" w:hAnsi="Palatino Linotype"/>
        </w:rPr>
        <w:t>Messages with different QoS values between same source and destination host ports interfaces are not required to be ordered.</w:t>
      </w:r>
    </w:p>
    <w:p w14:paraId="0EBFED7D" w14:textId="77777777" w:rsidR="00B109C8" w:rsidRPr="006E1C58" w:rsidRDefault="00B109C8" w:rsidP="00B109C8">
      <w:pPr>
        <w:pStyle w:val="Heading2"/>
        <w:rPr>
          <w:rFonts w:ascii="Palatino Linotype" w:hAnsi="Palatino Linotype"/>
        </w:rPr>
      </w:pPr>
      <w:bookmarkStart w:id="61" w:name="_Toc415835210"/>
      <w:bookmarkStart w:id="62" w:name="_Toc449225217"/>
      <w:bookmarkStart w:id="63" w:name="_Toc462045366"/>
      <w:bookmarkStart w:id="64" w:name="_Toc496629865"/>
      <w:r w:rsidRPr="006E1C58">
        <w:rPr>
          <w:rFonts w:ascii="Palatino Linotype" w:hAnsi="Palatino Linotype"/>
        </w:rPr>
        <w:t xml:space="preserve">NetSpeed Streaming Bridge </w:t>
      </w:r>
      <w:bookmarkEnd w:id="61"/>
      <w:r w:rsidRPr="006E1C58">
        <w:rPr>
          <w:rFonts w:ascii="Palatino Linotype" w:hAnsi="Palatino Linotype"/>
        </w:rPr>
        <w:t>Overview</w:t>
      </w:r>
      <w:bookmarkEnd w:id="62"/>
      <w:bookmarkEnd w:id="63"/>
      <w:bookmarkEnd w:id="64"/>
    </w:p>
    <w:p w14:paraId="74067C92" w14:textId="77777777" w:rsidR="00B109C8" w:rsidRPr="006E1C58" w:rsidRDefault="00B109C8" w:rsidP="00BF13DA">
      <w:pPr>
        <w:jc w:val="both"/>
        <w:rPr>
          <w:rFonts w:ascii="Palatino Linotype" w:hAnsi="Palatino Linotype"/>
        </w:rPr>
      </w:pPr>
      <w:r w:rsidRPr="006E1C58">
        <w:rPr>
          <w:rFonts w:ascii="Palatino Linotype" w:hAnsi="Palatino Linotype"/>
        </w:rPr>
        <w:t>This section describes the NetSpeed Streaming Bridge functionality and how it is used in NocStudio to interface with streaming host port devices and how communication between various streaming interfaces is specified.</w:t>
      </w:r>
    </w:p>
    <w:p w14:paraId="37E5D4AA" w14:textId="77777777" w:rsidR="00B109C8" w:rsidRPr="006E1C58" w:rsidRDefault="00B109C8" w:rsidP="00BF13DA">
      <w:pPr>
        <w:jc w:val="both"/>
        <w:rPr>
          <w:rFonts w:ascii="Palatino Linotype" w:hAnsi="Palatino Linotype"/>
        </w:rPr>
      </w:pPr>
    </w:p>
    <w:p w14:paraId="071C5FB1"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At TX side, streaming bridge maps the transmitted messages at TX interfaces by host ports to NoC layers and VCs by looking up a VC mapping table (a VC mapping tables exists at each </w:t>
      </w:r>
      <w:r w:rsidRPr="006E1C58">
        <w:rPr>
          <w:rFonts w:ascii="Palatino Linotype" w:hAnsi="Palatino Linotype"/>
        </w:rPr>
        <w:lastRenderedPageBreak/>
        <w:t xml:space="preserve">transmitting streaming bridge).  The bridge also performs the route computation and provides the needed infrastructure for the end-to-end QoS (fixed priority as well as the weights) enforcement.  At RX side, streaming bridge simply delivered the NoC messages to the host port interfaces.  A high-level diagram of streaming bridge is shown in </w:t>
      </w:r>
      <w:r w:rsidRPr="006E1C58">
        <w:rPr>
          <w:rFonts w:ascii="Palatino Linotype" w:hAnsi="Palatino Linotype"/>
        </w:rPr>
        <w:fldChar w:fldCharType="begin"/>
      </w:r>
      <w:r w:rsidRPr="006E1C58">
        <w:rPr>
          <w:rFonts w:ascii="Palatino Linotype" w:hAnsi="Palatino Linotype"/>
        </w:rPr>
        <w:instrText xml:space="preserve"> REF _Ref367016064 \h  \* MERGEFORMAT </w:instrText>
      </w:r>
      <w:r w:rsidRPr="006E1C58">
        <w:rPr>
          <w:rFonts w:ascii="Palatino Linotype" w:hAnsi="Palatino Linotype"/>
        </w:rPr>
      </w:r>
      <w:r w:rsidRPr="006E1C58">
        <w:rPr>
          <w:rFonts w:ascii="Palatino Linotype" w:hAnsi="Palatino Linotype"/>
        </w:rPr>
        <w:fldChar w:fldCharType="separate"/>
      </w:r>
      <w:r w:rsidRPr="006E1C58">
        <w:rPr>
          <w:rFonts w:ascii="Palatino Linotype" w:hAnsi="Palatino Linotype"/>
        </w:rPr>
        <w:t xml:space="preserve">Figure </w:t>
      </w:r>
      <w:r>
        <w:rPr>
          <w:rFonts w:ascii="Palatino Linotype" w:hAnsi="Palatino Linotype"/>
          <w:noProof/>
        </w:rPr>
        <w:t>43</w:t>
      </w:r>
      <w:r w:rsidRPr="006E1C58">
        <w:rPr>
          <w:rFonts w:ascii="Palatino Linotype" w:hAnsi="Palatino Linotype"/>
        </w:rPr>
        <w:fldChar w:fldCharType="end"/>
      </w:r>
      <w:r w:rsidRPr="006E1C58">
        <w:rPr>
          <w:rFonts w:ascii="Palatino Linotype" w:hAnsi="Palatino Linotype"/>
        </w:rPr>
        <w:t xml:space="preserve">.  There are up to four TX and up to four RX interfaces to the host port.  These interfaces are named a, b, c, and d.  On the NoC side, a streaming bridge may connect to up to 8 NoC layers, </w:t>
      </w:r>
      <w:r w:rsidRPr="006E1C58">
        <w:rPr>
          <w:rFonts w:ascii="Palatino Linotype" w:hAnsi="Palatino Linotype"/>
          <w:i/>
        </w:rPr>
        <w:t>i.e.</w:t>
      </w:r>
      <w:r w:rsidRPr="006E1C58">
        <w:rPr>
          <w:rFonts w:ascii="Palatino Linotype" w:hAnsi="Palatino Linotype"/>
        </w:rPr>
        <w:t xml:space="preserve"> 8 routers ports, a router from each layer.  Each router port may have up to 4 VCs indicated by vc0, vc1, vc2, and vc3.  TX part of the bridge sends data from host port to NoC, and RX part does the opposite.</w:t>
      </w:r>
    </w:p>
    <w:p w14:paraId="668FCC49" w14:textId="77777777" w:rsidR="00B109C8" w:rsidRPr="006E1C58" w:rsidRDefault="00B109C8" w:rsidP="00BF13DA">
      <w:pPr>
        <w:jc w:val="both"/>
        <w:rPr>
          <w:rFonts w:ascii="Palatino Linotype" w:hAnsi="Palatino Linotype"/>
        </w:rPr>
      </w:pPr>
    </w:p>
    <w:p w14:paraId="359CF532" w14:textId="77777777" w:rsidR="00B109C8" w:rsidRPr="006E1C58" w:rsidRDefault="00B109C8" w:rsidP="00BF13DA">
      <w:pPr>
        <w:pStyle w:val="Body5"/>
        <w:rPr>
          <w:rFonts w:ascii="Palatino Linotype" w:hAnsi="Palatino Linotype"/>
        </w:rPr>
      </w:pPr>
    </w:p>
    <w:p w14:paraId="61774F7C" w14:textId="77777777" w:rsidR="00B109C8" w:rsidRPr="006E1C58" w:rsidRDefault="00B109C8" w:rsidP="00BF13DA">
      <w:pPr>
        <w:pStyle w:val="Body5"/>
        <w:rPr>
          <w:rFonts w:ascii="Palatino Linotype" w:hAnsi="Palatino Linotype"/>
        </w:rPr>
      </w:pPr>
      <w:r w:rsidRPr="006E1C58">
        <w:rPr>
          <w:rFonts w:ascii="Palatino Linotype" w:hAnsi="Palatino Linotype"/>
          <w:noProof/>
        </w:rPr>
        <mc:AlternateContent>
          <mc:Choice Requires="wps">
            <w:drawing>
              <wp:inline distT="0" distB="0" distL="0" distR="0" wp14:anchorId="4EB758AA" wp14:editId="6AD156E9">
                <wp:extent cx="5798185" cy="1666875"/>
                <wp:effectExtent l="0" t="0" r="0" b="9525"/>
                <wp:docPr id="1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66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DE29A" w14:textId="77777777" w:rsidR="00B109C8" w:rsidRDefault="00B109C8" w:rsidP="00BF13DA">
                            <w:pPr>
                              <w:jc w:val="center"/>
                            </w:pPr>
                          </w:p>
                          <w:p w14:paraId="291AF6A1" w14:textId="77777777" w:rsidR="00B109C8" w:rsidRDefault="00B109C8" w:rsidP="00BF13DA">
                            <w:pPr>
                              <w:jc w:val="center"/>
                            </w:pPr>
                            <w:r w:rsidRPr="001B1C40">
                              <w:rPr>
                                <w:noProof/>
                              </w:rPr>
                              <w:drawing>
                                <wp:inline distT="0" distB="0" distL="0" distR="0" wp14:anchorId="27C755BB" wp14:editId="2530AC18">
                                  <wp:extent cx="5029200" cy="1292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0377" cy="1292326"/>
                                          </a:xfrm>
                                          <a:prstGeom prst="rect">
                                            <a:avLst/>
                                          </a:prstGeom>
                                          <a:noFill/>
                                          <a:ln>
                                            <a:noFill/>
                                          </a:ln>
                                        </pic:spPr>
                                      </pic:pic>
                                    </a:graphicData>
                                  </a:graphic>
                                </wp:inline>
                              </w:drawing>
                            </w:r>
                          </w:p>
                          <w:p w14:paraId="0A743950" w14:textId="77777777" w:rsidR="00B109C8" w:rsidRDefault="00B109C8" w:rsidP="00BF13DA">
                            <w:pPr>
                              <w:jc w:val="center"/>
                            </w:pPr>
                          </w:p>
                        </w:txbxContent>
                      </wps:txbx>
                      <wps:bodyPr rot="0" vert="horz" wrap="square" lIns="91440" tIns="45720" rIns="91440" bIns="45720" anchor="t" anchorCtr="0" upright="1">
                        <a:noAutofit/>
                      </wps:bodyPr>
                    </wps:wsp>
                  </a:graphicData>
                </a:graphic>
              </wp:inline>
            </w:drawing>
          </mc:Choice>
          <mc:Fallback>
            <w:pict>
              <v:shape w14:anchorId="4EB758AA" id="Text Box 2" o:spid="_x0000_s1220" type="#_x0000_t202" style="width:456.55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" stroked="f">
                <v:textbox>
                  <w:txbxContent>
                    <w:p w14:paraId="08EDE29A" w14:textId="77777777" w:rsidR="00B109C8" w:rsidRDefault="00B109C8" w:rsidP="00BF13DA">
                      <w:pPr>
                        <w:jc w:val="center"/>
                      </w:pPr>
                    </w:p>
                    <w:p w14:paraId="291AF6A1" w14:textId="77777777" w:rsidR="00B109C8" w:rsidRDefault="00B109C8" w:rsidP="00BF13DA">
                      <w:pPr>
                        <w:jc w:val="center"/>
                      </w:pPr>
                      <w:r w:rsidRPr="001B1C40">
                        <w:rPr>
                          <w:noProof/>
                        </w:rPr>
                        <w:drawing>
                          <wp:inline distT="0" distB="0" distL="0" distR="0" wp14:anchorId="27C755BB" wp14:editId="2530AC18">
                            <wp:extent cx="5029200" cy="1292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0377" cy="1292326"/>
                                    </a:xfrm>
                                    <a:prstGeom prst="rect">
                                      <a:avLst/>
                                    </a:prstGeom>
                                    <a:noFill/>
                                    <a:ln>
                                      <a:noFill/>
                                    </a:ln>
                                  </pic:spPr>
                                </pic:pic>
                              </a:graphicData>
                            </a:graphic>
                          </wp:inline>
                        </w:drawing>
                      </w:r>
                    </w:p>
                    <w:p w14:paraId="0A743950" w14:textId="77777777" w:rsidR="00B109C8" w:rsidRDefault="00B109C8" w:rsidP="00BF13DA">
                      <w:pPr>
                        <w:jc w:val="center"/>
                      </w:pPr>
                    </w:p>
                  </w:txbxContent>
                </v:textbox>
                <w10:anchorlock/>
              </v:shape>
            </w:pict>
          </mc:Fallback>
        </mc:AlternateContent>
      </w:r>
    </w:p>
    <w:p w14:paraId="39313D76" w14:textId="77777777" w:rsidR="00B109C8" w:rsidRPr="006E1C58" w:rsidRDefault="00B109C8" w:rsidP="00BF13DA">
      <w:pPr>
        <w:pStyle w:val="Caption"/>
        <w:rPr>
          <w:rFonts w:ascii="Palatino Linotype" w:hAnsi="Palatino Linotype"/>
        </w:rPr>
      </w:pPr>
      <w:bookmarkStart w:id="65" w:name="_Ref367016064"/>
      <w:bookmarkStart w:id="66" w:name="_Toc350714941"/>
      <w:bookmarkStart w:id="67" w:name="_Toc415835229"/>
      <w:bookmarkStart w:id="68" w:name="_Toc462384796"/>
      <w:bookmarkStart w:id="69" w:name="_Toc496629911"/>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43</w:t>
      </w:r>
      <w:r w:rsidRPr="006E1C58">
        <w:rPr>
          <w:rFonts w:ascii="Palatino Linotype" w:hAnsi="Palatino Linotype"/>
          <w:noProof/>
        </w:rPr>
        <w:fldChar w:fldCharType="end"/>
      </w:r>
      <w:bookmarkEnd w:id="65"/>
      <w:r w:rsidRPr="006E1C58">
        <w:rPr>
          <w:rFonts w:ascii="Palatino Linotype" w:hAnsi="Palatino Linotype"/>
        </w:rPr>
        <w:t xml:space="preserve"> NetSpeed streaming bridge </w:t>
      </w:r>
      <w:bookmarkEnd w:id="66"/>
      <w:r w:rsidRPr="006E1C58">
        <w:rPr>
          <w:rFonts w:ascii="Palatino Linotype" w:hAnsi="Palatino Linotype"/>
        </w:rPr>
        <w:t>Interfaces to host port and to NoC</w:t>
      </w:r>
      <w:bookmarkEnd w:id="67"/>
      <w:bookmarkEnd w:id="68"/>
      <w:bookmarkEnd w:id="69"/>
    </w:p>
    <w:p w14:paraId="310FA38C" w14:textId="77777777" w:rsidR="00B109C8" w:rsidRPr="006E1C58" w:rsidRDefault="00B109C8" w:rsidP="00B109C8">
      <w:pPr>
        <w:pStyle w:val="Heading3"/>
        <w:rPr>
          <w:rFonts w:ascii="Palatino Linotype" w:hAnsi="Palatino Linotype"/>
        </w:rPr>
      </w:pPr>
      <w:bookmarkStart w:id="70" w:name="_Toc415835211"/>
      <w:r w:rsidRPr="006E1C58">
        <w:rPr>
          <w:rFonts w:ascii="Palatino Linotype" w:hAnsi="Palatino Linotype"/>
        </w:rPr>
        <w:t>Functions of Transmitting (TX) Streaming Bridge</w:t>
      </w:r>
      <w:bookmarkEnd w:id="70"/>
    </w:p>
    <w:p w14:paraId="4001F6DE" w14:textId="77777777" w:rsidR="00B109C8" w:rsidRPr="006E1C58" w:rsidRDefault="00B109C8" w:rsidP="00BF13DA">
      <w:pPr>
        <w:jc w:val="both"/>
        <w:rPr>
          <w:rFonts w:ascii="Palatino Linotype" w:hAnsi="Palatino Linotype"/>
        </w:rPr>
      </w:pPr>
      <w:r w:rsidRPr="006E1C58">
        <w:rPr>
          <w:rFonts w:ascii="Palatino Linotype" w:hAnsi="Palatino Linotype"/>
        </w:rPr>
        <w:t>A transmitting streaming bridge performs the following functions.</w:t>
      </w:r>
    </w:p>
    <w:p w14:paraId="266887A7" w14:textId="77777777" w:rsidR="00B109C8" w:rsidRPr="006E1C58" w:rsidRDefault="00B109C8" w:rsidP="00B109C8">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Maps outgoing messages from host port TX interface to NoC layer and VC.</w:t>
      </w:r>
    </w:p>
    <w:p w14:paraId="1328E5D1" w14:textId="77777777" w:rsidR="00B109C8" w:rsidRPr="006E1C58" w:rsidRDefault="00B109C8" w:rsidP="00B109C8">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Determine route for the message.</w:t>
      </w:r>
    </w:p>
    <w:p w14:paraId="230535BB" w14:textId="77777777" w:rsidR="00B109C8" w:rsidRPr="006E1C58" w:rsidRDefault="00B109C8" w:rsidP="00B109C8">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Packetizes the message into NoC packets.</w:t>
      </w:r>
    </w:p>
    <w:p w14:paraId="19EB0042" w14:textId="77777777" w:rsidR="00B109C8" w:rsidRPr="006E1C58" w:rsidRDefault="00B109C8" w:rsidP="00B109C8">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Implements QoS functions, both strict priority and weighted bandwidth.</w:t>
      </w:r>
    </w:p>
    <w:p w14:paraId="677595BA" w14:textId="77777777" w:rsidR="00B109C8" w:rsidRPr="006E1C58" w:rsidRDefault="00B109C8" w:rsidP="00B109C8">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Implements the credit-based flow control at the host port TX interfaces.</w:t>
      </w:r>
    </w:p>
    <w:p w14:paraId="24FDF1CA" w14:textId="77777777" w:rsidR="00B109C8" w:rsidRPr="006E1C58" w:rsidRDefault="00B109C8" w:rsidP="00B109C8">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Implements the flow control at the router side.</w:t>
      </w:r>
    </w:p>
    <w:p w14:paraId="3D319778" w14:textId="77777777" w:rsidR="00B109C8" w:rsidRPr="006E1C58" w:rsidRDefault="00B109C8" w:rsidP="00B109C8">
      <w:pPr>
        <w:pStyle w:val="ListParagraph"/>
        <w:numPr>
          <w:ilvl w:val="0"/>
          <w:numId w:val="47"/>
        </w:numPr>
        <w:spacing w:after="200"/>
        <w:jc w:val="both"/>
        <w:rPr>
          <w:rFonts w:ascii="Palatino Linotype" w:hAnsi="Palatino Linotype"/>
          <w:sz w:val="20"/>
          <w:szCs w:val="20"/>
        </w:rPr>
      </w:pPr>
      <w:r w:rsidRPr="006E1C58">
        <w:rPr>
          <w:rFonts w:ascii="Palatino Linotype" w:hAnsi="Palatino Linotype"/>
          <w:sz w:val="20"/>
          <w:szCs w:val="20"/>
        </w:rPr>
        <w:t>Performs arbitration between the interfaces if they contend for the same VC and/or NoC layer.</w:t>
      </w:r>
    </w:p>
    <w:p w14:paraId="328C9C34" w14:textId="77777777" w:rsidR="00B109C8" w:rsidRPr="006E1C58" w:rsidRDefault="00B109C8" w:rsidP="00B109C8">
      <w:pPr>
        <w:pStyle w:val="Heading3"/>
        <w:rPr>
          <w:rFonts w:ascii="Palatino Linotype" w:hAnsi="Palatino Linotype"/>
        </w:rPr>
      </w:pPr>
      <w:bookmarkStart w:id="71" w:name="_Toc415835212"/>
      <w:r w:rsidRPr="006E1C58">
        <w:rPr>
          <w:rFonts w:ascii="Palatino Linotype" w:hAnsi="Palatino Linotype"/>
        </w:rPr>
        <w:t>Functions of Receiving (RX) Streaming Bridge</w:t>
      </w:r>
      <w:bookmarkEnd w:id="71"/>
    </w:p>
    <w:p w14:paraId="575146EA" w14:textId="77777777" w:rsidR="00B109C8" w:rsidRPr="006E1C58" w:rsidRDefault="00B109C8" w:rsidP="00BF13DA">
      <w:pPr>
        <w:jc w:val="both"/>
        <w:rPr>
          <w:rFonts w:ascii="Palatino Linotype" w:hAnsi="Palatino Linotype"/>
        </w:rPr>
      </w:pPr>
      <w:r w:rsidRPr="006E1C58">
        <w:rPr>
          <w:rFonts w:ascii="Palatino Linotype" w:hAnsi="Palatino Linotype"/>
        </w:rPr>
        <w:t>A receiving streaming bridge performs the following functions.</w:t>
      </w:r>
    </w:p>
    <w:p w14:paraId="641A588C" w14:textId="77777777" w:rsidR="00B109C8" w:rsidRPr="006E1C58" w:rsidRDefault="00B109C8" w:rsidP="00B109C8">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De-packetizes NoC packets into messages and deliver at the host port RX interfaces.</w:t>
      </w:r>
    </w:p>
    <w:p w14:paraId="61C3CF05" w14:textId="77777777" w:rsidR="00B109C8" w:rsidRPr="006E1C58" w:rsidRDefault="00B109C8" w:rsidP="00B109C8">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Implements the flow control at the router side.</w:t>
      </w:r>
    </w:p>
    <w:p w14:paraId="2FE9DCB1" w14:textId="77777777" w:rsidR="00B109C8" w:rsidRPr="006E1C58" w:rsidRDefault="00B109C8" w:rsidP="00B109C8">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Implements the credit-based flow control at the RX host port interfaces.</w:t>
      </w:r>
    </w:p>
    <w:p w14:paraId="39C43F07" w14:textId="77777777" w:rsidR="00B109C8" w:rsidRPr="006E1C58" w:rsidRDefault="00B109C8" w:rsidP="00B109C8">
      <w:pPr>
        <w:pStyle w:val="ListParagraph"/>
        <w:numPr>
          <w:ilvl w:val="0"/>
          <w:numId w:val="48"/>
        </w:numPr>
        <w:spacing w:after="200"/>
        <w:jc w:val="both"/>
        <w:rPr>
          <w:rFonts w:ascii="Palatino Linotype" w:hAnsi="Palatino Linotype"/>
          <w:sz w:val="20"/>
          <w:szCs w:val="20"/>
        </w:rPr>
      </w:pPr>
      <w:r w:rsidRPr="006E1C58">
        <w:rPr>
          <w:rFonts w:ascii="Palatino Linotype" w:hAnsi="Palatino Linotype"/>
          <w:sz w:val="20"/>
          <w:szCs w:val="20"/>
        </w:rPr>
        <w:t>Performs arbitration between VC and/or NoC layer if they contend for the same interface.</w:t>
      </w:r>
    </w:p>
    <w:p w14:paraId="38B2C962" w14:textId="77777777" w:rsidR="00B109C8" w:rsidRPr="006E1C58" w:rsidRDefault="00B109C8" w:rsidP="00B109C8">
      <w:pPr>
        <w:pStyle w:val="Heading2"/>
        <w:rPr>
          <w:rFonts w:ascii="Palatino Linotype" w:hAnsi="Palatino Linotype"/>
        </w:rPr>
      </w:pPr>
      <w:bookmarkStart w:id="72" w:name="_Toc415835213"/>
      <w:bookmarkStart w:id="73" w:name="_Toc449225218"/>
      <w:bookmarkStart w:id="74" w:name="_Toc462045367"/>
      <w:bookmarkStart w:id="75" w:name="_Toc496629866"/>
      <w:r w:rsidRPr="006E1C58">
        <w:rPr>
          <w:rFonts w:ascii="Palatino Linotype" w:hAnsi="Palatino Linotype"/>
        </w:rPr>
        <w:lastRenderedPageBreak/>
        <w:t>Adding Streaming Bridge and Traffic in NocStudio</w:t>
      </w:r>
      <w:bookmarkEnd w:id="72"/>
      <w:bookmarkEnd w:id="73"/>
      <w:bookmarkEnd w:id="74"/>
      <w:bookmarkEnd w:id="75"/>
    </w:p>
    <w:p w14:paraId="3DE48646"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Below is an illustration of an example of adding hosts with streaming host ports with different number of interfaces and using </w:t>
      </w:r>
      <w:r w:rsidRPr="006E1C58">
        <w:rPr>
          <w:rFonts w:ascii="Palatino Linotype" w:hAnsi="Palatino Linotype"/>
          <w:i/>
        </w:rPr>
        <w:t>add_traffic</w:t>
      </w:r>
      <w:r w:rsidRPr="006E1C58">
        <w:rPr>
          <w:rFonts w:ascii="Palatino Linotype" w:hAnsi="Palatino Linotype"/>
        </w:rPr>
        <w:t xml:space="preserve"> to add a request and response messages between the host port’s interfaces.</w:t>
      </w:r>
    </w:p>
    <w:p w14:paraId="030004D3" w14:textId="77777777" w:rsidR="00B109C8" w:rsidRPr="006E1C58" w:rsidRDefault="00B109C8" w:rsidP="00BF13DA">
      <w:pPr>
        <w:pStyle w:val="Body5"/>
        <w:rPr>
          <w:rFonts w:ascii="Palatino Linotype" w:hAnsi="Palatino Linotype"/>
        </w:rPr>
      </w:pPr>
    </w:p>
    <w:p w14:paraId="32C5BA84" w14:textId="77777777" w:rsidR="00B109C8" w:rsidRPr="006E1C58" w:rsidRDefault="00B109C8" w:rsidP="00BF13DA">
      <w:pPr>
        <w:pStyle w:val="Body5"/>
        <w:jc w:val="center"/>
        <w:rPr>
          <w:rFonts w:ascii="Palatino Linotype" w:hAnsi="Palatino Linotype"/>
        </w:rPr>
      </w:pPr>
      <w:r w:rsidRPr="006E1C58">
        <w:rPr>
          <w:rFonts w:ascii="Palatino Linotype" w:hAnsi="Palatino Linotype"/>
          <w:noProof/>
        </w:rPr>
        <w:drawing>
          <wp:inline distT="0" distB="0" distL="0" distR="0" wp14:anchorId="7C000AB9" wp14:editId="28A85292">
            <wp:extent cx="4448413" cy="1885225"/>
            <wp:effectExtent l="0" t="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51978" cy="1886736"/>
                    </a:xfrm>
                    <a:prstGeom prst="rect">
                      <a:avLst/>
                    </a:prstGeom>
                    <a:noFill/>
                  </pic:spPr>
                </pic:pic>
              </a:graphicData>
            </a:graphic>
          </wp:inline>
        </w:drawing>
      </w:r>
    </w:p>
    <w:p w14:paraId="669125B5" w14:textId="77777777" w:rsidR="00B109C8" w:rsidRPr="006E1C58" w:rsidRDefault="00B109C8" w:rsidP="00BF13DA">
      <w:pPr>
        <w:pStyle w:val="Caption"/>
        <w:rPr>
          <w:rFonts w:ascii="Palatino Linotype" w:hAnsi="Palatino Linotype"/>
        </w:rPr>
      </w:pPr>
      <w:bookmarkStart w:id="76" w:name="_Toc350714942"/>
      <w:bookmarkStart w:id="77" w:name="_Toc415835230"/>
      <w:bookmarkStart w:id="78" w:name="_Toc462384797"/>
      <w:bookmarkStart w:id="79" w:name="_Toc496629912"/>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44</w:t>
      </w:r>
      <w:r w:rsidRPr="006E1C58">
        <w:rPr>
          <w:rFonts w:ascii="Palatino Linotype" w:hAnsi="Palatino Linotype"/>
          <w:noProof/>
        </w:rPr>
        <w:fldChar w:fldCharType="end"/>
      </w:r>
      <w:r w:rsidRPr="006E1C58">
        <w:rPr>
          <w:rFonts w:ascii="Palatino Linotype" w:hAnsi="Palatino Linotype"/>
        </w:rPr>
        <w:t xml:space="preserve"> Illustration of a NoC with streaming host ports and traffic between them</w:t>
      </w:r>
      <w:bookmarkEnd w:id="76"/>
      <w:bookmarkEnd w:id="77"/>
      <w:bookmarkEnd w:id="78"/>
      <w:bookmarkEnd w:id="79"/>
    </w:p>
    <w:p w14:paraId="696073BB" w14:textId="77777777" w:rsidR="00B109C8" w:rsidRPr="006E1C58" w:rsidRDefault="00B109C8" w:rsidP="00BF13DA">
      <w:pPr>
        <w:pStyle w:val="Body5"/>
        <w:rPr>
          <w:rFonts w:ascii="Palatino Linotype" w:hAnsi="Palatino Linotype"/>
        </w:rPr>
      </w:pPr>
    </w:p>
    <w:p w14:paraId="3444CB1D"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Here two hosts named hn1 and hn2 are added. Each has a single host port named </w:t>
      </w:r>
      <w:r w:rsidRPr="006E1C58">
        <w:rPr>
          <w:rFonts w:ascii="Palatino Linotype" w:hAnsi="Palatino Linotype"/>
          <w:i/>
        </w:rPr>
        <w:t>pn</w:t>
      </w:r>
      <w:r w:rsidRPr="006E1C58">
        <w:rPr>
          <w:rFonts w:ascii="Palatino Linotype" w:hAnsi="Palatino Linotype"/>
        </w:rPr>
        <w:t xml:space="preserve"> of protocol type stream, and they have a,b,c and c,d interfaces, respectively. Traffic is added which consists of a request and response. hn1/pn makes a request message at interface b to destination hn2/pn’s</w:t>
      </w:r>
      <w:bookmarkStart w:id="80" w:name="_GoBack"/>
      <w:bookmarkEnd w:id="80"/>
      <w:r w:rsidRPr="006E1C58">
        <w:rPr>
          <w:rFonts w:ascii="Palatino Linotype" w:hAnsi="Palatino Linotype"/>
        </w:rPr>
        <w:t xml:space="preserve"> interface c. hn2/pn responds with a response message at interface d which is sent to the interface b of hn1/pn. Notice that the response message may be sent by and destined to a different interface than the interface from where the request message has arrived from. Host hn2 in this case must be able to determine the correct destination and put this information in the response message so that NoC can deliver it correctly.  Alternatively, such traffic may be added as two separate add_traffic commands, one for request and one for response, as shown below:</w:t>
      </w:r>
    </w:p>
    <w:p w14:paraId="4E30ECE1" w14:textId="77777777" w:rsidR="00B109C8" w:rsidRPr="006E1C58" w:rsidRDefault="00B109C8" w:rsidP="00BF13DA">
      <w:pPr>
        <w:jc w:val="both"/>
        <w:rPr>
          <w:rFonts w:ascii="Palatino Linotype" w:hAnsi="Palatino Linotype"/>
        </w:rPr>
      </w:pPr>
    </w:p>
    <w:p w14:paraId="45FC494E" w14:textId="77777777" w:rsidR="00B109C8" w:rsidRPr="006E1C58" w:rsidRDefault="00B109C8" w:rsidP="00BF13DA">
      <w:pPr>
        <w:pStyle w:val="Command2"/>
        <w:rPr>
          <w:rFonts w:ascii="Palatino Linotype" w:hAnsi="Palatino Linotype"/>
        </w:rPr>
      </w:pPr>
      <w:r w:rsidRPr="006E1C58">
        <w:rPr>
          <w:rFonts w:ascii="Palatino Linotype" w:hAnsi="Palatino Linotype"/>
        </w:rPr>
        <w:t>add_traffic hn1/pn.b 0.1 1 4 10 hn2/pn.c</w:t>
      </w:r>
    </w:p>
    <w:p w14:paraId="7A951FCE" w14:textId="77777777" w:rsidR="00B109C8" w:rsidRPr="006E1C58" w:rsidRDefault="00B109C8" w:rsidP="00BF13DA">
      <w:pPr>
        <w:pStyle w:val="Command2"/>
        <w:rPr>
          <w:rFonts w:ascii="Palatino Linotype" w:hAnsi="Palatino Linotype"/>
        </w:rPr>
      </w:pPr>
      <w:r w:rsidRPr="006E1C58">
        <w:rPr>
          <w:rFonts w:ascii="Palatino Linotype" w:hAnsi="Palatino Linotype"/>
        </w:rPr>
        <w:t>add_traffic hn2/pn.d 0.2 1 2 10 hn1/pn.b</w:t>
      </w:r>
    </w:p>
    <w:p w14:paraId="45F2264F" w14:textId="77777777" w:rsidR="00B109C8" w:rsidRPr="006E1C58" w:rsidRDefault="00B109C8" w:rsidP="00BF13DA">
      <w:pPr>
        <w:pStyle w:val="Command2"/>
        <w:rPr>
          <w:rFonts w:ascii="Palatino Linotype" w:hAnsi="Palatino Linotype"/>
        </w:rPr>
      </w:pPr>
      <w:r w:rsidRPr="006E1C58">
        <w:rPr>
          <w:rFonts w:ascii="Palatino Linotype" w:hAnsi="Palatino Linotype"/>
        </w:rPr>
        <w:t>add_dep hn2/pn.c hn2/pn.d</w:t>
      </w:r>
    </w:p>
    <w:p w14:paraId="75B483EE" w14:textId="77777777" w:rsidR="00B109C8" w:rsidRPr="006E1C58" w:rsidRDefault="00B109C8" w:rsidP="00BF13DA">
      <w:pPr>
        <w:rPr>
          <w:rFonts w:ascii="Palatino Linotype" w:hAnsi="Palatino Linotype"/>
        </w:rPr>
      </w:pPr>
    </w:p>
    <w:p w14:paraId="29363C7F"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Notice that here an additional </w:t>
      </w:r>
      <w:r w:rsidRPr="006E1C58">
        <w:rPr>
          <w:rFonts w:ascii="Palatino Linotype" w:hAnsi="Palatino Linotype"/>
          <w:b/>
          <w:i/>
        </w:rPr>
        <w:t>add_dep</w:t>
      </w:r>
      <w:r w:rsidRPr="006E1C58">
        <w:rPr>
          <w:rFonts w:ascii="Palatino Linotype" w:hAnsi="Palatino Linotype"/>
        </w:rPr>
        <w:t xml:space="preserve"> command is used to indicate to NocStudio that the second message is a response of the first message, and that the second message may backpressure the </w:t>
      </w:r>
      <w:r w:rsidRPr="006E1C58">
        <w:rPr>
          <w:rFonts w:ascii="Palatino Linotype" w:hAnsi="Palatino Linotype"/>
        </w:rPr>
        <w:lastRenderedPageBreak/>
        <w:t>first message.  add_dep command must be used to correctly specify the dependencies between various interfaces of streaming bridges to ensure that the resulting NoC constructed by NocStudio is deadlock free.</w:t>
      </w:r>
    </w:p>
    <w:p w14:paraId="20BB9181" w14:textId="77777777" w:rsidR="00B109C8" w:rsidRPr="006E1C58" w:rsidRDefault="00B109C8" w:rsidP="00BF13DA">
      <w:pPr>
        <w:rPr>
          <w:rFonts w:ascii="Palatino Linotype" w:hAnsi="Palatino Linotype"/>
        </w:rPr>
      </w:pPr>
    </w:p>
    <w:p w14:paraId="56C9D2A3" w14:textId="77777777" w:rsidR="00B109C8" w:rsidRPr="006E1C58" w:rsidRDefault="00B109C8" w:rsidP="00B109C8">
      <w:pPr>
        <w:pStyle w:val="Heading2"/>
        <w:rPr>
          <w:rFonts w:ascii="Palatino Linotype" w:hAnsi="Palatino Linotype"/>
        </w:rPr>
      </w:pPr>
      <w:bookmarkStart w:id="81" w:name="_Toc415835214"/>
      <w:bookmarkStart w:id="82" w:name="_Toc449225219"/>
      <w:bookmarkStart w:id="83" w:name="_Toc462045368"/>
      <w:bookmarkStart w:id="84" w:name="_Toc496629867"/>
      <w:bookmarkStart w:id="85" w:name="_Toc350714876"/>
      <w:r w:rsidRPr="006E1C58">
        <w:rPr>
          <w:rFonts w:ascii="Palatino Linotype" w:hAnsi="Palatino Linotype"/>
        </w:rPr>
        <w:t>Streaming Bridge Specification</w:t>
      </w:r>
      <w:bookmarkEnd w:id="81"/>
      <w:bookmarkEnd w:id="82"/>
      <w:bookmarkEnd w:id="83"/>
      <w:bookmarkEnd w:id="84"/>
    </w:p>
    <w:p w14:paraId="17A289B7" w14:textId="77777777" w:rsidR="00B109C8" w:rsidRPr="006E1C58" w:rsidRDefault="00B109C8" w:rsidP="00BF13DA">
      <w:pPr>
        <w:pStyle w:val="Body5"/>
        <w:rPr>
          <w:rFonts w:ascii="Palatino Linotype" w:hAnsi="Palatino Linotype"/>
        </w:rPr>
      </w:pPr>
      <w:r w:rsidRPr="006E1C58">
        <w:rPr>
          <w:rFonts w:ascii="Palatino Linotype" w:hAnsi="Palatino Linotype"/>
        </w:rPr>
        <w:t>This section describes the Streaming bridge interfaces in greater details, and the functional specification of various streaming bridge components.</w:t>
      </w:r>
    </w:p>
    <w:p w14:paraId="5189E46E" w14:textId="77777777" w:rsidR="00B109C8" w:rsidRPr="006E1C58" w:rsidRDefault="00B109C8" w:rsidP="00B109C8">
      <w:pPr>
        <w:pStyle w:val="Heading3"/>
        <w:rPr>
          <w:rFonts w:ascii="Palatino Linotype" w:hAnsi="Palatino Linotype"/>
        </w:rPr>
      </w:pPr>
      <w:bookmarkStart w:id="86" w:name="_Toc415835215"/>
      <w:r w:rsidRPr="006E1C58">
        <w:rPr>
          <w:rFonts w:ascii="Palatino Linotype" w:hAnsi="Palatino Linotype"/>
        </w:rPr>
        <w:t>Streaming Host Port Requirements</w:t>
      </w:r>
      <w:bookmarkEnd w:id="86"/>
    </w:p>
    <w:bookmarkEnd w:id="85"/>
    <w:p w14:paraId="320D3D95" w14:textId="77777777" w:rsidR="00B109C8" w:rsidRPr="006E1C58" w:rsidRDefault="00B109C8" w:rsidP="00BF13DA">
      <w:pPr>
        <w:rPr>
          <w:rFonts w:ascii="Palatino Linotype" w:hAnsi="Palatino Linotype"/>
        </w:rPr>
      </w:pPr>
      <w:r w:rsidRPr="006E1C58">
        <w:rPr>
          <w:rFonts w:ascii="Palatino Linotype" w:hAnsi="Palatino Linotype"/>
        </w:rPr>
        <w:t>Following are requirements, and expected behavior of the host port interfaces connecting to a streaming bridge:</w:t>
      </w:r>
    </w:p>
    <w:p w14:paraId="41004D01"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Streaming host ports using the streaming bridges to communicate with each other can use up to four separate physical interfaces supported by the bridge. The interfaces are named a, b, c and d, and the list of active interfaces of a host port may be provided with the </w:t>
      </w:r>
      <w:r w:rsidRPr="006E1C58">
        <w:rPr>
          <w:rFonts w:ascii="Palatino Linotype" w:hAnsi="Palatino Linotype"/>
          <w:b/>
          <w:szCs w:val="20"/>
        </w:rPr>
        <w:t>add_host</w:t>
      </w:r>
      <w:r w:rsidRPr="006E1C58">
        <w:rPr>
          <w:rFonts w:ascii="Palatino Linotype" w:hAnsi="Palatino Linotype"/>
          <w:szCs w:val="20"/>
        </w:rPr>
        <w:t xml:space="preserve"> command. Each interface can be uni- or bi-directional. Whether an interface is bidirectional or not depends on the traffic specification, </w:t>
      </w:r>
      <w:r w:rsidRPr="006E1C58">
        <w:rPr>
          <w:rFonts w:ascii="Palatino Linotype" w:hAnsi="Palatino Linotype"/>
          <w:i/>
          <w:szCs w:val="20"/>
        </w:rPr>
        <w:t>i.e.</w:t>
      </w:r>
      <w:r w:rsidRPr="006E1C58">
        <w:rPr>
          <w:rFonts w:ascii="Palatino Linotype" w:hAnsi="Palatino Linotype"/>
          <w:szCs w:val="20"/>
        </w:rPr>
        <w:t xml:space="preserve"> if traffic transaction hops only leave (arrive at) an interface then it becomes an output (input) only interface, else it remains bi-directional.</w:t>
      </w:r>
    </w:p>
    <w:p w14:paraId="4396EAF7"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The width of each direction of an interface can be set to any power-of-two multiple of the cell size and can be viewed or modified using the </w:t>
      </w:r>
      <w:r w:rsidRPr="006E1C58">
        <w:rPr>
          <w:rFonts w:ascii="Palatino Linotype" w:hAnsi="Palatino Linotype"/>
          <w:b/>
          <w:szCs w:val="20"/>
        </w:rPr>
        <w:t>bridge_prop</w:t>
      </w:r>
      <w:r w:rsidRPr="006E1C58">
        <w:rPr>
          <w:rFonts w:ascii="Palatino Linotype" w:hAnsi="Palatino Linotype"/>
          <w:szCs w:val="20"/>
        </w:rPr>
        <w:t xml:space="preserve"> command.  If a NoC supports multiple cell sizes (</w:t>
      </w:r>
      <w:r w:rsidRPr="006E1C58">
        <w:rPr>
          <w:rFonts w:ascii="Palatino Linotype" w:hAnsi="Palatino Linotype"/>
          <w:b/>
          <w:szCs w:val="20"/>
        </w:rPr>
        <w:t xml:space="preserve">cell_size </w:t>
      </w:r>
      <w:r w:rsidRPr="006E1C58">
        <w:rPr>
          <w:rFonts w:ascii="Palatino Linotype" w:hAnsi="Palatino Linotype"/>
          <w:szCs w:val="20"/>
        </w:rPr>
        <w:t xml:space="preserve">= -1), the interface must be a power-of-two multiple of its cell size.  An interface may be marked as single beat using </w:t>
      </w:r>
      <w:r w:rsidRPr="006E1C58">
        <w:rPr>
          <w:rFonts w:ascii="Palatino Linotype" w:hAnsi="Palatino Linotype"/>
          <w:b/>
          <w:szCs w:val="20"/>
        </w:rPr>
        <w:t>ifce_prop</w:t>
      </w:r>
      <w:r w:rsidRPr="006E1C58">
        <w:rPr>
          <w:rFonts w:ascii="Palatino Linotype" w:hAnsi="Palatino Linotype"/>
          <w:szCs w:val="20"/>
        </w:rPr>
        <w:t xml:space="preserve"> is_single_beat yes command; if an interface is marked as single beat then it may not send or receive a multi-beat message and may not communicate with multibeat interfaces.</w:t>
      </w:r>
    </w:p>
    <w:p w14:paraId="0FC0EA23"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Two communicating interfaces must have same is_single_beat property.</w:t>
      </w:r>
    </w:p>
    <w:p w14:paraId="76E30379"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If two communicating interfaces are single beat, then their width must be the same.  They may have different width only if they are not marked as single beat.</w:t>
      </w:r>
    </w:p>
    <w:p w14:paraId="7E093316"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When two communicating non-single-beat interfaces have identical width, the transmitted data beats at a TX interfaces are delivered in order at the destination interface and the numbers of transmitted and received data beats are equal.</w:t>
      </w:r>
    </w:p>
    <w:p w14:paraId="41F9D631"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When two communicating non-single beat interfaces have different widths, the ratio of their widths, r, a power of two value, determines the number of beats in received message. Going from a wider interface to a narrower interface, each wider data beat is divided into r narrower data beats during delivery at the destination interface; the LSBs of the wider flit form the first narrow flits which are delivered before the MSBs. Going from a narrow to wide interface, up to r transmitted data beats are combined into a single data beat </w:t>
      </w:r>
      <w:r w:rsidRPr="006E1C58">
        <w:rPr>
          <w:rFonts w:ascii="Palatino Linotype" w:hAnsi="Palatino Linotype"/>
          <w:szCs w:val="20"/>
        </w:rPr>
        <w:lastRenderedPageBreak/>
        <w:t>delivered at the RX interface; the first narrow beat becomes the LSBs of the first wider data beat delivered at the RX interface.  During combining, if an EOP arrives and there are not r data beats to combine then the combined data beat at RX interface is padded.</w:t>
      </w:r>
    </w:p>
    <w:p w14:paraId="289AF1BD"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Any source streaming host port’s interface may communicate with any destination streaming host port’s interface, as long as they have identical is_single_beat property.</w:t>
      </w:r>
    </w:p>
    <w:p w14:paraId="5B38B4A1"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Each injected message must have the destination bridge id and interface id and a 4-bit QoS, each of which must stay constant for all data beats of the message at the TX interface.  A TX interface can only send messages with those destination bridges and interface ids and QoS values that are specified in the </w:t>
      </w:r>
      <w:r w:rsidRPr="006E1C58">
        <w:rPr>
          <w:rFonts w:ascii="Palatino Linotype" w:hAnsi="Palatino Linotype"/>
          <w:b/>
          <w:szCs w:val="20"/>
        </w:rPr>
        <w:t>add_traffic</w:t>
      </w:r>
      <w:r w:rsidRPr="006E1C58">
        <w:rPr>
          <w:rFonts w:ascii="Palatino Linotype" w:hAnsi="Palatino Linotype"/>
          <w:szCs w:val="20"/>
        </w:rPr>
        <w:t>.  Any other messages will be dropped.</w:t>
      </w:r>
    </w:p>
    <w:p w14:paraId="29765D94"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 xml:space="preserve">For streaming host ports, each transaction hop or message must be explicitly specified using </w:t>
      </w:r>
      <w:r w:rsidRPr="006E1C58">
        <w:rPr>
          <w:rFonts w:ascii="Palatino Linotype" w:hAnsi="Palatino Linotype"/>
          <w:b/>
          <w:szCs w:val="20"/>
        </w:rPr>
        <w:t>add_traffic</w:t>
      </w:r>
      <w:r w:rsidRPr="006E1C58">
        <w:rPr>
          <w:rFonts w:ascii="Palatino Linotype" w:hAnsi="Palatino Linotype"/>
          <w:szCs w:val="20"/>
        </w:rPr>
        <w:t xml:space="preserve"> and there is no response automatically associated with any request.</w:t>
      </w:r>
    </w:p>
    <w:p w14:paraId="3CF0CF7B" w14:textId="77777777" w:rsidR="00B109C8" w:rsidRPr="006E1C58" w:rsidRDefault="00B109C8" w:rsidP="00B109C8">
      <w:pPr>
        <w:pStyle w:val="ListParagraph"/>
        <w:numPr>
          <w:ilvl w:val="0"/>
          <w:numId w:val="46"/>
        </w:numPr>
        <w:spacing w:after="200"/>
        <w:jc w:val="both"/>
        <w:rPr>
          <w:rFonts w:ascii="Palatino Linotype" w:hAnsi="Palatino Linotype"/>
          <w:szCs w:val="20"/>
        </w:rPr>
      </w:pPr>
      <w:r w:rsidRPr="006E1C58">
        <w:rPr>
          <w:rFonts w:ascii="Palatino Linotype" w:hAnsi="Palatino Linotype"/>
          <w:szCs w:val="20"/>
        </w:rPr>
        <w:t>An interface may transmit or receive traffic of multiple priorities and weights, which is indicated in the message using the 4-bit QoS signal at the TX interface.  Refer to QoS section for more details on this signal.  At the bridge, each 4-bit QoS value maps to a 2-bit priority and 8-bit weight.</w:t>
      </w:r>
    </w:p>
    <w:p w14:paraId="7D547DEB" w14:textId="77777777" w:rsidR="00B109C8" w:rsidRPr="006E1C58" w:rsidRDefault="00B109C8" w:rsidP="00B109C8">
      <w:pPr>
        <w:pStyle w:val="Heading3"/>
        <w:rPr>
          <w:rFonts w:ascii="Palatino Linotype" w:hAnsi="Palatino Linotype"/>
        </w:rPr>
      </w:pPr>
      <w:bookmarkStart w:id="87" w:name="_Toc415835216"/>
      <w:bookmarkStart w:id="88" w:name="_Toc350714881"/>
      <w:r w:rsidRPr="006E1C58">
        <w:rPr>
          <w:rFonts w:ascii="Palatino Linotype" w:hAnsi="Palatino Linotype"/>
        </w:rPr>
        <w:t>Injection and Ejection Port VC Width Computation</w:t>
      </w:r>
      <w:bookmarkEnd w:id="87"/>
    </w:p>
    <w:p w14:paraId="2D6F9137" w14:textId="77777777" w:rsidR="00B109C8" w:rsidRPr="006E1C58" w:rsidRDefault="00B109C8" w:rsidP="00BF13DA">
      <w:pPr>
        <w:pStyle w:val="Body5"/>
        <w:rPr>
          <w:rFonts w:ascii="Palatino Linotype" w:hAnsi="Palatino Linotype"/>
        </w:rPr>
      </w:pPr>
      <w:r w:rsidRPr="006E1C58">
        <w:rPr>
          <w:rFonts w:ascii="Palatino Linotype" w:hAnsi="Palatino Linotype"/>
        </w:rPr>
        <w:t>Following rules are generally (but not always) used by NocStudio to determine the width of the VCs at the injection and ejection ports to which the streaming bridge is connected.</w:t>
      </w:r>
    </w:p>
    <w:bookmarkEnd w:id="88"/>
    <w:p w14:paraId="2C22B3BD" w14:textId="77777777" w:rsidR="00B109C8" w:rsidRPr="006E1C58" w:rsidRDefault="00B109C8" w:rsidP="00B109C8">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The width of injection/ejection port VCs of a router to which Streaming interfaces are connected are determined based on the Streaming interface data widths and how VCs and interfaces are connected.</w:t>
      </w:r>
    </w:p>
    <w:p w14:paraId="4A561B72" w14:textId="77777777" w:rsidR="00B109C8" w:rsidRPr="006E1C58" w:rsidRDefault="00B109C8" w:rsidP="00B109C8">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RX side, if a router’ ejection port sends data to a single interface then the interface width and the port and VC width are the same.</w:t>
      </w:r>
    </w:p>
    <w:p w14:paraId="6467D0AF" w14:textId="77777777" w:rsidR="00B109C8" w:rsidRPr="006E1C58" w:rsidRDefault="00B109C8" w:rsidP="00B109C8">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RX side, if a router’ ejection port sends data to multiple interfaces then the width a VC on the port will be equal to the width of the widest interface to which it sends data.</w:t>
      </w:r>
    </w:p>
    <w:p w14:paraId="7DBDB578" w14:textId="77777777" w:rsidR="00B109C8" w:rsidRPr="006E1C58" w:rsidRDefault="00B109C8" w:rsidP="00B109C8">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TX side, if a single interface sends data to a router’ injection port then the interface width and the port and VC width are the same.</w:t>
      </w:r>
    </w:p>
    <w:p w14:paraId="71E7AC02" w14:textId="77777777" w:rsidR="00B109C8" w:rsidRPr="006E1C58" w:rsidRDefault="00B109C8" w:rsidP="00B109C8">
      <w:pPr>
        <w:pStyle w:val="Body5"/>
        <w:numPr>
          <w:ilvl w:val="0"/>
          <w:numId w:val="45"/>
        </w:numPr>
        <w:spacing w:after="0" w:line="240" w:lineRule="auto"/>
        <w:rPr>
          <w:rFonts w:ascii="Palatino Linotype" w:eastAsiaTheme="minorHAnsi" w:hAnsi="Palatino Linotype"/>
          <w:szCs w:val="20"/>
        </w:rPr>
      </w:pPr>
      <w:r w:rsidRPr="006E1C58">
        <w:rPr>
          <w:rFonts w:ascii="Palatino Linotype" w:eastAsiaTheme="minorHAnsi" w:hAnsi="Palatino Linotype"/>
          <w:szCs w:val="20"/>
        </w:rPr>
        <w:t>At TX side, if multiple interfaces send data to a router’ injection port then the width of a VCs on the port will be equal to the width of the widest interface from which it received data.</w:t>
      </w:r>
    </w:p>
    <w:p w14:paraId="5FBECCD3" w14:textId="77777777" w:rsidR="00B109C8" w:rsidRPr="006E1C58" w:rsidRDefault="00B109C8" w:rsidP="00BF13DA">
      <w:pPr>
        <w:rPr>
          <w:rFonts w:ascii="Palatino Linotype" w:hAnsi="Palatino Linotype"/>
        </w:rPr>
      </w:pPr>
      <w:bookmarkStart w:id="89" w:name="_Toc350714900"/>
    </w:p>
    <w:p w14:paraId="35C49D7C" w14:textId="77777777" w:rsidR="00B109C8" w:rsidRPr="006E1C58" w:rsidRDefault="00B109C8" w:rsidP="00B109C8">
      <w:pPr>
        <w:pStyle w:val="Heading2"/>
        <w:keepLines w:val="0"/>
        <w:tabs>
          <w:tab w:val="num" w:pos="864"/>
          <w:tab w:val="left" w:pos="1008"/>
        </w:tabs>
        <w:spacing w:before="120" w:after="120" w:line="240" w:lineRule="auto"/>
        <w:rPr>
          <w:rFonts w:ascii="Palatino Linotype" w:hAnsi="Palatino Linotype"/>
        </w:rPr>
      </w:pPr>
      <w:bookmarkStart w:id="90" w:name="_Toc415835217"/>
      <w:bookmarkStart w:id="91" w:name="_Toc449225220"/>
      <w:bookmarkStart w:id="92" w:name="_Toc462045369"/>
      <w:bookmarkStart w:id="93" w:name="_Toc496629868"/>
      <w:r w:rsidRPr="006E1C58">
        <w:rPr>
          <w:rFonts w:ascii="Palatino Linotype" w:hAnsi="Palatino Linotype"/>
        </w:rPr>
        <w:t>QoS</w:t>
      </w:r>
      <w:bookmarkEnd w:id="89"/>
      <w:bookmarkEnd w:id="90"/>
      <w:bookmarkEnd w:id="91"/>
      <w:bookmarkEnd w:id="92"/>
      <w:bookmarkEnd w:id="93"/>
    </w:p>
    <w:p w14:paraId="52DA67ED" w14:textId="77777777" w:rsidR="00B109C8" w:rsidRPr="006E1C58" w:rsidRDefault="00B109C8" w:rsidP="00BF13DA">
      <w:pPr>
        <w:jc w:val="both"/>
        <w:rPr>
          <w:rFonts w:ascii="Palatino Linotype" w:hAnsi="Palatino Linotype"/>
        </w:rPr>
      </w:pPr>
      <w:r w:rsidRPr="006E1C58">
        <w:rPr>
          <w:rFonts w:ascii="Palatino Linotype" w:hAnsi="Palatino Linotype"/>
        </w:rPr>
        <w:t>There are two types of QoS attributes that can be assigned to the messages; the 4-bit QoS signal along with a message is used to describe these two for the message.</w:t>
      </w:r>
    </w:p>
    <w:p w14:paraId="1FD1CCAF" w14:textId="77777777" w:rsidR="00B109C8" w:rsidRPr="006E1C58" w:rsidRDefault="00B109C8" w:rsidP="00B109C8">
      <w:pPr>
        <w:pStyle w:val="Body5"/>
        <w:numPr>
          <w:ilvl w:val="0"/>
          <w:numId w:val="43"/>
        </w:numPr>
        <w:spacing w:after="0" w:line="240" w:lineRule="auto"/>
        <w:rPr>
          <w:rFonts w:ascii="Palatino Linotype" w:hAnsi="Palatino Linotype"/>
          <w:color w:val="000000"/>
          <w:szCs w:val="20"/>
        </w:rPr>
      </w:pPr>
      <w:r w:rsidRPr="006E1C58">
        <w:rPr>
          <w:rFonts w:ascii="Palatino Linotype" w:hAnsi="Palatino Linotype"/>
          <w:color w:val="000000"/>
          <w:szCs w:val="20"/>
        </w:rPr>
        <w:t>strict priority</w:t>
      </w:r>
    </w:p>
    <w:p w14:paraId="4EA62A64" w14:textId="77777777" w:rsidR="00B109C8" w:rsidRPr="006E1C58" w:rsidRDefault="00B109C8" w:rsidP="00B109C8">
      <w:pPr>
        <w:pStyle w:val="Body5"/>
        <w:numPr>
          <w:ilvl w:val="0"/>
          <w:numId w:val="43"/>
        </w:numPr>
        <w:spacing w:after="0" w:line="240" w:lineRule="auto"/>
        <w:rPr>
          <w:rFonts w:ascii="Palatino Linotype" w:hAnsi="Palatino Linotype"/>
          <w:color w:val="000000"/>
          <w:szCs w:val="20"/>
        </w:rPr>
      </w:pPr>
      <w:r w:rsidRPr="006E1C58">
        <w:rPr>
          <w:rFonts w:ascii="Palatino Linotype" w:hAnsi="Palatino Linotype"/>
          <w:color w:val="000000"/>
          <w:szCs w:val="20"/>
        </w:rPr>
        <w:t>weighted bandwidth allocation</w:t>
      </w:r>
    </w:p>
    <w:p w14:paraId="57B52FD8" w14:textId="77777777" w:rsidR="00B109C8" w:rsidRPr="006E1C58" w:rsidRDefault="00B109C8" w:rsidP="00BF13DA">
      <w:pPr>
        <w:pStyle w:val="Body5"/>
        <w:rPr>
          <w:rFonts w:ascii="Palatino Linotype" w:hAnsi="Palatino Linotype"/>
          <w:color w:val="000000"/>
          <w:szCs w:val="20"/>
        </w:rPr>
      </w:pPr>
    </w:p>
    <w:p w14:paraId="5CF9526D" w14:textId="77777777" w:rsidR="00B109C8" w:rsidRPr="006E1C58" w:rsidRDefault="00B109C8" w:rsidP="00BF13DA">
      <w:pPr>
        <w:jc w:val="both"/>
        <w:rPr>
          <w:rFonts w:ascii="Palatino Linotype" w:hAnsi="Palatino Linotype"/>
        </w:rPr>
      </w:pPr>
      <w:r w:rsidRPr="006E1C58">
        <w:rPr>
          <w:rFonts w:ascii="Palatino Linotype" w:hAnsi="Palatino Linotype"/>
        </w:rPr>
        <w:lastRenderedPageBreak/>
        <w:t xml:space="preserve">There is a fixed mapping between 4-bit QoS and 2-bit priority at every host port; by default, the 2-LSB bits of QoS forms the priority of the message. This mapping can be modified in NocStudio using </w:t>
      </w:r>
      <w:r w:rsidRPr="006E1C58">
        <w:rPr>
          <w:rFonts w:ascii="Palatino Linotype" w:hAnsi="Palatino Linotype"/>
          <w:b/>
        </w:rPr>
        <w:t>bridge_prop</w:t>
      </w:r>
      <w:r w:rsidRPr="006E1C58">
        <w:rPr>
          <w:rFonts w:ascii="Palatino Linotype" w:hAnsi="Palatino Linotype"/>
        </w:rPr>
        <w:t xml:space="preserve"> command.</w:t>
      </w:r>
    </w:p>
    <w:p w14:paraId="63DBFB15"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The QoS is used to determine the VC and NoC layer, therefore it is used as one of the indices into the VC mapping table at TX bridges. VCs and routes are allocated only for those QoS values that were specified in the traffic profile using </w:t>
      </w:r>
      <w:r w:rsidRPr="006E1C58">
        <w:rPr>
          <w:rFonts w:ascii="Palatino Linotype" w:hAnsi="Palatino Linotype"/>
          <w:b/>
        </w:rPr>
        <w:t>add_traffic</w:t>
      </w:r>
      <w:r w:rsidRPr="006E1C58">
        <w:rPr>
          <w:rFonts w:ascii="Palatino Linotype" w:hAnsi="Palatino Linotype"/>
        </w:rPr>
        <w:t xml:space="preserve">.  A message that was not specified using </w:t>
      </w:r>
      <w:r w:rsidRPr="006E1C58">
        <w:rPr>
          <w:rFonts w:ascii="Palatino Linotype" w:hAnsi="Palatino Linotype"/>
          <w:b/>
        </w:rPr>
        <w:t>add_traffic</w:t>
      </w:r>
      <w:r w:rsidRPr="006E1C58">
        <w:rPr>
          <w:rFonts w:ascii="Palatino Linotype" w:hAnsi="Palatino Linotype"/>
        </w:rPr>
        <w:t xml:space="preserve"> will cause a protocol error at the bridge.</w:t>
      </w:r>
    </w:p>
    <w:tbl>
      <w:tblPr>
        <w:tblStyle w:val="TableGrid"/>
        <w:tblW w:w="0" w:type="auto"/>
        <w:tblInd w:w="3607" w:type="dxa"/>
        <w:tblLook w:val="04A0" w:firstRow="1" w:lastRow="0" w:firstColumn="1" w:lastColumn="0" w:noHBand="0" w:noVBand="1"/>
      </w:tblPr>
      <w:tblGrid>
        <w:gridCol w:w="1796"/>
        <w:gridCol w:w="1740"/>
      </w:tblGrid>
      <w:tr w:rsidR="00B109C8" w:rsidRPr="006E1C58" w14:paraId="44377F40" w14:textId="77777777" w:rsidTr="002E0C41">
        <w:tc>
          <w:tcPr>
            <w:tcW w:w="1796" w:type="dxa"/>
          </w:tcPr>
          <w:p w14:paraId="093C4C85" w14:textId="77777777" w:rsidR="00B109C8" w:rsidRPr="006E1C58" w:rsidRDefault="00B109C8" w:rsidP="002E0C41">
            <w:pPr>
              <w:pStyle w:val="Body5"/>
              <w:rPr>
                <w:rFonts w:ascii="Palatino Linotype" w:hAnsi="Palatino Linotype"/>
              </w:rPr>
            </w:pPr>
            <w:r w:rsidRPr="006E1C58">
              <w:rPr>
                <w:rFonts w:ascii="Palatino Linotype" w:hAnsi="Palatino Linotype"/>
              </w:rPr>
              <w:t>priority (2-bit)</w:t>
            </w:r>
          </w:p>
        </w:tc>
        <w:tc>
          <w:tcPr>
            <w:tcW w:w="1740" w:type="dxa"/>
          </w:tcPr>
          <w:p w14:paraId="69502F67" w14:textId="77777777" w:rsidR="00B109C8" w:rsidRPr="006E1C58" w:rsidRDefault="00B109C8" w:rsidP="002E0C41">
            <w:pPr>
              <w:pStyle w:val="Body5"/>
              <w:rPr>
                <w:rFonts w:ascii="Palatino Linotype" w:hAnsi="Palatino Linotype"/>
              </w:rPr>
            </w:pPr>
            <w:r w:rsidRPr="006E1C58">
              <w:rPr>
                <w:rFonts w:ascii="Palatino Linotype" w:hAnsi="Palatino Linotype"/>
              </w:rPr>
              <w:t>weight (8-bit)</w:t>
            </w:r>
          </w:p>
        </w:tc>
      </w:tr>
      <w:tr w:rsidR="00B109C8" w:rsidRPr="006E1C58" w14:paraId="11F1E796" w14:textId="77777777" w:rsidTr="002E0C41">
        <w:tc>
          <w:tcPr>
            <w:tcW w:w="1796" w:type="dxa"/>
          </w:tcPr>
          <w:p w14:paraId="20198541" w14:textId="77777777" w:rsidR="00B109C8" w:rsidRPr="006E1C58" w:rsidRDefault="00B109C8" w:rsidP="002E0C41">
            <w:pPr>
              <w:pStyle w:val="Body5"/>
              <w:rPr>
                <w:rFonts w:ascii="Palatino Linotype" w:hAnsi="Palatino Linotype"/>
              </w:rPr>
            </w:pPr>
            <w:r w:rsidRPr="006E1C58">
              <w:rPr>
                <w:rFonts w:ascii="Palatino Linotype" w:hAnsi="Palatino Linotype"/>
                <w:noProof/>
              </w:rPr>
              <mc:AlternateContent>
                <mc:Choice Requires="wps">
                  <w:drawing>
                    <wp:anchor distT="0" distB="0" distL="114300" distR="114300" simplePos="0" relativeHeight="251721728" behindDoc="0" locked="0" layoutInCell="1" allowOverlap="1" wp14:anchorId="5C746C26" wp14:editId="7965E816">
                      <wp:simplePos x="0" y="0"/>
                      <wp:positionH relativeFrom="column">
                        <wp:posOffset>-1216660</wp:posOffset>
                      </wp:positionH>
                      <wp:positionV relativeFrom="paragraph">
                        <wp:posOffset>94615</wp:posOffset>
                      </wp:positionV>
                      <wp:extent cx="803275" cy="276225"/>
                      <wp:effectExtent l="0" t="0" r="15875" b="28575"/>
                      <wp:wrapNone/>
                      <wp:docPr id="1313" name="Text Box 1313"/>
                      <wp:cNvGraphicFramePr/>
                      <a:graphic xmlns:a="http://schemas.openxmlformats.org/drawingml/2006/main">
                        <a:graphicData uri="http://schemas.microsoft.com/office/word/2010/wordprocessingShape">
                          <wps:wsp>
                            <wps:cNvSpPr txBox="1"/>
                            <wps:spPr>
                              <a:xfrm>
                                <a:off x="0" y="0"/>
                                <a:ext cx="803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46E14B" w14:textId="77777777" w:rsidR="00B109C8" w:rsidRDefault="00B109C8" w:rsidP="00BF13DA">
                                  <w:r>
                                    <w:t>QoS (4-bit)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746C26" id="Text Box 1313" o:spid="_x0000_s1221" type="#_x0000_t202" style="position:absolute;left:0;text-align:left;margin-left:-95.8pt;margin-top:7.45pt;width:63.25pt;height:21.7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" fillcolor="white [3201]" strokeweight=".5pt">
                      <v:textbox>
                        <w:txbxContent>
                          <w:p w14:paraId="5746E14B" w14:textId="77777777" w:rsidR="00B109C8" w:rsidRDefault="00B109C8" w:rsidP="00BF13DA">
                            <w:r>
                              <w:t>QoS (4-bit)</w:t>
                            </w:r>
                          </w:p>
                        </w:txbxContent>
                      </v:textbox>
                    </v:shape>
                  </w:pict>
                </mc:Fallback>
              </mc:AlternateContent>
            </w:r>
          </w:p>
        </w:tc>
        <w:tc>
          <w:tcPr>
            <w:tcW w:w="1740" w:type="dxa"/>
          </w:tcPr>
          <w:p w14:paraId="0E19E1A3" w14:textId="77777777" w:rsidR="00B109C8" w:rsidRPr="006E1C58" w:rsidRDefault="00B109C8" w:rsidP="002E0C41">
            <w:pPr>
              <w:pStyle w:val="Body5"/>
              <w:rPr>
                <w:rFonts w:ascii="Palatino Linotype" w:hAnsi="Palatino Linotype"/>
              </w:rPr>
            </w:pPr>
          </w:p>
        </w:tc>
      </w:tr>
      <w:tr w:rsidR="00B109C8" w:rsidRPr="006E1C58" w14:paraId="5D5532D2" w14:textId="77777777" w:rsidTr="002E0C41">
        <w:tc>
          <w:tcPr>
            <w:tcW w:w="1796" w:type="dxa"/>
          </w:tcPr>
          <w:p w14:paraId="084E0FE8" w14:textId="77777777" w:rsidR="00B109C8" w:rsidRPr="006E1C58" w:rsidRDefault="00B109C8" w:rsidP="002E0C41">
            <w:pPr>
              <w:pStyle w:val="Body5"/>
              <w:rPr>
                <w:rFonts w:ascii="Palatino Linotype" w:hAnsi="Palatino Linotype"/>
              </w:rPr>
            </w:pPr>
            <w:r w:rsidRPr="006E1C58">
              <w:rPr>
                <w:rFonts w:ascii="Palatino Linotype" w:hAnsi="Palatino Linotype"/>
                <w:noProof/>
              </w:rPr>
              <mc:AlternateContent>
                <mc:Choice Requires="wps">
                  <w:drawing>
                    <wp:anchor distT="0" distB="0" distL="114300" distR="114300" simplePos="0" relativeHeight="251720704" behindDoc="0" locked="0" layoutInCell="1" allowOverlap="1" wp14:anchorId="55857E9D" wp14:editId="7D573927">
                      <wp:simplePos x="0" y="0"/>
                      <wp:positionH relativeFrom="column">
                        <wp:posOffset>-442595</wp:posOffset>
                      </wp:positionH>
                      <wp:positionV relativeFrom="paragraph">
                        <wp:posOffset>67310</wp:posOffset>
                      </wp:positionV>
                      <wp:extent cx="371475" cy="0"/>
                      <wp:effectExtent l="0" t="76200" r="28575" b="114300"/>
                      <wp:wrapNone/>
                      <wp:docPr id="1314" name="Straight Arrow Connector 131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3F93E" id="Straight Arrow Connector 1314" o:spid="_x0000_s1026" type="#_x0000_t32" style="position:absolute;margin-left:-34.85pt;margin-top:5.3pt;width:29.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" strokecolor="black [3040]">
                      <v:stroke endarrow="open"/>
                    </v:shape>
                  </w:pict>
                </mc:Fallback>
              </mc:AlternateContent>
            </w:r>
          </w:p>
        </w:tc>
        <w:tc>
          <w:tcPr>
            <w:tcW w:w="1740" w:type="dxa"/>
          </w:tcPr>
          <w:p w14:paraId="35C4E36A" w14:textId="77777777" w:rsidR="00B109C8" w:rsidRPr="006E1C58" w:rsidRDefault="00B109C8" w:rsidP="002E0C41">
            <w:pPr>
              <w:pStyle w:val="Body5"/>
              <w:rPr>
                <w:rFonts w:ascii="Palatino Linotype" w:hAnsi="Palatino Linotype"/>
              </w:rPr>
            </w:pPr>
          </w:p>
        </w:tc>
      </w:tr>
      <w:tr w:rsidR="00B109C8" w:rsidRPr="006E1C58" w14:paraId="203992EC" w14:textId="77777777" w:rsidTr="002E0C41">
        <w:tc>
          <w:tcPr>
            <w:tcW w:w="1796" w:type="dxa"/>
          </w:tcPr>
          <w:p w14:paraId="288B8FE9" w14:textId="77777777" w:rsidR="00B109C8" w:rsidRPr="006E1C58" w:rsidRDefault="00B109C8" w:rsidP="002E0C41">
            <w:pPr>
              <w:pStyle w:val="Body5"/>
              <w:rPr>
                <w:rFonts w:ascii="Palatino Linotype" w:hAnsi="Palatino Linotype"/>
              </w:rPr>
            </w:pPr>
          </w:p>
        </w:tc>
        <w:tc>
          <w:tcPr>
            <w:tcW w:w="1740" w:type="dxa"/>
          </w:tcPr>
          <w:p w14:paraId="0D1CAD86" w14:textId="77777777" w:rsidR="00B109C8" w:rsidRPr="006E1C58" w:rsidRDefault="00B109C8" w:rsidP="002E0C41">
            <w:pPr>
              <w:pStyle w:val="Body5"/>
              <w:rPr>
                <w:rFonts w:ascii="Palatino Linotype" w:hAnsi="Palatino Linotype"/>
              </w:rPr>
            </w:pPr>
          </w:p>
        </w:tc>
      </w:tr>
    </w:tbl>
    <w:p w14:paraId="5BC625C6" w14:textId="77777777" w:rsidR="00B109C8" w:rsidRPr="006E1C58" w:rsidRDefault="00B109C8" w:rsidP="00BF13DA">
      <w:pPr>
        <w:pStyle w:val="Body5"/>
        <w:rPr>
          <w:rFonts w:ascii="Palatino Linotype" w:hAnsi="Palatino Linotype"/>
        </w:rPr>
      </w:pPr>
    </w:p>
    <w:p w14:paraId="5BA4060D"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With each QoS, there is an associated weight value too. The reset time weight value at each streaming bridge is configurable via NocStudio using </w:t>
      </w:r>
      <w:r w:rsidRPr="006E1C58">
        <w:rPr>
          <w:rFonts w:ascii="Palatino Linotype" w:hAnsi="Palatino Linotype"/>
          <w:b/>
        </w:rPr>
        <w:t>bridge_prop</w:t>
      </w:r>
      <w:r w:rsidRPr="006E1C58">
        <w:rPr>
          <w:rFonts w:ascii="Palatino Linotype" w:hAnsi="Palatino Linotype"/>
        </w:rPr>
        <w:t xml:space="preserve"> command. Later the weight values must be re-configured via regbus.  Alternatively, one may modify the weight of by using different QoS values for the messages, assuming that they are added via </w:t>
      </w:r>
      <w:r w:rsidRPr="006E1C58">
        <w:rPr>
          <w:rFonts w:ascii="Palatino Linotype" w:hAnsi="Palatino Linotype"/>
          <w:b/>
        </w:rPr>
        <w:t>add_traffic</w:t>
      </w:r>
      <w:r w:rsidRPr="006E1C58">
        <w:rPr>
          <w:rFonts w:ascii="Palatino Linotype" w:hAnsi="Palatino Linotype"/>
        </w:rPr>
        <w:t xml:space="preserve"> and they have different configured weights.</w:t>
      </w:r>
      <w:bookmarkStart w:id="94" w:name="_Toc350714923"/>
    </w:p>
    <w:p w14:paraId="3E891ADB" w14:textId="77777777" w:rsidR="00B109C8" w:rsidRPr="006E1C58" w:rsidRDefault="00B109C8" w:rsidP="00B109C8">
      <w:pPr>
        <w:pStyle w:val="Heading3"/>
        <w:rPr>
          <w:rFonts w:ascii="Palatino Linotype" w:hAnsi="Palatino Linotype"/>
        </w:rPr>
      </w:pPr>
      <w:bookmarkStart w:id="95" w:name="_Toc415835218"/>
      <w:r w:rsidRPr="006E1C58">
        <w:rPr>
          <w:rFonts w:ascii="Palatino Linotype" w:hAnsi="Palatino Linotype"/>
        </w:rPr>
        <w:t>Programmable Configurations</w:t>
      </w:r>
      <w:bookmarkEnd w:id="94"/>
      <w:bookmarkEnd w:id="95"/>
    </w:p>
    <w:p w14:paraId="2CD8203F"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The weight for each QoS level is programmable via regbus.  Initial weight values at reset time are configured via NocStudio </w:t>
      </w:r>
      <w:r w:rsidRPr="006E1C58">
        <w:rPr>
          <w:rFonts w:ascii="Palatino Linotype" w:hAnsi="Palatino Linotype"/>
          <w:b/>
        </w:rPr>
        <w:t>bridge_prop</w:t>
      </w:r>
      <w:r w:rsidRPr="006E1C58">
        <w:rPr>
          <w:rFonts w:ascii="Palatino Linotype" w:hAnsi="Palatino Linotype"/>
        </w:rPr>
        <w:t xml:space="preserve"> command.</w:t>
      </w:r>
    </w:p>
    <w:p w14:paraId="7A59DECF" w14:textId="77777777" w:rsidR="00B109C8" w:rsidRPr="006E1C58" w:rsidRDefault="00B109C8" w:rsidP="00B109C8">
      <w:pPr>
        <w:pStyle w:val="Heading3"/>
        <w:rPr>
          <w:rFonts w:ascii="Palatino Linotype" w:hAnsi="Palatino Linotype"/>
        </w:rPr>
      </w:pPr>
      <w:bookmarkStart w:id="96" w:name="_Toc415835219"/>
      <w:r w:rsidRPr="006E1C58">
        <w:rPr>
          <w:rFonts w:ascii="Palatino Linotype" w:hAnsi="Palatino Linotype"/>
        </w:rPr>
        <w:t>VC Mapping table and QoS priority</w:t>
      </w:r>
      <w:bookmarkEnd w:id="96"/>
    </w:p>
    <w:p w14:paraId="64C5A7CE" w14:textId="77777777" w:rsidR="00B109C8" w:rsidRPr="006E1C58" w:rsidRDefault="00B109C8" w:rsidP="00BF13DA">
      <w:pPr>
        <w:jc w:val="both"/>
        <w:rPr>
          <w:rFonts w:ascii="Palatino Linotype" w:hAnsi="Palatino Linotype"/>
        </w:rPr>
      </w:pPr>
      <w:r w:rsidRPr="006E1C58">
        <w:rPr>
          <w:rFonts w:ascii="Palatino Linotype" w:hAnsi="Palatino Linotype"/>
        </w:rPr>
        <w:t xml:space="preserve">VC Mapping table at TX wide of streaming bridge is configured based on the destination host port and interface and QoS value of various messages at the source host port and interfaces.  Only the messages that are added via </w:t>
      </w:r>
      <w:r w:rsidRPr="006E1C58">
        <w:rPr>
          <w:rFonts w:ascii="Palatino Linotype" w:hAnsi="Palatino Linotype"/>
          <w:b/>
        </w:rPr>
        <w:t>add_traffic</w:t>
      </w:r>
      <w:r w:rsidRPr="006E1C58">
        <w:rPr>
          <w:rFonts w:ascii="Palatino Linotype" w:hAnsi="Palatino Linotype"/>
        </w:rPr>
        <w:t xml:space="preserve"> command are supported.  Any other message will cause a protocol error.  The VC mapping table is designed such that the resulting logic is optimized based on the VC and NoC layers of various messages, QoS values and the destination bridge and interface id.</w:t>
      </w:r>
    </w:p>
    <w:p w14:paraId="0DC36660" w14:textId="77777777" w:rsidR="00B109C8" w:rsidRPr="006E1C58" w:rsidRDefault="00B109C8" w:rsidP="00BF13DA">
      <w:pPr>
        <w:rPr>
          <w:rFonts w:ascii="Palatino Linotype" w:hAnsi="Palatino Linotype"/>
        </w:rPr>
        <w:sectPr w:rsidR="00B109C8" w:rsidRPr="006E1C58" w:rsidSect="00CC3D06">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432" w:gutter="0"/>
          <w:cols w:space="720"/>
          <w:noEndnote/>
          <w:docGrid w:linePitch="360"/>
        </w:sectPr>
      </w:pPr>
      <w:r w:rsidRPr="006E1C58">
        <w:rPr>
          <w:rFonts w:ascii="Palatino Linotype" w:hAnsi="Palatino Linotype"/>
        </w:rPr>
        <w:t>VC mapping table is not configurable; it is set during the NoC design time.</w:t>
      </w:r>
    </w:p>
    <w:p w14:paraId="2DD3C843" w14:textId="12C84D2F" w:rsidR="00B7580C" w:rsidRPr="00156864" w:rsidRDefault="00B7580C" w:rsidP="00BF13DA">
      <w:pPr>
        <w:rPr>
          <w:rFonts w:ascii="Palatino Linotype" w:hAnsi="Palatino Linotype"/>
        </w:rPr>
      </w:pPr>
    </w:p>
    <w:sectPr w:rsidR="00B7580C" w:rsidRPr="00156864" w:rsidSect="00CC3D06">
      <w:headerReference w:type="default" r:id="rId28"/>
      <w:footerReference w:type="default" r:id="rId29"/>
      <w:headerReference w:type="first" r:id="rId3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1A65E" w14:textId="77777777" w:rsidR="00D24C11" w:rsidRDefault="00D24C11" w:rsidP="00DF32E5">
      <w:r>
        <w:separator/>
      </w:r>
    </w:p>
    <w:p w14:paraId="483813BA" w14:textId="77777777" w:rsidR="00D24C11" w:rsidRDefault="00D24C11" w:rsidP="00DF32E5"/>
  </w:endnote>
  <w:endnote w:type="continuationSeparator" w:id="0">
    <w:p w14:paraId="4D62B72F" w14:textId="77777777" w:rsidR="00D24C11" w:rsidRDefault="00D24C11" w:rsidP="00DF32E5">
      <w:r>
        <w:continuationSeparator/>
      </w:r>
    </w:p>
    <w:p w14:paraId="5F1A672E" w14:textId="77777777" w:rsidR="00D24C11" w:rsidRDefault="00D24C11"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4A88C" w14:textId="77777777" w:rsidR="00B109C8" w:rsidRDefault="00B10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BE48" w14:textId="77777777" w:rsidR="00B109C8" w:rsidRDefault="00B109C8" w:rsidP="00B6471F">
    <w:pPr>
      <w:pStyle w:val="FooterCentered8"/>
      <w:tabs>
        <w:tab w:val="left" w:pos="5730"/>
      </w:tabs>
      <w:spacing w:after="0"/>
      <w:jc w:val="left"/>
    </w:pPr>
    <w:r>
      <w:tab/>
    </w:r>
  </w:p>
  <w:p w14:paraId="17FF8DFA" w14:textId="77777777" w:rsidR="00B109C8" w:rsidRDefault="00B109C8" w:rsidP="00DF32E5">
    <w:pPr>
      <w:pStyle w:val="FooterCentered8"/>
      <w:spacing w:after="0"/>
    </w:pPr>
    <w:r>
      <w:rPr>
        <w:noProof/>
      </w:rPr>
      <mc:AlternateContent>
        <mc:Choice Requires="wps">
          <w:drawing>
            <wp:anchor distT="4294967293" distB="4294967293" distL="114300" distR="114300" simplePos="0" relativeHeight="251658752" behindDoc="0" locked="0" layoutInCell="1" allowOverlap="1" wp14:anchorId="4F2B7BF9" wp14:editId="523FCFA1">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D7C11" id="Line 1100" o:spid="_x0000_s1026" style="position:absolute;z-index:2516628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rsidRPr="004B28E9">
      <w:t>Copyright © 201</w:t>
    </w:r>
    <w:r>
      <w:t>8</w:t>
    </w:r>
    <w:r w:rsidRPr="004B28E9">
      <w:t xml:space="preserve"> Net</w:t>
    </w:r>
    <w:r>
      <w:t>S</w:t>
    </w:r>
    <w:r w:rsidRPr="004B28E9">
      <w:t>peed Systems</w:t>
    </w:r>
  </w:p>
  <w:p w14:paraId="41F65DAD" w14:textId="77777777" w:rsidR="00B109C8" w:rsidRDefault="00B109C8" w:rsidP="00DF32E5">
    <w:pPr>
      <w:pStyle w:val="FooterCentered8"/>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p w14:paraId="237495FC" w14:textId="77777777" w:rsidR="00B109C8" w:rsidRPr="00DF32E5" w:rsidRDefault="00B109C8" w:rsidP="00B6471F">
    <w:pPr>
      <w:pStyle w:val="Exar8"/>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DDCE9" w14:textId="77777777" w:rsidR="00B109C8" w:rsidRDefault="00B109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2657D" w:rsidRDefault="00B2657D" w:rsidP="00B6471F">
    <w:pPr>
      <w:pStyle w:val="FooterCentered"/>
      <w:tabs>
        <w:tab w:val="left" w:pos="5730"/>
      </w:tabs>
      <w:spacing w:after="0"/>
      <w:jc w:val="left"/>
    </w:pPr>
    <w:r>
      <w:tab/>
    </w:r>
  </w:p>
  <w:p w14:paraId="64CA7A20" w14:textId="15D1849A" w:rsidR="00B2657D" w:rsidRDefault="00B2657D"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4BAFDB9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EAA90"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C75C1E">
      <w:t>8</w:t>
    </w:r>
    <w:r w:rsidRPr="004B28E9">
      <w:t xml:space="preserve"> Net</w:t>
    </w:r>
    <w:r>
      <w:t>S</w:t>
    </w:r>
    <w:r w:rsidRPr="004B28E9">
      <w:t>peed Systems</w:t>
    </w:r>
  </w:p>
  <w:p w14:paraId="46BBFE5B" w14:textId="540CF8D7" w:rsidR="00B2657D" w:rsidRDefault="00B2657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C75C1E">
      <w:rPr>
        <w:rStyle w:val="PageNumber"/>
        <w:noProof/>
      </w:rPr>
      <w:t>15</w:t>
    </w:r>
    <w:r>
      <w:rPr>
        <w:rStyle w:val="PageNumber"/>
      </w:rPr>
      <w:fldChar w:fldCharType="end"/>
    </w:r>
  </w:p>
  <w:p w14:paraId="373B1D9E" w14:textId="5529693B" w:rsidR="00B2657D" w:rsidRPr="00DF32E5" w:rsidRDefault="00B2657D"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17458" w14:textId="77777777" w:rsidR="00D24C11" w:rsidRDefault="00D24C11" w:rsidP="00DF32E5">
      <w:r>
        <w:separator/>
      </w:r>
    </w:p>
    <w:p w14:paraId="2DE94928" w14:textId="77777777" w:rsidR="00D24C11" w:rsidRDefault="00D24C11" w:rsidP="00DF32E5"/>
  </w:footnote>
  <w:footnote w:type="continuationSeparator" w:id="0">
    <w:p w14:paraId="7B91517D" w14:textId="77777777" w:rsidR="00D24C11" w:rsidRDefault="00D24C11" w:rsidP="00DF32E5">
      <w:r>
        <w:continuationSeparator/>
      </w:r>
    </w:p>
    <w:p w14:paraId="10F032A8" w14:textId="77777777" w:rsidR="00D24C11" w:rsidRDefault="00D24C11"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26039" w14:textId="77777777" w:rsidR="00B109C8" w:rsidRDefault="00B10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94563" w14:textId="77777777" w:rsidR="00B109C8" w:rsidRDefault="00D24C11" w:rsidP="00DF32E5">
    <w:pPr>
      <w:pStyle w:val="Header"/>
    </w:pPr>
    <w:sdt>
      <w:sdtPr>
        <w:id w:val="1702054363"/>
        <w:docPartObj>
          <w:docPartGallery w:val="Watermarks"/>
          <w:docPartUnique/>
        </w:docPartObj>
      </w:sdtPr>
      <w:sdtEndPr/>
      <w:sdtContent>
        <w:r>
          <w:pict w14:anchorId="163891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214" type="#_x0000_t136" style="position:absolute;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109C8">
      <mc:AlternateContent>
        <mc:Choice Requires="wps">
          <w:drawing>
            <wp:anchor distT="4294967294" distB="4294967294" distL="114300" distR="114300" simplePos="0" relativeHeight="251657728" behindDoc="0" locked="0" layoutInCell="1" allowOverlap="1" wp14:anchorId="16712D48" wp14:editId="0EE2DC41">
              <wp:simplePos x="0" y="0"/>
              <wp:positionH relativeFrom="column">
                <wp:posOffset>-8890</wp:posOffset>
              </wp:positionH>
              <wp:positionV relativeFrom="paragraph">
                <wp:posOffset>517846</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D5303" id="Line 1101"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tTW3pBkCAAArBAAADgAAAAAAAAAAAAAAAAAuAgAAZHJzL2Uyb0RvYy54bWxQSwECLQAUAAYA&#10;CAAAACEA+VyEldwAAAAIAQAADwAAAAAAAAAAAAAAAABzBAAAZHJzL2Rvd25yZXYueG1sUEsFBgAA&#10;AAAEAAQA8wAAAHwFAAAAAA==&#10;" strokecolor="#adafb2"/>
          </w:pict>
        </mc:Fallback>
      </mc:AlternateContent>
    </w:r>
    <w:r w:rsidR="00B109C8">
      <w:drawing>
        <wp:inline distT="0" distB="0" distL="0" distR="0" wp14:anchorId="30286CD3" wp14:editId="19E3B1DF">
          <wp:extent cx="2098700" cy="4572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90CE1" w14:textId="77777777" w:rsidR="00B109C8" w:rsidRDefault="00B109C8" w:rsidP="00DF32E5">
    <w:pPr>
      <w:pStyle w:val="Header"/>
    </w:pPr>
  </w:p>
  <w:p w14:paraId="5ACFDB12" w14:textId="77777777" w:rsidR="00B109C8" w:rsidRDefault="00B109C8" w:rsidP="00DF32E5">
    <w:pPr>
      <w:pStyle w:val="Header"/>
    </w:pPr>
  </w:p>
  <w:p w14:paraId="73141861" w14:textId="77777777" w:rsidR="00B109C8" w:rsidRDefault="00B109C8" w:rsidP="00DF32E5">
    <w:pPr>
      <w:pStyle w:val="Header"/>
    </w:pPr>
  </w:p>
  <w:p w14:paraId="64F82F15" w14:textId="77777777" w:rsidR="00B109C8" w:rsidRDefault="00B109C8" w:rsidP="00DF32E5">
    <w:pPr>
      <w:pStyle w:val="Header"/>
    </w:pPr>
  </w:p>
  <w:p w14:paraId="20331D8F" w14:textId="77777777" w:rsidR="00B109C8" w:rsidRDefault="00B109C8"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0BD5D4A2" w:rsidR="00B2657D" w:rsidRDefault="00B2657D" w:rsidP="00DF32E5">
    <w:pPr>
      <w:pStyle w:val="Header"/>
    </w:pPr>
    <w:r>
      <mc:AlternateContent>
        <mc:Choice Requires="wps">
          <w:drawing>
            <wp:anchor distT="4294967294" distB="4294967294" distL="114300" distR="114300" simplePos="0" relativeHeight="251655680"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560E2"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14CF77AA">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D834C1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274632"/>
    <w:multiLevelType w:val="hybridMultilevel"/>
    <w:tmpl w:val="BFE2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C71609"/>
    <w:multiLevelType w:val="hybridMultilevel"/>
    <w:tmpl w:val="08B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CC41F4"/>
    <w:multiLevelType w:val="hybridMultilevel"/>
    <w:tmpl w:val="D4F65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2F0519"/>
    <w:multiLevelType w:val="hybridMultilevel"/>
    <w:tmpl w:val="BFE2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8C01BD"/>
    <w:multiLevelType w:val="hybridMultilevel"/>
    <w:tmpl w:val="B110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30"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2"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7"/>
  </w:num>
  <w:num w:numId="4">
    <w:abstractNumId w:val="11"/>
  </w:num>
  <w:num w:numId="5">
    <w:abstractNumId w:val="33"/>
  </w:num>
  <w:num w:numId="6">
    <w:abstractNumId w:val="36"/>
  </w:num>
  <w:num w:numId="7">
    <w:abstractNumId w:val="39"/>
  </w:num>
  <w:num w:numId="8">
    <w:abstractNumId w:val="43"/>
  </w:num>
  <w:num w:numId="9">
    <w:abstractNumId w:val="46"/>
  </w:num>
  <w:num w:numId="10">
    <w:abstractNumId w:val="29"/>
  </w:num>
  <w:num w:numId="11">
    <w:abstractNumId w:val="13"/>
  </w:num>
  <w:num w:numId="12">
    <w:abstractNumId w:val="41"/>
  </w:num>
  <w:num w:numId="13">
    <w:abstractNumId w:val="44"/>
  </w:num>
  <w:num w:numId="14">
    <w:abstractNumId w:val="30"/>
  </w:num>
  <w:num w:numId="15">
    <w:abstractNumId w:val="16"/>
  </w:num>
  <w:num w:numId="16">
    <w:abstractNumId w:val="15"/>
  </w:num>
  <w:num w:numId="17">
    <w:abstractNumId w:val="45"/>
  </w:num>
  <w:num w:numId="18">
    <w:abstractNumId w:val="25"/>
  </w:num>
  <w:num w:numId="19">
    <w:abstractNumId w:val="17"/>
  </w:num>
  <w:num w:numId="20">
    <w:abstractNumId w:val="22"/>
  </w:num>
  <w:num w:numId="21">
    <w:abstractNumId w:val="32"/>
  </w:num>
  <w:num w:numId="22">
    <w:abstractNumId w:val="12"/>
  </w:num>
  <w:num w:numId="23">
    <w:abstractNumId w:val="18"/>
  </w:num>
  <w:num w:numId="24">
    <w:abstractNumId w:val="20"/>
  </w:num>
  <w:num w:numId="25">
    <w:abstractNumId w:val="34"/>
  </w:num>
  <w:num w:numId="26">
    <w:abstractNumId w:val="28"/>
  </w:num>
  <w:num w:numId="27">
    <w:abstractNumId w:val="9"/>
  </w:num>
  <w:num w:numId="28">
    <w:abstractNumId w:val="40"/>
  </w:num>
  <w:num w:numId="29">
    <w:abstractNumId w:val="19"/>
  </w:num>
  <w:num w:numId="30">
    <w:abstractNumId w:val="31"/>
  </w:num>
  <w:num w:numId="31">
    <w:abstractNumId w:val="42"/>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5"/>
  </w:num>
  <w:num w:numId="42">
    <w:abstractNumId w:val="16"/>
  </w:num>
  <w:num w:numId="43">
    <w:abstractNumId w:val="38"/>
  </w:num>
  <w:num w:numId="44">
    <w:abstractNumId w:val="23"/>
  </w:num>
  <w:num w:numId="45">
    <w:abstractNumId w:val="24"/>
  </w:num>
  <w:num w:numId="46">
    <w:abstractNumId w:val="27"/>
  </w:num>
  <w:num w:numId="47">
    <w:abstractNumId w:val="26"/>
  </w:num>
  <w:num w:numId="48">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5" w:nlCheck="1" w:checkStyle="1"/>
  <w:activeWritingStyle w:appName="MSWord" w:lang="en-US" w:vendorID="64" w:dllVersion="6" w:nlCheck="1" w:checkStyle="0"/>
  <w:activeWritingStyle w:appName="MSWord" w:lang="en-IN" w:vendorID="64" w:dllVersion="6"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215">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85F"/>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32A"/>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1C5"/>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68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864"/>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2E8"/>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9D"/>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6EE6"/>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735"/>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68A"/>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1F7FB6"/>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BC4"/>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2DC"/>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3A4"/>
    <w:rsid w:val="002B0AC8"/>
    <w:rsid w:val="002B0DBF"/>
    <w:rsid w:val="002B0DC3"/>
    <w:rsid w:val="002B0FA1"/>
    <w:rsid w:val="002B1166"/>
    <w:rsid w:val="002B1F6E"/>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C7F"/>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474"/>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6C"/>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5E"/>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2E8"/>
    <w:rsid w:val="003D7800"/>
    <w:rsid w:val="003E17B3"/>
    <w:rsid w:val="003E1955"/>
    <w:rsid w:val="003E2758"/>
    <w:rsid w:val="003E2FD6"/>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A5F"/>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1562"/>
    <w:rsid w:val="00412553"/>
    <w:rsid w:val="00412649"/>
    <w:rsid w:val="00413ED6"/>
    <w:rsid w:val="00413F25"/>
    <w:rsid w:val="00414DD5"/>
    <w:rsid w:val="0041513E"/>
    <w:rsid w:val="00415621"/>
    <w:rsid w:val="004158A4"/>
    <w:rsid w:val="00415907"/>
    <w:rsid w:val="00415919"/>
    <w:rsid w:val="00415AF7"/>
    <w:rsid w:val="00415BBC"/>
    <w:rsid w:val="004160E8"/>
    <w:rsid w:val="00416EBB"/>
    <w:rsid w:val="004175B8"/>
    <w:rsid w:val="00417E05"/>
    <w:rsid w:val="00420733"/>
    <w:rsid w:val="0042078D"/>
    <w:rsid w:val="0042095B"/>
    <w:rsid w:val="00420C73"/>
    <w:rsid w:val="00420EC5"/>
    <w:rsid w:val="0042154C"/>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2C96"/>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31E"/>
    <w:rsid w:val="0050457B"/>
    <w:rsid w:val="00504590"/>
    <w:rsid w:val="00504897"/>
    <w:rsid w:val="00504D5D"/>
    <w:rsid w:val="00505522"/>
    <w:rsid w:val="005055FF"/>
    <w:rsid w:val="0050592A"/>
    <w:rsid w:val="00505A4F"/>
    <w:rsid w:val="00505B47"/>
    <w:rsid w:val="00506043"/>
    <w:rsid w:val="005064FB"/>
    <w:rsid w:val="00506A68"/>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78"/>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911"/>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4A"/>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C4E"/>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C32"/>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E7A8C"/>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2CC"/>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8F6"/>
    <w:rsid w:val="00651C27"/>
    <w:rsid w:val="00651E86"/>
    <w:rsid w:val="00651EE5"/>
    <w:rsid w:val="00652522"/>
    <w:rsid w:val="0065261B"/>
    <w:rsid w:val="00652BC1"/>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604"/>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18"/>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4FDA"/>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54F"/>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5FA4"/>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193F"/>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7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6B9"/>
    <w:rsid w:val="008B1790"/>
    <w:rsid w:val="008B1A3E"/>
    <w:rsid w:val="008B1FDD"/>
    <w:rsid w:val="008B2051"/>
    <w:rsid w:val="008B2271"/>
    <w:rsid w:val="008B2396"/>
    <w:rsid w:val="008B23F2"/>
    <w:rsid w:val="008B24C6"/>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7A3"/>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4C5C"/>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97E2A"/>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85C"/>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266"/>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2E70"/>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3B0"/>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41E"/>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5BFF"/>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08"/>
    <w:rsid w:val="00B053C0"/>
    <w:rsid w:val="00B05413"/>
    <w:rsid w:val="00B0550A"/>
    <w:rsid w:val="00B055C2"/>
    <w:rsid w:val="00B0568C"/>
    <w:rsid w:val="00B059E2"/>
    <w:rsid w:val="00B05B55"/>
    <w:rsid w:val="00B05FDC"/>
    <w:rsid w:val="00B06706"/>
    <w:rsid w:val="00B073C7"/>
    <w:rsid w:val="00B1092B"/>
    <w:rsid w:val="00B109C8"/>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533"/>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CEE"/>
    <w:rsid w:val="00B74FC6"/>
    <w:rsid w:val="00B75264"/>
    <w:rsid w:val="00B7538B"/>
    <w:rsid w:val="00B7580C"/>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57"/>
    <w:rsid w:val="00BC1AFF"/>
    <w:rsid w:val="00BC1DD8"/>
    <w:rsid w:val="00BC2102"/>
    <w:rsid w:val="00BC22F5"/>
    <w:rsid w:val="00BC23A6"/>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3DA"/>
    <w:rsid w:val="00BF1404"/>
    <w:rsid w:val="00BF15F6"/>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C1E"/>
    <w:rsid w:val="00C75D3A"/>
    <w:rsid w:val="00C76403"/>
    <w:rsid w:val="00C7675D"/>
    <w:rsid w:val="00C76B60"/>
    <w:rsid w:val="00C7709C"/>
    <w:rsid w:val="00C777F2"/>
    <w:rsid w:val="00C77B4A"/>
    <w:rsid w:val="00C77BD7"/>
    <w:rsid w:val="00C77DA3"/>
    <w:rsid w:val="00C800F1"/>
    <w:rsid w:val="00C808D4"/>
    <w:rsid w:val="00C80CE5"/>
    <w:rsid w:val="00C80E30"/>
    <w:rsid w:val="00C811E4"/>
    <w:rsid w:val="00C81304"/>
    <w:rsid w:val="00C8214E"/>
    <w:rsid w:val="00C8264B"/>
    <w:rsid w:val="00C82CC7"/>
    <w:rsid w:val="00C835FC"/>
    <w:rsid w:val="00C837B7"/>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17D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0B16"/>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4C1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42C"/>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156"/>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AE4"/>
    <w:rsid w:val="00D56DAB"/>
    <w:rsid w:val="00D572EB"/>
    <w:rsid w:val="00D6045A"/>
    <w:rsid w:val="00D60666"/>
    <w:rsid w:val="00D60C92"/>
    <w:rsid w:val="00D6153A"/>
    <w:rsid w:val="00D623DC"/>
    <w:rsid w:val="00D62A5B"/>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463"/>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5B0C"/>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B9C"/>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048"/>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B85"/>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32BC"/>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215">
      <o:colormru v:ext="edit" colors="#b8b308,#002b5c"/>
    </o:shapedefaults>
    <o:shapelayout v:ext="edit">
      <o:idmap v:ext="edit" data="1"/>
    </o:shapelayout>
  </w:shapeDefaults>
  <w:decimalSymbol w:val="."/>
  <w:listSeparator w:val=","/>
  <w14:docId w14:val="275409AF"/>
  <w15:docId w15:val="{90EC782F-A52A-4FBF-8201-6A24691F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0">
    <w:name w:val="Grid Table 4 - Accent 11"/>
    <w:basedOn w:val="TableNormal"/>
    <w:uiPriority w:val="49"/>
    <w:rsid w:val="005869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5">
    <w:name w:val="Body5"/>
    <w:qFormat/>
    <w:rsid w:val="00C77DA3"/>
    <w:pPr>
      <w:tabs>
        <w:tab w:val="left" w:pos="2700"/>
      </w:tabs>
      <w:jc w:val="both"/>
    </w:pPr>
    <w:rPr>
      <w:szCs w:val="24"/>
    </w:rPr>
  </w:style>
  <w:style w:type="paragraph" w:customStyle="1" w:styleId="FooterCentered8">
    <w:name w:val="FooterCentered8"/>
    <w:basedOn w:val="Footer"/>
    <w:rsid w:val="00C77DA3"/>
    <w:pPr>
      <w:jc w:val="center"/>
    </w:pPr>
  </w:style>
  <w:style w:type="paragraph" w:customStyle="1" w:styleId="Exar8">
    <w:name w:val="Exar8"/>
    <w:basedOn w:val="Footer"/>
    <w:rsid w:val="00C77DA3"/>
    <w:pPr>
      <w:tabs>
        <w:tab w:val="clear" w:pos="9360"/>
        <w:tab w:val="left" w:pos="720"/>
        <w:tab w:val="right" w:pos="8640"/>
      </w:tabs>
    </w:pPr>
    <w:rPr>
      <w:b/>
      <w:color w:val="2F4D87"/>
    </w:rPr>
  </w:style>
  <w:style w:type="paragraph" w:customStyle="1" w:styleId="Command2">
    <w:name w:val="Command2"/>
    <w:basedOn w:val="BlockText"/>
    <w:next w:val="Body"/>
    <w:qFormat/>
    <w:rsid w:val="00C77DA3"/>
    <w:pPr>
      <w:keepNext/>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6968526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33333.vsdx"/><Relationship Id="rId18" Type="http://schemas.openxmlformats.org/officeDocument/2006/relationships/image" Target="media/image6.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555555.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2222.vsdx"/><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444444.vsdx"/><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package" Target="embeddings/Microsoft_Visio_Drawing666666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111111.vsdx"/><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7F119-EAD4-46DC-9A74-49E4B2D1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8</TotalTime>
  <Pages>15</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24413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8</cp:revision>
  <cp:lastPrinted>2015-09-28T03:56:00Z</cp:lastPrinted>
  <dcterms:created xsi:type="dcterms:W3CDTF">2016-09-22T02:33:00Z</dcterms:created>
  <dcterms:modified xsi:type="dcterms:W3CDTF">2018-08-09T18:14:00Z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