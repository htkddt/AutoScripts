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D37A" w14:textId="77777777" w:rsidR="00677DE5" w:rsidRDefault="00677DE5" w:rsidP="0078491B">
      <w:pPr>
        <w:sectPr w:rsidR="00677DE5" w:rsidSect="0078491B">
          <w:headerReference w:type="default" r:id="rId6"/>
          <w:footerReference w:type="default" r:id="rId7"/>
          <w:headerReference w:type="first" r:id="rId8"/>
          <w:pgSz w:w="12240" w:h="15840" w:code="1"/>
          <w:pgMar w:top="1440" w:right="1440" w:bottom="1440" w:left="1440" w:header="720" w:footer="432" w:gutter="0"/>
          <w:cols w:space="720"/>
          <w:noEndnote/>
          <w:docGrid w:linePitch="360"/>
        </w:sectPr>
      </w:pPr>
    </w:p>
    <w:p w14:paraId="6101E063" w14:textId="77777777" w:rsidR="00677DE5" w:rsidRPr="00EF7BF3" w:rsidRDefault="00677DE5" w:rsidP="003B745C">
      <w:pPr>
        <w:pStyle w:val="Heading1"/>
        <w:rPr>
          <w:rFonts w:asciiTheme="minorHAnsi" w:hAnsiTheme="minorHAnsi"/>
          <w:color w:val="0D0D0D" w:themeColor="text1" w:themeTint="F2"/>
        </w:rPr>
      </w:pPr>
      <w:bookmarkStart w:id="0" w:name="_Toc449222533"/>
      <w:bookmarkStart w:id="1" w:name="_Toc454614617"/>
      <w:bookmarkStart w:id="2" w:name="_Toc462045358"/>
      <w:bookmarkStart w:id="3" w:name="_Toc496629855"/>
      <w:r w:rsidRPr="00EF7BF3">
        <w:rPr>
          <w:rFonts w:asciiTheme="minorHAnsi" w:hAnsiTheme="minorHAnsi"/>
          <w:color w:val="0D0D0D" w:themeColor="text1" w:themeTint="F2"/>
        </w:rPr>
        <w:lastRenderedPageBreak/>
        <w:t>Programmers Model</w:t>
      </w:r>
      <w:bookmarkEnd w:id="0"/>
      <w:bookmarkEnd w:id="1"/>
      <w:bookmarkEnd w:id="2"/>
      <w:bookmarkEnd w:id="3"/>
    </w:p>
    <w:p w14:paraId="200A137A" w14:textId="77777777" w:rsidR="00677DE5" w:rsidRPr="009067C4" w:rsidRDefault="00677DE5" w:rsidP="003B745C">
      <w:pPr>
        <w:jc w:val="both"/>
        <w:rPr>
          <w:b/>
          <w:color w:val="0D0D0D" w:themeColor="text1" w:themeTint="F2"/>
          <w:u w:val="single"/>
        </w:rPr>
      </w:pPr>
      <w:r w:rsidRPr="009067C4">
        <w:rPr>
          <w:b/>
          <w:color w:val="0D0D0D" w:themeColor="text1" w:themeTint="F2"/>
          <w:u w:val="single"/>
        </w:rPr>
        <w:t xml:space="preserve">Please note that starting with 1901 release, </w:t>
      </w:r>
      <w:r>
        <w:rPr>
          <w:b/>
          <w:color w:val="0D0D0D" w:themeColor="text1" w:themeTint="F2"/>
          <w:u w:val="single"/>
        </w:rPr>
        <w:t>register renaming is underway in order to provide better readability and explicitly match the</w:t>
      </w:r>
      <w:r w:rsidRPr="009067C4">
        <w:rPr>
          <w:b/>
          <w:color w:val="0D0D0D" w:themeColor="text1" w:themeTint="F2"/>
          <w:u w:val="single"/>
        </w:rPr>
        <w:t xml:space="preserve"> functionality.</w:t>
      </w:r>
    </w:p>
    <w:p w14:paraId="3D99FD2C" w14:textId="77777777" w:rsidR="00677DE5" w:rsidRPr="00EF7BF3" w:rsidRDefault="00677DE5" w:rsidP="003B745C">
      <w:pPr>
        <w:jc w:val="both"/>
        <w:rPr>
          <w:color w:val="0D0D0D" w:themeColor="text1" w:themeTint="F2"/>
        </w:rPr>
      </w:pPr>
      <w:r>
        <w:rPr>
          <w:color w:val="0D0D0D" w:themeColor="text1" w:themeTint="F2"/>
        </w:rPr>
        <w:t>CFG</w:t>
      </w:r>
      <w:r w:rsidRPr="00EF7BF3">
        <w:rPr>
          <w:color w:val="0D0D0D" w:themeColor="text1" w:themeTint="F2"/>
        </w:rPr>
        <w:t xml:space="preserve"> NoC delivers a rich set of registers used for NoC control, debug and performance monitoring of the NoC.  This section describes all available registers to SoC designers.  The </w:t>
      </w:r>
      <w:r>
        <w:rPr>
          <w:color w:val="0D0D0D" w:themeColor="text1" w:themeTint="F2"/>
        </w:rPr>
        <w:t xml:space="preserve">exact </w:t>
      </w:r>
      <w:r w:rsidRPr="00EF7BF3">
        <w:rPr>
          <w:color w:val="0D0D0D" w:themeColor="text1" w:themeTint="F2"/>
        </w:rPr>
        <w:t>list of regi</w:t>
      </w:r>
      <w:r>
        <w:rPr>
          <w:color w:val="0D0D0D" w:themeColor="text1" w:themeTint="F2"/>
        </w:rPr>
        <w:t>sters implemented for a given</w:t>
      </w:r>
      <w:r w:rsidRPr="00EF7BF3">
        <w:rPr>
          <w:color w:val="0D0D0D" w:themeColor="text1" w:themeTint="F2"/>
        </w:rPr>
        <w:t xml:space="preserve"> design can be found in the noc_reference_manual.html</w:t>
      </w:r>
      <w:r>
        <w:rPr>
          <w:color w:val="0D0D0D" w:themeColor="text1" w:themeTint="F2"/>
        </w:rPr>
        <w:t xml:space="preserve"> under the &lt;project&gt; folder after</w:t>
      </w:r>
      <w:r w:rsidRPr="00EF7BF3">
        <w:rPr>
          <w:color w:val="0D0D0D" w:themeColor="text1" w:themeTint="F2"/>
        </w:rPr>
        <w:t xml:space="preserve"> the RTL is generated by NocStudio.</w:t>
      </w:r>
    </w:p>
    <w:p w14:paraId="57925042" w14:textId="77777777" w:rsidR="00677DE5" w:rsidRPr="00EF7BF3" w:rsidRDefault="00677DE5" w:rsidP="003B745C">
      <w:pPr>
        <w:rPr>
          <w:rFonts w:cs="Arial"/>
          <w:color w:val="0D0D0D" w:themeColor="text1" w:themeTint="F2"/>
        </w:rPr>
      </w:pPr>
      <w:r w:rsidRPr="00EF7BF3">
        <w:rPr>
          <w:rFonts w:cs="Arial"/>
          <w:color w:val="0D0D0D" w:themeColor="text1" w:themeTint="F2"/>
        </w:rPr>
        <w:t xml:space="preserve">Registers are divided into the following categories: </w:t>
      </w:r>
    </w:p>
    <w:p w14:paraId="231DD490" w14:textId="77777777" w:rsidR="00677DE5" w:rsidRPr="00EF7BF3" w:rsidRDefault="00677DE5" w:rsidP="00312028">
      <w:pPr>
        <w:pStyle w:val="ListParagraph"/>
        <w:numPr>
          <w:ilvl w:val="0"/>
          <w:numId w:val="25"/>
        </w:numPr>
        <w:rPr>
          <w:rStyle w:val="Hyperlink"/>
          <w:rFonts w:eastAsia="Times New Roman" w:cs="Arial"/>
          <w:color w:val="0D0D0D" w:themeColor="text1" w:themeTint="F2"/>
        </w:rPr>
      </w:pPr>
      <w:r w:rsidRPr="00EF7BF3">
        <w:rPr>
          <w:rFonts w:eastAsia="Times New Roman" w:cs="Arial"/>
          <w:color w:val="0D0D0D" w:themeColor="text1" w:themeTint="F2"/>
        </w:rPr>
        <w:t>Router registers</w:t>
      </w:r>
    </w:p>
    <w:p w14:paraId="4A7050F5" w14:textId="77777777" w:rsidR="00677DE5" w:rsidRPr="00EF7BF3" w:rsidRDefault="00677DE5" w:rsidP="00312028">
      <w:pPr>
        <w:pStyle w:val="ListParagraph"/>
        <w:numPr>
          <w:ilvl w:val="0"/>
          <w:numId w:val="25"/>
        </w:numPr>
        <w:rPr>
          <w:rFonts w:eastAsia="Times New Roman" w:cs="Arial"/>
          <w:color w:val="0D0D0D" w:themeColor="text1" w:themeTint="F2"/>
        </w:rPr>
      </w:pPr>
      <w:r>
        <w:rPr>
          <w:rFonts w:eastAsia="Times New Roman" w:cs="Arial"/>
          <w:color w:val="0D0D0D" w:themeColor="text1" w:themeTint="F2"/>
        </w:rPr>
        <w:t>NSIP (Streaming)</w:t>
      </w:r>
      <w:r w:rsidRPr="00EF7BF3">
        <w:rPr>
          <w:rFonts w:eastAsia="Times New Roman" w:cs="Arial"/>
          <w:color w:val="0D0D0D" w:themeColor="text1" w:themeTint="F2"/>
        </w:rPr>
        <w:t xml:space="preserve"> Bridge registers</w:t>
      </w:r>
    </w:p>
    <w:p w14:paraId="51DEAD21" w14:textId="77777777" w:rsidR="00677DE5" w:rsidRPr="00EF7BF3" w:rsidRDefault="00677DE5" w:rsidP="00312028">
      <w:pPr>
        <w:pStyle w:val="ListParagraph"/>
        <w:numPr>
          <w:ilvl w:val="0"/>
          <w:numId w:val="25"/>
        </w:numPr>
        <w:rPr>
          <w:rFonts w:eastAsia="Times New Roman" w:cs="Arial"/>
          <w:color w:val="0D0D0D" w:themeColor="text1" w:themeTint="F2"/>
        </w:rPr>
      </w:pPr>
      <w:r w:rsidRPr="00EF7BF3">
        <w:rPr>
          <w:rFonts w:eastAsia="Times New Roman" w:cs="Arial"/>
          <w:color w:val="0D0D0D" w:themeColor="text1" w:themeTint="F2"/>
        </w:rPr>
        <w:t>Regbus registers</w:t>
      </w:r>
    </w:p>
    <w:p w14:paraId="66A4BAEE" w14:textId="77777777" w:rsidR="00677DE5" w:rsidRPr="00EF7BF3" w:rsidRDefault="00677DE5" w:rsidP="003B745C">
      <w:pPr>
        <w:jc w:val="both"/>
        <w:rPr>
          <w:rFonts w:eastAsia="Times New Roman" w:cs="Arial"/>
          <w:color w:val="0D0D0D" w:themeColor="text1" w:themeTint="F2"/>
        </w:rPr>
      </w:pPr>
      <w:r w:rsidRPr="00EF7BF3">
        <w:rPr>
          <w:rFonts w:eastAsia="Times New Roman" w:cs="Arial"/>
          <w:color w:val="0D0D0D" w:themeColor="text1" w:themeTint="F2"/>
        </w:rPr>
        <w:t>A set of performance counter registers can be automatically cleared upon software read by setting “mesh_prop register_clear_on_read_enabled yes” in the configuration file.</w:t>
      </w:r>
    </w:p>
    <w:p w14:paraId="58A42489" w14:textId="77777777" w:rsidR="00677DE5" w:rsidRPr="00EF7BF3" w:rsidRDefault="00677DE5" w:rsidP="00312028">
      <w:pPr>
        <w:pStyle w:val="ListParagraph"/>
        <w:numPr>
          <w:ilvl w:val="0"/>
          <w:numId w:val="26"/>
        </w:numPr>
        <w:rPr>
          <w:rFonts w:eastAsia="Times New Roman" w:cs="Arial"/>
          <w:color w:val="0D0D0D" w:themeColor="text1" w:themeTint="F2"/>
        </w:rPr>
      </w:pPr>
      <w:r>
        <w:rPr>
          <w:rFonts w:eastAsia="Times New Roman" w:cs="Arial"/>
          <w:color w:val="0D0D0D" w:themeColor="text1" w:themeTint="F2"/>
        </w:rPr>
        <w:t xml:space="preserve">Rtr_ivc_event_counter (formerly known as </w:t>
      </w:r>
      <w:r w:rsidRPr="00EF7BF3">
        <w:rPr>
          <w:rFonts w:eastAsia="Times New Roman" w:cs="Arial"/>
          <w:color w:val="0D0D0D" w:themeColor="text1" w:themeTint="F2"/>
        </w:rPr>
        <w:t>REC</w:t>
      </w:r>
      <w:r>
        <w:rPr>
          <w:rFonts w:eastAsia="Times New Roman" w:cs="Arial"/>
          <w:color w:val="0D0D0D" w:themeColor="text1" w:themeTint="F2"/>
        </w:rPr>
        <w:t>)</w:t>
      </w:r>
    </w:p>
    <w:p w14:paraId="2C1A8113" w14:textId="77777777" w:rsidR="00677DE5" w:rsidRPr="00EF7BF3" w:rsidRDefault="00677DE5" w:rsidP="00312028">
      <w:pPr>
        <w:pStyle w:val="ListParagraph"/>
        <w:numPr>
          <w:ilvl w:val="0"/>
          <w:numId w:val="26"/>
        </w:numPr>
        <w:rPr>
          <w:rFonts w:eastAsia="Times New Roman" w:cs="Arial"/>
          <w:color w:val="0D0D0D" w:themeColor="text1" w:themeTint="F2"/>
        </w:rPr>
      </w:pPr>
      <w:r>
        <w:rPr>
          <w:rFonts w:eastAsia="Times New Roman" w:cs="Arial"/>
          <w:color w:val="0D0D0D" w:themeColor="text1" w:themeTint="F2"/>
        </w:rPr>
        <w:t xml:space="preserve">Rtr_ovc_event_counter (formerly known as </w:t>
      </w:r>
      <w:r w:rsidRPr="00EF7BF3">
        <w:rPr>
          <w:rFonts w:eastAsia="Times New Roman" w:cs="Arial"/>
          <w:color w:val="0D0D0D" w:themeColor="text1" w:themeTint="F2"/>
        </w:rPr>
        <w:t>ROEC</w:t>
      </w:r>
      <w:r>
        <w:rPr>
          <w:rFonts w:eastAsia="Times New Roman" w:cs="Arial"/>
          <w:color w:val="0D0D0D" w:themeColor="text1" w:themeTint="F2"/>
        </w:rPr>
        <w:t>)</w:t>
      </w:r>
    </w:p>
    <w:p w14:paraId="0FD67F8F" w14:textId="77777777" w:rsidR="00677DE5" w:rsidRPr="00EF7BF3" w:rsidRDefault="00677DE5" w:rsidP="00312028">
      <w:pPr>
        <w:pStyle w:val="ListParagraph"/>
        <w:numPr>
          <w:ilvl w:val="0"/>
          <w:numId w:val="26"/>
        </w:numPr>
        <w:rPr>
          <w:rFonts w:eastAsia="Times New Roman" w:cs="Arial"/>
          <w:color w:val="0D0D0D" w:themeColor="text1" w:themeTint="F2"/>
        </w:rPr>
      </w:pPr>
      <w:r>
        <w:rPr>
          <w:rFonts w:eastAsia="Times New Roman" w:cs="Arial"/>
          <w:color w:val="0D0D0D" w:themeColor="text1" w:themeTint="F2"/>
        </w:rPr>
        <w:t xml:space="preserve">Noc_rx_event_counter0 (formerly known as </w:t>
      </w:r>
      <w:r w:rsidRPr="00EF7BF3">
        <w:rPr>
          <w:rFonts w:eastAsia="Times New Roman" w:cs="Arial"/>
          <w:color w:val="0D0D0D" w:themeColor="text1" w:themeTint="F2"/>
        </w:rPr>
        <w:t>R_2</w:t>
      </w:r>
      <w:r>
        <w:rPr>
          <w:rFonts w:eastAsia="Times New Roman" w:cs="Arial"/>
          <w:color w:val="0D0D0D" w:themeColor="text1" w:themeTint="F2"/>
        </w:rPr>
        <w:t>)</w:t>
      </w:r>
    </w:p>
    <w:p w14:paraId="32E859A1" w14:textId="77777777" w:rsidR="00677DE5" w:rsidRPr="00EF7BF3" w:rsidRDefault="00677DE5" w:rsidP="00312028">
      <w:pPr>
        <w:pStyle w:val="ListParagraph"/>
        <w:numPr>
          <w:ilvl w:val="0"/>
          <w:numId w:val="26"/>
        </w:numPr>
        <w:rPr>
          <w:rFonts w:eastAsia="Times New Roman" w:cs="Arial"/>
          <w:color w:val="0D0D0D" w:themeColor="text1" w:themeTint="F2"/>
        </w:rPr>
      </w:pPr>
      <w:r>
        <w:rPr>
          <w:rFonts w:eastAsia="Times New Roman" w:cs="Arial"/>
          <w:color w:val="0D0D0D" w:themeColor="text1" w:themeTint="F2"/>
        </w:rPr>
        <w:t xml:space="preserve">Noc_rx_event_counter1 (formerly known as </w:t>
      </w:r>
      <w:r w:rsidRPr="00EF7BF3">
        <w:rPr>
          <w:rFonts w:eastAsia="Times New Roman" w:cs="Arial"/>
          <w:color w:val="0D0D0D" w:themeColor="text1" w:themeTint="F2"/>
        </w:rPr>
        <w:t>BRHST_CNTR1</w:t>
      </w:r>
      <w:r>
        <w:rPr>
          <w:rFonts w:eastAsia="Times New Roman" w:cs="Arial"/>
          <w:color w:val="0D0D0D" w:themeColor="text1" w:themeTint="F2"/>
        </w:rPr>
        <w:t>)</w:t>
      </w:r>
    </w:p>
    <w:p w14:paraId="16C356AC" w14:textId="77777777" w:rsidR="00677DE5" w:rsidRPr="00EF7BF3" w:rsidRDefault="00677DE5" w:rsidP="00312028">
      <w:pPr>
        <w:pStyle w:val="ListParagraph"/>
        <w:numPr>
          <w:ilvl w:val="0"/>
          <w:numId w:val="26"/>
        </w:numPr>
        <w:rPr>
          <w:rFonts w:eastAsia="Times New Roman" w:cs="Arial"/>
          <w:color w:val="0D0D0D" w:themeColor="text1" w:themeTint="F2"/>
        </w:rPr>
      </w:pPr>
      <w:r>
        <w:rPr>
          <w:rFonts w:eastAsia="Times New Roman" w:cs="Arial"/>
          <w:color w:val="0D0D0D" w:themeColor="text1" w:themeTint="F2"/>
        </w:rPr>
        <w:t xml:space="preserve">Noc_tx_event_counter0 (formerly known as </w:t>
      </w:r>
      <w:r w:rsidRPr="00EF7BF3">
        <w:rPr>
          <w:rFonts w:eastAsia="Times New Roman" w:cs="Arial"/>
          <w:color w:val="0D0D0D" w:themeColor="text1" w:themeTint="F2"/>
        </w:rPr>
        <w:t>T_2</w:t>
      </w:r>
      <w:r>
        <w:rPr>
          <w:rFonts w:eastAsia="Times New Roman" w:cs="Arial"/>
          <w:color w:val="0D0D0D" w:themeColor="text1" w:themeTint="F2"/>
        </w:rPr>
        <w:t>)</w:t>
      </w:r>
    </w:p>
    <w:p w14:paraId="5EE0CE83" w14:textId="77777777" w:rsidR="00677DE5" w:rsidRDefault="00677DE5" w:rsidP="003B745C">
      <w:pPr>
        <w:sectPr w:rsidR="00677DE5" w:rsidSect="00CC3D06">
          <w:headerReference w:type="default" r:id="rId9"/>
          <w:footerReference w:type="default" r:id="rId10"/>
          <w:headerReference w:type="first" r:id="rId11"/>
          <w:pgSz w:w="12240" w:h="15840" w:code="1"/>
          <w:pgMar w:top="1440" w:right="1440" w:bottom="1440" w:left="1440" w:header="720" w:footer="432" w:gutter="0"/>
          <w:cols w:space="720"/>
          <w:noEndnote/>
          <w:docGrid w:linePitch="360"/>
        </w:sectPr>
      </w:pPr>
    </w:p>
    <w:p w14:paraId="715F631C" w14:textId="77777777" w:rsidR="00677DE5" w:rsidRDefault="00677DE5" w:rsidP="0078491B">
      <w:pPr>
        <w:sectPr w:rsidR="00677DE5" w:rsidSect="0078491B">
          <w:headerReference w:type="default" r:id="rId12"/>
          <w:footerReference w:type="default" r:id="rId13"/>
          <w:headerReference w:type="first" r:id="rId14"/>
          <w:type w:val="continuous"/>
          <w:pgSz w:w="12240" w:h="15840" w:code="1"/>
          <w:pgMar w:top="1440" w:right="1440" w:bottom="1440" w:left="1440" w:header="720" w:footer="432" w:gutter="0"/>
          <w:cols w:space="720"/>
          <w:noEndnote/>
          <w:docGrid w:linePitch="360"/>
        </w:sectPr>
      </w:pPr>
    </w:p>
    <w:p w14:paraId="736A1C1C" w14:textId="77777777" w:rsidR="00677DE5" w:rsidRDefault="00677DE5" w:rsidP="006606AB">
      <w:pPr>
        <w:pStyle w:val="Heading2"/>
      </w:pPr>
      <w:r>
        <w:lastRenderedPageBreak/>
        <w:t>Router Registers</w:t>
      </w:r>
    </w:p>
    <w:p w14:paraId="48C55096" w14:textId="77777777" w:rsidR="00677DE5" w:rsidRDefault="00677DE5" w:rsidP="00312028">
      <w:pPr>
        <w:pStyle w:val="Heading3"/>
        <w:numPr>
          <w:ilvl w:val="2"/>
          <w:numId w:val="27"/>
        </w:numPr>
      </w:pPr>
      <w:r>
        <w:t>RTR_CG_CTRL</w:t>
      </w:r>
    </w:p>
    <w:p w14:paraId="54B1726B" w14:textId="77777777" w:rsidR="00677DE5" w:rsidRDefault="00677DE5" w:rsidP="00B8249D">
      <w:pPr>
        <w:pStyle w:val="NormalWeb"/>
        <w:jc w:val="both"/>
      </w:pPr>
      <w:r>
        <w:t>This register is used by coarse grained clock gating logic. This register can be set to override coarse clock gating for the entire router. Coarse clock gating for selective routers can be overridden by locally setting this register, if the user does not want incur and aggregate coarse clock gating cycle penalty over a "fast path/critical path" through the NoC.</w:t>
      </w:r>
    </w:p>
    <w:p w14:paraId="367F4A3D" w14:textId="77777777" w:rsidR="00677DE5" w:rsidRDefault="00677DE5" w:rsidP="006606AB">
      <w:pPr>
        <w:pStyle w:val="NormalWeb"/>
      </w:pPr>
      <w:r>
        <w:t>Attribute: RW</w:t>
      </w:r>
    </w:p>
    <w:p w14:paraId="4C4FD80E" w14:textId="77777777" w:rsidR="00677DE5" w:rsidRDefault="00677DE5" w:rsidP="006606AB">
      <w:pPr>
        <w:pStyle w:val="NormalWeb"/>
      </w:pPr>
      <w:r>
        <w:t>Security: Non-secure</w:t>
      </w:r>
    </w:p>
    <w:p w14:paraId="2E207F62" w14:textId="77777777" w:rsidR="00677DE5" w:rsidRDefault="00677DE5" w:rsidP="006606AB">
      <w:pPr>
        <w:pStyle w:val="NormalWeb"/>
      </w:pPr>
      <w:r>
        <w:t>Bit field description:</w:t>
      </w:r>
    </w:p>
    <w:p w14:paraId="2FC39477" w14:textId="77777777" w:rsidR="00677DE5" w:rsidRDefault="00677DE5" w:rsidP="00312028">
      <w:pPr>
        <w:numPr>
          <w:ilvl w:val="0"/>
          <w:numId w:val="28"/>
        </w:numPr>
        <w:spacing w:before="100" w:beforeAutospacing="1" w:after="100" w:afterAutospacing="1" w:line="240" w:lineRule="auto"/>
      </w:pPr>
      <w:r>
        <w:rPr>
          <w:b/>
          <w:bCs/>
        </w:rPr>
        <w:t>FPO</w:t>
      </w:r>
      <w:r>
        <w:t xml:space="preserve">[0] - </w:t>
      </w:r>
      <w:r>
        <w:br/>
        <w:t>1'b1: Coarse clock gating is locally disabled (for fast path)</w:t>
      </w:r>
      <w: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677DE5" w:rsidRPr="00B8249D" w14:paraId="1E50E09E"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23661A" w14:textId="77777777" w:rsidR="00677DE5" w:rsidRPr="00B8249D" w:rsidRDefault="00677DE5"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10195" w14:textId="77777777" w:rsidR="00677DE5" w:rsidRPr="00B8249D" w:rsidRDefault="00677DE5"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6A0FF" w14:textId="77777777" w:rsidR="00677DE5" w:rsidRPr="00B8249D" w:rsidRDefault="00677DE5"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B37BE" w14:textId="77777777" w:rsidR="00677DE5" w:rsidRPr="00B8249D" w:rsidRDefault="00677DE5"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665D73" w14:textId="77777777" w:rsidR="00677DE5" w:rsidRPr="00B8249D" w:rsidRDefault="00677DE5"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BCE22" w14:textId="77777777" w:rsidR="00677DE5" w:rsidRPr="00B8249D" w:rsidRDefault="00677DE5"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BFC186" w14:textId="77777777" w:rsidR="00677DE5" w:rsidRPr="00B8249D" w:rsidRDefault="00677DE5"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6FFCFB" w14:textId="77777777" w:rsidR="00677DE5" w:rsidRPr="00B8249D" w:rsidRDefault="00677DE5"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491814" w14:textId="77777777" w:rsidR="00677DE5" w:rsidRPr="00B8249D" w:rsidRDefault="00677DE5"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D8A83" w14:textId="77777777" w:rsidR="00677DE5" w:rsidRPr="00B8249D" w:rsidRDefault="00677DE5"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2795DC" w14:textId="77777777" w:rsidR="00677DE5" w:rsidRPr="00B8249D" w:rsidRDefault="00677DE5"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D03B3" w14:textId="77777777" w:rsidR="00677DE5" w:rsidRPr="00B8249D" w:rsidRDefault="00677DE5"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73974A" w14:textId="77777777" w:rsidR="00677DE5" w:rsidRPr="00B8249D" w:rsidRDefault="00677DE5"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F9A44" w14:textId="77777777" w:rsidR="00677DE5" w:rsidRPr="00B8249D" w:rsidRDefault="00677DE5"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4E1F3C" w14:textId="77777777" w:rsidR="00677DE5" w:rsidRPr="00B8249D" w:rsidRDefault="00677DE5"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111671" w14:textId="77777777" w:rsidR="00677DE5" w:rsidRPr="00B8249D" w:rsidRDefault="00677DE5"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96B822" w14:textId="77777777" w:rsidR="00677DE5" w:rsidRPr="00B8249D" w:rsidRDefault="00677DE5"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22A3FA" w14:textId="77777777" w:rsidR="00677DE5" w:rsidRPr="00B8249D" w:rsidRDefault="00677DE5"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F98D6F" w14:textId="77777777" w:rsidR="00677DE5" w:rsidRPr="00B8249D" w:rsidRDefault="00677DE5"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B3861C" w14:textId="77777777" w:rsidR="00677DE5" w:rsidRPr="00B8249D" w:rsidRDefault="00677DE5"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CAF26" w14:textId="77777777" w:rsidR="00677DE5" w:rsidRPr="00B8249D" w:rsidRDefault="00677DE5"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480983" w14:textId="77777777" w:rsidR="00677DE5" w:rsidRPr="00B8249D" w:rsidRDefault="00677DE5"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A1D615" w14:textId="77777777" w:rsidR="00677DE5" w:rsidRPr="00B8249D" w:rsidRDefault="00677DE5"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9EC841" w14:textId="77777777" w:rsidR="00677DE5" w:rsidRPr="00B8249D" w:rsidRDefault="00677DE5"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563A5" w14:textId="77777777" w:rsidR="00677DE5" w:rsidRPr="00B8249D" w:rsidRDefault="00677DE5"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C7880" w14:textId="77777777" w:rsidR="00677DE5" w:rsidRPr="00B8249D" w:rsidRDefault="00677DE5"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78BE3" w14:textId="77777777" w:rsidR="00677DE5" w:rsidRPr="00B8249D" w:rsidRDefault="00677DE5"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E3E95" w14:textId="77777777" w:rsidR="00677DE5" w:rsidRPr="00B8249D" w:rsidRDefault="00677DE5"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3C007" w14:textId="77777777" w:rsidR="00677DE5" w:rsidRPr="00B8249D" w:rsidRDefault="00677DE5"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8ACDF2" w14:textId="77777777" w:rsidR="00677DE5" w:rsidRPr="00B8249D" w:rsidRDefault="00677DE5"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0B8B10" w14:textId="77777777" w:rsidR="00677DE5" w:rsidRPr="00B8249D" w:rsidRDefault="00677DE5"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2CFF6" w14:textId="77777777" w:rsidR="00677DE5" w:rsidRPr="00B8249D" w:rsidRDefault="00677DE5" w:rsidP="00B8249D">
            <w:pPr>
              <w:jc w:val="center"/>
              <w:rPr>
                <w:sz w:val="18"/>
              </w:rPr>
            </w:pPr>
            <w:r w:rsidRPr="00B8249D">
              <w:rPr>
                <w:sz w:val="18"/>
              </w:rPr>
              <w:t>0</w:t>
            </w:r>
          </w:p>
        </w:tc>
      </w:tr>
      <w:tr w:rsidR="00677DE5" w:rsidRPr="00B8249D" w14:paraId="04421CAF" w14:textId="77777777" w:rsidTr="00B8249D">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5D57B" w14:textId="77777777" w:rsidR="00677DE5" w:rsidRPr="00B8249D" w:rsidRDefault="00677DE5" w:rsidP="00B8249D">
            <w:pPr>
              <w:jc w:val="center"/>
              <w:rPr>
                <w:sz w:val="18"/>
              </w:rPr>
            </w:pPr>
            <w:r w:rsidRPr="00B8249D">
              <w:rPr>
                <w:sz w:val="18"/>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B9F7C" w14:textId="77777777" w:rsidR="00677DE5" w:rsidRPr="00B8249D" w:rsidRDefault="00677DE5" w:rsidP="00B8249D">
            <w:pPr>
              <w:jc w:val="center"/>
              <w:rPr>
                <w:sz w:val="18"/>
              </w:rPr>
            </w:pPr>
            <w:r w:rsidRPr="00B8249D">
              <w:rPr>
                <w:sz w:val="18"/>
              </w:rPr>
              <w:t>FPO</w:t>
            </w:r>
          </w:p>
        </w:tc>
      </w:tr>
    </w:tbl>
    <w:p w14:paraId="775327BC" w14:textId="77777777" w:rsidR="00677DE5" w:rsidRDefault="00677DE5" w:rsidP="00B8249D">
      <w:pPr>
        <w:pStyle w:val="Caption"/>
      </w:pPr>
      <w:r>
        <w:t xml:space="preserve">Table </w:t>
      </w:r>
      <w:fldSimple w:instr=" SEQ Table \* ARABIC ">
        <w:r>
          <w:rPr>
            <w:noProof/>
          </w:rPr>
          <w:t>1</w:t>
        </w:r>
      </w:fldSimple>
      <w:r>
        <w:t xml:space="preserve"> RTR_CG_CTRL register.</w:t>
      </w:r>
    </w:p>
    <w:p w14:paraId="4C28400C" w14:textId="77777777" w:rsidR="00677DE5" w:rsidRDefault="00677DE5" w:rsidP="00312028">
      <w:pPr>
        <w:pStyle w:val="Heading3"/>
        <w:numPr>
          <w:ilvl w:val="2"/>
          <w:numId w:val="27"/>
        </w:numPr>
      </w:pPr>
      <w:r>
        <w:t>RTR_CG_HYST_COUNT</w:t>
      </w:r>
    </w:p>
    <w:p w14:paraId="3F2DE3CD" w14:textId="77777777" w:rsidR="00677DE5" w:rsidRDefault="00677DE5" w:rsidP="00B8249D">
      <w:pPr>
        <w:pStyle w:val="NormalWeb"/>
        <w:jc w:val="both"/>
      </w:pPr>
      <w:r>
        <w:t>Programmable interval used by coarse clock gating logic in routers.This count determines the consecutive number of idle cycle after which a router output port initiates coarse clock gating of the local port clock and de-asserts the 'busy' signal to the downstream router. This signal indicates inactivity to the downstream router and allows it to initiate coarse clock gating of its corresponding input port.</w:t>
      </w:r>
    </w:p>
    <w:p w14:paraId="5E890856" w14:textId="77777777" w:rsidR="00677DE5" w:rsidRDefault="00677DE5" w:rsidP="006606AB">
      <w:pPr>
        <w:pStyle w:val="NormalWeb"/>
      </w:pPr>
      <w:r>
        <w:t>Attribute: RW</w:t>
      </w:r>
    </w:p>
    <w:p w14:paraId="4A11B56A" w14:textId="77777777" w:rsidR="00677DE5" w:rsidRDefault="00677DE5" w:rsidP="006606AB">
      <w:pPr>
        <w:pStyle w:val="NormalWeb"/>
      </w:pPr>
      <w:r>
        <w:t>Security: Non-secure</w:t>
      </w:r>
    </w:p>
    <w:p w14:paraId="24698C1C" w14:textId="77777777" w:rsidR="00677DE5" w:rsidRDefault="00677DE5" w:rsidP="006606AB">
      <w:pPr>
        <w:pStyle w:val="NormalWeb"/>
      </w:pPr>
      <w:r>
        <w:t>Bit field description:</w:t>
      </w:r>
    </w:p>
    <w:p w14:paraId="0030D788" w14:textId="77777777" w:rsidR="00677DE5" w:rsidRDefault="00677DE5" w:rsidP="00312028">
      <w:pPr>
        <w:numPr>
          <w:ilvl w:val="0"/>
          <w:numId w:val="29"/>
        </w:numPr>
        <w:spacing w:before="100" w:beforeAutospacing="1" w:after="100" w:afterAutospacing="1" w:line="240" w:lineRule="auto"/>
      </w:pPr>
      <w:r>
        <w:rPr>
          <w:b/>
          <w:bCs/>
        </w:rPr>
        <w:t>HYSTERESIS_COUNTER</w:t>
      </w:r>
      <w: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B8249D" w14:paraId="31312C58"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92936" w14:textId="77777777" w:rsidR="00677DE5" w:rsidRPr="00B8249D" w:rsidRDefault="00677DE5"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3EEE48" w14:textId="77777777" w:rsidR="00677DE5" w:rsidRPr="00B8249D" w:rsidRDefault="00677DE5"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83D84" w14:textId="77777777" w:rsidR="00677DE5" w:rsidRPr="00B8249D" w:rsidRDefault="00677DE5"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6CA016" w14:textId="77777777" w:rsidR="00677DE5" w:rsidRPr="00B8249D" w:rsidRDefault="00677DE5"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462922" w14:textId="77777777" w:rsidR="00677DE5" w:rsidRPr="00B8249D" w:rsidRDefault="00677DE5"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4DF94" w14:textId="77777777" w:rsidR="00677DE5" w:rsidRPr="00B8249D" w:rsidRDefault="00677DE5"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235FC" w14:textId="77777777" w:rsidR="00677DE5" w:rsidRPr="00B8249D" w:rsidRDefault="00677DE5"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E0341" w14:textId="77777777" w:rsidR="00677DE5" w:rsidRPr="00B8249D" w:rsidRDefault="00677DE5"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4F8E16" w14:textId="77777777" w:rsidR="00677DE5" w:rsidRPr="00B8249D" w:rsidRDefault="00677DE5"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AA1B0" w14:textId="77777777" w:rsidR="00677DE5" w:rsidRPr="00B8249D" w:rsidRDefault="00677DE5"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E99030" w14:textId="77777777" w:rsidR="00677DE5" w:rsidRPr="00B8249D" w:rsidRDefault="00677DE5"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D6492" w14:textId="77777777" w:rsidR="00677DE5" w:rsidRPr="00B8249D" w:rsidRDefault="00677DE5"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80B6E" w14:textId="77777777" w:rsidR="00677DE5" w:rsidRPr="00B8249D" w:rsidRDefault="00677DE5"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7B655B" w14:textId="77777777" w:rsidR="00677DE5" w:rsidRPr="00B8249D" w:rsidRDefault="00677DE5"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EC5190" w14:textId="77777777" w:rsidR="00677DE5" w:rsidRPr="00B8249D" w:rsidRDefault="00677DE5"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01E4AA" w14:textId="77777777" w:rsidR="00677DE5" w:rsidRPr="00B8249D" w:rsidRDefault="00677DE5"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E486B" w14:textId="77777777" w:rsidR="00677DE5" w:rsidRPr="00B8249D" w:rsidRDefault="00677DE5"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1CF19B" w14:textId="77777777" w:rsidR="00677DE5" w:rsidRPr="00B8249D" w:rsidRDefault="00677DE5"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6DC51D" w14:textId="77777777" w:rsidR="00677DE5" w:rsidRPr="00B8249D" w:rsidRDefault="00677DE5"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2FC27A" w14:textId="77777777" w:rsidR="00677DE5" w:rsidRPr="00B8249D" w:rsidRDefault="00677DE5"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448D1A" w14:textId="77777777" w:rsidR="00677DE5" w:rsidRPr="00B8249D" w:rsidRDefault="00677DE5"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E5DC8F" w14:textId="77777777" w:rsidR="00677DE5" w:rsidRPr="00B8249D" w:rsidRDefault="00677DE5"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4B4A0B" w14:textId="77777777" w:rsidR="00677DE5" w:rsidRPr="00B8249D" w:rsidRDefault="00677DE5"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46EBA" w14:textId="77777777" w:rsidR="00677DE5" w:rsidRPr="00B8249D" w:rsidRDefault="00677DE5"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88A2C" w14:textId="77777777" w:rsidR="00677DE5" w:rsidRPr="00B8249D" w:rsidRDefault="00677DE5"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98118" w14:textId="77777777" w:rsidR="00677DE5" w:rsidRPr="00B8249D" w:rsidRDefault="00677DE5"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A37A7" w14:textId="77777777" w:rsidR="00677DE5" w:rsidRPr="00B8249D" w:rsidRDefault="00677DE5"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5FBDF" w14:textId="77777777" w:rsidR="00677DE5" w:rsidRPr="00B8249D" w:rsidRDefault="00677DE5"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4CA408" w14:textId="77777777" w:rsidR="00677DE5" w:rsidRPr="00B8249D" w:rsidRDefault="00677DE5"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3D90DC" w14:textId="77777777" w:rsidR="00677DE5" w:rsidRPr="00B8249D" w:rsidRDefault="00677DE5"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B2C79" w14:textId="77777777" w:rsidR="00677DE5" w:rsidRPr="00B8249D" w:rsidRDefault="00677DE5"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61504" w14:textId="77777777" w:rsidR="00677DE5" w:rsidRPr="00B8249D" w:rsidRDefault="00677DE5" w:rsidP="00B8249D">
            <w:pPr>
              <w:jc w:val="center"/>
              <w:rPr>
                <w:sz w:val="18"/>
              </w:rPr>
            </w:pPr>
            <w:r w:rsidRPr="00B8249D">
              <w:rPr>
                <w:sz w:val="18"/>
              </w:rPr>
              <w:t>0</w:t>
            </w:r>
          </w:p>
        </w:tc>
      </w:tr>
      <w:tr w:rsidR="00677DE5" w:rsidRPr="00B8249D" w14:paraId="1298A1AB"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7F0967" w14:textId="77777777" w:rsidR="00677DE5" w:rsidRPr="00B8249D" w:rsidRDefault="00677DE5" w:rsidP="00B8249D">
            <w:pPr>
              <w:jc w:val="center"/>
              <w:rPr>
                <w:sz w:val="18"/>
              </w:rPr>
            </w:pPr>
            <w:r w:rsidRPr="00B8249D">
              <w:rPr>
                <w:sz w:val="18"/>
              </w:rPr>
              <w:t>HYSTERESIS_COUNTER</w:t>
            </w:r>
          </w:p>
        </w:tc>
      </w:tr>
    </w:tbl>
    <w:p w14:paraId="047ECA28" w14:textId="77777777" w:rsidR="00677DE5" w:rsidRDefault="00677DE5" w:rsidP="00B8249D">
      <w:pPr>
        <w:pStyle w:val="Caption"/>
      </w:pPr>
      <w:r>
        <w:t xml:space="preserve">Table </w:t>
      </w:r>
      <w:fldSimple w:instr=" SEQ Table \* ARABIC ">
        <w:r>
          <w:rPr>
            <w:noProof/>
          </w:rPr>
          <w:t>2</w:t>
        </w:r>
      </w:fldSimple>
      <w:r>
        <w:t xml:space="preserve"> RTR_CG_HYST_COUNT register.</w:t>
      </w:r>
    </w:p>
    <w:p w14:paraId="0F1E1A61" w14:textId="77777777" w:rsidR="00677DE5" w:rsidRDefault="00677DE5" w:rsidP="00312028">
      <w:pPr>
        <w:pStyle w:val="Heading3"/>
        <w:numPr>
          <w:ilvl w:val="2"/>
          <w:numId w:val="27"/>
        </w:numPr>
      </w:pPr>
      <w:r>
        <w:lastRenderedPageBreak/>
        <w:t>RTR_ERR_PARITY_MASK</w:t>
      </w:r>
    </w:p>
    <w:p w14:paraId="10E6B769" w14:textId="77777777" w:rsidR="00677DE5" w:rsidRDefault="00677DE5" w:rsidP="00B8249D">
      <w:pPr>
        <w:pStyle w:val="NormalWeb"/>
        <w:jc w:val="both"/>
      </w:pPr>
      <w:r>
        <w:t>One mask register bit for each parity status bit in RPERR. When mask bit is set, corresponding parity error does not cause an interrupt. Default state is reset for all mask bits, allowing interrupt on any parity error event</w:t>
      </w:r>
    </w:p>
    <w:p w14:paraId="7E16E526" w14:textId="77777777" w:rsidR="00677DE5" w:rsidRDefault="00677DE5" w:rsidP="006606AB">
      <w:pPr>
        <w:pStyle w:val="NormalWeb"/>
      </w:pPr>
      <w:r>
        <w:t>Attribute: RW</w:t>
      </w:r>
    </w:p>
    <w:p w14:paraId="4F61D0E0" w14:textId="77777777" w:rsidR="00677DE5" w:rsidRDefault="00677DE5" w:rsidP="006606AB">
      <w:pPr>
        <w:pStyle w:val="NormalWeb"/>
      </w:pPr>
      <w:r>
        <w:t>Security: Non-secure</w:t>
      </w:r>
    </w:p>
    <w:p w14:paraId="7696F4C4" w14:textId="77777777" w:rsidR="00677DE5" w:rsidRDefault="00677DE5" w:rsidP="006606AB">
      <w:pPr>
        <w:pStyle w:val="NormalWeb"/>
      </w:pPr>
      <w:r>
        <w:t>Bit field description:</w:t>
      </w:r>
    </w:p>
    <w:p w14:paraId="183909C7" w14:textId="77777777" w:rsidR="00677DE5" w:rsidRDefault="00677DE5" w:rsidP="00312028">
      <w:pPr>
        <w:numPr>
          <w:ilvl w:val="0"/>
          <w:numId w:val="30"/>
        </w:numPr>
        <w:spacing w:before="100" w:beforeAutospacing="1" w:after="100" w:afterAutospacing="1" w:line="240" w:lineRule="auto"/>
      </w:pPr>
      <w:r>
        <w:rPr>
          <w:b/>
          <w:bCs/>
        </w:rPr>
        <w:t>RI_3</w:t>
      </w:r>
      <w:r>
        <w:t>[31] - Mask Parity Error in VC 3 Buffer Routing Information.</w:t>
      </w:r>
    </w:p>
    <w:p w14:paraId="5F38D375" w14:textId="77777777" w:rsidR="00677DE5" w:rsidRDefault="00677DE5" w:rsidP="00312028">
      <w:pPr>
        <w:numPr>
          <w:ilvl w:val="0"/>
          <w:numId w:val="30"/>
        </w:numPr>
        <w:spacing w:before="100" w:beforeAutospacing="1" w:after="100" w:afterAutospacing="1" w:line="240" w:lineRule="auto"/>
      </w:pPr>
      <w:r>
        <w:rPr>
          <w:b/>
          <w:bCs/>
        </w:rPr>
        <w:t>PK_3</w:t>
      </w:r>
      <w:r>
        <w:t>[30] - Mask Parity Error in VC 3 Buffer Packet Delineation Controls.</w:t>
      </w:r>
    </w:p>
    <w:p w14:paraId="22152A3D" w14:textId="77777777" w:rsidR="00677DE5" w:rsidRDefault="00677DE5" w:rsidP="00312028">
      <w:pPr>
        <w:numPr>
          <w:ilvl w:val="0"/>
          <w:numId w:val="30"/>
        </w:numPr>
        <w:spacing w:before="100" w:beforeAutospacing="1" w:after="100" w:afterAutospacing="1" w:line="240" w:lineRule="auto"/>
      </w:pPr>
      <w:r>
        <w:rPr>
          <w:b/>
          <w:bCs/>
        </w:rPr>
        <w:t>SB_3</w:t>
      </w:r>
      <w:r>
        <w:t>[29] - Mask Parity Error in VC 3 Buffer User Sideband.</w:t>
      </w:r>
    </w:p>
    <w:p w14:paraId="21022DDE" w14:textId="77777777" w:rsidR="00677DE5" w:rsidRDefault="00677DE5" w:rsidP="00312028">
      <w:pPr>
        <w:numPr>
          <w:ilvl w:val="0"/>
          <w:numId w:val="30"/>
        </w:numPr>
        <w:spacing w:before="100" w:beforeAutospacing="1" w:after="100" w:afterAutospacing="1" w:line="240" w:lineRule="auto"/>
      </w:pPr>
      <w:r>
        <w:rPr>
          <w:b/>
          <w:bCs/>
        </w:rPr>
        <w:t>D_3</w:t>
      </w:r>
      <w:r>
        <w:t>[28] - Mask Parity Error in VC 3 Buffer Data.</w:t>
      </w:r>
    </w:p>
    <w:p w14:paraId="6BA670F7" w14:textId="77777777" w:rsidR="00677DE5" w:rsidRDefault="00677DE5" w:rsidP="00312028">
      <w:pPr>
        <w:numPr>
          <w:ilvl w:val="0"/>
          <w:numId w:val="30"/>
        </w:numPr>
        <w:spacing w:before="100" w:beforeAutospacing="1" w:after="100" w:afterAutospacing="1" w:line="240" w:lineRule="auto"/>
      </w:pPr>
      <w:r>
        <w:rPr>
          <w:b/>
          <w:bCs/>
        </w:rPr>
        <w:t>RI_2</w:t>
      </w:r>
      <w:r>
        <w:t>[27] - Mask Parity Error in VC 2 Buffer Routing Information.</w:t>
      </w:r>
    </w:p>
    <w:p w14:paraId="6B48B355" w14:textId="77777777" w:rsidR="00677DE5" w:rsidRDefault="00677DE5" w:rsidP="00312028">
      <w:pPr>
        <w:numPr>
          <w:ilvl w:val="0"/>
          <w:numId w:val="30"/>
        </w:numPr>
        <w:spacing w:before="100" w:beforeAutospacing="1" w:after="100" w:afterAutospacing="1" w:line="240" w:lineRule="auto"/>
      </w:pPr>
      <w:r>
        <w:rPr>
          <w:b/>
          <w:bCs/>
        </w:rPr>
        <w:t>PK_2</w:t>
      </w:r>
      <w:r>
        <w:t>[26] - Mask Parity Error in VC 2 Buffer Packet Delineation Controls.</w:t>
      </w:r>
    </w:p>
    <w:p w14:paraId="5F14AA9B" w14:textId="77777777" w:rsidR="00677DE5" w:rsidRDefault="00677DE5" w:rsidP="00312028">
      <w:pPr>
        <w:numPr>
          <w:ilvl w:val="0"/>
          <w:numId w:val="30"/>
        </w:numPr>
        <w:spacing w:before="100" w:beforeAutospacing="1" w:after="100" w:afterAutospacing="1" w:line="240" w:lineRule="auto"/>
      </w:pPr>
      <w:r>
        <w:rPr>
          <w:b/>
          <w:bCs/>
        </w:rPr>
        <w:t>SB_2</w:t>
      </w:r>
      <w:r>
        <w:t>[25] - Mask Parity Error in VC 2 Buffer User Sideband.</w:t>
      </w:r>
    </w:p>
    <w:p w14:paraId="36E1D759" w14:textId="77777777" w:rsidR="00677DE5" w:rsidRDefault="00677DE5" w:rsidP="00312028">
      <w:pPr>
        <w:numPr>
          <w:ilvl w:val="0"/>
          <w:numId w:val="30"/>
        </w:numPr>
        <w:spacing w:before="100" w:beforeAutospacing="1" w:after="100" w:afterAutospacing="1" w:line="240" w:lineRule="auto"/>
      </w:pPr>
      <w:r>
        <w:rPr>
          <w:b/>
          <w:bCs/>
        </w:rPr>
        <w:t>D_2</w:t>
      </w:r>
      <w:r>
        <w:t>[24] - Mask Parity Error in VC 2 Buffer Data.</w:t>
      </w:r>
    </w:p>
    <w:p w14:paraId="110F3F69" w14:textId="77777777" w:rsidR="00677DE5" w:rsidRDefault="00677DE5" w:rsidP="00312028">
      <w:pPr>
        <w:numPr>
          <w:ilvl w:val="0"/>
          <w:numId w:val="30"/>
        </w:numPr>
        <w:spacing w:before="100" w:beforeAutospacing="1" w:after="100" w:afterAutospacing="1" w:line="240" w:lineRule="auto"/>
      </w:pPr>
      <w:r>
        <w:rPr>
          <w:b/>
          <w:bCs/>
        </w:rPr>
        <w:t>RI_1</w:t>
      </w:r>
      <w:r>
        <w:t>[23] - Mask Parity Error in VC 1 Buffer Routing Information.</w:t>
      </w:r>
    </w:p>
    <w:p w14:paraId="11005CF7" w14:textId="77777777" w:rsidR="00677DE5" w:rsidRDefault="00677DE5" w:rsidP="00312028">
      <w:pPr>
        <w:numPr>
          <w:ilvl w:val="0"/>
          <w:numId w:val="30"/>
        </w:numPr>
        <w:spacing w:before="100" w:beforeAutospacing="1" w:after="100" w:afterAutospacing="1" w:line="240" w:lineRule="auto"/>
      </w:pPr>
      <w:r>
        <w:rPr>
          <w:b/>
          <w:bCs/>
        </w:rPr>
        <w:t>PK_1</w:t>
      </w:r>
      <w:r>
        <w:t>[22] - Mask Parity Error in VC 1 Buffer Packet Delineation Controls.</w:t>
      </w:r>
    </w:p>
    <w:p w14:paraId="55FB1D96" w14:textId="77777777" w:rsidR="00677DE5" w:rsidRDefault="00677DE5" w:rsidP="00312028">
      <w:pPr>
        <w:numPr>
          <w:ilvl w:val="0"/>
          <w:numId w:val="30"/>
        </w:numPr>
        <w:spacing w:before="100" w:beforeAutospacing="1" w:after="100" w:afterAutospacing="1" w:line="240" w:lineRule="auto"/>
      </w:pPr>
      <w:r>
        <w:rPr>
          <w:b/>
          <w:bCs/>
        </w:rPr>
        <w:t>SB_1</w:t>
      </w:r>
      <w:r>
        <w:t>[21] - Mask Parity Error in VC 1 Buffer User Sideband.</w:t>
      </w:r>
    </w:p>
    <w:p w14:paraId="1DAAE3A1" w14:textId="77777777" w:rsidR="00677DE5" w:rsidRDefault="00677DE5" w:rsidP="00312028">
      <w:pPr>
        <w:numPr>
          <w:ilvl w:val="0"/>
          <w:numId w:val="30"/>
        </w:numPr>
        <w:spacing w:before="100" w:beforeAutospacing="1" w:after="100" w:afterAutospacing="1" w:line="240" w:lineRule="auto"/>
      </w:pPr>
      <w:r>
        <w:rPr>
          <w:b/>
          <w:bCs/>
        </w:rPr>
        <w:t>D_1</w:t>
      </w:r>
      <w:r>
        <w:t>[20] - Mask Parity Error in VC 1 Buffer Data.</w:t>
      </w:r>
    </w:p>
    <w:p w14:paraId="3FEB4CB0" w14:textId="77777777" w:rsidR="00677DE5" w:rsidRDefault="00677DE5" w:rsidP="00312028">
      <w:pPr>
        <w:numPr>
          <w:ilvl w:val="0"/>
          <w:numId w:val="30"/>
        </w:numPr>
        <w:spacing w:before="100" w:beforeAutospacing="1" w:after="100" w:afterAutospacing="1" w:line="240" w:lineRule="auto"/>
      </w:pPr>
      <w:r>
        <w:rPr>
          <w:b/>
          <w:bCs/>
        </w:rPr>
        <w:t>RI_0</w:t>
      </w:r>
      <w:r>
        <w:t>[19] - Mask Parity Error in VC 0 Buffer Routing Information.</w:t>
      </w:r>
    </w:p>
    <w:p w14:paraId="40E9D46E" w14:textId="77777777" w:rsidR="00677DE5" w:rsidRDefault="00677DE5" w:rsidP="00312028">
      <w:pPr>
        <w:numPr>
          <w:ilvl w:val="0"/>
          <w:numId w:val="30"/>
        </w:numPr>
        <w:spacing w:before="100" w:beforeAutospacing="1" w:after="100" w:afterAutospacing="1" w:line="240" w:lineRule="auto"/>
      </w:pPr>
      <w:r>
        <w:rPr>
          <w:b/>
          <w:bCs/>
        </w:rPr>
        <w:t>PK_0</w:t>
      </w:r>
      <w:r>
        <w:t>[18] - Mask Parity Error in VC 0 Buffer Packet Delineation Controls.</w:t>
      </w:r>
    </w:p>
    <w:p w14:paraId="6587474A" w14:textId="77777777" w:rsidR="00677DE5" w:rsidRDefault="00677DE5" w:rsidP="00312028">
      <w:pPr>
        <w:numPr>
          <w:ilvl w:val="0"/>
          <w:numId w:val="30"/>
        </w:numPr>
        <w:spacing w:before="100" w:beforeAutospacing="1" w:after="100" w:afterAutospacing="1" w:line="240" w:lineRule="auto"/>
      </w:pPr>
      <w:r>
        <w:rPr>
          <w:b/>
          <w:bCs/>
        </w:rPr>
        <w:t>SB_0</w:t>
      </w:r>
      <w:r>
        <w:t>[17] - Mask Parity Error in VC 0 Buffer User Sideband.</w:t>
      </w:r>
    </w:p>
    <w:p w14:paraId="11C6DF17" w14:textId="77777777" w:rsidR="00677DE5" w:rsidRDefault="00677DE5" w:rsidP="00312028">
      <w:pPr>
        <w:numPr>
          <w:ilvl w:val="0"/>
          <w:numId w:val="30"/>
        </w:numPr>
        <w:spacing w:before="100" w:beforeAutospacing="1" w:after="100" w:afterAutospacing="1" w:line="240" w:lineRule="auto"/>
      </w:pPr>
      <w:r>
        <w:rPr>
          <w:b/>
          <w:bCs/>
        </w:rPr>
        <w:t>D_0</w:t>
      </w:r>
      <w:r>
        <w:t>[16] - Mask Parity Error in VC 0 Buffer Data.</w:t>
      </w:r>
    </w:p>
    <w:p w14:paraId="15693CD7" w14:textId="77777777" w:rsidR="00677DE5" w:rsidRDefault="00677DE5" w:rsidP="00312028">
      <w:pPr>
        <w:numPr>
          <w:ilvl w:val="0"/>
          <w:numId w:val="30"/>
        </w:numPr>
        <w:spacing w:before="100" w:beforeAutospacing="1" w:after="100" w:afterAutospacing="1" w:line="240" w:lineRule="auto"/>
      </w:pPr>
      <w:r>
        <w:rPr>
          <w:b/>
          <w:bCs/>
        </w:rPr>
        <w:t>CR</w:t>
      </w:r>
      <w:r>
        <w:t>[4] - Mask Parity Error in Link Credit From Downstream Router.</w:t>
      </w:r>
    </w:p>
    <w:p w14:paraId="014FC286" w14:textId="77777777" w:rsidR="00677DE5" w:rsidRDefault="00677DE5" w:rsidP="00312028">
      <w:pPr>
        <w:numPr>
          <w:ilvl w:val="0"/>
          <w:numId w:val="30"/>
        </w:numPr>
        <w:spacing w:before="100" w:beforeAutospacing="1" w:after="100" w:afterAutospacing="1" w:line="240" w:lineRule="auto"/>
      </w:pPr>
      <w:r>
        <w:rPr>
          <w:b/>
          <w:bCs/>
        </w:rPr>
        <w:t>RI</w:t>
      </w:r>
      <w:r>
        <w:t>[3] - Mask Parity Error in Link Routing Information.</w:t>
      </w:r>
    </w:p>
    <w:p w14:paraId="6BE64DEB" w14:textId="77777777" w:rsidR="00677DE5" w:rsidRDefault="00677DE5" w:rsidP="00312028">
      <w:pPr>
        <w:numPr>
          <w:ilvl w:val="0"/>
          <w:numId w:val="30"/>
        </w:numPr>
        <w:spacing w:before="100" w:beforeAutospacing="1" w:after="100" w:afterAutospacing="1" w:line="240" w:lineRule="auto"/>
      </w:pPr>
      <w:r>
        <w:rPr>
          <w:b/>
          <w:bCs/>
        </w:rPr>
        <w:t>PK</w:t>
      </w:r>
      <w:r>
        <w:t>[2] - Mask Parity Error in Link Packet Delineation Controls.</w:t>
      </w:r>
    </w:p>
    <w:p w14:paraId="7D4815E6" w14:textId="77777777" w:rsidR="00677DE5" w:rsidRDefault="00677DE5" w:rsidP="00312028">
      <w:pPr>
        <w:numPr>
          <w:ilvl w:val="0"/>
          <w:numId w:val="30"/>
        </w:numPr>
        <w:spacing w:before="100" w:beforeAutospacing="1" w:after="100" w:afterAutospacing="1" w:line="240" w:lineRule="auto"/>
      </w:pPr>
      <w:r>
        <w:rPr>
          <w:b/>
          <w:bCs/>
        </w:rPr>
        <w:t>SB</w:t>
      </w:r>
      <w:r>
        <w:t>[1] - Mask Parity Error in Link User Sideband.</w:t>
      </w:r>
    </w:p>
    <w:p w14:paraId="517D02BA" w14:textId="77777777" w:rsidR="00677DE5" w:rsidRDefault="00677DE5" w:rsidP="00312028">
      <w:pPr>
        <w:numPr>
          <w:ilvl w:val="0"/>
          <w:numId w:val="30"/>
        </w:numPr>
        <w:spacing w:before="100" w:beforeAutospacing="1" w:after="100" w:afterAutospacing="1" w:line="240" w:lineRule="auto"/>
      </w:pPr>
      <w:r>
        <w:rPr>
          <w:b/>
          <w:bCs/>
        </w:rPr>
        <w:t>D</w:t>
      </w:r>
      <w:r>
        <w:t>[0] - MaskParity Error in Link Data.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677DE5" w:rsidRPr="00B8249D" w14:paraId="2D8514C5"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DE823F" w14:textId="77777777" w:rsidR="00677DE5" w:rsidRPr="00B8249D" w:rsidRDefault="00677DE5"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377B36"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7E95AB"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408CCD"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66597C"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83A8B0"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B3C15"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CCACC"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ACAD6D"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862D15"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C231F"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C2158"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818F1"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1A594"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19D1F1"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97E6B7"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7ABDFD"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D78600"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3C87D8"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414C8"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0DEFB0"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B0DACC"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C6B639"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99B1F"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D0DC30"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9BF4CF"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0B54BB"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BE783B"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314C"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CAFD7C"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B65D3"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2E1915" w14:textId="77777777" w:rsidR="00677DE5" w:rsidRPr="00B8249D" w:rsidRDefault="00677DE5" w:rsidP="00B8249D">
            <w:pPr>
              <w:jc w:val="center"/>
              <w:rPr>
                <w:sz w:val="14"/>
              </w:rPr>
            </w:pPr>
            <w:r w:rsidRPr="00B8249D">
              <w:rPr>
                <w:sz w:val="14"/>
              </w:rPr>
              <w:t>0</w:t>
            </w:r>
          </w:p>
        </w:tc>
      </w:tr>
      <w:tr w:rsidR="00677DE5" w:rsidRPr="00B8249D" w14:paraId="1B307A44"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7A90BF" w14:textId="77777777" w:rsidR="00677DE5" w:rsidRPr="00B8249D" w:rsidRDefault="00677DE5" w:rsidP="00B8249D">
            <w:pPr>
              <w:jc w:val="center"/>
              <w:rPr>
                <w:sz w:val="14"/>
              </w:rPr>
            </w:pPr>
            <w:r w:rsidRPr="00B8249D">
              <w:rPr>
                <w:sz w:val="14"/>
              </w:rPr>
              <w:t>RI_3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0FDEA8" w14:textId="77777777" w:rsidR="00677DE5" w:rsidRPr="00B8249D" w:rsidRDefault="00677DE5" w:rsidP="00B8249D">
            <w:pPr>
              <w:jc w:val="center"/>
              <w:rPr>
                <w:sz w:val="14"/>
              </w:rPr>
            </w:pPr>
            <w:r w:rsidRPr="00B8249D">
              <w:rPr>
                <w:sz w:val="14"/>
              </w:rPr>
              <w:t>PK_3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DDA2C1" w14:textId="77777777" w:rsidR="00677DE5" w:rsidRPr="00B8249D" w:rsidRDefault="00677DE5" w:rsidP="00B8249D">
            <w:pPr>
              <w:jc w:val="center"/>
              <w:rPr>
                <w:sz w:val="14"/>
              </w:rPr>
            </w:pPr>
            <w:r w:rsidRPr="00B8249D">
              <w:rPr>
                <w:sz w:val="14"/>
              </w:rPr>
              <w:t>SB_3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B9AA24" w14:textId="77777777" w:rsidR="00677DE5" w:rsidRPr="00B8249D" w:rsidRDefault="00677DE5" w:rsidP="00B8249D">
            <w:pPr>
              <w:jc w:val="center"/>
              <w:rPr>
                <w:sz w:val="14"/>
              </w:rPr>
            </w:pPr>
            <w:r w:rsidRPr="00B8249D">
              <w:rPr>
                <w:sz w:val="14"/>
              </w:rPr>
              <w:t>D_3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C113B9" w14:textId="77777777" w:rsidR="00677DE5" w:rsidRPr="00B8249D" w:rsidRDefault="00677DE5" w:rsidP="00B8249D">
            <w:pPr>
              <w:jc w:val="center"/>
              <w:rPr>
                <w:sz w:val="14"/>
              </w:rPr>
            </w:pPr>
            <w:r w:rsidRPr="00B8249D">
              <w:rPr>
                <w:sz w:val="14"/>
              </w:rPr>
              <w:t>RI_2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E88BB" w14:textId="77777777" w:rsidR="00677DE5" w:rsidRPr="00B8249D" w:rsidRDefault="00677DE5" w:rsidP="00B8249D">
            <w:pPr>
              <w:jc w:val="center"/>
              <w:rPr>
                <w:sz w:val="14"/>
              </w:rPr>
            </w:pPr>
            <w:r w:rsidRPr="00B8249D">
              <w:rPr>
                <w:sz w:val="14"/>
              </w:rPr>
              <w:t>PK_2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7056AF" w14:textId="77777777" w:rsidR="00677DE5" w:rsidRPr="00B8249D" w:rsidRDefault="00677DE5" w:rsidP="00B8249D">
            <w:pPr>
              <w:jc w:val="center"/>
              <w:rPr>
                <w:sz w:val="14"/>
              </w:rPr>
            </w:pPr>
            <w:r w:rsidRPr="00B8249D">
              <w:rPr>
                <w:sz w:val="14"/>
              </w:rPr>
              <w:t>SB_2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BA4F04" w14:textId="77777777" w:rsidR="00677DE5" w:rsidRPr="00B8249D" w:rsidRDefault="00677DE5" w:rsidP="00B8249D">
            <w:pPr>
              <w:jc w:val="center"/>
              <w:rPr>
                <w:sz w:val="14"/>
              </w:rPr>
            </w:pPr>
            <w:r w:rsidRPr="00B8249D">
              <w:rPr>
                <w:sz w:val="14"/>
              </w:rPr>
              <w:t>D_2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62551" w14:textId="77777777" w:rsidR="00677DE5" w:rsidRPr="00B8249D" w:rsidRDefault="00677DE5" w:rsidP="00B8249D">
            <w:pPr>
              <w:jc w:val="center"/>
              <w:rPr>
                <w:sz w:val="14"/>
              </w:rPr>
            </w:pPr>
            <w:r w:rsidRPr="00B8249D">
              <w:rPr>
                <w:sz w:val="14"/>
              </w:rPr>
              <w:t>RI_1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827E99" w14:textId="77777777" w:rsidR="00677DE5" w:rsidRPr="00B8249D" w:rsidRDefault="00677DE5" w:rsidP="00B8249D">
            <w:pPr>
              <w:jc w:val="center"/>
              <w:rPr>
                <w:sz w:val="14"/>
              </w:rPr>
            </w:pPr>
            <w:r w:rsidRPr="00B8249D">
              <w:rPr>
                <w:sz w:val="14"/>
              </w:rPr>
              <w:t>PK_1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3F9C42" w14:textId="77777777" w:rsidR="00677DE5" w:rsidRPr="00B8249D" w:rsidRDefault="00677DE5" w:rsidP="00B8249D">
            <w:pPr>
              <w:jc w:val="center"/>
              <w:rPr>
                <w:sz w:val="14"/>
              </w:rPr>
            </w:pPr>
            <w:r w:rsidRPr="00B8249D">
              <w:rPr>
                <w:sz w:val="14"/>
              </w:rPr>
              <w:t>SB_1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A604C" w14:textId="77777777" w:rsidR="00677DE5" w:rsidRPr="00B8249D" w:rsidRDefault="00677DE5" w:rsidP="00B8249D">
            <w:pPr>
              <w:jc w:val="center"/>
              <w:rPr>
                <w:sz w:val="14"/>
              </w:rPr>
            </w:pPr>
            <w:r w:rsidRPr="00B8249D">
              <w:rPr>
                <w:sz w:val="14"/>
              </w:rPr>
              <w:t>D_1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D3906" w14:textId="77777777" w:rsidR="00677DE5" w:rsidRPr="00B8249D" w:rsidRDefault="00677DE5" w:rsidP="00B8249D">
            <w:pPr>
              <w:jc w:val="center"/>
              <w:rPr>
                <w:sz w:val="14"/>
              </w:rPr>
            </w:pPr>
            <w:r w:rsidRPr="00B8249D">
              <w:rPr>
                <w:sz w:val="14"/>
              </w:rPr>
              <w:t>RI_0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166DB" w14:textId="77777777" w:rsidR="00677DE5" w:rsidRPr="00B8249D" w:rsidRDefault="00677DE5" w:rsidP="00B8249D">
            <w:pPr>
              <w:jc w:val="center"/>
              <w:rPr>
                <w:sz w:val="14"/>
              </w:rPr>
            </w:pPr>
            <w:r w:rsidRPr="00B8249D">
              <w:rPr>
                <w:sz w:val="14"/>
              </w:rPr>
              <w:t>PK_0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03CAEF" w14:textId="77777777" w:rsidR="00677DE5" w:rsidRPr="00B8249D" w:rsidRDefault="00677DE5" w:rsidP="00B8249D">
            <w:pPr>
              <w:jc w:val="center"/>
              <w:rPr>
                <w:sz w:val="14"/>
              </w:rPr>
            </w:pPr>
            <w:r w:rsidRPr="00B8249D">
              <w:rPr>
                <w:sz w:val="14"/>
              </w:rPr>
              <w:t>SB_0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CF178" w14:textId="77777777" w:rsidR="00677DE5" w:rsidRPr="00B8249D" w:rsidRDefault="00677DE5" w:rsidP="00B8249D">
            <w:pPr>
              <w:jc w:val="center"/>
              <w:rPr>
                <w:sz w:val="14"/>
              </w:rPr>
            </w:pPr>
            <w:r w:rsidRPr="00B8249D">
              <w:rPr>
                <w:sz w:val="14"/>
              </w:rPr>
              <w:t>D_0</w:t>
            </w:r>
          </w:p>
        </w:tc>
        <w:tc>
          <w:tcPr>
            <w:tcW w:w="0" w:type="auto"/>
            <w:gridSpan w:val="1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83661" w14:textId="77777777" w:rsidR="00677DE5" w:rsidRPr="00B8249D" w:rsidRDefault="00677DE5"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EADA0A" w14:textId="77777777" w:rsidR="00677DE5" w:rsidRPr="00B8249D" w:rsidRDefault="00677DE5" w:rsidP="00B8249D">
            <w:pPr>
              <w:jc w:val="center"/>
              <w:rPr>
                <w:sz w:val="14"/>
              </w:rPr>
            </w:pPr>
            <w:r w:rsidRPr="00B8249D">
              <w:rPr>
                <w:sz w:val="14"/>
              </w:rPr>
              <w:t>CR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B9151" w14:textId="77777777" w:rsidR="00677DE5" w:rsidRPr="00B8249D" w:rsidRDefault="00677DE5" w:rsidP="00B8249D">
            <w:pPr>
              <w:jc w:val="center"/>
              <w:rPr>
                <w:sz w:val="14"/>
              </w:rPr>
            </w:pPr>
            <w:r w:rsidRPr="00B8249D">
              <w:rPr>
                <w:sz w:val="14"/>
              </w:rPr>
              <w:t>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C2A88B" w14:textId="77777777" w:rsidR="00677DE5" w:rsidRPr="00B8249D" w:rsidRDefault="00677DE5" w:rsidP="00B8249D">
            <w:pPr>
              <w:jc w:val="center"/>
              <w:rPr>
                <w:sz w:val="14"/>
              </w:rPr>
            </w:pPr>
            <w:r w:rsidRPr="00B8249D">
              <w:rPr>
                <w:sz w:val="14"/>
              </w:rPr>
              <w:t>PK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C8A75A" w14:textId="77777777" w:rsidR="00677DE5" w:rsidRPr="00B8249D" w:rsidRDefault="00677DE5" w:rsidP="00B8249D">
            <w:pPr>
              <w:jc w:val="center"/>
              <w:rPr>
                <w:sz w:val="14"/>
              </w:rPr>
            </w:pPr>
            <w:r w:rsidRPr="00B8249D">
              <w:rPr>
                <w:sz w:val="14"/>
              </w:rPr>
              <w:t>SB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8ECC8" w14:textId="77777777" w:rsidR="00677DE5" w:rsidRPr="00B8249D" w:rsidRDefault="00677DE5" w:rsidP="00B8249D">
            <w:pPr>
              <w:jc w:val="center"/>
              <w:rPr>
                <w:sz w:val="14"/>
              </w:rPr>
            </w:pPr>
            <w:r w:rsidRPr="00B8249D">
              <w:rPr>
                <w:sz w:val="14"/>
              </w:rPr>
              <w:t>D</w:t>
            </w:r>
          </w:p>
        </w:tc>
      </w:tr>
    </w:tbl>
    <w:p w14:paraId="2DCF52BA" w14:textId="77777777" w:rsidR="00677DE5" w:rsidRDefault="00677DE5" w:rsidP="00B8249D">
      <w:pPr>
        <w:pStyle w:val="Caption"/>
      </w:pPr>
      <w:r>
        <w:t xml:space="preserve">Table </w:t>
      </w:r>
      <w:fldSimple w:instr=" SEQ Table \* ARABIC ">
        <w:r>
          <w:rPr>
            <w:noProof/>
          </w:rPr>
          <w:t>3</w:t>
        </w:r>
      </w:fldSimple>
      <w:r>
        <w:t xml:space="preserve"> RTR_ERR_PARITY_MASK register.</w:t>
      </w:r>
    </w:p>
    <w:p w14:paraId="05A5831D" w14:textId="77777777" w:rsidR="00677DE5" w:rsidRDefault="00677DE5" w:rsidP="00312028">
      <w:pPr>
        <w:pStyle w:val="Heading3"/>
        <w:numPr>
          <w:ilvl w:val="2"/>
          <w:numId w:val="27"/>
        </w:numPr>
      </w:pPr>
      <w:r>
        <w:t>RTR_ERR_PARITY</w:t>
      </w:r>
    </w:p>
    <w:p w14:paraId="39A3A556" w14:textId="77777777" w:rsidR="00677DE5" w:rsidRDefault="00677DE5" w:rsidP="00B8249D">
      <w:pPr>
        <w:pStyle w:val="NormalWeb"/>
        <w:jc w:val="both"/>
      </w:pPr>
      <w:r>
        <w:t xml:space="preserve">There is one register for each router port capturing parity error events occurring on the port. Parity errors are monitored on router physical link and also on data read from VC buffers of the router. Error status bits are sticky. First detected error while the status bit is in cleared state sets the bit. The bit needs to be explicitly cleared using zero write, before another error can be logged for that </w:t>
      </w:r>
      <w:r>
        <w:lastRenderedPageBreak/>
        <w:t>status bit. Following fields of information transported over the NoC are monitored for error at router ports. [FATAL] all bits in this register are classified as fatal for interrupt purpose.</w:t>
      </w:r>
    </w:p>
    <w:p w14:paraId="560A97C0" w14:textId="77777777" w:rsidR="00677DE5" w:rsidRDefault="00677DE5" w:rsidP="00312028">
      <w:pPr>
        <w:numPr>
          <w:ilvl w:val="0"/>
          <w:numId w:val="31"/>
        </w:numPr>
        <w:spacing w:before="100" w:beforeAutospacing="1" w:after="100" w:afterAutospacing="1" w:line="240" w:lineRule="auto"/>
        <w:jc w:val="both"/>
      </w:pPr>
      <w:r>
        <w:t>Data Parity: Parity is checked over multiple segments of data in each flit. Parity error in any segment will be recorded in the data parity status bit. Note that parity is checked on data only if parity mode error check is enabled on the router's layer. In ECC mode, data parity is not monitored on each router.</w:t>
      </w:r>
    </w:p>
    <w:p w14:paraId="6F6C93D6" w14:textId="77777777" w:rsidR="00677DE5" w:rsidRDefault="00677DE5" w:rsidP="00312028">
      <w:pPr>
        <w:numPr>
          <w:ilvl w:val="0"/>
          <w:numId w:val="31"/>
        </w:numPr>
        <w:spacing w:before="100" w:beforeAutospacing="1" w:after="100" w:afterAutospacing="1" w:line="240" w:lineRule="auto"/>
        <w:jc w:val="both"/>
      </w:pPr>
      <w:r>
        <w:t>User sideband parity: Similar to data field above.</w:t>
      </w:r>
    </w:p>
    <w:p w14:paraId="337078F2" w14:textId="77777777" w:rsidR="00677DE5" w:rsidRDefault="00677DE5" w:rsidP="00312028">
      <w:pPr>
        <w:numPr>
          <w:ilvl w:val="0"/>
          <w:numId w:val="31"/>
        </w:numPr>
        <w:spacing w:before="100" w:beforeAutospacing="1" w:after="100" w:afterAutospacing="1" w:line="240" w:lineRule="auto"/>
        <w:jc w:val="both"/>
      </w:pPr>
      <w:r>
        <w:t>Packet control parity: Parity over start of packet, end of packet, byte valid and data valid fields of a flit.</w:t>
      </w:r>
    </w:p>
    <w:p w14:paraId="7CDCADA8" w14:textId="77777777" w:rsidR="00677DE5" w:rsidRDefault="00677DE5" w:rsidP="00312028">
      <w:pPr>
        <w:numPr>
          <w:ilvl w:val="0"/>
          <w:numId w:val="31"/>
        </w:numPr>
        <w:spacing w:before="100" w:beforeAutospacing="1" w:after="100" w:afterAutospacing="1" w:line="240" w:lineRule="auto"/>
        <w:jc w:val="both"/>
      </w:pPr>
      <w:r>
        <w:t>Routing information parity: Parity over routing information carried in every flit.</w:t>
      </w:r>
    </w:p>
    <w:p w14:paraId="38FF0CC1" w14:textId="77777777" w:rsidR="00677DE5" w:rsidRDefault="00677DE5" w:rsidP="00312028">
      <w:pPr>
        <w:numPr>
          <w:ilvl w:val="0"/>
          <w:numId w:val="31"/>
        </w:numPr>
        <w:spacing w:before="100" w:beforeAutospacing="1" w:after="100" w:afterAutospacing="1" w:line="240" w:lineRule="auto"/>
        <w:jc w:val="both"/>
      </w:pPr>
      <w:r>
        <w:t>Credit parity: Parity monitored over credits returned downstream port.</w:t>
      </w:r>
    </w:p>
    <w:p w14:paraId="2B99125E" w14:textId="77777777" w:rsidR="00677DE5" w:rsidRDefault="00677DE5" w:rsidP="006606AB">
      <w:pPr>
        <w:pStyle w:val="NormalWeb"/>
      </w:pPr>
      <w:r>
        <w:t>Attribute: WZC</w:t>
      </w:r>
    </w:p>
    <w:p w14:paraId="2A627A37" w14:textId="77777777" w:rsidR="00677DE5" w:rsidRDefault="00677DE5" w:rsidP="006606AB">
      <w:pPr>
        <w:pStyle w:val="NormalWeb"/>
      </w:pPr>
      <w:r>
        <w:t>Security: Non-secure</w:t>
      </w:r>
    </w:p>
    <w:p w14:paraId="1EF75032" w14:textId="77777777" w:rsidR="00677DE5" w:rsidRDefault="00677DE5" w:rsidP="006606AB">
      <w:pPr>
        <w:pStyle w:val="NormalWeb"/>
      </w:pPr>
      <w:r>
        <w:t>Bit field description:</w:t>
      </w:r>
    </w:p>
    <w:p w14:paraId="10CC5B32" w14:textId="77777777" w:rsidR="00677DE5" w:rsidRDefault="00677DE5" w:rsidP="00312028">
      <w:pPr>
        <w:numPr>
          <w:ilvl w:val="0"/>
          <w:numId w:val="32"/>
        </w:numPr>
        <w:spacing w:before="100" w:beforeAutospacing="1" w:after="100" w:afterAutospacing="1" w:line="240" w:lineRule="auto"/>
      </w:pPr>
      <w:r>
        <w:rPr>
          <w:b/>
          <w:bCs/>
        </w:rPr>
        <w:t>RI_3</w:t>
      </w:r>
      <w:r>
        <w:t>[31] - 1'b1: Parity Error in VC 3 Buffer Routing Information</w:t>
      </w:r>
    </w:p>
    <w:p w14:paraId="0AD33627" w14:textId="77777777" w:rsidR="00677DE5" w:rsidRDefault="00677DE5" w:rsidP="00312028">
      <w:pPr>
        <w:numPr>
          <w:ilvl w:val="0"/>
          <w:numId w:val="32"/>
        </w:numPr>
        <w:spacing w:before="100" w:beforeAutospacing="1" w:after="100" w:afterAutospacing="1" w:line="240" w:lineRule="auto"/>
      </w:pPr>
      <w:r>
        <w:rPr>
          <w:b/>
          <w:bCs/>
        </w:rPr>
        <w:t>PK_3</w:t>
      </w:r>
      <w:r>
        <w:t>[30] - 1'b1: Parity Error in VC 3 Buffer Packet Delineation Controls</w:t>
      </w:r>
    </w:p>
    <w:p w14:paraId="63D1375B" w14:textId="77777777" w:rsidR="00677DE5" w:rsidRDefault="00677DE5" w:rsidP="00312028">
      <w:pPr>
        <w:numPr>
          <w:ilvl w:val="0"/>
          <w:numId w:val="32"/>
        </w:numPr>
        <w:spacing w:before="100" w:beforeAutospacing="1" w:after="100" w:afterAutospacing="1" w:line="240" w:lineRule="auto"/>
      </w:pPr>
      <w:r>
        <w:rPr>
          <w:b/>
          <w:bCs/>
        </w:rPr>
        <w:t>SB_3</w:t>
      </w:r>
      <w:r>
        <w:t>[29] - 1'b1: Parity Error in VC 3 Buffer User Sideband</w:t>
      </w:r>
    </w:p>
    <w:p w14:paraId="6C4578F2" w14:textId="77777777" w:rsidR="00677DE5" w:rsidRDefault="00677DE5" w:rsidP="00312028">
      <w:pPr>
        <w:numPr>
          <w:ilvl w:val="0"/>
          <w:numId w:val="32"/>
        </w:numPr>
        <w:spacing w:before="100" w:beforeAutospacing="1" w:after="100" w:afterAutospacing="1" w:line="240" w:lineRule="auto"/>
      </w:pPr>
      <w:r>
        <w:rPr>
          <w:b/>
          <w:bCs/>
        </w:rPr>
        <w:t>D_3</w:t>
      </w:r>
      <w:r>
        <w:t>[28] - 1'b1: Parity Error in VC 3 Buffer Data</w:t>
      </w:r>
    </w:p>
    <w:p w14:paraId="403DC26B" w14:textId="77777777" w:rsidR="00677DE5" w:rsidRDefault="00677DE5" w:rsidP="00312028">
      <w:pPr>
        <w:numPr>
          <w:ilvl w:val="0"/>
          <w:numId w:val="32"/>
        </w:numPr>
        <w:spacing w:before="100" w:beforeAutospacing="1" w:after="100" w:afterAutospacing="1" w:line="240" w:lineRule="auto"/>
      </w:pPr>
      <w:r>
        <w:rPr>
          <w:b/>
          <w:bCs/>
        </w:rPr>
        <w:t>RI_2</w:t>
      </w:r>
      <w:r>
        <w:t>[27] - 1'b1: Parity Error in VC 2 Buffer Routing Information</w:t>
      </w:r>
    </w:p>
    <w:p w14:paraId="1C5848EE" w14:textId="77777777" w:rsidR="00677DE5" w:rsidRDefault="00677DE5" w:rsidP="00312028">
      <w:pPr>
        <w:numPr>
          <w:ilvl w:val="0"/>
          <w:numId w:val="32"/>
        </w:numPr>
        <w:spacing w:before="100" w:beforeAutospacing="1" w:after="100" w:afterAutospacing="1" w:line="240" w:lineRule="auto"/>
      </w:pPr>
      <w:r>
        <w:rPr>
          <w:b/>
          <w:bCs/>
        </w:rPr>
        <w:t>PK_2</w:t>
      </w:r>
      <w:r>
        <w:t>[26] - 1'b1: Parity Error in VC 2 Buffer Packet Delineation Controls</w:t>
      </w:r>
    </w:p>
    <w:p w14:paraId="01F2A5EF" w14:textId="77777777" w:rsidR="00677DE5" w:rsidRDefault="00677DE5" w:rsidP="00312028">
      <w:pPr>
        <w:numPr>
          <w:ilvl w:val="0"/>
          <w:numId w:val="32"/>
        </w:numPr>
        <w:spacing w:before="100" w:beforeAutospacing="1" w:after="100" w:afterAutospacing="1" w:line="240" w:lineRule="auto"/>
      </w:pPr>
      <w:r>
        <w:rPr>
          <w:b/>
          <w:bCs/>
        </w:rPr>
        <w:t>SB_2</w:t>
      </w:r>
      <w:r>
        <w:t>[25] - 1'b1: Parity Error in VC 2 Buffer User Sideband</w:t>
      </w:r>
    </w:p>
    <w:p w14:paraId="54D482A3" w14:textId="77777777" w:rsidR="00677DE5" w:rsidRDefault="00677DE5" w:rsidP="00312028">
      <w:pPr>
        <w:numPr>
          <w:ilvl w:val="0"/>
          <w:numId w:val="32"/>
        </w:numPr>
        <w:spacing w:before="100" w:beforeAutospacing="1" w:after="100" w:afterAutospacing="1" w:line="240" w:lineRule="auto"/>
      </w:pPr>
      <w:r>
        <w:rPr>
          <w:b/>
          <w:bCs/>
        </w:rPr>
        <w:t>D_2</w:t>
      </w:r>
      <w:r>
        <w:t>[24] - 1'b1: Parity Error in VC 2 Buffer Data</w:t>
      </w:r>
    </w:p>
    <w:p w14:paraId="77A485A0" w14:textId="77777777" w:rsidR="00677DE5" w:rsidRDefault="00677DE5" w:rsidP="00312028">
      <w:pPr>
        <w:numPr>
          <w:ilvl w:val="0"/>
          <w:numId w:val="32"/>
        </w:numPr>
        <w:spacing w:before="100" w:beforeAutospacing="1" w:after="100" w:afterAutospacing="1" w:line="240" w:lineRule="auto"/>
      </w:pPr>
      <w:r>
        <w:rPr>
          <w:b/>
          <w:bCs/>
        </w:rPr>
        <w:t>RI_1</w:t>
      </w:r>
      <w:r>
        <w:t>[23] - 1'b1: Parity Error in VC 1 Buffer Routing Information</w:t>
      </w:r>
    </w:p>
    <w:p w14:paraId="7DA736DE" w14:textId="77777777" w:rsidR="00677DE5" w:rsidRDefault="00677DE5" w:rsidP="00312028">
      <w:pPr>
        <w:numPr>
          <w:ilvl w:val="0"/>
          <w:numId w:val="32"/>
        </w:numPr>
        <w:spacing w:before="100" w:beforeAutospacing="1" w:after="100" w:afterAutospacing="1" w:line="240" w:lineRule="auto"/>
      </w:pPr>
      <w:r>
        <w:rPr>
          <w:b/>
          <w:bCs/>
        </w:rPr>
        <w:t>PK_1</w:t>
      </w:r>
      <w:r>
        <w:t>[22] - 1'b1: Parity Error in VC 1 Buffer Packet Delineation Controls</w:t>
      </w:r>
    </w:p>
    <w:p w14:paraId="12F0EAA5" w14:textId="77777777" w:rsidR="00677DE5" w:rsidRDefault="00677DE5" w:rsidP="00312028">
      <w:pPr>
        <w:numPr>
          <w:ilvl w:val="0"/>
          <w:numId w:val="32"/>
        </w:numPr>
        <w:spacing w:before="100" w:beforeAutospacing="1" w:after="100" w:afterAutospacing="1" w:line="240" w:lineRule="auto"/>
      </w:pPr>
      <w:r>
        <w:rPr>
          <w:b/>
          <w:bCs/>
        </w:rPr>
        <w:t>SB_1</w:t>
      </w:r>
      <w:r>
        <w:t>[21] - 1'b1: Parity Error in VC 1 Buffer User Sideband</w:t>
      </w:r>
    </w:p>
    <w:p w14:paraId="3F66897E" w14:textId="77777777" w:rsidR="00677DE5" w:rsidRDefault="00677DE5" w:rsidP="00312028">
      <w:pPr>
        <w:numPr>
          <w:ilvl w:val="0"/>
          <w:numId w:val="32"/>
        </w:numPr>
        <w:spacing w:before="100" w:beforeAutospacing="1" w:after="100" w:afterAutospacing="1" w:line="240" w:lineRule="auto"/>
      </w:pPr>
      <w:r>
        <w:rPr>
          <w:b/>
          <w:bCs/>
        </w:rPr>
        <w:t>D_1</w:t>
      </w:r>
      <w:r>
        <w:t>[20] - 1'b1: Parity Error in VC 1 Buffer Data</w:t>
      </w:r>
    </w:p>
    <w:p w14:paraId="5BB58089" w14:textId="77777777" w:rsidR="00677DE5" w:rsidRDefault="00677DE5" w:rsidP="00312028">
      <w:pPr>
        <w:numPr>
          <w:ilvl w:val="0"/>
          <w:numId w:val="32"/>
        </w:numPr>
        <w:spacing w:before="100" w:beforeAutospacing="1" w:after="100" w:afterAutospacing="1" w:line="240" w:lineRule="auto"/>
      </w:pPr>
      <w:r>
        <w:rPr>
          <w:b/>
          <w:bCs/>
        </w:rPr>
        <w:t>RI_0</w:t>
      </w:r>
      <w:r>
        <w:t>[19] - 1'b1: Parity Error in VC 0 Buffer Routing Information</w:t>
      </w:r>
    </w:p>
    <w:p w14:paraId="5D10F8D6" w14:textId="77777777" w:rsidR="00677DE5" w:rsidRDefault="00677DE5" w:rsidP="00312028">
      <w:pPr>
        <w:numPr>
          <w:ilvl w:val="0"/>
          <w:numId w:val="32"/>
        </w:numPr>
        <w:spacing w:before="100" w:beforeAutospacing="1" w:after="100" w:afterAutospacing="1" w:line="240" w:lineRule="auto"/>
      </w:pPr>
      <w:r>
        <w:rPr>
          <w:b/>
          <w:bCs/>
        </w:rPr>
        <w:t>PK_0</w:t>
      </w:r>
      <w:r>
        <w:t>[18] - 1'b1: Parity Error in VC 0 Buffer Packet Delineation Controls</w:t>
      </w:r>
    </w:p>
    <w:p w14:paraId="6F270740" w14:textId="77777777" w:rsidR="00677DE5" w:rsidRDefault="00677DE5" w:rsidP="00312028">
      <w:pPr>
        <w:numPr>
          <w:ilvl w:val="0"/>
          <w:numId w:val="32"/>
        </w:numPr>
        <w:spacing w:before="100" w:beforeAutospacing="1" w:after="100" w:afterAutospacing="1" w:line="240" w:lineRule="auto"/>
      </w:pPr>
      <w:r>
        <w:rPr>
          <w:b/>
          <w:bCs/>
        </w:rPr>
        <w:t>SB_0</w:t>
      </w:r>
      <w:r>
        <w:t>[17] - 1'b1: Parity Error in VC 0 Buffer User Sideband</w:t>
      </w:r>
    </w:p>
    <w:p w14:paraId="474E1677" w14:textId="77777777" w:rsidR="00677DE5" w:rsidRDefault="00677DE5" w:rsidP="00312028">
      <w:pPr>
        <w:numPr>
          <w:ilvl w:val="0"/>
          <w:numId w:val="32"/>
        </w:numPr>
        <w:spacing w:before="100" w:beforeAutospacing="1" w:after="100" w:afterAutospacing="1" w:line="240" w:lineRule="auto"/>
      </w:pPr>
      <w:r>
        <w:rPr>
          <w:b/>
          <w:bCs/>
        </w:rPr>
        <w:t>D_0</w:t>
      </w:r>
      <w:r>
        <w:t>[16] - 1'b1: Parity Error in VC 0 Buffer Data</w:t>
      </w:r>
    </w:p>
    <w:p w14:paraId="19C0A295" w14:textId="77777777" w:rsidR="00677DE5" w:rsidRDefault="00677DE5" w:rsidP="00312028">
      <w:pPr>
        <w:numPr>
          <w:ilvl w:val="0"/>
          <w:numId w:val="32"/>
        </w:numPr>
        <w:spacing w:before="100" w:beforeAutospacing="1" w:after="100" w:afterAutospacing="1" w:line="240" w:lineRule="auto"/>
      </w:pPr>
      <w:r>
        <w:rPr>
          <w:b/>
          <w:bCs/>
        </w:rPr>
        <w:t>CR</w:t>
      </w:r>
      <w:r>
        <w:t>[4] - 1'b1: Parity Error in Link Credit From Downstream Router</w:t>
      </w:r>
    </w:p>
    <w:p w14:paraId="0E29EF52" w14:textId="77777777" w:rsidR="00677DE5" w:rsidRDefault="00677DE5" w:rsidP="00312028">
      <w:pPr>
        <w:numPr>
          <w:ilvl w:val="0"/>
          <w:numId w:val="32"/>
        </w:numPr>
        <w:spacing w:before="100" w:beforeAutospacing="1" w:after="100" w:afterAutospacing="1" w:line="240" w:lineRule="auto"/>
      </w:pPr>
      <w:r>
        <w:rPr>
          <w:b/>
          <w:bCs/>
        </w:rPr>
        <w:t>RI</w:t>
      </w:r>
      <w:r>
        <w:t>[3] - 1'b1: Parity Error in Link Routing Information</w:t>
      </w:r>
    </w:p>
    <w:p w14:paraId="79CED150" w14:textId="77777777" w:rsidR="00677DE5" w:rsidRDefault="00677DE5" w:rsidP="00312028">
      <w:pPr>
        <w:numPr>
          <w:ilvl w:val="0"/>
          <w:numId w:val="32"/>
        </w:numPr>
        <w:spacing w:before="100" w:beforeAutospacing="1" w:after="100" w:afterAutospacing="1" w:line="240" w:lineRule="auto"/>
      </w:pPr>
      <w:r>
        <w:rPr>
          <w:b/>
          <w:bCs/>
        </w:rPr>
        <w:t>PK</w:t>
      </w:r>
      <w:r>
        <w:t>[2] - 1'b1: Parity Error in Link Packet Delineation Controls</w:t>
      </w:r>
    </w:p>
    <w:p w14:paraId="0E40D091" w14:textId="77777777" w:rsidR="00677DE5" w:rsidRDefault="00677DE5" w:rsidP="00312028">
      <w:pPr>
        <w:numPr>
          <w:ilvl w:val="0"/>
          <w:numId w:val="32"/>
        </w:numPr>
        <w:spacing w:before="100" w:beforeAutospacing="1" w:after="100" w:afterAutospacing="1" w:line="240" w:lineRule="auto"/>
      </w:pPr>
      <w:r>
        <w:rPr>
          <w:b/>
          <w:bCs/>
        </w:rPr>
        <w:t>SB</w:t>
      </w:r>
      <w:r>
        <w:t>[1] - 1'b1: Parity Error in Link User Sideband</w:t>
      </w:r>
    </w:p>
    <w:p w14:paraId="678E10BB" w14:textId="77777777" w:rsidR="00677DE5" w:rsidRDefault="00677DE5" w:rsidP="00312028">
      <w:pPr>
        <w:numPr>
          <w:ilvl w:val="0"/>
          <w:numId w:val="32"/>
        </w:numPr>
        <w:spacing w:before="100" w:beforeAutospacing="1" w:after="100" w:afterAutospacing="1" w:line="240" w:lineRule="auto"/>
      </w:pPr>
      <w:r>
        <w:rPr>
          <w:b/>
          <w:bCs/>
        </w:rPr>
        <w:t>D</w:t>
      </w:r>
      <w:r>
        <w:t>[0] - 1'b1: Parity Error in Link Data</w:t>
      </w:r>
    </w:p>
    <w:tbl>
      <w:tblPr>
        <w:tblW w:w="0" w:type="auto"/>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62"/>
        <w:gridCol w:w="401"/>
        <w:gridCol w:w="374"/>
        <w:gridCol w:w="323"/>
        <w:gridCol w:w="355"/>
        <w:gridCol w:w="401"/>
        <w:gridCol w:w="374"/>
        <w:gridCol w:w="323"/>
        <w:gridCol w:w="355"/>
        <w:gridCol w:w="401"/>
        <w:gridCol w:w="374"/>
        <w:gridCol w:w="323"/>
        <w:gridCol w:w="355"/>
        <w:gridCol w:w="401"/>
        <w:gridCol w:w="374"/>
        <w:gridCol w:w="323"/>
        <w:gridCol w:w="214"/>
        <w:gridCol w:w="214"/>
        <w:gridCol w:w="214"/>
        <w:gridCol w:w="214"/>
        <w:gridCol w:w="214"/>
        <w:gridCol w:w="214"/>
        <w:gridCol w:w="144"/>
        <w:gridCol w:w="144"/>
        <w:gridCol w:w="144"/>
        <w:gridCol w:w="144"/>
        <w:gridCol w:w="144"/>
        <w:gridCol w:w="267"/>
        <w:gridCol w:w="215"/>
        <w:gridCol w:w="261"/>
        <w:gridCol w:w="234"/>
        <w:gridCol w:w="190"/>
      </w:tblGrid>
      <w:tr w:rsidR="00677DE5" w:rsidRPr="00B8249D" w14:paraId="40BFF0F7" w14:textId="77777777" w:rsidTr="00B8249D">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24CFC4" w14:textId="77777777" w:rsidR="00677DE5" w:rsidRPr="00B8249D" w:rsidRDefault="00677DE5"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437961"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945CA6"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B3210D"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7B3E8"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8DB05D"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B39489"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5620D1"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35B720"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F0381"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F648E3"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571D88"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14C7FE"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493018"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6D3DF"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BAF2F8"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07EF95"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7EF8A7"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15EA1F"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37DBA"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B39F0"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AA7F49"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E1D7DB"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22B936"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81F7C"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4CD435"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5A7FB"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A20E6"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8CF3CB"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717D39"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DE2AE"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4DE110" w14:textId="77777777" w:rsidR="00677DE5" w:rsidRPr="00B8249D" w:rsidRDefault="00677DE5" w:rsidP="00B8249D">
            <w:pPr>
              <w:jc w:val="center"/>
              <w:rPr>
                <w:sz w:val="14"/>
              </w:rPr>
            </w:pPr>
            <w:r w:rsidRPr="00B8249D">
              <w:rPr>
                <w:sz w:val="14"/>
              </w:rPr>
              <w:t>0</w:t>
            </w:r>
          </w:p>
        </w:tc>
      </w:tr>
      <w:tr w:rsidR="00677DE5" w:rsidRPr="00B8249D" w14:paraId="6F0BADC6" w14:textId="77777777" w:rsidTr="00B8249D">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BF884" w14:textId="77777777" w:rsidR="00677DE5" w:rsidRPr="00B8249D" w:rsidRDefault="00677DE5" w:rsidP="00B8249D">
            <w:pPr>
              <w:jc w:val="center"/>
              <w:rPr>
                <w:sz w:val="14"/>
              </w:rPr>
            </w:pPr>
            <w:r w:rsidRPr="00B8249D">
              <w:rPr>
                <w:sz w:val="14"/>
              </w:rPr>
              <w:t>RI_3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9B00C" w14:textId="77777777" w:rsidR="00677DE5" w:rsidRPr="00B8249D" w:rsidRDefault="00677DE5" w:rsidP="00B8249D">
            <w:pPr>
              <w:jc w:val="center"/>
              <w:rPr>
                <w:sz w:val="14"/>
              </w:rPr>
            </w:pPr>
            <w:r w:rsidRPr="00B8249D">
              <w:rPr>
                <w:sz w:val="14"/>
              </w:rPr>
              <w:t>PK_3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73C33B" w14:textId="77777777" w:rsidR="00677DE5" w:rsidRPr="00B8249D" w:rsidRDefault="00677DE5" w:rsidP="00B8249D">
            <w:pPr>
              <w:jc w:val="center"/>
              <w:rPr>
                <w:sz w:val="14"/>
              </w:rPr>
            </w:pPr>
            <w:r w:rsidRPr="00B8249D">
              <w:rPr>
                <w:sz w:val="14"/>
              </w:rPr>
              <w:t>SB_3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58679" w14:textId="77777777" w:rsidR="00677DE5" w:rsidRPr="00B8249D" w:rsidRDefault="00677DE5" w:rsidP="00B8249D">
            <w:pPr>
              <w:jc w:val="center"/>
              <w:rPr>
                <w:sz w:val="14"/>
              </w:rPr>
            </w:pPr>
            <w:r w:rsidRPr="00B8249D">
              <w:rPr>
                <w:sz w:val="14"/>
              </w:rPr>
              <w:t>D_3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4BA34" w14:textId="77777777" w:rsidR="00677DE5" w:rsidRPr="00B8249D" w:rsidRDefault="00677DE5" w:rsidP="00B8249D">
            <w:pPr>
              <w:jc w:val="center"/>
              <w:rPr>
                <w:sz w:val="14"/>
              </w:rPr>
            </w:pPr>
            <w:r w:rsidRPr="00B8249D">
              <w:rPr>
                <w:sz w:val="14"/>
              </w:rPr>
              <w:t>RI_2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F84C75" w14:textId="77777777" w:rsidR="00677DE5" w:rsidRPr="00B8249D" w:rsidRDefault="00677DE5" w:rsidP="00B8249D">
            <w:pPr>
              <w:jc w:val="center"/>
              <w:rPr>
                <w:sz w:val="14"/>
              </w:rPr>
            </w:pPr>
            <w:r w:rsidRPr="00B8249D">
              <w:rPr>
                <w:sz w:val="14"/>
              </w:rPr>
              <w:t>PK_2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A101A" w14:textId="77777777" w:rsidR="00677DE5" w:rsidRPr="00B8249D" w:rsidRDefault="00677DE5" w:rsidP="00B8249D">
            <w:pPr>
              <w:jc w:val="center"/>
              <w:rPr>
                <w:sz w:val="14"/>
              </w:rPr>
            </w:pPr>
            <w:r w:rsidRPr="00B8249D">
              <w:rPr>
                <w:sz w:val="14"/>
              </w:rPr>
              <w:t>SB_2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6888FD" w14:textId="77777777" w:rsidR="00677DE5" w:rsidRPr="00B8249D" w:rsidRDefault="00677DE5" w:rsidP="00B8249D">
            <w:pPr>
              <w:jc w:val="center"/>
              <w:rPr>
                <w:sz w:val="14"/>
              </w:rPr>
            </w:pPr>
            <w:r w:rsidRPr="00B8249D">
              <w:rPr>
                <w:sz w:val="14"/>
              </w:rPr>
              <w:t>D_2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C400D" w14:textId="77777777" w:rsidR="00677DE5" w:rsidRPr="00B8249D" w:rsidRDefault="00677DE5" w:rsidP="00B8249D">
            <w:pPr>
              <w:jc w:val="center"/>
              <w:rPr>
                <w:sz w:val="14"/>
              </w:rPr>
            </w:pPr>
            <w:r w:rsidRPr="00B8249D">
              <w:rPr>
                <w:sz w:val="14"/>
              </w:rPr>
              <w:t>RI_1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123360" w14:textId="77777777" w:rsidR="00677DE5" w:rsidRPr="00B8249D" w:rsidRDefault="00677DE5" w:rsidP="00B8249D">
            <w:pPr>
              <w:jc w:val="center"/>
              <w:rPr>
                <w:sz w:val="14"/>
              </w:rPr>
            </w:pPr>
            <w:r w:rsidRPr="00B8249D">
              <w:rPr>
                <w:sz w:val="14"/>
              </w:rPr>
              <w:t>PK_1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9BF12" w14:textId="77777777" w:rsidR="00677DE5" w:rsidRPr="00B8249D" w:rsidRDefault="00677DE5" w:rsidP="00B8249D">
            <w:pPr>
              <w:jc w:val="center"/>
              <w:rPr>
                <w:sz w:val="14"/>
              </w:rPr>
            </w:pPr>
            <w:r w:rsidRPr="00B8249D">
              <w:rPr>
                <w:sz w:val="14"/>
              </w:rPr>
              <w:t>SB_1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3DD2C" w14:textId="77777777" w:rsidR="00677DE5" w:rsidRPr="00B8249D" w:rsidRDefault="00677DE5" w:rsidP="00B8249D">
            <w:pPr>
              <w:jc w:val="center"/>
              <w:rPr>
                <w:sz w:val="14"/>
              </w:rPr>
            </w:pPr>
            <w:r w:rsidRPr="00B8249D">
              <w:rPr>
                <w:sz w:val="14"/>
              </w:rPr>
              <w:t>D_1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8AD55" w14:textId="77777777" w:rsidR="00677DE5" w:rsidRPr="00B8249D" w:rsidRDefault="00677DE5" w:rsidP="00B8249D">
            <w:pPr>
              <w:jc w:val="center"/>
              <w:rPr>
                <w:sz w:val="14"/>
              </w:rPr>
            </w:pPr>
            <w:r w:rsidRPr="00B8249D">
              <w:rPr>
                <w:sz w:val="14"/>
              </w:rPr>
              <w:t>RI_0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DE999B" w14:textId="77777777" w:rsidR="00677DE5" w:rsidRPr="00B8249D" w:rsidRDefault="00677DE5" w:rsidP="00B8249D">
            <w:pPr>
              <w:jc w:val="center"/>
              <w:rPr>
                <w:sz w:val="14"/>
              </w:rPr>
            </w:pPr>
            <w:r w:rsidRPr="00B8249D">
              <w:rPr>
                <w:sz w:val="14"/>
              </w:rPr>
              <w:t>PK_0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B78F5F" w14:textId="77777777" w:rsidR="00677DE5" w:rsidRPr="00B8249D" w:rsidRDefault="00677DE5" w:rsidP="00B8249D">
            <w:pPr>
              <w:jc w:val="center"/>
              <w:rPr>
                <w:sz w:val="14"/>
              </w:rPr>
            </w:pPr>
            <w:r w:rsidRPr="00B8249D">
              <w:rPr>
                <w:sz w:val="14"/>
              </w:rPr>
              <w:t>SB_0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0414F6" w14:textId="77777777" w:rsidR="00677DE5" w:rsidRPr="00B8249D" w:rsidRDefault="00677DE5" w:rsidP="00B8249D">
            <w:pPr>
              <w:jc w:val="center"/>
              <w:rPr>
                <w:sz w:val="14"/>
              </w:rPr>
            </w:pPr>
            <w:r w:rsidRPr="00B8249D">
              <w:rPr>
                <w:sz w:val="14"/>
              </w:rPr>
              <w:t>D_0</w:t>
            </w:r>
          </w:p>
        </w:tc>
        <w:tc>
          <w:tcPr>
            <w:tcW w:w="0" w:type="auto"/>
            <w:gridSpan w:val="1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51F52" w14:textId="77777777" w:rsidR="00677DE5" w:rsidRPr="00B8249D" w:rsidRDefault="00677DE5"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AF73AA" w14:textId="77777777" w:rsidR="00677DE5" w:rsidRPr="00B8249D" w:rsidRDefault="00677DE5" w:rsidP="00B8249D">
            <w:pPr>
              <w:jc w:val="center"/>
              <w:rPr>
                <w:sz w:val="14"/>
              </w:rPr>
            </w:pPr>
            <w:r w:rsidRPr="00B8249D">
              <w:rPr>
                <w:sz w:val="14"/>
              </w:rPr>
              <w:t>CR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F529A9" w14:textId="77777777" w:rsidR="00677DE5" w:rsidRPr="00B8249D" w:rsidRDefault="00677DE5" w:rsidP="00B8249D">
            <w:pPr>
              <w:jc w:val="center"/>
              <w:rPr>
                <w:sz w:val="14"/>
              </w:rPr>
            </w:pPr>
            <w:r w:rsidRPr="00B8249D">
              <w:rPr>
                <w:sz w:val="14"/>
              </w:rPr>
              <w:t>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4BF743" w14:textId="77777777" w:rsidR="00677DE5" w:rsidRPr="00B8249D" w:rsidRDefault="00677DE5" w:rsidP="00B8249D">
            <w:pPr>
              <w:jc w:val="center"/>
              <w:rPr>
                <w:sz w:val="14"/>
              </w:rPr>
            </w:pPr>
            <w:r w:rsidRPr="00B8249D">
              <w:rPr>
                <w:sz w:val="14"/>
              </w:rPr>
              <w:t>PK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598807" w14:textId="77777777" w:rsidR="00677DE5" w:rsidRPr="00B8249D" w:rsidRDefault="00677DE5" w:rsidP="00B8249D">
            <w:pPr>
              <w:jc w:val="center"/>
              <w:rPr>
                <w:sz w:val="14"/>
              </w:rPr>
            </w:pPr>
            <w:r w:rsidRPr="00B8249D">
              <w:rPr>
                <w:sz w:val="14"/>
              </w:rPr>
              <w:t>SB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C44158" w14:textId="77777777" w:rsidR="00677DE5" w:rsidRPr="00B8249D" w:rsidRDefault="00677DE5" w:rsidP="00B8249D">
            <w:pPr>
              <w:jc w:val="center"/>
              <w:rPr>
                <w:sz w:val="14"/>
              </w:rPr>
            </w:pPr>
            <w:r w:rsidRPr="00B8249D">
              <w:rPr>
                <w:sz w:val="14"/>
              </w:rPr>
              <w:t>D</w:t>
            </w:r>
          </w:p>
        </w:tc>
      </w:tr>
    </w:tbl>
    <w:p w14:paraId="2E1678D8" w14:textId="77777777" w:rsidR="00677DE5" w:rsidRDefault="00677DE5" w:rsidP="00B8249D">
      <w:pPr>
        <w:pStyle w:val="Caption"/>
      </w:pPr>
      <w:r>
        <w:lastRenderedPageBreak/>
        <w:t xml:space="preserve">Table </w:t>
      </w:r>
      <w:fldSimple w:instr=" SEQ Table \* ARABIC ">
        <w:r>
          <w:rPr>
            <w:noProof/>
          </w:rPr>
          <w:t>4</w:t>
        </w:r>
      </w:fldSimple>
      <w:r>
        <w:t xml:space="preserve"> RTR_ERR_PARITY register.</w:t>
      </w:r>
    </w:p>
    <w:p w14:paraId="2F26D04F" w14:textId="77777777" w:rsidR="00677DE5" w:rsidRDefault="00677DE5" w:rsidP="00312028">
      <w:pPr>
        <w:pStyle w:val="Heading3"/>
        <w:numPr>
          <w:ilvl w:val="2"/>
          <w:numId w:val="27"/>
        </w:numPr>
      </w:pPr>
      <w:r>
        <w:t>RTR_EVENT_INTERRUPT_MASK</w:t>
      </w:r>
    </w:p>
    <w:p w14:paraId="7F12385E" w14:textId="77777777" w:rsidR="00677DE5" w:rsidRDefault="00677DE5" w:rsidP="00B8249D">
      <w:pPr>
        <w:pStyle w:val="NormalWeb"/>
        <w:jc w:val="both"/>
      </w:pPr>
      <w:r>
        <w:t>This register is used to select whether the interrupt events in the Router Event Interrupt Status register should send an interrupt when asserted. If the corresponding bit is set to 1, an interrupt will not be sent. This register can be read and written to.</w:t>
      </w:r>
    </w:p>
    <w:p w14:paraId="79096DE6" w14:textId="77777777" w:rsidR="00677DE5" w:rsidRDefault="00677DE5" w:rsidP="006606AB">
      <w:pPr>
        <w:pStyle w:val="NormalWeb"/>
      </w:pPr>
      <w:r>
        <w:t>Attribute: RW</w:t>
      </w:r>
    </w:p>
    <w:p w14:paraId="79CA0537" w14:textId="77777777" w:rsidR="00677DE5" w:rsidRDefault="00677DE5" w:rsidP="006606AB">
      <w:pPr>
        <w:pStyle w:val="NormalWeb"/>
      </w:pPr>
      <w:r>
        <w:t>Security: Non-secure</w:t>
      </w:r>
    </w:p>
    <w:p w14:paraId="56370823" w14:textId="77777777" w:rsidR="00677DE5" w:rsidRDefault="00677DE5" w:rsidP="006606AB">
      <w:pPr>
        <w:pStyle w:val="NormalWeb"/>
      </w:pPr>
      <w:r>
        <w:t>Bit field description:</w:t>
      </w:r>
    </w:p>
    <w:p w14:paraId="18401BFB" w14:textId="77777777" w:rsidR="00677DE5" w:rsidRDefault="00677DE5" w:rsidP="00312028">
      <w:pPr>
        <w:numPr>
          <w:ilvl w:val="0"/>
          <w:numId w:val="33"/>
        </w:numPr>
        <w:spacing w:before="100" w:beforeAutospacing="1" w:after="100" w:afterAutospacing="1" w:line="240" w:lineRule="auto"/>
      </w:pPr>
      <w:r>
        <w:rPr>
          <w:b/>
          <w:bCs/>
        </w:rPr>
        <w:t>MK</w:t>
      </w:r>
      <w:r>
        <w:t xml:space="preserve">[16] - </w:t>
      </w:r>
      <w:r>
        <w:br/>
        <w:t>1'b1: Mask KLU error interrupt</w:t>
      </w:r>
    </w:p>
    <w:p w14:paraId="6E7E29EC" w14:textId="77777777" w:rsidR="00677DE5" w:rsidRDefault="00677DE5" w:rsidP="00312028">
      <w:pPr>
        <w:numPr>
          <w:ilvl w:val="0"/>
          <w:numId w:val="33"/>
        </w:numPr>
        <w:spacing w:before="100" w:beforeAutospacing="1" w:after="100" w:afterAutospacing="1" w:line="240" w:lineRule="auto"/>
      </w:pPr>
      <w:r>
        <w:rPr>
          <w:b/>
          <w:bCs/>
        </w:rPr>
        <w:t>MJ</w:t>
      </w:r>
      <w:r>
        <w:t xml:space="preserve">[15] - </w:t>
      </w:r>
      <w:r>
        <w:br/>
        <w:t>1'b1: Mask JLU error interrupt</w:t>
      </w:r>
    </w:p>
    <w:p w14:paraId="791B3658" w14:textId="77777777" w:rsidR="00677DE5" w:rsidRDefault="00677DE5" w:rsidP="00312028">
      <w:pPr>
        <w:numPr>
          <w:ilvl w:val="0"/>
          <w:numId w:val="33"/>
        </w:numPr>
        <w:spacing w:before="100" w:beforeAutospacing="1" w:after="100" w:afterAutospacing="1" w:line="240" w:lineRule="auto"/>
      </w:pPr>
      <w:r>
        <w:rPr>
          <w:b/>
          <w:bCs/>
        </w:rPr>
        <w:t>MI</w:t>
      </w:r>
      <w:r>
        <w:t xml:space="preserve">[14] - </w:t>
      </w:r>
      <w:r>
        <w:br/>
        <w:t>1'b1: Mask ILU error interrupt</w:t>
      </w:r>
    </w:p>
    <w:p w14:paraId="2400D8AA" w14:textId="77777777" w:rsidR="00677DE5" w:rsidRDefault="00677DE5" w:rsidP="00312028">
      <w:pPr>
        <w:numPr>
          <w:ilvl w:val="0"/>
          <w:numId w:val="33"/>
        </w:numPr>
        <w:spacing w:before="100" w:beforeAutospacing="1" w:after="100" w:afterAutospacing="1" w:line="240" w:lineRule="auto"/>
      </w:pPr>
      <w:r>
        <w:rPr>
          <w:b/>
          <w:bCs/>
        </w:rPr>
        <w:t>MH</w:t>
      </w:r>
      <w:r>
        <w:t xml:space="preserve">[13] - </w:t>
      </w:r>
      <w:r>
        <w:br/>
        <w:t>1'b1: Mask HLU error interrupt</w:t>
      </w:r>
    </w:p>
    <w:p w14:paraId="4F84ADA0" w14:textId="77777777" w:rsidR="00677DE5" w:rsidRDefault="00677DE5" w:rsidP="00312028">
      <w:pPr>
        <w:numPr>
          <w:ilvl w:val="0"/>
          <w:numId w:val="33"/>
        </w:numPr>
        <w:spacing w:before="100" w:beforeAutospacing="1" w:after="100" w:afterAutospacing="1" w:line="240" w:lineRule="auto"/>
      </w:pPr>
      <w:r>
        <w:rPr>
          <w:b/>
          <w:bCs/>
        </w:rPr>
        <w:t>MS</w:t>
      </w:r>
      <w:r>
        <w:t xml:space="preserve">[12] - </w:t>
      </w:r>
      <w:r>
        <w:br/>
        <w:t>1'b1: Mask SLU error interrupt</w:t>
      </w:r>
    </w:p>
    <w:p w14:paraId="3005B1FC" w14:textId="77777777" w:rsidR="00677DE5" w:rsidRDefault="00677DE5" w:rsidP="00312028">
      <w:pPr>
        <w:numPr>
          <w:ilvl w:val="0"/>
          <w:numId w:val="33"/>
        </w:numPr>
        <w:spacing w:before="100" w:beforeAutospacing="1" w:after="100" w:afterAutospacing="1" w:line="240" w:lineRule="auto"/>
      </w:pPr>
      <w:r>
        <w:rPr>
          <w:b/>
          <w:bCs/>
        </w:rPr>
        <w:t>MW</w:t>
      </w:r>
      <w:r>
        <w:t xml:space="preserve">[11] - </w:t>
      </w:r>
      <w:r>
        <w:br/>
        <w:t>1'b1: Mask WLU error interrupt</w:t>
      </w:r>
    </w:p>
    <w:p w14:paraId="6589E8BC" w14:textId="77777777" w:rsidR="00677DE5" w:rsidRDefault="00677DE5" w:rsidP="00312028">
      <w:pPr>
        <w:numPr>
          <w:ilvl w:val="0"/>
          <w:numId w:val="33"/>
        </w:numPr>
        <w:spacing w:before="100" w:beforeAutospacing="1" w:after="100" w:afterAutospacing="1" w:line="240" w:lineRule="auto"/>
      </w:pPr>
      <w:r>
        <w:rPr>
          <w:b/>
          <w:bCs/>
        </w:rPr>
        <w:t>ME</w:t>
      </w:r>
      <w:r>
        <w:t xml:space="preserve">[10] - </w:t>
      </w:r>
      <w:r>
        <w:br/>
        <w:t>1'b1: Mask ELU error interrupt</w:t>
      </w:r>
    </w:p>
    <w:p w14:paraId="76B26C7B" w14:textId="77777777" w:rsidR="00677DE5" w:rsidRDefault="00677DE5" w:rsidP="00312028">
      <w:pPr>
        <w:numPr>
          <w:ilvl w:val="0"/>
          <w:numId w:val="33"/>
        </w:numPr>
        <w:spacing w:before="100" w:beforeAutospacing="1" w:after="100" w:afterAutospacing="1" w:line="240" w:lineRule="auto"/>
      </w:pPr>
      <w:r>
        <w:rPr>
          <w:b/>
          <w:bCs/>
        </w:rPr>
        <w:t>MN</w:t>
      </w:r>
      <w:r>
        <w:t xml:space="preserve">[9] - </w:t>
      </w:r>
      <w:r>
        <w:br/>
        <w:t>1'b1: Mask NLU error interrupt</w:t>
      </w:r>
    </w:p>
    <w:p w14:paraId="35F89203" w14:textId="77777777" w:rsidR="00677DE5" w:rsidRDefault="00677DE5" w:rsidP="00312028">
      <w:pPr>
        <w:numPr>
          <w:ilvl w:val="0"/>
          <w:numId w:val="33"/>
        </w:numPr>
        <w:spacing w:before="100" w:beforeAutospacing="1" w:after="100" w:afterAutospacing="1" w:line="240" w:lineRule="auto"/>
      </w:pPr>
      <w:r>
        <w:rPr>
          <w:b/>
          <w:bCs/>
        </w:rPr>
        <w:t>PGM</w:t>
      </w:r>
      <w:r>
        <w:t xml:space="preserve">[8] - </w:t>
      </w:r>
      <w:r>
        <w:br/>
        <w:t>1'b1: Mask PGE error interrupt</w:t>
      </w:r>
    </w:p>
    <w:p w14:paraId="1C064326" w14:textId="77777777" w:rsidR="00677DE5" w:rsidRDefault="00677DE5" w:rsidP="00312028">
      <w:pPr>
        <w:numPr>
          <w:ilvl w:val="0"/>
          <w:numId w:val="33"/>
        </w:numPr>
        <w:spacing w:before="100" w:beforeAutospacing="1" w:after="100" w:afterAutospacing="1" w:line="240" w:lineRule="auto"/>
      </w:pPr>
      <w:r>
        <w:rPr>
          <w:b/>
          <w:bCs/>
        </w:rPr>
        <w:t>OVFOM</w:t>
      </w:r>
      <w:r>
        <w:t xml:space="preserve">[2] - </w:t>
      </w:r>
      <w:r>
        <w:br/>
        <w:t>1'b1: Masks or disables an interrupt from being generated by the output event count overflow status bit (RE)</w:t>
      </w:r>
      <w:r>
        <w:br/>
        <w:t>1'b0: Enables an interrupt to be generated when event counter status bit is set</w:t>
      </w:r>
    </w:p>
    <w:p w14:paraId="374ADC47" w14:textId="77777777" w:rsidR="00677DE5" w:rsidRDefault="00677DE5" w:rsidP="00312028">
      <w:pPr>
        <w:numPr>
          <w:ilvl w:val="0"/>
          <w:numId w:val="33"/>
        </w:numPr>
        <w:spacing w:before="100" w:beforeAutospacing="1" w:after="100" w:afterAutospacing="1" w:line="240" w:lineRule="auto"/>
      </w:pPr>
      <w:r>
        <w:rPr>
          <w:b/>
          <w:bCs/>
        </w:rPr>
        <w:t>CSR_PARERRM</w:t>
      </w:r>
      <w:r>
        <w:t xml:space="preserve">[1] - </w:t>
      </w:r>
      <w:r>
        <w:br/>
        <w:t>1'b1: Mask CSR parity error interrupt</w:t>
      </w:r>
    </w:p>
    <w:p w14:paraId="4DF1509B" w14:textId="77777777" w:rsidR="00677DE5" w:rsidRDefault="00677DE5" w:rsidP="00312028">
      <w:pPr>
        <w:numPr>
          <w:ilvl w:val="0"/>
          <w:numId w:val="33"/>
        </w:numPr>
        <w:spacing w:before="100" w:beforeAutospacing="1" w:after="100" w:afterAutospacing="1" w:line="240" w:lineRule="auto"/>
      </w:pPr>
      <w:r>
        <w:rPr>
          <w:b/>
          <w:bCs/>
        </w:rPr>
        <w:t>OVFIM</w:t>
      </w:r>
      <w:r>
        <w:t xml:space="preserve">[0] - </w:t>
      </w:r>
      <w:r>
        <w:br/>
        <w:t>1'b1: Masks or disables an interrupt from being generated by the input event count overflow status bit (RE)</w:t>
      </w:r>
      <w:r>
        <w:br/>
        <w:t>1'b0: Enables an interrupt to be generated when event counter status bit is set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09"/>
        <w:gridCol w:w="254"/>
        <w:gridCol w:w="254"/>
        <w:gridCol w:w="323"/>
        <w:gridCol w:w="280"/>
        <w:gridCol w:w="347"/>
        <w:gridCol w:w="292"/>
        <w:gridCol w:w="323"/>
        <w:gridCol w:w="398"/>
        <w:gridCol w:w="144"/>
        <w:gridCol w:w="144"/>
        <w:gridCol w:w="144"/>
        <w:gridCol w:w="144"/>
        <w:gridCol w:w="144"/>
        <w:gridCol w:w="606"/>
        <w:gridCol w:w="1103"/>
        <w:gridCol w:w="550"/>
      </w:tblGrid>
      <w:tr w:rsidR="00677DE5" w:rsidRPr="00B8249D" w14:paraId="38E9F881"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AE28B8" w14:textId="77777777" w:rsidR="00677DE5" w:rsidRPr="00B8249D" w:rsidRDefault="00677DE5"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CEF96"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0380A"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2BCB5"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1E6D3B"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51457A"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E33962"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1D12D5"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6851FE"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1E443B"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2C65CB"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A1F32"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9BA425"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F4F741"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E7453"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81436F"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4C467"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EF7D69"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AADE63"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2737B"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B4DE4B"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C0CE52"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7E8EB"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F63FF"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C2BAB"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040687"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7B46DA"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A02EB"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ED686"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E8B4C2"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B6DC3"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5EB246" w14:textId="77777777" w:rsidR="00677DE5" w:rsidRPr="00B8249D" w:rsidRDefault="00677DE5" w:rsidP="00B8249D">
            <w:pPr>
              <w:jc w:val="center"/>
              <w:rPr>
                <w:sz w:val="14"/>
              </w:rPr>
            </w:pPr>
            <w:r w:rsidRPr="00B8249D">
              <w:rPr>
                <w:sz w:val="14"/>
              </w:rPr>
              <w:t>0</w:t>
            </w:r>
          </w:p>
        </w:tc>
      </w:tr>
      <w:tr w:rsidR="00677DE5" w:rsidRPr="00B8249D" w14:paraId="3E8AD579" w14:textId="77777777" w:rsidTr="00B8249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EF34E0" w14:textId="77777777" w:rsidR="00677DE5" w:rsidRPr="00B8249D" w:rsidRDefault="00677DE5" w:rsidP="00B8249D">
            <w:pPr>
              <w:jc w:val="center"/>
              <w:rPr>
                <w:sz w:val="14"/>
              </w:rPr>
            </w:pPr>
            <w:r w:rsidRPr="00B8249D">
              <w:rPr>
                <w:sz w:val="14"/>
              </w:rPr>
              <w:lastRenderedPageBreak/>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CC17D8" w14:textId="77777777" w:rsidR="00677DE5" w:rsidRPr="00B8249D" w:rsidRDefault="00677DE5" w:rsidP="00B8249D">
            <w:pPr>
              <w:jc w:val="center"/>
              <w:rPr>
                <w:sz w:val="14"/>
              </w:rPr>
            </w:pPr>
            <w:r w:rsidRPr="00B8249D">
              <w:rPr>
                <w:sz w:val="14"/>
              </w:rPr>
              <w:t>MK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BB823B" w14:textId="77777777" w:rsidR="00677DE5" w:rsidRPr="00B8249D" w:rsidRDefault="00677DE5" w:rsidP="00B8249D">
            <w:pPr>
              <w:jc w:val="center"/>
              <w:rPr>
                <w:sz w:val="14"/>
              </w:rPr>
            </w:pPr>
            <w:r w:rsidRPr="00B8249D">
              <w:rPr>
                <w:sz w:val="14"/>
              </w:rPr>
              <w:t>MJ</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FC3DB" w14:textId="77777777" w:rsidR="00677DE5" w:rsidRPr="00B8249D" w:rsidRDefault="00677DE5" w:rsidP="00B8249D">
            <w:pPr>
              <w:jc w:val="center"/>
              <w:rPr>
                <w:sz w:val="14"/>
              </w:rPr>
            </w:pPr>
            <w:r w:rsidRPr="00B8249D">
              <w:rPr>
                <w:sz w:val="14"/>
              </w:rPr>
              <w:t>MI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9B221" w14:textId="77777777" w:rsidR="00677DE5" w:rsidRPr="00B8249D" w:rsidRDefault="00677DE5" w:rsidP="00B8249D">
            <w:pPr>
              <w:jc w:val="center"/>
              <w:rPr>
                <w:sz w:val="14"/>
              </w:rPr>
            </w:pPr>
            <w:r w:rsidRPr="00B8249D">
              <w:rPr>
                <w:sz w:val="14"/>
              </w:rPr>
              <w:t>MH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836258" w14:textId="77777777" w:rsidR="00677DE5" w:rsidRPr="00B8249D" w:rsidRDefault="00677DE5" w:rsidP="00B8249D">
            <w:pPr>
              <w:jc w:val="center"/>
              <w:rPr>
                <w:sz w:val="14"/>
              </w:rPr>
            </w:pPr>
            <w:r w:rsidRPr="00B8249D">
              <w:rPr>
                <w:sz w:val="14"/>
              </w:rPr>
              <w:t>MS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0B951" w14:textId="77777777" w:rsidR="00677DE5" w:rsidRPr="00B8249D" w:rsidRDefault="00677DE5" w:rsidP="00B8249D">
            <w:pPr>
              <w:jc w:val="center"/>
              <w:rPr>
                <w:sz w:val="14"/>
              </w:rPr>
            </w:pPr>
            <w:r w:rsidRPr="00B8249D">
              <w:rPr>
                <w:sz w:val="14"/>
              </w:rPr>
              <w:t>MW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B208E8" w14:textId="77777777" w:rsidR="00677DE5" w:rsidRPr="00B8249D" w:rsidRDefault="00677DE5" w:rsidP="00B8249D">
            <w:pPr>
              <w:jc w:val="center"/>
              <w:rPr>
                <w:sz w:val="14"/>
              </w:rPr>
            </w:pPr>
            <w:r w:rsidRPr="00B8249D">
              <w:rPr>
                <w:sz w:val="14"/>
              </w:rPr>
              <w:t>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0C73C4" w14:textId="77777777" w:rsidR="00677DE5" w:rsidRPr="00B8249D" w:rsidRDefault="00677DE5" w:rsidP="00B8249D">
            <w:pPr>
              <w:jc w:val="center"/>
              <w:rPr>
                <w:sz w:val="14"/>
              </w:rPr>
            </w:pPr>
            <w:r w:rsidRPr="00B8249D">
              <w:rPr>
                <w:sz w:val="14"/>
              </w:rPr>
              <w:t>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C1E49E" w14:textId="77777777" w:rsidR="00677DE5" w:rsidRPr="00B8249D" w:rsidRDefault="00677DE5" w:rsidP="00B8249D">
            <w:pPr>
              <w:jc w:val="center"/>
              <w:rPr>
                <w:sz w:val="14"/>
              </w:rPr>
            </w:pPr>
            <w:r w:rsidRPr="00B8249D">
              <w:rPr>
                <w:sz w:val="14"/>
              </w:rPr>
              <w:t>PGM</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6C6700" w14:textId="77777777" w:rsidR="00677DE5" w:rsidRPr="00B8249D" w:rsidRDefault="00677DE5"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B85088" w14:textId="77777777" w:rsidR="00677DE5" w:rsidRPr="00B8249D" w:rsidRDefault="00677DE5" w:rsidP="00B8249D">
            <w:pPr>
              <w:jc w:val="center"/>
              <w:rPr>
                <w:sz w:val="14"/>
              </w:rPr>
            </w:pPr>
            <w:r w:rsidRPr="00B8249D">
              <w:rPr>
                <w:sz w:val="14"/>
              </w:rPr>
              <w:t>OVFOM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F629AD" w14:textId="77777777" w:rsidR="00677DE5" w:rsidRPr="00B8249D" w:rsidRDefault="00677DE5" w:rsidP="00B8249D">
            <w:pPr>
              <w:jc w:val="center"/>
              <w:rPr>
                <w:sz w:val="14"/>
              </w:rPr>
            </w:pPr>
            <w:r w:rsidRPr="00B8249D">
              <w:rPr>
                <w:sz w:val="14"/>
              </w:rPr>
              <w:t>CSR_PARERRM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A9BB7F" w14:textId="77777777" w:rsidR="00677DE5" w:rsidRPr="00B8249D" w:rsidRDefault="00677DE5" w:rsidP="00B8249D">
            <w:pPr>
              <w:jc w:val="center"/>
              <w:rPr>
                <w:sz w:val="14"/>
              </w:rPr>
            </w:pPr>
            <w:r w:rsidRPr="00B8249D">
              <w:rPr>
                <w:sz w:val="14"/>
              </w:rPr>
              <w:t>OVFIM</w:t>
            </w:r>
          </w:p>
        </w:tc>
      </w:tr>
    </w:tbl>
    <w:p w14:paraId="6F2C50BB" w14:textId="77777777" w:rsidR="00677DE5" w:rsidRDefault="00677DE5" w:rsidP="00B8249D">
      <w:pPr>
        <w:pStyle w:val="Caption"/>
      </w:pPr>
      <w:r>
        <w:t xml:space="preserve">Table </w:t>
      </w:r>
      <w:fldSimple w:instr=" SEQ Table \* ARABIC ">
        <w:r>
          <w:rPr>
            <w:noProof/>
          </w:rPr>
          <w:t>5</w:t>
        </w:r>
      </w:fldSimple>
      <w:r>
        <w:t xml:space="preserve"> RTR_EVENT_INTERRUPT_MASK register.</w:t>
      </w:r>
    </w:p>
    <w:p w14:paraId="1222049B" w14:textId="77777777" w:rsidR="00677DE5" w:rsidRDefault="00677DE5" w:rsidP="00312028">
      <w:pPr>
        <w:pStyle w:val="Heading3"/>
        <w:numPr>
          <w:ilvl w:val="2"/>
          <w:numId w:val="27"/>
        </w:numPr>
      </w:pPr>
      <w:r>
        <w:t>RTR_EVENT_STATUS</w:t>
      </w:r>
    </w:p>
    <w:p w14:paraId="3E176CB9" w14:textId="77777777" w:rsidR="00677DE5" w:rsidRDefault="00677DE5" w:rsidP="006606AB">
      <w:pPr>
        <w:pStyle w:val="NormalWeb"/>
      </w:pPr>
      <w:r>
        <w:t>This register tracks the interrupt or error events that can occur in the router. The only interrupt event is the event counter overflow. This register is readable, and can be cleared by performing a write with the write data bits set to 0 for the bits that should be cleared.</w:t>
      </w:r>
    </w:p>
    <w:p w14:paraId="23B2DAD0" w14:textId="77777777" w:rsidR="00677DE5" w:rsidRDefault="00677DE5" w:rsidP="006606AB">
      <w:pPr>
        <w:pStyle w:val="NormalWeb"/>
      </w:pPr>
      <w:r>
        <w:t>Attribute: WZC</w:t>
      </w:r>
    </w:p>
    <w:p w14:paraId="1F811CBB" w14:textId="77777777" w:rsidR="00677DE5" w:rsidRDefault="00677DE5" w:rsidP="006606AB">
      <w:pPr>
        <w:pStyle w:val="NormalWeb"/>
      </w:pPr>
      <w:r>
        <w:t>Security: Non-secure</w:t>
      </w:r>
    </w:p>
    <w:p w14:paraId="3737EA21" w14:textId="77777777" w:rsidR="00677DE5" w:rsidRDefault="00677DE5" w:rsidP="006606AB">
      <w:pPr>
        <w:pStyle w:val="NormalWeb"/>
      </w:pPr>
      <w:r>
        <w:t>Bit field description:</w:t>
      </w:r>
    </w:p>
    <w:p w14:paraId="771DD6AA" w14:textId="77777777" w:rsidR="00677DE5" w:rsidRDefault="00677DE5" w:rsidP="00312028">
      <w:pPr>
        <w:numPr>
          <w:ilvl w:val="0"/>
          <w:numId w:val="34"/>
        </w:numPr>
        <w:spacing w:before="100" w:beforeAutospacing="1" w:after="100" w:afterAutospacing="1" w:line="240" w:lineRule="auto"/>
      </w:pPr>
      <w:r>
        <w:rPr>
          <w:b/>
          <w:bCs/>
        </w:rPr>
        <w:t>KLU</w:t>
      </w:r>
      <w:r>
        <w:t xml:space="preserve">[16] - </w:t>
      </w:r>
      <w:r>
        <w:br/>
        <w:t>1'b1: Traffic destined for K link which is unavailable</w:t>
      </w:r>
    </w:p>
    <w:p w14:paraId="4EC1406D" w14:textId="77777777" w:rsidR="00677DE5" w:rsidRDefault="00677DE5" w:rsidP="00312028">
      <w:pPr>
        <w:numPr>
          <w:ilvl w:val="0"/>
          <w:numId w:val="34"/>
        </w:numPr>
        <w:spacing w:before="100" w:beforeAutospacing="1" w:after="100" w:afterAutospacing="1" w:line="240" w:lineRule="auto"/>
      </w:pPr>
      <w:r>
        <w:rPr>
          <w:b/>
          <w:bCs/>
        </w:rPr>
        <w:t>JLU</w:t>
      </w:r>
      <w:r>
        <w:t xml:space="preserve">[15] - </w:t>
      </w:r>
      <w:r>
        <w:br/>
        <w:t>1'b1: Traffic destined for J link which is unavailable</w:t>
      </w:r>
    </w:p>
    <w:p w14:paraId="66D17B6C" w14:textId="77777777" w:rsidR="00677DE5" w:rsidRDefault="00677DE5" w:rsidP="00312028">
      <w:pPr>
        <w:numPr>
          <w:ilvl w:val="0"/>
          <w:numId w:val="34"/>
        </w:numPr>
        <w:spacing w:before="100" w:beforeAutospacing="1" w:after="100" w:afterAutospacing="1" w:line="240" w:lineRule="auto"/>
      </w:pPr>
      <w:r>
        <w:rPr>
          <w:b/>
          <w:bCs/>
        </w:rPr>
        <w:t>ILU</w:t>
      </w:r>
      <w:r>
        <w:t xml:space="preserve">[14] - </w:t>
      </w:r>
      <w:r>
        <w:br/>
        <w:t>1'b1: Traffic destined for I link which is unavailable</w:t>
      </w:r>
    </w:p>
    <w:p w14:paraId="0D78D8AC" w14:textId="77777777" w:rsidR="00677DE5" w:rsidRDefault="00677DE5" w:rsidP="00312028">
      <w:pPr>
        <w:numPr>
          <w:ilvl w:val="0"/>
          <w:numId w:val="34"/>
        </w:numPr>
        <w:spacing w:before="100" w:beforeAutospacing="1" w:after="100" w:afterAutospacing="1" w:line="240" w:lineRule="auto"/>
      </w:pPr>
      <w:r>
        <w:rPr>
          <w:b/>
          <w:bCs/>
        </w:rPr>
        <w:t>HLU</w:t>
      </w:r>
      <w:r>
        <w:t xml:space="preserve">[13] - </w:t>
      </w:r>
      <w:r>
        <w:br/>
        <w:t>1'b1: Traffic destined for H link which is unavailable</w:t>
      </w:r>
    </w:p>
    <w:p w14:paraId="701CEA51" w14:textId="77777777" w:rsidR="00677DE5" w:rsidRDefault="00677DE5" w:rsidP="00312028">
      <w:pPr>
        <w:numPr>
          <w:ilvl w:val="0"/>
          <w:numId w:val="34"/>
        </w:numPr>
        <w:spacing w:before="100" w:beforeAutospacing="1" w:after="100" w:afterAutospacing="1" w:line="240" w:lineRule="auto"/>
      </w:pPr>
      <w:r>
        <w:rPr>
          <w:b/>
          <w:bCs/>
        </w:rPr>
        <w:t>SLU</w:t>
      </w:r>
      <w:r>
        <w:t xml:space="preserve">[12] - </w:t>
      </w:r>
      <w:r>
        <w:br/>
        <w:t>1'b1: Traffic destined for South link which is unavailable</w:t>
      </w:r>
    </w:p>
    <w:p w14:paraId="2056093C" w14:textId="77777777" w:rsidR="00677DE5" w:rsidRDefault="00677DE5" w:rsidP="00312028">
      <w:pPr>
        <w:numPr>
          <w:ilvl w:val="0"/>
          <w:numId w:val="34"/>
        </w:numPr>
        <w:spacing w:before="100" w:beforeAutospacing="1" w:after="100" w:afterAutospacing="1" w:line="240" w:lineRule="auto"/>
      </w:pPr>
      <w:r>
        <w:rPr>
          <w:b/>
          <w:bCs/>
        </w:rPr>
        <w:t>WLU</w:t>
      </w:r>
      <w:r>
        <w:t xml:space="preserve">[11] - </w:t>
      </w:r>
      <w:r>
        <w:br/>
        <w:t>1'b1: Traffic destined for West link which is unavailable</w:t>
      </w:r>
    </w:p>
    <w:p w14:paraId="1FACF42D" w14:textId="77777777" w:rsidR="00677DE5" w:rsidRDefault="00677DE5" w:rsidP="00312028">
      <w:pPr>
        <w:numPr>
          <w:ilvl w:val="0"/>
          <w:numId w:val="34"/>
        </w:numPr>
        <w:spacing w:before="100" w:beforeAutospacing="1" w:after="100" w:afterAutospacing="1" w:line="240" w:lineRule="auto"/>
      </w:pPr>
      <w:r>
        <w:rPr>
          <w:b/>
          <w:bCs/>
        </w:rPr>
        <w:t>ELU</w:t>
      </w:r>
      <w:r>
        <w:t xml:space="preserve">[10] - </w:t>
      </w:r>
      <w:r>
        <w:br/>
        <w:t>1'b1: Traffic destined for East link which is unavailable</w:t>
      </w:r>
    </w:p>
    <w:p w14:paraId="492030B9" w14:textId="77777777" w:rsidR="00677DE5" w:rsidRDefault="00677DE5" w:rsidP="00312028">
      <w:pPr>
        <w:numPr>
          <w:ilvl w:val="0"/>
          <w:numId w:val="34"/>
        </w:numPr>
        <w:spacing w:before="100" w:beforeAutospacing="1" w:after="100" w:afterAutospacing="1" w:line="240" w:lineRule="auto"/>
      </w:pPr>
      <w:r>
        <w:rPr>
          <w:b/>
          <w:bCs/>
        </w:rPr>
        <w:t>NLU</w:t>
      </w:r>
      <w:r>
        <w:t xml:space="preserve">[9] - </w:t>
      </w:r>
      <w:r>
        <w:br/>
        <w:t>1'b1: Traffic destined for North link which is unavailable</w:t>
      </w:r>
    </w:p>
    <w:p w14:paraId="72FA02E5" w14:textId="77777777" w:rsidR="00677DE5" w:rsidRDefault="00677DE5" w:rsidP="00312028">
      <w:pPr>
        <w:numPr>
          <w:ilvl w:val="0"/>
          <w:numId w:val="34"/>
        </w:numPr>
        <w:spacing w:before="100" w:beforeAutospacing="1" w:after="100" w:afterAutospacing="1" w:line="240" w:lineRule="auto"/>
      </w:pPr>
      <w:r>
        <w:rPr>
          <w:b/>
          <w:bCs/>
        </w:rPr>
        <w:t>PGE</w:t>
      </w:r>
      <w:r>
        <w:t xml:space="preserve">[8] - </w:t>
      </w:r>
      <w:r>
        <w:br/>
        <w:t>1'b1: Power gating error, traffic received after router commited to power down</w:t>
      </w:r>
    </w:p>
    <w:p w14:paraId="7C4DF549" w14:textId="77777777" w:rsidR="00677DE5" w:rsidRDefault="00677DE5" w:rsidP="00312028">
      <w:pPr>
        <w:numPr>
          <w:ilvl w:val="0"/>
          <w:numId w:val="34"/>
        </w:numPr>
        <w:spacing w:before="100" w:beforeAutospacing="1" w:after="100" w:afterAutospacing="1" w:line="240" w:lineRule="auto"/>
      </w:pPr>
      <w:r>
        <w:rPr>
          <w:b/>
          <w:bCs/>
        </w:rPr>
        <w:t>OVFO</w:t>
      </w:r>
      <w:r>
        <w:t xml:space="preserve">[2] - </w:t>
      </w:r>
      <w:r>
        <w:br/>
        <w:t>1'b1: In this status bit indicates that the router output event counter has overflowed (32'hFFFFFFFF -&gt; 32'dh0), this is a sticky status bit</w:t>
      </w:r>
      <w:r>
        <w:br/>
        <w:t>1'b0: To clear</w:t>
      </w:r>
    </w:p>
    <w:p w14:paraId="55C7F983" w14:textId="77777777" w:rsidR="00677DE5" w:rsidRDefault="00677DE5" w:rsidP="00312028">
      <w:pPr>
        <w:numPr>
          <w:ilvl w:val="0"/>
          <w:numId w:val="34"/>
        </w:numPr>
        <w:spacing w:before="100" w:beforeAutospacing="1" w:after="100" w:afterAutospacing="1" w:line="240" w:lineRule="auto"/>
      </w:pPr>
      <w:r>
        <w:rPr>
          <w:b/>
          <w:bCs/>
        </w:rPr>
        <w:t>CSR_PARERR</w:t>
      </w:r>
      <w:r>
        <w:t xml:space="preserve">[1] - </w:t>
      </w:r>
      <w:r>
        <w:br/>
        <w:t>1'b1: Parity error in config/status registers</w:t>
      </w:r>
    </w:p>
    <w:p w14:paraId="73BC0A80" w14:textId="77777777" w:rsidR="00677DE5" w:rsidRDefault="00677DE5" w:rsidP="00312028">
      <w:pPr>
        <w:numPr>
          <w:ilvl w:val="0"/>
          <w:numId w:val="34"/>
        </w:numPr>
        <w:spacing w:before="100" w:beforeAutospacing="1" w:after="100" w:afterAutospacing="1" w:line="240" w:lineRule="auto"/>
      </w:pPr>
      <w:r>
        <w:rPr>
          <w:b/>
          <w:bCs/>
        </w:rPr>
        <w:t>OVFI</w:t>
      </w:r>
      <w:r>
        <w:t xml:space="preserve">[0] - </w:t>
      </w:r>
      <w:r>
        <w:br/>
        <w:t>1'b1: In this status bit indicates that the router input event counter has overflowed (32'hFFFFFFFF -&gt; 32'dh0), this is a sticky status bit</w:t>
      </w:r>
      <w:r>
        <w:br/>
        <w:t>1'b0: To clear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371"/>
        <w:gridCol w:w="316"/>
        <w:gridCol w:w="316"/>
        <w:gridCol w:w="385"/>
        <w:gridCol w:w="342"/>
        <w:gridCol w:w="409"/>
        <w:gridCol w:w="354"/>
        <w:gridCol w:w="385"/>
        <w:gridCol w:w="351"/>
        <w:gridCol w:w="144"/>
        <w:gridCol w:w="144"/>
        <w:gridCol w:w="144"/>
        <w:gridCol w:w="144"/>
        <w:gridCol w:w="144"/>
        <w:gridCol w:w="474"/>
        <w:gridCol w:w="970"/>
        <w:gridCol w:w="418"/>
      </w:tblGrid>
      <w:tr w:rsidR="00677DE5" w:rsidRPr="00B8249D" w14:paraId="4F782132"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BD0A1" w14:textId="77777777" w:rsidR="00677DE5" w:rsidRPr="00B8249D" w:rsidRDefault="00677DE5" w:rsidP="00B8249D">
            <w:pPr>
              <w:spacing w:after="0"/>
              <w:jc w:val="center"/>
              <w:rPr>
                <w:sz w:val="14"/>
              </w:rPr>
            </w:pPr>
            <w:r w:rsidRPr="00B8249D">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AF7B57"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1BA40E"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172B2"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9E6B0"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3C77B"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A86F7B"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9AB8F"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C759AD"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81BB1"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DB009B"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B33A0F"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7461D"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D99941"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940D5"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990CA3"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869A37"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D6F104"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E919C5"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E6306"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79A975"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66C3E6"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761296"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B401FF"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D7711"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8DA283"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A0658A"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6432D3"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C4BC"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E3258"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6E2FD7"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04BA" w14:textId="77777777" w:rsidR="00677DE5" w:rsidRPr="00B8249D" w:rsidRDefault="00677DE5" w:rsidP="00B8249D">
            <w:pPr>
              <w:jc w:val="center"/>
              <w:rPr>
                <w:sz w:val="14"/>
              </w:rPr>
            </w:pPr>
            <w:r w:rsidRPr="00B8249D">
              <w:rPr>
                <w:sz w:val="14"/>
              </w:rPr>
              <w:t>0</w:t>
            </w:r>
          </w:p>
        </w:tc>
      </w:tr>
      <w:tr w:rsidR="00677DE5" w:rsidRPr="00B8249D" w14:paraId="4825FDA6" w14:textId="77777777" w:rsidTr="00B8249D">
        <w:trPr>
          <w:tblCellSpacing w:w="7" w:type="dxa"/>
          <w:jc w:val="center"/>
        </w:trPr>
        <w:tc>
          <w:tcPr>
            <w:tcW w:w="0" w:type="auto"/>
            <w:gridSpan w:val="1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9E5BE5" w14:textId="77777777" w:rsidR="00677DE5" w:rsidRPr="00B8249D" w:rsidRDefault="00677DE5"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384D24" w14:textId="77777777" w:rsidR="00677DE5" w:rsidRPr="00B8249D" w:rsidRDefault="00677DE5" w:rsidP="00B8249D">
            <w:pPr>
              <w:jc w:val="center"/>
              <w:rPr>
                <w:sz w:val="14"/>
              </w:rPr>
            </w:pPr>
            <w:r w:rsidRPr="00B8249D">
              <w:rPr>
                <w:sz w:val="14"/>
              </w:rPr>
              <w:t>KLU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F4159B" w14:textId="77777777" w:rsidR="00677DE5" w:rsidRPr="00B8249D" w:rsidRDefault="00677DE5" w:rsidP="00B8249D">
            <w:pPr>
              <w:jc w:val="center"/>
              <w:rPr>
                <w:sz w:val="14"/>
              </w:rPr>
            </w:pPr>
            <w:r w:rsidRPr="00B8249D">
              <w:rPr>
                <w:sz w:val="14"/>
              </w:rPr>
              <w:t>JLU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D7F46" w14:textId="77777777" w:rsidR="00677DE5" w:rsidRPr="00B8249D" w:rsidRDefault="00677DE5" w:rsidP="00B8249D">
            <w:pPr>
              <w:jc w:val="center"/>
              <w:rPr>
                <w:sz w:val="14"/>
              </w:rPr>
            </w:pPr>
            <w:r w:rsidRPr="00B8249D">
              <w:rPr>
                <w:sz w:val="14"/>
              </w:rPr>
              <w:t>ILU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388177" w14:textId="77777777" w:rsidR="00677DE5" w:rsidRPr="00B8249D" w:rsidRDefault="00677DE5" w:rsidP="00B8249D">
            <w:pPr>
              <w:jc w:val="center"/>
              <w:rPr>
                <w:sz w:val="14"/>
              </w:rPr>
            </w:pPr>
            <w:r w:rsidRPr="00B8249D">
              <w:rPr>
                <w:sz w:val="14"/>
              </w:rPr>
              <w:t>HLU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B6E52" w14:textId="77777777" w:rsidR="00677DE5" w:rsidRPr="00B8249D" w:rsidRDefault="00677DE5" w:rsidP="00B8249D">
            <w:pPr>
              <w:jc w:val="center"/>
              <w:rPr>
                <w:sz w:val="14"/>
              </w:rPr>
            </w:pPr>
            <w:r w:rsidRPr="00B8249D">
              <w:rPr>
                <w:sz w:val="14"/>
              </w:rPr>
              <w:t>SLU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54338E" w14:textId="77777777" w:rsidR="00677DE5" w:rsidRPr="00B8249D" w:rsidRDefault="00677DE5" w:rsidP="00B8249D">
            <w:pPr>
              <w:jc w:val="center"/>
              <w:rPr>
                <w:sz w:val="14"/>
              </w:rPr>
            </w:pPr>
            <w:r w:rsidRPr="00B8249D">
              <w:rPr>
                <w:sz w:val="14"/>
              </w:rPr>
              <w:t>WLU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4A9A7D" w14:textId="77777777" w:rsidR="00677DE5" w:rsidRPr="00B8249D" w:rsidRDefault="00677DE5" w:rsidP="00B8249D">
            <w:pPr>
              <w:jc w:val="center"/>
              <w:rPr>
                <w:sz w:val="14"/>
              </w:rPr>
            </w:pPr>
            <w:r w:rsidRPr="00B8249D">
              <w:rPr>
                <w:sz w:val="14"/>
              </w:rPr>
              <w:t>ELU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158752" w14:textId="77777777" w:rsidR="00677DE5" w:rsidRPr="00B8249D" w:rsidRDefault="00677DE5" w:rsidP="00B8249D">
            <w:pPr>
              <w:jc w:val="center"/>
              <w:rPr>
                <w:sz w:val="14"/>
              </w:rPr>
            </w:pPr>
            <w:r w:rsidRPr="00B8249D">
              <w:rPr>
                <w:sz w:val="14"/>
              </w:rPr>
              <w:t>NLU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F553CC" w14:textId="77777777" w:rsidR="00677DE5" w:rsidRPr="00B8249D" w:rsidRDefault="00677DE5" w:rsidP="00B8249D">
            <w:pPr>
              <w:jc w:val="center"/>
              <w:rPr>
                <w:sz w:val="14"/>
              </w:rPr>
            </w:pPr>
            <w:r w:rsidRPr="00B8249D">
              <w:rPr>
                <w:sz w:val="14"/>
              </w:rPr>
              <w:t>PGE</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9C6804" w14:textId="77777777" w:rsidR="00677DE5" w:rsidRPr="00B8249D" w:rsidRDefault="00677DE5" w:rsidP="00B8249D">
            <w:pPr>
              <w:jc w:val="center"/>
              <w:rPr>
                <w:sz w:val="14"/>
              </w:rPr>
            </w:pPr>
            <w:r w:rsidRPr="00B8249D">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4F300E" w14:textId="77777777" w:rsidR="00677DE5" w:rsidRPr="00B8249D" w:rsidRDefault="00677DE5" w:rsidP="00B8249D">
            <w:pPr>
              <w:jc w:val="center"/>
              <w:rPr>
                <w:sz w:val="14"/>
              </w:rPr>
            </w:pPr>
            <w:r w:rsidRPr="00B8249D">
              <w:rPr>
                <w:sz w:val="14"/>
              </w:rPr>
              <w:t>OVFO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F35151" w14:textId="77777777" w:rsidR="00677DE5" w:rsidRPr="00B8249D" w:rsidRDefault="00677DE5" w:rsidP="00B8249D">
            <w:pPr>
              <w:jc w:val="center"/>
              <w:rPr>
                <w:sz w:val="14"/>
              </w:rPr>
            </w:pPr>
            <w:r w:rsidRPr="00B8249D">
              <w:rPr>
                <w:sz w:val="14"/>
              </w:rPr>
              <w:t>CSR_PARERR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36E29" w14:textId="77777777" w:rsidR="00677DE5" w:rsidRPr="00B8249D" w:rsidRDefault="00677DE5" w:rsidP="00B8249D">
            <w:pPr>
              <w:jc w:val="center"/>
              <w:rPr>
                <w:sz w:val="14"/>
              </w:rPr>
            </w:pPr>
            <w:r w:rsidRPr="00B8249D">
              <w:rPr>
                <w:sz w:val="14"/>
              </w:rPr>
              <w:t>OVFI</w:t>
            </w:r>
          </w:p>
        </w:tc>
      </w:tr>
    </w:tbl>
    <w:p w14:paraId="7480B293" w14:textId="77777777" w:rsidR="00677DE5" w:rsidRDefault="00677DE5" w:rsidP="00B8249D">
      <w:pPr>
        <w:pStyle w:val="Caption"/>
      </w:pPr>
      <w:r>
        <w:t xml:space="preserve">Table </w:t>
      </w:r>
      <w:fldSimple w:instr=" SEQ Table \* ARABIC ">
        <w:r>
          <w:rPr>
            <w:noProof/>
          </w:rPr>
          <w:t>6</w:t>
        </w:r>
      </w:fldSimple>
      <w:r>
        <w:t xml:space="preserve"> RTR_EVENT_STATUS register.</w:t>
      </w:r>
    </w:p>
    <w:p w14:paraId="084FB97A" w14:textId="77777777" w:rsidR="00677DE5" w:rsidRDefault="00677DE5" w:rsidP="00312028">
      <w:pPr>
        <w:pStyle w:val="Heading3"/>
        <w:numPr>
          <w:ilvl w:val="2"/>
          <w:numId w:val="27"/>
        </w:numPr>
      </w:pPr>
      <w:r>
        <w:t>RTR_ID</w:t>
      </w:r>
    </w:p>
    <w:p w14:paraId="758B2B66" w14:textId="77777777" w:rsidR="00677DE5" w:rsidRDefault="00677DE5" w:rsidP="00B8249D">
      <w:pPr>
        <w:pStyle w:val="NormalWeb"/>
        <w:jc w:val="both"/>
      </w:pPr>
      <w:r>
        <w:t>This register holds layer and position information for the router. It is a read-only register. It can be used for debugging software access to the NoC elements by confirming that a read has successfully targeted the correct NoC element.</w:t>
      </w:r>
    </w:p>
    <w:p w14:paraId="770CDD17" w14:textId="77777777" w:rsidR="00677DE5" w:rsidRDefault="00677DE5" w:rsidP="006606AB">
      <w:pPr>
        <w:pStyle w:val="NormalWeb"/>
      </w:pPr>
      <w:r>
        <w:t>Attribute: R</w:t>
      </w:r>
    </w:p>
    <w:p w14:paraId="438AB111" w14:textId="77777777" w:rsidR="00677DE5" w:rsidRDefault="00677DE5" w:rsidP="006606AB">
      <w:pPr>
        <w:pStyle w:val="NormalWeb"/>
      </w:pPr>
      <w:r>
        <w:t>Security: Non-secure</w:t>
      </w:r>
    </w:p>
    <w:p w14:paraId="3AB7C0CD" w14:textId="77777777" w:rsidR="00677DE5" w:rsidRDefault="00677DE5" w:rsidP="006606AB">
      <w:pPr>
        <w:pStyle w:val="NormalWeb"/>
      </w:pPr>
      <w:r>
        <w:t>Bit field description:</w:t>
      </w:r>
    </w:p>
    <w:p w14:paraId="366C5A54" w14:textId="77777777" w:rsidR="00677DE5" w:rsidRDefault="00677DE5" w:rsidP="00312028">
      <w:pPr>
        <w:numPr>
          <w:ilvl w:val="0"/>
          <w:numId w:val="35"/>
        </w:numPr>
        <w:spacing w:before="100" w:beforeAutospacing="1" w:after="100" w:afterAutospacing="1" w:line="240" w:lineRule="auto"/>
      </w:pPr>
      <w:r>
        <w:rPr>
          <w:b/>
          <w:bCs/>
        </w:rPr>
        <w:t>ONE</w:t>
      </w:r>
      <w:r>
        <w:t>[24] - One</w:t>
      </w:r>
    </w:p>
    <w:p w14:paraId="75D22AE5" w14:textId="77777777" w:rsidR="00677DE5" w:rsidRDefault="00677DE5" w:rsidP="00312028">
      <w:pPr>
        <w:numPr>
          <w:ilvl w:val="0"/>
          <w:numId w:val="35"/>
        </w:numPr>
        <w:spacing w:before="100" w:beforeAutospacing="1" w:after="100" w:afterAutospacing="1" w:line="240" w:lineRule="auto"/>
      </w:pPr>
      <w:r>
        <w:rPr>
          <w:b/>
          <w:bCs/>
        </w:rPr>
        <w:t>ZERO</w:t>
      </w:r>
      <w:r>
        <w:t>[23:21] - Zeroes</w:t>
      </w:r>
    </w:p>
    <w:p w14:paraId="1AC47FFD" w14:textId="77777777" w:rsidR="00677DE5" w:rsidRDefault="00677DE5" w:rsidP="00312028">
      <w:pPr>
        <w:numPr>
          <w:ilvl w:val="0"/>
          <w:numId w:val="35"/>
        </w:numPr>
        <w:spacing w:before="100" w:beforeAutospacing="1" w:after="100" w:afterAutospacing="1" w:line="240" w:lineRule="auto"/>
      </w:pPr>
      <w:r>
        <w:rPr>
          <w:b/>
          <w:bCs/>
        </w:rPr>
        <w:t>POS</w:t>
      </w:r>
      <w:r>
        <w:t>[20:5] - 16-bit position ID of this router in the NoC</w:t>
      </w:r>
    </w:p>
    <w:p w14:paraId="7F6EDCDB" w14:textId="77777777" w:rsidR="00677DE5" w:rsidRDefault="00677DE5" w:rsidP="00312028">
      <w:pPr>
        <w:numPr>
          <w:ilvl w:val="0"/>
          <w:numId w:val="35"/>
        </w:numPr>
        <w:spacing w:before="100" w:beforeAutospacing="1" w:after="100" w:afterAutospacing="1" w:line="240" w:lineRule="auto"/>
      </w:pPr>
      <w:r>
        <w:rPr>
          <w:b/>
          <w:bCs/>
        </w:rPr>
        <w:t>LAYER</w:t>
      </w:r>
      <w:r>
        <w:t>[4:0] - 5-bit identifier of the NoC layer on which this router is located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431"/>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677DE5" w:rsidRPr="00B8249D" w14:paraId="0E43AD09"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1BB67E" w14:textId="77777777" w:rsidR="00677DE5" w:rsidRPr="00B8249D" w:rsidRDefault="00677DE5"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34E035" w14:textId="77777777" w:rsidR="00677DE5" w:rsidRPr="00B8249D" w:rsidRDefault="00677DE5"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8A2253" w14:textId="77777777" w:rsidR="00677DE5" w:rsidRPr="00B8249D" w:rsidRDefault="00677DE5"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53B885" w14:textId="77777777" w:rsidR="00677DE5" w:rsidRPr="00B8249D" w:rsidRDefault="00677DE5"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DAB597" w14:textId="77777777" w:rsidR="00677DE5" w:rsidRPr="00B8249D" w:rsidRDefault="00677DE5"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750B4B" w14:textId="77777777" w:rsidR="00677DE5" w:rsidRPr="00B8249D" w:rsidRDefault="00677DE5"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3F00E1" w14:textId="77777777" w:rsidR="00677DE5" w:rsidRPr="00B8249D" w:rsidRDefault="00677DE5"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1A043" w14:textId="77777777" w:rsidR="00677DE5" w:rsidRPr="00B8249D" w:rsidRDefault="00677DE5"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3E132B" w14:textId="77777777" w:rsidR="00677DE5" w:rsidRPr="00B8249D" w:rsidRDefault="00677DE5"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721097" w14:textId="77777777" w:rsidR="00677DE5" w:rsidRPr="00B8249D" w:rsidRDefault="00677DE5"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F364FF" w14:textId="77777777" w:rsidR="00677DE5" w:rsidRPr="00B8249D" w:rsidRDefault="00677DE5"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765317" w14:textId="77777777" w:rsidR="00677DE5" w:rsidRPr="00B8249D" w:rsidRDefault="00677DE5"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E8C00" w14:textId="77777777" w:rsidR="00677DE5" w:rsidRPr="00B8249D" w:rsidRDefault="00677DE5"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D8C2D" w14:textId="77777777" w:rsidR="00677DE5" w:rsidRPr="00B8249D" w:rsidRDefault="00677DE5"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792AF" w14:textId="77777777" w:rsidR="00677DE5" w:rsidRPr="00B8249D" w:rsidRDefault="00677DE5"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3129F" w14:textId="77777777" w:rsidR="00677DE5" w:rsidRPr="00B8249D" w:rsidRDefault="00677DE5"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E4FCE" w14:textId="77777777" w:rsidR="00677DE5" w:rsidRPr="00B8249D" w:rsidRDefault="00677DE5"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6856D8" w14:textId="77777777" w:rsidR="00677DE5" w:rsidRPr="00B8249D" w:rsidRDefault="00677DE5"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8817A" w14:textId="77777777" w:rsidR="00677DE5" w:rsidRPr="00B8249D" w:rsidRDefault="00677DE5"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EBD31B" w14:textId="77777777" w:rsidR="00677DE5" w:rsidRPr="00B8249D" w:rsidRDefault="00677DE5"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0E659C" w14:textId="77777777" w:rsidR="00677DE5" w:rsidRPr="00B8249D" w:rsidRDefault="00677DE5"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CF15B" w14:textId="77777777" w:rsidR="00677DE5" w:rsidRPr="00B8249D" w:rsidRDefault="00677DE5"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A4082C" w14:textId="77777777" w:rsidR="00677DE5" w:rsidRPr="00B8249D" w:rsidRDefault="00677DE5"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DA7134" w14:textId="77777777" w:rsidR="00677DE5" w:rsidRPr="00B8249D" w:rsidRDefault="00677DE5"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359CF9" w14:textId="77777777" w:rsidR="00677DE5" w:rsidRPr="00B8249D" w:rsidRDefault="00677DE5"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D3E86E" w14:textId="77777777" w:rsidR="00677DE5" w:rsidRPr="00B8249D" w:rsidRDefault="00677DE5"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893FC" w14:textId="77777777" w:rsidR="00677DE5" w:rsidRPr="00B8249D" w:rsidRDefault="00677DE5"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A20416" w14:textId="77777777" w:rsidR="00677DE5" w:rsidRPr="00B8249D" w:rsidRDefault="00677DE5"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839C28" w14:textId="77777777" w:rsidR="00677DE5" w:rsidRPr="00B8249D" w:rsidRDefault="00677DE5"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0A6E0A" w14:textId="77777777" w:rsidR="00677DE5" w:rsidRPr="00B8249D" w:rsidRDefault="00677DE5"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C68B9" w14:textId="77777777" w:rsidR="00677DE5" w:rsidRPr="00B8249D" w:rsidRDefault="00677DE5"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BA5B0C" w14:textId="77777777" w:rsidR="00677DE5" w:rsidRPr="00B8249D" w:rsidRDefault="00677DE5" w:rsidP="00B8249D">
            <w:pPr>
              <w:jc w:val="center"/>
              <w:rPr>
                <w:sz w:val="16"/>
              </w:rPr>
            </w:pPr>
            <w:r w:rsidRPr="00B8249D">
              <w:rPr>
                <w:sz w:val="16"/>
              </w:rPr>
              <w:t>0</w:t>
            </w:r>
          </w:p>
        </w:tc>
      </w:tr>
      <w:tr w:rsidR="00677DE5" w:rsidRPr="00B8249D" w14:paraId="73525963" w14:textId="77777777" w:rsidTr="00B8249D">
        <w:trPr>
          <w:tblCellSpacing w:w="7" w:type="dxa"/>
          <w:jc w:val="center"/>
        </w:trPr>
        <w:tc>
          <w:tcPr>
            <w:tcW w:w="0" w:type="auto"/>
            <w:gridSpan w:val="7"/>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51E54B" w14:textId="77777777" w:rsidR="00677DE5" w:rsidRPr="00B8249D" w:rsidRDefault="00677DE5" w:rsidP="00B8249D">
            <w:pPr>
              <w:jc w:val="center"/>
              <w:rPr>
                <w:sz w:val="16"/>
              </w:rPr>
            </w:pPr>
            <w:r w:rsidRPr="00B8249D">
              <w:rPr>
                <w:sz w:val="16"/>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D662D6" w14:textId="77777777" w:rsidR="00677DE5" w:rsidRPr="00B8249D" w:rsidRDefault="00677DE5" w:rsidP="00B8249D">
            <w:pPr>
              <w:jc w:val="center"/>
              <w:rPr>
                <w:sz w:val="16"/>
              </w:rPr>
            </w:pPr>
            <w:r w:rsidRPr="00B8249D">
              <w:rPr>
                <w:sz w:val="16"/>
              </w:rPr>
              <w:t>ONE</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9A777E" w14:textId="77777777" w:rsidR="00677DE5" w:rsidRPr="00B8249D" w:rsidRDefault="00677DE5" w:rsidP="00B8249D">
            <w:pPr>
              <w:jc w:val="center"/>
              <w:rPr>
                <w:sz w:val="16"/>
              </w:rPr>
            </w:pPr>
            <w:r w:rsidRPr="00B8249D">
              <w:rPr>
                <w:sz w:val="16"/>
              </w:rPr>
              <w:t>ZERO</w:t>
            </w:r>
          </w:p>
        </w:tc>
        <w:tc>
          <w:tcPr>
            <w:tcW w:w="0" w:type="auto"/>
            <w:gridSpan w:val="1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E70F1D" w14:textId="77777777" w:rsidR="00677DE5" w:rsidRPr="00B8249D" w:rsidRDefault="00677DE5" w:rsidP="00B8249D">
            <w:pPr>
              <w:jc w:val="center"/>
              <w:rPr>
                <w:sz w:val="16"/>
              </w:rPr>
            </w:pPr>
            <w:r w:rsidRPr="00B8249D">
              <w:rPr>
                <w:sz w:val="16"/>
              </w:rPr>
              <w:t>POS</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BAC6C" w14:textId="77777777" w:rsidR="00677DE5" w:rsidRPr="00B8249D" w:rsidRDefault="00677DE5" w:rsidP="00B8249D">
            <w:pPr>
              <w:jc w:val="center"/>
              <w:rPr>
                <w:sz w:val="16"/>
              </w:rPr>
            </w:pPr>
            <w:r w:rsidRPr="00B8249D">
              <w:rPr>
                <w:sz w:val="16"/>
              </w:rPr>
              <w:t>LAYER</w:t>
            </w:r>
          </w:p>
        </w:tc>
      </w:tr>
    </w:tbl>
    <w:p w14:paraId="393C26F9" w14:textId="77777777" w:rsidR="00677DE5" w:rsidRDefault="00677DE5" w:rsidP="00B8249D">
      <w:pPr>
        <w:pStyle w:val="Caption"/>
      </w:pPr>
      <w:r>
        <w:t xml:space="preserve">Table </w:t>
      </w:r>
      <w:fldSimple w:instr=" SEQ Table \* ARABIC ">
        <w:r>
          <w:rPr>
            <w:noProof/>
          </w:rPr>
          <w:t>7</w:t>
        </w:r>
      </w:fldSimple>
      <w:r>
        <w:t xml:space="preserve"> RTR_ID register.</w:t>
      </w:r>
    </w:p>
    <w:p w14:paraId="53AFE99C" w14:textId="77777777" w:rsidR="00677DE5" w:rsidRDefault="00677DE5" w:rsidP="00312028">
      <w:pPr>
        <w:pStyle w:val="Heading3"/>
        <w:numPr>
          <w:ilvl w:val="2"/>
          <w:numId w:val="27"/>
        </w:numPr>
      </w:pPr>
      <w:r>
        <w:t>RTR_IVC_EVENT_CONTROL</w:t>
      </w:r>
    </w:p>
    <w:p w14:paraId="1EA1E6A2" w14:textId="77777777" w:rsidR="00677DE5" w:rsidRDefault="00677DE5" w:rsidP="00B8249D">
      <w:pPr>
        <w:jc w:val="both"/>
      </w:pPr>
      <w:r>
        <w:t>This register is used to select which hardware events will increment the event counter.</w:t>
      </w:r>
    </w:p>
    <w:p w14:paraId="441989FA" w14:textId="77777777" w:rsidR="00677DE5" w:rsidRDefault="00677DE5" w:rsidP="006606AB">
      <w:pPr>
        <w:pStyle w:val="NormalWeb"/>
      </w:pPr>
      <w:r>
        <w:t>Attribute: RW</w:t>
      </w:r>
    </w:p>
    <w:p w14:paraId="22CF0D58" w14:textId="77777777" w:rsidR="00677DE5" w:rsidRDefault="00677DE5" w:rsidP="006606AB">
      <w:pPr>
        <w:pStyle w:val="NormalWeb"/>
      </w:pPr>
      <w:r>
        <w:t>Security: Non-secure</w:t>
      </w:r>
    </w:p>
    <w:p w14:paraId="7C3FB46B" w14:textId="77777777" w:rsidR="00677DE5" w:rsidRDefault="00677DE5" w:rsidP="006606AB">
      <w:pPr>
        <w:pStyle w:val="NormalWeb"/>
      </w:pPr>
      <w:r>
        <w:t>Bit field description:</w:t>
      </w:r>
    </w:p>
    <w:p w14:paraId="32F969B4" w14:textId="77777777" w:rsidR="00677DE5" w:rsidRDefault="00677DE5" w:rsidP="00312028">
      <w:pPr>
        <w:numPr>
          <w:ilvl w:val="0"/>
          <w:numId w:val="36"/>
        </w:numPr>
        <w:spacing w:before="100" w:beforeAutospacing="1" w:after="100" w:afterAutospacing="1" w:line="240" w:lineRule="auto"/>
        <w:jc w:val="both"/>
      </w:pPr>
      <w:r>
        <w:rPr>
          <w:b/>
          <w:bCs/>
        </w:rPr>
        <w:t>EVT</w:t>
      </w:r>
      <w:r>
        <w:t xml:space="preserve">[9:8] - </w:t>
      </w:r>
      <w:r>
        <w:br/>
        <w:t>11: Generates count event when VC has valid data, but is stalled</w:t>
      </w:r>
      <w:r>
        <w:br/>
        <w:t>10: Generates count event on every flit received for the selected input port and selected input VCs, this can be used to count total flits received on a router input port</w:t>
      </w:r>
      <w:r>
        <w:br/>
        <w:t>01: Generates count event on every EOP received for the selected input port and selected input VCs, this can be used to count packets received on a router input port</w:t>
      </w:r>
      <w:r>
        <w:br/>
        <w:t>00: Disable</w:t>
      </w:r>
    </w:p>
    <w:p w14:paraId="2558E98C" w14:textId="77777777" w:rsidR="00677DE5" w:rsidRDefault="00677DE5" w:rsidP="00312028">
      <w:pPr>
        <w:numPr>
          <w:ilvl w:val="0"/>
          <w:numId w:val="36"/>
        </w:numPr>
        <w:spacing w:before="100" w:beforeAutospacing="1" w:after="100" w:afterAutospacing="1" w:line="240" w:lineRule="auto"/>
      </w:pPr>
      <w:r>
        <w:rPr>
          <w:b/>
          <w:bCs/>
        </w:rPr>
        <w:t>INP</w:t>
      </w:r>
      <w:r>
        <w:t>[6:4] - Input port on which the event is captured</w:t>
      </w:r>
    </w:p>
    <w:p w14:paraId="5F045A74" w14:textId="77777777" w:rsidR="00677DE5" w:rsidRDefault="00677DE5" w:rsidP="00312028">
      <w:pPr>
        <w:numPr>
          <w:ilvl w:val="0"/>
          <w:numId w:val="36"/>
        </w:numPr>
        <w:spacing w:before="100" w:beforeAutospacing="1" w:after="100" w:afterAutospacing="1" w:line="240" w:lineRule="auto"/>
      </w:pPr>
      <w:r>
        <w:rPr>
          <w:b/>
          <w:bCs/>
        </w:rPr>
        <w:lastRenderedPageBreak/>
        <w:t>IVC</w:t>
      </w:r>
      <w:r>
        <w:t xml:space="preserve">[1:0] - </w:t>
      </w:r>
      <w:r>
        <w:br/>
        <w:t>11: Input VC 3</w:t>
      </w:r>
      <w:r>
        <w:br/>
        <w:t>10: Input VC 2</w:t>
      </w:r>
      <w:r>
        <w:br/>
        <w:t>01: Input VC 1</w:t>
      </w:r>
      <w:r>
        <w:br/>
        <w:t>00: Input VC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93"/>
        <w:gridCol w:w="193"/>
        <w:gridCol w:w="171"/>
        <w:gridCol w:w="154"/>
        <w:gridCol w:w="154"/>
        <w:gridCol w:w="154"/>
        <w:gridCol w:w="154"/>
        <w:gridCol w:w="154"/>
        <w:gridCol w:w="179"/>
        <w:gridCol w:w="186"/>
      </w:tblGrid>
      <w:tr w:rsidR="00677DE5" w:rsidRPr="00B8249D" w14:paraId="0371151B"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EEFA1" w14:textId="77777777" w:rsidR="00677DE5" w:rsidRPr="00B8249D" w:rsidRDefault="00677DE5"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BC502" w14:textId="77777777" w:rsidR="00677DE5" w:rsidRPr="00B8249D" w:rsidRDefault="00677DE5"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91CF8C" w14:textId="77777777" w:rsidR="00677DE5" w:rsidRPr="00B8249D" w:rsidRDefault="00677DE5"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D3DDF8" w14:textId="77777777" w:rsidR="00677DE5" w:rsidRPr="00B8249D" w:rsidRDefault="00677DE5"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F717BC" w14:textId="77777777" w:rsidR="00677DE5" w:rsidRPr="00B8249D" w:rsidRDefault="00677DE5"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65A50" w14:textId="77777777" w:rsidR="00677DE5" w:rsidRPr="00B8249D" w:rsidRDefault="00677DE5"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D3B928" w14:textId="77777777" w:rsidR="00677DE5" w:rsidRPr="00B8249D" w:rsidRDefault="00677DE5"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730461" w14:textId="77777777" w:rsidR="00677DE5" w:rsidRPr="00B8249D" w:rsidRDefault="00677DE5"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7BD6B4" w14:textId="77777777" w:rsidR="00677DE5" w:rsidRPr="00B8249D" w:rsidRDefault="00677DE5"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E88C95" w14:textId="77777777" w:rsidR="00677DE5" w:rsidRPr="00B8249D" w:rsidRDefault="00677DE5"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61E1F" w14:textId="77777777" w:rsidR="00677DE5" w:rsidRPr="00B8249D" w:rsidRDefault="00677DE5"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9E7DFB" w14:textId="77777777" w:rsidR="00677DE5" w:rsidRPr="00B8249D" w:rsidRDefault="00677DE5"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3BD42" w14:textId="77777777" w:rsidR="00677DE5" w:rsidRPr="00B8249D" w:rsidRDefault="00677DE5"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9053DC" w14:textId="77777777" w:rsidR="00677DE5" w:rsidRPr="00B8249D" w:rsidRDefault="00677DE5"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DF252" w14:textId="77777777" w:rsidR="00677DE5" w:rsidRPr="00B8249D" w:rsidRDefault="00677DE5"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75EDA3" w14:textId="77777777" w:rsidR="00677DE5" w:rsidRPr="00B8249D" w:rsidRDefault="00677DE5"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A4261" w14:textId="77777777" w:rsidR="00677DE5" w:rsidRPr="00B8249D" w:rsidRDefault="00677DE5"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417DF8" w14:textId="77777777" w:rsidR="00677DE5" w:rsidRPr="00B8249D" w:rsidRDefault="00677DE5"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8A812A" w14:textId="77777777" w:rsidR="00677DE5" w:rsidRPr="00B8249D" w:rsidRDefault="00677DE5"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89FBA8" w14:textId="77777777" w:rsidR="00677DE5" w:rsidRPr="00B8249D" w:rsidRDefault="00677DE5"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815E1" w14:textId="77777777" w:rsidR="00677DE5" w:rsidRPr="00B8249D" w:rsidRDefault="00677DE5"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BC14E8" w14:textId="77777777" w:rsidR="00677DE5" w:rsidRPr="00B8249D" w:rsidRDefault="00677DE5"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7ADCA7" w14:textId="77777777" w:rsidR="00677DE5" w:rsidRPr="00B8249D" w:rsidRDefault="00677DE5"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6FBA5F" w14:textId="77777777" w:rsidR="00677DE5" w:rsidRPr="00B8249D" w:rsidRDefault="00677DE5"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4DC833" w14:textId="77777777" w:rsidR="00677DE5" w:rsidRPr="00B8249D" w:rsidRDefault="00677DE5"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05FF68" w14:textId="77777777" w:rsidR="00677DE5" w:rsidRPr="00B8249D" w:rsidRDefault="00677DE5"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23F912" w14:textId="77777777" w:rsidR="00677DE5" w:rsidRPr="00B8249D" w:rsidRDefault="00677DE5"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16FB89" w14:textId="77777777" w:rsidR="00677DE5" w:rsidRPr="00B8249D" w:rsidRDefault="00677DE5"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BC8200" w14:textId="77777777" w:rsidR="00677DE5" w:rsidRPr="00B8249D" w:rsidRDefault="00677DE5"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3FB90" w14:textId="77777777" w:rsidR="00677DE5" w:rsidRPr="00B8249D" w:rsidRDefault="00677DE5"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669AAE" w14:textId="77777777" w:rsidR="00677DE5" w:rsidRPr="00B8249D" w:rsidRDefault="00677DE5"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48D71C" w14:textId="77777777" w:rsidR="00677DE5" w:rsidRPr="00B8249D" w:rsidRDefault="00677DE5" w:rsidP="00B8249D">
            <w:pPr>
              <w:jc w:val="center"/>
              <w:rPr>
                <w:sz w:val="16"/>
              </w:rPr>
            </w:pPr>
            <w:r w:rsidRPr="00B8249D">
              <w:rPr>
                <w:sz w:val="16"/>
              </w:rPr>
              <w:t>0</w:t>
            </w:r>
          </w:p>
        </w:tc>
      </w:tr>
      <w:tr w:rsidR="00677DE5" w:rsidRPr="00B8249D" w14:paraId="7622BCE6" w14:textId="77777777" w:rsidTr="00B8249D">
        <w:trPr>
          <w:tblCellSpacing w:w="7" w:type="dxa"/>
          <w:jc w:val="center"/>
        </w:trPr>
        <w:tc>
          <w:tcPr>
            <w:tcW w:w="0" w:type="auto"/>
            <w:gridSpan w:val="2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6EAC" w14:textId="77777777" w:rsidR="00677DE5" w:rsidRPr="00B8249D" w:rsidRDefault="00677DE5" w:rsidP="00B8249D">
            <w:pPr>
              <w:jc w:val="center"/>
              <w:rPr>
                <w:sz w:val="16"/>
              </w:rPr>
            </w:pPr>
            <w:r w:rsidRPr="00B8249D">
              <w:rPr>
                <w:sz w:val="16"/>
              </w:rPr>
              <w:t>u</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F9895C" w14:textId="77777777" w:rsidR="00677DE5" w:rsidRPr="00B8249D" w:rsidRDefault="00677DE5" w:rsidP="00B8249D">
            <w:pPr>
              <w:jc w:val="center"/>
              <w:rPr>
                <w:sz w:val="16"/>
              </w:rPr>
            </w:pPr>
            <w:r w:rsidRPr="00B8249D">
              <w:rPr>
                <w:sz w:val="16"/>
              </w:rPr>
              <w:t>EVT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177634" w14:textId="77777777" w:rsidR="00677DE5" w:rsidRPr="00B8249D" w:rsidRDefault="00677DE5" w:rsidP="00B8249D">
            <w:pPr>
              <w:jc w:val="center"/>
              <w:rPr>
                <w:sz w:val="16"/>
              </w:rPr>
            </w:pPr>
            <w:r w:rsidRPr="00B8249D">
              <w:rPr>
                <w:sz w:val="16"/>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1E4BF4" w14:textId="77777777" w:rsidR="00677DE5" w:rsidRPr="00B8249D" w:rsidRDefault="00677DE5" w:rsidP="00B8249D">
            <w:pPr>
              <w:jc w:val="center"/>
              <w:rPr>
                <w:sz w:val="16"/>
              </w:rPr>
            </w:pPr>
            <w:r w:rsidRPr="00B8249D">
              <w:rPr>
                <w:sz w:val="16"/>
              </w:rPr>
              <w:t>INP</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54D024" w14:textId="77777777" w:rsidR="00677DE5" w:rsidRPr="00B8249D" w:rsidRDefault="00677DE5" w:rsidP="00B8249D">
            <w:pPr>
              <w:jc w:val="center"/>
              <w:rPr>
                <w:sz w:val="16"/>
              </w:rPr>
            </w:pPr>
            <w:r w:rsidRPr="00B8249D">
              <w:rPr>
                <w:sz w:val="16"/>
              </w:rPr>
              <w:t>u</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1E2B3" w14:textId="77777777" w:rsidR="00677DE5" w:rsidRPr="00B8249D" w:rsidRDefault="00677DE5" w:rsidP="00B8249D">
            <w:pPr>
              <w:jc w:val="center"/>
              <w:rPr>
                <w:sz w:val="16"/>
              </w:rPr>
            </w:pPr>
            <w:r w:rsidRPr="00B8249D">
              <w:rPr>
                <w:sz w:val="16"/>
              </w:rPr>
              <w:t>IVC</w:t>
            </w:r>
          </w:p>
        </w:tc>
      </w:tr>
    </w:tbl>
    <w:p w14:paraId="2DB5B586" w14:textId="77777777" w:rsidR="00677DE5" w:rsidRDefault="00677DE5" w:rsidP="00B8249D">
      <w:pPr>
        <w:pStyle w:val="Caption"/>
      </w:pPr>
      <w:r>
        <w:t xml:space="preserve">Table </w:t>
      </w:r>
      <w:fldSimple w:instr=" SEQ Table \* ARABIC ">
        <w:r>
          <w:rPr>
            <w:noProof/>
          </w:rPr>
          <w:t>8</w:t>
        </w:r>
      </w:fldSimple>
      <w:r>
        <w:t xml:space="preserve"> RTR_IVC_EVENT_CONTROL register.</w:t>
      </w:r>
    </w:p>
    <w:p w14:paraId="2F0193CC" w14:textId="77777777" w:rsidR="00677DE5" w:rsidRDefault="00677DE5" w:rsidP="00312028">
      <w:pPr>
        <w:pStyle w:val="Heading3"/>
        <w:numPr>
          <w:ilvl w:val="2"/>
          <w:numId w:val="27"/>
        </w:numPr>
      </w:pPr>
      <w:r>
        <w:t>RTR_IVC_EVENT_COUNTER</w:t>
      </w:r>
    </w:p>
    <w:p w14:paraId="6A8FC2D6" w14:textId="77777777" w:rsidR="00677DE5" w:rsidRDefault="00677DE5" w:rsidP="00B8249D">
      <w:pPr>
        <w:jc w:val="both"/>
      </w:pPr>
      <w:r>
        <w:t>This register holds the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Event Interrupt Status register, which could trigger an interrupt.</w:t>
      </w:r>
    </w:p>
    <w:p w14:paraId="283281C2" w14:textId="77777777" w:rsidR="00677DE5" w:rsidRDefault="00677DE5" w:rsidP="006606AB">
      <w:pPr>
        <w:pStyle w:val="NormalWeb"/>
      </w:pPr>
      <w:r>
        <w:t>Attribute: RW</w:t>
      </w:r>
    </w:p>
    <w:p w14:paraId="34A8A62D" w14:textId="77777777" w:rsidR="00677DE5" w:rsidRDefault="00677DE5" w:rsidP="006606AB">
      <w:pPr>
        <w:pStyle w:val="NormalWeb"/>
      </w:pPr>
      <w:r>
        <w:t>Security: Non-secure</w:t>
      </w:r>
    </w:p>
    <w:p w14:paraId="44FBD6C0" w14:textId="77777777" w:rsidR="00677DE5" w:rsidRDefault="00677DE5" w:rsidP="006606AB">
      <w:pPr>
        <w:pStyle w:val="NormalWeb"/>
      </w:pPr>
      <w:r>
        <w:t>Bit field description:</w:t>
      </w:r>
    </w:p>
    <w:p w14:paraId="0C6A6BC1" w14:textId="77777777" w:rsidR="00677DE5" w:rsidRDefault="00677DE5" w:rsidP="00312028">
      <w:pPr>
        <w:numPr>
          <w:ilvl w:val="0"/>
          <w:numId w:val="37"/>
        </w:numPr>
        <w:spacing w:before="100" w:beforeAutospacing="1" w:after="100" w:afterAutospacing="1" w:line="240" w:lineRule="auto"/>
      </w:pPr>
      <w:r>
        <w:rPr>
          <w:b/>
          <w:bCs/>
        </w:rPr>
        <w:t>EVENT_CNTR</w:t>
      </w:r>
      <w: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154"/>
        <w:gridCol w:w="154"/>
        <w:gridCol w:w="154"/>
        <w:gridCol w:w="154"/>
        <w:gridCol w:w="154"/>
        <w:gridCol w:w="154"/>
        <w:gridCol w:w="154"/>
        <w:gridCol w:w="154"/>
        <w:gridCol w:w="154"/>
        <w:gridCol w:w="161"/>
      </w:tblGrid>
      <w:tr w:rsidR="00677DE5" w:rsidRPr="00B8249D" w14:paraId="6D6E39AD"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48315" w14:textId="77777777" w:rsidR="00677DE5" w:rsidRPr="00B8249D" w:rsidRDefault="00677DE5" w:rsidP="00B8249D">
            <w:pPr>
              <w:spacing w:after="0"/>
              <w:jc w:val="center"/>
              <w:rPr>
                <w:sz w:val="16"/>
              </w:rPr>
            </w:pPr>
            <w:r w:rsidRPr="00B8249D">
              <w:rPr>
                <w:sz w:val="16"/>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15B0C4" w14:textId="77777777" w:rsidR="00677DE5" w:rsidRPr="00B8249D" w:rsidRDefault="00677DE5" w:rsidP="00B8249D">
            <w:pPr>
              <w:jc w:val="center"/>
              <w:rPr>
                <w:sz w:val="16"/>
              </w:rPr>
            </w:pPr>
            <w:r w:rsidRPr="00B8249D">
              <w:rPr>
                <w:sz w:val="16"/>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2B3DDF" w14:textId="77777777" w:rsidR="00677DE5" w:rsidRPr="00B8249D" w:rsidRDefault="00677DE5" w:rsidP="00B8249D">
            <w:pPr>
              <w:jc w:val="center"/>
              <w:rPr>
                <w:sz w:val="16"/>
              </w:rPr>
            </w:pPr>
            <w:r w:rsidRPr="00B8249D">
              <w:rPr>
                <w:sz w:val="16"/>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178B8" w14:textId="77777777" w:rsidR="00677DE5" w:rsidRPr="00B8249D" w:rsidRDefault="00677DE5" w:rsidP="00B8249D">
            <w:pPr>
              <w:jc w:val="center"/>
              <w:rPr>
                <w:sz w:val="16"/>
              </w:rPr>
            </w:pPr>
            <w:r w:rsidRPr="00B8249D">
              <w:rPr>
                <w:sz w:val="16"/>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B0E31D" w14:textId="77777777" w:rsidR="00677DE5" w:rsidRPr="00B8249D" w:rsidRDefault="00677DE5" w:rsidP="00B8249D">
            <w:pPr>
              <w:jc w:val="center"/>
              <w:rPr>
                <w:sz w:val="16"/>
              </w:rPr>
            </w:pPr>
            <w:r w:rsidRPr="00B8249D">
              <w:rPr>
                <w:sz w:val="16"/>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05B930" w14:textId="77777777" w:rsidR="00677DE5" w:rsidRPr="00B8249D" w:rsidRDefault="00677DE5" w:rsidP="00B8249D">
            <w:pPr>
              <w:jc w:val="center"/>
              <w:rPr>
                <w:sz w:val="16"/>
              </w:rPr>
            </w:pPr>
            <w:r w:rsidRPr="00B8249D">
              <w:rPr>
                <w:sz w:val="16"/>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9E1E43" w14:textId="77777777" w:rsidR="00677DE5" w:rsidRPr="00B8249D" w:rsidRDefault="00677DE5" w:rsidP="00B8249D">
            <w:pPr>
              <w:jc w:val="center"/>
              <w:rPr>
                <w:sz w:val="16"/>
              </w:rPr>
            </w:pPr>
            <w:r w:rsidRPr="00B8249D">
              <w:rPr>
                <w:sz w:val="16"/>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BB02E" w14:textId="77777777" w:rsidR="00677DE5" w:rsidRPr="00B8249D" w:rsidRDefault="00677DE5" w:rsidP="00B8249D">
            <w:pPr>
              <w:jc w:val="center"/>
              <w:rPr>
                <w:sz w:val="16"/>
              </w:rPr>
            </w:pPr>
            <w:r w:rsidRPr="00B8249D">
              <w:rPr>
                <w:sz w:val="16"/>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2A543" w14:textId="77777777" w:rsidR="00677DE5" w:rsidRPr="00B8249D" w:rsidRDefault="00677DE5" w:rsidP="00B8249D">
            <w:pPr>
              <w:jc w:val="center"/>
              <w:rPr>
                <w:sz w:val="16"/>
              </w:rPr>
            </w:pPr>
            <w:r w:rsidRPr="00B8249D">
              <w:rPr>
                <w:sz w:val="16"/>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AAB8EE" w14:textId="77777777" w:rsidR="00677DE5" w:rsidRPr="00B8249D" w:rsidRDefault="00677DE5" w:rsidP="00B8249D">
            <w:pPr>
              <w:jc w:val="center"/>
              <w:rPr>
                <w:sz w:val="16"/>
              </w:rPr>
            </w:pPr>
            <w:r w:rsidRPr="00B8249D">
              <w:rPr>
                <w:sz w:val="16"/>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56823" w14:textId="77777777" w:rsidR="00677DE5" w:rsidRPr="00B8249D" w:rsidRDefault="00677DE5" w:rsidP="00B8249D">
            <w:pPr>
              <w:jc w:val="center"/>
              <w:rPr>
                <w:sz w:val="16"/>
              </w:rPr>
            </w:pPr>
            <w:r w:rsidRPr="00B8249D">
              <w:rPr>
                <w:sz w:val="16"/>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8F336" w14:textId="77777777" w:rsidR="00677DE5" w:rsidRPr="00B8249D" w:rsidRDefault="00677DE5" w:rsidP="00B8249D">
            <w:pPr>
              <w:jc w:val="center"/>
              <w:rPr>
                <w:sz w:val="16"/>
              </w:rPr>
            </w:pPr>
            <w:r w:rsidRPr="00B8249D">
              <w:rPr>
                <w:sz w:val="16"/>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97390F" w14:textId="77777777" w:rsidR="00677DE5" w:rsidRPr="00B8249D" w:rsidRDefault="00677DE5" w:rsidP="00B8249D">
            <w:pPr>
              <w:jc w:val="center"/>
              <w:rPr>
                <w:sz w:val="16"/>
              </w:rPr>
            </w:pPr>
            <w:r w:rsidRPr="00B8249D">
              <w:rPr>
                <w:sz w:val="16"/>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74B123" w14:textId="77777777" w:rsidR="00677DE5" w:rsidRPr="00B8249D" w:rsidRDefault="00677DE5" w:rsidP="00B8249D">
            <w:pPr>
              <w:jc w:val="center"/>
              <w:rPr>
                <w:sz w:val="16"/>
              </w:rPr>
            </w:pPr>
            <w:r w:rsidRPr="00B8249D">
              <w:rPr>
                <w:sz w:val="16"/>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BC90DC" w14:textId="77777777" w:rsidR="00677DE5" w:rsidRPr="00B8249D" w:rsidRDefault="00677DE5" w:rsidP="00B8249D">
            <w:pPr>
              <w:jc w:val="center"/>
              <w:rPr>
                <w:sz w:val="16"/>
              </w:rPr>
            </w:pPr>
            <w:r w:rsidRPr="00B8249D">
              <w:rPr>
                <w:sz w:val="16"/>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0E3F95" w14:textId="77777777" w:rsidR="00677DE5" w:rsidRPr="00B8249D" w:rsidRDefault="00677DE5" w:rsidP="00B8249D">
            <w:pPr>
              <w:jc w:val="center"/>
              <w:rPr>
                <w:sz w:val="16"/>
              </w:rPr>
            </w:pPr>
            <w:r w:rsidRPr="00B8249D">
              <w:rPr>
                <w:sz w:val="16"/>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AA140A" w14:textId="77777777" w:rsidR="00677DE5" w:rsidRPr="00B8249D" w:rsidRDefault="00677DE5" w:rsidP="00B8249D">
            <w:pPr>
              <w:jc w:val="center"/>
              <w:rPr>
                <w:sz w:val="16"/>
              </w:rPr>
            </w:pPr>
            <w:r w:rsidRPr="00B8249D">
              <w:rPr>
                <w:sz w:val="16"/>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FA676" w14:textId="77777777" w:rsidR="00677DE5" w:rsidRPr="00B8249D" w:rsidRDefault="00677DE5" w:rsidP="00B8249D">
            <w:pPr>
              <w:jc w:val="center"/>
              <w:rPr>
                <w:sz w:val="16"/>
              </w:rPr>
            </w:pPr>
            <w:r w:rsidRPr="00B8249D">
              <w:rPr>
                <w:sz w:val="16"/>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31ED1C" w14:textId="77777777" w:rsidR="00677DE5" w:rsidRPr="00B8249D" w:rsidRDefault="00677DE5" w:rsidP="00B8249D">
            <w:pPr>
              <w:jc w:val="center"/>
              <w:rPr>
                <w:sz w:val="16"/>
              </w:rPr>
            </w:pPr>
            <w:r w:rsidRPr="00B8249D">
              <w:rPr>
                <w:sz w:val="16"/>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228C3" w14:textId="77777777" w:rsidR="00677DE5" w:rsidRPr="00B8249D" w:rsidRDefault="00677DE5" w:rsidP="00B8249D">
            <w:pPr>
              <w:jc w:val="center"/>
              <w:rPr>
                <w:sz w:val="16"/>
              </w:rPr>
            </w:pPr>
            <w:r w:rsidRPr="00B8249D">
              <w:rPr>
                <w:sz w:val="16"/>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C26F4C" w14:textId="77777777" w:rsidR="00677DE5" w:rsidRPr="00B8249D" w:rsidRDefault="00677DE5" w:rsidP="00B8249D">
            <w:pPr>
              <w:jc w:val="center"/>
              <w:rPr>
                <w:sz w:val="16"/>
              </w:rPr>
            </w:pPr>
            <w:r w:rsidRPr="00B8249D">
              <w:rPr>
                <w:sz w:val="16"/>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3481C3" w14:textId="77777777" w:rsidR="00677DE5" w:rsidRPr="00B8249D" w:rsidRDefault="00677DE5" w:rsidP="00B8249D">
            <w:pPr>
              <w:jc w:val="center"/>
              <w:rPr>
                <w:sz w:val="16"/>
              </w:rPr>
            </w:pPr>
            <w:r w:rsidRPr="00B8249D">
              <w:rPr>
                <w:sz w:val="16"/>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2F6CC" w14:textId="77777777" w:rsidR="00677DE5" w:rsidRPr="00B8249D" w:rsidRDefault="00677DE5" w:rsidP="00B8249D">
            <w:pPr>
              <w:jc w:val="center"/>
              <w:rPr>
                <w:sz w:val="16"/>
              </w:rPr>
            </w:pPr>
            <w:r w:rsidRPr="00B8249D">
              <w:rPr>
                <w:sz w:val="16"/>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2CB98" w14:textId="77777777" w:rsidR="00677DE5" w:rsidRPr="00B8249D" w:rsidRDefault="00677DE5" w:rsidP="00B8249D">
            <w:pPr>
              <w:jc w:val="center"/>
              <w:rPr>
                <w:sz w:val="16"/>
              </w:rPr>
            </w:pPr>
            <w:r w:rsidRPr="00B8249D">
              <w:rPr>
                <w:sz w:val="16"/>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697E1A" w14:textId="77777777" w:rsidR="00677DE5" w:rsidRPr="00B8249D" w:rsidRDefault="00677DE5" w:rsidP="00B8249D">
            <w:pPr>
              <w:jc w:val="center"/>
              <w:rPr>
                <w:sz w:val="16"/>
              </w:rPr>
            </w:pPr>
            <w:r w:rsidRPr="00B8249D">
              <w:rPr>
                <w:sz w:val="16"/>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79D43" w14:textId="77777777" w:rsidR="00677DE5" w:rsidRPr="00B8249D" w:rsidRDefault="00677DE5" w:rsidP="00B8249D">
            <w:pPr>
              <w:jc w:val="center"/>
              <w:rPr>
                <w:sz w:val="16"/>
              </w:rPr>
            </w:pPr>
            <w:r w:rsidRPr="00B8249D">
              <w:rPr>
                <w:sz w:val="16"/>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F8E9E1" w14:textId="77777777" w:rsidR="00677DE5" w:rsidRPr="00B8249D" w:rsidRDefault="00677DE5" w:rsidP="00B8249D">
            <w:pPr>
              <w:jc w:val="center"/>
              <w:rPr>
                <w:sz w:val="16"/>
              </w:rPr>
            </w:pPr>
            <w:r w:rsidRPr="00B8249D">
              <w:rPr>
                <w:sz w:val="16"/>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15513" w14:textId="77777777" w:rsidR="00677DE5" w:rsidRPr="00B8249D" w:rsidRDefault="00677DE5" w:rsidP="00B8249D">
            <w:pPr>
              <w:jc w:val="center"/>
              <w:rPr>
                <w:sz w:val="16"/>
              </w:rPr>
            </w:pPr>
            <w:r w:rsidRPr="00B8249D">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988F4" w14:textId="77777777" w:rsidR="00677DE5" w:rsidRPr="00B8249D" w:rsidRDefault="00677DE5" w:rsidP="00B8249D">
            <w:pPr>
              <w:jc w:val="center"/>
              <w:rPr>
                <w:sz w:val="16"/>
              </w:rPr>
            </w:pPr>
            <w:r w:rsidRPr="00B8249D">
              <w:rPr>
                <w:sz w:val="16"/>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27C452" w14:textId="77777777" w:rsidR="00677DE5" w:rsidRPr="00B8249D" w:rsidRDefault="00677DE5" w:rsidP="00B8249D">
            <w:pPr>
              <w:jc w:val="center"/>
              <w:rPr>
                <w:sz w:val="16"/>
              </w:rPr>
            </w:pPr>
            <w:r w:rsidRPr="00B8249D">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A342CC" w14:textId="77777777" w:rsidR="00677DE5" w:rsidRPr="00B8249D" w:rsidRDefault="00677DE5" w:rsidP="00B8249D">
            <w:pPr>
              <w:jc w:val="center"/>
              <w:rPr>
                <w:sz w:val="16"/>
              </w:rPr>
            </w:pPr>
            <w:r w:rsidRPr="00B8249D">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46711E" w14:textId="77777777" w:rsidR="00677DE5" w:rsidRPr="00B8249D" w:rsidRDefault="00677DE5" w:rsidP="00B8249D">
            <w:pPr>
              <w:jc w:val="center"/>
              <w:rPr>
                <w:sz w:val="16"/>
              </w:rPr>
            </w:pPr>
            <w:r w:rsidRPr="00B8249D">
              <w:rPr>
                <w:sz w:val="16"/>
              </w:rPr>
              <w:t>0</w:t>
            </w:r>
          </w:p>
        </w:tc>
      </w:tr>
      <w:tr w:rsidR="00677DE5" w:rsidRPr="00B8249D" w14:paraId="11E6BFB6"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A7A160" w14:textId="77777777" w:rsidR="00677DE5" w:rsidRPr="00B8249D" w:rsidRDefault="00677DE5" w:rsidP="00B8249D">
            <w:pPr>
              <w:jc w:val="center"/>
              <w:rPr>
                <w:sz w:val="16"/>
              </w:rPr>
            </w:pPr>
            <w:r w:rsidRPr="00B8249D">
              <w:rPr>
                <w:sz w:val="16"/>
              </w:rPr>
              <w:t>EVENT_CNTR</w:t>
            </w:r>
          </w:p>
        </w:tc>
      </w:tr>
    </w:tbl>
    <w:p w14:paraId="5C5568CE" w14:textId="77777777" w:rsidR="00677DE5" w:rsidRDefault="00677DE5" w:rsidP="00B8249D">
      <w:pPr>
        <w:pStyle w:val="Caption"/>
      </w:pPr>
      <w:r>
        <w:t xml:space="preserve">Table </w:t>
      </w:r>
      <w:fldSimple w:instr=" SEQ Table \* ARABIC ">
        <w:r>
          <w:rPr>
            <w:noProof/>
          </w:rPr>
          <w:t>9</w:t>
        </w:r>
      </w:fldSimple>
      <w:r>
        <w:t xml:space="preserve"> RTR_IVC_EVENT_COUNTER register.</w:t>
      </w:r>
    </w:p>
    <w:p w14:paraId="53A28FCF" w14:textId="77777777" w:rsidR="00677DE5" w:rsidRDefault="00677DE5" w:rsidP="00312028">
      <w:pPr>
        <w:pStyle w:val="Heading3"/>
        <w:numPr>
          <w:ilvl w:val="2"/>
          <w:numId w:val="27"/>
        </w:numPr>
      </w:pPr>
      <w:r>
        <w:t>RTR_IVC_STATUS</w:t>
      </w:r>
    </w:p>
    <w:p w14:paraId="1E73E466" w14:textId="77777777" w:rsidR="00677DE5" w:rsidRDefault="00677DE5" w:rsidP="00B8249D">
      <w:pPr>
        <w:pStyle w:val="NormalWeb"/>
        <w:jc w:val="both"/>
      </w:pPr>
      <w:r>
        <w:t>This register indicates the current status of a single input port of a router. Each register tracks the status of up to 4 virtual channels for the input port. There are 8 rtr_ivc_status per router, one for each router's input port.</w:t>
      </w:r>
    </w:p>
    <w:p w14:paraId="5F0DDB9E" w14:textId="77777777" w:rsidR="00677DE5" w:rsidRDefault="00677DE5" w:rsidP="006606AB">
      <w:pPr>
        <w:pStyle w:val="NormalWeb"/>
      </w:pPr>
      <w:r>
        <w:t>Attribute: R</w:t>
      </w:r>
    </w:p>
    <w:p w14:paraId="31AF2FF0" w14:textId="77777777" w:rsidR="00677DE5" w:rsidRDefault="00677DE5" w:rsidP="006606AB">
      <w:pPr>
        <w:pStyle w:val="NormalWeb"/>
      </w:pPr>
      <w:r>
        <w:t>Security: Non-secure</w:t>
      </w:r>
    </w:p>
    <w:p w14:paraId="28CEE77A" w14:textId="77777777" w:rsidR="00677DE5" w:rsidRDefault="00677DE5" w:rsidP="00B8249D">
      <w:pPr>
        <w:pStyle w:val="NormalWeb"/>
      </w:pPr>
      <w:r>
        <w:t>Bit field description:</w:t>
      </w:r>
    </w:p>
    <w:p w14:paraId="2492EC45" w14:textId="77777777" w:rsidR="00677DE5" w:rsidRDefault="00677DE5" w:rsidP="00312028">
      <w:pPr>
        <w:numPr>
          <w:ilvl w:val="0"/>
          <w:numId w:val="38"/>
        </w:numPr>
        <w:spacing w:before="100" w:beforeAutospacing="1" w:after="100" w:afterAutospacing="1" w:line="240" w:lineRule="auto"/>
      </w:pPr>
      <w:r>
        <w:rPr>
          <w:b/>
          <w:bCs/>
        </w:rPr>
        <w:lastRenderedPageBreak/>
        <w:t>V_3</w:t>
      </w:r>
      <w:r>
        <w:t xml:space="preserve">[31] - </w:t>
      </w:r>
      <w:r>
        <w:br/>
        <w:t>1'b1: Head flit valid (buffer ready) in VC 3</w:t>
      </w:r>
    </w:p>
    <w:p w14:paraId="337EC857" w14:textId="77777777" w:rsidR="00677DE5" w:rsidRDefault="00677DE5" w:rsidP="00312028">
      <w:pPr>
        <w:numPr>
          <w:ilvl w:val="0"/>
          <w:numId w:val="38"/>
        </w:numPr>
        <w:spacing w:before="100" w:beforeAutospacing="1" w:after="100" w:afterAutospacing="1" w:line="240" w:lineRule="auto"/>
      </w:pPr>
      <w:r>
        <w:rPr>
          <w:b/>
          <w:bCs/>
        </w:rPr>
        <w:t>F_3</w:t>
      </w:r>
      <w:r>
        <w:t xml:space="preserve">[30] - </w:t>
      </w:r>
      <w:r>
        <w:br/>
        <w:t>1'b1: Buffer full in VC 3</w:t>
      </w:r>
    </w:p>
    <w:p w14:paraId="21D89111" w14:textId="77777777" w:rsidR="00677DE5" w:rsidRDefault="00677DE5" w:rsidP="00312028">
      <w:pPr>
        <w:numPr>
          <w:ilvl w:val="0"/>
          <w:numId w:val="38"/>
        </w:numPr>
        <w:spacing w:before="100" w:beforeAutospacing="1" w:after="100" w:afterAutospacing="1" w:line="240" w:lineRule="auto"/>
      </w:pPr>
      <w:r>
        <w:rPr>
          <w:b/>
          <w:bCs/>
        </w:rPr>
        <w:t>B_3</w:t>
      </w:r>
      <w:r>
        <w:t xml:space="preserve">[29] - </w:t>
      </w:r>
      <w:r>
        <w:br/>
        <w:t>1'b1: Indicates that the head flit of the VC 3 is of the 'QoS Barrier' type</w:t>
      </w:r>
      <w:r>
        <w:br/>
        <w:t>1'b0: Indicates that the head flit of the VC 3 is of the 'QoS Normal' type</w:t>
      </w:r>
    </w:p>
    <w:p w14:paraId="0C41FC64" w14:textId="77777777" w:rsidR="00677DE5" w:rsidRDefault="00677DE5" w:rsidP="00312028">
      <w:pPr>
        <w:numPr>
          <w:ilvl w:val="0"/>
          <w:numId w:val="38"/>
        </w:numPr>
        <w:spacing w:before="100" w:beforeAutospacing="1" w:after="100" w:afterAutospacing="1" w:line="240" w:lineRule="auto"/>
      </w:pPr>
      <w:r>
        <w:rPr>
          <w:b/>
          <w:bCs/>
        </w:rPr>
        <w:t>S_3</w:t>
      </w:r>
      <w:r>
        <w:t xml:space="preserve">[28] - </w:t>
      </w:r>
      <w:r>
        <w:br/>
        <w:t>1'b1: Indicates that the head flit is a start of packet. This also indicates that this input VC 3 has not yet acquired its corresponding output VC</w:t>
      </w:r>
      <w:r>
        <w:br/>
        <w:t>1'b0: Indicates that the head flit is not a start of packet. Also indicates that this input VC 3 has already acquired the VC on the output port</w:t>
      </w:r>
    </w:p>
    <w:p w14:paraId="5A7C392E" w14:textId="77777777" w:rsidR="00677DE5" w:rsidRDefault="00677DE5" w:rsidP="00312028">
      <w:pPr>
        <w:numPr>
          <w:ilvl w:val="0"/>
          <w:numId w:val="38"/>
        </w:numPr>
        <w:spacing w:before="100" w:beforeAutospacing="1" w:after="100" w:afterAutospacing="1" w:line="240" w:lineRule="auto"/>
      </w:pPr>
      <w:r>
        <w:rPr>
          <w:b/>
          <w:bCs/>
        </w:rPr>
        <w:t>UP_3</w:t>
      </w:r>
      <w:r>
        <w:t xml:space="preserve">[27] - </w:t>
      </w:r>
      <w:r>
        <w:br/>
        <w:t>1'b1: Indicates that the flit accumulator on this VC 3 for upsizing to an output port is currently holding a flit</w:t>
      </w:r>
      <w:r>
        <w:br/>
        <w:t>1'b0: Indicates that either the upsizing accumulator is empty or there is no upsizing from the VC 3</w:t>
      </w:r>
    </w:p>
    <w:p w14:paraId="6AAA8408" w14:textId="77777777" w:rsidR="00677DE5" w:rsidRDefault="00677DE5" w:rsidP="00312028">
      <w:pPr>
        <w:numPr>
          <w:ilvl w:val="0"/>
          <w:numId w:val="38"/>
        </w:numPr>
        <w:spacing w:before="100" w:beforeAutospacing="1" w:after="100" w:afterAutospacing="1" w:line="240" w:lineRule="auto"/>
      </w:pPr>
      <w:r>
        <w:rPr>
          <w:b/>
          <w:bCs/>
        </w:rPr>
        <w:t>OUTP_3</w:t>
      </w:r>
      <w:r>
        <w:t>[26:24] - Value indicates the router output port to which the packet at the head of the VC 3 is destined to: 3'd0:N, 3'd1:E, 3'd2:W, 3'd3:S, 3'd4:H, 3'd5:I, 3'd6:J, 3'd7:K</w:t>
      </w:r>
    </w:p>
    <w:p w14:paraId="2A981D72" w14:textId="77777777" w:rsidR="00677DE5" w:rsidRDefault="00677DE5" w:rsidP="00312028">
      <w:pPr>
        <w:numPr>
          <w:ilvl w:val="0"/>
          <w:numId w:val="38"/>
        </w:numPr>
        <w:spacing w:before="100" w:beforeAutospacing="1" w:after="100" w:afterAutospacing="1" w:line="240" w:lineRule="auto"/>
      </w:pPr>
      <w:r>
        <w:rPr>
          <w:b/>
          <w:bCs/>
        </w:rPr>
        <w:t>V_2</w:t>
      </w:r>
      <w:r>
        <w:t xml:space="preserve">[23] - </w:t>
      </w:r>
      <w:r>
        <w:br/>
        <w:t>1'b1: Head flit valid (buffer ready) in VC 2</w:t>
      </w:r>
    </w:p>
    <w:p w14:paraId="28AE5F87" w14:textId="77777777" w:rsidR="00677DE5" w:rsidRDefault="00677DE5" w:rsidP="00312028">
      <w:pPr>
        <w:numPr>
          <w:ilvl w:val="0"/>
          <w:numId w:val="38"/>
        </w:numPr>
        <w:spacing w:before="100" w:beforeAutospacing="1" w:after="100" w:afterAutospacing="1" w:line="240" w:lineRule="auto"/>
      </w:pPr>
      <w:r>
        <w:rPr>
          <w:b/>
          <w:bCs/>
        </w:rPr>
        <w:t>F_2</w:t>
      </w:r>
      <w:r>
        <w:t xml:space="preserve">[22] - </w:t>
      </w:r>
      <w:r>
        <w:br/>
        <w:t>1'b1: Buffer full in VC 2</w:t>
      </w:r>
    </w:p>
    <w:p w14:paraId="449391F6" w14:textId="77777777" w:rsidR="00677DE5" w:rsidRDefault="00677DE5" w:rsidP="00312028">
      <w:pPr>
        <w:numPr>
          <w:ilvl w:val="0"/>
          <w:numId w:val="38"/>
        </w:numPr>
        <w:spacing w:before="100" w:beforeAutospacing="1" w:after="100" w:afterAutospacing="1" w:line="240" w:lineRule="auto"/>
      </w:pPr>
      <w:r>
        <w:rPr>
          <w:b/>
          <w:bCs/>
        </w:rPr>
        <w:t>B_2</w:t>
      </w:r>
      <w:r>
        <w:t xml:space="preserve">[21] - </w:t>
      </w:r>
      <w:r>
        <w:br/>
        <w:t>1'b1: Indicates that the head flit of the VC 2 is of the 'QoS Barrier' type</w:t>
      </w:r>
      <w:r>
        <w:br/>
        <w:t>1'b0: Indicates that the head flit of the VC 2 is of the 'QoS Normal' type</w:t>
      </w:r>
    </w:p>
    <w:p w14:paraId="6C5374FD" w14:textId="77777777" w:rsidR="00677DE5" w:rsidRDefault="00677DE5" w:rsidP="00312028">
      <w:pPr>
        <w:numPr>
          <w:ilvl w:val="0"/>
          <w:numId w:val="38"/>
        </w:numPr>
        <w:spacing w:before="100" w:beforeAutospacing="1" w:after="100" w:afterAutospacing="1" w:line="240" w:lineRule="auto"/>
      </w:pPr>
      <w:r>
        <w:rPr>
          <w:b/>
          <w:bCs/>
        </w:rPr>
        <w:t>S_2</w:t>
      </w:r>
      <w:r>
        <w:t xml:space="preserve">[20] - </w:t>
      </w:r>
      <w:r>
        <w:br/>
        <w:t>1'b1: Indicates that the head flit is a start of packet. This also indicates that this input VC 2 has not yet acquired its corresponding output VC</w:t>
      </w:r>
      <w:r>
        <w:br/>
        <w:t>1'b0: Indicates that the head flit is not a start of packet. Also indicates that this input VC 2 has already acquired the VC on the output port</w:t>
      </w:r>
    </w:p>
    <w:p w14:paraId="58BBF9F5" w14:textId="77777777" w:rsidR="00677DE5" w:rsidRDefault="00677DE5" w:rsidP="00312028">
      <w:pPr>
        <w:numPr>
          <w:ilvl w:val="0"/>
          <w:numId w:val="38"/>
        </w:numPr>
        <w:spacing w:before="100" w:beforeAutospacing="1" w:after="100" w:afterAutospacing="1" w:line="240" w:lineRule="auto"/>
      </w:pPr>
      <w:r>
        <w:rPr>
          <w:b/>
          <w:bCs/>
        </w:rPr>
        <w:t>UP_2</w:t>
      </w:r>
      <w:r>
        <w:t xml:space="preserve">[19] - </w:t>
      </w:r>
      <w:r>
        <w:br/>
        <w:t>1'b1: Indicates that the flit accumulator on this VC 2 for upsizing to an output port is currently holding a flit</w:t>
      </w:r>
      <w:r>
        <w:br/>
        <w:t>1'b0: Indicates that either the upsizing accumulator is empty or there is no upsizing from the VC 2</w:t>
      </w:r>
    </w:p>
    <w:p w14:paraId="3E710325" w14:textId="77777777" w:rsidR="00677DE5" w:rsidRDefault="00677DE5" w:rsidP="00312028">
      <w:pPr>
        <w:numPr>
          <w:ilvl w:val="0"/>
          <w:numId w:val="38"/>
        </w:numPr>
        <w:spacing w:before="100" w:beforeAutospacing="1" w:after="100" w:afterAutospacing="1" w:line="240" w:lineRule="auto"/>
      </w:pPr>
      <w:r>
        <w:rPr>
          <w:b/>
          <w:bCs/>
        </w:rPr>
        <w:t>OUTP_2</w:t>
      </w:r>
      <w:r>
        <w:t>[18:16] - Value indicates the router output port to which the packet at the head of the VC 2 is destined to: 3'd0:N, 3'd1:E, 3'd2:W, 3'd3:S, 3'd4:H, 3'd5:I, 3'd6:J, 3'd7:K</w:t>
      </w:r>
    </w:p>
    <w:p w14:paraId="109285CD" w14:textId="77777777" w:rsidR="00677DE5" w:rsidRDefault="00677DE5" w:rsidP="00312028">
      <w:pPr>
        <w:numPr>
          <w:ilvl w:val="0"/>
          <w:numId w:val="38"/>
        </w:numPr>
        <w:spacing w:before="100" w:beforeAutospacing="1" w:after="100" w:afterAutospacing="1" w:line="240" w:lineRule="auto"/>
      </w:pPr>
      <w:r>
        <w:rPr>
          <w:b/>
          <w:bCs/>
        </w:rPr>
        <w:t>V_1</w:t>
      </w:r>
      <w:r>
        <w:t xml:space="preserve">[15] - </w:t>
      </w:r>
      <w:r>
        <w:br/>
        <w:t>1'b1: Head flit valid (buffer ready) in VC 1</w:t>
      </w:r>
    </w:p>
    <w:p w14:paraId="6023B767" w14:textId="77777777" w:rsidR="00677DE5" w:rsidRDefault="00677DE5" w:rsidP="00312028">
      <w:pPr>
        <w:numPr>
          <w:ilvl w:val="0"/>
          <w:numId w:val="38"/>
        </w:numPr>
        <w:spacing w:before="100" w:beforeAutospacing="1" w:after="100" w:afterAutospacing="1" w:line="240" w:lineRule="auto"/>
      </w:pPr>
      <w:r>
        <w:rPr>
          <w:b/>
          <w:bCs/>
        </w:rPr>
        <w:t>F_1</w:t>
      </w:r>
      <w:r>
        <w:t xml:space="preserve">[14] - </w:t>
      </w:r>
      <w:r>
        <w:br/>
        <w:t>1'b1: Buffer full in VC 1</w:t>
      </w:r>
    </w:p>
    <w:p w14:paraId="553FD185" w14:textId="77777777" w:rsidR="00677DE5" w:rsidRDefault="00677DE5" w:rsidP="00312028">
      <w:pPr>
        <w:numPr>
          <w:ilvl w:val="0"/>
          <w:numId w:val="38"/>
        </w:numPr>
        <w:spacing w:before="100" w:beforeAutospacing="1" w:after="100" w:afterAutospacing="1" w:line="240" w:lineRule="auto"/>
      </w:pPr>
      <w:r>
        <w:rPr>
          <w:b/>
          <w:bCs/>
        </w:rPr>
        <w:lastRenderedPageBreak/>
        <w:t>B_1</w:t>
      </w:r>
      <w:r>
        <w:t xml:space="preserve">[13] - </w:t>
      </w:r>
      <w:r>
        <w:br/>
        <w:t>1'b1: Indicates that the head flit of the VC 1 is of the 'QoS Barrier' type</w:t>
      </w:r>
      <w:r>
        <w:br/>
        <w:t>1'b0: Indicates that the head flit of the VC 1 is of the 'QoS Normal' type</w:t>
      </w:r>
    </w:p>
    <w:p w14:paraId="0C55B2C3" w14:textId="77777777" w:rsidR="00677DE5" w:rsidRDefault="00677DE5" w:rsidP="00312028">
      <w:pPr>
        <w:numPr>
          <w:ilvl w:val="0"/>
          <w:numId w:val="38"/>
        </w:numPr>
        <w:spacing w:before="100" w:beforeAutospacing="1" w:after="100" w:afterAutospacing="1" w:line="240" w:lineRule="auto"/>
      </w:pPr>
      <w:r>
        <w:rPr>
          <w:b/>
          <w:bCs/>
        </w:rPr>
        <w:t>S_1</w:t>
      </w:r>
      <w:r>
        <w:t xml:space="preserve">[12] - </w:t>
      </w:r>
      <w:r>
        <w:br/>
        <w:t>1'b1: Indicates that the head flit is a start of packet. This also indicates that this input VC 1 has not yet acquired its corresponding output VC</w:t>
      </w:r>
      <w:r>
        <w:br/>
        <w:t>1'b0: Indicates that the head flit is not a start of packet. Also indicates that this input VC 1 has already acquired the VC on the output port</w:t>
      </w:r>
    </w:p>
    <w:p w14:paraId="4EB79557" w14:textId="77777777" w:rsidR="00677DE5" w:rsidRDefault="00677DE5" w:rsidP="00312028">
      <w:pPr>
        <w:numPr>
          <w:ilvl w:val="0"/>
          <w:numId w:val="38"/>
        </w:numPr>
        <w:spacing w:before="100" w:beforeAutospacing="1" w:after="100" w:afterAutospacing="1" w:line="240" w:lineRule="auto"/>
      </w:pPr>
      <w:r>
        <w:rPr>
          <w:b/>
          <w:bCs/>
        </w:rPr>
        <w:t>UP_1</w:t>
      </w:r>
      <w:r>
        <w:t xml:space="preserve">[11] - </w:t>
      </w:r>
      <w:r>
        <w:br/>
        <w:t>1'b1: Indicates that the flit accumulator on this VC 1 for upsizing to an output port is currently holding a flit</w:t>
      </w:r>
      <w:r>
        <w:br/>
        <w:t>1'b0: Indicates that either the upsizing accumulator is empty or there is no upsizing from the VC 1</w:t>
      </w:r>
    </w:p>
    <w:p w14:paraId="73E914C7" w14:textId="77777777" w:rsidR="00677DE5" w:rsidRDefault="00677DE5" w:rsidP="00312028">
      <w:pPr>
        <w:numPr>
          <w:ilvl w:val="0"/>
          <w:numId w:val="38"/>
        </w:numPr>
        <w:spacing w:before="100" w:beforeAutospacing="1" w:after="100" w:afterAutospacing="1" w:line="240" w:lineRule="auto"/>
      </w:pPr>
      <w:r>
        <w:rPr>
          <w:b/>
          <w:bCs/>
        </w:rPr>
        <w:t>OUTP_1</w:t>
      </w:r>
      <w:r>
        <w:t>[10:8] - Value indicates the router output port to which the packet at the head of the VC 1 is destined to: 3'd0:N, 3'd1:E, 3'd2:W, 3'd3:S, 3'd4:H, 3'd5:I, 3'd6:J, 3'd7:K</w:t>
      </w:r>
    </w:p>
    <w:p w14:paraId="4FCEFEE4" w14:textId="77777777" w:rsidR="00677DE5" w:rsidRDefault="00677DE5" w:rsidP="00312028">
      <w:pPr>
        <w:numPr>
          <w:ilvl w:val="0"/>
          <w:numId w:val="38"/>
        </w:numPr>
        <w:spacing w:before="100" w:beforeAutospacing="1" w:after="100" w:afterAutospacing="1" w:line="240" w:lineRule="auto"/>
      </w:pPr>
      <w:r>
        <w:rPr>
          <w:b/>
          <w:bCs/>
        </w:rPr>
        <w:t>V_0</w:t>
      </w:r>
      <w:r>
        <w:t xml:space="preserve">[7] - </w:t>
      </w:r>
      <w:r>
        <w:br/>
        <w:t>1'b1: Head flit valid (buffer ready) in VC 0</w:t>
      </w:r>
    </w:p>
    <w:p w14:paraId="5315608C" w14:textId="77777777" w:rsidR="00677DE5" w:rsidRDefault="00677DE5" w:rsidP="00312028">
      <w:pPr>
        <w:numPr>
          <w:ilvl w:val="0"/>
          <w:numId w:val="38"/>
        </w:numPr>
        <w:spacing w:before="100" w:beforeAutospacing="1" w:after="100" w:afterAutospacing="1" w:line="240" w:lineRule="auto"/>
      </w:pPr>
      <w:r>
        <w:rPr>
          <w:b/>
          <w:bCs/>
        </w:rPr>
        <w:t>F_0</w:t>
      </w:r>
      <w:r>
        <w:t xml:space="preserve">[6] - </w:t>
      </w:r>
      <w:r>
        <w:br/>
        <w:t>1'b1: Buffer full in VC 0</w:t>
      </w:r>
    </w:p>
    <w:p w14:paraId="7625AE07" w14:textId="77777777" w:rsidR="00677DE5" w:rsidRDefault="00677DE5" w:rsidP="00312028">
      <w:pPr>
        <w:numPr>
          <w:ilvl w:val="0"/>
          <w:numId w:val="38"/>
        </w:numPr>
        <w:spacing w:before="100" w:beforeAutospacing="1" w:after="100" w:afterAutospacing="1" w:line="240" w:lineRule="auto"/>
      </w:pPr>
      <w:r>
        <w:rPr>
          <w:b/>
          <w:bCs/>
        </w:rPr>
        <w:t>B_0</w:t>
      </w:r>
      <w:r>
        <w:t xml:space="preserve">[5] - </w:t>
      </w:r>
      <w:r>
        <w:br/>
        <w:t>1'b1: Indicates that the head flit of the VC 0 is of the 'QoS Barrier' type</w:t>
      </w:r>
      <w:r>
        <w:br/>
        <w:t>1'b0: Indicates that the head flit of the VC 0 is of the 'QoS Normal' type</w:t>
      </w:r>
    </w:p>
    <w:p w14:paraId="1E923436" w14:textId="77777777" w:rsidR="00677DE5" w:rsidRDefault="00677DE5" w:rsidP="00312028">
      <w:pPr>
        <w:numPr>
          <w:ilvl w:val="0"/>
          <w:numId w:val="38"/>
        </w:numPr>
        <w:spacing w:before="100" w:beforeAutospacing="1" w:after="100" w:afterAutospacing="1" w:line="240" w:lineRule="auto"/>
      </w:pPr>
      <w:r>
        <w:rPr>
          <w:b/>
          <w:bCs/>
        </w:rPr>
        <w:t>S_0</w:t>
      </w:r>
      <w:r>
        <w:t xml:space="preserve">[4] - </w:t>
      </w:r>
      <w:r>
        <w:br/>
        <w:t>1'b1: Indicates that the head flit is a start of packet. This also indicates that this input VC 0 has not yet acquired its corresponding output VC</w:t>
      </w:r>
      <w:r>
        <w:br/>
        <w:t>1'b0: Indicates that the head flit is not a start of packet. Also indicates that this input VC 0 has already acquired the VC on the output port</w:t>
      </w:r>
    </w:p>
    <w:p w14:paraId="69E9C438" w14:textId="77777777" w:rsidR="00677DE5" w:rsidRDefault="00677DE5" w:rsidP="00312028">
      <w:pPr>
        <w:numPr>
          <w:ilvl w:val="0"/>
          <w:numId w:val="38"/>
        </w:numPr>
        <w:spacing w:before="100" w:beforeAutospacing="1" w:after="100" w:afterAutospacing="1" w:line="240" w:lineRule="auto"/>
      </w:pPr>
      <w:r>
        <w:rPr>
          <w:b/>
          <w:bCs/>
        </w:rPr>
        <w:t>UP_0</w:t>
      </w:r>
      <w:r>
        <w:t xml:space="preserve">[3] - </w:t>
      </w:r>
      <w:r>
        <w:br/>
        <w:t>1'b1: Indicates that the flit accumulator on this VC 0 for upsizing to an output port is currently holding a flit</w:t>
      </w:r>
      <w:r>
        <w:br/>
        <w:t>1'b0: Indicates that either the upsizing accumulator is empty or there is no upsizing from the VC 0</w:t>
      </w:r>
    </w:p>
    <w:p w14:paraId="481998EC" w14:textId="77777777" w:rsidR="00677DE5" w:rsidRDefault="00677DE5" w:rsidP="00312028">
      <w:pPr>
        <w:numPr>
          <w:ilvl w:val="0"/>
          <w:numId w:val="38"/>
        </w:numPr>
        <w:spacing w:before="100" w:beforeAutospacing="1" w:after="100" w:afterAutospacing="1" w:line="240" w:lineRule="auto"/>
      </w:pPr>
      <w:r>
        <w:rPr>
          <w:b/>
          <w:bCs/>
        </w:rPr>
        <w:t>OUTP_0</w:t>
      </w:r>
      <w:r>
        <w:t>[2:0] - Value indicates the router output port to which the packet at the head of the VC 0 is destined to: 3'd0:N, 3'd1:E, 3'd2:W, 3'd3:S, 3'd4:H, 3'd5:I, 3'd6:J, 3'd7:K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23"/>
        <w:gridCol w:w="292"/>
        <w:gridCol w:w="300"/>
        <w:gridCol w:w="288"/>
        <w:gridCol w:w="408"/>
        <w:gridCol w:w="214"/>
        <w:gridCol w:w="214"/>
        <w:gridCol w:w="214"/>
        <w:gridCol w:w="316"/>
        <w:gridCol w:w="292"/>
        <w:gridCol w:w="300"/>
        <w:gridCol w:w="288"/>
        <w:gridCol w:w="408"/>
        <w:gridCol w:w="214"/>
        <w:gridCol w:w="214"/>
        <w:gridCol w:w="214"/>
        <w:gridCol w:w="316"/>
        <w:gridCol w:w="292"/>
        <w:gridCol w:w="300"/>
        <w:gridCol w:w="288"/>
        <w:gridCol w:w="408"/>
        <w:gridCol w:w="258"/>
        <w:gridCol w:w="173"/>
        <w:gridCol w:w="173"/>
        <w:gridCol w:w="316"/>
        <w:gridCol w:w="292"/>
        <w:gridCol w:w="300"/>
        <w:gridCol w:w="288"/>
        <w:gridCol w:w="408"/>
        <w:gridCol w:w="202"/>
        <w:gridCol w:w="201"/>
        <w:gridCol w:w="208"/>
      </w:tblGrid>
      <w:tr w:rsidR="00677DE5" w:rsidRPr="00B8249D" w14:paraId="7B49C3AE"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C63E3" w14:textId="77777777" w:rsidR="00677DE5" w:rsidRPr="00B8249D" w:rsidRDefault="00677DE5"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60C041"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C275A"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3E61D7"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3C4D26"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686EB1"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6B4581"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565176"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7FEF69"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107D4B"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A35A52"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CCDED8"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8DE341"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405D7"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70B8B0"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9F886"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701C8C"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04080B"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B55807"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EC9B4"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8CCAF8"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535800"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63AB8C"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B918DD"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BABA2"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F4150F"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D8A48F"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2DE010"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97EAF"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DD43F"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44321B"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2F8A6" w14:textId="77777777" w:rsidR="00677DE5" w:rsidRPr="00B8249D" w:rsidRDefault="00677DE5" w:rsidP="00B8249D">
            <w:pPr>
              <w:jc w:val="center"/>
              <w:rPr>
                <w:sz w:val="14"/>
              </w:rPr>
            </w:pPr>
            <w:r w:rsidRPr="00B8249D">
              <w:rPr>
                <w:sz w:val="14"/>
              </w:rPr>
              <w:t>0</w:t>
            </w:r>
          </w:p>
        </w:tc>
      </w:tr>
      <w:tr w:rsidR="00677DE5" w:rsidRPr="00B8249D" w14:paraId="5DCA31CB"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4E012" w14:textId="77777777" w:rsidR="00677DE5" w:rsidRPr="00B8249D" w:rsidRDefault="00677DE5" w:rsidP="00B8249D">
            <w:pPr>
              <w:jc w:val="center"/>
              <w:rPr>
                <w:sz w:val="14"/>
              </w:rPr>
            </w:pPr>
            <w:r w:rsidRPr="00B8249D">
              <w:rPr>
                <w:sz w:val="14"/>
              </w:rPr>
              <w:t>V_3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5081B" w14:textId="77777777" w:rsidR="00677DE5" w:rsidRPr="00B8249D" w:rsidRDefault="00677DE5" w:rsidP="00B8249D">
            <w:pPr>
              <w:jc w:val="center"/>
              <w:rPr>
                <w:sz w:val="14"/>
              </w:rPr>
            </w:pPr>
            <w:r w:rsidRPr="00B8249D">
              <w:rPr>
                <w:sz w:val="14"/>
              </w:rPr>
              <w:t>F_3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4A70F" w14:textId="77777777" w:rsidR="00677DE5" w:rsidRPr="00B8249D" w:rsidRDefault="00677DE5" w:rsidP="00B8249D">
            <w:pPr>
              <w:jc w:val="center"/>
              <w:rPr>
                <w:sz w:val="14"/>
              </w:rPr>
            </w:pPr>
            <w:r w:rsidRPr="00B8249D">
              <w:rPr>
                <w:sz w:val="14"/>
              </w:rPr>
              <w:t>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9CD95" w14:textId="77777777" w:rsidR="00677DE5" w:rsidRPr="00B8249D" w:rsidRDefault="00677DE5" w:rsidP="00B8249D">
            <w:pPr>
              <w:jc w:val="center"/>
              <w:rPr>
                <w:sz w:val="14"/>
              </w:rPr>
            </w:pPr>
            <w:r w:rsidRPr="00B8249D">
              <w:rPr>
                <w:sz w:val="14"/>
              </w:rPr>
              <w:t>S_3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60A385" w14:textId="77777777" w:rsidR="00677DE5" w:rsidRPr="00B8249D" w:rsidRDefault="00677DE5" w:rsidP="00B8249D">
            <w:pPr>
              <w:jc w:val="center"/>
              <w:rPr>
                <w:sz w:val="14"/>
              </w:rPr>
            </w:pPr>
            <w:r w:rsidRPr="00B8249D">
              <w:rPr>
                <w:sz w:val="14"/>
              </w:rPr>
              <w:t>UP_3</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E0FB8" w14:textId="77777777" w:rsidR="00677DE5" w:rsidRPr="00B8249D" w:rsidRDefault="00677DE5" w:rsidP="00B8249D">
            <w:pPr>
              <w:jc w:val="center"/>
              <w:rPr>
                <w:sz w:val="14"/>
              </w:rPr>
            </w:pPr>
            <w:r w:rsidRPr="00B8249D">
              <w:rPr>
                <w:sz w:val="14"/>
              </w:rPr>
              <w:t>OUTP_3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DB6A0" w14:textId="77777777" w:rsidR="00677DE5" w:rsidRPr="00B8249D" w:rsidRDefault="00677DE5" w:rsidP="00B8249D">
            <w:pPr>
              <w:jc w:val="center"/>
              <w:rPr>
                <w:sz w:val="14"/>
              </w:rPr>
            </w:pPr>
            <w:r w:rsidRPr="00B8249D">
              <w:rPr>
                <w:sz w:val="14"/>
              </w:rPr>
              <w:t>V_2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33D51E" w14:textId="77777777" w:rsidR="00677DE5" w:rsidRPr="00B8249D" w:rsidRDefault="00677DE5" w:rsidP="00B8249D">
            <w:pPr>
              <w:jc w:val="center"/>
              <w:rPr>
                <w:sz w:val="14"/>
              </w:rPr>
            </w:pPr>
            <w:r w:rsidRPr="00B8249D">
              <w:rPr>
                <w:sz w:val="14"/>
              </w:rPr>
              <w:t>F_2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3B431" w14:textId="77777777" w:rsidR="00677DE5" w:rsidRPr="00B8249D" w:rsidRDefault="00677DE5" w:rsidP="00B8249D">
            <w:pPr>
              <w:jc w:val="center"/>
              <w:rPr>
                <w:sz w:val="14"/>
              </w:rPr>
            </w:pPr>
            <w:r w:rsidRPr="00B8249D">
              <w:rPr>
                <w:sz w:val="14"/>
              </w:rPr>
              <w:t>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A4A2E8" w14:textId="77777777" w:rsidR="00677DE5" w:rsidRPr="00B8249D" w:rsidRDefault="00677DE5" w:rsidP="00B8249D">
            <w:pPr>
              <w:jc w:val="center"/>
              <w:rPr>
                <w:sz w:val="14"/>
              </w:rPr>
            </w:pPr>
            <w:r w:rsidRPr="00B8249D">
              <w:rPr>
                <w:sz w:val="14"/>
              </w:rPr>
              <w:t>S_2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A4F5C" w14:textId="77777777" w:rsidR="00677DE5" w:rsidRPr="00B8249D" w:rsidRDefault="00677DE5" w:rsidP="00B8249D">
            <w:pPr>
              <w:jc w:val="center"/>
              <w:rPr>
                <w:sz w:val="14"/>
              </w:rPr>
            </w:pPr>
            <w:r w:rsidRPr="00B8249D">
              <w:rPr>
                <w:sz w:val="14"/>
              </w:rPr>
              <w:t>UP_2</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93554A" w14:textId="77777777" w:rsidR="00677DE5" w:rsidRPr="00B8249D" w:rsidRDefault="00677DE5" w:rsidP="00B8249D">
            <w:pPr>
              <w:jc w:val="center"/>
              <w:rPr>
                <w:sz w:val="14"/>
              </w:rPr>
            </w:pPr>
            <w:r w:rsidRPr="00B8249D">
              <w:rPr>
                <w:sz w:val="14"/>
              </w:rPr>
              <w:t>OUTP_2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3BBBB2" w14:textId="77777777" w:rsidR="00677DE5" w:rsidRPr="00B8249D" w:rsidRDefault="00677DE5" w:rsidP="00B8249D">
            <w:pPr>
              <w:jc w:val="center"/>
              <w:rPr>
                <w:sz w:val="14"/>
              </w:rPr>
            </w:pPr>
            <w:r w:rsidRPr="00B8249D">
              <w:rPr>
                <w:sz w:val="14"/>
              </w:rPr>
              <w:t>V_1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9C5DE6" w14:textId="77777777" w:rsidR="00677DE5" w:rsidRPr="00B8249D" w:rsidRDefault="00677DE5" w:rsidP="00B8249D">
            <w:pPr>
              <w:jc w:val="center"/>
              <w:rPr>
                <w:sz w:val="14"/>
              </w:rPr>
            </w:pPr>
            <w:r w:rsidRPr="00B8249D">
              <w:rPr>
                <w:sz w:val="14"/>
              </w:rPr>
              <w:t>F_1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CB3047" w14:textId="77777777" w:rsidR="00677DE5" w:rsidRPr="00B8249D" w:rsidRDefault="00677DE5" w:rsidP="00B8249D">
            <w:pPr>
              <w:jc w:val="center"/>
              <w:rPr>
                <w:sz w:val="14"/>
              </w:rPr>
            </w:pPr>
            <w:r w:rsidRPr="00B8249D">
              <w:rPr>
                <w:sz w:val="14"/>
              </w:rPr>
              <w:t>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07C09A" w14:textId="77777777" w:rsidR="00677DE5" w:rsidRPr="00B8249D" w:rsidRDefault="00677DE5" w:rsidP="00B8249D">
            <w:pPr>
              <w:jc w:val="center"/>
              <w:rPr>
                <w:sz w:val="14"/>
              </w:rPr>
            </w:pPr>
            <w:r w:rsidRPr="00B8249D">
              <w:rPr>
                <w:sz w:val="14"/>
              </w:rPr>
              <w:t>S_1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749F3F" w14:textId="77777777" w:rsidR="00677DE5" w:rsidRPr="00B8249D" w:rsidRDefault="00677DE5" w:rsidP="00B8249D">
            <w:pPr>
              <w:jc w:val="center"/>
              <w:rPr>
                <w:sz w:val="14"/>
              </w:rPr>
            </w:pPr>
            <w:r w:rsidRPr="00B8249D">
              <w:rPr>
                <w:sz w:val="14"/>
              </w:rPr>
              <w:t>UP_1</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E22C8" w14:textId="77777777" w:rsidR="00677DE5" w:rsidRPr="00B8249D" w:rsidRDefault="00677DE5" w:rsidP="00B8249D">
            <w:pPr>
              <w:jc w:val="center"/>
              <w:rPr>
                <w:sz w:val="14"/>
              </w:rPr>
            </w:pPr>
            <w:r w:rsidRPr="00B8249D">
              <w:rPr>
                <w:sz w:val="14"/>
              </w:rPr>
              <w:t>OUTP_1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5925E6" w14:textId="77777777" w:rsidR="00677DE5" w:rsidRPr="00B8249D" w:rsidRDefault="00677DE5" w:rsidP="00B8249D">
            <w:pPr>
              <w:jc w:val="center"/>
              <w:rPr>
                <w:sz w:val="14"/>
              </w:rPr>
            </w:pPr>
            <w:r w:rsidRPr="00B8249D">
              <w:rPr>
                <w:sz w:val="14"/>
              </w:rPr>
              <w:t>V_0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0FE131" w14:textId="77777777" w:rsidR="00677DE5" w:rsidRPr="00B8249D" w:rsidRDefault="00677DE5" w:rsidP="00B8249D">
            <w:pPr>
              <w:jc w:val="center"/>
              <w:rPr>
                <w:sz w:val="14"/>
              </w:rPr>
            </w:pPr>
            <w:r w:rsidRPr="00B8249D">
              <w:rPr>
                <w:sz w:val="14"/>
              </w:rPr>
              <w:t>F_0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ED95C" w14:textId="77777777" w:rsidR="00677DE5" w:rsidRPr="00B8249D" w:rsidRDefault="00677DE5" w:rsidP="00B8249D">
            <w:pPr>
              <w:jc w:val="center"/>
              <w:rPr>
                <w:sz w:val="14"/>
              </w:rPr>
            </w:pPr>
            <w:r w:rsidRPr="00B8249D">
              <w:rPr>
                <w:sz w:val="14"/>
              </w:rPr>
              <w:t>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257FFB" w14:textId="77777777" w:rsidR="00677DE5" w:rsidRPr="00B8249D" w:rsidRDefault="00677DE5" w:rsidP="00B8249D">
            <w:pPr>
              <w:jc w:val="center"/>
              <w:rPr>
                <w:sz w:val="14"/>
              </w:rPr>
            </w:pPr>
            <w:r w:rsidRPr="00B8249D">
              <w:rPr>
                <w:sz w:val="14"/>
              </w:rPr>
              <w:t>S_0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B86B2" w14:textId="77777777" w:rsidR="00677DE5" w:rsidRPr="00B8249D" w:rsidRDefault="00677DE5" w:rsidP="00B8249D">
            <w:pPr>
              <w:jc w:val="center"/>
              <w:rPr>
                <w:sz w:val="14"/>
              </w:rPr>
            </w:pPr>
            <w:r w:rsidRPr="00B8249D">
              <w:rPr>
                <w:sz w:val="14"/>
              </w:rPr>
              <w:t>UP_0</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B0B38" w14:textId="77777777" w:rsidR="00677DE5" w:rsidRPr="00B8249D" w:rsidRDefault="00677DE5" w:rsidP="00B8249D">
            <w:pPr>
              <w:jc w:val="center"/>
              <w:rPr>
                <w:sz w:val="14"/>
              </w:rPr>
            </w:pPr>
            <w:r w:rsidRPr="00B8249D">
              <w:rPr>
                <w:sz w:val="14"/>
              </w:rPr>
              <w:t>OUTP_0</w:t>
            </w:r>
          </w:p>
        </w:tc>
      </w:tr>
    </w:tbl>
    <w:p w14:paraId="30E51968" w14:textId="77777777" w:rsidR="00677DE5" w:rsidRDefault="00677DE5" w:rsidP="00B8249D">
      <w:pPr>
        <w:pStyle w:val="Caption"/>
      </w:pPr>
      <w:r>
        <w:t xml:space="preserve">Table </w:t>
      </w:r>
      <w:fldSimple w:instr=" SEQ Table \* ARABIC ">
        <w:r>
          <w:rPr>
            <w:noProof/>
          </w:rPr>
          <w:t>10</w:t>
        </w:r>
      </w:fldSimple>
      <w:r>
        <w:t xml:space="preserve"> RTR_IVC_STATUS register.</w:t>
      </w:r>
    </w:p>
    <w:p w14:paraId="600C6A65" w14:textId="77777777" w:rsidR="00677DE5" w:rsidRDefault="00677DE5" w:rsidP="00312028">
      <w:pPr>
        <w:pStyle w:val="Heading3"/>
        <w:numPr>
          <w:ilvl w:val="2"/>
          <w:numId w:val="27"/>
        </w:numPr>
      </w:pPr>
      <w:r>
        <w:t>RTR_OVC_EVENT_CONTROL</w:t>
      </w:r>
    </w:p>
    <w:p w14:paraId="575A86B2" w14:textId="77777777" w:rsidR="00677DE5" w:rsidRDefault="00677DE5" w:rsidP="006606AB">
      <w:r>
        <w:t>This register is used to select which hardware events will increment the output event counter.</w:t>
      </w:r>
    </w:p>
    <w:p w14:paraId="46EE4AFB" w14:textId="77777777" w:rsidR="00677DE5" w:rsidRDefault="00677DE5" w:rsidP="006606AB">
      <w:pPr>
        <w:pStyle w:val="NormalWeb"/>
      </w:pPr>
      <w:r>
        <w:t>Attribute: RW</w:t>
      </w:r>
    </w:p>
    <w:p w14:paraId="3EBF63BD" w14:textId="77777777" w:rsidR="00677DE5" w:rsidRDefault="00677DE5" w:rsidP="006606AB">
      <w:pPr>
        <w:pStyle w:val="NormalWeb"/>
      </w:pPr>
      <w:r>
        <w:lastRenderedPageBreak/>
        <w:t>Security: Non-secure</w:t>
      </w:r>
    </w:p>
    <w:p w14:paraId="4F621A5B" w14:textId="77777777" w:rsidR="00677DE5" w:rsidRDefault="00677DE5" w:rsidP="006606AB">
      <w:pPr>
        <w:pStyle w:val="NormalWeb"/>
      </w:pPr>
      <w:r>
        <w:t>Bit field description:</w:t>
      </w:r>
    </w:p>
    <w:p w14:paraId="019A06F4" w14:textId="77777777" w:rsidR="00677DE5" w:rsidRDefault="00677DE5" w:rsidP="00312028">
      <w:pPr>
        <w:numPr>
          <w:ilvl w:val="0"/>
          <w:numId w:val="39"/>
        </w:numPr>
        <w:spacing w:before="100" w:beforeAutospacing="1" w:after="100" w:afterAutospacing="1" w:line="240" w:lineRule="auto"/>
      </w:pPr>
      <w:r>
        <w:rPr>
          <w:b/>
          <w:bCs/>
        </w:rPr>
        <w:t>EVT</w:t>
      </w:r>
      <w:r>
        <w:t xml:space="preserve">[10:8] - </w:t>
      </w:r>
      <w:r>
        <w:br/>
        <w:t>100: Port stalled. Input flits are available for the port, but no output VC has credit</w:t>
      </w:r>
      <w:r>
        <w:br/>
        <w:t>011: Generates count event when flits are available to be sent to output VC, but the VC has no credit</w:t>
      </w:r>
      <w:r>
        <w:br/>
        <w:t>010: Generates count event on every flit sent on the selected output port and selected outpt VCs, this can be used to count total flits sent on a router output port</w:t>
      </w:r>
      <w:r>
        <w:br/>
        <w:t>001: Generates count event on every EOP sent on the selected output port and selected output VCs, this can be used to count packets sent on a router output port</w:t>
      </w:r>
      <w:r>
        <w:br/>
        <w:t>000: Disable</w:t>
      </w:r>
    </w:p>
    <w:p w14:paraId="0D0975B7" w14:textId="77777777" w:rsidR="00677DE5" w:rsidRDefault="00677DE5" w:rsidP="00312028">
      <w:pPr>
        <w:numPr>
          <w:ilvl w:val="0"/>
          <w:numId w:val="39"/>
        </w:numPr>
        <w:spacing w:before="100" w:beforeAutospacing="1" w:after="100" w:afterAutospacing="1" w:line="240" w:lineRule="auto"/>
      </w:pPr>
      <w:r>
        <w:rPr>
          <w:b/>
          <w:bCs/>
        </w:rPr>
        <w:t>OP</w:t>
      </w:r>
      <w:r>
        <w:t>[6:4] - Output port on which the event is captured</w:t>
      </w:r>
    </w:p>
    <w:p w14:paraId="3EF5B45D" w14:textId="77777777" w:rsidR="00677DE5" w:rsidRDefault="00677DE5" w:rsidP="00312028">
      <w:pPr>
        <w:numPr>
          <w:ilvl w:val="0"/>
          <w:numId w:val="39"/>
        </w:numPr>
        <w:spacing w:before="100" w:beforeAutospacing="1" w:after="100" w:afterAutospacing="1" w:line="240" w:lineRule="auto"/>
      </w:pPr>
      <w:r>
        <w:rPr>
          <w:b/>
          <w:bCs/>
        </w:rPr>
        <w:t>OVC</w:t>
      </w:r>
      <w:r>
        <w:t>[3:0] - Bit map to select output VCs to monitor events 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83"/>
        <w:gridCol w:w="164"/>
        <w:gridCol w:w="164"/>
        <w:gridCol w:w="164"/>
        <w:gridCol w:w="164"/>
        <w:gridCol w:w="164"/>
        <w:gridCol w:w="164"/>
        <w:gridCol w:w="171"/>
      </w:tblGrid>
      <w:tr w:rsidR="00677DE5" w:rsidRPr="00B8249D" w14:paraId="6EE71801"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1532AE" w14:textId="77777777" w:rsidR="00677DE5" w:rsidRPr="00B8249D" w:rsidRDefault="00677DE5" w:rsidP="00B8249D">
            <w:pPr>
              <w:spacing w:after="0"/>
              <w:jc w:val="center"/>
              <w:rPr>
                <w:sz w:val="18"/>
              </w:rPr>
            </w:pPr>
            <w:r w:rsidRPr="00B8249D">
              <w:rPr>
                <w:sz w:val="18"/>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462C1C" w14:textId="77777777" w:rsidR="00677DE5" w:rsidRPr="00B8249D" w:rsidRDefault="00677DE5" w:rsidP="00B8249D">
            <w:pPr>
              <w:jc w:val="center"/>
              <w:rPr>
                <w:sz w:val="18"/>
              </w:rPr>
            </w:pPr>
            <w:r w:rsidRPr="00B8249D">
              <w:rPr>
                <w:sz w:val="18"/>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16DB0F" w14:textId="77777777" w:rsidR="00677DE5" w:rsidRPr="00B8249D" w:rsidRDefault="00677DE5" w:rsidP="00B8249D">
            <w:pPr>
              <w:jc w:val="center"/>
              <w:rPr>
                <w:sz w:val="18"/>
              </w:rPr>
            </w:pPr>
            <w:r w:rsidRPr="00B8249D">
              <w:rPr>
                <w:sz w:val="18"/>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DE7A5C" w14:textId="77777777" w:rsidR="00677DE5" w:rsidRPr="00B8249D" w:rsidRDefault="00677DE5" w:rsidP="00B8249D">
            <w:pPr>
              <w:jc w:val="center"/>
              <w:rPr>
                <w:sz w:val="18"/>
              </w:rPr>
            </w:pPr>
            <w:r w:rsidRPr="00B8249D">
              <w:rPr>
                <w:sz w:val="18"/>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8DFD5" w14:textId="77777777" w:rsidR="00677DE5" w:rsidRPr="00B8249D" w:rsidRDefault="00677DE5" w:rsidP="00B8249D">
            <w:pPr>
              <w:jc w:val="center"/>
              <w:rPr>
                <w:sz w:val="18"/>
              </w:rPr>
            </w:pPr>
            <w:r w:rsidRPr="00B8249D">
              <w:rPr>
                <w:sz w:val="18"/>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FC200" w14:textId="77777777" w:rsidR="00677DE5" w:rsidRPr="00B8249D" w:rsidRDefault="00677DE5" w:rsidP="00B8249D">
            <w:pPr>
              <w:jc w:val="center"/>
              <w:rPr>
                <w:sz w:val="18"/>
              </w:rPr>
            </w:pPr>
            <w:r w:rsidRPr="00B8249D">
              <w:rPr>
                <w:sz w:val="18"/>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4248BF" w14:textId="77777777" w:rsidR="00677DE5" w:rsidRPr="00B8249D" w:rsidRDefault="00677DE5" w:rsidP="00B8249D">
            <w:pPr>
              <w:jc w:val="center"/>
              <w:rPr>
                <w:sz w:val="18"/>
              </w:rPr>
            </w:pPr>
            <w:r w:rsidRPr="00B8249D">
              <w:rPr>
                <w:sz w:val="18"/>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DC3EC" w14:textId="77777777" w:rsidR="00677DE5" w:rsidRPr="00B8249D" w:rsidRDefault="00677DE5" w:rsidP="00B8249D">
            <w:pPr>
              <w:jc w:val="center"/>
              <w:rPr>
                <w:sz w:val="18"/>
              </w:rPr>
            </w:pPr>
            <w:r w:rsidRPr="00B8249D">
              <w:rPr>
                <w:sz w:val="18"/>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1E3DD" w14:textId="77777777" w:rsidR="00677DE5" w:rsidRPr="00B8249D" w:rsidRDefault="00677DE5" w:rsidP="00B8249D">
            <w:pPr>
              <w:jc w:val="center"/>
              <w:rPr>
                <w:sz w:val="18"/>
              </w:rPr>
            </w:pPr>
            <w:r w:rsidRPr="00B8249D">
              <w:rPr>
                <w:sz w:val="18"/>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0F78CB" w14:textId="77777777" w:rsidR="00677DE5" w:rsidRPr="00B8249D" w:rsidRDefault="00677DE5" w:rsidP="00B8249D">
            <w:pPr>
              <w:jc w:val="center"/>
              <w:rPr>
                <w:sz w:val="18"/>
              </w:rPr>
            </w:pPr>
            <w:r w:rsidRPr="00B8249D">
              <w:rPr>
                <w:sz w:val="18"/>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99BF9D" w14:textId="77777777" w:rsidR="00677DE5" w:rsidRPr="00B8249D" w:rsidRDefault="00677DE5" w:rsidP="00B8249D">
            <w:pPr>
              <w:jc w:val="center"/>
              <w:rPr>
                <w:sz w:val="18"/>
              </w:rPr>
            </w:pPr>
            <w:r w:rsidRPr="00B8249D">
              <w:rPr>
                <w:sz w:val="18"/>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58C8E6" w14:textId="77777777" w:rsidR="00677DE5" w:rsidRPr="00B8249D" w:rsidRDefault="00677DE5" w:rsidP="00B8249D">
            <w:pPr>
              <w:jc w:val="center"/>
              <w:rPr>
                <w:sz w:val="18"/>
              </w:rPr>
            </w:pPr>
            <w:r w:rsidRPr="00B8249D">
              <w:rPr>
                <w:sz w:val="18"/>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1FDCD9" w14:textId="77777777" w:rsidR="00677DE5" w:rsidRPr="00B8249D" w:rsidRDefault="00677DE5" w:rsidP="00B8249D">
            <w:pPr>
              <w:jc w:val="center"/>
              <w:rPr>
                <w:sz w:val="18"/>
              </w:rPr>
            </w:pPr>
            <w:r w:rsidRPr="00B8249D">
              <w:rPr>
                <w:sz w:val="18"/>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683AA4" w14:textId="77777777" w:rsidR="00677DE5" w:rsidRPr="00B8249D" w:rsidRDefault="00677DE5" w:rsidP="00B8249D">
            <w:pPr>
              <w:jc w:val="center"/>
              <w:rPr>
                <w:sz w:val="18"/>
              </w:rPr>
            </w:pPr>
            <w:r w:rsidRPr="00B8249D">
              <w:rPr>
                <w:sz w:val="18"/>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9E55D5" w14:textId="77777777" w:rsidR="00677DE5" w:rsidRPr="00B8249D" w:rsidRDefault="00677DE5" w:rsidP="00B8249D">
            <w:pPr>
              <w:jc w:val="center"/>
              <w:rPr>
                <w:sz w:val="18"/>
              </w:rPr>
            </w:pPr>
            <w:r w:rsidRPr="00B8249D">
              <w:rPr>
                <w:sz w:val="18"/>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FA553" w14:textId="77777777" w:rsidR="00677DE5" w:rsidRPr="00B8249D" w:rsidRDefault="00677DE5" w:rsidP="00B8249D">
            <w:pPr>
              <w:jc w:val="center"/>
              <w:rPr>
                <w:sz w:val="18"/>
              </w:rPr>
            </w:pPr>
            <w:r w:rsidRPr="00B8249D">
              <w:rPr>
                <w:sz w:val="18"/>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613F5" w14:textId="77777777" w:rsidR="00677DE5" w:rsidRPr="00B8249D" w:rsidRDefault="00677DE5" w:rsidP="00B8249D">
            <w:pPr>
              <w:jc w:val="center"/>
              <w:rPr>
                <w:sz w:val="18"/>
              </w:rPr>
            </w:pPr>
            <w:r w:rsidRPr="00B8249D">
              <w:rPr>
                <w:sz w:val="18"/>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B85753" w14:textId="77777777" w:rsidR="00677DE5" w:rsidRPr="00B8249D" w:rsidRDefault="00677DE5" w:rsidP="00B8249D">
            <w:pPr>
              <w:jc w:val="center"/>
              <w:rPr>
                <w:sz w:val="18"/>
              </w:rPr>
            </w:pPr>
            <w:r w:rsidRPr="00B8249D">
              <w:rPr>
                <w:sz w:val="18"/>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FAE344" w14:textId="77777777" w:rsidR="00677DE5" w:rsidRPr="00B8249D" w:rsidRDefault="00677DE5" w:rsidP="00B8249D">
            <w:pPr>
              <w:jc w:val="center"/>
              <w:rPr>
                <w:sz w:val="18"/>
              </w:rPr>
            </w:pPr>
            <w:r w:rsidRPr="00B8249D">
              <w:rPr>
                <w:sz w:val="18"/>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ED98EB" w14:textId="77777777" w:rsidR="00677DE5" w:rsidRPr="00B8249D" w:rsidRDefault="00677DE5" w:rsidP="00B8249D">
            <w:pPr>
              <w:jc w:val="center"/>
              <w:rPr>
                <w:sz w:val="18"/>
              </w:rPr>
            </w:pPr>
            <w:r w:rsidRPr="00B8249D">
              <w:rPr>
                <w:sz w:val="18"/>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105AE5" w14:textId="77777777" w:rsidR="00677DE5" w:rsidRPr="00B8249D" w:rsidRDefault="00677DE5" w:rsidP="00B8249D">
            <w:pPr>
              <w:jc w:val="center"/>
              <w:rPr>
                <w:sz w:val="18"/>
              </w:rPr>
            </w:pPr>
            <w:r w:rsidRPr="00B8249D">
              <w:rPr>
                <w:sz w:val="18"/>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7BCFC4" w14:textId="77777777" w:rsidR="00677DE5" w:rsidRPr="00B8249D" w:rsidRDefault="00677DE5" w:rsidP="00B8249D">
            <w:pPr>
              <w:jc w:val="center"/>
              <w:rPr>
                <w:sz w:val="18"/>
              </w:rPr>
            </w:pPr>
            <w:r w:rsidRPr="00B8249D">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DE8479" w14:textId="77777777" w:rsidR="00677DE5" w:rsidRPr="00B8249D" w:rsidRDefault="00677DE5" w:rsidP="00B8249D">
            <w:pPr>
              <w:jc w:val="center"/>
              <w:rPr>
                <w:sz w:val="18"/>
              </w:rPr>
            </w:pPr>
            <w:r w:rsidRPr="00B8249D">
              <w:rPr>
                <w:sz w:val="18"/>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CC982" w14:textId="77777777" w:rsidR="00677DE5" w:rsidRPr="00B8249D" w:rsidRDefault="00677DE5" w:rsidP="00B8249D">
            <w:pPr>
              <w:jc w:val="center"/>
              <w:rPr>
                <w:sz w:val="18"/>
              </w:rPr>
            </w:pPr>
            <w:r w:rsidRPr="00B8249D">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1B58DD" w14:textId="77777777" w:rsidR="00677DE5" w:rsidRPr="00B8249D" w:rsidRDefault="00677DE5" w:rsidP="00B8249D">
            <w:pPr>
              <w:jc w:val="center"/>
              <w:rPr>
                <w:sz w:val="18"/>
              </w:rPr>
            </w:pPr>
            <w:r w:rsidRPr="00B8249D">
              <w:rPr>
                <w:sz w:val="18"/>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2D11EB" w14:textId="77777777" w:rsidR="00677DE5" w:rsidRPr="00B8249D" w:rsidRDefault="00677DE5" w:rsidP="00B8249D">
            <w:pPr>
              <w:jc w:val="center"/>
              <w:rPr>
                <w:sz w:val="18"/>
              </w:rPr>
            </w:pPr>
            <w:r w:rsidRPr="00B8249D">
              <w:rPr>
                <w:sz w:val="18"/>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532F8" w14:textId="77777777" w:rsidR="00677DE5" w:rsidRPr="00B8249D" w:rsidRDefault="00677DE5" w:rsidP="00B8249D">
            <w:pPr>
              <w:jc w:val="center"/>
              <w:rPr>
                <w:sz w:val="18"/>
              </w:rPr>
            </w:pPr>
            <w:r w:rsidRPr="00B8249D">
              <w:rPr>
                <w:sz w:val="18"/>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5142B1" w14:textId="77777777" w:rsidR="00677DE5" w:rsidRPr="00B8249D" w:rsidRDefault="00677DE5" w:rsidP="00B8249D">
            <w:pPr>
              <w:jc w:val="center"/>
              <w:rPr>
                <w:sz w:val="18"/>
              </w:rPr>
            </w:pPr>
            <w:r w:rsidRPr="00B8249D">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7837AB" w14:textId="77777777" w:rsidR="00677DE5" w:rsidRPr="00B8249D" w:rsidRDefault="00677DE5" w:rsidP="00B8249D">
            <w:pPr>
              <w:jc w:val="center"/>
              <w:rPr>
                <w:sz w:val="18"/>
              </w:rPr>
            </w:pPr>
            <w:r w:rsidRPr="00B8249D">
              <w:rPr>
                <w:sz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CA43D" w14:textId="77777777" w:rsidR="00677DE5" w:rsidRPr="00B8249D" w:rsidRDefault="00677DE5" w:rsidP="00B8249D">
            <w:pPr>
              <w:jc w:val="center"/>
              <w:rPr>
                <w:sz w:val="18"/>
              </w:rPr>
            </w:pPr>
            <w:r w:rsidRPr="00B8249D">
              <w:rPr>
                <w:sz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5A197" w14:textId="77777777" w:rsidR="00677DE5" w:rsidRPr="00B8249D" w:rsidRDefault="00677DE5" w:rsidP="00B8249D">
            <w:pPr>
              <w:jc w:val="center"/>
              <w:rPr>
                <w:sz w:val="18"/>
              </w:rPr>
            </w:pPr>
            <w:r w:rsidRPr="00B8249D">
              <w:rPr>
                <w:sz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84C0D9" w14:textId="77777777" w:rsidR="00677DE5" w:rsidRPr="00B8249D" w:rsidRDefault="00677DE5" w:rsidP="00B8249D">
            <w:pPr>
              <w:jc w:val="center"/>
              <w:rPr>
                <w:sz w:val="18"/>
              </w:rPr>
            </w:pPr>
            <w:r w:rsidRPr="00B8249D">
              <w:rPr>
                <w:sz w:val="18"/>
              </w:rPr>
              <w:t>0</w:t>
            </w:r>
          </w:p>
        </w:tc>
      </w:tr>
      <w:tr w:rsidR="00677DE5" w:rsidRPr="00B8249D" w14:paraId="2DA514DB" w14:textId="77777777" w:rsidTr="00B8249D">
        <w:trPr>
          <w:tblCellSpacing w:w="7" w:type="dxa"/>
          <w:jc w:val="center"/>
        </w:trPr>
        <w:tc>
          <w:tcPr>
            <w:tcW w:w="0" w:type="auto"/>
            <w:gridSpan w:val="21"/>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0C0AC" w14:textId="77777777" w:rsidR="00677DE5" w:rsidRPr="00B8249D" w:rsidRDefault="00677DE5" w:rsidP="00B8249D">
            <w:pPr>
              <w:jc w:val="center"/>
              <w:rPr>
                <w:sz w:val="18"/>
              </w:rPr>
            </w:pPr>
            <w:r w:rsidRPr="00B8249D">
              <w:rPr>
                <w:sz w:val="18"/>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C45F2" w14:textId="77777777" w:rsidR="00677DE5" w:rsidRPr="00B8249D" w:rsidRDefault="00677DE5" w:rsidP="00B8249D">
            <w:pPr>
              <w:jc w:val="center"/>
              <w:rPr>
                <w:sz w:val="18"/>
              </w:rPr>
            </w:pPr>
            <w:r w:rsidRPr="00B8249D">
              <w:rPr>
                <w:sz w:val="18"/>
              </w:rPr>
              <w:t>EVT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44F5A" w14:textId="77777777" w:rsidR="00677DE5" w:rsidRPr="00B8249D" w:rsidRDefault="00677DE5" w:rsidP="00B8249D">
            <w:pPr>
              <w:jc w:val="center"/>
              <w:rPr>
                <w:sz w:val="18"/>
              </w:rPr>
            </w:pPr>
            <w:r w:rsidRPr="00B8249D">
              <w:rPr>
                <w:sz w:val="18"/>
              </w:rPr>
              <w:t>u</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74DBAE" w14:textId="77777777" w:rsidR="00677DE5" w:rsidRPr="00B8249D" w:rsidRDefault="00677DE5" w:rsidP="00B8249D">
            <w:pPr>
              <w:jc w:val="center"/>
              <w:rPr>
                <w:sz w:val="18"/>
              </w:rPr>
            </w:pPr>
            <w:r w:rsidRPr="00B8249D">
              <w:rPr>
                <w:sz w:val="18"/>
              </w:rPr>
              <w:t>OP</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1C6D98" w14:textId="77777777" w:rsidR="00677DE5" w:rsidRPr="00B8249D" w:rsidRDefault="00677DE5" w:rsidP="00B8249D">
            <w:pPr>
              <w:jc w:val="center"/>
              <w:rPr>
                <w:sz w:val="18"/>
              </w:rPr>
            </w:pPr>
            <w:r w:rsidRPr="00B8249D">
              <w:rPr>
                <w:sz w:val="18"/>
              </w:rPr>
              <w:t>OVC</w:t>
            </w:r>
          </w:p>
        </w:tc>
      </w:tr>
    </w:tbl>
    <w:p w14:paraId="311DF355" w14:textId="77777777" w:rsidR="00677DE5" w:rsidRDefault="00677DE5" w:rsidP="00B8249D">
      <w:pPr>
        <w:pStyle w:val="Caption"/>
      </w:pPr>
      <w:r>
        <w:t xml:space="preserve">Table </w:t>
      </w:r>
      <w:fldSimple w:instr=" SEQ Table \* ARABIC ">
        <w:r>
          <w:rPr>
            <w:noProof/>
          </w:rPr>
          <w:t>11</w:t>
        </w:r>
      </w:fldSimple>
      <w:r>
        <w:t xml:space="preserve"> RTR_OVC_EVENT_CONTROL register.</w:t>
      </w:r>
    </w:p>
    <w:p w14:paraId="650CD6EF" w14:textId="77777777" w:rsidR="00677DE5" w:rsidRDefault="00677DE5" w:rsidP="00312028">
      <w:pPr>
        <w:pStyle w:val="Heading3"/>
        <w:numPr>
          <w:ilvl w:val="2"/>
          <w:numId w:val="27"/>
        </w:numPr>
      </w:pPr>
      <w:r>
        <w:t>RTR_OVC_EVENT_COUNTER</w:t>
      </w:r>
    </w:p>
    <w:p w14:paraId="389E8938" w14:textId="77777777" w:rsidR="00677DE5" w:rsidRDefault="00677DE5" w:rsidP="00B8249D">
      <w:pPr>
        <w:jc w:val="both"/>
      </w:pPr>
      <w:r>
        <w:t>This register holds the output event counter. The value can be read to determine the current count value. The value can be written to initialize the counter. When events trigger a count, the counter will increment. When the counter increments at its highest value, it will roll over to zero and the overflow will mark the Router output Event Interrupt Status register, which could trigger an interrupt.</w:t>
      </w:r>
    </w:p>
    <w:p w14:paraId="35030B33" w14:textId="77777777" w:rsidR="00677DE5" w:rsidRDefault="00677DE5" w:rsidP="006606AB">
      <w:pPr>
        <w:pStyle w:val="NormalWeb"/>
      </w:pPr>
      <w:r>
        <w:t>Attribute: RW</w:t>
      </w:r>
    </w:p>
    <w:p w14:paraId="50D185E8" w14:textId="77777777" w:rsidR="00677DE5" w:rsidRDefault="00677DE5" w:rsidP="006606AB">
      <w:pPr>
        <w:pStyle w:val="NormalWeb"/>
      </w:pPr>
      <w:r>
        <w:t>Security: Non-secure</w:t>
      </w:r>
    </w:p>
    <w:p w14:paraId="110B0215" w14:textId="77777777" w:rsidR="00677DE5" w:rsidRDefault="00677DE5" w:rsidP="006606AB">
      <w:pPr>
        <w:pStyle w:val="NormalWeb"/>
      </w:pPr>
      <w:r>
        <w:t>Bit field description:</w:t>
      </w:r>
    </w:p>
    <w:p w14:paraId="6E5B8936" w14:textId="77777777" w:rsidR="00677DE5" w:rsidRDefault="00677DE5" w:rsidP="00312028">
      <w:pPr>
        <w:numPr>
          <w:ilvl w:val="0"/>
          <w:numId w:val="40"/>
        </w:numPr>
        <w:spacing w:before="100" w:beforeAutospacing="1" w:after="100" w:afterAutospacing="1" w:line="240" w:lineRule="auto"/>
      </w:pPr>
      <w:r>
        <w:rPr>
          <w:b/>
          <w:bCs/>
        </w:rPr>
        <w:t>EVENT_CNTR</w:t>
      </w:r>
      <w:r>
        <w:t>[31:0] - 32'bit event incrementing counter. Rollover from 32'hFFFFF -&gt; 32'd0 sets the rollover status bit RE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144"/>
        <w:gridCol w:w="144"/>
        <w:gridCol w:w="144"/>
        <w:gridCol w:w="144"/>
        <w:gridCol w:w="144"/>
        <w:gridCol w:w="144"/>
        <w:gridCol w:w="144"/>
        <w:gridCol w:w="144"/>
        <w:gridCol w:w="144"/>
        <w:gridCol w:w="151"/>
      </w:tblGrid>
      <w:tr w:rsidR="00677DE5" w:rsidRPr="00B8249D" w14:paraId="03F38A82"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ABD58D" w14:textId="77777777" w:rsidR="00677DE5" w:rsidRPr="00B8249D" w:rsidRDefault="00677DE5" w:rsidP="00B8249D">
            <w:pPr>
              <w:spacing w:after="0"/>
              <w:jc w:val="center"/>
              <w:rPr>
                <w:sz w:val="14"/>
              </w:rPr>
            </w:pPr>
            <w:r w:rsidRPr="00B8249D">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2C62A9" w14:textId="77777777" w:rsidR="00677DE5" w:rsidRPr="00B8249D" w:rsidRDefault="00677DE5" w:rsidP="00B8249D">
            <w:pPr>
              <w:jc w:val="center"/>
              <w:rPr>
                <w:sz w:val="14"/>
              </w:rPr>
            </w:pPr>
            <w:r w:rsidRPr="00B8249D">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D1981A" w14:textId="77777777" w:rsidR="00677DE5" w:rsidRPr="00B8249D" w:rsidRDefault="00677DE5" w:rsidP="00B8249D">
            <w:pPr>
              <w:jc w:val="center"/>
              <w:rPr>
                <w:sz w:val="14"/>
              </w:rPr>
            </w:pPr>
            <w:r w:rsidRPr="00B8249D">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C50BD0" w14:textId="77777777" w:rsidR="00677DE5" w:rsidRPr="00B8249D" w:rsidRDefault="00677DE5" w:rsidP="00B8249D">
            <w:pPr>
              <w:jc w:val="center"/>
              <w:rPr>
                <w:sz w:val="14"/>
              </w:rPr>
            </w:pPr>
            <w:r w:rsidRPr="00B8249D">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6330C2" w14:textId="77777777" w:rsidR="00677DE5" w:rsidRPr="00B8249D" w:rsidRDefault="00677DE5" w:rsidP="00B8249D">
            <w:pPr>
              <w:jc w:val="center"/>
              <w:rPr>
                <w:sz w:val="14"/>
              </w:rPr>
            </w:pPr>
            <w:r w:rsidRPr="00B8249D">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2689A" w14:textId="77777777" w:rsidR="00677DE5" w:rsidRPr="00B8249D" w:rsidRDefault="00677DE5" w:rsidP="00B8249D">
            <w:pPr>
              <w:jc w:val="center"/>
              <w:rPr>
                <w:sz w:val="14"/>
              </w:rPr>
            </w:pPr>
            <w:r w:rsidRPr="00B8249D">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3CBE4" w14:textId="77777777" w:rsidR="00677DE5" w:rsidRPr="00B8249D" w:rsidRDefault="00677DE5" w:rsidP="00B8249D">
            <w:pPr>
              <w:jc w:val="center"/>
              <w:rPr>
                <w:sz w:val="14"/>
              </w:rPr>
            </w:pPr>
            <w:r w:rsidRPr="00B8249D">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1AB8A" w14:textId="77777777" w:rsidR="00677DE5" w:rsidRPr="00B8249D" w:rsidRDefault="00677DE5" w:rsidP="00B8249D">
            <w:pPr>
              <w:jc w:val="center"/>
              <w:rPr>
                <w:sz w:val="14"/>
              </w:rPr>
            </w:pPr>
            <w:r w:rsidRPr="00B8249D">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8EB270" w14:textId="77777777" w:rsidR="00677DE5" w:rsidRPr="00B8249D" w:rsidRDefault="00677DE5" w:rsidP="00B8249D">
            <w:pPr>
              <w:jc w:val="center"/>
              <w:rPr>
                <w:sz w:val="14"/>
              </w:rPr>
            </w:pPr>
            <w:r w:rsidRPr="00B8249D">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603C59" w14:textId="77777777" w:rsidR="00677DE5" w:rsidRPr="00B8249D" w:rsidRDefault="00677DE5" w:rsidP="00B8249D">
            <w:pPr>
              <w:jc w:val="center"/>
              <w:rPr>
                <w:sz w:val="14"/>
              </w:rPr>
            </w:pPr>
            <w:r w:rsidRPr="00B8249D">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7C4A6" w14:textId="77777777" w:rsidR="00677DE5" w:rsidRPr="00B8249D" w:rsidRDefault="00677DE5" w:rsidP="00B8249D">
            <w:pPr>
              <w:jc w:val="center"/>
              <w:rPr>
                <w:sz w:val="14"/>
              </w:rPr>
            </w:pPr>
            <w:r w:rsidRPr="00B8249D">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FF57C" w14:textId="77777777" w:rsidR="00677DE5" w:rsidRPr="00B8249D" w:rsidRDefault="00677DE5" w:rsidP="00B8249D">
            <w:pPr>
              <w:jc w:val="center"/>
              <w:rPr>
                <w:sz w:val="14"/>
              </w:rPr>
            </w:pPr>
            <w:r w:rsidRPr="00B8249D">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B98670" w14:textId="77777777" w:rsidR="00677DE5" w:rsidRPr="00B8249D" w:rsidRDefault="00677DE5" w:rsidP="00B8249D">
            <w:pPr>
              <w:jc w:val="center"/>
              <w:rPr>
                <w:sz w:val="14"/>
              </w:rPr>
            </w:pPr>
            <w:r w:rsidRPr="00B8249D">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676236" w14:textId="77777777" w:rsidR="00677DE5" w:rsidRPr="00B8249D" w:rsidRDefault="00677DE5" w:rsidP="00B8249D">
            <w:pPr>
              <w:jc w:val="center"/>
              <w:rPr>
                <w:sz w:val="14"/>
              </w:rPr>
            </w:pPr>
            <w:r w:rsidRPr="00B8249D">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2F7E32" w14:textId="77777777" w:rsidR="00677DE5" w:rsidRPr="00B8249D" w:rsidRDefault="00677DE5" w:rsidP="00B8249D">
            <w:pPr>
              <w:jc w:val="center"/>
              <w:rPr>
                <w:sz w:val="14"/>
              </w:rPr>
            </w:pPr>
            <w:r w:rsidRPr="00B8249D">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091010" w14:textId="77777777" w:rsidR="00677DE5" w:rsidRPr="00B8249D" w:rsidRDefault="00677DE5" w:rsidP="00B8249D">
            <w:pPr>
              <w:jc w:val="center"/>
              <w:rPr>
                <w:sz w:val="14"/>
              </w:rPr>
            </w:pPr>
            <w:r w:rsidRPr="00B8249D">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A3618" w14:textId="77777777" w:rsidR="00677DE5" w:rsidRPr="00B8249D" w:rsidRDefault="00677DE5" w:rsidP="00B8249D">
            <w:pPr>
              <w:jc w:val="center"/>
              <w:rPr>
                <w:sz w:val="14"/>
              </w:rPr>
            </w:pPr>
            <w:r w:rsidRPr="00B8249D">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9E8FE" w14:textId="77777777" w:rsidR="00677DE5" w:rsidRPr="00B8249D" w:rsidRDefault="00677DE5" w:rsidP="00B8249D">
            <w:pPr>
              <w:jc w:val="center"/>
              <w:rPr>
                <w:sz w:val="14"/>
              </w:rPr>
            </w:pPr>
            <w:r w:rsidRPr="00B8249D">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2C53E7" w14:textId="77777777" w:rsidR="00677DE5" w:rsidRPr="00B8249D" w:rsidRDefault="00677DE5" w:rsidP="00B8249D">
            <w:pPr>
              <w:jc w:val="center"/>
              <w:rPr>
                <w:sz w:val="14"/>
              </w:rPr>
            </w:pPr>
            <w:r w:rsidRPr="00B8249D">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BBA08" w14:textId="77777777" w:rsidR="00677DE5" w:rsidRPr="00B8249D" w:rsidRDefault="00677DE5" w:rsidP="00B8249D">
            <w:pPr>
              <w:jc w:val="center"/>
              <w:rPr>
                <w:sz w:val="14"/>
              </w:rPr>
            </w:pPr>
            <w:r w:rsidRPr="00B8249D">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3C9B27" w14:textId="77777777" w:rsidR="00677DE5" w:rsidRPr="00B8249D" w:rsidRDefault="00677DE5" w:rsidP="00B8249D">
            <w:pPr>
              <w:jc w:val="center"/>
              <w:rPr>
                <w:sz w:val="14"/>
              </w:rPr>
            </w:pPr>
            <w:r w:rsidRPr="00B8249D">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18DD45" w14:textId="77777777" w:rsidR="00677DE5" w:rsidRPr="00B8249D" w:rsidRDefault="00677DE5" w:rsidP="00B8249D">
            <w:pPr>
              <w:jc w:val="center"/>
              <w:rPr>
                <w:sz w:val="14"/>
              </w:rPr>
            </w:pPr>
            <w:r w:rsidRPr="00B8249D">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ED5917" w14:textId="77777777" w:rsidR="00677DE5" w:rsidRPr="00B8249D" w:rsidRDefault="00677DE5" w:rsidP="00B8249D">
            <w:pPr>
              <w:jc w:val="center"/>
              <w:rPr>
                <w:sz w:val="14"/>
              </w:rPr>
            </w:pPr>
            <w:r w:rsidRPr="00B8249D">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7F839A" w14:textId="77777777" w:rsidR="00677DE5" w:rsidRPr="00B8249D" w:rsidRDefault="00677DE5" w:rsidP="00B8249D">
            <w:pPr>
              <w:jc w:val="center"/>
              <w:rPr>
                <w:sz w:val="14"/>
              </w:rPr>
            </w:pPr>
            <w:r w:rsidRPr="00B8249D">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85FEB" w14:textId="77777777" w:rsidR="00677DE5" w:rsidRPr="00B8249D" w:rsidRDefault="00677DE5" w:rsidP="00B8249D">
            <w:pPr>
              <w:jc w:val="center"/>
              <w:rPr>
                <w:sz w:val="14"/>
              </w:rPr>
            </w:pPr>
            <w:r w:rsidRPr="00B8249D">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B4A453" w14:textId="77777777" w:rsidR="00677DE5" w:rsidRPr="00B8249D" w:rsidRDefault="00677DE5" w:rsidP="00B8249D">
            <w:pPr>
              <w:jc w:val="center"/>
              <w:rPr>
                <w:sz w:val="14"/>
              </w:rPr>
            </w:pPr>
            <w:r w:rsidRPr="00B8249D">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10B17C" w14:textId="77777777" w:rsidR="00677DE5" w:rsidRPr="00B8249D" w:rsidRDefault="00677DE5" w:rsidP="00B8249D">
            <w:pPr>
              <w:jc w:val="center"/>
              <w:rPr>
                <w:sz w:val="14"/>
              </w:rPr>
            </w:pPr>
            <w:r w:rsidRPr="00B8249D">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75B7C3" w14:textId="77777777" w:rsidR="00677DE5" w:rsidRPr="00B8249D" w:rsidRDefault="00677DE5" w:rsidP="00B8249D">
            <w:pPr>
              <w:jc w:val="center"/>
              <w:rPr>
                <w:sz w:val="14"/>
              </w:rPr>
            </w:pPr>
            <w:r w:rsidRPr="00B8249D">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17AC41" w14:textId="77777777" w:rsidR="00677DE5" w:rsidRPr="00B8249D" w:rsidRDefault="00677DE5" w:rsidP="00B8249D">
            <w:pPr>
              <w:jc w:val="center"/>
              <w:rPr>
                <w:sz w:val="14"/>
              </w:rPr>
            </w:pPr>
            <w:r w:rsidRPr="00B8249D">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37E931" w14:textId="77777777" w:rsidR="00677DE5" w:rsidRPr="00B8249D" w:rsidRDefault="00677DE5" w:rsidP="00B8249D">
            <w:pPr>
              <w:jc w:val="center"/>
              <w:rPr>
                <w:sz w:val="14"/>
              </w:rPr>
            </w:pPr>
            <w:r w:rsidRPr="00B8249D">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F9E3C0" w14:textId="77777777" w:rsidR="00677DE5" w:rsidRPr="00B8249D" w:rsidRDefault="00677DE5" w:rsidP="00B8249D">
            <w:pPr>
              <w:jc w:val="center"/>
              <w:rPr>
                <w:sz w:val="14"/>
              </w:rPr>
            </w:pPr>
            <w:r w:rsidRPr="00B8249D">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32C9D" w14:textId="77777777" w:rsidR="00677DE5" w:rsidRPr="00B8249D" w:rsidRDefault="00677DE5" w:rsidP="00B8249D">
            <w:pPr>
              <w:jc w:val="center"/>
              <w:rPr>
                <w:sz w:val="14"/>
              </w:rPr>
            </w:pPr>
            <w:r w:rsidRPr="00B8249D">
              <w:rPr>
                <w:sz w:val="14"/>
              </w:rPr>
              <w:t>0</w:t>
            </w:r>
          </w:p>
        </w:tc>
      </w:tr>
      <w:tr w:rsidR="00677DE5" w:rsidRPr="00B8249D" w14:paraId="1C1BC02A" w14:textId="77777777" w:rsidTr="00B8249D">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15604A" w14:textId="77777777" w:rsidR="00677DE5" w:rsidRPr="00B8249D" w:rsidRDefault="00677DE5" w:rsidP="00B8249D">
            <w:pPr>
              <w:jc w:val="center"/>
              <w:rPr>
                <w:sz w:val="14"/>
              </w:rPr>
            </w:pPr>
            <w:r w:rsidRPr="00B8249D">
              <w:rPr>
                <w:sz w:val="14"/>
              </w:rPr>
              <w:t>EVENT_CNTR</w:t>
            </w:r>
          </w:p>
        </w:tc>
      </w:tr>
    </w:tbl>
    <w:p w14:paraId="6FA7D775" w14:textId="77777777" w:rsidR="00677DE5" w:rsidRDefault="00677DE5" w:rsidP="00B8249D">
      <w:pPr>
        <w:pStyle w:val="Caption"/>
      </w:pPr>
      <w:r>
        <w:t xml:space="preserve">Table </w:t>
      </w:r>
      <w:fldSimple w:instr=" SEQ Table \* ARABIC ">
        <w:r>
          <w:rPr>
            <w:noProof/>
          </w:rPr>
          <w:t>12</w:t>
        </w:r>
      </w:fldSimple>
      <w:r>
        <w:t xml:space="preserve"> RTR_OVC_EVENT_COUNTER register.</w:t>
      </w:r>
    </w:p>
    <w:p w14:paraId="1501994B" w14:textId="77777777" w:rsidR="00677DE5" w:rsidRDefault="00677DE5" w:rsidP="00312028">
      <w:pPr>
        <w:pStyle w:val="Heading3"/>
        <w:numPr>
          <w:ilvl w:val="2"/>
          <w:numId w:val="27"/>
        </w:numPr>
      </w:pPr>
      <w:r>
        <w:lastRenderedPageBreak/>
        <w:t>RTR_OVC_STATUS</w:t>
      </w:r>
    </w:p>
    <w:p w14:paraId="79629A66" w14:textId="77777777" w:rsidR="00677DE5" w:rsidRDefault="00677DE5" w:rsidP="00B8249D">
      <w:pPr>
        <w:pStyle w:val="NormalWeb"/>
        <w:jc w:val="both"/>
      </w:pPr>
      <w:r>
        <w:t>This register indicates the current status of one of the output ports of a router. Each register tracks the status of up to 4 virtual channels for the output port. There are 8 rtr_ovc_status per router, one for each router's output port (only 5 are active registers, while the other 3 are reserved).</w:t>
      </w:r>
    </w:p>
    <w:p w14:paraId="56CA382F" w14:textId="77777777" w:rsidR="00677DE5" w:rsidRDefault="00677DE5" w:rsidP="006606AB">
      <w:pPr>
        <w:pStyle w:val="NormalWeb"/>
      </w:pPr>
      <w:r>
        <w:t>Attribute: R</w:t>
      </w:r>
    </w:p>
    <w:p w14:paraId="26DA4A1A" w14:textId="77777777" w:rsidR="00677DE5" w:rsidRDefault="00677DE5" w:rsidP="006606AB">
      <w:pPr>
        <w:pStyle w:val="NormalWeb"/>
      </w:pPr>
      <w:r>
        <w:t>Security: Non-secure</w:t>
      </w:r>
    </w:p>
    <w:p w14:paraId="1F5997EC" w14:textId="77777777" w:rsidR="00677DE5" w:rsidRDefault="00677DE5" w:rsidP="006606AB">
      <w:pPr>
        <w:pStyle w:val="NormalWeb"/>
      </w:pPr>
      <w:r>
        <w:t>Bit field description:</w:t>
      </w:r>
    </w:p>
    <w:p w14:paraId="4B25EF5B" w14:textId="77777777" w:rsidR="00677DE5" w:rsidRDefault="00677DE5" w:rsidP="00312028">
      <w:pPr>
        <w:numPr>
          <w:ilvl w:val="0"/>
          <w:numId w:val="41"/>
        </w:numPr>
        <w:spacing w:before="100" w:beforeAutospacing="1" w:after="100" w:afterAutospacing="1" w:line="240" w:lineRule="auto"/>
      </w:pPr>
      <w:r>
        <w:rPr>
          <w:b/>
          <w:bCs/>
        </w:rPr>
        <w:t>RSV_3</w:t>
      </w:r>
      <w:r>
        <w:t>[27] - Reserved</w:t>
      </w:r>
    </w:p>
    <w:p w14:paraId="095C5FDC" w14:textId="77777777" w:rsidR="00677DE5" w:rsidRDefault="00677DE5" w:rsidP="00312028">
      <w:pPr>
        <w:numPr>
          <w:ilvl w:val="0"/>
          <w:numId w:val="41"/>
        </w:numPr>
        <w:spacing w:before="100" w:beforeAutospacing="1" w:after="100" w:afterAutospacing="1" w:line="240" w:lineRule="auto"/>
      </w:pPr>
      <w:r>
        <w:rPr>
          <w:b/>
          <w:bCs/>
        </w:rPr>
        <w:t>VB_3</w:t>
      </w:r>
      <w:r>
        <w:t xml:space="preserve">[26] - </w:t>
      </w:r>
      <w:r>
        <w:br/>
        <w:t>1'b1: Indicates that this output VC 3 is currently locked to the corresponding VC on one of the input ports.</w:t>
      </w:r>
      <w:r>
        <w:br/>
        <w:t>1'b0: Indicates that this output VC 3 is free and can be acquired by the corresponding VC on one of the input port for the transmission of a packet.</w:t>
      </w:r>
    </w:p>
    <w:p w14:paraId="37D640AE" w14:textId="77777777" w:rsidR="00677DE5" w:rsidRDefault="00677DE5" w:rsidP="00312028">
      <w:pPr>
        <w:numPr>
          <w:ilvl w:val="0"/>
          <w:numId w:val="41"/>
        </w:numPr>
        <w:spacing w:before="100" w:beforeAutospacing="1" w:after="100" w:afterAutospacing="1" w:line="240" w:lineRule="auto"/>
      </w:pPr>
      <w:r>
        <w:rPr>
          <w:b/>
          <w:bCs/>
        </w:rPr>
        <w:t>CE_3</w:t>
      </w:r>
      <w:r>
        <w:t xml:space="preserve">[25] - </w:t>
      </w:r>
      <w:r>
        <w:br/>
        <w:t>1'b1: Indicates that this output VC 3 has no credit for transmission of flits to the downstream link.</w:t>
      </w:r>
      <w:r>
        <w:br/>
        <w:t>1'b0: Indicates that credits are available for transmission to downstream link.</w:t>
      </w:r>
    </w:p>
    <w:p w14:paraId="317C312C" w14:textId="77777777" w:rsidR="00677DE5" w:rsidRDefault="00677DE5" w:rsidP="00312028">
      <w:pPr>
        <w:numPr>
          <w:ilvl w:val="0"/>
          <w:numId w:val="41"/>
        </w:numPr>
        <w:spacing w:before="100" w:beforeAutospacing="1" w:after="100" w:afterAutospacing="1" w:line="240" w:lineRule="auto"/>
      </w:pPr>
      <w:r>
        <w:rPr>
          <w:b/>
          <w:bCs/>
        </w:rPr>
        <w:t>CF_3</w:t>
      </w:r>
      <w:r>
        <w:t xml:space="preserve">[24] - </w:t>
      </w:r>
      <w:r>
        <w:br/>
        <w:t>1'b1: Indicates that the credit level with this VC 3 is at the maximum provisioned value.</w:t>
      </w:r>
    </w:p>
    <w:p w14:paraId="04773649" w14:textId="77777777" w:rsidR="00677DE5" w:rsidRDefault="00677DE5" w:rsidP="00312028">
      <w:pPr>
        <w:numPr>
          <w:ilvl w:val="0"/>
          <w:numId w:val="41"/>
        </w:numPr>
        <w:spacing w:before="100" w:beforeAutospacing="1" w:after="100" w:afterAutospacing="1" w:line="240" w:lineRule="auto"/>
      </w:pPr>
      <w:r>
        <w:rPr>
          <w:b/>
          <w:bCs/>
        </w:rPr>
        <w:t>RSV_2</w:t>
      </w:r>
      <w:r>
        <w:t>[19] - Reserved</w:t>
      </w:r>
    </w:p>
    <w:p w14:paraId="6C6A4511" w14:textId="77777777" w:rsidR="00677DE5" w:rsidRDefault="00677DE5" w:rsidP="00312028">
      <w:pPr>
        <w:numPr>
          <w:ilvl w:val="0"/>
          <w:numId w:val="41"/>
        </w:numPr>
        <w:spacing w:before="100" w:beforeAutospacing="1" w:after="100" w:afterAutospacing="1" w:line="240" w:lineRule="auto"/>
      </w:pPr>
      <w:r>
        <w:rPr>
          <w:b/>
          <w:bCs/>
        </w:rPr>
        <w:t>VB_2</w:t>
      </w:r>
      <w:r>
        <w:t xml:space="preserve">[18] - </w:t>
      </w:r>
      <w:r>
        <w:br/>
        <w:t>1'b1: Indicates that this output VC 2 is currently locked to the corresponding VC on one of the input ports.</w:t>
      </w:r>
      <w:r>
        <w:br/>
        <w:t>1'b0: Indicates that this output VC 2 is free and can be acquired by the corresponding VC on one of the input port for the transmission of a packet.</w:t>
      </w:r>
    </w:p>
    <w:p w14:paraId="43E88002" w14:textId="77777777" w:rsidR="00677DE5" w:rsidRDefault="00677DE5" w:rsidP="00312028">
      <w:pPr>
        <w:numPr>
          <w:ilvl w:val="0"/>
          <w:numId w:val="41"/>
        </w:numPr>
        <w:spacing w:before="100" w:beforeAutospacing="1" w:after="100" w:afterAutospacing="1" w:line="240" w:lineRule="auto"/>
      </w:pPr>
      <w:r>
        <w:rPr>
          <w:b/>
          <w:bCs/>
        </w:rPr>
        <w:t>CE_2</w:t>
      </w:r>
      <w:r>
        <w:t xml:space="preserve">[17] - </w:t>
      </w:r>
      <w:r>
        <w:br/>
        <w:t>1'b1: Indicates that this output VC 2 has no credit for transmission of flits to the downstream link.</w:t>
      </w:r>
      <w:r>
        <w:br/>
        <w:t>1'b0: Indicates that credits are available for transmission to downstream link.</w:t>
      </w:r>
    </w:p>
    <w:p w14:paraId="498396AE" w14:textId="77777777" w:rsidR="00677DE5" w:rsidRDefault="00677DE5" w:rsidP="00312028">
      <w:pPr>
        <w:numPr>
          <w:ilvl w:val="0"/>
          <w:numId w:val="41"/>
        </w:numPr>
        <w:spacing w:before="100" w:beforeAutospacing="1" w:after="100" w:afterAutospacing="1" w:line="240" w:lineRule="auto"/>
      </w:pPr>
      <w:r>
        <w:rPr>
          <w:b/>
          <w:bCs/>
        </w:rPr>
        <w:t>CF_2</w:t>
      </w:r>
      <w:r>
        <w:t xml:space="preserve">[16] - </w:t>
      </w:r>
      <w:r>
        <w:br/>
        <w:t>1'b1: Indicates that the credit level with this VC 2 is at the maximum provisioned value.</w:t>
      </w:r>
    </w:p>
    <w:p w14:paraId="583875C3" w14:textId="77777777" w:rsidR="00677DE5" w:rsidRDefault="00677DE5" w:rsidP="00312028">
      <w:pPr>
        <w:numPr>
          <w:ilvl w:val="0"/>
          <w:numId w:val="41"/>
        </w:numPr>
        <w:spacing w:before="100" w:beforeAutospacing="1" w:after="100" w:afterAutospacing="1" w:line="240" w:lineRule="auto"/>
      </w:pPr>
      <w:r>
        <w:rPr>
          <w:b/>
          <w:bCs/>
        </w:rPr>
        <w:t>RSV_1</w:t>
      </w:r>
      <w:r>
        <w:t>[11] - Reserved</w:t>
      </w:r>
    </w:p>
    <w:p w14:paraId="090AB0E8" w14:textId="77777777" w:rsidR="00677DE5" w:rsidRDefault="00677DE5" w:rsidP="00312028">
      <w:pPr>
        <w:numPr>
          <w:ilvl w:val="0"/>
          <w:numId w:val="41"/>
        </w:numPr>
        <w:spacing w:before="100" w:beforeAutospacing="1" w:after="100" w:afterAutospacing="1" w:line="240" w:lineRule="auto"/>
      </w:pPr>
      <w:r>
        <w:rPr>
          <w:b/>
          <w:bCs/>
        </w:rPr>
        <w:t>VB_1</w:t>
      </w:r>
      <w:r>
        <w:t xml:space="preserve">[10] - </w:t>
      </w:r>
      <w:r>
        <w:br/>
        <w:t>1'b1: Indicates that this output VC 1 is currently locked to the corresponding VC on one of the input ports.</w:t>
      </w:r>
      <w:r>
        <w:br/>
        <w:t>1'b0: Indicates that this output VC 1 is free and can be acquired by the corresponding VC on one of the input port for the transmission of a packet.</w:t>
      </w:r>
    </w:p>
    <w:p w14:paraId="7A315971" w14:textId="77777777" w:rsidR="00677DE5" w:rsidRDefault="00677DE5" w:rsidP="00312028">
      <w:pPr>
        <w:numPr>
          <w:ilvl w:val="0"/>
          <w:numId w:val="41"/>
        </w:numPr>
        <w:spacing w:before="100" w:beforeAutospacing="1" w:after="100" w:afterAutospacing="1" w:line="240" w:lineRule="auto"/>
      </w:pPr>
      <w:r>
        <w:rPr>
          <w:b/>
          <w:bCs/>
        </w:rPr>
        <w:t>CE_1</w:t>
      </w:r>
      <w:r>
        <w:t xml:space="preserve">[9] - </w:t>
      </w:r>
      <w:r>
        <w:br/>
        <w:t xml:space="preserve">1'b1: Indicates that this output VC 1 has no credit for transmission of flits to the </w:t>
      </w:r>
      <w:r>
        <w:lastRenderedPageBreak/>
        <w:t>downstream link.</w:t>
      </w:r>
      <w:r>
        <w:br/>
        <w:t>1'b0: Indicates that credits are available for transmission to downstream link.</w:t>
      </w:r>
    </w:p>
    <w:p w14:paraId="524147D9" w14:textId="77777777" w:rsidR="00677DE5" w:rsidRDefault="00677DE5" w:rsidP="00312028">
      <w:pPr>
        <w:numPr>
          <w:ilvl w:val="0"/>
          <w:numId w:val="41"/>
        </w:numPr>
        <w:spacing w:before="100" w:beforeAutospacing="1" w:after="100" w:afterAutospacing="1" w:line="240" w:lineRule="auto"/>
      </w:pPr>
      <w:r>
        <w:rPr>
          <w:b/>
          <w:bCs/>
        </w:rPr>
        <w:t>CF_1</w:t>
      </w:r>
      <w:r>
        <w:t xml:space="preserve">[8] - </w:t>
      </w:r>
      <w:r>
        <w:br/>
        <w:t>1'b1: Indicates that the credit level with this VC 1 is at the maximum provisioned value.</w:t>
      </w:r>
    </w:p>
    <w:p w14:paraId="2D6E3D27" w14:textId="77777777" w:rsidR="00677DE5" w:rsidRDefault="00677DE5" w:rsidP="00312028">
      <w:pPr>
        <w:numPr>
          <w:ilvl w:val="0"/>
          <w:numId w:val="41"/>
        </w:numPr>
        <w:spacing w:before="100" w:beforeAutospacing="1" w:after="100" w:afterAutospacing="1" w:line="240" w:lineRule="auto"/>
      </w:pPr>
      <w:r>
        <w:rPr>
          <w:b/>
          <w:bCs/>
        </w:rPr>
        <w:t>RSV_0</w:t>
      </w:r>
      <w:r>
        <w:t>[3] - Reserved</w:t>
      </w:r>
    </w:p>
    <w:p w14:paraId="792CDB87" w14:textId="77777777" w:rsidR="00677DE5" w:rsidRDefault="00677DE5" w:rsidP="00312028">
      <w:pPr>
        <w:numPr>
          <w:ilvl w:val="0"/>
          <w:numId w:val="41"/>
        </w:numPr>
        <w:spacing w:before="100" w:beforeAutospacing="1" w:after="100" w:afterAutospacing="1" w:line="240" w:lineRule="auto"/>
      </w:pPr>
      <w:r>
        <w:rPr>
          <w:b/>
          <w:bCs/>
        </w:rPr>
        <w:t>VB_0</w:t>
      </w:r>
      <w:r>
        <w:t xml:space="preserve">[2] - </w:t>
      </w:r>
      <w:r>
        <w:br/>
        <w:t>1'b1: Indicates that this output VC 0 is currently locked to the corresponding VC on one of the input ports.</w:t>
      </w:r>
      <w:r>
        <w:br/>
        <w:t>1'b0: Indicates that this output VC 0 is free and can be acquired by the corresponding VC on one of the input port for the transmission of a packet.</w:t>
      </w:r>
    </w:p>
    <w:p w14:paraId="48EECC7E" w14:textId="77777777" w:rsidR="00677DE5" w:rsidRDefault="00677DE5" w:rsidP="00312028">
      <w:pPr>
        <w:numPr>
          <w:ilvl w:val="0"/>
          <w:numId w:val="41"/>
        </w:numPr>
        <w:spacing w:before="100" w:beforeAutospacing="1" w:after="100" w:afterAutospacing="1" w:line="240" w:lineRule="auto"/>
      </w:pPr>
      <w:r>
        <w:rPr>
          <w:b/>
          <w:bCs/>
        </w:rPr>
        <w:t>CE_0</w:t>
      </w:r>
      <w:r>
        <w:t xml:space="preserve">[1] - </w:t>
      </w:r>
      <w:r>
        <w:br/>
        <w:t>1'b1: Indicates that this output VC 0 has no credit for transmission of flits to the downstream link.</w:t>
      </w:r>
      <w:r>
        <w:br/>
        <w:t>1'b0: Indicates that credits are available for transmission to downstream link.</w:t>
      </w:r>
    </w:p>
    <w:p w14:paraId="0C27E0C2" w14:textId="77777777" w:rsidR="00677DE5" w:rsidRDefault="00677DE5" w:rsidP="00312028">
      <w:pPr>
        <w:numPr>
          <w:ilvl w:val="0"/>
          <w:numId w:val="41"/>
        </w:numPr>
        <w:spacing w:before="100" w:beforeAutospacing="1" w:after="100" w:afterAutospacing="1" w:line="240" w:lineRule="auto"/>
      </w:pPr>
      <w:r>
        <w:rPr>
          <w:b/>
          <w:bCs/>
        </w:rPr>
        <w:t>CF_0</w:t>
      </w:r>
      <w:r>
        <w:t xml:space="preserve">[0] - </w:t>
      </w:r>
      <w:r>
        <w:br/>
        <w:t>1'b1: Indicates that the credit level with this VC 0 is at the maximum provisioned value.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1"/>
        <w:gridCol w:w="194"/>
        <w:gridCol w:w="194"/>
        <w:gridCol w:w="194"/>
        <w:gridCol w:w="424"/>
        <w:gridCol w:w="354"/>
        <w:gridCol w:w="353"/>
        <w:gridCol w:w="346"/>
        <w:gridCol w:w="194"/>
        <w:gridCol w:w="194"/>
        <w:gridCol w:w="194"/>
        <w:gridCol w:w="194"/>
        <w:gridCol w:w="424"/>
        <w:gridCol w:w="354"/>
        <w:gridCol w:w="353"/>
        <w:gridCol w:w="346"/>
        <w:gridCol w:w="194"/>
        <w:gridCol w:w="194"/>
        <w:gridCol w:w="194"/>
        <w:gridCol w:w="194"/>
        <w:gridCol w:w="424"/>
        <w:gridCol w:w="354"/>
        <w:gridCol w:w="353"/>
        <w:gridCol w:w="346"/>
        <w:gridCol w:w="134"/>
        <w:gridCol w:w="134"/>
        <w:gridCol w:w="134"/>
        <w:gridCol w:w="134"/>
        <w:gridCol w:w="424"/>
        <w:gridCol w:w="354"/>
        <w:gridCol w:w="353"/>
        <w:gridCol w:w="353"/>
      </w:tblGrid>
      <w:tr w:rsidR="00677DE5" w:rsidRPr="00B8249D" w14:paraId="0FADB14C" w14:textId="77777777" w:rsidTr="00B8249D">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E623ED" w14:textId="77777777" w:rsidR="00677DE5" w:rsidRPr="00B8249D" w:rsidRDefault="00677DE5" w:rsidP="00B8249D">
            <w:pPr>
              <w:spacing w:after="0"/>
              <w:jc w:val="center"/>
              <w:rPr>
                <w:sz w:val="12"/>
              </w:rPr>
            </w:pPr>
            <w:r w:rsidRPr="00B8249D">
              <w:rPr>
                <w:sz w:val="12"/>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FD36CE" w14:textId="77777777" w:rsidR="00677DE5" w:rsidRPr="00B8249D" w:rsidRDefault="00677DE5" w:rsidP="00B8249D">
            <w:pPr>
              <w:jc w:val="center"/>
              <w:rPr>
                <w:sz w:val="12"/>
              </w:rPr>
            </w:pPr>
            <w:r w:rsidRPr="00B8249D">
              <w:rPr>
                <w:sz w:val="12"/>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2C527A" w14:textId="77777777" w:rsidR="00677DE5" w:rsidRPr="00B8249D" w:rsidRDefault="00677DE5" w:rsidP="00B8249D">
            <w:pPr>
              <w:jc w:val="center"/>
              <w:rPr>
                <w:sz w:val="12"/>
              </w:rPr>
            </w:pPr>
            <w:r w:rsidRPr="00B8249D">
              <w:rPr>
                <w:sz w:val="12"/>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503C3" w14:textId="77777777" w:rsidR="00677DE5" w:rsidRPr="00B8249D" w:rsidRDefault="00677DE5" w:rsidP="00B8249D">
            <w:pPr>
              <w:jc w:val="center"/>
              <w:rPr>
                <w:sz w:val="12"/>
              </w:rPr>
            </w:pPr>
            <w:r w:rsidRPr="00B8249D">
              <w:rPr>
                <w:sz w:val="12"/>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E29D4" w14:textId="77777777" w:rsidR="00677DE5" w:rsidRPr="00B8249D" w:rsidRDefault="00677DE5" w:rsidP="00B8249D">
            <w:pPr>
              <w:jc w:val="center"/>
              <w:rPr>
                <w:sz w:val="12"/>
              </w:rPr>
            </w:pPr>
            <w:r w:rsidRPr="00B8249D">
              <w:rPr>
                <w:sz w:val="12"/>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A789A1" w14:textId="77777777" w:rsidR="00677DE5" w:rsidRPr="00B8249D" w:rsidRDefault="00677DE5" w:rsidP="00B8249D">
            <w:pPr>
              <w:jc w:val="center"/>
              <w:rPr>
                <w:sz w:val="12"/>
              </w:rPr>
            </w:pPr>
            <w:r w:rsidRPr="00B8249D">
              <w:rPr>
                <w:sz w:val="12"/>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79045" w14:textId="77777777" w:rsidR="00677DE5" w:rsidRPr="00B8249D" w:rsidRDefault="00677DE5" w:rsidP="00B8249D">
            <w:pPr>
              <w:jc w:val="center"/>
              <w:rPr>
                <w:sz w:val="12"/>
              </w:rPr>
            </w:pPr>
            <w:r w:rsidRPr="00B8249D">
              <w:rPr>
                <w:sz w:val="12"/>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69C68" w14:textId="77777777" w:rsidR="00677DE5" w:rsidRPr="00B8249D" w:rsidRDefault="00677DE5" w:rsidP="00B8249D">
            <w:pPr>
              <w:jc w:val="center"/>
              <w:rPr>
                <w:sz w:val="12"/>
              </w:rPr>
            </w:pPr>
            <w:r w:rsidRPr="00B8249D">
              <w:rPr>
                <w:sz w:val="12"/>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B067E" w14:textId="77777777" w:rsidR="00677DE5" w:rsidRPr="00B8249D" w:rsidRDefault="00677DE5" w:rsidP="00B8249D">
            <w:pPr>
              <w:jc w:val="center"/>
              <w:rPr>
                <w:sz w:val="12"/>
              </w:rPr>
            </w:pPr>
            <w:r w:rsidRPr="00B8249D">
              <w:rPr>
                <w:sz w:val="12"/>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4D8E7" w14:textId="77777777" w:rsidR="00677DE5" w:rsidRPr="00B8249D" w:rsidRDefault="00677DE5" w:rsidP="00B8249D">
            <w:pPr>
              <w:jc w:val="center"/>
              <w:rPr>
                <w:sz w:val="12"/>
              </w:rPr>
            </w:pPr>
            <w:r w:rsidRPr="00B8249D">
              <w:rPr>
                <w:sz w:val="12"/>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E1FA8D" w14:textId="77777777" w:rsidR="00677DE5" w:rsidRPr="00B8249D" w:rsidRDefault="00677DE5" w:rsidP="00B8249D">
            <w:pPr>
              <w:jc w:val="center"/>
              <w:rPr>
                <w:sz w:val="12"/>
              </w:rPr>
            </w:pPr>
            <w:r w:rsidRPr="00B8249D">
              <w:rPr>
                <w:sz w:val="12"/>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5A486" w14:textId="77777777" w:rsidR="00677DE5" w:rsidRPr="00B8249D" w:rsidRDefault="00677DE5" w:rsidP="00B8249D">
            <w:pPr>
              <w:jc w:val="center"/>
              <w:rPr>
                <w:sz w:val="12"/>
              </w:rPr>
            </w:pPr>
            <w:r w:rsidRPr="00B8249D">
              <w:rPr>
                <w:sz w:val="12"/>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59674" w14:textId="77777777" w:rsidR="00677DE5" w:rsidRPr="00B8249D" w:rsidRDefault="00677DE5" w:rsidP="00B8249D">
            <w:pPr>
              <w:jc w:val="center"/>
              <w:rPr>
                <w:sz w:val="12"/>
              </w:rPr>
            </w:pPr>
            <w:r w:rsidRPr="00B8249D">
              <w:rPr>
                <w:sz w:val="12"/>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997AA" w14:textId="77777777" w:rsidR="00677DE5" w:rsidRPr="00B8249D" w:rsidRDefault="00677DE5" w:rsidP="00B8249D">
            <w:pPr>
              <w:jc w:val="center"/>
              <w:rPr>
                <w:sz w:val="12"/>
              </w:rPr>
            </w:pPr>
            <w:r w:rsidRPr="00B8249D">
              <w:rPr>
                <w:sz w:val="12"/>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FC1F15" w14:textId="77777777" w:rsidR="00677DE5" w:rsidRPr="00B8249D" w:rsidRDefault="00677DE5" w:rsidP="00B8249D">
            <w:pPr>
              <w:jc w:val="center"/>
              <w:rPr>
                <w:sz w:val="12"/>
              </w:rPr>
            </w:pPr>
            <w:r w:rsidRPr="00B8249D">
              <w:rPr>
                <w:sz w:val="12"/>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417007" w14:textId="77777777" w:rsidR="00677DE5" w:rsidRPr="00B8249D" w:rsidRDefault="00677DE5" w:rsidP="00B8249D">
            <w:pPr>
              <w:jc w:val="center"/>
              <w:rPr>
                <w:sz w:val="12"/>
              </w:rPr>
            </w:pPr>
            <w:r w:rsidRPr="00B8249D">
              <w:rPr>
                <w:sz w:val="12"/>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7378B6" w14:textId="77777777" w:rsidR="00677DE5" w:rsidRPr="00B8249D" w:rsidRDefault="00677DE5" w:rsidP="00B8249D">
            <w:pPr>
              <w:jc w:val="center"/>
              <w:rPr>
                <w:sz w:val="12"/>
              </w:rPr>
            </w:pPr>
            <w:r w:rsidRPr="00B8249D">
              <w:rPr>
                <w:sz w:val="12"/>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AB27D" w14:textId="77777777" w:rsidR="00677DE5" w:rsidRPr="00B8249D" w:rsidRDefault="00677DE5" w:rsidP="00B8249D">
            <w:pPr>
              <w:jc w:val="center"/>
              <w:rPr>
                <w:sz w:val="12"/>
              </w:rPr>
            </w:pPr>
            <w:r w:rsidRPr="00B8249D">
              <w:rPr>
                <w:sz w:val="12"/>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CE2D1E" w14:textId="77777777" w:rsidR="00677DE5" w:rsidRPr="00B8249D" w:rsidRDefault="00677DE5" w:rsidP="00B8249D">
            <w:pPr>
              <w:jc w:val="center"/>
              <w:rPr>
                <w:sz w:val="12"/>
              </w:rPr>
            </w:pPr>
            <w:r w:rsidRPr="00B8249D">
              <w:rPr>
                <w:sz w:val="12"/>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A5AB39" w14:textId="77777777" w:rsidR="00677DE5" w:rsidRPr="00B8249D" w:rsidRDefault="00677DE5" w:rsidP="00B8249D">
            <w:pPr>
              <w:jc w:val="center"/>
              <w:rPr>
                <w:sz w:val="12"/>
              </w:rPr>
            </w:pPr>
            <w:r w:rsidRPr="00B8249D">
              <w:rPr>
                <w:sz w:val="12"/>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A65C96" w14:textId="77777777" w:rsidR="00677DE5" w:rsidRPr="00B8249D" w:rsidRDefault="00677DE5" w:rsidP="00B8249D">
            <w:pPr>
              <w:jc w:val="center"/>
              <w:rPr>
                <w:sz w:val="12"/>
              </w:rPr>
            </w:pPr>
            <w:r w:rsidRPr="00B8249D">
              <w:rPr>
                <w:sz w:val="12"/>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3AA6C7" w14:textId="77777777" w:rsidR="00677DE5" w:rsidRPr="00B8249D" w:rsidRDefault="00677DE5" w:rsidP="00B8249D">
            <w:pPr>
              <w:jc w:val="center"/>
              <w:rPr>
                <w:sz w:val="12"/>
              </w:rPr>
            </w:pPr>
            <w:r w:rsidRPr="00B8249D">
              <w:rPr>
                <w:sz w:val="12"/>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1D1AA7" w14:textId="77777777" w:rsidR="00677DE5" w:rsidRPr="00B8249D" w:rsidRDefault="00677DE5" w:rsidP="00B8249D">
            <w:pPr>
              <w:jc w:val="center"/>
              <w:rPr>
                <w:sz w:val="12"/>
              </w:rPr>
            </w:pPr>
            <w:r w:rsidRPr="00B8249D">
              <w:rPr>
                <w:sz w:val="12"/>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9443F9" w14:textId="77777777" w:rsidR="00677DE5" w:rsidRPr="00B8249D" w:rsidRDefault="00677DE5" w:rsidP="00B8249D">
            <w:pPr>
              <w:jc w:val="center"/>
              <w:rPr>
                <w:sz w:val="12"/>
              </w:rPr>
            </w:pPr>
            <w:r w:rsidRPr="00B8249D">
              <w:rPr>
                <w:sz w:val="12"/>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006FFD" w14:textId="77777777" w:rsidR="00677DE5" w:rsidRPr="00B8249D" w:rsidRDefault="00677DE5" w:rsidP="00B8249D">
            <w:pPr>
              <w:jc w:val="center"/>
              <w:rPr>
                <w:sz w:val="12"/>
              </w:rPr>
            </w:pPr>
            <w:r w:rsidRPr="00B8249D">
              <w:rPr>
                <w:sz w:val="12"/>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D51028" w14:textId="77777777" w:rsidR="00677DE5" w:rsidRPr="00B8249D" w:rsidRDefault="00677DE5" w:rsidP="00B8249D">
            <w:pPr>
              <w:jc w:val="center"/>
              <w:rPr>
                <w:sz w:val="12"/>
              </w:rPr>
            </w:pPr>
            <w:r w:rsidRPr="00B8249D">
              <w:rPr>
                <w:sz w:val="12"/>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9A0CD" w14:textId="77777777" w:rsidR="00677DE5" w:rsidRPr="00B8249D" w:rsidRDefault="00677DE5" w:rsidP="00B8249D">
            <w:pPr>
              <w:jc w:val="center"/>
              <w:rPr>
                <w:sz w:val="12"/>
              </w:rPr>
            </w:pPr>
            <w:r w:rsidRPr="00B8249D">
              <w:rPr>
                <w:sz w:val="12"/>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AC33F" w14:textId="77777777" w:rsidR="00677DE5" w:rsidRPr="00B8249D" w:rsidRDefault="00677DE5" w:rsidP="00B8249D">
            <w:pPr>
              <w:jc w:val="center"/>
              <w:rPr>
                <w:sz w:val="12"/>
              </w:rPr>
            </w:pPr>
            <w:r w:rsidRPr="00B8249D">
              <w:rPr>
                <w:sz w:val="12"/>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211B95" w14:textId="77777777" w:rsidR="00677DE5" w:rsidRPr="00B8249D" w:rsidRDefault="00677DE5" w:rsidP="00B8249D">
            <w:pPr>
              <w:jc w:val="center"/>
              <w:rPr>
                <w:sz w:val="12"/>
              </w:rPr>
            </w:pPr>
            <w:r w:rsidRPr="00B8249D">
              <w:rPr>
                <w:sz w:val="12"/>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BF8D9" w14:textId="77777777" w:rsidR="00677DE5" w:rsidRPr="00B8249D" w:rsidRDefault="00677DE5" w:rsidP="00B8249D">
            <w:pPr>
              <w:jc w:val="center"/>
              <w:rPr>
                <w:sz w:val="12"/>
              </w:rPr>
            </w:pPr>
            <w:r w:rsidRPr="00B8249D">
              <w:rPr>
                <w:sz w:val="12"/>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F66EE1" w14:textId="77777777" w:rsidR="00677DE5" w:rsidRPr="00B8249D" w:rsidRDefault="00677DE5" w:rsidP="00B8249D">
            <w:pPr>
              <w:jc w:val="center"/>
              <w:rPr>
                <w:sz w:val="12"/>
              </w:rPr>
            </w:pPr>
            <w:r w:rsidRPr="00B8249D">
              <w:rPr>
                <w:sz w:val="12"/>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08839C" w14:textId="77777777" w:rsidR="00677DE5" w:rsidRPr="00B8249D" w:rsidRDefault="00677DE5" w:rsidP="00B8249D">
            <w:pPr>
              <w:jc w:val="center"/>
              <w:rPr>
                <w:sz w:val="12"/>
              </w:rPr>
            </w:pPr>
            <w:r w:rsidRPr="00B8249D">
              <w:rPr>
                <w:sz w:val="12"/>
              </w:rPr>
              <w:t>0</w:t>
            </w:r>
          </w:p>
        </w:tc>
      </w:tr>
      <w:tr w:rsidR="00677DE5" w:rsidRPr="00B8249D" w14:paraId="601EC14E" w14:textId="77777777" w:rsidTr="00B8249D">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757E0" w14:textId="77777777" w:rsidR="00677DE5" w:rsidRPr="00B8249D" w:rsidRDefault="00677DE5"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2E6BF" w14:textId="77777777" w:rsidR="00677DE5" w:rsidRPr="00B8249D" w:rsidRDefault="00677DE5" w:rsidP="00B8249D">
            <w:pPr>
              <w:jc w:val="center"/>
              <w:rPr>
                <w:sz w:val="12"/>
              </w:rPr>
            </w:pPr>
            <w:r w:rsidRPr="00B8249D">
              <w:rPr>
                <w:sz w:val="12"/>
              </w:rPr>
              <w:t>RSV_3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AF3F8" w14:textId="77777777" w:rsidR="00677DE5" w:rsidRPr="00B8249D" w:rsidRDefault="00677DE5" w:rsidP="00B8249D">
            <w:pPr>
              <w:jc w:val="center"/>
              <w:rPr>
                <w:sz w:val="12"/>
              </w:rPr>
            </w:pPr>
            <w:r w:rsidRPr="00B8249D">
              <w:rPr>
                <w:sz w:val="12"/>
              </w:rPr>
              <w:t>VB_3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3E4EFA" w14:textId="77777777" w:rsidR="00677DE5" w:rsidRPr="00B8249D" w:rsidRDefault="00677DE5" w:rsidP="00B8249D">
            <w:pPr>
              <w:jc w:val="center"/>
              <w:rPr>
                <w:sz w:val="12"/>
              </w:rPr>
            </w:pPr>
            <w:r w:rsidRPr="00B8249D">
              <w:rPr>
                <w:sz w:val="12"/>
              </w:rPr>
              <w:t>CE_3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8BD84" w14:textId="77777777" w:rsidR="00677DE5" w:rsidRPr="00B8249D" w:rsidRDefault="00677DE5" w:rsidP="00B8249D">
            <w:pPr>
              <w:jc w:val="center"/>
              <w:rPr>
                <w:sz w:val="12"/>
              </w:rPr>
            </w:pPr>
            <w:r w:rsidRPr="00B8249D">
              <w:rPr>
                <w:sz w:val="12"/>
              </w:rPr>
              <w:t>CF_3</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3B2B9F" w14:textId="77777777" w:rsidR="00677DE5" w:rsidRPr="00B8249D" w:rsidRDefault="00677DE5"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055537" w14:textId="77777777" w:rsidR="00677DE5" w:rsidRPr="00B8249D" w:rsidRDefault="00677DE5" w:rsidP="00B8249D">
            <w:pPr>
              <w:jc w:val="center"/>
              <w:rPr>
                <w:sz w:val="12"/>
              </w:rPr>
            </w:pPr>
            <w:r w:rsidRPr="00B8249D">
              <w:rPr>
                <w:sz w:val="12"/>
              </w:rPr>
              <w:t>RSV_2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312E5" w14:textId="77777777" w:rsidR="00677DE5" w:rsidRPr="00B8249D" w:rsidRDefault="00677DE5" w:rsidP="00B8249D">
            <w:pPr>
              <w:jc w:val="center"/>
              <w:rPr>
                <w:sz w:val="12"/>
              </w:rPr>
            </w:pPr>
            <w:r w:rsidRPr="00B8249D">
              <w:rPr>
                <w:sz w:val="12"/>
              </w:rPr>
              <w:t>VB_2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18B508" w14:textId="77777777" w:rsidR="00677DE5" w:rsidRPr="00B8249D" w:rsidRDefault="00677DE5" w:rsidP="00B8249D">
            <w:pPr>
              <w:jc w:val="center"/>
              <w:rPr>
                <w:sz w:val="12"/>
              </w:rPr>
            </w:pPr>
            <w:r w:rsidRPr="00B8249D">
              <w:rPr>
                <w:sz w:val="12"/>
              </w:rPr>
              <w:t>CE_2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E5C594" w14:textId="77777777" w:rsidR="00677DE5" w:rsidRPr="00B8249D" w:rsidRDefault="00677DE5" w:rsidP="00B8249D">
            <w:pPr>
              <w:jc w:val="center"/>
              <w:rPr>
                <w:sz w:val="12"/>
              </w:rPr>
            </w:pPr>
            <w:r w:rsidRPr="00B8249D">
              <w:rPr>
                <w:sz w:val="12"/>
              </w:rPr>
              <w:t>CF_2</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D99828" w14:textId="77777777" w:rsidR="00677DE5" w:rsidRPr="00B8249D" w:rsidRDefault="00677DE5"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AF04C2" w14:textId="77777777" w:rsidR="00677DE5" w:rsidRPr="00B8249D" w:rsidRDefault="00677DE5" w:rsidP="00B8249D">
            <w:pPr>
              <w:jc w:val="center"/>
              <w:rPr>
                <w:sz w:val="12"/>
              </w:rPr>
            </w:pPr>
            <w:r w:rsidRPr="00B8249D">
              <w:rPr>
                <w:sz w:val="12"/>
              </w:rPr>
              <w:t>RSV_1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56523B" w14:textId="77777777" w:rsidR="00677DE5" w:rsidRPr="00B8249D" w:rsidRDefault="00677DE5" w:rsidP="00B8249D">
            <w:pPr>
              <w:jc w:val="center"/>
              <w:rPr>
                <w:sz w:val="12"/>
              </w:rPr>
            </w:pPr>
            <w:r w:rsidRPr="00B8249D">
              <w:rPr>
                <w:sz w:val="12"/>
              </w:rPr>
              <w:t>VB_1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9D6D6A" w14:textId="77777777" w:rsidR="00677DE5" w:rsidRPr="00B8249D" w:rsidRDefault="00677DE5" w:rsidP="00B8249D">
            <w:pPr>
              <w:jc w:val="center"/>
              <w:rPr>
                <w:sz w:val="12"/>
              </w:rPr>
            </w:pPr>
            <w:r w:rsidRPr="00B8249D">
              <w:rPr>
                <w:sz w:val="12"/>
              </w:rPr>
              <w:t>CE_1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B3608" w14:textId="77777777" w:rsidR="00677DE5" w:rsidRPr="00B8249D" w:rsidRDefault="00677DE5" w:rsidP="00B8249D">
            <w:pPr>
              <w:jc w:val="center"/>
              <w:rPr>
                <w:sz w:val="12"/>
              </w:rPr>
            </w:pPr>
            <w:r w:rsidRPr="00B8249D">
              <w:rPr>
                <w:sz w:val="12"/>
              </w:rPr>
              <w:t>CF_1</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D47F10" w14:textId="77777777" w:rsidR="00677DE5" w:rsidRPr="00B8249D" w:rsidRDefault="00677DE5" w:rsidP="00B8249D">
            <w:pPr>
              <w:jc w:val="center"/>
              <w:rPr>
                <w:sz w:val="12"/>
              </w:rPr>
            </w:pPr>
            <w:r w:rsidRPr="00B8249D">
              <w:rPr>
                <w:sz w:val="12"/>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1B5E74" w14:textId="77777777" w:rsidR="00677DE5" w:rsidRPr="00B8249D" w:rsidRDefault="00677DE5" w:rsidP="00B8249D">
            <w:pPr>
              <w:jc w:val="center"/>
              <w:rPr>
                <w:sz w:val="12"/>
              </w:rPr>
            </w:pPr>
            <w:r w:rsidRPr="00B8249D">
              <w:rPr>
                <w:sz w:val="12"/>
              </w:rPr>
              <w:t>RSV_0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037995" w14:textId="77777777" w:rsidR="00677DE5" w:rsidRPr="00B8249D" w:rsidRDefault="00677DE5" w:rsidP="00B8249D">
            <w:pPr>
              <w:jc w:val="center"/>
              <w:rPr>
                <w:sz w:val="12"/>
              </w:rPr>
            </w:pPr>
            <w:r w:rsidRPr="00B8249D">
              <w:rPr>
                <w:sz w:val="12"/>
              </w:rPr>
              <w:t>VB_0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5C2344" w14:textId="77777777" w:rsidR="00677DE5" w:rsidRPr="00B8249D" w:rsidRDefault="00677DE5" w:rsidP="00B8249D">
            <w:pPr>
              <w:jc w:val="center"/>
              <w:rPr>
                <w:sz w:val="12"/>
              </w:rPr>
            </w:pPr>
            <w:r w:rsidRPr="00B8249D">
              <w:rPr>
                <w:sz w:val="12"/>
              </w:rPr>
              <w:t>CE_0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C1D540" w14:textId="77777777" w:rsidR="00677DE5" w:rsidRPr="00B8249D" w:rsidRDefault="00677DE5" w:rsidP="00B8249D">
            <w:pPr>
              <w:jc w:val="center"/>
              <w:rPr>
                <w:sz w:val="12"/>
              </w:rPr>
            </w:pPr>
            <w:r w:rsidRPr="00B8249D">
              <w:rPr>
                <w:sz w:val="12"/>
              </w:rPr>
              <w:t>CF_0</w:t>
            </w:r>
          </w:p>
        </w:tc>
      </w:tr>
    </w:tbl>
    <w:p w14:paraId="16EAAB00" w14:textId="77777777" w:rsidR="00677DE5" w:rsidRDefault="00677DE5" w:rsidP="00B8249D">
      <w:pPr>
        <w:pStyle w:val="Caption"/>
      </w:pPr>
      <w:r>
        <w:t xml:space="preserve">Table </w:t>
      </w:r>
      <w:fldSimple w:instr=" SEQ Table \* ARABIC ">
        <w:r>
          <w:rPr>
            <w:noProof/>
          </w:rPr>
          <w:t>13</w:t>
        </w:r>
      </w:fldSimple>
      <w:r>
        <w:t xml:space="preserve"> RTR_OVC_STATUS register.</w:t>
      </w:r>
    </w:p>
    <w:p w14:paraId="43AED46D" w14:textId="77777777" w:rsidR="00677DE5" w:rsidRDefault="00677DE5" w:rsidP="006606AB">
      <w:pPr>
        <w:sectPr w:rsidR="00677DE5" w:rsidSect="00CC3D06">
          <w:headerReference w:type="default" r:id="rId15"/>
          <w:footerReference w:type="default" r:id="rId16"/>
          <w:headerReference w:type="first" r:id="rId17"/>
          <w:pgSz w:w="12240" w:h="15840" w:code="1"/>
          <w:pgMar w:top="1440" w:right="1440" w:bottom="1440" w:left="1440" w:header="720" w:footer="432" w:gutter="0"/>
          <w:cols w:space="720"/>
          <w:noEndnote/>
          <w:docGrid w:linePitch="360"/>
        </w:sectPr>
      </w:pPr>
    </w:p>
    <w:p w14:paraId="251820A2" w14:textId="77777777" w:rsidR="00677DE5" w:rsidRDefault="00677DE5" w:rsidP="0078491B">
      <w:pPr>
        <w:sectPr w:rsidR="00677DE5" w:rsidSect="0078491B">
          <w:headerReference w:type="default" r:id="rId18"/>
          <w:footerReference w:type="default" r:id="rId19"/>
          <w:headerReference w:type="first" r:id="rId20"/>
          <w:type w:val="continuous"/>
          <w:pgSz w:w="12240" w:h="15840" w:code="1"/>
          <w:pgMar w:top="1440" w:right="1440" w:bottom="1440" w:left="1440" w:header="720" w:footer="432" w:gutter="0"/>
          <w:cols w:space="720"/>
          <w:noEndnote/>
          <w:docGrid w:linePitch="360"/>
        </w:sectPr>
      </w:pPr>
    </w:p>
    <w:p w14:paraId="29A8A1D2" w14:textId="77777777" w:rsidR="00677DE5" w:rsidRDefault="00677DE5" w:rsidP="0063049F">
      <w:pPr>
        <w:pStyle w:val="Heading2"/>
      </w:pPr>
      <w:r>
        <w:t>NSIP Registers</w:t>
      </w:r>
    </w:p>
    <w:p w14:paraId="4554CD41" w14:textId="77777777" w:rsidR="00677DE5" w:rsidRDefault="00677DE5" w:rsidP="0063049F">
      <w:pPr>
        <w:pStyle w:val="Heading3"/>
      </w:pPr>
      <w:r>
        <w:t>NOC_RX_CG_CTRL</w:t>
      </w:r>
    </w:p>
    <w:p w14:paraId="615319E4" w14:textId="77777777" w:rsidR="00677DE5" w:rsidRDefault="00677DE5" w:rsidP="0063049F">
      <w:pPr>
        <w:pStyle w:val="NormalWeb"/>
        <w:jc w:val="both"/>
      </w:pPr>
      <w:r>
        <w:t>This register is used by coarse grained clock gating logic. This register can be set to override coarse clock gating for the entire Streaming Tx bridge. Coarse clock gating for selective Steaming Rx Bridges can be overridden by locally setting this register, if the user does not want to incur and aggregate coarse clock gating cycle penalty over a 'fast path/critical path' through the NoC.</w:t>
      </w:r>
    </w:p>
    <w:p w14:paraId="4C153384" w14:textId="77777777" w:rsidR="00677DE5" w:rsidRDefault="00677DE5" w:rsidP="0063049F">
      <w:pPr>
        <w:pStyle w:val="NormalWeb"/>
      </w:pPr>
      <w:r>
        <w:t>Attribute: RW</w:t>
      </w:r>
    </w:p>
    <w:p w14:paraId="64663A2C" w14:textId="77777777" w:rsidR="00677DE5" w:rsidRDefault="00677DE5" w:rsidP="0063049F">
      <w:pPr>
        <w:pStyle w:val="NormalWeb"/>
      </w:pPr>
      <w:r>
        <w:t>Security: Non-secure</w:t>
      </w:r>
    </w:p>
    <w:p w14:paraId="40D2A76A" w14:textId="77777777" w:rsidR="00677DE5" w:rsidRDefault="00677DE5" w:rsidP="0063049F">
      <w:pPr>
        <w:pStyle w:val="NormalWeb"/>
      </w:pPr>
      <w:r>
        <w:t>Bit field description:</w:t>
      </w:r>
    </w:p>
    <w:p w14:paraId="6C6D69E4" w14:textId="77777777" w:rsidR="00677DE5" w:rsidRDefault="00677DE5" w:rsidP="00312028">
      <w:pPr>
        <w:numPr>
          <w:ilvl w:val="0"/>
          <w:numId w:val="42"/>
        </w:numPr>
        <w:spacing w:before="100" w:beforeAutospacing="1" w:after="100" w:afterAutospacing="1" w:line="240" w:lineRule="auto"/>
      </w:pPr>
      <w:r>
        <w:rPr>
          <w:b/>
          <w:bCs/>
        </w:rPr>
        <w:t>FPO</w:t>
      </w:r>
      <w:r>
        <w:t xml:space="preserve">[0] - </w:t>
      </w:r>
      <w:r>
        <w:br/>
        <w:t>1'b1: Coarse clock gating is locally disabled (for fast path).</w:t>
      </w:r>
      <w: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677DE5" w:rsidRPr="0063049F" w14:paraId="114D6016"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C844E9B" w14:textId="77777777" w:rsidR="00677DE5" w:rsidRPr="0063049F" w:rsidRDefault="00677DE5" w:rsidP="0063049F">
            <w:pPr>
              <w:spacing w:after="0"/>
              <w:jc w:val="center"/>
              <w:rPr>
                <w:sz w:val="18"/>
              </w:rPr>
            </w:pPr>
            <w:r w:rsidRPr="0063049F">
              <w:rPr>
                <w:sz w:val="18"/>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3AC87709"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78B6F3C"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B3717E7"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B9CE139"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1C78F531"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7631617"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5F536086"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CAACB4D"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5F45FB8C"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AD01B01"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3CA8B37B"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2EFA3F6A"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15F9528"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AE9FC97"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5D8C1D9F"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635944C3"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72AFCB2C"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D124B1F"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1D8D315"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62698E9"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1C4D2AC"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6D2FAE2"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76EF873D"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5E2438E0"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2EA6E42F"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538CADC0"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6F26DF3"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D70DCE5"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5DD6F9F5"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B4011C2"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03F60C95" w14:textId="77777777" w:rsidR="00677DE5" w:rsidRPr="0063049F" w:rsidRDefault="00677DE5" w:rsidP="0063049F">
            <w:pPr>
              <w:jc w:val="center"/>
              <w:rPr>
                <w:sz w:val="18"/>
              </w:rPr>
            </w:pPr>
            <w:r w:rsidRPr="0063049F">
              <w:rPr>
                <w:sz w:val="18"/>
              </w:rPr>
              <w:t>0</w:t>
            </w:r>
          </w:p>
        </w:tc>
      </w:tr>
      <w:tr w:rsidR="00677DE5" w:rsidRPr="0063049F" w14:paraId="643F8C18" w14:textId="77777777" w:rsidTr="0063049F">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606BE90F" w14:textId="77777777" w:rsidR="00677DE5" w:rsidRPr="0063049F" w:rsidRDefault="00677DE5" w:rsidP="0063049F">
            <w:pPr>
              <w:jc w:val="center"/>
              <w:rPr>
                <w:sz w:val="18"/>
              </w:rPr>
            </w:pPr>
            <w:r w:rsidRPr="0063049F">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26D8BFB7" w14:textId="77777777" w:rsidR="00677DE5" w:rsidRPr="0063049F" w:rsidRDefault="00677DE5" w:rsidP="0063049F">
            <w:pPr>
              <w:jc w:val="center"/>
              <w:rPr>
                <w:sz w:val="18"/>
              </w:rPr>
            </w:pPr>
            <w:r w:rsidRPr="0063049F">
              <w:rPr>
                <w:sz w:val="18"/>
              </w:rPr>
              <w:t>FPO</w:t>
            </w:r>
          </w:p>
        </w:tc>
      </w:tr>
    </w:tbl>
    <w:p w14:paraId="74EE72E5" w14:textId="77777777" w:rsidR="00677DE5" w:rsidRDefault="00677DE5" w:rsidP="0063049F">
      <w:pPr>
        <w:pStyle w:val="Caption"/>
      </w:pPr>
      <w:r>
        <w:t xml:space="preserve">Table </w:t>
      </w:r>
      <w:fldSimple w:instr=" SEQ Table \* ARABIC ">
        <w:r>
          <w:rPr>
            <w:noProof/>
          </w:rPr>
          <w:t>14</w:t>
        </w:r>
      </w:fldSimple>
      <w:r>
        <w:t xml:space="preserve"> NOC_RX_CG_CTRL register.</w:t>
      </w:r>
    </w:p>
    <w:p w14:paraId="7ABAB6E5" w14:textId="77777777" w:rsidR="00677DE5" w:rsidRDefault="00677DE5" w:rsidP="0063049F">
      <w:pPr>
        <w:pStyle w:val="Heading3"/>
      </w:pPr>
      <w:r>
        <w:t>NOC_RX_CG_HYST_COUNT</w:t>
      </w:r>
    </w:p>
    <w:p w14:paraId="68076B32" w14:textId="77777777" w:rsidR="00677DE5" w:rsidRDefault="00677DE5" w:rsidP="0063049F">
      <w:pPr>
        <w:pStyle w:val="NormalWeb"/>
        <w:jc w:val="both"/>
      </w:pPr>
      <w:r>
        <w:t>This register is used by coarse grained clock gating logic. The register holds the count value for 'number of cycles' the Streaming RX Bridge has to wait before de-asserting its 'Busy' signal for all output NoC layers. Since the Streaming RX Bridge does not send flits to any NoC element, this counter is not used currently. This is a read write register and its value does not have any effect on the operation of the Streaming Rx Bridge.</w:t>
      </w:r>
    </w:p>
    <w:p w14:paraId="7FA84EAD" w14:textId="77777777" w:rsidR="00677DE5" w:rsidRDefault="00677DE5" w:rsidP="0063049F">
      <w:pPr>
        <w:pStyle w:val="NormalWeb"/>
      </w:pPr>
      <w:r>
        <w:t>Attribute: RW</w:t>
      </w:r>
    </w:p>
    <w:p w14:paraId="76DF4A2A" w14:textId="77777777" w:rsidR="00677DE5" w:rsidRDefault="00677DE5" w:rsidP="0063049F">
      <w:pPr>
        <w:pStyle w:val="NormalWeb"/>
      </w:pPr>
      <w:r>
        <w:t>Security: Non-secure</w:t>
      </w:r>
    </w:p>
    <w:p w14:paraId="6F2D2F41" w14:textId="77777777" w:rsidR="00677DE5" w:rsidRDefault="00677DE5" w:rsidP="0063049F">
      <w:pPr>
        <w:pStyle w:val="NormalWeb"/>
      </w:pPr>
      <w:r>
        <w:t>Bit field description:</w:t>
      </w:r>
    </w:p>
    <w:p w14:paraId="337AD683" w14:textId="77777777" w:rsidR="00677DE5" w:rsidRDefault="00677DE5" w:rsidP="00312028">
      <w:pPr>
        <w:numPr>
          <w:ilvl w:val="0"/>
          <w:numId w:val="43"/>
        </w:numPr>
        <w:spacing w:before="100" w:beforeAutospacing="1" w:after="100" w:afterAutospacing="1" w:line="240" w:lineRule="auto"/>
      </w:pPr>
      <w:r>
        <w:rPr>
          <w:b/>
          <w:bCs/>
        </w:rPr>
        <w:t>HYSTERESIS_COUNTER</w:t>
      </w:r>
      <w:r>
        <w:t>[31:0] - Hysteresis counter</w:t>
      </w:r>
    </w:p>
    <w:p w14:paraId="0A8429D9" w14:textId="77777777" w:rsidR="00677DE5" w:rsidRDefault="00677DE5" w:rsidP="0063049F">
      <w:pPr>
        <w:spacing w:before="100" w:beforeAutospacing="1" w:after="100" w:afterAutospacing="1" w:line="240" w:lineRule="auto"/>
      </w:pPr>
    </w:p>
    <w:p w14:paraId="0B461D89" w14:textId="77777777" w:rsidR="00677DE5" w:rsidRDefault="00677DE5" w:rsidP="0063049F">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335792B1"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BE7D0FC"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27492093"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B7376C1"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79F8B4D"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EAFE3DD"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5CC5556C"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96AFCA9"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386B8C81"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0F9F1AE"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5FB95841"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47BB0B8"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8376D64"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016C7A69"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9A0C2F8"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6764801B"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5937336"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4B7AB91"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53DC86C"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4E3E9C8B"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53085B02"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29845C1"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26B8B16A"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167B011C"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07E6523D"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9ED9114"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9E37878"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6916305"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52907EF9"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0C63ED3A"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70908A95"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74215F07"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F4774C5" w14:textId="77777777" w:rsidR="00677DE5" w:rsidRPr="0063049F" w:rsidRDefault="00677DE5" w:rsidP="0063049F">
            <w:pPr>
              <w:jc w:val="center"/>
              <w:rPr>
                <w:sz w:val="18"/>
              </w:rPr>
            </w:pPr>
            <w:r w:rsidRPr="0063049F">
              <w:rPr>
                <w:sz w:val="18"/>
              </w:rPr>
              <w:t>0</w:t>
            </w:r>
          </w:p>
        </w:tc>
      </w:tr>
      <w:tr w:rsidR="00677DE5" w:rsidRPr="0063049F" w14:paraId="3442E33A"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1A36412" w14:textId="77777777" w:rsidR="00677DE5" w:rsidRPr="0063049F" w:rsidRDefault="00677DE5" w:rsidP="0063049F">
            <w:pPr>
              <w:jc w:val="center"/>
              <w:rPr>
                <w:sz w:val="18"/>
              </w:rPr>
            </w:pPr>
            <w:r w:rsidRPr="0063049F">
              <w:rPr>
                <w:sz w:val="18"/>
              </w:rPr>
              <w:t>HYSTERESIS_COUNTER</w:t>
            </w:r>
          </w:p>
        </w:tc>
      </w:tr>
    </w:tbl>
    <w:p w14:paraId="0513F600" w14:textId="77777777" w:rsidR="00677DE5" w:rsidRDefault="00677DE5" w:rsidP="0063049F">
      <w:pPr>
        <w:pStyle w:val="Caption"/>
      </w:pPr>
      <w:r>
        <w:t xml:space="preserve">Table </w:t>
      </w:r>
      <w:fldSimple w:instr=" SEQ Table \* ARABIC ">
        <w:r>
          <w:rPr>
            <w:noProof/>
          </w:rPr>
          <w:t>15</w:t>
        </w:r>
      </w:fldSimple>
      <w:r>
        <w:t xml:space="preserve"> NOC_RX_CG_HYST_COUNT register.</w:t>
      </w:r>
    </w:p>
    <w:p w14:paraId="69D10DE1" w14:textId="77777777" w:rsidR="00677DE5" w:rsidRDefault="00677DE5" w:rsidP="0063049F">
      <w:pPr>
        <w:pStyle w:val="Heading3"/>
      </w:pPr>
      <w:r>
        <w:t>NOC_RX_ERR_PARITY_0</w:t>
      </w:r>
    </w:p>
    <w:p w14:paraId="140E4D34" w14:textId="77777777" w:rsidR="00677DE5" w:rsidRDefault="00677DE5" w:rsidP="0063049F">
      <w:pPr>
        <w:pStyle w:val="NormalWeb"/>
        <w:jc w:val="both"/>
      </w:pPr>
      <w:r>
        <w:t>Receive bridge parity error status register monitoring parity errors on enabled layers from 0 to 7 (noc_rx_err_parity_0), and from 8 to 15 (noc_rx_err_parity_1). Parity/ECC error are monitored and captured for physical link to the bridge on each NoC layer. Following fields are monitored.</w:t>
      </w:r>
    </w:p>
    <w:p w14:paraId="03B47CEA" w14:textId="77777777" w:rsidR="00677DE5" w:rsidRDefault="00677DE5" w:rsidP="00312028">
      <w:pPr>
        <w:numPr>
          <w:ilvl w:val="0"/>
          <w:numId w:val="44"/>
        </w:numPr>
        <w:spacing w:before="100" w:beforeAutospacing="1" w:after="100" w:afterAutospacing="1" w:line="240" w:lineRule="auto"/>
        <w:jc w:val="both"/>
      </w:pPr>
      <w:r>
        <w:t>Data ECC/Parity: Parity/ECC is checked over multiple segments of data in each flit. An error in any segment will be recorded in the data ECC/parity error status bit. In ECC mode, single bit errors are corrected and the event is recorded.</w:t>
      </w:r>
    </w:p>
    <w:p w14:paraId="3E28D940" w14:textId="77777777" w:rsidR="00677DE5" w:rsidRDefault="00677DE5" w:rsidP="00312028">
      <w:pPr>
        <w:numPr>
          <w:ilvl w:val="0"/>
          <w:numId w:val="44"/>
        </w:numPr>
        <w:spacing w:before="100" w:beforeAutospacing="1" w:after="100" w:afterAutospacing="1" w:line="240" w:lineRule="auto"/>
        <w:jc w:val="both"/>
      </w:pPr>
      <w:r>
        <w:t>User sideband ECC/parity: Similar to data field above.</w:t>
      </w:r>
    </w:p>
    <w:p w14:paraId="40234797" w14:textId="77777777" w:rsidR="00677DE5" w:rsidRDefault="00677DE5" w:rsidP="00312028">
      <w:pPr>
        <w:numPr>
          <w:ilvl w:val="0"/>
          <w:numId w:val="44"/>
        </w:numPr>
        <w:spacing w:before="100" w:beforeAutospacing="1" w:after="100" w:afterAutospacing="1" w:line="240" w:lineRule="auto"/>
        <w:jc w:val="both"/>
      </w:pPr>
      <w:r>
        <w:t>Packet control parity: Parity over start of packet, end of packet, byte valid and data valid fields of a flit.</w:t>
      </w:r>
    </w:p>
    <w:p w14:paraId="247E2F71" w14:textId="77777777" w:rsidR="00677DE5" w:rsidRDefault="00677DE5" w:rsidP="0063049F">
      <w:pPr>
        <w:pStyle w:val="NormalWeb"/>
        <w:jc w:val="both"/>
      </w:pPr>
      <w:r>
        <w:t>This register makes use of the logical layer mapping (and not the physical layer mapping). For the physical to logical table, please refer to the Physical to Logical Layer Mapping section in the help.</w:t>
      </w:r>
    </w:p>
    <w:p w14:paraId="17EED5C0" w14:textId="77777777" w:rsidR="00677DE5" w:rsidRDefault="00677DE5" w:rsidP="0063049F">
      <w:pPr>
        <w:pStyle w:val="NormalWeb"/>
        <w:jc w:val="both"/>
      </w:pPr>
      <w:r>
        <w:lastRenderedPageBreak/>
        <w:t>Correctable errors will raise interrupt_nfatal if fatal/nonfatal interrupt mode is configured. All other error types are considered fatal.</w:t>
      </w:r>
    </w:p>
    <w:p w14:paraId="408AD61B" w14:textId="77777777" w:rsidR="00677DE5" w:rsidRDefault="00677DE5" w:rsidP="0063049F">
      <w:pPr>
        <w:pStyle w:val="NormalWeb"/>
      </w:pPr>
      <w:r>
        <w:t>Attribute: WZC</w:t>
      </w:r>
    </w:p>
    <w:p w14:paraId="29449BDB" w14:textId="77777777" w:rsidR="00677DE5" w:rsidRDefault="00677DE5" w:rsidP="0063049F">
      <w:pPr>
        <w:pStyle w:val="NormalWeb"/>
      </w:pPr>
      <w:r>
        <w:t>Security: Non-secure</w:t>
      </w:r>
    </w:p>
    <w:p w14:paraId="481BF66D" w14:textId="77777777" w:rsidR="00677DE5" w:rsidRDefault="00677DE5" w:rsidP="0063049F">
      <w:pPr>
        <w:pStyle w:val="NormalWeb"/>
      </w:pPr>
      <w:r>
        <w:t>Bit field description:</w:t>
      </w:r>
    </w:p>
    <w:p w14:paraId="73C99394" w14:textId="77777777" w:rsidR="00677DE5" w:rsidRDefault="00677DE5" w:rsidP="00312028">
      <w:pPr>
        <w:numPr>
          <w:ilvl w:val="0"/>
          <w:numId w:val="45"/>
        </w:numPr>
        <w:spacing w:before="100" w:beforeAutospacing="1" w:after="100" w:afterAutospacing="1" w:line="240" w:lineRule="auto"/>
      </w:pPr>
      <w:r>
        <w:rPr>
          <w:b/>
          <w:bCs/>
        </w:rPr>
        <w:t>PK0</w:t>
      </w:r>
      <w:r>
        <w:t>[4] - Parity error in packet delineation controls in layer 0</w:t>
      </w:r>
    </w:p>
    <w:p w14:paraId="172F88C2" w14:textId="77777777" w:rsidR="00677DE5" w:rsidRDefault="00677DE5" w:rsidP="00312028">
      <w:pPr>
        <w:numPr>
          <w:ilvl w:val="0"/>
          <w:numId w:val="45"/>
        </w:numPr>
        <w:spacing w:before="100" w:beforeAutospacing="1" w:after="100" w:afterAutospacing="1" w:line="240" w:lineRule="auto"/>
      </w:pPr>
      <w:r>
        <w:rPr>
          <w:b/>
          <w:bCs/>
        </w:rPr>
        <w:t>SBC0</w:t>
      </w:r>
      <w:r>
        <w:t>[3] - Correctable single bit user sideband error (only ECC) in layer 0</w:t>
      </w:r>
    </w:p>
    <w:p w14:paraId="159E34D9" w14:textId="77777777" w:rsidR="00677DE5" w:rsidRDefault="00677DE5" w:rsidP="00312028">
      <w:pPr>
        <w:numPr>
          <w:ilvl w:val="0"/>
          <w:numId w:val="45"/>
        </w:numPr>
        <w:spacing w:before="100" w:beforeAutospacing="1" w:after="100" w:afterAutospacing="1" w:line="240" w:lineRule="auto"/>
      </w:pPr>
      <w:r>
        <w:rPr>
          <w:b/>
          <w:bCs/>
        </w:rPr>
        <w:t>SB0</w:t>
      </w:r>
      <w:r>
        <w:t>[2] - Uncorrectable User sideband ECC/parity error in layer 0</w:t>
      </w:r>
    </w:p>
    <w:p w14:paraId="715E2F69" w14:textId="77777777" w:rsidR="00677DE5" w:rsidRDefault="00677DE5" w:rsidP="00312028">
      <w:pPr>
        <w:numPr>
          <w:ilvl w:val="0"/>
          <w:numId w:val="45"/>
        </w:numPr>
        <w:spacing w:before="100" w:beforeAutospacing="1" w:after="100" w:afterAutospacing="1" w:line="240" w:lineRule="auto"/>
      </w:pPr>
      <w:r>
        <w:rPr>
          <w:b/>
          <w:bCs/>
        </w:rPr>
        <w:t>DC0</w:t>
      </w:r>
      <w:r>
        <w:t>[1] - Correctable single bit data error (only ECC) in layer 0</w:t>
      </w:r>
    </w:p>
    <w:p w14:paraId="454DD365" w14:textId="77777777" w:rsidR="00677DE5" w:rsidRDefault="00677DE5" w:rsidP="00312028">
      <w:pPr>
        <w:numPr>
          <w:ilvl w:val="0"/>
          <w:numId w:val="45"/>
        </w:numPr>
        <w:spacing w:before="100" w:beforeAutospacing="1" w:after="100" w:afterAutospacing="1" w:line="240" w:lineRule="auto"/>
      </w:pPr>
      <w:r>
        <w:rPr>
          <w:b/>
          <w:bCs/>
        </w:rPr>
        <w:t>D0</w:t>
      </w:r>
      <w:r>
        <w:t>[0] - Uncorrectable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7"/>
        <w:gridCol w:w="450"/>
        <w:gridCol w:w="336"/>
        <w:gridCol w:w="392"/>
        <w:gridCol w:w="285"/>
      </w:tblGrid>
      <w:tr w:rsidR="00677DE5" w:rsidRPr="0063049F" w14:paraId="14B814ED"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5B39418" w14:textId="77777777" w:rsidR="00677DE5" w:rsidRPr="0063049F" w:rsidRDefault="00677DE5" w:rsidP="0063049F">
            <w:pPr>
              <w:spacing w:after="0"/>
              <w:jc w:val="center"/>
              <w:rPr>
                <w:sz w:val="16"/>
              </w:rPr>
            </w:pPr>
            <w:r w:rsidRPr="0063049F">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654544B8" w14:textId="77777777" w:rsidR="00677DE5" w:rsidRPr="0063049F" w:rsidRDefault="00677DE5" w:rsidP="0063049F">
            <w:pPr>
              <w:jc w:val="center"/>
              <w:rPr>
                <w:sz w:val="16"/>
              </w:rPr>
            </w:pPr>
            <w:r w:rsidRPr="0063049F">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D6A252E" w14:textId="77777777" w:rsidR="00677DE5" w:rsidRPr="0063049F" w:rsidRDefault="00677DE5" w:rsidP="0063049F">
            <w:pPr>
              <w:jc w:val="center"/>
              <w:rPr>
                <w:sz w:val="16"/>
              </w:rPr>
            </w:pPr>
            <w:r w:rsidRPr="0063049F">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C21237C" w14:textId="77777777" w:rsidR="00677DE5" w:rsidRPr="0063049F" w:rsidRDefault="00677DE5" w:rsidP="0063049F">
            <w:pPr>
              <w:jc w:val="center"/>
              <w:rPr>
                <w:sz w:val="16"/>
              </w:rPr>
            </w:pPr>
            <w:r w:rsidRPr="0063049F">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7E5B3AB6" w14:textId="77777777" w:rsidR="00677DE5" w:rsidRPr="0063049F" w:rsidRDefault="00677DE5" w:rsidP="0063049F">
            <w:pPr>
              <w:jc w:val="center"/>
              <w:rPr>
                <w:sz w:val="16"/>
              </w:rPr>
            </w:pPr>
            <w:r w:rsidRPr="0063049F">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CE86330" w14:textId="77777777" w:rsidR="00677DE5" w:rsidRPr="0063049F" w:rsidRDefault="00677DE5" w:rsidP="0063049F">
            <w:pPr>
              <w:jc w:val="center"/>
              <w:rPr>
                <w:sz w:val="16"/>
              </w:rPr>
            </w:pPr>
            <w:r w:rsidRPr="0063049F">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A31E0B5" w14:textId="77777777" w:rsidR="00677DE5" w:rsidRPr="0063049F" w:rsidRDefault="00677DE5" w:rsidP="0063049F">
            <w:pPr>
              <w:jc w:val="center"/>
              <w:rPr>
                <w:sz w:val="16"/>
              </w:rPr>
            </w:pPr>
            <w:r w:rsidRPr="0063049F">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76866966" w14:textId="77777777" w:rsidR="00677DE5" w:rsidRPr="0063049F" w:rsidRDefault="00677DE5" w:rsidP="0063049F">
            <w:pPr>
              <w:jc w:val="center"/>
              <w:rPr>
                <w:sz w:val="16"/>
              </w:rPr>
            </w:pPr>
            <w:r w:rsidRPr="0063049F">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D86729B" w14:textId="77777777" w:rsidR="00677DE5" w:rsidRPr="0063049F" w:rsidRDefault="00677DE5" w:rsidP="0063049F">
            <w:pPr>
              <w:jc w:val="center"/>
              <w:rPr>
                <w:sz w:val="16"/>
              </w:rPr>
            </w:pPr>
            <w:r w:rsidRPr="0063049F">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49E76439" w14:textId="77777777" w:rsidR="00677DE5" w:rsidRPr="0063049F" w:rsidRDefault="00677DE5" w:rsidP="0063049F">
            <w:pPr>
              <w:jc w:val="center"/>
              <w:rPr>
                <w:sz w:val="16"/>
              </w:rPr>
            </w:pPr>
            <w:r w:rsidRPr="0063049F">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4CFCB639" w14:textId="77777777" w:rsidR="00677DE5" w:rsidRPr="0063049F" w:rsidRDefault="00677DE5" w:rsidP="0063049F">
            <w:pPr>
              <w:jc w:val="center"/>
              <w:rPr>
                <w:sz w:val="16"/>
              </w:rPr>
            </w:pPr>
            <w:r w:rsidRPr="0063049F">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5E7888B" w14:textId="77777777" w:rsidR="00677DE5" w:rsidRPr="0063049F" w:rsidRDefault="00677DE5" w:rsidP="0063049F">
            <w:pPr>
              <w:jc w:val="center"/>
              <w:rPr>
                <w:sz w:val="16"/>
              </w:rPr>
            </w:pPr>
            <w:r w:rsidRPr="0063049F">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6E6DFC2F" w14:textId="77777777" w:rsidR="00677DE5" w:rsidRPr="0063049F" w:rsidRDefault="00677DE5" w:rsidP="0063049F">
            <w:pPr>
              <w:jc w:val="center"/>
              <w:rPr>
                <w:sz w:val="16"/>
              </w:rPr>
            </w:pPr>
            <w:r w:rsidRPr="0063049F">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0C70800D" w14:textId="77777777" w:rsidR="00677DE5" w:rsidRPr="0063049F" w:rsidRDefault="00677DE5" w:rsidP="0063049F">
            <w:pPr>
              <w:jc w:val="center"/>
              <w:rPr>
                <w:sz w:val="16"/>
              </w:rPr>
            </w:pPr>
            <w:r w:rsidRPr="0063049F">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2ED38A1" w14:textId="77777777" w:rsidR="00677DE5" w:rsidRPr="0063049F" w:rsidRDefault="00677DE5" w:rsidP="0063049F">
            <w:pPr>
              <w:jc w:val="center"/>
              <w:rPr>
                <w:sz w:val="16"/>
              </w:rPr>
            </w:pPr>
            <w:r w:rsidRPr="0063049F">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71A26462" w14:textId="77777777" w:rsidR="00677DE5" w:rsidRPr="0063049F" w:rsidRDefault="00677DE5" w:rsidP="0063049F">
            <w:pPr>
              <w:jc w:val="center"/>
              <w:rPr>
                <w:sz w:val="16"/>
              </w:rPr>
            </w:pPr>
            <w:r w:rsidRPr="0063049F">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DF1F304" w14:textId="77777777" w:rsidR="00677DE5" w:rsidRPr="0063049F" w:rsidRDefault="00677DE5" w:rsidP="0063049F">
            <w:pPr>
              <w:jc w:val="center"/>
              <w:rPr>
                <w:sz w:val="16"/>
              </w:rPr>
            </w:pPr>
            <w:r w:rsidRPr="0063049F">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604E48D" w14:textId="77777777" w:rsidR="00677DE5" w:rsidRPr="0063049F" w:rsidRDefault="00677DE5" w:rsidP="0063049F">
            <w:pPr>
              <w:jc w:val="center"/>
              <w:rPr>
                <w:sz w:val="16"/>
              </w:rPr>
            </w:pPr>
            <w:r w:rsidRPr="0063049F">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44C0D80E" w14:textId="77777777" w:rsidR="00677DE5" w:rsidRPr="0063049F" w:rsidRDefault="00677DE5" w:rsidP="0063049F">
            <w:pPr>
              <w:jc w:val="center"/>
              <w:rPr>
                <w:sz w:val="16"/>
              </w:rPr>
            </w:pPr>
            <w:r w:rsidRPr="0063049F">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52D5AF7" w14:textId="77777777" w:rsidR="00677DE5" w:rsidRPr="0063049F" w:rsidRDefault="00677DE5" w:rsidP="0063049F">
            <w:pPr>
              <w:jc w:val="center"/>
              <w:rPr>
                <w:sz w:val="16"/>
              </w:rPr>
            </w:pPr>
            <w:r w:rsidRPr="0063049F">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28079351" w14:textId="77777777" w:rsidR="00677DE5" w:rsidRPr="0063049F" w:rsidRDefault="00677DE5" w:rsidP="0063049F">
            <w:pPr>
              <w:jc w:val="center"/>
              <w:rPr>
                <w:sz w:val="16"/>
              </w:rPr>
            </w:pPr>
            <w:r w:rsidRPr="0063049F">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45AB5F3F" w14:textId="77777777" w:rsidR="00677DE5" w:rsidRPr="0063049F" w:rsidRDefault="00677DE5" w:rsidP="0063049F">
            <w:pPr>
              <w:jc w:val="center"/>
              <w:rPr>
                <w:sz w:val="16"/>
              </w:rPr>
            </w:pPr>
            <w:r w:rsidRPr="0063049F">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A71BF0A" w14:textId="77777777" w:rsidR="00677DE5" w:rsidRPr="0063049F" w:rsidRDefault="00677DE5" w:rsidP="0063049F">
            <w:pPr>
              <w:jc w:val="center"/>
              <w:rPr>
                <w:sz w:val="16"/>
              </w:rPr>
            </w:pPr>
            <w:r w:rsidRPr="0063049F">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8BAC397" w14:textId="77777777" w:rsidR="00677DE5" w:rsidRPr="0063049F" w:rsidRDefault="00677DE5" w:rsidP="0063049F">
            <w:pPr>
              <w:jc w:val="center"/>
              <w:rPr>
                <w:sz w:val="16"/>
              </w:rPr>
            </w:pPr>
            <w:r w:rsidRPr="0063049F">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0FEE5359" w14:textId="77777777" w:rsidR="00677DE5" w:rsidRPr="0063049F" w:rsidRDefault="00677DE5" w:rsidP="0063049F">
            <w:pPr>
              <w:jc w:val="center"/>
              <w:rPr>
                <w:sz w:val="16"/>
              </w:rPr>
            </w:pPr>
            <w:r w:rsidRPr="0063049F">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4500287E" w14:textId="77777777" w:rsidR="00677DE5" w:rsidRPr="0063049F" w:rsidRDefault="00677DE5" w:rsidP="0063049F">
            <w:pPr>
              <w:jc w:val="center"/>
              <w:rPr>
                <w:sz w:val="16"/>
              </w:rPr>
            </w:pPr>
            <w:r w:rsidRPr="0063049F">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21E353A" w14:textId="77777777" w:rsidR="00677DE5" w:rsidRPr="0063049F" w:rsidRDefault="00677DE5" w:rsidP="0063049F">
            <w:pPr>
              <w:jc w:val="center"/>
              <w:rPr>
                <w:sz w:val="16"/>
              </w:rPr>
            </w:pPr>
            <w:r w:rsidRPr="0063049F">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BECC88A" w14:textId="77777777" w:rsidR="00677DE5" w:rsidRPr="0063049F" w:rsidRDefault="00677DE5" w:rsidP="0063049F">
            <w:pPr>
              <w:jc w:val="center"/>
              <w:rPr>
                <w:sz w:val="16"/>
              </w:rPr>
            </w:pPr>
            <w:r w:rsidRPr="0063049F">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5D62123" w14:textId="77777777" w:rsidR="00677DE5" w:rsidRPr="0063049F" w:rsidRDefault="00677DE5" w:rsidP="0063049F">
            <w:pPr>
              <w:jc w:val="center"/>
              <w:rPr>
                <w:sz w:val="16"/>
              </w:rPr>
            </w:pPr>
            <w:r w:rsidRPr="0063049F">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2C20EBD" w14:textId="77777777" w:rsidR="00677DE5" w:rsidRPr="0063049F" w:rsidRDefault="00677DE5" w:rsidP="0063049F">
            <w:pPr>
              <w:jc w:val="center"/>
              <w:rPr>
                <w:sz w:val="16"/>
              </w:rPr>
            </w:pPr>
            <w:r w:rsidRPr="0063049F">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9BC2607" w14:textId="77777777" w:rsidR="00677DE5" w:rsidRPr="0063049F" w:rsidRDefault="00677DE5" w:rsidP="0063049F">
            <w:pPr>
              <w:jc w:val="center"/>
              <w:rPr>
                <w:sz w:val="16"/>
              </w:rPr>
            </w:pPr>
            <w:r w:rsidRPr="0063049F">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20BAB52" w14:textId="77777777" w:rsidR="00677DE5" w:rsidRPr="0063049F" w:rsidRDefault="00677DE5" w:rsidP="0063049F">
            <w:pPr>
              <w:jc w:val="center"/>
              <w:rPr>
                <w:sz w:val="16"/>
              </w:rPr>
            </w:pPr>
            <w:r w:rsidRPr="0063049F">
              <w:rPr>
                <w:sz w:val="16"/>
              </w:rPr>
              <w:t>32</w:t>
            </w:r>
          </w:p>
        </w:tc>
      </w:tr>
      <w:tr w:rsidR="00677DE5" w:rsidRPr="0063049F" w14:paraId="54B37528"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75077B0C"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B087FFC"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022AD81"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D67083A" w14:textId="77777777" w:rsidR="00677DE5" w:rsidRPr="0063049F" w:rsidRDefault="00677DE5" w:rsidP="0063049F">
            <w:pPr>
              <w:jc w:val="center"/>
              <w:rPr>
                <w:sz w:val="16"/>
              </w:rPr>
            </w:pPr>
            <w:r w:rsidRPr="0063049F">
              <w:rPr>
                <w:sz w:val="16"/>
              </w:rPr>
              <w:t>u</w:t>
            </w:r>
          </w:p>
        </w:tc>
      </w:tr>
      <w:tr w:rsidR="00677DE5" w:rsidRPr="0063049F" w14:paraId="0E378420"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3A26271" w14:textId="77777777" w:rsidR="00677DE5" w:rsidRPr="0063049F" w:rsidRDefault="00677DE5" w:rsidP="0063049F">
            <w:pPr>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07A7338A"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470E83C"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A8A1AFD"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4F3A49E7"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0A3215A3"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E74C536"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20BE8EE6"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97CBEB5"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1AD0596"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5BC318B"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FC58A78"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85E09DD"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AAD4F2E"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5C38721"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923DABA"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F8ACDF7"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B0C3FA4"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FF25848"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F31BCF8"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22B1E7C"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B3D2ADA"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4A1C2B2"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CB6D472"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D00F295"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866F773"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12FCEE5"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220F20C"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4F27B72"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5768A06"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F99D835"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C081C6D" w14:textId="77777777" w:rsidR="00677DE5" w:rsidRPr="0063049F" w:rsidRDefault="00677DE5" w:rsidP="0063049F">
            <w:pPr>
              <w:jc w:val="center"/>
              <w:rPr>
                <w:sz w:val="16"/>
              </w:rPr>
            </w:pPr>
            <w:r w:rsidRPr="0063049F">
              <w:rPr>
                <w:sz w:val="16"/>
              </w:rPr>
              <w:t>0</w:t>
            </w:r>
          </w:p>
        </w:tc>
      </w:tr>
      <w:tr w:rsidR="00677DE5" w:rsidRPr="0063049F" w14:paraId="1F26EE7B"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02D4834A"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DBD622F"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56C76AC" w14:textId="77777777" w:rsidR="00677DE5" w:rsidRPr="0063049F" w:rsidRDefault="00677DE5" w:rsidP="0063049F">
            <w:pPr>
              <w:jc w:val="center"/>
              <w:rPr>
                <w:sz w:val="16"/>
              </w:rPr>
            </w:pPr>
            <w:r w:rsidRPr="0063049F">
              <w:rPr>
                <w:sz w:val="16"/>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3D118DE9"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657DECEC" w14:textId="77777777" w:rsidR="00677DE5" w:rsidRPr="0063049F" w:rsidRDefault="00677DE5" w:rsidP="0063049F">
            <w:pPr>
              <w:jc w:val="center"/>
              <w:rPr>
                <w:sz w:val="16"/>
              </w:rPr>
            </w:pPr>
            <w:r w:rsidRPr="0063049F">
              <w:rPr>
                <w:sz w:val="16"/>
              </w:rPr>
              <w:t>PK0</w:t>
            </w:r>
          </w:p>
        </w:tc>
        <w:tc>
          <w:tcPr>
            <w:tcW w:w="0" w:type="auto"/>
            <w:tcBorders>
              <w:top w:val="outset" w:sz="6" w:space="0" w:color="auto"/>
              <w:left w:val="outset" w:sz="6" w:space="0" w:color="auto"/>
              <w:bottom w:val="outset" w:sz="6" w:space="0" w:color="auto"/>
              <w:right w:val="outset" w:sz="6" w:space="0" w:color="auto"/>
            </w:tcBorders>
            <w:hideMark/>
          </w:tcPr>
          <w:p w14:paraId="2AF70C4D" w14:textId="77777777" w:rsidR="00677DE5" w:rsidRPr="0063049F" w:rsidRDefault="00677DE5" w:rsidP="0063049F">
            <w:pPr>
              <w:jc w:val="center"/>
              <w:rPr>
                <w:sz w:val="16"/>
              </w:rPr>
            </w:pPr>
            <w:r w:rsidRPr="0063049F">
              <w:rPr>
                <w:sz w:val="16"/>
              </w:rPr>
              <w:t>SBC0</w:t>
            </w:r>
          </w:p>
        </w:tc>
        <w:tc>
          <w:tcPr>
            <w:tcW w:w="0" w:type="auto"/>
            <w:tcBorders>
              <w:top w:val="outset" w:sz="6" w:space="0" w:color="auto"/>
              <w:left w:val="outset" w:sz="6" w:space="0" w:color="auto"/>
              <w:bottom w:val="outset" w:sz="6" w:space="0" w:color="auto"/>
              <w:right w:val="outset" w:sz="6" w:space="0" w:color="auto"/>
            </w:tcBorders>
            <w:hideMark/>
          </w:tcPr>
          <w:p w14:paraId="629FB565" w14:textId="77777777" w:rsidR="00677DE5" w:rsidRPr="0063049F" w:rsidRDefault="00677DE5" w:rsidP="0063049F">
            <w:pPr>
              <w:jc w:val="center"/>
              <w:rPr>
                <w:sz w:val="16"/>
              </w:rPr>
            </w:pPr>
            <w:r w:rsidRPr="0063049F">
              <w:rPr>
                <w:sz w:val="16"/>
              </w:rPr>
              <w:t>SB0</w:t>
            </w:r>
          </w:p>
        </w:tc>
        <w:tc>
          <w:tcPr>
            <w:tcW w:w="0" w:type="auto"/>
            <w:tcBorders>
              <w:top w:val="outset" w:sz="6" w:space="0" w:color="auto"/>
              <w:left w:val="outset" w:sz="6" w:space="0" w:color="auto"/>
              <w:bottom w:val="outset" w:sz="6" w:space="0" w:color="auto"/>
              <w:right w:val="outset" w:sz="6" w:space="0" w:color="auto"/>
            </w:tcBorders>
            <w:hideMark/>
          </w:tcPr>
          <w:p w14:paraId="23FED236" w14:textId="77777777" w:rsidR="00677DE5" w:rsidRPr="0063049F" w:rsidRDefault="00677DE5" w:rsidP="0063049F">
            <w:pPr>
              <w:jc w:val="center"/>
              <w:rPr>
                <w:sz w:val="16"/>
              </w:rPr>
            </w:pPr>
            <w:r w:rsidRPr="0063049F">
              <w:rPr>
                <w:sz w:val="16"/>
              </w:rPr>
              <w:t>DC0</w:t>
            </w:r>
          </w:p>
        </w:tc>
        <w:tc>
          <w:tcPr>
            <w:tcW w:w="0" w:type="auto"/>
            <w:tcBorders>
              <w:top w:val="outset" w:sz="6" w:space="0" w:color="auto"/>
              <w:left w:val="outset" w:sz="6" w:space="0" w:color="auto"/>
              <w:bottom w:val="outset" w:sz="6" w:space="0" w:color="auto"/>
              <w:right w:val="outset" w:sz="6" w:space="0" w:color="auto"/>
            </w:tcBorders>
            <w:hideMark/>
          </w:tcPr>
          <w:p w14:paraId="01D33863" w14:textId="77777777" w:rsidR="00677DE5" w:rsidRPr="0063049F" w:rsidRDefault="00677DE5" w:rsidP="0063049F">
            <w:pPr>
              <w:jc w:val="center"/>
              <w:rPr>
                <w:sz w:val="16"/>
              </w:rPr>
            </w:pPr>
            <w:r w:rsidRPr="0063049F">
              <w:rPr>
                <w:sz w:val="16"/>
              </w:rPr>
              <w:t>D0</w:t>
            </w:r>
          </w:p>
        </w:tc>
      </w:tr>
    </w:tbl>
    <w:p w14:paraId="3397A739" w14:textId="77777777" w:rsidR="00677DE5" w:rsidRDefault="00677DE5" w:rsidP="0063049F">
      <w:pPr>
        <w:pStyle w:val="Caption"/>
      </w:pPr>
      <w:r>
        <w:t xml:space="preserve">Table </w:t>
      </w:r>
      <w:fldSimple w:instr=" SEQ Table \* ARABIC ">
        <w:r>
          <w:rPr>
            <w:noProof/>
          </w:rPr>
          <w:t>16</w:t>
        </w:r>
      </w:fldSimple>
      <w:r>
        <w:t xml:space="preserve"> NOC_RX_ERR_PARITY_0 register</w:t>
      </w:r>
    </w:p>
    <w:p w14:paraId="5BF70B93" w14:textId="77777777" w:rsidR="00677DE5" w:rsidRDefault="00677DE5" w:rsidP="0063049F">
      <w:pPr>
        <w:pStyle w:val="Heading3"/>
      </w:pPr>
      <w:r>
        <w:t>NOC_RX_ERR_PARITY_1</w:t>
      </w:r>
    </w:p>
    <w:p w14:paraId="2F83E663" w14:textId="77777777" w:rsidR="00677DE5" w:rsidRDefault="00677DE5" w:rsidP="0063049F">
      <w:pPr>
        <w:pStyle w:val="NormalWeb"/>
        <w:jc w:val="both"/>
      </w:pPr>
      <w:r>
        <w:t>Receive bridge parity error status register monitoring parity errors on enabled layers from 0 to 7 (noc_rx_err_parity_0), and from 8 to 15 (noc_rx_err_parity_1). Parity/ECC error are monitored and captured for physical link to the bridge on each NoC layer. Following fields are monitored.</w:t>
      </w:r>
    </w:p>
    <w:p w14:paraId="722A3196" w14:textId="77777777" w:rsidR="00677DE5" w:rsidRDefault="00677DE5" w:rsidP="00312028">
      <w:pPr>
        <w:numPr>
          <w:ilvl w:val="0"/>
          <w:numId w:val="46"/>
        </w:numPr>
        <w:spacing w:before="100" w:beforeAutospacing="1" w:after="100" w:afterAutospacing="1" w:line="240" w:lineRule="auto"/>
        <w:jc w:val="both"/>
      </w:pPr>
      <w:r>
        <w:t>Data ECC/Parity: Parity/ECC is checked over multiple segments of data in each flit. An error in any segment will be recorded in the data ECC/parity error status bit. In ECC mode, single bit errors are corrected and the event is recorded.</w:t>
      </w:r>
    </w:p>
    <w:p w14:paraId="57BD4E96" w14:textId="77777777" w:rsidR="00677DE5" w:rsidRDefault="00677DE5" w:rsidP="00312028">
      <w:pPr>
        <w:numPr>
          <w:ilvl w:val="0"/>
          <w:numId w:val="46"/>
        </w:numPr>
        <w:spacing w:before="100" w:beforeAutospacing="1" w:after="100" w:afterAutospacing="1" w:line="240" w:lineRule="auto"/>
        <w:jc w:val="both"/>
      </w:pPr>
      <w:r>
        <w:t>User sideband ECC/parity: Similar to data field above.</w:t>
      </w:r>
    </w:p>
    <w:p w14:paraId="147CBD84" w14:textId="77777777" w:rsidR="00677DE5" w:rsidRDefault="00677DE5" w:rsidP="00312028">
      <w:pPr>
        <w:numPr>
          <w:ilvl w:val="0"/>
          <w:numId w:val="46"/>
        </w:numPr>
        <w:spacing w:before="100" w:beforeAutospacing="1" w:after="100" w:afterAutospacing="1" w:line="240" w:lineRule="auto"/>
        <w:jc w:val="both"/>
      </w:pPr>
      <w:r>
        <w:t>Packet control parity: Parity over start of packet, end of packet, byte valid and data valid fields of a flit.</w:t>
      </w:r>
    </w:p>
    <w:p w14:paraId="107F2F72" w14:textId="77777777" w:rsidR="00677DE5" w:rsidRDefault="00677DE5" w:rsidP="0063049F">
      <w:pPr>
        <w:pStyle w:val="NormalWeb"/>
        <w:jc w:val="both"/>
      </w:pPr>
      <w:r>
        <w:t>This register makes use of the logical layer mapping (and not the physical layer mapping). For the physical to logical table, please refer to the Physical to Logical Layer Mapping section in the help.</w:t>
      </w:r>
    </w:p>
    <w:p w14:paraId="7A4BEE9E" w14:textId="77777777" w:rsidR="00677DE5" w:rsidRDefault="00677DE5" w:rsidP="0063049F">
      <w:pPr>
        <w:pStyle w:val="NormalWeb"/>
        <w:jc w:val="both"/>
      </w:pPr>
      <w:r>
        <w:t>Correctable errors will raise interrupt_nfatal if fatal/nonfatal interrupt mode is configured. All other error types are considered fatal.</w:t>
      </w:r>
    </w:p>
    <w:p w14:paraId="4E0E2B2B" w14:textId="77777777" w:rsidR="00677DE5" w:rsidRDefault="00677DE5" w:rsidP="0063049F">
      <w:pPr>
        <w:pStyle w:val="NormalWeb"/>
        <w:jc w:val="both"/>
      </w:pPr>
      <w:r>
        <w:t>Attribute: WZC</w:t>
      </w:r>
    </w:p>
    <w:p w14:paraId="109AEF8F" w14:textId="77777777" w:rsidR="00677DE5" w:rsidRDefault="00677DE5" w:rsidP="0063049F">
      <w:pPr>
        <w:pStyle w:val="NormalWeb"/>
        <w:jc w:val="both"/>
      </w:pPr>
      <w:r>
        <w:t>Security: Non-secure</w:t>
      </w:r>
    </w:p>
    <w:p w14:paraId="22E4F9BF" w14:textId="77777777" w:rsidR="00677DE5" w:rsidRDefault="00677DE5" w:rsidP="0063049F">
      <w:pPr>
        <w:pStyle w:val="NormalWeb"/>
        <w:jc w:val="both"/>
      </w:pPr>
      <w:r>
        <w:lastRenderedPageBreak/>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77DE5" w:rsidRPr="0063049F" w14:paraId="5DE8FC75"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54DE216" w14:textId="77777777" w:rsidR="00677DE5" w:rsidRPr="0063049F" w:rsidRDefault="00677DE5" w:rsidP="0063049F">
            <w:pPr>
              <w:spacing w:after="0"/>
              <w:jc w:val="center"/>
              <w:rPr>
                <w:sz w:val="18"/>
              </w:rPr>
            </w:pPr>
            <w:r w:rsidRPr="0063049F">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57E74DB1" w14:textId="77777777" w:rsidR="00677DE5" w:rsidRPr="0063049F" w:rsidRDefault="00677DE5" w:rsidP="0063049F">
            <w:pPr>
              <w:jc w:val="center"/>
              <w:rPr>
                <w:sz w:val="18"/>
              </w:rPr>
            </w:pPr>
            <w:r w:rsidRPr="0063049F">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5F9C6820" w14:textId="77777777" w:rsidR="00677DE5" w:rsidRPr="0063049F" w:rsidRDefault="00677DE5" w:rsidP="0063049F">
            <w:pPr>
              <w:jc w:val="center"/>
              <w:rPr>
                <w:sz w:val="18"/>
              </w:rPr>
            </w:pPr>
            <w:r w:rsidRPr="0063049F">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0E5371E3" w14:textId="77777777" w:rsidR="00677DE5" w:rsidRPr="0063049F" w:rsidRDefault="00677DE5" w:rsidP="0063049F">
            <w:pPr>
              <w:jc w:val="center"/>
              <w:rPr>
                <w:sz w:val="18"/>
              </w:rPr>
            </w:pPr>
            <w:r w:rsidRPr="0063049F">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3244D846" w14:textId="77777777" w:rsidR="00677DE5" w:rsidRPr="0063049F" w:rsidRDefault="00677DE5" w:rsidP="0063049F">
            <w:pPr>
              <w:jc w:val="center"/>
              <w:rPr>
                <w:sz w:val="18"/>
              </w:rPr>
            </w:pPr>
            <w:r w:rsidRPr="0063049F">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1629C1DC" w14:textId="77777777" w:rsidR="00677DE5" w:rsidRPr="0063049F" w:rsidRDefault="00677DE5" w:rsidP="0063049F">
            <w:pPr>
              <w:jc w:val="center"/>
              <w:rPr>
                <w:sz w:val="18"/>
              </w:rPr>
            </w:pPr>
            <w:r w:rsidRPr="0063049F">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5AFED2E3" w14:textId="77777777" w:rsidR="00677DE5" w:rsidRPr="0063049F" w:rsidRDefault="00677DE5" w:rsidP="0063049F">
            <w:pPr>
              <w:jc w:val="center"/>
              <w:rPr>
                <w:sz w:val="18"/>
              </w:rPr>
            </w:pPr>
            <w:r w:rsidRPr="0063049F">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7CED309E" w14:textId="77777777" w:rsidR="00677DE5" w:rsidRPr="0063049F" w:rsidRDefault="00677DE5" w:rsidP="0063049F">
            <w:pPr>
              <w:jc w:val="center"/>
              <w:rPr>
                <w:sz w:val="18"/>
              </w:rPr>
            </w:pPr>
            <w:r w:rsidRPr="0063049F">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326F1BA7" w14:textId="77777777" w:rsidR="00677DE5" w:rsidRPr="0063049F" w:rsidRDefault="00677DE5" w:rsidP="0063049F">
            <w:pPr>
              <w:jc w:val="center"/>
              <w:rPr>
                <w:sz w:val="18"/>
              </w:rPr>
            </w:pPr>
            <w:r w:rsidRPr="0063049F">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6B84B20D" w14:textId="77777777" w:rsidR="00677DE5" w:rsidRPr="0063049F" w:rsidRDefault="00677DE5" w:rsidP="0063049F">
            <w:pPr>
              <w:jc w:val="center"/>
              <w:rPr>
                <w:sz w:val="18"/>
              </w:rPr>
            </w:pPr>
            <w:r w:rsidRPr="0063049F">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5CAF9B80" w14:textId="77777777" w:rsidR="00677DE5" w:rsidRPr="0063049F" w:rsidRDefault="00677DE5" w:rsidP="0063049F">
            <w:pPr>
              <w:jc w:val="center"/>
              <w:rPr>
                <w:sz w:val="18"/>
              </w:rPr>
            </w:pPr>
            <w:r w:rsidRPr="0063049F">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57ED643A" w14:textId="77777777" w:rsidR="00677DE5" w:rsidRPr="0063049F" w:rsidRDefault="00677DE5" w:rsidP="0063049F">
            <w:pPr>
              <w:jc w:val="center"/>
              <w:rPr>
                <w:sz w:val="18"/>
              </w:rPr>
            </w:pPr>
            <w:r w:rsidRPr="0063049F">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492AE008" w14:textId="77777777" w:rsidR="00677DE5" w:rsidRPr="0063049F" w:rsidRDefault="00677DE5" w:rsidP="0063049F">
            <w:pPr>
              <w:jc w:val="center"/>
              <w:rPr>
                <w:sz w:val="18"/>
              </w:rPr>
            </w:pPr>
            <w:r w:rsidRPr="0063049F">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0CE18061" w14:textId="77777777" w:rsidR="00677DE5" w:rsidRPr="0063049F" w:rsidRDefault="00677DE5" w:rsidP="0063049F">
            <w:pPr>
              <w:jc w:val="center"/>
              <w:rPr>
                <w:sz w:val="18"/>
              </w:rPr>
            </w:pPr>
            <w:r w:rsidRPr="0063049F">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4206CB2D" w14:textId="77777777" w:rsidR="00677DE5" w:rsidRPr="0063049F" w:rsidRDefault="00677DE5" w:rsidP="0063049F">
            <w:pPr>
              <w:jc w:val="center"/>
              <w:rPr>
                <w:sz w:val="18"/>
              </w:rPr>
            </w:pPr>
            <w:r w:rsidRPr="0063049F">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9AD5132" w14:textId="77777777" w:rsidR="00677DE5" w:rsidRPr="0063049F" w:rsidRDefault="00677DE5" w:rsidP="0063049F">
            <w:pPr>
              <w:jc w:val="center"/>
              <w:rPr>
                <w:sz w:val="18"/>
              </w:rPr>
            </w:pPr>
            <w:r w:rsidRPr="0063049F">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2910A875" w14:textId="77777777" w:rsidR="00677DE5" w:rsidRPr="0063049F" w:rsidRDefault="00677DE5" w:rsidP="0063049F">
            <w:pPr>
              <w:jc w:val="center"/>
              <w:rPr>
                <w:sz w:val="18"/>
              </w:rPr>
            </w:pPr>
            <w:r w:rsidRPr="0063049F">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7F1B5A4E" w14:textId="77777777" w:rsidR="00677DE5" w:rsidRPr="0063049F" w:rsidRDefault="00677DE5" w:rsidP="0063049F">
            <w:pPr>
              <w:jc w:val="center"/>
              <w:rPr>
                <w:sz w:val="18"/>
              </w:rPr>
            </w:pPr>
            <w:r w:rsidRPr="0063049F">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57645F51" w14:textId="77777777" w:rsidR="00677DE5" w:rsidRPr="0063049F" w:rsidRDefault="00677DE5" w:rsidP="0063049F">
            <w:pPr>
              <w:jc w:val="center"/>
              <w:rPr>
                <w:sz w:val="18"/>
              </w:rPr>
            </w:pPr>
            <w:r w:rsidRPr="0063049F">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40A97F5E" w14:textId="77777777" w:rsidR="00677DE5" w:rsidRPr="0063049F" w:rsidRDefault="00677DE5" w:rsidP="0063049F">
            <w:pPr>
              <w:jc w:val="center"/>
              <w:rPr>
                <w:sz w:val="18"/>
              </w:rPr>
            </w:pPr>
            <w:r w:rsidRPr="0063049F">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418803ED" w14:textId="77777777" w:rsidR="00677DE5" w:rsidRPr="0063049F" w:rsidRDefault="00677DE5" w:rsidP="0063049F">
            <w:pPr>
              <w:jc w:val="center"/>
              <w:rPr>
                <w:sz w:val="18"/>
              </w:rPr>
            </w:pPr>
            <w:r w:rsidRPr="0063049F">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1A0B7F94" w14:textId="77777777" w:rsidR="00677DE5" w:rsidRPr="0063049F" w:rsidRDefault="00677DE5" w:rsidP="0063049F">
            <w:pPr>
              <w:jc w:val="center"/>
              <w:rPr>
                <w:sz w:val="18"/>
              </w:rPr>
            </w:pPr>
            <w:r w:rsidRPr="0063049F">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462A1A7F" w14:textId="77777777" w:rsidR="00677DE5" w:rsidRPr="0063049F" w:rsidRDefault="00677DE5" w:rsidP="0063049F">
            <w:pPr>
              <w:jc w:val="center"/>
              <w:rPr>
                <w:sz w:val="18"/>
              </w:rPr>
            </w:pPr>
            <w:r w:rsidRPr="0063049F">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584749C9" w14:textId="77777777" w:rsidR="00677DE5" w:rsidRPr="0063049F" w:rsidRDefault="00677DE5" w:rsidP="0063049F">
            <w:pPr>
              <w:jc w:val="center"/>
              <w:rPr>
                <w:sz w:val="18"/>
              </w:rPr>
            </w:pPr>
            <w:r w:rsidRPr="0063049F">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1E68115" w14:textId="77777777" w:rsidR="00677DE5" w:rsidRPr="0063049F" w:rsidRDefault="00677DE5" w:rsidP="0063049F">
            <w:pPr>
              <w:jc w:val="center"/>
              <w:rPr>
                <w:sz w:val="18"/>
              </w:rPr>
            </w:pPr>
            <w:r w:rsidRPr="0063049F">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42F2CD08" w14:textId="77777777" w:rsidR="00677DE5" w:rsidRPr="0063049F" w:rsidRDefault="00677DE5" w:rsidP="0063049F">
            <w:pPr>
              <w:jc w:val="center"/>
              <w:rPr>
                <w:sz w:val="18"/>
              </w:rPr>
            </w:pPr>
            <w:r w:rsidRPr="0063049F">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77B093E7" w14:textId="77777777" w:rsidR="00677DE5" w:rsidRPr="0063049F" w:rsidRDefault="00677DE5" w:rsidP="0063049F">
            <w:pPr>
              <w:jc w:val="center"/>
              <w:rPr>
                <w:sz w:val="18"/>
              </w:rPr>
            </w:pPr>
            <w:r w:rsidRPr="0063049F">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4C27099E" w14:textId="77777777" w:rsidR="00677DE5" w:rsidRPr="0063049F" w:rsidRDefault="00677DE5" w:rsidP="0063049F">
            <w:pPr>
              <w:jc w:val="center"/>
              <w:rPr>
                <w:sz w:val="18"/>
              </w:rPr>
            </w:pPr>
            <w:r w:rsidRPr="0063049F">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10A8C041" w14:textId="77777777" w:rsidR="00677DE5" w:rsidRPr="0063049F" w:rsidRDefault="00677DE5" w:rsidP="0063049F">
            <w:pPr>
              <w:jc w:val="center"/>
              <w:rPr>
                <w:sz w:val="18"/>
              </w:rPr>
            </w:pPr>
            <w:r w:rsidRPr="0063049F">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4E42686" w14:textId="77777777" w:rsidR="00677DE5" w:rsidRPr="0063049F" w:rsidRDefault="00677DE5" w:rsidP="0063049F">
            <w:pPr>
              <w:jc w:val="center"/>
              <w:rPr>
                <w:sz w:val="18"/>
              </w:rPr>
            </w:pPr>
            <w:r w:rsidRPr="0063049F">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2FA6C343" w14:textId="77777777" w:rsidR="00677DE5" w:rsidRPr="0063049F" w:rsidRDefault="00677DE5" w:rsidP="0063049F">
            <w:pPr>
              <w:jc w:val="center"/>
              <w:rPr>
                <w:sz w:val="18"/>
              </w:rPr>
            </w:pPr>
            <w:r w:rsidRPr="0063049F">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2B9DC05A" w14:textId="77777777" w:rsidR="00677DE5" w:rsidRPr="0063049F" w:rsidRDefault="00677DE5" w:rsidP="0063049F">
            <w:pPr>
              <w:jc w:val="center"/>
              <w:rPr>
                <w:sz w:val="18"/>
              </w:rPr>
            </w:pPr>
            <w:r w:rsidRPr="0063049F">
              <w:rPr>
                <w:sz w:val="18"/>
              </w:rPr>
              <w:t>32</w:t>
            </w:r>
          </w:p>
        </w:tc>
      </w:tr>
      <w:tr w:rsidR="00677DE5" w:rsidRPr="0063049F" w14:paraId="29CD7A66"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4E2A0472"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CF9717D"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883ADB7"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EAC0F22" w14:textId="77777777" w:rsidR="00677DE5" w:rsidRPr="0063049F" w:rsidRDefault="00677DE5" w:rsidP="0063049F">
            <w:pPr>
              <w:jc w:val="center"/>
              <w:rPr>
                <w:sz w:val="18"/>
              </w:rPr>
            </w:pPr>
            <w:r w:rsidRPr="0063049F">
              <w:rPr>
                <w:sz w:val="18"/>
              </w:rPr>
              <w:t>u</w:t>
            </w:r>
          </w:p>
        </w:tc>
      </w:tr>
      <w:tr w:rsidR="00677DE5" w:rsidRPr="0063049F" w14:paraId="5D7EE312"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ADD5606" w14:textId="77777777" w:rsidR="00677DE5" w:rsidRPr="0063049F" w:rsidRDefault="00677DE5" w:rsidP="0063049F">
            <w:pPr>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2839FC26"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538AFAB8"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15C15889"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356E44A1"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624BAB8E"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0C0142FA"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277322E0"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70DABBE"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32824CA0"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4BC25D3B"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A7F88BB"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09AD6825"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C8110CE"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E6EA5F8"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55E213F4"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D2450F4"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5428E42"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5587036"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5CD5B995"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E3D6D9C"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5A2C366"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302F1611"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96E673D"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B7B5991"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627D151"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095C866"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4D35BED4"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1E6B9B0"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2B6E5348"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427DA96D"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69D9A43F" w14:textId="77777777" w:rsidR="00677DE5" w:rsidRPr="0063049F" w:rsidRDefault="00677DE5" w:rsidP="0063049F">
            <w:pPr>
              <w:jc w:val="center"/>
              <w:rPr>
                <w:sz w:val="18"/>
              </w:rPr>
            </w:pPr>
            <w:r w:rsidRPr="0063049F">
              <w:rPr>
                <w:sz w:val="18"/>
              </w:rPr>
              <w:t>0</w:t>
            </w:r>
          </w:p>
        </w:tc>
      </w:tr>
      <w:tr w:rsidR="00677DE5" w:rsidRPr="0063049F" w14:paraId="1AF7E7C7"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67DA0FBD"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39ABC93"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524110FE"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535C5F4" w14:textId="77777777" w:rsidR="00677DE5" w:rsidRPr="0063049F" w:rsidRDefault="00677DE5" w:rsidP="0063049F">
            <w:pPr>
              <w:jc w:val="center"/>
              <w:rPr>
                <w:sz w:val="18"/>
              </w:rPr>
            </w:pPr>
            <w:r w:rsidRPr="0063049F">
              <w:rPr>
                <w:sz w:val="18"/>
              </w:rPr>
              <w:t>u</w:t>
            </w:r>
          </w:p>
        </w:tc>
      </w:tr>
    </w:tbl>
    <w:p w14:paraId="3383715F" w14:textId="77777777" w:rsidR="00677DE5" w:rsidRDefault="00677DE5" w:rsidP="0063049F">
      <w:pPr>
        <w:pStyle w:val="Caption"/>
      </w:pPr>
      <w:r>
        <w:t xml:space="preserve">Table </w:t>
      </w:r>
      <w:fldSimple w:instr=" SEQ Table \* ARABIC ">
        <w:r>
          <w:rPr>
            <w:noProof/>
          </w:rPr>
          <w:t>17</w:t>
        </w:r>
      </w:fldSimple>
      <w:r>
        <w:t xml:space="preserve"> NOC_RX_ERR_PARITY_1 register.</w:t>
      </w:r>
    </w:p>
    <w:p w14:paraId="54A10634" w14:textId="77777777" w:rsidR="00677DE5" w:rsidRDefault="00677DE5" w:rsidP="0063049F">
      <w:pPr>
        <w:pStyle w:val="Heading3"/>
      </w:pPr>
      <w:r>
        <w:t>NOC_RX_ERR_PARITY_MASK_0</w:t>
      </w:r>
    </w:p>
    <w:p w14:paraId="4077D7AD" w14:textId="77777777" w:rsidR="00677DE5" w:rsidRDefault="00677DE5" w:rsidP="0063049F">
      <w:pPr>
        <w:pStyle w:val="NormalWeb"/>
        <w:jc w:val="both"/>
      </w:pPr>
      <w:r>
        <w:t>Mask registers for receive bridge parity error interrupts from register noc_rx_err_parity_0 and noc_rx_err_parity_1. One mask register bit for each parity status bit in noc_rx_err_parity. When mask bit is set, corresponding parity error does not cause an interrupt. Default state is reset for all mask bits, allowing interrupt on any parity error event.</w:t>
      </w:r>
    </w:p>
    <w:p w14:paraId="5099D912" w14:textId="77777777" w:rsidR="00677DE5" w:rsidRDefault="00677DE5" w:rsidP="0063049F">
      <w:pPr>
        <w:pStyle w:val="NormalWeb"/>
        <w:jc w:val="both"/>
      </w:pPr>
      <w:r>
        <w:t>This register makes use of the logical layer mapping (and not the physical layer mapping). For the physical to logical table, please refer to the Physical to Logical Layer Mapping section in the help.</w:t>
      </w:r>
    </w:p>
    <w:p w14:paraId="39295D7C" w14:textId="77777777" w:rsidR="00677DE5" w:rsidRDefault="00677DE5" w:rsidP="0063049F">
      <w:pPr>
        <w:pStyle w:val="NormalWeb"/>
      </w:pPr>
      <w:r>
        <w:t>Attribute: RW</w:t>
      </w:r>
    </w:p>
    <w:p w14:paraId="02F41EA4" w14:textId="77777777" w:rsidR="00677DE5" w:rsidRDefault="00677DE5" w:rsidP="0063049F">
      <w:pPr>
        <w:pStyle w:val="NormalWeb"/>
      </w:pPr>
      <w:r>
        <w:t>Security: Non-secure</w:t>
      </w:r>
    </w:p>
    <w:p w14:paraId="6A481CB8" w14:textId="77777777" w:rsidR="00677DE5" w:rsidRDefault="00677DE5" w:rsidP="0063049F">
      <w:pPr>
        <w:pStyle w:val="NormalWeb"/>
      </w:pPr>
      <w:r>
        <w:t>Bit field description:</w:t>
      </w:r>
    </w:p>
    <w:p w14:paraId="6B829FF3" w14:textId="77777777" w:rsidR="00677DE5" w:rsidRDefault="00677DE5" w:rsidP="00312028">
      <w:pPr>
        <w:numPr>
          <w:ilvl w:val="0"/>
          <w:numId w:val="47"/>
        </w:numPr>
        <w:spacing w:before="100" w:beforeAutospacing="1" w:after="100" w:afterAutospacing="1" w:line="240" w:lineRule="auto"/>
      </w:pPr>
      <w:r>
        <w:rPr>
          <w:b/>
          <w:bCs/>
        </w:rPr>
        <w:t>PK0</w:t>
      </w:r>
      <w:r>
        <w:t>[4] - Mask Parity error in packet delineation controls in layer 0</w:t>
      </w:r>
    </w:p>
    <w:p w14:paraId="0D3F2DB5" w14:textId="77777777" w:rsidR="00677DE5" w:rsidRDefault="00677DE5" w:rsidP="00312028">
      <w:pPr>
        <w:numPr>
          <w:ilvl w:val="0"/>
          <w:numId w:val="47"/>
        </w:numPr>
        <w:spacing w:before="100" w:beforeAutospacing="1" w:after="100" w:afterAutospacing="1" w:line="240" w:lineRule="auto"/>
      </w:pPr>
      <w:r>
        <w:rPr>
          <w:b/>
          <w:bCs/>
        </w:rPr>
        <w:t>SBC0</w:t>
      </w:r>
      <w:r>
        <w:t>[3] - Mask Correctable single bit user sideband error (only ECC) in layer 0</w:t>
      </w:r>
    </w:p>
    <w:p w14:paraId="4BC9391E" w14:textId="77777777" w:rsidR="00677DE5" w:rsidRDefault="00677DE5" w:rsidP="00312028">
      <w:pPr>
        <w:numPr>
          <w:ilvl w:val="0"/>
          <w:numId w:val="47"/>
        </w:numPr>
        <w:spacing w:before="100" w:beforeAutospacing="1" w:after="100" w:afterAutospacing="1" w:line="240" w:lineRule="auto"/>
      </w:pPr>
      <w:r>
        <w:rPr>
          <w:b/>
          <w:bCs/>
        </w:rPr>
        <w:t>SB0</w:t>
      </w:r>
      <w:r>
        <w:t>[2] - Mask User sideband ECC/parity error in layer 0</w:t>
      </w:r>
    </w:p>
    <w:p w14:paraId="01A10EDE" w14:textId="77777777" w:rsidR="00677DE5" w:rsidRDefault="00677DE5" w:rsidP="00312028">
      <w:pPr>
        <w:numPr>
          <w:ilvl w:val="0"/>
          <w:numId w:val="47"/>
        </w:numPr>
        <w:spacing w:before="100" w:beforeAutospacing="1" w:after="100" w:afterAutospacing="1" w:line="240" w:lineRule="auto"/>
      </w:pPr>
      <w:r>
        <w:rPr>
          <w:b/>
          <w:bCs/>
        </w:rPr>
        <w:t>DC0</w:t>
      </w:r>
      <w:r>
        <w:t>[1] - Mask Correctable single bit data error (only ECC) in layer 0</w:t>
      </w:r>
    </w:p>
    <w:p w14:paraId="1AC3FB65" w14:textId="77777777" w:rsidR="00677DE5" w:rsidRDefault="00677DE5" w:rsidP="00312028">
      <w:pPr>
        <w:numPr>
          <w:ilvl w:val="0"/>
          <w:numId w:val="47"/>
        </w:numPr>
        <w:spacing w:before="100" w:beforeAutospacing="1" w:after="100" w:afterAutospacing="1" w:line="240" w:lineRule="auto"/>
      </w:pPr>
      <w:r>
        <w:rPr>
          <w:b/>
          <w:bCs/>
        </w:rPr>
        <w:t>D0</w:t>
      </w:r>
      <w:r>
        <w:t>[0] - Mask Data ECC/parity error in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04"/>
        <w:gridCol w:w="497"/>
        <w:gridCol w:w="369"/>
        <w:gridCol w:w="431"/>
        <w:gridCol w:w="311"/>
      </w:tblGrid>
      <w:tr w:rsidR="00677DE5" w:rsidRPr="0063049F" w14:paraId="4845F06F"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B9013A1" w14:textId="77777777" w:rsidR="00677DE5" w:rsidRPr="0063049F" w:rsidRDefault="00677DE5" w:rsidP="0063049F">
            <w:pPr>
              <w:spacing w:after="0"/>
              <w:jc w:val="center"/>
              <w:rPr>
                <w:sz w:val="18"/>
              </w:rPr>
            </w:pPr>
            <w:r w:rsidRPr="0063049F">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114DE6D6" w14:textId="77777777" w:rsidR="00677DE5" w:rsidRPr="0063049F" w:rsidRDefault="00677DE5" w:rsidP="0063049F">
            <w:pPr>
              <w:jc w:val="center"/>
              <w:rPr>
                <w:sz w:val="18"/>
              </w:rPr>
            </w:pPr>
            <w:r w:rsidRPr="0063049F">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749D6BCB" w14:textId="77777777" w:rsidR="00677DE5" w:rsidRPr="0063049F" w:rsidRDefault="00677DE5" w:rsidP="0063049F">
            <w:pPr>
              <w:jc w:val="center"/>
              <w:rPr>
                <w:sz w:val="18"/>
              </w:rPr>
            </w:pPr>
            <w:r w:rsidRPr="0063049F">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63D3298" w14:textId="77777777" w:rsidR="00677DE5" w:rsidRPr="0063049F" w:rsidRDefault="00677DE5" w:rsidP="0063049F">
            <w:pPr>
              <w:jc w:val="center"/>
              <w:rPr>
                <w:sz w:val="18"/>
              </w:rPr>
            </w:pPr>
            <w:r w:rsidRPr="0063049F">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04CAE822" w14:textId="77777777" w:rsidR="00677DE5" w:rsidRPr="0063049F" w:rsidRDefault="00677DE5" w:rsidP="0063049F">
            <w:pPr>
              <w:jc w:val="center"/>
              <w:rPr>
                <w:sz w:val="18"/>
              </w:rPr>
            </w:pPr>
            <w:r w:rsidRPr="0063049F">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77381DF1" w14:textId="77777777" w:rsidR="00677DE5" w:rsidRPr="0063049F" w:rsidRDefault="00677DE5" w:rsidP="0063049F">
            <w:pPr>
              <w:jc w:val="center"/>
              <w:rPr>
                <w:sz w:val="18"/>
              </w:rPr>
            </w:pPr>
            <w:r w:rsidRPr="0063049F">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3EE18C3B" w14:textId="77777777" w:rsidR="00677DE5" w:rsidRPr="0063049F" w:rsidRDefault="00677DE5" w:rsidP="0063049F">
            <w:pPr>
              <w:jc w:val="center"/>
              <w:rPr>
                <w:sz w:val="18"/>
              </w:rPr>
            </w:pPr>
            <w:r w:rsidRPr="0063049F">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6DCD79A4" w14:textId="77777777" w:rsidR="00677DE5" w:rsidRPr="0063049F" w:rsidRDefault="00677DE5" w:rsidP="0063049F">
            <w:pPr>
              <w:jc w:val="center"/>
              <w:rPr>
                <w:sz w:val="18"/>
              </w:rPr>
            </w:pPr>
            <w:r w:rsidRPr="0063049F">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7EC069FB" w14:textId="77777777" w:rsidR="00677DE5" w:rsidRPr="0063049F" w:rsidRDefault="00677DE5" w:rsidP="0063049F">
            <w:pPr>
              <w:jc w:val="center"/>
              <w:rPr>
                <w:sz w:val="18"/>
              </w:rPr>
            </w:pPr>
            <w:r w:rsidRPr="0063049F">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36AEC77B" w14:textId="77777777" w:rsidR="00677DE5" w:rsidRPr="0063049F" w:rsidRDefault="00677DE5" w:rsidP="0063049F">
            <w:pPr>
              <w:jc w:val="center"/>
              <w:rPr>
                <w:sz w:val="18"/>
              </w:rPr>
            </w:pPr>
            <w:r w:rsidRPr="0063049F">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6A2798EA" w14:textId="77777777" w:rsidR="00677DE5" w:rsidRPr="0063049F" w:rsidRDefault="00677DE5" w:rsidP="0063049F">
            <w:pPr>
              <w:jc w:val="center"/>
              <w:rPr>
                <w:sz w:val="18"/>
              </w:rPr>
            </w:pPr>
            <w:r w:rsidRPr="0063049F">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0C22440B" w14:textId="77777777" w:rsidR="00677DE5" w:rsidRPr="0063049F" w:rsidRDefault="00677DE5" w:rsidP="0063049F">
            <w:pPr>
              <w:jc w:val="center"/>
              <w:rPr>
                <w:sz w:val="18"/>
              </w:rPr>
            </w:pPr>
            <w:r w:rsidRPr="0063049F">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19991737" w14:textId="77777777" w:rsidR="00677DE5" w:rsidRPr="0063049F" w:rsidRDefault="00677DE5" w:rsidP="0063049F">
            <w:pPr>
              <w:jc w:val="center"/>
              <w:rPr>
                <w:sz w:val="18"/>
              </w:rPr>
            </w:pPr>
            <w:r w:rsidRPr="0063049F">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211C5BD2" w14:textId="77777777" w:rsidR="00677DE5" w:rsidRPr="0063049F" w:rsidRDefault="00677DE5" w:rsidP="0063049F">
            <w:pPr>
              <w:jc w:val="center"/>
              <w:rPr>
                <w:sz w:val="18"/>
              </w:rPr>
            </w:pPr>
            <w:r w:rsidRPr="0063049F">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57FB3BAA" w14:textId="77777777" w:rsidR="00677DE5" w:rsidRPr="0063049F" w:rsidRDefault="00677DE5" w:rsidP="0063049F">
            <w:pPr>
              <w:jc w:val="center"/>
              <w:rPr>
                <w:sz w:val="18"/>
              </w:rPr>
            </w:pPr>
            <w:r w:rsidRPr="0063049F">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5C2CC152" w14:textId="77777777" w:rsidR="00677DE5" w:rsidRPr="0063049F" w:rsidRDefault="00677DE5" w:rsidP="0063049F">
            <w:pPr>
              <w:jc w:val="center"/>
              <w:rPr>
                <w:sz w:val="18"/>
              </w:rPr>
            </w:pPr>
            <w:r w:rsidRPr="0063049F">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3C015B74" w14:textId="77777777" w:rsidR="00677DE5" w:rsidRPr="0063049F" w:rsidRDefault="00677DE5" w:rsidP="0063049F">
            <w:pPr>
              <w:jc w:val="center"/>
              <w:rPr>
                <w:sz w:val="18"/>
              </w:rPr>
            </w:pPr>
            <w:r w:rsidRPr="0063049F">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B1E43DD" w14:textId="77777777" w:rsidR="00677DE5" w:rsidRPr="0063049F" w:rsidRDefault="00677DE5" w:rsidP="0063049F">
            <w:pPr>
              <w:jc w:val="center"/>
              <w:rPr>
                <w:sz w:val="18"/>
              </w:rPr>
            </w:pPr>
            <w:r w:rsidRPr="0063049F">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731E3D23" w14:textId="77777777" w:rsidR="00677DE5" w:rsidRPr="0063049F" w:rsidRDefault="00677DE5" w:rsidP="0063049F">
            <w:pPr>
              <w:jc w:val="center"/>
              <w:rPr>
                <w:sz w:val="18"/>
              </w:rPr>
            </w:pPr>
            <w:r w:rsidRPr="0063049F">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6A1C6F55" w14:textId="77777777" w:rsidR="00677DE5" w:rsidRPr="0063049F" w:rsidRDefault="00677DE5" w:rsidP="0063049F">
            <w:pPr>
              <w:jc w:val="center"/>
              <w:rPr>
                <w:sz w:val="18"/>
              </w:rPr>
            </w:pPr>
            <w:r w:rsidRPr="0063049F">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FE80763" w14:textId="77777777" w:rsidR="00677DE5" w:rsidRPr="0063049F" w:rsidRDefault="00677DE5" w:rsidP="0063049F">
            <w:pPr>
              <w:jc w:val="center"/>
              <w:rPr>
                <w:sz w:val="18"/>
              </w:rPr>
            </w:pPr>
            <w:r w:rsidRPr="0063049F">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6370564D" w14:textId="77777777" w:rsidR="00677DE5" w:rsidRPr="0063049F" w:rsidRDefault="00677DE5" w:rsidP="0063049F">
            <w:pPr>
              <w:jc w:val="center"/>
              <w:rPr>
                <w:sz w:val="18"/>
              </w:rPr>
            </w:pPr>
            <w:r w:rsidRPr="0063049F">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67ABB30B" w14:textId="77777777" w:rsidR="00677DE5" w:rsidRPr="0063049F" w:rsidRDefault="00677DE5" w:rsidP="0063049F">
            <w:pPr>
              <w:jc w:val="center"/>
              <w:rPr>
                <w:sz w:val="18"/>
              </w:rPr>
            </w:pPr>
            <w:r w:rsidRPr="0063049F">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41009C7D" w14:textId="77777777" w:rsidR="00677DE5" w:rsidRPr="0063049F" w:rsidRDefault="00677DE5" w:rsidP="0063049F">
            <w:pPr>
              <w:jc w:val="center"/>
              <w:rPr>
                <w:sz w:val="18"/>
              </w:rPr>
            </w:pPr>
            <w:r w:rsidRPr="0063049F">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F804C0A" w14:textId="77777777" w:rsidR="00677DE5" w:rsidRPr="0063049F" w:rsidRDefault="00677DE5" w:rsidP="0063049F">
            <w:pPr>
              <w:jc w:val="center"/>
              <w:rPr>
                <w:sz w:val="18"/>
              </w:rPr>
            </w:pPr>
            <w:r w:rsidRPr="0063049F">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07F1F34D" w14:textId="77777777" w:rsidR="00677DE5" w:rsidRPr="0063049F" w:rsidRDefault="00677DE5" w:rsidP="0063049F">
            <w:pPr>
              <w:jc w:val="center"/>
              <w:rPr>
                <w:sz w:val="18"/>
              </w:rPr>
            </w:pPr>
            <w:r w:rsidRPr="0063049F">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680F9861" w14:textId="77777777" w:rsidR="00677DE5" w:rsidRPr="0063049F" w:rsidRDefault="00677DE5" w:rsidP="0063049F">
            <w:pPr>
              <w:jc w:val="center"/>
              <w:rPr>
                <w:sz w:val="18"/>
              </w:rPr>
            </w:pPr>
            <w:r w:rsidRPr="0063049F">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39559F0D" w14:textId="77777777" w:rsidR="00677DE5" w:rsidRPr="0063049F" w:rsidRDefault="00677DE5" w:rsidP="0063049F">
            <w:pPr>
              <w:jc w:val="center"/>
              <w:rPr>
                <w:sz w:val="18"/>
              </w:rPr>
            </w:pPr>
            <w:r w:rsidRPr="0063049F">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24C37916" w14:textId="77777777" w:rsidR="00677DE5" w:rsidRPr="0063049F" w:rsidRDefault="00677DE5" w:rsidP="0063049F">
            <w:pPr>
              <w:jc w:val="center"/>
              <w:rPr>
                <w:sz w:val="18"/>
              </w:rPr>
            </w:pPr>
            <w:r w:rsidRPr="0063049F">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7A08FFC7" w14:textId="77777777" w:rsidR="00677DE5" w:rsidRPr="0063049F" w:rsidRDefault="00677DE5" w:rsidP="0063049F">
            <w:pPr>
              <w:jc w:val="center"/>
              <w:rPr>
                <w:sz w:val="18"/>
              </w:rPr>
            </w:pPr>
            <w:r w:rsidRPr="0063049F">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46497DBD" w14:textId="77777777" w:rsidR="00677DE5" w:rsidRPr="0063049F" w:rsidRDefault="00677DE5" w:rsidP="0063049F">
            <w:pPr>
              <w:jc w:val="center"/>
              <w:rPr>
                <w:sz w:val="18"/>
              </w:rPr>
            </w:pPr>
            <w:r w:rsidRPr="0063049F">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0C698CA9" w14:textId="77777777" w:rsidR="00677DE5" w:rsidRPr="0063049F" w:rsidRDefault="00677DE5" w:rsidP="0063049F">
            <w:pPr>
              <w:jc w:val="center"/>
              <w:rPr>
                <w:sz w:val="18"/>
              </w:rPr>
            </w:pPr>
            <w:r w:rsidRPr="0063049F">
              <w:rPr>
                <w:sz w:val="18"/>
              </w:rPr>
              <w:t>32</w:t>
            </w:r>
          </w:p>
        </w:tc>
      </w:tr>
      <w:tr w:rsidR="00677DE5" w:rsidRPr="0063049F" w14:paraId="1B8A0F86"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3E259F47"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45C2F2C"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F8A96A9"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2C2858C" w14:textId="77777777" w:rsidR="00677DE5" w:rsidRPr="0063049F" w:rsidRDefault="00677DE5" w:rsidP="0063049F">
            <w:pPr>
              <w:jc w:val="center"/>
              <w:rPr>
                <w:sz w:val="18"/>
              </w:rPr>
            </w:pPr>
            <w:r w:rsidRPr="0063049F">
              <w:rPr>
                <w:sz w:val="18"/>
              </w:rPr>
              <w:t>u</w:t>
            </w:r>
          </w:p>
        </w:tc>
      </w:tr>
      <w:tr w:rsidR="00677DE5" w:rsidRPr="0063049F" w14:paraId="25B5443A"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A823BFB" w14:textId="77777777" w:rsidR="00677DE5" w:rsidRPr="0063049F" w:rsidRDefault="00677DE5" w:rsidP="0063049F">
            <w:pPr>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143DDC9"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3A01413"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F2F159C"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2C5CF37D"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4F5D8E2"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68DFABD"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6FD91E0B"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77626FB9"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1665036C"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3C40F969"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3AD0D4F"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40E45336"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12590B59"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7D1508CE"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AFFBEDF"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304A4A8D"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D1ADF63"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AF89C79"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E97C10C"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ED5C334"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39AE4D33"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6ED476EA"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67E2E398"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6423057"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34451F38"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5ACB883A"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4D35ED97"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8E88F80"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7CD5EC93"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35E1C3C1"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11FA2CC" w14:textId="77777777" w:rsidR="00677DE5" w:rsidRPr="0063049F" w:rsidRDefault="00677DE5" w:rsidP="0063049F">
            <w:pPr>
              <w:jc w:val="center"/>
              <w:rPr>
                <w:sz w:val="18"/>
              </w:rPr>
            </w:pPr>
            <w:r w:rsidRPr="0063049F">
              <w:rPr>
                <w:sz w:val="18"/>
              </w:rPr>
              <w:t>0</w:t>
            </w:r>
          </w:p>
        </w:tc>
      </w:tr>
      <w:tr w:rsidR="00677DE5" w:rsidRPr="0063049F" w14:paraId="1D0DA55E"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36072FED"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CC65C2E"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0CB3CAE" w14:textId="77777777" w:rsidR="00677DE5" w:rsidRPr="0063049F" w:rsidRDefault="00677DE5" w:rsidP="0063049F">
            <w:pPr>
              <w:jc w:val="center"/>
              <w:rPr>
                <w:sz w:val="18"/>
              </w:rPr>
            </w:pPr>
            <w:r w:rsidRPr="0063049F">
              <w:rPr>
                <w:sz w:val="18"/>
              </w:rPr>
              <w:t>u</w:t>
            </w:r>
          </w:p>
        </w:tc>
        <w:tc>
          <w:tcPr>
            <w:tcW w:w="0" w:type="auto"/>
            <w:gridSpan w:val="3"/>
            <w:tcBorders>
              <w:top w:val="outset" w:sz="6" w:space="0" w:color="auto"/>
              <w:left w:val="outset" w:sz="6" w:space="0" w:color="auto"/>
              <w:bottom w:val="outset" w:sz="6" w:space="0" w:color="auto"/>
              <w:right w:val="outset" w:sz="6" w:space="0" w:color="auto"/>
            </w:tcBorders>
            <w:hideMark/>
          </w:tcPr>
          <w:p w14:paraId="3FE3D599" w14:textId="77777777" w:rsidR="00677DE5" w:rsidRPr="0063049F" w:rsidRDefault="00677DE5" w:rsidP="0063049F">
            <w:pPr>
              <w:jc w:val="center"/>
              <w:rPr>
                <w:sz w:val="18"/>
              </w:rPr>
            </w:pPr>
            <w:r w:rsidRPr="0063049F">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22862820" w14:textId="77777777" w:rsidR="00677DE5" w:rsidRPr="0063049F" w:rsidRDefault="00677DE5" w:rsidP="0063049F">
            <w:pPr>
              <w:jc w:val="center"/>
              <w:rPr>
                <w:sz w:val="18"/>
              </w:rPr>
            </w:pPr>
            <w:r w:rsidRPr="0063049F">
              <w:rPr>
                <w:sz w:val="18"/>
              </w:rPr>
              <w:t>PK0</w:t>
            </w:r>
          </w:p>
        </w:tc>
        <w:tc>
          <w:tcPr>
            <w:tcW w:w="0" w:type="auto"/>
            <w:tcBorders>
              <w:top w:val="outset" w:sz="6" w:space="0" w:color="auto"/>
              <w:left w:val="outset" w:sz="6" w:space="0" w:color="auto"/>
              <w:bottom w:val="outset" w:sz="6" w:space="0" w:color="auto"/>
              <w:right w:val="outset" w:sz="6" w:space="0" w:color="auto"/>
            </w:tcBorders>
            <w:hideMark/>
          </w:tcPr>
          <w:p w14:paraId="0FBE096D" w14:textId="77777777" w:rsidR="00677DE5" w:rsidRPr="0063049F" w:rsidRDefault="00677DE5" w:rsidP="0063049F">
            <w:pPr>
              <w:jc w:val="center"/>
              <w:rPr>
                <w:sz w:val="18"/>
              </w:rPr>
            </w:pPr>
            <w:r w:rsidRPr="0063049F">
              <w:rPr>
                <w:sz w:val="18"/>
              </w:rPr>
              <w:t>SBC0</w:t>
            </w:r>
          </w:p>
        </w:tc>
        <w:tc>
          <w:tcPr>
            <w:tcW w:w="0" w:type="auto"/>
            <w:tcBorders>
              <w:top w:val="outset" w:sz="6" w:space="0" w:color="auto"/>
              <w:left w:val="outset" w:sz="6" w:space="0" w:color="auto"/>
              <w:bottom w:val="outset" w:sz="6" w:space="0" w:color="auto"/>
              <w:right w:val="outset" w:sz="6" w:space="0" w:color="auto"/>
            </w:tcBorders>
            <w:hideMark/>
          </w:tcPr>
          <w:p w14:paraId="087C5E1D" w14:textId="77777777" w:rsidR="00677DE5" w:rsidRPr="0063049F" w:rsidRDefault="00677DE5" w:rsidP="0063049F">
            <w:pPr>
              <w:jc w:val="center"/>
              <w:rPr>
                <w:sz w:val="18"/>
              </w:rPr>
            </w:pPr>
            <w:r w:rsidRPr="0063049F">
              <w:rPr>
                <w:sz w:val="18"/>
              </w:rPr>
              <w:t>SB0</w:t>
            </w:r>
          </w:p>
        </w:tc>
        <w:tc>
          <w:tcPr>
            <w:tcW w:w="0" w:type="auto"/>
            <w:tcBorders>
              <w:top w:val="outset" w:sz="6" w:space="0" w:color="auto"/>
              <w:left w:val="outset" w:sz="6" w:space="0" w:color="auto"/>
              <w:bottom w:val="outset" w:sz="6" w:space="0" w:color="auto"/>
              <w:right w:val="outset" w:sz="6" w:space="0" w:color="auto"/>
            </w:tcBorders>
            <w:hideMark/>
          </w:tcPr>
          <w:p w14:paraId="263324E6" w14:textId="77777777" w:rsidR="00677DE5" w:rsidRPr="0063049F" w:rsidRDefault="00677DE5" w:rsidP="0063049F">
            <w:pPr>
              <w:jc w:val="center"/>
              <w:rPr>
                <w:sz w:val="18"/>
              </w:rPr>
            </w:pPr>
            <w:r w:rsidRPr="0063049F">
              <w:rPr>
                <w:sz w:val="18"/>
              </w:rPr>
              <w:t>DC0</w:t>
            </w:r>
          </w:p>
        </w:tc>
        <w:tc>
          <w:tcPr>
            <w:tcW w:w="0" w:type="auto"/>
            <w:tcBorders>
              <w:top w:val="outset" w:sz="6" w:space="0" w:color="auto"/>
              <w:left w:val="outset" w:sz="6" w:space="0" w:color="auto"/>
              <w:bottom w:val="outset" w:sz="6" w:space="0" w:color="auto"/>
              <w:right w:val="outset" w:sz="6" w:space="0" w:color="auto"/>
            </w:tcBorders>
            <w:hideMark/>
          </w:tcPr>
          <w:p w14:paraId="131B6566" w14:textId="77777777" w:rsidR="00677DE5" w:rsidRPr="0063049F" w:rsidRDefault="00677DE5" w:rsidP="0063049F">
            <w:pPr>
              <w:jc w:val="center"/>
              <w:rPr>
                <w:sz w:val="18"/>
              </w:rPr>
            </w:pPr>
            <w:r w:rsidRPr="0063049F">
              <w:rPr>
                <w:sz w:val="18"/>
              </w:rPr>
              <w:t>D0</w:t>
            </w:r>
          </w:p>
        </w:tc>
      </w:tr>
    </w:tbl>
    <w:p w14:paraId="2F8DBA2D" w14:textId="77777777" w:rsidR="00677DE5" w:rsidRDefault="00677DE5" w:rsidP="0063049F">
      <w:pPr>
        <w:pStyle w:val="Caption"/>
      </w:pPr>
      <w:r>
        <w:t xml:space="preserve">Table </w:t>
      </w:r>
      <w:fldSimple w:instr=" SEQ Table \* ARABIC ">
        <w:r>
          <w:rPr>
            <w:noProof/>
          </w:rPr>
          <w:t>18</w:t>
        </w:r>
      </w:fldSimple>
      <w:r>
        <w:t xml:space="preserve"> NOC_RX_ERR_PARITY_MASK_0 register.</w:t>
      </w:r>
    </w:p>
    <w:p w14:paraId="6B2C1E92" w14:textId="77777777" w:rsidR="00677DE5" w:rsidRDefault="00677DE5" w:rsidP="0063049F">
      <w:pPr>
        <w:pStyle w:val="Heading3"/>
      </w:pPr>
      <w:r>
        <w:t>NOC_RX_ERR_PARITY_MASK_1</w:t>
      </w:r>
    </w:p>
    <w:p w14:paraId="169DB928" w14:textId="77777777" w:rsidR="00677DE5" w:rsidRDefault="00677DE5" w:rsidP="0063049F">
      <w:pPr>
        <w:pStyle w:val="NormalWeb"/>
        <w:jc w:val="both"/>
      </w:pPr>
      <w:r>
        <w:t xml:space="preserve">Mask registers for receive bridge parity error interrupts from register noc_rx_err_parity_0 and noc_rx_err_parity_1. One mask register bit for each parity status bit in noc_rx_err_parity. When </w:t>
      </w:r>
      <w:r>
        <w:lastRenderedPageBreak/>
        <w:t>mask bit is set, corresponding parity error does not cause an interrupt. Default state is reset for all mask bits, allowing interrupt on any parity error event.</w:t>
      </w:r>
    </w:p>
    <w:p w14:paraId="3BD4FF96" w14:textId="77777777" w:rsidR="00677DE5" w:rsidRDefault="00677DE5" w:rsidP="0063049F">
      <w:pPr>
        <w:pStyle w:val="NormalWeb"/>
        <w:jc w:val="both"/>
      </w:pPr>
      <w:r>
        <w:t>This register makes use of the logical layer mapping (and not the physical layer mapping). For the physical to logical table, please refer to the Physical to Logical Layer Mapping section in the help.</w:t>
      </w:r>
    </w:p>
    <w:p w14:paraId="755DDEFA" w14:textId="77777777" w:rsidR="00677DE5" w:rsidRDefault="00677DE5" w:rsidP="0063049F">
      <w:pPr>
        <w:pStyle w:val="NormalWeb"/>
        <w:jc w:val="both"/>
      </w:pPr>
      <w:r>
        <w:t>Attribute: RW</w:t>
      </w:r>
    </w:p>
    <w:p w14:paraId="2D401395" w14:textId="77777777" w:rsidR="00677DE5" w:rsidRDefault="00677DE5" w:rsidP="0063049F">
      <w:pPr>
        <w:pStyle w:val="NormalWeb"/>
      </w:pPr>
      <w:r>
        <w:t>Security: Non-secure</w:t>
      </w:r>
    </w:p>
    <w:p w14:paraId="0E3C113A" w14:textId="77777777" w:rsidR="00677DE5" w:rsidRDefault="00677DE5" w:rsidP="0063049F">
      <w:pPr>
        <w:pStyle w:val="NormalWeb"/>
      </w:pPr>
      <w:r>
        <w:t>Bit field description:</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77DE5" w:rsidRPr="0063049F" w14:paraId="25094117"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16D863C" w14:textId="77777777" w:rsidR="00677DE5" w:rsidRPr="0063049F" w:rsidRDefault="00677DE5" w:rsidP="0063049F">
            <w:pPr>
              <w:spacing w:after="0"/>
              <w:jc w:val="center"/>
              <w:rPr>
                <w:sz w:val="18"/>
              </w:rPr>
            </w:pPr>
            <w:r w:rsidRPr="0063049F">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51C36D0F" w14:textId="77777777" w:rsidR="00677DE5" w:rsidRPr="0063049F" w:rsidRDefault="00677DE5" w:rsidP="0063049F">
            <w:pPr>
              <w:jc w:val="center"/>
              <w:rPr>
                <w:sz w:val="18"/>
              </w:rPr>
            </w:pPr>
            <w:r w:rsidRPr="0063049F">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513BBA4E" w14:textId="77777777" w:rsidR="00677DE5" w:rsidRPr="0063049F" w:rsidRDefault="00677DE5" w:rsidP="0063049F">
            <w:pPr>
              <w:jc w:val="center"/>
              <w:rPr>
                <w:sz w:val="18"/>
              </w:rPr>
            </w:pPr>
            <w:r w:rsidRPr="0063049F">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7B6724B7" w14:textId="77777777" w:rsidR="00677DE5" w:rsidRPr="0063049F" w:rsidRDefault="00677DE5" w:rsidP="0063049F">
            <w:pPr>
              <w:jc w:val="center"/>
              <w:rPr>
                <w:sz w:val="18"/>
              </w:rPr>
            </w:pPr>
            <w:r w:rsidRPr="0063049F">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3EF86D47" w14:textId="77777777" w:rsidR="00677DE5" w:rsidRPr="0063049F" w:rsidRDefault="00677DE5" w:rsidP="0063049F">
            <w:pPr>
              <w:jc w:val="center"/>
              <w:rPr>
                <w:sz w:val="18"/>
              </w:rPr>
            </w:pPr>
            <w:r w:rsidRPr="0063049F">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5B850CBD" w14:textId="77777777" w:rsidR="00677DE5" w:rsidRPr="0063049F" w:rsidRDefault="00677DE5" w:rsidP="0063049F">
            <w:pPr>
              <w:jc w:val="center"/>
              <w:rPr>
                <w:sz w:val="18"/>
              </w:rPr>
            </w:pPr>
            <w:r w:rsidRPr="0063049F">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1A46A799" w14:textId="77777777" w:rsidR="00677DE5" w:rsidRPr="0063049F" w:rsidRDefault="00677DE5" w:rsidP="0063049F">
            <w:pPr>
              <w:jc w:val="center"/>
              <w:rPr>
                <w:sz w:val="18"/>
              </w:rPr>
            </w:pPr>
            <w:r w:rsidRPr="0063049F">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23985281" w14:textId="77777777" w:rsidR="00677DE5" w:rsidRPr="0063049F" w:rsidRDefault="00677DE5" w:rsidP="0063049F">
            <w:pPr>
              <w:jc w:val="center"/>
              <w:rPr>
                <w:sz w:val="18"/>
              </w:rPr>
            </w:pPr>
            <w:r w:rsidRPr="0063049F">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25A1E200" w14:textId="77777777" w:rsidR="00677DE5" w:rsidRPr="0063049F" w:rsidRDefault="00677DE5" w:rsidP="0063049F">
            <w:pPr>
              <w:jc w:val="center"/>
              <w:rPr>
                <w:sz w:val="18"/>
              </w:rPr>
            </w:pPr>
            <w:r w:rsidRPr="0063049F">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4E67EA3F" w14:textId="77777777" w:rsidR="00677DE5" w:rsidRPr="0063049F" w:rsidRDefault="00677DE5" w:rsidP="0063049F">
            <w:pPr>
              <w:jc w:val="center"/>
              <w:rPr>
                <w:sz w:val="18"/>
              </w:rPr>
            </w:pPr>
            <w:r w:rsidRPr="0063049F">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03926156" w14:textId="77777777" w:rsidR="00677DE5" w:rsidRPr="0063049F" w:rsidRDefault="00677DE5" w:rsidP="0063049F">
            <w:pPr>
              <w:jc w:val="center"/>
              <w:rPr>
                <w:sz w:val="18"/>
              </w:rPr>
            </w:pPr>
            <w:r w:rsidRPr="0063049F">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21ACC9AE" w14:textId="77777777" w:rsidR="00677DE5" w:rsidRPr="0063049F" w:rsidRDefault="00677DE5" w:rsidP="0063049F">
            <w:pPr>
              <w:jc w:val="center"/>
              <w:rPr>
                <w:sz w:val="18"/>
              </w:rPr>
            </w:pPr>
            <w:r w:rsidRPr="0063049F">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7CC1DCD8" w14:textId="77777777" w:rsidR="00677DE5" w:rsidRPr="0063049F" w:rsidRDefault="00677DE5" w:rsidP="0063049F">
            <w:pPr>
              <w:jc w:val="center"/>
              <w:rPr>
                <w:sz w:val="18"/>
              </w:rPr>
            </w:pPr>
            <w:r w:rsidRPr="0063049F">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344232FF" w14:textId="77777777" w:rsidR="00677DE5" w:rsidRPr="0063049F" w:rsidRDefault="00677DE5" w:rsidP="0063049F">
            <w:pPr>
              <w:jc w:val="center"/>
              <w:rPr>
                <w:sz w:val="18"/>
              </w:rPr>
            </w:pPr>
            <w:r w:rsidRPr="0063049F">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6AAB2319" w14:textId="77777777" w:rsidR="00677DE5" w:rsidRPr="0063049F" w:rsidRDefault="00677DE5" w:rsidP="0063049F">
            <w:pPr>
              <w:jc w:val="center"/>
              <w:rPr>
                <w:sz w:val="18"/>
              </w:rPr>
            </w:pPr>
            <w:r w:rsidRPr="0063049F">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426E5458" w14:textId="77777777" w:rsidR="00677DE5" w:rsidRPr="0063049F" w:rsidRDefault="00677DE5" w:rsidP="0063049F">
            <w:pPr>
              <w:jc w:val="center"/>
              <w:rPr>
                <w:sz w:val="18"/>
              </w:rPr>
            </w:pPr>
            <w:r w:rsidRPr="0063049F">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1DA67AC7" w14:textId="77777777" w:rsidR="00677DE5" w:rsidRPr="0063049F" w:rsidRDefault="00677DE5" w:rsidP="0063049F">
            <w:pPr>
              <w:jc w:val="center"/>
              <w:rPr>
                <w:sz w:val="18"/>
              </w:rPr>
            </w:pPr>
            <w:r w:rsidRPr="0063049F">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6C0F0B9" w14:textId="77777777" w:rsidR="00677DE5" w:rsidRPr="0063049F" w:rsidRDefault="00677DE5" w:rsidP="0063049F">
            <w:pPr>
              <w:jc w:val="center"/>
              <w:rPr>
                <w:sz w:val="18"/>
              </w:rPr>
            </w:pPr>
            <w:r w:rsidRPr="0063049F">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02DFA72D" w14:textId="77777777" w:rsidR="00677DE5" w:rsidRPr="0063049F" w:rsidRDefault="00677DE5" w:rsidP="0063049F">
            <w:pPr>
              <w:jc w:val="center"/>
              <w:rPr>
                <w:sz w:val="18"/>
              </w:rPr>
            </w:pPr>
            <w:r w:rsidRPr="0063049F">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591D2524" w14:textId="77777777" w:rsidR="00677DE5" w:rsidRPr="0063049F" w:rsidRDefault="00677DE5" w:rsidP="0063049F">
            <w:pPr>
              <w:jc w:val="center"/>
              <w:rPr>
                <w:sz w:val="18"/>
              </w:rPr>
            </w:pPr>
            <w:r w:rsidRPr="0063049F">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4E26ADF9" w14:textId="77777777" w:rsidR="00677DE5" w:rsidRPr="0063049F" w:rsidRDefault="00677DE5" w:rsidP="0063049F">
            <w:pPr>
              <w:jc w:val="center"/>
              <w:rPr>
                <w:sz w:val="18"/>
              </w:rPr>
            </w:pPr>
            <w:r w:rsidRPr="0063049F">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3CECF669" w14:textId="77777777" w:rsidR="00677DE5" w:rsidRPr="0063049F" w:rsidRDefault="00677DE5" w:rsidP="0063049F">
            <w:pPr>
              <w:jc w:val="center"/>
              <w:rPr>
                <w:sz w:val="18"/>
              </w:rPr>
            </w:pPr>
            <w:r w:rsidRPr="0063049F">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69B5E286" w14:textId="77777777" w:rsidR="00677DE5" w:rsidRPr="0063049F" w:rsidRDefault="00677DE5" w:rsidP="0063049F">
            <w:pPr>
              <w:jc w:val="center"/>
              <w:rPr>
                <w:sz w:val="18"/>
              </w:rPr>
            </w:pPr>
            <w:r w:rsidRPr="0063049F">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01C01A5B" w14:textId="77777777" w:rsidR="00677DE5" w:rsidRPr="0063049F" w:rsidRDefault="00677DE5" w:rsidP="0063049F">
            <w:pPr>
              <w:jc w:val="center"/>
              <w:rPr>
                <w:sz w:val="18"/>
              </w:rPr>
            </w:pPr>
            <w:r w:rsidRPr="0063049F">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41BFC935" w14:textId="77777777" w:rsidR="00677DE5" w:rsidRPr="0063049F" w:rsidRDefault="00677DE5" w:rsidP="0063049F">
            <w:pPr>
              <w:jc w:val="center"/>
              <w:rPr>
                <w:sz w:val="18"/>
              </w:rPr>
            </w:pPr>
            <w:r w:rsidRPr="0063049F">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7596E047" w14:textId="77777777" w:rsidR="00677DE5" w:rsidRPr="0063049F" w:rsidRDefault="00677DE5" w:rsidP="0063049F">
            <w:pPr>
              <w:jc w:val="center"/>
              <w:rPr>
                <w:sz w:val="18"/>
              </w:rPr>
            </w:pPr>
            <w:r w:rsidRPr="0063049F">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826F576" w14:textId="77777777" w:rsidR="00677DE5" w:rsidRPr="0063049F" w:rsidRDefault="00677DE5" w:rsidP="0063049F">
            <w:pPr>
              <w:jc w:val="center"/>
              <w:rPr>
                <w:sz w:val="18"/>
              </w:rPr>
            </w:pPr>
            <w:r w:rsidRPr="0063049F">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49A37879" w14:textId="77777777" w:rsidR="00677DE5" w:rsidRPr="0063049F" w:rsidRDefault="00677DE5" w:rsidP="0063049F">
            <w:pPr>
              <w:jc w:val="center"/>
              <w:rPr>
                <w:sz w:val="18"/>
              </w:rPr>
            </w:pPr>
            <w:r w:rsidRPr="0063049F">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1F51942C" w14:textId="77777777" w:rsidR="00677DE5" w:rsidRPr="0063049F" w:rsidRDefault="00677DE5" w:rsidP="0063049F">
            <w:pPr>
              <w:jc w:val="center"/>
              <w:rPr>
                <w:sz w:val="18"/>
              </w:rPr>
            </w:pPr>
            <w:r w:rsidRPr="0063049F">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17AE2A23" w14:textId="77777777" w:rsidR="00677DE5" w:rsidRPr="0063049F" w:rsidRDefault="00677DE5" w:rsidP="0063049F">
            <w:pPr>
              <w:jc w:val="center"/>
              <w:rPr>
                <w:sz w:val="18"/>
              </w:rPr>
            </w:pPr>
            <w:r w:rsidRPr="0063049F">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0F934581" w14:textId="77777777" w:rsidR="00677DE5" w:rsidRPr="0063049F" w:rsidRDefault="00677DE5" w:rsidP="0063049F">
            <w:pPr>
              <w:jc w:val="center"/>
              <w:rPr>
                <w:sz w:val="18"/>
              </w:rPr>
            </w:pPr>
            <w:r w:rsidRPr="0063049F">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1FDE0F9A" w14:textId="77777777" w:rsidR="00677DE5" w:rsidRPr="0063049F" w:rsidRDefault="00677DE5" w:rsidP="0063049F">
            <w:pPr>
              <w:jc w:val="center"/>
              <w:rPr>
                <w:sz w:val="18"/>
              </w:rPr>
            </w:pPr>
            <w:r w:rsidRPr="0063049F">
              <w:rPr>
                <w:sz w:val="18"/>
              </w:rPr>
              <w:t>32</w:t>
            </w:r>
          </w:p>
        </w:tc>
      </w:tr>
      <w:tr w:rsidR="00677DE5" w:rsidRPr="0063049F" w14:paraId="17507172"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6F12E765"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343F7F1"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18BA1E8"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4CF1475" w14:textId="77777777" w:rsidR="00677DE5" w:rsidRPr="0063049F" w:rsidRDefault="00677DE5" w:rsidP="0063049F">
            <w:pPr>
              <w:jc w:val="center"/>
              <w:rPr>
                <w:sz w:val="18"/>
              </w:rPr>
            </w:pPr>
            <w:r w:rsidRPr="0063049F">
              <w:rPr>
                <w:sz w:val="18"/>
              </w:rPr>
              <w:t>u</w:t>
            </w:r>
          </w:p>
        </w:tc>
      </w:tr>
      <w:tr w:rsidR="00677DE5" w:rsidRPr="0063049F" w14:paraId="789B576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41CEAF3" w14:textId="77777777" w:rsidR="00677DE5" w:rsidRPr="0063049F" w:rsidRDefault="00677DE5" w:rsidP="0063049F">
            <w:pPr>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646E1928"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6EC80C2A"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0B879209"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6AFA1099"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165BB9AB"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7EE80CE"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3D034B3"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582BD60"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53A7D993"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952C41A"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73A0246"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775EF53"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026B3054"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6529ACA7"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0AD16DF9"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1F7491C5"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60901C4"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329595D2"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FA1560F"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5B6F3CD6"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557DD135"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6CFB492"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794F2877"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6CD05EDB"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0D3DAB1"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2A7977C4"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10F46E47"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0C3745A1"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3F76EEEE"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50B8F834"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6316B144" w14:textId="77777777" w:rsidR="00677DE5" w:rsidRPr="0063049F" w:rsidRDefault="00677DE5" w:rsidP="0063049F">
            <w:pPr>
              <w:jc w:val="center"/>
              <w:rPr>
                <w:sz w:val="18"/>
              </w:rPr>
            </w:pPr>
            <w:r w:rsidRPr="0063049F">
              <w:rPr>
                <w:sz w:val="18"/>
              </w:rPr>
              <w:t>0</w:t>
            </w:r>
          </w:p>
        </w:tc>
      </w:tr>
      <w:tr w:rsidR="00677DE5" w:rsidRPr="0063049F" w14:paraId="4269F8C4"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7A74816C"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6296143A"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292E8FC"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900E550" w14:textId="77777777" w:rsidR="00677DE5" w:rsidRPr="0063049F" w:rsidRDefault="00677DE5" w:rsidP="0063049F">
            <w:pPr>
              <w:jc w:val="center"/>
              <w:rPr>
                <w:sz w:val="18"/>
              </w:rPr>
            </w:pPr>
            <w:r w:rsidRPr="0063049F">
              <w:rPr>
                <w:sz w:val="18"/>
              </w:rPr>
              <w:t>u</w:t>
            </w:r>
          </w:p>
        </w:tc>
      </w:tr>
    </w:tbl>
    <w:p w14:paraId="767954B6" w14:textId="77777777" w:rsidR="00677DE5" w:rsidRDefault="00677DE5" w:rsidP="0063049F">
      <w:pPr>
        <w:pStyle w:val="Caption"/>
      </w:pPr>
      <w:r>
        <w:t xml:space="preserve">Table </w:t>
      </w:r>
      <w:fldSimple w:instr=" SEQ Table \* ARABIC ">
        <w:r>
          <w:rPr>
            <w:noProof/>
          </w:rPr>
          <w:t>19</w:t>
        </w:r>
      </w:fldSimple>
      <w:r>
        <w:t xml:space="preserve"> NOC_RX_ERR_PARITY_MASK_1 register.</w:t>
      </w:r>
    </w:p>
    <w:p w14:paraId="27B3BE55" w14:textId="77777777" w:rsidR="00677DE5" w:rsidRDefault="00677DE5" w:rsidP="0063049F">
      <w:pPr>
        <w:pStyle w:val="Heading3"/>
      </w:pPr>
      <w:r>
        <w:t>NOC_RX_EVENT_COUNTER0</w:t>
      </w:r>
    </w:p>
    <w:p w14:paraId="3599923B" w14:textId="77777777" w:rsidR="00677DE5" w:rsidRDefault="00677DE5" w:rsidP="0063049F">
      <w:pPr>
        <w:pStyle w:val="NormalWeb"/>
        <w:jc w:val="both"/>
      </w:pPr>
      <w: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5F8BA29F" w14:textId="77777777" w:rsidR="00677DE5" w:rsidRDefault="00677DE5" w:rsidP="0063049F">
      <w:pPr>
        <w:pStyle w:val="NormalWeb"/>
        <w:jc w:val="both"/>
      </w:pPr>
      <w:r>
        <w:t>Register 3 is currently unused.</w:t>
      </w:r>
    </w:p>
    <w:p w14:paraId="0AEA88A7" w14:textId="77777777" w:rsidR="00677DE5" w:rsidRDefault="00677DE5" w:rsidP="0063049F">
      <w:pPr>
        <w:pStyle w:val="NormalWeb"/>
        <w:jc w:val="both"/>
      </w:pPr>
      <w: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62892ECE"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43D58142"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70CC9472"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7367C096" w14:textId="77777777" w:rsidR="00677DE5" w:rsidRDefault="00677DE5" w:rsidP="0063049F">
      <w:pPr>
        <w:pStyle w:val="NormalWeb"/>
      </w:pPr>
      <w:r>
        <w:t>Attribute: RW</w:t>
      </w:r>
    </w:p>
    <w:p w14:paraId="6E543F56" w14:textId="77777777" w:rsidR="00677DE5" w:rsidRDefault="00677DE5" w:rsidP="0063049F">
      <w:pPr>
        <w:pStyle w:val="NormalWeb"/>
      </w:pPr>
      <w:r>
        <w:lastRenderedPageBreak/>
        <w:t>Security: Non-secure</w:t>
      </w:r>
    </w:p>
    <w:p w14:paraId="310EC865" w14:textId="77777777" w:rsidR="00677DE5" w:rsidRDefault="00677DE5" w:rsidP="0063049F">
      <w:pPr>
        <w:pStyle w:val="NormalWeb"/>
      </w:pPr>
      <w:r>
        <w:t>Bit field description:</w:t>
      </w:r>
    </w:p>
    <w:p w14:paraId="1F2A91CD" w14:textId="77777777" w:rsidR="00677DE5" w:rsidRDefault="00677DE5" w:rsidP="00312028">
      <w:pPr>
        <w:numPr>
          <w:ilvl w:val="0"/>
          <w:numId w:val="48"/>
        </w:numPr>
        <w:spacing w:before="100" w:beforeAutospacing="1" w:after="100" w:afterAutospacing="1" w:line="240" w:lineRule="auto"/>
      </w:pPr>
      <w:r>
        <w:rPr>
          <w:b/>
          <w:bCs/>
        </w:rPr>
        <w:t>CNTR</w:t>
      </w:r>
      <w: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77DE5" w:rsidRPr="0063049F" w14:paraId="15415F83"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F282769" w14:textId="77777777" w:rsidR="00677DE5" w:rsidRPr="0063049F" w:rsidRDefault="00677DE5" w:rsidP="0063049F">
            <w:pPr>
              <w:spacing w:after="0"/>
              <w:jc w:val="center"/>
              <w:rPr>
                <w:sz w:val="18"/>
              </w:rPr>
            </w:pPr>
            <w:r w:rsidRPr="0063049F">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027CBAFE" w14:textId="77777777" w:rsidR="00677DE5" w:rsidRPr="0063049F" w:rsidRDefault="00677DE5" w:rsidP="0063049F">
            <w:pPr>
              <w:jc w:val="center"/>
              <w:rPr>
                <w:sz w:val="18"/>
              </w:rPr>
            </w:pPr>
            <w:r w:rsidRPr="0063049F">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061E5F92" w14:textId="77777777" w:rsidR="00677DE5" w:rsidRPr="0063049F" w:rsidRDefault="00677DE5" w:rsidP="0063049F">
            <w:pPr>
              <w:jc w:val="center"/>
              <w:rPr>
                <w:sz w:val="18"/>
              </w:rPr>
            </w:pPr>
            <w:r w:rsidRPr="0063049F">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5645077B" w14:textId="77777777" w:rsidR="00677DE5" w:rsidRPr="0063049F" w:rsidRDefault="00677DE5" w:rsidP="0063049F">
            <w:pPr>
              <w:jc w:val="center"/>
              <w:rPr>
                <w:sz w:val="18"/>
              </w:rPr>
            </w:pPr>
            <w:r w:rsidRPr="0063049F">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313CE74C" w14:textId="77777777" w:rsidR="00677DE5" w:rsidRPr="0063049F" w:rsidRDefault="00677DE5" w:rsidP="0063049F">
            <w:pPr>
              <w:jc w:val="center"/>
              <w:rPr>
                <w:sz w:val="18"/>
              </w:rPr>
            </w:pPr>
            <w:r w:rsidRPr="0063049F">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08820F34" w14:textId="77777777" w:rsidR="00677DE5" w:rsidRPr="0063049F" w:rsidRDefault="00677DE5" w:rsidP="0063049F">
            <w:pPr>
              <w:jc w:val="center"/>
              <w:rPr>
                <w:sz w:val="18"/>
              </w:rPr>
            </w:pPr>
            <w:r w:rsidRPr="0063049F">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008DE109" w14:textId="77777777" w:rsidR="00677DE5" w:rsidRPr="0063049F" w:rsidRDefault="00677DE5" w:rsidP="0063049F">
            <w:pPr>
              <w:jc w:val="center"/>
              <w:rPr>
                <w:sz w:val="18"/>
              </w:rPr>
            </w:pPr>
            <w:r w:rsidRPr="0063049F">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5DFED103" w14:textId="77777777" w:rsidR="00677DE5" w:rsidRPr="0063049F" w:rsidRDefault="00677DE5" w:rsidP="0063049F">
            <w:pPr>
              <w:jc w:val="center"/>
              <w:rPr>
                <w:sz w:val="18"/>
              </w:rPr>
            </w:pPr>
            <w:r w:rsidRPr="0063049F">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13A54985" w14:textId="77777777" w:rsidR="00677DE5" w:rsidRPr="0063049F" w:rsidRDefault="00677DE5" w:rsidP="0063049F">
            <w:pPr>
              <w:jc w:val="center"/>
              <w:rPr>
                <w:sz w:val="18"/>
              </w:rPr>
            </w:pPr>
            <w:r w:rsidRPr="0063049F">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470221B2" w14:textId="77777777" w:rsidR="00677DE5" w:rsidRPr="0063049F" w:rsidRDefault="00677DE5" w:rsidP="0063049F">
            <w:pPr>
              <w:jc w:val="center"/>
              <w:rPr>
                <w:sz w:val="18"/>
              </w:rPr>
            </w:pPr>
            <w:r w:rsidRPr="0063049F">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37D39437" w14:textId="77777777" w:rsidR="00677DE5" w:rsidRPr="0063049F" w:rsidRDefault="00677DE5" w:rsidP="0063049F">
            <w:pPr>
              <w:jc w:val="center"/>
              <w:rPr>
                <w:sz w:val="18"/>
              </w:rPr>
            </w:pPr>
            <w:r w:rsidRPr="0063049F">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4AE9C0B2" w14:textId="77777777" w:rsidR="00677DE5" w:rsidRPr="0063049F" w:rsidRDefault="00677DE5" w:rsidP="0063049F">
            <w:pPr>
              <w:jc w:val="center"/>
              <w:rPr>
                <w:sz w:val="18"/>
              </w:rPr>
            </w:pPr>
            <w:r w:rsidRPr="0063049F">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049247C8" w14:textId="77777777" w:rsidR="00677DE5" w:rsidRPr="0063049F" w:rsidRDefault="00677DE5" w:rsidP="0063049F">
            <w:pPr>
              <w:jc w:val="center"/>
              <w:rPr>
                <w:sz w:val="18"/>
              </w:rPr>
            </w:pPr>
            <w:r w:rsidRPr="0063049F">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7AD87255" w14:textId="77777777" w:rsidR="00677DE5" w:rsidRPr="0063049F" w:rsidRDefault="00677DE5" w:rsidP="0063049F">
            <w:pPr>
              <w:jc w:val="center"/>
              <w:rPr>
                <w:sz w:val="18"/>
              </w:rPr>
            </w:pPr>
            <w:r w:rsidRPr="0063049F">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5CA72D4D" w14:textId="77777777" w:rsidR="00677DE5" w:rsidRPr="0063049F" w:rsidRDefault="00677DE5" w:rsidP="0063049F">
            <w:pPr>
              <w:jc w:val="center"/>
              <w:rPr>
                <w:sz w:val="18"/>
              </w:rPr>
            </w:pPr>
            <w:r w:rsidRPr="0063049F">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481B7B8" w14:textId="77777777" w:rsidR="00677DE5" w:rsidRPr="0063049F" w:rsidRDefault="00677DE5" w:rsidP="0063049F">
            <w:pPr>
              <w:jc w:val="center"/>
              <w:rPr>
                <w:sz w:val="18"/>
              </w:rPr>
            </w:pPr>
            <w:r w:rsidRPr="0063049F">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4F71D207" w14:textId="77777777" w:rsidR="00677DE5" w:rsidRPr="0063049F" w:rsidRDefault="00677DE5" w:rsidP="0063049F">
            <w:pPr>
              <w:jc w:val="center"/>
              <w:rPr>
                <w:sz w:val="18"/>
              </w:rPr>
            </w:pPr>
            <w:r w:rsidRPr="0063049F">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5C933B9F" w14:textId="77777777" w:rsidR="00677DE5" w:rsidRPr="0063049F" w:rsidRDefault="00677DE5" w:rsidP="0063049F">
            <w:pPr>
              <w:jc w:val="center"/>
              <w:rPr>
                <w:sz w:val="18"/>
              </w:rPr>
            </w:pPr>
            <w:r w:rsidRPr="0063049F">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17631DE1" w14:textId="77777777" w:rsidR="00677DE5" w:rsidRPr="0063049F" w:rsidRDefault="00677DE5" w:rsidP="0063049F">
            <w:pPr>
              <w:jc w:val="center"/>
              <w:rPr>
                <w:sz w:val="18"/>
              </w:rPr>
            </w:pPr>
            <w:r w:rsidRPr="0063049F">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507DEF6B" w14:textId="77777777" w:rsidR="00677DE5" w:rsidRPr="0063049F" w:rsidRDefault="00677DE5" w:rsidP="0063049F">
            <w:pPr>
              <w:jc w:val="center"/>
              <w:rPr>
                <w:sz w:val="18"/>
              </w:rPr>
            </w:pPr>
            <w:r w:rsidRPr="0063049F">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0A56BBEF" w14:textId="77777777" w:rsidR="00677DE5" w:rsidRPr="0063049F" w:rsidRDefault="00677DE5" w:rsidP="0063049F">
            <w:pPr>
              <w:jc w:val="center"/>
              <w:rPr>
                <w:sz w:val="18"/>
              </w:rPr>
            </w:pPr>
            <w:r w:rsidRPr="0063049F">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3C746E0E" w14:textId="77777777" w:rsidR="00677DE5" w:rsidRPr="0063049F" w:rsidRDefault="00677DE5" w:rsidP="0063049F">
            <w:pPr>
              <w:jc w:val="center"/>
              <w:rPr>
                <w:sz w:val="18"/>
              </w:rPr>
            </w:pPr>
            <w:r w:rsidRPr="0063049F">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59AEEBB2" w14:textId="77777777" w:rsidR="00677DE5" w:rsidRPr="0063049F" w:rsidRDefault="00677DE5" w:rsidP="0063049F">
            <w:pPr>
              <w:jc w:val="center"/>
              <w:rPr>
                <w:sz w:val="18"/>
              </w:rPr>
            </w:pPr>
            <w:r w:rsidRPr="0063049F">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2694F8FC" w14:textId="77777777" w:rsidR="00677DE5" w:rsidRPr="0063049F" w:rsidRDefault="00677DE5" w:rsidP="0063049F">
            <w:pPr>
              <w:jc w:val="center"/>
              <w:rPr>
                <w:sz w:val="18"/>
              </w:rPr>
            </w:pPr>
            <w:r w:rsidRPr="0063049F">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3C20B5E9" w14:textId="77777777" w:rsidR="00677DE5" w:rsidRPr="0063049F" w:rsidRDefault="00677DE5" w:rsidP="0063049F">
            <w:pPr>
              <w:jc w:val="center"/>
              <w:rPr>
                <w:sz w:val="18"/>
              </w:rPr>
            </w:pPr>
            <w:r w:rsidRPr="0063049F">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4DEF87BB" w14:textId="77777777" w:rsidR="00677DE5" w:rsidRPr="0063049F" w:rsidRDefault="00677DE5" w:rsidP="0063049F">
            <w:pPr>
              <w:jc w:val="center"/>
              <w:rPr>
                <w:sz w:val="18"/>
              </w:rPr>
            </w:pPr>
            <w:r w:rsidRPr="0063049F">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7936F3D6" w14:textId="77777777" w:rsidR="00677DE5" w:rsidRPr="0063049F" w:rsidRDefault="00677DE5" w:rsidP="0063049F">
            <w:pPr>
              <w:jc w:val="center"/>
              <w:rPr>
                <w:sz w:val="18"/>
              </w:rPr>
            </w:pPr>
            <w:r w:rsidRPr="0063049F">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4C354FF4" w14:textId="77777777" w:rsidR="00677DE5" w:rsidRPr="0063049F" w:rsidRDefault="00677DE5" w:rsidP="0063049F">
            <w:pPr>
              <w:jc w:val="center"/>
              <w:rPr>
                <w:sz w:val="18"/>
              </w:rPr>
            </w:pPr>
            <w:r w:rsidRPr="0063049F">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34491D2E" w14:textId="77777777" w:rsidR="00677DE5" w:rsidRPr="0063049F" w:rsidRDefault="00677DE5" w:rsidP="0063049F">
            <w:pPr>
              <w:jc w:val="center"/>
              <w:rPr>
                <w:sz w:val="18"/>
              </w:rPr>
            </w:pPr>
            <w:r w:rsidRPr="0063049F">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73F149DF" w14:textId="77777777" w:rsidR="00677DE5" w:rsidRPr="0063049F" w:rsidRDefault="00677DE5" w:rsidP="0063049F">
            <w:pPr>
              <w:jc w:val="center"/>
              <w:rPr>
                <w:sz w:val="18"/>
              </w:rPr>
            </w:pPr>
            <w:r w:rsidRPr="0063049F">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0AABD9E4" w14:textId="77777777" w:rsidR="00677DE5" w:rsidRPr="0063049F" w:rsidRDefault="00677DE5" w:rsidP="0063049F">
            <w:pPr>
              <w:jc w:val="center"/>
              <w:rPr>
                <w:sz w:val="18"/>
              </w:rPr>
            </w:pPr>
            <w:r w:rsidRPr="0063049F">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7DD2A643" w14:textId="77777777" w:rsidR="00677DE5" w:rsidRPr="0063049F" w:rsidRDefault="00677DE5" w:rsidP="0063049F">
            <w:pPr>
              <w:jc w:val="center"/>
              <w:rPr>
                <w:sz w:val="18"/>
              </w:rPr>
            </w:pPr>
            <w:r w:rsidRPr="0063049F">
              <w:rPr>
                <w:sz w:val="18"/>
              </w:rPr>
              <w:t>32</w:t>
            </w:r>
          </w:p>
        </w:tc>
      </w:tr>
      <w:tr w:rsidR="00677DE5" w:rsidRPr="0063049F" w14:paraId="1ACB28D8"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7F9F225" w14:textId="77777777" w:rsidR="00677DE5" w:rsidRPr="0063049F" w:rsidRDefault="00677DE5" w:rsidP="0063049F">
            <w:pPr>
              <w:jc w:val="center"/>
              <w:rPr>
                <w:sz w:val="18"/>
              </w:rPr>
            </w:pPr>
            <w:r w:rsidRPr="0063049F">
              <w:rPr>
                <w:sz w:val="18"/>
              </w:rPr>
              <w:t>u</w:t>
            </w:r>
          </w:p>
        </w:tc>
      </w:tr>
      <w:tr w:rsidR="00677DE5" w:rsidRPr="0063049F" w14:paraId="15049449"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EEAB12B" w14:textId="77777777" w:rsidR="00677DE5" w:rsidRPr="0063049F" w:rsidRDefault="00677DE5" w:rsidP="0063049F">
            <w:pPr>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C9BC280"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4E814FFD"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1E66C2F"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FD127A9"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65EB370A"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0BAB60C3"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48ABE26B"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51A0AF3"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5322CB37"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78DAECFF"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01C2E1AF"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2C58B18B"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619FF976"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1321E26"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0ABB826E"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6877BA5"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69F3FEF"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4664893E"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19F1EC10"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0F9E1CC"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3D5853F5"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0099B9CC"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247967C8"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608F1EA0"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6D96C397"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BDA69BF"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1517A1D3"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46A7E289"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31AA752A"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735DAC77"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6BAE33C2" w14:textId="77777777" w:rsidR="00677DE5" w:rsidRPr="0063049F" w:rsidRDefault="00677DE5" w:rsidP="0063049F">
            <w:pPr>
              <w:jc w:val="center"/>
              <w:rPr>
                <w:sz w:val="18"/>
              </w:rPr>
            </w:pPr>
            <w:r w:rsidRPr="0063049F">
              <w:rPr>
                <w:sz w:val="18"/>
              </w:rPr>
              <w:t>0</w:t>
            </w:r>
          </w:p>
        </w:tc>
      </w:tr>
      <w:tr w:rsidR="00677DE5" w:rsidRPr="0063049F" w14:paraId="46EDC43C"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BB98344" w14:textId="77777777" w:rsidR="00677DE5" w:rsidRPr="0063049F" w:rsidRDefault="00677DE5" w:rsidP="0063049F">
            <w:pPr>
              <w:jc w:val="center"/>
              <w:rPr>
                <w:sz w:val="18"/>
              </w:rPr>
            </w:pPr>
            <w:r w:rsidRPr="0063049F">
              <w:rPr>
                <w:sz w:val="18"/>
              </w:rPr>
              <w:t>CNTR</w:t>
            </w:r>
          </w:p>
        </w:tc>
      </w:tr>
    </w:tbl>
    <w:p w14:paraId="2A8E0771" w14:textId="77777777" w:rsidR="00677DE5" w:rsidRDefault="00677DE5" w:rsidP="0063049F">
      <w:pPr>
        <w:pStyle w:val="Caption"/>
      </w:pPr>
      <w:r>
        <w:t xml:space="preserve">Table </w:t>
      </w:r>
      <w:fldSimple w:instr=" SEQ Table \* ARABIC ">
        <w:r>
          <w:rPr>
            <w:noProof/>
          </w:rPr>
          <w:t>20</w:t>
        </w:r>
      </w:fldSimple>
      <w:r>
        <w:t xml:space="preserve"> NOC_RX_EVENT_COUNTER0 register.</w:t>
      </w:r>
    </w:p>
    <w:p w14:paraId="25C04521" w14:textId="77777777" w:rsidR="00677DE5" w:rsidRDefault="00677DE5" w:rsidP="0063049F">
      <w:pPr>
        <w:pStyle w:val="Heading3"/>
      </w:pPr>
      <w:r>
        <w:t>NOC_RX_EVENT_COUNTER0_MASK</w:t>
      </w:r>
    </w:p>
    <w:p w14:paraId="5C28DCFA" w14:textId="77777777" w:rsidR="00677DE5" w:rsidRDefault="00677DE5" w:rsidP="0063049F">
      <w:pPr>
        <w:pStyle w:val="NormalWeb"/>
        <w:jc w:val="both"/>
      </w:pPr>
      <w: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26B2426E" w14:textId="77777777" w:rsidR="00677DE5" w:rsidRDefault="00677DE5" w:rsidP="0063049F">
      <w:pPr>
        <w:pStyle w:val="NormalWeb"/>
        <w:jc w:val="both"/>
      </w:pPr>
      <w:r>
        <w:t>Register 3 is currently unused.</w:t>
      </w:r>
    </w:p>
    <w:p w14:paraId="1FAB471C" w14:textId="77777777" w:rsidR="00677DE5" w:rsidRDefault="00677DE5" w:rsidP="0063049F">
      <w:pPr>
        <w:pStyle w:val="NormalWeb"/>
        <w:jc w:val="both"/>
      </w:pPr>
      <w: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08D3CC26"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404B9284"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2E409B16"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7F8A5941" w14:textId="77777777" w:rsidR="00677DE5" w:rsidRDefault="00677DE5" w:rsidP="0063049F">
      <w:pPr>
        <w:pStyle w:val="NormalWeb"/>
      </w:pPr>
      <w:r>
        <w:t>Attribute: RW</w:t>
      </w:r>
    </w:p>
    <w:p w14:paraId="798F10A4" w14:textId="77777777" w:rsidR="00677DE5" w:rsidRDefault="00677DE5" w:rsidP="0063049F">
      <w:pPr>
        <w:pStyle w:val="NormalWeb"/>
      </w:pPr>
      <w:r>
        <w:t>Security: Non-secure</w:t>
      </w:r>
    </w:p>
    <w:p w14:paraId="007E5181" w14:textId="77777777" w:rsidR="00677DE5" w:rsidRDefault="00677DE5" w:rsidP="0063049F">
      <w:pPr>
        <w:pStyle w:val="NormalWeb"/>
      </w:pPr>
      <w:r>
        <w:t>Bit field description:</w:t>
      </w:r>
    </w:p>
    <w:p w14:paraId="090960F6" w14:textId="77777777" w:rsidR="00677DE5" w:rsidRDefault="00677DE5" w:rsidP="00312028">
      <w:pPr>
        <w:numPr>
          <w:ilvl w:val="0"/>
          <w:numId w:val="49"/>
        </w:numPr>
        <w:spacing w:before="100" w:beforeAutospacing="1" w:after="100" w:afterAutospacing="1" w:line="240" w:lineRule="auto"/>
      </w:pPr>
      <w:r>
        <w:rPr>
          <w:b/>
          <w:bCs/>
        </w:rPr>
        <w:t>MASK</w:t>
      </w:r>
      <w:r>
        <w:t>[31:0] -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21F90F9A"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7D97F74" w14:textId="77777777" w:rsidR="00677DE5" w:rsidRPr="0063049F" w:rsidRDefault="00677DE5" w:rsidP="0063049F">
            <w:pPr>
              <w:spacing w:after="0"/>
              <w:jc w:val="center"/>
              <w:rPr>
                <w:sz w:val="18"/>
              </w:rPr>
            </w:pPr>
            <w:r w:rsidRPr="0063049F">
              <w:rPr>
                <w:sz w:val="18"/>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7DFB726C"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32618356"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61F83582"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A29B012"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7C544EF8"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49667548"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AAE284A"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64C969F"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433B0F6E"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4BCBB53E"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60F4F3E6"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303D995E"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46318AAF"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75A225C0"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688F3035"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58394C07"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29267C2A"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44762602"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039CF0E6"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36D256AF"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3E545B14"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536F07F"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67B516FE"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9400CD4"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938F2D7"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38C8E312"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0DBBEF87"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7DE0B42E"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306D3402"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68710EC2"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5450271B" w14:textId="77777777" w:rsidR="00677DE5" w:rsidRPr="0063049F" w:rsidRDefault="00677DE5" w:rsidP="0063049F">
            <w:pPr>
              <w:jc w:val="center"/>
              <w:rPr>
                <w:sz w:val="18"/>
              </w:rPr>
            </w:pPr>
            <w:r w:rsidRPr="0063049F">
              <w:rPr>
                <w:sz w:val="18"/>
              </w:rPr>
              <w:t>0</w:t>
            </w:r>
          </w:p>
        </w:tc>
      </w:tr>
      <w:tr w:rsidR="00677DE5" w:rsidRPr="0063049F" w14:paraId="05AD62BF"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AD843C9" w14:textId="77777777" w:rsidR="00677DE5" w:rsidRPr="0063049F" w:rsidRDefault="00677DE5" w:rsidP="0063049F">
            <w:pPr>
              <w:jc w:val="center"/>
              <w:rPr>
                <w:sz w:val="18"/>
              </w:rPr>
            </w:pPr>
            <w:r w:rsidRPr="0063049F">
              <w:rPr>
                <w:sz w:val="18"/>
              </w:rPr>
              <w:t>MASK</w:t>
            </w:r>
          </w:p>
        </w:tc>
      </w:tr>
    </w:tbl>
    <w:p w14:paraId="67B1DC14" w14:textId="77777777" w:rsidR="00677DE5" w:rsidRDefault="00677DE5" w:rsidP="0063049F">
      <w:pPr>
        <w:pStyle w:val="Caption"/>
      </w:pPr>
      <w:r>
        <w:t xml:space="preserve">Table </w:t>
      </w:r>
      <w:fldSimple w:instr=" SEQ Table \* ARABIC ">
        <w:r>
          <w:rPr>
            <w:noProof/>
          </w:rPr>
          <w:t>21</w:t>
        </w:r>
      </w:fldSimple>
      <w:r>
        <w:t xml:space="preserve"> NOC_RX_EVENT_COUNTER0_MASK register.</w:t>
      </w:r>
    </w:p>
    <w:p w14:paraId="2D54C8ED" w14:textId="77777777" w:rsidR="00677DE5" w:rsidRDefault="00677DE5" w:rsidP="0063049F">
      <w:pPr>
        <w:pStyle w:val="Heading3"/>
      </w:pPr>
      <w:r>
        <w:t>NOC_RX_EVENT_COUNTER1</w:t>
      </w:r>
    </w:p>
    <w:p w14:paraId="28AD07E3" w14:textId="77777777" w:rsidR="00677DE5" w:rsidRDefault="00677DE5" w:rsidP="0063049F">
      <w:pPr>
        <w:pStyle w:val="NormalWeb"/>
        <w:jc w:val="both"/>
      </w:pPr>
      <w: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11145680" w14:textId="77777777" w:rsidR="00677DE5" w:rsidRDefault="00677DE5" w:rsidP="0063049F">
      <w:pPr>
        <w:pStyle w:val="NormalWeb"/>
        <w:jc w:val="both"/>
      </w:pPr>
      <w:r>
        <w:t>Register 3 is currently unused.</w:t>
      </w:r>
    </w:p>
    <w:p w14:paraId="54472778" w14:textId="77777777" w:rsidR="00677DE5" w:rsidRDefault="00677DE5" w:rsidP="0063049F">
      <w:pPr>
        <w:pStyle w:val="NormalWeb"/>
        <w:jc w:val="both"/>
      </w:pPr>
      <w: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48C1FE8F"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554F973A"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69697FC2"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0F5720B4" w14:textId="77777777" w:rsidR="00677DE5" w:rsidRDefault="00677DE5" w:rsidP="0063049F">
      <w:pPr>
        <w:pStyle w:val="NormalWeb"/>
      </w:pPr>
      <w:r>
        <w:t>Attribute: RW</w:t>
      </w:r>
    </w:p>
    <w:p w14:paraId="1C8E4A19" w14:textId="77777777" w:rsidR="00677DE5" w:rsidRDefault="00677DE5" w:rsidP="0063049F">
      <w:pPr>
        <w:pStyle w:val="NormalWeb"/>
      </w:pPr>
      <w:r>
        <w:t>Security: Non-secure</w:t>
      </w:r>
    </w:p>
    <w:p w14:paraId="19BD571C" w14:textId="77777777" w:rsidR="00677DE5" w:rsidRDefault="00677DE5" w:rsidP="0063049F">
      <w:pPr>
        <w:pStyle w:val="NormalWeb"/>
      </w:pPr>
      <w:r>
        <w:t>Bit field description:</w:t>
      </w:r>
    </w:p>
    <w:p w14:paraId="0FC37F3A" w14:textId="77777777" w:rsidR="00677DE5" w:rsidRDefault="00677DE5" w:rsidP="00312028">
      <w:pPr>
        <w:numPr>
          <w:ilvl w:val="0"/>
          <w:numId w:val="50"/>
        </w:numPr>
        <w:spacing w:before="100" w:beforeAutospacing="1" w:after="100" w:afterAutospacing="1" w:line="240" w:lineRule="auto"/>
      </w:pPr>
      <w:r>
        <w:rPr>
          <w:b/>
          <w:bCs/>
        </w:rPr>
        <w:t>CNTR</w:t>
      </w:r>
      <w:r>
        <w:t>[31:0] - Bridge receive host counter-1</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61"/>
      </w:tblGrid>
      <w:tr w:rsidR="00677DE5" w:rsidRPr="0063049F" w14:paraId="527F4D61"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9F4946F" w14:textId="77777777" w:rsidR="00677DE5" w:rsidRPr="0063049F" w:rsidRDefault="00677DE5" w:rsidP="0063049F">
            <w:pPr>
              <w:spacing w:after="0"/>
              <w:jc w:val="center"/>
              <w:rPr>
                <w:sz w:val="18"/>
              </w:rPr>
            </w:pPr>
            <w:r w:rsidRPr="0063049F">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16EF414A" w14:textId="77777777" w:rsidR="00677DE5" w:rsidRPr="0063049F" w:rsidRDefault="00677DE5" w:rsidP="0063049F">
            <w:pPr>
              <w:jc w:val="center"/>
              <w:rPr>
                <w:sz w:val="18"/>
              </w:rPr>
            </w:pPr>
            <w:r w:rsidRPr="0063049F">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73A87AFD" w14:textId="77777777" w:rsidR="00677DE5" w:rsidRPr="0063049F" w:rsidRDefault="00677DE5" w:rsidP="0063049F">
            <w:pPr>
              <w:jc w:val="center"/>
              <w:rPr>
                <w:sz w:val="18"/>
              </w:rPr>
            </w:pPr>
            <w:r w:rsidRPr="0063049F">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21832436" w14:textId="77777777" w:rsidR="00677DE5" w:rsidRPr="0063049F" w:rsidRDefault="00677DE5" w:rsidP="0063049F">
            <w:pPr>
              <w:jc w:val="center"/>
              <w:rPr>
                <w:sz w:val="18"/>
              </w:rPr>
            </w:pPr>
            <w:r w:rsidRPr="0063049F">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3F10FF76" w14:textId="77777777" w:rsidR="00677DE5" w:rsidRPr="0063049F" w:rsidRDefault="00677DE5" w:rsidP="0063049F">
            <w:pPr>
              <w:jc w:val="center"/>
              <w:rPr>
                <w:sz w:val="18"/>
              </w:rPr>
            </w:pPr>
            <w:r w:rsidRPr="0063049F">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0A253587" w14:textId="77777777" w:rsidR="00677DE5" w:rsidRPr="0063049F" w:rsidRDefault="00677DE5" w:rsidP="0063049F">
            <w:pPr>
              <w:jc w:val="center"/>
              <w:rPr>
                <w:sz w:val="18"/>
              </w:rPr>
            </w:pPr>
            <w:r w:rsidRPr="0063049F">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50831F7C" w14:textId="77777777" w:rsidR="00677DE5" w:rsidRPr="0063049F" w:rsidRDefault="00677DE5" w:rsidP="0063049F">
            <w:pPr>
              <w:jc w:val="center"/>
              <w:rPr>
                <w:sz w:val="18"/>
              </w:rPr>
            </w:pPr>
            <w:r w:rsidRPr="0063049F">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515BAEAA" w14:textId="77777777" w:rsidR="00677DE5" w:rsidRPr="0063049F" w:rsidRDefault="00677DE5" w:rsidP="0063049F">
            <w:pPr>
              <w:jc w:val="center"/>
              <w:rPr>
                <w:sz w:val="18"/>
              </w:rPr>
            </w:pPr>
            <w:r w:rsidRPr="0063049F">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454888B3" w14:textId="77777777" w:rsidR="00677DE5" w:rsidRPr="0063049F" w:rsidRDefault="00677DE5" w:rsidP="0063049F">
            <w:pPr>
              <w:jc w:val="center"/>
              <w:rPr>
                <w:sz w:val="18"/>
              </w:rPr>
            </w:pPr>
            <w:r w:rsidRPr="0063049F">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0AB105CF" w14:textId="77777777" w:rsidR="00677DE5" w:rsidRPr="0063049F" w:rsidRDefault="00677DE5" w:rsidP="0063049F">
            <w:pPr>
              <w:jc w:val="center"/>
              <w:rPr>
                <w:sz w:val="18"/>
              </w:rPr>
            </w:pPr>
            <w:r w:rsidRPr="0063049F">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44389451" w14:textId="77777777" w:rsidR="00677DE5" w:rsidRPr="0063049F" w:rsidRDefault="00677DE5" w:rsidP="0063049F">
            <w:pPr>
              <w:jc w:val="center"/>
              <w:rPr>
                <w:sz w:val="18"/>
              </w:rPr>
            </w:pPr>
            <w:r w:rsidRPr="0063049F">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499EB128" w14:textId="77777777" w:rsidR="00677DE5" w:rsidRPr="0063049F" w:rsidRDefault="00677DE5" w:rsidP="0063049F">
            <w:pPr>
              <w:jc w:val="center"/>
              <w:rPr>
                <w:sz w:val="18"/>
              </w:rPr>
            </w:pPr>
            <w:r w:rsidRPr="0063049F">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67FF1B2E" w14:textId="77777777" w:rsidR="00677DE5" w:rsidRPr="0063049F" w:rsidRDefault="00677DE5" w:rsidP="0063049F">
            <w:pPr>
              <w:jc w:val="center"/>
              <w:rPr>
                <w:sz w:val="18"/>
              </w:rPr>
            </w:pPr>
            <w:r w:rsidRPr="0063049F">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40C290C6" w14:textId="77777777" w:rsidR="00677DE5" w:rsidRPr="0063049F" w:rsidRDefault="00677DE5" w:rsidP="0063049F">
            <w:pPr>
              <w:jc w:val="center"/>
              <w:rPr>
                <w:sz w:val="18"/>
              </w:rPr>
            </w:pPr>
            <w:r w:rsidRPr="0063049F">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0338C656" w14:textId="77777777" w:rsidR="00677DE5" w:rsidRPr="0063049F" w:rsidRDefault="00677DE5" w:rsidP="0063049F">
            <w:pPr>
              <w:jc w:val="center"/>
              <w:rPr>
                <w:sz w:val="18"/>
              </w:rPr>
            </w:pPr>
            <w:r w:rsidRPr="0063049F">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341D92E1" w14:textId="77777777" w:rsidR="00677DE5" w:rsidRPr="0063049F" w:rsidRDefault="00677DE5" w:rsidP="0063049F">
            <w:pPr>
              <w:jc w:val="center"/>
              <w:rPr>
                <w:sz w:val="18"/>
              </w:rPr>
            </w:pPr>
            <w:r w:rsidRPr="0063049F">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6D98A013" w14:textId="77777777" w:rsidR="00677DE5" w:rsidRPr="0063049F" w:rsidRDefault="00677DE5" w:rsidP="0063049F">
            <w:pPr>
              <w:jc w:val="center"/>
              <w:rPr>
                <w:sz w:val="18"/>
              </w:rPr>
            </w:pPr>
            <w:r w:rsidRPr="0063049F">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1341DDAF" w14:textId="77777777" w:rsidR="00677DE5" w:rsidRPr="0063049F" w:rsidRDefault="00677DE5" w:rsidP="0063049F">
            <w:pPr>
              <w:jc w:val="center"/>
              <w:rPr>
                <w:sz w:val="18"/>
              </w:rPr>
            </w:pPr>
            <w:r w:rsidRPr="0063049F">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60E241E3" w14:textId="77777777" w:rsidR="00677DE5" w:rsidRPr="0063049F" w:rsidRDefault="00677DE5" w:rsidP="0063049F">
            <w:pPr>
              <w:jc w:val="center"/>
              <w:rPr>
                <w:sz w:val="18"/>
              </w:rPr>
            </w:pPr>
            <w:r w:rsidRPr="0063049F">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63068DF6" w14:textId="77777777" w:rsidR="00677DE5" w:rsidRPr="0063049F" w:rsidRDefault="00677DE5" w:rsidP="0063049F">
            <w:pPr>
              <w:jc w:val="center"/>
              <w:rPr>
                <w:sz w:val="18"/>
              </w:rPr>
            </w:pPr>
            <w:r w:rsidRPr="0063049F">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0D80F0CF" w14:textId="77777777" w:rsidR="00677DE5" w:rsidRPr="0063049F" w:rsidRDefault="00677DE5" w:rsidP="0063049F">
            <w:pPr>
              <w:jc w:val="center"/>
              <w:rPr>
                <w:sz w:val="18"/>
              </w:rPr>
            </w:pPr>
            <w:r w:rsidRPr="0063049F">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26A2F1E5" w14:textId="77777777" w:rsidR="00677DE5" w:rsidRPr="0063049F" w:rsidRDefault="00677DE5" w:rsidP="0063049F">
            <w:pPr>
              <w:jc w:val="center"/>
              <w:rPr>
                <w:sz w:val="18"/>
              </w:rPr>
            </w:pPr>
            <w:r w:rsidRPr="0063049F">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5426969D" w14:textId="77777777" w:rsidR="00677DE5" w:rsidRPr="0063049F" w:rsidRDefault="00677DE5" w:rsidP="0063049F">
            <w:pPr>
              <w:jc w:val="center"/>
              <w:rPr>
                <w:sz w:val="18"/>
              </w:rPr>
            </w:pPr>
            <w:r w:rsidRPr="0063049F">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676CD641" w14:textId="77777777" w:rsidR="00677DE5" w:rsidRPr="0063049F" w:rsidRDefault="00677DE5" w:rsidP="0063049F">
            <w:pPr>
              <w:jc w:val="center"/>
              <w:rPr>
                <w:sz w:val="18"/>
              </w:rPr>
            </w:pPr>
            <w:r w:rsidRPr="0063049F">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556477EB" w14:textId="77777777" w:rsidR="00677DE5" w:rsidRPr="0063049F" w:rsidRDefault="00677DE5" w:rsidP="0063049F">
            <w:pPr>
              <w:jc w:val="center"/>
              <w:rPr>
                <w:sz w:val="18"/>
              </w:rPr>
            </w:pPr>
            <w:r w:rsidRPr="0063049F">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0A595953" w14:textId="77777777" w:rsidR="00677DE5" w:rsidRPr="0063049F" w:rsidRDefault="00677DE5" w:rsidP="0063049F">
            <w:pPr>
              <w:jc w:val="center"/>
              <w:rPr>
                <w:sz w:val="18"/>
              </w:rPr>
            </w:pPr>
            <w:r w:rsidRPr="0063049F">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20C48EA9" w14:textId="77777777" w:rsidR="00677DE5" w:rsidRPr="0063049F" w:rsidRDefault="00677DE5" w:rsidP="0063049F">
            <w:pPr>
              <w:jc w:val="center"/>
              <w:rPr>
                <w:sz w:val="18"/>
              </w:rPr>
            </w:pPr>
            <w:r w:rsidRPr="0063049F">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2FA1A424" w14:textId="77777777" w:rsidR="00677DE5" w:rsidRPr="0063049F" w:rsidRDefault="00677DE5" w:rsidP="0063049F">
            <w:pPr>
              <w:jc w:val="center"/>
              <w:rPr>
                <w:sz w:val="18"/>
              </w:rPr>
            </w:pPr>
            <w:r w:rsidRPr="0063049F">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6722BC23" w14:textId="77777777" w:rsidR="00677DE5" w:rsidRPr="0063049F" w:rsidRDefault="00677DE5" w:rsidP="0063049F">
            <w:pPr>
              <w:jc w:val="center"/>
              <w:rPr>
                <w:sz w:val="18"/>
              </w:rPr>
            </w:pPr>
            <w:r w:rsidRPr="0063049F">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3A987A5C" w14:textId="77777777" w:rsidR="00677DE5" w:rsidRPr="0063049F" w:rsidRDefault="00677DE5" w:rsidP="0063049F">
            <w:pPr>
              <w:jc w:val="center"/>
              <w:rPr>
                <w:sz w:val="18"/>
              </w:rPr>
            </w:pPr>
            <w:r w:rsidRPr="0063049F">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069AE7A1" w14:textId="77777777" w:rsidR="00677DE5" w:rsidRPr="0063049F" w:rsidRDefault="00677DE5" w:rsidP="0063049F">
            <w:pPr>
              <w:jc w:val="center"/>
              <w:rPr>
                <w:sz w:val="18"/>
              </w:rPr>
            </w:pPr>
            <w:r w:rsidRPr="0063049F">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7FB4B48C" w14:textId="77777777" w:rsidR="00677DE5" w:rsidRPr="0063049F" w:rsidRDefault="00677DE5" w:rsidP="0063049F">
            <w:pPr>
              <w:jc w:val="center"/>
              <w:rPr>
                <w:sz w:val="18"/>
              </w:rPr>
            </w:pPr>
            <w:r w:rsidRPr="0063049F">
              <w:rPr>
                <w:sz w:val="18"/>
              </w:rPr>
              <w:t>32</w:t>
            </w:r>
          </w:p>
        </w:tc>
      </w:tr>
      <w:tr w:rsidR="00677DE5" w:rsidRPr="0063049F" w14:paraId="390E421C"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8C85914" w14:textId="77777777" w:rsidR="00677DE5" w:rsidRPr="0063049F" w:rsidRDefault="00677DE5" w:rsidP="0063049F">
            <w:pPr>
              <w:jc w:val="center"/>
              <w:rPr>
                <w:sz w:val="18"/>
              </w:rPr>
            </w:pPr>
            <w:r w:rsidRPr="0063049F">
              <w:rPr>
                <w:sz w:val="18"/>
              </w:rPr>
              <w:t>u</w:t>
            </w:r>
          </w:p>
        </w:tc>
      </w:tr>
      <w:tr w:rsidR="00677DE5" w:rsidRPr="0063049F" w14:paraId="5886718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30B1119" w14:textId="77777777" w:rsidR="00677DE5" w:rsidRPr="0063049F" w:rsidRDefault="00677DE5" w:rsidP="0063049F">
            <w:pPr>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A9BDFA0"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18DEB433"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2B3CF69"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3728C28A"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1BC0858"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598D424"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230F1716"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4F56EB4"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26A49C59"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40EDB93"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90A56B2"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3CAC984C"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445B66D6"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18507AC"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6784027C"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E60474F"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E9C7518"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3344F9EE"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7834DBA0"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EDA83DC"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00156C7"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0E6AF18E"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37C17F39"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153A6EBF"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DB76256"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7F446BFC"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EEF8E5D"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473594AC"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6D95734E"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9757BF6"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4B215353" w14:textId="77777777" w:rsidR="00677DE5" w:rsidRPr="0063049F" w:rsidRDefault="00677DE5" w:rsidP="0063049F">
            <w:pPr>
              <w:jc w:val="center"/>
              <w:rPr>
                <w:sz w:val="18"/>
              </w:rPr>
            </w:pPr>
            <w:r w:rsidRPr="0063049F">
              <w:rPr>
                <w:sz w:val="18"/>
              </w:rPr>
              <w:t>0</w:t>
            </w:r>
          </w:p>
        </w:tc>
      </w:tr>
      <w:tr w:rsidR="00677DE5" w:rsidRPr="0063049F" w14:paraId="603DAF89"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8BDB10A" w14:textId="77777777" w:rsidR="00677DE5" w:rsidRPr="0063049F" w:rsidRDefault="00677DE5" w:rsidP="0063049F">
            <w:pPr>
              <w:jc w:val="center"/>
              <w:rPr>
                <w:sz w:val="18"/>
              </w:rPr>
            </w:pPr>
            <w:r w:rsidRPr="0063049F">
              <w:rPr>
                <w:sz w:val="18"/>
              </w:rPr>
              <w:t>CNTR</w:t>
            </w:r>
          </w:p>
        </w:tc>
      </w:tr>
    </w:tbl>
    <w:p w14:paraId="398411FB" w14:textId="77777777" w:rsidR="00677DE5" w:rsidRDefault="00677DE5" w:rsidP="0063049F">
      <w:pPr>
        <w:pStyle w:val="Caption"/>
      </w:pPr>
      <w:r>
        <w:t xml:space="preserve">Table </w:t>
      </w:r>
      <w:fldSimple w:instr=" SEQ Table \* ARABIC ">
        <w:r>
          <w:rPr>
            <w:noProof/>
          </w:rPr>
          <w:t>22</w:t>
        </w:r>
      </w:fldSimple>
      <w:r>
        <w:t xml:space="preserve"> NOC_RX_EVENT_COUNTER1 register.</w:t>
      </w:r>
    </w:p>
    <w:p w14:paraId="1AB2A3A7" w14:textId="77777777" w:rsidR="00677DE5" w:rsidRDefault="00677DE5" w:rsidP="0063049F">
      <w:pPr>
        <w:pStyle w:val="Heading3"/>
      </w:pPr>
      <w:r>
        <w:lastRenderedPageBreak/>
        <w:t>NOC_RX_EVENT_COUNTER1_MASK</w:t>
      </w:r>
    </w:p>
    <w:p w14:paraId="523CEC7F" w14:textId="77777777" w:rsidR="00677DE5" w:rsidRDefault="00677DE5" w:rsidP="0063049F">
      <w:pPr>
        <w:pStyle w:val="NormalWeb"/>
        <w:jc w:val="both"/>
      </w:pPr>
      <w: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0649B223" w14:textId="77777777" w:rsidR="00677DE5" w:rsidRDefault="00677DE5" w:rsidP="0063049F">
      <w:pPr>
        <w:pStyle w:val="NormalWeb"/>
        <w:jc w:val="both"/>
      </w:pPr>
      <w:r>
        <w:t>Register 3 is currently unused.</w:t>
      </w:r>
    </w:p>
    <w:p w14:paraId="54438EB4" w14:textId="77777777" w:rsidR="00677DE5" w:rsidRDefault="00677DE5" w:rsidP="0063049F">
      <w:pPr>
        <w:pStyle w:val="NormalWeb"/>
        <w:jc w:val="both"/>
      </w:pPr>
      <w:r>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3EC66CC0"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5D46E807"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04402C10"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2CE71B49" w14:textId="77777777" w:rsidR="00677DE5" w:rsidRDefault="00677DE5" w:rsidP="0063049F">
      <w:pPr>
        <w:pStyle w:val="NormalWeb"/>
      </w:pPr>
      <w:r>
        <w:t>Attribute: RW</w:t>
      </w:r>
    </w:p>
    <w:p w14:paraId="390E7F36" w14:textId="77777777" w:rsidR="00677DE5" w:rsidRDefault="00677DE5" w:rsidP="0063049F">
      <w:pPr>
        <w:pStyle w:val="NormalWeb"/>
      </w:pPr>
      <w:r>
        <w:t>Security: Non-secure</w:t>
      </w:r>
    </w:p>
    <w:p w14:paraId="7C32FD3A" w14:textId="77777777" w:rsidR="00677DE5" w:rsidRDefault="00677DE5" w:rsidP="0063049F">
      <w:pPr>
        <w:pStyle w:val="NormalWeb"/>
      </w:pPr>
      <w:r>
        <w:t>Bit field description:</w:t>
      </w:r>
    </w:p>
    <w:p w14:paraId="4B298644" w14:textId="77777777" w:rsidR="00677DE5" w:rsidRDefault="00677DE5" w:rsidP="00312028">
      <w:pPr>
        <w:numPr>
          <w:ilvl w:val="0"/>
          <w:numId w:val="51"/>
        </w:numPr>
        <w:spacing w:before="100" w:beforeAutospacing="1" w:after="100" w:afterAutospacing="1" w:line="240" w:lineRule="auto"/>
      </w:pPr>
      <w:r>
        <w:rPr>
          <w:b/>
          <w:bCs/>
        </w:rPr>
        <w:t>MASK</w:t>
      </w:r>
      <w:r>
        <w:t>[31:0] - Bridge receive host counter-1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277A025E"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310C3A2"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52DEB08"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4D9E48D4"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4C5CCC53"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1F1767CB"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5FF58FD7"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A9C14AD"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00D22E6F"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A4BF5EC"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6F262EE8"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26E26D43"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57865FA8"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59109256"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6BCAD311"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5F102D9B"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0AB28C06"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7EB26731"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1D2DB8AA"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E1220F4"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1887309F"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15610088"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455E20CC"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71CFF36"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3E7790EF"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C000442"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7B00CDF"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37EAD05B"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46480AF3"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54D8E897"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205FBA4E"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37B06D3"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71C180E0" w14:textId="77777777" w:rsidR="00677DE5" w:rsidRPr="0063049F" w:rsidRDefault="00677DE5" w:rsidP="0063049F">
            <w:pPr>
              <w:jc w:val="center"/>
              <w:rPr>
                <w:sz w:val="18"/>
              </w:rPr>
            </w:pPr>
            <w:r w:rsidRPr="0063049F">
              <w:rPr>
                <w:sz w:val="18"/>
              </w:rPr>
              <w:t>0</w:t>
            </w:r>
          </w:p>
        </w:tc>
      </w:tr>
      <w:tr w:rsidR="00677DE5" w:rsidRPr="0063049F" w14:paraId="033CA647"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0EB9A6B2" w14:textId="77777777" w:rsidR="00677DE5" w:rsidRPr="0063049F" w:rsidRDefault="00677DE5" w:rsidP="0063049F">
            <w:pPr>
              <w:jc w:val="center"/>
              <w:rPr>
                <w:sz w:val="18"/>
              </w:rPr>
            </w:pPr>
            <w:r w:rsidRPr="0063049F">
              <w:rPr>
                <w:sz w:val="18"/>
              </w:rPr>
              <w:t>MASK</w:t>
            </w:r>
          </w:p>
        </w:tc>
      </w:tr>
    </w:tbl>
    <w:p w14:paraId="48C39A54" w14:textId="77777777" w:rsidR="00677DE5" w:rsidRDefault="00677DE5" w:rsidP="0063049F">
      <w:pPr>
        <w:pStyle w:val="Caption"/>
      </w:pPr>
      <w:r>
        <w:t xml:space="preserve">Table </w:t>
      </w:r>
      <w:fldSimple w:instr=" SEQ Table \* ARABIC ">
        <w:r>
          <w:rPr>
            <w:noProof/>
          </w:rPr>
          <w:t>23</w:t>
        </w:r>
      </w:fldSimple>
      <w:r>
        <w:t xml:space="preserve"> NOC_RX_EVENT_COUNTER1_MASK register.</w:t>
      </w:r>
    </w:p>
    <w:p w14:paraId="13046CA0" w14:textId="77777777" w:rsidR="00677DE5" w:rsidRDefault="00677DE5" w:rsidP="0063049F">
      <w:pPr>
        <w:pStyle w:val="Heading3"/>
      </w:pPr>
      <w:r>
        <w:t>NOC_RX_EVENT_COUNTER_CTRL</w:t>
      </w:r>
    </w:p>
    <w:p w14:paraId="2BC7F404" w14:textId="77777777" w:rsidR="00677DE5" w:rsidRDefault="00677DE5" w:rsidP="0063049F">
      <w:pPr>
        <w:pStyle w:val="NormalWeb"/>
        <w:jc w:val="both"/>
      </w:pPr>
      <w:r>
        <w:t>The event counter control registers can be used to count performance or debug events in the receive section of the streaming bridge. This is the portion of the bridge that accepts packets from the NoC and sends it to the host. There are 4 register in the event counter control register set.</w:t>
      </w:r>
    </w:p>
    <w:p w14:paraId="30E918A4" w14:textId="77777777" w:rsidR="00677DE5" w:rsidRDefault="00677DE5" w:rsidP="0063049F">
      <w:pPr>
        <w:pStyle w:val="NormalWeb"/>
        <w:jc w:val="both"/>
      </w:pPr>
      <w:r>
        <w:t>Register 3 is currently unused.</w:t>
      </w:r>
    </w:p>
    <w:p w14:paraId="79632796" w14:textId="77777777" w:rsidR="00677DE5" w:rsidRDefault="00677DE5" w:rsidP="0063049F">
      <w:pPr>
        <w:pStyle w:val="NormalWeb"/>
        <w:jc w:val="both"/>
      </w:pPr>
      <w:r>
        <w:lastRenderedPageBreak/>
        <w:t>Register 2 is the event counter itself. It is 64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6BF2A7CA"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571BEBCA"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65318484"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37B59784" w14:textId="77777777" w:rsidR="00677DE5" w:rsidRDefault="00677DE5" w:rsidP="0063049F">
      <w:pPr>
        <w:pStyle w:val="NormalWeb"/>
      </w:pPr>
      <w:r>
        <w:t>Attribute: RW</w:t>
      </w:r>
    </w:p>
    <w:p w14:paraId="4C827B71" w14:textId="77777777" w:rsidR="00677DE5" w:rsidRDefault="00677DE5" w:rsidP="0063049F">
      <w:pPr>
        <w:pStyle w:val="NormalWeb"/>
      </w:pPr>
      <w:r>
        <w:t>Security: Non-secure</w:t>
      </w:r>
    </w:p>
    <w:p w14:paraId="44C68BBF" w14:textId="77777777" w:rsidR="00677DE5" w:rsidRDefault="00677DE5" w:rsidP="0063049F">
      <w:pPr>
        <w:pStyle w:val="NormalWeb"/>
      </w:pPr>
      <w:r>
        <w:t>Bit field description:</w:t>
      </w:r>
    </w:p>
    <w:p w14:paraId="0FEBF53B" w14:textId="77777777" w:rsidR="00677DE5" w:rsidRDefault="00677DE5" w:rsidP="00312028">
      <w:pPr>
        <w:numPr>
          <w:ilvl w:val="0"/>
          <w:numId w:val="52"/>
        </w:numPr>
        <w:spacing w:before="100" w:beforeAutospacing="1" w:after="100" w:afterAutospacing="1" w:line="240" w:lineRule="auto"/>
      </w:pPr>
      <w:r>
        <w:rPr>
          <w:b/>
          <w:bCs/>
        </w:rPr>
        <w:t>NOC_VALID</w:t>
      </w:r>
      <w:r>
        <w:t>[8] - Valid flit from NoC to host interface</w:t>
      </w:r>
    </w:p>
    <w:p w14:paraId="6A2B9FEA" w14:textId="77777777" w:rsidR="00677DE5" w:rsidRDefault="00677DE5" w:rsidP="00312028">
      <w:pPr>
        <w:numPr>
          <w:ilvl w:val="0"/>
          <w:numId w:val="52"/>
        </w:numPr>
        <w:spacing w:before="100" w:beforeAutospacing="1" w:after="100" w:afterAutospacing="1" w:line="240" w:lineRule="auto"/>
      </w:pPr>
      <w:r>
        <w:rPr>
          <w:b/>
          <w:bCs/>
        </w:rPr>
        <w:t>NO_CREDIT</w:t>
      </w:r>
      <w:r>
        <w:t>[7] - No credit from host</w:t>
      </w:r>
    </w:p>
    <w:p w14:paraId="26A2B8CA" w14:textId="77777777" w:rsidR="00677DE5" w:rsidRDefault="00677DE5" w:rsidP="00312028">
      <w:pPr>
        <w:numPr>
          <w:ilvl w:val="0"/>
          <w:numId w:val="52"/>
        </w:numPr>
        <w:spacing w:before="100" w:beforeAutospacing="1" w:after="100" w:afterAutospacing="1" w:line="240" w:lineRule="auto"/>
      </w:pPr>
      <w:r>
        <w:rPr>
          <w:b/>
          <w:bCs/>
        </w:rPr>
        <w:t>INTF_VALID</w:t>
      </w:r>
      <w:r>
        <w:t>[6] - Valid flit on host interface</w:t>
      </w:r>
    </w:p>
    <w:p w14:paraId="4B97DC9F" w14:textId="77777777" w:rsidR="00677DE5" w:rsidRDefault="00677DE5" w:rsidP="00312028">
      <w:pPr>
        <w:numPr>
          <w:ilvl w:val="0"/>
          <w:numId w:val="52"/>
        </w:numPr>
        <w:spacing w:before="100" w:beforeAutospacing="1" w:after="100" w:afterAutospacing="1" w:line="240" w:lineRule="auto"/>
      </w:pPr>
      <w:r>
        <w:rPr>
          <w:b/>
          <w:bCs/>
        </w:rPr>
        <w:t>IF_ID</w:t>
      </w:r>
      <w:r>
        <w:t>[5:2] - Bit map selecting host Interface</w:t>
      </w:r>
    </w:p>
    <w:p w14:paraId="1BF7A54B" w14:textId="77777777" w:rsidR="00677DE5" w:rsidRDefault="00677DE5" w:rsidP="00312028">
      <w:pPr>
        <w:numPr>
          <w:ilvl w:val="0"/>
          <w:numId w:val="52"/>
        </w:numPr>
        <w:spacing w:before="100" w:beforeAutospacing="1" w:after="100" w:afterAutospacing="1" w:line="240" w:lineRule="auto"/>
      </w:pPr>
      <w:r>
        <w:rPr>
          <w:b/>
          <w:bCs/>
        </w:rPr>
        <w:t>EOP</w:t>
      </w:r>
      <w:r>
        <w:t>[1] - End-of-packet</w:t>
      </w:r>
    </w:p>
    <w:p w14:paraId="068CE672" w14:textId="77777777" w:rsidR="00677DE5" w:rsidRDefault="00677DE5" w:rsidP="00312028">
      <w:pPr>
        <w:numPr>
          <w:ilvl w:val="0"/>
          <w:numId w:val="52"/>
        </w:numPr>
        <w:spacing w:before="100" w:beforeAutospacing="1" w:after="100" w:afterAutospacing="1" w:line="240" w:lineRule="auto"/>
      </w:pPr>
      <w:r>
        <w:rPr>
          <w:b/>
          <w:bCs/>
        </w:rPr>
        <w:t>SOP</w:t>
      </w:r>
      <w:r>
        <w:t>[0] - Start-of-packet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144"/>
        <w:gridCol w:w="921"/>
        <w:gridCol w:w="891"/>
        <w:gridCol w:w="923"/>
        <w:gridCol w:w="144"/>
        <w:gridCol w:w="144"/>
        <w:gridCol w:w="144"/>
        <w:gridCol w:w="144"/>
        <w:gridCol w:w="355"/>
        <w:gridCol w:w="350"/>
      </w:tblGrid>
      <w:tr w:rsidR="00677DE5" w:rsidRPr="0063049F" w14:paraId="2FFE2F0C"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6715FBB" w14:textId="77777777" w:rsidR="00677DE5" w:rsidRPr="0063049F" w:rsidRDefault="00677DE5" w:rsidP="0063049F">
            <w:pPr>
              <w:spacing w:after="0"/>
              <w:jc w:val="center"/>
              <w:rPr>
                <w:sz w:val="14"/>
              </w:rPr>
            </w:pPr>
            <w:r w:rsidRPr="0063049F">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26726B3E" w14:textId="77777777" w:rsidR="00677DE5" w:rsidRPr="0063049F" w:rsidRDefault="00677DE5" w:rsidP="0063049F">
            <w:pPr>
              <w:jc w:val="center"/>
              <w:rPr>
                <w:sz w:val="14"/>
              </w:rPr>
            </w:pPr>
            <w:r w:rsidRPr="0063049F">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0E88E8FE" w14:textId="77777777" w:rsidR="00677DE5" w:rsidRPr="0063049F" w:rsidRDefault="00677DE5" w:rsidP="0063049F">
            <w:pPr>
              <w:jc w:val="center"/>
              <w:rPr>
                <w:sz w:val="14"/>
              </w:rPr>
            </w:pPr>
            <w:r w:rsidRPr="0063049F">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355F05FB" w14:textId="77777777" w:rsidR="00677DE5" w:rsidRPr="0063049F" w:rsidRDefault="00677DE5" w:rsidP="0063049F">
            <w:pPr>
              <w:jc w:val="center"/>
              <w:rPr>
                <w:sz w:val="14"/>
              </w:rPr>
            </w:pPr>
            <w:r w:rsidRPr="0063049F">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9754062" w14:textId="77777777" w:rsidR="00677DE5" w:rsidRPr="0063049F" w:rsidRDefault="00677DE5" w:rsidP="0063049F">
            <w:pPr>
              <w:jc w:val="center"/>
              <w:rPr>
                <w:sz w:val="14"/>
              </w:rPr>
            </w:pPr>
            <w:r w:rsidRPr="0063049F">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4233AD0B" w14:textId="77777777" w:rsidR="00677DE5" w:rsidRPr="0063049F" w:rsidRDefault="00677DE5" w:rsidP="0063049F">
            <w:pPr>
              <w:jc w:val="center"/>
              <w:rPr>
                <w:sz w:val="14"/>
              </w:rPr>
            </w:pPr>
            <w:r w:rsidRPr="0063049F">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538256BC" w14:textId="77777777" w:rsidR="00677DE5" w:rsidRPr="0063049F" w:rsidRDefault="00677DE5" w:rsidP="0063049F">
            <w:pPr>
              <w:jc w:val="center"/>
              <w:rPr>
                <w:sz w:val="14"/>
              </w:rPr>
            </w:pPr>
            <w:r w:rsidRPr="0063049F">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4A465F09" w14:textId="77777777" w:rsidR="00677DE5" w:rsidRPr="0063049F" w:rsidRDefault="00677DE5" w:rsidP="0063049F">
            <w:pPr>
              <w:jc w:val="center"/>
              <w:rPr>
                <w:sz w:val="14"/>
              </w:rPr>
            </w:pPr>
            <w:r w:rsidRPr="0063049F">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08B8B5F6" w14:textId="77777777" w:rsidR="00677DE5" w:rsidRPr="0063049F" w:rsidRDefault="00677DE5" w:rsidP="0063049F">
            <w:pPr>
              <w:jc w:val="center"/>
              <w:rPr>
                <w:sz w:val="14"/>
              </w:rPr>
            </w:pPr>
            <w:r w:rsidRPr="0063049F">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129621B" w14:textId="77777777" w:rsidR="00677DE5" w:rsidRPr="0063049F" w:rsidRDefault="00677DE5" w:rsidP="0063049F">
            <w:pPr>
              <w:jc w:val="center"/>
              <w:rPr>
                <w:sz w:val="14"/>
              </w:rPr>
            </w:pPr>
            <w:r w:rsidRPr="0063049F">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BA56114" w14:textId="77777777" w:rsidR="00677DE5" w:rsidRPr="0063049F" w:rsidRDefault="00677DE5" w:rsidP="0063049F">
            <w:pPr>
              <w:jc w:val="center"/>
              <w:rPr>
                <w:sz w:val="14"/>
              </w:rPr>
            </w:pPr>
            <w:r w:rsidRPr="0063049F">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328A09BE" w14:textId="77777777" w:rsidR="00677DE5" w:rsidRPr="0063049F" w:rsidRDefault="00677DE5" w:rsidP="0063049F">
            <w:pPr>
              <w:jc w:val="center"/>
              <w:rPr>
                <w:sz w:val="14"/>
              </w:rPr>
            </w:pPr>
            <w:r w:rsidRPr="0063049F">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74A490D1" w14:textId="77777777" w:rsidR="00677DE5" w:rsidRPr="0063049F" w:rsidRDefault="00677DE5" w:rsidP="0063049F">
            <w:pPr>
              <w:jc w:val="center"/>
              <w:rPr>
                <w:sz w:val="14"/>
              </w:rPr>
            </w:pPr>
            <w:r w:rsidRPr="0063049F">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6854971D" w14:textId="77777777" w:rsidR="00677DE5" w:rsidRPr="0063049F" w:rsidRDefault="00677DE5" w:rsidP="0063049F">
            <w:pPr>
              <w:jc w:val="center"/>
              <w:rPr>
                <w:sz w:val="14"/>
              </w:rPr>
            </w:pPr>
            <w:r w:rsidRPr="0063049F">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103610AD" w14:textId="77777777" w:rsidR="00677DE5" w:rsidRPr="0063049F" w:rsidRDefault="00677DE5" w:rsidP="0063049F">
            <w:pPr>
              <w:jc w:val="center"/>
              <w:rPr>
                <w:sz w:val="14"/>
              </w:rPr>
            </w:pPr>
            <w:r w:rsidRPr="0063049F">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52A67DC" w14:textId="77777777" w:rsidR="00677DE5" w:rsidRPr="0063049F" w:rsidRDefault="00677DE5" w:rsidP="0063049F">
            <w:pPr>
              <w:jc w:val="center"/>
              <w:rPr>
                <w:sz w:val="14"/>
              </w:rPr>
            </w:pPr>
            <w:r w:rsidRPr="0063049F">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6DF2070" w14:textId="77777777" w:rsidR="00677DE5" w:rsidRPr="0063049F" w:rsidRDefault="00677DE5" w:rsidP="0063049F">
            <w:pPr>
              <w:jc w:val="center"/>
              <w:rPr>
                <w:sz w:val="14"/>
              </w:rPr>
            </w:pPr>
            <w:r w:rsidRPr="0063049F">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78EC4765" w14:textId="77777777" w:rsidR="00677DE5" w:rsidRPr="0063049F" w:rsidRDefault="00677DE5" w:rsidP="0063049F">
            <w:pPr>
              <w:jc w:val="center"/>
              <w:rPr>
                <w:sz w:val="14"/>
              </w:rPr>
            </w:pPr>
            <w:r w:rsidRPr="0063049F">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1B7BDE50" w14:textId="77777777" w:rsidR="00677DE5" w:rsidRPr="0063049F" w:rsidRDefault="00677DE5" w:rsidP="0063049F">
            <w:pPr>
              <w:jc w:val="center"/>
              <w:rPr>
                <w:sz w:val="14"/>
              </w:rPr>
            </w:pPr>
            <w:r w:rsidRPr="0063049F">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A0C56D6" w14:textId="77777777" w:rsidR="00677DE5" w:rsidRPr="0063049F" w:rsidRDefault="00677DE5" w:rsidP="0063049F">
            <w:pPr>
              <w:jc w:val="center"/>
              <w:rPr>
                <w:sz w:val="14"/>
              </w:rPr>
            </w:pPr>
            <w:r w:rsidRPr="0063049F">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66C3D4A" w14:textId="77777777" w:rsidR="00677DE5" w:rsidRPr="0063049F" w:rsidRDefault="00677DE5" w:rsidP="0063049F">
            <w:pPr>
              <w:jc w:val="center"/>
              <w:rPr>
                <w:sz w:val="14"/>
              </w:rPr>
            </w:pPr>
            <w:r w:rsidRPr="0063049F">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417808F0" w14:textId="77777777" w:rsidR="00677DE5" w:rsidRPr="0063049F" w:rsidRDefault="00677DE5" w:rsidP="0063049F">
            <w:pPr>
              <w:jc w:val="center"/>
              <w:rPr>
                <w:sz w:val="14"/>
              </w:rPr>
            </w:pPr>
            <w:r w:rsidRPr="0063049F">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34FBBCD9" w14:textId="77777777" w:rsidR="00677DE5" w:rsidRPr="0063049F" w:rsidRDefault="00677DE5" w:rsidP="0063049F">
            <w:pPr>
              <w:jc w:val="center"/>
              <w:rPr>
                <w:sz w:val="14"/>
              </w:rPr>
            </w:pPr>
            <w:r w:rsidRPr="0063049F">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3888AC9F" w14:textId="77777777" w:rsidR="00677DE5" w:rsidRPr="0063049F" w:rsidRDefault="00677DE5" w:rsidP="0063049F">
            <w:pPr>
              <w:jc w:val="center"/>
              <w:rPr>
                <w:sz w:val="14"/>
              </w:rPr>
            </w:pPr>
            <w:r w:rsidRPr="0063049F">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E5316CB" w14:textId="77777777" w:rsidR="00677DE5" w:rsidRPr="0063049F" w:rsidRDefault="00677DE5" w:rsidP="0063049F">
            <w:pPr>
              <w:jc w:val="center"/>
              <w:rPr>
                <w:sz w:val="14"/>
              </w:rPr>
            </w:pPr>
            <w:r w:rsidRPr="0063049F">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049E4B15" w14:textId="77777777" w:rsidR="00677DE5" w:rsidRPr="0063049F" w:rsidRDefault="00677DE5" w:rsidP="0063049F">
            <w:pPr>
              <w:jc w:val="center"/>
              <w:rPr>
                <w:sz w:val="14"/>
              </w:rPr>
            </w:pPr>
            <w:r w:rsidRPr="0063049F">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7B3164E" w14:textId="77777777" w:rsidR="00677DE5" w:rsidRPr="0063049F" w:rsidRDefault="00677DE5" w:rsidP="0063049F">
            <w:pPr>
              <w:jc w:val="center"/>
              <w:rPr>
                <w:sz w:val="14"/>
              </w:rPr>
            </w:pPr>
            <w:r w:rsidRPr="0063049F">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3C6B9896" w14:textId="77777777" w:rsidR="00677DE5" w:rsidRPr="0063049F" w:rsidRDefault="00677DE5" w:rsidP="0063049F">
            <w:pPr>
              <w:jc w:val="center"/>
              <w:rPr>
                <w:sz w:val="14"/>
              </w:rPr>
            </w:pPr>
            <w:r w:rsidRPr="0063049F">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06C97BB3" w14:textId="77777777" w:rsidR="00677DE5" w:rsidRPr="0063049F" w:rsidRDefault="00677DE5" w:rsidP="0063049F">
            <w:pPr>
              <w:jc w:val="center"/>
              <w:rPr>
                <w:sz w:val="14"/>
              </w:rPr>
            </w:pPr>
            <w:r w:rsidRPr="0063049F">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7A9B4742" w14:textId="77777777" w:rsidR="00677DE5" w:rsidRPr="0063049F" w:rsidRDefault="00677DE5" w:rsidP="0063049F">
            <w:pPr>
              <w:jc w:val="center"/>
              <w:rPr>
                <w:sz w:val="14"/>
              </w:rPr>
            </w:pPr>
            <w:r w:rsidRPr="0063049F">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209A8E3" w14:textId="77777777" w:rsidR="00677DE5" w:rsidRPr="0063049F" w:rsidRDefault="00677DE5" w:rsidP="0063049F">
            <w:pPr>
              <w:jc w:val="center"/>
              <w:rPr>
                <w:sz w:val="14"/>
              </w:rPr>
            </w:pPr>
            <w:r w:rsidRPr="0063049F">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37A0D452" w14:textId="77777777" w:rsidR="00677DE5" w:rsidRPr="0063049F" w:rsidRDefault="00677DE5" w:rsidP="0063049F">
            <w:pPr>
              <w:jc w:val="center"/>
              <w:rPr>
                <w:sz w:val="14"/>
              </w:rPr>
            </w:pPr>
            <w:r w:rsidRPr="0063049F">
              <w:rPr>
                <w:sz w:val="14"/>
              </w:rPr>
              <w:t>0</w:t>
            </w:r>
          </w:p>
        </w:tc>
      </w:tr>
      <w:tr w:rsidR="00677DE5" w:rsidRPr="0063049F" w14:paraId="34BB94EA" w14:textId="77777777" w:rsidTr="0063049F">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455FB05B" w14:textId="77777777" w:rsidR="00677DE5" w:rsidRPr="0063049F" w:rsidRDefault="00677DE5" w:rsidP="0063049F">
            <w:pPr>
              <w:jc w:val="center"/>
              <w:rPr>
                <w:sz w:val="14"/>
              </w:rPr>
            </w:pPr>
            <w:r w:rsidRPr="0063049F">
              <w:rPr>
                <w:sz w:val="14"/>
              </w:rPr>
              <w:t>r</w:t>
            </w:r>
          </w:p>
        </w:tc>
        <w:tc>
          <w:tcPr>
            <w:tcW w:w="0" w:type="auto"/>
            <w:tcBorders>
              <w:top w:val="outset" w:sz="6" w:space="0" w:color="auto"/>
              <w:left w:val="outset" w:sz="6" w:space="0" w:color="auto"/>
              <w:bottom w:val="outset" w:sz="6" w:space="0" w:color="auto"/>
              <w:right w:val="outset" w:sz="6" w:space="0" w:color="auto"/>
            </w:tcBorders>
            <w:hideMark/>
          </w:tcPr>
          <w:p w14:paraId="02FD7A77" w14:textId="77777777" w:rsidR="00677DE5" w:rsidRPr="0063049F" w:rsidRDefault="00677DE5" w:rsidP="0063049F">
            <w:pPr>
              <w:jc w:val="center"/>
              <w:rPr>
                <w:sz w:val="14"/>
              </w:rPr>
            </w:pPr>
            <w:r w:rsidRPr="0063049F">
              <w:rPr>
                <w:sz w:val="14"/>
              </w:rPr>
              <w:t>NOC_VALID</w:t>
            </w:r>
          </w:p>
        </w:tc>
        <w:tc>
          <w:tcPr>
            <w:tcW w:w="0" w:type="auto"/>
            <w:tcBorders>
              <w:top w:val="outset" w:sz="6" w:space="0" w:color="auto"/>
              <w:left w:val="outset" w:sz="6" w:space="0" w:color="auto"/>
              <w:bottom w:val="outset" w:sz="6" w:space="0" w:color="auto"/>
              <w:right w:val="outset" w:sz="6" w:space="0" w:color="auto"/>
            </w:tcBorders>
            <w:hideMark/>
          </w:tcPr>
          <w:p w14:paraId="514FCDD1" w14:textId="77777777" w:rsidR="00677DE5" w:rsidRPr="0063049F" w:rsidRDefault="00677DE5" w:rsidP="0063049F">
            <w:pPr>
              <w:jc w:val="center"/>
              <w:rPr>
                <w:sz w:val="14"/>
              </w:rPr>
            </w:pPr>
            <w:r w:rsidRPr="0063049F">
              <w:rPr>
                <w:sz w:val="14"/>
              </w:rPr>
              <w:t>NO_CREDIT</w:t>
            </w:r>
          </w:p>
        </w:tc>
        <w:tc>
          <w:tcPr>
            <w:tcW w:w="0" w:type="auto"/>
            <w:tcBorders>
              <w:top w:val="outset" w:sz="6" w:space="0" w:color="auto"/>
              <w:left w:val="outset" w:sz="6" w:space="0" w:color="auto"/>
              <w:bottom w:val="outset" w:sz="6" w:space="0" w:color="auto"/>
              <w:right w:val="outset" w:sz="6" w:space="0" w:color="auto"/>
            </w:tcBorders>
            <w:hideMark/>
          </w:tcPr>
          <w:p w14:paraId="7D97B9AB" w14:textId="77777777" w:rsidR="00677DE5" w:rsidRPr="0063049F" w:rsidRDefault="00677DE5" w:rsidP="0063049F">
            <w:pPr>
              <w:jc w:val="center"/>
              <w:rPr>
                <w:sz w:val="14"/>
              </w:rPr>
            </w:pPr>
            <w:r w:rsidRPr="0063049F">
              <w:rPr>
                <w:sz w:val="14"/>
              </w:rPr>
              <w:t>INTF_VALID</w:t>
            </w:r>
          </w:p>
        </w:tc>
        <w:tc>
          <w:tcPr>
            <w:tcW w:w="0" w:type="auto"/>
            <w:gridSpan w:val="4"/>
            <w:tcBorders>
              <w:top w:val="outset" w:sz="6" w:space="0" w:color="auto"/>
              <w:left w:val="outset" w:sz="6" w:space="0" w:color="auto"/>
              <w:bottom w:val="outset" w:sz="6" w:space="0" w:color="auto"/>
              <w:right w:val="outset" w:sz="6" w:space="0" w:color="auto"/>
            </w:tcBorders>
            <w:hideMark/>
          </w:tcPr>
          <w:p w14:paraId="40BAD7CC" w14:textId="77777777" w:rsidR="00677DE5" w:rsidRPr="0063049F" w:rsidRDefault="00677DE5" w:rsidP="0063049F">
            <w:pPr>
              <w:jc w:val="center"/>
              <w:rPr>
                <w:sz w:val="14"/>
              </w:rPr>
            </w:pPr>
            <w:r w:rsidRPr="0063049F">
              <w:rPr>
                <w:sz w:val="14"/>
              </w:rPr>
              <w:t>IF_ID</w:t>
            </w:r>
          </w:p>
        </w:tc>
        <w:tc>
          <w:tcPr>
            <w:tcW w:w="0" w:type="auto"/>
            <w:tcBorders>
              <w:top w:val="outset" w:sz="6" w:space="0" w:color="auto"/>
              <w:left w:val="outset" w:sz="6" w:space="0" w:color="auto"/>
              <w:bottom w:val="outset" w:sz="6" w:space="0" w:color="auto"/>
              <w:right w:val="outset" w:sz="6" w:space="0" w:color="auto"/>
            </w:tcBorders>
            <w:hideMark/>
          </w:tcPr>
          <w:p w14:paraId="5AF57E8E" w14:textId="77777777" w:rsidR="00677DE5" w:rsidRPr="0063049F" w:rsidRDefault="00677DE5" w:rsidP="0063049F">
            <w:pPr>
              <w:jc w:val="center"/>
              <w:rPr>
                <w:sz w:val="14"/>
              </w:rPr>
            </w:pPr>
            <w:r w:rsidRPr="0063049F">
              <w:rPr>
                <w:sz w:val="14"/>
              </w:rPr>
              <w:t>EOP</w:t>
            </w:r>
          </w:p>
        </w:tc>
        <w:tc>
          <w:tcPr>
            <w:tcW w:w="0" w:type="auto"/>
            <w:tcBorders>
              <w:top w:val="outset" w:sz="6" w:space="0" w:color="auto"/>
              <w:left w:val="outset" w:sz="6" w:space="0" w:color="auto"/>
              <w:bottom w:val="outset" w:sz="6" w:space="0" w:color="auto"/>
              <w:right w:val="outset" w:sz="6" w:space="0" w:color="auto"/>
            </w:tcBorders>
            <w:hideMark/>
          </w:tcPr>
          <w:p w14:paraId="1704F870" w14:textId="77777777" w:rsidR="00677DE5" w:rsidRPr="0063049F" w:rsidRDefault="00677DE5" w:rsidP="0063049F">
            <w:pPr>
              <w:jc w:val="center"/>
              <w:rPr>
                <w:sz w:val="14"/>
              </w:rPr>
            </w:pPr>
            <w:r w:rsidRPr="0063049F">
              <w:rPr>
                <w:sz w:val="14"/>
              </w:rPr>
              <w:t>SOP</w:t>
            </w:r>
          </w:p>
        </w:tc>
      </w:tr>
    </w:tbl>
    <w:p w14:paraId="1B4C9FA4" w14:textId="77777777" w:rsidR="00677DE5" w:rsidRDefault="00677DE5" w:rsidP="0063049F">
      <w:pPr>
        <w:pStyle w:val="Caption"/>
      </w:pPr>
      <w:r>
        <w:t xml:space="preserve">Table </w:t>
      </w:r>
      <w:fldSimple w:instr=" SEQ Table \* ARABIC ">
        <w:r>
          <w:rPr>
            <w:noProof/>
          </w:rPr>
          <w:t>24</w:t>
        </w:r>
      </w:fldSimple>
      <w:r>
        <w:t xml:space="preserve"> NOC_RX_EVENT_COUNTER_CTRL register.</w:t>
      </w:r>
    </w:p>
    <w:p w14:paraId="659506C1" w14:textId="77777777" w:rsidR="00677DE5" w:rsidRDefault="00677DE5" w:rsidP="0063049F">
      <w:pPr>
        <w:pStyle w:val="Heading3"/>
      </w:pPr>
      <w:r>
        <w:t>NOC_RX_EVENT_STATUS</w:t>
      </w:r>
    </w:p>
    <w:p w14:paraId="21311273" w14:textId="77777777" w:rsidR="00677DE5" w:rsidRDefault="00677DE5" w:rsidP="0063049F">
      <w:pPr>
        <w:pStyle w:val="NormalWeb"/>
        <w:jc w:val="both"/>
      </w:pPr>
      <w:r>
        <w:t>This register tracks the interrupt events in the receive portion of the streaming bridge. It resets to 0, but as these conditions occur, the corresponding bits are set to 1. This register can be read and can also be cleared by sending a write with bits set to 0 for the bits that should be cleared.</w:t>
      </w:r>
    </w:p>
    <w:p w14:paraId="729D94AD" w14:textId="77777777" w:rsidR="00677DE5" w:rsidRDefault="00677DE5" w:rsidP="0063049F">
      <w:pPr>
        <w:pStyle w:val="NormalWeb"/>
        <w:jc w:val="both"/>
      </w:pPr>
      <w:r>
        <w:t>There are four events that can signal an interrupt. If the host sends more credits than the streaming bridge can take, it will signal an interrupt to indicate a protocol violation has occurred. Each interface has its own status bit. These interrupts cannot be masked.</w:t>
      </w:r>
    </w:p>
    <w:p w14:paraId="225D94F4" w14:textId="77777777" w:rsidR="00677DE5" w:rsidRDefault="00677DE5" w:rsidP="0063049F">
      <w:pPr>
        <w:pStyle w:val="NormalWeb"/>
      </w:pPr>
      <w:r>
        <w:t>Attribute: WZC</w:t>
      </w:r>
    </w:p>
    <w:p w14:paraId="7B2821E3" w14:textId="77777777" w:rsidR="00677DE5" w:rsidRDefault="00677DE5" w:rsidP="0063049F">
      <w:pPr>
        <w:pStyle w:val="NormalWeb"/>
      </w:pPr>
      <w:r>
        <w:lastRenderedPageBreak/>
        <w:t>Security: Non-secure</w:t>
      </w:r>
    </w:p>
    <w:p w14:paraId="4DA90C15" w14:textId="77777777" w:rsidR="00677DE5" w:rsidRDefault="00677DE5" w:rsidP="0063049F">
      <w:pPr>
        <w:pStyle w:val="NormalWeb"/>
      </w:pPr>
      <w:r>
        <w:t>Bit field description:</w:t>
      </w:r>
    </w:p>
    <w:p w14:paraId="69415CF7" w14:textId="77777777" w:rsidR="00677DE5" w:rsidRDefault="00677DE5" w:rsidP="00312028">
      <w:pPr>
        <w:numPr>
          <w:ilvl w:val="0"/>
          <w:numId w:val="53"/>
        </w:numPr>
        <w:spacing w:before="100" w:beforeAutospacing="1" w:after="100" w:afterAutospacing="1" w:line="240" w:lineRule="auto"/>
      </w:pPr>
      <w:r>
        <w:rPr>
          <w:b/>
          <w:bCs/>
        </w:rPr>
        <w:t>EVC1_OFLW</w:t>
      </w:r>
      <w:r>
        <w:t>[6] - Event counter1 overflow. This event can be masked so that no interrupt is sent on an overflow condition.</w:t>
      </w:r>
    </w:p>
    <w:p w14:paraId="0B9859AF" w14:textId="77777777" w:rsidR="00677DE5" w:rsidRDefault="00677DE5" w:rsidP="00312028">
      <w:pPr>
        <w:numPr>
          <w:ilvl w:val="0"/>
          <w:numId w:val="53"/>
        </w:numPr>
        <w:spacing w:before="100" w:beforeAutospacing="1" w:after="100" w:afterAutospacing="1" w:line="240" w:lineRule="auto"/>
      </w:pPr>
      <w:r>
        <w:rPr>
          <w:b/>
          <w:bCs/>
        </w:rPr>
        <w:t>PARITY_ERR</w:t>
      </w:r>
      <w:r>
        <w:t>[5] - Register parity error interrupt</w:t>
      </w:r>
    </w:p>
    <w:p w14:paraId="6EB53BE7" w14:textId="77777777" w:rsidR="00677DE5" w:rsidRDefault="00677DE5" w:rsidP="00312028">
      <w:pPr>
        <w:numPr>
          <w:ilvl w:val="0"/>
          <w:numId w:val="53"/>
        </w:numPr>
        <w:spacing w:before="100" w:beforeAutospacing="1" w:after="100" w:afterAutospacing="1" w:line="240" w:lineRule="auto"/>
      </w:pPr>
      <w:r>
        <w:rPr>
          <w:b/>
          <w:bCs/>
        </w:rPr>
        <w:t>EVC_OFLW</w:t>
      </w:r>
      <w:r>
        <w:t>[4] - Event counter overflow. This event can be masked so that no interrupt is sent on an overflow condition.</w:t>
      </w:r>
    </w:p>
    <w:p w14:paraId="39C80900" w14:textId="77777777" w:rsidR="00677DE5" w:rsidRDefault="00677DE5" w:rsidP="00312028">
      <w:pPr>
        <w:numPr>
          <w:ilvl w:val="0"/>
          <w:numId w:val="53"/>
        </w:numPr>
        <w:spacing w:before="100" w:beforeAutospacing="1" w:after="100" w:afterAutospacing="1" w:line="240" w:lineRule="auto"/>
      </w:pPr>
      <w:r>
        <w:rPr>
          <w:b/>
          <w:bCs/>
        </w:rPr>
        <w:t>CRC_OFLW_D</w:t>
      </w:r>
      <w:r>
        <w:t>[3] - Credit counter overflow for interface D</w:t>
      </w:r>
    </w:p>
    <w:p w14:paraId="4A0E170C" w14:textId="77777777" w:rsidR="00677DE5" w:rsidRDefault="00677DE5" w:rsidP="00312028">
      <w:pPr>
        <w:numPr>
          <w:ilvl w:val="0"/>
          <w:numId w:val="53"/>
        </w:numPr>
        <w:spacing w:before="100" w:beforeAutospacing="1" w:after="100" w:afterAutospacing="1" w:line="240" w:lineRule="auto"/>
      </w:pPr>
      <w:r>
        <w:rPr>
          <w:b/>
          <w:bCs/>
        </w:rPr>
        <w:t>CRC_OFLW_C</w:t>
      </w:r>
      <w:r>
        <w:t>[2] - Credit counter overflow for interface C</w:t>
      </w:r>
    </w:p>
    <w:p w14:paraId="1996FD3B" w14:textId="77777777" w:rsidR="00677DE5" w:rsidRDefault="00677DE5" w:rsidP="00312028">
      <w:pPr>
        <w:numPr>
          <w:ilvl w:val="0"/>
          <w:numId w:val="53"/>
        </w:numPr>
        <w:spacing w:before="100" w:beforeAutospacing="1" w:after="100" w:afterAutospacing="1" w:line="240" w:lineRule="auto"/>
      </w:pPr>
      <w:r>
        <w:rPr>
          <w:b/>
          <w:bCs/>
        </w:rPr>
        <w:t>CRC_OFLW_B</w:t>
      </w:r>
      <w:r>
        <w:t>[1] - Credit counter overflow for interface B</w:t>
      </w:r>
    </w:p>
    <w:p w14:paraId="507D7A0E" w14:textId="77777777" w:rsidR="00677DE5" w:rsidRDefault="00677DE5" w:rsidP="00312028">
      <w:pPr>
        <w:numPr>
          <w:ilvl w:val="0"/>
          <w:numId w:val="53"/>
        </w:numPr>
        <w:spacing w:before="100" w:beforeAutospacing="1" w:after="100" w:afterAutospacing="1" w:line="240" w:lineRule="auto"/>
      </w:pPr>
      <w:r>
        <w:rPr>
          <w:b/>
          <w:bCs/>
        </w:rPr>
        <w:t>CRC_OFLW_A</w:t>
      </w:r>
      <w:r>
        <w:t>[0] - Credit counter overflow for interface A</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24"/>
        <w:gridCol w:w="124"/>
        <w:gridCol w:w="124"/>
        <w:gridCol w:w="674"/>
        <w:gridCol w:w="686"/>
        <w:gridCol w:w="624"/>
        <w:gridCol w:w="756"/>
        <w:gridCol w:w="749"/>
        <w:gridCol w:w="739"/>
        <w:gridCol w:w="763"/>
      </w:tblGrid>
      <w:tr w:rsidR="00677DE5" w:rsidRPr="0063049F" w14:paraId="254B4912"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8C038B5" w14:textId="77777777" w:rsidR="00677DE5" w:rsidRPr="0063049F" w:rsidRDefault="00677DE5" w:rsidP="0063049F">
            <w:pPr>
              <w:spacing w:after="0"/>
              <w:jc w:val="center"/>
              <w:rPr>
                <w:sz w:val="10"/>
              </w:rPr>
            </w:pPr>
            <w:r w:rsidRPr="0063049F">
              <w:rPr>
                <w:sz w:val="10"/>
              </w:rPr>
              <w:t>31</w:t>
            </w:r>
          </w:p>
        </w:tc>
        <w:tc>
          <w:tcPr>
            <w:tcW w:w="0" w:type="auto"/>
            <w:tcBorders>
              <w:top w:val="outset" w:sz="6" w:space="0" w:color="auto"/>
              <w:left w:val="outset" w:sz="6" w:space="0" w:color="auto"/>
              <w:bottom w:val="outset" w:sz="6" w:space="0" w:color="auto"/>
              <w:right w:val="outset" w:sz="6" w:space="0" w:color="auto"/>
            </w:tcBorders>
            <w:hideMark/>
          </w:tcPr>
          <w:p w14:paraId="014C7EDB" w14:textId="77777777" w:rsidR="00677DE5" w:rsidRPr="0063049F" w:rsidRDefault="00677DE5" w:rsidP="0063049F">
            <w:pPr>
              <w:jc w:val="center"/>
              <w:rPr>
                <w:sz w:val="10"/>
              </w:rPr>
            </w:pPr>
            <w:r w:rsidRPr="0063049F">
              <w:rPr>
                <w:sz w:val="10"/>
              </w:rPr>
              <w:t>30</w:t>
            </w:r>
          </w:p>
        </w:tc>
        <w:tc>
          <w:tcPr>
            <w:tcW w:w="0" w:type="auto"/>
            <w:tcBorders>
              <w:top w:val="outset" w:sz="6" w:space="0" w:color="auto"/>
              <w:left w:val="outset" w:sz="6" w:space="0" w:color="auto"/>
              <w:bottom w:val="outset" w:sz="6" w:space="0" w:color="auto"/>
              <w:right w:val="outset" w:sz="6" w:space="0" w:color="auto"/>
            </w:tcBorders>
            <w:hideMark/>
          </w:tcPr>
          <w:p w14:paraId="6EAB37DA" w14:textId="77777777" w:rsidR="00677DE5" w:rsidRPr="0063049F" w:rsidRDefault="00677DE5" w:rsidP="0063049F">
            <w:pPr>
              <w:jc w:val="center"/>
              <w:rPr>
                <w:sz w:val="10"/>
              </w:rPr>
            </w:pPr>
            <w:r w:rsidRPr="0063049F">
              <w:rPr>
                <w:sz w:val="10"/>
              </w:rPr>
              <w:t>29</w:t>
            </w:r>
          </w:p>
        </w:tc>
        <w:tc>
          <w:tcPr>
            <w:tcW w:w="0" w:type="auto"/>
            <w:tcBorders>
              <w:top w:val="outset" w:sz="6" w:space="0" w:color="auto"/>
              <w:left w:val="outset" w:sz="6" w:space="0" w:color="auto"/>
              <w:bottom w:val="outset" w:sz="6" w:space="0" w:color="auto"/>
              <w:right w:val="outset" w:sz="6" w:space="0" w:color="auto"/>
            </w:tcBorders>
            <w:hideMark/>
          </w:tcPr>
          <w:p w14:paraId="398A8B0D" w14:textId="77777777" w:rsidR="00677DE5" w:rsidRPr="0063049F" w:rsidRDefault="00677DE5" w:rsidP="0063049F">
            <w:pPr>
              <w:jc w:val="center"/>
              <w:rPr>
                <w:sz w:val="10"/>
              </w:rPr>
            </w:pPr>
            <w:r w:rsidRPr="0063049F">
              <w:rPr>
                <w:sz w:val="10"/>
              </w:rPr>
              <w:t>28</w:t>
            </w:r>
          </w:p>
        </w:tc>
        <w:tc>
          <w:tcPr>
            <w:tcW w:w="0" w:type="auto"/>
            <w:tcBorders>
              <w:top w:val="outset" w:sz="6" w:space="0" w:color="auto"/>
              <w:left w:val="outset" w:sz="6" w:space="0" w:color="auto"/>
              <w:bottom w:val="outset" w:sz="6" w:space="0" w:color="auto"/>
              <w:right w:val="outset" w:sz="6" w:space="0" w:color="auto"/>
            </w:tcBorders>
            <w:hideMark/>
          </w:tcPr>
          <w:p w14:paraId="13054379" w14:textId="77777777" w:rsidR="00677DE5" w:rsidRPr="0063049F" w:rsidRDefault="00677DE5" w:rsidP="0063049F">
            <w:pPr>
              <w:jc w:val="center"/>
              <w:rPr>
                <w:sz w:val="10"/>
              </w:rPr>
            </w:pPr>
            <w:r w:rsidRPr="0063049F">
              <w:rPr>
                <w:sz w:val="10"/>
              </w:rPr>
              <w:t>27</w:t>
            </w:r>
          </w:p>
        </w:tc>
        <w:tc>
          <w:tcPr>
            <w:tcW w:w="0" w:type="auto"/>
            <w:tcBorders>
              <w:top w:val="outset" w:sz="6" w:space="0" w:color="auto"/>
              <w:left w:val="outset" w:sz="6" w:space="0" w:color="auto"/>
              <w:bottom w:val="outset" w:sz="6" w:space="0" w:color="auto"/>
              <w:right w:val="outset" w:sz="6" w:space="0" w:color="auto"/>
            </w:tcBorders>
            <w:hideMark/>
          </w:tcPr>
          <w:p w14:paraId="4BFA32F3" w14:textId="77777777" w:rsidR="00677DE5" w:rsidRPr="0063049F" w:rsidRDefault="00677DE5" w:rsidP="0063049F">
            <w:pPr>
              <w:jc w:val="center"/>
              <w:rPr>
                <w:sz w:val="10"/>
              </w:rPr>
            </w:pPr>
            <w:r w:rsidRPr="0063049F">
              <w:rPr>
                <w:sz w:val="10"/>
              </w:rPr>
              <w:t>26</w:t>
            </w:r>
          </w:p>
        </w:tc>
        <w:tc>
          <w:tcPr>
            <w:tcW w:w="0" w:type="auto"/>
            <w:tcBorders>
              <w:top w:val="outset" w:sz="6" w:space="0" w:color="auto"/>
              <w:left w:val="outset" w:sz="6" w:space="0" w:color="auto"/>
              <w:bottom w:val="outset" w:sz="6" w:space="0" w:color="auto"/>
              <w:right w:val="outset" w:sz="6" w:space="0" w:color="auto"/>
            </w:tcBorders>
            <w:hideMark/>
          </w:tcPr>
          <w:p w14:paraId="588184BE" w14:textId="77777777" w:rsidR="00677DE5" w:rsidRPr="0063049F" w:rsidRDefault="00677DE5" w:rsidP="0063049F">
            <w:pPr>
              <w:jc w:val="center"/>
              <w:rPr>
                <w:sz w:val="10"/>
              </w:rPr>
            </w:pPr>
            <w:r w:rsidRPr="0063049F">
              <w:rPr>
                <w:sz w:val="10"/>
              </w:rPr>
              <w:t>25</w:t>
            </w:r>
          </w:p>
        </w:tc>
        <w:tc>
          <w:tcPr>
            <w:tcW w:w="0" w:type="auto"/>
            <w:tcBorders>
              <w:top w:val="outset" w:sz="6" w:space="0" w:color="auto"/>
              <w:left w:val="outset" w:sz="6" w:space="0" w:color="auto"/>
              <w:bottom w:val="outset" w:sz="6" w:space="0" w:color="auto"/>
              <w:right w:val="outset" w:sz="6" w:space="0" w:color="auto"/>
            </w:tcBorders>
            <w:hideMark/>
          </w:tcPr>
          <w:p w14:paraId="7BCE5F83" w14:textId="77777777" w:rsidR="00677DE5" w:rsidRPr="0063049F" w:rsidRDefault="00677DE5" w:rsidP="0063049F">
            <w:pPr>
              <w:jc w:val="center"/>
              <w:rPr>
                <w:sz w:val="10"/>
              </w:rPr>
            </w:pPr>
            <w:r w:rsidRPr="0063049F">
              <w:rPr>
                <w:sz w:val="10"/>
              </w:rPr>
              <w:t>24</w:t>
            </w:r>
          </w:p>
        </w:tc>
        <w:tc>
          <w:tcPr>
            <w:tcW w:w="0" w:type="auto"/>
            <w:tcBorders>
              <w:top w:val="outset" w:sz="6" w:space="0" w:color="auto"/>
              <w:left w:val="outset" w:sz="6" w:space="0" w:color="auto"/>
              <w:bottom w:val="outset" w:sz="6" w:space="0" w:color="auto"/>
              <w:right w:val="outset" w:sz="6" w:space="0" w:color="auto"/>
            </w:tcBorders>
            <w:hideMark/>
          </w:tcPr>
          <w:p w14:paraId="37331369" w14:textId="77777777" w:rsidR="00677DE5" w:rsidRPr="0063049F" w:rsidRDefault="00677DE5" w:rsidP="0063049F">
            <w:pPr>
              <w:jc w:val="center"/>
              <w:rPr>
                <w:sz w:val="10"/>
              </w:rPr>
            </w:pPr>
            <w:r w:rsidRPr="0063049F">
              <w:rPr>
                <w:sz w:val="10"/>
              </w:rPr>
              <w:t>23</w:t>
            </w:r>
          </w:p>
        </w:tc>
        <w:tc>
          <w:tcPr>
            <w:tcW w:w="0" w:type="auto"/>
            <w:tcBorders>
              <w:top w:val="outset" w:sz="6" w:space="0" w:color="auto"/>
              <w:left w:val="outset" w:sz="6" w:space="0" w:color="auto"/>
              <w:bottom w:val="outset" w:sz="6" w:space="0" w:color="auto"/>
              <w:right w:val="outset" w:sz="6" w:space="0" w:color="auto"/>
            </w:tcBorders>
            <w:hideMark/>
          </w:tcPr>
          <w:p w14:paraId="3D7C6F7F" w14:textId="77777777" w:rsidR="00677DE5" w:rsidRPr="0063049F" w:rsidRDefault="00677DE5" w:rsidP="0063049F">
            <w:pPr>
              <w:jc w:val="center"/>
              <w:rPr>
                <w:sz w:val="10"/>
              </w:rPr>
            </w:pPr>
            <w:r w:rsidRPr="0063049F">
              <w:rPr>
                <w:sz w:val="10"/>
              </w:rPr>
              <w:t>22</w:t>
            </w:r>
          </w:p>
        </w:tc>
        <w:tc>
          <w:tcPr>
            <w:tcW w:w="0" w:type="auto"/>
            <w:tcBorders>
              <w:top w:val="outset" w:sz="6" w:space="0" w:color="auto"/>
              <w:left w:val="outset" w:sz="6" w:space="0" w:color="auto"/>
              <w:bottom w:val="outset" w:sz="6" w:space="0" w:color="auto"/>
              <w:right w:val="outset" w:sz="6" w:space="0" w:color="auto"/>
            </w:tcBorders>
            <w:hideMark/>
          </w:tcPr>
          <w:p w14:paraId="69CE387F" w14:textId="77777777" w:rsidR="00677DE5" w:rsidRPr="0063049F" w:rsidRDefault="00677DE5" w:rsidP="0063049F">
            <w:pPr>
              <w:jc w:val="center"/>
              <w:rPr>
                <w:sz w:val="10"/>
              </w:rPr>
            </w:pPr>
            <w:r w:rsidRPr="0063049F">
              <w:rPr>
                <w:sz w:val="10"/>
              </w:rPr>
              <w:t>21</w:t>
            </w:r>
          </w:p>
        </w:tc>
        <w:tc>
          <w:tcPr>
            <w:tcW w:w="0" w:type="auto"/>
            <w:tcBorders>
              <w:top w:val="outset" w:sz="6" w:space="0" w:color="auto"/>
              <w:left w:val="outset" w:sz="6" w:space="0" w:color="auto"/>
              <w:bottom w:val="outset" w:sz="6" w:space="0" w:color="auto"/>
              <w:right w:val="outset" w:sz="6" w:space="0" w:color="auto"/>
            </w:tcBorders>
            <w:hideMark/>
          </w:tcPr>
          <w:p w14:paraId="275A466A" w14:textId="77777777" w:rsidR="00677DE5" w:rsidRPr="0063049F" w:rsidRDefault="00677DE5" w:rsidP="0063049F">
            <w:pPr>
              <w:jc w:val="center"/>
              <w:rPr>
                <w:sz w:val="10"/>
              </w:rPr>
            </w:pPr>
            <w:r w:rsidRPr="0063049F">
              <w:rPr>
                <w:sz w:val="10"/>
              </w:rPr>
              <w:t>20</w:t>
            </w:r>
          </w:p>
        </w:tc>
        <w:tc>
          <w:tcPr>
            <w:tcW w:w="0" w:type="auto"/>
            <w:tcBorders>
              <w:top w:val="outset" w:sz="6" w:space="0" w:color="auto"/>
              <w:left w:val="outset" w:sz="6" w:space="0" w:color="auto"/>
              <w:bottom w:val="outset" w:sz="6" w:space="0" w:color="auto"/>
              <w:right w:val="outset" w:sz="6" w:space="0" w:color="auto"/>
            </w:tcBorders>
            <w:hideMark/>
          </w:tcPr>
          <w:p w14:paraId="4D4C2806" w14:textId="77777777" w:rsidR="00677DE5" w:rsidRPr="0063049F" w:rsidRDefault="00677DE5" w:rsidP="0063049F">
            <w:pPr>
              <w:jc w:val="center"/>
              <w:rPr>
                <w:sz w:val="10"/>
              </w:rPr>
            </w:pPr>
            <w:r w:rsidRPr="0063049F">
              <w:rPr>
                <w:sz w:val="10"/>
              </w:rPr>
              <w:t>19</w:t>
            </w:r>
          </w:p>
        </w:tc>
        <w:tc>
          <w:tcPr>
            <w:tcW w:w="0" w:type="auto"/>
            <w:tcBorders>
              <w:top w:val="outset" w:sz="6" w:space="0" w:color="auto"/>
              <w:left w:val="outset" w:sz="6" w:space="0" w:color="auto"/>
              <w:bottom w:val="outset" w:sz="6" w:space="0" w:color="auto"/>
              <w:right w:val="outset" w:sz="6" w:space="0" w:color="auto"/>
            </w:tcBorders>
            <w:hideMark/>
          </w:tcPr>
          <w:p w14:paraId="7DA84E02" w14:textId="77777777" w:rsidR="00677DE5" w:rsidRPr="0063049F" w:rsidRDefault="00677DE5" w:rsidP="0063049F">
            <w:pPr>
              <w:jc w:val="center"/>
              <w:rPr>
                <w:sz w:val="10"/>
              </w:rPr>
            </w:pPr>
            <w:r w:rsidRPr="0063049F">
              <w:rPr>
                <w:sz w:val="10"/>
              </w:rPr>
              <w:t>18</w:t>
            </w:r>
          </w:p>
        </w:tc>
        <w:tc>
          <w:tcPr>
            <w:tcW w:w="0" w:type="auto"/>
            <w:tcBorders>
              <w:top w:val="outset" w:sz="6" w:space="0" w:color="auto"/>
              <w:left w:val="outset" w:sz="6" w:space="0" w:color="auto"/>
              <w:bottom w:val="outset" w:sz="6" w:space="0" w:color="auto"/>
              <w:right w:val="outset" w:sz="6" w:space="0" w:color="auto"/>
            </w:tcBorders>
            <w:hideMark/>
          </w:tcPr>
          <w:p w14:paraId="3CC5AF25" w14:textId="77777777" w:rsidR="00677DE5" w:rsidRPr="0063049F" w:rsidRDefault="00677DE5" w:rsidP="0063049F">
            <w:pPr>
              <w:jc w:val="center"/>
              <w:rPr>
                <w:sz w:val="10"/>
              </w:rPr>
            </w:pPr>
            <w:r w:rsidRPr="0063049F">
              <w:rPr>
                <w:sz w:val="10"/>
              </w:rPr>
              <w:t>17</w:t>
            </w:r>
          </w:p>
        </w:tc>
        <w:tc>
          <w:tcPr>
            <w:tcW w:w="0" w:type="auto"/>
            <w:tcBorders>
              <w:top w:val="outset" w:sz="6" w:space="0" w:color="auto"/>
              <w:left w:val="outset" w:sz="6" w:space="0" w:color="auto"/>
              <w:bottom w:val="outset" w:sz="6" w:space="0" w:color="auto"/>
              <w:right w:val="outset" w:sz="6" w:space="0" w:color="auto"/>
            </w:tcBorders>
            <w:hideMark/>
          </w:tcPr>
          <w:p w14:paraId="06DCE135" w14:textId="77777777" w:rsidR="00677DE5" w:rsidRPr="0063049F" w:rsidRDefault="00677DE5" w:rsidP="0063049F">
            <w:pPr>
              <w:jc w:val="center"/>
              <w:rPr>
                <w:sz w:val="10"/>
              </w:rPr>
            </w:pPr>
            <w:r w:rsidRPr="0063049F">
              <w:rPr>
                <w:sz w:val="10"/>
              </w:rPr>
              <w:t>16</w:t>
            </w:r>
          </w:p>
        </w:tc>
        <w:tc>
          <w:tcPr>
            <w:tcW w:w="0" w:type="auto"/>
            <w:tcBorders>
              <w:top w:val="outset" w:sz="6" w:space="0" w:color="auto"/>
              <w:left w:val="outset" w:sz="6" w:space="0" w:color="auto"/>
              <w:bottom w:val="outset" w:sz="6" w:space="0" w:color="auto"/>
              <w:right w:val="outset" w:sz="6" w:space="0" w:color="auto"/>
            </w:tcBorders>
            <w:hideMark/>
          </w:tcPr>
          <w:p w14:paraId="62B85BA9" w14:textId="77777777" w:rsidR="00677DE5" w:rsidRPr="0063049F" w:rsidRDefault="00677DE5" w:rsidP="0063049F">
            <w:pPr>
              <w:jc w:val="center"/>
              <w:rPr>
                <w:sz w:val="10"/>
              </w:rPr>
            </w:pPr>
            <w:r w:rsidRPr="0063049F">
              <w:rPr>
                <w:sz w:val="10"/>
              </w:rPr>
              <w:t>15</w:t>
            </w:r>
          </w:p>
        </w:tc>
        <w:tc>
          <w:tcPr>
            <w:tcW w:w="0" w:type="auto"/>
            <w:tcBorders>
              <w:top w:val="outset" w:sz="6" w:space="0" w:color="auto"/>
              <w:left w:val="outset" w:sz="6" w:space="0" w:color="auto"/>
              <w:bottom w:val="outset" w:sz="6" w:space="0" w:color="auto"/>
              <w:right w:val="outset" w:sz="6" w:space="0" w:color="auto"/>
            </w:tcBorders>
            <w:hideMark/>
          </w:tcPr>
          <w:p w14:paraId="55A13F14" w14:textId="77777777" w:rsidR="00677DE5" w:rsidRPr="0063049F" w:rsidRDefault="00677DE5" w:rsidP="0063049F">
            <w:pPr>
              <w:jc w:val="center"/>
              <w:rPr>
                <w:sz w:val="10"/>
              </w:rPr>
            </w:pPr>
            <w:r w:rsidRPr="0063049F">
              <w:rPr>
                <w:sz w:val="10"/>
              </w:rPr>
              <w:t>14</w:t>
            </w:r>
          </w:p>
        </w:tc>
        <w:tc>
          <w:tcPr>
            <w:tcW w:w="0" w:type="auto"/>
            <w:tcBorders>
              <w:top w:val="outset" w:sz="6" w:space="0" w:color="auto"/>
              <w:left w:val="outset" w:sz="6" w:space="0" w:color="auto"/>
              <w:bottom w:val="outset" w:sz="6" w:space="0" w:color="auto"/>
              <w:right w:val="outset" w:sz="6" w:space="0" w:color="auto"/>
            </w:tcBorders>
            <w:hideMark/>
          </w:tcPr>
          <w:p w14:paraId="25FDD68E" w14:textId="77777777" w:rsidR="00677DE5" w:rsidRPr="0063049F" w:rsidRDefault="00677DE5" w:rsidP="0063049F">
            <w:pPr>
              <w:jc w:val="center"/>
              <w:rPr>
                <w:sz w:val="10"/>
              </w:rPr>
            </w:pPr>
            <w:r w:rsidRPr="0063049F">
              <w:rPr>
                <w:sz w:val="10"/>
              </w:rPr>
              <w:t>13</w:t>
            </w:r>
          </w:p>
        </w:tc>
        <w:tc>
          <w:tcPr>
            <w:tcW w:w="0" w:type="auto"/>
            <w:tcBorders>
              <w:top w:val="outset" w:sz="6" w:space="0" w:color="auto"/>
              <w:left w:val="outset" w:sz="6" w:space="0" w:color="auto"/>
              <w:bottom w:val="outset" w:sz="6" w:space="0" w:color="auto"/>
              <w:right w:val="outset" w:sz="6" w:space="0" w:color="auto"/>
            </w:tcBorders>
            <w:hideMark/>
          </w:tcPr>
          <w:p w14:paraId="161CDBD5" w14:textId="77777777" w:rsidR="00677DE5" w:rsidRPr="0063049F" w:rsidRDefault="00677DE5" w:rsidP="0063049F">
            <w:pPr>
              <w:jc w:val="center"/>
              <w:rPr>
                <w:sz w:val="10"/>
              </w:rPr>
            </w:pPr>
            <w:r w:rsidRPr="0063049F">
              <w:rPr>
                <w:sz w:val="10"/>
              </w:rPr>
              <w:t>12</w:t>
            </w:r>
          </w:p>
        </w:tc>
        <w:tc>
          <w:tcPr>
            <w:tcW w:w="0" w:type="auto"/>
            <w:tcBorders>
              <w:top w:val="outset" w:sz="6" w:space="0" w:color="auto"/>
              <w:left w:val="outset" w:sz="6" w:space="0" w:color="auto"/>
              <w:bottom w:val="outset" w:sz="6" w:space="0" w:color="auto"/>
              <w:right w:val="outset" w:sz="6" w:space="0" w:color="auto"/>
            </w:tcBorders>
            <w:hideMark/>
          </w:tcPr>
          <w:p w14:paraId="6C2A307A" w14:textId="77777777" w:rsidR="00677DE5" w:rsidRPr="0063049F" w:rsidRDefault="00677DE5" w:rsidP="0063049F">
            <w:pPr>
              <w:jc w:val="center"/>
              <w:rPr>
                <w:sz w:val="10"/>
              </w:rPr>
            </w:pPr>
            <w:r w:rsidRPr="0063049F">
              <w:rPr>
                <w:sz w:val="10"/>
              </w:rPr>
              <w:t>11</w:t>
            </w:r>
          </w:p>
        </w:tc>
        <w:tc>
          <w:tcPr>
            <w:tcW w:w="0" w:type="auto"/>
            <w:tcBorders>
              <w:top w:val="outset" w:sz="6" w:space="0" w:color="auto"/>
              <w:left w:val="outset" w:sz="6" w:space="0" w:color="auto"/>
              <w:bottom w:val="outset" w:sz="6" w:space="0" w:color="auto"/>
              <w:right w:val="outset" w:sz="6" w:space="0" w:color="auto"/>
            </w:tcBorders>
            <w:hideMark/>
          </w:tcPr>
          <w:p w14:paraId="299297B5" w14:textId="77777777" w:rsidR="00677DE5" w:rsidRPr="0063049F" w:rsidRDefault="00677DE5" w:rsidP="0063049F">
            <w:pPr>
              <w:jc w:val="center"/>
              <w:rPr>
                <w:sz w:val="10"/>
              </w:rPr>
            </w:pPr>
            <w:r w:rsidRPr="0063049F">
              <w:rPr>
                <w:sz w:val="10"/>
              </w:rPr>
              <w:t>10</w:t>
            </w:r>
          </w:p>
        </w:tc>
        <w:tc>
          <w:tcPr>
            <w:tcW w:w="0" w:type="auto"/>
            <w:tcBorders>
              <w:top w:val="outset" w:sz="6" w:space="0" w:color="auto"/>
              <w:left w:val="outset" w:sz="6" w:space="0" w:color="auto"/>
              <w:bottom w:val="outset" w:sz="6" w:space="0" w:color="auto"/>
              <w:right w:val="outset" w:sz="6" w:space="0" w:color="auto"/>
            </w:tcBorders>
            <w:hideMark/>
          </w:tcPr>
          <w:p w14:paraId="77D2B711" w14:textId="77777777" w:rsidR="00677DE5" w:rsidRPr="0063049F" w:rsidRDefault="00677DE5" w:rsidP="0063049F">
            <w:pPr>
              <w:jc w:val="center"/>
              <w:rPr>
                <w:sz w:val="10"/>
              </w:rPr>
            </w:pPr>
            <w:r w:rsidRPr="0063049F">
              <w:rPr>
                <w:sz w:val="10"/>
              </w:rPr>
              <w:t>9</w:t>
            </w:r>
          </w:p>
        </w:tc>
        <w:tc>
          <w:tcPr>
            <w:tcW w:w="0" w:type="auto"/>
            <w:tcBorders>
              <w:top w:val="outset" w:sz="6" w:space="0" w:color="auto"/>
              <w:left w:val="outset" w:sz="6" w:space="0" w:color="auto"/>
              <w:bottom w:val="outset" w:sz="6" w:space="0" w:color="auto"/>
              <w:right w:val="outset" w:sz="6" w:space="0" w:color="auto"/>
            </w:tcBorders>
            <w:hideMark/>
          </w:tcPr>
          <w:p w14:paraId="69C60FD8" w14:textId="77777777" w:rsidR="00677DE5" w:rsidRPr="0063049F" w:rsidRDefault="00677DE5" w:rsidP="0063049F">
            <w:pPr>
              <w:jc w:val="center"/>
              <w:rPr>
                <w:sz w:val="10"/>
              </w:rPr>
            </w:pPr>
            <w:r w:rsidRPr="0063049F">
              <w:rPr>
                <w:sz w:val="10"/>
              </w:rPr>
              <w:t>8</w:t>
            </w:r>
          </w:p>
        </w:tc>
        <w:tc>
          <w:tcPr>
            <w:tcW w:w="0" w:type="auto"/>
            <w:tcBorders>
              <w:top w:val="outset" w:sz="6" w:space="0" w:color="auto"/>
              <w:left w:val="outset" w:sz="6" w:space="0" w:color="auto"/>
              <w:bottom w:val="outset" w:sz="6" w:space="0" w:color="auto"/>
              <w:right w:val="outset" w:sz="6" w:space="0" w:color="auto"/>
            </w:tcBorders>
            <w:hideMark/>
          </w:tcPr>
          <w:p w14:paraId="6E5AB74B" w14:textId="77777777" w:rsidR="00677DE5" w:rsidRPr="0063049F" w:rsidRDefault="00677DE5" w:rsidP="0063049F">
            <w:pPr>
              <w:jc w:val="center"/>
              <w:rPr>
                <w:sz w:val="10"/>
              </w:rPr>
            </w:pPr>
            <w:r w:rsidRPr="0063049F">
              <w:rPr>
                <w:sz w:val="10"/>
              </w:rPr>
              <w:t>7</w:t>
            </w:r>
          </w:p>
        </w:tc>
        <w:tc>
          <w:tcPr>
            <w:tcW w:w="0" w:type="auto"/>
            <w:tcBorders>
              <w:top w:val="outset" w:sz="6" w:space="0" w:color="auto"/>
              <w:left w:val="outset" w:sz="6" w:space="0" w:color="auto"/>
              <w:bottom w:val="outset" w:sz="6" w:space="0" w:color="auto"/>
              <w:right w:val="outset" w:sz="6" w:space="0" w:color="auto"/>
            </w:tcBorders>
            <w:hideMark/>
          </w:tcPr>
          <w:p w14:paraId="2936B2AE" w14:textId="77777777" w:rsidR="00677DE5" w:rsidRPr="0063049F" w:rsidRDefault="00677DE5" w:rsidP="0063049F">
            <w:pPr>
              <w:jc w:val="center"/>
              <w:rPr>
                <w:sz w:val="10"/>
              </w:rPr>
            </w:pPr>
            <w:r w:rsidRPr="0063049F">
              <w:rPr>
                <w:sz w:val="10"/>
              </w:rPr>
              <w:t>6</w:t>
            </w:r>
          </w:p>
        </w:tc>
        <w:tc>
          <w:tcPr>
            <w:tcW w:w="0" w:type="auto"/>
            <w:tcBorders>
              <w:top w:val="outset" w:sz="6" w:space="0" w:color="auto"/>
              <w:left w:val="outset" w:sz="6" w:space="0" w:color="auto"/>
              <w:bottom w:val="outset" w:sz="6" w:space="0" w:color="auto"/>
              <w:right w:val="outset" w:sz="6" w:space="0" w:color="auto"/>
            </w:tcBorders>
            <w:hideMark/>
          </w:tcPr>
          <w:p w14:paraId="32718F8F" w14:textId="77777777" w:rsidR="00677DE5" w:rsidRPr="0063049F" w:rsidRDefault="00677DE5" w:rsidP="0063049F">
            <w:pPr>
              <w:jc w:val="center"/>
              <w:rPr>
                <w:sz w:val="10"/>
              </w:rPr>
            </w:pPr>
            <w:r w:rsidRPr="0063049F">
              <w:rPr>
                <w:sz w:val="10"/>
              </w:rPr>
              <w:t>5</w:t>
            </w:r>
          </w:p>
        </w:tc>
        <w:tc>
          <w:tcPr>
            <w:tcW w:w="0" w:type="auto"/>
            <w:tcBorders>
              <w:top w:val="outset" w:sz="6" w:space="0" w:color="auto"/>
              <w:left w:val="outset" w:sz="6" w:space="0" w:color="auto"/>
              <w:bottom w:val="outset" w:sz="6" w:space="0" w:color="auto"/>
              <w:right w:val="outset" w:sz="6" w:space="0" w:color="auto"/>
            </w:tcBorders>
            <w:hideMark/>
          </w:tcPr>
          <w:p w14:paraId="499D2C54" w14:textId="77777777" w:rsidR="00677DE5" w:rsidRPr="0063049F" w:rsidRDefault="00677DE5" w:rsidP="0063049F">
            <w:pPr>
              <w:jc w:val="center"/>
              <w:rPr>
                <w:sz w:val="10"/>
              </w:rPr>
            </w:pPr>
            <w:r w:rsidRPr="0063049F">
              <w:rPr>
                <w:sz w:val="10"/>
              </w:rPr>
              <w:t>4</w:t>
            </w:r>
          </w:p>
        </w:tc>
        <w:tc>
          <w:tcPr>
            <w:tcW w:w="0" w:type="auto"/>
            <w:tcBorders>
              <w:top w:val="outset" w:sz="6" w:space="0" w:color="auto"/>
              <w:left w:val="outset" w:sz="6" w:space="0" w:color="auto"/>
              <w:bottom w:val="outset" w:sz="6" w:space="0" w:color="auto"/>
              <w:right w:val="outset" w:sz="6" w:space="0" w:color="auto"/>
            </w:tcBorders>
            <w:hideMark/>
          </w:tcPr>
          <w:p w14:paraId="2DBA6204" w14:textId="77777777" w:rsidR="00677DE5" w:rsidRPr="0063049F" w:rsidRDefault="00677DE5" w:rsidP="0063049F">
            <w:pPr>
              <w:jc w:val="center"/>
              <w:rPr>
                <w:sz w:val="10"/>
              </w:rPr>
            </w:pPr>
            <w:r w:rsidRPr="0063049F">
              <w:rPr>
                <w:sz w:val="10"/>
              </w:rPr>
              <w:t>3</w:t>
            </w:r>
          </w:p>
        </w:tc>
        <w:tc>
          <w:tcPr>
            <w:tcW w:w="0" w:type="auto"/>
            <w:tcBorders>
              <w:top w:val="outset" w:sz="6" w:space="0" w:color="auto"/>
              <w:left w:val="outset" w:sz="6" w:space="0" w:color="auto"/>
              <w:bottom w:val="outset" w:sz="6" w:space="0" w:color="auto"/>
              <w:right w:val="outset" w:sz="6" w:space="0" w:color="auto"/>
            </w:tcBorders>
            <w:hideMark/>
          </w:tcPr>
          <w:p w14:paraId="624F0293" w14:textId="77777777" w:rsidR="00677DE5" w:rsidRPr="0063049F" w:rsidRDefault="00677DE5" w:rsidP="0063049F">
            <w:pPr>
              <w:jc w:val="center"/>
              <w:rPr>
                <w:sz w:val="10"/>
              </w:rPr>
            </w:pPr>
            <w:r w:rsidRPr="0063049F">
              <w:rPr>
                <w:sz w:val="10"/>
              </w:rPr>
              <w:t>2</w:t>
            </w:r>
          </w:p>
        </w:tc>
        <w:tc>
          <w:tcPr>
            <w:tcW w:w="0" w:type="auto"/>
            <w:tcBorders>
              <w:top w:val="outset" w:sz="6" w:space="0" w:color="auto"/>
              <w:left w:val="outset" w:sz="6" w:space="0" w:color="auto"/>
              <w:bottom w:val="outset" w:sz="6" w:space="0" w:color="auto"/>
              <w:right w:val="outset" w:sz="6" w:space="0" w:color="auto"/>
            </w:tcBorders>
            <w:hideMark/>
          </w:tcPr>
          <w:p w14:paraId="0C22BA6A" w14:textId="77777777" w:rsidR="00677DE5" w:rsidRPr="0063049F" w:rsidRDefault="00677DE5" w:rsidP="0063049F">
            <w:pPr>
              <w:jc w:val="center"/>
              <w:rPr>
                <w:sz w:val="10"/>
              </w:rPr>
            </w:pPr>
            <w:r w:rsidRPr="0063049F">
              <w:rPr>
                <w:sz w:val="10"/>
              </w:rPr>
              <w:t>1</w:t>
            </w:r>
          </w:p>
        </w:tc>
        <w:tc>
          <w:tcPr>
            <w:tcW w:w="0" w:type="auto"/>
            <w:tcBorders>
              <w:top w:val="outset" w:sz="6" w:space="0" w:color="auto"/>
              <w:left w:val="outset" w:sz="6" w:space="0" w:color="auto"/>
              <w:bottom w:val="outset" w:sz="6" w:space="0" w:color="auto"/>
              <w:right w:val="outset" w:sz="6" w:space="0" w:color="auto"/>
            </w:tcBorders>
            <w:hideMark/>
          </w:tcPr>
          <w:p w14:paraId="2B563566" w14:textId="77777777" w:rsidR="00677DE5" w:rsidRPr="0063049F" w:rsidRDefault="00677DE5" w:rsidP="0063049F">
            <w:pPr>
              <w:jc w:val="center"/>
              <w:rPr>
                <w:sz w:val="10"/>
              </w:rPr>
            </w:pPr>
            <w:r w:rsidRPr="0063049F">
              <w:rPr>
                <w:sz w:val="10"/>
              </w:rPr>
              <w:t>0</w:t>
            </w:r>
          </w:p>
        </w:tc>
      </w:tr>
      <w:tr w:rsidR="00677DE5" w:rsidRPr="0063049F" w14:paraId="3C15F8AA" w14:textId="77777777" w:rsidTr="0063049F">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hideMark/>
          </w:tcPr>
          <w:p w14:paraId="543F0829" w14:textId="77777777" w:rsidR="00677DE5" w:rsidRPr="0063049F" w:rsidRDefault="00677DE5" w:rsidP="0063049F">
            <w:pPr>
              <w:jc w:val="center"/>
              <w:rPr>
                <w:sz w:val="10"/>
              </w:rPr>
            </w:pPr>
            <w:r w:rsidRPr="0063049F">
              <w:rPr>
                <w:sz w:val="10"/>
              </w:rPr>
              <w:t>u</w:t>
            </w:r>
          </w:p>
        </w:tc>
        <w:tc>
          <w:tcPr>
            <w:tcW w:w="0" w:type="auto"/>
            <w:tcBorders>
              <w:top w:val="outset" w:sz="6" w:space="0" w:color="auto"/>
              <w:left w:val="outset" w:sz="6" w:space="0" w:color="auto"/>
              <w:bottom w:val="outset" w:sz="6" w:space="0" w:color="auto"/>
              <w:right w:val="outset" w:sz="6" w:space="0" w:color="auto"/>
            </w:tcBorders>
            <w:hideMark/>
          </w:tcPr>
          <w:p w14:paraId="1128F7D2" w14:textId="77777777" w:rsidR="00677DE5" w:rsidRPr="0063049F" w:rsidRDefault="00677DE5" w:rsidP="0063049F">
            <w:pPr>
              <w:jc w:val="center"/>
              <w:rPr>
                <w:sz w:val="10"/>
              </w:rPr>
            </w:pPr>
            <w:r w:rsidRPr="0063049F">
              <w:rPr>
                <w:sz w:val="10"/>
              </w:rPr>
              <w:t>EVC1_OFLW</w:t>
            </w:r>
          </w:p>
        </w:tc>
        <w:tc>
          <w:tcPr>
            <w:tcW w:w="0" w:type="auto"/>
            <w:tcBorders>
              <w:top w:val="outset" w:sz="6" w:space="0" w:color="auto"/>
              <w:left w:val="outset" w:sz="6" w:space="0" w:color="auto"/>
              <w:bottom w:val="outset" w:sz="6" w:space="0" w:color="auto"/>
              <w:right w:val="outset" w:sz="6" w:space="0" w:color="auto"/>
            </w:tcBorders>
            <w:hideMark/>
          </w:tcPr>
          <w:p w14:paraId="6BB7EE7B" w14:textId="77777777" w:rsidR="00677DE5" w:rsidRPr="0063049F" w:rsidRDefault="00677DE5" w:rsidP="0063049F">
            <w:pPr>
              <w:jc w:val="center"/>
              <w:rPr>
                <w:sz w:val="10"/>
              </w:rPr>
            </w:pPr>
            <w:r w:rsidRPr="0063049F">
              <w:rPr>
                <w:sz w:val="10"/>
              </w:rPr>
              <w:t>PARITY_ERR</w:t>
            </w:r>
          </w:p>
        </w:tc>
        <w:tc>
          <w:tcPr>
            <w:tcW w:w="0" w:type="auto"/>
            <w:tcBorders>
              <w:top w:val="outset" w:sz="6" w:space="0" w:color="auto"/>
              <w:left w:val="outset" w:sz="6" w:space="0" w:color="auto"/>
              <w:bottom w:val="outset" w:sz="6" w:space="0" w:color="auto"/>
              <w:right w:val="outset" w:sz="6" w:space="0" w:color="auto"/>
            </w:tcBorders>
            <w:hideMark/>
          </w:tcPr>
          <w:p w14:paraId="0A44D18F" w14:textId="77777777" w:rsidR="00677DE5" w:rsidRPr="0063049F" w:rsidRDefault="00677DE5" w:rsidP="0063049F">
            <w:pPr>
              <w:jc w:val="center"/>
              <w:rPr>
                <w:sz w:val="10"/>
              </w:rPr>
            </w:pPr>
            <w:r w:rsidRPr="0063049F">
              <w:rPr>
                <w:sz w:val="10"/>
              </w:rPr>
              <w:t>EVC_OFLW</w:t>
            </w:r>
          </w:p>
        </w:tc>
        <w:tc>
          <w:tcPr>
            <w:tcW w:w="0" w:type="auto"/>
            <w:tcBorders>
              <w:top w:val="outset" w:sz="6" w:space="0" w:color="auto"/>
              <w:left w:val="outset" w:sz="6" w:space="0" w:color="auto"/>
              <w:bottom w:val="outset" w:sz="6" w:space="0" w:color="auto"/>
              <w:right w:val="outset" w:sz="6" w:space="0" w:color="auto"/>
            </w:tcBorders>
            <w:hideMark/>
          </w:tcPr>
          <w:p w14:paraId="0D280B95" w14:textId="77777777" w:rsidR="00677DE5" w:rsidRPr="0063049F" w:rsidRDefault="00677DE5" w:rsidP="0063049F">
            <w:pPr>
              <w:jc w:val="center"/>
              <w:rPr>
                <w:sz w:val="10"/>
              </w:rPr>
            </w:pPr>
            <w:r w:rsidRPr="0063049F">
              <w:rPr>
                <w:sz w:val="10"/>
              </w:rPr>
              <w:t>CRC_OFLW_D</w:t>
            </w:r>
          </w:p>
        </w:tc>
        <w:tc>
          <w:tcPr>
            <w:tcW w:w="0" w:type="auto"/>
            <w:tcBorders>
              <w:top w:val="outset" w:sz="6" w:space="0" w:color="auto"/>
              <w:left w:val="outset" w:sz="6" w:space="0" w:color="auto"/>
              <w:bottom w:val="outset" w:sz="6" w:space="0" w:color="auto"/>
              <w:right w:val="outset" w:sz="6" w:space="0" w:color="auto"/>
            </w:tcBorders>
            <w:hideMark/>
          </w:tcPr>
          <w:p w14:paraId="5451022F" w14:textId="77777777" w:rsidR="00677DE5" w:rsidRPr="0063049F" w:rsidRDefault="00677DE5" w:rsidP="0063049F">
            <w:pPr>
              <w:jc w:val="center"/>
              <w:rPr>
                <w:sz w:val="10"/>
              </w:rPr>
            </w:pPr>
            <w:r w:rsidRPr="0063049F">
              <w:rPr>
                <w:sz w:val="10"/>
              </w:rPr>
              <w:t>CRC_OFLW_C</w:t>
            </w:r>
          </w:p>
        </w:tc>
        <w:tc>
          <w:tcPr>
            <w:tcW w:w="0" w:type="auto"/>
            <w:tcBorders>
              <w:top w:val="outset" w:sz="6" w:space="0" w:color="auto"/>
              <w:left w:val="outset" w:sz="6" w:space="0" w:color="auto"/>
              <w:bottom w:val="outset" w:sz="6" w:space="0" w:color="auto"/>
              <w:right w:val="outset" w:sz="6" w:space="0" w:color="auto"/>
            </w:tcBorders>
            <w:hideMark/>
          </w:tcPr>
          <w:p w14:paraId="42CDA19C" w14:textId="77777777" w:rsidR="00677DE5" w:rsidRPr="0063049F" w:rsidRDefault="00677DE5" w:rsidP="0063049F">
            <w:pPr>
              <w:jc w:val="center"/>
              <w:rPr>
                <w:sz w:val="10"/>
              </w:rPr>
            </w:pPr>
            <w:r w:rsidRPr="0063049F">
              <w:rPr>
                <w:sz w:val="10"/>
              </w:rPr>
              <w:t>CRC_OFLW_B</w:t>
            </w:r>
          </w:p>
        </w:tc>
        <w:tc>
          <w:tcPr>
            <w:tcW w:w="0" w:type="auto"/>
            <w:tcBorders>
              <w:top w:val="outset" w:sz="6" w:space="0" w:color="auto"/>
              <w:left w:val="outset" w:sz="6" w:space="0" w:color="auto"/>
              <w:bottom w:val="outset" w:sz="6" w:space="0" w:color="auto"/>
              <w:right w:val="outset" w:sz="6" w:space="0" w:color="auto"/>
            </w:tcBorders>
            <w:hideMark/>
          </w:tcPr>
          <w:p w14:paraId="65BDC406" w14:textId="77777777" w:rsidR="00677DE5" w:rsidRPr="0063049F" w:rsidRDefault="00677DE5" w:rsidP="0063049F">
            <w:pPr>
              <w:jc w:val="center"/>
              <w:rPr>
                <w:sz w:val="10"/>
              </w:rPr>
            </w:pPr>
            <w:r w:rsidRPr="0063049F">
              <w:rPr>
                <w:sz w:val="10"/>
              </w:rPr>
              <w:t>CRC_OFLW_A</w:t>
            </w:r>
          </w:p>
        </w:tc>
      </w:tr>
    </w:tbl>
    <w:p w14:paraId="31F16D79" w14:textId="77777777" w:rsidR="00677DE5" w:rsidRDefault="00677DE5" w:rsidP="0063049F">
      <w:pPr>
        <w:pStyle w:val="Caption"/>
      </w:pPr>
      <w:r>
        <w:t xml:space="preserve">Table </w:t>
      </w:r>
      <w:fldSimple w:instr=" SEQ Table \* ARABIC ">
        <w:r>
          <w:rPr>
            <w:noProof/>
          </w:rPr>
          <w:t>25</w:t>
        </w:r>
      </w:fldSimple>
      <w:r>
        <w:t xml:space="preserve"> NOC_RX_EVENT_STATUS register.</w:t>
      </w:r>
    </w:p>
    <w:p w14:paraId="16017B06" w14:textId="77777777" w:rsidR="00677DE5" w:rsidRDefault="00677DE5" w:rsidP="0063049F">
      <w:pPr>
        <w:pStyle w:val="Heading3"/>
      </w:pPr>
      <w:r>
        <w:t>NOC_RX_FIFO_STATUS</w:t>
      </w:r>
    </w:p>
    <w:p w14:paraId="51D95445" w14:textId="77777777" w:rsidR="00677DE5" w:rsidRDefault="00677DE5" w:rsidP="0063049F">
      <w:pPr>
        <w:pStyle w:val="NormalWeb"/>
      </w:pPr>
      <w:r>
        <w:t>These registers track the status of the bridge's receive FIFOs from the NoC. Since there are up to 16 layers of the NoC, there are up to 16 registers, one per active layer. Each register tracks the status of the active virtual channels for the layer (up to 4 active VCs within a layer).</w:t>
      </w:r>
    </w:p>
    <w:p w14:paraId="1982B2A9" w14:textId="77777777" w:rsidR="00677DE5" w:rsidRDefault="00677DE5" w:rsidP="0063049F">
      <w:pPr>
        <w:pStyle w:val="NormalWeb"/>
      </w:pPr>
      <w:r>
        <w:t>Attribute: R</w:t>
      </w:r>
    </w:p>
    <w:p w14:paraId="460CBDD5" w14:textId="77777777" w:rsidR="00677DE5" w:rsidRDefault="00677DE5" w:rsidP="0063049F">
      <w:pPr>
        <w:pStyle w:val="NormalWeb"/>
      </w:pPr>
      <w:r>
        <w:t>Security: Non-secure</w:t>
      </w:r>
    </w:p>
    <w:p w14:paraId="71DB764F" w14:textId="77777777" w:rsidR="00677DE5" w:rsidRDefault="00677DE5" w:rsidP="0063049F">
      <w:pPr>
        <w:pStyle w:val="NormalWeb"/>
      </w:pPr>
      <w:r>
        <w:t>Bit field description:</w:t>
      </w:r>
    </w:p>
    <w:p w14:paraId="0B569E0D" w14:textId="77777777" w:rsidR="00677DE5" w:rsidRDefault="00677DE5" w:rsidP="00312028">
      <w:pPr>
        <w:numPr>
          <w:ilvl w:val="0"/>
          <w:numId w:val="54"/>
        </w:numPr>
        <w:spacing w:before="100" w:beforeAutospacing="1" w:after="100" w:afterAutospacing="1" w:line="240" w:lineRule="auto"/>
      </w:pPr>
      <w:r>
        <w:rPr>
          <w:b/>
          <w:bCs/>
        </w:rPr>
        <w:t>F_3</w:t>
      </w:r>
      <w:r>
        <w:t>[29] - Buffer full for VC 3 Layer 0</w:t>
      </w:r>
    </w:p>
    <w:p w14:paraId="14FA1B30" w14:textId="77777777" w:rsidR="00677DE5" w:rsidRDefault="00677DE5" w:rsidP="00312028">
      <w:pPr>
        <w:numPr>
          <w:ilvl w:val="0"/>
          <w:numId w:val="54"/>
        </w:numPr>
        <w:spacing w:before="100" w:beforeAutospacing="1" w:after="100" w:afterAutospacing="1" w:line="240" w:lineRule="auto"/>
      </w:pPr>
      <w:r>
        <w:rPr>
          <w:b/>
          <w:bCs/>
        </w:rPr>
        <w:t>B_3</w:t>
      </w:r>
      <w:r>
        <w:t>[28] - Head flit barrier state for VC 3 Layer 0</w:t>
      </w:r>
    </w:p>
    <w:p w14:paraId="59F1B855" w14:textId="77777777" w:rsidR="00677DE5" w:rsidRDefault="00677DE5" w:rsidP="00312028">
      <w:pPr>
        <w:numPr>
          <w:ilvl w:val="0"/>
          <w:numId w:val="54"/>
        </w:numPr>
        <w:spacing w:before="100" w:beforeAutospacing="1" w:after="100" w:afterAutospacing="1" w:line="240" w:lineRule="auto"/>
      </w:pPr>
      <w:r>
        <w:rPr>
          <w:b/>
          <w:bCs/>
        </w:rPr>
        <w:t>S_3</w:t>
      </w:r>
      <w:r>
        <w:t>[27] - Head flit sop for VC 3 Layer 0</w:t>
      </w:r>
    </w:p>
    <w:p w14:paraId="2939820D" w14:textId="77777777" w:rsidR="00677DE5" w:rsidRDefault="00677DE5" w:rsidP="00312028">
      <w:pPr>
        <w:numPr>
          <w:ilvl w:val="0"/>
          <w:numId w:val="54"/>
        </w:numPr>
        <w:spacing w:before="100" w:beforeAutospacing="1" w:after="100" w:afterAutospacing="1" w:line="240" w:lineRule="auto"/>
      </w:pPr>
      <w:r>
        <w:rPr>
          <w:b/>
          <w:bCs/>
        </w:rPr>
        <w:t>V_3</w:t>
      </w:r>
      <w:r>
        <w:t>[26] - Head flit (buffer ready) for VC 3 Layer 0</w:t>
      </w:r>
    </w:p>
    <w:p w14:paraId="1E3EF927" w14:textId="77777777" w:rsidR="00677DE5" w:rsidRDefault="00677DE5" w:rsidP="00312028">
      <w:pPr>
        <w:numPr>
          <w:ilvl w:val="0"/>
          <w:numId w:val="54"/>
        </w:numPr>
        <w:spacing w:before="100" w:beforeAutospacing="1" w:after="100" w:afterAutospacing="1" w:line="240" w:lineRule="auto"/>
      </w:pPr>
      <w:r>
        <w:rPr>
          <w:b/>
          <w:bCs/>
        </w:rPr>
        <w:t>OUTI_3</w:t>
      </w:r>
      <w:r>
        <w:t>[25:24] - Head flit output interface for VC 3 Layer 0</w:t>
      </w:r>
    </w:p>
    <w:p w14:paraId="70E90B22" w14:textId="77777777" w:rsidR="00677DE5" w:rsidRDefault="00677DE5" w:rsidP="00312028">
      <w:pPr>
        <w:numPr>
          <w:ilvl w:val="0"/>
          <w:numId w:val="54"/>
        </w:numPr>
        <w:spacing w:before="100" w:beforeAutospacing="1" w:after="100" w:afterAutospacing="1" w:line="240" w:lineRule="auto"/>
      </w:pPr>
      <w:r>
        <w:rPr>
          <w:b/>
          <w:bCs/>
        </w:rPr>
        <w:t>F_2</w:t>
      </w:r>
      <w:r>
        <w:t>[21] - Buffer full for VC 2 Layer 0</w:t>
      </w:r>
    </w:p>
    <w:p w14:paraId="375CF982" w14:textId="77777777" w:rsidR="00677DE5" w:rsidRDefault="00677DE5" w:rsidP="00312028">
      <w:pPr>
        <w:numPr>
          <w:ilvl w:val="0"/>
          <w:numId w:val="54"/>
        </w:numPr>
        <w:spacing w:before="100" w:beforeAutospacing="1" w:after="100" w:afterAutospacing="1" w:line="240" w:lineRule="auto"/>
      </w:pPr>
      <w:r>
        <w:rPr>
          <w:b/>
          <w:bCs/>
        </w:rPr>
        <w:t>B_2</w:t>
      </w:r>
      <w:r>
        <w:t>[20] - Head flit barrier state for VC 2 Layer 0</w:t>
      </w:r>
    </w:p>
    <w:p w14:paraId="04DCC845" w14:textId="77777777" w:rsidR="00677DE5" w:rsidRDefault="00677DE5" w:rsidP="00312028">
      <w:pPr>
        <w:numPr>
          <w:ilvl w:val="0"/>
          <w:numId w:val="54"/>
        </w:numPr>
        <w:spacing w:before="100" w:beforeAutospacing="1" w:after="100" w:afterAutospacing="1" w:line="240" w:lineRule="auto"/>
      </w:pPr>
      <w:r>
        <w:rPr>
          <w:b/>
          <w:bCs/>
        </w:rPr>
        <w:t>S_2</w:t>
      </w:r>
      <w:r>
        <w:t>[19] - Head flit sop for VC 2 Layer 0</w:t>
      </w:r>
    </w:p>
    <w:p w14:paraId="24FBC2F4" w14:textId="77777777" w:rsidR="00677DE5" w:rsidRDefault="00677DE5" w:rsidP="00312028">
      <w:pPr>
        <w:numPr>
          <w:ilvl w:val="0"/>
          <w:numId w:val="54"/>
        </w:numPr>
        <w:spacing w:before="100" w:beforeAutospacing="1" w:after="100" w:afterAutospacing="1" w:line="240" w:lineRule="auto"/>
      </w:pPr>
      <w:r>
        <w:rPr>
          <w:b/>
          <w:bCs/>
        </w:rPr>
        <w:t>V_2</w:t>
      </w:r>
      <w:r>
        <w:t>[18] - Head flit (buffer ready) for VC 2 Layer 0</w:t>
      </w:r>
    </w:p>
    <w:p w14:paraId="6972D3D8" w14:textId="77777777" w:rsidR="00677DE5" w:rsidRDefault="00677DE5" w:rsidP="00312028">
      <w:pPr>
        <w:numPr>
          <w:ilvl w:val="0"/>
          <w:numId w:val="54"/>
        </w:numPr>
        <w:spacing w:before="100" w:beforeAutospacing="1" w:after="100" w:afterAutospacing="1" w:line="240" w:lineRule="auto"/>
      </w:pPr>
      <w:r>
        <w:rPr>
          <w:b/>
          <w:bCs/>
        </w:rPr>
        <w:t>OUTI_2</w:t>
      </w:r>
      <w:r>
        <w:t>[17:16] - Head flit output interface for VC 2 Layer 0</w:t>
      </w:r>
    </w:p>
    <w:p w14:paraId="7535F110" w14:textId="77777777" w:rsidR="00677DE5" w:rsidRDefault="00677DE5" w:rsidP="00312028">
      <w:pPr>
        <w:numPr>
          <w:ilvl w:val="0"/>
          <w:numId w:val="54"/>
        </w:numPr>
        <w:spacing w:before="100" w:beforeAutospacing="1" w:after="100" w:afterAutospacing="1" w:line="240" w:lineRule="auto"/>
      </w:pPr>
      <w:r>
        <w:rPr>
          <w:b/>
          <w:bCs/>
        </w:rPr>
        <w:t>F_1</w:t>
      </w:r>
      <w:r>
        <w:t>[13] - Buffer full for VC 1 Layer 0</w:t>
      </w:r>
    </w:p>
    <w:p w14:paraId="316DECB9" w14:textId="77777777" w:rsidR="00677DE5" w:rsidRDefault="00677DE5" w:rsidP="00312028">
      <w:pPr>
        <w:numPr>
          <w:ilvl w:val="0"/>
          <w:numId w:val="54"/>
        </w:numPr>
        <w:spacing w:before="100" w:beforeAutospacing="1" w:after="100" w:afterAutospacing="1" w:line="240" w:lineRule="auto"/>
      </w:pPr>
      <w:r>
        <w:rPr>
          <w:b/>
          <w:bCs/>
        </w:rPr>
        <w:t>B_1</w:t>
      </w:r>
      <w:r>
        <w:t>[12] - Head flit barrier state for VC 1 Layer 0</w:t>
      </w:r>
    </w:p>
    <w:p w14:paraId="611F3D10" w14:textId="77777777" w:rsidR="00677DE5" w:rsidRDefault="00677DE5" w:rsidP="00312028">
      <w:pPr>
        <w:numPr>
          <w:ilvl w:val="0"/>
          <w:numId w:val="54"/>
        </w:numPr>
        <w:spacing w:before="100" w:beforeAutospacing="1" w:after="100" w:afterAutospacing="1" w:line="240" w:lineRule="auto"/>
      </w:pPr>
      <w:r>
        <w:rPr>
          <w:b/>
          <w:bCs/>
        </w:rPr>
        <w:t>S_1</w:t>
      </w:r>
      <w:r>
        <w:t>[11] - Head flit sop for VC 1 Layer 0</w:t>
      </w:r>
    </w:p>
    <w:p w14:paraId="06767013" w14:textId="77777777" w:rsidR="00677DE5" w:rsidRDefault="00677DE5" w:rsidP="00312028">
      <w:pPr>
        <w:numPr>
          <w:ilvl w:val="0"/>
          <w:numId w:val="54"/>
        </w:numPr>
        <w:spacing w:before="100" w:beforeAutospacing="1" w:after="100" w:afterAutospacing="1" w:line="240" w:lineRule="auto"/>
      </w:pPr>
      <w:r>
        <w:rPr>
          <w:b/>
          <w:bCs/>
        </w:rPr>
        <w:t>V_1</w:t>
      </w:r>
      <w:r>
        <w:t>[10] - Head flit (buffer ready) for VC 1 Layer 0</w:t>
      </w:r>
    </w:p>
    <w:p w14:paraId="08B6338A" w14:textId="77777777" w:rsidR="00677DE5" w:rsidRDefault="00677DE5" w:rsidP="00312028">
      <w:pPr>
        <w:numPr>
          <w:ilvl w:val="0"/>
          <w:numId w:val="54"/>
        </w:numPr>
        <w:spacing w:before="100" w:beforeAutospacing="1" w:after="100" w:afterAutospacing="1" w:line="240" w:lineRule="auto"/>
      </w:pPr>
      <w:r>
        <w:rPr>
          <w:b/>
          <w:bCs/>
        </w:rPr>
        <w:lastRenderedPageBreak/>
        <w:t>OUTI_1</w:t>
      </w:r>
      <w:r>
        <w:t>[9:8] - Head flit output interface for VC 1 Layer 0</w:t>
      </w:r>
    </w:p>
    <w:p w14:paraId="50E3F62B" w14:textId="77777777" w:rsidR="00677DE5" w:rsidRDefault="00677DE5" w:rsidP="00312028">
      <w:pPr>
        <w:numPr>
          <w:ilvl w:val="0"/>
          <w:numId w:val="54"/>
        </w:numPr>
        <w:spacing w:before="100" w:beforeAutospacing="1" w:after="100" w:afterAutospacing="1" w:line="240" w:lineRule="auto"/>
      </w:pPr>
      <w:r>
        <w:rPr>
          <w:b/>
          <w:bCs/>
        </w:rPr>
        <w:t>F_0</w:t>
      </w:r>
      <w:r>
        <w:t>[5] - Buffer full for VC 0 Layer 0</w:t>
      </w:r>
    </w:p>
    <w:p w14:paraId="5467C2EF" w14:textId="77777777" w:rsidR="00677DE5" w:rsidRDefault="00677DE5" w:rsidP="00312028">
      <w:pPr>
        <w:numPr>
          <w:ilvl w:val="0"/>
          <w:numId w:val="54"/>
        </w:numPr>
        <w:spacing w:before="100" w:beforeAutospacing="1" w:after="100" w:afterAutospacing="1" w:line="240" w:lineRule="auto"/>
      </w:pPr>
      <w:r>
        <w:rPr>
          <w:b/>
          <w:bCs/>
        </w:rPr>
        <w:t>B_0</w:t>
      </w:r>
      <w:r>
        <w:t>[4] - Head flit barrier state for VC 0 Layer 0</w:t>
      </w:r>
    </w:p>
    <w:p w14:paraId="2BAE3992" w14:textId="77777777" w:rsidR="00677DE5" w:rsidRDefault="00677DE5" w:rsidP="00312028">
      <w:pPr>
        <w:numPr>
          <w:ilvl w:val="0"/>
          <w:numId w:val="54"/>
        </w:numPr>
        <w:spacing w:before="100" w:beforeAutospacing="1" w:after="100" w:afterAutospacing="1" w:line="240" w:lineRule="auto"/>
      </w:pPr>
      <w:r>
        <w:rPr>
          <w:b/>
          <w:bCs/>
        </w:rPr>
        <w:t>S_0</w:t>
      </w:r>
      <w:r>
        <w:t>[3] - Head flit sop for VC 0 Layer 0</w:t>
      </w:r>
    </w:p>
    <w:p w14:paraId="55E35B59" w14:textId="77777777" w:rsidR="00677DE5" w:rsidRDefault="00677DE5" w:rsidP="00312028">
      <w:pPr>
        <w:numPr>
          <w:ilvl w:val="0"/>
          <w:numId w:val="54"/>
        </w:numPr>
        <w:spacing w:before="100" w:beforeAutospacing="1" w:after="100" w:afterAutospacing="1" w:line="240" w:lineRule="auto"/>
      </w:pPr>
      <w:r>
        <w:rPr>
          <w:b/>
          <w:bCs/>
        </w:rPr>
        <w:t>V_0</w:t>
      </w:r>
      <w:r>
        <w:t>[2] - Head flit (buffer ready) for VC 0 Layer 0</w:t>
      </w:r>
    </w:p>
    <w:p w14:paraId="0E343FD9" w14:textId="77777777" w:rsidR="00677DE5" w:rsidRDefault="00677DE5" w:rsidP="00312028">
      <w:pPr>
        <w:numPr>
          <w:ilvl w:val="0"/>
          <w:numId w:val="54"/>
        </w:numPr>
        <w:spacing w:before="100" w:beforeAutospacing="1" w:after="100" w:afterAutospacing="1" w:line="240" w:lineRule="auto"/>
      </w:pPr>
      <w:r>
        <w:rPr>
          <w:b/>
          <w:bCs/>
        </w:rPr>
        <w:t>OUTI_0</w:t>
      </w:r>
      <w:r>
        <w:t>[1:0] - Head flit output interface for VC 0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92"/>
        <w:gridCol w:w="300"/>
        <w:gridCol w:w="288"/>
        <w:gridCol w:w="316"/>
        <w:gridCol w:w="283"/>
        <w:gridCol w:w="283"/>
        <w:gridCol w:w="214"/>
        <w:gridCol w:w="214"/>
        <w:gridCol w:w="292"/>
        <w:gridCol w:w="300"/>
        <w:gridCol w:w="288"/>
        <w:gridCol w:w="316"/>
        <w:gridCol w:w="283"/>
        <w:gridCol w:w="283"/>
        <w:gridCol w:w="214"/>
        <w:gridCol w:w="214"/>
        <w:gridCol w:w="292"/>
        <w:gridCol w:w="300"/>
        <w:gridCol w:w="288"/>
        <w:gridCol w:w="316"/>
        <w:gridCol w:w="283"/>
        <w:gridCol w:w="283"/>
        <w:gridCol w:w="144"/>
        <w:gridCol w:w="144"/>
        <w:gridCol w:w="292"/>
        <w:gridCol w:w="300"/>
        <w:gridCol w:w="288"/>
        <w:gridCol w:w="316"/>
        <w:gridCol w:w="283"/>
        <w:gridCol w:w="290"/>
      </w:tblGrid>
      <w:tr w:rsidR="00677DE5" w:rsidRPr="0063049F" w14:paraId="4C51A445"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5822B7F" w14:textId="77777777" w:rsidR="00677DE5" w:rsidRPr="0063049F" w:rsidRDefault="00677DE5" w:rsidP="0063049F">
            <w:pPr>
              <w:spacing w:after="0"/>
              <w:jc w:val="center"/>
              <w:rPr>
                <w:sz w:val="14"/>
              </w:rPr>
            </w:pPr>
            <w:r w:rsidRPr="0063049F">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6DCB5B6F" w14:textId="77777777" w:rsidR="00677DE5" w:rsidRPr="0063049F" w:rsidRDefault="00677DE5" w:rsidP="0063049F">
            <w:pPr>
              <w:jc w:val="center"/>
              <w:rPr>
                <w:sz w:val="14"/>
              </w:rPr>
            </w:pPr>
            <w:r w:rsidRPr="0063049F">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D7FA949" w14:textId="77777777" w:rsidR="00677DE5" w:rsidRPr="0063049F" w:rsidRDefault="00677DE5" w:rsidP="0063049F">
            <w:pPr>
              <w:jc w:val="center"/>
              <w:rPr>
                <w:sz w:val="14"/>
              </w:rPr>
            </w:pPr>
            <w:r w:rsidRPr="0063049F">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158E2805" w14:textId="77777777" w:rsidR="00677DE5" w:rsidRPr="0063049F" w:rsidRDefault="00677DE5" w:rsidP="0063049F">
            <w:pPr>
              <w:jc w:val="center"/>
              <w:rPr>
                <w:sz w:val="14"/>
              </w:rPr>
            </w:pPr>
            <w:r w:rsidRPr="0063049F">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09A1FAC5" w14:textId="77777777" w:rsidR="00677DE5" w:rsidRPr="0063049F" w:rsidRDefault="00677DE5" w:rsidP="0063049F">
            <w:pPr>
              <w:jc w:val="center"/>
              <w:rPr>
                <w:sz w:val="14"/>
              </w:rPr>
            </w:pPr>
            <w:r w:rsidRPr="0063049F">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261E1ED3" w14:textId="77777777" w:rsidR="00677DE5" w:rsidRPr="0063049F" w:rsidRDefault="00677DE5" w:rsidP="0063049F">
            <w:pPr>
              <w:jc w:val="center"/>
              <w:rPr>
                <w:sz w:val="14"/>
              </w:rPr>
            </w:pPr>
            <w:r w:rsidRPr="0063049F">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6C915486" w14:textId="77777777" w:rsidR="00677DE5" w:rsidRPr="0063049F" w:rsidRDefault="00677DE5" w:rsidP="0063049F">
            <w:pPr>
              <w:jc w:val="center"/>
              <w:rPr>
                <w:sz w:val="14"/>
              </w:rPr>
            </w:pPr>
            <w:r w:rsidRPr="0063049F">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1E648AA6" w14:textId="77777777" w:rsidR="00677DE5" w:rsidRPr="0063049F" w:rsidRDefault="00677DE5" w:rsidP="0063049F">
            <w:pPr>
              <w:jc w:val="center"/>
              <w:rPr>
                <w:sz w:val="14"/>
              </w:rPr>
            </w:pPr>
            <w:r w:rsidRPr="0063049F">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1227C06C" w14:textId="77777777" w:rsidR="00677DE5" w:rsidRPr="0063049F" w:rsidRDefault="00677DE5" w:rsidP="0063049F">
            <w:pPr>
              <w:jc w:val="center"/>
              <w:rPr>
                <w:sz w:val="14"/>
              </w:rPr>
            </w:pPr>
            <w:r w:rsidRPr="0063049F">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1A0DB8F7" w14:textId="77777777" w:rsidR="00677DE5" w:rsidRPr="0063049F" w:rsidRDefault="00677DE5" w:rsidP="0063049F">
            <w:pPr>
              <w:jc w:val="center"/>
              <w:rPr>
                <w:sz w:val="14"/>
              </w:rPr>
            </w:pPr>
            <w:r w:rsidRPr="0063049F">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B7DAB62" w14:textId="77777777" w:rsidR="00677DE5" w:rsidRPr="0063049F" w:rsidRDefault="00677DE5" w:rsidP="0063049F">
            <w:pPr>
              <w:jc w:val="center"/>
              <w:rPr>
                <w:sz w:val="14"/>
              </w:rPr>
            </w:pPr>
            <w:r w:rsidRPr="0063049F">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3F24854D" w14:textId="77777777" w:rsidR="00677DE5" w:rsidRPr="0063049F" w:rsidRDefault="00677DE5" w:rsidP="0063049F">
            <w:pPr>
              <w:jc w:val="center"/>
              <w:rPr>
                <w:sz w:val="14"/>
              </w:rPr>
            </w:pPr>
            <w:r w:rsidRPr="0063049F">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771AA560" w14:textId="77777777" w:rsidR="00677DE5" w:rsidRPr="0063049F" w:rsidRDefault="00677DE5" w:rsidP="0063049F">
            <w:pPr>
              <w:jc w:val="center"/>
              <w:rPr>
                <w:sz w:val="14"/>
              </w:rPr>
            </w:pPr>
            <w:r w:rsidRPr="0063049F">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54473BE0" w14:textId="77777777" w:rsidR="00677DE5" w:rsidRPr="0063049F" w:rsidRDefault="00677DE5" w:rsidP="0063049F">
            <w:pPr>
              <w:jc w:val="center"/>
              <w:rPr>
                <w:sz w:val="14"/>
              </w:rPr>
            </w:pPr>
            <w:r w:rsidRPr="0063049F">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4BD0DEB6" w14:textId="77777777" w:rsidR="00677DE5" w:rsidRPr="0063049F" w:rsidRDefault="00677DE5" w:rsidP="0063049F">
            <w:pPr>
              <w:jc w:val="center"/>
              <w:rPr>
                <w:sz w:val="14"/>
              </w:rPr>
            </w:pPr>
            <w:r w:rsidRPr="0063049F">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6FCB9E5" w14:textId="77777777" w:rsidR="00677DE5" w:rsidRPr="0063049F" w:rsidRDefault="00677DE5" w:rsidP="0063049F">
            <w:pPr>
              <w:jc w:val="center"/>
              <w:rPr>
                <w:sz w:val="14"/>
              </w:rPr>
            </w:pPr>
            <w:r w:rsidRPr="0063049F">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8744E7F" w14:textId="77777777" w:rsidR="00677DE5" w:rsidRPr="0063049F" w:rsidRDefault="00677DE5" w:rsidP="0063049F">
            <w:pPr>
              <w:jc w:val="center"/>
              <w:rPr>
                <w:sz w:val="14"/>
              </w:rPr>
            </w:pPr>
            <w:r w:rsidRPr="0063049F">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0F442D7" w14:textId="77777777" w:rsidR="00677DE5" w:rsidRPr="0063049F" w:rsidRDefault="00677DE5" w:rsidP="0063049F">
            <w:pPr>
              <w:jc w:val="center"/>
              <w:rPr>
                <w:sz w:val="14"/>
              </w:rPr>
            </w:pPr>
            <w:r w:rsidRPr="0063049F">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25B510BE" w14:textId="77777777" w:rsidR="00677DE5" w:rsidRPr="0063049F" w:rsidRDefault="00677DE5" w:rsidP="0063049F">
            <w:pPr>
              <w:jc w:val="center"/>
              <w:rPr>
                <w:sz w:val="14"/>
              </w:rPr>
            </w:pPr>
            <w:r w:rsidRPr="0063049F">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E500C4F" w14:textId="77777777" w:rsidR="00677DE5" w:rsidRPr="0063049F" w:rsidRDefault="00677DE5" w:rsidP="0063049F">
            <w:pPr>
              <w:jc w:val="center"/>
              <w:rPr>
                <w:sz w:val="14"/>
              </w:rPr>
            </w:pPr>
            <w:r w:rsidRPr="0063049F">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4FF510E2" w14:textId="77777777" w:rsidR="00677DE5" w:rsidRPr="0063049F" w:rsidRDefault="00677DE5" w:rsidP="0063049F">
            <w:pPr>
              <w:jc w:val="center"/>
              <w:rPr>
                <w:sz w:val="14"/>
              </w:rPr>
            </w:pPr>
            <w:r w:rsidRPr="0063049F">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0795944F" w14:textId="77777777" w:rsidR="00677DE5" w:rsidRPr="0063049F" w:rsidRDefault="00677DE5" w:rsidP="0063049F">
            <w:pPr>
              <w:jc w:val="center"/>
              <w:rPr>
                <w:sz w:val="14"/>
              </w:rPr>
            </w:pPr>
            <w:r w:rsidRPr="0063049F">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106744E3" w14:textId="77777777" w:rsidR="00677DE5" w:rsidRPr="0063049F" w:rsidRDefault="00677DE5" w:rsidP="0063049F">
            <w:pPr>
              <w:jc w:val="center"/>
              <w:rPr>
                <w:sz w:val="14"/>
              </w:rPr>
            </w:pPr>
            <w:r w:rsidRPr="0063049F">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4CA760E" w14:textId="77777777" w:rsidR="00677DE5" w:rsidRPr="0063049F" w:rsidRDefault="00677DE5" w:rsidP="0063049F">
            <w:pPr>
              <w:jc w:val="center"/>
              <w:rPr>
                <w:sz w:val="14"/>
              </w:rPr>
            </w:pPr>
            <w:r w:rsidRPr="0063049F">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61FDCC3" w14:textId="77777777" w:rsidR="00677DE5" w:rsidRPr="0063049F" w:rsidRDefault="00677DE5" w:rsidP="0063049F">
            <w:pPr>
              <w:jc w:val="center"/>
              <w:rPr>
                <w:sz w:val="14"/>
              </w:rPr>
            </w:pPr>
            <w:r w:rsidRPr="0063049F">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4F651156" w14:textId="77777777" w:rsidR="00677DE5" w:rsidRPr="0063049F" w:rsidRDefault="00677DE5" w:rsidP="0063049F">
            <w:pPr>
              <w:jc w:val="center"/>
              <w:rPr>
                <w:sz w:val="14"/>
              </w:rPr>
            </w:pPr>
            <w:r w:rsidRPr="0063049F">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7356EAAE" w14:textId="77777777" w:rsidR="00677DE5" w:rsidRPr="0063049F" w:rsidRDefault="00677DE5" w:rsidP="0063049F">
            <w:pPr>
              <w:jc w:val="center"/>
              <w:rPr>
                <w:sz w:val="14"/>
              </w:rPr>
            </w:pPr>
            <w:r w:rsidRPr="0063049F">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6875F844" w14:textId="77777777" w:rsidR="00677DE5" w:rsidRPr="0063049F" w:rsidRDefault="00677DE5" w:rsidP="0063049F">
            <w:pPr>
              <w:jc w:val="center"/>
              <w:rPr>
                <w:sz w:val="14"/>
              </w:rPr>
            </w:pPr>
            <w:r w:rsidRPr="0063049F">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10C227A4" w14:textId="77777777" w:rsidR="00677DE5" w:rsidRPr="0063049F" w:rsidRDefault="00677DE5" w:rsidP="0063049F">
            <w:pPr>
              <w:jc w:val="center"/>
              <w:rPr>
                <w:sz w:val="14"/>
              </w:rPr>
            </w:pPr>
            <w:r w:rsidRPr="0063049F">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03777761" w14:textId="77777777" w:rsidR="00677DE5" w:rsidRPr="0063049F" w:rsidRDefault="00677DE5" w:rsidP="0063049F">
            <w:pPr>
              <w:jc w:val="center"/>
              <w:rPr>
                <w:sz w:val="14"/>
              </w:rPr>
            </w:pPr>
            <w:r w:rsidRPr="0063049F">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92B6B94" w14:textId="77777777" w:rsidR="00677DE5" w:rsidRPr="0063049F" w:rsidRDefault="00677DE5" w:rsidP="0063049F">
            <w:pPr>
              <w:jc w:val="center"/>
              <w:rPr>
                <w:sz w:val="14"/>
              </w:rPr>
            </w:pPr>
            <w:r w:rsidRPr="0063049F">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31CACE1B" w14:textId="77777777" w:rsidR="00677DE5" w:rsidRPr="0063049F" w:rsidRDefault="00677DE5" w:rsidP="0063049F">
            <w:pPr>
              <w:jc w:val="center"/>
              <w:rPr>
                <w:sz w:val="14"/>
              </w:rPr>
            </w:pPr>
            <w:r w:rsidRPr="0063049F">
              <w:rPr>
                <w:sz w:val="14"/>
              </w:rPr>
              <w:t>0</w:t>
            </w:r>
          </w:p>
        </w:tc>
      </w:tr>
      <w:tr w:rsidR="00677DE5" w:rsidRPr="0063049F" w14:paraId="1C5F70D6" w14:textId="77777777" w:rsidTr="0063049F">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7317C953"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72936252" w14:textId="77777777" w:rsidR="00677DE5" w:rsidRPr="0063049F" w:rsidRDefault="00677DE5" w:rsidP="0063049F">
            <w:pPr>
              <w:jc w:val="center"/>
              <w:rPr>
                <w:sz w:val="14"/>
              </w:rPr>
            </w:pPr>
            <w:r w:rsidRPr="0063049F">
              <w:rPr>
                <w:sz w:val="14"/>
              </w:rPr>
              <w:t>F_3</w:t>
            </w:r>
          </w:p>
        </w:tc>
        <w:tc>
          <w:tcPr>
            <w:tcW w:w="0" w:type="auto"/>
            <w:tcBorders>
              <w:top w:val="outset" w:sz="6" w:space="0" w:color="auto"/>
              <w:left w:val="outset" w:sz="6" w:space="0" w:color="auto"/>
              <w:bottom w:val="outset" w:sz="6" w:space="0" w:color="auto"/>
              <w:right w:val="outset" w:sz="6" w:space="0" w:color="auto"/>
            </w:tcBorders>
            <w:hideMark/>
          </w:tcPr>
          <w:p w14:paraId="1B2FD6A8" w14:textId="77777777" w:rsidR="00677DE5" w:rsidRPr="0063049F" w:rsidRDefault="00677DE5" w:rsidP="0063049F">
            <w:pPr>
              <w:jc w:val="center"/>
              <w:rPr>
                <w:sz w:val="14"/>
              </w:rPr>
            </w:pPr>
            <w:r w:rsidRPr="0063049F">
              <w:rPr>
                <w:sz w:val="14"/>
              </w:rPr>
              <w:t>B_3</w:t>
            </w:r>
          </w:p>
        </w:tc>
        <w:tc>
          <w:tcPr>
            <w:tcW w:w="0" w:type="auto"/>
            <w:tcBorders>
              <w:top w:val="outset" w:sz="6" w:space="0" w:color="auto"/>
              <w:left w:val="outset" w:sz="6" w:space="0" w:color="auto"/>
              <w:bottom w:val="outset" w:sz="6" w:space="0" w:color="auto"/>
              <w:right w:val="outset" w:sz="6" w:space="0" w:color="auto"/>
            </w:tcBorders>
            <w:hideMark/>
          </w:tcPr>
          <w:p w14:paraId="154AB00B" w14:textId="77777777" w:rsidR="00677DE5" w:rsidRPr="0063049F" w:rsidRDefault="00677DE5" w:rsidP="0063049F">
            <w:pPr>
              <w:jc w:val="center"/>
              <w:rPr>
                <w:sz w:val="14"/>
              </w:rPr>
            </w:pPr>
            <w:r w:rsidRPr="0063049F">
              <w:rPr>
                <w:sz w:val="14"/>
              </w:rPr>
              <w:t>S_3</w:t>
            </w:r>
          </w:p>
        </w:tc>
        <w:tc>
          <w:tcPr>
            <w:tcW w:w="0" w:type="auto"/>
            <w:tcBorders>
              <w:top w:val="outset" w:sz="6" w:space="0" w:color="auto"/>
              <w:left w:val="outset" w:sz="6" w:space="0" w:color="auto"/>
              <w:bottom w:val="outset" w:sz="6" w:space="0" w:color="auto"/>
              <w:right w:val="outset" w:sz="6" w:space="0" w:color="auto"/>
            </w:tcBorders>
            <w:hideMark/>
          </w:tcPr>
          <w:p w14:paraId="6D5054A2" w14:textId="77777777" w:rsidR="00677DE5" w:rsidRPr="0063049F" w:rsidRDefault="00677DE5" w:rsidP="0063049F">
            <w:pPr>
              <w:jc w:val="center"/>
              <w:rPr>
                <w:sz w:val="14"/>
              </w:rPr>
            </w:pPr>
            <w:r w:rsidRPr="0063049F">
              <w:rPr>
                <w:sz w:val="14"/>
              </w:rPr>
              <w:t>V_3</w:t>
            </w:r>
          </w:p>
        </w:tc>
        <w:tc>
          <w:tcPr>
            <w:tcW w:w="0" w:type="auto"/>
            <w:gridSpan w:val="2"/>
            <w:tcBorders>
              <w:top w:val="outset" w:sz="6" w:space="0" w:color="auto"/>
              <w:left w:val="outset" w:sz="6" w:space="0" w:color="auto"/>
              <w:bottom w:val="outset" w:sz="6" w:space="0" w:color="auto"/>
              <w:right w:val="outset" w:sz="6" w:space="0" w:color="auto"/>
            </w:tcBorders>
            <w:hideMark/>
          </w:tcPr>
          <w:p w14:paraId="3DCBC55C" w14:textId="77777777" w:rsidR="00677DE5" w:rsidRPr="0063049F" w:rsidRDefault="00677DE5" w:rsidP="0063049F">
            <w:pPr>
              <w:jc w:val="center"/>
              <w:rPr>
                <w:sz w:val="14"/>
              </w:rPr>
            </w:pPr>
            <w:r w:rsidRPr="0063049F">
              <w:rPr>
                <w:sz w:val="14"/>
              </w:rPr>
              <w:t>OUTI_3</w:t>
            </w:r>
          </w:p>
        </w:tc>
        <w:tc>
          <w:tcPr>
            <w:tcW w:w="0" w:type="auto"/>
            <w:gridSpan w:val="2"/>
            <w:tcBorders>
              <w:top w:val="outset" w:sz="6" w:space="0" w:color="auto"/>
              <w:left w:val="outset" w:sz="6" w:space="0" w:color="auto"/>
              <w:bottom w:val="outset" w:sz="6" w:space="0" w:color="auto"/>
              <w:right w:val="outset" w:sz="6" w:space="0" w:color="auto"/>
            </w:tcBorders>
            <w:hideMark/>
          </w:tcPr>
          <w:p w14:paraId="4D5F33A9"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84DC10C" w14:textId="77777777" w:rsidR="00677DE5" w:rsidRPr="0063049F" w:rsidRDefault="00677DE5" w:rsidP="0063049F">
            <w:pPr>
              <w:jc w:val="center"/>
              <w:rPr>
                <w:sz w:val="14"/>
              </w:rPr>
            </w:pPr>
            <w:r w:rsidRPr="0063049F">
              <w:rPr>
                <w:sz w:val="14"/>
              </w:rPr>
              <w:t>F_2</w:t>
            </w:r>
          </w:p>
        </w:tc>
        <w:tc>
          <w:tcPr>
            <w:tcW w:w="0" w:type="auto"/>
            <w:tcBorders>
              <w:top w:val="outset" w:sz="6" w:space="0" w:color="auto"/>
              <w:left w:val="outset" w:sz="6" w:space="0" w:color="auto"/>
              <w:bottom w:val="outset" w:sz="6" w:space="0" w:color="auto"/>
              <w:right w:val="outset" w:sz="6" w:space="0" w:color="auto"/>
            </w:tcBorders>
            <w:hideMark/>
          </w:tcPr>
          <w:p w14:paraId="39F3BD5B" w14:textId="77777777" w:rsidR="00677DE5" w:rsidRPr="0063049F" w:rsidRDefault="00677DE5" w:rsidP="0063049F">
            <w:pPr>
              <w:jc w:val="center"/>
              <w:rPr>
                <w:sz w:val="14"/>
              </w:rPr>
            </w:pPr>
            <w:r w:rsidRPr="0063049F">
              <w:rPr>
                <w:sz w:val="14"/>
              </w:rPr>
              <w:t>B_2</w:t>
            </w:r>
          </w:p>
        </w:tc>
        <w:tc>
          <w:tcPr>
            <w:tcW w:w="0" w:type="auto"/>
            <w:tcBorders>
              <w:top w:val="outset" w:sz="6" w:space="0" w:color="auto"/>
              <w:left w:val="outset" w:sz="6" w:space="0" w:color="auto"/>
              <w:bottom w:val="outset" w:sz="6" w:space="0" w:color="auto"/>
              <w:right w:val="outset" w:sz="6" w:space="0" w:color="auto"/>
            </w:tcBorders>
            <w:hideMark/>
          </w:tcPr>
          <w:p w14:paraId="56B41749" w14:textId="77777777" w:rsidR="00677DE5" w:rsidRPr="0063049F" w:rsidRDefault="00677DE5" w:rsidP="0063049F">
            <w:pPr>
              <w:jc w:val="center"/>
              <w:rPr>
                <w:sz w:val="14"/>
              </w:rPr>
            </w:pPr>
            <w:r w:rsidRPr="0063049F">
              <w:rPr>
                <w:sz w:val="14"/>
              </w:rPr>
              <w:t>S_2</w:t>
            </w:r>
          </w:p>
        </w:tc>
        <w:tc>
          <w:tcPr>
            <w:tcW w:w="0" w:type="auto"/>
            <w:tcBorders>
              <w:top w:val="outset" w:sz="6" w:space="0" w:color="auto"/>
              <w:left w:val="outset" w:sz="6" w:space="0" w:color="auto"/>
              <w:bottom w:val="outset" w:sz="6" w:space="0" w:color="auto"/>
              <w:right w:val="outset" w:sz="6" w:space="0" w:color="auto"/>
            </w:tcBorders>
            <w:hideMark/>
          </w:tcPr>
          <w:p w14:paraId="55EE3372" w14:textId="77777777" w:rsidR="00677DE5" w:rsidRPr="0063049F" w:rsidRDefault="00677DE5" w:rsidP="0063049F">
            <w:pPr>
              <w:jc w:val="center"/>
              <w:rPr>
                <w:sz w:val="14"/>
              </w:rPr>
            </w:pPr>
            <w:r w:rsidRPr="0063049F">
              <w:rPr>
                <w:sz w:val="14"/>
              </w:rPr>
              <w:t>V_2</w:t>
            </w:r>
          </w:p>
        </w:tc>
        <w:tc>
          <w:tcPr>
            <w:tcW w:w="0" w:type="auto"/>
            <w:gridSpan w:val="2"/>
            <w:tcBorders>
              <w:top w:val="outset" w:sz="6" w:space="0" w:color="auto"/>
              <w:left w:val="outset" w:sz="6" w:space="0" w:color="auto"/>
              <w:bottom w:val="outset" w:sz="6" w:space="0" w:color="auto"/>
              <w:right w:val="outset" w:sz="6" w:space="0" w:color="auto"/>
            </w:tcBorders>
            <w:hideMark/>
          </w:tcPr>
          <w:p w14:paraId="2E3873C8" w14:textId="77777777" w:rsidR="00677DE5" w:rsidRPr="0063049F" w:rsidRDefault="00677DE5" w:rsidP="0063049F">
            <w:pPr>
              <w:jc w:val="center"/>
              <w:rPr>
                <w:sz w:val="14"/>
              </w:rPr>
            </w:pPr>
            <w:r w:rsidRPr="0063049F">
              <w:rPr>
                <w:sz w:val="14"/>
              </w:rPr>
              <w:t>OUTI_2</w:t>
            </w:r>
          </w:p>
        </w:tc>
        <w:tc>
          <w:tcPr>
            <w:tcW w:w="0" w:type="auto"/>
            <w:gridSpan w:val="2"/>
            <w:tcBorders>
              <w:top w:val="outset" w:sz="6" w:space="0" w:color="auto"/>
              <w:left w:val="outset" w:sz="6" w:space="0" w:color="auto"/>
              <w:bottom w:val="outset" w:sz="6" w:space="0" w:color="auto"/>
              <w:right w:val="outset" w:sz="6" w:space="0" w:color="auto"/>
            </w:tcBorders>
            <w:hideMark/>
          </w:tcPr>
          <w:p w14:paraId="46BE918E"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17E2BC85" w14:textId="77777777" w:rsidR="00677DE5" w:rsidRPr="0063049F" w:rsidRDefault="00677DE5" w:rsidP="0063049F">
            <w:pPr>
              <w:jc w:val="center"/>
              <w:rPr>
                <w:sz w:val="14"/>
              </w:rPr>
            </w:pPr>
            <w:r w:rsidRPr="0063049F">
              <w:rPr>
                <w:sz w:val="14"/>
              </w:rPr>
              <w:t>F_1</w:t>
            </w:r>
          </w:p>
        </w:tc>
        <w:tc>
          <w:tcPr>
            <w:tcW w:w="0" w:type="auto"/>
            <w:tcBorders>
              <w:top w:val="outset" w:sz="6" w:space="0" w:color="auto"/>
              <w:left w:val="outset" w:sz="6" w:space="0" w:color="auto"/>
              <w:bottom w:val="outset" w:sz="6" w:space="0" w:color="auto"/>
              <w:right w:val="outset" w:sz="6" w:space="0" w:color="auto"/>
            </w:tcBorders>
            <w:hideMark/>
          </w:tcPr>
          <w:p w14:paraId="7066FC2D" w14:textId="77777777" w:rsidR="00677DE5" w:rsidRPr="0063049F" w:rsidRDefault="00677DE5" w:rsidP="0063049F">
            <w:pPr>
              <w:jc w:val="center"/>
              <w:rPr>
                <w:sz w:val="14"/>
              </w:rPr>
            </w:pPr>
            <w:r w:rsidRPr="0063049F">
              <w:rPr>
                <w:sz w:val="14"/>
              </w:rPr>
              <w:t>B_1</w:t>
            </w:r>
          </w:p>
        </w:tc>
        <w:tc>
          <w:tcPr>
            <w:tcW w:w="0" w:type="auto"/>
            <w:tcBorders>
              <w:top w:val="outset" w:sz="6" w:space="0" w:color="auto"/>
              <w:left w:val="outset" w:sz="6" w:space="0" w:color="auto"/>
              <w:bottom w:val="outset" w:sz="6" w:space="0" w:color="auto"/>
              <w:right w:val="outset" w:sz="6" w:space="0" w:color="auto"/>
            </w:tcBorders>
            <w:hideMark/>
          </w:tcPr>
          <w:p w14:paraId="39E53D97" w14:textId="77777777" w:rsidR="00677DE5" w:rsidRPr="0063049F" w:rsidRDefault="00677DE5" w:rsidP="0063049F">
            <w:pPr>
              <w:jc w:val="center"/>
              <w:rPr>
                <w:sz w:val="14"/>
              </w:rPr>
            </w:pPr>
            <w:r w:rsidRPr="0063049F">
              <w:rPr>
                <w:sz w:val="14"/>
              </w:rPr>
              <w:t>S_1</w:t>
            </w:r>
          </w:p>
        </w:tc>
        <w:tc>
          <w:tcPr>
            <w:tcW w:w="0" w:type="auto"/>
            <w:tcBorders>
              <w:top w:val="outset" w:sz="6" w:space="0" w:color="auto"/>
              <w:left w:val="outset" w:sz="6" w:space="0" w:color="auto"/>
              <w:bottom w:val="outset" w:sz="6" w:space="0" w:color="auto"/>
              <w:right w:val="outset" w:sz="6" w:space="0" w:color="auto"/>
            </w:tcBorders>
            <w:hideMark/>
          </w:tcPr>
          <w:p w14:paraId="2A788B6B" w14:textId="77777777" w:rsidR="00677DE5" w:rsidRPr="0063049F" w:rsidRDefault="00677DE5" w:rsidP="0063049F">
            <w:pPr>
              <w:jc w:val="center"/>
              <w:rPr>
                <w:sz w:val="14"/>
              </w:rPr>
            </w:pPr>
            <w:r w:rsidRPr="0063049F">
              <w:rPr>
                <w:sz w:val="14"/>
              </w:rPr>
              <w:t>V_1</w:t>
            </w:r>
          </w:p>
        </w:tc>
        <w:tc>
          <w:tcPr>
            <w:tcW w:w="0" w:type="auto"/>
            <w:gridSpan w:val="2"/>
            <w:tcBorders>
              <w:top w:val="outset" w:sz="6" w:space="0" w:color="auto"/>
              <w:left w:val="outset" w:sz="6" w:space="0" w:color="auto"/>
              <w:bottom w:val="outset" w:sz="6" w:space="0" w:color="auto"/>
              <w:right w:val="outset" w:sz="6" w:space="0" w:color="auto"/>
            </w:tcBorders>
            <w:hideMark/>
          </w:tcPr>
          <w:p w14:paraId="6D895F3C" w14:textId="77777777" w:rsidR="00677DE5" w:rsidRPr="0063049F" w:rsidRDefault="00677DE5" w:rsidP="0063049F">
            <w:pPr>
              <w:jc w:val="center"/>
              <w:rPr>
                <w:sz w:val="14"/>
              </w:rPr>
            </w:pPr>
            <w:r w:rsidRPr="0063049F">
              <w:rPr>
                <w:sz w:val="14"/>
              </w:rPr>
              <w:t>OUTI_1</w:t>
            </w:r>
          </w:p>
        </w:tc>
        <w:tc>
          <w:tcPr>
            <w:tcW w:w="0" w:type="auto"/>
            <w:gridSpan w:val="2"/>
            <w:tcBorders>
              <w:top w:val="outset" w:sz="6" w:space="0" w:color="auto"/>
              <w:left w:val="outset" w:sz="6" w:space="0" w:color="auto"/>
              <w:bottom w:val="outset" w:sz="6" w:space="0" w:color="auto"/>
              <w:right w:val="outset" w:sz="6" w:space="0" w:color="auto"/>
            </w:tcBorders>
            <w:hideMark/>
          </w:tcPr>
          <w:p w14:paraId="4A17790E"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018BFC76" w14:textId="77777777" w:rsidR="00677DE5" w:rsidRPr="0063049F" w:rsidRDefault="00677DE5" w:rsidP="0063049F">
            <w:pPr>
              <w:jc w:val="center"/>
              <w:rPr>
                <w:sz w:val="14"/>
              </w:rPr>
            </w:pPr>
            <w:r w:rsidRPr="0063049F">
              <w:rPr>
                <w:sz w:val="14"/>
              </w:rPr>
              <w:t>F_0</w:t>
            </w:r>
          </w:p>
        </w:tc>
        <w:tc>
          <w:tcPr>
            <w:tcW w:w="0" w:type="auto"/>
            <w:tcBorders>
              <w:top w:val="outset" w:sz="6" w:space="0" w:color="auto"/>
              <w:left w:val="outset" w:sz="6" w:space="0" w:color="auto"/>
              <w:bottom w:val="outset" w:sz="6" w:space="0" w:color="auto"/>
              <w:right w:val="outset" w:sz="6" w:space="0" w:color="auto"/>
            </w:tcBorders>
            <w:hideMark/>
          </w:tcPr>
          <w:p w14:paraId="7260DD55" w14:textId="77777777" w:rsidR="00677DE5" w:rsidRPr="0063049F" w:rsidRDefault="00677DE5" w:rsidP="0063049F">
            <w:pPr>
              <w:jc w:val="center"/>
              <w:rPr>
                <w:sz w:val="14"/>
              </w:rPr>
            </w:pPr>
            <w:r w:rsidRPr="0063049F">
              <w:rPr>
                <w:sz w:val="14"/>
              </w:rPr>
              <w:t>B_0</w:t>
            </w:r>
          </w:p>
        </w:tc>
        <w:tc>
          <w:tcPr>
            <w:tcW w:w="0" w:type="auto"/>
            <w:tcBorders>
              <w:top w:val="outset" w:sz="6" w:space="0" w:color="auto"/>
              <w:left w:val="outset" w:sz="6" w:space="0" w:color="auto"/>
              <w:bottom w:val="outset" w:sz="6" w:space="0" w:color="auto"/>
              <w:right w:val="outset" w:sz="6" w:space="0" w:color="auto"/>
            </w:tcBorders>
            <w:hideMark/>
          </w:tcPr>
          <w:p w14:paraId="0917F501" w14:textId="77777777" w:rsidR="00677DE5" w:rsidRPr="0063049F" w:rsidRDefault="00677DE5" w:rsidP="0063049F">
            <w:pPr>
              <w:jc w:val="center"/>
              <w:rPr>
                <w:sz w:val="14"/>
              </w:rPr>
            </w:pPr>
            <w:r w:rsidRPr="0063049F">
              <w:rPr>
                <w:sz w:val="14"/>
              </w:rPr>
              <w:t>S_0</w:t>
            </w:r>
          </w:p>
        </w:tc>
        <w:tc>
          <w:tcPr>
            <w:tcW w:w="0" w:type="auto"/>
            <w:tcBorders>
              <w:top w:val="outset" w:sz="6" w:space="0" w:color="auto"/>
              <w:left w:val="outset" w:sz="6" w:space="0" w:color="auto"/>
              <w:bottom w:val="outset" w:sz="6" w:space="0" w:color="auto"/>
              <w:right w:val="outset" w:sz="6" w:space="0" w:color="auto"/>
            </w:tcBorders>
            <w:hideMark/>
          </w:tcPr>
          <w:p w14:paraId="771ECE66" w14:textId="77777777" w:rsidR="00677DE5" w:rsidRPr="0063049F" w:rsidRDefault="00677DE5" w:rsidP="0063049F">
            <w:pPr>
              <w:jc w:val="center"/>
              <w:rPr>
                <w:sz w:val="14"/>
              </w:rPr>
            </w:pPr>
            <w:r w:rsidRPr="0063049F">
              <w:rPr>
                <w:sz w:val="14"/>
              </w:rPr>
              <w:t>V_0</w:t>
            </w:r>
          </w:p>
        </w:tc>
        <w:tc>
          <w:tcPr>
            <w:tcW w:w="0" w:type="auto"/>
            <w:gridSpan w:val="2"/>
            <w:tcBorders>
              <w:top w:val="outset" w:sz="6" w:space="0" w:color="auto"/>
              <w:left w:val="outset" w:sz="6" w:space="0" w:color="auto"/>
              <w:bottom w:val="outset" w:sz="6" w:space="0" w:color="auto"/>
              <w:right w:val="outset" w:sz="6" w:space="0" w:color="auto"/>
            </w:tcBorders>
            <w:hideMark/>
          </w:tcPr>
          <w:p w14:paraId="73E1113E" w14:textId="77777777" w:rsidR="00677DE5" w:rsidRPr="0063049F" w:rsidRDefault="00677DE5" w:rsidP="0063049F">
            <w:pPr>
              <w:jc w:val="center"/>
              <w:rPr>
                <w:sz w:val="14"/>
              </w:rPr>
            </w:pPr>
            <w:r w:rsidRPr="0063049F">
              <w:rPr>
                <w:sz w:val="14"/>
              </w:rPr>
              <w:t>OUTI_0</w:t>
            </w:r>
          </w:p>
        </w:tc>
      </w:tr>
    </w:tbl>
    <w:p w14:paraId="14787838" w14:textId="77777777" w:rsidR="00677DE5" w:rsidRDefault="00677DE5" w:rsidP="0063049F">
      <w:pPr>
        <w:pStyle w:val="Caption"/>
      </w:pPr>
      <w:r>
        <w:t xml:space="preserve">Table </w:t>
      </w:r>
      <w:fldSimple w:instr=" SEQ Table \* ARABIC ">
        <w:r>
          <w:rPr>
            <w:noProof/>
          </w:rPr>
          <w:t>26</w:t>
        </w:r>
      </w:fldSimple>
      <w:r>
        <w:t xml:space="preserve"> NOC_RX_FIFO_STATUS register.</w:t>
      </w:r>
    </w:p>
    <w:p w14:paraId="6CA8B1D7" w14:textId="77777777" w:rsidR="00677DE5" w:rsidRDefault="00677DE5" w:rsidP="0063049F">
      <w:pPr>
        <w:pStyle w:val="Heading3"/>
      </w:pPr>
      <w:r>
        <w:t>NOC_RX_ID</w:t>
      </w:r>
    </w:p>
    <w:p w14:paraId="1EBB7979" w14:textId="77777777" w:rsidR="00677DE5" w:rsidRDefault="00677DE5" w:rsidP="0063049F">
      <w:pPr>
        <w:pStyle w:val="NormalWeb"/>
        <w:jc w:val="both"/>
      </w:pPr>
      <w:r>
        <w:t>This register holds a unique 8-bit identifier for the receiving bridge. It is a read-only register. It can be used for debugging software access to the NoC elements by confirming that a read has successfully targeted the correct NoC element.</w:t>
      </w:r>
    </w:p>
    <w:p w14:paraId="192FCDE2" w14:textId="77777777" w:rsidR="00677DE5" w:rsidRDefault="00677DE5" w:rsidP="0063049F">
      <w:pPr>
        <w:pStyle w:val="NormalWeb"/>
      </w:pPr>
      <w:r>
        <w:t>Attribute: R</w:t>
      </w:r>
    </w:p>
    <w:p w14:paraId="59FA100C" w14:textId="77777777" w:rsidR="00677DE5" w:rsidRDefault="00677DE5" w:rsidP="0063049F">
      <w:pPr>
        <w:pStyle w:val="NormalWeb"/>
      </w:pPr>
      <w:r>
        <w:t>Security: Non-secure</w:t>
      </w:r>
    </w:p>
    <w:p w14:paraId="694677FF" w14:textId="77777777" w:rsidR="00677DE5" w:rsidRDefault="00677DE5" w:rsidP="0063049F">
      <w:pPr>
        <w:pStyle w:val="NormalWeb"/>
      </w:pPr>
      <w:r>
        <w:t>Bit field description:</w:t>
      </w:r>
    </w:p>
    <w:p w14:paraId="4F765118" w14:textId="77777777" w:rsidR="00677DE5" w:rsidRDefault="00677DE5" w:rsidP="00312028">
      <w:pPr>
        <w:numPr>
          <w:ilvl w:val="0"/>
          <w:numId w:val="55"/>
        </w:numPr>
        <w:spacing w:before="100" w:beforeAutospacing="1" w:after="100" w:afterAutospacing="1" w:line="240" w:lineRule="auto"/>
      </w:pPr>
      <w:r>
        <w:rPr>
          <w:b/>
          <w:bCs/>
        </w:rPr>
        <w:t>ZEROES</w:t>
      </w:r>
      <w:r>
        <w:t>[15:8] - Forced to zero</w:t>
      </w:r>
    </w:p>
    <w:p w14:paraId="0911EF4C" w14:textId="77777777" w:rsidR="00677DE5" w:rsidRDefault="00677DE5" w:rsidP="00312028">
      <w:pPr>
        <w:numPr>
          <w:ilvl w:val="0"/>
          <w:numId w:val="55"/>
        </w:numPr>
        <w:spacing w:before="100" w:beforeAutospacing="1" w:after="100" w:afterAutospacing="1" w:line="240" w:lineRule="auto"/>
      </w:pPr>
      <w:r>
        <w:rPr>
          <w:b/>
          <w:bCs/>
        </w:rPr>
        <w:t>ID</w:t>
      </w:r>
      <w:r>
        <w:t>[7:0] - A unique 8-bit identifier assigned to the bridge to uniquely identify it on the NoC. It is equal to the corresponding RXID 8-bit identifier on the Tx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4943E628"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015E777"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335D8431"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25A51BFA"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4A2F06EF"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929D2BF"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2486ADA6"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DC07EFD"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3CD486E7"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40482156"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2A33BCC8"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DDE04A6"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69650C6C"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649A8D4F"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182BF621"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698E0F13"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09E549DC"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3C4F3D5C"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46F1D45A"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466C6A0B"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482D10AC"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3E566D0"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2A5E240"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00E57CEF"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7EF67B77"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50EB8F99"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7F0C043"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6A0CC8D1"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0780EB25"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77C9AF86"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0F5F93A8"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60B03DC4"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643E68B5" w14:textId="77777777" w:rsidR="00677DE5" w:rsidRPr="0063049F" w:rsidRDefault="00677DE5" w:rsidP="0063049F">
            <w:pPr>
              <w:jc w:val="center"/>
              <w:rPr>
                <w:sz w:val="18"/>
              </w:rPr>
            </w:pPr>
            <w:r w:rsidRPr="0063049F">
              <w:rPr>
                <w:sz w:val="18"/>
              </w:rPr>
              <w:t>0</w:t>
            </w:r>
          </w:p>
        </w:tc>
      </w:tr>
      <w:tr w:rsidR="00677DE5" w:rsidRPr="0063049F" w14:paraId="15240FDE" w14:textId="77777777" w:rsidTr="0063049F">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CE176C7"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00969FDE" w14:textId="77777777" w:rsidR="00677DE5" w:rsidRPr="0063049F" w:rsidRDefault="00677DE5" w:rsidP="0063049F">
            <w:pPr>
              <w:jc w:val="center"/>
              <w:rPr>
                <w:sz w:val="18"/>
              </w:rPr>
            </w:pPr>
            <w:r w:rsidRPr="0063049F">
              <w:rPr>
                <w:sz w:val="18"/>
              </w:rPr>
              <w:t>ZEROES</w:t>
            </w:r>
          </w:p>
        </w:tc>
        <w:tc>
          <w:tcPr>
            <w:tcW w:w="0" w:type="auto"/>
            <w:gridSpan w:val="8"/>
            <w:tcBorders>
              <w:top w:val="outset" w:sz="6" w:space="0" w:color="auto"/>
              <w:left w:val="outset" w:sz="6" w:space="0" w:color="auto"/>
              <w:bottom w:val="outset" w:sz="6" w:space="0" w:color="auto"/>
              <w:right w:val="outset" w:sz="6" w:space="0" w:color="auto"/>
            </w:tcBorders>
            <w:hideMark/>
          </w:tcPr>
          <w:p w14:paraId="2D7FA685" w14:textId="77777777" w:rsidR="00677DE5" w:rsidRPr="0063049F" w:rsidRDefault="00677DE5" w:rsidP="0063049F">
            <w:pPr>
              <w:jc w:val="center"/>
              <w:rPr>
                <w:sz w:val="18"/>
              </w:rPr>
            </w:pPr>
            <w:r w:rsidRPr="0063049F">
              <w:rPr>
                <w:sz w:val="18"/>
              </w:rPr>
              <w:t>ID</w:t>
            </w:r>
          </w:p>
        </w:tc>
      </w:tr>
    </w:tbl>
    <w:p w14:paraId="23816492" w14:textId="77777777" w:rsidR="00677DE5" w:rsidRDefault="00677DE5" w:rsidP="0063049F">
      <w:pPr>
        <w:pStyle w:val="Caption"/>
      </w:pPr>
      <w:r>
        <w:t xml:space="preserve">Table </w:t>
      </w:r>
      <w:fldSimple w:instr=" SEQ Table \* ARABIC ">
        <w:r>
          <w:rPr>
            <w:noProof/>
          </w:rPr>
          <w:t>27</w:t>
        </w:r>
      </w:fldSimple>
      <w:r>
        <w:t xml:space="preserve"> NOC_RX_ID register.</w:t>
      </w:r>
    </w:p>
    <w:p w14:paraId="35FBF79D" w14:textId="77777777" w:rsidR="00677DE5" w:rsidRDefault="00677DE5" w:rsidP="0063049F">
      <w:pPr>
        <w:pStyle w:val="Heading3"/>
      </w:pPr>
      <w:r>
        <w:t>NOC_RX_INTERRUPT_MASK</w:t>
      </w:r>
    </w:p>
    <w:p w14:paraId="1E571791" w14:textId="77777777" w:rsidR="00677DE5" w:rsidRDefault="00677DE5" w:rsidP="0063049F">
      <w:pPr>
        <w:pStyle w:val="NormalWeb"/>
        <w:jc w:val="both"/>
      </w:pPr>
      <w:r>
        <w:t>This register is used to decide which of the error/interrupt events specified in the noc_rx_event_status register should trigger an interrupt.</w:t>
      </w:r>
    </w:p>
    <w:p w14:paraId="0E2FE973" w14:textId="77777777" w:rsidR="00677DE5" w:rsidRDefault="00677DE5" w:rsidP="0063049F">
      <w:pPr>
        <w:pStyle w:val="NormalWeb"/>
      </w:pPr>
      <w:r>
        <w:t>Attribute: RW</w:t>
      </w:r>
    </w:p>
    <w:p w14:paraId="5F1B9719" w14:textId="77777777" w:rsidR="00677DE5" w:rsidRDefault="00677DE5" w:rsidP="0063049F">
      <w:pPr>
        <w:pStyle w:val="NormalWeb"/>
      </w:pPr>
      <w:r>
        <w:t>Security: Non-secure</w:t>
      </w:r>
    </w:p>
    <w:p w14:paraId="40808E5F" w14:textId="77777777" w:rsidR="00677DE5" w:rsidRDefault="00677DE5" w:rsidP="0063049F">
      <w:pPr>
        <w:pStyle w:val="NormalWeb"/>
      </w:pPr>
      <w:r>
        <w:t>Bit field description:</w:t>
      </w:r>
    </w:p>
    <w:p w14:paraId="1EE2A8C2" w14:textId="77777777" w:rsidR="00677DE5" w:rsidRDefault="00677DE5" w:rsidP="00312028">
      <w:pPr>
        <w:numPr>
          <w:ilvl w:val="0"/>
          <w:numId w:val="56"/>
        </w:numPr>
        <w:spacing w:before="100" w:beforeAutospacing="1" w:after="100" w:afterAutospacing="1" w:line="240" w:lineRule="auto"/>
      </w:pPr>
      <w:r>
        <w:rPr>
          <w:b/>
          <w:bCs/>
        </w:rPr>
        <w:lastRenderedPageBreak/>
        <w:t>EVC1_OFLW_MASK</w:t>
      </w:r>
      <w:r>
        <w:t xml:space="preserve">[6] - </w:t>
      </w:r>
      <w:r>
        <w:br/>
        <w:t>1'b1: When is set to 1, the corresponding interrupt event will not send an interrupt to the system.</w:t>
      </w:r>
      <w:r>
        <w:br/>
        <w:t>1'b0: The corresponding interrupt event will send an interrupt to the system.</w:t>
      </w:r>
    </w:p>
    <w:p w14:paraId="7870D092" w14:textId="77777777" w:rsidR="00677DE5" w:rsidRDefault="00677DE5" w:rsidP="00312028">
      <w:pPr>
        <w:numPr>
          <w:ilvl w:val="0"/>
          <w:numId w:val="56"/>
        </w:numPr>
        <w:spacing w:before="100" w:beforeAutospacing="1" w:after="100" w:afterAutospacing="1" w:line="240" w:lineRule="auto"/>
      </w:pPr>
      <w:r>
        <w:rPr>
          <w:b/>
          <w:bCs/>
        </w:rPr>
        <w:t>PARITY_ERR_MASK</w:t>
      </w:r>
      <w:r>
        <w:t>[5] - Interrupt mask for register parity error.</w:t>
      </w:r>
    </w:p>
    <w:p w14:paraId="1AFE76CA" w14:textId="77777777" w:rsidR="00677DE5" w:rsidRDefault="00677DE5" w:rsidP="00312028">
      <w:pPr>
        <w:numPr>
          <w:ilvl w:val="0"/>
          <w:numId w:val="56"/>
        </w:numPr>
        <w:spacing w:before="100" w:beforeAutospacing="1" w:after="100" w:afterAutospacing="1" w:line="240" w:lineRule="auto"/>
      </w:pPr>
      <w:r>
        <w:rPr>
          <w:b/>
          <w:bCs/>
        </w:rPr>
        <w:t>EVC_OFLW_MASK</w:t>
      </w:r>
      <w:r>
        <w:t xml:space="preserve">[4] - </w:t>
      </w:r>
      <w:r>
        <w:br/>
        <w:t>1'b1: When is set to 1, the corresponding interrupt event will not send an interrupt to the system.</w:t>
      </w:r>
      <w:r>
        <w:br/>
        <w:t>1'b0: The corresponding interrupt event will send an interrupt to the system.</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34"/>
        <w:gridCol w:w="134"/>
        <w:gridCol w:w="134"/>
        <w:gridCol w:w="1211"/>
        <w:gridCol w:w="1225"/>
        <w:gridCol w:w="1151"/>
        <w:gridCol w:w="134"/>
        <w:gridCol w:w="134"/>
        <w:gridCol w:w="134"/>
        <w:gridCol w:w="141"/>
      </w:tblGrid>
      <w:tr w:rsidR="00677DE5" w:rsidRPr="0063049F" w14:paraId="69D300C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F1FDFB4" w14:textId="77777777" w:rsidR="00677DE5" w:rsidRPr="0063049F" w:rsidRDefault="00677DE5" w:rsidP="0063049F">
            <w:pPr>
              <w:spacing w:after="0"/>
              <w:jc w:val="center"/>
              <w:rPr>
                <w:sz w:val="12"/>
              </w:rPr>
            </w:pPr>
            <w:r w:rsidRPr="0063049F">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74D5B855" w14:textId="77777777" w:rsidR="00677DE5" w:rsidRPr="0063049F" w:rsidRDefault="00677DE5" w:rsidP="0063049F">
            <w:pPr>
              <w:jc w:val="center"/>
              <w:rPr>
                <w:sz w:val="12"/>
              </w:rPr>
            </w:pPr>
            <w:r w:rsidRPr="0063049F">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460D7AB5" w14:textId="77777777" w:rsidR="00677DE5" w:rsidRPr="0063049F" w:rsidRDefault="00677DE5" w:rsidP="0063049F">
            <w:pPr>
              <w:jc w:val="center"/>
              <w:rPr>
                <w:sz w:val="12"/>
              </w:rPr>
            </w:pPr>
            <w:r w:rsidRPr="0063049F">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0E2945E7" w14:textId="77777777" w:rsidR="00677DE5" w:rsidRPr="0063049F" w:rsidRDefault="00677DE5" w:rsidP="0063049F">
            <w:pPr>
              <w:jc w:val="center"/>
              <w:rPr>
                <w:sz w:val="12"/>
              </w:rPr>
            </w:pPr>
            <w:r w:rsidRPr="0063049F">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606B61B8" w14:textId="77777777" w:rsidR="00677DE5" w:rsidRPr="0063049F" w:rsidRDefault="00677DE5" w:rsidP="0063049F">
            <w:pPr>
              <w:jc w:val="center"/>
              <w:rPr>
                <w:sz w:val="12"/>
              </w:rPr>
            </w:pPr>
            <w:r w:rsidRPr="0063049F">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1290AF88" w14:textId="77777777" w:rsidR="00677DE5" w:rsidRPr="0063049F" w:rsidRDefault="00677DE5" w:rsidP="0063049F">
            <w:pPr>
              <w:jc w:val="center"/>
              <w:rPr>
                <w:sz w:val="12"/>
              </w:rPr>
            </w:pPr>
            <w:r w:rsidRPr="0063049F">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53AAA628" w14:textId="77777777" w:rsidR="00677DE5" w:rsidRPr="0063049F" w:rsidRDefault="00677DE5" w:rsidP="0063049F">
            <w:pPr>
              <w:jc w:val="center"/>
              <w:rPr>
                <w:sz w:val="12"/>
              </w:rPr>
            </w:pPr>
            <w:r w:rsidRPr="0063049F">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54B53DBF" w14:textId="77777777" w:rsidR="00677DE5" w:rsidRPr="0063049F" w:rsidRDefault="00677DE5" w:rsidP="0063049F">
            <w:pPr>
              <w:jc w:val="center"/>
              <w:rPr>
                <w:sz w:val="12"/>
              </w:rPr>
            </w:pPr>
            <w:r w:rsidRPr="0063049F">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480EB3D5" w14:textId="77777777" w:rsidR="00677DE5" w:rsidRPr="0063049F" w:rsidRDefault="00677DE5" w:rsidP="0063049F">
            <w:pPr>
              <w:jc w:val="center"/>
              <w:rPr>
                <w:sz w:val="12"/>
              </w:rPr>
            </w:pPr>
            <w:r w:rsidRPr="0063049F">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7715DE59" w14:textId="77777777" w:rsidR="00677DE5" w:rsidRPr="0063049F" w:rsidRDefault="00677DE5" w:rsidP="0063049F">
            <w:pPr>
              <w:jc w:val="center"/>
              <w:rPr>
                <w:sz w:val="12"/>
              </w:rPr>
            </w:pPr>
            <w:r w:rsidRPr="0063049F">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1CFFF2B9" w14:textId="77777777" w:rsidR="00677DE5" w:rsidRPr="0063049F" w:rsidRDefault="00677DE5" w:rsidP="0063049F">
            <w:pPr>
              <w:jc w:val="center"/>
              <w:rPr>
                <w:sz w:val="12"/>
              </w:rPr>
            </w:pPr>
            <w:r w:rsidRPr="0063049F">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20F5663" w14:textId="77777777" w:rsidR="00677DE5" w:rsidRPr="0063049F" w:rsidRDefault="00677DE5" w:rsidP="0063049F">
            <w:pPr>
              <w:jc w:val="center"/>
              <w:rPr>
                <w:sz w:val="12"/>
              </w:rPr>
            </w:pPr>
            <w:r w:rsidRPr="0063049F">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4171C9C3" w14:textId="77777777" w:rsidR="00677DE5" w:rsidRPr="0063049F" w:rsidRDefault="00677DE5" w:rsidP="0063049F">
            <w:pPr>
              <w:jc w:val="center"/>
              <w:rPr>
                <w:sz w:val="12"/>
              </w:rPr>
            </w:pPr>
            <w:r w:rsidRPr="0063049F">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455627B7" w14:textId="77777777" w:rsidR="00677DE5" w:rsidRPr="0063049F" w:rsidRDefault="00677DE5" w:rsidP="0063049F">
            <w:pPr>
              <w:jc w:val="center"/>
              <w:rPr>
                <w:sz w:val="12"/>
              </w:rPr>
            </w:pPr>
            <w:r w:rsidRPr="0063049F">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153E6436" w14:textId="77777777" w:rsidR="00677DE5" w:rsidRPr="0063049F" w:rsidRDefault="00677DE5" w:rsidP="0063049F">
            <w:pPr>
              <w:jc w:val="center"/>
              <w:rPr>
                <w:sz w:val="12"/>
              </w:rPr>
            </w:pPr>
            <w:r w:rsidRPr="0063049F">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15971F19" w14:textId="77777777" w:rsidR="00677DE5" w:rsidRPr="0063049F" w:rsidRDefault="00677DE5" w:rsidP="0063049F">
            <w:pPr>
              <w:jc w:val="center"/>
              <w:rPr>
                <w:sz w:val="12"/>
              </w:rPr>
            </w:pPr>
            <w:r w:rsidRPr="0063049F">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6190AD64" w14:textId="77777777" w:rsidR="00677DE5" w:rsidRPr="0063049F" w:rsidRDefault="00677DE5" w:rsidP="0063049F">
            <w:pPr>
              <w:jc w:val="center"/>
              <w:rPr>
                <w:sz w:val="12"/>
              </w:rPr>
            </w:pPr>
            <w:r w:rsidRPr="0063049F">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658AEB9" w14:textId="77777777" w:rsidR="00677DE5" w:rsidRPr="0063049F" w:rsidRDefault="00677DE5" w:rsidP="0063049F">
            <w:pPr>
              <w:jc w:val="center"/>
              <w:rPr>
                <w:sz w:val="12"/>
              </w:rPr>
            </w:pPr>
            <w:r w:rsidRPr="0063049F">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3339712" w14:textId="77777777" w:rsidR="00677DE5" w:rsidRPr="0063049F" w:rsidRDefault="00677DE5" w:rsidP="0063049F">
            <w:pPr>
              <w:jc w:val="center"/>
              <w:rPr>
                <w:sz w:val="12"/>
              </w:rPr>
            </w:pPr>
            <w:r w:rsidRPr="0063049F">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3D37594B" w14:textId="77777777" w:rsidR="00677DE5" w:rsidRPr="0063049F" w:rsidRDefault="00677DE5" w:rsidP="0063049F">
            <w:pPr>
              <w:jc w:val="center"/>
              <w:rPr>
                <w:sz w:val="12"/>
              </w:rPr>
            </w:pPr>
            <w:r w:rsidRPr="0063049F">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0F695E3A" w14:textId="77777777" w:rsidR="00677DE5" w:rsidRPr="0063049F" w:rsidRDefault="00677DE5" w:rsidP="0063049F">
            <w:pPr>
              <w:jc w:val="center"/>
              <w:rPr>
                <w:sz w:val="12"/>
              </w:rPr>
            </w:pPr>
            <w:r w:rsidRPr="0063049F">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58509197" w14:textId="77777777" w:rsidR="00677DE5" w:rsidRPr="0063049F" w:rsidRDefault="00677DE5" w:rsidP="0063049F">
            <w:pPr>
              <w:jc w:val="center"/>
              <w:rPr>
                <w:sz w:val="12"/>
              </w:rPr>
            </w:pPr>
            <w:r w:rsidRPr="0063049F">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25EE2260" w14:textId="77777777" w:rsidR="00677DE5" w:rsidRPr="0063049F" w:rsidRDefault="00677DE5" w:rsidP="0063049F">
            <w:pPr>
              <w:jc w:val="center"/>
              <w:rPr>
                <w:sz w:val="12"/>
              </w:rPr>
            </w:pPr>
            <w:r w:rsidRPr="0063049F">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3BA99285" w14:textId="77777777" w:rsidR="00677DE5" w:rsidRPr="0063049F" w:rsidRDefault="00677DE5" w:rsidP="0063049F">
            <w:pPr>
              <w:jc w:val="center"/>
              <w:rPr>
                <w:sz w:val="12"/>
              </w:rPr>
            </w:pPr>
            <w:r w:rsidRPr="0063049F">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7366C364" w14:textId="77777777" w:rsidR="00677DE5" w:rsidRPr="0063049F" w:rsidRDefault="00677DE5" w:rsidP="0063049F">
            <w:pPr>
              <w:jc w:val="center"/>
              <w:rPr>
                <w:sz w:val="12"/>
              </w:rPr>
            </w:pPr>
            <w:r w:rsidRPr="0063049F">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4862D3AE" w14:textId="77777777" w:rsidR="00677DE5" w:rsidRPr="0063049F" w:rsidRDefault="00677DE5" w:rsidP="0063049F">
            <w:pPr>
              <w:jc w:val="center"/>
              <w:rPr>
                <w:sz w:val="12"/>
              </w:rPr>
            </w:pPr>
            <w:r w:rsidRPr="0063049F">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125F99E6" w14:textId="77777777" w:rsidR="00677DE5" w:rsidRPr="0063049F" w:rsidRDefault="00677DE5" w:rsidP="0063049F">
            <w:pPr>
              <w:jc w:val="center"/>
              <w:rPr>
                <w:sz w:val="12"/>
              </w:rPr>
            </w:pPr>
            <w:r w:rsidRPr="0063049F">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789FBE4E" w14:textId="77777777" w:rsidR="00677DE5" w:rsidRPr="0063049F" w:rsidRDefault="00677DE5" w:rsidP="0063049F">
            <w:pPr>
              <w:jc w:val="center"/>
              <w:rPr>
                <w:sz w:val="12"/>
              </w:rPr>
            </w:pPr>
            <w:r w:rsidRPr="0063049F">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2354A78E" w14:textId="77777777" w:rsidR="00677DE5" w:rsidRPr="0063049F" w:rsidRDefault="00677DE5" w:rsidP="0063049F">
            <w:pPr>
              <w:jc w:val="center"/>
              <w:rPr>
                <w:sz w:val="12"/>
              </w:rPr>
            </w:pPr>
            <w:r w:rsidRPr="0063049F">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01ACB7C0" w14:textId="77777777" w:rsidR="00677DE5" w:rsidRPr="0063049F" w:rsidRDefault="00677DE5" w:rsidP="0063049F">
            <w:pPr>
              <w:jc w:val="center"/>
              <w:rPr>
                <w:sz w:val="12"/>
              </w:rPr>
            </w:pPr>
            <w:r w:rsidRPr="0063049F">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5A11E6F6" w14:textId="77777777" w:rsidR="00677DE5" w:rsidRPr="0063049F" w:rsidRDefault="00677DE5" w:rsidP="0063049F">
            <w:pPr>
              <w:jc w:val="center"/>
              <w:rPr>
                <w:sz w:val="12"/>
              </w:rPr>
            </w:pPr>
            <w:r w:rsidRPr="0063049F">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7BD65DA2" w14:textId="77777777" w:rsidR="00677DE5" w:rsidRPr="0063049F" w:rsidRDefault="00677DE5" w:rsidP="0063049F">
            <w:pPr>
              <w:jc w:val="center"/>
              <w:rPr>
                <w:sz w:val="12"/>
              </w:rPr>
            </w:pPr>
            <w:r w:rsidRPr="0063049F">
              <w:rPr>
                <w:sz w:val="12"/>
              </w:rPr>
              <w:t>0</w:t>
            </w:r>
          </w:p>
        </w:tc>
      </w:tr>
      <w:tr w:rsidR="00677DE5" w:rsidRPr="0063049F" w14:paraId="319E1D03" w14:textId="77777777" w:rsidTr="0063049F">
        <w:trPr>
          <w:tblCellSpacing w:w="7" w:type="dxa"/>
          <w:jc w:val="center"/>
        </w:trPr>
        <w:tc>
          <w:tcPr>
            <w:tcW w:w="0" w:type="auto"/>
            <w:gridSpan w:val="25"/>
            <w:tcBorders>
              <w:top w:val="outset" w:sz="6" w:space="0" w:color="auto"/>
              <w:left w:val="outset" w:sz="6" w:space="0" w:color="auto"/>
              <w:bottom w:val="outset" w:sz="6" w:space="0" w:color="auto"/>
              <w:right w:val="outset" w:sz="6" w:space="0" w:color="auto"/>
            </w:tcBorders>
            <w:hideMark/>
          </w:tcPr>
          <w:p w14:paraId="5ED15537"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FBEFC0B" w14:textId="77777777" w:rsidR="00677DE5" w:rsidRPr="0063049F" w:rsidRDefault="00677DE5" w:rsidP="0063049F">
            <w:pPr>
              <w:jc w:val="center"/>
              <w:rPr>
                <w:sz w:val="12"/>
              </w:rPr>
            </w:pPr>
            <w:r w:rsidRPr="0063049F">
              <w:rPr>
                <w:sz w:val="12"/>
              </w:rPr>
              <w:t>EVC1_OFLW_MASK</w:t>
            </w:r>
          </w:p>
        </w:tc>
        <w:tc>
          <w:tcPr>
            <w:tcW w:w="0" w:type="auto"/>
            <w:tcBorders>
              <w:top w:val="outset" w:sz="6" w:space="0" w:color="auto"/>
              <w:left w:val="outset" w:sz="6" w:space="0" w:color="auto"/>
              <w:bottom w:val="outset" w:sz="6" w:space="0" w:color="auto"/>
              <w:right w:val="outset" w:sz="6" w:space="0" w:color="auto"/>
            </w:tcBorders>
            <w:hideMark/>
          </w:tcPr>
          <w:p w14:paraId="7CD7FC66" w14:textId="77777777" w:rsidR="00677DE5" w:rsidRPr="0063049F" w:rsidRDefault="00677DE5" w:rsidP="0063049F">
            <w:pPr>
              <w:jc w:val="center"/>
              <w:rPr>
                <w:sz w:val="12"/>
              </w:rPr>
            </w:pPr>
            <w:r w:rsidRPr="0063049F">
              <w:rPr>
                <w:sz w:val="12"/>
              </w:rPr>
              <w:t>PARITY_ERR_MASK</w:t>
            </w:r>
          </w:p>
        </w:tc>
        <w:tc>
          <w:tcPr>
            <w:tcW w:w="0" w:type="auto"/>
            <w:tcBorders>
              <w:top w:val="outset" w:sz="6" w:space="0" w:color="auto"/>
              <w:left w:val="outset" w:sz="6" w:space="0" w:color="auto"/>
              <w:bottom w:val="outset" w:sz="6" w:space="0" w:color="auto"/>
              <w:right w:val="outset" w:sz="6" w:space="0" w:color="auto"/>
            </w:tcBorders>
            <w:hideMark/>
          </w:tcPr>
          <w:p w14:paraId="04FABD0F" w14:textId="77777777" w:rsidR="00677DE5" w:rsidRPr="0063049F" w:rsidRDefault="00677DE5" w:rsidP="0063049F">
            <w:pPr>
              <w:jc w:val="center"/>
              <w:rPr>
                <w:sz w:val="12"/>
              </w:rPr>
            </w:pPr>
            <w:r w:rsidRPr="0063049F">
              <w:rPr>
                <w:sz w:val="12"/>
              </w:rPr>
              <w:t>EVC_OFLW_MASK</w:t>
            </w:r>
          </w:p>
        </w:tc>
        <w:tc>
          <w:tcPr>
            <w:tcW w:w="0" w:type="auto"/>
            <w:gridSpan w:val="4"/>
            <w:tcBorders>
              <w:top w:val="outset" w:sz="6" w:space="0" w:color="auto"/>
              <w:left w:val="outset" w:sz="6" w:space="0" w:color="auto"/>
              <w:bottom w:val="outset" w:sz="6" w:space="0" w:color="auto"/>
              <w:right w:val="outset" w:sz="6" w:space="0" w:color="auto"/>
            </w:tcBorders>
            <w:hideMark/>
          </w:tcPr>
          <w:p w14:paraId="2233A06C" w14:textId="77777777" w:rsidR="00677DE5" w:rsidRPr="0063049F" w:rsidRDefault="00677DE5" w:rsidP="0063049F">
            <w:pPr>
              <w:jc w:val="center"/>
              <w:rPr>
                <w:sz w:val="12"/>
              </w:rPr>
            </w:pPr>
            <w:r w:rsidRPr="0063049F">
              <w:rPr>
                <w:sz w:val="12"/>
              </w:rPr>
              <w:t>u</w:t>
            </w:r>
          </w:p>
        </w:tc>
      </w:tr>
    </w:tbl>
    <w:p w14:paraId="19CBC466" w14:textId="77777777" w:rsidR="00677DE5" w:rsidRDefault="00677DE5" w:rsidP="0063049F">
      <w:pPr>
        <w:pStyle w:val="Caption"/>
      </w:pPr>
      <w:r>
        <w:t xml:space="preserve">Table </w:t>
      </w:r>
      <w:fldSimple w:instr=" SEQ Table \* ARABIC ">
        <w:r>
          <w:rPr>
            <w:noProof/>
          </w:rPr>
          <w:t>28</w:t>
        </w:r>
      </w:fldSimple>
      <w:r>
        <w:t xml:space="preserve"> NOC_RX_INTERRUPT_MASK register.</w:t>
      </w:r>
    </w:p>
    <w:p w14:paraId="393A3B65" w14:textId="77777777" w:rsidR="00677DE5" w:rsidRDefault="00677DE5" w:rsidP="0063049F">
      <w:pPr>
        <w:pStyle w:val="Heading3"/>
      </w:pPr>
      <w:r>
        <w:t>NOC_RX_UPSIZER_STATUS</w:t>
      </w:r>
    </w:p>
    <w:p w14:paraId="0A057054" w14:textId="77777777" w:rsidR="00677DE5" w:rsidRDefault="00677DE5" w:rsidP="0063049F">
      <w:pPr>
        <w:pStyle w:val="NormalWeb"/>
        <w:jc w:val="both"/>
      </w:pPr>
      <w:r>
        <w:t>This register tracks the status of the bridge receiver upsizer/downsize structure. It can be used with the other status registers to check for packets that are still occupying the bridge. Each of the host's receiving interfaces, up to 4, can have upsizing/downsizing logic, and this register tracks the status of all 4 interfaces.</w:t>
      </w:r>
    </w:p>
    <w:p w14:paraId="0DB309CE" w14:textId="77777777" w:rsidR="00677DE5" w:rsidRDefault="00677DE5" w:rsidP="0063049F">
      <w:pPr>
        <w:pStyle w:val="NormalWeb"/>
      </w:pPr>
      <w:r>
        <w:t>Attribute: R</w:t>
      </w:r>
    </w:p>
    <w:p w14:paraId="288BDBA9" w14:textId="77777777" w:rsidR="00677DE5" w:rsidRDefault="00677DE5" w:rsidP="0063049F">
      <w:pPr>
        <w:pStyle w:val="NormalWeb"/>
      </w:pPr>
      <w:r>
        <w:t>Security: Non-secure</w:t>
      </w:r>
    </w:p>
    <w:p w14:paraId="1876A23C" w14:textId="77777777" w:rsidR="00677DE5" w:rsidRDefault="00677DE5" w:rsidP="0063049F">
      <w:pPr>
        <w:pStyle w:val="NormalWeb"/>
      </w:pPr>
      <w:r>
        <w:t>Bit field description:</w:t>
      </w:r>
    </w:p>
    <w:p w14:paraId="1A3AA859" w14:textId="77777777" w:rsidR="00677DE5" w:rsidRDefault="00677DE5" w:rsidP="00312028">
      <w:pPr>
        <w:numPr>
          <w:ilvl w:val="0"/>
          <w:numId w:val="57"/>
        </w:numPr>
        <w:spacing w:before="100" w:beforeAutospacing="1" w:after="100" w:afterAutospacing="1" w:line="240" w:lineRule="auto"/>
      </w:pPr>
      <w:r>
        <w:rPr>
          <w:b/>
          <w:bCs/>
        </w:rPr>
        <w:t>V_D</w:t>
      </w:r>
      <w:r>
        <w:t>[3] - Interface D upsizer/downsizer valid</w:t>
      </w:r>
    </w:p>
    <w:p w14:paraId="57591BEC" w14:textId="77777777" w:rsidR="00677DE5" w:rsidRDefault="00677DE5" w:rsidP="00312028">
      <w:pPr>
        <w:numPr>
          <w:ilvl w:val="0"/>
          <w:numId w:val="57"/>
        </w:numPr>
        <w:spacing w:before="100" w:beforeAutospacing="1" w:after="100" w:afterAutospacing="1" w:line="240" w:lineRule="auto"/>
      </w:pPr>
      <w:r>
        <w:rPr>
          <w:b/>
          <w:bCs/>
        </w:rPr>
        <w:t>V_C</w:t>
      </w:r>
      <w:r>
        <w:t>[2] - Interface C upsizer/downsizer valid</w:t>
      </w:r>
    </w:p>
    <w:p w14:paraId="1091126A" w14:textId="77777777" w:rsidR="00677DE5" w:rsidRDefault="00677DE5" w:rsidP="00312028">
      <w:pPr>
        <w:numPr>
          <w:ilvl w:val="0"/>
          <w:numId w:val="57"/>
        </w:numPr>
        <w:spacing w:before="100" w:beforeAutospacing="1" w:after="100" w:afterAutospacing="1" w:line="240" w:lineRule="auto"/>
      </w:pPr>
      <w:r>
        <w:rPr>
          <w:b/>
          <w:bCs/>
        </w:rPr>
        <w:t>V_B</w:t>
      </w:r>
      <w:r>
        <w:t>[1] - Interface B upsizer/downsizer valid</w:t>
      </w:r>
    </w:p>
    <w:p w14:paraId="287C32A4" w14:textId="77777777" w:rsidR="00677DE5" w:rsidRDefault="00677DE5" w:rsidP="00312028">
      <w:pPr>
        <w:numPr>
          <w:ilvl w:val="0"/>
          <w:numId w:val="57"/>
        </w:numPr>
        <w:spacing w:before="100" w:beforeAutospacing="1" w:after="100" w:afterAutospacing="1" w:line="240" w:lineRule="auto"/>
      </w:pPr>
      <w:r>
        <w:rPr>
          <w:b/>
          <w:bCs/>
        </w:rPr>
        <w:t>V_A</w:t>
      </w:r>
      <w:r>
        <w:t>[0] - Interface A upsizer/downsizer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434"/>
        <w:gridCol w:w="422"/>
        <w:gridCol w:w="404"/>
        <w:gridCol w:w="441"/>
      </w:tblGrid>
      <w:tr w:rsidR="00677DE5" w:rsidRPr="0063049F" w14:paraId="2FE751E1"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FAF9804"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4E67B482"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B84BE02"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2E7A4A50"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2481B502"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1F09CE51"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63CC2EE"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40F0591"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7F557519"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0C7A2FCE"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46889EB8"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023DCB1E"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17A60250"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6B36452"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3B1C838B"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4FEF3899"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275B1BE7"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6D4A29FB"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13983CF"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26827F55"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75B9F44"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0F9E72C"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E263303"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7A7FE47C"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176D668E"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5B0412A7"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464C6BEE"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CD56C70"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2AE02DE"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08B0D3FF"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02C18CD8"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5644FE94" w14:textId="77777777" w:rsidR="00677DE5" w:rsidRPr="0063049F" w:rsidRDefault="00677DE5" w:rsidP="0063049F">
            <w:pPr>
              <w:jc w:val="center"/>
              <w:rPr>
                <w:sz w:val="18"/>
              </w:rPr>
            </w:pPr>
            <w:r w:rsidRPr="0063049F">
              <w:rPr>
                <w:sz w:val="18"/>
              </w:rPr>
              <w:t>0</w:t>
            </w:r>
          </w:p>
        </w:tc>
      </w:tr>
      <w:tr w:rsidR="00677DE5" w:rsidRPr="0063049F" w14:paraId="583F9176" w14:textId="77777777" w:rsidTr="0063049F">
        <w:trPr>
          <w:tblCellSpacing w:w="7" w:type="dxa"/>
          <w:jc w:val="center"/>
        </w:trPr>
        <w:tc>
          <w:tcPr>
            <w:tcW w:w="0" w:type="auto"/>
            <w:gridSpan w:val="28"/>
            <w:tcBorders>
              <w:top w:val="outset" w:sz="6" w:space="0" w:color="auto"/>
              <w:left w:val="outset" w:sz="6" w:space="0" w:color="auto"/>
              <w:bottom w:val="outset" w:sz="6" w:space="0" w:color="auto"/>
              <w:right w:val="outset" w:sz="6" w:space="0" w:color="auto"/>
            </w:tcBorders>
            <w:hideMark/>
          </w:tcPr>
          <w:p w14:paraId="583CF49C" w14:textId="77777777" w:rsidR="00677DE5" w:rsidRPr="0063049F" w:rsidRDefault="00677DE5" w:rsidP="0063049F">
            <w:pPr>
              <w:jc w:val="center"/>
              <w:rPr>
                <w:sz w:val="18"/>
              </w:rPr>
            </w:pPr>
            <w:r w:rsidRPr="0063049F">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3580F6A4" w14:textId="77777777" w:rsidR="00677DE5" w:rsidRPr="0063049F" w:rsidRDefault="00677DE5" w:rsidP="0063049F">
            <w:pPr>
              <w:jc w:val="center"/>
              <w:rPr>
                <w:sz w:val="18"/>
              </w:rPr>
            </w:pPr>
            <w:r w:rsidRPr="0063049F">
              <w:rPr>
                <w:sz w:val="18"/>
              </w:rPr>
              <w:t>V_D</w:t>
            </w:r>
          </w:p>
        </w:tc>
        <w:tc>
          <w:tcPr>
            <w:tcW w:w="0" w:type="auto"/>
            <w:tcBorders>
              <w:top w:val="outset" w:sz="6" w:space="0" w:color="auto"/>
              <w:left w:val="outset" w:sz="6" w:space="0" w:color="auto"/>
              <w:bottom w:val="outset" w:sz="6" w:space="0" w:color="auto"/>
              <w:right w:val="outset" w:sz="6" w:space="0" w:color="auto"/>
            </w:tcBorders>
            <w:hideMark/>
          </w:tcPr>
          <w:p w14:paraId="2F82AF9F" w14:textId="77777777" w:rsidR="00677DE5" w:rsidRPr="0063049F" w:rsidRDefault="00677DE5" w:rsidP="0063049F">
            <w:pPr>
              <w:jc w:val="center"/>
              <w:rPr>
                <w:sz w:val="18"/>
              </w:rPr>
            </w:pPr>
            <w:r w:rsidRPr="0063049F">
              <w:rPr>
                <w:sz w:val="18"/>
              </w:rPr>
              <w:t>V_C</w:t>
            </w:r>
          </w:p>
        </w:tc>
        <w:tc>
          <w:tcPr>
            <w:tcW w:w="0" w:type="auto"/>
            <w:tcBorders>
              <w:top w:val="outset" w:sz="6" w:space="0" w:color="auto"/>
              <w:left w:val="outset" w:sz="6" w:space="0" w:color="auto"/>
              <w:bottom w:val="outset" w:sz="6" w:space="0" w:color="auto"/>
              <w:right w:val="outset" w:sz="6" w:space="0" w:color="auto"/>
            </w:tcBorders>
            <w:hideMark/>
          </w:tcPr>
          <w:p w14:paraId="43982986" w14:textId="77777777" w:rsidR="00677DE5" w:rsidRPr="0063049F" w:rsidRDefault="00677DE5" w:rsidP="0063049F">
            <w:pPr>
              <w:jc w:val="center"/>
              <w:rPr>
                <w:sz w:val="18"/>
              </w:rPr>
            </w:pPr>
            <w:r w:rsidRPr="0063049F">
              <w:rPr>
                <w:sz w:val="18"/>
              </w:rPr>
              <w:t>V_B</w:t>
            </w:r>
          </w:p>
        </w:tc>
        <w:tc>
          <w:tcPr>
            <w:tcW w:w="0" w:type="auto"/>
            <w:tcBorders>
              <w:top w:val="outset" w:sz="6" w:space="0" w:color="auto"/>
              <w:left w:val="outset" w:sz="6" w:space="0" w:color="auto"/>
              <w:bottom w:val="outset" w:sz="6" w:space="0" w:color="auto"/>
              <w:right w:val="outset" w:sz="6" w:space="0" w:color="auto"/>
            </w:tcBorders>
            <w:hideMark/>
          </w:tcPr>
          <w:p w14:paraId="3F7DCD73" w14:textId="77777777" w:rsidR="00677DE5" w:rsidRPr="0063049F" w:rsidRDefault="00677DE5" w:rsidP="0063049F">
            <w:pPr>
              <w:jc w:val="center"/>
              <w:rPr>
                <w:sz w:val="18"/>
              </w:rPr>
            </w:pPr>
            <w:r w:rsidRPr="0063049F">
              <w:rPr>
                <w:sz w:val="18"/>
              </w:rPr>
              <w:t>V_A</w:t>
            </w:r>
          </w:p>
        </w:tc>
      </w:tr>
    </w:tbl>
    <w:p w14:paraId="19BC5029" w14:textId="77777777" w:rsidR="00677DE5" w:rsidRDefault="00677DE5" w:rsidP="0063049F">
      <w:pPr>
        <w:pStyle w:val="Caption"/>
      </w:pPr>
      <w:r>
        <w:t xml:space="preserve">Table </w:t>
      </w:r>
      <w:fldSimple w:instr=" SEQ Table \* ARABIC ">
        <w:r>
          <w:rPr>
            <w:noProof/>
          </w:rPr>
          <w:t>29</w:t>
        </w:r>
      </w:fldSimple>
      <w:r>
        <w:t xml:space="preserve"> NOC_RX_UPSIZER_STATUS register.</w:t>
      </w:r>
    </w:p>
    <w:p w14:paraId="685BE4C6" w14:textId="77777777" w:rsidR="00677DE5" w:rsidRDefault="00677DE5" w:rsidP="0063049F">
      <w:pPr>
        <w:pStyle w:val="Heading3"/>
      </w:pPr>
      <w:r>
        <w:t>NOC_TX_CG_CTRL</w:t>
      </w:r>
    </w:p>
    <w:p w14:paraId="28645C65" w14:textId="77777777" w:rsidR="00677DE5" w:rsidRDefault="00677DE5" w:rsidP="0063049F">
      <w:pPr>
        <w:pStyle w:val="NormalWeb"/>
        <w:jc w:val="both"/>
      </w:pPr>
      <w:r>
        <w:t>This register is used by coarse grained clock gating logic. This register can be set to override coarse clock gating for the entire Streaming Tx bridge. Coarse clock gating for selective Steaming Tx Bridges can be overridden by locally setting this register, if the user does not want incur and aggregate coarse clock gating cycle penalty over a 'fast path/critical path' through the NoC.</w:t>
      </w:r>
    </w:p>
    <w:p w14:paraId="2D3947B7" w14:textId="77777777" w:rsidR="00677DE5" w:rsidRDefault="00677DE5" w:rsidP="0063049F">
      <w:pPr>
        <w:pStyle w:val="NormalWeb"/>
      </w:pPr>
      <w:r>
        <w:lastRenderedPageBreak/>
        <w:t>Attribute: RW</w:t>
      </w:r>
    </w:p>
    <w:p w14:paraId="0980F3BA" w14:textId="77777777" w:rsidR="00677DE5" w:rsidRDefault="00677DE5" w:rsidP="0063049F">
      <w:pPr>
        <w:pStyle w:val="NormalWeb"/>
      </w:pPr>
      <w:r>
        <w:t>Security: Non-secure</w:t>
      </w:r>
    </w:p>
    <w:p w14:paraId="3312DB8C" w14:textId="77777777" w:rsidR="00677DE5" w:rsidRDefault="00677DE5" w:rsidP="0063049F">
      <w:pPr>
        <w:pStyle w:val="NormalWeb"/>
      </w:pPr>
      <w:r>
        <w:t>Bit field description:</w:t>
      </w:r>
    </w:p>
    <w:p w14:paraId="757D4D71" w14:textId="77777777" w:rsidR="00677DE5" w:rsidRDefault="00677DE5" w:rsidP="00312028">
      <w:pPr>
        <w:numPr>
          <w:ilvl w:val="0"/>
          <w:numId w:val="58"/>
        </w:numPr>
        <w:spacing w:before="100" w:beforeAutospacing="1" w:after="100" w:afterAutospacing="1" w:line="240" w:lineRule="auto"/>
      </w:pPr>
      <w:r>
        <w:rPr>
          <w:b/>
          <w:bCs/>
        </w:rPr>
        <w:t>FPO</w:t>
      </w:r>
      <w:r>
        <w:t xml:space="preserve">[0] - </w:t>
      </w:r>
      <w:r>
        <w:br/>
        <w:t>1'b1: Coarse clock gating is locally disabled (for fast path)</w:t>
      </w:r>
      <w:r>
        <w:br/>
        <w:t>1'b0: Coarse clock gating is locally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432"/>
      </w:tblGrid>
      <w:tr w:rsidR="00677DE5" w:rsidRPr="0063049F" w14:paraId="4DD0F08B"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310E21B"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9BF21F8"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5486D9BF"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45C4622"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72FB66B5"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1A01E39"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66B43CE8"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2B918612"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8D128B3"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5B130B6E"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04AA61D7"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77837A5"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79FB73CE"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E968EE3"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30F4676B"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B303C41"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74844EEB"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12D48E40"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7F61F0E8"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B63F54E"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4C6A971"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045F5ADA"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92D07FA"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2F97F729"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73F1A49A"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8449771"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1A728852"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36E46318"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72BA571F"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71AD446F"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F27400D"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FD0F196" w14:textId="77777777" w:rsidR="00677DE5" w:rsidRPr="0063049F" w:rsidRDefault="00677DE5" w:rsidP="0063049F">
            <w:pPr>
              <w:jc w:val="center"/>
              <w:rPr>
                <w:sz w:val="18"/>
              </w:rPr>
            </w:pPr>
            <w:r w:rsidRPr="0063049F">
              <w:rPr>
                <w:sz w:val="18"/>
              </w:rPr>
              <w:t>0</w:t>
            </w:r>
          </w:p>
        </w:tc>
      </w:tr>
      <w:tr w:rsidR="00677DE5" w:rsidRPr="0063049F" w14:paraId="5DDEA36C" w14:textId="77777777" w:rsidTr="0063049F">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hideMark/>
          </w:tcPr>
          <w:p w14:paraId="63A8D14C" w14:textId="77777777" w:rsidR="00677DE5" w:rsidRPr="0063049F" w:rsidRDefault="00677DE5" w:rsidP="0063049F">
            <w:pPr>
              <w:jc w:val="center"/>
              <w:rPr>
                <w:sz w:val="18"/>
              </w:rPr>
            </w:pPr>
            <w:r w:rsidRPr="0063049F">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5E72316A" w14:textId="77777777" w:rsidR="00677DE5" w:rsidRPr="0063049F" w:rsidRDefault="00677DE5" w:rsidP="0063049F">
            <w:pPr>
              <w:jc w:val="center"/>
              <w:rPr>
                <w:sz w:val="18"/>
              </w:rPr>
            </w:pPr>
            <w:r w:rsidRPr="0063049F">
              <w:rPr>
                <w:sz w:val="18"/>
              </w:rPr>
              <w:t>FPO</w:t>
            </w:r>
          </w:p>
        </w:tc>
      </w:tr>
    </w:tbl>
    <w:p w14:paraId="41304000" w14:textId="77777777" w:rsidR="00677DE5" w:rsidRDefault="00677DE5" w:rsidP="0063049F">
      <w:pPr>
        <w:pStyle w:val="Caption"/>
      </w:pPr>
      <w:r>
        <w:t xml:space="preserve">Table </w:t>
      </w:r>
      <w:fldSimple w:instr=" SEQ Table \* ARABIC ">
        <w:r>
          <w:rPr>
            <w:noProof/>
          </w:rPr>
          <w:t>30</w:t>
        </w:r>
      </w:fldSimple>
      <w:r>
        <w:t xml:space="preserve"> NOC_TX_CG_CTRL register.</w:t>
      </w:r>
    </w:p>
    <w:p w14:paraId="73140AB3" w14:textId="77777777" w:rsidR="00677DE5" w:rsidRDefault="00677DE5" w:rsidP="0063049F">
      <w:pPr>
        <w:pStyle w:val="Heading3"/>
      </w:pPr>
      <w:r>
        <w:t>NOC_TX_CG_HYST_COUNT</w:t>
      </w:r>
    </w:p>
    <w:p w14:paraId="62EB78E6" w14:textId="77777777" w:rsidR="00677DE5" w:rsidRDefault="00677DE5" w:rsidP="0063049F">
      <w:pPr>
        <w:pStyle w:val="NormalWeb"/>
        <w:jc w:val="both"/>
      </w:pPr>
      <w:r>
        <w:t>This register is used by coarse grained clock gating logic. The register holds the count value for 'number of cycles' the Streaming TX Bridge has to wait before de-asserting its 'Busy' signal for all output NoC layers.</w:t>
      </w:r>
    </w:p>
    <w:p w14:paraId="7E8A03C4" w14:textId="77777777" w:rsidR="00677DE5" w:rsidRDefault="00677DE5" w:rsidP="0063049F">
      <w:pPr>
        <w:pStyle w:val="NormalWeb"/>
        <w:jc w:val="both"/>
      </w:pPr>
      <w:r>
        <w:t>This is to let the NoC elements (connected to it) on all output layer know that the Streaming Tx Bridge is in quiescent state and there are no pending transactions inside the Steaming Tx Bridge. This register is one per Streaming Tx Bridge and is used by all output layers to de-assert their 'Busy' signal. This is a read-write register.</w:t>
      </w:r>
    </w:p>
    <w:p w14:paraId="0FBF6BD8" w14:textId="77777777" w:rsidR="00677DE5" w:rsidRDefault="00677DE5" w:rsidP="0063049F">
      <w:pPr>
        <w:pStyle w:val="NormalWeb"/>
      </w:pPr>
      <w:r>
        <w:t>Attribute: RW</w:t>
      </w:r>
    </w:p>
    <w:p w14:paraId="3D98F7D7" w14:textId="77777777" w:rsidR="00677DE5" w:rsidRDefault="00677DE5" w:rsidP="0063049F">
      <w:pPr>
        <w:pStyle w:val="NormalWeb"/>
      </w:pPr>
      <w:r>
        <w:t>Security: Non-secure</w:t>
      </w:r>
    </w:p>
    <w:p w14:paraId="3068B9B0" w14:textId="77777777" w:rsidR="00677DE5" w:rsidRDefault="00677DE5" w:rsidP="0063049F">
      <w:pPr>
        <w:pStyle w:val="NormalWeb"/>
      </w:pPr>
      <w:r>
        <w:t>Bit field description:</w:t>
      </w:r>
    </w:p>
    <w:p w14:paraId="3CA872D3" w14:textId="77777777" w:rsidR="00677DE5" w:rsidRDefault="00677DE5" w:rsidP="00312028">
      <w:pPr>
        <w:numPr>
          <w:ilvl w:val="0"/>
          <w:numId w:val="59"/>
        </w:numPr>
        <w:spacing w:before="100" w:beforeAutospacing="1" w:after="100" w:afterAutospacing="1" w:line="240" w:lineRule="auto"/>
      </w:pPr>
      <w:r>
        <w:rPr>
          <w:b/>
          <w:bCs/>
        </w:rPr>
        <w:t>HYSTERESIS_COUNTER</w:t>
      </w:r>
      <w: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7317297F"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549D2FC"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1C2FC838"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020C86F"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34B63E17"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4E78C442"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A0DF1E5"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54059078"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48420DC"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0BED8CE3"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3342A8C6"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1F517246"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12999FB4"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2A907FAE"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047EEE09"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147E8F1D"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5644F5B8"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2E9377CD"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6A67B2C9"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2742B584"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453A6364"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6C03D662"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A444C62"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9334343"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EA83E41"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7690015"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5234EF82"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53D52BD0"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33FE9F62"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4A353DC1"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778EF611"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4282EC07"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3A59A24" w14:textId="77777777" w:rsidR="00677DE5" w:rsidRPr="0063049F" w:rsidRDefault="00677DE5" w:rsidP="0063049F">
            <w:pPr>
              <w:jc w:val="center"/>
              <w:rPr>
                <w:sz w:val="18"/>
              </w:rPr>
            </w:pPr>
            <w:r w:rsidRPr="0063049F">
              <w:rPr>
                <w:sz w:val="18"/>
              </w:rPr>
              <w:t>0</w:t>
            </w:r>
          </w:p>
        </w:tc>
      </w:tr>
      <w:tr w:rsidR="00677DE5" w:rsidRPr="0063049F" w14:paraId="43418149"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A9FE5D8" w14:textId="77777777" w:rsidR="00677DE5" w:rsidRPr="0063049F" w:rsidRDefault="00677DE5" w:rsidP="0063049F">
            <w:pPr>
              <w:jc w:val="center"/>
              <w:rPr>
                <w:sz w:val="18"/>
              </w:rPr>
            </w:pPr>
            <w:r w:rsidRPr="0063049F">
              <w:rPr>
                <w:sz w:val="18"/>
              </w:rPr>
              <w:t>HYSTERESIS_COUNTER</w:t>
            </w:r>
          </w:p>
        </w:tc>
      </w:tr>
    </w:tbl>
    <w:p w14:paraId="4309A3FD" w14:textId="77777777" w:rsidR="00677DE5" w:rsidRDefault="00677DE5" w:rsidP="0063049F">
      <w:pPr>
        <w:pStyle w:val="Caption"/>
      </w:pPr>
      <w:r>
        <w:t xml:space="preserve">Table </w:t>
      </w:r>
      <w:fldSimple w:instr=" SEQ Table \* ARABIC ">
        <w:r>
          <w:rPr>
            <w:noProof/>
          </w:rPr>
          <w:t>31</w:t>
        </w:r>
      </w:fldSimple>
      <w:r>
        <w:t xml:space="preserve"> NOC_TX_CG_HYST_COUNT register.</w:t>
      </w:r>
    </w:p>
    <w:p w14:paraId="63E4EBE9" w14:textId="77777777" w:rsidR="00677DE5" w:rsidRDefault="00677DE5" w:rsidP="0063049F">
      <w:pPr>
        <w:pStyle w:val="Heading3"/>
      </w:pPr>
      <w:r>
        <w:t>NOC_TX_DEST_DECODE_ERROR</w:t>
      </w:r>
    </w:p>
    <w:p w14:paraId="603B4307" w14:textId="77777777" w:rsidR="00677DE5" w:rsidRDefault="00677DE5" w:rsidP="0063049F">
      <w:pPr>
        <w:jc w:val="both"/>
      </w:pPr>
      <w:r>
        <w:t>This register logs the route lookup information for the first occurrence of a lookup failure (illegal destination) for each host interface. Note the cfg_bridge_id is common to all lookups and is not logged here (but is reported in the noc_tx_id register). Subsequent error keys for a given host interface will not be logged until the corresponding valid bit is cleared.</w:t>
      </w:r>
    </w:p>
    <w:p w14:paraId="5C874745" w14:textId="77777777" w:rsidR="00677DE5" w:rsidRDefault="00677DE5" w:rsidP="0063049F">
      <w:pPr>
        <w:pStyle w:val="NormalWeb"/>
      </w:pPr>
      <w:r>
        <w:lastRenderedPageBreak/>
        <w:t>Attribute: RW</w:t>
      </w:r>
    </w:p>
    <w:p w14:paraId="4CC61934" w14:textId="77777777" w:rsidR="00677DE5" w:rsidRDefault="00677DE5" w:rsidP="0063049F">
      <w:pPr>
        <w:pStyle w:val="NormalWeb"/>
      </w:pPr>
      <w:r>
        <w:t>Security: Non-secure</w:t>
      </w:r>
    </w:p>
    <w:p w14:paraId="66C1B262" w14:textId="77777777" w:rsidR="00677DE5" w:rsidRDefault="00677DE5" w:rsidP="0063049F">
      <w:pPr>
        <w:pStyle w:val="NormalWeb"/>
      </w:pPr>
      <w:r>
        <w:t>Bit field description:</w:t>
      </w:r>
    </w:p>
    <w:p w14:paraId="2FE55948" w14:textId="77777777" w:rsidR="00677DE5" w:rsidRDefault="00677DE5" w:rsidP="00312028">
      <w:pPr>
        <w:numPr>
          <w:ilvl w:val="0"/>
          <w:numId w:val="60"/>
        </w:numPr>
        <w:spacing w:before="100" w:beforeAutospacing="1" w:after="100" w:afterAutospacing="1" w:line="240" w:lineRule="auto"/>
      </w:pPr>
      <w:r>
        <w:rPr>
          <w:b/>
          <w:bCs/>
        </w:rPr>
        <w:t>VALID_A</w:t>
      </w:r>
      <w:r>
        <w:t xml:space="preserve">[15] - </w:t>
      </w:r>
      <w:r>
        <w:br/>
        <w:t>1'b1: Host interface A illegal destintation error has been logged, subsequent errorneous lookup keys will not be logged until this bit is cleared.</w:t>
      </w:r>
      <w:r>
        <w:br/>
        <w:t>1'b0: Host interface A illegal error log is old/invalid, next occurring error will be logged.</w:t>
      </w:r>
    </w:p>
    <w:p w14:paraId="0C9EE66B" w14:textId="77777777" w:rsidR="00677DE5" w:rsidRDefault="00677DE5" w:rsidP="00312028">
      <w:pPr>
        <w:numPr>
          <w:ilvl w:val="0"/>
          <w:numId w:val="60"/>
        </w:numPr>
        <w:spacing w:before="100" w:beforeAutospacing="1" w:after="100" w:afterAutospacing="1" w:line="240" w:lineRule="auto"/>
      </w:pPr>
      <w:r>
        <w:rPr>
          <w:b/>
          <w:bCs/>
        </w:rPr>
        <w:t>IFID_A</w:t>
      </w:r>
      <w:r>
        <w:t>[13:12] - Host interface A destintation interface ID (ifid) value of failing lookup.</w:t>
      </w:r>
    </w:p>
    <w:p w14:paraId="46FA4062" w14:textId="77777777" w:rsidR="00677DE5" w:rsidRDefault="00677DE5" w:rsidP="00312028">
      <w:pPr>
        <w:numPr>
          <w:ilvl w:val="0"/>
          <w:numId w:val="60"/>
        </w:numPr>
        <w:spacing w:before="100" w:beforeAutospacing="1" w:after="100" w:afterAutospacing="1" w:line="240" w:lineRule="auto"/>
      </w:pPr>
      <w:r>
        <w:rPr>
          <w:b/>
          <w:bCs/>
        </w:rPr>
        <w:t>QOS_A</w:t>
      </w:r>
      <w:r>
        <w:t>[11:8] - Host interface A QOS value of failing lookup.</w:t>
      </w:r>
    </w:p>
    <w:p w14:paraId="0984BB35" w14:textId="77777777" w:rsidR="00677DE5" w:rsidRDefault="00677DE5" w:rsidP="00312028">
      <w:pPr>
        <w:numPr>
          <w:ilvl w:val="0"/>
          <w:numId w:val="60"/>
        </w:numPr>
        <w:spacing w:before="100" w:beforeAutospacing="1" w:after="100" w:afterAutospacing="1" w:line="240" w:lineRule="auto"/>
      </w:pPr>
      <w:r>
        <w:rPr>
          <w:b/>
          <w:bCs/>
        </w:rPr>
        <w:t>HPID_A</w:t>
      </w:r>
      <w:r>
        <w:t>[7:0] - Host interface A destination host id (hpid) value of failing lookup.</w:t>
      </w:r>
    </w:p>
    <w:p w14:paraId="440E9E4B" w14:textId="77777777" w:rsidR="00677DE5" w:rsidRDefault="00677DE5" w:rsidP="0063049F">
      <w:pPr>
        <w:spacing w:before="100" w:beforeAutospacing="1" w:after="100" w:afterAutospacing="1" w:line="240" w:lineRule="auto"/>
        <w:ind w:left="720"/>
        <w:rPr>
          <w:b/>
          <w:bCs/>
        </w:rPr>
      </w:pPr>
    </w:p>
    <w:p w14:paraId="7FDB8C5E" w14:textId="77777777" w:rsidR="00677DE5" w:rsidRDefault="00677DE5" w:rsidP="0063049F">
      <w:pPr>
        <w:spacing w:before="100" w:beforeAutospacing="1" w:after="100" w:afterAutospacing="1" w:line="240" w:lineRule="auto"/>
        <w:ind w:left="720"/>
        <w:rPr>
          <w:b/>
          <w:bCs/>
        </w:rPr>
      </w:pPr>
    </w:p>
    <w:p w14:paraId="24A4EC49" w14:textId="77777777" w:rsidR="00677DE5" w:rsidRDefault="00677DE5" w:rsidP="0063049F">
      <w:pPr>
        <w:spacing w:before="100" w:beforeAutospacing="1" w:after="100" w:afterAutospacing="1" w:line="240" w:lineRule="auto"/>
        <w:ind w:left="72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794"/>
        <w:gridCol w:w="234"/>
        <w:gridCol w:w="300"/>
        <w:gridCol w:w="300"/>
        <w:gridCol w:w="234"/>
        <w:gridCol w:w="234"/>
        <w:gridCol w:w="234"/>
        <w:gridCol w:w="234"/>
        <w:gridCol w:w="234"/>
        <w:gridCol w:w="234"/>
        <w:gridCol w:w="234"/>
        <w:gridCol w:w="234"/>
        <w:gridCol w:w="234"/>
        <w:gridCol w:w="234"/>
        <w:gridCol w:w="234"/>
        <w:gridCol w:w="241"/>
      </w:tblGrid>
      <w:tr w:rsidR="00677DE5" w:rsidRPr="0063049F" w14:paraId="43690A80"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60962FE" w14:textId="77777777" w:rsidR="00677DE5" w:rsidRPr="0063049F" w:rsidRDefault="00677DE5" w:rsidP="0063049F">
            <w:pPr>
              <w:spacing w:after="0"/>
              <w:jc w:val="center"/>
              <w:rPr>
                <w:sz w:val="16"/>
              </w:rPr>
            </w:pPr>
            <w:r w:rsidRPr="0063049F">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1278624" w14:textId="77777777" w:rsidR="00677DE5" w:rsidRPr="0063049F" w:rsidRDefault="00677DE5" w:rsidP="0063049F">
            <w:pPr>
              <w:jc w:val="center"/>
              <w:rPr>
                <w:sz w:val="16"/>
              </w:rPr>
            </w:pPr>
            <w:r w:rsidRPr="0063049F">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3451BAB7" w14:textId="77777777" w:rsidR="00677DE5" w:rsidRPr="0063049F" w:rsidRDefault="00677DE5" w:rsidP="0063049F">
            <w:pPr>
              <w:jc w:val="center"/>
              <w:rPr>
                <w:sz w:val="16"/>
              </w:rPr>
            </w:pPr>
            <w:r w:rsidRPr="0063049F">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3E74DBB1" w14:textId="77777777" w:rsidR="00677DE5" w:rsidRPr="0063049F" w:rsidRDefault="00677DE5" w:rsidP="0063049F">
            <w:pPr>
              <w:jc w:val="center"/>
              <w:rPr>
                <w:sz w:val="16"/>
              </w:rPr>
            </w:pPr>
            <w:r w:rsidRPr="0063049F">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241CEDA5" w14:textId="77777777" w:rsidR="00677DE5" w:rsidRPr="0063049F" w:rsidRDefault="00677DE5" w:rsidP="0063049F">
            <w:pPr>
              <w:jc w:val="center"/>
              <w:rPr>
                <w:sz w:val="16"/>
              </w:rPr>
            </w:pPr>
            <w:r w:rsidRPr="0063049F">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4D58C57" w14:textId="77777777" w:rsidR="00677DE5" w:rsidRPr="0063049F" w:rsidRDefault="00677DE5" w:rsidP="0063049F">
            <w:pPr>
              <w:jc w:val="center"/>
              <w:rPr>
                <w:sz w:val="16"/>
              </w:rPr>
            </w:pPr>
            <w:r w:rsidRPr="0063049F">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0F759E54" w14:textId="77777777" w:rsidR="00677DE5" w:rsidRPr="0063049F" w:rsidRDefault="00677DE5" w:rsidP="0063049F">
            <w:pPr>
              <w:jc w:val="center"/>
              <w:rPr>
                <w:sz w:val="16"/>
              </w:rPr>
            </w:pPr>
            <w:r w:rsidRPr="0063049F">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E47C340" w14:textId="77777777" w:rsidR="00677DE5" w:rsidRPr="0063049F" w:rsidRDefault="00677DE5" w:rsidP="0063049F">
            <w:pPr>
              <w:jc w:val="center"/>
              <w:rPr>
                <w:sz w:val="16"/>
              </w:rPr>
            </w:pPr>
            <w:r w:rsidRPr="0063049F">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121A33B6" w14:textId="77777777" w:rsidR="00677DE5" w:rsidRPr="0063049F" w:rsidRDefault="00677DE5" w:rsidP="0063049F">
            <w:pPr>
              <w:jc w:val="center"/>
              <w:rPr>
                <w:sz w:val="16"/>
              </w:rPr>
            </w:pPr>
            <w:r w:rsidRPr="0063049F">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123E8F35" w14:textId="77777777" w:rsidR="00677DE5" w:rsidRPr="0063049F" w:rsidRDefault="00677DE5" w:rsidP="0063049F">
            <w:pPr>
              <w:jc w:val="center"/>
              <w:rPr>
                <w:sz w:val="16"/>
              </w:rPr>
            </w:pPr>
            <w:r w:rsidRPr="0063049F">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05089FAD" w14:textId="77777777" w:rsidR="00677DE5" w:rsidRPr="0063049F" w:rsidRDefault="00677DE5" w:rsidP="0063049F">
            <w:pPr>
              <w:jc w:val="center"/>
              <w:rPr>
                <w:sz w:val="16"/>
              </w:rPr>
            </w:pPr>
            <w:r w:rsidRPr="0063049F">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6E264E6" w14:textId="77777777" w:rsidR="00677DE5" w:rsidRPr="0063049F" w:rsidRDefault="00677DE5" w:rsidP="0063049F">
            <w:pPr>
              <w:jc w:val="center"/>
              <w:rPr>
                <w:sz w:val="16"/>
              </w:rPr>
            </w:pPr>
            <w:r w:rsidRPr="0063049F">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645961C" w14:textId="77777777" w:rsidR="00677DE5" w:rsidRPr="0063049F" w:rsidRDefault="00677DE5" w:rsidP="0063049F">
            <w:pPr>
              <w:jc w:val="center"/>
              <w:rPr>
                <w:sz w:val="16"/>
              </w:rPr>
            </w:pPr>
            <w:r w:rsidRPr="0063049F">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569C7FBF" w14:textId="77777777" w:rsidR="00677DE5" w:rsidRPr="0063049F" w:rsidRDefault="00677DE5" w:rsidP="0063049F">
            <w:pPr>
              <w:jc w:val="center"/>
              <w:rPr>
                <w:sz w:val="16"/>
              </w:rPr>
            </w:pPr>
            <w:r w:rsidRPr="0063049F">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CDD987B" w14:textId="77777777" w:rsidR="00677DE5" w:rsidRPr="0063049F" w:rsidRDefault="00677DE5" w:rsidP="0063049F">
            <w:pPr>
              <w:jc w:val="center"/>
              <w:rPr>
                <w:sz w:val="16"/>
              </w:rPr>
            </w:pPr>
            <w:r w:rsidRPr="0063049F">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6C2F7535" w14:textId="77777777" w:rsidR="00677DE5" w:rsidRPr="0063049F" w:rsidRDefault="00677DE5" w:rsidP="0063049F">
            <w:pPr>
              <w:jc w:val="center"/>
              <w:rPr>
                <w:sz w:val="16"/>
              </w:rPr>
            </w:pPr>
            <w:r w:rsidRPr="0063049F">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3B059E0" w14:textId="77777777" w:rsidR="00677DE5" w:rsidRPr="0063049F" w:rsidRDefault="00677DE5" w:rsidP="0063049F">
            <w:pPr>
              <w:jc w:val="center"/>
              <w:rPr>
                <w:sz w:val="16"/>
              </w:rPr>
            </w:pPr>
            <w:r w:rsidRPr="0063049F">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4F74EEAB" w14:textId="77777777" w:rsidR="00677DE5" w:rsidRPr="0063049F" w:rsidRDefault="00677DE5" w:rsidP="0063049F">
            <w:pPr>
              <w:jc w:val="center"/>
              <w:rPr>
                <w:sz w:val="16"/>
              </w:rPr>
            </w:pPr>
            <w:r w:rsidRPr="0063049F">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53F4FF8B" w14:textId="77777777" w:rsidR="00677DE5" w:rsidRPr="0063049F" w:rsidRDefault="00677DE5" w:rsidP="0063049F">
            <w:pPr>
              <w:jc w:val="center"/>
              <w:rPr>
                <w:sz w:val="16"/>
              </w:rPr>
            </w:pPr>
            <w:r w:rsidRPr="0063049F">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8FC6723" w14:textId="77777777" w:rsidR="00677DE5" w:rsidRPr="0063049F" w:rsidRDefault="00677DE5" w:rsidP="0063049F">
            <w:pPr>
              <w:jc w:val="center"/>
              <w:rPr>
                <w:sz w:val="16"/>
              </w:rPr>
            </w:pPr>
            <w:r w:rsidRPr="0063049F">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060D9C49" w14:textId="77777777" w:rsidR="00677DE5" w:rsidRPr="0063049F" w:rsidRDefault="00677DE5" w:rsidP="0063049F">
            <w:pPr>
              <w:jc w:val="center"/>
              <w:rPr>
                <w:sz w:val="16"/>
              </w:rPr>
            </w:pPr>
            <w:r w:rsidRPr="0063049F">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533145A8" w14:textId="77777777" w:rsidR="00677DE5" w:rsidRPr="0063049F" w:rsidRDefault="00677DE5" w:rsidP="0063049F">
            <w:pPr>
              <w:jc w:val="center"/>
              <w:rPr>
                <w:sz w:val="16"/>
              </w:rPr>
            </w:pPr>
            <w:r w:rsidRPr="0063049F">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244A0D28" w14:textId="77777777" w:rsidR="00677DE5" w:rsidRPr="0063049F" w:rsidRDefault="00677DE5" w:rsidP="0063049F">
            <w:pPr>
              <w:jc w:val="center"/>
              <w:rPr>
                <w:sz w:val="16"/>
              </w:rPr>
            </w:pPr>
            <w:r w:rsidRPr="0063049F">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7E78A2D" w14:textId="77777777" w:rsidR="00677DE5" w:rsidRPr="0063049F" w:rsidRDefault="00677DE5" w:rsidP="0063049F">
            <w:pPr>
              <w:jc w:val="center"/>
              <w:rPr>
                <w:sz w:val="16"/>
              </w:rPr>
            </w:pPr>
            <w:r w:rsidRPr="0063049F">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18ACC79A" w14:textId="77777777" w:rsidR="00677DE5" w:rsidRPr="0063049F" w:rsidRDefault="00677DE5" w:rsidP="0063049F">
            <w:pPr>
              <w:jc w:val="center"/>
              <w:rPr>
                <w:sz w:val="16"/>
              </w:rPr>
            </w:pPr>
            <w:r w:rsidRPr="0063049F">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37721DF6" w14:textId="77777777" w:rsidR="00677DE5" w:rsidRPr="0063049F" w:rsidRDefault="00677DE5" w:rsidP="0063049F">
            <w:pPr>
              <w:jc w:val="center"/>
              <w:rPr>
                <w:sz w:val="16"/>
              </w:rPr>
            </w:pPr>
            <w:r w:rsidRPr="0063049F">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FF436FE" w14:textId="77777777" w:rsidR="00677DE5" w:rsidRPr="0063049F" w:rsidRDefault="00677DE5" w:rsidP="0063049F">
            <w:pPr>
              <w:jc w:val="center"/>
              <w:rPr>
                <w:sz w:val="16"/>
              </w:rPr>
            </w:pPr>
            <w:r w:rsidRPr="0063049F">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46EE72D5" w14:textId="77777777" w:rsidR="00677DE5" w:rsidRPr="0063049F" w:rsidRDefault="00677DE5" w:rsidP="0063049F">
            <w:pPr>
              <w:jc w:val="center"/>
              <w:rPr>
                <w:sz w:val="16"/>
              </w:rPr>
            </w:pPr>
            <w:r w:rsidRPr="0063049F">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44B836F0" w14:textId="77777777" w:rsidR="00677DE5" w:rsidRPr="0063049F" w:rsidRDefault="00677DE5" w:rsidP="0063049F">
            <w:pPr>
              <w:jc w:val="center"/>
              <w:rPr>
                <w:sz w:val="16"/>
              </w:rPr>
            </w:pPr>
            <w:r w:rsidRPr="0063049F">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A205BB1" w14:textId="77777777" w:rsidR="00677DE5" w:rsidRPr="0063049F" w:rsidRDefault="00677DE5" w:rsidP="0063049F">
            <w:pPr>
              <w:jc w:val="center"/>
              <w:rPr>
                <w:sz w:val="16"/>
              </w:rPr>
            </w:pPr>
            <w:r w:rsidRPr="0063049F">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766A9294" w14:textId="77777777" w:rsidR="00677DE5" w:rsidRPr="0063049F" w:rsidRDefault="00677DE5" w:rsidP="0063049F">
            <w:pPr>
              <w:jc w:val="center"/>
              <w:rPr>
                <w:sz w:val="16"/>
              </w:rPr>
            </w:pPr>
            <w:r w:rsidRPr="0063049F">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1862C93" w14:textId="77777777" w:rsidR="00677DE5" w:rsidRPr="0063049F" w:rsidRDefault="00677DE5" w:rsidP="0063049F">
            <w:pPr>
              <w:jc w:val="center"/>
              <w:rPr>
                <w:sz w:val="16"/>
              </w:rPr>
            </w:pPr>
            <w:r w:rsidRPr="0063049F">
              <w:rPr>
                <w:sz w:val="16"/>
              </w:rPr>
              <w:t>32</w:t>
            </w:r>
          </w:p>
        </w:tc>
      </w:tr>
      <w:tr w:rsidR="00677DE5" w:rsidRPr="0063049F" w14:paraId="4699179D"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FC49729"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3E7BE63" w14:textId="77777777" w:rsidR="00677DE5" w:rsidRPr="0063049F" w:rsidRDefault="00677DE5" w:rsidP="0063049F">
            <w:pPr>
              <w:jc w:val="center"/>
              <w:rPr>
                <w:sz w:val="16"/>
              </w:rPr>
            </w:pPr>
            <w:r w:rsidRPr="0063049F">
              <w:rPr>
                <w:sz w:val="16"/>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0C7FA22D" w14:textId="77777777" w:rsidR="00677DE5" w:rsidRPr="0063049F" w:rsidRDefault="00677DE5" w:rsidP="0063049F">
            <w:pPr>
              <w:jc w:val="center"/>
              <w:rPr>
                <w:sz w:val="16"/>
              </w:rPr>
            </w:pPr>
            <w:r w:rsidRPr="0063049F">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177D5365"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DF50243"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B64A37F"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5EE13333" w14:textId="77777777" w:rsidR="00677DE5" w:rsidRPr="0063049F" w:rsidRDefault="00677DE5" w:rsidP="0063049F">
            <w:pPr>
              <w:jc w:val="center"/>
              <w:rPr>
                <w:sz w:val="16"/>
              </w:rPr>
            </w:pPr>
            <w:r w:rsidRPr="0063049F">
              <w:rPr>
                <w:sz w:val="16"/>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0076134F" w14:textId="77777777" w:rsidR="00677DE5" w:rsidRPr="0063049F" w:rsidRDefault="00677DE5" w:rsidP="0063049F">
            <w:pPr>
              <w:jc w:val="center"/>
              <w:rPr>
                <w:sz w:val="16"/>
              </w:rPr>
            </w:pPr>
            <w:r w:rsidRPr="0063049F">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4CCF60C4"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4AC01958" w14:textId="77777777" w:rsidR="00677DE5" w:rsidRPr="0063049F" w:rsidRDefault="00677DE5" w:rsidP="0063049F">
            <w:pPr>
              <w:jc w:val="center"/>
              <w:rPr>
                <w:sz w:val="16"/>
              </w:rPr>
            </w:pPr>
            <w:r w:rsidRPr="0063049F">
              <w:rPr>
                <w:sz w:val="16"/>
              </w:rPr>
              <w:t>u</w:t>
            </w:r>
          </w:p>
        </w:tc>
      </w:tr>
      <w:tr w:rsidR="00677DE5" w:rsidRPr="0063049F" w14:paraId="07FD0D05"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A2BC948" w14:textId="77777777" w:rsidR="00677DE5" w:rsidRPr="0063049F" w:rsidRDefault="00677DE5" w:rsidP="0063049F">
            <w:pPr>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CD5DAE5"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33B7A41"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0BCDDB38"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35FB162"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924E5BA"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578DE46A"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79809A29"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5A70710"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3C6C782"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BE07FC5"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E929596"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881806D"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B287C7C"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B3C854E"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BD2B650"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DA8DEA6"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27259FF"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7F387B8"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4AA6FE4"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99353B3"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3FEB3A5"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D3EB4EF"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9AFEF32"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D7817BF"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333D845"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6FCBFC3"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9555682"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9E49BAE"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023555FB"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33023A6"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8D46A40" w14:textId="77777777" w:rsidR="00677DE5" w:rsidRPr="0063049F" w:rsidRDefault="00677DE5" w:rsidP="0063049F">
            <w:pPr>
              <w:jc w:val="center"/>
              <w:rPr>
                <w:sz w:val="16"/>
              </w:rPr>
            </w:pPr>
            <w:r w:rsidRPr="0063049F">
              <w:rPr>
                <w:sz w:val="16"/>
              </w:rPr>
              <w:t>0</w:t>
            </w:r>
          </w:p>
        </w:tc>
      </w:tr>
      <w:tr w:rsidR="00677DE5" w:rsidRPr="0063049F" w14:paraId="3DBB960A"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1E91E5C"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73E62F9" w14:textId="77777777" w:rsidR="00677DE5" w:rsidRPr="0063049F" w:rsidRDefault="00677DE5" w:rsidP="0063049F">
            <w:pPr>
              <w:jc w:val="center"/>
              <w:rPr>
                <w:sz w:val="16"/>
              </w:rPr>
            </w:pPr>
            <w:r w:rsidRPr="0063049F">
              <w:rPr>
                <w:sz w:val="16"/>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6F67C318" w14:textId="77777777" w:rsidR="00677DE5" w:rsidRPr="0063049F" w:rsidRDefault="00677DE5" w:rsidP="0063049F">
            <w:pPr>
              <w:jc w:val="center"/>
              <w:rPr>
                <w:sz w:val="16"/>
              </w:rPr>
            </w:pPr>
            <w:r w:rsidRPr="0063049F">
              <w:rPr>
                <w:sz w:val="16"/>
              </w:rPr>
              <w:t>u</w:t>
            </w:r>
          </w:p>
        </w:tc>
        <w:tc>
          <w:tcPr>
            <w:tcW w:w="0" w:type="auto"/>
            <w:gridSpan w:val="4"/>
            <w:tcBorders>
              <w:top w:val="outset" w:sz="6" w:space="0" w:color="auto"/>
              <w:left w:val="outset" w:sz="6" w:space="0" w:color="auto"/>
              <w:bottom w:val="outset" w:sz="6" w:space="0" w:color="auto"/>
              <w:right w:val="outset" w:sz="6" w:space="0" w:color="auto"/>
            </w:tcBorders>
            <w:hideMark/>
          </w:tcPr>
          <w:p w14:paraId="7AB46B59" w14:textId="77777777" w:rsidR="00677DE5" w:rsidRPr="0063049F" w:rsidRDefault="00677DE5" w:rsidP="0063049F">
            <w:pPr>
              <w:jc w:val="center"/>
              <w:rPr>
                <w:sz w:val="16"/>
              </w:rPr>
            </w:pPr>
            <w:r w:rsidRPr="0063049F">
              <w:rPr>
                <w:sz w:val="16"/>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76872A71"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3A742DA8" w14:textId="77777777" w:rsidR="00677DE5" w:rsidRPr="0063049F" w:rsidRDefault="00677DE5" w:rsidP="0063049F">
            <w:pPr>
              <w:jc w:val="center"/>
              <w:rPr>
                <w:sz w:val="16"/>
              </w:rPr>
            </w:pPr>
            <w:r w:rsidRPr="0063049F">
              <w:rPr>
                <w:sz w:val="16"/>
              </w:rPr>
              <w:t>VALID_A</w:t>
            </w:r>
          </w:p>
        </w:tc>
        <w:tc>
          <w:tcPr>
            <w:tcW w:w="0" w:type="auto"/>
            <w:tcBorders>
              <w:top w:val="outset" w:sz="6" w:space="0" w:color="auto"/>
              <w:left w:val="outset" w:sz="6" w:space="0" w:color="auto"/>
              <w:bottom w:val="outset" w:sz="6" w:space="0" w:color="auto"/>
              <w:right w:val="outset" w:sz="6" w:space="0" w:color="auto"/>
            </w:tcBorders>
            <w:hideMark/>
          </w:tcPr>
          <w:p w14:paraId="16086292" w14:textId="77777777" w:rsidR="00677DE5" w:rsidRPr="0063049F" w:rsidRDefault="00677DE5" w:rsidP="0063049F">
            <w:pPr>
              <w:jc w:val="center"/>
              <w:rPr>
                <w:sz w:val="16"/>
              </w:rPr>
            </w:pPr>
            <w:r w:rsidRPr="0063049F">
              <w:rPr>
                <w:sz w:val="16"/>
              </w:rPr>
              <w:t>u</w:t>
            </w:r>
          </w:p>
        </w:tc>
        <w:tc>
          <w:tcPr>
            <w:tcW w:w="0" w:type="auto"/>
            <w:gridSpan w:val="2"/>
            <w:tcBorders>
              <w:top w:val="outset" w:sz="6" w:space="0" w:color="auto"/>
              <w:left w:val="outset" w:sz="6" w:space="0" w:color="auto"/>
              <w:bottom w:val="outset" w:sz="6" w:space="0" w:color="auto"/>
              <w:right w:val="outset" w:sz="6" w:space="0" w:color="auto"/>
            </w:tcBorders>
            <w:hideMark/>
          </w:tcPr>
          <w:p w14:paraId="5ABA3B07" w14:textId="77777777" w:rsidR="00677DE5" w:rsidRPr="0063049F" w:rsidRDefault="00677DE5" w:rsidP="0063049F">
            <w:pPr>
              <w:jc w:val="center"/>
              <w:rPr>
                <w:sz w:val="16"/>
              </w:rPr>
            </w:pPr>
            <w:r w:rsidRPr="0063049F">
              <w:rPr>
                <w:sz w:val="16"/>
              </w:rPr>
              <w:t>IFID_A</w:t>
            </w:r>
          </w:p>
        </w:tc>
        <w:tc>
          <w:tcPr>
            <w:tcW w:w="0" w:type="auto"/>
            <w:gridSpan w:val="4"/>
            <w:tcBorders>
              <w:top w:val="outset" w:sz="6" w:space="0" w:color="auto"/>
              <w:left w:val="outset" w:sz="6" w:space="0" w:color="auto"/>
              <w:bottom w:val="outset" w:sz="6" w:space="0" w:color="auto"/>
              <w:right w:val="outset" w:sz="6" w:space="0" w:color="auto"/>
            </w:tcBorders>
            <w:hideMark/>
          </w:tcPr>
          <w:p w14:paraId="35775A07" w14:textId="77777777" w:rsidR="00677DE5" w:rsidRPr="0063049F" w:rsidRDefault="00677DE5" w:rsidP="0063049F">
            <w:pPr>
              <w:jc w:val="center"/>
              <w:rPr>
                <w:sz w:val="16"/>
              </w:rPr>
            </w:pPr>
            <w:r w:rsidRPr="0063049F">
              <w:rPr>
                <w:sz w:val="16"/>
              </w:rPr>
              <w:t>QOS_A</w:t>
            </w:r>
          </w:p>
        </w:tc>
        <w:tc>
          <w:tcPr>
            <w:tcW w:w="0" w:type="auto"/>
            <w:gridSpan w:val="8"/>
            <w:tcBorders>
              <w:top w:val="outset" w:sz="6" w:space="0" w:color="auto"/>
              <w:left w:val="outset" w:sz="6" w:space="0" w:color="auto"/>
              <w:bottom w:val="outset" w:sz="6" w:space="0" w:color="auto"/>
              <w:right w:val="outset" w:sz="6" w:space="0" w:color="auto"/>
            </w:tcBorders>
            <w:hideMark/>
          </w:tcPr>
          <w:p w14:paraId="3EC59A41" w14:textId="77777777" w:rsidR="00677DE5" w:rsidRPr="0063049F" w:rsidRDefault="00677DE5" w:rsidP="0063049F">
            <w:pPr>
              <w:jc w:val="center"/>
              <w:rPr>
                <w:sz w:val="16"/>
              </w:rPr>
            </w:pPr>
            <w:r w:rsidRPr="0063049F">
              <w:rPr>
                <w:sz w:val="16"/>
              </w:rPr>
              <w:t>HPID_A</w:t>
            </w:r>
          </w:p>
        </w:tc>
      </w:tr>
    </w:tbl>
    <w:p w14:paraId="6077E316" w14:textId="77777777" w:rsidR="00677DE5" w:rsidRDefault="00677DE5" w:rsidP="0063049F">
      <w:pPr>
        <w:pStyle w:val="Caption"/>
      </w:pPr>
      <w:r>
        <w:t xml:space="preserve">Table </w:t>
      </w:r>
      <w:fldSimple w:instr=" SEQ Table \* ARABIC ">
        <w:r>
          <w:rPr>
            <w:noProof/>
          </w:rPr>
          <w:t>32</w:t>
        </w:r>
      </w:fldSimple>
      <w:r>
        <w:t xml:space="preserve"> NOC_TX_DEST_DECODE_ERROR register.</w:t>
      </w:r>
    </w:p>
    <w:p w14:paraId="724F9A95" w14:textId="77777777" w:rsidR="00677DE5" w:rsidRDefault="00677DE5" w:rsidP="0063049F">
      <w:pPr>
        <w:pStyle w:val="Heading3"/>
      </w:pPr>
      <w:r>
        <w:t>NOC_TX_ERR_PARITY</w:t>
      </w:r>
    </w:p>
    <w:p w14:paraId="72EA2CEE" w14:textId="77777777" w:rsidR="00677DE5" w:rsidRDefault="00677DE5" w:rsidP="0063049F">
      <w:pPr>
        <w:pStyle w:val="NormalWeb"/>
        <w:jc w:val="both"/>
      </w:pPr>
      <w:r>
        <w:t>Transmit bridge parity error status register. One register bits per layer, to monitor error in credit return signals from the downstream port. Error status bits are sticky. First detected error while the status bit is in cleared state sets the bit. The bit needs to be explicitly cleared using zero write, before another error can be logged for that status bit.</w:t>
      </w:r>
    </w:p>
    <w:p w14:paraId="1CCA8865" w14:textId="77777777" w:rsidR="00677DE5" w:rsidRDefault="00677DE5" w:rsidP="0063049F">
      <w:pPr>
        <w:pStyle w:val="NormalWeb"/>
      </w:pPr>
      <w:r>
        <w:t>Attribute: WZC</w:t>
      </w:r>
    </w:p>
    <w:p w14:paraId="20DF4DC1" w14:textId="77777777" w:rsidR="00677DE5" w:rsidRDefault="00677DE5" w:rsidP="0063049F">
      <w:pPr>
        <w:pStyle w:val="NormalWeb"/>
      </w:pPr>
      <w:r>
        <w:t>Security: Non-secure</w:t>
      </w:r>
    </w:p>
    <w:p w14:paraId="31B6AE65" w14:textId="77777777" w:rsidR="00677DE5" w:rsidRDefault="00677DE5" w:rsidP="0063049F">
      <w:pPr>
        <w:pStyle w:val="NormalWeb"/>
      </w:pPr>
      <w:r>
        <w:t>Bit field description:</w:t>
      </w:r>
    </w:p>
    <w:p w14:paraId="484D24E5" w14:textId="77777777" w:rsidR="00677DE5" w:rsidRDefault="00677DE5" w:rsidP="00312028">
      <w:pPr>
        <w:numPr>
          <w:ilvl w:val="0"/>
          <w:numId w:val="61"/>
        </w:numPr>
        <w:spacing w:before="100" w:beforeAutospacing="1" w:after="100" w:afterAutospacing="1" w:line="240" w:lineRule="auto"/>
      </w:pPr>
      <w:r>
        <w:rPr>
          <w:b/>
          <w:bCs/>
        </w:rPr>
        <w:t>L15</w:t>
      </w:r>
      <w:r>
        <w:t xml:space="preserve">[15] - </w:t>
      </w:r>
      <w:r>
        <w:br/>
        <w:t>1'b1: Credit parity error on layer 15</w:t>
      </w:r>
    </w:p>
    <w:p w14:paraId="528D349D" w14:textId="77777777" w:rsidR="00677DE5" w:rsidRDefault="00677DE5" w:rsidP="00312028">
      <w:pPr>
        <w:numPr>
          <w:ilvl w:val="0"/>
          <w:numId w:val="61"/>
        </w:numPr>
        <w:spacing w:before="100" w:beforeAutospacing="1" w:after="100" w:afterAutospacing="1" w:line="240" w:lineRule="auto"/>
      </w:pPr>
      <w:r>
        <w:rPr>
          <w:b/>
          <w:bCs/>
        </w:rPr>
        <w:t>L14</w:t>
      </w:r>
      <w:r>
        <w:t xml:space="preserve">[14] - </w:t>
      </w:r>
      <w:r>
        <w:br/>
        <w:t>1'b1: Credit parity error on layer 14</w:t>
      </w:r>
    </w:p>
    <w:p w14:paraId="0E28598F" w14:textId="77777777" w:rsidR="00677DE5" w:rsidRDefault="00677DE5" w:rsidP="00312028">
      <w:pPr>
        <w:numPr>
          <w:ilvl w:val="0"/>
          <w:numId w:val="61"/>
        </w:numPr>
        <w:spacing w:before="100" w:beforeAutospacing="1" w:after="100" w:afterAutospacing="1" w:line="240" w:lineRule="auto"/>
      </w:pPr>
      <w:r>
        <w:rPr>
          <w:b/>
          <w:bCs/>
        </w:rPr>
        <w:lastRenderedPageBreak/>
        <w:t>L13</w:t>
      </w:r>
      <w:r>
        <w:t xml:space="preserve">[13] - </w:t>
      </w:r>
      <w:r>
        <w:br/>
        <w:t>1'b1: Credit parity error on layer 13</w:t>
      </w:r>
    </w:p>
    <w:p w14:paraId="3D00735A" w14:textId="77777777" w:rsidR="00677DE5" w:rsidRDefault="00677DE5" w:rsidP="00312028">
      <w:pPr>
        <w:numPr>
          <w:ilvl w:val="0"/>
          <w:numId w:val="61"/>
        </w:numPr>
        <w:spacing w:before="100" w:beforeAutospacing="1" w:after="100" w:afterAutospacing="1" w:line="240" w:lineRule="auto"/>
      </w:pPr>
      <w:r>
        <w:rPr>
          <w:b/>
          <w:bCs/>
        </w:rPr>
        <w:t>L12</w:t>
      </w:r>
      <w:r>
        <w:t xml:space="preserve">[12] - </w:t>
      </w:r>
      <w:r>
        <w:br/>
        <w:t>1'b1: Credit parity error on layer 12</w:t>
      </w:r>
    </w:p>
    <w:p w14:paraId="55562A92" w14:textId="77777777" w:rsidR="00677DE5" w:rsidRDefault="00677DE5" w:rsidP="00312028">
      <w:pPr>
        <w:numPr>
          <w:ilvl w:val="0"/>
          <w:numId w:val="61"/>
        </w:numPr>
        <w:spacing w:before="100" w:beforeAutospacing="1" w:after="100" w:afterAutospacing="1" w:line="240" w:lineRule="auto"/>
      </w:pPr>
      <w:r>
        <w:rPr>
          <w:b/>
          <w:bCs/>
        </w:rPr>
        <w:t>L11</w:t>
      </w:r>
      <w:r>
        <w:t xml:space="preserve">[11] - </w:t>
      </w:r>
      <w:r>
        <w:br/>
        <w:t>1'b1: Credit parity error on layer 11</w:t>
      </w:r>
    </w:p>
    <w:p w14:paraId="65AC0BF0" w14:textId="77777777" w:rsidR="00677DE5" w:rsidRDefault="00677DE5" w:rsidP="00312028">
      <w:pPr>
        <w:numPr>
          <w:ilvl w:val="0"/>
          <w:numId w:val="61"/>
        </w:numPr>
        <w:spacing w:before="100" w:beforeAutospacing="1" w:after="100" w:afterAutospacing="1" w:line="240" w:lineRule="auto"/>
      </w:pPr>
      <w:r>
        <w:rPr>
          <w:b/>
          <w:bCs/>
        </w:rPr>
        <w:t>L10</w:t>
      </w:r>
      <w:r>
        <w:t xml:space="preserve">[10] - </w:t>
      </w:r>
      <w:r>
        <w:br/>
        <w:t>1'b1: Credit parity error on layer 10</w:t>
      </w:r>
    </w:p>
    <w:p w14:paraId="1452DB6B" w14:textId="77777777" w:rsidR="00677DE5" w:rsidRDefault="00677DE5" w:rsidP="00312028">
      <w:pPr>
        <w:numPr>
          <w:ilvl w:val="0"/>
          <w:numId w:val="61"/>
        </w:numPr>
        <w:spacing w:before="100" w:beforeAutospacing="1" w:after="100" w:afterAutospacing="1" w:line="240" w:lineRule="auto"/>
      </w:pPr>
      <w:r>
        <w:rPr>
          <w:b/>
          <w:bCs/>
        </w:rPr>
        <w:t>L9</w:t>
      </w:r>
      <w:r>
        <w:t xml:space="preserve">[9] - </w:t>
      </w:r>
      <w:r>
        <w:br/>
        <w:t>1'b1: Credit parity error on layer 9</w:t>
      </w:r>
    </w:p>
    <w:p w14:paraId="49B85A8F" w14:textId="77777777" w:rsidR="00677DE5" w:rsidRDefault="00677DE5" w:rsidP="00312028">
      <w:pPr>
        <w:numPr>
          <w:ilvl w:val="0"/>
          <w:numId w:val="61"/>
        </w:numPr>
        <w:spacing w:before="100" w:beforeAutospacing="1" w:after="100" w:afterAutospacing="1" w:line="240" w:lineRule="auto"/>
      </w:pPr>
      <w:r>
        <w:rPr>
          <w:b/>
          <w:bCs/>
        </w:rPr>
        <w:t>L8</w:t>
      </w:r>
      <w:r>
        <w:t xml:space="preserve">[8] - </w:t>
      </w:r>
      <w:r>
        <w:br/>
        <w:t>1'b1: Credit parity error on layer 8</w:t>
      </w:r>
    </w:p>
    <w:p w14:paraId="4076ECC0" w14:textId="77777777" w:rsidR="00677DE5" w:rsidRDefault="00677DE5" w:rsidP="00312028">
      <w:pPr>
        <w:numPr>
          <w:ilvl w:val="0"/>
          <w:numId w:val="61"/>
        </w:numPr>
        <w:spacing w:before="100" w:beforeAutospacing="1" w:after="100" w:afterAutospacing="1" w:line="240" w:lineRule="auto"/>
      </w:pPr>
      <w:r>
        <w:rPr>
          <w:b/>
          <w:bCs/>
        </w:rPr>
        <w:t>L7</w:t>
      </w:r>
      <w:r>
        <w:t xml:space="preserve">[7] - </w:t>
      </w:r>
      <w:r>
        <w:br/>
        <w:t>1'b1: Credit parity error on layer 7</w:t>
      </w:r>
    </w:p>
    <w:p w14:paraId="2D65628F" w14:textId="77777777" w:rsidR="00677DE5" w:rsidRDefault="00677DE5" w:rsidP="00312028">
      <w:pPr>
        <w:numPr>
          <w:ilvl w:val="0"/>
          <w:numId w:val="61"/>
        </w:numPr>
        <w:spacing w:before="100" w:beforeAutospacing="1" w:after="100" w:afterAutospacing="1" w:line="240" w:lineRule="auto"/>
      </w:pPr>
      <w:r>
        <w:rPr>
          <w:b/>
          <w:bCs/>
        </w:rPr>
        <w:t>L6</w:t>
      </w:r>
      <w:r>
        <w:t xml:space="preserve">[6] - </w:t>
      </w:r>
      <w:r>
        <w:br/>
        <w:t>1'b1: Credit parity error on layer 6</w:t>
      </w:r>
    </w:p>
    <w:p w14:paraId="2582D580" w14:textId="77777777" w:rsidR="00677DE5" w:rsidRDefault="00677DE5" w:rsidP="00312028">
      <w:pPr>
        <w:numPr>
          <w:ilvl w:val="0"/>
          <w:numId w:val="61"/>
        </w:numPr>
        <w:spacing w:before="100" w:beforeAutospacing="1" w:after="100" w:afterAutospacing="1" w:line="240" w:lineRule="auto"/>
      </w:pPr>
      <w:r>
        <w:rPr>
          <w:b/>
          <w:bCs/>
        </w:rPr>
        <w:t>L5</w:t>
      </w:r>
      <w:r>
        <w:t xml:space="preserve">[5] - </w:t>
      </w:r>
      <w:r>
        <w:br/>
        <w:t>1'b1: Credit parity error on layer 5</w:t>
      </w:r>
    </w:p>
    <w:p w14:paraId="27456944" w14:textId="77777777" w:rsidR="00677DE5" w:rsidRDefault="00677DE5" w:rsidP="00312028">
      <w:pPr>
        <w:numPr>
          <w:ilvl w:val="0"/>
          <w:numId w:val="61"/>
        </w:numPr>
        <w:spacing w:before="100" w:beforeAutospacing="1" w:after="100" w:afterAutospacing="1" w:line="240" w:lineRule="auto"/>
      </w:pPr>
      <w:r>
        <w:rPr>
          <w:b/>
          <w:bCs/>
        </w:rPr>
        <w:t>L4</w:t>
      </w:r>
      <w:r>
        <w:t xml:space="preserve">[4] - </w:t>
      </w:r>
      <w:r>
        <w:br/>
        <w:t>1'b1: Credit parity error on layer 4</w:t>
      </w:r>
    </w:p>
    <w:p w14:paraId="2CE42068" w14:textId="77777777" w:rsidR="00677DE5" w:rsidRDefault="00677DE5" w:rsidP="00312028">
      <w:pPr>
        <w:numPr>
          <w:ilvl w:val="0"/>
          <w:numId w:val="61"/>
        </w:numPr>
        <w:spacing w:before="100" w:beforeAutospacing="1" w:after="100" w:afterAutospacing="1" w:line="240" w:lineRule="auto"/>
      </w:pPr>
      <w:r>
        <w:rPr>
          <w:b/>
          <w:bCs/>
        </w:rPr>
        <w:t>L3</w:t>
      </w:r>
      <w:r>
        <w:t xml:space="preserve">[3] - </w:t>
      </w:r>
      <w:r>
        <w:br/>
        <w:t>1'b1: Credit parity error on layer 3</w:t>
      </w:r>
    </w:p>
    <w:p w14:paraId="46BC134B" w14:textId="77777777" w:rsidR="00677DE5" w:rsidRDefault="00677DE5" w:rsidP="00312028">
      <w:pPr>
        <w:numPr>
          <w:ilvl w:val="0"/>
          <w:numId w:val="61"/>
        </w:numPr>
        <w:spacing w:before="100" w:beforeAutospacing="1" w:after="100" w:afterAutospacing="1" w:line="240" w:lineRule="auto"/>
      </w:pPr>
      <w:r>
        <w:rPr>
          <w:b/>
          <w:bCs/>
        </w:rPr>
        <w:t>L2</w:t>
      </w:r>
      <w:r>
        <w:t xml:space="preserve">[2] - </w:t>
      </w:r>
      <w:r>
        <w:br/>
        <w:t>1'b1: Credit parity error on layer 2</w:t>
      </w:r>
    </w:p>
    <w:p w14:paraId="383CF219" w14:textId="77777777" w:rsidR="00677DE5" w:rsidRDefault="00677DE5" w:rsidP="00312028">
      <w:pPr>
        <w:numPr>
          <w:ilvl w:val="0"/>
          <w:numId w:val="61"/>
        </w:numPr>
        <w:spacing w:before="100" w:beforeAutospacing="1" w:after="100" w:afterAutospacing="1" w:line="240" w:lineRule="auto"/>
      </w:pPr>
      <w:r>
        <w:rPr>
          <w:b/>
          <w:bCs/>
        </w:rPr>
        <w:t>L1</w:t>
      </w:r>
      <w:r>
        <w:t xml:space="preserve">[1] - </w:t>
      </w:r>
      <w:r>
        <w:br/>
        <w:t>1'b1: Credit parity error on layer 1</w:t>
      </w:r>
    </w:p>
    <w:p w14:paraId="1520785C" w14:textId="77777777" w:rsidR="00677DE5" w:rsidRDefault="00677DE5" w:rsidP="00312028">
      <w:pPr>
        <w:numPr>
          <w:ilvl w:val="0"/>
          <w:numId w:val="61"/>
        </w:numPr>
        <w:spacing w:before="100" w:beforeAutospacing="1" w:after="100" w:afterAutospacing="1" w:line="240" w:lineRule="auto"/>
      </w:pPr>
      <w:r>
        <w:rPr>
          <w:b/>
          <w:bCs/>
        </w:rPr>
        <w:t>L0</w:t>
      </w:r>
      <w:r>
        <w:t xml:space="preserve">[0] - </w:t>
      </w:r>
      <w:r>
        <w:br/>
        <w:t>1'b1: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332"/>
        <w:gridCol w:w="332"/>
        <w:gridCol w:w="332"/>
        <w:gridCol w:w="332"/>
        <w:gridCol w:w="332"/>
        <w:gridCol w:w="332"/>
        <w:gridCol w:w="252"/>
        <w:gridCol w:w="252"/>
        <w:gridCol w:w="252"/>
        <w:gridCol w:w="252"/>
        <w:gridCol w:w="252"/>
        <w:gridCol w:w="252"/>
        <w:gridCol w:w="252"/>
        <w:gridCol w:w="252"/>
        <w:gridCol w:w="252"/>
        <w:gridCol w:w="259"/>
      </w:tblGrid>
      <w:tr w:rsidR="00677DE5" w:rsidRPr="0063049F" w14:paraId="593463ED"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9B61BA5" w14:textId="77777777" w:rsidR="00677DE5" w:rsidRPr="0063049F" w:rsidRDefault="00677DE5" w:rsidP="0063049F">
            <w:pPr>
              <w:spacing w:after="0"/>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7A4F4195"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D93FD9E"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175866B"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4B27F8D"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ED42567"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0BABD0D0"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97680B8"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23505C9"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72BBBEC"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3D526A6"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33886F2"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A9DC72E"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1EF24AD"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E5EC915"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6554E200"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046EFCC2"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30E36164"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1E1BF4AC"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1863EEE"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0628FF24"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DD0B0E9"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A1FDA9E"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312E8E5"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77D58A7"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1EBEF91A"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F672CCB"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42E3320"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B6C2221"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E65F4C0"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386B3C66"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04F8D5F2" w14:textId="77777777" w:rsidR="00677DE5" w:rsidRPr="0063049F" w:rsidRDefault="00677DE5" w:rsidP="0063049F">
            <w:pPr>
              <w:jc w:val="center"/>
              <w:rPr>
                <w:sz w:val="16"/>
              </w:rPr>
            </w:pPr>
            <w:r w:rsidRPr="0063049F">
              <w:rPr>
                <w:sz w:val="16"/>
              </w:rPr>
              <w:t>0</w:t>
            </w:r>
          </w:p>
        </w:tc>
      </w:tr>
      <w:tr w:rsidR="00677DE5" w:rsidRPr="0063049F" w14:paraId="4A1DA6AF" w14:textId="77777777" w:rsidTr="0063049F">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9EA7215"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42277A8D" w14:textId="77777777" w:rsidR="00677DE5" w:rsidRPr="0063049F" w:rsidRDefault="00677DE5" w:rsidP="0063049F">
            <w:pPr>
              <w:jc w:val="center"/>
              <w:rPr>
                <w:sz w:val="16"/>
              </w:rPr>
            </w:pPr>
            <w:r w:rsidRPr="0063049F">
              <w:rPr>
                <w:sz w:val="16"/>
              </w:rPr>
              <w:t>L15</w:t>
            </w:r>
          </w:p>
        </w:tc>
        <w:tc>
          <w:tcPr>
            <w:tcW w:w="0" w:type="auto"/>
            <w:tcBorders>
              <w:top w:val="outset" w:sz="6" w:space="0" w:color="auto"/>
              <w:left w:val="outset" w:sz="6" w:space="0" w:color="auto"/>
              <w:bottom w:val="outset" w:sz="6" w:space="0" w:color="auto"/>
              <w:right w:val="outset" w:sz="6" w:space="0" w:color="auto"/>
            </w:tcBorders>
            <w:hideMark/>
          </w:tcPr>
          <w:p w14:paraId="7F9554C7" w14:textId="77777777" w:rsidR="00677DE5" w:rsidRPr="0063049F" w:rsidRDefault="00677DE5" w:rsidP="0063049F">
            <w:pPr>
              <w:jc w:val="center"/>
              <w:rPr>
                <w:sz w:val="16"/>
              </w:rPr>
            </w:pPr>
            <w:r w:rsidRPr="0063049F">
              <w:rPr>
                <w:sz w:val="16"/>
              </w:rPr>
              <w:t>L14</w:t>
            </w:r>
          </w:p>
        </w:tc>
        <w:tc>
          <w:tcPr>
            <w:tcW w:w="0" w:type="auto"/>
            <w:tcBorders>
              <w:top w:val="outset" w:sz="6" w:space="0" w:color="auto"/>
              <w:left w:val="outset" w:sz="6" w:space="0" w:color="auto"/>
              <w:bottom w:val="outset" w:sz="6" w:space="0" w:color="auto"/>
              <w:right w:val="outset" w:sz="6" w:space="0" w:color="auto"/>
            </w:tcBorders>
            <w:hideMark/>
          </w:tcPr>
          <w:p w14:paraId="1EE2432B" w14:textId="77777777" w:rsidR="00677DE5" w:rsidRPr="0063049F" w:rsidRDefault="00677DE5" w:rsidP="0063049F">
            <w:pPr>
              <w:jc w:val="center"/>
              <w:rPr>
                <w:sz w:val="16"/>
              </w:rPr>
            </w:pPr>
            <w:r w:rsidRPr="0063049F">
              <w:rPr>
                <w:sz w:val="16"/>
              </w:rPr>
              <w:t>L13</w:t>
            </w:r>
          </w:p>
        </w:tc>
        <w:tc>
          <w:tcPr>
            <w:tcW w:w="0" w:type="auto"/>
            <w:tcBorders>
              <w:top w:val="outset" w:sz="6" w:space="0" w:color="auto"/>
              <w:left w:val="outset" w:sz="6" w:space="0" w:color="auto"/>
              <w:bottom w:val="outset" w:sz="6" w:space="0" w:color="auto"/>
              <w:right w:val="outset" w:sz="6" w:space="0" w:color="auto"/>
            </w:tcBorders>
            <w:hideMark/>
          </w:tcPr>
          <w:p w14:paraId="6937793F" w14:textId="77777777" w:rsidR="00677DE5" w:rsidRPr="0063049F" w:rsidRDefault="00677DE5" w:rsidP="0063049F">
            <w:pPr>
              <w:jc w:val="center"/>
              <w:rPr>
                <w:sz w:val="16"/>
              </w:rPr>
            </w:pPr>
            <w:r w:rsidRPr="0063049F">
              <w:rPr>
                <w:sz w:val="16"/>
              </w:rPr>
              <w:t>L12</w:t>
            </w:r>
          </w:p>
        </w:tc>
        <w:tc>
          <w:tcPr>
            <w:tcW w:w="0" w:type="auto"/>
            <w:tcBorders>
              <w:top w:val="outset" w:sz="6" w:space="0" w:color="auto"/>
              <w:left w:val="outset" w:sz="6" w:space="0" w:color="auto"/>
              <w:bottom w:val="outset" w:sz="6" w:space="0" w:color="auto"/>
              <w:right w:val="outset" w:sz="6" w:space="0" w:color="auto"/>
            </w:tcBorders>
            <w:hideMark/>
          </w:tcPr>
          <w:p w14:paraId="103361AC" w14:textId="77777777" w:rsidR="00677DE5" w:rsidRPr="0063049F" w:rsidRDefault="00677DE5" w:rsidP="0063049F">
            <w:pPr>
              <w:jc w:val="center"/>
              <w:rPr>
                <w:sz w:val="16"/>
              </w:rPr>
            </w:pPr>
            <w:r w:rsidRPr="0063049F">
              <w:rPr>
                <w:sz w:val="16"/>
              </w:rPr>
              <w:t>L11</w:t>
            </w:r>
          </w:p>
        </w:tc>
        <w:tc>
          <w:tcPr>
            <w:tcW w:w="0" w:type="auto"/>
            <w:tcBorders>
              <w:top w:val="outset" w:sz="6" w:space="0" w:color="auto"/>
              <w:left w:val="outset" w:sz="6" w:space="0" w:color="auto"/>
              <w:bottom w:val="outset" w:sz="6" w:space="0" w:color="auto"/>
              <w:right w:val="outset" w:sz="6" w:space="0" w:color="auto"/>
            </w:tcBorders>
            <w:hideMark/>
          </w:tcPr>
          <w:p w14:paraId="1E36B9A9" w14:textId="77777777" w:rsidR="00677DE5" w:rsidRPr="0063049F" w:rsidRDefault="00677DE5" w:rsidP="0063049F">
            <w:pPr>
              <w:jc w:val="center"/>
              <w:rPr>
                <w:sz w:val="16"/>
              </w:rPr>
            </w:pPr>
            <w:r w:rsidRPr="0063049F">
              <w:rPr>
                <w:sz w:val="16"/>
              </w:rPr>
              <w:t>L10</w:t>
            </w:r>
          </w:p>
        </w:tc>
        <w:tc>
          <w:tcPr>
            <w:tcW w:w="0" w:type="auto"/>
            <w:tcBorders>
              <w:top w:val="outset" w:sz="6" w:space="0" w:color="auto"/>
              <w:left w:val="outset" w:sz="6" w:space="0" w:color="auto"/>
              <w:bottom w:val="outset" w:sz="6" w:space="0" w:color="auto"/>
              <w:right w:val="outset" w:sz="6" w:space="0" w:color="auto"/>
            </w:tcBorders>
            <w:hideMark/>
          </w:tcPr>
          <w:p w14:paraId="347D4862" w14:textId="77777777" w:rsidR="00677DE5" w:rsidRPr="0063049F" w:rsidRDefault="00677DE5" w:rsidP="0063049F">
            <w:pPr>
              <w:jc w:val="center"/>
              <w:rPr>
                <w:sz w:val="16"/>
              </w:rPr>
            </w:pPr>
            <w:r w:rsidRPr="0063049F">
              <w:rPr>
                <w:sz w:val="16"/>
              </w:rPr>
              <w:t>L9</w:t>
            </w:r>
          </w:p>
        </w:tc>
        <w:tc>
          <w:tcPr>
            <w:tcW w:w="0" w:type="auto"/>
            <w:tcBorders>
              <w:top w:val="outset" w:sz="6" w:space="0" w:color="auto"/>
              <w:left w:val="outset" w:sz="6" w:space="0" w:color="auto"/>
              <w:bottom w:val="outset" w:sz="6" w:space="0" w:color="auto"/>
              <w:right w:val="outset" w:sz="6" w:space="0" w:color="auto"/>
            </w:tcBorders>
            <w:hideMark/>
          </w:tcPr>
          <w:p w14:paraId="454EB616" w14:textId="77777777" w:rsidR="00677DE5" w:rsidRPr="0063049F" w:rsidRDefault="00677DE5" w:rsidP="0063049F">
            <w:pPr>
              <w:jc w:val="center"/>
              <w:rPr>
                <w:sz w:val="16"/>
              </w:rPr>
            </w:pPr>
            <w:r w:rsidRPr="0063049F">
              <w:rPr>
                <w:sz w:val="16"/>
              </w:rPr>
              <w:t>L8</w:t>
            </w:r>
          </w:p>
        </w:tc>
        <w:tc>
          <w:tcPr>
            <w:tcW w:w="0" w:type="auto"/>
            <w:tcBorders>
              <w:top w:val="outset" w:sz="6" w:space="0" w:color="auto"/>
              <w:left w:val="outset" w:sz="6" w:space="0" w:color="auto"/>
              <w:bottom w:val="outset" w:sz="6" w:space="0" w:color="auto"/>
              <w:right w:val="outset" w:sz="6" w:space="0" w:color="auto"/>
            </w:tcBorders>
            <w:hideMark/>
          </w:tcPr>
          <w:p w14:paraId="77AC45B4" w14:textId="77777777" w:rsidR="00677DE5" w:rsidRPr="0063049F" w:rsidRDefault="00677DE5" w:rsidP="0063049F">
            <w:pPr>
              <w:jc w:val="center"/>
              <w:rPr>
                <w:sz w:val="16"/>
              </w:rPr>
            </w:pPr>
            <w:r w:rsidRPr="0063049F">
              <w:rPr>
                <w:sz w:val="16"/>
              </w:rPr>
              <w:t>L7</w:t>
            </w:r>
          </w:p>
        </w:tc>
        <w:tc>
          <w:tcPr>
            <w:tcW w:w="0" w:type="auto"/>
            <w:tcBorders>
              <w:top w:val="outset" w:sz="6" w:space="0" w:color="auto"/>
              <w:left w:val="outset" w:sz="6" w:space="0" w:color="auto"/>
              <w:bottom w:val="outset" w:sz="6" w:space="0" w:color="auto"/>
              <w:right w:val="outset" w:sz="6" w:space="0" w:color="auto"/>
            </w:tcBorders>
            <w:hideMark/>
          </w:tcPr>
          <w:p w14:paraId="26FAF0D2" w14:textId="77777777" w:rsidR="00677DE5" w:rsidRPr="0063049F" w:rsidRDefault="00677DE5" w:rsidP="0063049F">
            <w:pPr>
              <w:jc w:val="center"/>
              <w:rPr>
                <w:sz w:val="16"/>
              </w:rPr>
            </w:pPr>
            <w:r w:rsidRPr="0063049F">
              <w:rPr>
                <w:sz w:val="16"/>
              </w:rPr>
              <w:t>L6</w:t>
            </w:r>
          </w:p>
        </w:tc>
        <w:tc>
          <w:tcPr>
            <w:tcW w:w="0" w:type="auto"/>
            <w:tcBorders>
              <w:top w:val="outset" w:sz="6" w:space="0" w:color="auto"/>
              <w:left w:val="outset" w:sz="6" w:space="0" w:color="auto"/>
              <w:bottom w:val="outset" w:sz="6" w:space="0" w:color="auto"/>
              <w:right w:val="outset" w:sz="6" w:space="0" w:color="auto"/>
            </w:tcBorders>
            <w:hideMark/>
          </w:tcPr>
          <w:p w14:paraId="03F56775" w14:textId="77777777" w:rsidR="00677DE5" w:rsidRPr="0063049F" w:rsidRDefault="00677DE5" w:rsidP="0063049F">
            <w:pPr>
              <w:jc w:val="center"/>
              <w:rPr>
                <w:sz w:val="16"/>
              </w:rPr>
            </w:pPr>
            <w:r w:rsidRPr="0063049F">
              <w:rPr>
                <w:sz w:val="16"/>
              </w:rPr>
              <w:t>L5</w:t>
            </w:r>
          </w:p>
        </w:tc>
        <w:tc>
          <w:tcPr>
            <w:tcW w:w="0" w:type="auto"/>
            <w:tcBorders>
              <w:top w:val="outset" w:sz="6" w:space="0" w:color="auto"/>
              <w:left w:val="outset" w:sz="6" w:space="0" w:color="auto"/>
              <w:bottom w:val="outset" w:sz="6" w:space="0" w:color="auto"/>
              <w:right w:val="outset" w:sz="6" w:space="0" w:color="auto"/>
            </w:tcBorders>
            <w:hideMark/>
          </w:tcPr>
          <w:p w14:paraId="788EABB2" w14:textId="77777777" w:rsidR="00677DE5" w:rsidRPr="0063049F" w:rsidRDefault="00677DE5" w:rsidP="0063049F">
            <w:pPr>
              <w:jc w:val="center"/>
              <w:rPr>
                <w:sz w:val="16"/>
              </w:rPr>
            </w:pPr>
            <w:r w:rsidRPr="0063049F">
              <w:rPr>
                <w:sz w:val="16"/>
              </w:rPr>
              <w:t>L4</w:t>
            </w:r>
          </w:p>
        </w:tc>
        <w:tc>
          <w:tcPr>
            <w:tcW w:w="0" w:type="auto"/>
            <w:tcBorders>
              <w:top w:val="outset" w:sz="6" w:space="0" w:color="auto"/>
              <w:left w:val="outset" w:sz="6" w:space="0" w:color="auto"/>
              <w:bottom w:val="outset" w:sz="6" w:space="0" w:color="auto"/>
              <w:right w:val="outset" w:sz="6" w:space="0" w:color="auto"/>
            </w:tcBorders>
            <w:hideMark/>
          </w:tcPr>
          <w:p w14:paraId="145DD4B6" w14:textId="77777777" w:rsidR="00677DE5" w:rsidRPr="0063049F" w:rsidRDefault="00677DE5" w:rsidP="0063049F">
            <w:pPr>
              <w:jc w:val="center"/>
              <w:rPr>
                <w:sz w:val="16"/>
              </w:rPr>
            </w:pPr>
            <w:r w:rsidRPr="0063049F">
              <w:rPr>
                <w:sz w:val="16"/>
              </w:rPr>
              <w:t>L3</w:t>
            </w:r>
          </w:p>
        </w:tc>
        <w:tc>
          <w:tcPr>
            <w:tcW w:w="0" w:type="auto"/>
            <w:tcBorders>
              <w:top w:val="outset" w:sz="6" w:space="0" w:color="auto"/>
              <w:left w:val="outset" w:sz="6" w:space="0" w:color="auto"/>
              <w:bottom w:val="outset" w:sz="6" w:space="0" w:color="auto"/>
              <w:right w:val="outset" w:sz="6" w:space="0" w:color="auto"/>
            </w:tcBorders>
            <w:hideMark/>
          </w:tcPr>
          <w:p w14:paraId="6EB60622" w14:textId="77777777" w:rsidR="00677DE5" w:rsidRPr="0063049F" w:rsidRDefault="00677DE5" w:rsidP="0063049F">
            <w:pPr>
              <w:jc w:val="center"/>
              <w:rPr>
                <w:sz w:val="16"/>
              </w:rPr>
            </w:pPr>
            <w:r w:rsidRPr="0063049F">
              <w:rPr>
                <w:sz w:val="16"/>
              </w:rPr>
              <w:t>L2</w:t>
            </w:r>
          </w:p>
        </w:tc>
        <w:tc>
          <w:tcPr>
            <w:tcW w:w="0" w:type="auto"/>
            <w:tcBorders>
              <w:top w:val="outset" w:sz="6" w:space="0" w:color="auto"/>
              <w:left w:val="outset" w:sz="6" w:space="0" w:color="auto"/>
              <w:bottom w:val="outset" w:sz="6" w:space="0" w:color="auto"/>
              <w:right w:val="outset" w:sz="6" w:space="0" w:color="auto"/>
            </w:tcBorders>
            <w:hideMark/>
          </w:tcPr>
          <w:p w14:paraId="58163325" w14:textId="77777777" w:rsidR="00677DE5" w:rsidRPr="0063049F" w:rsidRDefault="00677DE5" w:rsidP="0063049F">
            <w:pPr>
              <w:jc w:val="center"/>
              <w:rPr>
                <w:sz w:val="16"/>
              </w:rPr>
            </w:pPr>
            <w:r w:rsidRPr="0063049F">
              <w:rPr>
                <w:sz w:val="16"/>
              </w:rPr>
              <w:t>L1</w:t>
            </w:r>
          </w:p>
        </w:tc>
        <w:tc>
          <w:tcPr>
            <w:tcW w:w="0" w:type="auto"/>
            <w:tcBorders>
              <w:top w:val="outset" w:sz="6" w:space="0" w:color="auto"/>
              <w:left w:val="outset" w:sz="6" w:space="0" w:color="auto"/>
              <w:bottom w:val="outset" w:sz="6" w:space="0" w:color="auto"/>
              <w:right w:val="outset" w:sz="6" w:space="0" w:color="auto"/>
            </w:tcBorders>
            <w:hideMark/>
          </w:tcPr>
          <w:p w14:paraId="66B508C0" w14:textId="77777777" w:rsidR="00677DE5" w:rsidRPr="0063049F" w:rsidRDefault="00677DE5" w:rsidP="0063049F">
            <w:pPr>
              <w:jc w:val="center"/>
              <w:rPr>
                <w:sz w:val="16"/>
              </w:rPr>
            </w:pPr>
            <w:r w:rsidRPr="0063049F">
              <w:rPr>
                <w:sz w:val="16"/>
              </w:rPr>
              <w:t>L0</w:t>
            </w:r>
          </w:p>
        </w:tc>
      </w:tr>
    </w:tbl>
    <w:p w14:paraId="6E9067DB" w14:textId="77777777" w:rsidR="00677DE5" w:rsidRDefault="00677DE5" w:rsidP="0063049F">
      <w:pPr>
        <w:pStyle w:val="Caption"/>
      </w:pPr>
      <w:r>
        <w:t xml:space="preserve">Table </w:t>
      </w:r>
      <w:fldSimple w:instr=" SEQ Table \* ARABIC ">
        <w:r>
          <w:rPr>
            <w:noProof/>
          </w:rPr>
          <w:t>33</w:t>
        </w:r>
      </w:fldSimple>
      <w:r>
        <w:t xml:space="preserve"> NOC_TX_ERR_PARITY register.</w:t>
      </w:r>
    </w:p>
    <w:p w14:paraId="34ED260F" w14:textId="77777777" w:rsidR="00677DE5" w:rsidRDefault="00677DE5" w:rsidP="0063049F">
      <w:pPr>
        <w:pStyle w:val="Heading3"/>
      </w:pPr>
      <w:r>
        <w:t>NOC_TX_ERR_PARITY_MASK</w:t>
      </w:r>
    </w:p>
    <w:p w14:paraId="08D9DDB3" w14:textId="77777777" w:rsidR="00677DE5" w:rsidRDefault="00677DE5" w:rsidP="0063049F">
      <w:pPr>
        <w:pStyle w:val="NormalWeb"/>
        <w:jc w:val="both"/>
      </w:pPr>
      <w:r>
        <w:t>Mask register for transmit bridge parity error interrupts. One mask register bit for each parity status bit in noc_tx_err_parity. When mask bit is set, corresponding parity error does not cause an interrupt. Default state is reset for all mask bits, allowing interrupt on any parity error event.</w:t>
      </w:r>
    </w:p>
    <w:p w14:paraId="291AE41C" w14:textId="77777777" w:rsidR="00677DE5" w:rsidRDefault="00677DE5" w:rsidP="0063049F">
      <w:pPr>
        <w:pStyle w:val="NormalWeb"/>
      </w:pPr>
      <w:r>
        <w:t>Attribute: RW</w:t>
      </w:r>
    </w:p>
    <w:p w14:paraId="07ADD5F9" w14:textId="77777777" w:rsidR="00677DE5" w:rsidRDefault="00677DE5" w:rsidP="0063049F">
      <w:pPr>
        <w:pStyle w:val="NormalWeb"/>
      </w:pPr>
      <w:r>
        <w:t>Security: Non-secure</w:t>
      </w:r>
    </w:p>
    <w:p w14:paraId="32F67618" w14:textId="77777777" w:rsidR="00677DE5" w:rsidRDefault="00677DE5" w:rsidP="0063049F">
      <w:pPr>
        <w:pStyle w:val="NormalWeb"/>
      </w:pPr>
      <w:r>
        <w:lastRenderedPageBreak/>
        <w:t>Bit field description:</w:t>
      </w:r>
    </w:p>
    <w:p w14:paraId="341D38E2" w14:textId="77777777" w:rsidR="00677DE5" w:rsidRDefault="00677DE5" w:rsidP="00312028">
      <w:pPr>
        <w:numPr>
          <w:ilvl w:val="0"/>
          <w:numId w:val="62"/>
        </w:numPr>
        <w:spacing w:before="100" w:beforeAutospacing="1" w:after="100" w:afterAutospacing="1" w:line="240" w:lineRule="auto"/>
      </w:pPr>
      <w:r>
        <w:rPr>
          <w:b/>
          <w:bCs/>
        </w:rPr>
        <w:t>L15</w:t>
      </w:r>
      <w:r>
        <w:t xml:space="preserve">[15] - </w:t>
      </w:r>
      <w:r>
        <w:br/>
        <w:t>1'b1: Interrupt Mask Credit parity error on layer 15</w:t>
      </w:r>
    </w:p>
    <w:p w14:paraId="601BF87D" w14:textId="77777777" w:rsidR="00677DE5" w:rsidRDefault="00677DE5" w:rsidP="00312028">
      <w:pPr>
        <w:numPr>
          <w:ilvl w:val="0"/>
          <w:numId w:val="62"/>
        </w:numPr>
        <w:spacing w:before="100" w:beforeAutospacing="1" w:after="100" w:afterAutospacing="1" w:line="240" w:lineRule="auto"/>
      </w:pPr>
      <w:r>
        <w:rPr>
          <w:b/>
          <w:bCs/>
        </w:rPr>
        <w:t>L14</w:t>
      </w:r>
      <w:r>
        <w:t xml:space="preserve">[14] - </w:t>
      </w:r>
      <w:r>
        <w:br/>
        <w:t>1'b1: Interrupt Mask Credit parity error on layer 14</w:t>
      </w:r>
    </w:p>
    <w:p w14:paraId="2C18AAB4" w14:textId="77777777" w:rsidR="00677DE5" w:rsidRDefault="00677DE5" w:rsidP="00312028">
      <w:pPr>
        <w:numPr>
          <w:ilvl w:val="0"/>
          <w:numId w:val="62"/>
        </w:numPr>
        <w:spacing w:before="100" w:beforeAutospacing="1" w:after="100" w:afterAutospacing="1" w:line="240" w:lineRule="auto"/>
      </w:pPr>
      <w:r>
        <w:rPr>
          <w:b/>
          <w:bCs/>
        </w:rPr>
        <w:t>L13</w:t>
      </w:r>
      <w:r>
        <w:t xml:space="preserve">[13] - </w:t>
      </w:r>
      <w:r>
        <w:br/>
        <w:t>1'b1: Interrupt Mask Credit parity error on layer 13</w:t>
      </w:r>
    </w:p>
    <w:p w14:paraId="49598652" w14:textId="77777777" w:rsidR="00677DE5" w:rsidRDefault="00677DE5" w:rsidP="00312028">
      <w:pPr>
        <w:numPr>
          <w:ilvl w:val="0"/>
          <w:numId w:val="62"/>
        </w:numPr>
        <w:spacing w:before="100" w:beforeAutospacing="1" w:after="100" w:afterAutospacing="1" w:line="240" w:lineRule="auto"/>
      </w:pPr>
      <w:r>
        <w:rPr>
          <w:b/>
          <w:bCs/>
        </w:rPr>
        <w:t>L12</w:t>
      </w:r>
      <w:r>
        <w:t xml:space="preserve">[12] - </w:t>
      </w:r>
      <w:r>
        <w:br/>
        <w:t>1'b1: Interrupt Mask Credit parity error on layer 12</w:t>
      </w:r>
    </w:p>
    <w:p w14:paraId="0A82C3D8" w14:textId="77777777" w:rsidR="00677DE5" w:rsidRDefault="00677DE5" w:rsidP="00312028">
      <w:pPr>
        <w:numPr>
          <w:ilvl w:val="0"/>
          <w:numId w:val="62"/>
        </w:numPr>
        <w:spacing w:before="100" w:beforeAutospacing="1" w:after="100" w:afterAutospacing="1" w:line="240" w:lineRule="auto"/>
      </w:pPr>
      <w:r>
        <w:rPr>
          <w:b/>
          <w:bCs/>
        </w:rPr>
        <w:t>L11</w:t>
      </w:r>
      <w:r>
        <w:t xml:space="preserve">[11] - </w:t>
      </w:r>
      <w:r>
        <w:br/>
        <w:t>1'b1: Interrupt Mask Credit parity error on layer 11</w:t>
      </w:r>
    </w:p>
    <w:p w14:paraId="559FF6F5" w14:textId="77777777" w:rsidR="00677DE5" w:rsidRDefault="00677DE5" w:rsidP="00312028">
      <w:pPr>
        <w:numPr>
          <w:ilvl w:val="0"/>
          <w:numId w:val="62"/>
        </w:numPr>
        <w:spacing w:before="100" w:beforeAutospacing="1" w:after="100" w:afterAutospacing="1" w:line="240" w:lineRule="auto"/>
      </w:pPr>
      <w:r>
        <w:rPr>
          <w:b/>
          <w:bCs/>
        </w:rPr>
        <w:t>L10</w:t>
      </w:r>
      <w:r>
        <w:t xml:space="preserve">[10] - </w:t>
      </w:r>
      <w:r>
        <w:br/>
        <w:t>1'b1: Interrupt Mask Credit parity error on layer 10</w:t>
      </w:r>
    </w:p>
    <w:p w14:paraId="74D1E566" w14:textId="77777777" w:rsidR="00677DE5" w:rsidRDefault="00677DE5" w:rsidP="00312028">
      <w:pPr>
        <w:numPr>
          <w:ilvl w:val="0"/>
          <w:numId w:val="62"/>
        </w:numPr>
        <w:spacing w:before="100" w:beforeAutospacing="1" w:after="100" w:afterAutospacing="1" w:line="240" w:lineRule="auto"/>
      </w:pPr>
      <w:r>
        <w:rPr>
          <w:b/>
          <w:bCs/>
        </w:rPr>
        <w:t>L9</w:t>
      </w:r>
      <w:r>
        <w:t xml:space="preserve">[9] - </w:t>
      </w:r>
      <w:r>
        <w:br/>
        <w:t>1'b1: Interrupt Mask Credit parity error on layer 9</w:t>
      </w:r>
    </w:p>
    <w:p w14:paraId="335A7670" w14:textId="77777777" w:rsidR="00677DE5" w:rsidRDefault="00677DE5" w:rsidP="00312028">
      <w:pPr>
        <w:numPr>
          <w:ilvl w:val="0"/>
          <w:numId w:val="62"/>
        </w:numPr>
        <w:spacing w:before="100" w:beforeAutospacing="1" w:after="100" w:afterAutospacing="1" w:line="240" w:lineRule="auto"/>
      </w:pPr>
      <w:r>
        <w:rPr>
          <w:b/>
          <w:bCs/>
        </w:rPr>
        <w:t>L8</w:t>
      </w:r>
      <w:r>
        <w:t xml:space="preserve">[8] - </w:t>
      </w:r>
      <w:r>
        <w:br/>
        <w:t>1'b1: Interrupt Mask Credit parity error on layer 8</w:t>
      </w:r>
    </w:p>
    <w:p w14:paraId="307E6E3F" w14:textId="77777777" w:rsidR="00677DE5" w:rsidRDefault="00677DE5" w:rsidP="00312028">
      <w:pPr>
        <w:numPr>
          <w:ilvl w:val="0"/>
          <w:numId w:val="62"/>
        </w:numPr>
        <w:spacing w:before="100" w:beforeAutospacing="1" w:after="100" w:afterAutospacing="1" w:line="240" w:lineRule="auto"/>
      </w:pPr>
      <w:r>
        <w:rPr>
          <w:b/>
          <w:bCs/>
        </w:rPr>
        <w:t>L7</w:t>
      </w:r>
      <w:r>
        <w:t xml:space="preserve">[7] - </w:t>
      </w:r>
      <w:r>
        <w:br/>
        <w:t>1'b1: Interrupt Mask Credit parity error on layer 7</w:t>
      </w:r>
    </w:p>
    <w:p w14:paraId="7D582C44" w14:textId="77777777" w:rsidR="00677DE5" w:rsidRDefault="00677DE5" w:rsidP="00312028">
      <w:pPr>
        <w:numPr>
          <w:ilvl w:val="0"/>
          <w:numId w:val="62"/>
        </w:numPr>
        <w:spacing w:before="100" w:beforeAutospacing="1" w:after="100" w:afterAutospacing="1" w:line="240" w:lineRule="auto"/>
      </w:pPr>
      <w:r>
        <w:rPr>
          <w:b/>
          <w:bCs/>
        </w:rPr>
        <w:t>L6</w:t>
      </w:r>
      <w:r>
        <w:t xml:space="preserve">[6] - </w:t>
      </w:r>
      <w:r>
        <w:br/>
        <w:t>1'b1: Interrupt Mask Credit parity error on layer 6</w:t>
      </w:r>
    </w:p>
    <w:p w14:paraId="3AA7348C" w14:textId="77777777" w:rsidR="00677DE5" w:rsidRDefault="00677DE5" w:rsidP="00312028">
      <w:pPr>
        <w:numPr>
          <w:ilvl w:val="0"/>
          <w:numId w:val="62"/>
        </w:numPr>
        <w:spacing w:before="100" w:beforeAutospacing="1" w:after="100" w:afterAutospacing="1" w:line="240" w:lineRule="auto"/>
      </w:pPr>
      <w:r>
        <w:rPr>
          <w:b/>
          <w:bCs/>
        </w:rPr>
        <w:t>L5</w:t>
      </w:r>
      <w:r>
        <w:t xml:space="preserve">[5] - </w:t>
      </w:r>
      <w:r>
        <w:br/>
        <w:t>1'b1: Interrupt Mask Credit parity error on layer 5</w:t>
      </w:r>
    </w:p>
    <w:p w14:paraId="3B97C4D6" w14:textId="77777777" w:rsidR="00677DE5" w:rsidRDefault="00677DE5" w:rsidP="00312028">
      <w:pPr>
        <w:numPr>
          <w:ilvl w:val="0"/>
          <w:numId w:val="62"/>
        </w:numPr>
        <w:spacing w:before="100" w:beforeAutospacing="1" w:after="100" w:afterAutospacing="1" w:line="240" w:lineRule="auto"/>
      </w:pPr>
      <w:r>
        <w:rPr>
          <w:b/>
          <w:bCs/>
        </w:rPr>
        <w:t>L4</w:t>
      </w:r>
      <w:r>
        <w:t xml:space="preserve">[4] - </w:t>
      </w:r>
      <w:r>
        <w:br/>
        <w:t>1'b1: Interrupt Mask Credit parity error on layer 4</w:t>
      </w:r>
    </w:p>
    <w:p w14:paraId="486727C0" w14:textId="77777777" w:rsidR="00677DE5" w:rsidRDefault="00677DE5" w:rsidP="00312028">
      <w:pPr>
        <w:numPr>
          <w:ilvl w:val="0"/>
          <w:numId w:val="62"/>
        </w:numPr>
        <w:spacing w:before="100" w:beforeAutospacing="1" w:after="100" w:afterAutospacing="1" w:line="240" w:lineRule="auto"/>
      </w:pPr>
      <w:r>
        <w:rPr>
          <w:b/>
          <w:bCs/>
        </w:rPr>
        <w:t>L3</w:t>
      </w:r>
      <w:r>
        <w:t xml:space="preserve">[3] - </w:t>
      </w:r>
      <w:r>
        <w:br/>
        <w:t>1'b1: Interrupt Mask Credit parity error on layer 3</w:t>
      </w:r>
    </w:p>
    <w:p w14:paraId="386CBAB4" w14:textId="77777777" w:rsidR="00677DE5" w:rsidRDefault="00677DE5" w:rsidP="00312028">
      <w:pPr>
        <w:numPr>
          <w:ilvl w:val="0"/>
          <w:numId w:val="62"/>
        </w:numPr>
        <w:spacing w:before="100" w:beforeAutospacing="1" w:after="100" w:afterAutospacing="1" w:line="240" w:lineRule="auto"/>
      </w:pPr>
      <w:r>
        <w:rPr>
          <w:b/>
          <w:bCs/>
        </w:rPr>
        <w:t>L2</w:t>
      </w:r>
      <w:r>
        <w:t xml:space="preserve">[2] - </w:t>
      </w:r>
      <w:r>
        <w:br/>
        <w:t>1'b1: Interrupt Mask Credit parity error on layer 2</w:t>
      </w:r>
    </w:p>
    <w:p w14:paraId="3E436FF2" w14:textId="77777777" w:rsidR="00677DE5" w:rsidRDefault="00677DE5" w:rsidP="00312028">
      <w:pPr>
        <w:numPr>
          <w:ilvl w:val="0"/>
          <w:numId w:val="62"/>
        </w:numPr>
        <w:spacing w:before="100" w:beforeAutospacing="1" w:after="100" w:afterAutospacing="1" w:line="240" w:lineRule="auto"/>
      </w:pPr>
      <w:r>
        <w:rPr>
          <w:b/>
          <w:bCs/>
        </w:rPr>
        <w:t>L1</w:t>
      </w:r>
      <w:r>
        <w:t xml:space="preserve">[1] - </w:t>
      </w:r>
      <w:r>
        <w:br/>
        <w:t>1'b1: Interrupt Mask Credit parity error on layer 1</w:t>
      </w:r>
    </w:p>
    <w:p w14:paraId="3C2A679D" w14:textId="77777777" w:rsidR="00677DE5" w:rsidRDefault="00677DE5" w:rsidP="00312028">
      <w:pPr>
        <w:numPr>
          <w:ilvl w:val="0"/>
          <w:numId w:val="62"/>
        </w:numPr>
        <w:spacing w:before="100" w:beforeAutospacing="1" w:after="100" w:afterAutospacing="1" w:line="240" w:lineRule="auto"/>
      </w:pPr>
      <w:r>
        <w:rPr>
          <w:b/>
          <w:bCs/>
        </w:rPr>
        <w:t>L0</w:t>
      </w:r>
      <w:r>
        <w:t xml:space="preserve">[0] - </w:t>
      </w:r>
      <w:r>
        <w:br/>
        <w:t>1'b1: Interrupt Mask Credit parity error on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332"/>
        <w:gridCol w:w="332"/>
        <w:gridCol w:w="332"/>
        <w:gridCol w:w="332"/>
        <w:gridCol w:w="332"/>
        <w:gridCol w:w="332"/>
        <w:gridCol w:w="252"/>
        <w:gridCol w:w="252"/>
        <w:gridCol w:w="252"/>
        <w:gridCol w:w="252"/>
        <w:gridCol w:w="252"/>
        <w:gridCol w:w="252"/>
        <w:gridCol w:w="252"/>
        <w:gridCol w:w="252"/>
        <w:gridCol w:w="252"/>
        <w:gridCol w:w="259"/>
      </w:tblGrid>
      <w:tr w:rsidR="00677DE5" w:rsidRPr="0063049F" w14:paraId="3B9DAA72"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1D5BD90" w14:textId="77777777" w:rsidR="00677DE5" w:rsidRPr="0063049F" w:rsidRDefault="00677DE5" w:rsidP="0063049F">
            <w:pPr>
              <w:spacing w:after="0"/>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FD61AC0"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3CCFEA3"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A51603F"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EE63118"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FF64840"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63E939E"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09B20279"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0D1588EB"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E325240"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3B8A218A"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D357F21"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485AE037"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615885E8"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C15ECA6"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0246E34"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0A488D2"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321C884"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2163CD4"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A2878CB"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4DAECD2D"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4602117D"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865AF97"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00E2320"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9665259"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7572045C"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21E2A12"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A40B6B3"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FADD9C7"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3B887E96"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E6D0B6B"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85BFA4A" w14:textId="77777777" w:rsidR="00677DE5" w:rsidRPr="0063049F" w:rsidRDefault="00677DE5" w:rsidP="0063049F">
            <w:pPr>
              <w:jc w:val="center"/>
              <w:rPr>
                <w:sz w:val="16"/>
              </w:rPr>
            </w:pPr>
            <w:r w:rsidRPr="0063049F">
              <w:rPr>
                <w:sz w:val="16"/>
              </w:rPr>
              <w:t>0</w:t>
            </w:r>
          </w:p>
        </w:tc>
      </w:tr>
      <w:tr w:rsidR="00677DE5" w:rsidRPr="0063049F" w14:paraId="3F743A33" w14:textId="77777777" w:rsidTr="0063049F">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2AA0AEC8" w14:textId="77777777" w:rsidR="00677DE5" w:rsidRPr="0063049F" w:rsidRDefault="00677DE5" w:rsidP="0063049F">
            <w:pPr>
              <w:jc w:val="center"/>
              <w:rPr>
                <w:sz w:val="16"/>
              </w:rPr>
            </w:pPr>
            <w:r w:rsidRPr="0063049F">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15E008D" w14:textId="77777777" w:rsidR="00677DE5" w:rsidRPr="0063049F" w:rsidRDefault="00677DE5" w:rsidP="0063049F">
            <w:pPr>
              <w:jc w:val="center"/>
              <w:rPr>
                <w:sz w:val="16"/>
              </w:rPr>
            </w:pPr>
            <w:r w:rsidRPr="0063049F">
              <w:rPr>
                <w:sz w:val="16"/>
              </w:rPr>
              <w:t>L15</w:t>
            </w:r>
          </w:p>
        </w:tc>
        <w:tc>
          <w:tcPr>
            <w:tcW w:w="0" w:type="auto"/>
            <w:tcBorders>
              <w:top w:val="outset" w:sz="6" w:space="0" w:color="auto"/>
              <w:left w:val="outset" w:sz="6" w:space="0" w:color="auto"/>
              <w:bottom w:val="outset" w:sz="6" w:space="0" w:color="auto"/>
              <w:right w:val="outset" w:sz="6" w:space="0" w:color="auto"/>
            </w:tcBorders>
            <w:hideMark/>
          </w:tcPr>
          <w:p w14:paraId="3E480F84" w14:textId="77777777" w:rsidR="00677DE5" w:rsidRPr="0063049F" w:rsidRDefault="00677DE5" w:rsidP="0063049F">
            <w:pPr>
              <w:jc w:val="center"/>
              <w:rPr>
                <w:sz w:val="16"/>
              </w:rPr>
            </w:pPr>
            <w:r w:rsidRPr="0063049F">
              <w:rPr>
                <w:sz w:val="16"/>
              </w:rPr>
              <w:t>L14</w:t>
            </w:r>
          </w:p>
        </w:tc>
        <w:tc>
          <w:tcPr>
            <w:tcW w:w="0" w:type="auto"/>
            <w:tcBorders>
              <w:top w:val="outset" w:sz="6" w:space="0" w:color="auto"/>
              <w:left w:val="outset" w:sz="6" w:space="0" w:color="auto"/>
              <w:bottom w:val="outset" w:sz="6" w:space="0" w:color="auto"/>
              <w:right w:val="outset" w:sz="6" w:space="0" w:color="auto"/>
            </w:tcBorders>
            <w:hideMark/>
          </w:tcPr>
          <w:p w14:paraId="6D88232D" w14:textId="77777777" w:rsidR="00677DE5" w:rsidRPr="0063049F" w:rsidRDefault="00677DE5" w:rsidP="0063049F">
            <w:pPr>
              <w:jc w:val="center"/>
              <w:rPr>
                <w:sz w:val="16"/>
              </w:rPr>
            </w:pPr>
            <w:r w:rsidRPr="0063049F">
              <w:rPr>
                <w:sz w:val="16"/>
              </w:rPr>
              <w:t>L13</w:t>
            </w:r>
          </w:p>
        </w:tc>
        <w:tc>
          <w:tcPr>
            <w:tcW w:w="0" w:type="auto"/>
            <w:tcBorders>
              <w:top w:val="outset" w:sz="6" w:space="0" w:color="auto"/>
              <w:left w:val="outset" w:sz="6" w:space="0" w:color="auto"/>
              <w:bottom w:val="outset" w:sz="6" w:space="0" w:color="auto"/>
              <w:right w:val="outset" w:sz="6" w:space="0" w:color="auto"/>
            </w:tcBorders>
            <w:hideMark/>
          </w:tcPr>
          <w:p w14:paraId="1ABA6897" w14:textId="77777777" w:rsidR="00677DE5" w:rsidRPr="0063049F" w:rsidRDefault="00677DE5" w:rsidP="0063049F">
            <w:pPr>
              <w:jc w:val="center"/>
              <w:rPr>
                <w:sz w:val="16"/>
              </w:rPr>
            </w:pPr>
            <w:r w:rsidRPr="0063049F">
              <w:rPr>
                <w:sz w:val="16"/>
              </w:rPr>
              <w:t>L12</w:t>
            </w:r>
          </w:p>
        </w:tc>
        <w:tc>
          <w:tcPr>
            <w:tcW w:w="0" w:type="auto"/>
            <w:tcBorders>
              <w:top w:val="outset" w:sz="6" w:space="0" w:color="auto"/>
              <w:left w:val="outset" w:sz="6" w:space="0" w:color="auto"/>
              <w:bottom w:val="outset" w:sz="6" w:space="0" w:color="auto"/>
              <w:right w:val="outset" w:sz="6" w:space="0" w:color="auto"/>
            </w:tcBorders>
            <w:hideMark/>
          </w:tcPr>
          <w:p w14:paraId="7C4B2A6A" w14:textId="77777777" w:rsidR="00677DE5" w:rsidRPr="0063049F" w:rsidRDefault="00677DE5" w:rsidP="0063049F">
            <w:pPr>
              <w:jc w:val="center"/>
              <w:rPr>
                <w:sz w:val="16"/>
              </w:rPr>
            </w:pPr>
            <w:r w:rsidRPr="0063049F">
              <w:rPr>
                <w:sz w:val="16"/>
              </w:rPr>
              <w:t>L11</w:t>
            </w:r>
          </w:p>
        </w:tc>
        <w:tc>
          <w:tcPr>
            <w:tcW w:w="0" w:type="auto"/>
            <w:tcBorders>
              <w:top w:val="outset" w:sz="6" w:space="0" w:color="auto"/>
              <w:left w:val="outset" w:sz="6" w:space="0" w:color="auto"/>
              <w:bottom w:val="outset" w:sz="6" w:space="0" w:color="auto"/>
              <w:right w:val="outset" w:sz="6" w:space="0" w:color="auto"/>
            </w:tcBorders>
            <w:hideMark/>
          </w:tcPr>
          <w:p w14:paraId="6AA7223C" w14:textId="77777777" w:rsidR="00677DE5" w:rsidRPr="0063049F" w:rsidRDefault="00677DE5" w:rsidP="0063049F">
            <w:pPr>
              <w:jc w:val="center"/>
              <w:rPr>
                <w:sz w:val="16"/>
              </w:rPr>
            </w:pPr>
            <w:r w:rsidRPr="0063049F">
              <w:rPr>
                <w:sz w:val="16"/>
              </w:rPr>
              <w:t>L10</w:t>
            </w:r>
          </w:p>
        </w:tc>
        <w:tc>
          <w:tcPr>
            <w:tcW w:w="0" w:type="auto"/>
            <w:tcBorders>
              <w:top w:val="outset" w:sz="6" w:space="0" w:color="auto"/>
              <w:left w:val="outset" w:sz="6" w:space="0" w:color="auto"/>
              <w:bottom w:val="outset" w:sz="6" w:space="0" w:color="auto"/>
              <w:right w:val="outset" w:sz="6" w:space="0" w:color="auto"/>
            </w:tcBorders>
            <w:hideMark/>
          </w:tcPr>
          <w:p w14:paraId="28D95035" w14:textId="77777777" w:rsidR="00677DE5" w:rsidRPr="0063049F" w:rsidRDefault="00677DE5" w:rsidP="0063049F">
            <w:pPr>
              <w:jc w:val="center"/>
              <w:rPr>
                <w:sz w:val="16"/>
              </w:rPr>
            </w:pPr>
            <w:r w:rsidRPr="0063049F">
              <w:rPr>
                <w:sz w:val="16"/>
              </w:rPr>
              <w:t>L9</w:t>
            </w:r>
          </w:p>
        </w:tc>
        <w:tc>
          <w:tcPr>
            <w:tcW w:w="0" w:type="auto"/>
            <w:tcBorders>
              <w:top w:val="outset" w:sz="6" w:space="0" w:color="auto"/>
              <w:left w:val="outset" w:sz="6" w:space="0" w:color="auto"/>
              <w:bottom w:val="outset" w:sz="6" w:space="0" w:color="auto"/>
              <w:right w:val="outset" w:sz="6" w:space="0" w:color="auto"/>
            </w:tcBorders>
            <w:hideMark/>
          </w:tcPr>
          <w:p w14:paraId="33E6D71F" w14:textId="77777777" w:rsidR="00677DE5" w:rsidRPr="0063049F" w:rsidRDefault="00677DE5" w:rsidP="0063049F">
            <w:pPr>
              <w:jc w:val="center"/>
              <w:rPr>
                <w:sz w:val="16"/>
              </w:rPr>
            </w:pPr>
            <w:r w:rsidRPr="0063049F">
              <w:rPr>
                <w:sz w:val="16"/>
              </w:rPr>
              <w:t>L8</w:t>
            </w:r>
          </w:p>
        </w:tc>
        <w:tc>
          <w:tcPr>
            <w:tcW w:w="0" w:type="auto"/>
            <w:tcBorders>
              <w:top w:val="outset" w:sz="6" w:space="0" w:color="auto"/>
              <w:left w:val="outset" w:sz="6" w:space="0" w:color="auto"/>
              <w:bottom w:val="outset" w:sz="6" w:space="0" w:color="auto"/>
              <w:right w:val="outset" w:sz="6" w:space="0" w:color="auto"/>
            </w:tcBorders>
            <w:hideMark/>
          </w:tcPr>
          <w:p w14:paraId="39D7A03F" w14:textId="77777777" w:rsidR="00677DE5" w:rsidRPr="0063049F" w:rsidRDefault="00677DE5" w:rsidP="0063049F">
            <w:pPr>
              <w:jc w:val="center"/>
              <w:rPr>
                <w:sz w:val="16"/>
              </w:rPr>
            </w:pPr>
            <w:r w:rsidRPr="0063049F">
              <w:rPr>
                <w:sz w:val="16"/>
              </w:rPr>
              <w:t>L7</w:t>
            </w:r>
          </w:p>
        </w:tc>
        <w:tc>
          <w:tcPr>
            <w:tcW w:w="0" w:type="auto"/>
            <w:tcBorders>
              <w:top w:val="outset" w:sz="6" w:space="0" w:color="auto"/>
              <w:left w:val="outset" w:sz="6" w:space="0" w:color="auto"/>
              <w:bottom w:val="outset" w:sz="6" w:space="0" w:color="auto"/>
              <w:right w:val="outset" w:sz="6" w:space="0" w:color="auto"/>
            </w:tcBorders>
            <w:hideMark/>
          </w:tcPr>
          <w:p w14:paraId="202B5E84" w14:textId="77777777" w:rsidR="00677DE5" w:rsidRPr="0063049F" w:rsidRDefault="00677DE5" w:rsidP="0063049F">
            <w:pPr>
              <w:jc w:val="center"/>
              <w:rPr>
                <w:sz w:val="16"/>
              </w:rPr>
            </w:pPr>
            <w:r w:rsidRPr="0063049F">
              <w:rPr>
                <w:sz w:val="16"/>
              </w:rPr>
              <w:t>L6</w:t>
            </w:r>
          </w:p>
        </w:tc>
        <w:tc>
          <w:tcPr>
            <w:tcW w:w="0" w:type="auto"/>
            <w:tcBorders>
              <w:top w:val="outset" w:sz="6" w:space="0" w:color="auto"/>
              <w:left w:val="outset" w:sz="6" w:space="0" w:color="auto"/>
              <w:bottom w:val="outset" w:sz="6" w:space="0" w:color="auto"/>
              <w:right w:val="outset" w:sz="6" w:space="0" w:color="auto"/>
            </w:tcBorders>
            <w:hideMark/>
          </w:tcPr>
          <w:p w14:paraId="3AD5A853" w14:textId="77777777" w:rsidR="00677DE5" w:rsidRPr="0063049F" w:rsidRDefault="00677DE5" w:rsidP="0063049F">
            <w:pPr>
              <w:jc w:val="center"/>
              <w:rPr>
                <w:sz w:val="16"/>
              </w:rPr>
            </w:pPr>
            <w:r w:rsidRPr="0063049F">
              <w:rPr>
                <w:sz w:val="16"/>
              </w:rPr>
              <w:t>L5</w:t>
            </w:r>
          </w:p>
        </w:tc>
        <w:tc>
          <w:tcPr>
            <w:tcW w:w="0" w:type="auto"/>
            <w:tcBorders>
              <w:top w:val="outset" w:sz="6" w:space="0" w:color="auto"/>
              <w:left w:val="outset" w:sz="6" w:space="0" w:color="auto"/>
              <w:bottom w:val="outset" w:sz="6" w:space="0" w:color="auto"/>
              <w:right w:val="outset" w:sz="6" w:space="0" w:color="auto"/>
            </w:tcBorders>
            <w:hideMark/>
          </w:tcPr>
          <w:p w14:paraId="31A73EBC" w14:textId="77777777" w:rsidR="00677DE5" w:rsidRPr="0063049F" w:rsidRDefault="00677DE5" w:rsidP="0063049F">
            <w:pPr>
              <w:jc w:val="center"/>
              <w:rPr>
                <w:sz w:val="16"/>
              </w:rPr>
            </w:pPr>
            <w:r w:rsidRPr="0063049F">
              <w:rPr>
                <w:sz w:val="16"/>
              </w:rPr>
              <w:t>L4</w:t>
            </w:r>
          </w:p>
        </w:tc>
        <w:tc>
          <w:tcPr>
            <w:tcW w:w="0" w:type="auto"/>
            <w:tcBorders>
              <w:top w:val="outset" w:sz="6" w:space="0" w:color="auto"/>
              <w:left w:val="outset" w:sz="6" w:space="0" w:color="auto"/>
              <w:bottom w:val="outset" w:sz="6" w:space="0" w:color="auto"/>
              <w:right w:val="outset" w:sz="6" w:space="0" w:color="auto"/>
            </w:tcBorders>
            <w:hideMark/>
          </w:tcPr>
          <w:p w14:paraId="781E902E" w14:textId="77777777" w:rsidR="00677DE5" w:rsidRPr="0063049F" w:rsidRDefault="00677DE5" w:rsidP="0063049F">
            <w:pPr>
              <w:jc w:val="center"/>
              <w:rPr>
                <w:sz w:val="16"/>
              </w:rPr>
            </w:pPr>
            <w:r w:rsidRPr="0063049F">
              <w:rPr>
                <w:sz w:val="16"/>
              </w:rPr>
              <w:t>L3</w:t>
            </w:r>
          </w:p>
        </w:tc>
        <w:tc>
          <w:tcPr>
            <w:tcW w:w="0" w:type="auto"/>
            <w:tcBorders>
              <w:top w:val="outset" w:sz="6" w:space="0" w:color="auto"/>
              <w:left w:val="outset" w:sz="6" w:space="0" w:color="auto"/>
              <w:bottom w:val="outset" w:sz="6" w:space="0" w:color="auto"/>
              <w:right w:val="outset" w:sz="6" w:space="0" w:color="auto"/>
            </w:tcBorders>
            <w:hideMark/>
          </w:tcPr>
          <w:p w14:paraId="478E2567" w14:textId="77777777" w:rsidR="00677DE5" w:rsidRPr="0063049F" w:rsidRDefault="00677DE5" w:rsidP="0063049F">
            <w:pPr>
              <w:jc w:val="center"/>
              <w:rPr>
                <w:sz w:val="16"/>
              </w:rPr>
            </w:pPr>
            <w:r w:rsidRPr="0063049F">
              <w:rPr>
                <w:sz w:val="16"/>
              </w:rPr>
              <w:t>L2</w:t>
            </w:r>
          </w:p>
        </w:tc>
        <w:tc>
          <w:tcPr>
            <w:tcW w:w="0" w:type="auto"/>
            <w:tcBorders>
              <w:top w:val="outset" w:sz="6" w:space="0" w:color="auto"/>
              <w:left w:val="outset" w:sz="6" w:space="0" w:color="auto"/>
              <w:bottom w:val="outset" w:sz="6" w:space="0" w:color="auto"/>
              <w:right w:val="outset" w:sz="6" w:space="0" w:color="auto"/>
            </w:tcBorders>
            <w:hideMark/>
          </w:tcPr>
          <w:p w14:paraId="333DC174" w14:textId="77777777" w:rsidR="00677DE5" w:rsidRPr="0063049F" w:rsidRDefault="00677DE5" w:rsidP="0063049F">
            <w:pPr>
              <w:jc w:val="center"/>
              <w:rPr>
                <w:sz w:val="16"/>
              </w:rPr>
            </w:pPr>
            <w:r w:rsidRPr="0063049F">
              <w:rPr>
                <w:sz w:val="16"/>
              </w:rPr>
              <w:t>L1</w:t>
            </w:r>
          </w:p>
        </w:tc>
        <w:tc>
          <w:tcPr>
            <w:tcW w:w="0" w:type="auto"/>
            <w:tcBorders>
              <w:top w:val="outset" w:sz="6" w:space="0" w:color="auto"/>
              <w:left w:val="outset" w:sz="6" w:space="0" w:color="auto"/>
              <w:bottom w:val="outset" w:sz="6" w:space="0" w:color="auto"/>
              <w:right w:val="outset" w:sz="6" w:space="0" w:color="auto"/>
            </w:tcBorders>
            <w:hideMark/>
          </w:tcPr>
          <w:p w14:paraId="63333B3B" w14:textId="77777777" w:rsidR="00677DE5" w:rsidRPr="0063049F" w:rsidRDefault="00677DE5" w:rsidP="0063049F">
            <w:pPr>
              <w:jc w:val="center"/>
              <w:rPr>
                <w:sz w:val="16"/>
              </w:rPr>
            </w:pPr>
            <w:r w:rsidRPr="0063049F">
              <w:rPr>
                <w:sz w:val="16"/>
              </w:rPr>
              <w:t>L0</w:t>
            </w:r>
          </w:p>
        </w:tc>
      </w:tr>
    </w:tbl>
    <w:p w14:paraId="68E9825A" w14:textId="77777777" w:rsidR="00677DE5" w:rsidRDefault="00677DE5" w:rsidP="0063049F">
      <w:pPr>
        <w:pStyle w:val="Caption"/>
      </w:pPr>
      <w:r>
        <w:t xml:space="preserve">Table </w:t>
      </w:r>
      <w:fldSimple w:instr=" SEQ Table \* ARABIC ">
        <w:r>
          <w:rPr>
            <w:noProof/>
          </w:rPr>
          <w:t>34</w:t>
        </w:r>
      </w:fldSimple>
      <w:r>
        <w:t xml:space="preserve"> NOC_TX_ERR_PARITY_MASK register.</w:t>
      </w:r>
    </w:p>
    <w:p w14:paraId="613AB001" w14:textId="77777777" w:rsidR="00677DE5" w:rsidRDefault="00677DE5" w:rsidP="0063049F">
      <w:pPr>
        <w:pStyle w:val="Heading3"/>
      </w:pPr>
      <w:r>
        <w:lastRenderedPageBreak/>
        <w:t>NOC_TX_EVENT_COUNTER0</w:t>
      </w:r>
    </w:p>
    <w:p w14:paraId="237EF320" w14:textId="77777777" w:rsidR="00677DE5" w:rsidRDefault="00677DE5" w:rsidP="0063049F">
      <w:pPr>
        <w:pStyle w:val="NormalWeb"/>
        <w:jc w:val="both"/>
      </w:pPr>
      <w: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5841E785" w14:textId="77777777" w:rsidR="00677DE5" w:rsidRDefault="00677DE5" w:rsidP="0063049F">
      <w:pPr>
        <w:pStyle w:val="NormalWeb"/>
        <w:jc w:val="both"/>
      </w:pPr>
      <w:r>
        <w:t>Register 3 is currently unused.</w:t>
      </w:r>
    </w:p>
    <w:p w14:paraId="735BAB6F" w14:textId="77777777" w:rsidR="00677DE5" w:rsidRDefault="00677DE5" w:rsidP="0063049F">
      <w:pPr>
        <w:pStyle w:val="NormalWeb"/>
        <w:jc w:val="both"/>
      </w:pPr>
      <w:r>
        <w:t>Register 2 is the event counter itself. It is 32 bits wide. Whenever a selected event occurs in hardware, the event counter will increment. This register defaults to zero. It can be read at any time, and can be written to any value. When the counter reaches its peak value, it will roll over to zero and continue counting. The rollover condition can be set up to trigger an interrupt.</w:t>
      </w:r>
    </w:p>
    <w:p w14:paraId="1ECCC487" w14:textId="77777777" w:rsidR="00677DE5" w:rsidRDefault="00677DE5" w:rsidP="0063049F">
      <w:pPr>
        <w:pStyle w:val="NormalWeb"/>
      </w:pPr>
      <w:r>
        <w:t>Attribute: RW</w:t>
      </w:r>
    </w:p>
    <w:p w14:paraId="309C249E" w14:textId="77777777" w:rsidR="00677DE5" w:rsidRDefault="00677DE5" w:rsidP="0063049F">
      <w:pPr>
        <w:pStyle w:val="NormalWeb"/>
      </w:pPr>
      <w:r>
        <w:t>Security: Non-secure</w:t>
      </w:r>
    </w:p>
    <w:p w14:paraId="7135965D" w14:textId="77777777" w:rsidR="00677DE5" w:rsidRDefault="00677DE5" w:rsidP="0063049F">
      <w:pPr>
        <w:pStyle w:val="NormalWeb"/>
      </w:pPr>
      <w:r>
        <w:t>Bit field description:</w:t>
      </w:r>
    </w:p>
    <w:p w14:paraId="2FD66D3D" w14:textId="77777777" w:rsidR="00677DE5" w:rsidRDefault="00677DE5" w:rsidP="00312028">
      <w:pPr>
        <w:numPr>
          <w:ilvl w:val="0"/>
          <w:numId w:val="63"/>
        </w:numPr>
        <w:spacing w:before="100" w:beforeAutospacing="1" w:after="100" w:afterAutospacing="1" w:line="240" w:lineRule="auto"/>
      </w:pPr>
      <w:r>
        <w:rPr>
          <w:b/>
          <w:bCs/>
        </w:rPr>
        <w:t>CNTR</w:t>
      </w:r>
      <w:r>
        <w:t>[31:0] – Counter</w:t>
      </w:r>
    </w:p>
    <w:p w14:paraId="502995F3" w14:textId="77777777" w:rsidR="00677DE5" w:rsidRDefault="00677DE5" w:rsidP="0063049F">
      <w:pPr>
        <w:spacing w:before="100" w:beforeAutospacing="1" w:after="100" w:afterAutospacing="1" w:line="240" w:lineRule="auto"/>
        <w:ind w:left="72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77DE5" w:rsidRPr="0063049F" w14:paraId="25565E2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66A6E7B" w14:textId="77777777" w:rsidR="00677DE5" w:rsidRPr="0063049F" w:rsidRDefault="00677DE5" w:rsidP="0063049F">
            <w:pPr>
              <w:spacing w:after="0"/>
              <w:jc w:val="center"/>
              <w:rPr>
                <w:sz w:val="16"/>
              </w:rPr>
            </w:pPr>
            <w:r w:rsidRPr="0063049F">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1C1D5168" w14:textId="77777777" w:rsidR="00677DE5" w:rsidRPr="0063049F" w:rsidRDefault="00677DE5" w:rsidP="0063049F">
            <w:pPr>
              <w:jc w:val="center"/>
              <w:rPr>
                <w:sz w:val="16"/>
              </w:rPr>
            </w:pPr>
            <w:r w:rsidRPr="0063049F">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2BC8CBC3" w14:textId="77777777" w:rsidR="00677DE5" w:rsidRPr="0063049F" w:rsidRDefault="00677DE5" w:rsidP="0063049F">
            <w:pPr>
              <w:jc w:val="center"/>
              <w:rPr>
                <w:sz w:val="16"/>
              </w:rPr>
            </w:pPr>
            <w:r w:rsidRPr="0063049F">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513DCE88" w14:textId="77777777" w:rsidR="00677DE5" w:rsidRPr="0063049F" w:rsidRDefault="00677DE5" w:rsidP="0063049F">
            <w:pPr>
              <w:jc w:val="center"/>
              <w:rPr>
                <w:sz w:val="16"/>
              </w:rPr>
            </w:pPr>
            <w:r w:rsidRPr="0063049F">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B291750" w14:textId="77777777" w:rsidR="00677DE5" w:rsidRPr="0063049F" w:rsidRDefault="00677DE5" w:rsidP="0063049F">
            <w:pPr>
              <w:jc w:val="center"/>
              <w:rPr>
                <w:sz w:val="16"/>
              </w:rPr>
            </w:pPr>
            <w:r w:rsidRPr="0063049F">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2704516" w14:textId="77777777" w:rsidR="00677DE5" w:rsidRPr="0063049F" w:rsidRDefault="00677DE5" w:rsidP="0063049F">
            <w:pPr>
              <w:jc w:val="center"/>
              <w:rPr>
                <w:sz w:val="16"/>
              </w:rPr>
            </w:pPr>
            <w:r w:rsidRPr="0063049F">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28171B7C" w14:textId="77777777" w:rsidR="00677DE5" w:rsidRPr="0063049F" w:rsidRDefault="00677DE5" w:rsidP="0063049F">
            <w:pPr>
              <w:jc w:val="center"/>
              <w:rPr>
                <w:sz w:val="16"/>
              </w:rPr>
            </w:pPr>
            <w:r w:rsidRPr="0063049F">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19862A42" w14:textId="77777777" w:rsidR="00677DE5" w:rsidRPr="0063049F" w:rsidRDefault="00677DE5" w:rsidP="0063049F">
            <w:pPr>
              <w:jc w:val="center"/>
              <w:rPr>
                <w:sz w:val="16"/>
              </w:rPr>
            </w:pPr>
            <w:r w:rsidRPr="0063049F">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4B0FF806" w14:textId="77777777" w:rsidR="00677DE5" w:rsidRPr="0063049F" w:rsidRDefault="00677DE5" w:rsidP="0063049F">
            <w:pPr>
              <w:jc w:val="center"/>
              <w:rPr>
                <w:sz w:val="16"/>
              </w:rPr>
            </w:pPr>
            <w:r w:rsidRPr="0063049F">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3EAAD40C" w14:textId="77777777" w:rsidR="00677DE5" w:rsidRPr="0063049F" w:rsidRDefault="00677DE5" w:rsidP="0063049F">
            <w:pPr>
              <w:jc w:val="center"/>
              <w:rPr>
                <w:sz w:val="16"/>
              </w:rPr>
            </w:pPr>
            <w:r w:rsidRPr="0063049F">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3A95B058" w14:textId="77777777" w:rsidR="00677DE5" w:rsidRPr="0063049F" w:rsidRDefault="00677DE5" w:rsidP="0063049F">
            <w:pPr>
              <w:jc w:val="center"/>
              <w:rPr>
                <w:sz w:val="16"/>
              </w:rPr>
            </w:pPr>
            <w:r w:rsidRPr="0063049F">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1B9AED99" w14:textId="77777777" w:rsidR="00677DE5" w:rsidRPr="0063049F" w:rsidRDefault="00677DE5" w:rsidP="0063049F">
            <w:pPr>
              <w:jc w:val="center"/>
              <w:rPr>
                <w:sz w:val="16"/>
              </w:rPr>
            </w:pPr>
            <w:r w:rsidRPr="0063049F">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2199C0F4" w14:textId="77777777" w:rsidR="00677DE5" w:rsidRPr="0063049F" w:rsidRDefault="00677DE5" w:rsidP="0063049F">
            <w:pPr>
              <w:jc w:val="center"/>
              <w:rPr>
                <w:sz w:val="16"/>
              </w:rPr>
            </w:pPr>
            <w:r w:rsidRPr="0063049F">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228C173A" w14:textId="77777777" w:rsidR="00677DE5" w:rsidRPr="0063049F" w:rsidRDefault="00677DE5" w:rsidP="0063049F">
            <w:pPr>
              <w:jc w:val="center"/>
              <w:rPr>
                <w:sz w:val="16"/>
              </w:rPr>
            </w:pPr>
            <w:r w:rsidRPr="0063049F">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7363C397" w14:textId="77777777" w:rsidR="00677DE5" w:rsidRPr="0063049F" w:rsidRDefault="00677DE5" w:rsidP="0063049F">
            <w:pPr>
              <w:jc w:val="center"/>
              <w:rPr>
                <w:sz w:val="16"/>
              </w:rPr>
            </w:pPr>
            <w:r w:rsidRPr="0063049F">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5553688C" w14:textId="77777777" w:rsidR="00677DE5" w:rsidRPr="0063049F" w:rsidRDefault="00677DE5" w:rsidP="0063049F">
            <w:pPr>
              <w:jc w:val="center"/>
              <w:rPr>
                <w:sz w:val="16"/>
              </w:rPr>
            </w:pPr>
            <w:r w:rsidRPr="0063049F">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7BDEA3E3" w14:textId="77777777" w:rsidR="00677DE5" w:rsidRPr="0063049F" w:rsidRDefault="00677DE5" w:rsidP="0063049F">
            <w:pPr>
              <w:jc w:val="center"/>
              <w:rPr>
                <w:sz w:val="16"/>
              </w:rPr>
            </w:pPr>
            <w:r w:rsidRPr="0063049F">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27424449" w14:textId="77777777" w:rsidR="00677DE5" w:rsidRPr="0063049F" w:rsidRDefault="00677DE5" w:rsidP="0063049F">
            <w:pPr>
              <w:jc w:val="center"/>
              <w:rPr>
                <w:sz w:val="16"/>
              </w:rPr>
            </w:pPr>
            <w:r w:rsidRPr="0063049F">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34427212" w14:textId="77777777" w:rsidR="00677DE5" w:rsidRPr="0063049F" w:rsidRDefault="00677DE5" w:rsidP="0063049F">
            <w:pPr>
              <w:jc w:val="center"/>
              <w:rPr>
                <w:sz w:val="16"/>
              </w:rPr>
            </w:pPr>
            <w:r w:rsidRPr="0063049F">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741EF64D" w14:textId="77777777" w:rsidR="00677DE5" w:rsidRPr="0063049F" w:rsidRDefault="00677DE5" w:rsidP="0063049F">
            <w:pPr>
              <w:jc w:val="center"/>
              <w:rPr>
                <w:sz w:val="16"/>
              </w:rPr>
            </w:pPr>
            <w:r w:rsidRPr="0063049F">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62DBD90A" w14:textId="77777777" w:rsidR="00677DE5" w:rsidRPr="0063049F" w:rsidRDefault="00677DE5" w:rsidP="0063049F">
            <w:pPr>
              <w:jc w:val="center"/>
              <w:rPr>
                <w:sz w:val="16"/>
              </w:rPr>
            </w:pPr>
            <w:r w:rsidRPr="0063049F">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27223238" w14:textId="77777777" w:rsidR="00677DE5" w:rsidRPr="0063049F" w:rsidRDefault="00677DE5" w:rsidP="0063049F">
            <w:pPr>
              <w:jc w:val="center"/>
              <w:rPr>
                <w:sz w:val="16"/>
              </w:rPr>
            </w:pPr>
            <w:r w:rsidRPr="0063049F">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65ED6329" w14:textId="77777777" w:rsidR="00677DE5" w:rsidRPr="0063049F" w:rsidRDefault="00677DE5" w:rsidP="0063049F">
            <w:pPr>
              <w:jc w:val="center"/>
              <w:rPr>
                <w:sz w:val="16"/>
              </w:rPr>
            </w:pPr>
            <w:r w:rsidRPr="0063049F">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F020D69" w14:textId="77777777" w:rsidR="00677DE5" w:rsidRPr="0063049F" w:rsidRDefault="00677DE5" w:rsidP="0063049F">
            <w:pPr>
              <w:jc w:val="center"/>
              <w:rPr>
                <w:sz w:val="16"/>
              </w:rPr>
            </w:pPr>
            <w:r w:rsidRPr="0063049F">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6CC95619" w14:textId="77777777" w:rsidR="00677DE5" w:rsidRPr="0063049F" w:rsidRDefault="00677DE5" w:rsidP="0063049F">
            <w:pPr>
              <w:jc w:val="center"/>
              <w:rPr>
                <w:sz w:val="16"/>
              </w:rPr>
            </w:pPr>
            <w:r w:rsidRPr="0063049F">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02F8FEF0" w14:textId="77777777" w:rsidR="00677DE5" w:rsidRPr="0063049F" w:rsidRDefault="00677DE5" w:rsidP="0063049F">
            <w:pPr>
              <w:jc w:val="center"/>
              <w:rPr>
                <w:sz w:val="16"/>
              </w:rPr>
            </w:pPr>
            <w:r w:rsidRPr="0063049F">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2558E86C" w14:textId="77777777" w:rsidR="00677DE5" w:rsidRPr="0063049F" w:rsidRDefault="00677DE5" w:rsidP="0063049F">
            <w:pPr>
              <w:jc w:val="center"/>
              <w:rPr>
                <w:sz w:val="16"/>
              </w:rPr>
            </w:pPr>
            <w:r w:rsidRPr="0063049F">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ED949A8" w14:textId="77777777" w:rsidR="00677DE5" w:rsidRPr="0063049F" w:rsidRDefault="00677DE5" w:rsidP="0063049F">
            <w:pPr>
              <w:jc w:val="center"/>
              <w:rPr>
                <w:sz w:val="16"/>
              </w:rPr>
            </w:pPr>
            <w:r w:rsidRPr="0063049F">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0EB9B61" w14:textId="77777777" w:rsidR="00677DE5" w:rsidRPr="0063049F" w:rsidRDefault="00677DE5" w:rsidP="0063049F">
            <w:pPr>
              <w:jc w:val="center"/>
              <w:rPr>
                <w:sz w:val="16"/>
              </w:rPr>
            </w:pPr>
            <w:r w:rsidRPr="0063049F">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9B4C0E9" w14:textId="77777777" w:rsidR="00677DE5" w:rsidRPr="0063049F" w:rsidRDefault="00677DE5" w:rsidP="0063049F">
            <w:pPr>
              <w:jc w:val="center"/>
              <w:rPr>
                <w:sz w:val="16"/>
              </w:rPr>
            </w:pPr>
            <w:r w:rsidRPr="0063049F">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2659A155" w14:textId="77777777" w:rsidR="00677DE5" w:rsidRPr="0063049F" w:rsidRDefault="00677DE5" w:rsidP="0063049F">
            <w:pPr>
              <w:jc w:val="center"/>
              <w:rPr>
                <w:sz w:val="16"/>
              </w:rPr>
            </w:pPr>
            <w:r w:rsidRPr="0063049F">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578F08ED" w14:textId="77777777" w:rsidR="00677DE5" w:rsidRPr="0063049F" w:rsidRDefault="00677DE5" w:rsidP="0063049F">
            <w:pPr>
              <w:jc w:val="center"/>
              <w:rPr>
                <w:sz w:val="16"/>
              </w:rPr>
            </w:pPr>
            <w:r w:rsidRPr="0063049F">
              <w:rPr>
                <w:sz w:val="16"/>
              </w:rPr>
              <w:t>32</w:t>
            </w:r>
          </w:p>
        </w:tc>
      </w:tr>
      <w:tr w:rsidR="00677DE5" w:rsidRPr="0063049F" w14:paraId="591B40FF"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D665015" w14:textId="77777777" w:rsidR="00677DE5" w:rsidRPr="0063049F" w:rsidRDefault="00677DE5" w:rsidP="0063049F">
            <w:pPr>
              <w:jc w:val="center"/>
              <w:rPr>
                <w:sz w:val="16"/>
              </w:rPr>
            </w:pPr>
            <w:r w:rsidRPr="0063049F">
              <w:rPr>
                <w:sz w:val="16"/>
              </w:rPr>
              <w:t>u</w:t>
            </w:r>
          </w:p>
        </w:tc>
      </w:tr>
      <w:tr w:rsidR="00677DE5" w:rsidRPr="0063049F" w14:paraId="118B2C3E"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5994AC9" w14:textId="77777777" w:rsidR="00677DE5" w:rsidRPr="0063049F" w:rsidRDefault="00677DE5" w:rsidP="0063049F">
            <w:pPr>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4D6B3D2"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BBD5EFA"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AF14E93"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26602842"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51F5310F"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667F86C"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DB21743"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4331884"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47405C1D"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B1AAE6A"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9A1BEE0"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D244AD9"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4585EDF"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6D3C442F"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C10C19A"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9DFF49A"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FB7B8F9"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563FFA0E"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F68BD81"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203AF693"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111230DC"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1E91808"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64B8F8B"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7BCEC0E1"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5CA7279"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029653D1"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5C1A33D1"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7442D049"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423D7EEC"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4C3B0E0F"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09725A0" w14:textId="77777777" w:rsidR="00677DE5" w:rsidRPr="0063049F" w:rsidRDefault="00677DE5" w:rsidP="0063049F">
            <w:pPr>
              <w:jc w:val="center"/>
              <w:rPr>
                <w:sz w:val="16"/>
              </w:rPr>
            </w:pPr>
            <w:r w:rsidRPr="0063049F">
              <w:rPr>
                <w:sz w:val="16"/>
              </w:rPr>
              <w:t>0</w:t>
            </w:r>
          </w:p>
        </w:tc>
      </w:tr>
      <w:tr w:rsidR="00677DE5" w:rsidRPr="0063049F" w14:paraId="0E9C8DE4"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232CF415" w14:textId="77777777" w:rsidR="00677DE5" w:rsidRPr="0063049F" w:rsidRDefault="00677DE5" w:rsidP="0063049F">
            <w:pPr>
              <w:jc w:val="center"/>
              <w:rPr>
                <w:sz w:val="16"/>
              </w:rPr>
            </w:pPr>
            <w:r w:rsidRPr="0063049F">
              <w:rPr>
                <w:sz w:val="16"/>
              </w:rPr>
              <w:t>CNTR</w:t>
            </w:r>
          </w:p>
        </w:tc>
      </w:tr>
    </w:tbl>
    <w:p w14:paraId="26FC2983" w14:textId="77777777" w:rsidR="00677DE5" w:rsidRDefault="00677DE5" w:rsidP="0063049F">
      <w:pPr>
        <w:pStyle w:val="Caption"/>
      </w:pPr>
      <w:r>
        <w:t xml:space="preserve">Table </w:t>
      </w:r>
      <w:fldSimple w:instr=" SEQ Table \* ARABIC ">
        <w:r>
          <w:rPr>
            <w:noProof/>
          </w:rPr>
          <w:t>35</w:t>
        </w:r>
      </w:fldSimple>
      <w:r>
        <w:t xml:space="preserve"> NOC_TX_EVENT_COUNTER0 register.</w:t>
      </w:r>
    </w:p>
    <w:p w14:paraId="32D15D95" w14:textId="77777777" w:rsidR="00677DE5" w:rsidRDefault="00677DE5" w:rsidP="0063049F">
      <w:pPr>
        <w:pStyle w:val="Heading3"/>
      </w:pPr>
      <w:r>
        <w:t>NOC_TX_EVENT_COUNTER0_MASK</w:t>
      </w:r>
    </w:p>
    <w:p w14:paraId="24FFF28D" w14:textId="77777777" w:rsidR="00677DE5" w:rsidRDefault="00677DE5" w:rsidP="0063049F">
      <w:pPr>
        <w:pStyle w:val="NormalWeb"/>
        <w:jc w:val="both"/>
      </w:pPr>
      <w: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0A08C166" w14:textId="77777777" w:rsidR="00677DE5" w:rsidRDefault="00677DE5" w:rsidP="0063049F">
      <w:pPr>
        <w:pStyle w:val="NormalWeb"/>
        <w:jc w:val="both"/>
      </w:pPr>
      <w:r>
        <w:t>Register 1 is a mask register. It defaults to zero, meaning no events are counted by default. To enable counting, the user can write 1s to the appropriate bits.</w:t>
      </w:r>
    </w:p>
    <w:p w14:paraId="0CF0260C" w14:textId="77777777" w:rsidR="00677DE5" w:rsidRDefault="00677DE5" w:rsidP="0063049F">
      <w:pPr>
        <w:pStyle w:val="NormalWeb"/>
        <w:jc w:val="both"/>
      </w:pPr>
      <w:r>
        <w:t>The mask is used in combination with Register 0 to select the event(s) to count. Register 0 can be programmed with comparison fields. Register 1 mask will determine which bits to compare. For instance, to count on SOPs seen, Register 0 and 1 should both be set to 0x1.</w:t>
      </w:r>
    </w:p>
    <w:p w14:paraId="73F0527A" w14:textId="77777777" w:rsidR="00677DE5" w:rsidRDefault="00677DE5" w:rsidP="0063049F">
      <w:pPr>
        <w:pStyle w:val="NormalWeb"/>
        <w:jc w:val="both"/>
      </w:pPr>
      <w:r>
        <w:lastRenderedPageBreak/>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65991465" w14:textId="77777777" w:rsidR="00677DE5" w:rsidRDefault="00677DE5" w:rsidP="0063049F">
      <w:pPr>
        <w:pStyle w:val="NormalWeb"/>
        <w:jc w:val="both"/>
      </w:pPr>
      <w:r>
        <w:t>Partial fields can be compared by setting only some of the mask bits for a field. Packets with QoS values of 8-15 could be set by marking only one mask bit corresponding to the QoS bit 3.</w:t>
      </w:r>
    </w:p>
    <w:p w14:paraId="3CB04D1E" w14:textId="77777777" w:rsidR="00677DE5" w:rsidRDefault="00677DE5" w:rsidP="0063049F">
      <w:pPr>
        <w:pStyle w:val="NormalWeb"/>
      </w:pPr>
      <w:r>
        <w:t>Attribute: RW</w:t>
      </w:r>
    </w:p>
    <w:p w14:paraId="528B5D5A" w14:textId="77777777" w:rsidR="00677DE5" w:rsidRDefault="00677DE5" w:rsidP="0063049F">
      <w:pPr>
        <w:pStyle w:val="NormalWeb"/>
      </w:pPr>
      <w:r>
        <w:t>Security: Non-secure</w:t>
      </w:r>
    </w:p>
    <w:p w14:paraId="47891D49" w14:textId="77777777" w:rsidR="00677DE5" w:rsidRDefault="00677DE5" w:rsidP="0063049F">
      <w:pPr>
        <w:pStyle w:val="NormalWeb"/>
      </w:pPr>
      <w:r>
        <w:t>Bit field description:</w:t>
      </w:r>
    </w:p>
    <w:p w14:paraId="72356052" w14:textId="77777777" w:rsidR="00677DE5" w:rsidRDefault="00677DE5" w:rsidP="00312028">
      <w:pPr>
        <w:numPr>
          <w:ilvl w:val="0"/>
          <w:numId w:val="64"/>
        </w:numPr>
        <w:spacing w:before="100" w:beforeAutospacing="1" w:after="100" w:afterAutospacing="1" w:line="240" w:lineRule="auto"/>
      </w:pPr>
      <w:r>
        <w:rPr>
          <w:b/>
          <w:bCs/>
        </w:rPr>
        <w:t>MASK</w:t>
      </w:r>
      <w:r>
        <w:t>[31:0] -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0C94D551"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4BD0BB9"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63777B44"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79C0CF58"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74DF5588"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36E13845"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79387E43"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0750D052"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4254968E"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4220AB57"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7A59F5B4"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833F712"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C9A50F8"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3721155B"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0B3D270B"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440F8273"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220C4B1F"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4CAAB9D4"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4CA7E47D"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FF56D85"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6577668C"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30A603E5"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6BF02568"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76D7EFFA"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551E4AEC"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062D1861"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0B0CF026"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0A658A0B"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746D9039"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A42DECF"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626A67AA"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2717D501"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58533E96" w14:textId="77777777" w:rsidR="00677DE5" w:rsidRPr="0063049F" w:rsidRDefault="00677DE5" w:rsidP="0063049F">
            <w:pPr>
              <w:jc w:val="center"/>
              <w:rPr>
                <w:sz w:val="18"/>
              </w:rPr>
            </w:pPr>
            <w:r w:rsidRPr="0063049F">
              <w:rPr>
                <w:sz w:val="18"/>
              </w:rPr>
              <w:t>0</w:t>
            </w:r>
          </w:p>
        </w:tc>
      </w:tr>
      <w:tr w:rsidR="00677DE5" w:rsidRPr="0063049F" w14:paraId="4DE203F0" w14:textId="77777777" w:rsidTr="0063049F">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4C82937" w14:textId="77777777" w:rsidR="00677DE5" w:rsidRPr="0063049F" w:rsidRDefault="00677DE5" w:rsidP="0063049F">
            <w:pPr>
              <w:jc w:val="center"/>
              <w:rPr>
                <w:sz w:val="18"/>
              </w:rPr>
            </w:pPr>
            <w:r w:rsidRPr="0063049F">
              <w:rPr>
                <w:sz w:val="18"/>
              </w:rPr>
              <w:t>MASK</w:t>
            </w:r>
          </w:p>
        </w:tc>
      </w:tr>
    </w:tbl>
    <w:p w14:paraId="72BDE9AC" w14:textId="77777777" w:rsidR="00677DE5" w:rsidRDefault="00677DE5" w:rsidP="0063049F">
      <w:pPr>
        <w:pStyle w:val="Caption"/>
      </w:pPr>
      <w:r>
        <w:t xml:space="preserve">Table </w:t>
      </w:r>
      <w:fldSimple w:instr=" SEQ Table \* ARABIC ">
        <w:r>
          <w:rPr>
            <w:noProof/>
          </w:rPr>
          <w:t>36</w:t>
        </w:r>
      </w:fldSimple>
      <w:r>
        <w:t xml:space="preserve"> NOC_TX_EVENT_COUNTER0_MASK register.</w:t>
      </w:r>
    </w:p>
    <w:p w14:paraId="7ABA635E" w14:textId="77777777" w:rsidR="00677DE5" w:rsidRDefault="00677DE5" w:rsidP="0063049F">
      <w:pPr>
        <w:pStyle w:val="Heading3"/>
      </w:pPr>
      <w:r>
        <w:t>NOC_TX_EVENT_COUNTER_CTRL</w:t>
      </w:r>
    </w:p>
    <w:p w14:paraId="5B82FEF7" w14:textId="77777777" w:rsidR="00677DE5" w:rsidRDefault="00677DE5" w:rsidP="0063049F">
      <w:pPr>
        <w:pStyle w:val="NormalWeb"/>
        <w:jc w:val="both"/>
      </w:pPr>
      <w:r>
        <w:t>The event counter control registers can be used to count performance or debug events in the transmit portion of the streaming bridge. This is the portion of the bridge that accepts packets from the host and sends it to the NoC. There are 4 register in the event counter control register set.</w:t>
      </w:r>
    </w:p>
    <w:p w14:paraId="4B7C2046" w14:textId="77777777" w:rsidR="00677DE5" w:rsidRDefault="00677DE5" w:rsidP="0063049F">
      <w:pPr>
        <w:pStyle w:val="NormalWeb"/>
        <w:jc w:val="both"/>
      </w:pPr>
      <w:r>
        <w:t>The mask (Register 1) is used in combination with Register 0 to select the event(s) to count. Register 0 can be programmed with comparison fields. Register 1 mask will determine which bits to compare. For instance, to count on SOPs seen, Register 0 and 1 should both be set to 0x1.</w:t>
      </w:r>
    </w:p>
    <w:p w14:paraId="73EEEF66" w14:textId="77777777" w:rsidR="00677DE5" w:rsidRDefault="00677DE5" w:rsidP="0063049F">
      <w:pPr>
        <w:pStyle w:val="NormalWeb"/>
        <w:jc w:val="both"/>
      </w:pPr>
      <w:r>
        <w:t>The event is determined by a bit-wise comparison. The more mask bits used, the less likely a comparison will match and an event will be counted. If it is just looking for SOP, it will count the number of packets. If it looks for SOP and EOP, it will count the number of single-flit packet.</w:t>
      </w:r>
    </w:p>
    <w:p w14:paraId="30631152" w14:textId="77777777" w:rsidR="00677DE5" w:rsidRDefault="00677DE5" w:rsidP="0063049F">
      <w:pPr>
        <w:pStyle w:val="NormalWeb"/>
        <w:jc w:val="both"/>
      </w:pPr>
      <w:r>
        <w:t>Partial fields can be compared by setting only some of the mask bits for a field. Packets with QoS values of 8-15 could be set by marking only one mask bit corresponding to the QoS bit 3.</w:t>
      </w:r>
    </w:p>
    <w:p w14:paraId="639C349A" w14:textId="77777777" w:rsidR="00677DE5" w:rsidRDefault="00677DE5" w:rsidP="0063049F">
      <w:pPr>
        <w:pStyle w:val="NormalWeb"/>
      </w:pPr>
      <w:r>
        <w:t>Attribute: RW</w:t>
      </w:r>
    </w:p>
    <w:p w14:paraId="7A9AF286" w14:textId="77777777" w:rsidR="00677DE5" w:rsidRDefault="00677DE5" w:rsidP="0063049F">
      <w:pPr>
        <w:pStyle w:val="NormalWeb"/>
      </w:pPr>
      <w:r>
        <w:t>Security: Non-secure</w:t>
      </w:r>
    </w:p>
    <w:p w14:paraId="2557052E" w14:textId="77777777" w:rsidR="00677DE5" w:rsidRDefault="00677DE5" w:rsidP="0063049F">
      <w:pPr>
        <w:pStyle w:val="NormalWeb"/>
      </w:pPr>
      <w:r>
        <w:t>Bit field description:</w:t>
      </w:r>
    </w:p>
    <w:p w14:paraId="166E6AFD" w14:textId="77777777" w:rsidR="00677DE5" w:rsidRDefault="00677DE5" w:rsidP="00312028">
      <w:pPr>
        <w:numPr>
          <w:ilvl w:val="0"/>
          <w:numId w:val="65"/>
        </w:numPr>
        <w:spacing w:before="100" w:beforeAutospacing="1" w:after="100" w:afterAutospacing="1" w:line="240" w:lineRule="auto"/>
      </w:pPr>
      <w:r>
        <w:rPr>
          <w:b/>
          <w:bCs/>
        </w:rPr>
        <w:t>DEST_PORT_ID</w:t>
      </w:r>
      <w:r>
        <w:t>[23:16] - Destination port ID</w:t>
      </w:r>
    </w:p>
    <w:p w14:paraId="250B2502" w14:textId="77777777" w:rsidR="00677DE5" w:rsidRDefault="00677DE5" w:rsidP="00312028">
      <w:pPr>
        <w:numPr>
          <w:ilvl w:val="0"/>
          <w:numId w:val="65"/>
        </w:numPr>
        <w:spacing w:before="100" w:beforeAutospacing="1" w:after="100" w:afterAutospacing="1" w:line="240" w:lineRule="auto"/>
      </w:pPr>
      <w:r>
        <w:rPr>
          <w:b/>
          <w:bCs/>
        </w:rPr>
        <w:t>QOS</w:t>
      </w:r>
      <w:r>
        <w:t>[14:11] - QoS</w:t>
      </w:r>
    </w:p>
    <w:p w14:paraId="379780F0" w14:textId="77777777" w:rsidR="00677DE5" w:rsidRDefault="00677DE5" w:rsidP="00312028">
      <w:pPr>
        <w:numPr>
          <w:ilvl w:val="0"/>
          <w:numId w:val="65"/>
        </w:numPr>
        <w:spacing w:before="100" w:beforeAutospacing="1" w:after="100" w:afterAutospacing="1" w:line="240" w:lineRule="auto"/>
      </w:pPr>
      <w:r>
        <w:rPr>
          <w:b/>
          <w:bCs/>
        </w:rPr>
        <w:t>SRC_IF_ID</w:t>
      </w:r>
      <w:r>
        <w:t>[9:6] - Source interface ID</w:t>
      </w:r>
    </w:p>
    <w:p w14:paraId="4A3A4E67" w14:textId="77777777" w:rsidR="00677DE5" w:rsidRDefault="00677DE5" w:rsidP="00312028">
      <w:pPr>
        <w:numPr>
          <w:ilvl w:val="0"/>
          <w:numId w:val="65"/>
        </w:numPr>
        <w:spacing w:before="100" w:beforeAutospacing="1" w:after="100" w:afterAutospacing="1" w:line="240" w:lineRule="auto"/>
      </w:pPr>
      <w:r>
        <w:rPr>
          <w:b/>
          <w:bCs/>
        </w:rPr>
        <w:lastRenderedPageBreak/>
        <w:t>DEST_IF_ID</w:t>
      </w:r>
      <w:r>
        <w:t>[3:2] - Destination interface ID</w:t>
      </w:r>
    </w:p>
    <w:p w14:paraId="39DEAFBE" w14:textId="77777777" w:rsidR="00677DE5" w:rsidRDefault="00677DE5" w:rsidP="00312028">
      <w:pPr>
        <w:numPr>
          <w:ilvl w:val="0"/>
          <w:numId w:val="65"/>
        </w:numPr>
        <w:spacing w:before="100" w:beforeAutospacing="1" w:after="100" w:afterAutospacing="1" w:line="240" w:lineRule="auto"/>
      </w:pPr>
      <w:r>
        <w:rPr>
          <w:b/>
          <w:bCs/>
        </w:rPr>
        <w:t>EOP</w:t>
      </w:r>
      <w:r>
        <w:t xml:space="preserve">[1] - </w:t>
      </w:r>
      <w:r>
        <w:br/>
        <w:t>1'b1: End of packet</w:t>
      </w:r>
    </w:p>
    <w:p w14:paraId="2F08DC33" w14:textId="77777777" w:rsidR="00677DE5" w:rsidRDefault="00677DE5" w:rsidP="00312028">
      <w:pPr>
        <w:numPr>
          <w:ilvl w:val="0"/>
          <w:numId w:val="65"/>
        </w:numPr>
        <w:spacing w:before="100" w:beforeAutospacing="1" w:after="100" w:afterAutospacing="1" w:line="240" w:lineRule="auto"/>
      </w:pPr>
      <w:r>
        <w:rPr>
          <w:b/>
          <w:bCs/>
        </w:rPr>
        <w:t>SOP</w:t>
      </w:r>
      <w:r>
        <w:t xml:space="preserve">[0] - </w:t>
      </w:r>
      <w:r>
        <w:br/>
        <w:t>1'b1: Start of packet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15"/>
        <w:gridCol w:w="215"/>
        <w:gridCol w:w="215"/>
        <w:gridCol w:w="215"/>
        <w:gridCol w:w="154"/>
        <w:gridCol w:w="154"/>
        <w:gridCol w:w="480"/>
        <w:gridCol w:w="480"/>
        <w:gridCol w:w="395"/>
        <w:gridCol w:w="388"/>
      </w:tblGrid>
      <w:tr w:rsidR="00677DE5" w:rsidRPr="0063049F" w14:paraId="6D7377FA"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1F451A5" w14:textId="77777777" w:rsidR="00677DE5" w:rsidRPr="0063049F" w:rsidRDefault="00677DE5" w:rsidP="0063049F">
            <w:pPr>
              <w:spacing w:after="0"/>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14ECD480"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CA0F6C3"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26277387"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287CFF8"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F423356"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9B846B4"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D7D46C6"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2A10FC89"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68B4EF1B"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045C8C3"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10338E2D"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4E203B5"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DB4F0CF"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186E7C6"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F768812"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14EFF2B"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2E9FEC4A"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8389A4A"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E83E6B2"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535FE06"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35F1155"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5128CBF6"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25256D4B"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7DE9051"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20534480"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577AA82"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AD5060E"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69563634"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2B6A510B"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8B3D8E8"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69501D1" w14:textId="77777777" w:rsidR="00677DE5" w:rsidRPr="0063049F" w:rsidRDefault="00677DE5" w:rsidP="0063049F">
            <w:pPr>
              <w:jc w:val="center"/>
              <w:rPr>
                <w:sz w:val="16"/>
              </w:rPr>
            </w:pPr>
            <w:r w:rsidRPr="0063049F">
              <w:rPr>
                <w:sz w:val="16"/>
              </w:rPr>
              <w:t>0</w:t>
            </w:r>
          </w:p>
        </w:tc>
      </w:tr>
      <w:tr w:rsidR="00677DE5" w:rsidRPr="0063049F" w14:paraId="569DB776"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01CEB5D9" w14:textId="77777777" w:rsidR="00677DE5" w:rsidRPr="0063049F" w:rsidRDefault="00677DE5" w:rsidP="0063049F">
            <w:pPr>
              <w:jc w:val="center"/>
              <w:rPr>
                <w:sz w:val="16"/>
              </w:rPr>
            </w:pPr>
            <w:r w:rsidRPr="0063049F">
              <w:rPr>
                <w:sz w:val="16"/>
              </w:rPr>
              <w:t>r</w:t>
            </w:r>
          </w:p>
        </w:tc>
        <w:tc>
          <w:tcPr>
            <w:tcW w:w="0" w:type="auto"/>
            <w:gridSpan w:val="8"/>
            <w:tcBorders>
              <w:top w:val="outset" w:sz="6" w:space="0" w:color="auto"/>
              <w:left w:val="outset" w:sz="6" w:space="0" w:color="auto"/>
              <w:bottom w:val="outset" w:sz="6" w:space="0" w:color="auto"/>
              <w:right w:val="outset" w:sz="6" w:space="0" w:color="auto"/>
            </w:tcBorders>
            <w:hideMark/>
          </w:tcPr>
          <w:p w14:paraId="7222FB67" w14:textId="77777777" w:rsidR="00677DE5" w:rsidRPr="0063049F" w:rsidRDefault="00677DE5" w:rsidP="0063049F">
            <w:pPr>
              <w:jc w:val="center"/>
              <w:rPr>
                <w:sz w:val="16"/>
              </w:rPr>
            </w:pPr>
            <w:r w:rsidRPr="0063049F">
              <w:rPr>
                <w:sz w:val="16"/>
              </w:rPr>
              <w:t>DEST_PORT_ID</w:t>
            </w:r>
          </w:p>
        </w:tc>
        <w:tc>
          <w:tcPr>
            <w:tcW w:w="0" w:type="auto"/>
            <w:tcBorders>
              <w:top w:val="outset" w:sz="6" w:space="0" w:color="auto"/>
              <w:left w:val="outset" w:sz="6" w:space="0" w:color="auto"/>
              <w:bottom w:val="outset" w:sz="6" w:space="0" w:color="auto"/>
              <w:right w:val="outset" w:sz="6" w:space="0" w:color="auto"/>
            </w:tcBorders>
            <w:hideMark/>
          </w:tcPr>
          <w:p w14:paraId="431399C1" w14:textId="77777777" w:rsidR="00677DE5" w:rsidRPr="0063049F" w:rsidRDefault="00677DE5" w:rsidP="0063049F">
            <w:pPr>
              <w:jc w:val="center"/>
              <w:rPr>
                <w:sz w:val="16"/>
              </w:rPr>
            </w:pPr>
            <w:r w:rsidRPr="0063049F">
              <w:rPr>
                <w:sz w:val="16"/>
              </w:rPr>
              <w:t>r</w:t>
            </w:r>
          </w:p>
        </w:tc>
        <w:tc>
          <w:tcPr>
            <w:tcW w:w="0" w:type="auto"/>
            <w:gridSpan w:val="4"/>
            <w:tcBorders>
              <w:top w:val="outset" w:sz="6" w:space="0" w:color="auto"/>
              <w:left w:val="outset" w:sz="6" w:space="0" w:color="auto"/>
              <w:bottom w:val="outset" w:sz="6" w:space="0" w:color="auto"/>
              <w:right w:val="outset" w:sz="6" w:space="0" w:color="auto"/>
            </w:tcBorders>
            <w:hideMark/>
          </w:tcPr>
          <w:p w14:paraId="61FE4AEA" w14:textId="77777777" w:rsidR="00677DE5" w:rsidRPr="0063049F" w:rsidRDefault="00677DE5" w:rsidP="0063049F">
            <w:pPr>
              <w:jc w:val="center"/>
              <w:rPr>
                <w:sz w:val="16"/>
              </w:rPr>
            </w:pPr>
            <w:r w:rsidRPr="0063049F">
              <w:rPr>
                <w:sz w:val="16"/>
              </w:rPr>
              <w:t>QOS</w:t>
            </w:r>
          </w:p>
        </w:tc>
        <w:tc>
          <w:tcPr>
            <w:tcW w:w="0" w:type="auto"/>
            <w:tcBorders>
              <w:top w:val="outset" w:sz="6" w:space="0" w:color="auto"/>
              <w:left w:val="outset" w:sz="6" w:space="0" w:color="auto"/>
              <w:bottom w:val="outset" w:sz="6" w:space="0" w:color="auto"/>
              <w:right w:val="outset" w:sz="6" w:space="0" w:color="auto"/>
            </w:tcBorders>
            <w:hideMark/>
          </w:tcPr>
          <w:p w14:paraId="738CEFFC" w14:textId="77777777" w:rsidR="00677DE5" w:rsidRPr="0063049F" w:rsidRDefault="00677DE5" w:rsidP="0063049F">
            <w:pPr>
              <w:jc w:val="center"/>
              <w:rPr>
                <w:sz w:val="16"/>
              </w:rPr>
            </w:pPr>
            <w:r w:rsidRPr="0063049F">
              <w:rPr>
                <w:sz w:val="16"/>
              </w:rPr>
              <w:t>r</w:t>
            </w:r>
          </w:p>
        </w:tc>
        <w:tc>
          <w:tcPr>
            <w:tcW w:w="0" w:type="auto"/>
            <w:gridSpan w:val="4"/>
            <w:tcBorders>
              <w:top w:val="outset" w:sz="6" w:space="0" w:color="auto"/>
              <w:left w:val="outset" w:sz="6" w:space="0" w:color="auto"/>
              <w:bottom w:val="outset" w:sz="6" w:space="0" w:color="auto"/>
              <w:right w:val="outset" w:sz="6" w:space="0" w:color="auto"/>
            </w:tcBorders>
            <w:hideMark/>
          </w:tcPr>
          <w:p w14:paraId="00DF95DB" w14:textId="77777777" w:rsidR="00677DE5" w:rsidRPr="0063049F" w:rsidRDefault="00677DE5" w:rsidP="0063049F">
            <w:pPr>
              <w:jc w:val="center"/>
              <w:rPr>
                <w:sz w:val="16"/>
              </w:rPr>
            </w:pPr>
            <w:r w:rsidRPr="0063049F">
              <w:rPr>
                <w:sz w:val="16"/>
              </w:rPr>
              <w:t>SRC_IF_ID</w:t>
            </w:r>
          </w:p>
        </w:tc>
        <w:tc>
          <w:tcPr>
            <w:tcW w:w="0" w:type="auto"/>
            <w:gridSpan w:val="2"/>
            <w:tcBorders>
              <w:top w:val="outset" w:sz="6" w:space="0" w:color="auto"/>
              <w:left w:val="outset" w:sz="6" w:space="0" w:color="auto"/>
              <w:bottom w:val="outset" w:sz="6" w:space="0" w:color="auto"/>
              <w:right w:val="outset" w:sz="6" w:space="0" w:color="auto"/>
            </w:tcBorders>
            <w:hideMark/>
          </w:tcPr>
          <w:p w14:paraId="1C84970D" w14:textId="77777777" w:rsidR="00677DE5" w:rsidRPr="0063049F" w:rsidRDefault="00677DE5" w:rsidP="0063049F">
            <w:pPr>
              <w:jc w:val="center"/>
              <w:rPr>
                <w:sz w:val="16"/>
              </w:rPr>
            </w:pPr>
            <w:r w:rsidRPr="0063049F">
              <w:rPr>
                <w:sz w:val="16"/>
              </w:rPr>
              <w:t>r</w:t>
            </w:r>
          </w:p>
        </w:tc>
        <w:tc>
          <w:tcPr>
            <w:tcW w:w="0" w:type="auto"/>
            <w:gridSpan w:val="2"/>
            <w:tcBorders>
              <w:top w:val="outset" w:sz="6" w:space="0" w:color="auto"/>
              <w:left w:val="outset" w:sz="6" w:space="0" w:color="auto"/>
              <w:bottom w:val="outset" w:sz="6" w:space="0" w:color="auto"/>
              <w:right w:val="outset" w:sz="6" w:space="0" w:color="auto"/>
            </w:tcBorders>
            <w:hideMark/>
          </w:tcPr>
          <w:p w14:paraId="25A392CF" w14:textId="77777777" w:rsidR="00677DE5" w:rsidRPr="0063049F" w:rsidRDefault="00677DE5" w:rsidP="0063049F">
            <w:pPr>
              <w:jc w:val="center"/>
              <w:rPr>
                <w:sz w:val="16"/>
              </w:rPr>
            </w:pPr>
            <w:r w:rsidRPr="0063049F">
              <w:rPr>
                <w:sz w:val="16"/>
              </w:rPr>
              <w:t>DEST_IF_ID</w:t>
            </w:r>
          </w:p>
        </w:tc>
        <w:tc>
          <w:tcPr>
            <w:tcW w:w="0" w:type="auto"/>
            <w:tcBorders>
              <w:top w:val="outset" w:sz="6" w:space="0" w:color="auto"/>
              <w:left w:val="outset" w:sz="6" w:space="0" w:color="auto"/>
              <w:bottom w:val="outset" w:sz="6" w:space="0" w:color="auto"/>
              <w:right w:val="outset" w:sz="6" w:space="0" w:color="auto"/>
            </w:tcBorders>
            <w:hideMark/>
          </w:tcPr>
          <w:p w14:paraId="0F43E050" w14:textId="77777777" w:rsidR="00677DE5" w:rsidRPr="0063049F" w:rsidRDefault="00677DE5" w:rsidP="0063049F">
            <w:pPr>
              <w:jc w:val="center"/>
              <w:rPr>
                <w:sz w:val="16"/>
              </w:rPr>
            </w:pPr>
            <w:r w:rsidRPr="0063049F">
              <w:rPr>
                <w:sz w:val="16"/>
              </w:rPr>
              <w:t>EOP</w:t>
            </w:r>
          </w:p>
        </w:tc>
        <w:tc>
          <w:tcPr>
            <w:tcW w:w="0" w:type="auto"/>
            <w:tcBorders>
              <w:top w:val="outset" w:sz="6" w:space="0" w:color="auto"/>
              <w:left w:val="outset" w:sz="6" w:space="0" w:color="auto"/>
              <w:bottom w:val="outset" w:sz="6" w:space="0" w:color="auto"/>
              <w:right w:val="outset" w:sz="6" w:space="0" w:color="auto"/>
            </w:tcBorders>
            <w:hideMark/>
          </w:tcPr>
          <w:p w14:paraId="3A01155F" w14:textId="77777777" w:rsidR="00677DE5" w:rsidRPr="0063049F" w:rsidRDefault="00677DE5" w:rsidP="0063049F">
            <w:pPr>
              <w:jc w:val="center"/>
              <w:rPr>
                <w:sz w:val="16"/>
              </w:rPr>
            </w:pPr>
            <w:r w:rsidRPr="0063049F">
              <w:rPr>
                <w:sz w:val="16"/>
              </w:rPr>
              <w:t>SOP</w:t>
            </w:r>
          </w:p>
        </w:tc>
      </w:tr>
    </w:tbl>
    <w:p w14:paraId="7B941935" w14:textId="77777777" w:rsidR="00677DE5" w:rsidRDefault="00677DE5" w:rsidP="0063049F">
      <w:pPr>
        <w:pStyle w:val="Caption"/>
      </w:pPr>
      <w:r>
        <w:t xml:space="preserve">Table </w:t>
      </w:r>
      <w:fldSimple w:instr=" SEQ Table \* ARABIC ">
        <w:r>
          <w:rPr>
            <w:noProof/>
          </w:rPr>
          <w:t>37</w:t>
        </w:r>
      </w:fldSimple>
      <w:r>
        <w:t xml:space="preserve"> NOC_TX_EVENT_COUNTER_CTRL register.</w:t>
      </w:r>
    </w:p>
    <w:p w14:paraId="7B98034E" w14:textId="77777777" w:rsidR="00677DE5" w:rsidRDefault="00677DE5" w:rsidP="0063049F">
      <w:pPr>
        <w:pStyle w:val="Heading3"/>
      </w:pPr>
      <w:r>
        <w:t>NOC_TX_EVENT_STATUS</w:t>
      </w:r>
    </w:p>
    <w:p w14:paraId="11C3CDAF" w14:textId="77777777" w:rsidR="00677DE5" w:rsidRDefault="00677DE5" w:rsidP="0063049F">
      <w:pPr>
        <w:pStyle w:val="NormalWeb"/>
        <w:jc w:val="both"/>
      </w:pPr>
      <w:r>
        <w:t>This register tracks error or interrupt conditions. It resets to 0, but as these conditions occur, the corresponding bits are set to 1. This register can be read and can also be cleared by sending a write with bits set to 0 for the bits that should be cleared. This register works in combination with the Transmit Interrupt Mask register to determine when an interrupt is transmitted.</w:t>
      </w:r>
    </w:p>
    <w:p w14:paraId="1FB68047" w14:textId="77777777" w:rsidR="00677DE5" w:rsidRDefault="00677DE5" w:rsidP="0063049F">
      <w:pPr>
        <w:pStyle w:val="NormalWeb"/>
      </w:pPr>
      <w:r>
        <w:t>Attribute: WZC</w:t>
      </w:r>
    </w:p>
    <w:p w14:paraId="3763E522" w14:textId="77777777" w:rsidR="00677DE5" w:rsidRDefault="00677DE5" w:rsidP="0063049F">
      <w:pPr>
        <w:pStyle w:val="NormalWeb"/>
      </w:pPr>
      <w:r>
        <w:t>Security: Non-secure</w:t>
      </w:r>
    </w:p>
    <w:p w14:paraId="0E5A0BD1" w14:textId="77777777" w:rsidR="00677DE5" w:rsidRDefault="00677DE5" w:rsidP="0063049F">
      <w:pPr>
        <w:pStyle w:val="NormalWeb"/>
      </w:pPr>
      <w:r>
        <w:t>Bit field description:</w:t>
      </w:r>
    </w:p>
    <w:p w14:paraId="2F8408D3" w14:textId="77777777" w:rsidR="00677DE5" w:rsidRDefault="00677DE5" w:rsidP="00312028">
      <w:pPr>
        <w:numPr>
          <w:ilvl w:val="0"/>
          <w:numId w:val="66"/>
        </w:numPr>
        <w:spacing w:before="100" w:beforeAutospacing="1" w:after="100" w:afterAutospacing="1" w:line="240" w:lineRule="auto"/>
      </w:pPr>
      <w:r>
        <w:rPr>
          <w:b/>
          <w:bCs/>
        </w:rPr>
        <w:t>PARITY_ERR</w:t>
      </w:r>
      <w:r>
        <w:t xml:space="preserve">[8] - Register parity error interrupt. </w:t>
      </w:r>
    </w:p>
    <w:p w14:paraId="77534D75" w14:textId="77777777" w:rsidR="00677DE5" w:rsidRDefault="00677DE5" w:rsidP="00312028">
      <w:pPr>
        <w:numPr>
          <w:ilvl w:val="0"/>
          <w:numId w:val="66"/>
        </w:numPr>
        <w:spacing w:before="100" w:beforeAutospacing="1" w:after="100" w:afterAutospacing="1" w:line="240" w:lineRule="auto"/>
      </w:pPr>
      <w:r>
        <w:rPr>
          <w:b/>
          <w:bCs/>
        </w:rPr>
        <w:t>FIFO_OVERFLOW_D</w:t>
      </w:r>
      <w:r>
        <w:t>[7] - Host interface FIFO D overflow. Indicates that one of the per-interface FIFOs at the transmitting bridge to NoC has overflowed. This event will always trigger an interrupt and cannot be masked</w:t>
      </w:r>
    </w:p>
    <w:p w14:paraId="51CF744B" w14:textId="77777777" w:rsidR="00677DE5" w:rsidRDefault="00677DE5" w:rsidP="00312028">
      <w:pPr>
        <w:numPr>
          <w:ilvl w:val="0"/>
          <w:numId w:val="66"/>
        </w:numPr>
        <w:spacing w:before="100" w:beforeAutospacing="1" w:after="100" w:afterAutospacing="1" w:line="240" w:lineRule="auto"/>
      </w:pPr>
      <w:r>
        <w:rPr>
          <w:b/>
          <w:bCs/>
        </w:rPr>
        <w:t>FIFO_OVERFLOW_C</w:t>
      </w:r>
      <w:r>
        <w:t>[6] - Host interface FIFO C overflow. Indicates that one of the per-interface FIFOs at the transmitting bridge to NoC has overflowed. This event will always trigger an interrupt and cannot be masked</w:t>
      </w:r>
    </w:p>
    <w:p w14:paraId="1EAD4594" w14:textId="77777777" w:rsidR="00677DE5" w:rsidRDefault="00677DE5" w:rsidP="00312028">
      <w:pPr>
        <w:numPr>
          <w:ilvl w:val="0"/>
          <w:numId w:val="66"/>
        </w:numPr>
        <w:spacing w:before="100" w:beforeAutospacing="1" w:after="100" w:afterAutospacing="1" w:line="240" w:lineRule="auto"/>
      </w:pPr>
      <w:r>
        <w:rPr>
          <w:b/>
          <w:bCs/>
        </w:rPr>
        <w:t>FIFO_OVERFLOW_B</w:t>
      </w:r>
      <w:r>
        <w:t>[5] - Host interface FIFO B overflow. Indicates that one of the per-interface FIFOs at the transmitting bridge to NoC has overflowed. This event will always trigger an interrupt and cannot be masked</w:t>
      </w:r>
    </w:p>
    <w:p w14:paraId="7852FA8E" w14:textId="77777777" w:rsidR="00677DE5" w:rsidRDefault="00677DE5" w:rsidP="00312028">
      <w:pPr>
        <w:numPr>
          <w:ilvl w:val="0"/>
          <w:numId w:val="66"/>
        </w:numPr>
        <w:spacing w:before="100" w:beforeAutospacing="1" w:after="100" w:afterAutospacing="1" w:line="240" w:lineRule="auto"/>
      </w:pPr>
      <w:r>
        <w:rPr>
          <w:b/>
          <w:bCs/>
        </w:rPr>
        <w:t>FIFO_OVERFLOW_A</w:t>
      </w:r>
      <w:r>
        <w:t>[4] - Host interface FIFO A overflow. Indicates that one of the per-interface FIFOs at the transmitting bridge to NoC has overflowed. This event will always trigger an interrupt and cannot be masked</w:t>
      </w:r>
    </w:p>
    <w:p w14:paraId="226317D8" w14:textId="77777777" w:rsidR="00677DE5" w:rsidRDefault="00677DE5" w:rsidP="00312028">
      <w:pPr>
        <w:numPr>
          <w:ilvl w:val="0"/>
          <w:numId w:val="66"/>
        </w:numPr>
        <w:spacing w:before="100" w:beforeAutospacing="1" w:after="100" w:afterAutospacing="1" w:line="240" w:lineRule="auto"/>
      </w:pPr>
      <w:r>
        <w:rPr>
          <w:b/>
          <w:bCs/>
        </w:rPr>
        <w:t>EVENT_CNTR_OVERFLOW</w:t>
      </w:r>
      <w:r>
        <w:t xml:space="preserve">[3] - </w:t>
      </w:r>
      <w:r>
        <w:br/>
        <w:t>1'b1: Sets if the event counter overflows, this event can be masked so that no interrupt is sent on an overflow condition</w:t>
      </w:r>
    </w:p>
    <w:p w14:paraId="4E966F7E" w14:textId="77777777" w:rsidR="00677DE5" w:rsidRDefault="00677DE5" w:rsidP="00312028">
      <w:pPr>
        <w:numPr>
          <w:ilvl w:val="0"/>
          <w:numId w:val="66"/>
        </w:numPr>
        <w:spacing w:before="100" w:beforeAutospacing="1" w:after="100" w:afterAutospacing="1" w:line="240" w:lineRule="auto"/>
      </w:pPr>
      <w:r>
        <w:rPr>
          <w:b/>
          <w:bCs/>
        </w:rPr>
        <w:t>TRANS_ILLEGAL_DEST_QOS</w:t>
      </w:r>
      <w:r>
        <w:t xml:space="preserve">[2] - </w:t>
      </w:r>
      <w:r>
        <w:br/>
        <w:t xml:space="preserve">1'b1: Sets if a transaction is received from bridge for which there is no entry present in the vcmap, i.e. the destination and/or QoS is not supported, this is a decode error. This </w:t>
      </w:r>
      <w:r>
        <w:lastRenderedPageBreak/>
        <w:t>event can be masked to not send an interrupt, but the packet will be dropped in the bridge.</w:t>
      </w:r>
    </w:p>
    <w:p w14:paraId="7C400D2F" w14:textId="77777777" w:rsidR="00677DE5" w:rsidRDefault="00677DE5" w:rsidP="00312028">
      <w:pPr>
        <w:numPr>
          <w:ilvl w:val="0"/>
          <w:numId w:val="66"/>
        </w:numPr>
        <w:spacing w:before="100" w:beforeAutospacing="1" w:after="100" w:afterAutospacing="1" w:line="240" w:lineRule="auto"/>
      </w:pPr>
      <w:r>
        <w:rPr>
          <w:b/>
          <w:bCs/>
        </w:rPr>
        <w:t>SOP_AFTER_SOP</w:t>
      </w:r>
      <w:r>
        <w:t xml:space="preserve">[1] - </w:t>
      </w:r>
      <w:r>
        <w:br/>
        <w:t>1'b1: Sets if a SOP is received after SOP, this event will always trigger an interrupt and cannot be masked.</w:t>
      </w:r>
    </w:p>
    <w:p w14:paraId="4046D12A" w14:textId="77777777" w:rsidR="00677DE5" w:rsidRDefault="00677DE5" w:rsidP="00312028">
      <w:pPr>
        <w:numPr>
          <w:ilvl w:val="0"/>
          <w:numId w:val="66"/>
        </w:numPr>
        <w:spacing w:before="100" w:beforeAutospacing="1" w:after="100" w:afterAutospacing="1" w:line="240" w:lineRule="auto"/>
      </w:pPr>
      <w:r>
        <w:rPr>
          <w:b/>
          <w:bCs/>
        </w:rPr>
        <w:t>TRANS_WITHOUT_SOP</w:t>
      </w:r>
      <w:r>
        <w:t xml:space="preserve">[0] - </w:t>
      </w:r>
      <w:r>
        <w:br/>
        <w:t>1'b1: Sets if a transaction is initiated w/o SOP, this event will always trigger an interrupt and cannot be masked.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
        <w:gridCol w:w="136"/>
        <w:gridCol w:w="136"/>
        <w:gridCol w:w="136"/>
        <w:gridCol w:w="136"/>
        <w:gridCol w:w="136"/>
        <w:gridCol w:w="135"/>
        <w:gridCol w:w="135"/>
        <w:gridCol w:w="135"/>
        <w:gridCol w:w="135"/>
        <w:gridCol w:w="135"/>
        <w:gridCol w:w="135"/>
        <w:gridCol w:w="135"/>
        <w:gridCol w:w="135"/>
        <w:gridCol w:w="135"/>
        <w:gridCol w:w="135"/>
        <w:gridCol w:w="135"/>
        <w:gridCol w:w="135"/>
        <w:gridCol w:w="135"/>
        <w:gridCol w:w="135"/>
        <w:gridCol w:w="135"/>
        <w:gridCol w:w="135"/>
        <w:gridCol w:w="105"/>
        <w:gridCol w:w="449"/>
        <w:gridCol w:w="672"/>
        <w:gridCol w:w="668"/>
        <w:gridCol w:w="662"/>
        <w:gridCol w:w="672"/>
        <w:gridCol w:w="868"/>
        <w:gridCol w:w="924"/>
        <w:gridCol w:w="568"/>
        <w:gridCol w:w="773"/>
      </w:tblGrid>
      <w:tr w:rsidR="00677DE5" w:rsidRPr="0063049F" w14:paraId="1251C754" w14:textId="77777777" w:rsidTr="0063049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7D3134B" w14:textId="77777777" w:rsidR="00677DE5" w:rsidRPr="0063049F" w:rsidRDefault="00677DE5" w:rsidP="0063049F">
            <w:pPr>
              <w:spacing w:after="0"/>
              <w:jc w:val="center"/>
              <w:rPr>
                <w:sz w:val="14"/>
              </w:rPr>
            </w:pPr>
            <w:r w:rsidRPr="0063049F">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779818AE" w14:textId="77777777" w:rsidR="00677DE5" w:rsidRPr="0063049F" w:rsidRDefault="00677DE5" w:rsidP="0063049F">
            <w:pPr>
              <w:jc w:val="center"/>
              <w:rPr>
                <w:sz w:val="14"/>
              </w:rPr>
            </w:pPr>
            <w:r w:rsidRPr="0063049F">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0F7D5E8" w14:textId="77777777" w:rsidR="00677DE5" w:rsidRPr="0063049F" w:rsidRDefault="00677DE5" w:rsidP="0063049F">
            <w:pPr>
              <w:jc w:val="center"/>
              <w:rPr>
                <w:sz w:val="14"/>
              </w:rPr>
            </w:pPr>
            <w:r w:rsidRPr="0063049F">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5ED5E126" w14:textId="77777777" w:rsidR="00677DE5" w:rsidRPr="0063049F" w:rsidRDefault="00677DE5" w:rsidP="0063049F">
            <w:pPr>
              <w:jc w:val="center"/>
              <w:rPr>
                <w:sz w:val="14"/>
              </w:rPr>
            </w:pPr>
            <w:r w:rsidRPr="0063049F">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4E2B4DAA" w14:textId="77777777" w:rsidR="00677DE5" w:rsidRPr="0063049F" w:rsidRDefault="00677DE5" w:rsidP="0063049F">
            <w:pPr>
              <w:jc w:val="center"/>
              <w:rPr>
                <w:sz w:val="14"/>
              </w:rPr>
            </w:pPr>
            <w:r w:rsidRPr="0063049F">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6E4F4AF2" w14:textId="77777777" w:rsidR="00677DE5" w:rsidRPr="0063049F" w:rsidRDefault="00677DE5" w:rsidP="0063049F">
            <w:pPr>
              <w:jc w:val="center"/>
              <w:rPr>
                <w:sz w:val="14"/>
              </w:rPr>
            </w:pPr>
            <w:r w:rsidRPr="0063049F">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72FB1E19" w14:textId="77777777" w:rsidR="00677DE5" w:rsidRPr="0063049F" w:rsidRDefault="00677DE5" w:rsidP="0063049F">
            <w:pPr>
              <w:jc w:val="center"/>
              <w:rPr>
                <w:sz w:val="14"/>
              </w:rPr>
            </w:pPr>
            <w:r w:rsidRPr="0063049F">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26BE8C69" w14:textId="77777777" w:rsidR="00677DE5" w:rsidRPr="0063049F" w:rsidRDefault="00677DE5" w:rsidP="0063049F">
            <w:pPr>
              <w:jc w:val="center"/>
              <w:rPr>
                <w:sz w:val="14"/>
              </w:rPr>
            </w:pPr>
            <w:r w:rsidRPr="0063049F">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71D5E33" w14:textId="77777777" w:rsidR="00677DE5" w:rsidRPr="0063049F" w:rsidRDefault="00677DE5" w:rsidP="0063049F">
            <w:pPr>
              <w:jc w:val="center"/>
              <w:rPr>
                <w:sz w:val="14"/>
              </w:rPr>
            </w:pPr>
            <w:r w:rsidRPr="0063049F">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CB3C45C" w14:textId="77777777" w:rsidR="00677DE5" w:rsidRPr="0063049F" w:rsidRDefault="00677DE5" w:rsidP="0063049F">
            <w:pPr>
              <w:jc w:val="center"/>
              <w:rPr>
                <w:sz w:val="14"/>
              </w:rPr>
            </w:pPr>
            <w:r w:rsidRPr="0063049F">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5780E4BF" w14:textId="77777777" w:rsidR="00677DE5" w:rsidRPr="0063049F" w:rsidRDefault="00677DE5" w:rsidP="0063049F">
            <w:pPr>
              <w:jc w:val="center"/>
              <w:rPr>
                <w:sz w:val="14"/>
              </w:rPr>
            </w:pPr>
            <w:r w:rsidRPr="0063049F">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6D45FBD" w14:textId="77777777" w:rsidR="00677DE5" w:rsidRPr="0063049F" w:rsidRDefault="00677DE5" w:rsidP="0063049F">
            <w:pPr>
              <w:jc w:val="center"/>
              <w:rPr>
                <w:sz w:val="14"/>
              </w:rPr>
            </w:pPr>
            <w:r w:rsidRPr="0063049F">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1C697BCD" w14:textId="77777777" w:rsidR="00677DE5" w:rsidRPr="0063049F" w:rsidRDefault="00677DE5" w:rsidP="0063049F">
            <w:pPr>
              <w:jc w:val="center"/>
              <w:rPr>
                <w:sz w:val="14"/>
              </w:rPr>
            </w:pPr>
            <w:r w:rsidRPr="0063049F">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15BF2C69" w14:textId="77777777" w:rsidR="00677DE5" w:rsidRPr="0063049F" w:rsidRDefault="00677DE5" w:rsidP="0063049F">
            <w:pPr>
              <w:jc w:val="center"/>
              <w:rPr>
                <w:sz w:val="14"/>
              </w:rPr>
            </w:pPr>
            <w:r w:rsidRPr="0063049F">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2176FD1" w14:textId="77777777" w:rsidR="00677DE5" w:rsidRPr="0063049F" w:rsidRDefault="00677DE5" w:rsidP="0063049F">
            <w:pPr>
              <w:jc w:val="center"/>
              <w:rPr>
                <w:sz w:val="14"/>
              </w:rPr>
            </w:pPr>
            <w:r w:rsidRPr="0063049F">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38297D31" w14:textId="77777777" w:rsidR="00677DE5" w:rsidRPr="0063049F" w:rsidRDefault="00677DE5" w:rsidP="0063049F">
            <w:pPr>
              <w:jc w:val="center"/>
              <w:rPr>
                <w:sz w:val="14"/>
              </w:rPr>
            </w:pPr>
            <w:r w:rsidRPr="0063049F">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AB49998" w14:textId="77777777" w:rsidR="00677DE5" w:rsidRPr="0063049F" w:rsidRDefault="00677DE5" w:rsidP="0063049F">
            <w:pPr>
              <w:jc w:val="center"/>
              <w:rPr>
                <w:sz w:val="14"/>
              </w:rPr>
            </w:pPr>
            <w:r w:rsidRPr="0063049F">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6D75190F" w14:textId="77777777" w:rsidR="00677DE5" w:rsidRPr="0063049F" w:rsidRDefault="00677DE5" w:rsidP="0063049F">
            <w:pPr>
              <w:jc w:val="center"/>
              <w:rPr>
                <w:sz w:val="14"/>
              </w:rPr>
            </w:pPr>
            <w:r w:rsidRPr="0063049F">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404F412C" w14:textId="77777777" w:rsidR="00677DE5" w:rsidRPr="0063049F" w:rsidRDefault="00677DE5" w:rsidP="0063049F">
            <w:pPr>
              <w:jc w:val="center"/>
              <w:rPr>
                <w:sz w:val="14"/>
              </w:rPr>
            </w:pPr>
            <w:r w:rsidRPr="0063049F">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3B83FE0A" w14:textId="77777777" w:rsidR="00677DE5" w:rsidRPr="0063049F" w:rsidRDefault="00677DE5" w:rsidP="0063049F">
            <w:pPr>
              <w:jc w:val="center"/>
              <w:rPr>
                <w:sz w:val="14"/>
              </w:rPr>
            </w:pPr>
            <w:r w:rsidRPr="0063049F">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51B5A34B" w14:textId="77777777" w:rsidR="00677DE5" w:rsidRPr="0063049F" w:rsidRDefault="00677DE5" w:rsidP="0063049F">
            <w:pPr>
              <w:jc w:val="center"/>
              <w:rPr>
                <w:sz w:val="14"/>
              </w:rPr>
            </w:pPr>
            <w:r w:rsidRPr="0063049F">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40465009" w14:textId="77777777" w:rsidR="00677DE5" w:rsidRPr="0063049F" w:rsidRDefault="00677DE5" w:rsidP="0063049F">
            <w:pPr>
              <w:jc w:val="center"/>
              <w:rPr>
                <w:sz w:val="14"/>
              </w:rPr>
            </w:pPr>
            <w:r w:rsidRPr="0063049F">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6479304D" w14:textId="77777777" w:rsidR="00677DE5" w:rsidRPr="0063049F" w:rsidRDefault="00677DE5" w:rsidP="0063049F">
            <w:pPr>
              <w:jc w:val="center"/>
              <w:rPr>
                <w:sz w:val="14"/>
              </w:rPr>
            </w:pPr>
            <w:r w:rsidRPr="0063049F">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183EDB4F" w14:textId="77777777" w:rsidR="00677DE5" w:rsidRPr="0063049F" w:rsidRDefault="00677DE5" w:rsidP="0063049F">
            <w:pPr>
              <w:jc w:val="center"/>
              <w:rPr>
                <w:sz w:val="14"/>
              </w:rPr>
            </w:pPr>
            <w:r w:rsidRPr="0063049F">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3E70174D" w14:textId="77777777" w:rsidR="00677DE5" w:rsidRPr="0063049F" w:rsidRDefault="00677DE5" w:rsidP="0063049F">
            <w:pPr>
              <w:jc w:val="center"/>
              <w:rPr>
                <w:sz w:val="14"/>
              </w:rPr>
            </w:pPr>
            <w:r w:rsidRPr="0063049F">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6D3AC840" w14:textId="77777777" w:rsidR="00677DE5" w:rsidRPr="0063049F" w:rsidRDefault="00677DE5" w:rsidP="0063049F">
            <w:pPr>
              <w:jc w:val="center"/>
              <w:rPr>
                <w:sz w:val="14"/>
              </w:rPr>
            </w:pPr>
            <w:r w:rsidRPr="0063049F">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032132F1" w14:textId="77777777" w:rsidR="00677DE5" w:rsidRPr="0063049F" w:rsidRDefault="00677DE5" w:rsidP="0063049F">
            <w:pPr>
              <w:jc w:val="center"/>
              <w:rPr>
                <w:sz w:val="14"/>
              </w:rPr>
            </w:pPr>
            <w:r w:rsidRPr="0063049F">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BAC0C69" w14:textId="77777777" w:rsidR="00677DE5" w:rsidRPr="0063049F" w:rsidRDefault="00677DE5" w:rsidP="0063049F">
            <w:pPr>
              <w:jc w:val="center"/>
              <w:rPr>
                <w:sz w:val="14"/>
              </w:rPr>
            </w:pPr>
            <w:r w:rsidRPr="0063049F">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0264EF38" w14:textId="77777777" w:rsidR="00677DE5" w:rsidRPr="0063049F" w:rsidRDefault="00677DE5" w:rsidP="0063049F">
            <w:pPr>
              <w:jc w:val="center"/>
              <w:rPr>
                <w:sz w:val="14"/>
              </w:rPr>
            </w:pPr>
            <w:r w:rsidRPr="0063049F">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7539DE01" w14:textId="77777777" w:rsidR="00677DE5" w:rsidRPr="0063049F" w:rsidRDefault="00677DE5" w:rsidP="0063049F">
            <w:pPr>
              <w:jc w:val="center"/>
              <w:rPr>
                <w:sz w:val="14"/>
              </w:rPr>
            </w:pPr>
            <w:r w:rsidRPr="0063049F">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4806C214" w14:textId="77777777" w:rsidR="00677DE5" w:rsidRPr="0063049F" w:rsidRDefault="00677DE5" w:rsidP="0063049F">
            <w:pPr>
              <w:jc w:val="center"/>
              <w:rPr>
                <w:sz w:val="14"/>
              </w:rPr>
            </w:pPr>
            <w:r w:rsidRPr="0063049F">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46505175" w14:textId="77777777" w:rsidR="00677DE5" w:rsidRPr="0063049F" w:rsidRDefault="00677DE5" w:rsidP="0063049F">
            <w:pPr>
              <w:jc w:val="center"/>
              <w:rPr>
                <w:sz w:val="14"/>
              </w:rPr>
            </w:pPr>
            <w:r w:rsidRPr="0063049F">
              <w:rPr>
                <w:sz w:val="14"/>
              </w:rPr>
              <w:t>0</w:t>
            </w:r>
          </w:p>
        </w:tc>
      </w:tr>
      <w:tr w:rsidR="00677DE5" w:rsidRPr="0063049F" w14:paraId="5218FF32" w14:textId="77777777" w:rsidTr="0063049F">
        <w:trPr>
          <w:tblCellSpacing w:w="7" w:type="dxa"/>
        </w:trPr>
        <w:tc>
          <w:tcPr>
            <w:tcW w:w="0" w:type="auto"/>
            <w:gridSpan w:val="23"/>
            <w:tcBorders>
              <w:top w:val="outset" w:sz="6" w:space="0" w:color="auto"/>
              <w:left w:val="outset" w:sz="6" w:space="0" w:color="auto"/>
              <w:bottom w:val="outset" w:sz="6" w:space="0" w:color="auto"/>
              <w:right w:val="outset" w:sz="6" w:space="0" w:color="auto"/>
            </w:tcBorders>
            <w:hideMark/>
          </w:tcPr>
          <w:p w14:paraId="6658A27A"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715E0EAA" w14:textId="77777777" w:rsidR="00677DE5" w:rsidRPr="0063049F" w:rsidRDefault="00677DE5" w:rsidP="0063049F">
            <w:pPr>
              <w:jc w:val="center"/>
              <w:rPr>
                <w:sz w:val="14"/>
              </w:rPr>
            </w:pPr>
            <w:r w:rsidRPr="0063049F">
              <w:rPr>
                <w:sz w:val="14"/>
              </w:rPr>
              <w:t>PARITY_ERR</w:t>
            </w:r>
          </w:p>
        </w:tc>
        <w:tc>
          <w:tcPr>
            <w:tcW w:w="0" w:type="auto"/>
            <w:tcBorders>
              <w:top w:val="outset" w:sz="6" w:space="0" w:color="auto"/>
              <w:left w:val="outset" w:sz="6" w:space="0" w:color="auto"/>
              <w:bottom w:val="outset" w:sz="6" w:space="0" w:color="auto"/>
              <w:right w:val="outset" w:sz="6" w:space="0" w:color="auto"/>
            </w:tcBorders>
            <w:hideMark/>
          </w:tcPr>
          <w:p w14:paraId="406582A0" w14:textId="77777777" w:rsidR="00677DE5" w:rsidRPr="0063049F" w:rsidRDefault="00677DE5" w:rsidP="0063049F">
            <w:pPr>
              <w:jc w:val="center"/>
              <w:rPr>
                <w:sz w:val="14"/>
              </w:rPr>
            </w:pPr>
            <w:r w:rsidRPr="0063049F">
              <w:rPr>
                <w:sz w:val="14"/>
              </w:rPr>
              <w:t>FIFO_OVERFLOW_D</w:t>
            </w:r>
          </w:p>
        </w:tc>
        <w:tc>
          <w:tcPr>
            <w:tcW w:w="0" w:type="auto"/>
            <w:tcBorders>
              <w:top w:val="outset" w:sz="6" w:space="0" w:color="auto"/>
              <w:left w:val="outset" w:sz="6" w:space="0" w:color="auto"/>
              <w:bottom w:val="outset" w:sz="6" w:space="0" w:color="auto"/>
              <w:right w:val="outset" w:sz="6" w:space="0" w:color="auto"/>
            </w:tcBorders>
            <w:hideMark/>
          </w:tcPr>
          <w:p w14:paraId="1150F923" w14:textId="77777777" w:rsidR="00677DE5" w:rsidRPr="0063049F" w:rsidRDefault="00677DE5" w:rsidP="0063049F">
            <w:pPr>
              <w:jc w:val="center"/>
              <w:rPr>
                <w:sz w:val="14"/>
              </w:rPr>
            </w:pPr>
            <w:r w:rsidRPr="0063049F">
              <w:rPr>
                <w:sz w:val="14"/>
              </w:rPr>
              <w:t>FIFO_OVERFLOW_C</w:t>
            </w:r>
          </w:p>
        </w:tc>
        <w:tc>
          <w:tcPr>
            <w:tcW w:w="0" w:type="auto"/>
            <w:tcBorders>
              <w:top w:val="outset" w:sz="6" w:space="0" w:color="auto"/>
              <w:left w:val="outset" w:sz="6" w:space="0" w:color="auto"/>
              <w:bottom w:val="outset" w:sz="6" w:space="0" w:color="auto"/>
              <w:right w:val="outset" w:sz="6" w:space="0" w:color="auto"/>
            </w:tcBorders>
            <w:hideMark/>
          </w:tcPr>
          <w:p w14:paraId="6A72725A" w14:textId="77777777" w:rsidR="00677DE5" w:rsidRPr="0063049F" w:rsidRDefault="00677DE5" w:rsidP="0063049F">
            <w:pPr>
              <w:jc w:val="center"/>
              <w:rPr>
                <w:sz w:val="14"/>
              </w:rPr>
            </w:pPr>
            <w:r w:rsidRPr="0063049F">
              <w:rPr>
                <w:sz w:val="14"/>
              </w:rPr>
              <w:t>FIFO_OVERFLOW_B</w:t>
            </w:r>
          </w:p>
        </w:tc>
        <w:tc>
          <w:tcPr>
            <w:tcW w:w="0" w:type="auto"/>
            <w:tcBorders>
              <w:top w:val="outset" w:sz="6" w:space="0" w:color="auto"/>
              <w:left w:val="outset" w:sz="6" w:space="0" w:color="auto"/>
              <w:bottom w:val="outset" w:sz="6" w:space="0" w:color="auto"/>
              <w:right w:val="outset" w:sz="6" w:space="0" w:color="auto"/>
            </w:tcBorders>
            <w:hideMark/>
          </w:tcPr>
          <w:p w14:paraId="4399E134" w14:textId="77777777" w:rsidR="00677DE5" w:rsidRPr="0063049F" w:rsidRDefault="00677DE5" w:rsidP="0063049F">
            <w:pPr>
              <w:jc w:val="center"/>
              <w:rPr>
                <w:sz w:val="14"/>
              </w:rPr>
            </w:pPr>
            <w:r w:rsidRPr="0063049F">
              <w:rPr>
                <w:sz w:val="14"/>
              </w:rPr>
              <w:t>FIFO_OVERFLOW_A</w:t>
            </w:r>
          </w:p>
        </w:tc>
        <w:tc>
          <w:tcPr>
            <w:tcW w:w="0" w:type="auto"/>
            <w:tcBorders>
              <w:top w:val="outset" w:sz="6" w:space="0" w:color="auto"/>
              <w:left w:val="outset" w:sz="6" w:space="0" w:color="auto"/>
              <w:bottom w:val="outset" w:sz="6" w:space="0" w:color="auto"/>
              <w:right w:val="outset" w:sz="6" w:space="0" w:color="auto"/>
            </w:tcBorders>
            <w:hideMark/>
          </w:tcPr>
          <w:p w14:paraId="0161610F" w14:textId="77777777" w:rsidR="00677DE5" w:rsidRPr="0063049F" w:rsidRDefault="00677DE5" w:rsidP="0063049F">
            <w:pPr>
              <w:jc w:val="center"/>
              <w:rPr>
                <w:sz w:val="14"/>
              </w:rPr>
            </w:pPr>
            <w:r w:rsidRPr="0063049F">
              <w:rPr>
                <w:sz w:val="14"/>
              </w:rPr>
              <w:t>EVENT_CNTR_OVERFLOW</w:t>
            </w:r>
          </w:p>
        </w:tc>
        <w:tc>
          <w:tcPr>
            <w:tcW w:w="0" w:type="auto"/>
            <w:tcBorders>
              <w:top w:val="outset" w:sz="6" w:space="0" w:color="auto"/>
              <w:left w:val="outset" w:sz="6" w:space="0" w:color="auto"/>
              <w:bottom w:val="outset" w:sz="6" w:space="0" w:color="auto"/>
              <w:right w:val="outset" w:sz="6" w:space="0" w:color="auto"/>
            </w:tcBorders>
            <w:hideMark/>
          </w:tcPr>
          <w:p w14:paraId="0FD535C6" w14:textId="77777777" w:rsidR="00677DE5" w:rsidRPr="0063049F" w:rsidRDefault="00677DE5" w:rsidP="0063049F">
            <w:pPr>
              <w:jc w:val="center"/>
              <w:rPr>
                <w:sz w:val="14"/>
              </w:rPr>
            </w:pPr>
            <w:r w:rsidRPr="0063049F">
              <w:rPr>
                <w:sz w:val="14"/>
              </w:rPr>
              <w:t>TRANS_ILLEGAL_DEST_QOS</w:t>
            </w:r>
          </w:p>
        </w:tc>
        <w:tc>
          <w:tcPr>
            <w:tcW w:w="0" w:type="auto"/>
            <w:tcBorders>
              <w:top w:val="outset" w:sz="6" w:space="0" w:color="auto"/>
              <w:left w:val="outset" w:sz="6" w:space="0" w:color="auto"/>
              <w:bottom w:val="outset" w:sz="6" w:space="0" w:color="auto"/>
              <w:right w:val="outset" w:sz="6" w:space="0" w:color="auto"/>
            </w:tcBorders>
            <w:hideMark/>
          </w:tcPr>
          <w:p w14:paraId="017C9EB0" w14:textId="77777777" w:rsidR="00677DE5" w:rsidRPr="0063049F" w:rsidRDefault="00677DE5" w:rsidP="0063049F">
            <w:pPr>
              <w:jc w:val="center"/>
              <w:rPr>
                <w:sz w:val="14"/>
              </w:rPr>
            </w:pPr>
            <w:r w:rsidRPr="0063049F">
              <w:rPr>
                <w:sz w:val="14"/>
              </w:rPr>
              <w:t>SOP_AFTER_SOP</w:t>
            </w:r>
          </w:p>
        </w:tc>
        <w:tc>
          <w:tcPr>
            <w:tcW w:w="0" w:type="auto"/>
            <w:tcBorders>
              <w:top w:val="outset" w:sz="6" w:space="0" w:color="auto"/>
              <w:left w:val="outset" w:sz="6" w:space="0" w:color="auto"/>
              <w:bottom w:val="outset" w:sz="6" w:space="0" w:color="auto"/>
              <w:right w:val="outset" w:sz="6" w:space="0" w:color="auto"/>
            </w:tcBorders>
            <w:hideMark/>
          </w:tcPr>
          <w:p w14:paraId="24E075EE" w14:textId="77777777" w:rsidR="00677DE5" w:rsidRPr="0063049F" w:rsidRDefault="00677DE5" w:rsidP="0063049F">
            <w:pPr>
              <w:jc w:val="center"/>
              <w:rPr>
                <w:sz w:val="14"/>
              </w:rPr>
            </w:pPr>
            <w:r w:rsidRPr="0063049F">
              <w:rPr>
                <w:sz w:val="14"/>
              </w:rPr>
              <w:t>TRANS_WITHOUT_SOP</w:t>
            </w:r>
          </w:p>
        </w:tc>
      </w:tr>
    </w:tbl>
    <w:p w14:paraId="2402F2B0" w14:textId="77777777" w:rsidR="00677DE5" w:rsidRDefault="00677DE5" w:rsidP="0063049F">
      <w:pPr>
        <w:pStyle w:val="Caption"/>
      </w:pPr>
      <w:r>
        <w:t xml:space="preserve">Table </w:t>
      </w:r>
      <w:fldSimple w:instr=" SEQ Table \* ARABIC ">
        <w:r>
          <w:rPr>
            <w:noProof/>
          </w:rPr>
          <w:t>38</w:t>
        </w:r>
      </w:fldSimple>
      <w:r>
        <w:t xml:space="preserve"> NOC_TX_EVENT_STATUS register.</w:t>
      </w:r>
    </w:p>
    <w:p w14:paraId="20251564" w14:textId="77777777" w:rsidR="00677DE5" w:rsidRDefault="00677DE5" w:rsidP="0063049F">
      <w:pPr>
        <w:pStyle w:val="Heading3"/>
      </w:pPr>
      <w:r>
        <w:t>NOC_TX_FIFO_STATUS</w:t>
      </w:r>
    </w:p>
    <w:p w14:paraId="49B273CC" w14:textId="77777777" w:rsidR="00677DE5" w:rsidRDefault="00677DE5" w:rsidP="0063049F">
      <w:pPr>
        <w:jc w:val="both"/>
      </w:pPr>
      <w:r>
        <w:t>This register tracks the status of the bridge transmit FIFOs. There are up to 4 FIFOs, with one per interface in the streaming bridge. This is a read-only register.</w:t>
      </w:r>
    </w:p>
    <w:p w14:paraId="5E11241C" w14:textId="77777777" w:rsidR="00677DE5" w:rsidRDefault="00677DE5" w:rsidP="0063049F">
      <w:pPr>
        <w:pStyle w:val="NormalWeb"/>
      </w:pPr>
      <w:r>
        <w:t>Attribute: R</w:t>
      </w:r>
    </w:p>
    <w:p w14:paraId="52A33F8E" w14:textId="77777777" w:rsidR="00677DE5" w:rsidRDefault="00677DE5" w:rsidP="0063049F">
      <w:pPr>
        <w:pStyle w:val="NormalWeb"/>
      </w:pPr>
      <w:r>
        <w:t>Security: Non-secure</w:t>
      </w:r>
    </w:p>
    <w:p w14:paraId="5BCA0E50" w14:textId="77777777" w:rsidR="00677DE5" w:rsidRDefault="00677DE5" w:rsidP="0063049F">
      <w:pPr>
        <w:pStyle w:val="NormalWeb"/>
      </w:pPr>
      <w:r>
        <w:t>Bit field description:</w:t>
      </w:r>
    </w:p>
    <w:p w14:paraId="71940A32" w14:textId="77777777" w:rsidR="00677DE5" w:rsidRDefault="00677DE5" w:rsidP="00312028">
      <w:pPr>
        <w:numPr>
          <w:ilvl w:val="0"/>
          <w:numId w:val="67"/>
        </w:numPr>
        <w:spacing w:before="100" w:beforeAutospacing="1" w:after="100" w:afterAutospacing="1" w:line="240" w:lineRule="auto"/>
      </w:pPr>
      <w:r>
        <w:rPr>
          <w:b/>
          <w:bCs/>
        </w:rPr>
        <w:t>INTF_D_F</w:t>
      </w:r>
      <w:r>
        <w:t xml:space="preserve">[14] - </w:t>
      </w:r>
      <w:r>
        <w:br/>
        <w:t>1'b1: Buffer full for interface D</w:t>
      </w:r>
    </w:p>
    <w:p w14:paraId="57581906" w14:textId="77777777" w:rsidR="00677DE5" w:rsidRDefault="00677DE5" w:rsidP="00312028">
      <w:pPr>
        <w:numPr>
          <w:ilvl w:val="0"/>
          <w:numId w:val="67"/>
        </w:numPr>
        <w:spacing w:before="100" w:beforeAutospacing="1" w:after="100" w:afterAutospacing="1" w:line="240" w:lineRule="auto"/>
      </w:pPr>
      <w:r>
        <w:rPr>
          <w:b/>
          <w:bCs/>
        </w:rPr>
        <w:t>INTF_D_S</w:t>
      </w:r>
      <w:r>
        <w:t xml:space="preserve">[13] - </w:t>
      </w:r>
      <w:r>
        <w:br/>
        <w:t>1'b1: Head flip SOP for interface D</w:t>
      </w:r>
    </w:p>
    <w:p w14:paraId="69C4D491" w14:textId="77777777" w:rsidR="00677DE5" w:rsidRDefault="00677DE5" w:rsidP="00312028">
      <w:pPr>
        <w:numPr>
          <w:ilvl w:val="0"/>
          <w:numId w:val="67"/>
        </w:numPr>
        <w:spacing w:before="100" w:beforeAutospacing="1" w:after="100" w:afterAutospacing="1" w:line="240" w:lineRule="auto"/>
      </w:pPr>
      <w:r>
        <w:rPr>
          <w:b/>
          <w:bCs/>
        </w:rPr>
        <w:t>INTF_D_V</w:t>
      </w:r>
      <w:r>
        <w:t xml:space="preserve">[12] - </w:t>
      </w:r>
      <w:r>
        <w:br/>
        <w:t>1'b1: Head flit valid (buffer ready) for interface D</w:t>
      </w:r>
    </w:p>
    <w:p w14:paraId="3F1BB344" w14:textId="77777777" w:rsidR="00677DE5" w:rsidRDefault="00677DE5" w:rsidP="00312028">
      <w:pPr>
        <w:numPr>
          <w:ilvl w:val="0"/>
          <w:numId w:val="67"/>
        </w:numPr>
        <w:spacing w:before="100" w:beforeAutospacing="1" w:after="100" w:afterAutospacing="1" w:line="240" w:lineRule="auto"/>
      </w:pPr>
      <w:r>
        <w:rPr>
          <w:b/>
          <w:bCs/>
        </w:rPr>
        <w:t>INTF_C_F</w:t>
      </w:r>
      <w:r>
        <w:t xml:space="preserve">[10] - </w:t>
      </w:r>
      <w:r>
        <w:br/>
        <w:t>1'b1: Buffer full for interface C</w:t>
      </w:r>
    </w:p>
    <w:p w14:paraId="24B90375" w14:textId="77777777" w:rsidR="00677DE5" w:rsidRDefault="00677DE5" w:rsidP="00312028">
      <w:pPr>
        <w:numPr>
          <w:ilvl w:val="0"/>
          <w:numId w:val="67"/>
        </w:numPr>
        <w:spacing w:before="100" w:beforeAutospacing="1" w:after="100" w:afterAutospacing="1" w:line="240" w:lineRule="auto"/>
      </w:pPr>
      <w:r>
        <w:rPr>
          <w:b/>
          <w:bCs/>
        </w:rPr>
        <w:t>INTF_C_S</w:t>
      </w:r>
      <w:r>
        <w:t xml:space="preserve">[9] - </w:t>
      </w:r>
      <w:r>
        <w:br/>
        <w:t>1'b1: Head flip SOP for interface C</w:t>
      </w:r>
    </w:p>
    <w:p w14:paraId="68C66B7B" w14:textId="77777777" w:rsidR="00677DE5" w:rsidRDefault="00677DE5" w:rsidP="00312028">
      <w:pPr>
        <w:numPr>
          <w:ilvl w:val="0"/>
          <w:numId w:val="67"/>
        </w:numPr>
        <w:spacing w:before="100" w:beforeAutospacing="1" w:after="100" w:afterAutospacing="1" w:line="240" w:lineRule="auto"/>
      </w:pPr>
      <w:r>
        <w:rPr>
          <w:b/>
          <w:bCs/>
        </w:rPr>
        <w:t>INTF_C_V</w:t>
      </w:r>
      <w:r>
        <w:t xml:space="preserve">[8] - </w:t>
      </w:r>
      <w:r>
        <w:br/>
        <w:t>1'b1: Head flit valid (buffer ready) for interface C</w:t>
      </w:r>
    </w:p>
    <w:p w14:paraId="1F162E91" w14:textId="77777777" w:rsidR="00677DE5" w:rsidRDefault="00677DE5" w:rsidP="00312028">
      <w:pPr>
        <w:numPr>
          <w:ilvl w:val="0"/>
          <w:numId w:val="67"/>
        </w:numPr>
        <w:spacing w:before="100" w:beforeAutospacing="1" w:after="100" w:afterAutospacing="1" w:line="240" w:lineRule="auto"/>
      </w:pPr>
      <w:r>
        <w:rPr>
          <w:b/>
          <w:bCs/>
        </w:rPr>
        <w:t>INTF_B_F</w:t>
      </w:r>
      <w:r>
        <w:t xml:space="preserve">[6] - </w:t>
      </w:r>
      <w:r>
        <w:br/>
        <w:t>1'b1: Buffer full for interface B</w:t>
      </w:r>
    </w:p>
    <w:p w14:paraId="31054532" w14:textId="77777777" w:rsidR="00677DE5" w:rsidRDefault="00677DE5" w:rsidP="00312028">
      <w:pPr>
        <w:numPr>
          <w:ilvl w:val="0"/>
          <w:numId w:val="67"/>
        </w:numPr>
        <w:spacing w:before="100" w:beforeAutospacing="1" w:after="100" w:afterAutospacing="1" w:line="240" w:lineRule="auto"/>
      </w:pPr>
      <w:r>
        <w:rPr>
          <w:b/>
          <w:bCs/>
        </w:rPr>
        <w:t>INTF_B_S</w:t>
      </w:r>
      <w:r>
        <w:t xml:space="preserve">[5] - </w:t>
      </w:r>
      <w:r>
        <w:br/>
        <w:t>1'b1: Head flip SOP for interface B</w:t>
      </w:r>
    </w:p>
    <w:p w14:paraId="323C64CF" w14:textId="77777777" w:rsidR="00677DE5" w:rsidRDefault="00677DE5" w:rsidP="00312028">
      <w:pPr>
        <w:numPr>
          <w:ilvl w:val="0"/>
          <w:numId w:val="67"/>
        </w:numPr>
        <w:spacing w:before="100" w:beforeAutospacing="1" w:after="100" w:afterAutospacing="1" w:line="240" w:lineRule="auto"/>
      </w:pPr>
      <w:r>
        <w:rPr>
          <w:b/>
          <w:bCs/>
        </w:rPr>
        <w:t>INTF_B_V</w:t>
      </w:r>
      <w:r>
        <w:t xml:space="preserve">[4] - </w:t>
      </w:r>
      <w:r>
        <w:br/>
        <w:t>1'b1: Head flit valid (buffer ready) for interface B</w:t>
      </w:r>
    </w:p>
    <w:p w14:paraId="51F42447" w14:textId="77777777" w:rsidR="00677DE5" w:rsidRDefault="00677DE5" w:rsidP="00312028">
      <w:pPr>
        <w:numPr>
          <w:ilvl w:val="0"/>
          <w:numId w:val="67"/>
        </w:numPr>
        <w:spacing w:before="100" w:beforeAutospacing="1" w:after="100" w:afterAutospacing="1" w:line="240" w:lineRule="auto"/>
      </w:pPr>
      <w:r>
        <w:rPr>
          <w:b/>
          <w:bCs/>
        </w:rPr>
        <w:lastRenderedPageBreak/>
        <w:t>INTF_A_F</w:t>
      </w:r>
      <w:r>
        <w:t xml:space="preserve">[2] - </w:t>
      </w:r>
      <w:r>
        <w:br/>
        <w:t>1'b1: Buffer full for interface A</w:t>
      </w:r>
    </w:p>
    <w:p w14:paraId="1E2091C9" w14:textId="77777777" w:rsidR="00677DE5" w:rsidRDefault="00677DE5" w:rsidP="00312028">
      <w:pPr>
        <w:numPr>
          <w:ilvl w:val="0"/>
          <w:numId w:val="67"/>
        </w:numPr>
        <w:spacing w:before="100" w:beforeAutospacing="1" w:after="100" w:afterAutospacing="1" w:line="240" w:lineRule="auto"/>
      </w:pPr>
      <w:r>
        <w:rPr>
          <w:b/>
          <w:bCs/>
        </w:rPr>
        <w:t>INTF_A_S</w:t>
      </w:r>
      <w:r>
        <w:t xml:space="preserve">[1] - </w:t>
      </w:r>
      <w:r>
        <w:br/>
        <w:t>1'b1: Head flip SOP for interface A</w:t>
      </w:r>
    </w:p>
    <w:p w14:paraId="62858543" w14:textId="77777777" w:rsidR="00677DE5" w:rsidRDefault="00677DE5" w:rsidP="00312028">
      <w:pPr>
        <w:numPr>
          <w:ilvl w:val="0"/>
          <w:numId w:val="67"/>
        </w:numPr>
        <w:spacing w:before="100" w:beforeAutospacing="1" w:after="100" w:afterAutospacing="1" w:line="240" w:lineRule="auto"/>
      </w:pPr>
      <w:r>
        <w:rPr>
          <w:b/>
          <w:bCs/>
        </w:rPr>
        <w:t>INTF_A_V</w:t>
      </w:r>
      <w:r>
        <w:t xml:space="preserve">[0] - </w:t>
      </w:r>
      <w:r>
        <w:br/>
        <w:t>1'b1: Head flit valid (buffer ready) for interface A</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
        <w:gridCol w:w="166"/>
        <w:gridCol w:w="166"/>
        <w:gridCol w:w="166"/>
        <w:gridCol w:w="166"/>
        <w:gridCol w:w="166"/>
        <w:gridCol w:w="167"/>
        <w:gridCol w:w="167"/>
        <w:gridCol w:w="167"/>
        <w:gridCol w:w="167"/>
        <w:gridCol w:w="167"/>
        <w:gridCol w:w="167"/>
        <w:gridCol w:w="167"/>
        <w:gridCol w:w="167"/>
        <w:gridCol w:w="167"/>
        <w:gridCol w:w="167"/>
        <w:gridCol w:w="167"/>
        <w:gridCol w:w="507"/>
        <w:gridCol w:w="504"/>
        <w:gridCol w:w="522"/>
        <w:gridCol w:w="167"/>
        <w:gridCol w:w="501"/>
        <w:gridCol w:w="498"/>
        <w:gridCol w:w="516"/>
        <w:gridCol w:w="130"/>
        <w:gridCol w:w="492"/>
        <w:gridCol w:w="489"/>
        <w:gridCol w:w="507"/>
        <w:gridCol w:w="130"/>
        <w:gridCol w:w="507"/>
        <w:gridCol w:w="504"/>
        <w:gridCol w:w="530"/>
      </w:tblGrid>
      <w:tr w:rsidR="00677DE5" w:rsidRPr="0063049F" w14:paraId="3B4428AE" w14:textId="77777777" w:rsidTr="0063049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75652DA" w14:textId="77777777" w:rsidR="00677DE5" w:rsidRPr="0063049F" w:rsidRDefault="00677DE5" w:rsidP="0063049F">
            <w:pPr>
              <w:spacing w:after="0"/>
              <w:jc w:val="center"/>
              <w:rPr>
                <w:sz w:val="12"/>
              </w:rPr>
            </w:pPr>
            <w:r w:rsidRPr="0063049F">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05B5442C" w14:textId="77777777" w:rsidR="00677DE5" w:rsidRPr="0063049F" w:rsidRDefault="00677DE5" w:rsidP="0063049F">
            <w:pPr>
              <w:jc w:val="center"/>
              <w:rPr>
                <w:sz w:val="12"/>
              </w:rPr>
            </w:pPr>
            <w:r w:rsidRPr="0063049F">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160510B2" w14:textId="77777777" w:rsidR="00677DE5" w:rsidRPr="0063049F" w:rsidRDefault="00677DE5" w:rsidP="0063049F">
            <w:pPr>
              <w:jc w:val="center"/>
              <w:rPr>
                <w:sz w:val="12"/>
              </w:rPr>
            </w:pPr>
            <w:r w:rsidRPr="0063049F">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5B5E45CB" w14:textId="77777777" w:rsidR="00677DE5" w:rsidRPr="0063049F" w:rsidRDefault="00677DE5" w:rsidP="0063049F">
            <w:pPr>
              <w:jc w:val="center"/>
              <w:rPr>
                <w:sz w:val="12"/>
              </w:rPr>
            </w:pPr>
            <w:r w:rsidRPr="0063049F">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4AA86160" w14:textId="77777777" w:rsidR="00677DE5" w:rsidRPr="0063049F" w:rsidRDefault="00677DE5" w:rsidP="0063049F">
            <w:pPr>
              <w:jc w:val="center"/>
              <w:rPr>
                <w:sz w:val="12"/>
              </w:rPr>
            </w:pPr>
            <w:r w:rsidRPr="0063049F">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38AC778B" w14:textId="77777777" w:rsidR="00677DE5" w:rsidRPr="0063049F" w:rsidRDefault="00677DE5" w:rsidP="0063049F">
            <w:pPr>
              <w:jc w:val="center"/>
              <w:rPr>
                <w:sz w:val="12"/>
              </w:rPr>
            </w:pPr>
            <w:r w:rsidRPr="0063049F">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4B72D6E7" w14:textId="77777777" w:rsidR="00677DE5" w:rsidRPr="0063049F" w:rsidRDefault="00677DE5" w:rsidP="0063049F">
            <w:pPr>
              <w:jc w:val="center"/>
              <w:rPr>
                <w:sz w:val="12"/>
              </w:rPr>
            </w:pPr>
            <w:r w:rsidRPr="0063049F">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0FAB39BB" w14:textId="77777777" w:rsidR="00677DE5" w:rsidRPr="0063049F" w:rsidRDefault="00677DE5" w:rsidP="0063049F">
            <w:pPr>
              <w:jc w:val="center"/>
              <w:rPr>
                <w:sz w:val="12"/>
              </w:rPr>
            </w:pPr>
            <w:r w:rsidRPr="0063049F">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36D27E4C" w14:textId="77777777" w:rsidR="00677DE5" w:rsidRPr="0063049F" w:rsidRDefault="00677DE5" w:rsidP="0063049F">
            <w:pPr>
              <w:jc w:val="center"/>
              <w:rPr>
                <w:sz w:val="12"/>
              </w:rPr>
            </w:pPr>
            <w:r w:rsidRPr="0063049F">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4443E866" w14:textId="77777777" w:rsidR="00677DE5" w:rsidRPr="0063049F" w:rsidRDefault="00677DE5" w:rsidP="0063049F">
            <w:pPr>
              <w:jc w:val="center"/>
              <w:rPr>
                <w:sz w:val="12"/>
              </w:rPr>
            </w:pPr>
            <w:r w:rsidRPr="0063049F">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7C377322" w14:textId="77777777" w:rsidR="00677DE5" w:rsidRPr="0063049F" w:rsidRDefault="00677DE5" w:rsidP="0063049F">
            <w:pPr>
              <w:jc w:val="center"/>
              <w:rPr>
                <w:sz w:val="12"/>
              </w:rPr>
            </w:pPr>
            <w:r w:rsidRPr="0063049F">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7648D6A2" w14:textId="77777777" w:rsidR="00677DE5" w:rsidRPr="0063049F" w:rsidRDefault="00677DE5" w:rsidP="0063049F">
            <w:pPr>
              <w:jc w:val="center"/>
              <w:rPr>
                <w:sz w:val="12"/>
              </w:rPr>
            </w:pPr>
            <w:r w:rsidRPr="0063049F">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635F0BA5" w14:textId="77777777" w:rsidR="00677DE5" w:rsidRPr="0063049F" w:rsidRDefault="00677DE5" w:rsidP="0063049F">
            <w:pPr>
              <w:jc w:val="center"/>
              <w:rPr>
                <w:sz w:val="12"/>
              </w:rPr>
            </w:pPr>
            <w:r w:rsidRPr="0063049F">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504EB074" w14:textId="77777777" w:rsidR="00677DE5" w:rsidRPr="0063049F" w:rsidRDefault="00677DE5" w:rsidP="0063049F">
            <w:pPr>
              <w:jc w:val="center"/>
              <w:rPr>
                <w:sz w:val="12"/>
              </w:rPr>
            </w:pPr>
            <w:r w:rsidRPr="0063049F">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75D4211D" w14:textId="77777777" w:rsidR="00677DE5" w:rsidRPr="0063049F" w:rsidRDefault="00677DE5" w:rsidP="0063049F">
            <w:pPr>
              <w:jc w:val="center"/>
              <w:rPr>
                <w:sz w:val="12"/>
              </w:rPr>
            </w:pPr>
            <w:r w:rsidRPr="0063049F">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6607409B" w14:textId="77777777" w:rsidR="00677DE5" w:rsidRPr="0063049F" w:rsidRDefault="00677DE5" w:rsidP="0063049F">
            <w:pPr>
              <w:jc w:val="center"/>
              <w:rPr>
                <w:sz w:val="12"/>
              </w:rPr>
            </w:pPr>
            <w:r w:rsidRPr="0063049F">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3F4669E1" w14:textId="77777777" w:rsidR="00677DE5" w:rsidRPr="0063049F" w:rsidRDefault="00677DE5" w:rsidP="0063049F">
            <w:pPr>
              <w:jc w:val="center"/>
              <w:rPr>
                <w:sz w:val="12"/>
              </w:rPr>
            </w:pPr>
            <w:r w:rsidRPr="0063049F">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B58A1FA" w14:textId="77777777" w:rsidR="00677DE5" w:rsidRPr="0063049F" w:rsidRDefault="00677DE5" w:rsidP="0063049F">
            <w:pPr>
              <w:jc w:val="center"/>
              <w:rPr>
                <w:sz w:val="12"/>
              </w:rPr>
            </w:pPr>
            <w:r w:rsidRPr="0063049F">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624AA100" w14:textId="77777777" w:rsidR="00677DE5" w:rsidRPr="0063049F" w:rsidRDefault="00677DE5" w:rsidP="0063049F">
            <w:pPr>
              <w:jc w:val="center"/>
              <w:rPr>
                <w:sz w:val="12"/>
              </w:rPr>
            </w:pPr>
            <w:r w:rsidRPr="0063049F">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640F6B25" w14:textId="77777777" w:rsidR="00677DE5" w:rsidRPr="0063049F" w:rsidRDefault="00677DE5" w:rsidP="0063049F">
            <w:pPr>
              <w:jc w:val="center"/>
              <w:rPr>
                <w:sz w:val="12"/>
              </w:rPr>
            </w:pPr>
            <w:r w:rsidRPr="0063049F">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3E8E44BB" w14:textId="77777777" w:rsidR="00677DE5" w:rsidRPr="0063049F" w:rsidRDefault="00677DE5" w:rsidP="0063049F">
            <w:pPr>
              <w:jc w:val="center"/>
              <w:rPr>
                <w:sz w:val="12"/>
              </w:rPr>
            </w:pPr>
            <w:r w:rsidRPr="0063049F">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72EF8F0D" w14:textId="77777777" w:rsidR="00677DE5" w:rsidRPr="0063049F" w:rsidRDefault="00677DE5" w:rsidP="0063049F">
            <w:pPr>
              <w:jc w:val="center"/>
              <w:rPr>
                <w:sz w:val="12"/>
              </w:rPr>
            </w:pPr>
            <w:r w:rsidRPr="0063049F">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6B4FCCBF" w14:textId="77777777" w:rsidR="00677DE5" w:rsidRPr="0063049F" w:rsidRDefault="00677DE5" w:rsidP="0063049F">
            <w:pPr>
              <w:jc w:val="center"/>
              <w:rPr>
                <w:sz w:val="12"/>
              </w:rPr>
            </w:pPr>
            <w:r w:rsidRPr="0063049F">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6F6EB24C" w14:textId="77777777" w:rsidR="00677DE5" w:rsidRPr="0063049F" w:rsidRDefault="00677DE5" w:rsidP="0063049F">
            <w:pPr>
              <w:jc w:val="center"/>
              <w:rPr>
                <w:sz w:val="12"/>
              </w:rPr>
            </w:pPr>
            <w:r w:rsidRPr="0063049F">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04BAF1A5" w14:textId="77777777" w:rsidR="00677DE5" w:rsidRPr="0063049F" w:rsidRDefault="00677DE5" w:rsidP="0063049F">
            <w:pPr>
              <w:jc w:val="center"/>
              <w:rPr>
                <w:sz w:val="12"/>
              </w:rPr>
            </w:pPr>
            <w:r w:rsidRPr="0063049F">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12D4E6F0" w14:textId="77777777" w:rsidR="00677DE5" w:rsidRPr="0063049F" w:rsidRDefault="00677DE5" w:rsidP="0063049F">
            <w:pPr>
              <w:jc w:val="center"/>
              <w:rPr>
                <w:sz w:val="12"/>
              </w:rPr>
            </w:pPr>
            <w:r w:rsidRPr="0063049F">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0CAC4E2C" w14:textId="77777777" w:rsidR="00677DE5" w:rsidRPr="0063049F" w:rsidRDefault="00677DE5" w:rsidP="0063049F">
            <w:pPr>
              <w:jc w:val="center"/>
              <w:rPr>
                <w:sz w:val="12"/>
              </w:rPr>
            </w:pPr>
            <w:r w:rsidRPr="0063049F">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493F9E50" w14:textId="77777777" w:rsidR="00677DE5" w:rsidRPr="0063049F" w:rsidRDefault="00677DE5" w:rsidP="0063049F">
            <w:pPr>
              <w:jc w:val="center"/>
              <w:rPr>
                <w:sz w:val="12"/>
              </w:rPr>
            </w:pPr>
            <w:r w:rsidRPr="0063049F">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28A942F9" w14:textId="77777777" w:rsidR="00677DE5" w:rsidRPr="0063049F" w:rsidRDefault="00677DE5" w:rsidP="0063049F">
            <w:pPr>
              <w:jc w:val="center"/>
              <w:rPr>
                <w:sz w:val="12"/>
              </w:rPr>
            </w:pPr>
            <w:r w:rsidRPr="0063049F">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007B111E" w14:textId="77777777" w:rsidR="00677DE5" w:rsidRPr="0063049F" w:rsidRDefault="00677DE5" w:rsidP="0063049F">
            <w:pPr>
              <w:jc w:val="center"/>
              <w:rPr>
                <w:sz w:val="12"/>
              </w:rPr>
            </w:pPr>
            <w:r w:rsidRPr="0063049F">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C4C6A64" w14:textId="77777777" w:rsidR="00677DE5" w:rsidRPr="0063049F" w:rsidRDefault="00677DE5" w:rsidP="0063049F">
            <w:pPr>
              <w:jc w:val="center"/>
              <w:rPr>
                <w:sz w:val="12"/>
              </w:rPr>
            </w:pPr>
            <w:r w:rsidRPr="0063049F">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6A9A4489" w14:textId="77777777" w:rsidR="00677DE5" w:rsidRPr="0063049F" w:rsidRDefault="00677DE5" w:rsidP="0063049F">
            <w:pPr>
              <w:jc w:val="center"/>
              <w:rPr>
                <w:sz w:val="12"/>
              </w:rPr>
            </w:pPr>
            <w:r w:rsidRPr="0063049F">
              <w:rPr>
                <w:sz w:val="12"/>
              </w:rPr>
              <w:t>0</w:t>
            </w:r>
          </w:p>
        </w:tc>
      </w:tr>
      <w:tr w:rsidR="00677DE5" w:rsidRPr="0063049F" w14:paraId="74F10DD8" w14:textId="77777777" w:rsidTr="0063049F">
        <w:trPr>
          <w:tblCellSpacing w:w="7" w:type="dxa"/>
        </w:trPr>
        <w:tc>
          <w:tcPr>
            <w:tcW w:w="0" w:type="auto"/>
            <w:gridSpan w:val="16"/>
            <w:tcBorders>
              <w:top w:val="outset" w:sz="6" w:space="0" w:color="auto"/>
              <w:left w:val="outset" w:sz="6" w:space="0" w:color="auto"/>
              <w:bottom w:val="outset" w:sz="6" w:space="0" w:color="auto"/>
              <w:right w:val="outset" w:sz="6" w:space="0" w:color="auto"/>
            </w:tcBorders>
            <w:hideMark/>
          </w:tcPr>
          <w:p w14:paraId="40D96265"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6EA08598"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F320E4F" w14:textId="77777777" w:rsidR="00677DE5" w:rsidRPr="0063049F" w:rsidRDefault="00677DE5" w:rsidP="0063049F">
            <w:pPr>
              <w:jc w:val="center"/>
              <w:rPr>
                <w:sz w:val="12"/>
              </w:rPr>
            </w:pPr>
            <w:r w:rsidRPr="0063049F">
              <w:rPr>
                <w:sz w:val="12"/>
              </w:rPr>
              <w:t>INTF_D_F</w:t>
            </w:r>
          </w:p>
        </w:tc>
        <w:tc>
          <w:tcPr>
            <w:tcW w:w="0" w:type="auto"/>
            <w:tcBorders>
              <w:top w:val="outset" w:sz="6" w:space="0" w:color="auto"/>
              <w:left w:val="outset" w:sz="6" w:space="0" w:color="auto"/>
              <w:bottom w:val="outset" w:sz="6" w:space="0" w:color="auto"/>
              <w:right w:val="outset" w:sz="6" w:space="0" w:color="auto"/>
            </w:tcBorders>
            <w:hideMark/>
          </w:tcPr>
          <w:p w14:paraId="5E5BAA5D" w14:textId="77777777" w:rsidR="00677DE5" w:rsidRPr="0063049F" w:rsidRDefault="00677DE5" w:rsidP="0063049F">
            <w:pPr>
              <w:jc w:val="center"/>
              <w:rPr>
                <w:sz w:val="12"/>
              </w:rPr>
            </w:pPr>
            <w:r w:rsidRPr="0063049F">
              <w:rPr>
                <w:sz w:val="12"/>
              </w:rPr>
              <w:t>INTF_D_S</w:t>
            </w:r>
          </w:p>
        </w:tc>
        <w:tc>
          <w:tcPr>
            <w:tcW w:w="0" w:type="auto"/>
            <w:tcBorders>
              <w:top w:val="outset" w:sz="6" w:space="0" w:color="auto"/>
              <w:left w:val="outset" w:sz="6" w:space="0" w:color="auto"/>
              <w:bottom w:val="outset" w:sz="6" w:space="0" w:color="auto"/>
              <w:right w:val="outset" w:sz="6" w:space="0" w:color="auto"/>
            </w:tcBorders>
            <w:hideMark/>
          </w:tcPr>
          <w:p w14:paraId="7DA39E6E" w14:textId="77777777" w:rsidR="00677DE5" w:rsidRPr="0063049F" w:rsidRDefault="00677DE5" w:rsidP="0063049F">
            <w:pPr>
              <w:jc w:val="center"/>
              <w:rPr>
                <w:sz w:val="12"/>
              </w:rPr>
            </w:pPr>
            <w:r w:rsidRPr="0063049F">
              <w:rPr>
                <w:sz w:val="12"/>
              </w:rPr>
              <w:t>INTF_D_V</w:t>
            </w:r>
          </w:p>
        </w:tc>
        <w:tc>
          <w:tcPr>
            <w:tcW w:w="0" w:type="auto"/>
            <w:tcBorders>
              <w:top w:val="outset" w:sz="6" w:space="0" w:color="auto"/>
              <w:left w:val="outset" w:sz="6" w:space="0" w:color="auto"/>
              <w:bottom w:val="outset" w:sz="6" w:space="0" w:color="auto"/>
              <w:right w:val="outset" w:sz="6" w:space="0" w:color="auto"/>
            </w:tcBorders>
            <w:hideMark/>
          </w:tcPr>
          <w:p w14:paraId="0901CA57"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24BC2022" w14:textId="77777777" w:rsidR="00677DE5" w:rsidRPr="0063049F" w:rsidRDefault="00677DE5" w:rsidP="0063049F">
            <w:pPr>
              <w:jc w:val="center"/>
              <w:rPr>
                <w:sz w:val="12"/>
              </w:rPr>
            </w:pPr>
            <w:r w:rsidRPr="0063049F">
              <w:rPr>
                <w:sz w:val="12"/>
              </w:rPr>
              <w:t>INTF_C_F</w:t>
            </w:r>
          </w:p>
        </w:tc>
        <w:tc>
          <w:tcPr>
            <w:tcW w:w="0" w:type="auto"/>
            <w:tcBorders>
              <w:top w:val="outset" w:sz="6" w:space="0" w:color="auto"/>
              <w:left w:val="outset" w:sz="6" w:space="0" w:color="auto"/>
              <w:bottom w:val="outset" w:sz="6" w:space="0" w:color="auto"/>
              <w:right w:val="outset" w:sz="6" w:space="0" w:color="auto"/>
            </w:tcBorders>
            <w:hideMark/>
          </w:tcPr>
          <w:p w14:paraId="6029787D" w14:textId="77777777" w:rsidR="00677DE5" w:rsidRPr="0063049F" w:rsidRDefault="00677DE5" w:rsidP="0063049F">
            <w:pPr>
              <w:jc w:val="center"/>
              <w:rPr>
                <w:sz w:val="12"/>
              </w:rPr>
            </w:pPr>
            <w:r w:rsidRPr="0063049F">
              <w:rPr>
                <w:sz w:val="12"/>
              </w:rPr>
              <w:t>INTF_C_S</w:t>
            </w:r>
          </w:p>
        </w:tc>
        <w:tc>
          <w:tcPr>
            <w:tcW w:w="0" w:type="auto"/>
            <w:tcBorders>
              <w:top w:val="outset" w:sz="6" w:space="0" w:color="auto"/>
              <w:left w:val="outset" w:sz="6" w:space="0" w:color="auto"/>
              <w:bottom w:val="outset" w:sz="6" w:space="0" w:color="auto"/>
              <w:right w:val="outset" w:sz="6" w:space="0" w:color="auto"/>
            </w:tcBorders>
            <w:hideMark/>
          </w:tcPr>
          <w:p w14:paraId="32003FD5" w14:textId="77777777" w:rsidR="00677DE5" w:rsidRPr="0063049F" w:rsidRDefault="00677DE5" w:rsidP="0063049F">
            <w:pPr>
              <w:jc w:val="center"/>
              <w:rPr>
                <w:sz w:val="12"/>
              </w:rPr>
            </w:pPr>
            <w:r w:rsidRPr="0063049F">
              <w:rPr>
                <w:sz w:val="12"/>
              </w:rPr>
              <w:t>INTF_C_V</w:t>
            </w:r>
          </w:p>
        </w:tc>
        <w:tc>
          <w:tcPr>
            <w:tcW w:w="0" w:type="auto"/>
            <w:tcBorders>
              <w:top w:val="outset" w:sz="6" w:space="0" w:color="auto"/>
              <w:left w:val="outset" w:sz="6" w:space="0" w:color="auto"/>
              <w:bottom w:val="outset" w:sz="6" w:space="0" w:color="auto"/>
              <w:right w:val="outset" w:sz="6" w:space="0" w:color="auto"/>
            </w:tcBorders>
            <w:hideMark/>
          </w:tcPr>
          <w:p w14:paraId="4E9DA1D9"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1056E903" w14:textId="77777777" w:rsidR="00677DE5" w:rsidRPr="0063049F" w:rsidRDefault="00677DE5" w:rsidP="0063049F">
            <w:pPr>
              <w:jc w:val="center"/>
              <w:rPr>
                <w:sz w:val="12"/>
              </w:rPr>
            </w:pPr>
            <w:r w:rsidRPr="0063049F">
              <w:rPr>
                <w:sz w:val="12"/>
              </w:rPr>
              <w:t>INTF_B_F</w:t>
            </w:r>
          </w:p>
        </w:tc>
        <w:tc>
          <w:tcPr>
            <w:tcW w:w="0" w:type="auto"/>
            <w:tcBorders>
              <w:top w:val="outset" w:sz="6" w:space="0" w:color="auto"/>
              <w:left w:val="outset" w:sz="6" w:space="0" w:color="auto"/>
              <w:bottom w:val="outset" w:sz="6" w:space="0" w:color="auto"/>
              <w:right w:val="outset" w:sz="6" w:space="0" w:color="auto"/>
            </w:tcBorders>
            <w:hideMark/>
          </w:tcPr>
          <w:p w14:paraId="7135D022" w14:textId="77777777" w:rsidR="00677DE5" w:rsidRPr="0063049F" w:rsidRDefault="00677DE5" w:rsidP="0063049F">
            <w:pPr>
              <w:jc w:val="center"/>
              <w:rPr>
                <w:sz w:val="12"/>
              </w:rPr>
            </w:pPr>
            <w:r w:rsidRPr="0063049F">
              <w:rPr>
                <w:sz w:val="12"/>
              </w:rPr>
              <w:t>INTF_B_S</w:t>
            </w:r>
          </w:p>
        </w:tc>
        <w:tc>
          <w:tcPr>
            <w:tcW w:w="0" w:type="auto"/>
            <w:tcBorders>
              <w:top w:val="outset" w:sz="6" w:space="0" w:color="auto"/>
              <w:left w:val="outset" w:sz="6" w:space="0" w:color="auto"/>
              <w:bottom w:val="outset" w:sz="6" w:space="0" w:color="auto"/>
              <w:right w:val="outset" w:sz="6" w:space="0" w:color="auto"/>
            </w:tcBorders>
            <w:hideMark/>
          </w:tcPr>
          <w:p w14:paraId="387EA376" w14:textId="77777777" w:rsidR="00677DE5" w:rsidRPr="0063049F" w:rsidRDefault="00677DE5" w:rsidP="0063049F">
            <w:pPr>
              <w:jc w:val="center"/>
              <w:rPr>
                <w:sz w:val="12"/>
              </w:rPr>
            </w:pPr>
            <w:r w:rsidRPr="0063049F">
              <w:rPr>
                <w:sz w:val="12"/>
              </w:rPr>
              <w:t>INTF_B_V</w:t>
            </w:r>
          </w:p>
        </w:tc>
        <w:tc>
          <w:tcPr>
            <w:tcW w:w="0" w:type="auto"/>
            <w:tcBorders>
              <w:top w:val="outset" w:sz="6" w:space="0" w:color="auto"/>
              <w:left w:val="outset" w:sz="6" w:space="0" w:color="auto"/>
              <w:bottom w:val="outset" w:sz="6" w:space="0" w:color="auto"/>
              <w:right w:val="outset" w:sz="6" w:space="0" w:color="auto"/>
            </w:tcBorders>
            <w:hideMark/>
          </w:tcPr>
          <w:p w14:paraId="6D51AA20" w14:textId="77777777" w:rsidR="00677DE5" w:rsidRPr="0063049F" w:rsidRDefault="00677DE5" w:rsidP="0063049F">
            <w:pPr>
              <w:jc w:val="center"/>
              <w:rPr>
                <w:sz w:val="12"/>
              </w:rPr>
            </w:pPr>
            <w:r w:rsidRPr="0063049F">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0F879AB" w14:textId="77777777" w:rsidR="00677DE5" w:rsidRPr="0063049F" w:rsidRDefault="00677DE5" w:rsidP="0063049F">
            <w:pPr>
              <w:jc w:val="center"/>
              <w:rPr>
                <w:sz w:val="12"/>
              </w:rPr>
            </w:pPr>
            <w:r w:rsidRPr="0063049F">
              <w:rPr>
                <w:sz w:val="12"/>
              </w:rPr>
              <w:t>INTF_A_F</w:t>
            </w:r>
          </w:p>
        </w:tc>
        <w:tc>
          <w:tcPr>
            <w:tcW w:w="0" w:type="auto"/>
            <w:tcBorders>
              <w:top w:val="outset" w:sz="6" w:space="0" w:color="auto"/>
              <w:left w:val="outset" w:sz="6" w:space="0" w:color="auto"/>
              <w:bottom w:val="outset" w:sz="6" w:space="0" w:color="auto"/>
              <w:right w:val="outset" w:sz="6" w:space="0" w:color="auto"/>
            </w:tcBorders>
            <w:hideMark/>
          </w:tcPr>
          <w:p w14:paraId="076092A1" w14:textId="77777777" w:rsidR="00677DE5" w:rsidRPr="0063049F" w:rsidRDefault="00677DE5" w:rsidP="0063049F">
            <w:pPr>
              <w:jc w:val="center"/>
              <w:rPr>
                <w:sz w:val="12"/>
              </w:rPr>
            </w:pPr>
            <w:r w:rsidRPr="0063049F">
              <w:rPr>
                <w:sz w:val="12"/>
              </w:rPr>
              <w:t>INTF_A_S</w:t>
            </w:r>
          </w:p>
        </w:tc>
        <w:tc>
          <w:tcPr>
            <w:tcW w:w="0" w:type="auto"/>
            <w:tcBorders>
              <w:top w:val="outset" w:sz="6" w:space="0" w:color="auto"/>
              <w:left w:val="outset" w:sz="6" w:space="0" w:color="auto"/>
              <w:bottom w:val="outset" w:sz="6" w:space="0" w:color="auto"/>
              <w:right w:val="outset" w:sz="6" w:space="0" w:color="auto"/>
            </w:tcBorders>
            <w:hideMark/>
          </w:tcPr>
          <w:p w14:paraId="1EE5E78F" w14:textId="77777777" w:rsidR="00677DE5" w:rsidRPr="0063049F" w:rsidRDefault="00677DE5" w:rsidP="0063049F">
            <w:pPr>
              <w:jc w:val="center"/>
              <w:rPr>
                <w:sz w:val="12"/>
              </w:rPr>
            </w:pPr>
            <w:r w:rsidRPr="0063049F">
              <w:rPr>
                <w:sz w:val="12"/>
              </w:rPr>
              <w:t>INTF_A_V</w:t>
            </w:r>
          </w:p>
        </w:tc>
      </w:tr>
    </w:tbl>
    <w:p w14:paraId="5EAD20D0" w14:textId="77777777" w:rsidR="00677DE5" w:rsidRDefault="00677DE5" w:rsidP="0063049F">
      <w:pPr>
        <w:pStyle w:val="Caption"/>
      </w:pPr>
      <w:r>
        <w:t xml:space="preserve">Table </w:t>
      </w:r>
      <w:fldSimple w:instr=" SEQ Table \* ARABIC ">
        <w:r>
          <w:rPr>
            <w:noProof/>
          </w:rPr>
          <w:t>39</w:t>
        </w:r>
      </w:fldSimple>
      <w:r>
        <w:t xml:space="preserve"> NOC_TX_FIFO_STATUS register.</w:t>
      </w:r>
    </w:p>
    <w:p w14:paraId="32D0A374" w14:textId="77777777" w:rsidR="00677DE5" w:rsidRDefault="00677DE5" w:rsidP="0063049F">
      <w:pPr>
        <w:pStyle w:val="Heading3"/>
      </w:pPr>
      <w:r>
        <w:t>NOC_TX_ID</w:t>
      </w:r>
    </w:p>
    <w:p w14:paraId="091B7575" w14:textId="77777777" w:rsidR="00677DE5" w:rsidRDefault="00677DE5" w:rsidP="0063049F">
      <w:pPr>
        <w:pStyle w:val="NormalWeb"/>
        <w:jc w:val="both"/>
      </w:pPr>
      <w:r>
        <w:t>This register holds a unique 8-bit identifier for the transmitting bridge. It is a read-only register. It can be used for debugging software access to the NoC elements by confirming that a read has successfully targeted the correct NoC element.</w:t>
      </w:r>
    </w:p>
    <w:p w14:paraId="7D75B496" w14:textId="77777777" w:rsidR="00677DE5" w:rsidRDefault="00677DE5" w:rsidP="0063049F">
      <w:pPr>
        <w:pStyle w:val="NormalWeb"/>
      </w:pPr>
      <w:r>
        <w:t>Attribute: R</w:t>
      </w:r>
    </w:p>
    <w:p w14:paraId="279DC957" w14:textId="77777777" w:rsidR="00677DE5" w:rsidRDefault="00677DE5" w:rsidP="0063049F">
      <w:pPr>
        <w:pStyle w:val="NormalWeb"/>
      </w:pPr>
      <w:r>
        <w:t>Security: Non-secure</w:t>
      </w:r>
    </w:p>
    <w:p w14:paraId="6B41E957" w14:textId="77777777" w:rsidR="00677DE5" w:rsidRDefault="00677DE5" w:rsidP="0063049F">
      <w:pPr>
        <w:pStyle w:val="NormalWeb"/>
      </w:pPr>
      <w:r>
        <w:t>Bit field description:</w:t>
      </w:r>
    </w:p>
    <w:p w14:paraId="5AA1AD88" w14:textId="77777777" w:rsidR="00677DE5" w:rsidRDefault="00677DE5" w:rsidP="00312028">
      <w:pPr>
        <w:numPr>
          <w:ilvl w:val="0"/>
          <w:numId w:val="68"/>
        </w:numPr>
        <w:spacing w:before="100" w:beforeAutospacing="1" w:after="100" w:afterAutospacing="1" w:line="240" w:lineRule="auto"/>
      </w:pPr>
      <w:r>
        <w:rPr>
          <w:b/>
          <w:bCs/>
        </w:rPr>
        <w:t>ZEROES</w:t>
      </w:r>
      <w:r>
        <w:t>[15:8] - Forced to zero</w:t>
      </w:r>
    </w:p>
    <w:p w14:paraId="078B2F39" w14:textId="77777777" w:rsidR="00677DE5" w:rsidRDefault="00677DE5" w:rsidP="00312028">
      <w:pPr>
        <w:numPr>
          <w:ilvl w:val="0"/>
          <w:numId w:val="68"/>
        </w:numPr>
        <w:spacing w:before="100" w:beforeAutospacing="1" w:after="100" w:afterAutospacing="1" w:line="240" w:lineRule="auto"/>
      </w:pPr>
      <w:r>
        <w:rPr>
          <w:b/>
          <w:bCs/>
        </w:rPr>
        <w:t>ID</w:t>
      </w:r>
      <w:r>
        <w:t>[7:0] - A unique 8-bit identifier assigned to the bridge to uniquely identify it on the NoC. It is equal to the corresponding RXID 8-bit identifier on the Rx side of the bridge.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095A6E6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19F5801"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58FFDDFA"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6AF3A1D3"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1F941770"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0F53D9DD"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1ED9B347"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20BF62EB"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694286B8"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38372746"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36EA6785"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599230E8"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586B1B15"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1FFAD690"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7506154C"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056BED4A"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87AD9EC"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3C06E264"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6F27DDE2"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677812D9"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0477F078"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0850D2B6"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FB03C8D"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70FBC0C"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41ADF57F"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49AFDA82"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7A5E911A"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18F19785"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074E9393"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6C80221A"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0AA92607"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16248149"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11807D7A" w14:textId="77777777" w:rsidR="00677DE5" w:rsidRPr="0063049F" w:rsidRDefault="00677DE5" w:rsidP="0063049F">
            <w:pPr>
              <w:jc w:val="center"/>
              <w:rPr>
                <w:sz w:val="18"/>
              </w:rPr>
            </w:pPr>
            <w:r w:rsidRPr="0063049F">
              <w:rPr>
                <w:sz w:val="18"/>
              </w:rPr>
              <w:t>0</w:t>
            </w:r>
          </w:p>
        </w:tc>
      </w:tr>
      <w:tr w:rsidR="00677DE5" w:rsidRPr="0063049F" w14:paraId="119D3C5A" w14:textId="77777777" w:rsidTr="0063049F">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6D49A73A"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3DA13F0D" w14:textId="77777777" w:rsidR="00677DE5" w:rsidRPr="0063049F" w:rsidRDefault="00677DE5" w:rsidP="0063049F">
            <w:pPr>
              <w:jc w:val="center"/>
              <w:rPr>
                <w:sz w:val="18"/>
              </w:rPr>
            </w:pPr>
            <w:r w:rsidRPr="0063049F">
              <w:rPr>
                <w:sz w:val="18"/>
              </w:rPr>
              <w:t>ZEROES</w:t>
            </w:r>
          </w:p>
        </w:tc>
        <w:tc>
          <w:tcPr>
            <w:tcW w:w="0" w:type="auto"/>
            <w:gridSpan w:val="8"/>
            <w:tcBorders>
              <w:top w:val="outset" w:sz="6" w:space="0" w:color="auto"/>
              <w:left w:val="outset" w:sz="6" w:space="0" w:color="auto"/>
              <w:bottom w:val="outset" w:sz="6" w:space="0" w:color="auto"/>
              <w:right w:val="outset" w:sz="6" w:space="0" w:color="auto"/>
            </w:tcBorders>
            <w:hideMark/>
          </w:tcPr>
          <w:p w14:paraId="6DFCAD9C" w14:textId="77777777" w:rsidR="00677DE5" w:rsidRPr="0063049F" w:rsidRDefault="00677DE5" w:rsidP="0063049F">
            <w:pPr>
              <w:jc w:val="center"/>
              <w:rPr>
                <w:sz w:val="18"/>
              </w:rPr>
            </w:pPr>
            <w:r w:rsidRPr="0063049F">
              <w:rPr>
                <w:sz w:val="18"/>
              </w:rPr>
              <w:t>ID</w:t>
            </w:r>
          </w:p>
        </w:tc>
      </w:tr>
    </w:tbl>
    <w:p w14:paraId="5820F3C7" w14:textId="77777777" w:rsidR="00677DE5" w:rsidRDefault="00677DE5" w:rsidP="0063049F">
      <w:pPr>
        <w:pStyle w:val="Caption"/>
      </w:pPr>
      <w:r>
        <w:t xml:space="preserve">Table </w:t>
      </w:r>
      <w:fldSimple w:instr=" SEQ Table \* ARABIC ">
        <w:r>
          <w:rPr>
            <w:noProof/>
          </w:rPr>
          <w:t>40</w:t>
        </w:r>
      </w:fldSimple>
      <w:r>
        <w:t xml:space="preserve"> NOC_TX_ID register.</w:t>
      </w:r>
    </w:p>
    <w:p w14:paraId="03350425" w14:textId="77777777" w:rsidR="00677DE5" w:rsidRDefault="00677DE5" w:rsidP="0063049F">
      <w:pPr>
        <w:pStyle w:val="Heading3"/>
      </w:pPr>
      <w:r>
        <w:t>NOC_TX_INTERRUPT_MASK</w:t>
      </w:r>
    </w:p>
    <w:p w14:paraId="23ECB3AB" w14:textId="77777777" w:rsidR="00677DE5" w:rsidRDefault="00677DE5" w:rsidP="0063049F">
      <w:pPr>
        <w:jc w:val="both"/>
      </w:pPr>
      <w:r>
        <w:t>This register is used to decide which of the error/interrupt events specified in the Transmit Interrupt Status register should trigger an interrupt. Since only the events in bit 2 and 3 can be masked, only bit 2 and 3 are used in this register. When one of the bits in this register is set to 1, the corresponding interrupt event will not send an interrupt to the system.</w:t>
      </w:r>
    </w:p>
    <w:p w14:paraId="4AB571C0" w14:textId="77777777" w:rsidR="00677DE5" w:rsidRDefault="00677DE5" w:rsidP="0063049F">
      <w:pPr>
        <w:pStyle w:val="NormalWeb"/>
      </w:pPr>
      <w:r>
        <w:t>Attribute: RW</w:t>
      </w:r>
    </w:p>
    <w:p w14:paraId="2DD9C04C" w14:textId="77777777" w:rsidR="00677DE5" w:rsidRDefault="00677DE5" w:rsidP="0063049F">
      <w:pPr>
        <w:pStyle w:val="NormalWeb"/>
      </w:pPr>
      <w:r>
        <w:t>Security: Non-secure</w:t>
      </w:r>
    </w:p>
    <w:p w14:paraId="15B2EC84" w14:textId="77777777" w:rsidR="00677DE5" w:rsidRDefault="00677DE5" w:rsidP="0063049F">
      <w:pPr>
        <w:pStyle w:val="NormalWeb"/>
      </w:pPr>
      <w:r>
        <w:lastRenderedPageBreak/>
        <w:t>Bit field description:</w:t>
      </w:r>
    </w:p>
    <w:p w14:paraId="0C2853AE" w14:textId="77777777" w:rsidR="00677DE5" w:rsidRDefault="00677DE5" w:rsidP="00312028">
      <w:pPr>
        <w:numPr>
          <w:ilvl w:val="0"/>
          <w:numId w:val="69"/>
        </w:numPr>
        <w:spacing w:before="100" w:beforeAutospacing="1" w:after="100" w:afterAutospacing="1" w:line="240" w:lineRule="auto"/>
      </w:pPr>
      <w:r>
        <w:rPr>
          <w:b/>
          <w:bCs/>
        </w:rPr>
        <w:t>PARITY_ERR_MASK</w:t>
      </w:r>
      <w:r>
        <w:t>[8] - Interrupt mask for register parity error</w:t>
      </w:r>
    </w:p>
    <w:p w14:paraId="021EF7E2" w14:textId="77777777" w:rsidR="00677DE5" w:rsidRDefault="00677DE5" w:rsidP="00312028">
      <w:pPr>
        <w:numPr>
          <w:ilvl w:val="0"/>
          <w:numId w:val="69"/>
        </w:numPr>
        <w:spacing w:before="100" w:beforeAutospacing="1" w:after="100" w:afterAutospacing="1" w:line="240" w:lineRule="auto"/>
      </w:pPr>
      <w:r>
        <w:rPr>
          <w:b/>
          <w:bCs/>
        </w:rPr>
        <w:t>EVENT_CNTR_OVERFLOW</w:t>
      </w:r>
      <w:r>
        <w:t>[3] - Interrupt mask for event counter overflow</w:t>
      </w:r>
    </w:p>
    <w:p w14:paraId="79183905" w14:textId="77777777" w:rsidR="00677DE5" w:rsidRDefault="00677DE5" w:rsidP="00312028">
      <w:pPr>
        <w:numPr>
          <w:ilvl w:val="0"/>
          <w:numId w:val="69"/>
        </w:numPr>
        <w:spacing w:before="100" w:beforeAutospacing="1" w:after="100" w:afterAutospacing="1" w:line="240" w:lineRule="auto"/>
      </w:pPr>
      <w:r>
        <w:rPr>
          <w:b/>
          <w:bCs/>
        </w:rPr>
        <w:t>TRANS_ILLEGAL_DEST_QOS</w:t>
      </w:r>
      <w:r>
        <w:t>[2] - Interrupt mask for illegal destination QoS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
        <w:gridCol w:w="187"/>
        <w:gridCol w:w="187"/>
        <w:gridCol w:w="187"/>
        <w:gridCol w:w="187"/>
        <w:gridCol w:w="187"/>
        <w:gridCol w:w="187"/>
        <w:gridCol w:w="187"/>
        <w:gridCol w:w="187"/>
        <w:gridCol w:w="187"/>
        <w:gridCol w:w="187"/>
        <w:gridCol w:w="186"/>
        <w:gridCol w:w="186"/>
        <w:gridCol w:w="186"/>
        <w:gridCol w:w="186"/>
        <w:gridCol w:w="186"/>
        <w:gridCol w:w="186"/>
        <w:gridCol w:w="186"/>
        <w:gridCol w:w="186"/>
        <w:gridCol w:w="186"/>
        <w:gridCol w:w="186"/>
        <w:gridCol w:w="186"/>
        <w:gridCol w:w="130"/>
        <w:gridCol w:w="1153"/>
        <w:gridCol w:w="130"/>
        <w:gridCol w:w="130"/>
        <w:gridCol w:w="130"/>
        <w:gridCol w:w="130"/>
        <w:gridCol w:w="1531"/>
        <w:gridCol w:w="1633"/>
        <w:gridCol w:w="130"/>
        <w:gridCol w:w="137"/>
      </w:tblGrid>
      <w:tr w:rsidR="00677DE5" w:rsidRPr="0063049F" w14:paraId="112EA2EA"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1505D32" w14:textId="77777777" w:rsidR="00677DE5" w:rsidRPr="0063049F" w:rsidRDefault="00677DE5" w:rsidP="0063049F">
            <w:pPr>
              <w:spacing w:after="0"/>
              <w:jc w:val="center"/>
              <w:rPr>
                <w:sz w:val="14"/>
              </w:rPr>
            </w:pPr>
            <w:r w:rsidRPr="0063049F">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7314129D" w14:textId="77777777" w:rsidR="00677DE5" w:rsidRPr="0063049F" w:rsidRDefault="00677DE5" w:rsidP="0063049F">
            <w:pPr>
              <w:jc w:val="center"/>
              <w:rPr>
                <w:sz w:val="14"/>
              </w:rPr>
            </w:pPr>
            <w:r w:rsidRPr="0063049F">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641B0DDD" w14:textId="77777777" w:rsidR="00677DE5" w:rsidRPr="0063049F" w:rsidRDefault="00677DE5" w:rsidP="0063049F">
            <w:pPr>
              <w:jc w:val="center"/>
              <w:rPr>
                <w:sz w:val="14"/>
              </w:rPr>
            </w:pPr>
            <w:r w:rsidRPr="0063049F">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7CEFC8CC" w14:textId="77777777" w:rsidR="00677DE5" w:rsidRPr="0063049F" w:rsidRDefault="00677DE5" w:rsidP="0063049F">
            <w:pPr>
              <w:jc w:val="center"/>
              <w:rPr>
                <w:sz w:val="14"/>
              </w:rPr>
            </w:pPr>
            <w:r w:rsidRPr="0063049F">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5F7416F" w14:textId="77777777" w:rsidR="00677DE5" w:rsidRPr="0063049F" w:rsidRDefault="00677DE5" w:rsidP="0063049F">
            <w:pPr>
              <w:jc w:val="center"/>
              <w:rPr>
                <w:sz w:val="14"/>
              </w:rPr>
            </w:pPr>
            <w:r w:rsidRPr="0063049F">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4995F499" w14:textId="77777777" w:rsidR="00677DE5" w:rsidRPr="0063049F" w:rsidRDefault="00677DE5" w:rsidP="0063049F">
            <w:pPr>
              <w:jc w:val="center"/>
              <w:rPr>
                <w:sz w:val="14"/>
              </w:rPr>
            </w:pPr>
            <w:r w:rsidRPr="0063049F">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18D5710B" w14:textId="77777777" w:rsidR="00677DE5" w:rsidRPr="0063049F" w:rsidRDefault="00677DE5" w:rsidP="0063049F">
            <w:pPr>
              <w:jc w:val="center"/>
              <w:rPr>
                <w:sz w:val="14"/>
              </w:rPr>
            </w:pPr>
            <w:r w:rsidRPr="0063049F">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4F5E7635" w14:textId="77777777" w:rsidR="00677DE5" w:rsidRPr="0063049F" w:rsidRDefault="00677DE5" w:rsidP="0063049F">
            <w:pPr>
              <w:jc w:val="center"/>
              <w:rPr>
                <w:sz w:val="14"/>
              </w:rPr>
            </w:pPr>
            <w:r w:rsidRPr="0063049F">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75E9A678" w14:textId="77777777" w:rsidR="00677DE5" w:rsidRPr="0063049F" w:rsidRDefault="00677DE5" w:rsidP="0063049F">
            <w:pPr>
              <w:jc w:val="center"/>
              <w:rPr>
                <w:sz w:val="14"/>
              </w:rPr>
            </w:pPr>
            <w:r w:rsidRPr="0063049F">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1FA433EB" w14:textId="77777777" w:rsidR="00677DE5" w:rsidRPr="0063049F" w:rsidRDefault="00677DE5" w:rsidP="0063049F">
            <w:pPr>
              <w:jc w:val="center"/>
              <w:rPr>
                <w:sz w:val="14"/>
              </w:rPr>
            </w:pPr>
            <w:r w:rsidRPr="0063049F">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79688E9E" w14:textId="77777777" w:rsidR="00677DE5" w:rsidRPr="0063049F" w:rsidRDefault="00677DE5" w:rsidP="0063049F">
            <w:pPr>
              <w:jc w:val="center"/>
              <w:rPr>
                <w:sz w:val="14"/>
              </w:rPr>
            </w:pPr>
            <w:r w:rsidRPr="0063049F">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3B3431D8" w14:textId="77777777" w:rsidR="00677DE5" w:rsidRPr="0063049F" w:rsidRDefault="00677DE5" w:rsidP="0063049F">
            <w:pPr>
              <w:jc w:val="center"/>
              <w:rPr>
                <w:sz w:val="14"/>
              </w:rPr>
            </w:pPr>
            <w:r w:rsidRPr="0063049F">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5C68FB6A" w14:textId="77777777" w:rsidR="00677DE5" w:rsidRPr="0063049F" w:rsidRDefault="00677DE5" w:rsidP="0063049F">
            <w:pPr>
              <w:jc w:val="center"/>
              <w:rPr>
                <w:sz w:val="14"/>
              </w:rPr>
            </w:pPr>
            <w:r w:rsidRPr="0063049F">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42820A71" w14:textId="77777777" w:rsidR="00677DE5" w:rsidRPr="0063049F" w:rsidRDefault="00677DE5" w:rsidP="0063049F">
            <w:pPr>
              <w:jc w:val="center"/>
              <w:rPr>
                <w:sz w:val="14"/>
              </w:rPr>
            </w:pPr>
            <w:r w:rsidRPr="0063049F">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11D77156" w14:textId="77777777" w:rsidR="00677DE5" w:rsidRPr="0063049F" w:rsidRDefault="00677DE5" w:rsidP="0063049F">
            <w:pPr>
              <w:jc w:val="center"/>
              <w:rPr>
                <w:sz w:val="14"/>
              </w:rPr>
            </w:pPr>
            <w:r w:rsidRPr="0063049F">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1123B362" w14:textId="77777777" w:rsidR="00677DE5" w:rsidRPr="0063049F" w:rsidRDefault="00677DE5" w:rsidP="0063049F">
            <w:pPr>
              <w:jc w:val="center"/>
              <w:rPr>
                <w:sz w:val="14"/>
              </w:rPr>
            </w:pPr>
            <w:r w:rsidRPr="0063049F">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21A5607D" w14:textId="77777777" w:rsidR="00677DE5" w:rsidRPr="0063049F" w:rsidRDefault="00677DE5" w:rsidP="0063049F">
            <w:pPr>
              <w:jc w:val="center"/>
              <w:rPr>
                <w:sz w:val="14"/>
              </w:rPr>
            </w:pPr>
            <w:r w:rsidRPr="0063049F">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6073637D" w14:textId="77777777" w:rsidR="00677DE5" w:rsidRPr="0063049F" w:rsidRDefault="00677DE5" w:rsidP="0063049F">
            <w:pPr>
              <w:jc w:val="center"/>
              <w:rPr>
                <w:sz w:val="14"/>
              </w:rPr>
            </w:pPr>
            <w:r w:rsidRPr="0063049F">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45BCA892" w14:textId="77777777" w:rsidR="00677DE5" w:rsidRPr="0063049F" w:rsidRDefault="00677DE5" w:rsidP="0063049F">
            <w:pPr>
              <w:jc w:val="center"/>
              <w:rPr>
                <w:sz w:val="14"/>
              </w:rPr>
            </w:pPr>
            <w:r w:rsidRPr="0063049F">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719BD409" w14:textId="77777777" w:rsidR="00677DE5" w:rsidRPr="0063049F" w:rsidRDefault="00677DE5" w:rsidP="0063049F">
            <w:pPr>
              <w:jc w:val="center"/>
              <w:rPr>
                <w:sz w:val="14"/>
              </w:rPr>
            </w:pPr>
            <w:r w:rsidRPr="0063049F">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022245CC" w14:textId="77777777" w:rsidR="00677DE5" w:rsidRPr="0063049F" w:rsidRDefault="00677DE5" w:rsidP="0063049F">
            <w:pPr>
              <w:jc w:val="center"/>
              <w:rPr>
                <w:sz w:val="14"/>
              </w:rPr>
            </w:pPr>
            <w:r w:rsidRPr="0063049F">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77DC6591" w14:textId="77777777" w:rsidR="00677DE5" w:rsidRPr="0063049F" w:rsidRDefault="00677DE5" w:rsidP="0063049F">
            <w:pPr>
              <w:jc w:val="center"/>
              <w:rPr>
                <w:sz w:val="14"/>
              </w:rPr>
            </w:pPr>
            <w:r w:rsidRPr="0063049F">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5D31704D" w14:textId="77777777" w:rsidR="00677DE5" w:rsidRPr="0063049F" w:rsidRDefault="00677DE5" w:rsidP="0063049F">
            <w:pPr>
              <w:jc w:val="center"/>
              <w:rPr>
                <w:sz w:val="14"/>
              </w:rPr>
            </w:pPr>
            <w:r w:rsidRPr="0063049F">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4CAE17DB" w14:textId="77777777" w:rsidR="00677DE5" w:rsidRPr="0063049F" w:rsidRDefault="00677DE5" w:rsidP="0063049F">
            <w:pPr>
              <w:jc w:val="center"/>
              <w:rPr>
                <w:sz w:val="14"/>
              </w:rPr>
            </w:pPr>
            <w:r w:rsidRPr="0063049F">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4DD61D40" w14:textId="77777777" w:rsidR="00677DE5" w:rsidRPr="0063049F" w:rsidRDefault="00677DE5" w:rsidP="0063049F">
            <w:pPr>
              <w:jc w:val="center"/>
              <w:rPr>
                <w:sz w:val="14"/>
              </w:rPr>
            </w:pPr>
            <w:r w:rsidRPr="0063049F">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2A2D0149" w14:textId="77777777" w:rsidR="00677DE5" w:rsidRPr="0063049F" w:rsidRDefault="00677DE5" w:rsidP="0063049F">
            <w:pPr>
              <w:jc w:val="center"/>
              <w:rPr>
                <w:sz w:val="14"/>
              </w:rPr>
            </w:pPr>
            <w:r w:rsidRPr="0063049F">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1B97099D" w14:textId="77777777" w:rsidR="00677DE5" w:rsidRPr="0063049F" w:rsidRDefault="00677DE5" w:rsidP="0063049F">
            <w:pPr>
              <w:jc w:val="center"/>
              <w:rPr>
                <w:sz w:val="14"/>
              </w:rPr>
            </w:pPr>
            <w:r w:rsidRPr="0063049F">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0C589971" w14:textId="77777777" w:rsidR="00677DE5" w:rsidRPr="0063049F" w:rsidRDefault="00677DE5" w:rsidP="0063049F">
            <w:pPr>
              <w:jc w:val="center"/>
              <w:rPr>
                <w:sz w:val="14"/>
              </w:rPr>
            </w:pPr>
            <w:r w:rsidRPr="0063049F">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3E032984" w14:textId="77777777" w:rsidR="00677DE5" w:rsidRPr="0063049F" w:rsidRDefault="00677DE5" w:rsidP="0063049F">
            <w:pPr>
              <w:jc w:val="center"/>
              <w:rPr>
                <w:sz w:val="14"/>
              </w:rPr>
            </w:pPr>
            <w:r w:rsidRPr="0063049F">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1A5C7FE7" w14:textId="77777777" w:rsidR="00677DE5" w:rsidRPr="0063049F" w:rsidRDefault="00677DE5" w:rsidP="0063049F">
            <w:pPr>
              <w:jc w:val="center"/>
              <w:rPr>
                <w:sz w:val="14"/>
              </w:rPr>
            </w:pPr>
            <w:r w:rsidRPr="0063049F">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69A37750" w14:textId="77777777" w:rsidR="00677DE5" w:rsidRPr="0063049F" w:rsidRDefault="00677DE5" w:rsidP="0063049F">
            <w:pPr>
              <w:jc w:val="center"/>
              <w:rPr>
                <w:sz w:val="14"/>
              </w:rPr>
            </w:pPr>
            <w:r w:rsidRPr="0063049F">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3F253352" w14:textId="77777777" w:rsidR="00677DE5" w:rsidRPr="0063049F" w:rsidRDefault="00677DE5" w:rsidP="0063049F">
            <w:pPr>
              <w:jc w:val="center"/>
              <w:rPr>
                <w:sz w:val="14"/>
              </w:rPr>
            </w:pPr>
            <w:r w:rsidRPr="0063049F">
              <w:rPr>
                <w:sz w:val="14"/>
              </w:rPr>
              <w:t>0</w:t>
            </w:r>
          </w:p>
        </w:tc>
      </w:tr>
      <w:tr w:rsidR="00677DE5" w:rsidRPr="0063049F" w14:paraId="0FA02868" w14:textId="77777777" w:rsidTr="0063049F">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452CA17B"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5C3BC78B" w14:textId="77777777" w:rsidR="00677DE5" w:rsidRPr="0063049F" w:rsidRDefault="00677DE5" w:rsidP="0063049F">
            <w:pPr>
              <w:jc w:val="center"/>
              <w:rPr>
                <w:sz w:val="14"/>
              </w:rPr>
            </w:pPr>
            <w:r w:rsidRPr="0063049F">
              <w:rPr>
                <w:sz w:val="14"/>
              </w:rPr>
              <w:t>PARITY_ERR_MASK</w:t>
            </w:r>
          </w:p>
        </w:tc>
        <w:tc>
          <w:tcPr>
            <w:tcW w:w="0" w:type="auto"/>
            <w:gridSpan w:val="4"/>
            <w:tcBorders>
              <w:top w:val="outset" w:sz="6" w:space="0" w:color="auto"/>
              <w:left w:val="outset" w:sz="6" w:space="0" w:color="auto"/>
              <w:bottom w:val="outset" w:sz="6" w:space="0" w:color="auto"/>
              <w:right w:val="outset" w:sz="6" w:space="0" w:color="auto"/>
            </w:tcBorders>
            <w:hideMark/>
          </w:tcPr>
          <w:p w14:paraId="7C6313DB" w14:textId="77777777" w:rsidR="00677DE5" w:rsidRPr="0063049F" w:rsidRDefault="00677DE5" w:rsidP="0063049F">
            <w:pPr>
              <w:jc w:val="center"/>
              <w:rPr>
                <w:sz w:val="14"/>
              </w:rPr>
            </w:pPr>
            <w:r w:rsidRPr="0063049F">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7FFDBC21" w14:textId="77777777" w:rsidR="00677DE5" w:rsidRPr="0063049F" w:rsidRDefault="00677DE5" w:rsidP="0063049F">
            <w:pPr>
              <w:jc w:val="center"/>
              <w:rPr>
                <w:sz w:val="14"/>
              </w:rPr>
            </w:pPr>
            <w:r w:rsidRPr="0063049F">
              <w:rPr>
                <w:sz w:val="14"/>
              </w:rPr>
              <w:t>EVENT_CNTR_OVERFLOW</w:t>
            </w:r>
          </w:p>
        </w:tc>
        <w:tc>
          <w:tcPr>
            <w:tcW w:w="0" w:type="auto"/>
            <w:tcBorders>
              <w:top w:val="outset" w:sz="6" w:space="0" w:color="auto"/>
              <w:left w:val="outset" w:sz="6" w:space="0" w:color="auto"/>
              <w:bottom w:val="outset" w:sz="6" w:space="0" w:color="auto"/>
              <w:right w:val="outset" w:sz="6" w:space="0" w:color="auto"/>
            </w:tcBorders>
            <w:hideMark/>
          </w:tcPr>
          <w:p w14:paraId="44273CB1" w14:textId="77777777" w:rsidR="00677DE5" w:rsidRPr="0063049F" w:rsidRDefault="00677DE5" w:rsidP="0063049F">
            <w:pPr>
              <w:jc w:val="center"/>
              <w:rPr>
                <w:sz w:val="14"/>
              </w:rPr>
            </w:pPr>
            <w:r w:rsidRPr="0063049F">
              <w:rPr>
                <w:sz w:val="14"/>
              </w:rPr>
              <w:t>TRANS_ILLEGAL_DEST_QOS</w:t>
            </w:r>
          </w:p>
        </w:tc>
        <w:tc>
          <w:tcPr>
            <w:tcW w:w="0" w:type="auto"/>
            <w:gridSpan w:val="2"/>
            <w:tcBorders>
              <w:top w:val="outset" w:sz="6" w:space="0" w:color="auto"/>
              <w:left w:val="outset" w:sz="6" w:space="0" w:color="auto"/>
              <w:bottom w:val="outset" w:sz="6" w:space="0" w:color="auto"/>
              <w:right w:val="outset" w:sz="6" w:space="0" w:color="auto"/>
            </w:tcBorders>
            <w:hideMark/>
          </w:tcPr>
          <w:p w14:paraId="30503223" w14:textId="77777777" w:rsidR="00677DE5" w:rsidRPr="0063049F" w:rsidRDefault="00677DE5" w:rsidP="0063049F">
            <w:pPr>
              <w:jc w:val="center"/>
              <w:rPr>
                <w:sz w:val="14"/>
              </w:rPr>
            </w:pPr>
            <w:r w:rsidRPr="0063049F">
              <w:rPr>
                <w:sz w:val="14"/>
              </w:rPr>
              <w:t>u</w:t>
            </w:r>
          </w:p>
        </w:tc>
      </w:tr>
    </w:tbl>
    <w:p w14:paraId="0E3AE065" w14:textId="77777777" w:rsidR="00677DE5" w:rsidRDefault="00677DE5" w:rsidP="0063049F">
      <w:pPr>
        <w:pStyle w:val="Caption"/>
      </w:pPr>
      <w:r>
        <w:t xml:space="preserve">Table </w:t>
      </w:r>
      <w:fldSimple w:instr=" SEQ Table \* ARABIC ">
        <w:r>
          <w:rPr>
            <w:noProof/>
          </w:rPr>
          <w:t>41</w:t>
        </w:r>
      </w:fldSimple>
      <w:r>
        <w:t xml:space="preserve"> NOC_TX_INTERRUPT_MASK register.</w:t>
      </w:r>
    </w:p>
    <w:p w14:paraId="03BF4887" w14:textId="77777777" w:rsidR="00677DE5" w:rsidRDefault="00677DE5" w:rsidP="0063049F">
      <w:pPr>
        <w:pStyle w:val="Heading3"/>
      </w:pPr>
      <w:r>
        <w:t>NOC_TX_QOS_WEIGHT</w:t>
      </w:r>
    </w:p>
    <w:p w14:paraId="5C4E219B" w14:textId="77777777" w:rsidR="00677DE5" w:rsidRDefault="00677DE5" w:rsidP="0063049F">
      <w:pPr>
        <w:pStyle w:val="NormalWeb"/>
        <w:jc w:val="both"/>
      </w:pPr>
      <w:r>
        <w:t>This register describes the weight value of each QoS supported at the bridge. Each byte of this register must be greater than or equal to 3. Each transmitting bridge supports up to 16 QoS profiles. Each QoS is composed of pri and weight, however only the weight is programmable, therefore is part of the registers.</w:t>
      </w:r>
    </w:p>
    <w:p w14:paraId="3C6C2AD9" w14:textId="77777777" w:rsidR="00677DE5" w:rsidRDefault="00677DE5" w:rsidP="0063049F">
      <w:pPr>
        <w:pStyle w:val="NormalWeb"/>
        <w:jc w:val="both"/>
      </w:pPr>
      <w:r>
        <w:t>QoS data is composed of four registers, noc_tx_qos_weight_0, noc_tx_qos_weight_1, noc_tx_qos_weight_2 and noc_tx_qos_weight_3, each of which contains the weight of four profiles. Depending upon how many QoS profiles are enabled, the appropriate bits in the following registers are available.</w:t>
      </w:r>
    </w:p>
    <w:p w14:paraId="1CB4A41F" w14:textId="77777777" w:rsidR="00677DE5" w:rsidRDefault="00677DE5" w:rsidP="0063049F">
      <w:pPr>
        <w:pStyle w:val="NormalWeb"/>
      </w:pPr>
      <w:r>
        <w:t>Attribute: RW</w:t>
      </w:r>
    </w:p>
    <w:p w14:paraId="5908F235" w14:textId="77777777" w:rsidR="00677DE5" w:rsidRDefault="00677DE5" w:rsidP="0063049F">
      <w:pPr>
        <w:pStyle w:val="NormalWeb"/>
      </w:pPr>
      <w:r>
        <w:t>Security: Non-secure</w:t>
      </w:r>
    </w:p>
    <w:p w14:paraId="4740B6E4" w14:textId="77777777" w:rsidR="00677DE5" w:rsidRDefault="00677DE5" w:rsidP="0063049F">
      <w:pPr>
        <w:pStyle w:val="NormalWeb"/>
      </w:pPr>
      <w:r>
        <w:t>Bit field description:</w:t>
      </w:r>
    </w:p>
    <w:p w14:paraId="18B5284A" w14:textId="77777777" w:rsidR="00677DE5" w:rsidRDefault="00677DE5" w:rsidP="00312028">
      <w:pPr>
        <w:numPr>
          <w:ilvl w:val="0"/>
          <w:numId w:val="70"/>
        </w:numPr>
        <w:spacing w:before="100" w:beforeAutospacing="1" w:after="100" w:afterAutospacing="1" w:line="240" w:lineRule="auto"/>
      </w:pPr>
      <w:r>
        <w:rPr>
          <w:b/>
          <w:bCs/>
        </w:rPr>
        <w:t>WT_QOS_0</w:t>
      </w:r>
      <w:r>
        <w:t>[7:0] - Weight of QoS profile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64"/>
        <w:gridCol w:w="164"/>
        <w:gridCol w:w="164"/>
        <w:gridCol w:w="164"/>
        <w:gridCol w:w="164"/>
        <w:gridCol w:w="164"/>
        <w:gridCol w:w="164"/>
        <w:gridCol w:w="164"/>
        <w:gridCol w:w="164"/>
        <w:gridCol w:w="171"/>
      </w:tblGrid>
      <w:tr w:rsidR="00677DE5" w:rsidRPr="0063049F" w14:paraId="6DAB206F"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8D76217" w14:textId="77777777" w:rsidR="00677DE5" w:rsidRPr="0063049F" w:rsidRDefault="00677DE5" w:rsidP="0063049F">
            <w:pPr>
              <w:spacing w:after="0"/>
              <w:jc w:val="center"/>
              <w:rPr>
                <w:sz w:val="18"/>
              </w:rPr>
            </w:pPr>
            <w:r w:rsidRPr="0063049F">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79DB09EF" w14:textId="77777777" w:rsidR="00677DE5" w:rsidRPr="0063049F" w:rsidRDefault="00677DE5" w:rsidP="0063049F">
            <w:pPr>
              <w:jc w:val="center"/>
              <w:rPr>
                <w:sz w:val="18"/>
              </w:rPr>
            </w:pPr>
            <w:r w:rsidRPr="0063049F">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63190025" w14:textId="77777777" w:rsidR="00677DE5" w:rsidRPr="0063049F" w:rsidRDefault="00677DE5" w:rsidP="0063049F">
            <w:pPr>
              <w:jc w:val="center"/>
              <w:rPr>
                <w:sz w:val="18"/>
              </w:rPr>
            </w:pPr>
            <w:r w:rsidRPr="0063049F">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5127820D" w14:textId="77777777" w:rsidR="00677DE5" w:rsidRPr="0063049F" w:rsidRDefault="00677DE5" w:rsidP="0063049F">
            <w:pPr>
              <w:jc w:val="center"/>
              <w:rPr>
                <w:sz w:val="18"/>
              </w:rPr>
            </w:pPr>
            <w:r w:rsidRPr="0063049F">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73B51B2A" w14:textId="77777777" w:rsidR="00677DE5" w:rsidRPr="0063049F" w:rsidRDefault="00677DE5" w:rsidP="0063049F">
            <w:pPr>
              <w:jc w:val="center"/>
              <w:rPr>
                <w:sz w:val="18"/>
              </w:rPr>
            </w:pPr>
            <w:r w:rsidRPr="0063049F">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05E0106C" w14:textId="77777777" w:rsidR="00677DE5" w:rsidRPr="0063049F" w:rsidRDefault="00677DE5" w:rsidP="0063049F">
            <w:pPr>
              <w:jc w:val="center"/>
              <w:rPr>
                <w:sz w:val="18"/>
              </w:rPr>
            </w:pPr>
            <w:r w:rsidRPr="0063049F">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7FE2C3F1" w14:textId="77777777" w:rsidR="00677DE5" w:rsidRPr="0063049F" w:rsidRDefault="00677DE5" w:rsidP="0063049F">
            <w:pPr>
              <w:jc w:val="center"/>
              <w:rPr>
                <w:sz w:val="18"/>
              </w:rPr>
            </w:pPr>
            <w:r w:rsidRPr="0063049F">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3983E40B" w14:textId="77777777" w:rsidR="00677DE5" w:rsidRPr="0063049F" w:rsidRDefault="00677DE5" w:rsidP="0063049F">
            <w:pPr>
              <w:jc w:val="center"/>
              <w:rPr>
                <w:sz w:val="18"/>
              </w:rPr>
            </w:pPr>
            <w:r w:rsidRPr="0063049F">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13D05EA1" w14:textId="77777777" w:rsidR="00677DE5" w:rsidRPr="0063049F" w:rsidRDefault="00677DE5" w:rsidP="0063049F">
            <w:pPr>
              <w:jc w:val="center"/>
              <w:rPr>
                <w:sz w:val="18"/>
              </w:rPr>
            </w:pPr>
            <w:r w:rsidRPr="0063049F">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3BCAF7CB" w14:textId="77777777" w:rsidR="00677DE5" w:rsidRPr="0063049F" w:rsidRDefault="00677DE5" w:rsidP="0063049F">
            <w:pPr>
              <w:jc w:val="center"/>
              <w:rPr>
                <w:sz w:val="18"/>
              </w:rPr>
            </w:pPr>
            <w:r w:rsidRPr="0063049F">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7490EE26" w14:textId="77777777" w:rsidR="00677DE5" w:rsidRPr="0063049F" w:rsidRDefault="00677DE5" w:rsidP="0063049F">
            <w:pPr>
              <w:jc w:val="center"/>
              <w:rPr>
                <w:sz w:val="18"/>
              </w:rPr>
            </w:pPr>
            <w:r w:rsidRPr="0063049F">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770D2BFA" w14:textId="77777777" w:rsidR="00677DE5" w:rsidRPr="0063049F" w:rsidRDefault="00677DE5" w:rsidP="0063049F">
            <w:pPr>
              <w:jc w:val="center"/>
              <w:rPr>
                <w:sz w:val="18"/>
              </w:rPr>
            </w:pPr>
            <w:r w:rsidRPr="0063049F">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4F5CFF8B" w14:textId="77777777" w:rsidR="00677DE5" w:rsidRPr="0063049F" w:rsidRDefault="00677DE5" w:rsidP="0063049F">
            <w:pPr>
              <w:jc w:val="center"/>
              <w:rPr>
                <w:sz w:val="18"/>
              </w:rPr>
            </w:pPr>
            <w:r w:rsidRPr="0063049F">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3DC45CBA" w14:textId="77777777" w:rsidR="00677DE5" w:rsidRPr="0063049F" w:rsidRDefault="00677DE5" w:rsidP="0063049F">
            <w:pPr>
              <w:jc w:val="center"/>
              <w:rPr>
                <w:sz w:val="18"/>
              </w:rPr>
            </w:pPr>
            <w:r w:rsidRPr="0063049F">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31260E42" w14:textId="77777777" w:rsidR="00677DE5" w:rsidRPr="0063049F" w:rsidRDefault="00677DE5" w:rsidP="0063049F">
            <w:pPr>
              <w:jc w:val="center"/>
              <w:rPr>
                <w:sz w:val="18"/>
              </w:rPr>
            </w:pPr>
            <w:r w:rsidRPr="0063049F">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1BFDC6C8" w14:textId="77777777" w:rsidR="00677DE5" w:rsidRPr="0063049F" w:rsidRDefault="00677DE5" w:rsidP="0063049F">
            <w:pPr>
              <w:jc w:val="center"/>
              <w:rPr>
                <w:sz w:val="18"/>
              </w:rPr>
            </w:pPr>
            <w:r w:rsidRPr="0063049F">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71BFA119" w14:textId="77777777" w:rsidR="00677DE5" w:rsidRPr="0063049F" w:rsidRDefault="00677DE5" w:rsidP="0063049F">
            <w:pPr>
              <w:jc w:val="center"/>
              <w:rPr>
                <w:sz w:val="18"/>
              </w:rPr>
            </w:pPr>
            <w:r w:rsidRPr="0063049F">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5F942FFF" w14:textId="77777777" w:rsidR="00677DE5" w:rsidRPr="0063049F" w:rsidRDefault="00677DE5" w:rsidP="0063049F">
            <w:pPr>
              <w:jc w:val="center"/>
              <w:rPr>
                <w:sz w:val="18"/>
              </w:rPr>
            </w:pPr>
            <w:r w:rsidRPr="0063049F">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5302237A" w14:textId="77777777" w:rsidR="00677DE5" w:rsidRPr="0063049F" w:rsidRDefault="00677DE5" w:rsidP="0063049F">
            <w:pPr>
              <w:jc w:val="center"/>
              <w:rPr>
                <w:sz w:val="18"/>
              </w:rPr>
            </w:pPr>
            <w:r w:rsidRPr="0063049F">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1417D0FF" w14:textId="77777777" w:rsidR="00677DE5" w:rsidRPr="0063049F" w:rsidRDefault="00677DE5" w:rsidP="0063049F">
            <w:pPr>
              <w:jc w:val="center"/>
              <w:rPr>
                <w:sz w:val="18"/>
              </w:rPr>
            </w:pPr>
            <w:r w:rsidRPr="0063049F">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70B979A9" w14:textId="77777777" w:rsidR="00677DE5" w:rsidRPr="0063049F" w:rsidRDefault="00677DE5" w:rsidP="0063049F">
            <w:pPr>
              <w:jc w:val="center"/>
              <w:rPr>
                <w:sz w:val="18"/>
              </w:rPr>
            </w:pPr>
            <w:r w:rsidRPr="0063049F">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67D3CFC" w14:textId="77777777" w:rsidR="00677DE5" w:rsidRPr="0063049F" w:rsidRDefault="00677DE5" w:rsidP="0063049F">
            <w:pPr>
              <w:jc w:val="center"/>
              <w:rPr>
                <w:sz w:val="18"/>
              </w:rPr>
            </w:pPr>
            <w:r w:rsidRPr="0063049F">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5D995B4C" w14:textId="77777777" w:rsidR="00677DE5" w:rsidRPr="0063049F" w:rsidRDefault="00677DE5" w:rsidP="0063049F">
            <w:pPr>
              <w:jc w:val="center"/>
              <w:rPr>
                <w:sz w:val="18"/>
              </w:rPr>
            </w:pPr>
            <w:r w:rsidRPr="0063049F">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5F5064F3" w14:textId="77777777" w:rsidR="00677DE5" w:rsidRPr="0063049F" w:rsidRDefault="00677DE5" w:rsidP="0063049F">
            <w:pPr>
              <w:jc w:val="center"/>
              <w:rPr>
                <w:sz w:val="18"/>
              </w:rPr>
            </w:pPr>
            <w:r w:rsidRPr="0063049F">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2A3D9F29" w14:textId="77777777" w:rsidR="00677DE5" w:rsidRPr="0063049F" w:rsidRDefault="00677DE5" w:rsidP="0063049F">
            <w:pPr>
              <w:jc w:val="center"/>
              <w:rPr>
                <w:sz w:val="18"/>
              </w:rPr>
            </w:pPr>
            <w:r w:rsidRPr="0063049F">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190FBC6B" w14:textId="77777777" w:rsidR="00677DE5" w:rsidRPr="0063049F" w:rsidRDefault="00677DE5" w:rsidP="0063049F">
            <w:pPr>
              <w:jc w:val="center"/>
              <w:rPr>
                <w:sz w:val="18"/>
              </w:rPr>
            </w:pPr>
            <w:r w:rsidRPr="0063049F">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0BBC0428" w14:textId="77777777" w:rsidR="00677DE5" w:rsidRPr="0063049F" w:rsidRDefault="00677DE5" w:rsidP="0063049F">
            <w:pPr>
              <w:jc w:val="center"/>
              <w:rPr>
                <w:sz w:val="18"/>
              </w:rPr>
            </w:pPr>
            <w:r w:rsidRPr="0063049F">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46F8173F" w14:textId="77777777" w:rsidR="00677DE5" w:rsidRPr="0063049F" w:rsidRDefault="00677DE5" w:rsidP="0063049F">
            <w:pPr>
              <w:jc w:val="center"/>
              <w:rPr>
                <w:sz w:val="18"/>
              </w:rPr>
            </w:pPr>
            <w:r w:rsidRPr="0063049F">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36A0A5E0" w14:textId="77777777" w:rsidR="00677DE5" w:rsidRPr="0063049F" w:rsidRDefault="00677DE5" w:rsidP="0063049F">
            <w:pPr>
              <w:jc w:val="center"/>
              <w:rPr>
                <w:sz w:val="18"/>
              </w:rPr>
            </w:pPr>
            <w:r w:rsidRPr="0063049F">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4C0861FC" w14:textId="77777777" w:rsidR="00677DE5" w:rsidRPr="0063049F" w:rsidRDefault="00677DE5" w:rsidP="0063049F">
            <w:pPr>
              <w:jc w:val="center"/>
              <w:rPr>
                <w:sz w:val="18"/>
              </w:rPr>
            </w:pPr>
            <w:r w:rsidRPr="0063049F">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78A3D1B1" w14:textId="77777777" w:rsidR="00677DE5" w:rsidRPr="0063049F" w:rsidRDefault="00677DE5" w:rsidP="0063049F">
            <w:pPr>
              <w:jc w:val="center"/>
              <w:rPr>
                <w:sz w:val="18"/>
              </w:rPr>
            </w:pPr>
            <w:r w:rsidRPr="0063049F">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3FB068A4" w14:textId="77777777" w:rsidR="00677DE5" w:rsidRPr="0063049F" w:rsidRDefault="00677DE5" w:rsidP="0063049F">
            <w:pPr>
              <w:jc w:val="center"/>
              <w:rPr>
                <w:sz w:val="18"/>
              </w:rPr>
            </w:pPr>
            <w:r w:rsidRPr="0063049F">
              <w:rPr>
                <w:sz w:val="18"/>
              </w:rPr>
              <w:t>0</w:t>
            </w:r>
          </w:p>
        </w:tc>
      </w:tr>
      <w:tr w:rsidR="00677DE5" w:rsidRPr="0063049F" w14:paraId="70906FAA" w14:textId="77777777" w:rsidTr="0063049F">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59083FC1"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C82ABA7"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2BFFE5A9" w14:textId="77777777" w:rsidR="00677DE5" w:rsidRPr="0063049F" w:rsidRDefault="00677DE5" w:rsidP="0063049F">
            <w:pPr>
              <w:jc w:val="center"/>
              <w:rPr>
                <w:sz w:val="18"/>
              </w:rPr>
            </w:pPr>
            <w:r w:rsidRPr="0063049F">
              <w:rPr>
                <w:sz w:val="18"/>
              </w:rPr>
              <w:t>u</w:t>
            </w:r>
          </w:p>
        </w:tc>
        <w:tc>
          <w:tcPr>
            <w:tcW w:w="0" w:type="auto"/>
            <w:gridSpan w:val="8"/>
            <w:tcBorders>
              <w:top w:val="outset" w:sz="6" w:space="0" w:color="auto"/>
              <w:left w:val="outset" w:sz="6" w:space="0" w:color="auto"/>
              <w:bottom w:val="outset" w:sz="6" w:space="0" w:color="auto"/>
              <w:right w:val="outset" w:sz="6" w:space="0" w:color="auto"/>
            </w:tcBorders>
            <w:hideMark/>
          </w:tcPr>
          <w:p w14:paraId="131A3C85" w14:textId="77777777" w:rsidR="00677DE5" w:rsidRPr="0063049F" w:rsidRDefault="00677DE5" w:rsidP="0063049F">
            <w:pPr>
              <w:jc w:val="center"/>
              <w:rPr>
                <w:sz w:val="18"/>
              </w:rPr>
            </w:pPr>
            <w:r w:rsidRPr="0063049F">
              <w:rPr>
                <w:sz w:val="18"/>
              </w:rPr>
              <w:t>WT_QOS_0</w:t>
            </w:r>
          </w:p>
        </w:tc>
      </w:tr>
    </w:tbl>
    <w:p w14:paraId="7018B32F" w14:textId="77777777" w:rsidR="00677DE5" w:rsidRDefault="00677DE5" w:rsidP="0063049F">
      <w:pPr>
        <w:pStyle w:val="Caption"/>
      </w:pPr>
      <w:r>
        <w:t xml:space="preserve">Table </w:t>
      </w:r>
      <w:fldSimple w:instr=" SEQ Table \* ARABIC ">
        <w:r>
          <w:rPr>
            <w:noProof/>
          </w:rPr>
          <w:t>42</w:t>
        </w:r>
      </w:fldSimple>
      <w:r>
        <w:t xml:space="preserve"> NOC_TX_QOS_WEIGHT register.</w:t>
      </w:r>
    </w:p>
    <w:p w14:paraId="7E9EF799" w14:textId="77777777" w:rsidR="00677DE5" w:rsidRDefault="00677DE5" w:rsidP="0063049F">
      <w:pPr>
        <w:pStyle w:val="Heading3"/>
      </w:pPr>
      <w:r>
        <w:t>NOC_TX_UPSIZER_STATUS_0</w:t>
      </w:r>
    </w:p>
    <w:p w14:paraId="338DAD95" w14:textId="77777777" w:rsidR="00677DE5" w:rsidRDefault="00677DE5" w:rsidP="0063049F">
      <w:pPr>
        <w:pStyle w:val="NormalWeb"/>
        <w:jc w:val="both"/>
      </w:pPr>
      <w:r>
        <w:t>These two registers (noc_tx_upsizer_status_0 and noc_tx_upsizer_status_1)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(noc_tx_upsizer_status_0 from 0 to 7 and noc_tx_upsizer_status_1 from 8 to 15).</w:t>
      </w:r>
    </w:p>
    <w:p w14:paraId="5D48F07D" w14:textId="77777777" w:rsidR="00677DE5" w:rsidRDefault="00677DE5" w:rsidP="0063049F">
      <w:pPr>
        <w:pStyle w:val="NormalWeb"/>
      </w:pPr>
      <w:r>
        <w:lastRenderedPageBreak/>
        <w:t>Attribute: R</w:t>
      </w:r>
    </w:p>
    <w:p w14:paraId="523ED090" w14:textId="77777777" w:rsidR="00677DE5" w:rsidRDefault="00677DE5" w:rsidP="0063049F">
      <w:pPr>
        <w:pStyle w:val="NormalWeb"/>
      </w:pPr>
      <w:r>
        <w:t>Security: Non-secure</w:t>
      </w:r>
    </w:p>
    <w:p w14:paraId="4ED40665" w14:textId="77777777" w:rsidR="00677DE5" w:rsidRDefault="00677DE5" w:rsidP="0063049F">
      <w:pPr>
        <w:pStyle w:val="NormalWeb"/>
      </w:pPr>
      <w:r>
        <w:t>Bit field description:</w:t>
      </w:r>
    </w:p>
    <w:p w14:paraId="3706219D" w14:textId="77777777" w:rsidR="00677DE5" w:rsidRDefault="00677DE5" w:rsidP="00312028">
      <w:pPr>
        <w:numPr>
          <w:ilvl w:val="0"/>
          <w:numId w:val="71"/>
        </w:numPr>
        <w:spacing w:before="100" w:beforeAutospacing="1" w:after="100" w:afterAutospacing="1" w:line="240" w:lineRule="auto"/>
      </w:pPr>
      <w:r>
        <w:rPr>
          <w:b/>
          <w:bCs/>
        </w:rPr>
        <w:t>L7_D</w:t>
      </w:r>
      <w:r>
        <w:t>[31] - Interface upsizer status for interface D, Layer 7</w:t>
      </w:r>
    </w:p>
    <w:p w14:paraId="01446479" w14:textId="77777777" w:rsidR="00677DE5" w:rsidRDefault="00677DE5" w:rsidP="00312028">
      <w:pPr>
        <w:numPr>
          <w:ilvl w:val="0"/>
          <w:numId w:val="71"/>
        </w:numPr>
        <w:spacing w:before="100" w:beforeAutospacing="1" w:after="100" w:afterAutospacing="1" w:line="240" w:lineRule="auto"/>
      </w:pPr>
      <w:r>
        <w:rPr>
          <w:b/>
          <w:bCs/>
        </w:rPr>
        <w:t>L7_C</w:t>
      </w:r>
      <w:r>
        <w:t>[30] - Interface upsizer status for interface C, Layer 7</w:t>
      </w:r>
    </w:p>
    <w:p w14:paraId="37CF20AB" w14:textId="77777777" w:rsidR="00677DE5" w:rsidRDefault="00677DE5" w:rsidP="00312028">
      <w:pPr>
        <w:numPr>
          <w:ilvl w:val="0"/>
          <w:numId w:val="71"/>
        </w:numPr>
        <w:spacing w:before="100" w:beforeAutospacing="1" w:after="100" w:afterAutospacing="1" w:line="240" w:lineRule="auto"/>
      </w:pPr>
      <w:r>
        <w:rPr>
          <w:b/>
          <w:bCs/>
        </w:rPr>
        <w:t>L7_B</w:t>
      </w:r>
      <w:r>
        <w:t>[29] - Interface upsizer status for interface B, Layer 7</w:t>
      </w:r>
    </w:p>
    <w:p w14:paraId="20250821" w14:textId="77777777" w:rsidR="00677DE5" w:rsidRDefault="00677DE5" w:rsidP="00312028">
      <w:pPr>
        <w:numPr>
          <w:ilvl w:val="0"/>
          <w:numId w:val="71"/>
        </w:numPr>
        <w:spacing w:before="100" w:beforeAutospacing="1" w:after="100" w:afterAutospacing="1" w:line="240" w:lineRule="auto"/>
      </w:pPr>
      <w:r>
        <w:rPr>
          <w:b/>
          <w:bCs/>
        </w:rPr>
        <w:t>L7_A</w:t>
      </w:r>
      <w:r>
        <w:t>[28] - Interface upsizer status for interface A, Layer 7</w:t>
      </w:r>
    </w:p>
    <w:p w14:paraId="47B5AE48" w14:textId="77777777" w:rsidR="00677DE5" w:rsidRDefault="00677DE5" w:rsidP="00312028">
      <w:pPr>
        <w:numPr>
          <w:ilvl w:val="0"/>
          <w:numId w:val="71"/>
        </w:numPr>
        <w:spacing w:before="100" w:beforeAutospacing="1" w:after="100" w:afterAutospacing="1" w:line="240" w:lineRule="auto"/>
      </w:pPr>
      <w:r>
        <w:rPr>
          <w:b/>
          <w:bCs/>
        </w:rPr>
        <w:t>L6_D</w:t>
      </w:r>
      <w:r>
        <w:t>[27] - Interface upsizer status for interface D, Layer 6</w:t>
      </w:r>
    </w:p>
    <w:p w14:paraId="1FEBE743" w14:textId="77777777" w:rsidR="00677DE5" w:rsidRDefault="00677DE5" w:rsidP="00312028">
      <w:pPr>
        <w:numPr>
          <w:ilvl w:val="0"/>
          <w:numId w:val="71"/>
        </w:numPr>
        <w:spacing w:before="100" w:beforeAutospacing="1" w:after="100" w:afterAutospacing="1" w:line="240" w:lineRule="auto"/>
      </w:pPr>
      <w:r>
        <w:rPr>
          <w:b/>
          <w:bCs/>
        </w:rPr>
        <w:t>L6_C</w:t>
      </w:r>
      <w:r>
        <w:t>[26] - Interface upsizer status for interface C, Layer 6</w:t>
      </w:r>
    </w:p>
    <w:p w14:paraId="3813A66B" w14:textId="77777777" w:rsidR="00677DE5" w:rsidRDefault="00677DE5" w:rsidP="00312028">
      <w:pPr>
        <w:numPr>
          <w:ilvl w:val="0"/>
          <w:numId w:val="71"/>
        </w:numPr>
        <w:spacing w:before="100" w:beforeAutospacing="1" w:after="100" w:afterAutospacing="1" w:line="240" w:lineRule="auto"/>
      </w:pPr>
      <w:r>
        <w:rPr>
          <w:b/>
          <w:bCs/>
        </w:rPr>
        <w:t>L6_B</w:t>
      </w:r>
      <w:r>
        <w:t>[25] - Interface upsizer status for interface B, Layer 6</w:t>
      </w:r>
    </w:p>
    <w:p w14:paraId="64E42FBC" w14:textId="77777777" w:rsidR="00677DE5" w:rsidRDefault="00677DE5" w:rsidP="00312028">
      <w:pPr>
        <w:numPr>
          <w:ilvl w:val="0"/>
          <w:numId w:val="71"/>
        </w:numPr>
        <w:spacing w:before="100" w:beforeAutospacing="1" w:after="100" w:afterAutospacing="1" w:line="240" w:lineRule="auto"/>
      </w:pPr>
      <w:r>
        <w:rPr>
          <w:b/>
          <w:bCs/>
        </w:rPr>
        <w:t>L6_A</w:t>
      </w:r>
      <w:r>
        <w:t>[24] - Interface upsizer status for interface A, Layer 6</w:t>
      </w:r>
    </w:p>
    <w:p w14:paraId="21082979" w14:textId="77777777" w:rsidR="00677DE5" w:rsidRDefault="00677DE5" w:rsidP="00312028">
      <w:pPr>
        <w:numPr>
          <w:ilvl w:val="0"/>
          <w:numId w:val="71"/>
        </w:numPr>
        <w:spacing w:before="100" w:beforeAutospacing="1" w:after="100" w:afterAutospacing="1" w:line="240" w:lineRule="auto"/>
      </w:pPr>
      <w:r>
        <w:rPr>
          <w:b/>
          <w:bCs/>
        </w:rPr>
        <w:t>L5_D</w:t>
      </w:r>
      <w:r>
        <w:t>[23] - Interface upsizer status for interface D, Layer 5</w:t>
      </w:r>
    </w:p>
    <w:p w14:paraId="512BC931" w14:textId="77777777" w:rsidR="00677DE5" w:rsidRDefault="00677DE5" w:rsidP="00312028">
      <w:pPr>
        <w:numPr>
          <w:ilvl w:val="0"/>
          <w:numId w:val="71"/>
        </w:numPr>
        <w:spacing w:before="100" w:beforeAutospacing="1" w:after="100" w:afterAutospacing="1" w:line="240" w:lineRule="auto"/>
      </w:pPr>
      <w:r>
        <w:rPr>
          <w:b/>
          <w:bCs/>
        </w:rPr>
        <w:t>L5_C</w:t>
      </w:r>
      <w:r>
        <w:t>[22] - Interface upsizer status for interface C, Layer 5</w:t>
      </w:r>
    </w:p>
    <w:p w14:paraId="17D24C86" w14:textId="77777777" w:rsidR="00677DE5" w:rsidRDefault="00677DE5" w:rsidP="00312028">
      <w:pPr>
        <w:numPr>
          <w:ilvl w:val="0"/>
          <w:numId w:val="71"/>
        </w:numPr>
        <w:spacing w:before="100" w:beforeAutospacing="1" w:after="100" w:afterAutospacing="1" w:line="240" w:lineRule="auto"/>
      </w:pPr>
      <w:r>
        <w:rPr>
          <w:b/>
          <w:bCs/>
        </w:rPr>
        <w:t>L5_B</w:t>
      </w:r>
      <w:r>
        <w:t>[21] - Interface upsizer status for interface B, Layer 5</w:t>
      </w:r>
    </w:p>
    <w:p w14:paraId="79CE5D7C" w14:textId="77777777" w:rsidR="00677DE5" w:rsidRDefault="00677DE5" w:rsidP="00312028">
      <w:pPr>
        <w:numPr>
          <w:ilvl w:val="0"/>
          <w:numId w:val="71"/>
        </w:numPr>
        <w:spacing w:before="100" w:beforeAutospacing="1" w:after="100" w:afterAutospacing="1" w:line="240" w:lineRule="auto"/>
      </w:pPr>
      <w:r>
        <w:rPr>
          <w:b/>
          <w:bCs/>
        </w:rPr>
        <w:t>L5_A</w:t>
      </w:r>
      <w:r>
        <w:t>[20] - Interface upsizer status for interface A, Layer 5</w:t>
      </w:r>
    </w:p>
    <w:p w14:paraId="7CE54FB6" w14:textId="77777777" w:rsidR="00677DE5" w:rsidRDefault="00677DE5" w:rsidP="00312028">
      <w:pPr>
        <w:numPr>
          <w:ilvl w:val="0"/>
          <w:numId w:val="71"/>
        </w:numPr>
        <w:spacing w:before="100" w:beforeAutospacing="1" w:after="100" w:afterAutospacing="1" w:line="240" w:lineRule="auto"/>
      </w:pPr>
      <w:r>
        <w:rPr>
          <w:b/>
          <w:bCs/>
        </w:rPr>
        <w:t>L4_D</w:t>
      </w:r>
      <w:r>
        <w:t>[19] - Interface upsizer status for interface D, Layer 4</w:t>
      </w:r>
    </w:p>
    <w:p w14:paraId="042FE817" w14:textId="77777777" w:rsidR="00677DE5" w:rsidRDefault="00677DE5" w:rsidP="00312028">
      <w:pPr>
        <w:numPr>
          <w:ilvl w:val="0"/>
          <w:numId w:val="71"/>
        </w:numPr>
        <w:spacing w:before="100" w:beforeAutospacing="1" w:after="100" w:afterAutospacing="1" w:line="240" w:lineRule="auto"/>
      </w:pPr>
      <w:r>
        <w:rPr>
          <w:b/>
          <w:bCs/>
        </w:rPr>
        <w:t>L4_C</w:t>
      </w:r>
      <w:r>
        <w:t>[18] - Interface upsizer status for interface C, Layer 4</w:t>
      </w:r>
    </w:p>
    <w:p w14:paraId="3CE76E48" w14:textId="77777777" w:rsidR="00677DE5" w:rsidRDefault="00677DE5" w:rsidP="00312028">
      <w:pPr>
        <w:numPr>
          <w:ilvl w:val="0"/>
          <w:numId w:val="71"/>
        </w:numPr>
        <w:spacing w:before="100" w:beforeAutospacing="1" w:after="100" w:afterAutospacing="1" w:line="240" w:lineRule="auto"/>
      </w:pPr>
      <w:r>
        <w:rPr>
          <w:b/>
          <w:bCs/>
        </w:rPr>
        <w:t>L4_B</w:t>
      </w:r>
      <w:r>
        <w:t>[17] - Interface upsizer status for interface B, Layer 4</w:t>
      </w:r>
    </w:p>
    <w:p w14:paraId="157E9547" w14:textId="77777777" w:rsidR="00677DE5" w:rsidRDefault="00677DE5" w:rsidP="00312028">
      <w:pPr>
        <w:numPr>
          <w:ilvl w:val="0"/>
          <w:numId w:val="71"/>
        </w:numPr>
        <w:spacing w:before="100" w:beforeAutospacing="1" w:after="100" w:afterAutospacing="1" w:line="240" w:lineRule="auto"/>
      </w:pPr>
      <w:r>
        <w:rPr>
          <w:b/>
          <w:bCs/>
        </w:rPr>
        <w:t>L4_A</w:t>
      </w:r>
      <w:r>
        <w:t>[16] - Interface upsizer status for interface A, Layer 4</w:t>
      </w:r>
    </w:p>
    <w:p w14:paraId="34318575" w14:textId="77777777" w:rsidR="00677DE5" w:rsidRDefault="00677DE5" w:rsidP="00312028">
      <w:pPr>
        <w:numPr>
          <w:ilvl w:val="0"/>
          <w:numId w:val="71"/>
        </w:numPr>
        <w:spacing w:before="100" w:beforeAutospacing="1" w:after="100" w:afterAutospacing="1" w:line="240" w:lineRule="auto"/>
      </w:pPr>
      <w:r>
        <w:rPr>
          <w:b/>
          <w:bCs/>
        </w:rPr>
        <w:t>L3_D</w:t>
      </w:r>
      <w:r>
        <w:t>[15] - Interface upsizer status for interface D, Layer 3</w:t>
      </w:r>
    </w:p>
    <w:p w14:paraId="6AD9A9F9" w14:textId="77777777" w:rsidR="00677DE5" w:rsidRDefault="00677DE5" w:rsidP="00312028">
      <w:pPr>
        <w:numPr>
          <w:ilvl w:val="0"/>
          <w:numId w:val="71"/>
        </w:numPr>
        <w:spacing w:before="100" w:beforeAutospacing="1" w:after="100" w:afterAutospacing="1" w:line="240" w:lineRule="auto"/>
      </w:pPr>
      <w:r>
        <w:rPr>
          <w:b/>
          <w:bCs/>
        </w:rPr>
        <w:t>L3_C</w:t>
      </w:r>
      <w:r>
        <w:t>[14] - Interface upsizer status for interface C, Layer 3</w:t>
      </w:r>
    </w:p>
    <w:p w14:paraId="3B5AB8CF" w14:textId="77777777" w:rsidR="00677DE5" w:rsidRDefault="00677DE5" w:rsidP="00312028">
      <w:pPr>
        <w:numPr>
          <w:ilvl w:val="0"/>
          <w:numId w:val="71"/>
        </w:numPr>
        <w:spacing w:before="100" w:beforeAutospacing="1" w:after="100" w:afterAutospacing="1" w:line="240" w:lineRule="auto"/>
      </w:pPr>
      <w:r>
        <w:rPr>
          <w:b/>
          <w:bCs/>
        </w:rPr>
        <w:t>L3_B</w:t>
      </w:r>
      <w:r>
        <w:t>[13] - Interface upsizer status for interface B, Layer 3</w:t>
      </w:r>
    </w:p>
    <w:p w14:paraId="2270A0B6" w14:textId="77777777" w:rsidR="00677DE5" w:rsidRDefault="00677DE5" w:rsidP="00312028">
      <w:pPr>
        <w:numPr>
          <w:ilvl w:val="0"/>
          <w:numId w:val="71"/>
        </w:numPr>
        <w:spacing w:before="100" w:beforeAutospacing="1" w:after="100" w:afterAutospacing="1" w:line="240" w:lineRule="auto"/>
      </w:pPr>
      <w:r>
        <w:rPr>
          <w:b/>
          <w:bCs/>
        </w:rPr>
        <w:t>L3_A</w:t>
      </w:r>
      <w:r>
        <w:t>[12] - Interface upsizer status for interface A, Layer 3</w:t>
      </w:r>
    </w:p>
    <w:p w14:paraId="55D232D8" w14:textId="77777777" w:rsidR="00677DE5" w:rsidRDefault="00677DE5" w:rsidP="00312028">
      <w:pPr>
        <w:numPr>
          <w:ilvl w:val="0"/>
          <w:numId w:val="71"/>
        </w:numPr>
        <w:spacing w:before="100" w:beforeAutospacing="1" w:after="100" w:afterAutospacing="1" w:line="240" w:lineRule="auto"/>
      </w:pPr>
      <w:r>
        <w:rPr>
          <w:b/>
          <w:bCs/>
        </w:rPr>
        <w:t>L2_D</w:t>
      </w:r>
      <w:r>
        <w:t>[11] - Interface upsizer status for interface D, Layer 2</w:t>
      </w:r>
    </w:p>
    <w:p w14:paraId="7BF5624E" w14:textId="77777777" w:rsidR="00677DE5" w:rsidRDefault="00677DE5" w:rsidP="00312028">
      <w:pPr>
        <w:numPr>
          <w:ilvl w:val="0"/>
          <w:numId w:val="71"/>
        </w:numPr>
        <w:spacing w:before="100" w:beforeAutospacing="1" w:after="100" w:afterAutospacing="1" w:line="240" w:lineRule="auto"/>
      </w:pPr>
      <w:r>
        <w:rPr>
          <w:b/>
          <w:bCs/>
        </w:rPr>
        <w:t>L2_C</w:t>
      </w:r>
      <w:r>
        <w:t>[10] - Interface upsizer status for interface C, Layer 2</w:t>
      </w:r>
    </w:p>
    <w:p w14:paraId="0FC94260" w14:textId="77777777" w:rsidR="00677DE5" w:rsidRDefault="00677DE5" w:rsidP="00312028">
      <w:pPr>
        <w:numPr>
          <w:ilvl w:val="0"/>
          <w:numId w:val="71"/>
        </w:numPr>
        <w:spacing w:before="100" w:beforeAutospacing="1" w:after="100" w:afterAutospacing="1" w:line="240" w:lineRule="auto"/>
      </w:pPr>
      <w:r>
        <w:rPr>
          <w:b/>
          <w:bCs/>
        </w:rPr>
        <w:t>L2_B</w:t>
      </w:r>
      <w:r>
        <w:t>[9] - Interface upsizer status for interface B, Layer 2</w:t>
      </w:r>
    </w:p>
    <w:p w14:paraId="3704100D" w14:textId="77777777" w:rsidR="00677DE5" w:rsidRDefault="00677DE5" w:rsidP="00312028">
      <w:pPr>
        <w:numPr>
          <w:ilvl w:val="0"/>
          <w:numId w:val="71"/>
        </w:numPr>
        <w:spacing w:before="100" w:beforeAutospacing="1" w:after="100" w:afterAutospacing="1" w:line="240" w:lineRule="auto"/>
      </w:pPr>
      <w:r>
        <w:rPr>
          <w:b/>
          <w:bCs/>
        </w:rPr>
        <w:t>L2_A</w:t>
      </w:r>
      <w:r>
        <w:t>[8] - Interface upsizer status for interface A, Layer 2</w:t>
      </w:r>
    </w:p>
    <w:p w14:paraId="31E89EE3" w14:textId="77777777" w:rsidR="00677DE5" w:rsidRDefault="00677DE5" w:rsidP="00312028">
      <w:pPr>
        <w:numPr>
          <w:ilvl w:val="0"/>
          <w:numId w:val="71"/>
        </w:numPr>
        <w:spacing w:before="100" w:beforeAutospacing="1" w:after="100" w:afterAutospacing="1" w:line="240" w:lineRule="auto"/>
      </w:pPr>
      <w:r>
        <w:rPr>
          <w:b/>
          <w:bCs/>
        </w:rPr>
        <w:t>L1_D</w:t>
      </w:r>
      <w:r>
        <w:t>[7] - Interface upsizer status for interface D, Layer 1</w:t>
      </w:r>
    </w:p>
    <w:p w14:paraId="44242DFA" w14:textId="77777777" w:rsidR="00677DE5" w:rsidRDefault="00677DE5" w:rsidP="00312028">
      <w:pPr>
        <w:numPr>
          <w:ilvl w:val="0"/>
          <w:numId w:val="71"/>
        </w:numPr>
        <w:spacing w:before="100" w:beforeAutospacing="1" w:after="100" w:afterAutospacing="1" w:line="240" w:lineRule="auto"/>
      </w:pPr>
      <w:r>
        <w:rPr>
          <w:b/>
          <w:bCs/>
        </w:rPr>
        <w:t>L1_C</w:t>
      </w:r>
      <w:r>
        <w:t>[6] - Interface upsizer status for interface C, Layer 1</w:t>
      </w:r>
    </w:p>
    <w:p w14:paraId="3B049C8C" w14:textId="77777777" w:rsidR="00677DE5" w:rsidRDefault="00677DE5" w:rsidP="00312028">
      <w:pPr>
        <w:numPr>
          <w:ilvl w:val="0"/>
          <w:numId w:val="71"/>
        </w:numPr>
        <w:spacing w:before="100" w:beforeAutospacing="1" w:after="100" w:afterAutospacing="1" w:line="240" w:lineRule="auto"/>
      </w:pPr>
      <w:r>
        <w:rPr>
          <w:b/>
          <w:bCs/>
        </w:rPr>
        <w:t>L1_B</w:t>
      </w:r>
      <w:r>
        <w:t>[5] - Interface upsizer status for interface B, Layer 1</w:t>
      </w:r>
    </w:p>
    <w:p w14:paraId="3AF680B3" w14:textId="77777777" w:rsidR="00677DE5" w:rsidRDefault="00677DE5" w:rsidP="00312028">
      <w:pPr>
        <w:numPr>
          <w:ilvl w:val="0"/>
          <w:numId w:val="71"/>
        </w:numPr>
        <w:spacing w:before="100" w:beforeAutospacing="1" w:after="100" w:afterAutospacing="1" w:line="240" w:lineRule="auto"/>
      </w:pPr>
      <w:r>
        <w:rPr>
          <w:b/>
          <w:bCs/>
        </w:rPr>
        <w:t>L1_A</w:t>
      </w:r>
      <w:r>
        <w:t>[4] - Interface upsizer status for interface A, Layer 1</w:t>
      </w:r>
    </w:p>
    <w:p w14:paraId="1DB424B4" w14:textId="77777777" w:rsidR="00677DE5" w:rsidRDefault="00677DE5" w:rsidP="00312028">
      <w:pPr>
        <w:numPr>
          <w:ilvl w:val="0"/>
          <w:numId w:val="71"/>
        </w:numPr>
        <w:spacing w:before="100" w:beforeAutospacing="1" w:after="100" w:afterAutospacing="1" w:line="240" w:lineRule="auto"/>
      </w:pPr>
      <w:r>
        <w:rPr>
          <w:b/>
          <w:bCs/>
        </w:rPr>
        <w:t>L0_D</w:t>
      </w:r>
      <w:r>
        <w:t>[3] - Interface upsizer status for interface D, Layer 0</w:t>
      </w:r>
    </w:p>
    <w:p w14:paraId="22F0C06B" w14:textId="77777777" w:rsidR="00677DE5" w:rsidRDefault="00677DE5" w:rsidP="00312028">
      <w:pPr>
        <w:numPr>
          <w:ilvl w:val="0"/>
          <w:numId w:val="71"/>
        </w:numPr>
        <w:spacing w:before="100" w:beforeAutospacing="1" w:after="100" w:afterAutospacing="1" w:line="240" w:lineRule="auto"/>
      </w:pPr>
      <w:r>
        <w:rPr>
          <w:b/>
          <w:bCs/>
        </w:rPr>
        <w:t>L0_C</w:t>
      </w:r>
      <w:r>
        <w:t>[2] - Interface upsizer status for interface C, Layer 0</w:t>
      </w:r>
    </w:p>
    <w:p w14:paraId="0912971A" w14:textId="77777777" w:rsidR="00677DE5" w:rsidRDefault="00677DE5" w:rsidP="00312028">
      <w:pPr>
        <w:numPr>
          <w:ilvl w:val="0"/>
          <w:numId w:val="71"/>
        </w:numPr>
        <w:spacing w:before="100" w:beforeAutospacing="1" w:after="100" w:afterAutospacing="1" w:line="240" w:lineRule="auto"/>
      </w:pPr>
      <w:r>
        <w:rPr>
          <w:b/>
          <w:bCs/>
        </w:rPr>
        <w:t>L0_B</w:t>
      </w:r>
      <w:r>
        <w:t>[1] - Interface upsizer status for interface B, Layer 0</w:t>
      </w:r>
    </w:p>
    <w:p w14:paraId="293B65D6" w14:textId="77777777" w:rsidR="00677DE5" w:rsidRDefault="00677DE5" w:rsidP="00312028">
      <w:pPr>
        <w:numPr>
          <w:ilvl w:val="0"/>
          <w:numId w:val="71"/>
        </w:numPr>
        <w:spacing w:before="100" w:beforeAutospacing="1" w:after="100" w:afterAutospacing="1" w:line="240" w:lineRule="auto"/>
      </w:pPr>
      <w:r>
        <w:rPr>
          <w:b/>
          <w:bCs/>
        </w:rPr>
        <w:t>L0_A</w:t>
      </w:r>
      <w:r>
        <w:t>[0] - Interface upsizer status for interface A, Layer 0</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
        <w:gridCol w:w="290"/>
        <w:gridCol w:w="281"/>
        <w:gridCol w:w="296"/>
        <w:gridCol w:w="296"/>
        <w:gridCol w:w="290"/>
        <w:gridCol w:w="282"/>
        <w:gridCol w:w="297"/>
        <w:gridCol w:w="297"/>
        <w:gridCol w:w="291"/>
        <w:gridCol w:w="282"/>
        <w:gridCol w:w="297"/>
        <w:gridCol w:w="297"/>
        <w:gridCol w:w="291"/>
        <w:gridCol w:w="282"/>
        <w:gridCol w:w="297"/>
        <w:gridCol w:w="297"/>
        <w:gridCol w:w="291"/>
        <w:gridCol w:w="282"/>
        <w:gridCol w:w="297"/>
        <w:gridCol w:w="297"/>
        <w:gridCol w:w="291"/>
        <w:gridCol w:w="282"/>
        <w:gridCol w:w="297"/>
        <w:gridCol w:w="297"/>
        <w:gridCol w:w="291"/>
        <w:gridCol w:w="282"/>
        <w:gridCol w:w="297"/>
        <w:gridCol w:w="297"/>
        <w:gridCol w:w="291"/>
        <w:gridCol w:w="282"/>
        <w:gridCol w:w="304"/>
      </w:tblGrid>
      <w:tr w:rsidR="00677DE5" w:rsidRPr="0063049F" w14:paraId="072B9F74"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6BE8EB8" w14:textId="77777777" w:rsidR="00677DE5" w:rsidRPr="0063049F" w:rsidRDefault="00677DE5" w:rsidP="0063049F">
            <w:pPr>
              <w:spacing w:after="0"/>
              <w:jc w:val="center"/>
              <w:rPr>
                <w:sz w:val="16"/>
              </w:rPr>
            </w:pPr>
            <w:r w:rsidRPr="0063049F">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77609BA" w14:textId="77777777" w:rsidR="00677DE5" w:rsidRPr="0063049F" w:rsidRDefault="00677DE5" w:rsidP="0063049F">
            <w:pPr>
              <w:jc w:val="center"/>
              <w:rPr>
                <w:sz w:val="16"/>
              </w:rPr>
            </w:pPr>
            <w:r w:rsidRPr="0063049F">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465FF917" w14:textId="77777777" w:rsidR="00677DE5" w:rsidRPr="0063049F" w:rsidRDefault="00677DE5" w:rsidP="0063049F">
            <w:pPr>
              <w:jc w:val="center"/>
              <w:rPr>
                <w:sz w:val="16"/>
              </w:rPr>
            </w:pPr>
            <w:r w:rsidRPr="0063049F">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AE3BCFF" w14:textId="77777777" w:rsidR="00677DE5" w:rsidRPr="0063049F" w:rsidRDefault="00677DE5" w:rsidP="0063049F">
            <w:pPr>
              <w:jc w:val="center"/>
              <w:rPr>
                <w:sz w:val="16"/>
              </w:rPr>
            </w:pPr>
            <w:r w:rsidRPr="0063049F">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DD67414" w14:textId="77777777" w:rsidR="00677DE5" w:rsidRPr="0063049F" w:rsidRDefault="00677DE5" w:rsidP="0063049F">
            <w:pPr>
              <w:jc w:val="center"/>
              <w:rPr>
                <w:sz w:val="16"/>
              </w:rPr>
            </w:pPr>
            <w:r w:rsidRPr="0063049F">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72FFD67" w14:textId="77777777" w:rsidR="00677DE5" w:rsidRPr="0063049F" w:rsidRDefault="00677DE5" w:rsidP="0063049F">
            <w:pPr>
              <w:jc w:val="center"/>
              <w:rPr>
                <w:sz w:val="16"/>
              </w:rPr>
            </w:pPr>
            <w:r w:rsidRPr="0063049F">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71945F7" w14:textId="77777777" w:rsidR="00677DE5" w:rsidRPr="0063049F" w:rsidRDefault="00677DE5" w:rsidP="0063049F">
            <w:pPr>
              <w:jc w:val="center"/>
              <w:rPr>
                <w:sz w:val="16"/>
              </w:rPr>
            </w:pPr>
            <w:r w:rsidRPr="0063049F">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F9DDDA2" w14:textId="77777777" w:rsidR="00677DE5" w:rsidRPr="0063049F" w:rsidRDefault="00677DE5" w:rsidP="0063049F">
            <w:pPr>
              <w:jc w:val="center"/>
              <w:rPr>
                <w:sz w:val="16"/>
              </w:rPr>
            </w:pPr>
            <w:r w:rsidRPr="0063049F">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64C85F0" w14:textId="77777777" w:rsidR="00677DE5" w:rsidRPr="0063049F" w:rsidRDefault="00677DE5" w:rsidP="0063049F">
            <w:pPr>
              <w:jc w:val="center"/>
              <w:rPr>
                <w:sz w:val="16"/>
              </w:rPr>
            </w:pPr>
            <w:r w:rsidRPr="0063049F">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0BB2C39" w14:textId="77777777" w:rsidR="00677DE5" w:rsidRPr="0063049F" w:rsidRDefault="00677DE5" w:rsidP="0063049F">
            <w:pPr>
              <w:jc w:val="center"/>
              <w:rPr>
                <w:sz w:val="16"/>
              </w:rPr>
            </w:pPr>
            <w:r w:rsidRPr="0063049F">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279C26A1" w14:textId="77777777" w:rsidR="00677DE5" w:rsidRPr="0063049F" w:rsidRDefault="00677DE5" w:rsidP="0063049F">
            <w:pPr>
              <w:jc w:val="center"/>
              <w:rPr>
                <w:sz w:val="16"/>
              </w:rPr>
            </w:pPr>
            <w:r w:rsidRPr="0063049F">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2C82B081" w14:textId="77777777" w:rsidR="00677DE5" w:rsidRPr="0063049F" w:rsidRDefault="00677DE5" w:rsidP="0063049F">
            <w:pPr>
              <w:jc w:val="center"/>
              <w:rPr>
                <w:sz w:val="16"/>
              </w:rPr>
            </w:pPr>
            <w:r w:rsidRPr="0063049F">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2CBA04D1" w14:textId="77777777" w:rsidR="00677DE5" w:rsidRPr="0063049F" w:rsidRDefault="00677DE5" w:rsidP="0063049F">
            <w:pPr>
              <w:jc w:val="center"/>
              <w:rPr>
                <w:sz w:val="16"/>
              </w:rPr>
            </w:pPr>
            <w:r w:rsidRPr="0063049F">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7578DBE" w14:textId="77777777" w:rsidR="00677DE5" w:rsidRPr="0063049F" w:rsidRDefault="00677DE5" w:rsidP="0063049F">
            <w:pPr>
              <w:jc w:val="center"/>
              <w:rPr>
                <w:sz w:val="16"/>
              </w:rPr>
            </w:pPr>
            <w:r w:rsidRPr="0063049F">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74E5A2FA" w14:textId="77777777" w:rsidR="00677DE5" w:rsidRPr="0063049F" w:rsidRDefault="00677DE5" w:rsidP="0063049F">
            <w:pPr>
              <w:jc w:val="center"/>
              <w:rPr>
                <w:sz w:val="16"/>
              </w:rPr>
            </w:pPr>
            <w:r w:rsidRPr="0063049F">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28AA3719" w14:textId="77777777" w:rsidR="00677DE5" w:rsidRPr="0063049F" w:rsidRDefault="00677DE5" w:rsidP="0063049F">
            <w:pPr>
              <w:jc w:val="center"/>
              <w:rPr>
                <w:sz w:val="16"/>
              </w:rPr>
            </w:pPr>
            <w:r w:rsidRPr="0063049F">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51091AD" w14:textId="77777777" w:rsidR="00677DE5" w:rsidRPr="0063049F" w:rsidRDefault="00677DE5" w:rsidP="0063049F">
            <w:pPr>
              <w:jc w:val="center"/>
              <w:rPr>
                <w:sz w:val="16"/>
              </w:rPr>
            </w:pPr>
            <w:r w:rsidRPr="0063049F">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07B15A4A" w14:textId="77777777" w:rsidR="00677DE5" w:rsidRPr="0063049F" w:rsidRDefault="00677DE5" w:rsidP="0063049F">
            <w:pPr>
              <w:jc w:val="center"/>
              <w:rPr>
                <w:sz w:val="16"/>
              </w:rPr>
            </w:pPr>
            <w:r w:rsidRPr="0063049F">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39E18474" w14:textId="77777777" w:rsidR="00677DE5" w:rsidRPr="0063049F" w:rsidRDefault="00677DE5" w:rsidP="0063049F">
            <w:pPr>
              <w:jc w:val="center"/>
              <w:rPr>
                <w:sz w:val="16"/>
              </w:rPr>
            </w:pPr>
            <w:r w:rsidRPr="0063049F">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1BA31921" w14:textId="77777777" w:rsidR="00677DE5" w:rsidRPr="0063049F" w:rsidRDefault="00677DE5" w:rsidP="0063049F">
            <w:pPr>
              <w:jc w:val="center"/>
              <w:rPr>
                <w:sz w:val="16"/>
              </w:rPr>
            </w:pPr>
            <w:r w:rsidRPr="0063049F">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B07C94C" w14:textId="77777777" w:rsidR="00677DE5" w:rsidRPr="0063049F" w:rsidRDefault="00677DE5" w:rsidP="0063049F">
            <w:pPr>
              <w:jc w:val="center"/>
              <w:rPr>
                <w:sz w:val="16"/>
              </w:rPr>
            </w:pPr>
            <w:r w:rsidRPr="0063049F">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4C25F4B" w14:textId="77777777" w:rsidR="00677DE5" w:rsidRPr="0063049F" w:rsidRDefault="00677DE5" w:rsidP="0063049F">
            <w:pPr>
              <w:jc w:val="center"/>
              <w:rPr>
                <w:sz w:val="16"/>
              </w:rPr>
            </w:pPr>
            <w:r w:rsidRPr="0063049F">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FCEB5A9" w14:textId="77777777" w:rsidR="00677DE5" w:rsidRPr="0063049F" w:rsidRDefault="00677DE5" w:rsidP="0063049F">
            <w:pPr>
              <w:jc w:val="center"/>
              <w:rPr>
                <w:sz w:val="16"/>
              </w:rPr>
            </w:pPr>
            <w:r w:rsidRPr="0063049F">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781BE012" w14:textId="77777777" w:rsidR="00677DE5" w:rsidRPr="0063049F" w:rsidRDefault="00677DE5" w:rsidP="0063049F">
            <w:pPr>
              <w:jc w:val="center"/>
              <w:rPr>
                <w:sz w:val="16"/>
              </w:rPr>
            </w:pPr>
            <w:r w:rsidRPr="0063049F">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06FFDE9" w14:textId="77777777" w:rsidR="00677DE5" w:rsidRPr="0063049F" w:rsidRDefault="00677DE5" w:rsidP="0063049F">
            <w:pPr>
              <w:jc w:val="center"/>
              <w:rPr>
                <w:sz w:val="16"/>
              </w:rPr>
            </w:pPr>
            <w:r w:rsidRPr="0063049F">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36CB8B9" w14:textId="77777777" w:rsidR="00677DE5" w:rsidRPr="0063049F" w:rsidRDefault="00677DE5" w:rsidP="0063049F">
            <w:pPr>
              <w:jc w:val="center"/>
              <w:rPr>
                <w:sz w:val="16"/>
              </w:rPr>
            </w:pPr>
            <w:r w:rsidRPr="0063049F">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3CF76C52" w14:textId="77777777" w:rsidR="00677DE5" w:rsidRPr="0063049F" w:rsidRDefault="00677DE5" w:rsidP="0063049F">
            <w:pPr>
              <w:jc w:val="center"/>
              <w:rPr>
                <w:sz w:val="16"/>
              </w:rPr>
            </w:pPr>
            <w:r w:rsidRPr="0063049F">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B035AD4" w14:textId="77777777" w:rsidR="00677DE5" w:rsidRPr="0063049F" w:rsidRDefault="00677DE5" w:rsidP="0063049F">
            <w:pPr>
              <w:jc w:val="center"/>
              <w:rPr>
                <w:sz w:val="16"/>
              </w:rPr>
            </w:pPr>
            <w:r w:rsidRPr="0063049F">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4AC07D70" w14:textId="77777777" w:rsidR="00677DE5" w:rsidRPr="0063049F" w:rsidRDefault="00677DE5" w:rsidP="0063049F">
            <w:pPr>
              <w:jc w:val="center"/>
              <w:rPr>
                <w:sz w:val="16"/>
              </w:rPr>
            </w:pPr>
            <w:r w:rsidRPr="0063049F">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599066E" w14:textId="77777777" w:rsidR="00677DE5" w:rsidRPr="0063049F" w:rsidRDefault="00677DE5" w:rsidP="0063049F">
            <w:pPr>
              <w:jc w:val="center"/>
              <w:rPr>
                <w:sz w:val="16"/>
              </w:rPr>
            </w:pPr>
            <w:r w:rsidRPr="0063049F">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A989482" w14:textId="77777777" w:rsidR="00677DE5" w:rsidRPr="0063049F" w:rsidRDefault="00677DE5" w:rsidP="0063049F">
            <w:pPr>
              <w:jc w:val="center"/>
              <w:rPr>
                <w:sz w:val="16"/>
              </w:rPr>
            </w:pPr>
            <w:r w:rsidRPr="0063049F">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A86244D" w14:textId="77777777" w:rsidR="00677DE5" w:rsidRPr="0063049F" w:rsidRDefault="00677DE5" w:rsidP="0063049F">
            <w:pPr>
              <w:jc w:val="center"/>
              <w:rPr>
                <w:sz w:val="16"/>
              </w:rPr>
            </w:pPr>
            <w:r w:rsidRPr="0063049F">
              <w:rPr>
                <w:sz w:val="16"/>
              </w:rPr>
              <w:t>0</w:t>
            </w:r>
          </w:p>
        </w:tc>
      </w:tr>
      <w:tr w:rsidR="00677DE5" w:rsidRPr="0063049F" w14:paraId="7011703F"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F90D3D3" w14:textId="77777777" w:rsidR="00677DE5" w:rsidRPr="0063049F" w:rsidRDefault="00677DE5" w:rsidP="0063049F">
            <w:pPr>
              <w:jc w:val="center"/>
              <w:rPr>
                <w:sz w:val="16"/>
              </w:rPr>
            </w:pPr>
            <w:r w:rsidRPr="0063049F">
              <w:rPr>
                <w:sz w:val="16"/>
              </w:rPr>
              <w:t>L7_D</w:t>
            </w:r>
          </w:p>
        </w:tc>
        <w:tc>
          <w:tcPr>
            <w:tcW w:w="0" w:type="auto"/>
            <w:tcBorders>
              <w:top w:val="outset" w:sz="6" w:space="0" w:color="auto"/>
              <w:left w:val="outset" w:sz="6" w:space="0" w:color="auto"/>
              <w:bottom w:val="outset" w:sz="6" w:space="0" w:color="auto"/>
              <w:right w:val="outset" w:sz="6" w:space="0" w:color="auto"/>
            </w:tcBorders>
            <w:hideMark/>
          </w:tcPr>
          <w:p w14:paraId="621AFF58" w14:textId="77777777" w:rsidR="00677DE5" w:rsidRPr="0063049F" w:rsidRDefault="00677DE5" w:rsidP="0063049F">
            <w:pPr>
              <w:jc w:val="center"/>
              <w:rPr>
                <w:sz w:val="16"/>
              </w:rPr>
            </w:pPr>
            <w:r w:rsidRPr="0063049F">
              <w:rPr>
                <w:sz w:val="16"/>
              </w:rPr>
              <w:t>L7_C</w:t>
            </w:r>
          </w:p>
        </w:tc>
        <w:tc>
          <w:tcPr>
            <w:tcW w:w="0" w:type="auto"/>
            <w:tcBorders>
              <w:top w:val="outset" w:sz="6" w:space="0" w:color="auto"/>
              <w:left w:val="outset" w:sz="6" w:space="0" w:color="auto"/>
              <w:bottom w:val="outset" w:sz="6" w:space="0" w:color="auto"/>
              <w:right w:val="outset" w:sz="6" w:space="0" w:color="auto"/>
            </w:tcBorders>
            <w:hideMark/>
          </w:tcPr>
          <w:p w14:paraId="40C2CDED" w14:textId="77777777" w:rsidR="00677DE5" w:rsidRPr="0063049F" w:rsidRDefault="00677DE5" w:rsidP="0063049F">
            <w:pPr>
              <w:jc w:val="center"/>
              <w:rPr>
                <w:sz w:val="16"/>
              </w:rPr>
            </w:pPr>
            <w:r w:rsidRPr="0063049F">
              <w:rPr>
                <w:sz w:val="16"/>
              </w:rPr>
              <w:t>L7_B</w:t>
            </w:r>
          </w:p>
        </w:tc>
        <w:tc>
          <w:tcPr>
            <w:tcW w:w="0" w:type="auto"/>
            <w:tcBorders>
              <w:top w:val="outset" w:sz="6" w:space="0" w:color="auto"/>
              <w:left w:val="outset" w:sz="6" w:space="0" w:color="auto"/>
              <w:bottom w:val="outset" w:sz="6" w:space="0" w:color="auto"/>
              <w:right w:val="outset" w:sz="6" w:space="0" w:color="auto"/>
            </w:tcBorders>
            <w:hideMark/>
          </w:tcPr>
          <w:p w14:paraId="0C62D9B6" w14:textId="77777777" w:rsidR="00677DE5" w:rsidRPr="0063049F" w:rsidRDefault="00677DE5" w:rsidP="0063049F">
            <w:pPr>
              <w:jc w:val="center"/>
              <w:rPr>
                <w:sz w:val="16"/>
              </w:rPr>
            </w:pPr>
            <w:r w:rsidRPr="0063049F">
              <w:rPr>
                <w:sz w:val="16"/>
              </w:rPr>
              <w:t>L7_A</w:t>
            </w:r>
          </w:p>
        </w:tc>
        <w:tc>
          <w:tcPr>
            <w:tcW w:w="0" w:type="auto"/>
            <w:tcBorders>
              <w:top w:val="outset" w:sz="6" w:space="0" w:color="auto"/>
              <w:left w:val="outset" w:sz="6" w:space="0" w:color="auto"/>
              <w:bottom w:val="outset" w:sz="6" w:space="0" w:color="auto"/>
              <w:right w:val="outset" w:sz="6" w:space="0" w:color="auto"/>
            </w:tcBorders>
            <w:hideMark/>
          </w:tcPr>
          <w:p w14:paraId="4746E213" w14:textId="77777777" w:rsidR="00677DE5" w:rsidRPr="0063049F" w:rsidRDefault="00677DE5" w:rsidP="0063049F">
            <w:pPr>
              <w:jc w:val="center"/>
              <w:rPr>
                <w:sz w:val="16"/>
              </w:rPr>
            </w:pPr>
            <w:r w:rsidRPr="0063049F">
              <w:rPr>
                <w:sz w:val="16"/>
              </w:rPr>
              <w:t>L6_D</w:t>
            </w:r>
          </w:p>
        </w:tc>
        <w:tc>
          <w:tcPr>
            <w:tcW w:w="0" w:type="auto"/>
            <w:tcBorders>
              <w:top w:val="outset" w:sz="6" w:space="0" w:color="auto"/>
              <w:left w:val="outset" w:sz="6" w:space="0" w:color="auto"/>
              <w:bottom w:val="outset" w:sz="6" w:space="0" w:color="auto"/>
              <w:right w:val="outset" w:sz="6" w:space="0" w:color="auto"/>
            </w:tcBorders>
            <w:hideMark/>
          </w:tcPr>
          <w:p w14:paraId="055BCD45" w14:textId="77777777" w:rsidR="00677DE5" w:rsidRPr="0063049F" w:rsidRDefault="00677DE5" w:rsidP="0063049F">
            <w:pPr>
              <w:jc w:val="center"/>
              <w:rPr>
                <w:sz w:val="16"/>
              </w:rPr>
            </w:pPr>
            <w:r w:rsidRPr="0063049F">
              <w:rPr>
                <w:sz w:val="16"/>
              </w:rPr>
              <w:t>L6_C</w:t>
            </w:r>
          </w:p>
        </w:tc>
        <w:tc>
          <w:tcPr>
            <w:tcW w:w="0" w:type="auto"/>
            <w:tcBorders>
              <w:top w:val="outset" w:sz="6" w:space="0" w:color="auto"/>
              <w:left w:val="outset" w:sz="6" w:space="0" w:color="auto"/>
              <w:bottom w:val="outset" w:sz="6" w:space="0" w:color="auto"/>
              <w:right w:val="outset" w:sz="6" w:space="0" w:color="auto"/>
            </w:tcBorders>
            <w:hideMark/>
          </w:tcPr>
          <w:p w14:paraId="2DDE85CB" w14:textId="77777777" w:rsidR="00677DE5" w:rsidRPr="0063049F" w:rsidRDefault="00677DE5" w:rsidP="0063049F">
            <w:pPr>
              <w:jc w:val="center"/>
              <w:rPr>
                <w:sz w:val="16"/>
              </w:rPr>
            </w:pPr>
            <w:r w:rsidRPr="0063049F">
              <w:rPr>
                <w:sz w:val="16"/>
              </w:rPr>
              <w:t>L6_B</w:t>
            </w:r>
          </w:p>
        </w:tc>
        <w:tc>
          <w:tcPr>
            <w:tcW w:w="0" w:type="auto"/>
            <w:tcBorders>
              <w:top w:val="outset" w:sz="6" w:space="0" w:color="auto"/>
              <w:left w:val="outset" w:sz="6" w:space="0" w:color="auto"/>
              <w:bottom w:val="outset" w:sz="6" w:space="0" w:color="auto"/>
              <w:right w:val="outset" w:sz="6" w:space="0" w:color="auto"/>
            </w:tcBorders>
            <w:hideMark/>
          </w:tcPr>
          <w:p w14:paraId="4CBF794A" w14:textId="77777777" w:rsidR="00677DE5" w:rsidRPr="0063049F" w:rsidRDefault="00677DE5" w:rsidP="0063049F">
            <w:pPr>
              <w:jc w:val="center"/>
              <w:rPr>
                <w:sz w:val="16"/>
              </w:rPr>
            </w:pPr>
            <w:r w:rsidRPr="0063049F">
              <w:rPr>
                <w:sz w:val="16"/>
              </w:rPr>
              <w:t>L6_A</w:t>
            </w:r>
          </w:p>
        </w:tc>
        <w:tc>
          <w:tcPr>
            <w:tcW w:w="0" w:type="auto"/>
            <w:tcBorders>
              <w:top w:val="outset" w:sz="6" w:space="0" w:color="auto"/>
              <w:left w:val="outset" w:sz="6" w:space="0" w:color="auto"/>
              <w:bottom w:val="outset" w:sz="6" w:space="0" w:color="auto"/>
              <w:right w:val="outset" w:sz="6" w:space="0" w:color="auto"/>
            </w:tcBorders>
            <w:hideMark/>
          </w:tcPr>
          <w:p w14:paraId="689CDCBA" w14:textId="77777777" w:rsidR="00677DE5" w:rsidRPr="0063049F" w:rsidRDefault="00677DE5" w:rsidP="0063049F">
            <w:pPr>
              <w:jc w:val="center"/>
              <w:rPr>
                <w:sz w:val="16"/>
              </w:rPr>
            </w:pPr>
            <w:r w:rsidRPr="0063049F">
              <w:rPr>
                <w:sz w:val="16"/>
              </w:rPr>
              <w:t>L5_D</w:t>
            </w:r>
          </w:p>
        </w:tc>
        <w:tc>
          <w:tcPr>
            <w:tcW w:w="0" w:type="auto"/>
            <w:tcBorders>
              <w:top w:val="outset" w:sz="6" w:space="0" w:color="auto"/>
              <w:left w:val="outset" w:sz="6" w:space="0" w:color="auto"/>
              <w:bottom w:val="outset" w:sz="6" w:space="0" w:color="auto"/>
              <w:right w:val="outset" w:sz="6" w:space="0" w:color="auto"/>
            </w:tcBorders>
            <w:hideMark/>
          </w:tcPr>
          <w:p w14:paraId="64CCCB65" w14:textId="77777777" w:rsidR="00677DE5" w:rsidRPr="0063049F" w:rsidRDefault="00677DE5" w:rsidP="0063049F">
            <w:pPr>
              <w:jc w:val="center"/>
              <w:rPr>
                <w:sz w:val="16"/>
              </w:rPr>
            </w:pPr>
            <w:r w:rsidRPr="0063049F">
              <w:rPr>
                <w:sz w:val="16"/>
              </w:rPr>
              <w:t>L5_C</w:t>
            </w:r>
          </w:p>
        </w:tc>
        <w:tc>
          <w:tcPr>
            <w:tcW w:w="0" w:type="auto"/>
            <w:tcBorders>
              <w:top w:val="outset" w:sz="6" w:space="0" w:color="auto"/>
              <w:left w:val="outset" w:sz="6" w:space="0" w:color="auto"/>
              <w:bottom w:val="outset" w:sz="6" w:space="0" w:color="auto"/>
              <w:right w:val="outset" w:sz="6" w:space="0" w:color="auto"/>
            </w:tcBorders>
            <w:hideMark/>
          </w:tcPr>
          <w:p w14:paraId="1FA3DD40" w14:textId="77777777" w:rsidR="00677DE5" w:rsidRPr="0063049F" w:rsidRDefault="00677DE5" w:rsidP="0063049F">
            <w:pPr>
              <w:jc w:val="center"/>
              <w:rPr>
                <w:sz w:val="16"/>
              </w:rPr>
            </w:pPr>
            <w:r w:rsidRPr="0063049F">
              <w:rPr>
                <w:sz w:val="16"/>
              </w:rPr>
              <w:t>L5_B</w:t>
            </w:r>
          </w:p>
        </w:tc>
        <w:tc>
          <w:tcPr>
            <w:tcW w:w="0" w:type="auto"/>
            <w:tcBorders>
              <w:top w:val="outset" w:sz="6" w:space="0" w:color="auto"/>
              <w:left w:val="outset" w:sz="6" w:space="0" w:color="auto"/>
              <w:bottom w:val="outset" w:sz="6" w:space="0" w:color="auto"/>
              <w:right w:val="outset" w:sz="6" w:space="0" w:color="auto"/>
            </w:tcBorders>
            <w:hideMark/>
          </w:tcPr>
          <w:p w14:paraId="6C6BA7E1" w14:textId="77777777" w:rsidR="00677DE5" w:rsidRPr="0063049F" w:rsidRDefault="00677DE5" w:rsidP="0063049F">
            <w:pPr>
              <w:jc w:val="center"/>
              <w:rPr>
                <w:sz w:val="16"/>
              </w:rPr>
            </w:pPr>
            <w:r w:rsidRPr="0063049F">
              <w:rPr>
                <w:sz w:val="16"/>
              </w:rPr>
              <w:t>L5_A</w:t>
            </w:r>
          </w:p>
        </w:tc>
        <w:tc>
          <w:tcPr>
            <w:tcW w:w="0" w:type="auto"/>
            <w:tcBorders>
              <w:top w:val="outset" w:sz="6" w:space="0" w:color="auto"/>
              <w:left w:val="outset" w:sz="6" w:space="0" w:color="auto"/>
              <w:bottom w:val="outset" w:sz="6" w:space="0" w:color="auto"/>
              <w:right w:val="outset" w:sz="6" w:space="0" w:color="auto"/>
            </w:tcBorders>
            <w:hideMark/>
          </w:tcPr>
          <w:p w14:paraId="79145573" w14:textId="77777777" w:rsidR="00677DE5" w:rsidRPr="0063049F" w:rsidRDefault="00677DE5" w:rsidP="0063049F">
            <w:pPr>
              <w:jc w:val="center"/>
              <w:rPr>
                <w:sz w:val="16"/>
              </w:rPr>
            </w:pPr>
            <w:r w:rsidRPr="0063049F">
              <w:rPr>
                <w:sz w:val="16"/>
              </w:rPr>
              <w:t>L4_D</w:t>
            </w:r>
          </w:p>
        </w:tc>
        <w:tc>
          <w:tcPr>
            <w:tcW w:w="0" w:type="auto"/>
            <w:tcBorders>
              <w:top w:val="outset" w:sz="6" w:space="0" w:color="auto"/>
              <w:left w:val="outset" w:sz="6" w:space="0" w:color="auto"/>
              <w:bottom w:val="outset" w:sz="6" w:space="0" w:color="auto"/>
              <w:right w:val="outset" w:sz="6" w:space="0" w:color="auto"/>
            </w:tcBorders>
            <w:hideMark/>
          </w:tcPr>
          <w:p w14:paraId="1C1F2094" w14:textId="77777777" w:rsidR="00677DE5" w:rsidRPr="0063049F" w:rsidRDefault="00677DE5" w:rsidP="0063049F">
            <w:pPr>
              <w:jc w:val="center"/>
              <w:rPr>
                <w:sz w:val="16"/>
              </w:rPr>
            </w:pPr>
            <w:r w:rsidRPr="0063049F">
              <w:rPr>
                <w:sz w:val="16"/>
              </w:rPr>
              <w:t>L4_C</w:t>
            </w:r>
          </w:p>
        </w:tc>
        <w:tc>
          <w:tcPr>
            <w:tcW w:w="0" w:type="auto"/>
            <w:tcBorders>
              <w:top w:val="outset" w:sz="6" w:space="0" w:color="auto"/>
              <w:left w:val="outset" w:sz="6" w:space="0" w:color="auto"/>
              <w:bottom w:val="outset" w:sz="6" w:space="0" w:color="auto"/>
              <w:right w:val="outset" w:sz="6" w:space="0" w:color="auto"/>
            </w:tcBorders>
            <w:hideMark/>
          </w:tcPr>
          <w:p w14:paraId="713194B8" w14:textId="77777777" w:rsidR="00677DE5" w:rsidRPr="0063049F" w:rsidRDefault="00677DE5" w:rsidP="0063049F">
            <w:pPr>
              <w:jc w:val="center"/>
              <w:rPr>
                <w:sz w:val="16"/>
              </w:rPr>
            </w:pPr>
            <w:r w:rsidRPr="0063049F">
              <w:rPr>
                <w:sz w:val="16"/>
              </w:rPr>
              <w:t>L4_B</w:t>
            </w:r>
          </w:p>
        </w:tc>
        <w:tc>
          <w:tcPr>
            <w:tcW w:w="0" w:type="auto"/>
            <w:tcBorders>
              <w:top w:val="outset" w:sz="6" w:space="0" w:color="auto"/>
              <w:left w:val="outset" w:sz="6" w:space="0" w:color="auto"/>
              <w:bottom w:val="outset" w:sz="6" w:space="0" w:color="auto"/>
              <w:right w:val="outset" w:sz="6" w:space="0" w:color="auto"/>
            </w:tcBorders>
            <w:hideMark/>
          </w:tcPr>
          <w:p w14:paraId="16235793" w14:textId="77777777" w:rsidR="00677DE5" w:rsidRPr="0063049F" w:rsidRDefault="00677DE5" w:rsidP="0063049F">
            <w:pPr>
              <w:jc w:val="center"/>
              <w:rPr>
                <w:sz w:val="16"/>
              </w:rPr>
            </w:pPr>
            <w:r w:rsidRPr="0063049F">
              <w:rPr>
                <w:sz w:val="16"/>
              </w:rPr>
              <w:t>L4_A</w:t>
            </w:r>
          </w:p>
        </w:tc>
        <w:tc>
          <w:tcPr>
            <w:tcW w:w="0" w:type="auto"/>
            <w:tcBorders>
              <w:top w:val="outset" w:sz="6" w:space="0" w:color="auto"/>
              <w:left w:val="outset" w:sz="6" w:space="0" w:color="auto"/>
              <w:bottom w:val="outset" w:sz="6" w:space="0" w:color="auto"/>
              <w:right w:val="outset" w:sz="6" w:space="0" w:color="auto"/>
            </w:tcBorders>
            <w:hideMark/>
          </w:tcPr>
          <w:p w14:paraId="64E35846" w14:textId="77777777" w:rsidR="00677DE5" w:rsidRPr="0063049F" w:rsidRDefault="00677DE5" w:rsidP="0063049F">
            <w:pPr>
              <w:jc w:val="center"/>
              <w:rPr>
                <w:sz w:val="16"/>
              </w:rPr>
            </w:pPr>
            <w:r w:rsidRPr="0063049F">
              <w:rPr>
                <w:sz w:val="16"/>
              </w:rPr>
              <w:t>L3_D</w:t>
            </w:r>
          </w:p>
        </w:tc>
        <w:tc>
          <w:tcPr>
            <w:tcW w:w="0" w:type="auto"/>
            <w:tcBorders>
              <w:top w:val="outset" w:sz="6" w:space="0" w:color="auto"/>
              <w:left w:val="outset" w:sz="6" w:space="0" w:color="auto"/>
              <w:bottom w:val="outset" w:sz="6" w:space="0" w:color="auto"/>
              <w:right w:val="outset" w:sz="6" w:space="0" w:color="auto"/>
            </w:tcBorders>
            <w:hideMark/>
          </w:tcPr>
          <w:p w14:paraId="00BE6647" w14:textId="77777777" w:rsidR="00677DE5" w:rsidRPr="0063049F" w:rsidRDefault="00677DE5" w:rsidP="0063049F">
            <w:pPr>
              <w:jc w:val="center"/>
              <w:rPr>
                <w:sz w:val="16"/>
              </w:rPr>
            </w:pPr>
            <w:r w:rsidRPr="0063049F">
              <w:rPr>
                <w:sz w:val="16"/>
              </w:rPr>
              <w:t>L3_C</w:t>
            </w:r>
          </w:p>
        </w:tc>
        <w:tc>
          <w:tcPr>
            <w:tcW w:w="0" w:type="auto"/>
            <w:tcBorders>
              <w:top w:val="outset" w:sz="6" w:space="0" w:color="auto"/>
              <w:left w:val="outset" w:sz="6" w:space="0" w:color="auto"/>
              <w:bottom w:val="outset" w:sz="6" w:space="0" w:color="auto"/>
              <w:right w:val="outset" w:sz="6" w:space="0" w:color="auto"/>
            </w:tcBorders>
            <w:hideMark/>
          </w:tcPr>
          <w:p w14:paraId="2366540A" w14:textId="77777777" w:rsidR="00677DE5" w:rsidRPr="0063049F" w:rsidRDefault="00677DE5" w:rsidP="0063049F">
            <w:pPr>
              <w:jc w:val="center"/>
              <w:rPr>
                <w:sz w:val="16"/>
              </w:rPr>
            </w:pPr>
            <w:r w:rsidRPr="0063049F">
              <w:rPr>
                <w:sz w:val="16"/>
              </w:rPr>
              <w:t>L3_B</w:t>
            </w:r>
          </w:p>
        </w:tc>
        <w:tc>
          <w:tcPr>
            <w:tcW w:w="0" w:type="auto"/>
            <w:tcBorders>
              <w:top w:val="outset" w:sz="6" w:space="0" w:color="auto"/>
              <w:left w:val="outset" w:sz="6" w:space="0" w:color="auto"/>
              <w:bottom w:val="outset" w:sz="6" w:space="0" w:color="auto"/>
              <w:right w:val="outset" w:sz="6" w:space="0" w:color="auto"/>
            </w:tcBorders>
            <w:hideMark/>
          </w:tcPr>
          <w:p w14:paraId="27B2B77C" w14:textId="77777777" w:rsidR="00677DE5" w:rsidRPr="0063049F" w:rsidRDefault="00677DE5" w:rsidP="0063049F">
            <w:pPr>
              <w:jc w:val="center"/>
              <w:rPr>
                <w:sz w:val="16"/>
              </w:rPr>
            </w:pPr>
            <w:r w:rsidRPr="0063049F">
              <w:rPr>
                <w:sz w:val="16"/>
              </w:rPr>
              <w:t>L3_A</w:t>
            </w:r>
          </w:p>
        </w:tc>
        <w:tc>
          <w:tcPr>
            <w:tcW w:w="0" w:type="auto"/>
            <w:tcBorders>
              <w:top w:val="outset" w:sz="6" w:space="0" w:color="auto"/>
              <w:left w:val="outset" w:sz="6" w:space="0" w:color="auto"/>
              <w:bottom w:val="outset" w:sz="6" w:space="0" w:color="auto"/>
              <w:right w:val="outset" w:sz="6" w:space="0" w:color="auto"/>
            </w:tcBorders>
            <w:hideMark/>
          </w:tcPr>
          <w:p w14:paraId="0E35E9B4" w14:textId="77777777" w:rsidR="00677DE5" w:rsidRPr="0063049F" w:rsidRDefault="00677DE5" w:rsidP="0063049F">
            <w:pPr>
              <w:jc w:val="center"/>
              <w:rPr>
                <w:sz w:val="16"/>
              </w:rPr>
            </w:pPr>
            <w:r w:rsidRPr="0063049F">
              <w:rPr>
                <w:sz w:val="16"/>
              </w:rPr>
              <w:t>L2_D</w:t>
            </w:r>
          </w:p>
        </w:tc>
        <w:tc>
          <w:tcPr>
            <w:tcW w:w="0" w:type="auto"/>
            <w:tcBorders>
              <w:top w:val="outset" w:sz="6" w:space="0" w:color="auto"/>
              <w:left w:val="outset" w:sz="6" w:space="0" w:color="auto"/>
              <w:bottom w:val="outset" w:sz="6" w:space="0" w:color="auto"/>
              <w:right w:val="outset" w:sz="6" w:space="0" w:color="auto"/>
            </w:tcBorders>
            <w:hideMark/>
          </w:tcPr>
          <w:p w14:paraId="45534B76" w14:textId="77777777" w:rsidR="00677DE5" w:rsidRPr="0063049F" w:rsidRDefault="00677DE5" w:rsidP="0063049F">
            <w:pPr>
              <w:jc w:val="center"/>
              <w:rPr>
                <w:sz w:val="16"/>
              </w:rPr>
            </w:pPr>
            <w:r w:rsidRPr="0063049F">
              <w:rPr>
                <w:sz w:val="16"/>
              </w:rPr>
              <w:t>L2_C</w:t>
            </w:r>
          </w:p>
        </w:tc>
        <w:tc>
          <w:tcPr>
            <w:tcW w:w="0" w:type="auto"/>
            <w:tcBorders>
              <w:top w:val="outset" w:sz="6" w:space="0" w:color="auto"/>
              <w:left w:val="outset" w:sz="6" w:space="0" w:color="auto"/>
              <w:bottom w:val="outset" w:sz="6" w:space="0" w:color="auto"/>
              <w:right w:val="outset" w:sz="6" w:space="0" w:color="auto"/>
            </w:tcBorders>
            <w:hideMark/>
          </w:tcPr>
          <w:p w14:paraId="2782BE61" w14:textId="77777777" w:rsidR="00677DE5" w:rsidRPr="0063049F" w:rsidRDefault="00677DE5" w:rsidP="0063049F">
            <w:pPr>
              <w:jc w:val="center"/>
              <w:rPr>
                <w:sz w:val="16"/>
              </w:rPr>
            </w:pPr>
            <w:r w:rsidRPr="0063049F">
              <w:rPr>
                <w:sz w:val="16"/>
              </w:rPr>
              <w:t>L2_B</w:t>
            </w:r>
          </w:p>
        </w:tc>
        <w:tc>
          <w:tcPr>
            <w:tcW w:w="0" w:type="auto"/>
            <w:tcBorders>
              <w:top w:val="outset" w:sz="6" w:space="0" w:color="auto"/>
              <w:left w:val="outset" w:sz="6" w:space="0" w:color="auto"/>
              <w:bottom w:val="outset" w:sz="6" w:space="0" w:color="auto"/>
              <w:right w:val="outset" w:sz="6" w:space="0" w:color="auto"/>
            </w:tcBorders>
            <w:hideMark/>
          </w:tcPr>
          <w:p w14:paraId="5DCE5C90" w14:textId="77777777" w:rsidR="00677DE5" w:rsidRPr="0063049F" w:rsidRDefault="00677DE5" w:rsidP="0063049F">
            <w:pPr>
              <w:jc w:val="center"/>
              <w:rPr>
                <w:sz w:val="16"/>
              </w:rPr>
            </w:pPr>
            <w:r w:rsidRPr="0063049F">
              <w:rPr>
                <w:sz w:val="16"/>
              </w:rPr>
              <w:t>L2_A</w:t>
            </w:r>
          </w:p>
        </w:tc>
        <w:tc>
          <w:tcPr>
            <w:tcW w:w="0" w:type="auto"/>
            <w:tcBorders>
              <w:top w:val="outset" w:sz="6" w:space="0" w:color="auto"/>
              <w:left w:val="outset" w:sz="6" w:space="0" w:color="auto"/>
              <w:bottom w:val="outset" w:sz="6" w:space="0" w:color="auto"/>
              <w:right w:val="outset" w:sz="6" w:space="0" w:color="auto"/>
            </w:tcBorders>
            <w:hideMark/>
          </w:tcPr>
          <w:p w14:paraId="50C1EB89" w14:textId="77777777" w:rsidR="00677DE5" w:rsidRPr="0063049F" w:rsidRDefault="00677DE5" w:rsidP="0063049F">
            <w:pPr>
              <w:jc w:val="center"/>
              <w:rPr>
                <w:sz w:val="16"/>
              </w:rPr>
            </w:pPr>
            <w:r w:rsidRPr="0063049F">
              <w:rPr>
                <w:sz w:val="16"/>
              </w:rPr>
              <w:t>L1_D</w:t>
            </w:r>
          </w:p>
        </w:tc>
        <w:tc>
          <w:tcPr>
            <w:tcW w:w="0" w:type="auto"/>
            <w:tcBorders>
              <w:top w:val="outset" w:sz="6" w:space="0" w:color="auto"/>
              <w:left w:val="outset" w:sz="6" w:space="0" w:color="auto"/>
              <w:bottom w:val="outset" w:sz="6" w:space="0" w:color="auto"/>
              <w:right w:val="outset" w:sz="6" w:space="0" w:color="auto"/>
            </w:tcBorders>
            <w:hideMark/>
          </w:tcPr>
          <w:p w14:paraId="3A75BDD6" w14:textId="77777777" w:rsidR="00677DE5" w:rsidRPr="0063049F" w:rsidRDefault="00677DE5" w:rsidP="0063049F">
            <w:pPr>
              <w:jc w:val="center"/>
              <w:rPr>
                <w:sz w:val="16"/>
              </w:rPr>
            </w:pPr>
            <w:r w:rsidRPr="0063049F">
              <w:rPr>
                <w:sz w:val="16"/>
              </w:rPr>
              <w:t>L1_C</w:t>
            </w:r>
          </w:p>
        </w:tc>
        <w:tc>
          <w:tcPr>
            <w:tcW w:w="0" w:type="auto"/>
            <w:tcBorders>
              <w:top w:val="outset" w:sz="6" w:space="0" w:color="auto"/>
              <w:left w:val="outset" w:sz="6" w:space="0" w:color="auto"/>
              <w:bottom w:val="outset" w:sz="6" w:space="0" w:color="auto"/>
              <w:right w:val="outset" w:sz="6" w:space="0" w:color="auto"/>
            </w:tcBorders>
            <w:hideMark/>
          </w:tcPr>
          <w:p w14:paraId="52009721" w14:textId="77777777" w:rsidR="00677DE5" w:rsidRPr="0063049F" w:rsidRDefault="00677DE5" w:rsidP="0063049F">
            <w:pPr>
              <w:jc w:val="center"/>
              <w:rPr>
                <w:sz w:val="16"/>
              </w:rPr>
            </w:pPr>
            <w:r w:rsidRPr="0063049F">
              <w:rPr>
                <w:sz w:val="16"/>
              </w:rPr>
              <w:t>L1_B</w:t>
            </w:r>
          </w:p>
        </w:tc>
        <w:tc>
          <w:tcPr>
            <w:tcW w:w="0" w:type="auto"/>
            <w:tcBorders>
              <w:top w:val="outset" w:sz="6" w:space="0" w:color="auto"/>
              <w:left w:val="outset" w:sz="6" w:space="0" w:color="auto"/>
              <w:bottom w:val="outset" w:sz="6" w:space="0" w:color="auto"/>
              <w:right w:val="outset" w:sz="6" w:space="0" w:color="auto"/>
            </w:tcBorders>
            <w:hideMark/>
          </w:tcPr>
          <w:p w14:paraId="7BB2A566" w14:textId="77777777" w:rsidR="00677DE5" w:rsidRPr="0063049F" w:rsidRDefault="00677DE5" w:rsidP="0063049F">
            <w:pPr>
              <w:jc w:val="center"/>
              <w:rPr>
                <w:sz w:val="16"/>
              </w:rPr>
            </w:pPr>
            <w:r w:rsidRPr="0063049F">
              <w:rPr>
                <w:sz w:val="16"/>
              </w:rPr>
              <w:t>L1_A</w:t>
            </w:r>
          </w:p>
        </w:tc>
        <w:tc>
          <w:tcPr>
            <w:tcW w:w="0" w:type="auto"/>
            <w:tcBorders>
              <w:top w:val="outset" w:sz="6" w:space="0" w:color="auto"/>
              <w:left w:val="outset" w:sz="6" w:space="0" w:color="auto"/>
              <w:bottom w:val="outset" w:sz="6" w:space="0" w:color="auto"/>
              <w:right w:val="outset" w:sz="6" w:space="0" w:color="auto"/>
            </w:tcBorders>
            <w:hideMark/>
          </w:tcPr>
          <w:p w14:paraId="0F804726" w14:textId="77777777" w:rsidR="00677DE5" w:rsidRPr="0063049F" w:rsidRDefault="00677DE5" w:rsidP="0063049F">
            <w:pPr>
              <w:jc w:val="center"/>
              <w:rPr>
                <w:sz w:val="16"/>
              </w:rPr>
            </w:pPr>
            <w:r w:rsidRPr="0063049F">
              <w:rPr>
                <w:sz w:val="16"/>
              </w:rPr>
              <w:t>L0_D</w:t>
            </w:r>
          </w:p>
        </w:tc>
        <w:tc>
          <w:tcPr>
            <w:tcW w:w="0" w:type="auto"/>
            <w:tcBorders>
              <w:top w:val="outset" w:sz="6" w:space="0" w:color="auto"/>
              <w:left w:val="outset" w:sz="6" w:space="0" w:color="auto"/>
              <w:bottom w:val="outset" w:sz="6" w:space="0" w:color="auto"/>
              <w:right w:val="outset" w:sz="6" w:space="0" w:color="auto"/>
            </w:tcBorders>
            <w:hideMark/>
          </w:tcPr>
          <w:p w14:paraId="4736317B" w14:textId="77777777" w:rsidR="00677DE5" w:rsidRPr="0063049F" w:rsidRDefault="00677DE5" w:rsidP="0063049F">
            <w:pPr>
              <w:jc w:val="center"/>
              <w:rPr>
                <w:sz w:val="16"/>
              </w:rPr>
            </w:pPr>
            <w:r w:rsidRPr="0063049F">
              <w:rPr>
                <w:sz w:val="16"/>
              </w:rPr>
              <w:t>L0_C</w:t>
            </w:r>
          </w:p>
        </w:tc>
        <w:tc>
          <w:tcPr>
            <w:tcW w:w="0" w:type="auto"/>
            <w:tcBorders>
              <w:top w:val="outset" w:sz="6" w:space="0" w:color="auto"/>
              <w:left w:val="outset" w:sz="6" w:space="0" w:color="auto"/>
              <w:bottom w:val="outset" w:sz="6" w:space="0" w:color="auto"/>
              <w:right w:val="outset" w:sz="6" w:space="0" w:color="auto"/>
            </w:tcBorders>
            <w:hideMark/>
          </w:tcPr>
          <w:p w14:paraId="051509C3" w14:textId="77777777" w:rsidR="00677DE5" w:rsidRPr="0063049F" w:rsidRDefault="00677DE5" w:rsidP="0063049F">
            <w:pPr>
              <w:jc w:val="center"/>
              <w:rPr>
                <w:sz w:val="16"/>
              </w:rPr>
            </w:pPr>
            <w:r w:rsidRPr="0063049F">
              <w:rPr>
                <w:sz w:val="16"/>
              </w:rPr>
              <w:t>L0_B</w:t>
            </w:r>
          </w:p>
        </w:tc>
        <w:tc>
          <w:tcPr>
            <w:tcW w:w="0" w:type="auto"/>
            <w:tcBorders>
              <w:top w:val="outset" w:sz="6" w:space="0" w:color="auto"/>
              <w:left w:val="outset" w:sz="6" w:space="0" w:color="auto"/>
              <w:bottom w:val="outset" w:sz="6" w:space="0" w:color="auto"/>
              <w:right w:val="outset" w:sz="6" w:space="0" w:color="auto"/>
            </w:tcBorders>
            <w:hideMark/>
          </w:tcPr>
          <w:p w14:paraId="13243BA9" w14:textId="77777777" w:rsidR="00677DE5" w:rsidRPr="0063049F" w:rsidRDefault="00677DE5" w:rsidP="0063049F">
            <w:pPr>
              <w:jc w:val="center"/>
              <w:rPr>
                <w:sz w:val="16"/>
              </w:rPr>
            </w:pPr>
            <w:r w:rsidRPr="0063049F">
              <w:rPr>
                <w:sz w:val="16"/>
              </w:rPr>
              <w:t>L0_A</w:t>
            </w:r>
          </w:p>
        </w:tc>
      </w:tr>
    </w:tbl>
    <w:p w14:paraId="680C2762" w14:textId="77777777" w:rsidR="00677DE5" w:rsidRDefault="00677DE5" w:rsidP="0063049F">
      <w:pPr>
        <w:pStyle w:val="Caption"/>
      </w:pPr>
      <w:r>
        <w:t xml:space="preserve">Table </w:t>
      </w:r>
      <w:fldSimple w:instr=" SEQ Table \* ARABIC ">
        <w:r>
          <w:rPr>
            <w:noProof/>
          </w:rPr>
          <w:t>43</w:t>
        </w:r>
      </w:fldSimple>
      <w:r>
        <w:t xml:space="preserve"> NOC_TX_UPSIZER_STATUS_0 register.</w:t>
      </w:r>
    </w:p>
    <w:p w14:paraId="354FB63D" w14:textId="77777777" w:rsidR="00677DE5" w:rsidRDefault="00677DE5" w:rsidP="0063049F">
      <w:pPr>
        <w:pStyle w:val="Heading3"/>
      </w:pPr>
      <w:r>
        <w:lastRenderedPageBreak/>
        <w:t>NOC_TX_UPSIZER_STATUS_1</w:t>
      </w:r>
    </w:p>
    <w:p w14:paraId="4E0F219E" w14:textId="77777777" w:rsidR="00677DE5" w:rsidRDefault="00677DE5" w:rsidP="0063049F">
      <w:pPr>
        <w:pStyle w:val="NormalWeb"/>
        <w:jc w:val="both"/>
      </w:pPr>
      <w:r>
        <w:t>These two registers (noc_tx_upsizer_status_0 and noc_tx_upsizer_status_1) track the status of the bridge transmitter upsizer/downsize structure. They can be used with the other status registers to check for packets that are still occupying the bridge. Each NoC layer, up to 16, can have upsizing/downsizing logic, and these 2 registers track the status of all 16 layers (noc_tx_upsizer_status_0 from 0 to 7 and noc_tx_upsizer_status_1 from 8 to 15).</w:t>
      </w:r>
    </w:p>
    <w:p w14:paraId="358993F9" w14:textId="77777777" w:rsidR="00677DE5" w:rsidRDefault="00677DE5" w:rsidP="0063049F">
      <w:pPr>
        <w:pStyle w:val="NormalWeb"/>
      </w:pPr>
      <w:r>
        <w:t>Attribute: R</w:t>
      </w:r>
    </w:p>
    <w:p w14:paraId="79FE8EAC" w14:textId="77777777" w:rsidR="00677DE5" w:rsidRDefault="00677DE5" w:rsidP="0063049F">
      <w:pPr>
        <w:pStyle w:val="NormalWeb"/>
      </w:pPr>
      <w:r>
        <w:t>Security: Non-secure</w:t>
      </w:r>
    </w:p>
    <w:p w14:paraId="35B446CF" w14:textId="77777777" w:rsidR="00677DE5" w:rsidRDefault="00677DE5" w:rsidP="0063049F">
      <w:pPr>
        <w:pStyle w:val="NormalWeb"/>
      </w:pPr>
      <w:r>
        <w:t>Bit field description:</w:t>
      </w:r>
    </w:p>
    <w:p w14:paraId="600D4372" w14:textId="77777777" w:rsidR="00677DE5" w:rsidRDefault="00677DE5" w:rsidP="00312028">
      <w:pPr>
        <w:numPr>
          <w:ilvl w:val="0"/>
          <w:numId w:val="72"/>
        </w:numPr>
        <w:spacing w:before="100" w:beforeAutospacing="1" w:after="100" w:afterAutospacing="1" w:line="240" w:lineRule="auto"/>
      </w:pPr>
      <w:r>
        <w:rPr>
          <w:b/>
          <w:bCs/>
        </w:rPr>
        <w:t>L15_D</w:t>
      </w:r>
      <w:r>
        <w:t>[31] - Interface upsizer status for interface D, Layer 15</w:t>
      </w:r>
    </w:p>
    <w:p w14:paraId="77E15ADB" w14:textId="77777777" w:rsidR="00677DE5" w:rsidRDefault="00677DE5" w:rsidP="00312028">
      <w:pPr>
        <w:numPr>
          <w:ilvl w:val="0"/>
          <w:numId w:val="72"/>
        </w:numPr>
        <w:spacing w:before="100" w:beforeAutospacing="1" w:after="100" w:afterAutospacing="1" w:line="240" w:lineRule="auto"/>
      </w:pPr>
      <w:r>
        <w:rPr>
          <w:b/>
          <w:bCs/>
        </w:rPr>
        <w:t>L15_C</w:t>
      </w:r>
      <w:r>
        <w:t>[30] - Interface upsizer status for interface C, Layer 15</w:t>
      </w:r>
    </w:p>
    <w:p w14:paraId="1B6779B9" w14:textId="77777777" w:rsidR="00677DE5" w:rsidRDefault="00677DE5" w:rsidP="00312028">
      <w:pPr>
        <w:numPr>
          <w:ilvl w:val="0"/>
          <w:numId w:val="72"/>
        </w:numPr>
        <w:spacing w:before="100" w:beforeAutospacing="1" w:after="100" w:afterAutospacing="1" w:line="240" w:lineRule="auto"/>
      </w:pPr>
      <w:r>
        <w:rPr>
          <w:b/>
          <w:bCs/>
        </w:rPr>
        <w:t>L15_B</w:t>
      </w:r>
      <w:r>
        <w:t>[29] - Interface upsizer status for interface B, Layer 15</w:t>
      </w:r>
    </w:p>
    <w:p w14:paraId="6BB572EA" w14:textId="77777777" w:rsidR="00677DE5" w:rsidRDefault="00677DE5" w:rsidP="00312028">
      <w:pPr>
        <w:numPr>
          <w:ilvl w:val="0"/>
          <w:numId w:val="72"/>
        </w:numPr>
        <w:spacing w:before="100" w:beforeAutospacing="1" w:after="100" w:afterAutospacing="1" w:line="240" w:lineRule="auto"/>
      </w:pPr>
      <w:r>
        <w:rPr>
          <w:b/>
          <w:bCs/>
        </w:rPr>
        <w:t>L15_A</w:t>
      </w:r>
      <w:r>
        <w:t>[28] - Interface upsizer status for interface A, Layer 15</w:t>
      </w:r>
    </w:p>
    <w:p w14:paraId="2B066A81" w14:textId="77777777" w:rsidR="00677DE5" w:rsidRDefault="00677DE5" w:rsidP="00312028">
      <w:pPr>
        <w:numPr>
          <w:ilvl w:val="0"/>
          <w:numId w:val="72"/>
        </w:numPr>
        <w:spacing w:before="100" w:beforeAutospacing="1" w:after="100" w:afterAutospacing="1" w:line="240" w:lineRule="auto"/>
      </w:pPr>
      <w:r>
        <w:rPr>
          <w:b/>
          <w:bCs/>
        </w:rPr>
        <w:t>L14_D</w:t>
      </w:r>
      <w:r>
        <w:t>[27] - Interface upsizer status for interface D, Layer 14</w:t>
      </w:r>
    </w:p>
    <w:p w14:paraId="30309521" w14:textId="77777777" w:rsidR="00677DE5" w:rsidRDefault="00677DE5" w:rsidP="00312028">
      <w:pPr>
        <w:numPr>
          <w:ilvl w:val="0"/>
          <w:numId w:val="72"/>
        </w:numPr>
        <w:spacing w:before="100" w:beforeAutospacing="1" w:after="100" w:afterAutospacing="1" w:line="240" w:lineRule="auto"/>
      </w:pPr>
      <w:r>
        <w:rPr>
          <w:b/>
          <w:bCs/>
        </w:rPr>
        <w:t>L14_C</w:t>
      </w:r>
      <w:r>
        <w:t>[26] - Interface upsizer status for interface C, Layer 14</w:t>
      </w:r>
    </w:p>
    <w:p w14:paraId="52D5EAA7" w14:textId="77777777" w:rsidR="00677DE5" w:rsidRDefault="00677DE5" w:rsidP="00312028">
      <w:pPr>
        <w:numPr>
          <w:ilvl w:val="0"/>
          <w:numId w:val="72"/>
        </w:numPr>
        <w:spacing w:before="100" w:beforeAutospacing="1" w:after="100" w:afterAutospacing="1" w:line="240" w:lineRule="auto"/>
      </w:pPr>
      <w:r>
        <w:rPr>
          <w:b/>
          <w:bCs/>
        </w:rPr>
        <w:t>L14_B</w:t>
      </w:r>
      <w:r>
        <w:t>[25] - Interface upsizer status for interface B, Layer 14</w:t>
      </w:r>
    </w:p>
    <w:p w14:paraId="7397F66F" w14:textId="77777777" w:rsidR="00677DE5" w:rsidRDefault="00677DE5" w:rsidP="00312028">
      <w:pPr>
        <w:numPr>
          <w:ilvl w:val="0"/>
          <w:numId w:val="72"/>
        </w:numPr>
        <w:spacing w:before="100" w:beforeAutospacing="1" w:after="100" w:afterAutospacing="1" w:line="240" w:lineRule="auto"/>
      </w:pPr>
      <w:r>
        <w:rPr>
          <w:b/>
          <w:bCs/>
        </w:rPr>
        <w:t>L14_A</w:t>
      </w:r>
      <w:r>
        <w:t>[24] - Interface upsizer status for interface A, Layer 14</w:t>
      </w:r>
    </w:p>
    <w:p w14:paraId="27D60480" w14:textId="77777777" w:rsidR="00677DE5" w:rsidRDefault="00677DE5" w:rsidP="00312028">
      <w:pPr>
        <w:numPr>
          <w:ilvl w:val="0"/>
          <w:numId w:val="72"/>
        </w:numPr>
        <w:spacing w:before="100" w:beforeAutospacing="1" w:after="100" w:afterAutospacing="1" w:line="240" w:lineRule="auto"/>
      </w:pPr>
      <w:r>
        <w:rPr>
          <w:b/>
          <w:bCs/>
        </w:rPr>
        <w:t>L13_D</w:t>
      </w:r>
      <w:r>
        <w:t>[23] - Interface upsizer status for interface D, Layer 13</w:t>
      </w:r>
    </w:p>
    <w:p w14:paraId="587765DC" w14:textId="77777777" w:rsidR="00677DE5" w:rsidRDefault="00677DE5" w:rsidP="00312028">
      <w:pPr>
        <w:numPr>
          <w:ilvl w:val="0"/>
          <w:numId w:val="72"/>
        </w:numPr>
        <w:spacing w:before="100" w:beforeAutospacing="1" w:after="100" w:afterAutospacing="1" w:line="240" w:lineRule="auto"/>
      </w:pPr>
      <w:r>
        <w:rPr>
          <w:b/>
          <w:bCs/>
        </w:rPr>
        <w:t>L13_C</w:t>
      </w:r>
      <w:r>
        <w:t>[22] - Interface upsizer status for interface C, Layer 13</w:t>
      </w:r>
    </w:p>
    <w:p w14:paraId="778B8E12" w14:textId="77777777" w:rsidR="00677DE5" w:rsidRDefault="00677DE5" w:rsidP="00312028">
      <w:pPr>
        <w:numPr>
          <w:ilvl w:val="0"/>
          <w:numId w:val="72"/>
        </w:numPr>
        <w:spacing w:before="100" w:beforeAutospacing="1" w:after="100" w:afterAutospacing="1" w:line="240" w:lineRule="auto"/>
      </w:pPr>
      <w:r>
        <w:rPr>
          <w:b/>
          <w:bCs/>
        </w:rPr>
        <w:t>L13_B</w:t>
      </w:r>
      <w:r>
        <w:t>[21] - Interface upsizer status for interface B, Layer 13</w:t>
      </w:r>
    </w:p>
    <w:p w14:paraId="3FD650FC" w14:textId="77777777" w:rsidR="00677DE5" w:rsidRDefault="00677DE5" w:rsidP="00312028">
      <w:pPr>
        <w:numPr>
          <w:ilvl w:val="0"/>
          <w:numId w:val="72"/>
        </w:numPr>
        <w:spacing w:before="100" w:beforeAutospacing="1" w:after="100" w:afterAutospacing="1" w:line="240" w:lineRule="auto"/>
      </w:pPr>
      <w:r>
        <w:rPr>
          <w:b/>
          <w:bCs/>
        </w:rPr>
        <w:t>L13_A</w:t>
      </w:r>
      <w:r>
        <w:t>[20] - Interface upsizer status for interface A, Layer 13</w:t>
      </w:r>
    </w:p>
    <w:p w14:paraId="1BEDA48C" w14:textId="77777777" w:rsidR="00677DE5" w:rsidRDefault="00677DE5" w:rsidP="00312028">
      <w:pPr>
        <w:numPr>
          <w:ilvl w:val="0"/>
          <w:numId w:val="72"/>
        </w:numPr>
        <w:spacing w:before="100" w:beforeAutospacing="1" w:after="100" w:afterAutospacing="1" w:line="240" w:lineRule="auto"/>
      </w:pPr>
      <w:r>
        <w:rPr>
          <w:b/>
          <w:bCs/>
        </w:rPr>
        <w:t>L12_D</w:t>
      </w:r>
      <w:r>
        <w:t>[19] - Interface upsizer status for interface D, Layer 12</w:t>
      </w:r>
    </w:p>
    <w:p w14:paraId="06CE4FE7" w14:textId="77777777" w:rsidR="00677DE5" w:rsidRDefault="00677DE5" w:rsidP="00312028">
      <w:pPr>
        <w:numPr>
          <w:ilvl w:val="0"/>
          <w:numId w:val="72"/>
        </w:numPr>
        <w:spacing w:before="100" w:beforeAutospacing="1" w:after="100" w:afterAutospacing="1" w:line="240" w:lineRule="auto"/>
      </w:pPr>
      <w:r>
        <w:rPr>
          <w:b/>
          <w:bCs/>
        </w:rPr>
        <w:t>L12_C</w:t>
      </w:r>
      <w:r>
        <w:t>[18] - Interface upsizer status for interface C, Layer 12</w:t>
      </w:r>
    </w:p>
    <w:p w14:paraId="33DBF782" w14:textId="77777777" w:rsidR="00677DE5" w:rsidRDefault="00677DE5" w:rsidP="00312028">
      <w:pPr>
        <w:numPr>
          <w:ilvl w:val="0"/>
          <w:numId w:val="72"/>
        </w:numPr>
        <w:spacing w:before="100" w:beforeAutospacing="1" w:after="100" w:afterAutospacing="1" w:line="240" w:lineRule="auto"/>
      </w:pPr>
      <w:r>
        <w:rPr>
          <w:b/>
          <w:bCs/>
        </w:rPr>
        <w:t>L12_B</w:t>
      </w:r>
      <w:r>
        <w:t>[17] - Interface upsizer status for interface B, Layer 12</w:t>
      </w:r>
    </w:p>
    <w:p w14:paraId="18B2FE9C" w14:textId="77777777" w:rsidR="00677DE5" w:rsidRDefault="00677DE5" w:rsidP="00312028">
      <w:pPr>
        <w:numPr>
          <w:ilvl w:val="0"/>
          <w:numId w:val="72"/>
        </w:numPr>
        <w:spacing w:before="100" w:beforeAutospacing="1" w:after="100" w:afterAutospacing="1" w:line="240" w:lineRule="auto"/>
      </w:pPr>
      <w:r>
        <w:rPr>
          <w:b/>
          <w:bCs/>
        </w:rPr>
        <w:t>L12_A</w:t>
      </w:r>
      <w:r>
        <w:t>[16] - Interface upsizer status for interface A, Layer 12</w:t>
      </w:r>
    </w:p>
    <w:p w14:paraId="25DE6BFC" w14:textId="77777777" w:rsidR="00677DE5" w:rsidRDefault="00677DE5" w:rsidP="00312028">
      <w:pPr>
        <w:numPr>
          <w:ilvl w:val="0"/>
          <w:numId w:val="72"/>
        </w:numPr>
        <w:spacing w:before="100" w:beforeAutospacing="1" w:after="100" w:afterAutospacing="1" w:line="240" w:lineRule="auto"/>
      </w:pPr>
      <w:r>
        <w:rPr>
          <w:b/>
          <w:bCs/>
        </w:rPr>
        <w:t>L11_D</w:t>
      </w:r>
      <w:r>
        <w:t>[15] - Interface upsizer status for interface D, Layer 11</w:t>
      </w:r>
    </w:p>
    <w:p w14:paraId="60E156B2" w14:textId="77777777" w:rsidR="00677DE5" w:rsidRDefault="00677DE5" w:rsidP="00312028">
      <w:pPr>
        <w:numPr>
          <w:ilvl w:val="0"/>
          <w:numId w:val="72"/>
        </w:numPr>
        <w:spacing w:before="100" w:beforeAutospacing="1" w:after="100" w:afterAutospacing="1" w:line="240" w:lineRule="auto"/>
      </w:pPr>
      <w:r>
        <w:rPr>
          <w:b/>
          <w:bCs/>
        </w:rPr>
        <w:t>L11_C</w:t>
      </w:r>
      <w:r>
        <w:t>[14] - Interface upsizer status for interface C, Layer 11</w:t>
      </w:r>
    </w:p>
    <w:p w14:paraId="3FC7D4B0" w14:textId="77777777" w:rsidR="00677DE5" w:rsidRDefault="00677DE5" w:rsidP="00312028">
      <w:pPr>
        <w:numPr>
          <w:ilvl w:val="0"/>
          <w:numId w:val="72"/>
        </w:numPr>
        <w:spacing w:before="100" w:beforeAutospacing="1" w:after="100" w:afterAutospacing="1" w:line="240" w:lineRule="auto"/>
      </w:pPr>
      <w:r>
        <w:rPr>
          <w:b/>
          <w:bCs/>
        </w:rPr>
        <w:t>L11_B</w:t>
      </w:r>
      <w:r>
        <w:t>[13] - Interface upsizer status for interface B, Layer 11</w:t>
      </w:r>
    </w:p>
    <w:p w14:paraId="70373E99" w14:textId="77777777" w:rsidR="00677DE5" w:rsidRDefault="00677DE5" w:rsidP="00312028">
      <w:pPr>
        <w:numPr>
          <w:ilvl w:val="0"/>
          <w:numId w:val="72"/>
        </w:numPr>
        <w:spacing w:before="100" w:beforeAutospacing="1" w:after="100" w:afterAutospacing="1" w:line="240" w:lineRule="auto"/>
      </w:pPr>
      <w:r>
        <w:rPr>
          <w:b/>
          <w:bCs/>
        </w:rPr>
        <w:t>L11_A</w:t>
      </w:r>
      <w:r>
        <w:t>[12] - Interface upsizer status for interface A, Layer 11</w:t>
      </w:r>
    </w:p>
    <w:p w14:paraId="12696B8C" w14:textId="77777777" w:rsidR="00677DE5" w:rsidRDefault="00677DE5" w:rsidP="00312028">
      <w:pPr>
        <w:numPr>
          <w:ilvl w:val="0"/>
          <w:numId w:val="72"/>
        </w:numPr>
        <w:spacing w:before="100" w:beforeAutospacing="1" w:after="100" w:afterAutospacing="1" w:line="240" w:lineRule="auto"/>
      </w:pPr>
      <w:r>
        <w:rPr>
          <w:b/>
          <w:bCs/>
        </w:rPr>
        <w:t>L10_D</w:t>
      </w:r>
      <w:r>
        <w:t>[11] - Interface upsizer status for interface D, Layer 10</w:t>
      </w:r>
    </w:p>
    <w:p w14:paraId="714F85FD" w14:textId="77777777" w:rsidR="00677DE5" w:rsidRDefault="00677DE5" w:rsidP="00312028">
      <w:pPr>
        <w:numPr>
          <w:ilvl w:val="0"/>
          <w:numId w:val="72"/>
        </w:numPr>
        <w:spacing w:before="100" w:beforeAutospacing="1" w:after="100" w:afterAutospacing="1" w:line="240" w:lineRule="auto"/>
      </w:pPr>
      <w:r>
        <w:rPr>
          <w:b/>
          <w:bCs/>
        </w:rPr>
        <w:t>L10_C</w:t>
      </w:r>
      <w:r>
        <w:t>[10] - Interface upsizer status for interface C, Layer 10</w:t>
      </w:r>
    </w:p>
    <w:p w14:paraId="12D43A97" w14:textId="77777777" w:rsidR="00677DE5" w:rsidRDefault="00677DE5" w:rsidP="00312028">
      <w:pPr>
        <w:numPr>
          <w:ilvl w:val="0"/>
          <w:numId w:val="72"/>
        </w:numPr>
        <w:spacing w:before="100" w:beforeAutospacing="1" w:after="100" w:afterAutospacing="1" w:line="240" w:lineRule="auto"/>
      </w:pPr>
      <w:r>
        <w:rPr>
          <w:b/>
          <w:bCs/>
        </w:rPr>
        <w:t>L10_B</w:t>
      </w:r>
      <w:r>
        <w:t>[9] - Interface upsizer status for interface B, Layer 10</w:t>
      </w:r>
    </w:p>
    <w:p w14:paraId="72D87A1C" w14:textId="77777777" w:rsidR="00677DE5" w:rsidRDefault="00677DE5" w:rsidP="00312028">
      <w:pPr>
        <w:numPr>
          <w:ilvl w:val="0"/>
          <w:numId w:val="72"/>
        </w:numPr>
        <w:spacing w:before="100" w:beforeAutospacing="1" w:after="100" w:afterAutospacing="1" w:line="240" w:lineRule="auto"/>
      </w:pPr>
      <w:r>
        <w:rPr>
          <w:b/>
          <w:bCs/>
        </w:rPr>
        <w:t>L10_A</w:t>
      </w:r>
      <w:r>
        <w:t>[8] - Interface upsizer status for interface A, Layer 10</w:t>
      </w:r>
    </w:p>
    <w:p w14:paraId="75D17A68" w14:textId="77777777" w:rsidR="00677DE5" w:rsidRDefault="00677DE5" w:rsidP="00312028">
      <w:pPr>
        <w:numPr>
          <w:ilvl w:val="0"/>
          <w:numId w:val="72"/>
        </w:numPr>
        <w:spacing w:before="100" w:beforeAutospacing="1" w:after="100" w:afterAutospacing="1" w:line="240" w:lineRule="auto"/>
      </w:pPr>
      <w:r>
        <w:rPr>
          <w:b/>
          <w:bCs/>
        </w:rPr>
        <w:t>L9_D</w:t>
      </w:r>
      <w:r>
        <w:t>[7] - Interface upsizer status for interface D, Layer 9</w:t>
      </w:r>
    </w:p>
    <w:p w14:paraId="0051D9E7" w14:textId="77777777" w:rsidR="00677DE5" w:rsidRDefault="00677DE5" w:rsidP="00312028">
      <w:pPr>
        <w:numPr>
          <w:ilvl w:val="0"/>
          <w:numId w:val="72"/>
        </w:numPr>
        <w:spacing w:before="100" w:beforeAutospacing="1" w:after="100" w:afterAutospacing="1" w:line="240" w:lineRule="auto"/>
      </w:pPr>
      <w:r>
        <w:rPr>
          <w:b/>
          <w:bCs/>
        </w:rPr>
        <w:t>L9_C</w:t>
      </w:r>
      <w:r>
        <w:t>[6] - Interface upsizer status for interface C, Layer 9</w:t>
      </w:r>
    </w:p>
    <w:p w14:paraId="5F21189B" w14:textId="77777777" w:rsidR="00677DE5" w:rsidRDefault="00677DE5" w:rsidP="00312028">
      <w:pPr>
        <w:numPr>
          <w:ilvl w:val="0"/>
          <w:numId w:val="72"/>
        </w:numPr>
        <w:spacing w:before="100" w:beforeAutospacing="1" w:after="100" w:afterAutospacing="1" w:line="240" w:lineRule="auto"/>
      </w:pPr>
      <w:r>
        <w:rPr>
          <w:b/>
          <w:bCs/>
        </w:rPr>
        <w:t>L9_B</w:t>
      </w:r>
      <w:r>
        <w:t>[5] - Interface upsizer status for interface B, Layer 9</w:t>
      </w:r>
    </w:p>
    <w:p w14:paraId="13B9DA2A" w14:textId="77777777" w:rsidR="00677DE5" w:rsidRDefault="00677DE5" w:rsidP="00312028">
      <w:pPr>
        <w:numPr>
          <w:ilvl w:val="0"/>
          <w:numId w:val="72"/>
        </w:numPr>
        <w:spacing w:before="100" w:beforeAutospacing="1" w:after="100" w:afterAutospacing="1" w:line="240" w:lineRule="auto"/>
      </w:pPr>
      <w:r>
        <w:rPr>
          <w:b/>
          <w:bCs/>
        </w:rPr>
        <w:t>L9_A</w:t>
      </w:r>
      <w:r>
        <w:t>[4] - Interface upsizer status for interface A, Layer 9</w:t>
      </w:r>
    </w:p>
    <w:p w14:paraId="5BF335AD" w14:textId="77777777" w:rsidR="00677DE5" w:rsidRDefault="00677DE5" w:rsidP="00312028">
      <w:pPr>
        <w:numPr>
          <w:ilvl w:val="0"/>
          <w:numId w:val="72"/>
        </w:numPr>
        <w:spacing w:before="100" w:beforeAutospacing="1" w:after="100" w:afterAutospacing="1" w:line="240" w:lineRule="auto"/>
      </w:pPr>
      <w:r>
        <w:rPr>
          <w:b/>
          <w:bCs/>
        </w:rPr>
        <w:t>L8_D</w:t>
      </w:r>
      <w:r>
        <w:t>[3] - Interface upsizer status for interface D, Layer 8</w:t>
      </w:r>
    </w:p>
    <w:p w14:paraId="1C5F2570" w14:textId="77777777" w:rsidR="00677DE5" w:rsidRDefault="00677DE5" w:rsidP="00312028">
      <w:pPr>
        <w:numPr>
          <w:ilvl w:val="0"/>
          <w:numId w:val="72"/>
        </w:numPr>
        <w:spacing w:before="100" w:beforeAutospacing="1" w:after="100" w:afterAutospacing="1" w:line="240" w:lineRule="auto"/>
      </w:pPr>
      <w:r>
        <w:rPr>
          <w:b/>
          <w:bCs/>
        </w:rPr>
        <w:t>L8_C</w:t>
      </w:r>
      <w:r>
        <w:t>[2] - Interface upsizer status for interface C, Layer 8</w:t>
      </w:r>
    </w:p>
    <w:p w14:paraId="092BE945" w14:textId="77777777" w:rsidR="00677DE5" w:rsidRDefault="00677DE5" w:rsidP="00312028">
      <w:pPr>
        <w:numPr>
          <w:ilvl w:val="0"/>
          <w:numId w:val="72"/>
        </w:numPr>
        <w:spacing w:before="100" w:beforeAutospacing="1" w:after="100" w:afterAutospacing="1" w:line="240" w:lineRule="auto"/>
      </w:pPr>
      <w:r>
        <w:rPr>
          <w:b/>
          <w:bCs/>
        </w:rPr>
        <w:lastRenderedPageBreak/>
        <w:t>L8_B</w:t>
      </w:r>
      <w:r>
        <w:t>[1] - Interface upsizer status for interface B, Layer 8</w:t>
      </w:r>
    </w:p>
    <w:p w14:paraId="74A0BCA7" w14:textId="77777777" w:rsidR="00677DE5" w:rsidRDefault="00677DE5" w:rsidP="00312028">
      <w:pPr>
        <w:numPr>
          <w:ilvl w:val="0"/>
          <w:numId w:val="72"/>
        </w:numPr>
        <w:spacing w:before="100" w:beforeAutospacing="1" w:after="100" w:afterAutospacing="1" w:line="240" w:lineRule="auto"/>
      </w:pPr>
      <w:r>
        <w:rPr>
          <w:b/>
          <w:bCs/>
        </w:rPr>
        <w:t>L8_A</w:t>
      </w:r>
      <w:r>
        <w:t>[0] - Interface upsizer status for interface A, Layer 8</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4"/>
        <w:gridCol w:w="302"/>
        <w:gridCol w:w="293"/>
        <w:gridCol w:w="306"/>
        <w:gridCol w:w="306"/>
        <w:gridCol w:w="301"/>
        <w:gridCol w:w="293"/>
        <w:gridCol w:w="306"/>
        <w:gridCol w:w="306"/>
        <w:gridCol w:w="301"/>
        <w:gridCol w:w="293"/>
        <w:gridCol w:w="306"/>
        <w:gridCol w:w="306"/>
        <w:gridCol w:w="301"/>
        <w:gridCol w:w="293"/>
        <w:gridCol w:w="306"/>
        <w:gridCol w:w="306"/>
        <w:gridCol w:w="301"/>
        <w:gridCol w:w="293"/>
        <w:gridCol w:w="306"/>
        <w:gridCol w:w="306"/>
        <w:gridCol w:w="301"/>
        <w:gridCol w:w="293"/>
        <w:gridCol w:w="306"/>
        <w:gridCol w:w="266"/>
        <w:gridCol w:w="261"/>
        <w:gridCol w:w="253"/>
        <w:gridCol w:w="266"/>
        <w:gridCol w:w="266"/>
        <w:gridCol w:w="261"/>
        <w:gridCol w:w="253"/>
        <w:gridCol w:w="273"/>
      </w:tblGrid>
      <w:tr w:rsidR="00677DE5" w:rsidRPr="0063049F" w14:paraId="6DD88A92"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5724289" w14:textId="77777777" w:rsidR="00677DE5" w:rsidRPr="0063049F" w:rsidRDefault="00677DE5" w:rsidP="0063049F">
            <w:pPr>
              <w:spacing w:after="0"/>
              <w:jc w:val="center"/>
              <w:rPr>
                <w:sz w:val="14"/>
              </w:rPr>
            </w:pPr>
            <w:r w:rsidRPr="0063049F">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1B6F62F4" w14:textId="77777777" w:rsidR="00677DE5" w:rsidRPr="0063049F" w:rsidRDefault="00677DE5" w:rsidP="0063049F">
            <w:pPr>
              <w:jc w:val="center"/>
              <w:rPr>
                <w:sz w:val="14"/>
              </w:rPr>
            </w:pPr>
            <w:r w:rsidRPr="0063049F">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1B33F4AC" w14:textId="77777777" w:rsidR="00677DE5" w:rsidRPr="0063049F" w:rsidRDefault="00677DE5" w:rsidP="0063049F">
            <w:pPr>
              <w:jc w:val="center"/>
              <w:rPr>
                <w:sz w:val="14"/>
              </w:rPr>
            </w:pPr>
            <w:r w:rsidRPr="0063049F">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333E2FA5" w14:textId="77777777" w:rsidR="00677DE5" w:rsidRPr="0063049F" w:rsidRDefault="00677DE5" w:rsidP="0063049F">
            <w:pPr>
              <w:jc w:val="center"/>
              <w:rPr>
                <w:sz w:val="14"/>
              </w:rPr>
            </w:pPr>
            <w:r w:rsidRPr="0063049F">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73B69984" w14:textId="77777777" w:rsidR="00677DE5" w:rsidRPr="0063049F" w:rsidRDefault="00677DE5" w:rsidP="0063049F">
            <w:pPr>
              <w:jc w:val="center"/>
              <w:rPr>
                <w:sz w:val="14"/>
              </w:rPr>
            </w:pPr>
            <w:r w:rsidRPr="0063049F">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3F2C4F38" w14:textId="77777777" w:rsidR="00677DE5" w:rsidRPr="0063049F" w:rsidRDefault="00677DE5" w:rsidP="0063049F">
            <w:pPr>
              <w:jc w:val="center"/>
              <w:rPr>
                <w:sz w:val="14"/>
              </w:rPr>
            </w:pPr>
            <w:r w:rsidRPr="0063049F">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21E7F156" w14:textId="77777777" w:rsidR="00677DE5" w:rsidRPr="0063049F" w:rsidRDefault="00677DE5" w:rsidP="0063049F">
            <w:pPr>
              <w:jc w:val="center"/>
              <w:rPr>
                <w:sz w:val="14"/>
              </w:rPr>
            </w:pPr>
            <w:r w:rsidRPr="0063049F">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5A22297C" w14:textId="77777777" w:rsidR="00677DE5" w:rsidRPr="0063049F" w:rsidRDefault="00677DE5" w:rsidP="0063049F">
            <w:pPr>
              <w:jc w:val="center"/>
              <w:rPr>
                <w:sz w:val="14"/>
              </w:rPr>
            </w:pPr>
            <w:r w:rsidRPr="0063049F">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B9E718E" w14:textId="77777777" w:rsidR="00677DE5" w:rsidRPr="0063049F" w:rsidRDefault="00677DE5" w:rsidP="0063049F">
            <w:pPr>
              <w:jc w:val="center"/>
              <w:rPr>
                <w:sz w:val="14"/>
              </w:rPr>
            </w:pPr>
            <w:r w:rsidRPr="0063049F">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387749ED" w14:textId="77777777" w:rsidR="00677DE5" w:rsidRPr="0063049F" w:rsidRDefault="00677DE5" w:rsidP="0063049F">
            <w:pPr>
              <w:jc w:val="center"/>
              <w:rPr>
                <w:sz w:val="14"/>
              </w:rPr>
            </w:pPr>
            <w:r w:rsidRPr="0063049F">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535BCDF5" w14:textId="77777777" w:rsidR="00677DE5" w:rsidRPr="0063049F" w:rsidRDefault="00677DE5" w:rsidP="0063049F">
            <w:pPr>
              <w:jc w:val="center"/>
              <w:rPr>
                <w:sz w:val="14"/>
              </w:rPr>
            </w:pPr>
            <w:r w:rsidRPr="0063049F">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03F90713" w14:textId="77777777" w:rsidR="00677DE5" w:rsidRPr="0063049F" w:rsidRDefault="00677DE5" w:rsidP="0063049F">
            <w:pPr>
              <w:jc w:val="center"/>
              <w:rPr>
                <w:sz w:val="14"/>
              </w:rPr>
            </w:pPr>
            <w:r w:rsidRPr="0063049F">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039119EE" w14:textId="77777777" w:rsidR="00677DE5" w:rsidRPr="0063049F" w:rsidRDefault="00677DE5" w:rsidP="0063049F">
            <w:pPr>
              <w:jc w:val="center"/>
              <w:rPr>
                <w:sz w:val="14"/>
              </w:rPr>
            </w:pPr>
            <w:r w:rsidRPr="0063049F">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709C7183" w14:textId="77777777" w:rsidR="00677DE5" w:rsidRPr="0063049F" w:rsidRDefault="00677DE5" w:rsidP="0063049F">
            <w:pPr>
              <w:jc w:val="center"/>
              <w:rPr>
                <w:sz w:val="14"/>
              </w:rPr>
            </w:pPr>
            <w:r w:rsidRPr="0063049F">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CBB9551" w14:textId="77777777" w:rsidR="00677DE5" w:rsidRPr="0063049F" w:rsidRDefault="00677DE5" w:rsidP="0063049F">
            <w:pPr>
              <w:jc w:val="center"/>
              <w:rPr>
                <w:sz w:val="14"/>
              </w:rPr>
            </w:pPr>
            <w:r w:rsidRPr="0063049F">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035C1F78" w14:textId="77777777" w:rsidR="00677DE5" w:rsidRPr="0063049F" w:rsidRDefault="00677DE5" w:rsidP="0063049F">
            <w:pPr>
              <w:jc w:val="center"/>
              <w:rPr>
                <w:sz w:val="14"/>
              </w:rPr>
            </w:pPr>
            <w:r w:rsidRPr="0063049F">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002FE64F" w14:textId="77777777" w:rsidR="00677DE5" w:rsidRPr="0063049F" w:rsidRDefault="00677DE5" w:rsidP="0063049F">
            <w:pPr>
              <w:jc w:val="center"/>
              <w:rPr>
                <w:sz w:val="14"/>
              </w:rPr>
            </w:pPr>
            <w:r w:rsidRPr="0063049F">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48A32284" w14:textId="77777777" w:rsidR="00677DE5" w:rsidRPr="0063049F" w:rsidRDefault="00677DE5" w:rsidP="0063049F">
            <w:pPr>
              <w:jc w:val="center"/>
              <w:rPr>
                <w:sz w:val="14"/>
              </w:rPr>
            </w:pPr>
            <w:r w:rsidRPr="0063049F">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356FF62D" w14:textId="77777777" w:rsidR="00677DE5" w:rsidRPr="0063049F" w:rsidRDefault="00677DE5" w:rsidP="0063049F">
            <w:pPr>
              <w:jc w:val="center"/>
              <w:rPr>
                <w:sz w:val="14"/>
              </w:rPr>
            </w:pPr>
            <w:r w:rsidRPr="0063049F">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343E481" w14:textId="77777777" w:rsidR="00677DE5" w:rsidRPr="0063049F" w:rsidRDefault="00677DE5" w:rsidP="0063049F">
            <w:pPr>
              <w:jc w:val="center"/>
              <w:rPr>
                <w:sz w:val="14"/>
              </w:rPr>
            </w:pPr>
            <w:r w:rsidRPr="0063049F">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7EA1FFA0" w14:textId="77777777" w:rsidR="00677DE5" w:rsidRPr="0063049F" w:rsidRDefault="00677DE5" w:rsidP="0063049F">
            <w:pPr>
              <w:jc w:val="center"/>
              <w:rPr>
                <w:sz w:val="14"/>
              </w:rPr>
            </w:pPr>
            <w:r w:rsidRPr="0063049F">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27D8AA5E" w14:textId="77777777" w:rsidR="00677DE5" w:rsidRPr="0063049F" w:rsidRDefault="00677DE5" w:rsidP="0063049F">
            <w:pPr>
              <w:jc w:val="center"/>
              <w:rPr>
                <w:sz w:val="14"/>
              </w:rPr>
            </w:pPr>
            <w:r w:rsidRPr="0063049F">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3E0C9AC3" w14:textId="77777777" w:rsidR="00677DE5" w:rsidRPr="0063049F" w:rsidRDefault="00677DE5" w:rsidP="0063049F">
            <w:pPr>
              <w:jc w:val="center"/>
              <w:rPr>
                <w:sz w:val="14"/>
              </w:rPr>
            </w:pPr>
            <w:r w:rsidRPr="0063049F">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0499F0AD" w14:textId="77777777" w:rsidR="00677DE5" w:rsidRPr="0063049F" w:rsidRDefault="00677DE5" w:rsidP="0063049F">
            <w:pPr>
              <w:jc w:val="center"/>
              <w:rPr>
                <w:sz w:val="14"/>
              </w:rPr>
            </w:pPr>
            <w:r w:rsidRPr="0063049F">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20B2DB6A" w14:textId="77777777" w:rsidR="00677DE5" w:rsidRPr="0063049F" w:rsidRDefault="00677DE5" w:rsidP="0063049F">
            <w:pPr>
              <w:jc w:val="center"/>
              <w:rPr>
                <w:sz w:val="14"/>
              </w:rPr>
            </w:pPr>
            <w:r w:rsidRPr="0063049F">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08983EB0" w14:textId="77777777" w:rsidR="00677DE5" w:rsidRPr="0063049F" w:rsidRDefault="00677DE5" w:rsidP="0063049F">
            <w:pPr>
              <w:jc w:val="center"/>
              <w:rPr>
                <w:sz w:val="14"/>
              </w:rPr>
            </w:pPr>
            <w:r w:rsidRPr="0063049F">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53A99CDC" w14:textId="77777777" w:rsidR="00677DE5" w:rsidRPr="0063049F" w:rsidRDefault="00677DE5" w:rsidP="0063049F">
            <w:pPr>
              <w:jc w:val="center"/>
              <w:rPr>
                <w:sz w:val="14"/>
              </w:rPr>
            </w:pPr>
            <w:r w:rsidRPr="0063049F">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CF3833B" w14:textId="77777777" w:rsidR="00677DE5" w:rsidRPr="0063049F" w:rsidRDefault="00677DE5" w:rsidP="0063049F">
            <w:pPr>
              <w:jc w:val="center"/>
              <w:rPr>
                <w:sz w:val="14"/>
              </w:rPr>
            </w:pPr>
            <w:r w:rsidRPr="0063049F">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14FE4A13" w14:textId="77777777" w:rsidR="00677DE5" w:rsidRPr="0063049F" w:rsidRDefault="00677DE5" w:rsidP="0063049F">
            <w:pPr>
              <w:jc w:val="center"/>
              <w:rPr>
                <w:sz w:val="14"/>
              </w:rPr>
            </w:pPr>
            <w:r w:rsidRPr="0063049F">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7A6C73FF" w14:textId="77777777" w:rsidR="00677DE5" w:rsidRPr="0063049F" w:rsidRDefault="00677DE5" w:rsidP="0063049F">
            <w:pPr>
              <w:jc w:val="center"/>
              <w:rPr>
                <w:sz w:val="14"/>
              </w:rPr>
            </w:pPr>
            <w:r w:rsidRPr="0063049F">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2DAAE736" w14:textId="77777777" w:rsidR="00677DE5" w:rsidRPr="0063049F" w:rsidRDefault="00677DE5" w:rsidP="0063049F">
            <w:pPr>
              <w:jc w:val="center"/>
              <w:rPr>
                <w:sz w:val="14"/>
              </w:rPr>
            </w:pPr>
            <w:r w:rsidRPr="0063049F">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1074D9E9" w14:textId="77777777" w:rsidR="00677DE5" w:rsidRPr="0063049F" w:rsidRDefault="00677DE5" w:rsidP="0063049F">
            <w:pPr>
              <w:jc w:val="center"/>
              <w:rPr>
                <w:sz w:val="14"/>
              </w:rPr>
            </w:pPr>
            <w:r w:rsidRPr="0063049F">
              <w:rPr>
                <w:sz w:val="14"/>
              </w:rPr>
              <w:t>0</w:t>
            </w:r>
          </w:p>
        </w:tc>
      </w:tr>
      <w:tr w:rsidR="00677DE5" w:rsidRPr="0063049F" w14:paraId="40A8A217" w14:textId="77777777" w:rsidTr="0063049F">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748F575" w14:textId="77777777" w:rsidR="00677DE5" w:rsidRPr="0063049F" w:rsidRDefault="00677DE5" w:rsidP="0063049F">
            <w:pPr>
              <w:jc w:val="center"/>
              <w:rPr>
                <w:sz w:val="14"/>
              </w:rPr>
            </w:pPr>
            <w:r w:rsidRPr="0063049F">
              <w:rPr>
                <w:sz w:val="14"/>
              </w:rPr>
              <w:t>L15_D</w:t>
            </w:r>
          </w:p>
        </w:tc>
        <w:tc>
          <w:tcPr>
            <w:tcW w:w="0" w:type="auto"/>
            <w:tcBorders>
              <w:top w:val="outset" w:sz="6" w:space="0" w:color="auto"/>
              <w:left w:val="outset" w:sz="6" w:space="0" w:color="auto"/>
              <w:bottom w:val="outset" w:sz="6" w:space="0" w:color="auto"/>
              <w:right w:val="outset" w:sz="6" w:space="0" w:color="auto"/>
            </w:tcBorders>
            <w:hideMark/>
          </w:tcPr>
          <w:p w14:paraId="34FD4B11" w14:textId="77777777" w:rsidR="00677DE5" w:rsidRPr="0063049F" w:rsidRDefault="00677DE5" w:rsidP="0063049F">
            <w:pPr>
              <w:jc w:val="center"/>
              <w:rPr>
                <w:sz w:val="14"/>
              </w:rPr>
            </w:pPr>
            <w:r w:rsidRPr="0063049F">
              <w:rPr>
                <w:sz w:val="14"/>
              </w:rPr>
              <w:t>L15_C</w:t>
            </w:r>
          </w:p>
        </w:tc>
        <w:tc>
          <w:tcPr>
            <w:tcW w:w="0" w:type="auto"/>
            <w:tcBorders>
              <w:top w:val="outset" w:sz="6" w:space="0" w:color="auto"/>
              <w:left w:val="outset" w:sz="6" w:space="0" w:color="auto"/>
              <w:bottom w:val="outset" w:sz="6" w:space="0" w:color="auto"/>
              <w:right w:val="outset" w:sz="6" w:space="0" w:color="auto"/>
            </w:tcBorders>
            <w:hideMark/>
          </w:tcPr>
          <w:p w14:paraId="7435A28A" w14:textId="77777777" w:rsidR="00677DE5" w:rsidRPr="0063049F" w:rsidRDefault="00677DE5" w:rsidP="0063049F">
            <w:pPr>
              <w:jc w:val="center"/>
              <w:rPr>
                <w:sz w:val="14"/>
              </w:rPr>
            </w:pPr>
            <w:r w:rsidRPr="0063049F">
              <w:rPr>
                <w:sz w:val="14"/>
              </w:rPr>
              <w:t>L15_B</w:t>
            </w:r>
          </w:p>
        </w:tc>
        <w:tc>
          <w:tcPr>
            <w:tcW w:w="0" w:type="auto"/>
            <w:tcBorders>
              <w:top w:val="outset" w:sz="6" w:space="0" w:color="auto"/>
              <w:left w:val="outset" w:sz="6" w:space="0" w:color="auto"/>
              <w:bottom w:val="outset" w:sz="6" w:space="0" w:color="auto"/>
              <w:right w:val="outset" w:sz="6" w:space="0" w:color="auto"/>
            </w:tcBorders>
            <w:hideMark/>
          </w:tcPr>
          <w:p w14:paraId="48A98064" w14:textId="77777777" w:rsidR="00677DE5" w:rsidRPr="0063049F" w:rsidRDefault="00677DE5" w:rsidP="0063049F">
            <w:pPr>
              <w:jc w:val="center"/>
              <w:rPr>
                <w:sz w:val="14"/>
              </w:rPr>
            </w:pPr>
            <w:r w:rsidRPr="0063049F">
              <w:rPr>
                <w:sz w:val="14"/>
              </w:rPr>
              <w:t>L15_A</w:t>
            </w:r>
          </w:p>
        </w:tc>
        <w:tc>
          <w:tcPr>
            <w:tcW w:w="0" w:type="auto"/>
            <w:tcBorders>
              <w:top w:val="outset" w:sz="6" w:space="0" w:color="auto"/>
              <w:left w:val="outset" w:sz="6" w:space="0" w:color="auto"/>
              <w:bottom w:val="outset" w:sz="6" w:space="0" w:color="auto"/>
              <w:right w:val="outset" w:sz="6" w:space="0" w:color="auto"/>
            </w:tcBorders>
            <w:hideMark/>
          </w:tcPr>
          <w:p w14:paraId="29AF6AB3" w14:textId="77777777" w:rsidR="00677DE5" w:rsidRPr="0063049F" w:rsidRDefault="00677DE5" w:rsidP="0063049F">
            <w:pPr>
              <w:jc w:val="center"/>
              <w:rPr>
                <w:sz w:val="14"/>
              </w:rPr>
            </w:pPr>
            <w:r w:rsidRPr="0063049F">
              <w:rPr>
                <w:sz w:val="14"/>
              </w:rPr>
              <w:t>L14_D</w:t>
            </w:r>
          </w:p>
        </w:tc>
        <w:tc>
          <w:tcPr>
            <w:tcW w:w="0" w:type="auto"/>
            <w:tcBorders>
              <w:top w:val="outset" w:sz="6" w:space="0" w:color="auto"/>
              <w:left w:val="outset" w:sz="6" w:space="0" w:color="auto"/>
              <w:bottom w:val="outset" w:sz="6" w:space="0" w:color="auto"/>
              <w:right w:val="outset" w:sz="6" w:space="0" w:color="auto"/>
            </w:tcBorders>
            <w:hideMark/>
          </w:tcPr>
          <w:p w14:paraId="499D1DDB" w14:textId="77777777" w:rsidR="00677DE5" w:rsidRPr="0063049F" w:rsidRDefault="00677DE5" w:rsidP="0063049F">
            <w:pPr>
              <w:jc w:val="center"/>
              <w:rPr>
                <w:sz w:val="14"/>
              </w:rPr>
            </w:pPr>
            <w:r w:rsidRPr="0063049F">
              <w:rPr>
                <w:sz w:val="14"/>
              </w:rPr>
              <w:t>L14_C</w:t>
            </w:r>
          </w:p>
        </w:tc>
        <w:tc>
          <w:tcPr>
            <w:tcW w:w="0" w:type="auto"/>
            <w:tcBorders>
              <w:top w:val="outset" w:sz="6" w:space="0" w:color="auto"/>
              <w:left w:val="outset" w:sz="6" w:space="0" w:color="auto"/>
              <w:bottom w:val="outset" w:sz="6" w:space="0" w:color="auto"/>
              <w:right w:val="outset" w:sz="6" w:space="0" w:color="auto"/>
            </w:tcBorders>
            <w:hideMark/>
          </w:tcPr>
          <w:p w14:paraId="2B8F49AE" w14:textId="77777777" w:rsidR="00677DE5" w:rsidRPr="0063049F" w:rsidRDefault="00677DE5" w:rsidP="0063049F">
            <w:pPr>
              <w:jc w:val="center"/>
              <w:rPr>
                <w:sz w:val="14"/>
              </w:rPr>
            </w:pPr>
            <w:r w:rsidRPr="0063049F">
              <w:rPr>
                <w:sz w:val="14"/>
              </w:rPr>
              <w:t>L14_B</w:t>
            </w:r>
          </w:p>
        </w:tc>
        <w:tc>
          <w:tcPr>
            <w:tcW w:w="0" w:type="auto"/>
            <w:tcBorders>
              <w:top w:val="outset" w:sz="6" w:space="0" w:color="auto"/>
              <w:left w:val="outset" w:sz="6" w:space="0" w:color="auto"/>
              <w:bottom w:val="outset" w:sz="6" w:space="0" w:color="auto"/>
              <w:right w:val="outset" w:sz="6" w:space="0" w:color="auto"/>
            </w:tcBorders>
            <w:hideMark/>
          </w:tcPr>
          <w:p w14:paraId="330A5A00" w14:textId="77777777" w:rsidR="00677DE5" w:rsidRPr="0063049F" w:rsidRDefault="00677DE5" w:rsidP="0063049F">
            <w:pPr>
              <w:jc w:val="center"/>
              <w:rPr>
                <w:sz w:val="14"/>
              </w:rPr>
            </w:pPr>
            <w:r w:rsidRPr="0063049F">
              <w:rPr>
                <w:sz w:val="14"/>
              </w:rPr>
              <w:t>L14_A</w:t>
            </w:r>
          </w:p>
        </w:tc>
        <w:tc>
          <w:tcPr>
            <w:tcW w:w="0" w:type="auto"/>
            <w:tcBorders>
              <w:top w:val="outset" w:sz="6" w:space="0" w:color="auto"/>
              <w:left w:val="outset" w:sz="6" w:space="0" w:color="auto"/>
              <w:bottom w:val="outset" w:sz="6" w:space="0" w:color="auto"/>
              <w:right w:val="outset" w:sz="6" w:space="0" w:color="auto"/>
            </w:tcBorders>
            <w:hideMark/>
          </w:tcPr>
          <w:p w14:paraId="2F2B77E9" w14:textId="77777777" w:rsidR="00677DE5" w:rsidRPr="0063049F" w:rsidRDefault="00677DE5" w:rsidP="0063049F">
            <w:pPr>
              <w:jc w:val="center"/>
              <w:rPr>
                <w:sz w:val="14"/>
              </w:rPr>
            </w:pPr>
            <w:r w:rsidRPr="0063049F">
              <w:rPr>
                <w:sz w:val="14"/>
              </w:rPr>
              <w:t>L13_D</w:t>
            </w:r>
          </w:p>
        </w:tc>
        <w:tc>
          <w:tcPr>
            <w:tcW w:w="0" w:type="auto"/>
            <w:tcBorders>
              <w:top w:val="outset" w:sz="6" w:space="0" w:color="auto"/>
              <w:left w:val="outset" w:sz="6" w:space="0" w:color="auto"/>
              <w:bottom w:val="outset" w:sz="6" w:space="0" w:color="auto"/>
              <w:right w:val="outset" w:sz="6" w:space="0" w:color="auto"/>
            </w:tcBorders>
            <w:hideMark/>
          </w:tcPr>
          <w:p w14:paraId="31A3EB2E" w14:textId="77777777" w:rsidR="00677DE5" w:rsidRPr="0063049F" w:rsidRDefault="00677DE5" w:rsidP="0063049F">
            <w:pPr>
              <w:jc w:val="center"/>
              <w:rPr>
                <w:sz w:val="14"/>
              </w:rPr>
            </w:pPr>
            <w:r w:rsidRPr="0063049F">
              <w:rPr>
                <w:sz w:val="14"/>
              </w:rPr>
              <w:t>L13_C</w:t>
            </w:r>
          </w:p>
        </w:tc>
        <w:tc>
          <w:tcPr>
            <w:tcW w:w="0" w:type="auto"/>
            <w:tcBorders>
              <w:top w:val="outset" w:sz="6" w:space="0" w:color="auto"/>
              <w:left w:val="outset" w:sz="6" w:space="0" w:color="auto"/>
              <w:bottom w:val="outset" w:sz="6" w:space="0" w:color="auto"/>
              <w:right w:val="outset" w:sz="6" w:space="0" w:color="auto"/>
            </w:tcBorders>
            <w:hideMark/>
          </w:tcPr>
          <w:p w14:paraId="78820CC3" w14:textId="77777777" w:rsidR="00677DE5" w:rsidRPr="0063049F" w:rsidRDefault="00677DE5" w:rsidP="0063049F">
            <w:pPr>
              <w:jc w:val="center"/>
              <w:rPr>
                <w:sz w:val="14"/>
              </w:rPr>
            </w:pPr>
            <w:r w:rsidRPr="0063049F">
              <w:rPr>
                <w:sz w:val="14"/>
              </w:rPr>
              <w:t>L13_B</w:t>
            </w:r>
          </w:p>
        </w:tc>
        <w:tc>
          <w:tcPr>
            <w:tcW w:w="0" w:type="auto"/>
            <w:tcBorders>
              <w:top w:val="outset" w:sz="6" w:space="0" w:color="auto"/>
              <w:left w:val="outset" w:sz="6" w:space="0" w:color="auto"/>
              <w:bottom w:val="outset" w:sz="6" w:space="0" w:color="auto"/>
              <w:right w:val="outset" w:sz="6" w:space="0" w:color="auto"/>
            </w:tcBorders>
            <w:hideMark/>
          </w:tcPr>
          <w:p w14:paraId="303098DD" w14:textId="77777777" w:rsidR="00677DE5" w:rsidRPr="0063049F" w:rsidRDefault="00677DE5" w:rsidP="0063049F">
            <w:pPr>
              <w:jc w:val="center"/>
              <w:rPr>
                <w:sz w:val="14"/>
              </w:rPr>
            </w:pPr>
            <w:r w:rsidRPr="0063049F">
              <w:rPr>
                <w:sz w:val="14"/>
              </w:rPr>
              <w:t>L13_A</w:t>
            </w:r>
          </w:p>
        </w:tc>
        <w:tc>
          <w:tcPr>
            <w:tcW w:w="0" w:type="auto"/>
            <w:tcBorders>
              <w:top w:val="outset" w:sz="6" w:space="0" w:color="auto"/>
              <w:left w:val="outset" w:sz="6" w:space="0" w:color="auto"/>
              <w:bottom w:val="outset" w:sz="6" w:space="0" w:color="auto"/>
              <w:right w:val="outset" w:sz="6" w:space="0" w:color="auto"/>
            </w:tcBorders>
            <w:hideMark/>
          </w:tcPr>
          <w:p w14:paraId="53653239" w14:textId="77777777" w:rsidR="00677DE5" w:rsidRPr="0063049F" w:rsidRDefault="00677DE5" w:rsidP="0063049F">
            <w:pPr>
              <w:jc w:val="center"/>
              <w:rPr>
                <w:sz w:val="14"/>
              </w:rPr>
            </w:pPr>
            <w:r w:rsidRPr="0063049F">
              <w:rPr>
                <w:sz w:val="14"/>
              </w:rPr>
              <w:t>L12_D</w:t>
            </w:r>
          </w:p>
        </w:tc>
        <w:tc>
          <w:tcPr>
            <w:tcW w:w="0" w:type="auto"/>
            <w:tcBorders>
              <w:top w:val="outset" w:sz="6" w:space="0" w:color="auto"/>
              <w:left w:val="outset" w:sz="6" w:space="0" w:color="auto"/>
              <w:bottom w:val="outset" w:sz="6" w:space="0" w:color="auto"/>
              <w:right w:val="outset" w:sz="6" w:space="0" w:color="auto"/>
            </w:tcBorders>
            <w:hideMark/>
          </w:tcPr>
          <w:p w14:paraId="6C4489AC" w14:textId="77777777" w:rsidR="00677DE5" w:rsidRPr="0063049F" w:rsidRDefault="00677DE5" w:rsidP="0063049F">
            <w:pPr>
              <w:jc w:val="center"/>
              <w:rPr>
                <w:sz w:val="14"/>
              </w:rPr>
            </w:pPr>
            <w:r w:rsidRPr="0063049F">
              <w:rPr>
                <w:sz w:val="14"/>
              </w:rPr>
              <w:t>L12_C</w:t>
            </w:r>
          </w:p>
        </w:tc>
        <w:tc>
          <w:tcPr>
            <w:tcW w:w="0" w:type="auto"/>
            <w:tcBorders>
              <w:top w:val="outset" w:sz="6" w:space="0" w:color="auto"/>
              <w:left w:val="outset" w:sz="6" w:space="0" w:color="auto"/>
              <w:bottom w:val="outset" w:sz="6" w:space="0" w:color="auto"/>
              <w:right w:val="outset" w:sz="6" w:space="0" w:color="auto"/>
            </w:tcBorders>
            <w:hideMark/>
          </w:tcPr>
          <w:p w14:paraId="1C628AF1" w14:textId="77777777" w:rsidR="00677DE5" w:rsidRPr="0063049F" w:rsidRDefault="00677DE5" w:rsidP="0063049F">
            <w:pPr>
              <w:jc w:val="center"/>
              <w:rPr>
                <w:sz w:val="14"/>
              </w:rPr>
            </w:pPr>
            <w:r w:rsidRPr="0063049F">
              <w:rPr>
                <w:sz w:val="14"/>
              </w:rPr>
              <w:t>L12_B</w:t>
            </w:r>
          </w:p>
        </w:tc>
        <w:tc>
          <w:tcPr>
            <w:tcW w:w="0" w:type="auto"/>
            <w:tcBorders>
              <w:top w:val="outset" w:sz="6" w:space="0" w:color="auto"/>
              <w:left w:val="outset" w:sz="6" w:space="0" w:color="auto"/>
              <w:bottom w:val="outset" w:sz="6" w:space="0" w:color="auto"/>
              <w:right w:val="outset" w:sz="6" w:space="0" w:color="auto"/>
            </w:tcBorders>
            <w:hideMark/>
          </w:tcPr>
          <w:p w14:paraId="0B78F1FB" w14:textId="77777777" w:rsidR="00677DE5" w:rsidRPr="0063049F" w:rsidRDefault="00677DE5" w:rsidP="0063049F">
            <w:pPr>
              <w:jc w:val="center"/>
              <w:rPr>
                <w:sz w:val="14"/>
              </w:rPr>
            </w:pPr>
            <w:r w:rsidRPr="0063049F">
              <w:rPr>
                <w:sz w:val="14"/>
              </w:rPr>
              <w:t>L12_A</w:t>
            </w:r>
          </w:p>
        </w:tc>
        <w:tc>
          <w:tcPr>
            <w:tcW w:w="0" w:type="auto"/>
            <w:tcBorders>
              <w:top w:val="outset" w:sz="6" w:space="0" w:color="auto"/>
              <w:left w:val="outset" w:sz="6" w:space="0" w:color="auto"/>
              <w:bottom w:val="outset" w:sz="6" w:space="0" w:color="auto"/>
              <w:right w:val="outset" w:sz="6" w:space="0" w:color="auto"/>
            </w:tcBorders>
            <w:hideMark/>
          </w:tcPr>
          <w:p w14:paraId="39E7E707" w14:textId="77777777" w:rsidR="00677DE5" w:rsidRPr="0063049F" w:rsidRDefault="00677DE5" w:rsidP="0063049F">
            <w:pPr>
              <w:jc w:val="center"/>
              <w:rPr>
                <w:sz w:val="14"/>
              </w:rPr>
            </w:pPr>
            <w:r w:rsidRPr="0063049F">
              <w:rPr>
                <w:sz w:val="14"/>
              </w:rPr>
              <w:t>L11_D</w:t>
            </w:r>
          </w:p>
        </w:tc>
        <w:tc>
          <w:tcPr>
            <w:tcW w:w="0" w:type="auto"/>
            <w:tcBorders>
              <w:top w:val="outset" w:sz="6" w:space="0" w:color="auto"/>
              <w:left w:val="outset" w:sz="6" w:space="0" w:color="auto"/>
              <w:bottom w:val="outset" w:sz="6" w:space="0" w:color="auto"/>
              <w:right w:val="outset" w:sz="6" w:space="0" w:color="auto"/>
            </w:tcBorders>
            <w:hideMark/>
          </w:tcPr>
          <w:p w14:paraId="1096BDE7" w14:textId="77777777" w:rsidR="00677DE5" w:rsidRPr="0063049F" w:rsidRDefault="00677DE5" w:rsidP="0063049F">
            <w:pPr>
              <w:jc w:val="center"/>
              <w:rPr>
                <w:sz w:val="14"/>
              </w:rPr>
            </w:pPr>
            <w:r w:rsidRPr="0063049F">
              <w:rPr>
                <w:sz w:val="14"/>
              </w:rPr>
              <w:t>L11_C</w:t>
            </w:r>
          </w:p>
        </w:tc>
        <w:tc>
          <w:tcPr>
            <w:tcW w:w="0" w:type="auto"/>
            <w:tcBorders>
              <w:top w:val="outset" w:sz="6" w:space="0" w:color="auto"/>
              <w:left w:val="outset" w:sz="6" w:space="0" w:color="auto"/>
              <w:bottom w:val="outset" w:sz="6" w:space="0" w:color="auto"/>
              <w:right w:val="outset" w:sz="6" w:space="0" w:color="auto"/>
            </w:tcBorders>
            <w:hideMark/>
          </w:tcPr>
          <w:p w14:paraId="02000FE7" w14:textId="77777777" w:rsidR="00677DE5" w:rsidRPr="0063049F" w:rsidRDefault="00677DE5" w:rsidP="0063049F">
            <w:pPr>
              <w:jc w:val="center"/>
              <w:rPr>
                <w:sz w:val="14"/>
              </w:rPr>
            </w:pPr>
            <w:r w:rsidRPr="0063049F">
              <w:rPr>
                <w:sz w:val="14"/>
              </w:rPr>
              <w:t>L11_B</w:t>
            </w:r>
          </w:p>
        </w:tc>
        <w:tc>
          <w:tcPr>
            <w:tcW w:w="0" w:type="auto"/>
            <w:tcBorders>
              <w:top w:val="outset" w:sz="6" w:space="0" w:color="auto"/>
              <w:left w:val="outset" w:sz="6" w:space="0" w:color="auto"/>
              <w:bottom w:val="outset" w:sz="6" w:space="0" w:color="auto"/>
              <w:right w:val="outset" w:sz="6" w:space="0" w:color="auto"/>
            </w:tcBorders>
            <w:hideMark/>
          </w:tcPr>
          <w:p w14:paraId="576EC13F" w14:textId="77777777" w:rsidR="00677DE5" w:rsidRPr="0063049F" w:rsidRDefault="00677DE5" w:rsidP="0063049F">
            <w:pPr>
              <w:jc w:val="center"/>
              <w:rPr>
                <w:sz w:val="14"/>
              </w:rPr>
            </w:pPr>
            <w:r w:rsidRPr="0063049F">
              <w:rPr>
                <w:sz w:val="14"/>
              </w:rPr>
              <w:t>L11_A</w:t>
            </w:r>
          </w:p>
        </w:tc>
        <w:tc>
          <w:tcPr>
            <w:tcW w:w="0" w:type="auto"/>
            <w:tcBorders>
              <w:top w:val="outset" w:sz="6" w:space="0" w:color="auto"/>
              <w:left w:val="outset" w:sz="6" w:space="0" w:color="auto"/>
              <w:bottom w:val="outset" w:sz="6" w:space="0" w:color="auto"/>
              <w:right w:val="outset" w:sz="6" w:space="0" w:color="auto"/>
            </w:tcBorders>
            <w:hideMark/>
          </w:tcPr>
          <w:p w14:paraId="4EF86DCC" w14:textId="77777777" w:rsidR="00677DE5" w:rsidRPr="0063049F" w:rsidRDefault="00677DE5" w:rsidP="0063049F">
            <w:pPr>
              <w:jc w:val="center"/>
              <w:rPr>
                <w:sz w:val="14"/>
              </w:rPr>
            </w:pPr>
            <w:r w:rsidRPr="0063049F">
              <w:rPr>
                <w:sz w:val="14"/>
              </w:rPr>
              <w:t>L10_D</w:t>
            </w:r>
          </w:p>
        </w:tc>
        <w:tc>
          <w:tcPr>
            <w:tcW w:w="0" w:type="auto"/>
            <w:tcBorders>
              <w:top w:val="outset" w:sz="6" w:space="0" w:color="auto"/>
              <w:left w:val="outset" w:sz="6" w:space="0" w:color="auto"/>
              <w:bottom w:val="outset" w:sz="6" w:space="0" w:color="auto"/>
              <w:right w:val="outset" w:sz="6" w:space="0" w:color="auto"/>
            </w:tcBorders>
            <w:hideMark/>
          </w:tcPr>
          <w:p w14:paraId="2B9908C5" w14:textId="77777777" w:rsidR="00677DE5" w:rsidRPr="0063049F" w:rsidRDefault="00677DE5" w:rsidP="0063049F">
            <w:pPr>
              <w:jc w:val="center"/>
              <w:rPr>
                <w:sz w:val="14"/>
              </w:rPr>
            </w:pPr>
            <w:r w:rsidRPr="0063049F">
              <w:rPr>
                <w:sz w:val="14"/>
              </w:rPr>
              <w:t>L10_C</w:t>
            </w:r>
          </w:p>
        </w:tc>
        <w:tc>
          <w:tcPr>
            <w:tcW w:w="0" w:type="auto"/>
            <w:tcBorders>
              <w:top w:val="outset" w:sz="6" w:space="0" w:color="auto"/>
              <w:left w:val="outset" w:sz="6" w:space="0" w:color="auto"/>
              <w:bottom w:val="outset" w:sz="6" w:space="0" w:color="auto"/>
              <w:right w:val="outset" w:sz="6" w:space="0" w:color="auto"/>
            </w:tcBorders>
            <w:hideMark/>
          </w:tcPr>
          <w:p w14:paraId="28F2495B" w14:textId="77777777" w:rsidR="00677DE5" w:rsidRPr="0063049F" w:rsidRDefault="00677DE5" w:rsidP="0063049F">
            <w:pPr>
              <w:jc w:val="center"/>
              <w:rPr>
                <w:sz w:val="14"/>
              </w:rPr>
            </w:pPr>
            <w:r w:rsidRPr="0063049F">
              <w:rPr>
                <w:sz w:val="14"/>
              </w:rPr>
              <w:t>L10_B</w:t>
            </w:r>
          </w:p>
        </w:tc>
        <w:tc>
          <w:tcPr>
            <w:tcW w:w="0" w:type="auto"/>
            <w:tcBorders>
              <w:top w:val="outset" w:sz="6" w:space="0" w:color="auto"/>
              <w:left w:val="outset" w:sz="6" w:space="0" w:color="auto"/>
              <w:bottom w:val="outset" w:sz="6" w:space="0" w:color="auto"/>
              <w:right w:val="outset" w:sz="6" w:space="0" w:color="auto"/>
            </w:tcBorders>
            <w:hideMark/>
          </w:tcPr>
          <w:p w14:paraId="71F4EF17" w14:textId="77777777" w:rsidR="00677DE5" w:rsidRPr="0063049F" w:rsidRDefault="00677DE5" w:rsidP="0063049F">
            <w:pPr>
              <w:jc w:val="center"/>
              <w:rPr>
                <w:sz w:val="14"/>
              </w:rPr>
            </w:pPr>
            <w:r w:rsidRPr="0063049F">
              <w:rPr>
                <w:sz w:val="14"/>
              </w:rPr>
              <w:t>L10_A</w:t>
            </w:r>
          </w:p>
        </w:tc>
        <w:tc>
          <w:tcPr>
            <w:tcW w:w="0" w:type="auto"/>
            <w:tcBorders>
              <w:top w:val="outset" w:sz="6" w:space="0" w:color="auto"/>
              <w:left w:val="outset" w:sz="6" w:space="0" w:color="auto"/>
              <w:bottom w:val="outset" w:sz="6" w:space="0" w:color="auto"/>
              <w:right w:val="outset" w:sz="6" w:space="0" w:color="auto"/>
            </w:tcBorders>
            <w:hideMark/>
          </w:tcPr>
          <w:p w14:paraId="5C8526B0" w14:textId="77777777" w:rsidR="00677DE5" w:rsidRPr="0063049F" w:rsidRDefault="00677DE5" w:rsidP="0063049F">
            <w:pPr>
              <w:jc w:val="center"/>
              <w:rPr>
                <w:sz w:val="14"/>
              </w:rPr>
            </w:pPr>
            <w:r w:rsidRPr="0063049F">
              <w:rPr>
                <w:sz w:val="14"/>
              </w:rPr>
              <w:t>L9_D</w:t>
            </w:r>
          </w:p>
        </w:tc>
        <w:tc>
          <w:tcPr>
            <w:tcW w:w="0" w:type="auto"/>
            <w:tcBorders>
              <w:top w:val="outset" w:sz="6" w:space="0" w:color="auto"/>
              <w:left w:val="outset" w:sz="6" w:space="0" w:color="auto"/>
              <w:bottom w:val="outset" w:sz="6" w:space="0" w:color="auto"/>
              <w:right w:val="outset" w:sz="6" w:space="0" w:color="auto"/>
            </w:tcBorders>
            <w:hideMark/>
          </w:tcPr>
          <w:p w14:paraId="7B2A05FA" w14:textId="77777777" w:rsidR="00677DE5" w:rsidRPr="0063049F" w:rsidRDefault="00677DE5" w:rsidP="0063049F">
            <w:pPr>
              <w:jc w:val="center"/>
              <w:rPr>
                <w:sz w:val="14"/>
              </w:rPr>
            </w:pPr>
            <w:r w:rsidRPr="0063049F">
              <w:rPr>
                <w:sz w:val="14"/>
              </w:rPr>
              <w:t>L9_C</w:t>
            </w:r>
          </w:p>
        </w:tc>
        <w:tc>
          <w:tcPr>
            <w:tcW w:w="0" w:type="auto"/>
            <w:tcBorders>
              <w:top w:val="outset" w:sz="6" w:space="0" w:color="auto"/>
              <w:left w:val="outset" w:sz="6" w:space="0" w:color="auto"/>
              <w:bottom w:val="outset" w:sz="6" w:space="0" w:color="auto"/>
              <w:right w:val="outset" w:sz="6" w:space="0" w:color="auto"/>
            </w:tcBorders>
            <w:hideMark/>
          </w:tcPr>
          <w:p w14:paraId="16343212" w14:textId="77777777" w:rsidR="00677DE5" w:rsidRPr="0063049F" w:rsidRDefault="00677DE5" w:rsidP="0063049F">
            <w:pPr>
              <w:jc w:val="center"/>
              <w:rPr>
                <w:sz w:val="14"/>
              </w:rPr>
            </w:pPr>
            <w:r w:rsidRPr="0063049F">
              <w:rPr>
                <w:sz w:val="14"/>
              </w:rPr>
              <w:t>L9_B</w:t>
            </w:r>
          </w:p>
        </w:tc>
        <w:tc>
          <w:tcPr>
            <w:tcW w:w="0" w:type="auto"/>
            <w:tcBorders>
              <w:top w:val="outset" w:sz="6" w:space="0" w:color="auto"/>
              <w:left w:val="outset" w:sz="6" w:space="0" w:color="auto"/>
              <w:bottom w:val="outset" w:sz="6" w:space="0" w:color="auto"/>
              <w:right w:val="outset" w:sz="6" w:space="0" w:color="auto"/>
            </w:tcBorders>
            <w:hideMark/>
          </w:tcPr>
          <w:p w14:paraId="6B71A5E4" w14:textId="77777777" w:rsidR="00677DE5" w:rsidRPr="0063049F" w:rsidRDefault="00677DE5" w:rsidP="0063049F">
            <w:pPr>
              <w:jc w:val="center"/>
              <w:rPr>
                <w:sz w:val="14"/>
              </w:rPr>
            </w:pPr>
            <w:r w:rsidRPr="0063049F">
              <w:rPr>
                <w:sz w:val="14"/>
              </w:rPr>
              <w:t>L9_A</w:t>
            </w:r>
          </w:p>
        </w:tc>
        <w:tc>
          <w:tcPr>
            <w:tcW w:w="0" w:type="auto"/>
            <w:tcBorders>
              <w:top w:val="outset" w:sz="6" w:space="0" w:color="auto"/>
              <w:left w:val="outset" w:sz="6" w:space="0" w:color="auto"/>
              <w:bottom w:val="outset" w:sz="6" w:space="0" w:color="auto"/>
              <w:right w:val="outset" w:sz="6" w:space="0" w:color="auto"/>
            </w:tcBorders>
            <w:hideMark/>
          </w:tcPr>
          <w:p w14:paraId="01F6155E" w14:textId="77777777" w:rsidR="00677DE5" w:rsidRPr="0063049F" w:rsidRDefault="00677DE5" w:rsidP="0063049F">
            <w:pPr>
              <w:jc w:val="center"/>
              <w:rPr>
                <w:sz w:val="14"/>
              </w:rPr>
            </w:pPr>
            <w:r w:rsidRPr="0063049F">
              <w:rPr>
                <w:sz w:val="14"/>
              </w:rPr>
              <w:t>L8_D</w:t>
            </w:r>
          </w:p>
        </w:tc>
        <w:tc>
          <w:tcPr>
            <w:tcW w:w="0" w:type="auto"/>
            <w:tcBorders>
              <w:top w:val="outset" w:sz="6" w:space="0" w:color="auto"/>
              <w:left w:val="outset" w:sz="6" w:space="0" w:color="auto"/>
              <w:bottom w:val="outset" w:sz="6" w:space="0" w:color="auto"/>
              <w:right w:val="outset" w:sz="6" w:space="0" w:color="auto"/>
            </w:tcBorders>
            <w:hideMark/>
          </w:tcPr>
          <w:p w14:paraId="589E5C3D" w14:textId="77777777" w:rsidR="00677DE5" w:rsidRPr="0063049F" w:rsidRDefault="00677DE5" w:rsidP="0063049F">
            <w:pPr>
              <w:jc w:val="center"/>
              <w:rPr>
                <w:sz w:val="14"/>
              </w:rPr>
            </w:pPr>
            <w:r w:rsidRPr="0063049F">
              <w:rPr>
                <w:sz w:val="14"/>
              </w:rPr>
              <w:t>L8_C</w:t>
            </w:r>
          </w:p>
        </w:tc>
        <w:tc>
          <w:tcPr>
            <w:tcW w:w="0" w:type="auto"/>
            <w:tcBorders>
              <w:top w:val="outset" w:sz="6" w:space="0" w:color="auto"/>
              <w:left w:val="outset" w:sz="6" w:space="0" w:color="auto"/>
              <w:bottom w:val="outset" w:sz="6" w:space="0" w:color="auto"/>
              <w:right w:val="outset" w:sz="6" w:space="0" w:color="auto"/>
            </w:tcBorders>
            <w:hideMark/>
          </w:tcPr>
          <w:p w14:paraId="4E4566A1" w14:textId="77777777" w:rsidR="00677DE5" w:rsidRPr="0063049F" w:rsidRDefault="00677DE5" w:rsidP="0063049F">
            <w:pPr>
              <w:jc w:val="center"/>
              <w:rPr>
                <w:sz w:val="14"/>
              </w:rPr>
            </w:pPr>
            <w:r w:rsidRPr="0063049F">
              <w:rPr>
                <w:sz w:val="14"/>
              </w:rPr>
              <w:t>L8_B</w:t>
            </w:r>
          </w:p>
        </w:tc>
        <w:tc>
          <w:tcPr>
            <w:tcW w:w="0" w:type="auto"/>
            <w:tcBorders>
              <w:top w:val="outset" w:sz="6" w:space="0" w:color="auto"/>
              <w:left w:val="outset" w:sz="6" w:space="0" w:color="auto"/>
              <w:bottom w:val="outset" w:sz="6" w:space="0" w:color="auto"/>
              <w:right w:val="outset" w:sz="6" w:space="0" w:color="auto"/>
            </w:tcBorders>
            <w:hideMark/>
          </w:tcPr>
          <w:p w14:paraId="577F107E" w14:textId="77777777" w:rsidR="00677DE5" w:rsidRPr="0063049F" w:rsidRDefault="00677DE5" w:rsidP="0063049F">
            <w:pPr>
              <w:jc w:val="center"/>
              <w:rPr>
                <w:sz w:val="14"/>
              </w:rPr>
            </w:pPr>
            <w:r w:rsidRPr="0063049F">
              <w:rPr>
                <w:sz w:val="14"/>
              </w:rPr>
              <w:t>L8_A</w:t>
            </w:r>
          </w:p>
        </w:tc>
      </w:tr>
    </w:tbl>
    <w:p w14:paraId="205F30E9" w14:textId="77777777" w:rsidR="00677DE5" w:rsidRDefault="00677DE5" w:rsidP="0063049F">
      <w:pPr>
        <w:pStyle w:val="Caption"/>
      </w:pPr>
      <w:r>
        <w:t xml:space="preserve">Table </w:t>
      </w:r>
      <w:fldSimple w:instr=" SEQ Table \* ARABIC ">
        <w:r>
          <w:rPr>
            <w:noProof/>
          </w:rPr>
          <w:t>44</w:t>
        </w:r>
      </w:fldSimple>
      <w:r>
        <w:t xml:space="preserve"> </w:t>
      </w:r>
      <w:bookmarkStart w:id="4" w:name="_GoBack"/>
      <w:bookmarkEnd w:id="4"/>
      <w:r>
        <w:t>NOC_TX_UPSIZER_STATUS_1 register.</w:t>
      </w:r>
    </w:p>
    <w:p w14:paraId="7EE42B57" w14:textId="77777777" w:rsidR="00677DE5" w:rsidRPr="0063049F" w:rsidRDefault="00677DE5" w:rsidP="0063049F"/>
    <w:p w14:paraId="125F9A80" w14:textId="77777777" w:rsidR="00677DE5" w:rsidRDefault="00677DE5" w:rsidP="0078491B">
      <w:pPr>
        <w:sectPr w:rsidR="00677DE5" w:rsidSect="0078491B">
          <w:headerReference w:type="default" r:id="rId21"/>
          <w:footerReference w:type="default" r:id="rId22"/>
          <w:headerReference w:type="first" r:id="rId23"/>
          <w:type w:val="continuous"/>
          <w:pgSz w:w="12240" w:h="15840" w:code="1"/>
          <w:pgMar w:top="1440" w:right="1440" w:bottom="1440" w:left="1440" w:header="720" w:footer="432" w:gutter="0"/>
          <w:cols w:space="720"/>
          <w:noEndnote/>
          <w:docGrid w:linePitch="360"/>
        </w:sectPr>
      </w:pPr>
    </w:p>
    <w:p w14:paraId="78B6D792" w14:textId="77777777" w:rsidR="00677DE5" w:rsidRDefault="00677DE5" w:rsidP="00E10ED2">
      <w:pPr>
        <w:pStyle w:val="Heading2"/>
      </w:pPr>
      <w:r>
        <w:lastRenderedPageBreak/>
        <w:t>Regbus Master/Slave Registers</w:t>
      </w:r>
    </w:p>
    <w:p w14:paraId="1978E94A" w14:textId="77777777" w:rsidR="00677DE5" w:rsidRDefault="00677DE5" w:rsidP="00E10ED2">
      <w:pPr>
        <w:pStyle w:val="Heading3"/>
      </w:pPr>
      <w:r>
        <w:t>AXIM_AR_OVERRIDE</w:t>
      </w:r>
    </w:p>
    <w:p w14:paraId="4E9A6910" w14:textId="77777777" w:rsidR="00677DE5" w:rsidRDefault="00677DE5" w:rsidP="00E10ED2">
      <w:pPr>
        <w:pStyle w:val="NormalWeb"/>
      </w:pPr>
      <w:r>
        <w:t>AR override.</w:t>
      </w:r>
    </w:p>
    <w:p w14:paraId="14BD78F6" w14:textId="77777777" w:rsidR="00677DE5" w:rsidRDefault="00677DE5" w:rsidP="00E10ED2">
      <w:pPr>
        <w:pStyle w:val="NormalWeb"/>
      </w:pPr>
      <w:r>
        <w:t>Attribute: RW</w:t>
      </w:r>
    </w:p>
    <w:p w14:paraId="43D6294B" w14:textId="77777777" w:rsidR="00677DE5" w:rsidRDefault="00677DE5" w:rsidP="00E10ED2">
      <w:pPr>
        <w:pStyle w:val="NormalWeb"/>
      </w:pPr>
      <w:r>
        <w:t>Security: Secure access only</w:t>
      </w:r>
    </w:p>
    <w:p w14:paraId="09FAF75E" w14:textId="77777777" w:rsidR="00677DE5" w:rsidRDefault="00677DE5" w:rsidP="00E10ED2">
      <w:pPr>
        <w:pStyle w:val="NormalWeb"/>
      </w:pPr>
      <w:r>
        <w:t>Bit field description:</w:t>
      </w:r>
    </w:p>
    <w:p w14:paraId="7BF091CF" w14:textId="77777777" w:rsidR="00677DE5" w:rsidRDefault="00677DE5" w:rsidP="00312028">
      <w:pPr>
        <w:numPr>
          <w:ilvl w:val="0"/>
          <w:numId w:val="73"/>
        </w:numPr>
        <w:spacing w:before="100" w:beforeAutospacing="1" w:after="100" w:afterAutospacing="1" w:line="240" w:lineRule="auto"/>
      </w:pPr>
      <w:r>
        <w:rPr>
          <w:b/>
          <w:bCs/>
        </w:rPr>
        <w:t>arqos_enb</w:t>
      </w:r>
      <w:r>
        <w:t>[23:20] - 1'b1 indicates bit positions where ARQOS value is overridden. 1'b0 indicates bit positions where ARQOS is unchanged.</w:t>
      </w:r>
    </w:p>
    <w:p w14:paraId="5716A909" w14:textId="77777777" w:rsidR="00677DE5" w:rsidRDefault="00677DE5" w:rsidP="00312028">
      <w:pPr>
        <w:numPr>
          <w:ilvl w:val="0"/>
          <w:numId w:val="73"/>
        </w:numPr>
        <w:spacing w:before="100" w:beforeAutospacing="1" w:after="100" w:afterAutospacing="1" w:line="240" w:lineRule="auto"/>
      </w:pPr>
      <w:r>
        <w:rPr>
          <w:b/>
          <w:bCs/>
        </w:rPr>
        <w:t>arqos_val</w:t>
      </w:r>
      <w:r>
        <w:t>[19:16] - Value to override incoming ARQOS</w:t>
      </w:r>
    </w:p>
    <w:p w14:paraId="1B5F9B68" w14:textId="77777777" w:rsidR="00677DE5" w:rsidRDefault="00677DE5" w:rsidP="00312028">
      <w:pPr>
        <w:numPr>
          <w:ilvl w:val="0"/>
          <w:numId w:val="73"/>
        </w:numPr>
        <w:spacing w:before="100" w:beforeAutospacing="1" w:after="100" w:afterAutospacing="1" w:line="240" w:lineRule="auto"/>
      </w:pPr>
      <w:r>
        <w:rPr>
          <w:b/>
          <w:bCs/>
        </w:rPr>
        <w:t>arprot_enb</w:t>
      </w:r>
      <w:r>
        <w:t>[14:12] - 1'b1 indicates bit positions where ARPROT value is overridden. 1'b0 indicates bit positions where ARPROT is unchanged.</w:t>
      </w:r>
    </w:p>
    <w:p w14:paraId="3DD9B627" w14:textId="77777777" w:rsidR="00677DE5" w:rsidRDefault="00677DE5" w:rsidP="00312028">
      <w:pPr>
        <w:numPr>
          <w:ilvl w:val="0"/>
          <w:numId w:val="73"/>
        </w:numPr>
        <w:spacing w:before="100" w:beforeAutospacing="1" w:after="100" w:afterAutospacing="1" w:line="240" w:lineRule="auto"/>
      </w:pPr>
      <w:r>
        <w:rPr>
          <w:b/>
          <w:bCs/>
        </w:rPr>
        <w:t>arprot_val</w:t>
      </w:r>
      <w:r>
        <w:t>[10:8] - Value to override incoming ARPROT</w:t>
      </w:r>
    </w:p>
    <w:p w14:paraId="642DDA0C" w14:textId="77777777" w:rsidR="00677DE5" w:rsidRDefault="00677DE5" w:rsidP="00312028">
      <w:pPr>
        <w:numPr>
          <w:ilvl w:val="0"/>
          <w:numId w:val="73"/>
        </w:numPr>
        <w:spacing w:before="100" w:beforeAutospacing="1" w:after="100" w:afterAutospacing="1" w:line="240" w:lineRule="auto"/>
      </w:pPr>
      <w:r>
        <w:rPr>
          <w:b/>
          <w:bCs/>
        </w:rPr>
        <w:t>arcache_enb</w:t>
      </w:r>
      <w:r>
        <w:t>[7:4] - 1'b1 indicates bit positions where ARCACHE value is overridden. 1'b0 indicates bit positions where ARCACHE is unchanged.</w:t>
      </w:r>
    </w:p>
    <w:p w14:paraId="4E12DD11" w14:textId="77777777" w:rsidR="00677DE5" w:rsidRDefault="00677DE5" w:rsidP="00312028">
      <w:pPr>
        <w:numPr>
          <w:ilvl w:val="0"/>
          <w:numId w:val="73"/>
        </w:numPr>
        <w:spacing w:before="100" w:beforeAutospacing="1" w:after="100" w:afterAutospacing="1" w:line="240" w:lineRule="auto"/>
      </w:pPr>
      <w:r>
        <w:rPr>
          <w:b/>
          <w:bCs/>
        </w:rPr>
        <w:t>arcache_val</w:t>
      </w:r>
      <w:r>
        <w:t>[3:0] - Value to override incoming ARCACHE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85"/>
        <w:gridCol w:w="285"/>
        <w:gridCol w:w="285"/>
        <w:gridCol w:w="234"/>
        <w:gridCol w:w="272"/>
        <w:gridCol w:w="271"/>
        <w:gridCol w:w="271"/>
        <w:gridCol w:w="237"/>
        <w:gridCol w:w="237"/>
        <w:gridCol w:w="237"/>
        <w:gridCol w:w="237"/>
        <w:gridCol w:w="234"/>
        <w:gridCol w:w="234"/>
        <w:gridCol w:w="234"/>
        <w:gridCol w:w="241"/>
      </w:tblGrid>
      <w:tr w:rsidR="00677DE5" w:rsidRPr="00556EA2" w14:paraId="0D051D53"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B7C5CB" w14:textId="77777777" w:rsidR="00677DE5" w:rsidRPr="00556EA2" w:rsidRDefault="00677DE5" w:rsidP="00556EA2">
            <w:pPr>
              <w:spacing w:after="0"/>
              <w:jc w:val="center"/>
              <w:rPr>
                <w:sz w:val="16"/>
              </w:rPr>
            </w:pPr>
            <w:r w:rsidRPr="00556EA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BD6CF" w14:textId="77777777" w:rsidR="00677DE5" w:rsidRPr="00556EA2" w:rsidRDefault="00677DE5" w:rsidP="00556EA2">
            <w:pPr>
              <w:jc w:val="center"/>
              <w:rPr>
                <w:sz w:val="16"/>
              </w:rPr>
            </w:pPr>
            <w:r w:rsidRPr="00556EA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CA9C8" w14:textId="77777777" w:rsidR="00677DE5" w:rsidRPr="00556EA2" w:rsidRDefault="00677DE5" w:rsidP="00556EA2">
            <w:pPr>
              <w:jc w:val="center"/>
              <w:rPr>
                <w:sz w:val="16"/>
              </w:rPr>
            </w:pPr>
            <w:r w:rsidRPr="00556EA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A0453" w14:textId="77777777" w:rsidR="00677DE5" w:rsidRPr="00556EA2" w:rsidRDefault="00677DE5" w:rsidP="00556EA2">
            <w:pPr>
              <w:jc w:val="center"/>
              <w:rPr>
                <w:sz w:val="16"/>
              </w:rPr>
            </w:pPr>
            <w:r w:rsidRPr="00556EA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48D24" w14:textId="77777777" w:rsidR="00677DE5" w:rsidRPr="00556EA2" w:rsidRDefault="00677DE5" w:rsidP="00556EA2">
            <w:pPr>
              <w:jc w:val="center"/>
              <w:rPr>
                <w:sz w:val="16"/>
              </w:rPr>
            </w:pPr>
            <w:r w:rsidRPr="00556EA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77642" w14:textId="77777777" w:rsidR="00677DE5" w:rsidRPr="00556EA2" w:rsidRDefault="00677DE5" w:rsidP="00556EA2">
            <w:pPr>
              <w:jc w:val="center"/>
              <w:rPr>
                <w:sz w:val="16"/>
              </w:rPr>
            </w:pPr>
            <w:r w:rsidRPr="00556EA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0AAE0" w14:textId="77777777" w:rsidR="00677DE5" w:rsidRPr="00556EA2" w:rsidRDefault="00677DE5" w:rsidP="00556EA2">
            <w:pPr>
              <w:jc w:val="center"/>
              <w:rPr>
                <w:sz w:val="16"/>
              </w:rPr>
            </w:pPr>
            <w:r w:rsidRPr="00556EA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8389B" w14:textId="77777777" w:rsidR="00677DE5" w:rsidRPr="00556EA2" w:rsidRDefault="00677DE5" w:rsidP="00556EA2">
            <w:pPr>
              <w:jc w:val="center"/>
              <w:rPr>
                <w:sz w:val="16"/>
              </w:rPr>
            </w:pPr>
            <w:r w:rsidRPr="00556EA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054FE" w14:textId="77777777" w:rsidR="00677DE5" w:rsidRPr="00556EA2" w:rsidRDefault="00677DE5" w:rsidP="00556EA2">
            <w:pPr>
              <w:jc w:val="center"/>
              <w:rPr>
                <w:sz w:val="16"/>
              </w:rPr>
            </w:pPr>
            <w:r w:rsidRPr="00556EA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98771" w14:textId="77777777" w:rsidR="00677DE5" w:rsidRPr="00556EA2" w:rsidRDefault="00677DE5" w:rsidP="00556EA2">
            <w:pPr>
              <w:jc w:val="center"/>
              <w:rPr>
                <w:sz w:val="16"/>
              </w:rPr>
            </w:pPr>
            <w:r w:rsidRPr="00556EA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DB47F" w14:textId="77777777" w:rsidR="00677DE5" w:rsidRPr="00556EA2" w:rsidRDefault="00677DE5" w:rsidP="00556EA2">
            <w:pPr>
              <w:jc w:val="center"/>
              <w:rPr>
                <w:sz w:val="16"/>
              </w:rPr>
            </w:pPr>
            <w:r w:rsidRPr="00556EA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239AF" w14:textId="77777777" w:rsidR="00677DE5" w:rsidRPr="00556EA2" w:rsidRDefault="00677DE5" w:rsidP="00556EA2">
            <w:pPr>
              <w:jc w:val="center"/>
              <w:rPr>
                <w:sz w:val="16"/>
              </w:rPr>
            </w:pPr>
            <w:r w:rsidRPr="00556EA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EEB4" w14:textId="77777777" w:rsidR="00677DE5" w:rsidRPr="00556EA2" w:rsidRDefault="00677DE5" w:rsidP="00556EA2">
            <w:pPr>
              <w:jc w:val="center"/>
              <w:rPr>
                <w:sz w:val="16"/>
              </w:rPr>
            </w:pPr>
            <w:r w:rsidRPr="00556EA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13A3E" w14:textId="77777777" w:rsidR="00677DE5" w:rsidRPr="00556EA2" w:rsidRDefault="00677DE5" w:rsidP="00556EA2">
            <w:pPr>
              <w:jc w:val="center"/>
              <w:rPr>
                <w:sz w:val="16"/>
              </w:rPr>
            </w:pPr>
            <w:r w:rsidRPr="00556EA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47F9" w14:textId="77777777" w:rsidR="00677DE5" w:rsidRPr="00556EA2" w:rsidRDefault="00677DE5" w:rsidP="00556EA2">
            <w:pPr>
              <w:jc w:val="center"/>
              <w:rPr>
                <w:sz w:val="16"/>
              </w:rPr>
            </w:pPr>
            <w:r w:rsidRPr="00556EA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9E110" w14:textId="77777777" w:rsidR="00677DE5" w:rsidRPr="00556EA2" w:rsidRDefault="00677DE5" w:rsidP="00556EA2">
            <w:pPr>
              <w:jc w:val="center"/>
              <w:rPr>
                <w:sz w:val="16"/>
              </w:rPr>
            </w:pPr>
            <w:r w:rsidRPr="00556EA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C1933" w14:textId="77777777" w:rsidR="00677DE5" w:rsidRPr="00556EA2" w:rsidRDefault="00677DE5" w:rsidP="00556EA2">
            <w:pPr>
              <w:jc w:val="center"/>
              <w:rPr>
                <w:sz w:val="16"/>
              </w:rPr>
            </w:pPr>
            <w:r w:rsidRPr="00556EA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F9312" w14:textId="77777777" w:rsidR="00677DE5" w:rsidRPr="00556EA2" w:rsidRDefault="00677DE5" w:rsidP="00556EA2">
            <w:pPr>
              <w:jc w:val="center"/>
              <w:rPr>
                <w:sz w:val="16"/>
              </w:rPr>
            </w:pPr>
            <w:r w:rsidRPr="00556EA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9CF56" w14:textId="77777777" w:rsidR="00677DE5" w:rsidRPr="00556EA2" w:rsidRDefault="00677DE5" w:rsidP="00556EA2">
            <w:pPr>
              <w:jc w:val="center"/>
              <w:rPr>
                <w:sz w:val="16"/>
              </w:rPr>
            </w:pPr>
            <w:r w:rsidRPr="00556EA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4001D" w14:textId="77777777" w:rsidR="00677DE5" w:rsidRPr="00556EA2" w:rsidRDefault="00677DE5" w:rsidP="00556EA2">
            <w:pPr>
              <w:jc w:val="center"/>
              <w:rPr>
                <w:sz w:val="16"/>
              </w:rPr>
            </w:pPr>
            <w:r w:rsidRPr="00556EA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4BA1" w14:textId="77777777" w:rsidR="00677DE5" w:rsidRPr="00556EA2" w:rsidRDefault="00677DE5" w:rsidP="00556EA2">
            <w:pPr>
              <w:jc w:val="center"/>
              <w:rPr>
                <w:sz w:val="16"/>
              </w:rPr>
            </w:pPr>
            <w:r w:rsidRPr="00556EA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312F8" w14:textId="77777777" w:rsidR="00677DE5" w:rsidRPr="00556EA2" w:rsidRDefault="00677DE5" w:rsidP="00556EA2">
            <w:pPr>
              <w:jc w:val="center"/>
              <w:rPr>
                <w:sz w:val="16"/>
              </w:rPr>
            </w:pPr>
            <w:r w:rsidRPr="00556EA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5F67" w14:textId="77777777" w:rsidR="00677DE5" w:rsidRPr="00556EA2" w:rsidRDefault="00677DE5" w:rsidP="00556EA2">
            <w:pPr>
              <w:jc w:val="center"/>
              <w:rPr>
                <w:sz w:val="16"/>
              </w:rPr>
            </w:pPr>
            <w:r w:rsidRPr="00556EA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7CBCF" w14:textId="77777777" w:rsidR="00677DE5" w:rsidRPr="00556EA2" w:rsidRDefault="00677DE5" w:rsidP="00556EA2">
            <w:pPr>
              <w:jc w:val="center"/>
              <w:rPr>
                <w:sz w:val="16"/>
              </w:rPr>
            </w:pPr>
            <w:r w:rsidRPr="00556EA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29DE3" w14:textId="77777777" w:rsidR="00677DE5" w:rsidRPr="00556EA2" w:rsidRDefault="00677DE5" w:rsidP="00556EA2">
            <w:pPr>
              <w:jc w:val="center"/>
              <w:rPr>
                <w:sz w:val="16"/>
              </w:rPr>
            </w:pPr>
            <w:r w:rsidRPr="00556EA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FF791" w14:textId="77777777" w:rsidR="00677DE5" w:rsidRPr="00556EA2" w:rsidRDefault="00677DE5" w:rsidP="00556EA2">
            <w:pPr>
              <w:jc w:val="center"/>
              <w:rPr>
                <w:sz w:val="16"/>
              </w:rPr>
            </w:pPr>
            <w:r w:rsidRPr="00556EA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30F1" w14:textId="77777777" w:rsidR="00677DE5" w:rsidRPr="00556EA2" w:rsidRDefault="00677DE5" w:rsidP="00556EA2">
            <w:pPr>
              <w:jc w:val="center"/>
              <w:rPr>
                <w:sz w:val="16"/>
              </w:rPr>
            </w:pPr>
            <w:r w:rsidRPr="00556EA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78163" w14:textId="77777777" w:rsidR="00677DE5" w:rsidRPr="00556EA2" w:rsidRDefault="00677DE5" w:rsidP="00556EA2">
            <w:pPr>
              <w:jc w:val="center"/>
              <w:rPr>
                <w:sz w:val="16"/>
              </w:rPr>
            </w:pPr>
            <w:r w:rsidRPr="00556EA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AC1F" w14:textId="77777777" w:rsidR="00677DE5" w:rsidRPr="00556EA2" w:rsidRDefault="00677DE5" w:rsidP="00556EA2">
            <w:pPr>
              <w:jc w:val="center"/>
              <w:rPr>
                <w:sz w:val="16"/>
              </w:rPr>
            </w:pPr>
            <w:r w:rsidRPr="00556EA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71685" w14:textId="77777777" w:rsidR="00677DE5" w:rsidRPr="00556EA2" w:rsidRDefault="00677DE5" w:rsidP="00556EA2">
            <w:pPr>
              <w:jc w:val="center"/>
              <w:rPr>
                <w:sz w:val="16"/>
              </w:rPr>
            </w:pPr>
            <w:r w:rsidRPr="00556EA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7F6C9" w14:textId="77777777" w:rsidR="00677DE5" w:rsidRPr="00556EA2" w:rsidRDefault="00677DE5" w:rsidP="00556EA2">
            <w:pPr>
              <w:jc w:val="center"/>
              <w:rPr>
                <w:sz w:val="16"/>
              </w:rPr>
            </w:pPr>
            <w:r w:rsidRPr="00556EA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4A46" w14:textId="77777777" w:rsidR="00677DE5" w:rsidRPr="00556EA2" w:rsidRDefault="00677DE5" w:rsidP="00556EA2">
            <w:pPr>
              <w:jc w:val="center"/>
              <w:rPr>
                <w:sz w:val="16"/>
              </w:rPr>
            </w:pPr>
            <w:r w:rsidRPr="00556EA2">
              <w:rPr>
                <w:sz w:val="16"/>
              </w:rPr>
              <w:t>32</w:t>
            </w:r>
          </w:p>
        </w:tc>
      </w:tr>
      <w:tr w:rsidR="00677DE5" w:rsidRPr="00556EA2" w14:paraId="51192BD5"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842ADFB" w14:textId="77777777" w:rsidR="00677DE5" w:rsidRPr="00556EA2" w:rsidRDefault="00677DE5" w:rsidP="00556EA2">
            <w:pPr>
              <w:jc w:val="center"/>
              <w:rPr>
                <w:sz w:val="16"/>
              </w:rPr>
            </w:pPr>
            <w:r w:rsidRPr="00556EA2">
              <w:rPr>
                <w:sz w:val="16"/>
              </w:rPr>
              <w:t>u</w:t>
            </w:r>
          </w:p>
        </w:tc>
      </w:tr>
      <w:tr w:rsidR="00677DE5" w:rsidRPr="00556EA2" w14:paraId="7E6CF73F"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B36651" w14:textId="77777777" w:rsidR="00677DE5" w:rsidRPr="00556EA2" w:rsidRDefault="00677DE5" w:rsidP="00556EA2">
            <w:pPr>
              <w:jc w:val="center"/>
              <w:rPr>
                <w:sz w:val="16"/>
              </w:rPr>
            </w:pPr>
            <w:r w:rsidRPr="00556EA2">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90664" w14:textId="77777777" w:rsidR="00677DE5" w:rsidRPr="00556EA2" w:rsidRDefault="00677DE5" w:rsidP="00556EA2">
            <w:pPr>
              <w:jc w:val="center"/>
              <w:rPr>
                <w:sz w:val="16"/>
              </w:rPr>
            </w:pPr>
            <w:r w:rsidRPr="00556EA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29C8" w14:textId="77777777" w:rsidR="00677DE5" w:rsidRPr="00556EA2" w:rsidRDefault="00677DE5" w:rsidP="00556EA2">
            <w:pPr>
              <w:jc w:val="center"/>
              <w:rPr>
                <w:sz w:val="16"/>
              </w:rPr>
            </w:pPr>
            <w:r w:rsidRPr="00556EA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B673" w14:textId="77777777" w:rsidR="00677DE5" w:rsidRPr="00556EA2" w:rsidRDefault="00677DE5" w:rsidP="00556EA2">
            <w:pPr>
              <w:jc w:val="center"/>
              <w:rPr>
                <w:sz w:val="16"/>
              </w:rPr>
            </w:pPr>
            <w:r w:rsidRPr="00556EA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6169E" w14:textId="77777777" w:rsidR="00677DE5" w:rsidRPr="00556EA2" w:rsidRDefault="00677DE5" w:rsidP="00556EA2">
            <w:pPr>
              <w:jc w:val="center"/>
              <w:rPr>
                <w:sz w:val="16"/>
              </w:rPr>
            </w:pPr>
            <w:r w:rsidRPr="00556EA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981F" w14:textId="77777777" w:rsidR="00677DE5" w:rsidRPr="00556EA2" w:rsidRDefault="00677DE5" w:rsidP="00556EA2">
            <w:pPr>
              <w:jc w:val="center"/>
              <w:rPr>
                <w:sz w:val="16"/>
              </w:rPr>
            </w:pPr>
            <w:r w:rsidRPr="00556EA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A63E" w14:textId="77777777" w:rsidR="00677DE5" w:rsidRPr="00556EA2" w:rsidRDefault="00677DE5" w:rsidP="00556EA2">
            <w:pPr>
              <w:jc w:val="center"/>
              <w:rPr>
                <w:sz w:val="16"/>
              </w:rPr>
            </w:pPr>
            <w:r w:rsidRPr="00556EA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C6F37" w14:textId="77777777" w:rsidR="00677DE5" w:rsidRPr="00556EA2" w:rsidRDefault="00677DE5" w:rsidP="00556EA2">
            <w:pPr>
              <w:jc w:val="center"/>
              <w:rPr>
                <w:sz w:val="16"/>
              </w:rPr>
            </w:pPr>
            <w:r w:rsidRPr="00556EA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370E4" w14:textId="77777777" w:rsidR="00677DE5" w:rsidRPr="00556EA2" w:rsidRDefault="00677DE5" w:rsidP="00556EA2">
            <w:pPr>
              <w:jc w:val="center"/>
              <w:rPr>
                <w:sz w:val="16"/>
              </w:rPr>
            </w:pPr>
            <w:r w:rsidRPr="00556EA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EA17B" w14:textId="77777777" w:rsidR="00677DE5" w:rsidRPr="00556EA2" w:rsidRDefault="00677DE5" w:rsidP="00556EA2">
            <w:pPr>
              <w:jc w:val="center"/>
              <w:rPr>
                <w:sz w:val="16"/>
              </w:rPr>
            </w:pPr>
            <w:r w:rsidRPr="00556EA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5F6E7" w14:textId="77777777" w:rsidR="00677DE5" w:rsidRPr="00556EA2" w:rsidRDefault="00677DE5" w:rsidP="00556EA2">
            <w:pPr>
              <w:jc w:val="center"/>
              <w:rPr>
                <w:sz w:val="16"/>
              </w:rPr>
            </w:pPr>
            <w:r w:rsidRPr="00556EA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DC247" w14:textId="77777777" w:rsidR="00677DE5" w:rsidRPr="00556EA2" w:rsidRDefault="00677DE5" w:rsidP="00556EA2">
            <w:pPr>
              <w:jc w:val="center"/>
              <w:rPr>
                <w:sz w:val="16"/>
              </w:rPr>
            </w:pPr>
            <w:r w:rsidRPr="00556EA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2E6C6" w14:textId="77777777" w:rsidR="00677DE5" w:rsidRPr="00556EA2" w:rsidRDefault="00677DE5" w:rsidP="00556EA2">
            <w:pPr>
              <w:jc w:val="center"/>
              <w:rPr>
                <w:sz w:val="16"/>
              </w:rPr>
            </w:pPr>
            <w:r w:rsidRPr="00556EA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C109F" w14:textId="77777777" w:rsidR="00677DE5" w:rsidRPr="00556EA2" w:rsidRDefault="00677DE5" w:rsidP="00556EA2">
            <w:pPr>
              <w:jc w:val="center"/>
              <w:rPr>
                <w:sz w:val="16"/>
              </w:rPr>
            </w:pPr>
            <w:r w:rsidRPr="00556EA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683AB" w14:textId="77777777" w:rsidR="00677DE5" w:rsidRPr="00556EA2" w:rsidRDefault="00677DE5" w:rsidP="00556EA2">
            <w:pPr>
              <w:jc w:val="center"/>
              <w:rPr>
                <w:sz w:val="16"/>
              </w:rPr>
            </w:pPr>
            <w:r w:rsidRPr="00556EA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2425" w14:textId="77777777" w:rsidR="00677DE5" w:rsidRPr="00556EA2" w:rsidRDefault="00677DE5" w:rsidP="00556EA2">
            <w:pPr>
              <w:jc w:val="center"/>
              <w:rPr>
                <w:sz w:val="16"/>
              </w:rPr>
            </w:pPr>
            <w:r w:rsidRPr="00556EA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55E01" w14:textId="77777777" w:rsidR="00677DE5" w:rsidRPr="00556EA2" w:rsidRDefault="00677DE5" w:rsidP="00556EA2">
            <w:pPr>
              <w:jc w:val="center"/>
              <w:rPr>
                <w:sz w:val="16"/>
              </w:rPr>
            </w:pPr>
            <w:r w:rsidRPr="00556EA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43FE8" w14:textId="77777777" w:rsidR="00677DE5" w:rsidRPr="00556EA2" w:rsidRDefault="00677DE5" w:rsidP="00556EA2">
            <w:pPr>
              <w:jc w:val="center"/>
              <w:rPr>
                <w:sz w:val="16"/>
              </w:rPr>
            </w:pPr>
            <w:r w:rsidRPr="00556EA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45E34" w14:textId="77777777" w:rsidR="00677DE5" w:rsidRPr="00556EA2" w:rsidRDefault="00677DE5" w:rsidP="00556EA2">
            <w:pPr>
              <w:jc w:val="center"/>
              <w:rPr>
                <w:sz w:val="16"/>
              </w:rPr>
            </w:pPr>
            <w:r w:rsidRPr="00556EA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ED033" w14:textId="77777777" w:rsidR="00677DE5" w:rsidRPr="00556EA2" w:rsidRDefault="00677DE5" w:rsidP="00556EA2">
            <w:pPr>
              <w:jc w:val="center"/>
              <w:rPr>
                <w:sz w:val="16"/>
              </w:rPr>
            </w:pPr>
            <w:r w:rsidRPr="00556EA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6102B" w14:textId="77777777" w:rsidR="00677DE5" w:rsidRPr="00556EA2" w:rsidRDefault="00677DE5" w:rsidP="00556EA2">
            <w:pPr>
              <w:jc w:val="center"/>
              <w:rPr>
                <w:sz w:val="16"/>
              </w:rPr>
            </w:pPr>
            <w:r w:rsidRPr="00556EA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6FAB8" w14:textId="77777777" w:rsidR="00677DE5" w:rsidRPr="00556EA2" w:rsidRDefault="00677DE5" w:rsidP="00556EA2">
            <w:pPr>
              <w:jc w:val="center"/>
              <w:rPr>
                <w:sz w:val="16"/>
              </w:rPr>
            </w:pPr>
            <w:r w:rsidRPr="00556EA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280E" w14:textId="77777777" w:rsidR="00677DE5" w:rsidRPr="00556EA2" w:rsidRDefault="00677DE5" w:rsidP="00556EA2">
            <w:pPr>
              <w:jc w:val="center"/>
              <w:rPr>
                <w:sz w:val="16"/>
              </w:rPr>
            </w:pPr>
            <w:r w:rsidRPr="00556EA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6784E" w14:textId="77777777" w:rsidR="00677DE5" w:rsidRPr="00556EA2" w:rsidRDefault="00677DE5" w:rsidP="00556EA2">
            <w:pPr>
              <w:jc w:val="center"/>
              <w:rPr>
                <w:sz w:val="16"/>
              </w:rPr>
            </w:pPr>
            <w:r w:rsidRPr="00556EA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21AAE" w14:textId="77777777" w:rsidR="00677DE5" w:rsidRPr="00556EA2" w:rsidRDefault="00677DE5" w:rsidP="00556EA2">
            <w:pPr>
              <w:jc w:val="center"/>
              <w:rPr>
                <w:sz w:val="16"/>
              </w:rPr>
            </w:pPr>
            <w:r w:rsidRPr="00556EA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676F3" w14:textId="77777777" w:rsidR="00677DE5" w:rsidRPr="00556EA2" w:rsidRDefault="00677DE5" w:rsidP="00556EA2">
            <w:pPr>
              <w:jc w:val="center"/>
              <w:rPr>
                <w:sz w:val="16"/>
              </w:rPr>
            </w:pPr>
            <w:r w:rsidRPr="00556EA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3E4A" w14:textId="77777777" w:rsidR="00677DE5" w:rsidRPr="00556EA2" w:rsidRDefault="00677DE5" w:rsidP="00556EA2">
            <w:pPr>
              <w:jc w:val="center"/>
              <w:rPr>
                <w:sz w:val="16"/>
              </w:rPr>
            </w:pPr>
            <w:r w:rsidRPr="00556EA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79F2" w14:textId="77777777" w:rsidR="00677DE5" w:rsidRPr="00556EA2" w:rsidRDefault="00677DE5" w:rsidP="00556EA2">
            <w:pPr>
              <w:jc w:val="center"/>
              <w:rPr>
                <w:sz w:val="16"/>
              </w:rPr>
            </w:pPr>
            <w:r w:rsidRPr="00556EA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0352" w14:textId="77777777" w:rsidR="00677DE5" w:rsidRPr="00556EA2" w:rsidRDefault="00677DE5" w:rsidP="00556EA2">
            <w:pPr>
              <w:jc w:val="center"/>
              <w:rPr>
                <w:sz w:val="16"/>
              </w:rPr>
            </w:pPr>
            <w:r w:rsidRPr="00556EA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B226E" w14:textId="77777777" w:rsidR="00677DE5" w:rsidRPr="00556EA2" w:rsidRDefault="00677DE5" w:rsidP="00556EA2">
            <w:pPr>
              <w:jc w:val="center"/>
              <w:rPr>
                <w:sz w:val="16"/>
              </w:rPr>
            </w:pPr>
            <w:r w:rsidRPr="00556EA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48DEF" w14:textId="77777777" w:rsidR="00677DE5" w:rsidRPr="00556EA2" w:rsidRDefault="00677DE5" w:rsidP="00556EA2">
            <w:pPr>
              <w:jc w:val="center"/>
              <w:rPr>
                <w:sz w:val="16"/>
              </w:rPr>
            </w:pPr>
            <w:r w:rsidRPr="00556EA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5D799" w14:textId="77777777" w:rsidR="00677DE5" w:rsidRPr="00556EA2" w:rsidRDefault="00677DE5" w:rsidP="00556EA2">
            <w:pPr>
              <w:jc w:val="center"/>
              <w:rPr>
                <w:sz w:val="16"/>
              </w:rPr>
            </w:pPr>
            <w:r w:rsidRPr="00556EA2">
              <w:rPr>
                <w:sz w:val="16"/>
              </w:rPr>
              <w:t>0</w:t>
            </w:r>
          </w:p>
        </w:tc>
      </w:tr>
      <w:tr w:rsidR="00677DE5" w:rsidRPr="00556EA2" w14:paraId="481B54D7" w14:textId="77777777" w:rsidTr="00556EA2">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55636F4" w14:textId="77777777" w:rsidR="00677DE5" w:rsidRPr="00556EA2" w:rsidRDefault="00677DE5" w:rsidP="00556EA2">
            <w:pPr>
              <w:jc w:val="center"/>
              <w:rPr>
                <w:sz w:val="16"/>
              </w:rPr>
            </w:pPr>
            <w:r w:rsidRPr="00556EA2">
              <w:rPr>
                <w:sz w:val="16"/>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7870D46" w14:textId="77777777" w:rsidR="00677DE5" w:rsidRPr="00556EA2" w:rsidRDefault="00677DE5" w:rsidP="00556EA2">
            <w:pPr>
              <w:jc w:val="center"/>
              <w:rPr>
                <w:sz w:val="16"/>
              </w:rPr>
            </w:pPr>
            <w:r w:rsidRPr="00556EA2">
              <w:rPr>
                <w:sz w:val="16"/>
              </w:rPr>
              <w:t>arqos_enb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3152015" w14:textId="77777777" w:rsidR="00677DE5" w:rsidRPr="00556EA2" w:rsidRDefault="00677DE5" w:rsidP="00556EA2">
            <w:pPr>
              <w:jc w:val="center"/>
              <w:rPr>
                <w:sz w:val="16"/>
              </w:rPr>
            </w:pPr>
            <w:r w:rsidRPr="00556EA2">
              <w:rPr>
                <w:sz w:val="16"/>
              </w:rPr>
              <w:t>arqos_val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7D72" w14:textId="77777777" w:rsidR="00677DE5" w:rsidRPr="00556EA2" w:rsidRDefault="00677DE5" w:rsidP="00556EA2">
            <w:pPr>
              <w:jc w:val="center"/>
              <w:rPr>
                <w:sz w:val="16"/>
              </w:rPr>
            </w:pPr>
            <w:r w:rsidRPr="00556EA2">
              <w:rPr>
                <w:sz w:val="16"/>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EE58AFB" w14:textId="77777777" w:rsidR="00677DE5" w:rsidRPr="00556EA2" w:rsidRDefault="00677DE5" w:rsidP="00556EA2">
            <w:pPr>
              <w:jc w:val="center"/>
              <w:rPr>
                <w:sz w:val="16"/>
              </w:rPr>
            </w:pPr>
            <w:r w:rsidRPr="00556EA2">
              <w:rPr>
                <w:sz w:val="16"/>
              </w:rPr>
              <w:t>arprot_enb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18FBB" w14:textId="77777777" w:rsidR="00677DE5" w:rsidRPr="00556EA2" w:rsidRDefault="00677DE5" w:rsidP="00556EA2">
            <w:pPr>
              <w:jc w:val="center"/>
              <w:rPr>
                <w:sz w:val="16"/>
              </w:rPr>
            </w:pPr>
            <w:r w:rsidRPr="00556EA2">
              <w:rPr>
                <w:sz w:val="16"/>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C3DCE3" w14:textId="77777777" w:rsidR="00677DE5" w:rsidRPr="00556EA2" w:rsidRDefault="00677DE5" w:rsidP="00556EA2">
            <w:pPr>
              <w:jc w:val="center"/>
              <w:rPr>
                <w:sz w:val="16"/>
              </w:rPr>
            </w:pPr>
            <w:r w:rsidRPr="00556EA2">
              <w:rPr>
                <w:sz w:val="16"/>
              </w:rPr>
              <w:t>arprot_val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FFDD625" w14:textId="77777777" w:rsidR="00677DE5" w:rsidRPr="00556EA2" w:rsidRDefault="00677DE5" w:rsidP="00556EA2">
            <w:pPr>
              <w:jc w:val="center"/>
              <w:rPr>
                <w:sz w:val="16"/>
              </w:rPr>
            </w:pPr>
            <w:r w:rsidRPr="00556EA2">
              <w:rPr>
                <w:sz w:val="16"/>
              </w:rPr>
              <w:t>arcache_enb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80D0F94" w14:textId="77777777" w:rsidR="00677DE5" w:rsidRPr="00556EA2" w:rsidRDefault="00677DE5" w:rsidP="00556EA2">
            <w:pPr>
              <w:jc w:val="center"/>
              <w:rPr>
                <w:sz w:val="16"/>
              </w:rPr>
            </w:pPr>
            <w:r w:rsidRPr="00556EA2">
              <w:rPr>
                <w:sz w:val="16"/>
              </w:rPr>
              <w:t>arcache_val</w:t>
            </w:r>
          </w:p>
        </w:tc>
      </w:tr>
    </w:tbl>
    <w:p w14:paraId="5B929F29" w14:textId="77777777" w:rsidR="00677DE5" w:rsidRDefault="00677DE5" w:rsidP="00556EA2">
      <w:pPr>
        <w:pStyle w:val="Caption"/>
      </w:pPr>
      <w:r>
        <w:t xml:space="preserve">Table </w:t>
      </w:r>
      <w:fldSimple w:instr=" SEQ Table \* ARABIC ">
        <w:r>
          <w:rPr>
            <w:noProof/>
          </w:rPr>
          <w:t>45</w:t>
        </w:r>
      </w:fldSimple>
      <w:r>
        <w:t xml:space="preserve"> AXIM_AR_OVERRIDE register</w:t>
      </w:r>
    </w:p>
    <w:p w14:paraId="22F0C6AE" w14:textId="77777777" w:rsidR="00677DE5" w:rsidRDefault="00677DE5" w:rsidP="00E10ED2">
      <w:pPr>
        <w:pStyle w:val="Heading3"/>
      </w:pPr>
      <w:r>
        <w:t>AXIM_ARADDR_ON_ERROR</w:t>
      </w:r>
    </w:p>
    <w:p w14:paraId="0A02D270" w14:textId="77777777" w:rsidR="00677DE5" w:rsidRDefault="00677DE5" w:rsidP="00556EA2">
      <w:pPr>
        <w:pStyle w:val="NormalWeb"/>
        <w:jc w:val="both"/>
      </w:pPr>
      <w:r>
        <w:t>This is the address on AR channel for which a decode error was detected. This corresponds to the status register bit e0 in AXIM_ERROR_INTERRUPT_STATUS.</w:t>
      </w:r>
    </w:p>
    <w:p w14:paraId="294FC245" w14:textId="77777777" w:rsidR="00677DE5" w:rsidRDefault="00677DE5" w:rsidP="00E10ED2">
      <w:pPr>
        <w:pStyle w:val="NormalWeb"/>
      </w:pPr>
      <w:r>
        <w:t>Attribute: R</w:t>
      </w:r>
    </w:p>
    <w:p w14:paraId="73DC91A7" w14:textId="77777777" w:rsidR="00677DE5" w:rsidRDefault="00677DE5" w:rsidP="00E10ED2">
      <w:pPr>
        <w:pStyle w:val="NormalWeb"/>
      </w:pPr>
      <w:r>
        <w:t>Security: Non-secure</w:t>
      </w:r>
    </w:p>
    <w:p w14:paraId="6FCCA389" w14:textId="77777777" w:rsidR="00677DE5" w:rsidRDefault="00677DE5" w:rsidP="00E10ED2">
      <w:pPr>
        <w:pStyle w:val="NormalWeb"/>
      </w:pPr>
      <w:r>
        <w:t>Bit field description:</w:t>
      </w:r>
    </w:p>
    <w:p w14:paraId="18AA9FF4" w14:textId="77777777" w:rsidR="00677DE5" w:rsidRDefault="00677DE5" w:rsidP="00312028">
      <w:pPr>
        <w:numPr>
          <w:ilvl w:val="0"/>
          <w:numId w:val="74"/>
        </w:numPr>
        <w:spacing w:before="100" w:beforeAutospacing="1" w:after="100" w:afterAutospacing="1" w:line="240" w:lineRule="auto"/>
      </w:pPr>
      <w:r>
        <w:rPr>
          <w:b/>
          <w:bCs/>
        </w:rPr>
        <w:t>READ_DECERR_ADDRS</w:t>
      </w:r>
      <w:r>
        <w:t>[63:0] - Read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00A66584"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C71DBE" w14:textId="77777777" w:rsidR="00677DE5" w:rsidRPr="00556EA2" w:rsidRDefault="00677DE5" w:rsidP="00556EA2">
            <w:pPr>
              <w:spacing w:after="0"/>
              <w:jc w:val="center"/>
              <w:rPr>
                <w:sz w:val="14"/>
              </w:rPr>
            </w:pPr>
            <w:r w:rsidRPr="00556EA2">
              <w:rPr>
                <w:sz w:val="14"/>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CF484"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3468"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06C6B"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C41A1"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8199"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EA8B2"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A6D88"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8F571"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CAD45"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FF2E7"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662A8"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39F9A"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E7EE3"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676D2"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94482"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107D"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360B"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D2B66"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6B502"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AD61C"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4B57C"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0A32"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B0A2F"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AE1B"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DED30"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15128"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5C25"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2F7DE"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BE63B"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C0C1A"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EA6F" w14:textId="77777777" w:rsidR="00677DE5" w:rsidRPr="00556EA2" w:rsidRDefault="00677DE5" w:rsidP="00556EA2">
            <w:pPr>
              <w:jc w:val="center"/>
              <w:rPr>
                <w:sz w:val="14"/>
              </w:rPr>
            </w:pPr>
            <w:r w:rsidRPr="00556EA2">
              <w:rPr>
                <w:sz w:val="14"/>
              </w:rPr>
              <w:t>32</w:t>
            </w:r>
          </w:p>
        </w:tc>
      </w:tr>
      <w:tr w:rsidR="00677DE5" w:rsidRPr="00556EA2" w14:paraId="00B26EFF"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A913BDE" w14:textId="77777777" w:rsidR="00677DE5" w:rsidRPr="00556EA2" w:rsidRDefault="00677DE5" w:rsidP="00556EA2">
            <w:pPr>
              <w:jc w:val="center"/>
              <w:rPr>
                <w:sz w:val="14"/>
              </w:rPr>
            </w:pPr>
            <w:r w:rsidRPr="00556EA2">
              <w:rPr>
                <w:sz w:val="14"/>
              </w:rPr>
              <w:t>READ_DECERR_ADDRS</w:t>
            </w:r>
          </w:p>
        </w:tc>
      </w:tr>
      <w:tr w:rsidR="00677DE5" w:rsidRPr="00556EA2" w14:paraId="001A7A80"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58E638"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4CFAB"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FAE3C"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08D7"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C002B"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1FDA"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5CACF"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22E28"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18EE4"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3C348"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75DC6"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54CBF"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E10BA"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4AB81"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43820"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9E94F"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852B1"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925B8"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8E062"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CF98"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CB258"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28F51"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0FCDB"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1CA6"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4E3E6"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7AEFE"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12834"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3C3D"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3D8FC"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19CF"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2E103"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ED627" w14:textId="77777777" w:rsidR="00677DE5" w:rsidRPr="00556EA2" w:rsidRDefault="00677DE5" w:rsidP="00556EA2">
            <w:pPr>
              <w:jc w:val="center"/>
              <w:rPr>
                <w:sz w:val="14"/>
              </w:rPr>
            </w:pPr>
            <w:r w:rsidRPr="00556EA2">
              <w:rPr>
                <w:sz w:val="14"/>
              </w:rPr>
              <w:t>0</w:t>
            </w:r>
          </w:p>
        </w:tc>
      </w:tr>
      <w:tr w:rsidR="00677DE5" w:rsidRPr="00556EA2" w14:paraId="5947E123"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2DA3C4C" w14:textId="77777777" w:rsidR="00677DE5" w:rsidRPr="00556EA2" w:rsidRDefault="00677DE5" w:rsidP="00556EA2">
            <w:pPr>
              <w:jc w:val="center"/>
              <w:rPr>
                <w:sz w:val="14"/>
              </w:rPr>
            </w:pPr>
            <w:r w:rsidRPr="00556EA2">
              <w:rPr>
                <w:sz w:val="14"/>
              </w:rPr>
              <w:t>READ_DECERR_ADDRS</w:t>
            </w:r>
          </w:p>
        </w:tc>
      </w:tr>
    </w:tbl>
    <w:p w14:paraId="3594E665" w14:textId="77777777" w:rsidR="00677DE5" w:rsidRDefault="00677DE5" w:rsidP="00556EA2">
      <w:pPr>
        <w:pStyle w:val="Caption"/>
      </w:pPr>
      <w:r>
        <w:t xml:space="preserve">Table </w:t>
      </w:r>
      <w:fldSimple w:instr=" SEQ Table \* ARABIC ">
        <w:r>
          <w:rPr>
            <w:noProof/>
          </w:rPr>
          <w:t>46</w:t>
        </w:r>
      </w:fldSimple>
      <w:r>
        <w:t xml:space="preserve"> AXIM_ARADDR_ON_ERROR register</w:t>
      </w:r>
    </w:p>
    <w:p w14:paraId="2C578536" w14:textId="77777777" w:rsidR="00677DE5" w:rsidRDefault="00677DE5" w:rsidP="00E10ED2">
      <w:pPr>
        <w:pStyle w:val="Heading3"/>
      </w:pPr>
      <w:r>
        <w:t>AXIM_AUTOWAKE_POWER_DOMAIN</w:t>
      </w:r>
    </w:p>
    <w:p w14:paraId="349E3E43" w14:textId="77777777" w:rsidR="00677DE5" w:rsidRDefault="00677DE5" w:rsidP="00556EA2">
      <w:pPr>
        <w:pStyle w:val="NormalWeb"/>
        <w:jc w:val="both"/>
      </w:pPr>
      <w:r>
        <w:t>Configures the master bridge's support for autowake of power domains.</w:t>
      </w:r>
    </w:p>
    <w:p w14:paraId="35C75B6B" w14:textId="77777777" w:rsidR="00677DE5" w:rsidRDefault="00677DE5" w:rsidP="00556EA2">
      <w:pPr>
        <w:pStyle w:val="NormalWeb"/>
        <w:jc w:val="both"/>
      </w:pPr>
      <w:r>
        <w:t>When set, master bridge halts a request and issues wakeup requests for power domains that need to be powered up to complete the transaction. The power domains should support auto wake. When reset, master bridge issues DECERR for any transaction which has dependent power domains in sleep state.</w:t>
      </w:r>
    </w:p>
    <w:p w14:paraId="3C0AF1DC" w14:textId="77777777" w:rsidR="00677DE5" w:rsidRDefault="00677DE5" w:rsidP="00E10ED2">
      <w:pPr>
        <w:pStyle w:val="NormalWeb"/>
      </w:pPr>
      <w:r>
        <w:t>Attribute: RW</w:t>
      </w:r>
    </w:p>
    <w:p w14:paraId="0AED6489" w14:textId="77777777" w:rsidR="00677DE5" w:rsidRDefault="00677DE5" w:rsidP="00E10ED2">
      <w:pPr>
        <w:pStyle w:val="NormalWeb"/>
      </w:pPr>
      <w:r>
        <w:t>Security: Non-secure</w:t>
      </w:r>
    </w:p>
    <w:p w14:paraId="5036868E" w14:textId="77777777" w:rsidR="00677DE5" w:rsidRDefault="00677DE5" w:rsidP="00E10ED2">
      <w:pPr>
        <w:pStyle w:val="NormalWeb"/>
      </w:pPr>
      <w:r>
        <w:t>Bit field description:</w:t>
      </w:r>
    </w:p>
    <w:p w14:paraId="56D4C48F" w14:textId="77777777" w:rsidR="00677DE5" w:rsidRDefault="00677DE5" w:rsidP="00312028">
      <w:pPr>
        <w:numPr>
          <w:ilvl w:val="0"/>
          <w:numId w:val="75"/>
        </w:numPr>
        <w:spacing w:before="100" w:beforeAutospacing="1" w:after="100" w:afterAutospacing="1" w:line="240" w:lineRule="auto"/>
      </w:pPr>
      <w:r>
        <w:rPr>
          <w:b/>
          <w:bCs/>
        </w:rPr>
        <w:t>AW</w:t>
      </w:r>
      <w:r>
        <w:t xml:space="preserve">[0] - </w:t>
      </w:r>
      <w:r>
        <w:br/>
        <w:t>1'b1: Autowake enabled</w:t>
      </w:r>
      <w:r>
        <w:br/>
        <w:t>1'b0: Autowake disabled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66"/>
      </w:tblGrid>
      <w:tr w:rsidR="00677DE5" w:rsidRPr="00556EA2" w14:paraId="4D4A7DD0"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858D06" w14:textId="77777777" w:rsidR="00677DE5" w:rsidRPr="00556EA2" w:rsidRDefault="00677DE5" w:rsidP="00556EA2">
            <w:pPr>
              <w:spacing w:after="0"/>
              <w:jc w:val="center"/>
              <w:rPr>
                <w:sz w:val="16"/>
              </w:rPr>
            </w:pPr>
            <w:r w:rsidRPr="00556EA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FE850" w14:textId="77777777" w:rsidR="00677DE5" w:rsidRPr="00556EA2" w:rsidRDefault="00677DE5" w:rsidP="00556EA2">
            <w:pPr>
              <w:jc w:val="center"/>
              <w:rPr>
                <w:sz w:val="16"/>
              </w:rPr>
            </w:pPr>
            <w:r w:rsidRPr="00556EA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00353" w14:textId="77777777" w:rsidR="00677DE5" w:rsidRPr="00556EA2" w:rsidRDefault="00677DE5" w:rsidP="00556EA2">
            <w:pPr>
              <w:jc w:val="center"/>
              <w:rPr>
                <w:sz w:val="16"/>
              </w:rPr>
            </w:pPr>
            <w:r w:rsidRPr="00556EA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C852F" w14:textId="77777777" w:rsidR="00677DE5" w:rsidRPr="00556EA2" w:rsidRDefault="00677DE5" w:rsidP="00556EA2">
            <w:pPr>
              <w:jc w:val="center"/>
              <w:rPr>
                <w:sz w:val="16"/>
              </w:rPr>
            </w:pPr>
            <w:r w:rsidRPr="00556EA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23A2" w14:textId="77777777" w:rsidR="00677DE5" w:rsidRPr="00556EA2" w:rsidRDefault="00677DE5" w:rsidP="00556EA2">
            <w:pPr>
              <w:jc w:val="center"/>
              <w:rPr>
                <w:sz w:val="16"/>
              </w:rPr>
            </w:pPr>
            <w:r w:rsidRPr="00556EA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9C33B" w14:textId="77777777" w:rsidR="00677DE5" w:rsidRPr="00556EA2" w:rsidRDefault="00677DE5" w:rsidP="00556EA2">
            <w:pPr>
              <w:jc w:val="center"/>
              <w:rPr>
                <w:sz w:val="16"/>
              </w:rPr>
            </w:pPr>
            <w:r w:rsidRPr="00556EA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B648" w14:textId="77777777" w:rsidR="00677DE5" w:rsidRPr="00556EA2" w:rsidRDefault="00677DE5" w:rsidP="00556EA2">
            <w:pPr>
              <w:jc w:val="center"/>
              <w:rPr>
                <w:sz w:val="16"/>
              </w:rPr>
            </w:pPr>
            <w:r w:rsidRPr="00556EA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4A7C6" w14:textId="77777777" w:rsidR="00677DE5" w:rsidRPr="00556EA2" w:rsidRDefault="00677DE5" w:rsidP="00556EA2">
            <w:pPr>
              <w:jc w:val="center"/>
              <w:rPr>
                <w:sz w:val="16"/>
              </w:rPr>
            </w:pPr>
            <w:r w:rsidRPr="00556EA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51292" w14:textId="77777777" w:rsidR="00677DE5" w:rsidRPr="00556EA2" w:rsidRDefault="00677DE5" w:rsidP="00556EA2">
            <w:pPr>
              <w:jc w:val="center"/>
              <w:rPr>
                <w:sz w:val="16"/>
              </w:rPr>
            </w:pPr>
            <w:r w:rsidRPr="00556EA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65B5B" w14:textId="77777777" w:rsidR="00677DE5" w:rsidRPr="00556EA2" w:rsidRDefault="00677DE5" w:rsidP="00556EA2">
            <w:pPr>
              <w:jc w:val="center"/>
              <w:rPr>
                <w:sz w:val="16"/>
              </w:rPr>
            </w:pPr>
            <w:r w:rsidRPr="00556EA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B96B1" w14:textId="77777777" w:rsidR="00677DE5" w:rsidRPr="00556EA2" w:rsidRDefault="00677DE5" w:rsidP="00556EA2">
            <w:pPr>
              <w:jc w:val="center"/>
              <w:rPr>
                <w:sz w:val="16"/>
              </w:rPr>
            </w:pPr>
            <w:r w:rsidRPr="00556EA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0B59B" w14:textId="77777777" w:rsidR="00677DE5" w:rsidRPr="00556EA2" w:rsidRDefault="00677DE5" w:rsidP="00556EA2">
            <w:pPr>
              <w:jc w:val="center"/>
              <w:rPr>
                <w:sz w:val="16"/>
              </w:rPr>
            </w:pPr>
            <w:r w:rsidRPr="00556EA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3C2B8" w14:textId="77777777" w:rsidR="00677DE5" w:rsidRPr="00556EA2" w:rsidRDefault="00677DE5" w:rsidP="00556EA2">
            <w:pPr>
              <w:jc w:val="center"/>
              <w:rPr>
                <w:sz w:val="16"/>
              </w:rPr>
            </w:pPr>
            <w:r w:rsidRPr="00556EA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1C44B" w14:textId="77777777" w:rsidR="00677DE5" w:rsidRPr="00556EA2" w:rsidRDefault="00677DE5" w:rsidP="00556EA2">
            <w:pPr>
              <w:jc w:val="center"/>
              <w:rPr>
                <w:sz w:val="16"/>
              </w:rPr>
            </w:pPr>
            <w:r w:rsidRPr="00556EA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4349C" w14:textId="77777777" w:rsidR="00677DE5" w:rsidRPr="00556EA2" w:rsidRDefault="00677DE5" w:rsidP="00556EA2">
            <w:pPr>
              <w:jc w:val="center"/>
              <w:rPr>
                <w:sz w:val="16"/>
              </w:rPr>
            </w:pPr>
            <w:r w:rsidRPr="00556EA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0377" w14:textId="77777777" w:rsidR="00677DE5" w:rsidRPr="00556EA2" w:rsidRDefault="00677DE5" w:rsidP="00556EA2">
            <w:pPr>
              <w:jc w:val="center"/>
              <w:rPr>
                <w:sz w:val="16"/>
              </w:rPr>
            </w:pPr>
            <w:r w:rsidRPr="00556EA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8A7F4" w14:textId="77777777" w:rsidR="00677DE5" w:rsidRPr="00556EA2" w:rsidRDefault="00677DE5" w:rsidP="00556EA2">
            <w:pPr>
              <w:jc w:val="center"/>
              <w:rPr>
                <w:sz w:val="16"/>
              </w:rPr>
            </w:pPr>
            <w:r w:rsidRPr="00556EA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FE634" w14:textId="77777777" w:rsidR="00677DE5" w:rsidRPr="00556EA2" w:rsidRDefault="00677DE5" w:rsidP="00556EA2">
            <w:pPr>
              <w:jc w:val="center"/>
              <w:rPr>
                <w:sz w:val="16"/>
              </w:rPr>
            </w:pPr>
            <w:r w:rsidRPr="00556EA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F12F5" w14:textId="77777777" w:rsidR="00677DE5" w:rsidRPr="00556EA2" w:rsidRDefault="00677DE5" w:rsidP="00556EA2">
            <w:pPr>
              <w:jc w:val="center"/>
              <w:rPr>
                <w:sz w:val="16"/>
              </w:rPr>
            </w:pPr>
            <w:r w:rsidRPr="00556EA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3870" w14:textId="77777777" w:rsidR="00677DE5" w:rsidRPr="00556EA2" w:rsidRDefault="00677DE5" w:rsidP="00556EA2">
            <w:pPr>
              <w:jc w:val="center"/>
              <w:rPr>
                <w:sz w:val="16"/>
              </w:rPr>
            </w:pPr>
            <w:r w:rsidRPr="00556EA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D0F36" w14:textId="77777777" w:rsidR="00677DE5" w:rsidRPr="00556EA2" w:rsidRDefault="00677DE5" w:rsidP="00556EA2">
            <w:pPr>
              <w:jc w:val="center"/>
              <w:rPr>
                <w:sz w:val="16"/>
              </w:rPr>
            </w:pPr>
            <w:r w:rsidRPr="00556EA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D3B06" w14:textId="77777777" w:rsidR="00677DE5" w:rsidRPr="00556EA2" w:rsidRDefault="00677DE5" w:rsidP="00556EA2">
            <w:pPr>
              <w:jc w:val="center"/>
              <w:rPr>
                <w:sz w:val="16"/>
              </w:rPr>
            </w:pPr>
            <w:r w:rsidRPr="00556EA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E15B1" w14:textId="77777777" w:rsidR="00677DE5" w:rsidRPr="00556EA2" w:rsidRDefault="00677DE5" w:rsidP="00556EA2">
            <w:pPr>
              <w:jc w:val="center"/>
              <w:rPr>
                <w:sz w:val="16"/>
              </w:rPr>
            </w:pPr>
            <w:r w:rsidRPr="00556EA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31034" w14:textId="77777777" w:rsidR="00677DE5" w:rsidRPr="00556EA2" w:rsidRDefault="00677DE5" w:rsidP="00556EA2">
            <w:pPr>
              <w:jc w:val="center"/>
              <w:rPr>
                <w:sz w:val="16"/>
              </w:rPr>
            </w:pPr>
            <w:r w:rsidRPr="00556EA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159C1" w14:textId="77777777" w:rsidR="00677DE5" w:rsidRPr="00556EA2" w:rsidRDefault="00677DE5" w:rsidP="00556EA2">
            <w:pPr>
              <w:jc w:val="center"/>
              <w:rPr>
                <w:sz w:val="16"/>
              </w:rPr>
            </w:pPr>
            <w:r w:rsidRPr="00556EA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2A2A" w14:textId="77777777" w:rsidR="00677DE5" w:rsidRPr="00556EA2" w:rsidRDefault="00677DE5" w:rsidP="00556EA2">
            <w:pPr>
              <w:jc w:val="center"/>
              <w:rPr>
                <w:sz w:val="16"/>
              </w:rPr>
            </w:pPr>
            <w:r w:rsidRPr="00556EA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6585" w14:textId="77777777" w:rsidR="00677DE5" w:rsidRPr="00556EA2" w:rsidRDefault="00677DE5" w:rsidP="00556EA2">
            <w:pPr>
              <w:jc w:val="center"/>
              <w:rPr>
                <w:sz w:val="16"/>
              </w:rPr>
            </w:pPr>
            <w:r w:rsidRPr="00556EA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E9E78" w14:textId="77777777" w:rsidR="00677DE5" w:rsidRPr="00556EA2" w:rsidRDefault="00677DE5" w:rsidP="00556EA2">
            <w:pPr>
              <w:jc w:val="center"/>
              <w:rPr>
                <w:sz w:val="16"/>
              </w:rPr>
            </w:pPr>
            <w:r w:rsidRPr="00556EA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244E1" w14:textId="77777777" w:rsidR="00677DE5" w:rsidRPr="00556EA2" w:rsidRDefault="00677DE5" w:rsidP="00556EA2">
            <w:pPr>
              <w:jc w:val="center"/>
              <w:rPr>
                <w:sz w:val="16"/>
              </w:rPr>
            </w:pPr>
            <w:r w:rsidRPr="00556EA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12B4" w14:textId="77777777" w:rsidR="00677DE5" w:rsidRPr="00556EA2" w:rsidRDefault="00677DE5" w:rsidP="00556EA2">
            <w:pPr>
              <w:jc w:val="center"/>
              <w:rPr>
                <w:sz w:val="16"/>
              </w:rPr>
            </w:pPr>
            <w:r w:rsidRPr="00556EA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F4840" w14:textId="77777777" w:rsidR="00677DE5" w:rsidRPr="00556EA2" w:rsidRDefault="00677DE5" w:rsidP="00556EA2">
            <w:pPr>
              <w:jc w:val="center"/>
              <w:rPr>
                <w:sz w:val="16"/>
              </w:rPr>
            </w:pPr>
            <w:r w:rsidRPr="00556EA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39652" w14:textId="77777777" w:rsidR="00677DE5" w:rsidRPr="00556EA2" w:rsidRDefault="00677DE5" w:rsidP="00556EA2">
            <w:pPr>
              <w:jc w:val="center"/>
              <w:rPr>
                <w:sz w:val="16"/>
              </w:rPr>
            </w:pPr>
            <w:r w:rsidRPr="00556EA2">
              <w:rPr>
                <w:sz w:val="16"/>
              </w:rPr>
              <w:t>32</w:t>
            </w:r>
          </w:p>
        </w:tc>
      </w:tr>
      <w:tr w:rsidR="00677DE5" w:rsidRPr="00556EA2" w14:paraId="7366A502"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DC96CFB" w14:textId="77777777" w:rsidR="00677DE5" w:rsidRPr="00556EA2" w:rsidRDefault="00677DE5" w:rsidP="00556EA2">
            <w:pPr>
              <w:jc w:val="center"/>
              <w:rPr>
                <w:sz w:val="16"/>
              </w:rPr>
            </w:pPr>
            <w:r w:rsidRPr="00556EA2">
              <w:rPr>
                <w:sz w:val="16"/>
              </w:rPr>
              <w:t>u</w:t>
            </w:r>
          </w:p>
        </w:tc>
      </w:tr>
      <w:tr w:rsidR="00677DE5" w:rsidRPr="00556EA2" w14:paraId="67682B04"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D53709" w14:textId="77777777" w:rsidR="00677DE5" w:rsidRPr="00556EA2" w:rsidRDefault="00677DE5" w:rsidP="00556EA2">
            <w:pPr>
              <w:jc w:val="center"/>
              <w:rPr>
                <w:sz w:val="16"/>
              </w:rPr>
            </w:pPr>
            <w:r w:rsidRPr="00556EA2">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311B" w14:textId="77777777" w:rsidR="00677DE5" w:rsidRPr="00556EA2" w:rsidRDefault="00677DE5" w:rsidP="00556EA2">
            <w:pPr>
              <w:jc w:val="center"/>
              <w:rPr>
                <w:sz w:val="16"/>
              </w:rPr>
            </w:pPr>
            <w:r w:rsidRPr="00556EA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1B4AC" w14:textId="77777777" w:rsidR="00677DE5" w:rsidRPr="00556EA2" w:rsidRDefault="00677DE5" w:rsidP="00556EA2">
            <w:pPr>
              <w:jc w:val="center"/>
              <w:rPr>
                <w:sz w:val="16"/>
              </w:rPr>
            </w:pPr>
            <w:r w:rsidRPr="00556EA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CF87C" w14:textId="77777777" w:rsidR="00677DE5" w:rsidRPr="00556EA2" w:rsidRDefault="00677DE5" w:rsidP="00556EA2">
            <w:pPr>
              <w:jc w:val="center"/>
              <w:rPr>
                <w:sz w:val="16"/>
              </w:rPr>
            </w:pPr>
            <w:r w:rsidRPr="00556EA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58A41" w14:textId="77777777" w:rsidR="00677DE5" w:rsidRPr="00556EA2" w:rsidRDefault="00677DE5" w:rsidP="00556EA2">
            <w:pPr>
              <w:jc w:val="center"/>
              <w:rPr>
                <w:sz w:val="16"/>
              </w:rPr>
            </w:pPr>
            <w:r w:rsidRPr="00556EA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5DE51" w14:textId="77777777" w:rsidR="00677DE5" w:rsidRPr="00556EA2" w:rsidRDefault="00677DE5" w:rsidP="00556EA2">
            <w:pPr>
              <w:jc w:val="center"/>
              <w:rPr>
                <w:sz w:val="16"/>
              </w:rPr>
            </w:pPr>
            <w:r w:rsidRPr="00556EA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EA942" w14:textId="77777777" w:rsidR="00677DE5" w:rsidRPr="00556EA2" w:rsidRDefault="00677DE5" w:rsidP="00556EA2">
            <w:pPr>
              <w:jc w:val="center"/>
              <w:rPr>
                <w:sz w:val="16"/>
              </w:rPr>
            </w:pPr>
            <w:r w:rsidRPr="00556EA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02F07" w14:textId="77777777" w:rsidR="00677DE5" w:rsidRPr="00556EA2" w:rsidRDefault="00677DE5" w:rsidP="00556EA2">
            <w:pPr>
              <w:jc w:val="center"/>
              <w:rPr>
                <w:sz w:val="16"/>
              </w:rPr>
            </w:pPr>
            <w:r w:rsidRPr="00556EA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908AB" w14:textId="77777777" w:rsidR="00677DE5" w:rsidRPr="00556EA2" w:rsidRDefault="00677DE5" w:rsidP="00556EA2">
            <w:pPr>
              <w:jc w:val="center"/>
              <w:rPr>
                <w:sz w:val="16"/>
              </w:rPr>
            </w:pPr>
            <w:r w:rsidRPr="00556EA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E5BE4" w14:textId="77777777" w:rsidR="00677DE5" w:rsidRPr="00556EA2" w:rsidRDefault="00677DE5" w:rsidP="00556EA2">
            <w:pPr>
              <w:jc w:val="center"/>
              <w:rPr>
                <w:sz w:val="16"/>
              </w:rPr>
            </w:pPr>
            <w:r w:rsidRPr="00556EA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81683" w14:textId="77777777" w:rsidR="00677DE5" w:rsidRPr="00556EA2" w:rsidRDefault="00677DE5" w:rsidP="00556EA2">
            <w:pPr>
              <w:jc w:val="center"/>
              <w:rPr>
                <w:sz w:val="16"/>
              </w:rPr>
            </w:pPr>
            <w:r w:rsidRPr="00556EA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493E1" w14:textId="77777777" w:rsidR="00677DE5" w:rsidRPr="00556EA2" w:rsidRDefault="00677DE5" w:rsidP="00556EA2">
            <w:pPr>
              <w:jc w:val="center"/>
              <w:rPr>
                <w:sz w:val="16"/>
              </w:rPr>
            </w:pPr>
            <w:r w:rsidRPr="00556EA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9F4FA" w14:textId="77777777" w:rsidR="00677DE5" w:rsidRPr="00556EA2" w:rsidRDefault="00677DE5" w:rsidP="00556EA2">
            <w:pPr>
              <w:jc w:val="center"/>
              <w:rPr>
                <w:sz w:val="16"/>
              </w:rPr>
            </w:pPr>
            <w:r w:rsidRPr="00556EA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1DA6" w14:textId="77777777" w:rsidR="00677DE5" w:rsidRPr="00556EA2" w:rsidRDefault="00677DE5" w:rsidP="00556EA2">
            <w:pPr>
              <w:jc w:val="center"/>
              <w:rPr>
                <w:sz w:val="16"/>
              </w:rPr>
            </w:pPr>
            <w:r w:rsidRPr="00556EA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6227B" w14:textId="77777777" w:rsidR="00677DE5" w:rsidRPr="00556EA2" w:rsidRDefault="00677DE5" w:rsidP="00556EA2">
            <w:pPr>
              <w:jc w:val="center"/>
              <w:rPr>
                <w:sz w:val="16"/>
              </w:rPr>
            </w:pPr>
            <w:r w:rsidRPr="00556EA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56C80" w14:textId="77777777" w:rsidR="00677DE5" w:rsidRPr="00556EA2" w:rsidRDefault="00677DE5" w:rsidP="00556EA2">
            <w:pPr>
              <w:jc w:val="center"/>
              <w:rPr>
                <w:sz w:val="16"/>
              </w:rPr>
            </w:pPr>
            <w:r w:rsidRPr="00556EA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03D99" w14:textId="77777777" w:rsidR="00677DE5" w:rsidRPr="00556EA2" w:rsidRDefault="00677DE5" w:rsidP="00556EA2">
            <w:pPr>
              <w:jc w:val="center"/>
              <w:rPr>
                <w:sz w:val="16"/>
              </w:rPr>
            </w:pPr>
            <w:r w:rsidRPr="00556EA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7F1EC" w14:textId="77777777" w:rsidR="00677DE5" w:rsidRPr="00556EA2" w:rsidRDefault="00677DE5" w:rsidP="00556EA2">
            <w:pPr>
              <w:jc w:val="center"/>
              <w:rPr>
                <w:sz w:val="16"/>
              </w:rPr>
            </w:pPr>
            <w:r w:rsidRPr="00556EA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8AE51" w14:textId="77777777" w:rsidR="00677DE5" w:rsidRPr="00556EA2" w:rsidRDefault="00677DE5" w:rsidP="00556EA2">
            <w:pPr>
              <w:jc w:val="center"/>
              <w:rPr>
                <w:sz w:val="16"/>
              </w:rPr>
            </w:pPr>
            <w:r w:rsidRPr="00556EA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4537C" w14:textId="77777777" w:rsidR="00677DE5" w:rsidRPr="00556EA2" w:rsidRDefault="00677DE5" w:rsidP="00556EA2">
            <w:pPr>
              <w:jc w:val="center"/>
              <w:rPr>
                <w:sz w:val="16"/>
              </w:rPr>
            </w:pPr>
            <w:r w:rsidRPr="00556EA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391C4" w14:textId="77777777" w:rsidR="00677DE5" w:rsidRPr="00556EA2" w:rsidRDefault="00677DE5" w:rsidP="00556EA2">
            <w:pPr>
              <w:jc w:val="center"/>
              <w:rPr>
                <w:sz w:val="16"/>
              </w:rPr>
            </w:pPr>
            <w:r w:rsidRPr="00556EA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BDE40" w14:textId="77777777" w:rsidR="00677DE5" w:rsidRPr="00556EA2" w:rsidRDefault="00677DE5" w:rsidP="00556EA2">
            <w:pPr>
              <w:jc w:val="center"/>
              <w:rPr>
                <w:sz w:val="16"/>
              </w:rPr>
            </w:pPr>
            <w:r w:rsidRPr="00556EA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A131E" w14:textId="77777777" w:rsidR="00677DE5" w:rsidRPr="00556EA2" w:rsidRDefault="00677DE5" w:rsidP="00556EA2">
            <w:pPr>
              <w:jc w:val="center"/>
              <w:rPr>
                <w:sz w:val="16"/>
              </w:rPr>
            </w:pPr>
            <w:r w:rsidRPr="00556EA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C45E3" w14:textId="77777777" w:rsidR="00677DE5" w:rsidRPr="00556EA2" w:rsidRDefault="00677DE5" w:rsidP="00556EA2">
            <w:pPr>
              <w:jc w:val="center"/>
              <w:rPr>
                <w:sz w:val="16"/>
              </w:rPr>
            </w:pPr>
            <w:r w:rsidRPr="00556EA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1BCBA" w14:textId="77777777" w:rsidR="00677DE5" w:rsidRPr="00556EA2" w:rsidRDefault="00677DE5" w:rsidP="00556EA2">
            <w:pPr>
              <w:jc w:val="center"/>
              <w:rPr>
                <w:sz w:val="16"/>
              </w:rPr>
            </w:pPr>
            <w:r w:rsidRPr="00556EA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20C4D" w14:textId="77777777" w:rsidR="00677DE5" w:rsidRPr="00556EA2" w:rsidRDefault="00677DE5" w:rsidP="00556EA2">
            <w:pPr>
              <w:jc w:val="center"/>
              <w:rPr>
                <w:sz w:val="16"/>
              </w:rPr>
            </w:pPr>
            <w:r w:rsidRPr="00556EA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D2EC" w14:textId="77777777" w:rsidR="00677DE5" w:rsidRPr="00556EA2" w:rsidRDefault="00677DE5" w:rsidP="00556EA2">
            <w:pPr>
              <w:jc w:val="center"/>
              <w:rPr>
                <w:sz w:val="16"/>
              </w:rPr>
            </w:pPr>
            <w:r w:rsidRPr="00556EA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E5F41" w14:textId="77777777" w:rsidR="00677DE5" w:rsidRPr="00556EA2" w:rsidRDefault="00677DE5" w:rsidP="00556EA2">
            <w:pPr>
              <w:jc w:val="center"/>
              <w:rPr>
                <w:sz w:val="16"/>
              </w:rPr>
            </w:pPr>
            <w:r w:rsidRPr="00556EA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9314F" w14:textId="77777777" w:rsidR="00677DE5" w:rsidRPr="00556EA2" w:rsidRDefault="00677DE5" w:rsidP="00556EA2">
            <w:pPr>
              <w:jc w:val="center"/>
              <w:rPr>
                <w:sz w:val="16"/>
              </w:rPr>
            </w:pPr>
            <w:r w:rsidRPr="00556EA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55E5F" w14:textId="77777777" w:rsidR="00677DE5" w:rsidRPr="00556EA2" w:rsidRDefault="00677DE5" w:rsidP="00556EA2">
            <w:pPr>
              <w:jc w:val="center"/>
              <w:rPr>
                <w:sz w:val="16"/>
              </w:rPr>
            </w:pPr>
            <w:r w:rsidRPr="00556EA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21E9A" w14:textId="77777777" w:rsidR="00677DE5" w:rsidRPr="00556EA2" w:rsidRDefault="00677DE5" w:rsidP="00556EA2">
            <w:pPr>
              <w:jc w:val="center"/>
              <w:rPr>
                <w:sz w:val="16"/>
              </w:rPr>
            </w:pPr>
            <w:r w:rsidRPr="00556EA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CEDB6" w14:textId="77777777" w:rsidR="00677DE5" w:rsidRPr="00556EA2" w:rsidRDefault="00677DE5" w:rsidP="00556EA2">
            <w:pPr>
              <w:jc w:val="center"/>
              <w:rPr>
                <w:sz w:val="16"/>
              </w:rPr>
            </w:pPr>
            <w:r w:rsidRPr="00556EA2">
              <w:rPr>
                <w:sz w:val="16"/>
              </w:rPr>
              <w:t>0</w:t>
            </w:r>
          </w:p>
        </w:tc>
      </w:tr>
      <w:tr w:rsidR="00677DE5" w:rsidRPr="00556EA2" w14:paraId="50327AAC" w14:textId="77777777" w:rsidTr="00556EA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24738BC" w14:textId="77777777" w:rsidR="00677DE5" w:rsidRPr="00556EA2" w:rsidRDefault="00677DE5" w:rsidP="00556EA2">
            <w:pPr>
              <w:jc w:val="center"/>
              <w:rPr>
                <w:sz w:val="16"/>
              </w:rPr>
            </w:pPr>
            <w:r w:rsidRPr="00556EA2">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83693" w14:textId="77777777" w:rsidR="00677DE5" w:rsidRPr="00556EA2" w:rsidRDefault="00677DE5" w:rsidP="00556EA2">
            <w:pPr>
              <w:jc w:val="center"/>
              <w:rPr>
                <w:sz w:val="16"/>
              </w:rPr>
            </w:pPr>
            <w:r w:rsidRPr="00556EA2">
              <w:rPr>
                <w:sz w:val="16"/>
              </w:rPr>
              <w:t>AW</w:t>
            </w:r>
          </w:p>
        </w:tc>
      </w:tr>
    </w:tbl>
    <w:p w14:paraId="3B98E716" w14:textId="77777777" w:rsidR="00677DE5" w:rsidRDefault="00677DE5" w:rsidP="00556EA2">
      <w:pPr>
        <w:pStyle w:val="Caption"/>
      </w:pPr>
      <w:r>
        <w:t xml:space="preserve">Table </w:t>
      </w:r>
      <w:fldSimple w:instr=" SEQ Table \* ARABIC ">
        <w:r>
          <w:rPr>
            <w:noProof/>
          </w:rPr>
          <w:t>47</w:t>
        </w:r>
      </w:fldSimple>
      <w:r>
        <w:t xml:space="preserve"> AXIM_AUTOWAKE_POWER_DOMAIN register</w:t>
      </w:r>
    </w:p>
    <w:p w14:paraId="73E5FF38" w14:textId="77777777" w:rsidR="00677DE5" w:rsidRDefault="00677DE5" w:rsidP="00E10ED2">
      <w:pPr>
        <w:pStyle w:val="Heading3"/>
      </w:pPr>
      <w:r>
        <w:t>AXIM_AW_OVERRIDE</w:t>
      </w:r>
    </w:p>
    <w:p w14:paraId="597D0B71" w14:textId="77777777" w:rsidR="00677DE5" w:rsidRDefault="00677DE5" w:rsidP="00E10ED2">
      <w:pPr>
        <w:pStyle w:val="NormalWeb"/>
      </w:pPr>
      <w:r>
        <w:t>AW override.</w:t>
      </w:r>
    </w:p>
    <w:p w14:paraId="2D2CD0E2" w14:textId="77777777" w:rsidR="00677DE5" w:rsidRDefault="00677DE5" w:rsidP="00E10ED2">
      <w:pPr>
        <w:pStyle w:val="NormalWeb"/>
      </w:pPr>
      <w:r>
        <w:t>Attribute: RW</w:t>
      </w:r>
    </w:p>
    <w:p w14:paraId="2B5637FC" w14:textId="77777777" w:rsidR="00677DE5" w:rsidRDefault="00677DE5" w:rsidP="00E10ED2">
      <w:pPr>
        <w:pStyle w:val="NormalWeb"/>
      </w:pPr>
      <w:r>
        <w:t>Security: Secure access only</w:t>
      </w:r>
    </w:p>
    <w:p w14:paraId="25AE75C5" w14:textId="77777777" w:rsidR="00677DE5" w:rsidRDefault="00677DE5" w:rsidP="00E10ED2">
      <w:pPr>
        <w:pStyle w:val="NormalWeb"/>
      </w:pPr>
      <w:r>
        <w:t>Bit field description:</w:t>
      </w:r>
    </w:p>
    <w:p w14:paraId="30E8DB63" w14:textId="77777777" w:rsidR="00677DE5" w:rsidRDefault="00677DE5" w:rsidP="00312028">
      <w:pPr>
        <w:numPr>
          <w:ilvl w:val="0"/>
          <w:numId w:val="76"/>
        </w:numPr>
        <w:spacing w:before="100" w:beforeAutospacing="1" w:after="100" w:afterAutospacing="1" w:line="240" w:lineRule="auto"/>
      </w:pPr>
      <w:r>
        <w:rPr>
          <w:b/>
          <w:bCs/>
        </w:rPr>
        <w:lastRenderedPageBreak/>
        <w:t>awqos_enb</w:t>
      </w:r>
      <w:r>
        <w:t>[23:20] - 1'b1 indicates bit positions where AWQOS value is overridden. 1'b0 indicates bit positions where AWQOS is unchanged.</w:t>
      </w:r>
    </w:p>
    <w:p w14:paraId="7035301E" w14:textId="77777777" w:rsidR="00677DE5" w:rsidRDefault="00677DE5" w:rsidP="00312028">
      <w:pPr>
        <w:numPr>
          <w:ilvl w:val="0"/>
          <w:numId w:val="76"/>
        </w:numPr>
        <w:spacing w:before="100" w:beforeAutospacing="1" w:after="100" w:afterAutospacing="1" w:line="240" w:lineRule="auto"/>
      </w:pPr>
      <w:r>
        <w:rPr>
          <w:b/>
          <w:bCs/>
        </w:rPr>
        <w:t>awqos_val</w:t>
      </w:r>
      <w:r>
        <w:t>[19:16] - Value to override incoming AWQOS</w:t>
      </w:r>
    </w:p>
    <w:p w14:paraId="4383CFDB" w14:textId="77777777" w:rsidR="00677DE5" w:rsidRDefault="00677DE5" w:rsidP="00312028">
      <w:pPr>
        <w:numPr>
          <w:ilvl w:val="0"/>
          <w:numId w:val="76"/>
        </w:numPr>
        <w:spacing w:before="100" w:beforeAutospacing="1" w:after="100" w:afterAutospacing="1" w:line="240" w:lineRule="auto"/>
      </w:pPr>
      <w:r>
        <w:rPr>
          <w:b/>
          <w:bCs/>
        </w:rPr>
        <w:t>awprot_enb</w:t>
      </w:r>
      <w:r>
        <w:t>[14:12] - 1'b1 indicates bit positions where AWPROT value is overridden. 1'b0 indicates bit positions where AWPROT is unchanged.</w:t>
      </w:r>
    </w:p>
    <w:p w14:paraId="32C9E032" w14:textId="77777777" w:rsidR="00677DE5" w:rsidRDefault="00677DE5" w:rsidP="00312028">
      <w:pPr>
        <w:numPr>
          <w:ilvl w:val="0"/>
          <w:numId w:val="76"/>
        </w:numPr>
        <w:spacing w:before="100" w:beforeAutospacing="1" w:after="100" w:afterAutospacing="1" w:line="240" w:lineRule="auto"/>
      </w:pPr>
      <w:r>
        <w:rPr>
          <w:b/>
          <w:bCs/>
        </w:rPr>
        <w:t>awprot_val</w:t>
      </w:r>
      <w:r>
        <w:t>[10:8] - Value to override incoming AWPROT</w:t>
      </w:r>
    </w:p>
    <w:p w14:paraId="05AABDA0" w14:textId="77777777" w:rsidR="00677DE5" w:rsidRDefault="00677DE5" w:rsidP="00312028">
      <w:pPr>
        <w:numPr>
          <w:ilvl w:val="0"/>
          <w:numId w:val="76"/>
        </w:numPr>
        <w:spacing w:before="100" w:beforeAutospacing="1" w:after="100" w:afterAutospacing="1" w:line="240" w:lineRule="auto"/>
      </w:pPr>
      <w:r>
        <w:rPr>
          <w:b/>
          <w:bCs/>
        </w:rPr>
        <w:t>awcache_enb</w:t>
      </w:r>
      <w:r>
        <w:t>[7:4] - 1'b1 indicates bit positions where AWCACHE value is overridden. 1'b0 indicates bit positions where AWCACHE is unchanged.</w:t>
      </w:r>
    </w:p>
    <w:p w14:paraId="02396657" w14:textId="77777777" w:rsidR="00677DE5" w:rsidRDefault="00677DE5" w:rsidP="00312028">
      <w:pPr>
        <w:numPr>
          <w:ilvl w:val="0"/>
          <w:numId w:val="76"/>
        </w:numPr>
        <w:spacing w:before="100" w:beforeAutospacing="1" w:after="100" w:afterAutospacing="1" w:line="240" w:lineRule="auto"/>
      </w:pPr>
      <w:r>
        <w:rPr>
          <w:b/>
          <w:bCs/>
        </w:rPr>
        <w:t>awcache_val</w:t>
      </w:r>
      <w:r>
        <w:t>[3:0] - Value to override incoming AWCACHE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73"/>
        <w:gridCol w:w="273"/>
        <w:gridCol w:w="273"/>
        <w:gridCol w:w="214"/>
        <w:gridCol w:w="261"/>
        <w:gridCol w:w="261"/>
        <w:gridCol w:w="261"/>
        <w:gridCol w:w="225"/>
        <w:gridCol w:w="225"/>
        <w:gridCol w:w="225"/>
        <w:gridCol w:w="225"/>
        <w:gridCol w:w="216"/>
        <w:gridCol w:w="216"/>
        <w:gridCol w:w="216"/>
        <w:gridCol w:w="223"/>
      </w:tblGrid>
      <w:tr w:rsidR="00677DE5" w:rsidRPr="00556EA2" w14:paraId="67199731"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17C875"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21AD3"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C1E30"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F1C4A"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CF84F"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EB5BC"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EA844"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10AB"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E5367"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263BF"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95B3F"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E56F5"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AAB06"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003F4"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4B4BB"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644F9"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D289"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98F96"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641B7"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3C340"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649D0"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A890E"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A56A"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ED0B6"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9C409"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27904"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96FEF"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809BA"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9FF9D"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FD1BE"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E7091"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13EF8" w14:textId="77777777" w:rsidR="00677DE5" w:rsidRPr="00556EA2" w:rsidRDefault="00677DE5" w:rsidP="00556EA2">
            <w:pPr>
              <w:jc w:val="center"/>
              <w:rPr>
                <w:sz w:val="14"/>
              </w:rPr>
            </w:pPr>
            <w:r w:rsidRPr="00556EA2">
              <w:rPr>
                <w:sz w:val="14"/>
              </w:rPr>
              <w:t>32</w:t>
            </w:r>
          </w:p>
        </w:tc>
      </w:tr>
      <w:tr w:rsidR="00677DE5" w:rsidRPr="00556EA2" w14:paraId="76B7832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BCA309B" w14:textId="77777777" w:rsidR="00677DE5" w:rsidRPr="00556EA2" w:rsidRDefault="00677DE5" w:rsidP="00556EA2">
            <w:pPr>
              <w:jc w:val="center"/>
              <w:rPr>
                <w:sz w:val="14"/>
              </w:rPr>
            </w:pPr>
            <w:r w:rsidRPr="00556EA2">
              <w:rPr>
                <w:sz w:val="14"/>
              </w:rPr>
              <w:t>u</w:t>
            </w:r>
          </w:p>
        </w:tc>
      </w:tr>
      <w:tr w:rsidR="00677DE5" w:rsidRPr="00556EA2" w14:paraId="0BB67A1F"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301928"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1FC35"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4DA8"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0D5B0"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2887E"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B3586"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110CC"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E4804"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D7621"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99E11"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1BB74"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143B5"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462E"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41ADD"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78D6B"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90288"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3123E"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FBCFA"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17E3C"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C592"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C62F4"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D2095"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7A403"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BBD30"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5B9D2"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68FE5"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B1F88"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567FE"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4EF8"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955D1"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DDE9C"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1DC8A" w14:textId="77777777" w:rsidR="00677DE5" w:rsidRPr="00556EA2" w:rsidRDefault="00677DE5" w:rsidP="00556EA2">
            <w:pPr>
              <w:jc w:val="center"/>
              <w:rPr>
                <w:sz w:val="14"/>
              </w:rPr>
            </w:pPr>
            <w:r w:rsidRPr="00556EA2">
              <w:rPr>
                <w:sz w:val="14"/>
              </w:rPr>
              <w:t>0</w:t>
            </w:r>
          </w:p>
        </w:tc>
      </w:tr>
      <w:tr w:rsidR="00677DE5" w:rsidRPr="00556EA2" w14:paraId="52636974" w14:textId="77777777" w:rsidTr="00556EA2">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2779E85" w14:textId="77777777" w:rsidR="00677DE5" w:rsidRPr="00556EA2" w:rsidRDefault="00677DE5" w:rsidP="00556EA2">
            <w:pPr>
              <w:jc w:val="center"/>
              <w:rPr>
                <w:sz w:val="14"/>
              </w:rPr>
            </w:pPr>
            <w:r w:rsidRPr="00556EA2">
              <w:rPr>
                <w:sz w:val="14"/>
              </w:rPr>
              <w:t>u</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2095B69" w14:textId="77777777" w:rsidR="00677DE5" w:rsidRPr="00556EA2" w:rsidRDefault="00677DE5" w:rsidP="00556EA2">
            <w:pPr>
              <w:jc w:val="center"/>
              <w:rPr>
                <w:sz w:val="14"/>
              </w:rPr>
            </w:pPr>
            <w:r w:rsidRPr="00556EA2">
              <w:rPr>
                <w:sz w:val="14"/>
              </w:rPr>
              <w:t>awqos_enb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C04B82A" w14:textId="77777777" w:rsidR="00677DE5" w:rsidRPr="00556EA2" w:rsidRDefault="00677DE5" w:rsidP="00556EA2">
            <w:pPr>
              <w:jc w:val="center"/>
              <w:rPr>
                <w:sz w:val="14"/>
              </w:rPr>
            </w:pPr>
            <w:r w:rsidRPr="00556EA2">
              <w:rPr>
                <w:sz w:val="14"/>
              </w:rPr>
              <w:t>awqos_val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A0831" w14:textId="77777777" w:rsidR="00677DE5" w:rsidRPr="00556EA2" w:rsidRDefault="00677DE5" w:rsidP="00556EA2">
            <w:pPr>
              <w:jc w:val="center"/>
              <w:rPr>
                <w:sz w:val="14"/>
              </w:rPr>
            </w:pPr>
            <w:r w:rsidRPr="00556EA2">
              <w:rPr>
                <w:sz w:val="1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DB8E6B0" w14:textId="77777777" w:rsidR="00677DE5" w:rsidRPr="00556EA2" w:rsidRDefault="00677DE5" w:rsidP="00556EA2">
            <w:pPr>
              <w:jc w:val="center"/>
              <w:rPr>
                <w:sz w:val="14"/>
              </w:rPr>
            </w:pPr>
            <w:r w:rsidRPr="00556EA2">
              <w:rPr>
                <w:sz w:val="14"/>
              </w:rPr>
              <w:t>awprot_enb</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6D232" w14:textId="77777777" w:rsidR="00677DE5" w:rsidRPr="00556EA2" w:rsidRDefault="00677DE5" w:rsidP="00556EA2">
            <w:pPr>
              <w:jc w:val="center"/>
              <w:rPr>
                <w:sz w:val="14"/>
              </w:rPr>
            </w:pPr>
            <w:r w:rsidRPr="00556EA2">
              <w:rPr>
                <w:sz w:val="1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E6A7CFC" w14:textId="77777777" w:rsidR="00677DE5" w:rsidRPr="00556EA2" w:rsidRDefault="00677DE5" w:rsidP="00556EA2">
            <w:pPr>
              <w:jc w:val="center"/>
              <w:rPr>
                <w:sz w:val="14"/>
              </w:rPr>
            </w:pPr>
            <w:r w:rsidRPr="00556EA2">
              <w:rPr>
                <w:sz w:val="14"/>
              </w:rPr>
              <w:t>awprot_val</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649D1EC" w14:textId="77777777" w:rsidR="00677DE5" w:rsidRPr="00556EA2" w:rsidRDefault="00677DE5" w:rsidP="00556EA2">
            <w:pPr>
              <w:jc w:val="center"/>
              <w:rPr>
                <w:sz w:val="14"/>
              </w:rPr>
            </w:pPr>
            <w:r w:rsidRPr="00556EA2">
              <w:rPr>
                <w:sz w:val="14"/>
              </w:rPr>
              <w:t>awcache_enb</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90726AB" w14:textId="77777777" w:rsidR="00677DE5" w:rsidRPr="00556EA2" w:rsidRDefault="00677DE5" w:rsidP="00556EA2">
            <w:pPr>
              <w:jc w:val="center"/>
              <w:rPr>
                <w:sz w:val="14"/>
              </w:rPr>
            </w:pPr>
            <w:r w:rsidRPr="00556EA2">
              <w:rPr>
                <w:sz w:val="14"/>
              </w:rPr>
              <w:t>awcache_val</w:t>
            </w:r>
          </w:p>
        </w:tc>
      </w:tr>
    </w:tbl>
    <w:p w14:paraId="4AD1603B" w14:textId="77777777" w:rsidR="00677DE5" w:rsidRDefault="00677DE5" w:rsidP="00556EA2">
      <w:pPr>
        <w:pStyle w:val="Caption"/>
      </w:pPr>
      <w:r>
        <w:t xml:space="preserve">Table </w:t>
      </w:r>
      <w:fldSimple w:instr=" SEQ Table \* ARABIC ">
        <w:r>
          <w:rPr>
            <w:noProof/>
          </w:rPr>
          <w:t>48</w:t>
        </w:r>
      </w:fldSimple>
      <w:r>
        <w:t xml:space="preserve"> AXIM_AW_OVERRIDE register</w:t>
      </w:r>
    </w:p>
    <w:p w14:paraId="5D659026" w14:textId="77777777" w:rsidR="00677DE5" w:rsidRDefault="00677DE5" w:rsidP="00E10ED2">
      <w:pPr>
        <w:pStyle w:val="Heading3"/>
      </w:pPr>
      <w:r>
        <w:t>AXIM_AWADDR_ON_ERROR</w:t>
      </w:r>
    </w:p>
    <w:p w14:paraId="1C57DE0B" w14:textId="77777777" w:rsidR="00677DE5" w:rsidRDefault="00677DE5" w:rsidP="00556EA2">
      <w:pPr>
        <w:pStyle w:val="NormalWeb"/>
        <w:jc w:val="both"/>
      </w:pPr>
      <w:r>
        <w:t>This is the address on AW channel for which a decode error was detected. This corresponds to the status register bit e16 in AXIM_ERROR_INTERRUPT_STATUS.</w:t>
      </w:r>
    </w:p>
    <w:p w14:paraId="71EE1679" w14:textId="77777777" w:rsidR="00677DE5" w:rsidRDefault="00677DE5" w:rsidP="00E10ED2">
      <w:pPr>
        <w:pStyle w:val="NormalWeb"/>
      </w:pPr>
      <w:r>
        <w:t>Attribute: R</w:t>
      </w:r>
    </w:p>
    <w:p w14:paraId="55E10EED" w14:textId="77777777" w:rsidR="00677DE5" w:rsidRDefault="00677DE5" w:rsidP="00E10ED2">
      <w:pPr>
        <w:pStyle w:val="NormalWeb"/>
      </w:pPr>
      <w:r>
        <w:t>Security: Non-secure</w:t>
      </w:r>
    </w:p>
    <w:p w14:paraId="36067463" w14:textId="77777777" w:rsidR="00677DE5" w:rsidRDefault="00677DE5" w:rsidP="00E10ED2">
      <w:pPr>
        <w:pStyle w:val="NormalWeb"/>
      </w:pPr>
      <w:r>
        <w:t>Bit field description:</w:t>
      </w:r>
    </w:p>
    <w:p w14:paraId="30ABCF16" w14:textId="77777777" w:rsidR="00677DE5" w:rsidRDefault="00677DE5" w:rsidP="00312028">
      <w:pPr>
        <w:numPr>
          <w:ilvl w:val="0"/>
          <w:numId w:val="77"/>
        </w:numPr>
        <w:spacing w:before="100" w:beforeAutospacing="1" w:after="100" w:afterAutospacing="1" w:line="240" w:lineRule="auto"/>
      </w:pPr>
      <w:r>
        <w:rPr>
          <w:b/>
          <w:bCs/>
        </w:rPr>
        <w:t>WRITE_DECERR_ADDRS</w:t>
      </w:r>
      <w:r>
        <w:t>[63:0] - Write decerr address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326C5AB7"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343FA8"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AE081"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391D9"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1BA2"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DB9D"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CCDA1"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99126"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23BCB"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9E2E"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D36D5"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D676B"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525C7"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6F5B9"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D770D"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CF415"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C929B"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415C"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56CC4"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A8F45"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0B67"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573E"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8DACA"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E3533"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BB9BF"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1B485"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72DE0"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7E93B"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B43D7"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66CEA"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D36BB"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8929"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FD2F1" w14:textId="77777777" w:rsidR="00677DE5" w:rsidRPr="00556EA2" w:rsidRDefault="00677DE5" w:rsidP="00556EA2">
            <w:pPr>
              <w:jc w:val="center"/>
              <w:rPr>
                <w:sz w:val="14"/>
              </w:rPr>
            </w:pPr>
            <w:r w:rsidRPr="00556EA2">
              <w:rPr>
                <w:sz w:val="14"/>
              </w:rPr>
              <w:t>32</w:t>
            </w:r>
          </w:p>
        </w:tc>
      </w:tr>
      <w:tr w:rsidR="00677DE5" w:rsidRPr="00556EA2" w14:paraId="2FB1674E"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1E0FF5E" w14:textId="77777777" w:rsidR="00677DE5" w:rsidRPr="00556EA2" w:rsidRDefault="00677DE5" w:rsidP="00556EA2">
            <w:pPr>
              <w:jc w:val="center"/>
              <w:rPr>
                <w:sz w:val="14"/>
              </w:rPr>
            </w:pPr>
            <w:r w:rsidRPr="00556EA2">
              <w:rPr>
                <w:sz w:val="14"/>
              </w:rPr>
              <w:t>WRITE_DECERR_ADDRS</w:t>
            </w:r>
          </w:p>
        </w:tc>
      </w:tr>
      <w:tr w:rsidR="00677DE5" w:rsidRPr="00556EA2" w14:paraId="4365AA7D"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D4F0FB"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AF43"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994A1"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9E8F"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AA507"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9B630"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F3590"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6C541"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A36D7"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6A2FC"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5EF6"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2CCCD"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793C0"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C0294"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BD772"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1351"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01A3"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2A3C2"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0FF47"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E0A4E"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1F11"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82A7"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258"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36CFF"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940DC"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A2A0A"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8D9C"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47A8F"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E6E1B"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2D773"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04838"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F6656" w14:textId="77777777" w:rsidR="00677DE5" w:rsidRPr="00556EA2" w:rsidRDefault="00677DE5" w:rsidP="00556EA2">
            <w:pPr>
              <w:jc w:val="center"/>
              <w:rPr>
                <w:sz w:val="14"/>
              </w:rPr>
            </w:pPr>
            <w:r w:rsidRPr="00556EA2">
              <w:rPr>
                <w:sz w:val="14"/>
              </w:rPr>
              <w:t>0</w:t>
            </w:r>
          </w:p>
        </w:tc>
      </w:tr>
      <w:tr w:rsidR="00677DE5" w:rsidRPr="00556EA2" w14:paraId="73B492E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E4A4E8F" w14:textId="77777777" w:rsidR="00677DE5" w:rsidRPr="00556EA2" w:rsidRDefault="00677DE5" w:rsidP="00556EA2">
            <w:pPr>
              <w:jc w:val="center"/>
              <w:rPr>
                <w:sz w:val="14"/>
              </w:rPr>
            </w:pPr>
            <w:r w:rsidRPr="00556EA2">
              <w:rPr>
                <w:sz w:val="14"/>
              </w:rPr>
              <w:t>WRITE_DECERR_ADDRS</w:t>
            </w:r>
          </w:p>
        </w:tc>
      </w:tr>
    </w:tbl>
    <w:p w14:paraId="717552CE" w14:textId="77777777" w:rsidR="00677DE5" w:rsidRDefault="00677DE5" w:rsidP="00556EA2">
      <w:pPr>
        <w:pStyle w:val="Caption"/>
      </w:pPr>
      <w:r>
        <w:t xml:space="preserve">Table </w:t>
      </w:r>
      <w:fldSimple w:instr=" SEQ Table \* ARABIC ">
        <w:r>
          <w:rPr>
            <w:noProof/>
          </w:rPr>
          <w:t>49</w:t>
        </w:r>
      </w:fldSimple>
      <w:r>
        <w:t xml:space="preserve"> AXIM_AWADDR_ON_ERROR register</w:t>
      </w:r>
    </w:p>
    <w:p w14:paraId="3CF69868" w14:textId="77777777" w:rsidR="00677DE5" w:rsidRDefault="00677DE5" w:rsidP="00E10ED2">
      <w:pPr>
        <w:pStyle w:val="Heading3"/>
      </w:pPr>
      <w:r>
        <w:t>AXIM_BRIDGE_ID</w:t>
      </w:r>
    </w:p>
    <w:p w14:paraId="5B419317" w14:textId="77777777" w:rsidR="00677DE5" w:rsidRDefault="00677DE5" w:rsidP="00E10ED2">
      <w:pPr>
        <w:pStyle w:val="NormalWeb"/>
      </w:pPr>
      <w:r>
        <w:t>Unique identifier assigned to the master bridge.</w:t>
      </w:r>
    </w:p>
    <w:p w14:paraId="7DB4B3DE" w14:textId="77777777" w:rsidR="00677DE5" w:rsidRDefault="00677DE5" w:rsidP="00E10ED2">
      <w:pPr>
        <w:pStyle w:val="NormalWeb"/>
      </w:pPr>
      <w:r>
        <w:t>Attribute: R</w:t>
      </w:r>
    </w:p>
    <w:p w14:paraId="186535AD" w14:textId="77777777" w:rsidR="00677DE5" w:rsidRDefault="00677DE5" w:rsidP="00E10ED2">
      <w:pPr>
        <w:pStyle w:val="NormalWeb"/>
      </w:pPr>
      <w:r>
        <w:t>Security: Non-secure</w:t>
      </w:r>
    </w:p>
    <w:p w14:paraId="7DC8E238" w14:textId="77777777" w:rsidR="00677DE5" w:rsidRDefault="00677DE5" w:rsidP="00E10ED2">
      <w:pPr>
        <w:pStyle w:val="NormalWeb"/>
      </w:pPr>
      <w:r>
        <w:lastRenderedPageBreak/>
        <w:t>Bit field description:</w:t>
      </w:r>
    </w:p>
    <w:p w14:paraId="1E9B7D46" w14:textId="77777777" w:rsidR="00677DE5" w:rsidRDefault="00677DE5" w:rsidP="00312028">
      <w:pPr>
        <w:numPr>
          <w:ilvl w:val="0"/>
          <w:numId w:val="78"/>
        </w:numPr>
        <w:spacing w:before="100" w:beforeAutospacing="1" w:after="100" w:afterAutospacing="1" w:line="240" w:lineRule="auto"/>
      </w:pPr>
      <w:r>
        <w:rPr>
          <w:b/>
          <w:bCs/>
        </w:rPr>
        <w:t>ID</w:t>
      </w:r>
      <w:r>
        <w:t>[15:0]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201"/>
      </w:tblGrid>
      <w:tr w:rsidR="00677DE5" w:rsidRPr="00556EA2" w14:paraId="2413384E"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21B4E1" w14:textId="77777777" w:rsidR="00677DE5" w:rsidRPr="00556EA2" w:rsidRDefault="00677DE5" w:rsidP="00556EA2">
            <w:pPr>
              <w:spacing w:after="0"/>
              <w:jc w:val="center"/>
              <w:rPr>
                <w:sz w:val="12"/>
              </w:rPr>
            </w:pPr>
            <w:r w:rsidRPr="00556EA2">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FC64" w14:textId="77777777" w:rsidR="00677DE5" w:rsidRPr="00556EA2" w:rsidRDefault="00677DE5" w:rsidP="00556EA2">
            <w:pPr>
              <w:jc w:val="center"/>
              <w:rPr>
                <w:sz w:val="12"/>
              </w:rPr>
            </w:pPr>
            <w:r w:rsidRPr="00556EA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94AB" w14:textId="77777777" w:rsidR="00677DE5" w:rsidRPr="00556EA2" w:rsidRDefault="00677DE5" w:rsidP="00556EA2">
            <w:pPr>
              <w:jc w:val="center"/>
              <w:rPr>
                <w:sz w:val="12"/>
              </w:rPr>
            </w:pPr>
            <w:r w:rsidRPr="00556EA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B4633" w14:textId="77777777" w:rsidR="00677DE5" w:rsidRPr="00556EA2" w:rsidRDefault="00677DE5" w:rsidP="00556EA2">
            <w:pPr>
              <w:jc w:val="center"/>
              <w:rPr>
                <w:sz w:val="12"/>
              </w:rPr>
            </w:pPr>
            <w:r w:rsidRPr="00556EA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109E4" w14:textId="77777777" w:rsidR="00677DE5" w:rsidRPr="00556EA2" w:rsidRDefault="00677DE5" w:rsidP="00556EA2">
            <w:pPr>
              <w:jc w:val="center"/>
              <w:rPr>
                <w:sz w:val="12"/>
              </w:rPr>
            </w:pPr>
            <w:r w:rsidRPr="00556EA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530F1" w14:textId="77777777" w:rsidR="00677DE5" w:rsidRPr="00556EA2" w:rsidRDefault="00677DE5" w:rsidP="00556EA2">
            <w:pPr>
              <w:jc w:val="center"/>
              <w:rPr>
                <w:sz w:val="12"/>
              </w:rPr>
            </w:pPr>
            <w:r w:rsidRPr="00556EA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36178" w14:textId="77777777" w:rsidR="00677DE5" w:rsidRPr="00556EA2" w:rsidRDefault="00677DE5" w:rsidP="00556EA2">
            <w:pPr>
              <w:jc w:val="center"/>
              <w:rPr>
                <w:sz w:val="12"/>
              </w:rPr>
            </w:pPr>
            <w:r w:rsidRPr="00556EA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F2338" w14:textId="77777777" w:rsidR="00677DE5" w:rsidRPr="00556EA2" w:rsidRDefault="00677DE5" w:rsidP="00556EA2">
            <w:pPr>
              <w:jc w:val="center"/>
              <w:rPr>
                <w:sz w:val="12"/>
              </w:rPr>
            </w:pPr>
            <w:r w:rsidRPr="00556EA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6E11B" w14:textId="77777777" w:rsidR="00677DE5" w:rsidRPr="00556EA2" w:rsidRDefault="00677DE5" w:rsidP="00556EA2">
            <w:pPr>
              <w:jc w:val="center"/>
              <w:rPr>
                <w:sz w:val="12"/>
              </w:rPr>
            </w:pPr>
            <w:r w:rsidRPr="00556EA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68068" w14:textId="77777777" w:rsidR="00677DE5" w:rsidRPr="00556EA2" w:rsidRDefault="00677DE5" w:rsidP="00556EA2">
            <w:pPr>
              <w:jc w:val="center"/>
              <w:rPr>
                <w:sz w:val="12"/>
              </w:rPr>
            </w:pPr>
            <w:r w:rsidRPr="00556EA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E715" w14:textId="77777777" w:rsidR="00677DE5" w:rsidRPr="00556EA2" w:rsidRDefault="00677DE5" w:rsidP="00556EA2">
            <w:pPr>
              <w:jc w:val="center"/>
              <w:rPr>
                <w:sz w:val="12"/>
              </w:rPr>
            </w:pPr>
            <w:r w:rsidRPr="00556EA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5C72E" w14:textId="77777777" w:rsidR="00677DE5" w:rsidRPr="00556EA2" w:rsidRDefault="00677DE5" w:rsidP="00556EA2">
            <w:pPr>
              <w:jc w:val="center"/>
              <w:rPr>
                <w:sz w:val="12"/>
              </w:rPr>
            </w:pPr>
            <w:r w:rsidRPr="00556EA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6EC2D" w14:textId="77777777" w:rsidR="00677DE5" w:rsidRPr="00556EA2" w:rsidRDefault="00677DE5" w:rsidP="00556EA2">
            <w:pPr>
              <w:jc w:val="center"/>
              <w:rPr>
                <w:sz w:val="12"/>
              </w:rPr>
            </w:pPr>
            <w:r w:rsidRPr="00556EA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F6A98" w14:textId="77777777" w:rsidR="00677DE5" w:rsidRPr="00556EA2" w:rsidRDefault="00677DE5" w:rsidP="00556EA2">
            <w:pPr>
              <w:jc w:val="center"/>
              <w:rPr>
                <w:sz w:val="12"/>
              </w:rPr>
            </w:pPr>
            <w:r w:rsidRPr="00556EA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90097" w14:textId="77777777" w:rsidR="00677DE5" w:rsidRPr="00556EA2" w:rsidRDefault="00677DE5" w:rsidP="00556EA2">
            <w:pPr>
              <w:jc w:val="center"/>
              <w:rPr>
                <w:sz w:val="12"/>
              </w:rPr>
            </w:pPr>
            <w:r w:rsidRPr="00556EA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8839E" w14:textId="77777777" w:rsidR="00677DE5" w:rsidRPr="00556EA2" w:rsidRDefault="00677DE5" w:rsidP="00556EA2">
            <w:pPr>
              <w:jc w:val="center"/>
              <w:rPr>
                <w:sz w:val="12"/>
              </w:rPr>
            </w:pPr>
            <w:r w:rsidRPr="00556EA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DF7F3" w14:textId="77777777" w:rsidR="00677DE5" w:rsidRPr="00556EA2" w:rsidRDefault="00677DE5" w:rsidP="00556EA2">
            <w:pPr>
              <w:jc w:val="center"/>
              <w:rPr>
                <w:sz w:val="12"/>
              </w:rPr>
            </w:pPr>
            <w:r w:rsidRPr="00556EA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DFDEB" w14:textId="77777777" w:rsidR="00677DE5" w:rsidRPr="00556EA2" w:rsidRDefault="00677DE5" w:rsidP="00556EA2">
            <w:pPr>
              <w:jc w:val="center"/>
              <w:rPr>
                <w:sz w:val="12"/>
              </w:rPr>
            </w:pPr>
            <w:r w:rsidRPr="00556EA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F5A4" w14:textId="77777777" w:rsidR="00677DE5" w:rsidRPr="00556EA2" w:rsidRDefault="00677DE5" w:rsidP="00556EA2">
            <w:pPr>
              <w:jc w:val="center"/>
              <w:rPr>
                <w:sz w:val="12"/>
              </w:rPr>
            </w:pPr>
            <w:r w:rsidRPr="00556EA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6632E" w14:textId="77777777" w:rsidR="00677DE5" w:rsidRPr="00556EA2" w:rsidRDefault="00677DE5" w:rsidP="00556EA2">
            <w:pPr>
              <w:jc w:val="center"/>
              <w:rPr>
                <w:sz w:val="12"/>
              </w:rPr>
            </w:pPr>
            <w:r w:rsidRPr="00556EA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7A3F1" w14:textId="77777777" w:rsidR="00677DE5" w:rsidRPr="00556EA2" w:rsidRDefault="00677DE5" w:rsidP="00556EA2">
            <w:pPr>
              <w:jc w:val="center"/>
              <w:rPr>
                <w:sz w:val="12"/>
              </w:rPr>
            </w:pPr>
            <w:r w:rsidRPr="00556EA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9324A" w14:textId="77777777" w:rsidR="00677DE5" w:rsidRPr="00556EA2" w:rsidRDefault="00677DE5" w:rsidP="00556EA2">
            <w:pPr>
              <w:jc w:val="center"/>
              <w:rPr>
                <w:sz w:val="12"/>
              </w:rPr>
            </w:pPr>
            <w:r w:rsidRPr="00556EA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AFD46" w14:textId="77777777" w:rsidR="00677DE5" w:rsidRPr="00556EA2" w:rsidRDefault="00677DE5" w:rsidP="00556EA2">
            <w:pPr>
              <w:jc w:val="center"/>
              <w:rPr>
                <w:sz w:val="12"/>
              </w:rPr>
            </w:pPr>
            <w:r w:rsidRPr="00556EA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34FB4" w14:textId="77777777" w:rsidR="00677DE5" w:rsidRPr="00556EA2" w:rsidRDefault="00677DE5" w:rsidP="00556EA2">
            <w:pPr>
              <w:jc w:val="center"/>
              <w:rPr>
                <w:sz w:val="12"/>
              </w:rPr>
            </w:pPr>
            <w:r w:rsidRPr="00556EA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58E19" w14:textId="77777777" w:rsidR="00677DE5" w:rsidRPr="00556EA2" w:rsidRDefault="00677DE5" w:rsidP="00556EA2">
            <w:pPr>
              <w:jc w:val="center"/>
              <w:rPr>
                <w:sz w:val="12"/>
              </w:rPr>
            </w:pPr>
            <w:r w:rsidRPr="00556EA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92987" w14:textId="77777777" w:rsidR="00677DE5" w:rsidRPr="00556EA2" w:rsidRDefault="00677DE5" w:rsidP="00556EA2">
            <w:pPr>
              <w:jc w:val="center"/>
              <w:rPr>
                <w:sz w:val="12"/>
              </w:rPr>
            </w:pPr>
            <w:r w:rsidRPr="00556EA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AEEB8" w14:textId="77777777" w:rsidR="00677DE5" w:rsidRPr="00556EA2" w:rsidRDefault="00677DE5" w:rsidP="00556EA2">
            <w:pPr>
              <w:jc w:val="center"/>
              <w:rPr>
                <w:sz w:val="12"/>
              </w:rPr>
            </w:pPr>
            <w:r w:rsidRPr="00556EA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4D80B" w14:textId="77777777" w:rsidR="00677DE5" w:rsidRPr="00556EA2" w:rsidRDefault="00677DE5" w:rsidP="00556EA2">
            <w:pPr>
              <w:jc w:val="center"/>
              <w:rPr>
                <w:sz w:val="12"/>
              </w:rPr>
            </w:pPr>
            <w:r w:rsidRPr="00556EA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0F79D" w14:textId="77777777" w:rsidR="00677DE5" w:rsidRPr="00556EA2" w:rsidRDefault="00677DE5" w:rsidP="00556EA2">
            <w:pPr>
              <w:jc w:val="center"/>
              <w:rPr>
                <w:sz w:val="12"/>
              </w:rPr>
            </w:pPr>
            <w:r w:rsidRPr="00556EA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7FECD" w14:textId="77777777" w:rsidR="00677DE5" w:rsidRPr="00556EA2" w:rsidRDefault="00677DE5" w:rsidP="00556EA2">
            <w:pPr>
              <w:jc w:val="center"/>
              <w:rPr>
                <w:sz w:val="12"/>
              </w:rPr>
            </w:pPr>
            <w:r w:rsidRPr="00556EA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6E439" w14:textId="77777777" w:rsidR="00677DE5" w:rsidRPr="00556EA2" w:rsidRDefault="00677DE5" w:rsidP="00556EA2">
            <w:pPr>
              <w:jc w:val="center"/>
              <w:rPr>
                <w:sz w:val="12"/>
              </w:rPr>
            </w:pPr>
            <w:r w:rsidRPr="00556EA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E522B" w14:textId="77777777" w:rsidR="00677DE5" w:rsidRPr="00556EA2" w:rsidRDefault="00677DE5" w:rsidP="00556EA2">
            <w:pPr>
              <w:jc w:val="center"/>
              <w:rPr>
                <w:sz w:val="12"/>
              </w:rPr>
            </w:pPr>
            <w:r w:rsidRPr="00556EA2">
              <w:rPr>
                <w:sz w:val="12"/>
              </w:rPr>
              <w:t>32</w:t>
            </w:r>
          </w:p>
        </w:tc>
      </w:tr>
      <w:tr w:rsidR="00677DE5" w:rsidRPr="00556EA2" w14:paraId="5E98DBAE"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063C568" w14:textId="77777777" w:rsidR="00677DE5" w:rsidRPr="00556EA2" w:rsidRDefault="00677DE5" w:rsidP="00556EA2">
            <w:pPr>
              <w:jc w:val="center"/>
              <w:rPr>
                <w:sz w:val="12"/>
              </w:rPr>
            </w:pPr>
            <w:r w:rsidRPr="00556EA2">
              <w:rPr>
                <w:sz w:val="12"/>
              </w:rPr>
              <w:t>u</w:t>
            </w:r>
          </w:p>
        </w:tc>
      </w:tr>
      <w:tr w:rsidR="00677DE5" w:rsidRPr="00556EA2" w14:paraId="51E3B100"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308531" w14:textId="77777777" w:rsidR="00677DE5" w:rsidRPr="00556EA2" w:rsidRDefault="00677DE5" w:rsidP="00556EA2">
            <w:pPr>
              <w:jc w:val="center"/>
              <w:rPr>
                <w:sz w:val="12"/>
              </w:rPr>
            </w:pPr>
            <w:r w:rsidRPr="00556EA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2809E" w14:textId="77777777" w:rsidR="00677DE5" w:rsidRPr="00556EA2" w:rsidRDefault="00677DE5" w:rsidP="00556EA2">
            <w:pPr>
              <w:jc w:val="center"/>
              <w:rPr>
                <w:sz w:val="12"/>
              </w:rPr>
            </w:pPr>
            <w:r w:rsidRPr="00556EA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D02BE" w14:textId="77777777" w:rsidR="00677DE5" w:rsidRPr="00556EA2" w:rsidRDefault="00677DE5" w:rsidP="00556EA2">
            <w:pPr>
              <w:jc w:val="center"/>
              <w:rPr>
                <w:sz w:val="12"/>
              </w:rPr>
            </w:pPr>
            <w:r w:rsidRPr="00556EA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F0897" w14:textId="77777777" w:rsidR="00677DE5" w:rsidRPr="00556EA2" w:rsidRDefault="00677DE5" w:rsidP="00556EA2">
            <w:pPr>
              <w:jc w:val="center"/>
              <w:rPr>
                <w:sz w:val="12"/>
              </w:rPr>
            </w:pPr>
            <w:r w:rsidRPr="00556EA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97355" w14:textId="77777777" w:rsidR="00677DE5" w:rsidRPr="00556EA2" w:rsidRDefault="00677DE5" w:rsidP="00556EA2">
            <w:pPr>
              <w:jc w:val="center"/>
              <w:rPr>
                <w:sz w:val="12"/>
              </w:rPr>
            </w:pPr>
            <w:r w:rsidRPr="00556EA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A3BB4" w14:textId="77777777" w:rsidR="00677DE5" w:rsidRPr="00556EA2" w:rsidRDefault="00677DE5" w:rsidP="00556EA2">
            <w:pPr>
              <w:jc w:val="center"/>
              <w:rPr>
                <w:sz w:val="12"/>
              </w:rPr>
            </w:pPr>
            <w:r w:rsidRPr="00556EA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1283C" w14:textId="77777777" w:rsidR="00677DE5" w:rsidRPr="00556EA2" w:rsidRDefault="00677DE5" w:rsidP="00556EA2">
            <w:pPr>
              <w:jc w:val="center"/>
              <w:rPr>
                <w:sz w:val="12"/>
              </w:rPr>
            </w:pPr>
            <w:r w:rsidRPr="00556EA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12FFC" w14:textId="77777777" w:rsidR="00677DE5" w:rsidRPr="00556EA2" w:rsidRDefault="00677DE5" w:rsidP="00556EA2">
            <w:pPr>
              <w:jc w:val="center"/>
              <w:rPr>
                <w:sz w:val="12"/>
              </w:rPr>
            </w:pPr>
            <w:r w:rsidRPr="00556EA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A9424" w14:textId="77777777" w:rsidR="00677DE5" w:rsidRPr="00556EA2" w:rsidRDefault="00677DE5" w:rsidP="00556EA2">
            <w:pPr>
              <w:jc w:val="center"/>
              <w:rPr>
                <w:sz w:val="12"/>
              </w:rPr>
            </w:pPr>
            <w:r w:rsidRPr="00556EA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1E864" w14:textId="77777777" w:rsidR="00677DE5" w:rsidRPr="00556EA2" w:rsidRDefault="00677DE5" w:rsidP="00556EA2">
            <w:pPr>
              <w:jc w:val="center"/>
              <w:rPr>
                <w:sz w:val="12"/>
              </w:rPr>
            </w:pPr>
            <w:r w:rsidRPr="00556EA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D3C54" w14:textId="77777777" w:rsidR="00677DE5" w:rsidRPr="00556EA2" w:rsidRDefault="00677DE5" w:rsidP="00556EA2">
            <w:pPr>
              <w:jc w:val="center"/>
              <w:rPr>
                <w:sz w:val="12"/>
              </w:rPr>
            </w:pPr>
            <w:r w:rsidRPr="00556EA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02547" w14:textId="77777777" w:rsidR="00677DE5" w:rsidRPr="00556EA2" w:rsidRDefault="00677DE5" w:rsidP="00556EA2">
            <w:pPr>
              <w:jc w:val="center"/>
              <w:rPr>
                <w:sz w:val="12"/>
              </w:rPr>
            </w:pPr>
            <w:r w:rsidRPr="00556EA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2E890" w14:textId="77777777" w:rsidR="00677DE5" w:rsidRPr="00556EA2" w:rsidRDefault="00677DE5" w:rsidP="00556EA2">
            <w:pPr>
              <w:jc w:val="center"/>
              <w:rPr>
                <w:sz w:val="12"/>
              </w:rPr>
            </w:pPr>
            <w:r w:rsidRPr="00556EA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0B900" w14:textId="77777777" w:rsidR="00677DE5" w:rsidRPr="00556EA2" w:rsidRDefault="00677DE5" w:rsidP="00556EA2">
            <w:pPr>
              <w:jc w:val="center"/>
              <w:rPr>
                <w:sz w:val="12"/>
              </w:rPr>
            </w:pPr>
            <w:r w:rsidRPr="00556EA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602EE" w14:textId="77777777" w:rsidR="00677DE5" w:rsidRPr="00556EA2" w:rsidRDefault="00677DE5" w:rsidP="00556EA2">
            <w:pPr>
              <w:jc w:val="center"/>
              <w:rPr>
                <w:sz w:val="12"/>
              </w:rPr>
            </w:pPr>
            <w:r w:rsidRPr="00556EA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B1457" w14:textId="77777777" w:rsidR="00677DE5" w:rsidRPr="00556EA2" w:rsidRDefault="00677DE5" w:rsidP="00556EA2">
            <w:pPr>
              <w:jc w:val="center"/>
              <w:rPr>
                <w:sz w:val="12"/>
              </w:rPr>
            </w:pPr>
            <w:r w:rsidRPr="00556EA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82A11" w14:textId="77777777" w:rsidR="00677DE5" w:rsidRPr="00556EA2" w:rsidRDefault="00677DE5" w:rsidP="00556EA2">
            <w:pPr>
              <w:jc w:val="center"/>
              <w:rPr>
                <w:sz w:val="12"/>
              </w:rPr>
            </w:pPr>
            <w:r w:rsidRPr="00556EA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AD90" w14:textId="77777777" w:rsidR="00677DE5" w:rsidRPr="00556EA2" w:rsidRDefault="00677DE5" w:rsidP="00556EA2">
            <w:pPr>
              <w:jc w:val="center"/>
              <w:rPr>
                <w:sz w:val="12"/>
              </w:rPr>
            </w:pPr>
            <w:r w:rsidRPr="00556EA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9298F" w14:textId="77777777" w:rsidR="00677DE5" w:rsidRPr="00556EA2" w:rsidRDefault="00677DE5" w:rsidP="00556EA2">
            <w:pPr>
              <w:jc w:val="center"/>
              <w:rPr>
                <w:sz w:val="12"/>
              </w:rPr>
            </w:pPr>
            <w:r w:rsidRPr="00556EA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C07EE" w14:textId="77777777" w:rsidR="00677DE5" w:rsidRPr="00556EA2" w:rsidRDefault="00677DE5" w:rsidP="00556EA2">
            <w:pPr>
              <w:jc w:val="center"/>
              <w:rPr>
                <w:sz w:val="12"/>
              </w:rPr>
            </w:pPr>
            <w:r w:rsidRPr="00556EA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8D2AE" w14:textId="77777777" w:rsidR="00677DE5" w:rsidRPr="00556EA2" w:rsidRDefault="00677DE5" w:rsidP="00556EA2">
            <w:pPr>
              <w:jc w:val="center"/>
              <w:rPr>
                <w:sz w:val="12"/>
              </w:rPr>
            </w:pPr>
            <w:r w:rsidRPr="00556EA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5746" w14:textId="77777777" w:rsidR="00677DE5" w:rsidRPr="00556EA2" w:rsidRDefault="00677DE5" w:rsidP="00556EA2">
            <w:pPr>
              <w:jc w:val="center"/>
              <w:rPr>
                <w:sz w:val="12"/>
              </w:rPr>
            </w:pPr>
            <w:r w:rsidRPr="00556EA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BD62B" w14:textId="77777777" w:rsidR="00677DE5" w:rsidRPr="00556EA2" w:rsidRDefault="00677DE5" w:rsidP="00556EA2">
            <w:pPr>
              <w:jc w:val="center"/>
              <w:rPr>
                <w:sz w:val="12"/>
              </w:rPr>
            </w:pPr>
            <w:r w:rsidRPr="00556EA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4233D" w14:textId="77777777" w:rsidR="00677DE5" w:rsidRPr="00556EA2" w:rsidRDefault="00677DE5" w:rsidP="00556EA2">
            <w:pPr>
              <w:jc w:val="center"/>
              <w:rPr>
                <w:sz w:val="12"/>
              </w:rPr>
            </w:pPr>
            <w:r w:rsidRPr="00556EA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8990D" w14:textId="77777777" w:rsidR="00677DE5" w:rsidRPr="00556EA2" w:rsidRDefault="00677DE5" w:rsidP="00556EA2">
            <w:pPr>
              <w:jc w:val="center"/>
              <w:rPr>
                <w:sz w:val="12"/>
              </w:rPr>
            </w:pPr>
            <w:r w:rsidRPr="00556EA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462E9" w14:textId="77777777" w:rsidR="00677DE5" w:rsidRPr="00556EA2" w:rsidRDefault="00677DE5" w:rsidP="00556EA2">
            <w:pPr>
              <w:jc w:val="center"/>
              <w:rPr>
                <w:sz w:val="12"/>
              </w:rPr>
            </w:pPr>
            <w:r w:rsidRPr="00556EA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360A8" w14:textId="77777777" w:rsidR="00677DE5" w:rsidRPr="00556EA2" w:rsidRDefault="00677DE5" w:rsidP="00556EA2">
            <w:pPr>
              <w:jc w:val="center"/>
              <w:rPr>
                <w:sz w:val="12"/>
              </w:rPr>
            </w:pPr>
            <w:r w:rsidRPr="00556EA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FE8F7" w14:textId="77777777" w:rsidR="00677DE5" w:rsidRPr="00556EA2" w:rsidRDefault="00677DE5" w:rsidP="00556EA2">
            <w:pPr>
              <w:jc w:val="center"/>
              <w:rPr>
                <w:sz w:val="12"/>
              </w:rPr>
            </w:pPr>
            <w:r w:rsidRPr="00556EA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9470F" w14:textId="77777777" w:rsidR="00677DE5" w:rsidRPr="00556EA2" w:rsidRDefault="00677DE5" w:rsidP="00556EA2">
            <w:pPr>
              <w:jc w:val="center"/>
              <w:rPr>
                <w:sz w:val="12"/>
              </w:rPr>
            </w:pPr>
            <w:r w:rsidRPr="00556EA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80A0D" w14:textId="77777777" w:rsidR="00677DE5" w:rsidRPr="00556EA2" w:rsidRDefault="00677DE5" w:rsidP="00556EA2">
            <w:pPr>
              <w:jc w:val="center"/>
              <w:rPr>
                <w:sz w:val="12"/>
              </w:rPr>
            </w:pPr>
            <w:r w:rsidRPr="00556EA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67B74" w14:textId="77777777" w:rsidR="00677DE5" w:rsidRPr="00556EA2" w:rsidRDefault="00677DE5" w:rsidP="00556EA2">
            <w:pPr>
              <w:jc w:val="center"/>
              <w:rPr>
                <w:sz w:val="12"/>
              </w:rPr>
            </w:pPr>
            <w:r w:rsidRPr="00556EA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AC5D1" w14:textId="77777777" w:rsidR="00677DE5" w:rsidRPr="00556EA2" w:rsidRDefault="00677DE5" w:rsidP="00556EA2">
            <w:pPr>
              <w:jc w:val="center"/>
              <w:rPr>
                <w:sz w:val="12"/>
              </w:rPr>
            </w:pPr>
            <w:r w:rsidRPr="00556EA2">
              <w:rPr>
                <w:sz w:val="12"/>
              </w:rPr>
              <w:t>0</w:t>
            </w:r>
          </w:p>
        </w:tc>
      </w:tr>
      <w:tr w:rsidR="00677DE5" w:rsidRPr="00556EA2" w14:paraId="1AD7DB99" w14:textId="77777777" w:rsidTr="00556EA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270A312E" w14:textId="77777777" w:rsidR="00677DE5" w:rsidRPr="00556EA2" w:rsidRDefault="00677DE5" w:rsidP="00556EA2">
            <w:pPr>
              <w:jc w:val="center"/>
              <w:rPr>
                <w:sz w:val="12"/>
              </w:rPr>
            </w:pPr>
            <w:r w:rsidRPr="00556EA2">
              <w:rPr>
                <w:sz w:val="12"/>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D0D85EE" w14:textId="77777777" w:rsidR="00677DE5" w:rsidRPr="00556EA2" w:rsidRDefault="00677DE5" w:rsidP="00556EA2">
            <w:pPr>
              <w:jc w:val="center"/>
              <w:rPr>
                <w:sz w:val="12"/>
              </w:rPr>
            </w:pPr>
            <w:r w:rsidRPr="00556EA2">
              <w:rPr>
                <w:sz w:val="12"/>
              </w:rPr>
              <w:t>ID</w:t>
            </w:r>
          </w:p>
        </w:tc>
      </w:tr>
    </w:tbl>
    <w:p w14:paraId="661031C7" w14:textId="77777777" w:rsidR="00677DE5" w:rsidRDefault="00677DE5" w:rsidP="00556EA2">
      <w:pPr>
        <w:pStyle w:val="Caption"/>
      </w:pPr>
      <w:r>
        <w:t xml:space="preserve">Table </w:t>
      </w:r>
      <w:fldSimple w:instr=" SEQ Table \* ARABIC ">
        <w:r>
          <w:rPr>
            <w:noProof/>
          </w:rPr>
          <w:t>50</w:t>
        </w:r>
      </w:fldSimple>
      <w:r>
        <w:t xml:space="preserve"> AXIM_BRIDGE_ID register</w:t>
      </w:r>
    </w:p>
    <w:p w14:paraId="16529E26" w14:textId="77777777" w:rsidR="00677DE5" w:rsidRDefault="00677DE5" w:rsidP="00E10ED2">
      <w:pPr>
        <w:pStyle w:val="Heading3"/>
      </w:pPr>
      <w:r>
        <w:t>AXIM_CHECK_OUTSTANDING_REQ_TO_SLAVEID</w:t>
      </w:r>
    </w:p>
    <w:p w14:paraId="7A89DF22" w14:textId="77777777" w:rsidR="00677DE5" w:rsidRDefault="00677DE5" w:rsidP="00556EA2">
      <w:pPr>
        <w:pStyle w:val="NormalWeb"/>
        <w:jc w:val="both"/>
      </w:pPr>
      <w:r>
        <w:t>This register is used to check if there are any outstanding read/write commands to a slave specified by field slvid. NocStudio provides a table of slvids corresponding to the slave ports accessible from a master bridge. Outstanding status is reflected in AXIM_EVENT_STATUS.</w:t>
      </w:r>
    </w:p>
    <w:p w14:paraId="1642188F" w14:textId="77777777" w:rsidR="00677DE5" w:rsidRDefault="00677DE5" w:rsidP="00E10ED2">
      <w:pPr>
        <w:pStyle w:val="NormalWeb"/>
      </w:pPr>
      <w:r>
        <w:t>Attribute: RW</w:t>
      </w:r>
    </w:p>
    <w:p w14:paraId="00B4ED83" w14:textId="77777777" w:rsidR="00677DE5" w:rsidRDefault="00677DE5" w:rsidP="00E10ED2">
      <w:pPr>
        <w:pStyle w:val="NormalWeb"/>
      </w:pPr>
      <w:r>
        <w:t>Security: Non-secure</w:t>
      </w:r>
    </w:p>
    <w:p w14:paraId="3808599C" w14:textId="77777777" w:rsidR="00677DE5" w:rsidRDefault="00677DE5" w:rsidP="00E10ED2">
      <w:pPr>
        <w:pStyle w:val="NormalWeb"/>
      </w:pPr>
      <w:r>
        <w:t>Bit field description:</w:t>
      </w:r>
    </w:p>
    <w:p w14:paraId="33629728" w14:textId="77777777" w:rsidR="00677DE5" w:rsidRDefault="00677DE5" w:rsidP="00312028">
      <w:pPr>
        <w:numPr>
          <w:ilvl w:val="0"/>
          <w:numId w:val="79"/>
        </w:numPr>
        <w:spacing w:before="100" w:beforeAutospacing="1" w:after="100" w:afterAutospacing="1" w:line="240" w:lineRule="auto"/>
      </w:pPr>
      <w:r>
        <w:rPr>
          <w:b/>
          <w:bCs/>
        </w:rPr>
        <w:t>SLVID</w:t>
      </w:r>
      <w:r>
        <w:t>[15:0] - A slave ID associated with the current master for command outstanding status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17C4EAC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4DA488"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EECB"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E9F1C"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EC4F"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6558"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4C839"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1F1E0"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8D692"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81B9"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95225"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161A3"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B57FF"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BAACD"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4659F"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B5503"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91C2B"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A93C8"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44ABB"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3B111"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C9772"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AA1B7"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AD73F"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0900F"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3792D"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C7224"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38ACC"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092DA"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EBC7B"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7F8B"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6CE90"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F46B4"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81970" w14:textId="77777777" w:rsidR="00677DE5" w:rsidRPr="00556EA2" w:rsidRDefault="00677DE5" w:rsidP="00556EA2">
            <w:pPr>
              <w:jc w:val="center"/>
              <w:rPr>
                <w:sz w:val="14"/>
              </w:rPr>
            </w:pPr>
            <w:r w:rsidRPr="00556EA2">
              <w:rPr>
                <w:sz w:val="14"/>
              </w:rPr>
              <w:t>32</w:t>
            </w:r>
          </w:p>
        </w:tc>
      </w:tr>
      <w:tr w:rsidR="00677DE5" w:rsidRPr="00556EA2" w14:paraId="6FA61DF4"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86FAF54" w14:textId="77777777" w:rsidR="00677DE5" w:rsidRPr="00556EA2" w:rsidRDefault="00677DE5" w:rsidP="00556EA2">
            <w:pPr>
              <w:jc w:val="center"/>
              <w:rPr>
                <w:sz w:val="14"/>
              </w:rPr>
            </w:pPr>
            <w:r w:rsidRPr="00556EA2">
              <w:rPr>
                <w:sz w:val="14"/>
              </w:rPr>
              <w:t>u</w:t>
            </w:r>
          </w:p>
        </w:tc>
      </w:tr>
      <w:tr w:rsidR="00677DE5" w:rsidRPr="00556EA2" w14:paraId="5EB8ED7C"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D7FDF8"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6F553"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5003"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05B47"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AAAF9"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2025"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17DD"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44CD5"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44F29"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B22E"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98A31"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760D5"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A7590"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CF944"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38B62"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F4CF"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8A9B"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3B3E"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198AE"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B3F47"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74834"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E2B0"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A2DB7"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8CAB"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91EA9"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A2F7C"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65B7"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6E3C3"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9838"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850CC"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05B47"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AA357" w14:textId="77777777" w:rsidR="00677DE5" w:rsidRPr="00556EA2" w:rsidRDefault="00677DE5" w:rsidP="00556EA2">
            <w:pPr>
              <w:jc w:val="center"/>
              <w:rPr>
                <w:sz w:val="14"/>
              </w:rPr>
            </w:pPr>
            <w:r w:rsidRPr="00556EA2">
              <w:rPr>
                <w:sz w:val="14"/>
              </w:rPr>
              <w:t>0</w:t>
            </w:r>
          </w:p>
        </w:tc>
      </w:tr>
      <w:tr w:rsidR="00677DE5" w:rsidRPr="00556EA2" w14:paraId="3745A288" w14:textId="77777777" w:rsidTr="00556EA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77BA6AE" w14:textId="77777777" w:rsidR="00677DE5" w:rsidRPr="00556EA2" w:rsidRDefault="00677DE5" w:rsidP="00556EA2">
            <w:pPr>
              <w:jc w:val="center"/>
              <w:rPr>
                <w:sz w:val="14"/>
              </w:rPr>
            </w:pPr>
            <w:r w:rsidRPr="00556EA2">
              <w:rPr>
                <w:sz w:val="14"/>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DB65772" w14:textId="77777777" w:rsidR="00677DE5" w:rsidRPr="00556EA2" w:rsidRDefault="00677DE5" w:rsidP="00556EA2">
            <w:pPr>
              <w:jc w:val="center"/>
              <w:rPr>
                <w:sz w:val="14"/>
              </w:rPr>
            </w:pPr>
            <w:r w:rsidRPr="00556EA2">
              <w:rPr>
                <w:sz w:val="14"/>
              </w:rPr>
              <w:t>SLVID</w:t>
            </w:r>
          </w:p>
        </w:tc>
      </w:tr>
    </w:tbl>
    <w:p w14:paraId="05790763" w14:textId="77777777" w:rsidR="00677DE5" w:rsidRDefault="00677DE5" w:rsidP="00556EA2">
      <w:pPr>
        <w:pStyle w:val="Caption"/>
      </w:pPr>
      <w:r>
        <w:t xml:space="preserve">Table </w:t>
      </w:r>
      <w:fldSimple w:instr=" SEQ Table \* ARABIC ">
        <w:r>
          <w:rPr>
            <w:noProof/>
          </w:rPr>
          <w:t>51</w:t>
        </w:r>
      </w:fldSimple>
      <w:r>
        <w:t xml:space="preserve"> AXIM_CHECK_OUTSTANDING_REQ_TO_SLAVEID register</w:t>
      </w:r>
    </w:p>
    <w:p w14:paraId="0F1D1B7D" w14:textId="77777777" w:rsidR="00677DE5" w:rsidRDefault="00677DE5" w:rsidP="00E10ED2">
      <w:pPr>
        <w:pStyle w:val="Heading3"/>
      </w:pPr>
      <w:r>
        <w:t>AXIM_CLK_GATING_HYSTERESIS_COUNT</w:t>
      </w:r>
    </w:p>
    <w:p w14:paraId="6AB43890" w14:textId="77777777" w:rsidR="00677DE5" w:rsidRDefault="00677DE5" w:rsidP="00556EA2">
      <w:pPr>
        <w:pStyle w:val="NormalWeb"/>
        <w:jc w:val="both"/>
      </w:pPr>
      <w:r>
        <w:t>Programmable interval used by coarse clock gating logic in master bridge.This interval is used to generate heart beat pulses using noc_clk on that bridge. These heart beat pulses are broadcast to each local clock gating domain within the bridge where they are synchronized to the CG domain's clock. Four consecutive heart beat pulses in the CG domain is used as the inactivity/idle interval to initiate coarse clock gating of the CG domain.</w:t>
      </w:r>
    </w:p>
    <w:p w14:paraId="1EEAE852" w14:textId="77777777" w:rsidR="00677DE5" w:rsidRDefault="00677DE5" w:rsidP="00E10ED2">
      <w:pPr>
        <w:pStyle w:val="NormalWeb"/>
      </w:pPr>
      <w:r>
        <w:t>Attribute: RW</w:t>
      </w:r>
    </w:p>
    <w:p w14:paraId="34DF5CDE" w14:textId="77777777" w:rsidR="00677DE5" w:rsidRDefault="00677DE5" w:rsidP="00E10ED2">
      <w:pPr>
        <w:pStyle w:val="NormalWeb"/>
      </w:pPr>
      <w:r>
        <w:t>Security: Secure access only</w:t>
      </w:r>
    </w:p>
    <w:p w14:paraId="77FA8AA2" w14:textId="77777777" w:rsidR="00677DE5" w:rsidRDefault="00677DE5" w:rsidP="00E10ED2">
      <w:pPr>
        <w:pStyle w:val="NormalWeb"/>
      </w:pPr>
      <w:r>
        <w:lastRenderedPageBreak/>
        <w:t>Bit field description:</w:t>
      </w:r>
    </w:p>
    <w:p w14:paraId="61A56ED2" w14:textId="77777777" w:rsidR="00677DE5" w:rsidRDefault="00677DE5" w:rsidP="00312028">
      <w:pPr>
        <w:numPr>
          <w:ilvl w:val="0"/>
          <w:numId w:val="80"/>
        </w:numPr>
        <w:spacing w:before="100" w:beforeAutospacing="1" w:after="100" w:afterAutospacing="1" w:line="240" w:lineRule="auto"/>
      </w:pPr>
      <w:r>
        <w:rPr>
          <w:b/>
          <w:bCs/>
        </w:rPr>
        <w:t>HYSTERESIS_COUNTER</w:t>
      </w:r>
      <w:r>
        <w:t>[31:0] - Hysteresis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353D54BA"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965CD"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33872"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9587D"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47C9D"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D7EA1"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FE065"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070E9"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87BE6"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61DE9"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6817D"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2460A"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5DF3A"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175A2"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A9F37"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AF93D"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88788"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4353C"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B2DEB"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D523C"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94AC"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C7243"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3DD8"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96893"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DB8D3"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8664C"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3DCF"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523FC"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26912"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587F1"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D0F6E"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5B193"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A1A3C" w14:textId="77777777" w:rsidR="00677DE5" w:rsidRPr="00556EA2" w:rsidRDefault="00677DE5" w:rsidP="00556EA2">
            <w:pPr>
              <w:jc w:val="center"/>
              <w:rPr>
                <w:sz w:val="14"/>
              </w:rPr>
            </w:pPr>
            <w:r w:rsidRPr="00556EA2">
              <w:rPr>
                <w:sz w:val="14"/>
              </w:rPr>
              <w:t>32</w:t>
            </w:r>
          </w:p>
        </w:tc>
      </w:tr>
      <w:tr w:rsidR="00677DE5" w:rsidRPr="00556EA2" w14:paraId="42A2ECA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CE830C0" w14:textId="77777777" w:rsidR="00677DE5" w:rsidRPr="00556EA2" w:rsidRDefault="00677DE5" w:rsidP="00556EA2">
            <w:pPr>
              <w:jc w:val="center"/>
              <w:rPr>
                <w:sz w:val="14"/>
              </w:rPr>
            </w:pPr>
            <w:r w:rsidRPr="00556EA2">
              <w:rPr>
                <w:sz w:val="14"/>
              </w:rPr>
              <w:t>u</w:t>
            </w:r>
          </w:p>
        </w:tc>
      </w:tr>
      <w:tr w:rsidR="00677DE5" w:rsidRPr="00556EA2" w14:paraId="462D23B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5E61CA"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A8462"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58322"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49FE4"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6E76F"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8609"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7D2A5"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8F9CF"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422F6"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E0A04"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2FC57"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77AFB"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5E62C"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BEA8B"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1B80E"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EB799"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61922"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222B"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E85EA"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447FC"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A70A1"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A169"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01993"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213D7"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FE71C"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20C5D"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13AE8"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D9824"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29051"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75B33"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2A351"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05AEE" w14:textId="77777777" w:rsidR="00677DE5" w:rsidRPr="00556EA2" w:rsidRDefault="00677DE5" w:rsidP="00556EA2">
            <w:pPr>
              <w:jc w:val="center"/>
              <w:rPr>
                <w:sz w:val="14"/>
              </w:rPr>
            </w:pPr>
            <w:r w:rsidRPr="00556EA2">
              <w:rPr>
                <w:sz w:val="14"/>
              </w:rPr>
              <w:t>0</w:t>
            </w:r>
          </w:p>
        </w:tc>
      </w:tr>
      <w:tr w:rsidR="00677DE5" w:rsidRPr="00556EA2" w14:paraId="00A77373"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CC019B8" w14:textId="77777777" w:rsidR="00677DE5" w:rsidRPr="00556EA2" w:rsidRDefault="00677DE5" w:rsidP="00556EA2">
            <w:pPr>
              <w:jc w:val="center"/>
              <w:rPr>
                <w:sz w:val="14"/>
              </w:rPr>
            </w:pPr>
            <w:r w:rsidRPr="00556EA2">
              <w:rPr>
                <w:sz w:val="14"/>
              </w:rPr>
              <w:t>HYSTERESIS_COUNTER</w:t>
            </w:r>
          </w:p>
        </w:tc>
      </w:tr>
    </w:tbl>
    <w:p w14:paraId="3304C0D2" w14:textId="77777777" w:rsidR="00677DE5" w:rsidRDefault="00677DE5" w:rsidP="00556EA2">
      <w:pPr>
        <w:pStyle w:val="Caption"/>
      </w:pPr>
      <w:r>
        <w:t xml:space="preserve">Table </w:t>
      </w:r>
      <w:fldSimple w:instr=" SEQ Table \* ARABIC ">
        <w:r>
          <w:rPr>
            <w:noProof/>
          </w:rPr>
          <w:t>52</w:t>
        </w:r>
      </w:fldSimple>
      <w:r>
        <w:t xml:space="preserve"> AXIM_CLK_GATING_HYSTERESIS_COUNT register</w:t>
      </w:r>
    </w:p>
    <w:p w14:paraId="5865FB0D" w14:textId="77777777" w:rsidR="00677DE5" w:rsidRDefault="00677DE5" w:rsidP="00E10ED2">
      <w:pPr>
        <w:pStyle w:val="Heading3"/>
      </w:pPr>
      <w:r>
        <w:t>AXIM_CLK_GATING_OVERRIDE</w:t>
      </w:r>
    </w:p>
    <w:p w14:paraId="5B5D00FE" w14:textId="77777777" w:rsidR="00677DE5" w:rsidRDefault="00677DE5" w:rsidP="00556EA2">
      <w:pPr>
        <w:pStyle w:val="NormalWeb"/>
        <w:jc w:val="both"/>
      </w:pPr>
      <w:r>
        <w:t>Clock gating override, when set to 1'b1 will cause the clock gating logic to be disabled. 1'b1 will allow activity based clock gating to be performed on the master bridge.</w:t>
      </w:r>
    </w:p>
    <w:p w14:paraId="19FBFB93" w14:textId="77777777" w:rsidR="00677DE5" w:rsidRDefault="00677DE5" w:rsidP="00E10ED2">
      <w:pPr>
        <w:pStyle w:val="NormalWeb"/>
      </w:pPr>
      <w:r>
        <w:t>Attribute: RW</w:t>
      </w:r>
    </w:p>
    <w:p w14:paraId="72EEEE12" w14:textId="77777777" w:rsidR="00677DE5" w:rsidRDefault="00677DE5" w:rsidP="00E10ED2">
      <w:pPr>
        <w:pStyle w:val="NormalWeb"/>
      </w:pPr>
      <w:r>
        <w:t>Security: Secure access only</w:t>
      </w:r>
    </w:p>
    <w:p w14:paraId="5330272B" w14:textId="77777777" w:rsidR="00677DE5" w:rsidRDefault="00677DE5" w:rsidP="00E10ED2">
      <w:pPr>
        <w:pStyle w:val="NormalWeb"/>
      </w:pPr>
      <w:r>
        <w:t>Bit field description:</w:t>
      </w:r>
    </w:p>
    <w:p w14:paraId="795B758F" w14:textId="77777777" w:rsidR="00677DE5" w:rsidRDefault="00677DE5" w:rsidP="00312028">
      <w:pPr>
        <w:numPr>
          <w:ilvl w:val="0"/>
          <w:numId w:val="81"/>
        </w:numPr>
        <w:spacing w:before="100" w:beforeAutospacing="1" w:after="100" w:afterAutospacing="1" w:line="240" w:lineRule="auto"/>
      </w:pPr>
      <w:r>
        <w:rPr>
          <w:b/>
          <w:bCs/>
        </w:rPr>
        <w:t>FPO</w:t>
      </w:r>
      <w:r>
        <w:t xml:space="preserve">[0] - </w:t>
      </w:r>
      <w:r>
        <w:br/>
        <w:t>1'b1: Clock gating override is enabled (clock gating logic is disabled).</w:t>
      </w:r>
      <w:r>
        <w:br/>
        <w:t>1'b0: Clock gating override is disabled (clock gating logic is enabled).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354"/>
      </w:tblGrid>
      <w:tr w:rsidR="00677DE5" w:rsidRPr="00556EA2" w14:paraId="6F709C2F"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B9E017"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6B6FC"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6B937"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3A64"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8C5C6"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826A8"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FB9E6"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B6F3E"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76A53"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6D2F7"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7F4EA"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BB524"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0E17E"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7A08D"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70BC7"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BA0DD"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73ABE"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559A0"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175B"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8DBCC"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4DD80"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260C6"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76DA2"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5DAA9"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5424"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2E59B"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F6751"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5994"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863B8"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68BB2"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9FD44"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5C5C4" w14:textId="77777777" w:rsidR="00677DE5" w:rsidRPr="00556EA2" w:rsidRDefault="00677DE5" w:rsidP="00556EA2">
            <w:pPr>
              <w:jc w:val="center"/>
              <w:rPr>
                <w:sz w:val="14"/>
              </w:rPr>
            </w:pPr>
            <w:r w:rsidRPr="00556EA2">
              <w:rPr>
                <w:sz w:val="14"/>
              </w:rPr>
              <w:t>32</w:t>
            </w:r>
          </w:p>
        </w:tc>
      </w:tr>
      <w:tr w:rsidR="00677DE5" w:rsidRPr="00556EA2" w14:paraId="6F6D2992"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E24A8D1" w14:textId="77777777" w:rsidR="00677DE5" w:rsidRPr="00556EA2" w:rsidRDefault="00677DE5" w:rsidP="00556EA2">
            <w:pPr>
              <w:jc w:val="center"/>
              <w:rPr>
                <w:sz w:val="14"/>
              </w:rPr>
            </w:pPr>
            <w:r w:rsidRPr="00556EA2">
              <w:rPr>
                <w:sz w:val="14"/>
              </w:rPr>
              <w:t>u</w:t>
            </w:r>
          </w:p>
        </w:tc>
      </w:tr>
      <w:tr w:rsidR="00677DE5" w:rsidRPr="00556EA2" w14:paraId="4C2E6451"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E0C977"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A4C9"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8297"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9D750"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5E6AA"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ECFFE"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DFAA6"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56EB2"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48BF1"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957E5"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DC0A2"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3FBE5"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32907"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9CB28"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3A0A9"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75926"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3D3E7"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54199"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26E03"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3445B"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213AD"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ABAB"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B6E1B"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BB104"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2AA91"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6346C"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5F279"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3BA42"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D7FEB"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143A6"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CF2B9"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87E9E" w14:textId="77777777" w:rsidR="00677DE5" w:rsidRPr="00556EA2" w:rsidRDefault="00677DE5" w:rsidP="00556EA2">
            <w:pPr>
              <w:jc w:val="center"/>
              <w:rPr>
                <w:sz w:val="14"/>
              </w:rPr>
            </w:pPr>
            <w:r w:rsidRPr="00556EA2">
              <w:rPr>
                <w:sz w:val="14"/>
              </w:rPr>
              <w:t>0</w:t>
            </w:r>
          </w:p>
        </w:tc>
      </w:tr>
      <w:tr w:rsidR="00677DE5" w:rsidRPr="00556EA2" w14:paraId="7C83E43D" w14:textId="77777777" w:rsidTr="00556EA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2ACB4700"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FA117" w14:textId="77777777" w:rsidR="00677DE5" w:rsidRPr="00556EA2" w:rsidRDefault="00677DE5" w:rsidP="00556EA2">
            <w:pPr>
              <w:jc w:val="center"/>
              <w:rPr>
                <w:sz w:val="14"/>
              </w:rPr>
            </w:pPr>
            <w:r w:rsidRPr="00556EA2">
              <w:rPr>
                <w:sz w:val="14"/>
              </w:rPr>
              <w:t>FPO</w:t>
            </w:r>
          </w:p>
        </w:tc>
      </w:tr>
    </w:tbl>
    <w:p w14:paraId="6AD80626" w14:textId="77777777" w:rsidR="00677DE5" w:rsidRDefault="00677DE5" w:rsidP="00556EA2">
      <w:pPr>
        <w:pStyle w:val="Caption"/>
      </w:pPr>
      <w:r>
        <w:t xml:space="preserve">Table </w:t>
      </w:r>
      <w:fldSimple w:instr=" SEQ Table \* ARABIC ">
        <w:r>
          <w:rPr>
            <w:noProof/>
          </w:rPr>
          <w:t>53</w:t>
        </w:r>
      </w:fldSimple>
      <w:r>
        <w:t xml:space="preserve"> AXIM_CLK_GATING_OVERRIDE register</w:t>
      </w:r>
    </w:p>
    <w:p w14:paraId="7C70C1BC" w14:textId="77777777" w:rsidR="00677DE5" w:rsidRDefault="00677DE5" w:rsidP="00E10ED2">
      <w:pPr>
        <w:pStyle w:val="Heading3"/>
      </w:pPr>
      <w:r>
        <w:t>AXIM_COUNT_FOR_LATENCY_0</w:t>
      </w:r>
    </w:p>
    <w:p w14:paraId="0CC532B9" w14:textId="77777777" w:rsidR="00677DE5" w:rsidRDefault="00677DE5" w:rsidP="00556EA2">
      <w:pPr>
        <w:pStyle w:val="NormalWeb"/>
        <w:jc w:val="both"/>
      </w:pPr>
      <w:r>
        <w:t xml:space="preserve">This register is programmed with the number of commands over which latency is to be measured. When this register counts down to 0, latency measurement is complete and average latency can be computed using: </w:t>
      </w:r>
    </w:p>
    <w:p w14:paraId="0437AC91" w14:textId="77777777" w:rsidR="00677DE5" w:rsidRDefault="00677DE5" w:rsidP="00E10ED2">
      <w:pPr>
        <w:pStyle w:val="NormalWeb"/>
      </w:pPr>
      <w:r>
        <w:t>Average command latency = Value in AXIM_EVENT_COUNTER_0/Value which was programmed in AXIM_COUNT_FOR_LATENCY_0</w:t>
      </w:r>
    </w:p>
    <w:p w14:paraId="66E3E37B" w14:textId="77777777" w:rsidR="00677DE5" w:rsidRDefault="00677DE5" w:rsidP="00E10ED2">
      <w:pPr>
        <w:pStyle w:val="NormalWeb"/>
      </w:pPr>
      <w:r>
        <w:t xml:space="preserve">There are two sets of counters available for gathering statistics. AXIM_EVENT_CAPTURE_COMMAND_1, </w:t>
      </w:r>
      <w:r>
        <w:lastRenderedPageBreak/>
        <w:t>AXIM_EVENT_CAPTURE_COMMAND_MASK_1, AXIM_EVENT_COUNTER_1, AXIM_COUNT_FOR_LATENCY_1 constitute the second bank of counters and are similar to the above set.</w:t>
      </w:r>
    </w:p>
    <w:p w14:paraId="4F9AD759" w14:textId="77777777" w:rsidR="00677DE5" w:rsidRDefault="00677DE5" w:rsidP="00E10ED2">
      <w:pPr>
        <w:pStyle w:val="NormalWeb"/>
      </w:pPr>
      <w:r>
        <w:t>Attribute: RW</w:t>
      </w:r>
    </w:p>
    <w:p w14:paraId="0244603B" w14:textId="77777777" w:rsidR="00677DE5" w:rsidRDefault="00677DE5" w:rsidP="00E10ED2">
      <w:pPr>
        <w:pStyle w:val="NormalWeb"/>
      </w:pPr>
      <w:r>
        <w:t>Security: Non-secure</w:t>
      </w:r>
    </w:p>
    <w:p w14:paraId="142C6452" w14:textId="77777777" w:rsidR="00677DE5" w:rsidRDefault="00677DE5" w:rsidP="00E10ED2">
      <w:pPr>
        <w:pStyle w:val="NormalWeb"/>
      </w:pPr>
      <w:r>
        <w:t>Bit field description:</w:t>
      </w:r>
    </w:p>
    <w:p w14:paraId="061149B4" w14:textId="77777777" w:rsidR="00677DE5" w:rsidRDefault="00677DE5" w:rsidP="00312028">
      <w:pPr>
        <w:numPr>
          <w:ilvl w:val="0"/>
          <w:numId w:val="82"/>
        </w:numPr>
        <w:spacing w:before="100" w:beforeAutospacing="1" w:after="100" w:afterAutospacing="1" w:line="240" w:lineRule="auto"/>
      </w:pPr>
      <w:r>
        <w:rPr>
          <w:b/>
          <w:bCs/>
        </w:rPr>
        <w:t>CNTR</w:t>
      </w:r>
      <w: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2F288D8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3370"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3409A"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249E3"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93933"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401B1"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1A491"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30A2B"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F601"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F564D"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E802C"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7D44E"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87046"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39A0"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5CE9"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40973"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B3A19"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0A933"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7D462"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B78AF"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1BD8C"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173F5"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A5E82"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89FA2"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0CDD1"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474BC"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F37C5"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B7ADA"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4C175"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E6B30"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2FE6F"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7B4AE"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B2E36" w14:textId="77777777" w:rsidR="00677DE5" w:rsidRPr="00556EA2" w:rsidRDefault="00677DE5" w:rsidP="00556EA2">
            <w:pPr>
              <w:jc w:val="center"/>
              <w:rPr>
                <w:sz w:val="14"/>
              </w:rPr>
            </w:pPr>
            <w:r w:rsidRPr="00556EA2">
              <w:rPr>
                <w:sz w:val="14"/>
              </w:rPr>
              <w:t>32</w:t>
            </w:r>
          </w:p>
        </w:tc>
      </w:tr>
      <w:tr w:rsidR="00677DE5" w:rsidRPr="00556EA2" w14:paraId="0E814A92"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1CA71EC" w14:textId="77777777" w:rsidR="00677DE5" w:rsidRPr="00556EA2" w:rsidRDefault="00677DE5" w:rsidP="00556EA2">
            <w:pPr>
              <w:jc w:val="center"/>
              <w:rPr>
                <w:sz w:val="14"/>
              </w:rPr>
            </w:pPr>
            <w:r w:rsidRPr="00556EA2">
              <w:rPr>
                <w:sz w:val="14"/>
              </w:rPr>
              <w:t>u</w:t>
            </w:r>
          </w:p>
        </w:tc>
      </w:tr>
      <w:tr w:rsidR="00677DE5" w:rsidRPr="00556EA2" w14:paraId="7878E9B3"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1682BB"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2028C"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87AB2"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7BD3B"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34D9C"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536F5"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3450"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5BCB3"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4FE7C"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3C4A0"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DEFA"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90724"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3E69D"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2FC82"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E0196"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FA2CC"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534A5"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14AD2"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52ED"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A12A8"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A9897"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C9F5C"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A89B4"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18CD7"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4F4C4"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EC2D1"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4ADEF"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173C7"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37DD9"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BEAF"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2F2AC"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4AC0A" w14:textId="77777777" w:rsidR="00677DE5" w:rsidRPr="00556EA2" w:rsidRDefault="00677DE5" w:rsidP="00556EA2">
            <w:pPr>
              <w:jc w:val="center"/>
              <w:rPr>
                <w:sz w:val="14"/>
              </w:rPr>
            </w:pPr>
            <w:r w:rsidRPr="00556EA2">
              <w:rPr>
                <w:sz w:val="14"/>
              </w:rPr>
              <w:t>0</w:t>
            </w:r>
          </w:p>
        </w:tc>
      </w:tr>
      <w:tr w:rsidR="00677DE5" w:rsidRPr="00556EA2" w14:paraId="12D92C5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1AA71B6" w14:textId="77777777" w:rsidR="00677DE5" w:rsidRPr="00556EA2" w:rsidRDefault="00677DE5" w:rsidP="00556EA2">
            <w:pPr>
              <w:jc w:val="center"/>
              <w:rPr>
                <w:sz w:val="14"/>
              </w:rPr>
            </w:pPr>
            <w:r w:rsidRPr="00556EA2">
              <w:rPr>
                <w:sz w:val="14"/>
              </w:rPr>
              <w:t>CNTR</w:t>
            </w:r>
          </w:p>
        </w:tc>
      </w:tr>
    </w:tbl>
    <w:p w14:paraId="308785B6" w14:textId="77777777" w:rsidR="00677DE5" w:rsidRDefault="00677DE5" w:rsidP="00556EA2">
      <w:pPr>
        <w:pStyle w:val="Caption"/>
      </w:pPr>
      <w:r>
        <w:t xml:space="preserve">Table </w:t>
      </w:r>
      <w:fldSimple w:instr=" SEQ Table \* ARABIC ">
        <w:r>
          <w:rPr>
            <w:noProof/>
          </w:rPr>
          <w:t>54</w:t>
        </w:r>
      </w:fldSimple>
      <w:r>
        <w:t xml:space="preserve"> AXIM_COUNT_FOR_LATENCY_0 register</w:t>
      </w:r>
    </w:p>
    <w:p w14:paraId="5A216B1C" w14:textId="77777777" w:rsidR="00677DE5" w:rsidRDefault="00677DE5" w:rsidP="00E10ED2">
      <w:pPr>
        <w:pStyle w:val="Heading3"/>
      </w:pPr>
      <w:r>
        <w:t>AXIM_COUNT_FOR_LATENCY_1</w:t>
      </w:r>
    </w:p>
    <w:p w14:paraId="4F1702C3" w14:textId="77777777" w:rsidR="00677DE5" w:rsidRDefault="00677DE5" w:rsidP="00556EA2">
      <w:pPr>
        <w:pStyle w:val="NormalWeb"/>
        <w:jc w:val="both"/>
      </w:pPr>
      <w:r>
        <w:t xml:space="preserve">This register is programmed with the number of commands over which latency is to be measured. When this register counts down to 0, latency measurement is complete and average latency can be computed using: </w:t>
      </w:r>
    </w:p>
    <w:p w14:paraId="40D1DAC4" w14:textId="77777777" w:rsidR="00677DE5" w:rsidRDefault="00677DE5" w:rsidP="00556EA2">
      <w:pPr>
        <w:pStyle w:val="NormalWeb"/>
        <w:jc w:val="both"/>
      </w:pPr>
      <w:r>
        <w:t>Average command latency = Value in AXIM_EVENT_COUNTER_0/Value which was programmed in AXIM_COUNT_FOR_LATENCY_0</w:t>
      </w:r>
    </w:p>
    <w:p w14:paraId="4DC26892" w14:textId="77777777" w:rsidR="00677DE5" w:rsidRDefault="00677DE5" w:rsidP="00556EA2">
      <w:pPr>
        <w:pStyle w:val="NormalWeb"/>
        <w:jc w:val="both"/>
      </w:pPr>
      <w:r>
        <w:t>There are two sets of counters available for gathering statistics. AXIM_EVENT_CAPTURE_COMMAND_1, AXIM_EVENT_CAPTURE_COMMAND_MASK_1, AXIM_EVENT_COUNTER_1, AXIM_COUNT_FOR_LATENCY_1 constitute the second bank of counters and are similar to the above set.</w:t>
      </w:r>
    </w:p>
    <w:p w14:paraId="36327AF0" w14:textId="77777777" w:rsidR="00677DE5" w:rsidRDefault="00677DE5" w:rsidP="00E10ED2">
      <w:pPr>
        <w:pStyle w:val="NormalWeb"/>
      </w:pPr>
      <w:r>
        <w:t>Attribute: RW</w:t>
      </w:r>
    </w:p>
    <w:p w14:paraId="49A3111E" w14:textId="77777777" w:rsidR="00677DE5" w:rsidRDefault="00677DE5" w:rsidP="00E10ED2">
      <w:pPr>
        <w:pStyle w:val="NormalWeb"/>
      </w:pPr>
      <w:r>
        <w:t>Security: Non-secure</w:t>
      </w:r>
    </w:p>
    <w:p w14:paraId="0FD49421" w14:textId="77777777" w:rsidR="00677DE5" w:rsidRDefault="00677DE5" w:rsidP="00E10ED2">
      <w:pPr>
        <w:pStyle w:val="NormalWeb"/>
      </w:pPr>
      <w:r>
        <w:t>Bit field description:</w:t>
      </w:r>
    </w:p>
    <w:p w14:paraId="69435C80" w14:textId="77777777" w:rsidR="00677DE5" w:rsidRDefault="00677DE5" w:rsidP="00312028">
      <w:pPr>
        <w:numPr>
          <w:ilvl w:val="0"/>
          <w:numId w:val="83"/>
        </w:numPr>
        <w:spacing w:before="100" w:beforeAutospacing="1" w:after="100" w:afterAutospacing="1" w:line="240" w:lineRule="auto"/>
      </w:pPr>
      <w:r>
        <w:rPr>
          <w:b/>
          <w:bCs/>
        </w:rPr>
        <w:t>CNTR</w:t>
      </w:r>
      <w: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77DE5" w:rsidRPr="00556EA2" w14:paraId="5B9EBA76"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408246" w14:textId="77777777" w:rsidR="00677DE5" w:rsidRPr="00556EA2" w:rsidRDefault="00677DE5" w:rsidP="00556EA2">
            <w:pPr>
              <w:spacing w:after="0"/>
              <w:jc w:val="center"/>
              <w:rPr>
                <w:sz w:val="16"/>
              </w:rPr>
            </w:pPr>
            <w:r w:rsidRPr="00556EA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2A739" w14:textId="77777777" w:rsidR="00677DE5" w:rsidRPr="00556EA2" w:rsidRDefault="00677DE5" w:rsidP="00556EA2">
            <w:pPr>
              <w:jc w:val="center"/>
              <w:rPr>
                <w:sz w:val="16"/>
              </w:rPr>
            </w:pPr>
            <w:r w:rsidRPr="00556EA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60FD8" w14:textId="77777777" w:rsidR="00677DE5" w:rsidRPr="00556EA2" w:rsidRDefault="00677DE5" w:rsidP="00556EA2">
            <w:pPr>
              <w:jc w:val="center"/>
              <w:rPr>
                <w:sz w:val="16"/>
              </w:rPr>
            </w:pPr>
            <w:r w:rsidRPr="00556EA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BF04" w14:textId="77777777" w:rsidR="00677DE5" w:rsidRPr="00556EA2" w:rsidRDefault="00677DE5" w:rsidP="00556EA2">
            <w:pPr>
              <w:jc w:val="center"/>
              <w:rPr>
                <w:sz w:val="16"/>
              </w:rPr>
            </w:pPr>
            <w:r w:rsidRPr="00556EA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EC55C" w14:textId="77777777" w:rsidR="00677DE5" w:rsidRPr="00556EA2" w:rsidRDefault="00677DE5" w:rsidP="00556EA2">
            <w:pPr>
              <w:jc w:val="center"/>
              <w:rPr>
                <w:sz w:val="16"/>
              </w:rPr>
            </w:pPr>
            <w:r w:rsidRPr="00556EA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62A26" w14:textId="77777777" w:rsidR="00677DE5" w:rsidRPr="00556EA2" w:rsidRDefault="00677DE5" w:rsidP="00556EA2">
            <w:pPr>
              <w:jc w:val="center"/>
              <w:rPr>
                <w:sz w:val="16"/>
              </w:rPr>
            </w:pPr>
            <w:r w:rsidRPr="00556EA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BB178" w14:textId="77777777" w:rsidR="00677DE5" w:rsidRPr="00556EA2" w:rsidRDefault="00677DE5" w:rsidP="00556EA2">
            <w:pPr>
              <w:jc w:val="center"/>
              <w:rPr>
                <w:sz w:val="16"/>
              </w:rPr>
            </w:pPr>
            <w:r w:rsidRPr="00556EA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4353E" w14:textId="77777777" w:rsidR="00677DE5" w:rsidRPr="00556EA2" w:rsidRDefault="00677DE5" w:rsidP="00556EA2">
            <w:pPr>
              <w:jc w:val="center"/>
              <w:rPr>
                <w:sz w:val="16"/>
              </w:rPr>
            </w:pPr>
            <w:r w:rsidRPr="00556EA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4D88" w14:textId="77777777" w:rsidR="00677DE5" w:rsidRPr="00556EA2" w:rsidRDefault="00677DE5" w:rsidP="00556EA2">
            <w:pPr>
              <w:jc w:val="center"/>
              <w:rPr>
                <w:sz w:val="16"/>
              </w:rPr>
            </w:pPr>
            <w:r w:rsidRPr="00556EA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A5B95" w14:textId="77777777" w:rsidR="00677DE5" w:rsidRPr="00556EA2" w:rsidRDefault="00677DE5" w:rsidP="00556EA2">
            <w:pPr>
              <w:jc w:val="center"/>
              <w:rPr>
                <w:sz w:val="16"/>
              </w:rPr>
            </w:pPr>
            <w:r w:rsidRPr="00556EA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842A9" w14:textId="77777777" w:rsidR="00677DE5" w:rsidRPr="00556EA2" w:rsidRDefault="00677DE5" w:rsidP="00556EA2">
            <w:pPr>
              <w:jc w:val="center"/>
              <w:rPr>
                <w:sz w:val="16"/>
              </w:rPr>
            </w:pPr>
            <w:r w:rsidRPr="00556EA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23DF1" w14:textId="77777777" w:rsidR="00677DE5" w:rsidRPr="00556EA2" w:rsidRDefault="00677DE5" w:rsidP="00556EA2">
            <w:pPr>
              <w:jc w:val="center"/>
              <w:rPr>
                <w:sz w:val="16"/>
              </w:rPr>
            </w:pPr>
            <w:r w:rsidRPr="00556EA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F36F" w14:textId="77777777" w:rsidR="00677DE5" w:rsidRPr="00556EA2" w:rsidRDefault="00677DE5" w:rsidP="00556EA2">
            <w:pPr>
              <w:jc w:val="center"/>
              <w:rPr>
                <w:sz w:val="16"/>
              </w:rPr>
            </w:pPr>
            <w:r w:rsidRPr="00556EA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DBB99" w14:textId="77777777" w:rsidR="00677DE5" w:rsidRPr="00556EA2" w:rsidRDefault="00677DE5" w:rsidP="00556EA2">
            <w:pPr>
              <w:jc w:val="center"/>
              <w:rPr>
                <w:sz w:val="16"/>
              </w:rPr>
            </w:pPr>
            <w:r w:rsidRPr="00556EA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2A0FE" w14:textId="77777777" w:rsidR="00677DE5" w:rsidRPr="00556EA2" w:rsidRDefault="00677DE5" w:rsidP="00556EA2">
            <w:pPr>
              <w:jc w:val="center"/>
              <w:rPr>
                <w:sz w:val="16"/>
              </w:rPr>
            </w:pPr>
            <w:r w:rsidRPr="00556EA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703E5" w14:textId="77777777" w:rsidR="00677DE5" w:rsidRPr="00556EA2" w:rsidRDefault="00677DE5" w:rsidP="00556EA2">
            <w:pPr>
              <w:jc w:val="center"/>
              <w:rPr>
                <w:sz w:val="16"/>
              </w:rPr>
            </w:pPr>
            <w:r w:rsidRPr="00556EA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D36F2" w14:textId="77777777" w:rsidR="00677DE5" w:rsidRPr="00556EA2" w:rsidRDefault="00677DE5" w:rsidP="00556EA2">
            <w:pPr>
              <w:jc w:val="center"/>
              <w:rPr>
                <w:sz w:val="16"/>
              </w:rPr>
            </w:pPr>
            <w:r w:rsidRPr="00556EA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191B8" w14:textId="77777777" w:rsidR="00677DE5" w:rsidRPr="00556EA2" w:rsidRDefault="00677DE5" w:rsidP="00556EA2">
            <w:pPr>
              <w:jc w:val="center"/>
              <w:rPr>
                <w:sz w:val="16"/>
              </w:rPr>
            </w:pPr>
            <w:r w:rsidRPr="00556EA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01557" w14:textId="77777777" w:rsidR="00677DE5" w:rsidRPr="00556EA2" w:rsidRDefault="00677DE5" w:rsidP="00556EA2">
            <w:pPr>
              <w:jc w:val="center"/>
              <w:rPr>
                <w:sz w:val="16"/>
              </w:rPr>
            </w:pPr>
            <w:r w:rsidRPr="00556EA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F7EC1" w14:textId="77777777" w:rsidR="00677DE5" w:rsidRPr="00556EA2" w:rsidRDefault="00677DE5" w:rsidP="00556EA2">
            <w:pPr>
              <w:jc w:val="center"/>
              <w:rPr>
                <w:sz w:val="16"/>
              </w:rPr>
            </w:pPr>
            <w:r w:rsidRPr="00556EA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E64EA" w14:textId="77777777" w:rsidR="00677DE5" w:rsidRPr="00556EA2" w:rsidRDefault="00677DE5" w:rsidP="00556EA2">
            <w:pPr>
              <w:jc w:val="center"/>
              <w:rPr>
                <w:sz w:val="16"/>
              </w:rPr>
            </w:pPr>
            <w:r w:rsidRPr="00556EA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244B1" w14:textId="77777777" w:rsidR="00677DE5" w:rsidRPr="00556EA2" w:rsidRDefault="00677DE5" w:rsidP="00556EA2">
            <w:pPr>
              <w:jc w:val="center"/>
              <w:rPr>
                <w:sz w:val="16"/>
              </w:rPr>
            </w:pPr>
            <w:r w:rsidRPr="00556EA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2126B" w14:textId="77777777" w:rsidR="00677DE5" w:rsidRPr="00556EA2" w:rsidRDefault="00677DE5" w:rsidP="00556EA2">
            <w:pPr>
              <w:jc w:val="center"/>
              <w:rPr>
                <w:sz w:val="16"/>
              </w:rPr>
            </w:pPr>
            <w:r w:rsidRPr="00556EA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95DBA" w14:textId="77777777" w:rsidR="00677DE5" w:rsidRPr="00556EA2" w:rsidRDefault="00677DE5" w:rsidP="00556EA2">
            <w:pPr>
              <w:jc w:val="center"/>
              <w:rPr>
                <w:sz w:val="16"/>
              </w:rPr>
            </w:pPr>
            <w:r w:rsidRPr="00556EA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D6DA7" w14:textId="77777777" w:rsidR="00677DE5" w:rsidRPr="00556EA2" w:rsidRDefault="00677DE5" w:rsidP="00556EA2">
            <w:pPr>
              <w:jc w:val="center"/>
              <w:rPr>
                <w:sz w:val="16"/>
              </w:rPr>
            </w:pPr>
            <w:r w:rsidRPr="00556EA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BA4" w14:textId="77777777" w:rsidR="00677DE5" w:rsidRPr="00556EA2" w:rsidRDefault="00677DE5" w:rsidP="00556EA2">
            <w:pPr>
              <w:jc w:val="center"/>
              <w:rPr>
                <w:sz w:val="16"/>
              </w:rPr>
            </w:pPr>
            <w:r w:rsidRPr="00556EA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DE29B" w14:textId="77777777" w:rsidR="00677DE5" w:rsidRPr="00556EA2" w:rsidRDefault="00677DE5" w:rsidP="00556EA2">
            <w:pPr>
              <w:jc w:val="center"/>
              <w:rPr>
                <w:sz w:val="16"/>
              </w:rPr>
            </w:pPr>
            <w:r w:rsidRPr="00556EA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077D" w14:textId="77777777" w:rsidR="00677DE5" w:rsidRPr="00556EA2" w:rsidRDefault="00677DE5" w:rsidP="00556EA2">
            <w:pPr>
              <w:jc w:val="center"/>
              <w:rPr>
                <w:sz w:val="16"/>
              </w:rPr>
            </w:pPr>
            <w:r w:rsidRPr="00556EA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AFC35" w14:textId="77777777" w:rsidR="00677DE5" w:rsidRPr="00556EA2" w:rsidRDefault="00677DE5" w:rsidP="00556EA2">
            <w:pPr>
              <w:jc w:val="center"/>
              <w:rPr>
                <w:sz w:val="16"/>
              </w:rPr>
            </w:pPr>
            <w:r w:rsidRPr="00556EA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A6722" w14:textId="77777777" w:rsidR="00677DE5" w:rsidRPr="00556EA2" w:rsidRDefault="00677DE5" w:rsidP="00556EA2">
            <w:pPr>
              <w:jc w:val="center"/>
              <w:rPr>
                <w:sz w:val="16"/>
              </w:rPr>
            </w:pPr>
            <w:r w:rsidRPr="00556EA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329B8" w14:textId="77777777" w:rsidR="00677DE5" w:rsidRPr="00556EA2" w:rsidRDefault="00677DE5" w:rsidP="00556EA2">
            <w:pPr>
              <w:jc w:val="center"/>
              <w:rPr>
                <w:sz w:val="16"/>
              </w:rPr>
            </w:pPr>
            <w:r w:rsidRPr="00556EA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42B51" w14:textId="77777777" w:rsidR="00677DE5" w:rsidRPr="00556EA2" w:rsidRDefault="00677DE5" w:rsidP="00556EA2">
            <w:pPr>
              <w:jc w:val="center"/>
              <w:rPr>
                <w:sz w:val="16"/>
              </w:rPr>
            </w:pPr>
            <w:r w:rsidRPr="00556EA2">
              <w:rPr>
                <w:sz w:val="16"/>
              </w:rPr>
              <w:t>32</w:t>
            </w:r>
          </w:p>
        </w:tc>
      </w:tr>
      <w:tr w:rsidR="00677DE5" w:rsidRPr="00556EA2" w14:paraId="62502433"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3641A41" w14:textId="77777777" w:rsidR="00677DE5" w:rsidRPr="00556EA2" w:rsidRDefault="00677DE5" w:rsidP="00556EA2">
            <w:pPr>
              <w:jc w:val="center"/>
              <w:rPr>
                <w:sz w:val="16"/>
              </w:rPr>
            </w:pPr>
            <w:r w:rsidRPr="00556EA2">
              <w:rPr>
                <w:sz w:val="16"/>
              </w:rPr>
              <w:t>u</w:t>
            </w:r>
          </w:p>
        </w:tc>
      </w:tr>
      <w:tr w:rsidR="00677DE5" w:rsidRPr="00556EA2" w14:paraId="459CAB2C"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89AAA5" w14:textId="77777777" w:rsidR="00677DE5" w:rsidRPr="00556EA2" w:rsidRDefault="00677DE5" w:rsidP="00556EA2">
            <w:pPr>
              <w:jc w:val="center"/>
              <w:rPr>
                <w:sz w:val="16"/>
              </w:rPr>
            </w:pPr>
            <w:r w:rsidRPr="00556EA2">
              <w:rPr>
                <w:sz w:val="16"/>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447EB" w14:textId="77777777" w:rsidR="00677DE5" w:rsidRPr="00556EA2" w:rsidRDefault="00677DE5" w:rsidP="00556EA2">
            <w:pPr>
              <w:jc w:val="center"/>
              <w:rPr>
                <w:sz w:val="16"/>
              </w:rPr>
            </w:pPr>
            <w:r w:rsidRPr="00556EA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E341" w14:textId="77777777" w:rsidR="00677DE5" w:rsidRPr="00556EA2" w:rsidRDefault="00677DE5" w:rsidP="00556EA2">
            <w:pPr>
              <w:jc w:val="center"/>
              <w:rPr>
                <w:sz w:val="16"/>
              </w:rPr>
            </w:pPr>
            <w:r w:rsidRPr="00556EA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60923" w14:textId="77777777" w:rsidR="00677DE5" w:rsidRPr="00556EA2" w:rsidRDefault="00677DE5" w:rsidP="00556EA2">
            <w:pPr>
              <w:jc w:val="center"/>
              <w:rPr>
                <w:sz w:val="16"/>
              </w:rPr>
            </w:pPr>
            <w:r w:rsidRPr="00556EA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932FE" w14:textId="77777777" w:rsidR="00677DE5" w:rsidRPr="00556EA2" w:rsidRDefault="00677DE5" w:rsidP="00556EA2">
            <w:pPr>
              <w:jc w:val="center"/>
              <w:rPr>
                <w:sz w:val="16"/>
              </w:rPr>
            </w:pPr>
            <w:r w:rsidRPr="00556EA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62BB7" w14:textId="77777777" w:rsidR="00677DE5" w:rsidRPr="00556EA2" w:rsidRDefault="00677DE5" w:rsidP="00556EA2">
            <w:pPr>
              <w:jc w:val="center"/>
              <w:rPr>
                <w:sz w:val="16"/>
              </w:rPr>
            </w:pPr>
            <w:r w:rsidRPr="00556EA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E59F" w14:textId="77777777" w:rsidR="00677DE5" w:rsidRPr="00556EA2" w:rsidRDefault="00677DE5" w:rsidP="00556EA2">
            <w:pPr>
              <w:jc w:val="center"/>
              <w:rPr>
                <w:sz w:val="16"/>
              </w:rPr>
            </w:pPr>
            <w:r w:rsidRPr="00556EA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0CBF2" w14:textId="77777777" w:rsidR="00677DE5" w:rsidRPr="00556EA2" w:rsidRDefault="00677DE5" w:rsidP="00556EA2">
            <w:pPr>
              <w:jc w:val="center"/>
              <w:rPr>
                <w:sz w:val="16"/>
              </w:rPr>
            </w:pPr>
            <w:r w:rsidRPr="00556EA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CCBD1" w14:textId="77777777" w:rsidR="00677DE5" w:rsidRPr="00556EA2" w:rsidRDefault="00677DE5" w:rsidP="00556EA2">
            <w:pPr>
              <w:jc w:val="center"/>
              <w:rPr>
                <w:sz w:val="16"/>
              </w:rPr>
            </w:pPr>
            <w:r w:rsidRPr="00556EA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0703" w14:textId="77777777" w:rsidR="00677DE5" w:rsidRPr="00556EA2" w:rsidRDefault="00677DE5" w:rsidP="00556EA2">
            <w:pPr>
              <w:jc w:val="center"/>
              <w:rPr>
                <w:sz w:val="16"/>
              </w:rPr>
            </w:pPr>
            <w:r w:rsidRPr="00556EA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DE21E" w14:textId="77777777" w:rsidR="00677DE5" w:rsidRPr="00556EA2" w:rsidRDefault="00677DE5" w:rsidP="00556EA2">
            <w:pPr>
              <w:jc w:val="center"/>
              <w:rPr>
                <w:sz w:val="16"/>
              </w:rPr>
            </w:pPr>
            <w:r w:rsidRPr="00556EA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8858B" w14:textId="77777777" w:rsidR="00677DE5" w:rsidRPr="00556EA2" w:rsidRDefault="00677DE5" w:rsidP="00556EA2">
            <w:pPr>
              <w:jc w:val="center"/>
              <w:rPr>
                <w:sz w:val="16"/>
              </w:rPr>
            </w:pPr>
            <w:r w:rsidRPr="00556EA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0E05" w14:textId="77777777" w:rsidR="00677DE5" w:rsidRPr="00556EA2" w:rsidRDefault="00677DE5" w:rsidP="00556EA2">
            <w:pPr>
              <w:jc w:val="center"/>
              <w:rPr>
                <w:sz w:val="16"/>
              </w:rPr>
            </w:pPr>
            <w:r w:rsidRPr="00556EA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EBEA3" w14:textId="77777777" w:rsidR="00677DE5" w:rsidRPr="00556EA2" w:rsidRDefault="00677DE5" w:rsidP="00556EA2">
            <w:pPr>
              <w:jc w:val="center"/>
              <w:rPr>
                <w:sz w:val="16"/>
              </w:rPr>
            </w:pPr>
            <w:r w:rsidRPr="00556EA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477D7" w14:textId="77777777" w:rsidR="00677DE5" w:rsidRPr="00556EA2" w:rsidRDefault="00677DE5" w:rsidP="00556EA2">
            <w:pPr>
              <w:jc w:val="center"/>
              <w:rPr>
                <w:sz w:val="16"/>
              </w:rPr>
            </w:pPr>
            <w:r w:rsidRPr="00556EA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63A10" w14:textId="77777777" w:rsidR="00677DE5" w:rsidRPr="00556EA2" w:rsidRDefault="00677DE5" w:rsidP="00556EA2">
            <w:pPr>
              <w:jc w:val="center"/>
              <w:rPr>
                <w:sz w:val="16"/>
              </w:rPr>
            </w:pPr>
            <w:r w:rsidRPr="00556EA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522E" w14:textId="77777777" w:rsidR="00677DE5" w:rsidRPr="00556EA2" w:rsidRDefault="00677DE5" w:rsidP="00556EA2">
            <w:pPr>
              <w:jc w:val="center"/>
              <w:rPr>
                <w:sz w:val="16"/>
              </w:rPr>
            </w:pPr>
            <w:r w:rsidRPr="00556EA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646F" w14:textId="77777777" w:rsidR="00677DE5" w:rsidRPr="00556EA2" w:rsidRDefault="00677DE5" w:rsidP="00556EA2">
            <w:pPr>
              <w:jc w:val="center"/>
              <w:rPr>
                <w:sz w:val="16"/>
              </w:rPr>
            </w:pPr>
            <w:r w:rsidRPr="00556EA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0D93A" w14:textId="77777777" w:rsidR="00677DE5" w:rsidRPr="00556EA2" w:rsidRDefault="00677DE5" w:rsidP="00556EA2">
            <w:pPr>
              <w:jc w:val="center"/>
              <w:rPr>
                <w:sz w:val="16"/>
              </w:rPr>
            </w:pPr>
            <w:r w:rsidRPr="00556EA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A7D48" w14:textId="77777777" w:rsidR="00677DE5" w:rsidRPr="00556EA2" w:rsidRDefault="00677DE5" w:rsidP="00556EA2">
            <w:pPr>
              <w:jc w:val="center"/>
              <w:rPr>
                <w:sz w:val="16"/>
              </w:rPr>
            </w:pPr>
            <w:r w:rsidRPr="00556EA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50CB1" w14:textId="77777777" w:rsidR="00677DE5" w:rsidRPr="00556EA2" w:rsidRDefault="00677DE5" w:rsidP="00556EA2">
            <w:pPr>
              <w:jc w:val="center"/>
              <w:rPr>
                <w:sz w:val="16"/>
              </w:rPr>
            </w:pPr>
            <w:r w:rsidRPr="00556EA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4E4D4" w14:textId="77777777" w:rsidR="00677DE5" w:rsidRPr="00556EA2" w:rsidRDefault="00677DE5" w:rsidP="00556EA2">
            <w:pPr>
              <w:jc w:val="center"/>
              <w:rPr>
                <w:sz w:val="16"/>
              </w:rPr>
            </w:pPr>
            <w:r w:rsidRPr="00556EA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B5CAE" w14:textId="77777777" w:rsidR="00677DE5" w:rsidRPr="00556EA2" w:rsidRDefault="00677DE5" w:rsidP="00556EA2">
            <w:pPr>
              <w:jc w:val="center"/>
              <w:rPr>
                <w:sz w:val="16"/>
              </w:rPr>
            </w:pPr>
            <w:r w:rsidRPr="00556EA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F3382" w14:textId="77777777" w:rsidR="00677DE5" w:rsidRPr="00556EA2" w:rsidRDefault="00677DE5" w:rsidP="00556EA2">
            <w:pPr>
              <w:jc w:val="center"/>
              <w:rPr>
                <w:sz w:val="16"/>
              </w:rPr>
            </w:pPr>
            <w:r w:rsidRPr="00556EA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7FA30" w14:textId="77777777" w:rsidR="00677DE5" w:rsidRPr="00556EA2" w:rsidRDefault="00677DE5" w:rsidP="00556EA2">
            <w:pPr>
              <w:jc w:val="center"/>
              <w:rPr>
                <w:sz w:val="16"/>
              </w:rPr>
            </w:pPr>
            <w:r w:rsidRPr="00556EA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5D5EF" w14:textId="77777777" w:rsidR="00677DE5" w:rsidRPr="00556EA2" w:rsidRDefault="00677DE5" w:rsidP="00556EA2">
            <w:pPr>
              <w:jc w:val="center"/>
              <w:rPr>
                <w:sz w:val="16"/>
              </w:rPr>
            </w:pPr>
            <w:r w:rsidRPr="00556EA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D0B23" w14:textId="77777777" w:rsidR="00677DE5" w:rsidRPr="00556EA2" w:rsidRDefault="00677DE5" w:rsidP="00556EA2">
            <w:pPr>
              <w:jc w:val="center"/>
              <w:rPr>
                <w:sz w:val="16"/>
              </w:rPr>
            </w:pPr>
            <w:r w:rsidRPr="00556EA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12B55" w14:textId="77777777" w:rsidR="00677DE5" w:rsidRPr="00556EA2" w:rsidRDefault="00677DE5" w:rsidP="00556EA2">
            <w:pPr>
              <w:jc w:val="center"/>
              <w:rPr>
                <w:sz w:val="16"/>
              </w:rPr>
            </w:pPr>
            <w:r w:rsidRPr="00556EA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8521E" w14:textId="77777777" w:rsidR="00677DE5" w:rsidRPr="00556EA2" w:rsidRDefault="00677DE5" w:rsidP="00556EA2">
            <w:pPr>
              <w:jc w:val="center"/>
              <w:rPr>
                <w:sz w:val="16"/>
              </w:rPr>
            </w:pPr>
            <w:r w:rsidRPr="00556EA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314A7" w14:textId="77777777" w:rsidR="00677DE5" w:rsidRPr="00556EA2" w:rsidRDefault="00677DE5" w:rsidP="00556EA2">
            <w:pPr>
              <w:jc w:val="center"/>
              <w:rPr>
                <w:sz w:val="16"/>
              </w:rPr>
            </w:pPr>
            <w:r w:rsidRPr="00556EA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C16A5" w14:textId="77777777" w:rsidR="00677DE5" w:rsidRPr="00556EA2" w:rsidRDefault="00677DE5" w:rsidP="00556EA2">
            <w:pPr>
              <w:jc w:val="center"/>
              <w:rPr>
                <w:sz w:val="16"/>
              </w:rPr>
            </w:pPr>
            <w:r w:rsidRPr="00556EA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D98D3" w14:textId="77777777" w:rsidR="00677DE5" w:rsidRPr="00556EA2" w:rsidRDefault="00677DE5" w:rsidP="00556EA2">
            <w:pPr>
              <w:jc w:val="center"/>
              <w:rPr>
                <w:sz w:val="16"/>
              </w:rPr>
            </w:pPr>
            <w:r w:rsidRPr="00556EA2">
              <w:rPr>
                <w:sz w:val="16"/>
              </w:rPr>
              <w:t>0</w:t>
            </w:r>
          </w:p>
        </w:tc>
      </w:tr>
      <w:tr w:rsidR="00677DE5" w:rsidRPr="00556EA2" w14:paraId="3AA2C791"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65F8CA1" w14:textId="77777777" w:rsidR="00677DE5" w:rsidRPr="00556EA2" w:rsidRDefault="00677DE5" w:rsidP="00556EA2">
            <w:pPr>
              <w:jc w:val="center"/>
              <w:rPr>
                <w:sz w:val="16"/>
              </w:rPr>
            </w:pPr>
            <w:r w:rsidRPr="00556EA2">
              <w:rPr>
                <w:sz w:val="16"/>
              </w:rPr>
              <w:t>CNTR</w:t>
            </w:r>
          </w:p>
        </w:tc>
      </w:tr>
    </w:tbl>
    <w:p w14:paraId="11CEDFAB" w14:textId="77777777" w:rsidR="00677DE5" w:rsidRDefault="00677DE5" w:rsidP="00556EA2">
      <w:pPr>
        <w:pStyle w:val="Caption"/>
      </w:pPr>
      <w:r>
        <w:t xml:space="preserve">Table </w:t>
      </w:r>
      <w:fldSimple w:instr=" SEQ Table \* ARABIC ">
        <w:r>
          <w:rPr>
            <w:noProof/>
          </w:rPr>
          <w:t>55</w:t>
        </w:r>
      </w:fldSimple>
      <w:r>
        <w:t xml:space="preserve"> AXIM_COUNT_FOR_LATENCY_1 register</w:t>
      </w:r>
    </w:p>
    <w:p w14:paraId="48675C5E" w14:textId="77777777" w:rsidR="00677DE5" w:rsidRDefault="00677DE5" w:rsidP="00E10ED2">
      <w:pPr>
        <w:pStyle w:val="Heading3"/>
      </w:pPr>
      <w:r>
        <w:t>AXIM_ERROR_INTERRUPT_MASK</w:t>
      </w:r>
    </w:p>
    <w:p w14:paraId="404F534C" w14:textId="77777777" w:rsidR="00677DE5" w:rsidRDefault="00677DE5" w:rsidP="00556EA2">
      <w:pPr>
        <w:pStyle w:val="NormalWeb"/>
        <w:jc w:val="both"/>
      </w:pPr>
      <w:r>
        <w:t>Interrupt mask register. Individual bit position matches the error bit positions in AXIM_ERROR_INTERRUPT_STATUS. When an INTM bit is set, occurrence of the corresponding error event will not cause an interrupt to be raised. When 1'b0, error event will cause interrupt to be raised.</w:t>
      </w:r>
    </w:p>
    <w:p w14:paraId="3E3B5996" w14:textId="77777777" w:rsidR="00677DE5" w:rsidRDefault="00677DE5" w:rsidP="00E10ED2">
      <w:pPr>
        <w:pStyle w:val="NormalWeb"/>
      </w:pPr>
      <w:r>
        <w:t>Attribute: RW</w:t>
      </w:r>
    </w:p>
    <w:p w14:paraId="05E89435" w14:textId="77777777" w:rsidR="00677DE5" w:rsidRDefault="00677DE5" w:rsidP="00E10ED2">
      <w:pPr>
        <w:pStyle w:val="NormalWeb"/>
      </w:pPr>
      <w:r>
        <w:t>Security: Non-secure</w:t>
      </w:r>
    </w:p>
    <w:p w14:paraId="468A5805" w14:textId="77777777" w:rsidR="00677DE5" w:rsidRDefault="00677DE5" w:rsidP="00E10ED2">
      <w:pPr>
        <w:pStyle w:val="NormalWeb"/>
      </w:pPr>
      <w:r>
        <w:t>Bit field description:</w:t>
      </w:r>
    </w:p>
    <w:p w14:paraId="445F9C72" w14:textId="77777777" w:rsidR="00677DE5" w:rsidRDefault="00677DE5" w:rsidP="00312028">
      <w:pPr>
        <w:numPr>
          <w:ilvl w:val="0"/>
          <w:numId w:val="84"/>
        </w:numPr>
        <w:spacing w:before="100" w:beforeAutospacing="1" w:after="100" w:afterAutospacing="1" w:line="240" w:lineRule="auto"/>
      </w:pPr>
      <w:r>
        <w:rPr>
          <w:b/>
          <w:bCs/>
        </w:rPr>
        <w:t>E47</w:t>
      </w:r>
      <w:r>
        <w:t xml:space="preserve">[47] - </w:t>
      </w:r>
      <w:r>
        <w:br/>
        <w:t>1'b1: Flop Structure Parity Intr Mask</w:t>
      </w:r>
    </w:p>
    <w:p w14:paraId="23019915" w14:textId="77777777" w:rsidR="00677DE5" w:rsidRDefault="00677DE5" w:rsidP="00312028">
      <w:pPr>
        <w:numPr>
          <w:ilvl w:val="0"/>
          <w:numId w:val="84"/>
        </w:numPr>
        <w:spacing w:before="100" w:beforeAutospacing="1" w:after="100" w:afterAutospacing="1" w:line="240" w:lineRule="auto"/>
      </w:pPr>
      <w:r>
        <w:rPr>
          <w:b/>
          <w:bCs/>
        </w:rPr>
        <w:t>M46</w:t>
      </w:r>
      <w:r>
        <w:t xml:space="preserve">[46] - </w:t>
      </w:r>
      <w:r>
        <w:br/>
        <w:t>1'b1: CDDATA Parity Intr Mask</w:t>
      </w:r>
    </w:p>
    <w:p w14:paraId="0F5A820A" w14:textId="77777777" w:rsidR="00677DE5" w:rsidRDefault="00677DE5" w:rsidP="00312028">
      <w:pPr>
        <w:numPr>
          <w:ilvl w:val="0"/>
          <w:numId w:val="84"/>
        </w:numPr>
        <w:spacing w:before="100" w:beforeAutospacing="1" w:after="100" w:afterAutospacing="1" w:line="240" w:lineRule="auto"/>
      </w:pPr>
      <w:r>
        <w:rPr>
          <w:b/>
          <w:bCs/>
        </w:rPr>
        <w:t>M45</w:t>
      </w:r>
      <w:r>
        <w:t xml:space="preserve">[45] - </w:t>
      </w:r>
      <w:r>
        <w:br/>
        <w:t>1'b1: WDATA Parity Intr Mask</w:t>
      </w:r>
    </w:p>
    <w:p w14:paraId="1E3B7115" w14:textId="77777777" w:rsidR="00677DE5" w:rsidRDefault="00677DE5" w:rsidP="00312028">
      <w:pPr>
        <w:numPr>
          <w:ilvl w:val="0"/>
          <w:numId w:val="84"/>
        </w:numPr>
        <w:spacing w:before="100" w:beforeAutospacing="1" w:after="100" w:afterAutospacing="1" w:line="240" w:lineRule="auto"/>
      </w:pPr>
      <w:r>
        <w:rPr>
          <w:b/>
          <w:bCs/>
        </w:rPr>
        <w:t>M44</w:t>
      </w:r>
      <w:r>
        <w:t xml:space="preserve">[44] - </w:t>
      </w:r>
      <w:r>
        <w:br/>
        <w:t>1'b1: AWADDR Parity Intr Mask</w:t>
      </w:r>
    </w:p>
    <w:p w14:paraId="696DF5FD" w14:textId="77777777" w:rsidR="00677DE5" w:rsidRDefault="00677DE5" w:rsidP="00312028">
      <w:pPr>
        <w:numPr>
          <w:ilvl w:val="0"/>
          <w:numId w:val="84"/>
        </w:numPr>
        <w:spacing w:before="100" w:beforeAutospacing="1" w:after="100" w:afterAutospacing="1" w:line="240" w:lineRule="auto"/>
      </w:pPr>
      <w:r>
        <w:rPr>
          <w:b/>
          <w:bCs/>
        </w:rPr>
        <w:t>M43</w:t>
      </w:r>
      <w:r>
        <w:t xml:space="preserve">[43] - </w:t>
      </w:r>
      <w:r>
        <w:br/>
        <w:t>1'b1: AW Parity Intr Mask</w:t>
      </w:r>
    </w:p>
    <w:p w14:paraId="3A82D010" w14:textId="77777777" w:rsidR="00677DE5" w:rsidRDefault="00677DE5" w:rsidP="00312028">
      <w:pPr>
        <w:numPr>
          <w:ilvl w:val="0"/>
          <w:numId w:val="84"/>
        </w:numPr>
        <w:spacing w:before="100" w:beforeAutospacing="1" w:after="100" w:afterAutospacing="1" w:line="240" w:lineRule="auto"/>
      </w:pPr>
      <w:r>
        <w:rPr>
          <w:b/>
          <w:bCs/>
        </w:rPr>
        <w:t>M42</w:t>
      </w:r>
      <w:r>
        <w:t xml:space="preserve">[42] - </w:t>
      </w:r>
      <w:r>
        <w:br/>
        <w:t>1'b1: ARADDR Parity Intr Mask</w:t>
      </w:r>
    </w:p>
    <w:p w14:paraId="4774D7E5" w14:textId="77777777" w:rsidR="00677DE5" w:rsidRDefault="00677DE5" w:rsidP="00312028">
      <w:pPr>
        <w:numPr>
          <w:ilvl w:val="0"/>
          <w:numId w:val="84"/>
        </w:numPr>
        <w:spacing w:before="100" w:beforeAutospacing="1" w:after="100" w:afterAutospacing="1" w:line="240" w:lineRule="auto"/>
      </w:pPr>
      <w:r>
        <w:rPr>
          <w:b/>
          <w:bCs/>
        </w:rPr>
        <w:t>M41</w:t>
      </w:r>
      <w:r>
        <w:t xml:space="preserve">[41] - </w:t>
      </w:r>
      <w:r>
        <w:br/>
        <w:t>1'b1: AR Parity Intr Mask</w:t>
      </w:r>
    </w:p>
    <w:p w14:paraId="688B3D1D" w14:textId="77777777" w:rsidR="00677DE5" w:rsidRDefault="00677DE5" w:rsidP="00312028">
      <w:pPr>
        <w:numPr>
          <w:ilvl w:val="0"/>
          <w:numId w:val="84"/>
        </w:numPr>
        <w:spacing w:before="100" w:beforeAutospacing="1" w:after="100" w:afterAutospacing="1" w:line="240" w:lineRule="auto"/>
      </w:pPr>
      <w:r>
        <w:rPr>
          <w:b/>
          <w:bCs/>
        </w:rPr>
        <w:t>M40</w:t>
      </w:r>
      <w:r>
        <w:t xml:space="preserve">[40] - </w:t>
      </w:r>
      <w:r>
        <w:br/>
        <w:t>1'b1: Mask interrupt for SIB portcheck error (SIB mode only)</w:t>
      </w:r>
    </w:p>
    <w:p w14:paraId="40B461F8" w14:textId="77777777" w:rsidR="00677DE5" w:rsidRDefault="00677DE5" w:rsidP="00312028">
      <w:pPr>
        <w:numPr>
          <w:ilvl w:val="0"/>
          <w:numId w:val="84"/>
        </w:numPr>
        <w:spacing w:before="100" w:beforeAutospacing="1" w:after="100" w:afterAutospacing="1" w:line="240" w:lineRule="auto"/>
      </w:pPr>
      <w:r>
        <w:rPr>
          <w:b/>
          <w:bCs/>
        </w:rPr>
        <w:t>M35</w:t>
      </w:r>
      <w:r>
        <w:t xml:space="preserve">[35] - </w:t>
      </w:r>
      <w:r>
        <w:br/>
        <w:t>1'b1: Mask interrupt on csr parity errors</w:t>
      </w:r>
    </w:p>
    <w:p w14:paraId="631F382A" w14:textId="77777777" w:rsidR="00677DE5" w:rsidRDefault="00677DE5" w:rsidP="00312028">
      <w:pPr>
        <w:numPr>
          <w:ilvl w:val="0"/>
          <w:numId w:val="84"/>
        </w:numPr>
        <w:spacing w:before="100" w:beforeAutospacing="1" w:after="100" w:afterAutospacing="1" w:line="240" w:lineRule="auto"/>
      </w:pPr>
      <w:r>
        <w:rPr>
          <w:b/>
          <w:bCs/>
        </w:rPr>
        <w:t>M34</w:t>
      </w:r>
      <w:r>
        <w:t xml:space="preserve">[34] - </w:t>
      </w:r>
      <w:r>
        <w:br/>
        <w:t>1'b1: Mask interrupt on traffic to PG layer</w:t>
      </w:r>
    </w:p>
    <w:p w14:paraId="3FBA91A1" w14:textId="77777777" w:rsidR="00677DE5" w:rsidRDefault="00677DE5" w:rsidP="00312028">
      <w:pPr>
        <w:numPr>
          <w:ilvl w:val="0"/>
          <w:numId w:val="84"/>
        </w:numPr>
        <w:spacing w:before="100" w:beforeAutospacing="1" w:after="100" w:afterAutospacing="1" w:line="240" w:lineRule="auto"/>
      </w:pPr>
      <w:r>
        <w:rPr>
          <w:b/>
          <w:bCs/>
        </w:rPr>
        <w:t>M33</w:t>
      </w:r>
      <w:r>
        <w:t xml:space="preserve">[33] - </w:t>
      </w:r>
      <w:r>
        <w:br/>
        <w:t>1'b1: Counter 1 overflow interrupt mask</w:t>
      </w:r>
    </w:p>
    <w:p w14:paraId="73719651" w14:textId="77777777" w:rsidR="00677DE5" w:rsidRDefault="00677DE5" w:rsidP="00312028">
      <w:pPr>
        <w:numPr>
          <w:ilvl w:val="0"/>
          <w:numId w:val="84"/>
        </w:numPr>
        <w:spacing w:before="100" w:beforeAutospacing="1" w:after="100" w:afterAutospacing="1" w:line="240" w:lineRule="auto"/>
      </w:pPr>
      <w:r>
        <w:rPr>
          <w:b/>
          <w:bCs/>
        </w:rPr>
        <w:t>M32</w:t>
      </w:r>
      <w:r>
        <w:t xml:space="preserve">[32] - </w:t>
      </w:r>
      <w:r>
        <w:br/>
        <w:t>1'b1: Counter 0 overflow interrupt mask</w:t>
      </w:r>
    </w:p>
    <w:p w14:paraId="67A0908B" w14:textId="77777777" w:rsidR="00677DE5" w:rsidRDefault="00677DE5" w:rsidP="00312028">
      <w:pPr>
        <w:numPr>
          <w:ilvl w:val="0"/>
          <w:numId w:val="84"/>
        </w:numPr>
        <w:spacing w:before="100" w:beforeAutospacing="1" w:after="100" w:afterAutospacing="1" w:line="240" w:lineRule="auto"/>
      </w:pPr>
      <w:r>
        <w:rPr>
          <w:b/>
          <w:bCs/>
        </w:rPr>
        <w:t>M26</w:t>
      </w:r>
      <w:r>
        <w:t xml:space="preserve">[26] - </w:t>
      </w:r>
      <w:r>
        <w:br/>
        <w:t>1'b1: Mask interrupt on security check failure for write address range</w:t>
      </w:r>
    </w:p>
    <w:p w14:paraId="15D60CB9" w14:textId="77777777" w:rsidR="00677DE5" w:rsidRDefault="00677DE5" w:rsidP="00312028">
      <w:pPr>
        <w:numPr>
          <w:ilvl w:val="0"/>
          <w:numId w:val="84"/>
        </w:numPr>
        <w:spacing w:before="100" w:beforeAutospacing="1" w:after="100" w:afterAutospacing="1" w:line="240" w:lineRule="auto"/>
      </w:pPr>
      <w:r>
        <w:rPr>
          <w:b/>
          <w:bCs/>
        </w:rPr>
        <w:lastRenderedPageBreak/>
        <w:t>M25</w:t>
      </w:r>
      <w:r>
        <w:t xml:space="preserve">[25] - </w:t>
      </w:r>
      <w:r>
        <w:br/>
        <w:t>1'b1: Mask interrupt on no route found for write address range</w:t>
      </w:r>
    </w:p>
    <w:p w14:paraId="4FB2E215" w14:textId="77777777" w:rsidR="00677DE5" w:rsidRDefault="00677DE5" w:rsidP="00312028">
      <w:pPr>
        <w:numPr>
          <w:ilvl w:val="0"/>
          <w:numId w:val="84"/>
        </w:numPr>
        <w:spacing w:before="100" w:beforeAutospacing="1" w:after="100" w:afterAutospacing="1" w:line="240" w:lineRule="auto"/>
      </w:pPr>
      <w:r>
        <w:rPr>
          <w:b/>
          <w:bCs/>
        </w:rPr>
        <w:t>M24</w:t>
      </w:r>
      <w:r>
        <w:t xml:space="preserve">[24] - </w:t>
      </w:r>
      <w:r>
        <w:br/>
        <w:t>1'b1: Mask interrupt for write channel</w:t>
      </w:r>
    </w:p>
    <w:p w14:paraId="1C982768" w14:textId="77777777" w:rsidR="00677DE5" w:rsidRDefault="00677DE5" w:rsidP="00312028">
      <w:pPr>
        <w:numPr>
          <w:ilvl w:val="0"/>
          <w:numId w:val="84"/>
        </w:numPr>
        <w:spacing w:before="100" w:beforeAutospacing="1" w:after="100" w:afterAutospacing="1" w:line="240" w:lineRule="auto"/>
      </w:pPr>
      <w:r>
        <w:rPr>
          <w:b/>
          <w:bCs/>
        </w:rPr>
        <w:t>M23</w:t>
      </w:r>
      <w:r>
        <w:t xml:space="preserve">[23] - </w:t>
      </w:r>
      <w:r>
        <w:br/>
        <w:t>1'b1: Mask interrupt for write channel</w:t>
      </w:r>
    </w:p>
    <w:p w14:paraId="142C8A37" w14:textId="77777777" w:rsidR="00677DE5" w:rsidRDefault="00677DE5" w:rsidP="00312028">
      <w:pPr>
        <w:numPr>
          <w:ilvl w:val="0"/>
          <w:numId w:val="84"/>
        </w:numPr>
        <w:spacing w:before="100" w:beforeAutospacing="1" w:after="100" w:afterAutospacing="1" w:line="240" w:lineRule="auto"/>
      </w:pPr>
      <w:r>
        <w:rPr>
          <w:b/>
          <w:bCs/>
        </w:rPr>
        <w:t>M22</w:t>
      </w:r>
      <w:r>
        <w:t xml:space="preserve">[22] - </w:t>
      </w:r>
      <w:r>
        <w:br/>
        <w:t>1'b1: Mask interrupt for write channel</w:t>
      </w:r>
    </w:p>
    <w:p w14:paraId="0BBF13C2" w14:textId="77777777" w:rsidR="00677DE5" w:rsidRDefault="00677DE5" w:rsidP="00312028">
      <w:pPr>
        <w:numPr>
          <w:ilvl w:val="0"/>
          <w:numId w:val="84"/>
        </w:numPr>
        <w:spacing w:before="100" w:beforeAutospacing="1" w:after="100" w:afterAutospacing="1" w:line="240" w:lineRule="auto"/>
      </w:pPr>
      <w:r>
        <w:rPr>
          <w:b/>
          <w:bCs/>
        </w:rPr>
        <w:t>M21</w:t>
      </w:r>
      <w:r>
        <w:t xml:space="preserve">[21] - </w:t>
      </w:r>
      <w:r>
        <w:br/>
        <w:t>1'b1: Mask interrupt for write channel</w:t>
      </w:r>
    </w:p>
    <w:p w14:paraId="3C65C0A9" w14:textId="77777777" w:rsidR="00677DE5" w:rsidRDefault="00677DE5" w:rsidP="00312028">
      <w:pPr>
        <w:numPr>
          <w:ilvl w:val="0"/>
          <w:numId w:val="84"/>
        </w:numPr>
        <w:spacing w:before="100" w:beforeAutospacing="1" w:after="100" w:afterAutospacing="1" w:line="240" w:lineRule="auto"/>
      </w:pPr>
      <w:r>
        <w:rPr>
          <w:b/>
          <w:bCs/>
        </w:rPr>
        <w:t>M20</w:t>
      </w:r>
      <w:r>
        <w:t xml:space="preserve">[20] - </w:t>
      </w:r>
      <w:r>
        <w:br/>
        <w:t>1'b1: Mask interrupt for write channel</w:t>
      </w:r>
    </w:p>
    <w:p w14:paraId="269CDC4D" w14:textId="77777777" w:rsidR="00677DE5" w:rsidRDefault="00677DE5" w:rsidP="00312028">
      <w:pPr>
        <w:numPr>
          <w:ilvl w:val="0"/>
          <w:numId w:val="84"/>
        </w:numPr>
        <w:spacing w:before="100" w:beforeAutospacing="1" w:after="100" w:afterAutospacing="1" w:line="240" w:lineRule="auto"/>
      </w:pPr>
      <w:r>
        <w:rPr>
          <w:b/>
          <w:bCs/>
        </w:rPr>
        <w:t>M19</w:t>
      </w:r>
      <w:r>
        <w:t xml:space="preserve">[19] - </w:t>
      </w:r>
      <w:r>
        <w:br/>
        <w:t>1'b1: Mask interrupt for write channel</w:t>
      </w:r>
    </w:p>
    <w:p w14:paraId="6ABC45B2" w14:textId="77777777" w:rsidR="00677DE5" w:rsidRDefault="00677DE5" w:rsidP="00312028">
      <w:pPr>
        <w:numPr>
          <w:ilvl w:val="0"/>
          <w:numId w:val="84"/>
        </w:numPr>
        <w:spacing w:before="100" w:beforeAutospacing="1" w:after="100" w:afterAutospacing="1" w:line="240" w:lineRule="auto"/>
      </w:pPr>
      <w:r>
        <w:rPr>
          <w:b/>
          <w:bCs/>
        </w:rPr>
        <w:t>M18</w:t>
      </w:r>
      <w:r>
        <w:t xml:space="preserve">[18] - </w:t>
      </w:r>
      <w:r>
        <w:br/>
        <w:t>1'b1: Mask interrupt for write channel</w:t>
      </w:r>
    </w:p>
    <w:p w14:paraId="53CAA1B1" w14:textId="77777777" w:rsidR="00677DE5" w:rsidRDefault="00677DE5" w:rsidP="00312028">
      <w:pPr>
        <w:numPr>
          <w:ilvl w:val="0"/>
          <w:numId w:val="84"/>
        </w:numPr>
        <w:spacing w:before="100" w:beforeAutospacing="1" w:after="100" w:afterAutospacing="1" w:line="240" w:lineRule="auto"/>
      </w:pPr>
      <w:r>
        <w:rPr>
          <w:b/>
          <w:bCs/>
        </w:rPr>
        <w:t>M17</w:t>
      </w:r>
      <w:r>
        <w:t xml:space="preserve">[17] - </w:t>
      </w:r>
      <w:r>
        <w:br/>
        <w:t>1'b1: Mask interrupt for write channel</w:t>
      </w:r>
    </w:p>
    <w:p w14:paraId="1FA9EFF3" w14:textId="77777777" w:rsidR="00677DE5" w:rsidRDefault="00677DE5" w:rsidP="00312028">
      <w:pPr>
        <w:numPr>
          <w:ilvl w:val="0"/>
          <w:numId w:val="84"/>
        </w:numPr>
        <w:spacing w:before="100" w:beforeAutospacing="1" w:after="100" w:afterAutospacing="1" w:line="240" w:lineRule="auto"/>
      </w:pPr>
      <w:r>
        <w:rPr>
          <w:b/>
          <w:bCs/>
        </w:rPr>
        <w:t>M16</w:t>
      </w:r>
      <w:r>
        <w:t xml:space="preserve">[16] - </w:t>
      </w:r>
      <w:r>
        <w:br/>
        <w:t>1'b1: Mask interrupt for write channel</w:t>
      </w:r>
    </w:p>
    <w:p w14:paraId="5566FF4A" w14:textId="77777777" w:rsidR="00677DE5" w:rsidRDefault="00677DE5" w:rsidP="00312028">
      <w:pPr>
        <w:numPr>
          <w:ilvl w:val="0"/>
          <w:numId w:val="84"/>
        </w:numPr>
        <w:spacing w:before="100" w:beforeAutospacing="1" w:after="100" w:afterAutospacing="1" w:line="240" w:lineRule="auto"/>
      </w:pPr>
      <w:r>
        <w:rPr>
          <w:b/>
          <w:bCs/>
        </w:rPr>
        <w:t>M10</w:t>
      </w:r>
      <w:r>
        <w:t xml:space="preserve">[10] - </w:t>
      </w:r>
      <w:r>
        <w:br/>
        <w:t>1'b1: Mask interrupt on security check failure for read address range</w:t>
      </w:r>
    </w:p>
    <w:p w14:paraId="6B5C94B2" w14:textId="77777777" w:rsidR="00677DE5" w:rsidRDefault="00677DE5" w:rsidP="00312028">
      <w:pPr>
        <w:numPr>
          <w:ilvl w:val="0"/>
          <w:numId w:val="84"/>
        </w:numPr>
        <w:spacing w:before="100" w:beforeAutospacing="1" w:after="100" w:afterAutospacing="1" w:line="240" w:lineRule="auto"/>
      </w:pPr>
      <w:r>
        <w:rPr>
          <w:b/>
          <w:bCs/>
        </w:rPr>
        <w:t>M9</w:t>
      </w:r>
      <w:r>
        <w:t xml:space="preserve">[9] - </w:t>
      </w:r>
      <w:r>
        <w:br/>
        <w:t>1'b1: Mask interrupt on no route found for read address range</w:t>
      </w:r>
    </w:p>
    <w:p w14:paraId="59C15032" w14:textId="77777777" w:rsidR="00677DE5" w:rsidRDefault="00677DE5" w:rsidP="00312028">
      <w:pPr>
        <w:numPr>
          <w:ilvl w:val="0"/>
          <w:numId w:val="84"/>
        </w:numPr>
        <w:spacing w:before="100" w:beforeAutospacing="1" w:after="100" w:afterAutospacing="1" w:line="240" w:lineRule="auto"/>
      </w:pPr>
      <w:r>
        <w:rPr>
          <w:b/>
          <w:bCs/>
        </w:rPr>
        <w:t>M8</w:t>
      </w:r>
      <w:r>
        <w:t xml:space="preserve">[8] - </w:t>
      </w:r>
      <w:r>
        <w:br/>
        <w:t>1'b1: Mask interrupt for read channel</w:t>
      </w:r>
    </w:p>
    <w:p w14:paraId="682E7EC7" w14:textId="77777777" w:rsidR="00677DE5" w:rsidRDefault="00677DE5" w:rsidP="00312028">
      <w:pPr>
        <w:numPr>
          <w:ilvl w:val="0"/>
          <w:numId w:val="84"/>
        </w:numPr>
        <w:spacing w:before="100" w:beforeAutospacing="1" w:after="100" w:afterAutospacing="1" w:line="240" w:lineRule="auto"/>
      </w:pPr>
      <w:r>
        <w:rPr>
          <w:b/>
          <w:bCs/>
        </w:rPr>
        <w:t>M7</w:t>
      </w:r>
      <w:r>
        <w:t xml:space="preserve">[7] - </w:t>
      </w:r>
      <w:r>
        <w:br/>
        <w:t>1'b1: Mask interrupt for read channel</w:t>
      </w:r>
    </w:p>
    <w:p w14:paraId="5AC298B8" w14:textId="77777777" w:rsidR="00677DE5" w:rsidRDefault="00677DE5" w:rsidP="00312028">
      <w:pPr>
        <w:numPr>
          <w:ilvl w:val="0"/>
          <w:numId w:val="84"/>
        </w:numPr>
        <w:spacing w:before="100" w:beforeAutospacing="1" w:after="100" w:afterAutospacing="1" w:line="240" w:lineRule="auto"/>
      </w:pPr>
      <w:r>
        <w:rPr>
          <w:b/>
          <w:bCs/>
        </w:rPr>
        <w:t>M6</w:t>
      </w:r>
      <w:r>
        <w:t xml:space="preserve">[6] - </w:t>
      </w:r>
      <w:r>
        <w:br/>
        <w:t>1'b1: Mask interrupt for read channel</w:t>
      </w:r>
    </w:p>
    <w:p w14:paraId="7669B16B" w14:textId="77777777" w:rsidR="00677DE5" w:rsidRDefault="00677DE5" w:rsidP="00312028">
      <w:pPr>
        <w:numPr>
          <w:ilvl w:val="0"/>
          <w:numId w:val="84"/>
        </w:numPr>
        <w:spacing w:before="100" w:beforeAutospacing="1" w:after="100" w:afterAutospacing="1" w:line="240" w:lineRule="auto"/>
      </w:pPr>
      <w:r>
        <w:rPr>
          <w:b/>
          <w:bCs/>
        </w:rPr>
        <w:t>M5</w:t>
      </w:r>
      <w:r>
        <w:t xml:space="preserve">[5] - </w:t>
      </w:r>
      <w:r>
        <w:br/>
        <w:t>1'b1: Mask interrupt for read channel</w:t>
      </w:r>
    </w:p>
    <w:p w14:paraId="4FC84943" w14:textId="77777777" w:rsidR="00677DE5" w:rsidRDefault="00677DE5" w:rsidP="00312028">
      <w:pPr>
        <w:numPr>
          <w:ilvl w:val="0"/>
          <w:numId w:val="84"/>
        </w:numPr>
        <w:spacing w:before="100" w:beforeAutospacing="1" w:after="100" w:afterAutospacing="1" w:line="240" w:lineRule="auto"/>
      </w:pPr>
      <w:r>
        <w:rPr>
          <w:b/>
          <w:bCs/>
        </w:rPr>
        <w:t>M4</w:t>
      </w:r>
      <w:r>
        <w:t xml:space="preserve">[4] - </w:t>
      </w:r>
      <w:r>
        <w:br/>
        <w:t>1'b1: Mask interrupt for read channel</w:t>
      </w:r>
    </w:p>
    <w:p w14:paraId="51AF5EB0" w14:textId="77777777" w:rsidR="00677DE5" w:rsidRDefault="00677DE5" w:rsidP="00312028">
      <w:pPr>
        <w:numPr>
          <w:ilvl w:val="0"/>
          <w:numId w:val="84"/>
        </w:numPr>
        <w:spacing w:before="100" w:beforeAutospacing="1" w:after="100" w:afterAutospacing="1" w:line="240" w:lineRule="auto"/>
      </w:pPr>
      <w:r>
        <w:rPr>
          <w:b/>
          <w:bCs/>
        </w:rPr>
        <w:t>M3</w:t>
      </w:r>
      <w:r>
        <w:t xml:space="preserve">[3] - </w:t>
      </w:r>
      <w:r>
        <w:br/>
        <w:t>1'b1: Mask interrupt for read channel</w:t>
      </w:r>
    </w:p>
    <w:p w14:paraId="4FD06D7D" w14:textId="77777777" w:rsidR="00677DE5" w:rsidRDefault="00677DE5" w:rsidP="00312028">
      <w:pPr>
        <w:numPr>
          <w:ilvl w:val="0"/>
          <w:numId w:val="84"/>
        </w:numPr>
        <w:spacing w:before="100" w:beforeAutospacing="1" w:after="100" w:afterAutospacing="1" w:line="240" w:lineRule="auto"/>
      </w:pPr>
      <w:r>
        <w:rPr>
          <w:b/>
          <w:bCs/>
        </w:rPr>
        <w:t>M2</w:t>
      </w:r>
      <w:r>
        <w:t xml:space="preserve">[2] - </w:t>
      </w:r>
      <w:r>
        <w:br/>
        <w:t>1'b1: Mask interrupt for read channel</w:t>
      </w:r>
    </w:p>
    <w:p w14:paraId="0A052F4D" w14:textId="77777777" w:rsidR="00677DE5" w:rsidRDefault="00677DE5" w:rsidP="00312028">
      <w:pPr>
        <w:numPr>
          <w:ilvl w:val="0"/>
          <w:numId w:val="84"/>
        </w:numPr>
        <w:spacing w:before="100" w:beforeAutospacing="1" w:after="100" w:afterAutospacing="1" w:line="240" w:lineRule="auto"/>
      </w:pPr>
      <w:r>
        <w:rPr>
          <w:b/>
          <w:bCs/>
        </w:rPr>
        <w:t>M1</w:t>
      </w:r>
      <w:r>
        <w:t xml:space="preserve">[1] - </w:t>
      </w:r>
      <w:r>
        <w:br/>
        <w:t>1'b1: Mask interrupt for read channel</w:t>
      </w:r>
    </w:p>
    <w:p w14:paraId="03F45D1E" w14:textId="77777777" w:rsidR="00677DE5" w:rsidRDefault="00677DE5" w:rsidP="00312028">
      <w:pPr>
        <w:numPr>
          <w:ilvl w:val="0"/>
          <w:numId w:val="84"/>
        </w:numPr>
        <w:spacing w:before="100" w:beforeAutospacing="1" w:after="100" w:afterAutospacing="1" w:line="240" w:lineRule="auto"/>
      </w:pPr>
      <w:r>
        <w:rPr>
          <w:b/>
          <w:bCs/>
        </w:rPr>
        <w:t>M0</w:t>
      </w:r>
      <w:r>
        <w:t xml:space="preserve">[0] - </w:t>
      </w:r>
      <w:r>
        <w:br/>
        <w:t>1'b1: Mask interrupt for read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308"/>
        <w:gridCol w:w="308"/>
        <w:gridCol w:w="308"/>
        <w:gridCol w:w="308"/>
        <w:gridCol w:w="308"/>
        <w:gridCol w:w="308"/>
        <w:gridCol w:w="308"/>
        <w:gridCol w:w="308"/>
        <w:gridCol w:w="308"/>
        <w:gridCol w:w="308"/>
        <w:gridCol w:w="308"/>
        <w:gridCol w:w="268"/>
        <w:gridCol w:w="308"/>
        <w:gridCol w:w="308"/>
        <w:gridCol w:w="308"/>
        <w:gridCol w:w="308"/>
        <w:gridCol w:w="308"/>
        <w:gridCol w:w="308"/>
        <w:gridCol w:w="308"/>
        <w:gridCol w:w="248"/>
        <w:gridCol w:w="248"/>
        <w:gridCol w:w="248"/>
        <w:gridCol w:w="248"/>
        <w:gridCol w:w="308"/>
        <w:gridCol w:w="308"/>
        <w:gridCol w:w="308"/>
        <w:gridCol w:w="315"/>
      </w:tblGrid>
      <w:tr w:rsidR="00677DE5" w:rsidRPr="00556EA2" w14:paraId="3AE40202"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A4E798" w14:textId="77777777" w:rsidR="00677DE5" w:rsidRPr="00556EA2" w:rsidRDefault="00677DE5" w:rsidP="00556EA2">
            <w:pPr>
              <w:spacing w:after="0"/>
              <w:jc w:val="center"/>
              <w:rPr>
                <w:sz w:val="12"/>
              </w:rPr>
            </w:pPr>
            <w:r w:rsidRPr="00556EA2">
              <w:rPr>
                <w:sz w:val="12"/>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585B0" w14:textId="77777777" w:rsidR="00677DE5" w:rsidRPr="00556EA2" w:rsidRDefault="00677DE5" w:rsidP="00556EA2">
            <w:pPr>
              <w:jc w:val="center"/>
              <w:rPr>
                <w:sz w:val="12"/>
              </w:rPr>
            </w:pPr>
            <w:r w:rsidRPr="00556EA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6981E" w14:textId="77777777" w:rsidR="00677DE5" w:rsidRPr="00556EA2" w:rsidRDefault="00677DE5" w:rsidP="00556EA2">
            <w:pPr>
              <w:jc w:val="center"/>
              <w:rPr>
                <w:sz w:val="12"/>
              </w:rPr>
            </w:pPr>
            <w:r w:rsidRPr="00556EA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66EF3" w14:textId="77777777" w:rsidR="00677DE5" w:rsidRPr="00556EA2" w:rsidRDefault="00677DE5" w:rsidP="00556EA2">
            <w:pPr>
              <w:jc w:val="center"/>
              <w:rPr>
                <w:sz w:val="12"/>
              </w:rPr>
            </w:pPr>
            <w:r w:rsidRPr="00556EA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0EA9" w14:textId="77777777" w:rsidR="00677DE5" w:rsidRPr="00556EA2" w:rsidRDefault="00677DE5" w:rsidP="00556EA2">
            <w:pPr>
              <w:jc w:val="center"/>
              <w:rPr>
                <w:sz w:val="12"/>
              </w:rPr>
            </w:pPr>
            <w:r w:rsidRPr="00556EA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E2D94" w14:textId="77777777" w:rsidR="00677DE5" w:rsidRPr="00556EA2" w:rsidRDefault="00677DE5" w:rsidP="00556EA2">
            <w:pPr>
              <w:jc w:val="center"/>
              <w:rPr>
                <w:sz w:val="12"/>
              </w:rPr>
            </w:pPr>
            <w:r w:rsidRPr="00556EA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6BD8" w14:textId="77777777" w:rsidR="00677DE5" w:rsidRPr="00556EA2" w:rsidRDefault="00677DE5" w:rsidP="00556EA2">
            <w:pPr>
              <w:jc w:val="center"/>
              <w:rPr>
                <w:sz w:val="12"/>
              </w:rPr>
            </w:pPr>
            <w:r w:rsidRPr="00556EA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11896" w14:textId="77777777" w:rsidR="00677DE5" w:rsidRPr="00556EA2" w:rsidRDefault="00677DE5" w:rsidP="00556EA2">
            <w:pPr>
              <w:jc w:val="center"/>
              <w:rPr>
                <w:sz w:val="12"/>
              </w:rPr>
            </w:pPr>
            <w:r w:rsidRPr="00556EA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8E12C" w14:textId="77777777" w:rsidR="00677DE5" w:rsidRPr="00556EA2" w:rsidRDefault="00677DE5" w:rsidP="00556EA2">
            <w:pPr>
              <w:jc w:val="center"/>
              <w:rPr>
                <w:sz w:val="12"/>
              </w:rPr>
            </w:pPr>
            <w:r w:rsidRPr="00556EA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3350B" w14:textId="77777777" w:rsidR="00677DE5" w:rsidRPr="00556EA2" w:rsidRDefault="00677DE5" w:rsidP="00556EA2">
            <w:pPr>
              <w:jc w:val="center"/>
              <w:rPr>
                <w:sz w:val="12"/>
              </w:rPr>
            </w:pPr>
            <w:r w:rsidRPr="00556EA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6BB96" w14:textId="77777777" w:rsidR="00677DE5" w:rsidRPr="00556EA2" w:rsidRDefault="00677DE5" w:rsidP="00556EA2">
            <w:pPr>
              <w:jc w:val="center"/>
              <w:rPr>
                <w:sz w:val="12"/>
              </w:rPr>
            </w:pPr>
            <w:r w:rsidRPr="00556EA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76C77" w14:textId="77777777" w:rsidR="00677DE5" w:rsidRPr="00556EA2" w:rsidRDefault="00677DE5" w:rsidP="00556EA2">
            <w:pPr>
              <w:jc w:val="center"/>
              <w:rPr>
                <w:sz w:val="12"/>
              </w:rPr>
            </w:pPr>
            <w:r w:rsidRPr="00556EA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8FE8E" w14:textId="77777777" w:rsidR="00677DE5" w:rsidRPr="00556EA2" w:rsidRDefault="00677DE5" w:rsidP="00556EA2">
            <w:pPr>
              <w:jc w:val="center"/>
              <w:rPr>
                <w:sz w:val="12"/>
              </w:rPr>
            </w:pPr>
            <w:r w:rsidRPr="00556EA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A4197" w14:textId="77777777" w:rsidR="00677DE5" w:rsidRPr="00556EA2" w:rsidRDefault="00677DE5" w:rsidP="00556EA2">
            <w:pPr>
              <w:jc w:val="center"/>
              <w:rPr>
                <w:sz w:val="12"/>
              </w:rPr>
            </w:pPr>
            <w:r w:rsidRPr="00556EA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2F394" w14:textId="77777777" w:rsidR="00677DE5" w:rsidRPr="00556EA2" w:rsidRDefault="00677DE5" w:rsidP="00556EA2">
            <w:pPr>
              <w:jc w:val="center"/>
              <w:rPr>
                <w:sz w:val="12"/>
              </w:rPr>
            </w:pPr>
            <w:r w:rsidRPr="00556EA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757AC" w14:textId="77777777" w:rsidR="00677DE5" w:rsidRPr="00556EA2" w:rsidRDefault="00677DE5" w:rsidP="00556EA2">
            <w:pPr>
              <w:jc w:val="center"/>
              <w:rPr>
                <w:sz w:val="12"/>
              </w:rPr>
            </w:pPr>
            <w:r w:rsidRPr="00556EA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B3256" w14:textId="77777777" w:rsidR="00677DE5" w:rsidRPr="00556EA2" w:rsidRDefault="00677DE5" w:rsidP="00556EA2">
            <w:pPr>
              <w:jc w:val="center"/>
              <w:rPr>
                <w:sz w:val="12"/>
              </w:rPr>
            </w:pPr>
            <w:r w:rsidRPr="00556EA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6C059" w14:textId="77777777" w:rsidR="00677DE5" w:rsidRPr="00556EA2" w:rsidRDefault="00677DE5" w:rsidP="00556EA2">
            <w:pPr>
              <w:jc w:val="center"/>
              <w:rPr>
                <w:sz w:val="12"/>
              </w:rPr>
            </w:pPr>
            <w:r w:rsidRPr="00556EA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C52A" w14:textId="77777777" w:rsidR="00677DE5" w:rsidRPr="00556EA2" w:rsidRDefault="00677DE5" w:rsidP="00556EA2">
            <w:pPr>
              <w:jc w:val="center"/>
              <w:rPr>
                <w:sz w:val="12"/>
              </w:rPr>
            </w:pPr>
            <w:r w:rsidRPr="00556EA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1A3E3" w14:textId="77777777" w:rsidR="00677DE5" w:rsidRPr="00556EA2" w:rsidRDefault="00677DE5" w:rsidP="00556EA2">
            <w:pPr>
              <w:jc w:val="center"/>
              <w:rPr>
                <w:sz w:val="12"/>
              </w:rPr>
            </w:pPr>
            <w:r w:rsidRPr="00556EA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2E2E" w14:textId="77777777" w:rsidR="00677DE5" w:rsidRPr="00556EA2" w:rsidRDefault="00677DE5" w:rsidP="00556EA2">
            <w:pPr>
              <w:jc w:val="center"/>
              <w:rPr>
                <w:sz w:val="12"/>
              </w:rPr>
            </w:pPr>
            <w:r w:rsidRPr="00556EA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7826" w14:textId="77777777" w:rsidR="00677DE5" w:rsidRPr="00556EA2" w:rsidRDefault="00677DE5" w:rsidP="00556EA2">
            <w:pPr>
              <w:jc w:val="center"/>
              <w:rPr>
                <w:sz w:val="12"/>
              </w:rPr>
            </w:pPr>
            <w:r w:rsidRPr="00556EA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710B1" w14:textId="77777777" w:rsidR="00677DE5" w:rsidRPr="00556EA2" w:rsidRDefault="00677DE5" w:rsidP="00556EA2">
            <w:pPr>
              <w:jc w:val="center"/>
              <w:rPr>
                <w:sz w:val="12"/>
              </w:rPr>
            </w:pPr>
            <w:r w:rsidRPr="00556EA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80355" w14:textId="77777777" w:rsidR="00677DE5" w:rsidRPr="00556EA2" w:rsidRDefault="00677DE5" w:rsidP="00556EA2">
            <w:pPr>
              <w:jc w:val="center"/>
              <w:rPr>
                <w:sz w:val="12"/>
              </w:rPr>
            </w:pPr>
            <w:r w:rsidRPr="00556EA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4B417" w14:textId="77777777" w:rsidR="00677DE5" w:rsidRPr="00556EA2" w:rsidRDefault="00677DE5" w:rsidP="00556EA2">
            <w:pPr>
              <w:jc w:val="center"/>
              <w:rPr>
                <w:sz w:val="12"/>
              </w:rPr>
            </w:pPr>
            <w:r w:rsidRPr="00556EA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D9E10" w14:textId="77777777" w:rsidR="00677DE5" w:rsidRPr="00556EA2" w:rsidRDefault="00677DE5" w:rsidP="00556EA2">
            <w:pPr>
              <w:jc w:val="center"/>
              <w:rPr>
                <w:sz w:val="12"/>
              </w:rPr>
            </w:pPr>
            <w:r w:rsidRPr="00556EA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59F23" w14:textId="77777777" w:rsidR="00677DE5" w:rsidRPr="00556EA2" w:rsidRDefault="00677DE5" w:rsidP="00556EA2">
            <w:pPr>
              <w:jc w:val="center"/>
              <w:rPr>
                <w:sz w:val="12"/>
              </w:rPr>
            </w:pPr>
            <w:r w:rsidRPr="00556EA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6B497" w14:textId="77777777" w:rsidR="00677DE5" w:rsidRPr="00556EA2" w:rsidRDefault="00677DE5" w:rsidP="00556EA2">
            <w:pPr>
              <w:jc w:val="center"/>
              <w:rPr>
                <w:sz w:val="12"/>
              </w:rPr>
            </w:pPr>
            <w:r w:rsidRPr="00556EA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EB81" w14:textId="77777777" w:rsidR="00677DE5" w:rsidRPr="00556EA2" w:rsidRDefault="00677DE5" w:rsidP="00556EA2">
            <w:pPr>
              <w:jc w:val="center"/>
              <w:rPr>
                <w:sz w:val="12"/>
              </w:rPr>
            </w:pPr>
            <w:r w:rsidRPr="00556EA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AE39" w14:textId="77777777" w:rsidR="00677DE5" w:rsidRPr="00556EA2" w:rsidRDefault="00677DE5" w:rsidP="00556EA2">
            <w:pPr>
              <w:jc w:val="center"/>
              <w:rPr>
                <w:sz w:val="12"/>
              </w:rPr>
            </w:pPr>
            <w:r w:rsidRPr="00556EA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D8C02" w14:textId="77777777" w:rsidR="00677DE5" w:rsidRPr="00556EA2" w:rsidRDefault="00677DE5" w:rsidP="00556EA2">
            <w:pPr>
              <w:jc w:val="center"/>
              <w:rPr>
                <w:sz w:val="12"/>
              </w:rPr>
            </w:pPr>
            <w:r w:rsidRPr="00556EA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117A0" w14:textId="77777777" w:rsidR="00677DE5" w:rsidRPr="00556EA2" w:rsidRDefault="00677DE5" w:rsidP="00556EA2">
            <w:pPr>
              <w:jc w:val="center"/>
              <w:rPr>
                <w:sz w:val="12"/>
              </w:rPr>
            </w:pPr>
            <w:r w:rsidRPr="00556EA2">
              <w:rPr>
                <w:sz w:val="12"/>
              </w:rPr>
              <w:t>32</w:t>
            </w:r>
          </w:p>
        </w:tc>
      </w:tr>
      <w:tr w:rsidR="00677DE5" w:rsidRPr="00556EA2" w14:paraId="5AA9ACEF" w14:textId="77777777" w:rsidTr="00556EA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82DD8FF" w14:textId="77777777" w:rsidR="00677DE5" w:rsidRPr="00556EA2" w:rsidRDefault="00677DE5" w:rsidP="00556EA2">
            <w:pPr>
              <w:jc w:val="center"/>
              <w:rPr>
                <w:sz w:val="12"/>
              </w:rPr>
            </w:pPr>
            <w:r w:rsidRPr="00556EA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9968" w14:textId="77777777" w:rsidR="00677DE5" w:rsidRPr="00556EA2" w:rsidRDefault="00677DE5" w:rsidP="00556EA2">
            <w:pPr>
              <w:jc w:val="center"/>
              <w:rPr>
                <w:sz w:val="12"/>
              </w:rPr>
            </w:pPr>
            <w:r w:rsidRPr="00556EA2">
              <w:rPr>
                <w:sz w:val="12"/>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C24C4" w14:textId="77777777" w:rsidR="00677DE5" w:rsidRPr="00556EA2" w:rsidRDefault="00677DE5" w:rsidP="00556EA2">
            <w:pPr>
              <w:jc w:val="center"/>
              <w:rPr>
                <w:sz w:val="12"/>
              </w:rPr>
            </w:pPr>
            <w:r w:rsidRPr="00556EA2">
              <w:rPr>
                <w:sz w:val="12"/>
              </w:rPr>
              <w:t>M46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B41F3" w14:textId="77777777" w:rsidR="00677DE5" w:rsidRPr="00556EA2" w:rsidRDefault="00677DE5" w:rsidP="00556EA2">
            <w:pPr>
              <w:jc w:val="center"/>
              <w:rPr>
                <w:sz w:val="12"/>
              </w:rPr>
            </w:pPr>
            <w:r w:rsidRPr="00556EA2">
              <w:rPr>
                <w:sz w:val="12"/>
              </w:rPr>
              <w:t>M45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E03CE" w14:textId="77777777" w:rsidR="00677DE5" w:rsidRPr="00556EA2" w:rsidRDefault="00677DE5" w:rsidP="00556EA2">
            <w:pPr>
              <w:jc w:val="center"/>
              <w:rPr>
                <w:sz w:val="12"/>
              </w:rPr>
            </w:pPr>
            <w:r w:rsidRPr="00556EA2">
              <w:rPr>
                <w:sz w:val="12"/>
              </w:rPr>
              <w:t>M44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4F1D8" w14:textId="77777777" w:rsidR="00677DE5" w:rsidRPr="00556EA2" w:rsidRDefault="00677DE5" w:rsidP="00556EA2">
            <w:pPr>
              <w:jc w:val="center"/>
              <w:rPr>
                <w:sz w:val="12"/>
              </w:rPr>
            </w:pPr>
            <w:r w:rsidRPr="00556EA2">
              <w:rPr>
                <w:sz w:val="12"/>
              </w:rPr>
              <w:t>M43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EB68C" w14:textId="77777777" w:rsidR="00677DE5" w:rsidRPr="00556EA2" w:rsidRDefault="00677DE5" w:rsidP="00556EA2">
            <w:pPr>
              <w:jc w:val="center"/>
              <w:rPr>
                <w:sz w:val="12"/>
              </w:rPr>
            </w:pPr>
            <w:r w:rsidRPr="00556EA2">
              <w:rPr>
                <w:sz w:val="12"/>
              </w:rPr>
              <w:t>M42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DF2D8" w14:textId="77777777" w:rsidR="00677DE5" w:rsidRPr="00556EA2" w:rsidRDefault="00677DE5" w:rsidP="00556EA2">
            <w:pPr>
              <w:jc w:val="center"/>
              <w:rPr>
                <w:sz w:val="12"/>
              </w:rPr>
            </w:pPr>
            <w:r w:rsidRPr="00556EA2">
              <w:rPr>
                <w:sz w:val="12"/>
              </w:rPr>
              <w:t>M41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A4E71" w14:textId="77777777" w:rsidR="00677DE5" w:rsidRPr="00556EA2" w:rsidRDefault="00677DE5" w:rsidP="00556EA2">
            <w:pPr>
              <w:jc w:val="center"/>
              <w:rPr>
                <w:sz w:val="12"/>
              </w:rPr>
            </w:pPr>
            <w:r w:rsidRPr="00556EA2">
              <w:rPr>
                <w:sz w:val="12"/>
              </w:rPr>
              <w:t>M40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D601633" w14:textId="77777777" w:rsidR="00677DE5" w:rsidRPr="00556EA2" w:rsidRDefault="00677DE5" w:rsidP="00556EA2">
            <w:pPr>
              <w:jc w:val="center"/>
              <w:rPr>
                <w:sz w:val="12"/>
              </w:rPr>
            </w:pPr>
            <w:r w:rsidRPr="00556EA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7181" w14:textId="77777777" w:rsidR="00677DE5" w:rsidRPr="00556EA2" w:rsidRDefault="00677DE5" w:rsidP="00556EA2">
            <w:pPr>
              <w:jc w:val="center"/>
              <w:rPr>
                <w:sz w:val="12"/>
              </w:rPr>
            </w:pPr>
            <w:r w:rsidRPr="00556EA2">
              <w:rPr>
                <w:sz w:val="12"/>
              </w:rPr>
              <w:t>M35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F2694" w14:textId="77777777" w:rsidR="00677DE5" w:rsidRPr="00556EA2" w:rsidRDefault="00677DE5" w:rsidP="00556EA2">
            <w:pPr>
              <w:jc w:val="center"/>
              <w:rPr>
                <w:sz w:val="12"/>
              </w:rPr>
            </w:pPr>
            <w:r w:rsidRPr="00556EA2">
              <w:rPr>
                <w:sz w:val="12"/>
              </w:rPr>
              <w:t>M34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79E88" w14:textId="77777777" w:rsidR="00677DE5" w:rsidRPr="00556EA2" w:rsidRDefault="00677DE5" w:rsidP="00556EA2">
            <w:pPr>
              <w:jc w:val="center"/>
              <w:rPr>
                <w:sz w:val="12"/>
              </w:rPr>
            </w:pPr>
            <w:r w:rsidRPr="00556EA2">
              <w:rPr>
                <w:sz w:val="12"/>
              </w:rPr>
              <w:t>M33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9AC0A" w14:textId="77777777" w:rsidR="00677DE5" w:rsidRPr="00556EA2" w:rsidRDefault="00677DE5" w:rsidP="00556EA2">
            <w:pPr>
              <w:jc w:val="center"/>
              <w:rPr>
                <w:sz w:val="12"/>
              </w:rPr>
            </w:pPr>
            <w:r w:rsidRPr="00556EA2">
              <w:rPr>
                <w:sz w:val="12"/>
              </w:rPr>
              <w:t>M32</w:t>
            </w:r>
          </w:p>
        </w:tc>
      </w:tr>
      <w:tr w:rsidR="00677DE5" w:rsidRPr="00556EA2" w14:paraId="21ACF01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5C3A98" w14:textId="77777777" w:rsidR="00677DE5" w:rsidRPr="00556EA2" w:rsidRDefault="00677DE5" w:rsidP="00556EA2">
            <w:pPr>
              <w:jc w:val="center"/>
              <w:rPr>
                <w:sz w:val="12"/>
              </w:rPr>
            </w:pPr>
            <w:r w:rsidRPr="00556EA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0B707" w14:textId="77777777" w:rsidR="00677DE5" w:rsidRPr="00556EA2" w:rsidRDefault="00677DE5" w:rsidP="00556EA2">
            <w:pPr>
              <w:jc w:val="center"/>
              <w:rPr>
                <w:sz w:val="12"/>
              </w:rPr>
            </w:pPr>
            <w:r w:rsidRPr="00556EA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A7144" w14:textId="77777777" w:rsidR="00677DE5" w:rsidRPr="00556EA2" w:rsidRDefault="00677DE5" w:rsidP="00556EA2">
            <w:pPr>
              <w:jc w:val="center"/>
              <w:rPr>
                <w:sz w:val="12"/>
              </w:rPr>
            </w:pPr>
            <w:r w:rsidRPr="00556EA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822EF" w14:textId="77777777" w:rsidR="00677DE5" w:rsidRPr="00556EA2" w:rsidRDefault="00677DE5" w:rsidP="00556EA2">
            <w:pPr>
              <w:jc w:val="center"/>
              <w:rPr>
                <w:sz w:val="12"/>
              </w:rPr>
            </w:pPr>
            <w:r w:rsidRPr="00556EA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0ED96" w14:textId="77777777" w:rsidR="00677DE5" w:rsidRPr="00556EA2" w:rsidRDefault="00677DE5" w:rsidP="00556EA2">
            <w:pPr>
              <w:jc w:val="center"/>
              <w:rPr>
                <w:sz w:val="12"/>
              </w:rPr>
            </w:pPr>
            <w:r w:rsidRPr="00556EA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76743" w14:textId="77777777" w:rsidR="00677DE5" w:rsidRPr="00556EA2" w:rsidRDefault="00677DE5" w:rsidP="00556EA2">
            <w:pPr>
              <w:jc w:val="center"/>
              <w:rPr>
                <w:sz w:val="12"/>
              </w:rPr>
            </w:pPr>
            <w:r w:rsidRPr="00556EA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15207" w14:textId="77777777" w:rsidR="00677DE5" w:rsidRPr="00556EA2" w:rsidRDefault="00677DE5" w:rsidP="00556EA2">
            <w:pPr>
              <w:jc w:val="center"/>
              <w:rPr>
                <w:sz w:val="12"/>
              </w:rPr>
            </w:pPr>
            <w:r w:rsidRPr="00556EA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A478" w14:textId="77777777" w:rsidR="00677DE5" w:rsidRPr="00556EA2" w:rsidRDefault="00677DE5" w:rsidP="00556EA2">
            <w:pPr>
              <w:jc w:val="center"/>
              <w:rPr>
                <w:sz w:val="12"/>
              </w:rPr>
            </w:pPr>
            <w:r w:rsidRPr="00556EA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65D7" w14:textId="77777777" w:rsidR="00677DE5" w:rsidRPr="00556EA2" w:rsidRDefault="00677DE5" w:rsidP="00556EA2">
            <w:pPr>
              <w:jc w:val="center"/>
              <w:rPr>
                <w:sz w:val="12"/>
              </w:rPr>
            </w:pPr>
            <w:r w:rsidRPr="00556EA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9F34" w14:textId="77777777" w:rsidR="00677DE5" w:rsidRPr="00556EA2" w:rsidRDefault="00677DE5" w:rsidP="00556EA2">
            <w:pPr>
              <w:jc w:val="center"/>
              <w:rPr>
                <w:sz w:val="12"/>
              </w:rPr>
            </w:pPr>
            <w:r w:rsidRPr="00556EA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16D46" w14:textId="77777777" w:rsidR="00677DE5" w:rsidRPr="00556EA2" w:rsidRDefault="00677DE5" w:rsidP="00556EA2">
            <w:pPr>
              <w:jc w:val="center"/>
              <w:rPr>
                <w:sz w:val="12"/>
              </w:rPr>
            </w:pPr>
            <w:r w:rsidRPr="00556EA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9F91D" w14:textId="77777777" w:rsidR="00677DE5" w:rsidRPr="00556EA2" w:rsidRDefault="00677DE5" w:rsidP="00556EA2">
            <w:pPr>
              <w:jc w:val="center"/>
              <w:rPr>
                <w:sz w:val="12"/>
              </w:rPr>
            </w:pPr>
            <w:r w:rsidRPr="00556EA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6897B" w14:textId="77777777" w:rsidR="00677DE5" w:rsidRPr="00556EA2" w:rsidRDefault="00677DE5" w:rsidP="00556EA2">
            <w:pPr>
              <w:jc w:val="center"/>
              <w:rPr>
                <w:sz w:val="12"/>
              </w:rPr>
            </w:pPr>
            <w:r w:rsidRPr="00556EA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4F326" w14:textId="77777777" w:rsidR="00677DE5" w:rsidRPr="00556EA2" w:rsidRDefault="00677DE5" w:rsidP="00556EA2">
            <w:pPr>
              <w:jc w:val="center"/>
              <w:rPr>
                <w:sz w:val="12"/>
              </w:rPr>
            </w:pPr>
            <w:r w:rsidRPr="00556EA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E3E0" w14:textId="77777777" w:rsidR="00677DE5" w:rsidRPr="00556EA2" w:rsidRDefault="00677DE5" w:rsidP="00556EA2">
            <w:pPr>
              <w:jc w:val="center"/>
              <w:rPr>
                <w:sz w:val="12"/>
              </w:rPr>
            </w:pPr>
            <w:r w:rsidRPr="00556EA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2F7DE" w14:textId="77777777" w:rsidR="00677DE5" w:rsidRPr="00556EA2" w:rsidRDefault="00677DE5" w:rsidP="00556EA2">
            <w:pPr>
              <w:jc w:val="center"/>
              <w:rPr>
                <w:sz w:val="12"/>
              </w:rPr>
            </w:pPr>
            <w:r w:rsidRPr="00556EA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BE447" w14:textId="77777777" w:rsidR="00677DE5" w:rsidRPr="00556EA2" w:rsidRDefault="00677DE5" w:rsidP="00556EA2">
            <w:pPr>
              <w:jc w:val="center"/>
              <w:rPr>
                <w:sz w:val="12"/>
              </w:rPr>
            </w:pPr>
            <w:r w:rsidRPr="00556EA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14F76" w14:textId="77777777" w:rsidR="00677DE5" w:rsidRPr="00556EA2" w:rsidRDefault="00677DE5" w:rsidP="00556EA2">
            <w:pPr>
              <w:jc w:val="center"/>
              <w:rPr>
                <w:sz w:val="12"/>
              </w:rPr>
            </w:pPr>
            <w:r w:rsidRPr="00556EA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22946" w14:textId="77777777" w:rsidR="00677DE5" w:rsidRPr="00556EA2" w:rsidRDefault="00677DE5" w:rsidP="00556EA2">
            <w:pPr>
              <w:jc w:val="center"/>
              <w:rPr>
                <w:sz w:val="12"/>
              </w:rPr>
            </w:pPr>
            <w:r w:rsidRPr="00556EA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6403E" w14:textId="77777777" w:rsidR="00677DE5" w:rsidRPr="00556EA2" w:rsidRDefault="00677DE5" w:rsidP="00556EA2">
            <w:pPr>
              <w:jc w:val="center"/>
              <w:rPr>
                <w:sz w:val="12"/>
              </w:rPr>
            </w:pPr>
            <w:r w:rsidRPr="00556EA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B4DE3" w14:textId="77777777" w:rsidR="00677DE5" w:rsidRPr="00556EA2" w:rsidRDefault="00677DE5" w:rsidP="00556EA2">
            <w:pPr>
              <w:jc w:val="center"/>
              <w:rPr>
                <w:sz w:val="12"/>
              </w:rPr>
            </w:pPr>
            <w:r w:rsidRPr="00556EA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7BC41" w14:textId="77777777" w:rsidR="00677DE5" w:rsidRPr="00556EA2" w:rsidRDefault="00677DE5" w:rsidP="00556EA2">
            <w:pPr>
              <w:jc w:val="center"/>
              <w:rPr>
                <w:sz w:val="12"/>
              </w:rPr>
            </w:pPr>
            <w:r w:rsidRPr="00556EA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DEBB2" w14:textId="77777777" w:rsidR="00677DE5" w:rsidRPr="00556EA2" w:rsidRDefault="00677DE5" w:rsidP="00556EA2">
            <w:pPr>
              <w:jc w:val="center"/>
              <w:rPr>
                <w:sz w:val="12"/>
              </w:rPr>
            </w:pPr>
            <w:r w:rsidRPr="00556EA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7DC97" w14:textId="77777777" w:rsidR="00677DE5" w:rsidRPr="00556EA2" w:rsidRDefault="00677DE5" w:rsidP="00556EA2">
            <w:pPr>
              <w:jc w:val="center"/>
              <w:rPr>
                <w:sz w:val="12"/>
              </w:rPr>
            </w:pPr>
            <w:r w:rsidRPr="00556EA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646EE" w14:textId="77777777" w:rsidR="00677DE5" w:rsidRPr="00556EA2" w:rsidRDefault="00677DE5" w:rsidP="00556EA2">
            <w:pPr>
              <w:jc w:val="center"/>
              <w:rPr>
                <w:sz w:val="12"/>
              </w:rPr>
            </w:pPr>
            <w:r w:rsidRPr="00556EA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C32C" w14:textId="77777777" w:rsidR="00677DE5" w:rsidRPr="00556EA2" w:rsidRDefault="00677DE5" w:rsidP="00556EA2">
            <w:pPr>
              <w:jc w:val="center"/>
              <w:rPr>
                <w:sz w:val="12"/>
              </w:rPr>
            </w:pPr>
            <w:r w:rsidRPr="00556EA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B36FD" w14:textId="77777777" w:rsidR="00677DE5" w:rsidRPr="00556EA2" w:rsidRDefault="00677DE5" w:rsidP="00556EA2">
            <w:pPr>
              <w:jc w:val="center"/>
              <w:rPr>
                <w:sz w:val="12"/>
              </w:rPr>
            </w:pPr>
            <w:r w:rsidRPr="00556EA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9771B" w14:textId="77777777" w:rsidR="00677DE5" w:rsidRPr="00556EA2" w:rsidRDefault="00677DE5" w:rsidP="00556EA2">
            <w:pPr>
              <w:jc w:val="center"/>
              <w:rPr>
                <w:sz w:val="12"/>
              </w:rPr>
            </w:pPr>
            <w:r w:rsidRPr="00556EA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B0F91" w14:textId="77777777" w:rsidR="00677DE5" w:rsidRPr="00556EA2" w:rsidRDefault="00677DE5" w:rsidP="00556EA2">
            <w:pPr>
              <w:jc w:val="center"/>
              <w:rPr>
                <w:sz w:val="12"/>
              </w:rPr>
            </w:pPr>
            <w:r w:rsidRPr="00556EA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0EF77" w14:textId="77777777" w:rsidR="00677DE5" w:rsidRPr="00556EA2" w:rsidRDefault="00677DE5" w:rsidP="00556EA2">
            <w:pPr>
              <w:jc w:val="center"/>
              <w:rPr>
                <w:sz w:val="12"/>
              </w:rPr>
            </w:pPr>
            <w:r w:rsidRPr="00556EA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6E23" w14:textId="77777777" w:rsidR="00677DE5" w:rsidRPr="00556EA2" w:rsidRDefault="00677DE5" w:rsidP="00556EA2">
            <w:pPr>
              <w:jc w:val="center"/>
              <w:rPr>
                <w:sz w:val="12"/>
              </w:rPr>
            </w:pPr>
            <w:r w:rsidRPr="00556EA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1209C" w14:textId="77777777" w:rsidR="00677DE5" w:rsidRPr="00556EA2" w:rsidRDefault="00677DE5" w:rsidP="00556EA2">
            <w:pPr>
              <w:jc w:val="center"/>
              <w:rPr>
                <w:sz w:val="12"/>
              </w:rPr>
            </w:pPr>
            <w:r w:rsidRPr="00556EA2">
              <w:rPr>
                <w:sz w:val="12"/>
              </w:rPr>
              <w:t>0</w:t>
            </w:r>
          </w:p>
        </w:tc>
      </w:tr>
      <w:tr w:rsidR="00677DE5" w:rsidRPr="00556EA2" w14:paraId="48ED71CC" w14:textId="77777777" w:rsidTr="00556EA2">
        <w:trPr>
          <w:tblCellSpacing w:w="7"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2838005" w14:textId="77777777" w:rsidR="00677DE5" w:rsidRPr="00556EA2" w:rsidRDefault="00677DE5" w:rsidP="00556EA2">
            <w:pPr>
              <w:jc w:val="center"/>
              <w:rPr>
                <w:sz w:val="12"/>
              </w:rPr>
            </w:pPr>
            <w:r w:rsidRPr="00556EA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F53E" w14:textId="77777777" w:rsidR="00677DE5" w:rsidRPr="00556EA2" w:rsidRDefault="00677DE5" w:rsidP="00556EA2">
            <w:pPr>
              <w:jc w:val="center"/>
              <w:rPr>
                <w:sz w:val="12"/>
              </w:rPr>
            </w:pPr>
            <w:r w:rsidRPr="00556EA2">
              <w:rPr>
                <w:sz w:val="12"/>
              </w:rPr>
              <w:t>M26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7128E" w14:textId="77777777" w:rsidR="00677DE5" w:rsidRPr="00556EA2" w:rsidRDefault="00677DE5" w:rsidP="00556EA2">
            <w:pPr>
              <w:jc w:val="center"/>
              <w:rPr>
                <w:sz w:val="12"/>
              </w:rPr>
            </w:pPr>
            <w:r w:rsidRPr="00556EA2">
              <w:rPr>
                <w:sz w:val="12"/>
              </w:rPr>
              <w:t>M25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FC9E9" w14:textId="77777777" w:rsidR="00677DE5" w:rsidRPr="00556EA2" w:rsidRDefault="00677DE5" w:rsidP="00556EA2">
            <w:pPr>
              <w:jc w:val="center"/>
              <w:rPr>
                <w:sz w:val="12"/>
              </w:rPr>
            </w:pPr>
            <w:r w:rsidRPr="00556EA2">
              <w:rPr>
                <w:sz w:val="12"/>
              </w:rPr>
              <w:t>M24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1D5C6" w14:textId="77777777" w:rsidR="00677DE5" w:rsidRPr="00556EA2" w:rsidRDefault="00677DE5" w:rsidP="00556EA2">
            <w:pPr>
              <w:jc w:val="center"/>
              <w:rPr>
                <w:sz w:val="12"/>
              </w:rPr>
            </w:pPr>
            <w:r w:rsidRPr="00556EA2">
              <w:rPr>
                <w:sz w:val="12"/>
              </w:rPr>
              <w:t>M23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D695" w14:textId="77777777" w:rsidR="00677DE5" w:rsidRPr="00556EA2" w:rsidRDefault="00677DE5" w:rsidP="00556EA2">
            <w:pPr>
              <w:jc w:val="center"/>
              <w:rPr>
                <w:sz w:val="12"/>
              </w:rPr>
            </w:pPr>
            <w:r w:rsidRPr="00556EA2">
              <w:rPr>
                <w:sz w:val="12"/>
              </w:rPr>
              <w:t>M22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012B" w14:textId="77777777" w:rsidR="00677DE5" w:rsidRPr="00556EA2" w:rsidRDefault="00677DE5" w:rsidP="00556EA2">
            <w:pPr>
              <w:jc w:val="center"/>
              <w:rPr>
                <w:sz w:val="12"/>
              </w:rPr>
            </w:pPr>
            <w:r w:rsidRPr="00556EA2">
              <w:rPr>
                <w:sz w:val="12"/>
              </w:rPr>
              <w:t>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CD651" w14:textId="77777777" w:rsidR="00677DE5" w:rsidRPr="00556EA2" w:rsidRDefault="00677DE5" w:rsidP="00556EA2">
            <w:pPr>
              <w:jc w:val="center"/>
              <w:rPr>
                <w:sz w:val="12"/>
              </w:rPr>
            </w:pPr>
            <w:r w:rsidRPr="00556EA2">
              <w:rPr>
                <w:sz w:val="12"/>
              </w:rPr>
              <w:t>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6B978" w14:textId="77777777" w:rsidR="00677DE5" w:rsidRPr="00556EA2" w:rsidRDefault="00677DE5" w:rsidP="00556EA2">
            <w:pPr>
              <w:jc w:val="center"/>
              <w:rPr>
                <w:sz w:val="12"/>
              </w:rPr>
            </w:pPr>
            <w:r w:rsidRPr="00556EA2">
              <w:rPr>
                <w:sz w:val="12"/>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5F47A" w14:textId="77777777" w:rsidR="00677DE5" w:rsidRPr="00556EA2" w:rsidRDefault="00677DE5" w:rsidP="00556EA2">
            <w:pPr>
              <w:jc w:val="center"/>
              <w:rPr>
                <w:sz w:val="12"/>
              </w:rPr>
            </w:pPr>
            <w:r w:rsidRPr="00556EA2">
              <w:rPr>
                <w:sz w:val="12"/>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0DBE3" w14:textId="77777777" w:rsidR="00677DE5" w:rsidRPr="00556EA2" w:rsidRDefault="00677DE5" w:rsidP="00556EA2">
            <w:pPr>
              <w:jc w:val="center"/>
              <w:rPr>
                <w:sz w:val="12"/>
              </w:rPr>
            </w:pPr>
            <w:r w:rsidRPr="00556EA2">
              <w:rPr>
                <w:sz w:val="12"/>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07F22" w14:textId="77777777" w:rsidR="00677DE5" w:rsidRPr="00556EA2" w:rsidRDefault="00677DE5" w:rsidP="00556EA2">
            <w:pPr>
              <w:jc w:val="center"/>
              <w:rPr>
                <w:sz w:val="12"/>
              </w:rPr>
            </w:pPr>
            <w:r w:rsidRPr="00556EA2">
              <w:rPr>
                <w:sz w:val="12"/>
              </w:rPr>
              <w:t>M16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4AA3C3B" w14:textId="77777777" w:rsidR="00677DE5" w:rsidRPr="00556EA2" w:rsidRDefault="00677DE5" w:rsidP="00556EA2">
            <w:pPr>
              <w:jc w:val="center"/>
              <w:rPr>
                <w:sz w:val="12"/>
              </w:rPr>
            </w:pPr>
            <w:r w:rsidRPr="00556EA2">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56718" w14:textId="77777777" w:rsidR="00677DE5" w:rsidRPr="00556EA2" w:rsidRDefault="00677DE5" w:rsidP="00556EA2">
            <w:pPr>
              <w:jc w:val="center"/>
              <w:rPr>
                <w:sz w:val="12"/>
              </w:rPr>
            </w:pPr>
            <w:r w:rsidRPr="00556EA2">
              <w:rPr>
                <w:sz w:val="12"/>
              </w:rPr>
              <w:t>M10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0DE62" w14:textId="77777777" w:rsidR="00677DE5" w:rsidRPr="00556EA2" w:rsidRDefault="00677DE5" w:rsidP="00556EA2">
            <w:pPr>
              <w:jc w:val="center"/>
              <w:rPr>
                <w:sz w:val="12"/>
              </w:rPr>
            </w:pPr>
            <w:r w:rsidRPr="00556EA2">
              <w:rPr>
                <w:sz w:val="12"/>
              </w:rPr>
              <w:t>M9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02734" w14:textId="77777777" w:rsidR="00677DE5" w:rsidRPr="00556EA2" w:rsidRDefault="00677DE5" w:rsidP="00556EA2">
            <w:pPr>
              <w:jc w:val="center"/>
              <w:rPr>
                <w:sz w:val="12"/>
              </w:rPr>
            </w:pPr>
            <w:r w:rsidRPr="00556EA2">
              <w:rPr>
                <w:sz w:val="12"/>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CA1F3" w14:textId="77777777" w:rsidR="00677DE5" w:rsidRPr="00556EA2" w:rsidRDefault="00677DE5" w:rsidP="00556EA2">
            <w:pPr>
              <w:jc w:val="center"/>
              <w:rPr>
                <w:sz w:val="12"/>
              </w:rPr>
            </w:pPr>
            <w:r w:rsidRPr="00556EA2">
              <w:rPr>
                <w:sz w:val="12"/>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DB9A0" w14:textId="77777777" w:rsidR="00677DE5" w:rsidRPr="00556EA2" w:rsidRDefault="00677DE5" w:rsidP="00556EA2">
            <w:pPr>
              <w:jc w:val="center"/>
              <w:rPr>
                <w:sz w:val="12"/>
              </w:rPr>
            </w:pPr>
            <w:r w:rsidRPr="00556EA2">
              <w:rPr>
                <w:sz w:val="12"/>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6FA80" w14:textId="77777777" w:rsidR="00677DE5" w:rsidRPr="00556EA2" w:rsidRDefault="00677DE5" w:rsidP="00556EA2">
            <w:pPr>
              <w:jc w:val="center"/>
              <w:rPr>
                <w:sz w:val="12"/>
              </w:rPr>
            </w:pPr>
            <w:r w:rsidRPr="00556EA2">
              <w:rPr>
                <w:sz w:val="12"/>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4F65D" w14:textId="77777777" w:rsidR="00677DE5" w:rsidRPr="00556EA2" w:rsidRDefault="00677DE5" w:rsidP="00556EA2">
            <w:pPr>
              <w:jc w:val="center"/>
              <w:rPr>
                <w:sz w:val="12"/>
              </w:rPr>
            </w:pPr>
            <w:r w:rsidRPr="00556EA2">
              <w:rPr>
                <w:sz w:val="12"/>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C1CFC" w14:textId="77777777" w:rsidR="00677DE5" w:rsidRPr="00556EA2" w:rsidRDefault="00677DE5" w:rsidP="00556EA2">
            <w:pPr>
              <w:jc w:val="center"/>
              <w:rPr>
                <w:sz w:val="12"/>
              </w:rPr>
            </w:pPr>
            <w:r w:rsidRPr="00556EA2">
              <w:rPr>
                <w:sz w:val="12"/>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0C929" w14:textId="77777777" w:rsidR="00677DE5" w:rsidRPr="00556EA2" w:rsidRDefault="00677DE5" w:rsidP="00556EA2">
            <w:pPr>
              <w:jc w:val="center"/>
              <w:rPr>
                <w:sz w:val="12"/>
              </w:rPr>
            </w:pPr>
            <w:r w:rsidRPr="00556EA2">
              <w:rPr>
                <w:sz w:val="12"/>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20D07" w14:textId="77777777" w:rsidR="00677DE5" w:rsidRPr="00556EA2" w:rsidRDefault="00677DE5" w:rsidP="00556EA2">
            <w:pPr>
              <w:jc w:val="center"/>
              <w:rPr>
                <w:sz w:val="12"/>
              </w:rPr>
            </w:pPr>
            <w:r w:rsidRPr="00556EA2">
              <w:rPr>
                <w:sz w:val="12"/>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A8502" w14:textId="77777777" w:rsidR="00677DE5" w:rsidRPr="00556EA2" w:rsidRDefault="00677DE5" w:rsidP="00556EA2">
            <w:pPr>
              <w:jc w:val="center"/>
              <w:rPr>
                <w:sz w:val="12"/>
              </w:rPr>
            </w:pPr>
            <w:r w:rsidRPr="00556EA2">
              <w:rPr>
                <w:sz w:val="12"/>
              </w:rPr>
              <w:t>M0</w:t>
            </w:r>
          </w:p>
        </w:tc>
      </w:tr>
    </w:tbl>
    <w:p w14:paraId="5833714E" w14:textId="77777777" w:rsidR="00677DE5" w:rsidRDefault="00677DE5" w:rsidP="00556EA2">
      <w:pPr>
        <w:pStyle w:val="Caption"/>
      </w:pPr>
      <w:r>
        <w:t xml:space="preserve">Table </w:t>
      </w:r>
      <w:fldSimple w:instr=" SEQ Table \* ARABIC ">
        <w:r>
          <w:rPr>
            <w:noProof/>
          </w:rPr>
          <w:t>56</w:t>
        </w:r>
      </w:fldSimple>
      <w:r>
        <w:t xml:space="preserve"> AXIM_ERROR_INTERRUPT_MASK register</w:t>
      </w:r>
    </w:p>
    <w:p w14:paraId="488EA124" w14:textId="77777777" w:rsidR="00677DE5" w:rsidRDefault="00677DE5" w:rsidP="00E10ED2">
      <w:pPr>
        <w:pStyle w:val="Heading3"/>
      </w:pPr>
      <w:r>
        <w:t>AXIM_ERROR_INTERRUPT_STATUS</w:t>
      </w:r>
    </w:p>
    <w:p w14:paraId="22C8B9D2" w14:textId="77777777" w:rsidR="00677DE5" w:rsidRDefault="00677DE5" w:rsidP="00556EA2">
      <w:pPr>
        <w:pStyle w:val="NormalWeb"/>
        <w:jc w:val="both"/>
      </w:pPr>
      <w:r>
        <w:t>These error status bits record the first error event and have to be cleared by writing a 1'b0 before new errors are recorded. For flop structure parity error interrupts, the AXIM_LOG_FLOPPARITY_ERROR register should be cleared by writing it to zero before the flop structure parity interrupt bit is cleared in this register.</w:t>
      </w:r>
    </w:p>
    <w:p w14:paraId="098D7BAB" w14:textId="77777777" w:rsidR="00677DE5" w:rsidRDefault="00677DE5" w:rsidP="00E10ED2">
      <w:pPr>
        <w:pStyle w:val="NormalWeb"/>
      </w:pPr>
      <w:r>
        <w:t>Attribute: WZC</w:t>
      </w:r>
    </w:p>
    <w:p w14:paraId="13CE0273" w14:textId="77777777" w:rsidR="00677DE5" w:rsidRDefault="00677DE5" w:rsidP="00E10ED2">
      <w:pPr>
        <w:pStyle w:val="NormalWeb"/>
      </w:pPr>
      <w:r>
        <w:t>Security: Non-secure</w:t>
      </w:r>
    </w:p>
    <w:p w14:paraId="6140B983" w14:textId="77777777" w:rsidR="00677DE5" w:rsidRDefault="00677DE5" w:rsidP="00E10ED2">
      <w:pPr>
        <w:pStyle w:val="NormalWeb"/>
      </w:pPr>
      <w:r>
        <w:t>Bit field description:</w:t>
      </w:r>
    </w:p>
    <w:p w14:paraId="0B19B83A" w14:textId="77777777" w:rsidR="00677DE5" w:rsidRDefault="00677DE5" w:rsidP="00312028">
      <w:pPr>
        <w:numPr>
          <w:ilvl w:val="0"/>
          <w:numId w:val="85"/>
        </w:numPr>
        <w:spacing w:before="100" w:beforeAutospacing="1" w:after="100" w:afterAutospacing="1" w:line="240" w:lineRule="auto"/>
      </w:pPr>
      <w:r>
        <w:rPr>
          <w:b/>
          <w:bCs/>
        </w:rPr>
        <w:t>E47</w:t>
      </w:r>
      <w:r>
        <w:t xml:space="preserve">[47] - </w:t>
      </w:r>
      <w:r>
        <w:br/>
        <w:t>1'b1: [FATAL] Flop Structure Parity Err</w:t>
      </w:r>
    </w:p>
    <w:p w14:paraId="74BD302E" w14:textId="77777777" w:rsidR="00677DE5" w:rsidRDefault="00677DE5" w:rsidP="00312028">
      <w:pPr>
        <w:numPr>
          <w:ilvl w:val="0"/>
          <w:numId w:val="85"/>
        </w:numPr>
        <w:spacing w:before="100" w:beforeAutospacing="1" w:after="100" w:afterAutospacing="1" w:line="240" w:lineRule="auto"/>
      </w:pPr>
      <w:r>
        <w:rPr>
          <w:b/>
          <w:bCs/>
        </w:rPr>
        <w:t>E46</w:t>
      </w:r>
      <w:r>
        <w:t xml:space="preserve">[46] - </w:t>
      </w:r>
      <w:r>
        <w:br/>
        <w:t>1'b1: [FATAL] CDDATA Parity Err</w:t>
      </w:r>
    </w:p>
    <w:p w14:paraId="18EE4DDF" w14:textId="77777777" w:rsidR="00677DE5" w:rsidRDefault="00677DE5" w:rsidP="00312028">
      <w:pPr>
        <w:numPr>
          <w:ilvl w:val="0"/>
          <w:numId w:val="85"/>
        </w:numPr>
        <w:spacing w:before="100" w:beforeAutospacing="1" w:after="100" w:afterAutospacing="1" w:line="240" w:lineRule="auto"/>
      </w:pPr>
      <w:r>
        <w:rPr>
          <w:b/>
          <w:bCs/>
        </w:rPr>
        <w:t>E45</w:t>
      </w:r>
      <w:r>
        <w:t xml:space="preserve">[45] - </w:t>
      </w:r>
      <w:r>
        <w:br/>
        <w:t>1'b1: [FATAL] WDATA Parity Err</w:t>
      </w:r>
    </w:p>
    <w:p w14:paraId="092E32EA" w14:textId="77777777" w:rsidR="00677DE5" w:rsidRDefault="00677DE5" w:rsidP="00312028">
      <w:pPr>
        <w:numPr>
          <w:ilvl w:val="0"/>
          <w:numId w:val="85"/>
        </w:numPr>
        <w:spacing w:before="100" w:beforeAutospacing="1" w:after="100" w:afterAutospacing="1" w:line="240" w:lineRule="auto"/>
      </w:pPr>
      <w:r>
        <w:rPr>
          <w:b/>
          <w:bCs/>
        </w:rPr>
        <w:t>E44</w:t>
      </w:r>
      <w:r>
        <w:t xml:space="preserve">[44] - </w:t>
      </w:r>
      <w:r>
        <w:br/>
        <w:t>1'b1: [FATAL] AWADDR Parity Err</w:t>
      </w:r>
    </w:p>
    <w:p w14:paraId="4C63F8C0" w14:textId="77777777" w:rsidR="00677DE5" w:rsidRDefault="00677DE5" w:rsidP="00312028">
      <w:pPr>
        <w:numPr>
          <w:ilvl w:val="0"/>
          <w:numId w:val="85"/>
        </w:numPr>
        <w:spacing w:before="100" w:beforeAutospacing="1" w:after="100" w:afterAutospacing="1" w:line="240" w:lineRule="auto"/>
      </w:pPr>
      <w:r>
        <w:rPr>
          <w:b/>
          <w:bCs/>
        </w:rPr>
        <w:t>E43</w:t>
      </w:r>
      <w:r>
        <w:t xml:space="preserve">[43] - </w:t>
      </w:r>
      <w:r>
        <w:br/>
        <w:t>1'b1: [FATAL] AW Parity Err</w:t>
      </w:r>
    </w:p>
    <w:p w14:paraId="324AAB01" w14:textId="77777777" w:rsidR="00677DE5" w:rsidRDefault="00677DE5" w:rsidP="00312028">
      <w:pPr>
        <w:numPr>
          <w:ilvl w:val="0"/>
          <w:numId w:val="85"/>
        </w:numPr>
        <w:spacing w:before="100" w:beforeAutospacing="1" w:after="100" w:afterAutospacing="1" w:line="240" w:lineRule="auto"/>
      </w:pPr>
      <w:r>
        <w:rPr>
          <w:b/>
          <w:bCs/>
        </w:rPr>
        <w:t>E42</w:t>
      </w:r>
      <w:r>
        <w:t xml:space="preserve">[42] - </w:t>
      </w:r>
      <w:r>
        <w:br/>
        <w:t>1'b1: [FATAL] ARADDR Parity Err</w:t>
      </w:r>
    </w:p>
    <w:p w14:paraId="758F0340" w14:textId="77777777" w:rsidR="00677DE5" w:rsidRDefault="00677DE5" w:rsidP="00312028">
      <w:pPr>
        <w:numPr>
          <w:ilvl w:val="0"/>
          <w:numId w:val="85"/>
        </w:numPr>
        <w:spacing w:before="100" w:beforeAutospacing="1" w:after="100" w:afterAutospacing="1" w:line="240" w:lineRule="auto"/>
      </w:pPr>
      <w:r>
        <w:rPr>
          <w:b/>
          <w:bCs/>
        </w:rPr>
        <w:t>E41</w:t>
      </w:r>
      <w:r>
        <w:t xml:space="preserve">[41] - </w:t>
      </w:r>
      <w:r>
        <w:br/>
        <w:t>1'b1: [FATAL] AR Parity Err</w:t>
      </w:r>
    </w:p>
    <w:p w14:paraId="0A7CAFCE" w14:textId="77777777" w:rsidR="00677DE5" w:rsidRDefault="00677DE5" w:rsidP="00312028">
      <w:pPr>
        <w:numPr>
          <w:ilvl w:val="0"/>
          <w:numId w:val="85"/>
        </w:numPr>
        <w:spacing w:before="100" w:beforeAutospacing="1" w:after="100" w:afterAutospacing="1" w:line="240" w:lineRule="auto"/>
      </w:pPr>
      <w:r>
        <w:rPr>
          <w:b/>
          <w:bCs/>
        </w:rPr>
        <w:t>E40</w:t>
      </w:r>
      <w:r>
        <w:t xml:space="preserve">[40] - </w:t>
      </w:r>
      <w:r>
        <w:br/>
        <w:t>1'b1: [FATAL] Indicates that portcheck detected error (SIB mode only)</w:t>
      </w:r>
    </w:p>
    <w:p w14:paraId="6C71278F" w14:textId="77777777" w:rsidR="00677DE5" w:rsidRDefault="00677DE5" w:rsidP="00312028">
      <w:pPr>
        <w:numPr>
          <w:ilvl w:val="0"/>
          <w:numId w:val="85"/>
        </w:numPr>
        <w:spacing w:before="100" w:beforeAutospacing="1" w:after="100" w:afterAutospacing="1" w:line="240" w:lineRule="auto"/>
      </w:pPr>
      <w:r>
        <w:rPr>
          <w:b/>
          <w:bCs/>
        </w:rPr>
        <w:t>E35</w:t>
      </w:r>
      <w:r>
        <w:t xml:space="preserve">[35] - </w:t>
      </w:r>
      <w:r>
        <w:br/>
        <w:t>1'b1: [FATAL] Parity error in configuration/status registers</w:t>
      </w:r>
    </w:p>
    <w:p w14:paraId="4C077BDB" w14:textId="77777777" w:rsidR="00677DE5" w:rsidRDefault="00677DE5" w:rsidP="00312028">
      <w:pPr>
        <w:numPr>
          <w:ilvl w:val="0"/>
          <w:numId w:val="85"/>
        </w:numPr>
        <w:spacing w:before="100" w:beforeAutospacing="1" w:after="100" w:afterAutospacing="1" w:line="240" w:lineRule="auto"/>
      </w:pPr>
      <w:r>
        <w:rPr>
          <w:b/>
          <w:bCs/>
        </w:rPr>
        <w:t>E34</w:t>
      </w:r>
      <w:r>
        <w:t xml:space="preserve">[34] - </w:t>
      </w:r>
      <w:r>
        <w:br/>
        <w:t>1'b1: [FATAL] Traffic sent to a noc layer which is power gate</w:t>
      </w:r>
    </w:p>
    <w:p w14:paraId="56275168" w14:textId="77777777" w:rsidR="00677DE5" w:rsidRDefault="00677DE5" w:rsidP="00312028">
      <w:pPr>
        <w:numPr>
          <w:ilvl w:val="0"/>
          <w:numId w:val="85"/>
        </w:numPr>
        <w:spacing w:before="100" w:beforeAutospacing="1" w:after="100" w:afterAutospacing="1" w:line="240" w:lineRule="auto"/>
      </w:pPr>
      <w:r>
        <w:rPr>
          <w:b/>
          <w:bCs/>
        </w:rPr>
        <w:t>E33</w:t>
      </w:r>
      <w:r>
        <w:t xml:space="preserve">[33] - </w:t>
      </w:r>
      <w:r>
        <w:br/>
        <w:t>1'b1: Capture counter1 overflow</w:t>
      </w:r>
    </w:p>
    <w:p w14:paraId="3D6ADC3F" w14:textId="77777777" w:rsidR="00677DE5" w:rsidRDefault="00677DE5" w:rsidP="00312028">
      <w:pPr>
        <w:numPr>
          <w:ilvl w:val="0"/>
          <w:numId w:val="85"/>
        </w:numPr>
        <w:spacing w:before="100" w:beforeAutospacing="1" w:after="100" w:afterAutospacing="1" w:line="240" w:lineRule="auto"/>
      </w:pPr>
      <w:r>
        <w:rPr>
          <w:b/>
          <w:bCs/>
        </w:rPr>
        <w:t>E32</w:t>
      </w:r>
      <w:r>
        <w:t xml:space="preserve">[32] - </w:t>
      </w:r>
      <w:r>
        <w:br/>
        <w:t>1'b1: Capture counter0 overflow</w:t>
      </w:r>
    </w:p>
    <w:p w14:paraId="47903214" w14:textId="77777777" w:rsidR="00677DE5" w:rsidRDefault="00677DE5" w:rsidP="00312028">
      <w:pPr>
        <w:numPr>
          <w:ilvl w:val="0"/>
          <w:numId w:val="85"/>
        </w:numPr>
        <w:spacing w:before="100" w:beforeAutospacing="1" w:after="100" w:afterAutospacing="1" w:line="240" w:lineRule="auto"/>
      </w:pPr>
      <w:r>
        <w:rPr>
          <w:b/>
          <w:bCs/>
        </w:rPr>
        <w:lastRenderedPageBreak/>
        <w:t>E26</w:t>
      </w:r>
      <w:r>
        <w:t xml:space="preserve">[26] - </w:t>
      </w:r>
      <w:r>
        <w:br/>
        <w:t>1'b1: [FATAL] Security check failure for write address range or rejected by keepout range</w:t>
      </w:r>
    </w:p>
    <w:p w14:paraId="01DE1744" w14:textId="77777777" w:rsidR="00677DE5" w:rsidRDefault="00677DE5" w:rsidP="00312028">
      <w:pPr>
        <w:numPr>
          <w:ilvl w:val="0"/>
          <w:numId w:val="85"/>
        </w:numPr>
        <w:spacing w:before="100" w:beforeAutospacing="1" w:after="100" w:afterAutospacing="1" w:line="240" w:lineRule="auto"/>
      </w:pPr>
      <w:r>
        <w:rPr>
          <w:b/>
          <w:bCs/>
        </w:rPr>
        <w:t>E25</w:t>
      </w:r>
      <w:r>
        <w:t xml:space="preserve">[25] - </w:t>
      </w:r>
      <w:r>
        <w:br/>
        <w:t>1'b1: [FATAL] No route found for write address range</w:t>
      </w:r>
    </w:p>
    <w:p w14:paraId="402F31B1" w14:textId="77777777" w:rsidR="00677DE5" w:rsidRDefault="00677DE5" w:rsidP="00312028">
      <w:pPr>
        <w:numPr>
          <w:ilvl w:val="0"/>
          <w:numId w:val="85"/>
        </w:numPr>
        <w:spacing w:before="100" w:beforeAutospacing="1" w:after="100" w:afterAutospacing="1" w:line="240" w:lineRule="auto"/>
      </w:pPr>
      <w:r>
        <w:rPr>
          <w:b/>
          <w:bCs/>
        </w:rPr>
        <w:t>E24</w:t>
      </w:r>
      <w:r>
        <w:t xml:space="preserve">[24] - </w:t>
      </w:r>
      <w:r>
        <w:br/>
        <w:t>1'b1: [FATAL] Unexpected narrow write detected</w:t>
      </w:r>
    </w:p>
    <w:p w14:paraId="6D9230A9" w14:textId="77777777" w:rsidR="00677DE5" w:rsidRDefault="00677DE5" w:rsidP="00312028">
      <w:pPr>
        <w:numPr>
          <w:ilvl w:val="0"/>
          <w:numId w:val="85"/>
        </w:numPr>
        <w:spacing w:before="100" w:beforeAutospacing="1" w:after="100" w:afterAutospacing="1" w:line="240" w:lineRule="auto"/>
      </w:pPr>
      <w:r>
        <w:rPr>
          <w:b/>
          <w:bCs/>
        </w:rPr>
        <w:t>E23</w:t>
      </w:r>
      <w:r>
        <w:t xml:space="preserve">[23] - </w:t>
      </w:r>
      <w:r>
        <w:br/>
        <w:t>1'b1: [FATAL] Write WRAP not equal to supported cacheline size</w:t>
      </w:r>
    </w:p>
    <w:p w14:paraId="1C61C0AD" w14:textId="77777777" w:rsidR="00677DE5" w:rsidRDefault="00677DE5" w:rsidP="00312028">
      <w:pPr>
        <w:numPr>
          <w:ilvl w:val="0"/>
          <w:numId w:val="85"/>
        </w:numPr>
        <w:spacing w:before="100" w:beforeAutospacing="1" w:after="100" w:afterAutospacing="1" w:line="240" w:lineRule="auto"/>
      </w:pPr>
      <w:r>
        <w:rPr>
          <w:b/>
          <w:bCs/>
        </w:rPr>
        <w:t>E22</w:t>
      </w:r>
      <w:r>
        <w:t xml:space="preserve">[22] - </w:t>
      </w:r>
      <w:r>
        <w:br/>
        <w:t>1'b1: Write respone timeout</w:t>
      </w:r>
    </w:p>
    <w:p w14:paraId="6D297B4C" w14:textId="77777777" w:rsidR="00677DE5" w:rsidRDefault="00677DE5" w:rsidP="00312028">
      <w:pPr>
        <w:numPr>
          <w:ilvl w:val="0"/>
          <w:numId w:val="85"/>
        </w:numPr>
        <w:spacing w:before="100" w:beforeAutospacing="1" w:after="100" w:afterAutospacing="1" w:line="240" w:lineRule="auto"/>
      </w:pPr>
      <w:r>
        <w:rPr>
          <w:b/>
          <w:bCs/>
        </w:rPr>
        <w:t>E21</w:t>
      </w:r>
      <w:r>
        <w:t xml:space="preserve">[21] - </w:t>
      </w:r>
      <w:r>
        <w:br/>
        <w:t>1'b1: [FATAL] Write address multi-hit</w:t>
      </w:r>
    </w:p>
    <w:p w14:paraId="6B6BF344" w14:textId="77777777" w:rsidR="00677DE5" w:rsidRDefault="00677DE5" w:rsidP="00312028">
      <w:pPr>
        <w:numPr>
          <w:ilvl w:val="0"/>
          <w:numId w:val="85"/>
        </w:numPr>
        <w:spacing w:before="100" w:beforeAutospacing="1" w:after="100" w:afterAutospacing="1" w:line="240" w:lineRule="auto"/>
      </w:pPr>
      <w:r>
        <w:rPr>
          <w:b/>
          <w:bCs/>
        </w:rPr>
        <w:t>E20</w:t>
      </w:r>
      <w:r>
        <w:t xml:space="preserve">[20] - </w:t>
      </w:r>
      <w:r>
        <w:br/>
        <w:t>1'b1: [FATAL] Write exclusive split</w:t>
      </w:r>
    </w:p>
    <w:p w14:paraId="27605DD5" w14:textId="77777777" w:rsidR="00677DE5" w:rsidRDefault="00677DE5" w:rsidP="00312028">
      <w:pPr>
        <w:numPr>
          <w:ilvl w:val="0"/>
          <w:numId w:val="85"/>
        </w:numPr>
        <w:spacing w:before="100" w:beforeAutospacing="1" w:after="100" w:afterAutospacing="1" w:line="240" w:lineRule="auto"/>
      </w:pPr>
      <w:r>
        <w:rPr>
          <w:b/>
          <w:bCs/>
        </w:rPr>
        <w:t>E19</w:t>
      </w:r>
      <w:r>
        <w:t xml:space="preserve">[19] - </w:t>
      </w:r>
      <w:r>
        <w:br/>
        <w:t>1'b1: Non modifiable WRAP</w:t>
      </w:r>
    </w:p>
    <w:p w14:paraId="36FC7E09" w14:textId="77777777" w:rsidR="00677DE5" w:rsidRDefault="00677DE5" w:rsidP="00312028">
      <w:pPr>
        <w:numPr>
          <w:ilvl w:val="0"/>
          <w:numId w:val="85"/>
        </w:numPr>
        <w:spacing w:before="100" w:beforeAutospacing="1" w:after="100" w:afterAutospacing="1" w:line="240" w:lineRule="auto"/>
      </w:pPr>
      <w:r>
        <w:rPr>
          <w:b/>
          <w:bCs/>
        </w:rPr>
        <w:t>E18</w:t>
      </w:r>
      <w:r>
        <w:t xml:space="preserve">[18] - </w:t>
      </w:r>
      <w:r>
        <w:br/>
        <w:t>1'b1: Write slave error</w:t>
      </w:r>
    </w:p>
    <w:p w14:paraId="0F7BE7F4" w14:textId="77777777" w:rsidR="00677DE5" w:rsidRDefault="00677DE5" w:rsidP="00312028">
      <w:pPr>
        <w:numPr>
          <w:ilvl w:val="0"/>
          <w:numId w:val="85"/>
        </w:numPr>
        <w:spacing w:before="100" w:beforeAutospacing="1" w:after="100" w:afterAutospacing="1" w:line="240" w:lineRule="auto"/>
      </w:pPr>
      <w:r>
        <w:rPr>
          <w:b/>
          <w:bCs/>
        </w:rPr>
        <w:t>E17</w:t>
      </w:r>
      <w:r>
        <w:t xml:space="preserve">[17] - </w:t>
      </w:r>
      <w:r>
        <w:br/>
        <w:t>1'b1: Write address decode error from slave</w:t>
      </w:r>
    </w:p>
    <w:p w14:paraId="1F7E3676" w14:textId="77777777" w:rsidR="00677DE5" w:rsidRDefault="00677DE5" w:rsidP="00312028">
      <w:pPr>
        <w:numPr>
          <w:ilvl w:val="0"/>
          <w:numId w:val="85"/>
        </w:numPr>
        <w:spacing w:before="100" w:beforeAutospacing="1" w:after="100" w:afterAutospacing="1" w:line="240" w:lineRule="auto"/>
      </w:pPr>
      <w:r>
        <w:rPr>
          <w:b/>
          <w:bCs/>
        </w:rPr>
        <w:t>E16</w:t>
      </w:r>
      <w:r>
        <w:t xml:space="preserve">[16] - </w:t>
      </w:r>
      <w:r>
        <w:br/>
        <w:t>1'b1: Local write address decode error</w:t>
      </w:r>
    </w:p>
    <w:p w14:paraId="47FC16E5" w14:textId="77777777" w:rsidR="00677DE5" w:rsidRDefault="00677DE5" w:rsidP="00312028">
      <w:pPr>
        <w:numPr>
          <w:ilvl w:val="0"/>
          <w:numId w:val="85"/>
        </w:numPr>
        <w:spacing w:before="100" w:beforeAutospacing="1" w:after="100" w:afterAutospacing="1" w:line="240" w:lineRule="auto"/>
      </w:pPr>
      <w:r>
        <w:rPr>
          <w:b/>
          <w:bCs/>
        </w:rPr>
        <w:t>E10</w:t>
      </w:r>
      <w:r>
        <w:t xml:space="preserve">[10] - </w:t>
      </w:r>
      <w:r>
        <w:br/>
        <w:t>1'b1: [FATAL] Security check failure for read address range or rejected by keepout range</w:t>
      </w:r>
    </w:p>
    <w:p w14:paraId="2D073AB7" w14:textId="77777777" w:rsidR="00677DE5" w:rsidRDefault="00677DE5" w:rsidP="00312028">
      <w:pPr>
        <w:numPr>
          <w:ilvl w:val="0"/>
          <w:numId w:val="85"/>
        </w:numPr>
        <w:spacing w:before="100" w:beforeAutospacing="1" w:after="100" w:afterAutospacing="1" w:line="240" w:lineRule="auto"/>
      </w:pPr>
      <w:r>
        <w:rPr>
          <w:b/>
          <w:bCs/>
        </w:rPr>
        <w:t>E9</w:t>
      </w:r>
      <w:r>
        <w:t xml:space="preserve">[9] - </w:t>
      </w:r>
      <w:r>
        <w:br/>
        <w:t>1'b1: [FATAL] No route found for read address range</w:t>
      </w:r>
    </w:p>
    <w:p w14:paraId="09644B10" w14:textId="77777777" w:rsidR="00677DE5" w:rsidRDefault="00677DE5" w:rsidP="00312028">
      <w:pPr>
        <w:numPr>
          <w:ilvl w:val="0"/>
          <w:numId w:val="85"/>
        </w:numPr>
        <w:spacing w:before="100" w:beforeAutospacing="1" w:after="100" w:afterAutospacing="1" w:line="240" w:lineRule="auto"/>
      </w:pPr>
      <w:r>
        <w:rPr>
          <w:b/>
          <w:bCs/>
        </w:rPr>
        <w:t>E8</w:t>
      </w:r>
      <w:r>
        <w:t xml:space="preserve">[8] - </w:t>
      </w:r>
      <w:r>
        <w:br/>
        <w:t>1'b1: [FATAL] Unexpected narrow read detected</w:t>
      </w:r>
    </w:p>
    <w:p w14:paraId="67A04A59" w14:textId="77777777" w:rsidR="00677DE5" w:rsidRDefault="00677DE5" w:rsidP="00312028">
      <w:pPr>
        <w:numPr>
          <w:ilvl w:val="0"/>
          <w:numId w:val="85"/>
        </w:numPr>
        <w:spacing w:before="100" w:beforeAutospacing="1" w:after="100" w:afterAutospacing="1" w:line="240" w:lineRule="auto"/>
      </w:pPr>
      <w:r>
        <w:rPr>
          <w:b/>
          <w:bCs/>
        </w:rPr>
        <w:t>E7</w:t>
      </w:r>
      <w:r>
        <w:t xml:space="preserve">[7] - </w:t>
      </w:r>
      <w:r>
        <w:br/>
        <w:t>1'b1: [FATAL] Read WRAP not equal to supported cacheline size: A WRAP command of unupported cache line size was detected</w:t>
      </w:r>
    </w:p>
    <w:p w14:paraId="0B51389D" w14:textId="77777777" w:rsidR="00677DE5" w:rsidRDefault="00677DE5" w:rsidP="00312028">
      <w:pPr>
        <w:numPr>
          <w:ilvl w:val="0"/>
          <w:numId w:val="85"/>
        </w:numPr>
        <w:spacing w:before="100" w:beforeAutospacing="1" w:after="100" w:afterAutospacing="1" w:line="240" w:lineRule="auto"/>
      </w:pPr>
      <w:r>
        <w:rPr>
          <w:b/>
          <w:bCs/>
        </w:rPr>
        <w:t>E6</w:t>
      </w:r>
      <w:r>
        <w:t xml:space="preserve">[6] - </w:t>
      </w:r>
      <w:r>
        <w:br/>
        <w:t>1'b1: Read response timeout: Read response timeout occurred. With timeout enabled, a response wasn't received within the expected interval</w:t>
      </w:r>
    </w:p>
    <w:p w14:paraId="45F59150" w14:textId="77777777" w:rsidR="00677DE5" w:rsidRDefault="00677DE5" w:rsidP="00312028">
      <w:pPr>
        <w:numPr>
          <w:ilvl w:val="0"/>
          <w:numId w:val="85"/>
        </w:numPr>
        <w:spacing w:before="100" w:beforeAutospacing="1" w:after="100" w:afterAutospacing="1" w:line="240" w:lineRule="auto"/>
      </w:pPr>
      <w:r>
        <w:rPr>
          <w:b/>
          <w:bCs/>
        </w:rPr>
        <w:t>E5</w:t>
      </w:r>
      <w:r>
        <w:t xml:space="preserve">[5] - </w:t>
      </w:r>
      <w:r>
        <w:br/>
        <w:t>1'b1: [FATAL] Read address multi-hit: An AR command matched against multiple entries in the address table</w:t>
      </w:r>
    </w:p>
    <w:p w14:paraId="78D47F54" w14:textId="77777777" w:rsidR="00677DE5" w:rsidRDefault="00677DE5" w:rsidP="00312028">
      <w:pPr>
        <w:numPr>
          <w:ilvl w:val="0"/>
          <w:numId w:val="85"/>
        </w:numPr>
        <w:spacing w:before="100" w:beforeAutospacing="1" w:after="100" w:afterAutospacing="1" w:line="240" w:lineRule="auto"/>
      </w:pPr>
      <w:r>
        <w:rPr>
          <w:b/>
          <w:bCs/>
        </w:rPr>
        <w:t>E4</w:t>
      </w:r>
      <w:r>
        <w:t xml:space="preserve">[4] - </w:t>
      </w:r>
      <w:r>
        <w:br/>
        <w:t>1'b1: [FATAL] Read exclusive split: An AR command of FIXED burst type was detected</w:t>
      </w:r>
    </w:p>
    <w:p w14:paraId="0B25AE7B" w14:textId="77777777" w:rsidR="00677DE5" w:rsidRDefault="00677DE5" w:rsidP="00312028">
      <w:pPr>
        <w:numPr>
          <w:ilvl w:val="0"/>
          <w:numId w:val="85"/>
        </w:numPr>
        <w:spacing w:before="100" w:beforeAutospacing="1" w:after="100" w:afterAutospacing="1" w:line="240" w:lineRule="auto"/>
      </w:pPr>
      <w:r>
        <w:rPr>
          <w:b/>
          <w:bCs/>
        </w:rPr>
        <w:t>E3</w:t>
      </w:r>
      <w:r>
        <w:t xml:space="preserve">[3] - </w:t>
      </w:r>
      <w:r>
        <w:br/>
        <w:t>1'b1: Non modifiable WRAP: A WRAP command marked as non-modifiable (ARCACHE[0]=0) was detected</w:t>
      </w:r>
    </w:p>
    <w:p w14:paraId="3FA36CFD" w14:textId="77777777" w:rsidR="00677DE5" w:rsidRDefault="00677DE5" w:rsidP="00312028">
      <w:pPr>
        <w:numPr>
          <w:ilvl w:val="0"/>
          <w:numId w:val="85"/>
        </w:numPr>
        <w:spacing w:before="100" w:beforeAutospacing="1" w:after="100" w:afterAutospacing="1" w:line="240" w:lineRule="auto"/>
      </w:pPr>
      <w:r>
        <w:rPr>
          <w:b/>
          <w:bCs/>
        </w:rPr>
        <w:lastRenderedPageBreak/>
        <w:t>E2</w:t>
      </w:r>
      <w:r>
        <w:t xml:space="preserve">[2] - </w:t>
      </w:r>
      <w:r>
        <w:br/>
        <w:t>1'b1: Read slave error: A slave error response was received from a slave device</w:t>
      </w:r>
    </w:p>
    <w:p w14:paraId="7B990A9C" w14:textId="77777777" w:rsidR="00677DE5" w:rsidRDefault="00677DE5" w:rsidP="00312028">
      <w:pPr>
        <w:numPr>
          <w:ilvl w:val="0"/>
          <w:numId w:val="85"/>
        </w:numPr>
        <w:spacing w:before="100" w:beforeAutospacing="1" w:after="100" w:afterAutospacing="1" w:line="240" w:lineRule="auto"/>
      </w:pPr>
      <w:r>
        <w:rPr>
          <w:b/>
          <w:bCs/>
        </w:rPr>
        <w:t>E1</w:t>
      </w:r>
      <w:r>
        <w:t xml:space="preserve">[1] - </w:t>
      </w:r>
      <w:r>
        <w:br/>
        <w:t>1'b1: Read address decode error from slave: A decode error response was received from a slave device</w:t>
      </w:r>
    </w:p>
    <w:p w14:paraId="393907AC" w14:textId="77777777" w:rsidR="00677DE5" w:rsidRDefault="00677DE5" w:rsidP="00312028">
      <w:pPr>
        <w:numPr>
          <w:ilvl w:val="0"/>
          <w:numId w:val="85"/>
        </w:numPr>
        <w:spacing w:before="100" w:beforeAutospacing="1" w:after="100" w:afterAutospacing="1" w:line="240" w:lineRule="auto"/>
      </w:pPr>
      <w:r>
        <w:rPr>
          <w:b/>
          <w:bCs/>
        </w:rPr>
        <w:t>E0</w:t>
      </w:r>
      <w:r>
        <w:t xml:space="preserve">[0] - </w:t>
      </w:r>
      <w:r>
        <w:br/>
        <w:t>1'b1: Local read address decode error: ARADDR did not find a match in the master bridges address table and a decode error was issued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230"/>
        <w:gridCol w:w="230"/>
        <w:gridCol w:w="230"/>
        <w:gridCol w:w="230"/>
        <w:gridCol w:w="300"/>
        <w:gridCol w:w="300"/>
        <w:gridCol w:w="300"/>
        <w:gridCol w:w="307"/>
      </w:tblGrid>
      <w:tr w:rsidR="00677DE5" w:rsidRPr="00556EA2" w14:paraId="379F7C8E" w14:textId="77777777" w:rsidTr="00556EA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814D8"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4879F"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3C0D8"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9EF77"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8FA2"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706CE"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CD538"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C8AA8"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0032E"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6E5BC"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3809"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A89D5"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A50C"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669CB"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55F93"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0412D"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12CB8"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D72B9"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701EB"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5EA0"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7FA2F"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EA04"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F688D"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AE5E8"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2B259"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DB98"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53934"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3158"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1D250"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E1CA2"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D36F7"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2597A" w14:textId="77777777" w:rsidR="00677DE5" w:rsidRPr="00556EA2" w:rsidRDefault="00677DE5" w:rsidP="00556EA2">
            <w:pPr>
              <w:jc w:val="center"/>
              <w:rPr>
                <w:sz w:val="14"/>
              </w:rPr>
            </w:pPr>
            <w:r w:rsidRPr="00556EA2">
              <w:rPr>
                <w:sz w:val="14"/>
              </w:rPr>
              <w:t>32</w:t>
            </w:r>
          </w:p>
        </w:tc>
      </w:tr>
      <w:tr w:rsidR="00677DE5" w:rsidRPr="00556EA2" w14:paraId="31CAB240" w14:textId="77777777" w:rsidTr="00556EA2">
        <w:trPr>
          <w:tblCellSpacing w:w="7" w:type="dxa"/>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C7A2840"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72931" w14:textId="77777777" w:rsidR="00677DE5" w:rsidRPr="00556EA2" w:rsidRDefault="00677DE5" w:rsidP="00556EA2">
            <w:pPr>
              <w:jc w:val="center"/>
              <w:rPr>
                <w:sz w:val="14"/>
              </w:rPr>
            </w:pPr>
            <w:r w:rsidRPr="00556EA2">
              <w:rPr>
                <w:sz w:val="14"/>
              </w:rPr>
              <w:t>E47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42614" w14:textId="77777777" w:rsidR="00677DE5" w:rsidRPr="00556EA2" w:rsidRDefault="00677DE5" w:rsidP="00556EA2">
            <w:pPr>
              <w:jc w:val="center"/>
              <w:rPr>
                <w:sz w:val="14"/>
              </w:rPr>
            </w:pPr>
            <w:r w:rsidRPr="00556EA2">
              <w:rPr>
                <w:sz w:val="14"/>
              </w:rPr>
              <w:t>E46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588AF" w14:textId="77777777" w:rsidR="00677DE5" w:rsidRPr="00556EA2" w:rsidRDefault="00677DE5" w:rsidP="00556EA2">
            <w:pPr>
              <w:jc w:val="center"/>
              <w:rPr>
                <w:sz w:val="14"/>
              </w:rPr>
            </w:pPr>
            <w:r w:rsidRPr="00556EA2">
              <w:rPr>
                <w:sz w:val="14"/>
              </w:rPr>
              <w:t>E45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7CFD" w14:textId="77777777" w:rsidR="00677DE5" w:rsidRPr="00556EA2" w:rsidRDefault="00677DE5" w:rsidP="00556EA2">
            <w:pPr>
              <w:jc w:val="center"/>
              <w:rPr>
                <w:sz w:val="14"/>
              </w:rPr>
            </w:pPr>
            <w:r w:rsidRPr="00556EA2">
              <w:rPr>
                <w:sz w:val="14"/>
              </w:rPr>
              <w:t>E44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CC077" w14:textId="77777777" w:rsidR="00677DE5" w:rsidRPr="00556EA2" w:rsidRDefault="00677DE5" w:rsidP="00556EA2">
            <w:pPr>
              <w:jc w:val="center"/>
              <w:rPr>
                <w:sz w:val="14"/>
              </w:rPr>
            </w:pPr>
            <w:r w:rsidRPr="00556EA2">
              <w:rPr>
                <w:sz w:val="14"/>
              </w:rPr>
              <w:t>E43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064CD" w14:textId="77777777" w:rsidR="00677DE5" w:rsidRPr="00556EA2" w:rsidRDefault="00677DE5" w:rsidP="00556EA2">
            <w:pPr>
              <w:jc w:val="center"/>
              <w:rPr>
                <w:sz w:val="14"/>
              </w:rPr>
            </w:pPr>
            <w:r w:rsidRPr="00556EA2">
              <w:rPr>
                <w:sz w:val="14"/>
              </w:rPr>
              <w:t>E42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808EF" w14:textId="77777777" w:rsidR="00677DE5" w:rsidRPr="00556EA2" w:rsidRDefault="00677DE5" w:rsidP="00556EA2">
            <w:pPr>
              <w:jc w:val="center"/>
              <w:rPr>
                <w:sz w:val="14"/>
              </w:rPr>
            </w:pPr>
            <w:r w:rsidRPr="00556EA2">
              <w:rPr>
                <w:sz w:val="14"/>
              </w:rPr>
              <w:t>E41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B610F" w14:textId="77777777" w:rsidR="00677DE5" w:rsidRPr="00556EA2" w:rsidRDefault="00677DE5" w:rsidP="00556EA2">
            <w:pPr>
              <w:jc w:val="center"/>
              <w:rPr>
                <w:sz w:val="14"/>
              </w:rPr>
            </w:pPr>
            <w:r w:rsidRPr="00556EA2">
              <w:rPr>
                <w:sz w:val="14"/>
              </w:rPr>
              <w:t>E40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7176B0B"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279D0" w14:textId="77777777" w:rsidR="00677DE5" w:rsidRPr="00556EA2" w:rsidRDefault="00677DE5" w:rsidP="00556EA2">
            <w:pPr>
              <w:jc w:val="center"/>
              <w:rPr>
                <w:sz w:val="14"/>
              </w:rPr>
            </w:pPr>
            <w:r w:rsidRPr="00556EA2">
              <w:rPr>
                <w:sz w:val="14"/>
              </w:rPr>
              <w:t>E35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7DADC" w14:textId="77777777" w:rsidR="00677DE5" w:rsidRPr="00556EA2" w:rsidRDefault="00677DE5" w:rsidP="00556EA2">
            <w:pPr>
              <w:jc w:val="center"/>
              <w:rPr>
                <w:sz w:val="14"/>
              </w:rPr>
            </w:pPr>
            <w:r w:rsidRPr="00556EA2">
              <w:rPr>
                <w:sz w:val="14"/>
              </w:rPr>
              <w:t>E34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3E989" w14:textId="77777777" w:rsidR="00677DE5" w:rsidRPr="00556EA2" w:rsidRDefault="00677DE5" w:rsidP="00556EA2">
            <w:pPr>
              <w:jc w:val="center"/>
              <w:rPr>
                <w:sz w:val="14"/>
              </w:rPr>
            </w:pPr>
            <w:r w:rsidRPr="00556EA2">
              <w:rPr>
                <w:sz w:val="14"/>
              </w:rPr>
              <w:t>E33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30EC7" w14:textId="77777777" w:rsidR="00677DE5" w:rsidRPr="00556EA2" w:rsidRDefault="00677DE5" w:rsidP="00556EA2">
            <w:pPr>
              <w:jc w:val="center"/>
              <w:rPr>
                <w:sz w:val="14"/>
              </w:rPr>
            </w:pPr>
            <w:r w:rsidRPr="00556EA2">
              <w:rPr>
                <w:sz w:val="14"/>
              </w:rPr>
              <w:t>E32</w:t>
            </w:r>
          </w:p>
        </w:tc>
      </w:tr>
      <w:tr w:rsidR="00677DE5" w:rsidRPr="00556EA2" w14:paraId="62D2E68C" w14:textId="77777777" w:rsidTr="00556EA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24FF71"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862BF"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12B48"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6203A"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F3E50"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67CD2"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F6492"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21E8A"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A6462"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9CBAE"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7C860"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CF82"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B96C1"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32C80"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F01CA"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493AE"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21FE6"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EA269"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94055"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5BA79"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8A45"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826D9"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72C00"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FB552"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BE2E9"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CA922"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168CC"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463A"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92365"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FAB24"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54891"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D96E6" w14:textId="77777777" w:rsidR="00677DE5" w:rsidRPr="00556EA2" w:rsidRDefault="00677DE5" w:rsidP="00556EA2">
            <w:pPr>
              <w:jc w:val="center"/>
              <w:rPr>
                <w:sz w:val="14"/>
              </w:rPr>
            </w:pPr>
            <w:r w:rsidRPr="00556EA2">
              <w:rPr>
                <w:sz w:val="14"/>
              </w:rPr>
              <w:t>0</w:t>
            </w:r>
          </w:p>
        </w:tc>
      </w:tr>
      <w:tr w:rsidR="00677DE5" w:rsidRPr="00556EA2" w14:paraId="62891E39" w14:textId="77777777" w:rsidTr="00556EA2">
        <w:trPr>
          <w:tblCellSpacing w:w="7"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FE36AF1"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A7079" w14:textId="77777777" w:rsidR="00677DE5" w:rsidRPr="00556EA2" w:rsidRDefault="00677DE5" w:rsidP="00556EA2">
            <w:pPr>
              <w:jc w:val="center"/>
              <w:rPr>
                <w:sz w:val="14"/>
              </w:rPr>
            </w:pPr>
            <w:r w:rsidRPr="00556EA2">
              <w:rPr>
                <w:sz w:val="14"/>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9B263" w14:textId="77777777" w:rsidR="00677DE5" w:rsidRPr="00556EA2" w:rsidRDefault="00677DE5" w:rsidP="00556EA2">
            <w:pPr>
              <w:jc w:val="center"/>
              <w:rPr>
                <w:sz w:val="14"/>
              </w:rPr>
            </w:pPr>
            <w:r w:rsidRPr="00556EA2">
              <w:rPr>
                <w:sz w:val="14"/>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D7767" w14:textId="77777777" w:rsidR="00677DE5" w:rsidRPr="00556EA2" w:rsidRDefault="00677DE5" w:rsidP="00556EA2">
            <w:pPr>
              <w:jc w:val="center"/>
              <w:rPr>
                <w:sz w:val="14"/>
              </w:rPr>
            </w:pPr>
            <w:r w:rsidRPr="00556EA2">
              <w:rPr>
                <w:sz w:val="14"/>
              </w:rPr>
              <w:t>E24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7293" w14:textId="77777777" w:rsidR="00677DE5" w:rsidRPr="00556EA2" w:rsidRDefault="00677DE5" w:rsidP="00556EA2">
            <w:pPr>
              <w:jc w:val="center"/>
              <w:rPr>
                <w:sz w:val="14"/>
              </w:rPr>
            </w:pPr>
            <w:r w:rsidRPr="00556EA2">
              <w:rPr>
                <w:sz w:val="14"/>
              </w:rPr>
              <w:t>E23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A482B" w14:textId="77777777" w:rsidR="00677DE5" w:rsidRPr="00556EA2" w:rsidRDefault="00677DE5" w:rsidP="00556EA2">
            <w:pPr>
              <w:jc w:val="center"/>
              <w:rPr>
                <w:sz w:val="14"/>
              </w:rPr>
            </w:pPr>
            <w:r w:rsidRPr="00556EA2">
              <w:rPr>
                <w:sz w:val="14"/>
              </w:rPr>
              <w:t>E22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F807F" w14:textId="77777777" w:rsidR="00677DE5" w:rsidRPr="00556EA2" w:rsidRDefault="00677DE5" w:rsidP="00556EA2">
            <w:pPr>
              <w:jc w:val="center"/>
              <w:rPr>
                <w:sz w:val="14"/>
              </w:rPr>
            </w:pPr>
            <w:r w:rsidRPr="00556EA2">
              <w:rPr>
                <w:sz w:val="14"/>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1711C" w14:textId="77777777" w:rsidR="00677DE5" w:rsidRPr="00556EA2" w:rsidRDefault="00677DE5" w:rsidP="00556EA2">
            <w:pPr>
              <w:jc w:val="center"/>
              <w:rPr>
                <w:sz w:val="14"/>
              </w:rPr>
            </w:pPr>
            <w:r w:rsidRPr="00556EA2">
              <w:rPr>
                <w:sz w:val="14"/>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D2B5F" w14:textId="77777777" w:rsidR="00677DE5" w:rsidRPr="00556EA2" w:rsidRDefault="00677DE5" w:rsidP="00556EA2">
            <w:pPr>
              <w:jc w:val="center"/>
              <w:rPr>
                <w:sz w:val="14"/>
              </w:rPr>
            </w:pPr>
            <w:r w:rsidRPr="00556EA2">
              <w:rPr>
                <w:sz w:val="14"/>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9A14" w14:textId="77777777" w:rsidR="00677DE5" w:rsidRPr="00556EA2" w:rsidRDefault="00677DE5" w:rsidP="00556EA2">
            <w:pPr>
              <w:jc w:val="center"/>
              <w:rPr>
                <w:sz w:val="14"/>
              </w:rPr>
            </w:pPr>
            <w:r w:rsidRPr="00556EA2">
              <w:rPr>
                <w:sz w:val="14"/>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4BE71" w14:textId="77777777" w:rsidR="00677DE5" w:rsidRPr="00556EA2" w:rsidRDefault="00677DE5" w:rsidP="00556EA2">
            <w:pPr>
              <w:jc w:val="center"/>
              <w:rPr>
                <w:sz w:val="14"/>
              </w:rPr>
            </w:pPr>
            <w:r w:rsidRPr="00556EA2">
              <w:rPr>
                <w:sz w:val="14"/>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AD257" w14:textId="77777777" w:rsidR="00677DE5" w:rsidRPr="00556EA2" w:rsidRDefault="00677DE5" w:rsidP="00556EA2">
            <w:pPr>
              <w:jc w:val="center"/>
              <w:rPr>
                <w:sz w:val="14"/>
              </w:rPr>
            </w:pPr>
            <w:r w:rsidRPr="00556EA2">
              <w:rPr>
                <w:sz w:val="14"/>
              </w:rPr>
              <w:t>E16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6A940C8C"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258DC" w14:textId="77777777" w:rsidR="00677DE5" w:rsidRPr="00556EA2" w:rsidRDefault="00677DE5" w:rsidP="00556EA2">
            <w:pPr>
              <w:jc w:val="center"/>
              <w:rPr>
                <w:sz w:val="14"/>
              </w:rPr>
            </w:pPr>
            <w:r w:rsidRPr="00556EA2">
              <w:rPr>
                <w:sz w:val="14"/>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7CF61" w14:textId="77777777" w:rsidR="00677DE5" w:rsidRPr="00556EA2" w:rsidRDefault="00677DE5" w:rsidP="00556EA2">
            <w:pPr>
              <w:jc w:val="center"/>
              <w:rPr>
                <w:sz w:val="14"/>
              </w:rPr>
            </w:pPr>
            <w:r w:rsidRPr="00556EA2">
              <w:rPr>
                <w:sz w:val="14"/>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BA5D0" w14:textId="77777777" w:rsidR="00677DE5" w:rsidRPr="00556EA2" w:rsidRDefault="00677DE5" w:rsidP="00556EA2">
            <w:pPr>
              <w:jc w:val="center"/>
              <w:rPr>
                <w:sz w:val="14"/>
              </w:rPr>
            </w:pPr>
            <w:r w:rsidRPr="00556EA2">
              <w:rPr>
                <w:sz w:val="14"/>
              </w:rPr>
              <w:t>E8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4F3DA" w14:textId="77777777" w:rsidR="00677DE5" w:rsidRPr="00556EA2" w:rsidRDefault="00677DE5" w:rsidP="00556EA2">
            <w:pPr>
              <w:jc w:val="center"/>
              <w:rPr>
                <w:sz w:val="14"/>
              </w:rPr>
            </w:pPr>
            <w:r w:rsidRPr="00556EA2">
              <w:rPr>
                <w:sz w:val="14"/>
              </w:rPr>
              <w:t>E7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BE37E" w14:textId="77777777" w:rsidR="00677DE5" w:rsidRPr="00556EA2" w:rsidRDefault="00677DE5" w:rsidP="00556EA2">
            <w:pPr>
              <w:jc w:val="center"/>
              <w:rPr>
                <w:sz w:val="14"/>
              </w:rPr>
            </w:pPr>
            <w:r w:rsidRPr="00556EA2">
              <w:rPr>
                <w:sz w:val="14"/>
              </w:rPr>
              <w:t>E6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FE76" w14:textId="77777777" w:rsidR="00677DE5" w:rsidRPr="00556EA2" w:rsidRDefault="00677DE5" w:rsidP="00556EA2">
            <w:pPr>
              <w:jc w:val="center"/>
              <w:rPr>
                <w:sz w:val="14"/>
              </w:rPr>
            </w:pPr>
            <w:r w:rsidRPr="00556EA2">
              <w:rPr>
                <w:sz w:val="14"/>
              </w:rPr>
              <w:t>E5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8DCB8" w14:textId="77777777" w:rsidR="00677DE5" w:rsidRPr="00556EA2" w:rsidRDefault="00677DE5" w:rsidP="00556EA2">
            <w:pPr>
              <w:jc w:val="center"/>
              <w:rPr>
                <w:sz w:val="14"/>
              </w:rPr>
            </w:pPr>
            <w:r w:rsidRPr="00556EA2">
              <w:rPr>
                <w:sz w:val="1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84F3E" w14:textId="77777777" w:rsidR="00677DE5" w:rsidRPr="00556EA2" w:rsidRDefault="00677DE5" w:rsidP="00556EA2">
            <w:pPr>
              <w:jc w:val="center"/>
              <w:rPr>
                <w:sz w:val="14"/>
              </w:rPr>
            </w:pPr>
            <w:r w:rsidRPr="00556EA2">
              <w:rPr>
                <w:sz w:val="1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D38A" w14:textId="77777777" w:rsidR="00677DE5" w:rsidRPr="00556EA2" w:rsidRDefault="00677DE5" w:rsidP="00556EA2">
            <w:pPr>
              <w:jc w:val="center"/>
              <w:rPr>
                <w:sz w:val="14"/>
              </w:rPr>
            </w:pPr>
            <w:r w:rsidRPr="00556EA2">
              <w:rPr>
                <w:sz w:val="1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4430D" w14:textId="77777777" w:rsidR="00677DE5" w:rsidRPr="00556EA2" w:rsidRDefault="00677DE5" w:rsidP="00556EA2">
            <w:pPr>
              <w:jc w:val="center"/>
              <w:rPr>
                <w:sz w:val="14"/>
              </w:rPr>
            </w:pPr>
            <w:r w:rsidRPr="00556EA2">
              <w:rPr>
                <w:sz w:val="1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D3578" w14:textId="77777777" w:rsidR="00677DE5" w:rsidRPr="00556EA2" w:rsidRDefault="00677DE5" w:rsidP="00556EA2">
            <w:pPr>
              <w:jc w:val="center"/>
              <w:rPr>
                <w:sz w:val="14"/>
              </w:rPr>
            </w:pPr>
            <w:r w:rsidRPr="00556EA2">
              <w:rPr>
                <w:sz w:val="14"/>
              </w:rPr>
              <w:t>E0</w:t>
            </w:r>
          </w:p>
        </w:tc>
      </w:tr>
    </w:tbl>
    <w:p w14:paraId="4159648C" w14:textId="77777777" w:rsidR="00677DE5" w:rsidRDefault="00677DE5" w:rsidP="00556EA2">
      <w:pPr>
        <w:pStyle w:val="Caption"/>
      </w:pPr>
      <w:r>
        <w:t xml:space="preserve">Table </w:t>
      </w:r>
      <w:fldSimple w:instr=" SEQ Table \* ARABIC ">
        <w:r>
          <w:rPr>
            <w:noProof/>
          </w:rPr>
          <w:t>57</w:t>
        </w:r>
      </w:fldSimple>
      <w:r>
        <w:t xml:space="preserve"> AXIM_ERROR_INTERRUPT_STATUS register</w:t>
      </w:r>
    </w:p>
    <w:p w14:paraId="1D7321A8" w14:textId="77777777" w:rsidR="00677DE5" w:rsidRDefault="00677DE5" w:rsidP="00E10ED2">
      <w:pPr>
        <w:pStyle w:val="Heading3"/>
      </w:pPr>
      <w:r>
        <w:t>AXIM_EVENT_CAPTURE_ADDR</w:t>
      </w:r>
    </w:p>
    <w:p w14:paraId="64DEF8DB" w14:textId="77777777" w:rsidR="00677DE5" w:rsidRDefault="00677DE5" w:rsidP="00556EA2">
      <w:pPr>
        <w:pStyle w:val="NormalWeb"/>
        <w:jc w:val="both"/>
      </w:pPr>
      <w:r>
        <w:t>This register is part of statistics gathering on the AR and AW command channels. This is the address value which is checked against AR, AW command channels in conjunction with the mask below to filter commands for statistics gathering.</w:t>
      </w:r>
    </w:p>
    <w:p w14:paraId="58FDC6B1" w14:textId="77777777" w:rsidR="00677DE5" w:rsidRDefault="00677DE5" w:rsidP="00E10ED2">
      <w:pPr>
        <w:pStyle w:val="NormalWeb"/>
      </w:pPr>
      <w:r>
        <w:t>Attribute: RW</w:t>
      </w:r>
    </w:p>
    <w:p w14:paraId="1ABC6C0A" w14:textId="77777777" w:rsidR="00677DE5" w:rsidRDefault="00677DE5" w:rsidP="00E10ED2">
      <w:pPr>
        <w:pStyle w:val="NormalWeb"/>
      </w:pPr>
      <w:r>
        <w:t>Security: Non-secure</w:t>
      </w:r>
    </w:p>
    <w:p w14:paraId="49897926" w14:textId="77777777" w:rsidR="00677DE5" w:rsidRDefault="00677DE5" w:rsidP="00E10ED2">
      <w:pPr>
        <w:pStyle w:val="NormalWeb"/>
      </w:pPr>
      <w:r>
        <w:t>Bit field description:</w:t>
      </w:r>
    </w:p>
    <w:p w14:paraId="39F98584" w14:textId="77777777" w:rsidR="00677DE5" w:rsidRDefault="00677DE5" w:rsidP="00312028">
      <w:pPr>
        <w:numPr>
          <w:ilvl w:val="0"/>
          <w:numId w:val="86"/>
        </w:numPr>
        <w:spacing w:before="100" w:beforeAutospacing="1" w:after="100" w:afterAutospacing="1" w:line="240" w:lineRule="auto"/>
      </w:pPr>
      <w:r>
        <w:rPr>
          <w:b/>
          <w:bCs/>
        </w:rPr>
        <w:t>CAPTURE_ADDR</w:t>
      </w:r>
      <w:r>
        <w:t>[63:0] - Capture address</w:t>
      </w:r>
    </w:p>
    <w:p w14:paraId="3483E335" w14:textId="77777777" w:rsidR="00677DE5" w:rsidRDefault="00677DE5" w:rsidP="00556EA2">
      <w:pPr>
        <w:spacing w:before="100" w:beforeAutospacing="1" w:after="100" w:afterAutospacing="1" w:line="240" w:lineRule="auto"/>
      </w:pPr>
    </w:p>
    <w:p w14:paraId="42B04251" w14:textId="77777777" w:rsidR="00677DE5" w:rsidRDefault="00677DE5" w:rsidP="00556EA2">
      <w:pPr>
        <w:spacing w:before="100" w:beforeAutospacing="1" w:after="100" w:afterAutospacing="1" w:line="240" w:lineRule="auto"/>
      </w:pPr>
    </w:p>
    <w:p w14:paraId="7EED0400" w14:textId="77777777" w:rsidR="00677DE5" w:rsidRDefault="00677DE5" w:rsidP="00556EA2">
      <w:pPr>
        <w:spacing w:before="100" w:beforeAutospacing="1" w:after="100" w:afterAutospacing="1" w:line="240" w:lineRule="auto"/>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194"/>
        <w:gridCol w:w="201"/>
      </w:tblGrid>
      <w:tr w:rsidR="00677DE5" w:rsidRPr="00556EA2" w14:paraId="339E610C"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BF6763" w14:textId="77777777" w:rsidR="00677DE5" w:rsidRPr="00556EA2" w:rsidRDefault="00677DE5" w:rsidP="00556EA2">
            <w:pPr>
              <w:spacing w:after="0"/>
              <w:jc w:val="center"/>
              <w:rPr>
                <w:sz w:val="12"/>
              </w:rPr>
            </w:pPr>
            <w:r w:rsidRPr="00556EA2">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E36AD" w14:textId="77777777" w:rsidR="00677DE5" w:rsidRPr="00556EA2" w:rsidRDefault="00677DE5" w:rsidP="00556EA2">
            <w:pPr>
              <w:jc w:val="center"/>
              <w:rPr>
                <w:sz w:val="12"/>
              </w:rPr>
            </w:pPr>
            <w:r w:rsidRPr="00556EA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47267" w14:textId="77777777" w:rsidR="00677DE5" w:rsidRPr="00556EA2" w:rsidRDefault="00677DE5" w:rsidP="00556EA2">
            <w:pPr>
              <w:jc w:val="center"/>
              <w:rPr>
                <w:sz w:val="12"/>
              </w:rPr>
            </w:pPr>
            <w:r w:rsidRPr="00556EA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58E17" w14:textId="77777777" w:rsidR="00677DE5" w:rsidRPr="00556EA2" w:rsidRDefault="00677DE5" w:rsidP="00556EA2">
            <w:pPr>
              <w:jc w:val="center"/>
              <w:rPr>
                <w:sz w:val="12"/>
              </w:rPr>
            </w:pPr>
            <w:r w:rsidRPr="00556EA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8FCCB" w14:textId="77777777" w:rsidR="00677DE5" w:rsidRPr="00556EA2" w:rsidRDefault="00677DE5" w:rsidP="00556EA2">
            <w:pPr>
              <w:jc w:val="center"/>
              <w:rPr>
                <w:sz w:val="12"/>
              </w:rPr>
            </w:pPr>
            <w:r w:rsidRPr="00556EA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BED" w14:textId="77777777" w:rsidR="00677DE5" w:rsidRPr="00556EA2" w:rsidRDefault="00677DE5" w:rsidP="00556EA2">
            <w:pPr>
              <w:jc w:val="center"/>
              <w:rPr>
                <w:sz w:val="12"/>
              </w:rPr>
            </w:pPr>
            <w:r w:rsidRPr="00556EA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FE751" w14:textId="77777777" w:rsidR="00677DE5" w:rsidRPr="00556EA2" w:rsidRDefault="00677DE5" w:rsidP="00556EA2">
            <w:pPr>
              <w:jc w:val="center"/>
              <w:rPr>
                <w:sz w:val="12"/>
              </w:rPr>
            </w:pPr>
            <w:r w:rsidRPr="00556EA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9EE90" w14:textId="77777777" w:rsidR="00677DE5" w:rsidRPr="00556EA2" w:rsidRDefault="00677DE5" w:rsidP="00556EA2">
            <w:pPr>
              <w:jc w:val="center"/>
              <w:rPr>
                <w:sz w:val="12"/>
              </w:rPr>
            </w:pPr>
            <w:r w:rsidRPr="00556EA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BF82" w14:textId="77777777" w:rsidR="00677DE5" w:rsidRPr="00556EA2" w:rsidRDefault="00677DE5" w:rsidP="00556EA2">
            <w:pPr>
              <w:jc w:val="center"/>
              <w:rPr>
                <w:sz w:val="12"/>
              </w:rPr>
            </w:pPr>
            <w:r w:rsidRPr="00556EA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CDD15" w14:textId="77777777" w:rsidR="00677DE5" w:rsidRPr="00556EA2" w:rsidRDefault="00677DE5" w:rsidP="00556EA2">
            <w:pPr>
              <w:jc w:val="center"/>
              <w:rPr>
                <w:sz w:val="12"/>
              </w:rPr>
            </w:pPr>
            <w:r w:rsidRPr="00556EA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A3609" w14:textId="77777777" w:rsidR="00677DE5" w:rsidRPr="00556EA2" w:rsidRDefault="00677DE5" w:rsidP="00556EA2">
            <w:pPr>
              <w:jc w:val="center"/>
              <w:rPr>
                <w:sz w:val="12"/>
              </w:rPr>
            </w:pPr>
            <w:r w:rsidRPr="00556EA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7D515" w14:textId="77777777" w:rsidR="00677DE5" w:rsidRPr="00556EA2" w:rsidRDefault="00677DE5" w:rsidP="00556EA2">
            <w:pPr>
              <w:jc w:val="center"/>
              <w:rPr>
                <w:sz w:val="12"/>
              </w:rPr>
            </w:pPr>
            <w:r w:rsidRPr="00556EA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649FD" w14:textId="77777777" w:rsidR="00677DE5" w:rsidRPr="00556EA2" w:rsidRDefault="00677DE5" w:rsidP="00556EA2">
            <w:pPr>
              <w:jc w:val="center"/>
              <w:rPr>
                <w:sz w:val="12"/>
              </w:rPr>
            </w:pPr>
            <w:r w:rsidRPr="00556EA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15411" w14:textId="77777777" w:rsidR="00677DE5" w:rsidRPr="00556EA2" w:rsidRDefault="00677DE5" w:rsidP="00556EA2">
            <w:pPr>
              <w:jc w:val="center"/>
              <w:rPr>
                <w:sz w:val="12"/>
              </w:rPr>
            </w:pPr>
            <w:r w:rsidRPr="00556EA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2CC0B" w14:textId="77777777" w:rsidR="00677DE5" w:rsidRPr="00556EA2" w:rsidRDefault="00677DE5" w:rsidP="00556EA2">
            <w:pPr>
              <w:jc w:val="center"/>
              <w:rPr>
                <w:sz w:val="12"/>
              </w:rPr>
            </w:pPr>
            <w:r w:rsidRPr="00556EA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AA0DB" w14:textId="77777777" w:rsidR="00677DE5" w:rsidRPr="00556EA2" w:rsidRDefault="00677DE5" w:rsidP="00556EA2">
            <w:pPr>
              <w:jc w:val="center"/>
              <w:rPr>
                <w:sz w:val="12"/>
              </w:rPr>
            </w:pPr>
            <w:r w:rsidRPr="00556EA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9C9C0" w14:textId="77777777" w:rsidR="00677DE5" w:rsidRPr="00556EA2" w:rsidRDefault="00677DE5" w:rsidP="00556EA2">
            <w:pPr>
              <w:jc w:val="center"/>
              <w:rPr>
                <w:sz w:val="12"/>
              </w:rPr>
            </w:pPr>
            <w:r w:rsidRPr="00556EA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D9C93" w14:textId="77777777" w:rsidR="00677DE5" w:rsidRPr="00556EA2" w:rsidRDefault="00677DE5" w:rsidP="00556EA2">
            <w:pPr>
              <w:jc w:val="center"/>
              <w:rPr>
                <w:sz w:val="12"/>
              </w:rPr>
            </w:pPr>
            <w:r w:rsidRPr="00556EA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C745E" w14:textId="77777777" w:rsidR="00677DE5" w:rsidRPr="00556EA2" w:rsidRDefault="00677DE5" w:rsidP="00556EA2">
            <w:pPr>
              <w:jc w:val="center"/>
              <w:rPr>
                <w:sz w:val="12"/>
              </w:rPr>
            </w:pPr>
            <w:r w:rsidRPr="00556EA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0021" w14:textId="77777777" w:rsidR="00677DE5" w:rsidRPr="00556EA2" w:rsidRDefault="00677DE5" w:rsidP="00556EA2">
            <w:pPr>
              <w:jc w:val="center"/>
              <w:rPr>
                <w:sz w:val="12"/>
              </w:rPr>
            </w:pPr>
            <w:r w:rsidRPr="00556EA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6E4DB" w14:textId="77777777" w:rsidR="00677DE5" w:rsidRPr="00556EA2" w:rsidRDefault="00677DE5" w:rsidP="00556EA2">
            <w:pPr>
              <w:jc w:val="center"/>
              <w:rPr>
                <w:sz w:val="12"/>
              </w:rPr>
            </w:pPr>
            <w:r w:rsidRPr="00556EA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66A92" w14:textId="77777777" w:rsidR="00677DE5" w:rsidRPr="00556EA2" w:rsidRDefault="00677DE5" w:rsidP="00556EA2">
            <w:pPr>
              <w:jc w:val="center"/>
              <w:rPr>
                <w:sz w:val="12"/>
              </w:rPr>
            </w:pPr>
            <w:r w:rsidRPr="00556EA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321AE" w14:textId="77777777" w:rsidR="00677DE5" w:rsidRPr="00556EA2" w:rsidRDefault="00677DE5" w:rsidP="00556EA2">
            <w:pPr>
              <w:jc w:val="center"/>
              <w:rPr>
                <w:sz w:val="12"/>
              </w:rPr>
            </w:pPr>
            <w:r w:rsidRPr="00556EA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FE45B" w14:textId="77777777" w:rsidR="00677DE5" w:rsidRPr="00556EA2" w:rsidRDefault="00677DE5" w:rsidP="00556EA2">
            <w:pPr>
              <w:jc w:val="center"/>
              <w:rPr>
                <w:sz w:val="12"/>
              </w:rPr>
            </w:pPr>
            <w:r w:rsidRPr="00556EA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85038" w14:textId="77777777" w:rsidR="00677DE5" w:rsidRPr="00556EA2" w:rsidRDefault="00677DE5" w:rsidP="00556EA2">
            <w:pPr>
              <w:jc w:val="center"/>
              <w:rPr>
                <w:sz w:val="12"/>
              </w:rPr>
            </w:pPr>
            <w:r w:rsidRPr="00556EA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A7A65" w14:textId="77777777" w:rsidR="00677DE5" w:rsidRPr="00556EA2" w:rsidRDefault="00677DE5" w:rsidP="00556EA2">
            <w:pPr>
              <w:jc w:val="center"/>
              <w:rPr>
                <w:sz w:val="12"/>
              </w:rPr>
            </w:pPr>
            <w:r w:rsidRPr="00556EA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62685" w14:textId="77777777" w:rsidR="00677DE5" w:rsidRPr="00556EA2" w:rsidRDefault="00677DE5" w:rsidP="00556EA2">
            <w:pPr>
              <w:jc w:val="center"/>
              <w:rPr>
                <w:sz w:val="12"/>
              </w:rPr>
            </w:pPr>
            <w:r w:rsidRPr="00556EA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08E23" w14:textId="77777777" w:rsidR="00677DE5" w:rsidRPr="00556EA2" w:rsidRDefault="00677DE5" w:rsidP="00556EA2">
            <w:pPr>
              <w:jc w:val="center"/>
              <w:rPr>
                <w:sz w:val="12"/>
              </w:rPr>
            </w:pPr>
            <w:r w:rsidRPr="00556EA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BC0B" w14:textId="77777777" w:rsidR="00677DE5" w:rsidRPr="00556EA2" w:rsidRDefault="00677DE5" w:rsidP="00556EA2">
            <w:pPr>
              <w:jc w:val="center"/>
              <w:rPr>
                <w:sz w:val="12"/>
              </w:rPr>
            </w:pPr>
            <w:r w:rsidRPr="00556EA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FB7FB" w14:textId="77777777" w:rsidR="00677DE5" w:rsidRPr="00556EA2" w:rsidRDefault="00677DE5" w:rsidP="00556EA2">
            <w:pPr>
              <w:jc w:val="center"/>
              <w:rPr>
                <w:sz w:val="12"/>
              </w:rPr>
            </w:pPr>
            <w:r w:rsidRPr="00556EA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1E4AF" w14:textId="77777777" w:rsidR="00677DE5" w:rsidRPr="00556EA2" w:rsidRDefault="00677DE5" w:rsidP="00556EA2">
            <w:pPr>
              <w:jc w:val="center"/>
              <w:rPr>
                <w:sz w:val="12"/>
              </w:rPr>
            </w:pPr>
            <w:r w:rsidRPr="00556EA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EF8DF" w14:textId="77777777" w:rsidR="00677DE5" w:rsidRPr="00556EA2" w:rsidRDefault="00677DE5" w:rsidP="00556EA2">
            <w:pPr>
              <w:jc w:val="center"/>
              <w:rPr>
                <w:sz w:val="12"/>
              </w:rPr>
            </w:pPr>
            <w:r w:rsidRPr="00556EA2">
              <w:rPr>
                <w:sz w:val="12"/>
              </w:rPr>
              <w:t>32</w:t>
            </w:r>
          </w:p>
        </w:tc>
      </w:tr>
      <w:tr w:rsidR="00677DE5" w:rsidRPr="00556EA2" w14:paraId="6FC58FEA"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DFDE1A0" w14:textId="77777777" w:rsidR="00677DE5" w:rsidRPr="00556EA2" w:rsidRDefault="00677DE5" w:rsidP="00556EA2">
            <w:pPr>
              <w:jc w:val="center"/>
              <w:rPr>
                <w:sz w:val="12"/>
              </w:rPr>
            </w:pPr>
            <w:r w:rsidRPr="00556EA2">
              <w:rPr>
                <w:sz w:val="12"/>
              </w:rPr>
              <w:t>CAPTURE_ADDR</w:t>
            </w:r>
          </w:p>
        </w:tc>
      </w:tr>
      <w:tr w:rsidR="00677DE5" w:rsidRPr="00556EA2" w14:paraId="36CF729A"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2EE737" w14:textId="77777777" w:rsidR="00677DE5" w:rsidRPr="00556EA2" w:rsidRDefault="00677DE5" w:rsidP="00556EA2">
            <w:pPr>
              <w:jc w:val="center"/>
              <w:rPr>
                <w:sz w:val="12"/>
              </w:rPr>
            </w:pPr>
            <w:r w:rsidRPr="00556EA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8EF56" w14:textId="77777777" w:rsidR="00677DE5" w:rsidRPr="00556EA2" w:rsidRDefault="00677DE5" w:rsidP="00556EA2">
            <w:pPr>
              <w:jc w:val="center"/>
              <w:rPr>
                <w:sz w:val="12"/>
              </w:rPr>
            </w:pPr>
            <w:r w:rsidRPr="00556EA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2A596" w14:textId="77777777" w:rsidR="00677DE5" w:rsidRPr="00556EA2" w:rsidRDefault="00677DE5" w:rsidP="00556EA2">
            <w:pPr>
              <w:jc w:val="center"/>
              <w:rPr>
                <w:sz w:val="12"/>
              </w:rPr>
            </w:pPr>
            <w:r w:rsidRPr="00556EA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7422F" w14:textId="77777777" w:rsidR="00677DE5" w:rsidRPr="00556EA2" w:rsidRDefault="00677DE5" w:rsidP="00556EA2">
            <w:pPr>
              <w:jc w:val="center"/>
              <w:rPr>
                <w:sz w:val="12"/>
              </w:rPr>
            </w:pPr>
            <w:r w:rsidRPr="00556EA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E4FC" w14:textId="77777777" w:rsidR="00677DE5" w:rsidRPr="00556EA2" w:rsidRDefault="00677DE5" w:rsidP="00556EA2">
            <w:pPr>
              <w:jc w:val="center"/>
              <w:rPr>
                <w:sz w:val="12"/>
              </w:rPr>
            </w:pPr>
            <w:r w:rsidRPr="00556EA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75E35" w14:textId="77777777" w:rsidR="00677DE5" w:rsidRPr="00556EA2" w:rsidRDefault="00677DE5" w:rsidP="00556EA2">
            <w:pPr>
              <w:jc w:val="center"/>
              <w:rPr>
                <w:sz w:val="12"/>
              </w:rPr>
            </w:pPr>
            <w:r w:rsidRPr="00556EA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5D5BE" w14:textId="77777777" w:rsidR="00677DE5" w:rsidRPr="00556EA2" w:rsidRDefault="00677DE5" w:rsidP="00556EA2">
            <w:pPr>
              <w:jc w:val="center"/>
              <w:rPr>
                <w:sz w:val="12"/>
              </w:rPr>
            </w:pPr>
            <w:r w:rsidRPr="00556EA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C698" w14:textId="77777777" w:rsidR="00677DE5" w:rsidRPr="00556EA2" w:rsidRDefault="00677DE5" w:rsidP="00556EA2">
            <w:pPr>
              <w:jc w:val="center"/>
              <w:rPr>
                <w:sz w:val="12"/>
              </w:rPr>
            </w:pPr>
            <w:r w:rsidRPr="00556EA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096B4" w14:textId="77777777" w:rsidR="00677DE5" w:rsidRPr="00556EA2" w:rsidRDefault="00677DE5" w:rsidP="00556EA2">
            <w:pPr>
              <w:jc w:val="center"/>
              <w:rPr>
                <w:sz w:val="12"/>
              </w:rPr>
            </w:pPr>
            <w:r w:rsidRPr="00556EA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236EE" w14:textId="77777777" w:rsidR="00677DE5" w:rsidRPr="00556EA2" w:rsidRDefault="00677DE5" w:rsidP="00556EA2">
            <w:pPr>
              <w:jc w:val="center"/>
              <w:rPr>
                <w:sz w:val="12"/>
              </w:rPr>
            </w:pPr>
            <w:r w:rsidRPr="00556EA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22381" w14:textId="77777777" w:rsidR="00677DE5" w:rsidRPr="00556EA2" w:rsidRDefault="00677DE5" w:rsidP="00556EA2">
            <w:pPr>
              <w:jc w:val="center"/>
              <w:rPr>
                <w:sz w:val="12"/>
              </w:rPr>
            </w:pPr>
            <w:r w:rsidRPr="00556EA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8B393" w14:textId="77777777" w:rsidR="00677DE5" w:rsidRPr="00556EA2" w:rsidRDefault="00677DE5" w:rsidP="00556EA2">
            <w:pPr>
              <w:jc w:val="center"/>
              <w:rPr>
                <w:sz w:val="12"/>
              </w:rPr>
            </w:pPr>
            <w:r w:rsidRPr="00556EA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DF296" w14:textId="77777777" w:rsidR="00677DE5" w:rsidRPr="00556EA2" w:rsidRDefault="00677DE5" w:rsidP="00556EA2">
            <w:pPr>
              <w:jc w:val="center"/>
              <w:rPr>
                <w:sz w:val="12"/>
              </w:rPr>
            </w:pPr>
            <w:r w:rsidRPr="00556EA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0126C" w14:textId="77777777" w:rsidR="00677DE5" w:rsidRPr="00556EA2" w:rsidRDefault="00677DE5" w:rsidP="00556EA2">
            <w:pPr>
              <w:jc w:val="center"/>
              <w:rPr>
                <w:sz w:val="12"/>
              </w:rPr>
            </w:pPr>
            <w:r w:rsidRPr="00556EA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A056" w14:textId="77777777" w:rsidR="00677DE5" w:rsidRPr="00556EA2" w:rsidRDefault="00677DE5" w:rsidP="00556EA2">
            <w:pPr>
              <w:jc w:val="center"/>
              <w:rPr>
                <w:sz w:val="12"/>
              </w:rPr>
            </w:pPr>
            <w:r w:rsidRPr="00556EA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DAAF" w14:textId="77777777" w:rsidR="00677DE5" w:rsidRPr="00556EA2" w:rsidRDefault="00677DE5" w:rsidP="00556EA2">
            <w:pPr>
              <w:jc w:val="center"/>
              <w:rPr>
                <w:sz w:val="12"/>
              </w:rPr>
            </w:pPr>
            <w:r w:rsidRPr="00556EA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04471" w14:textId="77777777" w:rsidR="00677DE5" w:rsidRPr="00556EA2" w:rsidRDefault="00677DE5" w:rsidP="00556EA2">
            <w:pPr>
              <w:jc w:val="center"/>
              <w:rPr>
                <w:sz w:val="12"/>
              </w:rPr>
            </w:pPr>
            <w:r w:rsidRPr="00556EA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E66DD" w14:textId="77777777" w:rsidR="00677DE5" w:rsidRPr="00556EA2" w:rsidRDefault="00677DE5" w:rsidP="00556EA2">
            <w:pPr>
              <w:jc w:val="center"/>
              <w:rPr>
                <w:sz w:val="12"/>
              </w:rPr>
            </w:pPr>
            <w:r w:rsidRPr="00556EA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CEE86" w14:textId="77777777" w:rsidR="00677DE5" w:rsidRPr="00556EA2" w:rsidRDefault="00677DE5" w:rsidP="00556EA2">
            <w:pPr>
              <w:jc w:val="center"/>
              <w:rPr>
                <w:sz w:val="12"/>
              </w:rPr>
            </w:pPr>
            <w:r w:rsidRPr="00556EA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75409" w14:textId="77777777" w:rsidR="00677DE5" w:rsidRPr="00556EA2" w:rsidRDefault="00677DE5" w:rsidP="00556EA2">
            <w:pPr>
              <w:jc w:val="center"/>
              <w:rPr>
                <w:sz w:val="12"/>
              </w:rPr>
            </w:pPr>
            <w:r w:rsidRPr="00556EA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B072" w14:textId="77777777" w:rsidR="00677DE5" w:rsidRPr="00556EA2" w:rsidRDefault="00677DE5" w:rsidP="00556EA2">
            <w:pPr>
              <w:jc w:val="center"/>
              <w:rPr>
                <w:sz w:val="12"/>
              </w:rPr>
            </w:pPr>
            <w:r w:rsidRPr="00556EA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0AA5A" w14:textId="77777777" w:rsidR="00677DE5" w:rsidRPr="00556EA2" w:rsidRDefault="00677DE5" w:rsidP="00556EA2">
            <w:pPr>
              <w:jc w:val="center"/>
              <w:rPr>
                <w:sz w:val="12"/>
              </w:rPr>
            </w:pPr>
            <w:r w:rsidRPr="00556EA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42D98" w14:textId="77777777" w:rsidR="00677DE5" w:rsidRPr="00556EA2" w:rsidRDefault="00677DE5" w:rsidP="00556EA2">
            <w:pPr>
              <w:jc w:val="center"/>
              <w:rPr>
                <w:sz w:val="12"/>
              </w:rPr>
            </w:pPr>
            <w:r w:rsidRPr="00556EA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5CD19" w14:textId="77777777" w:rsidR="00677DE5" w:rsidRPr="00556EA2" w:rsidRDefault="00677DE5" w:rsidP="00556EA2">
            <w:pPr>
              <w:jc w:val="center"/>
              <w:rPr>
                <w:sz w:val="12"/>
              </w:rPr>
            </w:pPr>
            <w:r w:rsidRPr="00556EA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A30B8" w14:textId="77777777" w:rsidR="00677DE5" w:rsidRPr="00556EA2" w:rsidRDefault="00677DE5" w:rsidP="00556EA2">
            <w:pPr>
              <w:jc w:val="center"/>
              <w:rPr>
                <w:sz w:val="12"/>
              </w:rPr>
            </w:pPr>
            <w:r w:rsidRPr="00556EA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BC768" w14:textId="77777777" w:rsidR="00677DE5" w:rsidRPr="00556EA2" w:rsidRDefault="00677DE5" w:rsidP="00556EA2">
            <w:pPr>
              <w:jc w:val="center"/>
              <w:rPr>
                <w:sz w:val="12"/>
              </w:rPr>
            </w:pPr>
            <w:r w:rsidRPr="00556EA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D9BFA" w14:textId="77777777" w:rsidR="00677DE5" w:rsidRPr="00556EA2" w:rsidRDefault="00677DE5" w:rsidP="00556EA2">
            <w:pPr>
              <w:jc w:val="center"/>
              <w:rPr>
                <w:sz w:val="12"/>
              </w:rPr>
            </w:pPr>
            <w:r w:rsidRPr="00556EA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58C54" w14:textId="77777777" w:rsidR="00677DE5" w:rsidRPr="00556EA2" w:rsidRDefault="00677DE5" w:rsidP="00556EA2">
            <w:pPr>
              <w:jc w:val="center"/>
              <w:rPr>
                <w:sz w:val="12"/>
              </w:rPr>
            </w:pPr>
            <w:r w:rsidRPr="00556EA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5496F" w14:textId="77777777" w:rsidR="00677DE5" w:rsidRPr="00556EA2" w:rsidRDefault="00677DE5" w:rsidP="00556EA2">
            <w:pPr>
              <w:jc w:val="center"/>
              <w:rPr>
                <w:sz w:val="12"/>
              </w:rPr>
            </w:pPr>
            <w:r w:rsidRPr="00556EA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EF5C6" w14:textId="77777777" w:rsidR="00677DE5" w:rsidRPr="00556EA2" w:rsidRDefault="00677DE5" w:rsidP="00556EA2">
            <w:pPr>
              <w:jc w:val="center"/>
              <w:rPr>
                <w:sz w:val="12"/>
              </w:rPr>
            </w:pPr>
            <w:r w:rsidRPr="00556EA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78D97" w14:textId="77777777" w:rsidR="00677DE5" w:rsidRPr="00556EA2" w:rsidRDefault="00677DE5" w:rsidP="00556EA2">
            <w:pPr>
              <w:jc w:val="center"/>
              <w:rPr>
                <w:sz w:val="12"/>
              </w:rPr>
            </w:pPr>
            <w:r w:rsidRPr="00556EA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F9978" w14:textId="77777777" w:rsidR="00677DE5" w:rsidRPr="00556EA2" w:rsidRDefault="00677DE5" w:rsidP="00556EA2">
            <w:pPr>
              <w:jc w:val="center"/>
              <w:rPr>
                <w:sz w:val="12"/>
              </w:rPr>
            </w:pPr>
            <w:r w:rsidRPr="00556EA2">
              <w:rPr>
                <w:sz w:val="12"/>
              </w:rPr>
              <w:t>0</w:t>
            </w:r>
          </w:p>
        </w:tc>
      </w:tr>
      <w:tr w:rsidR="00677DE5" w:rsidRPr="00556EA2" w14:paraId="080F271D"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6C47E6" w14:textId="77777777" w:rsidR="00677DE5" w:rsidRPr="00556EA2" w:rsidRDefault="00677DE5" w:rsidP="00556EA2">
            <w:pPr>
              <w:jc w:val="center"/>
              <w:rPr>
                <w:sz w:val="12"/>
              </w:rPr>
            </w:pPr>
            <w:r w:rsidRPr="00556EA2">
              <w:rPr>
                <w:sz w:val="12"/>
              </w:rPr>
              <w:t>CAPTURE_ADDR</w:t>
            </w:r>
          </w:p>
        </w:tc>
      </w:tr>
    </w:tbl>
    <w:p w14:paraId="485C2DDF" w14:textId="77777777" w:rsidR="00677DE5" w:rsidRDefault="00677DE5" w:rsidP="00556EA2">
      <w:pPr>
        <w:pStyle w:val="Caption"/>
      </w:pPr>
      <w:r>
        <w:t xml:space="preserve">Table </w:t>
      </w:r>
      <w:fldSimple w:instr=" SEQ Table \* ARABIC ">
        <w:r>
          <w:rPr>
            <w:noProof/>
          </w:rPr>
          <w:t>58</w:t>
        </w:r>
      </w:fldSimple>
      <w:r>
        <w:t xml:space="preserve"> AXIM_EVENT_CAPTURE_ADDR register</w:t>
      </w:r>
    </w:p>
    <w:p w14:paraId="13588F8B" w14:textId="77777777" w:rsidR="00677DE5" w:rsidRDefault="00677DE5" w:rsidP="00E10ED2">
      <w:pPr>
        <w:pStyle w:val="Heading3"/>
      </w:pPr>
      <w:r>
        <w:lastRenderedPageBreak/>
        <w:t>AXIM_EVENT_CAPTURE_ADDR_MASK</w:t>
      </w:r>
    </w:p>
    <w:p w14:paraId="47877E91" w14:textId="77777777" w:rsidR="00677DE5" w:rsidRDefault="00677DE5" w:rsidP="00556EA2">
      <w:pPr>
        <w:pStyle w:val="NormalWeb"/>
        <w:jc w:val="both"/>
      </w:pPr>
      <w:r>
        <w:t>If command address on the AR, AW channel logically ANDed with this mask is equal to the value specified in AXIM_EVENT_CAPTURE_ADDR, then an address match has occurred. Note that only lowest significant bits equal to the master's address width are used in the comparison.</w:t>
      </w:r>
    </w:p>
    <w:p w14:paraId="340F6DEC" w14:textId="77777777" w:rsidR="00677DE5" w:rsidRDefault="00677DE5" w:rsidP="00E10ED2">
      <w:pPr>
        <w:pStyle w:val="NormalWeb"/>
      </w:pPr>
      <w:r>
        <w:t>Attribute: RW</w:t>
      </w:r>
    </w:p>
    <w:p w14:paraId="4EF8CA21" w14:textId="77777777" w:rsidR="00677DE5" w:rsidRDefault="00677DE5" w:rsidP="00E10ED2">
      <w:pPr>
        <w:pStyle w:val="NormalWeb"/>
      </w:pPr>
      <w:r>
        <w:t>Security: Non-secure</w:t>
      </w:r>
    </w:p>
    <w:p w14:paraId="396F3432" w14:textId="77777777" w:rsidR="00677DE5" w:rsidRDefault="00677DE5" w:rsidP="00E10ED2">
      <w:pPr>
        <w:pStyle w:val="NormalWeb"/>
      </w:pPr>
      <w:r>
        <w:t>Bit field description:</w:t>
      </w:r>
    </w:p>
    <w:p w14:paraId="7A3244B1" w14:textId="77777777" w:rsidR="00677DE5" w:rsidRDefault="00677DE5" w:rsidP="00312028">
      <w:pPr>
        <w:numPr>
          <w:ilvl w:val="0"/>
          <w:numId w:val="87"/>
        </w:numPr>
        <w:spacing w:before="100" w:beforeAutospacing="1" w:after="100" w:afterAutospacing="1" w:line="240" w:lineRule="auto"/>
      </w:pPr>
      <w:r>
        <w:rPr>
          <w:b/>
          <w:bCs/>
        </w:rPr>
        <w:t>CAPTURE_ADDR_MASK</w:t>
      </w:r>
      <w:r>
        <w:t>[63:0] - Capture address mask</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3B693872"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823508"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96221"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646F4"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CFCF9"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19986"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B84F1"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7F489"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CDD38"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A90D"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38E7"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4E64F"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45038"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66748"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5276C"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63426"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B6E71"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8E0AF"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06853"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F0E52"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53548"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9EEAA"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5ABA0"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5F7FC"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756BD"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7627C"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F002"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96913"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0CA8E"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77C76"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E6A4C"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0BE9F"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D1E0" w14:textId="77777777" w:rsidR="00677DE5" w:rsidRPr="00556EA2" w:rsidRDefault="00677DE5" w:rsidP="00556EA2">
            <w:pPr>
              <w:jc w:val="center"/>
              <w:rPr>
                <w:sz w:val="14"/>
              </w:rPr>
            </w:pPr>
            <w:r w:rsidRPr="00556EA2">
              <w:rPr>
                <w:sz w:val="14"/>
              </w:rPr>
              <w:t>32</w:t>
            </w:r>
          </w:p>
        </w:tc>
      </w:tr>
      <w:tr w:rsidR="00677DE5" w:rsidRPr="00556EA2" w14:paraId="0115096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EA73E7C" w14:textId="77777777" w:rsidR="00677DE5" w:rsidRPr="00556EA2" w:rsidRDefault="00677DE5" w:rsidP="00556EA2">
            <w:pPr>
              <w:jc w:val="center"/>
              <w:rPr>
                <w:sz w:val="14"/>
              </w:rPr>
            </w:pPr>
            <w:r w:rsidRPr="00556EA2">
              <w:rPr>
                <w:sz w:val="14"/>
              </w:rPr>
              <w:t>CAPTURE_ADDR_MASK</w:t>
            </w:r>
          </w:p>
        </w:tc>
      </w:tr>
      <w:tr w:rsidR="00677DE5" w:rsidRPr="00556EA2" w14:paraId="3956272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1716B4"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EC025"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E3F18"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7503C"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E09CD"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AEEEA"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C6126"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7B5FC"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D73D1"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0E8A6"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A0C55"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80586"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CE0D"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5C9E6"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F5C18"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CA88A"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A62DE"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A2FB"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C6A34"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F966"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93D9"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2C4D9"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68A95"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F3020"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605BB"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A30F"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A6544"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BD459"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E0A5D"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055D3"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9476E"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6479D" w14:textId="77777777" w:rsidR="00677DE5" w:rsidRPr="00556EA2" w:rsidRDefault="00677DE5" w:rsidP="00556EA2">
            <w:pPr>
              <w:jc w:val="center"/>
              <w:rPr>
                <w:sz w:val="14"/>
              </w:rPr>
            </w:pPr>
            <w:r w:rsidRPr="00556EA2">
              <w:rPr>
                <w:sz w:val="14"/>
              </w:rPr>
              <w:t>0</w:t>
            </w:r>
          </w:p>
        </w:tc>
      </w:tr>
      <w:tr w:rsidR="00677DE5" w:rsidRPr="00556EA2" w14:paraId="71AD50A2"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928EA32" w14:textId="77777777" w:rsidR="00677DE5" w:rsidRPr="00556EA2" w:rsidRDefault="00677DE5" w:rsidP="00556EA2">
            <w:pPr>
              <w:jc w:val="center"/>
              <w:rPr>
                <w:sz w:val="14"/>
              </w:rPr>
            </w:pPr>
            <w:r w:rsidRPr="00556EA2">
              <w:rPr>
                <w:sz w:val="14"/>
              </w:rPr>
              <w:t>CAPTURE_ADDR_MASK</w:t>
            </w:r>
          </w:p>
        </w:tc>
      </w:tr>
    </w:tbl>
    <w:p w14:paraId="20FB5A34" w14:textId="77777777" w:rsidR="00677DE5" w:rsidRDefault="00677DE5" w:rsidP="00556EA2">
      <w:pPr>
        <w:pStyle w:val="Caption"/>
      </w:pPr>
      <w:r>
        <w:t xml:space="preserve">Table </w:t>
      </w:r>
      <w:fldSimple w:instr=" SEQ Table \* ARABIC ">
        <w:r>
          <w:rPr>
            <w:noProof/>
          </w:rPr>
          <w:t>59</w:t>
        </w:r>
      </w:fldSimple>
      <w:r>
        <w:t xml:space="preserve"> AXIM_EVENT_CAPTURE_ADDR_MASK register</w:t>
      </w:r>
    </w:p>
    <w:p w14:paraId="65C04066" w14:textId="77777777" w:rsidR="00677DE5" w:rsidRDefault="00677DE5" w:rsidP="00E10ED2">
      <w:pPr>
        <w:pStyle w:val="Heading3"/>
      </w:pPr>
      <w:r>
        <w:t>AXIM_EVENT_CAPTURE_COMMAND_0</w:t>
      </w:r>
    </w:p>
    <w:p w14:paraId="1B737C26" w14:textId="77777777" w:rsidR="00677DE5" w:rsidRDefault="00677DE5" w:rsidP="00556EA2">
      <w:pPr>
        <w:pStyle w:val="NormalWeb"/>
        <w:jc w:val="both"/>
      </w:pPr>
      <w: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386E7148" w14:textId="77777777" w:rsidR="00677DE5" w:rsidRDefault="00677DE5" w:rsidP="00E10ED2">
      <w:pPr>
        <w:pStyle w:val="NormalWeb"/>
      </w:pPr>
      <w:r>
        <w:t>Attribute: RW</w:t>
      </w:r>
    </w:p>
    <w:p w14:paraId="7FFCA8D3" w14:textId="77777777" w:rsidR="00677DE5" w:rsidRDefault="00677DE5" w:rsidP="00E10ED2">
      <w:pPr>
        <w:pStyle w:val="NormalWeb"/>
      </w:pPr>
      <w:r>
        <w:t>Security: Non-secure</w:t>
      </w:r>
    </w:p>
    <w:p w14:paraId="1AE5A668" w14:textId="77777777" w:rsidR="00677DE5" w:rsidRDefault="00677DE5" w:rsidP="00E10ED2">
      <w:pPr>
        <w:pStyle w:val="NormalWeb"/>
      </w:pPr>
      <w:r>
        <w:t>Bit field description:</w:t>
      </w:r>
    </w:p>
    <w:p w14:paraId="772DB214" w14:textId="77777777" w:rsidR="00677DE5" w:rsidRDefault="00677DE5" w:rsidP="00312028">
      <w:pPr>
        <w:numPr>
          <w:ilvl w:val="0"/>
          <w:numId w:val="88"/>
        </w:numPr>
        <w:spacing w:before="100" w:beforeAutospacing="1" w:after="100" w:afterAutospacing="1" w:line="240" w:lineRule="auto"/>
      </w:pPr>
      <w:r>
        <w:rPr>
          <w:b/>
          <w:bCs/>
        </w:rPr>
        <w:t>TYP</w:t>
      </w:r>
      <w:r>
        <w:t xml:space="preserve">[32] - </w:t>
      </w:r>
      <w:r>
        <w:br/>
        <w:t>1'b1: Count response latency of captured command</w:t>
      </w:r>
      <w:r>
        <w:br/>
        <w:t>1'b0: Count captured command</w:t>
      </w:r>
    </w:p>
    <w:p w14:paraId="2F15A25A" w14:textId="77777777" w:rsidR="00677DE5" w:rsidRDefault="00677DE5" w:rsidP="00312028">
      <w:pPr>
        <w:numPr>
          <w:ilvl w:val="0"/>
          <w:numId w:val="88"/>
        </w:numPr>
        <w:spacing w:before="100" w:beforeAutospacing="1" w:after="100" w:afterAutospacing="1" w:line="240" w:lineRule="auto"/>
      </w:pPr>
      <w:r>
        <w:rPr>
          <w:b/>
          <w:bCs/>
        </w:rPr>
        <w:t>INTFID</w:t>
      </w:r>
      <w:r>
        <w:t xml:space="preserve">[30:28] - </w:t>
      </w:r>
      <w:r>
        <w:br/>
        <w:t>011: W (for captured event only )</w:t>
      </w:r>
      <w:r>
        <w:br/>
        <w:t>010: R (for captured event only )</w:t>
      </w:r>
      <w:r>
        <w:br/>
        <w:t>001: AW (for captured event or response latency)</w:t>
      </w:r>
      <w:r>
        <w:br/>
        <w:t>000: AR (for captured event or response latency)</w:t>
      </w:r>
    </w:p>
    <w:p w14:paraId="6C021E8D" w14:textId="77777777" w:rsidR="00677DE5" w:rsidRDefault="00677DE5" w:rsidP="00312028">
      <w:pPr>
        <w:numPr>
          <w:ilvl w:val="0"/>
          <w:numId w:val="88"/>
        </w:numPr>
        <w:spacing w:before="100" w:beforeAutospacing="1" w:after="100" w:afterAutospacing="1" w:line="240" w:lineRule="auto"/>
      </w:pPr>
      <w:r>
        <w:rPr>
          <w:b/>
          <w:bCs/>
        </w:rPr>
        <w:t>VAL</w:t>
      </w:r>
      <w:r>
        <w:t xml:space="preserve">[25] - </w:t>
      </w:r>
      <w:r>
        <w:br/>
        <w:t>1'b1: Valid</w:t>
      </w:r>
    </w:p>
    <w:p w14:paraId="285AE87B" w14:textId="77777777" w:rsidR="00677DE5" w:rsidRDefault="00677DE5" w:rsidP="00312028">
      <w:pPr>
        <w:numPr>
          <w:ilvl w:val="0"/>
          <w:numId w:val="88"/>
        </w:numPr>
        <w:spacing w:before="100" w:beforeAutospacing="1" w:after="100" w:afterAutospacing="1" w:line="240" w:lineRule="auto"/>
      </w:pPr>
      <w:r>
        <w:rPr>
          <w:b/>
          <w:bCs/>
        </w:rPr>
        <w:lastRenderedPageBreak/>
        <w:t>RDY</w:t>
      </w:r>
      <w:r>
        <w:t xml:space="preserve">[24] - </w:t>
      </w:r>
      <w:r>
        <w:br/>
        <w:t>1'b1: Ready</w:t>
      </w:r>
    </w:p>
    <w:p w14:paraId="429587D5" w14:textId="77777777" w:rsidR="00677DE5" w:rsidRDefault="00677DE5" w:rsidP="00312028">
      <w:pPr>
        <w:numPr>
          <w:ilvl w:val="0"/>
          <w:numId w:val="88"/>
        </w:numPr>
        <w:spacing w:before="100" w:beforeAutospacing="1" w:after="100" w:afterAutospacing="1" w:line="240" w:lineRule="auto"/>
      </w:pPr>
      <w:r>
        <w:rPr>
          <w:b/>
          <w:bCs/>
        </w:rPr>
        <w:t>LOC</w:t>
      </w:r>
      <w:r>
        <w:t xml:space="preserve">[23] - </w:t>
      </w:r>
      <w:r>
        <w:br/>
        <w:t>1'b1: Lock</w:t>
      </w:r>
    </w:p>
    <w:p w14:paraId="7D88C55A" w14:textId="77777777" w:rsidR="00677DE5" w:rsidRDefault="00677DE5" w:rsidP="00312028">
      <w:pPr>
        <w:numPr>
          <w:ilvl w:val="0"/>
          <w:numId w:val="88"/>
        </w:numPr>
        <w:spacing w:before="100" w:beforeAutospacing="1" w:after="100" w:afterAutospacing="1" w:line="240" w:lineRule="auto"/>
      </w:pPr>
      <w:r>
        <w:rPr>
          <w:b/>
          <w:bCs/>
        </w:rPr>
        <w:t>PROT</w:t>
      </w:r>
      <w:r>
        <w:t>[22:20] - Prot</w:t>
      </w:r>
    </w:p>
    <w:p w14:paraId="0307F8C6" w14:textId="77777777" w:rsidR="00677DE5" w:rsidRDefault="00677DE5" w:rsidP="00312028">
      <w:pPr>
        <w:numPr>
          <w:ilvl w:val="0"/>
          <w:numId w:val="88"/>
        </w:numPr>
        <w:spacing w:before="100" w:beforeAutospacing="1" w:after="100" w:afterAutospacing="1" w:line="240" w:lineRule="auto"/>
      </w:pPr>
      <w:r>
        <w:rPr>
          <w:b/>
          <w:bCs/>
        </w:rPr>
        <w:t>QOS</w:t>
      </w:r>
      <w:r>
        <w:t>[19:16] - QoS</w:t>
      </w:r>
    </w:p>
    <w:p w14:paraId="63DF66C5" w14:textId="77777777" w:rsidR="00677DE5" w:rsidRDefault="00677DE5" w:rsidP="00312028">
      <w:pPr>
        <w:numPr>
          <w:ilvl w:val="0"/>
          <w:numId w:val="88"/>
        </w:numPr>
        <w:spacing w:before="100" w:beforeAutospacing="1" w:after="100" w:afterAutospacing="1" w:line="240" w:lineRule="auto"/>
      </w:pPr>
      <w:r>
        <w:rPr>
          <w:b/>
          <w:bCs/>
        </w:rPr>
        <w:t>CACHE</w:t>
      </w:r>
      <w:r>
        <w:t>[15:12] - Cache</w:t>
      </w:r>
    </w:p>
    <w:p w14:paraId="0C767F2B" w14:textId="77777777" w:rsidR="00677DE5" w:rsidRDefault="00677DE5" w:rsidP="00312028">
      <w:pPr>
        <w:numPr>
          <w:ilvl w:val="0"/>
          <w:numId w:val="88"/>
        </w:numPr>
        <w:spacing w:before="100" w:beforeAutospacing="1" w:after="100" w:afterAutospacing="1" w:line="240" w:lineRule="auto"/>
      </w:pPr>
      <w:r>
        <w:rPr>
          <w:b/>
          <w:bCs/>
        </w:rPr>
        <w:t>BAR</w:t>
      </w:r>
      <w:r>
        <w:t>[9:8] - Bar</w:t>
      </w:r>
    </w:p>
    <w:p w14:paraId="38F958CE" w14:textId="77777777" w:rsidR="00677DE5" w:rsidRDefault="00677DE5" w:rsidP="00312028">
      <w:pPr>
        <w:numPr>
          <w:ilvl w:val="0"/>
          <w:numId w:val="88"/>
        </w:numPr>
        <w:spacing w:before="100" w:beforeAutospacing="1" w:after="100" w:afterAutospacing="1" w:line="240" w:lineRule="auto"/>
      </w:pPr>
      <w:r>
        <w:rPr>
          <w:b/>
          <w:bCs/>
        </w:rPr>
        <w:t>DOMAIN</w:t>
      </w:r>
      <w:r>
        <w:t>[5:4] - Domain</w:t>
      </w:r>
    </w:p>
    <w:p w14:paraId="50D0BBEA" w14:textId="77777777" w:rsidR="00677DE5" w:rsidRDefault="00677DE5" w:rsidP="00312028">
      <w:pPr>
        <w:numPr>
          <w:ilvl w:val="0"/>
          <w:numId w:val="88"/>
        </w:numPr>
        <w:spacing w:before="100" w:beforeAutospacing="1" w:after="100" w:afterAutospacing="1" w:line="240" w:lineRule="auto"/>
      </w:pPr>
      <w:r>
        <w:rPr>
          <w:b/>
          <w:bCs/>
        </w:rPr>
        <w:t>SNOOP</w:t>
      </w:r>
      <w: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370"/>
        <w:gridCol w:w="370"/>
        <w:gridCol w:w="369"/>
        <w:gridCol w:w="214"/>
        <w:gridCol w:w="214"/>
        <w:gridCol w:w="214"/>
        <w:gridCol w:w="214"/>
        <w:gridCol w:w="214"/>
        <w:gridCol w:w="214"/>
        <w:gridCol w:w="214"/>
        <w:gridCol w:w="214"/>
        <w:gridCol w:w="214"/>
        <w:gridCol w:w="214"/>
        <w:gridCol w:w="214"/>
        <w:gridCol w:w="214"/>
        <w:gridCol w:w="214"/>
        <w:gridCol w:w="214"/>
        <w:gridCol w:w="214"/>
        <w:gridCol w:w="214"/>
        <w:gridCol w:w="214"/>
        <w:gridCol w:w="349"/>
        <w:gridCol w:w="349"/>
        <w:gridCol w:w="214"/>
        <w:gridCol w:w="214"/>
        <w:gridCol w:w="214"/>
        <w:gridCol w:w="345"/>
      </w:tblGrid>
      <w:tr w:rsidR="00677DE5" w:rsidRPr="00556EA2" w14:paraId="51494BF9"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C5DB1E"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4094F"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5D579"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B3829"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62F05"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6C082"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4386E"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5C1CE"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E0C4"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38C60"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D4286"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EE11"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2BE6B"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FEA35"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8DD33"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AE7BB"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8FAF4"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2C98"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BA7C5"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027C8"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2D6C2"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5A5AC"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17F1F"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66E3F"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06A9D"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6C919"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DA989"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DC45D"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2E43A"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40A3"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9691"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2FB23" w14:textId="77777777" w:rsidR="00677DE5" w:rsidRPr="00556EA2" w:rsidRDefault="00677DE5" w:rsidP="00556EA2">
            <w:pPr>
              <w:jc w:val="center"/>
              <w:rPr>
                <w:sz w:val="14"/>
              </w:rPr>
            </w:pPr>
            <w:r w:rsidRPr="00556EA2">
              <w:rPr>
                <w:sz w:val="14"/>
              </w:rPr>
              <w:t>32</w:t>
            </w:r>
          </w:p>
        </w:tc>
      </w:tr>
      <w:tr w:rsidR="00677DE5" w:rsidRPr="00556EA2" w14:paraId="11230D57" w14:textId="77777777" w:rsidTr="00556EA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03F47CA2"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DF8EA" w14:textId="77777777" w:rsidR="00677DE5" w:rsidRPr="00556EA2" w:rsidRDefault="00677DE5" w:rsidP="00556EA2">
            <w:pPr>
              <w:jc w:val="center"/>
              <w:rPr>
                <w:sz w:val="14"/>
              </w:rPr>
            </w:pPr>
            <w:r w:rsidRPr="00556EA2">
              <w:rPr>
                <w:sz w:val="14"/>
              </w:rPr>
              <w:t>TYP</w:t>
            </w:r>
          </w:p>
        </w:tc>
      </w:tr>
      <w:tr w:rsidR="00677DE5" w:rsidRPr="00556EA2" w14:paraId="2D0578EA"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C37E67"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E6F2"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CAE39"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B884"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78ACE"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4B537"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8B12F"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22660"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70F10"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998A6"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20F38"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9503"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5A60"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2D6E4"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A9D47"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8C53"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43CB1"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94BE8"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1FBFD"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0AB9"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1581D"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E2282"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EA421"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B43BA"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22A30"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93154"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63EB4"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05B68"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F5A5B"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A2A08"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B27A2"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C4A92" w14:textId="77777777" w:rsidR="00677DE5" w:rsidRPr="00556EA2" w:rsidRDefault="00677DE5" w:rsidP="00556EA2">
            <w:pPr>
              <w:jc w:val="center"/>
              <w:rPr>
                <w:sz w:val="14"/>
              </w:rPr>
            </w:pPr>
            <w:r w:rsidRPr="00556EA2">
              <w:rPr>
                <w:sz w:val="14"/>
              </w:rPr>
              <w:t>0</w:t>
            </w:r>
          </w:p>
        </w:tc>
      </w:tr>
      <w:tr w:rsidR="00677DE5" w:rsidRPr="00556EA2" w14:paraId="4187A35B"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FC737D" w14:textId="77777777" w:rsidR="00677DE5" w:rsidRPr="00556EA2" w:rsidRDefault="00677DE5" w:rsidP="00556EA2">
            <w:pPr>
              <w:jc w:val="center"/>
              <w:rPr>
                <w:sz w:val="14"/>
              </w:rPr>
            </w:pPr>
            <w:r w:rsidRPr="00556EA2">
              <w:rPr>
                <w:sz w:val="1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0E74B05" w14:textId="77777777" w:rsidR="00677DE5" w:rsidRPr="00556EA2" w:rsidRDefault="00677DE5" w:rsidP="00556EA2">
            <w:pPr>
              <w:jc w:val="center"/>
              <w:rPr>
                <w:sz w:val="14"/>
              </w:rPr>
            </w:pPr>
            <w:r w:rsidRPr="00556EA2">
              <w:rPr>
                <w:sz w:val="14"/>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35B2AB"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41845" w14:textId="77777777" w:rsidR="00677DE5" w:rsidRPr="00556EA2" w:rsidRDefault="00677DE5" w:rsidP="00556EA2">
            <w:pPr>
              <w:jc w:val="center"/>
              <w:rPr>
                <w:sz w:val="14"/>
              </w:rPr>
            </w:pPr>
            <w:r w:rsidRPr="00556EA2">
              <w:rPr>
                <w:sz w:val="14"/>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405AE" w14:textId="77777777" w:rsidR="00677DE5" w:rsidRPr="00556EA2" w:rsidRDefault="00677DE5" w:rsidP="00556EA2">
            <w:pPr>
              <w:jc w:val="center"/>
              <w:rPr>
                <w:sz w:val="14"/>
              </w:rPr>
            </w:pPr>
            <w:r w:rsidRPr="00556EA2">
              <w:rPr>
                <w:sz w:val="14"/>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AAC4B" w14:textId="77777777" w:rsidR="00677DE5" w:rsidRPr="00556EA2" w:rsidRDefault="00677DE5" w:rsidP="00556EA2">
            <w:pPr>
              <w:jc w:val="center"/>
              <w:rPr>
                <w:sz w:val="14"/>
              </w:rPr>
            </w:pPr>
            <w:r w:rsidRPr="00556EA2">
              <w:rPr>
                <w:sz w:val="14"/>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B00890B" w14:textId="77777777" w:rsidR="00677DE5" w:rsidRPr="00556EA2" w:rsidRDefault="00677DE5" w:rsidP="00556EA2">
            <w:pPr>
              <w:jc w:val="center"/>
              <w:rPr>
                <w:sz w:val="14"/>
              </w:rPr>
            </w:pPr>
            <w:r w:rsidRPr="00556EA2">
              <w:rPr>
                <w:sz w:val="14"/>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E9655FF" w14:textId="77777777" w:rsidR="00677DE5" w:rsidRPr="00556EA2" w:rsidRDefault="00677DE5" w:rsidP="00556EA2">
            <w:pPr>
              <w:jc w:val="center"/>
              <w:rPr>
                <w:sz w:val="14"/>
              </w:rPr>
            </w:pPr>
            <w:r w:rsidRPr="00556EA2">
              <w:rPr>
                <w:sz w:val="14"/>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86DD9CD" w14:textId="77777777" w:rsidR="00677DE5" w:rsidRPr="00556EA2" w:rsidRDefault="00677DE5" w:rsidP="00556EA2">
            <w:pPr>
              <w:jc w:val="center"/>
              <w:rPr>
                <w:sz w:val="14"/>
              </w:rPr>
            </w:pPr>
            <w:r w:rsidRPr="00556EA2">
              <w:rPr>
                <w:sz w:val="14"/>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494FDB" w14:textId="77777777" w:rsidR="00677DE5" w:rsidRPr="00556EA2" w:rsidRDefault="00677DE5" w:rsidP="00556EA2">
            <w:pPr>
              <w:jc w:val="center"/>
              <w:rPr>
                <w:sz w:val="14"/>
              </w:rPr>
            </w:pPr>
            <w:r w:rsidRPr="00556EA2">
              <w:rPr>
                <w:sz w:val="14"/>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C898237" w14:textId="77777777" w:rsidR="00677DE5" w:rsidRPr="00556EA2" w:rsidRDefault="00677DE5" w:rsidP="00556EA2">
            <w:pPr>
              <w:jc w:val="center"/>
              <w:rPr>
                <w:sz w:val="14"/>
              </w:rPr>
            </w:pPr>
            <w:r w:rsidRPr="00556EA2">
              <w:rPr>
                <w:sz w:val="14"/>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5542EA" w14:textId="77777777" w:rsidR="00677DE5" w:rsidRPr="00556EA2" w:rsidRDefault="00677DE5" w:rsidP="00556EA2">
            <w:pPr>
              <w:jc w:val="center"/>
              <w:rPr>
                <w:sz w:val="14"/>
              </w:rPr>
            </w:pPr>
            <w:r w:rsidRPr="00556EA2">
              <w:rPr>
                <w:sz w:val="14"/>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F4B0B3" w14:textId="77777777" w:rsidR="00677DE5" w:rsidRPr="00556EA2" w:rsidRDefault="00677DE5" w:rsidP="00556EA2">
            <w:pPr>
              <w:jc w:val="center"/>
              <w:rPr>
                <w:sz w:val="14"/>
              </w:rPr>
            </w:pPr>
            <w:r w:rsidRPr="00556EA2">
              <w:rPr>
                <w:sz w:val="14"/>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52B8485" w14:textId="77777777" w:rsidR="00677DE5" w:rsidRPr="00556EA2" w:rsidRDefault="00677DE5" w:rsidP="00556EA2">
            <w:pPr>
              <w:jc w:val="center"/>
              <w:rPr>
                <w:sz w:val="14"/>
              </w:rPr>
            </w:pPr>
            <w:r w:rsidRPr="00556EA2">
              <w:rPr>
                <w:sz w:val="14"/>
              </w:rPr>
              <w:t>SNOOP</w:t>
            </w:r>
          </w:p>
        </w:tc>
      </w:tr>
    </w:tbl>
    <w:p w14:paraId="0B92A703" w14:textId="77777777" w:rsidR="00677DE5" w:rsidRDefault="00677DE5" w:rsidP="00556EA2">
      <w:pPr>
        <w:pStyle w:val="Caption"/>
      </w:pPr>
      <w:r>
        <w:t xml:space="preserve">Table </w:t>
      </w:r>
      <w:fldSimple w:instr=" SEQ Table \* ARABIC ">
        <w:r>
          <w:rPr>
            <w:noProof/>
          </w:rPr>
          <w:t>60</w:t>
        </w:r>
      </w:fldSimple>
      <w:r>
        <w:t xml:space="preserve"> AXIM_EVENT_CAPTURE_COMMAND_0 register</w:t>
      </w:r>
    </w:p>
    <w:p w14:paraId="141DE679" w14:textId="77777777" w:rsidR="00677DE5" w:rsidRDefault="00677DE5" w:rsidP="00E10ED2">
      <w:pPr>
        <w:pStyle w:val="Heading3"/>
      </w:pPr>
      <w:r>
        <w:t>AXIM_EVENT_CAPTURE_COMMAND_1</w:t>
      </w:r>
    </w:p>
    <w:p w14:paraId="5A1F7544" w14:textId="77777777" w:rsidR="00677DE5" w:rsidRDefault="00677DE5" w:rsidP="00556EA2">
      <w:pPr>
        <w:pStyle w:val="NormalWeb"/>
        <w:jc w:val="both"/>
      </w:pPr>
      <w:r>
        <w:t>Values of command fields/pins that are compared against AR, AW, R, W channel interface signals to filter commands/events for statistics gathering. Two selections can be made for statistics gathering, counting filtered commands or measuring latency of filtered commands.</w:t>
      </w:r>
    </w:p>
    <w:p w14:paraId="03E28C38" w14:textId="77777777" w:rsidR="00677DE5" w:rsidRDefault="00677DE5" w:rsidP="00E10ED2">
      <w:pPr>
        <w:pStyle w:val="NormalWeb"/>
      </w:pPr>
      <w:r>
        <w:t>Attribute: RW</w:t>
      </w:r>
    </w:p>
    <w:p w14:paraId="252A0402" w14:textId="77777777" w:rsidR="00677DE5" w:rsidRDefault="00677DE5" w:rsidP="00E10ED2">
      <w:pPr>
        <w:pStyle w:val="NormalWeb"/>
      </w:pPr>
      <w:r>
        <w:t>Security: Non-secure</w:t>
      </w:r>
    </w:p>
    <w:p w14:paraId="57E87506" w14:textId="77777777" w:rsidR="00677DE5" w:rsidRDefault="00677DE5" w:rsidP="00E10ED2">
      <w:pPr>
        <w:pStyle w:val="NormalWeb"/>
      </w:pPr>
      <w:r>
        <w:t>Bit field description:</w:t>
      </w:r>
    </w:p>
    <w:p w14:paraId="0BDE5F25" w14:textId="77777777" w:rsidR="00677DE5" w:rsidRDefault="00677DE5" w:rsidP="00312028">
      <w:pPr>
        <w:numPr>
          <w:ilvl w:val="0"/>
          <w:numId w:val="89"/>
        </w:numPr>
        <w:spacing w:before="100" w:beforeAutospacing="1" w:after="100" w:afterAutospacing="1" w:line="240" w:lineRule="auto"/>
      </w:pPr>
      <w:r>
        <w:rPr>
          <w:b/>
          <w:bCs/>
        </w:rPr>
        <w:t>TYP</w:t>
      </w:r>
      <w:r>
        <w:t xml:space="preserve">[32] - </w:t>
      </w:r>
      <w:r>
        <w:br/>
        <w:t>1'b1: Count response latency of captured command</w:t>
      </w:r>
      <w:r>
        <w:br/>
        <w:t>1'b0: Count captured command</w:t>
      </w:r>
    </w:p>
    <w:p w14:paraId="6CF4BA7F" w14:textId="77777777" w:rsidR="00677DE5" w:rsidRDefault="00677DE5" w:rsidP="00312028">
      <w:pPr>
        <w:numPr>
          <w:ilvl w:val="0"/>
          <w:numId w:val="89"/>
        </w:numPr>
        <w:spacing w:before="100" w:beforeAutospacing="1" w:after="100" w:afterAutospacing="1" w:line="240" w:lineRule="auto"/>
      </w:pPr>
      <w:r>
        <w:rPr>
          <w:b/>
          <w:bCs/>
        </w:rPr>
        <w:t>INTFID</w:t>
      </w:r>
      <w:r>
        <w:t xml:space="preserve">[30:28] - </w:t>
      </w:r>
      <w:r>
        <w:br/>
        <w:t>001: AW (can count captured event or response latency)</w:t>
      </w:r>
      <w:r>
        <w:br/>
        <w:t>000: AR (can count captured event or response latency)</w:t>
      </w:r>
    </w:p>
    <w:p w14:paraId="03A392DA" w14:textId="77777777" w:rsidR="00677DE5" w:rsidRDefault="00677DE5" w:rsidP="00312028">
      <w:pPr>
        <w:numPr>
          <w:ilvl w:val="0"/>
          <w:numId w:val="89"/>
        </w:numPr>
        <w:spacing w:before="100" w:beforeAutospacing="1" w:after="100" w:afterAutospacing="1" w:line="240" w:lineRule="auto"/>
      </w:pPr>
      <w:r>
        <w:rPr>
          <w:b/>
          <w:bCs/>
        </w:rPr>
        <w:t>VAL</w:t>
      </w:r>
      <w:r>
        <w:t xml:space="preserve">[25] - </w:t>
      </w:r>
      <w:r>
        <w:br/>
        <w:t>1'b1: Valid</w:t>
      </w:r>
    </w:p>
    <w:p w14:paraId="35455A49" w14:textId="77777777" w:rsidR="00677DE5" w:rsidRDefault="00677DE5" w:rsidP="00312028">
      <w:pPr>
        <w:numPr>
          <w:ilvl w:val="0"/>
          <w:numId w:val="89"/>
        </w:numPr>
        <w:spacing w:before="100" w:beforeAutospacing="1" w:after="100" w:afterAutospacing="1" w:line="240" w:lineRule="auto"/>
      </w:pPr>
      <w:r>
        <w:rPr>
          <w:b/>
          <w:bCs/>
        </w:rPr>
        <w:t>RDY</w:t>
      </w:r>
      <w:r>
        <w:t xml:space="preserve">[24] - </w:t>
      </w:r>
      <w:r>
        <w:br/>
        <w:t>1'b1: Ready</w:t>
      </w:r>
    </w:p>
    <w:p w14:paraId="40A578FD" w14:textId="77777777" w:rsidR="00677DE5" w:rsidRDefault="00677DE5" w:rsidP="00312028">
      <w:pPr>
        <w:numPr>
          <w:ilvl w:val="0"/>
          <w:numId w:val="89"/>
        </w:numPr>
        <w:spacing w:before="100" w:beforeAutospacing="1" w:after="100" w:afterAutospacing="1" w:line="240" w:lineRule="auto"/>
      </w:pPr>
      <w:r>
        <w:rPr>
          <w:b/>
          <w:bCs/>
        </w:rPr>
        <w:t>LOC</w:t>
      </w:r>
      <w:r>
        <w:t xml:space="preserve">[23] - </w:t>
      </w:r>
      <w:r>
        <w:br/>
        <w:t>1'b1: Lock</w:t>
      </w:r>
    </w:p>
    <w:p w14:paraId="271F4CEA" w14:textId="77777777" w:rsidR="00677DE5" w:rsidRDefault="00677DE5" w:rsidP="00312028">
      <w:pPr>
        <w:numPr>
          <w:ilvl w:val="0"/>
          <w:numId w:val="89"/>
        </w:numPr>
        <w:spacing w:before="100" w:beforeAutospacing="1" w:after="100" w:afterAutospacing="1" w:line="240" w:lineRule="auto"/>
      </w:pPr>
      <w:r>
        <w:rPr>
          <w:b/>
          <w:bCs/>
        </w:rPr>
        <w:t>PROT</w:t>
      </w:r>
      <w:r>
        <w:t>[22:20] - Prot</w:t>
      </w:r>
    </w:p>
    <w:p w14:paraId="76D68006" w14:textId="77777777" w:rsidR="00677DE5" w:rsidRDefault="00677DE5" w:rsidP="00312028">
      <w:pPr>
        <w:numPr>
          <w:ilvl w:val="0"/>
          <w:numId w:val="89"/>
        </w:numPr>
        <w:spacing w:before="100" w:beforeAutospacing="1" w:after="100" w:afterAutospacing="1" w:line="240" w:lineRule="auto"/>
      </w:pPr>
      <w:r>
        <w:rPr>
          <w:b/>
          <w:bCs/>
        </w:rPr>
        <w:t>QOS</w:t>
      </w:r>
      <w:r>
        <w:t>[19:16] - QoS</w:t>
      </w:r>
    </w:p>
    <w:p w14:paraId="1DFA7046" w14:textId="77777777" w:rsidR="00677DE5" w:rsidRDefault="00677DE5" w:rsidP="00312028">
      <w:pPr>
        <w:numPr>
          <w:ilvl w:val="0"/>
          <w:numId w:val="89"/>
        </w:numPr>
        <w:spacing w:before="100" w:beforeAutospacing="1" w:after="100" w:afterAutospacing="1" w:line="240" w:lineRule="auto"/>
      </w:pPr>
      <w:r>
        <w:rPr>
          <w:b/>
          <w:bCs/>
        </w:rPr>
        <w:lastRenderedPageBreak/>
        <w:t>CACHE</w:t>
      </w:r>
      <w:r>
        <w:t>[15:12] - Cache</w:t>
      </w:r>
    </w:p>
    <w:p w14:paraId="2BB1FE47" w14:textId="77777777" w:rsidR="00677DE5" w:rsidRDefault="00677DE5" w:rsidP="00312028">
      <w:pPr>
        <w:numPr>
          <w:ilvl w:val="0"/>
          <w:numId w:val="89"/>
        </w:numPr>
        <w:spacing w:before="100" w:beforeAutospacing="1" w:after="100" w:afterAutospacing="1" w:line="240" w:lineRule="auto"/>
      </w:pPr>
      <w:r>
        <w:rPr>
          <w:b/>
          <w:bCs/>
        </w:rPr>
        <w:t>BAR</w:t>
      </w:r>
      <w:r>
        <w:t>[9:8] - Bar</w:t>
      </w:r>
    </w:p>
    <w:p w14:paraId="6674C341" w14:textId="77777777" w:rsidR="00677DE5" w:rsidRDefault="00677DE5" w:rsidP="00312028">
      <w:pPr>
        <w:numPr>
          <w:ilvl w:val="0"/>
          <w:numId w:val="89"/>
        </w:numPr>
        <w:spacing w:before="100" w:beforeAutospacing="1" w:after="100" w:afterAutospacing="1" w:line="240" w:lineRule="auto"/>
      </w:pPr>
      <w:r>
        <w:rPr>
          <w:b/>
          <w:bCs/>
        </w:rPr>
        <w:t>DOMAIN</w:t>
      </w:r>
      <w:r>
        <w:t>[5:4] - Domain</w:t>
      </w:r>
    </w:p>
    <w:p w14:paraId="2873902C" w14:textId="77777777" w:rsidR="00677DE5" w:rsidRDefault="00677DE5" w:rsidP="00312028">
      <w:pPr>
        <w:numPr>
          <w:ilvl w:val="0"/>
          <w:numId w:val="89"/>
        </w:numPr>
        <w:spacing w:before="100" w:beforeAutospacing="1" w:after="100" w:afterAutospacing="1" w:line="240" w:lineRule="auto"/>
      </w:pPr>
      <w:r>
        <w:rPr>
          <w:b/>
          <w:bCs/>
        </w:rPr>
        <w:t>SNOOP</w:t>
      </w:r>
      <w: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370"/>
        <w:gridCol w:w="370"/>
        <w:gridCol w:w="369"/>
        <w:gridCol w:w="214"/>
        <w:gridCol w:w="214"/>
        <w:gridCol w:w="214"/>
        <w:gridCol w:w="214"/>
        <w:gridCol w:w="214"/>
        <w:gridCol w:w="214"/>
        <w:gridCol w:w="214"/>
        <w:gridCol w:w="214"/>
        <w:gridCol w:w="214"/>
        <w:gridCol w:w="214"/>
        <w:gridCol w:w="214"/>
        <w:gridCol w:w="214"/>
        <w:gridCol w:w="214"/>
        <w:gridCol w:w="214"/>
        <w:gridCol w:w="214"/>
        <w:gridCol w:w="214"/>
        <w:gridCol w:w="214"/>
        <w:gridCol w:w="349"/>
        <w:gridCol w:w="349"/>
        <w:gridCol w:w="214"/>
        <w:gridCol w:w="214"/>
        <w:gridCol w:w="214"/>
        <w:gridCol w:w="345"/>
      </w:tblGrid>
      <w:tr w:rsidR="00677DE5" w:rsidRPr="00556EA2" w14:paraId="7150F17C"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6EAF9D"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40CC0"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9FF30"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F9B52"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6C2F"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12749"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CD7B1"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B4F4E"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5167"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5D61A"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37CB0"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32C39"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48111"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8347A"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21B37"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AE03B"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8E358"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66B62"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23BDB"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F35AD"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ADDB9"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90509"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E370"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C303C"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31AAE"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3577C"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FF476"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20020"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B9A61"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E420D"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892C9"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40D59" w14:textId="77777777" w:rsidR="00677DE5" w:rsidRPr="00556EA2" w:rsidRDefault="00677DE5" w:rsidP="00556EA2">
            <w:pPr>
              <w:jc w:val="center"/>
              <w:rPr>
                <w:sz w:val="14"/>
              </w:rPr>
            </w:pPr>
            <w:r w:rsidRPr="00556EA2">
              <w:rPr>
                <w:sz w:val="14"/>
              </w:rPr>
              <w:t>32</w:t>
            </w:r>
          </w:p>
        </w:tc>
      </w:tr>
      <w:tr w:rsidR="00677DE5" w:rsidRPr="00556EA2" w14:paraId="7049CFD6" w14:textId="77777777" w:rsidTr="00556EA2">
        <w:trPr>
          <w:tblCellSpacing w:w="7" w:type="dxa"/>
          <w:jc w:val="center"/>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494D204D"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D065C" w14:textId="77777777" w:rsidR="00677DE5" w:rsidRPr="00556EA2" w:rsidRDefault="00677DE5" w:rsidP="00556EA2">
            <w:pPr>
              <w:jc w:val="center"/>
              <w:rPr>
                <w:sz w:val="14"/>
              </w:rPr>
            </w:pPr>
            <w:r w:rsidRPr="00556EA2">
              <w:rPr>
                <w:sz w:val="14"/>
              </w:rPr>
              <w:t>TYP</w:t>
            </w:r>
          </w:p>
        </w:tc>
      </w:tr>
      <w:tr w:rsidR="00677DE5" w:rsidRPr="00556EA2" w14:paraId="524A3B56"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B72B78"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B75A2"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C95EE"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8948"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F3D03"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47C3A"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E8945"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511DA"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AC6B8"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6313F"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24C3"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B35BD"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78E3"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F8584"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1E5E7"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DBDA9"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1E838"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6E6F"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753BE"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47B6F"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0423D"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A1419"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1D954"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B219E"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636B"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E27A"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43DA8"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E3FFC"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953E2"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B475"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EBE8D"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0FD18" w14:textId="77777777" w:rsidR="00677DE5" w:rsidRPr="00556EA2" w:rsidRDefault="00677DE5" w:rsidP="00556EA2">
            <w:pPr>
              <w:jc w:val="center"/>
              <w:rPr>
                <w:sz w:val="14"/>
              </w:rPr>
            </w:pPr>
            <w:r w:rsidRPr="00556EA2">
              <w:rPr>
                <w:sz w:val="14"/>
              </w:rPr>
              <w:t>0</w:t>
            </w:r>
          </w:p>
        </w:tc>
      </w:tr>
      <w:tr w:rsidR="00677DE5" w:rsidRPr="00556EA2" w14:paraId="2675C0EB"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D3463C" w14:textId="77777777" w:rsidR="00677DE5" w:rsidRPr="00556EA2" w:rsidRDefault="00677DE5" w:rsidP="00556EA2">
            <w:pPr>
              <w:jc w:val="center"/>
              <w:rPr>
                <w:sz w:val="14"/>
              </w:rPr>
            </w:pPr>
            <w:r w:rsidRPr="00556EA2">
              <w:rPr>
                <w:sz w:val="14"/>
              </w:rPr>
              <w:t>u</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83A262B" w14:textId="77777777" w:rsidR="00677DE5" w:rsidRPr="00556EA2" w:rsidRDefault="00677DE5" w:rsidP="00556EA2">
            <w:pPr>
              <w:jc w:val="center"/>
              <w:rPr>
                <w:sz w:val="14"/>
              </w:rPr>
            </w:pPr>
            <w:r w:rsidRPr="00556EA2">
              <w:rPr>
                <w:sz w:val="14"/>
              </w:rPr>
              <w:t>INTFID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D70635"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5D6C7" w14:textId="77777777" w:rsidR="00677DE5" w:rsidRPr="00556EA2" w:rsidRDefault="00677DE5" w:rsidP="00556EA2">
            <w:pPr>
              <w:jc w:val="center"/>
              <w:rPr>
                <w:sz w:val="14"/>
              </w:rPr>
            </w:pPr>
            <w:r w:rsidRPr="00556EA2">
              <w:rPr>
                <w:sz w:val="14"/>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D5AA0" w14:textId="77777777" w:rsidR="00677DE5" w:rsidRPr="00556EA2" w:rsidRDefault="00677DE5" w:rsidP="00556EA2">
            <w:pPr>
              <w:jc w:val="center"/>
              <w:rPr>
                <w:sz w:val="14"/>
              </w:rPr>
            </w:pPr>
            <w:r w:rsidRPr="00556EA2">
              <w:rPr>
                <w:sz w:val="14"/>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A66CB" w14:textId="77777777" w:rsidR="00677DE5" w:rsidRPr="00556EA2" w:rsidRDefault="00677DE5" w:rsidP="00556EA2">
            <w:pPr>
              <w:jc w:val="center"/>
              <w:rPr>
                <w:sz w:val="14"/>
              </w:rPr>
            </w:pPr>
            <w:r w:rsidRPr="00556EA2">
              <w:rPr>
                <w:sz w:val="14"/>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6765C34" w14:textId="77777777" w:rsidR="00677DE5" w:rsidRPr="00556EA2" w:rsidRDefault="00677DE5" w:rsidP="00556EA2">
            <w:pPr>
              <w:jc w:val="center"/>
              <w:rPr>
                <w:sz w:val="14"/>
              </w:rPr>
            </w:pPr>
            <w:r w:rsidRPr="00556EA2">
              <w:rPr>
                <w:sz w:val="14"/>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BC044B" w14:textId="77777777" w:rsidR="00677DE5" w:rsidRPr="00556EA2" w:rsidRDefault="00677DE5" w:rsidP="00556EA2">
            <w:pPr>
              <w:jc w:val="center"/>
              <w:rPr>
                <w:sz w:val="14"/>
              </w:rPr>
            </w:pPr>
            <w:r w:rsidRPr="00556EA2">
              <w:rPr>
                <w:sz w:val="14"/>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8FD7D13" w14:textId="77777777" w:rsidR="00677DE5" w:rsidRPr="00556EA2" w:rsidRDefault="00677DE5" w:rsidP="00556EA2">
            <w:pPr>
              <w:jc w:val="center"/>
              <w:rPr>
                <w:sz w:val="14"/>
              </w:rPr>
            </w:pPr>
            <w:r w:rsidRPr="00556EA2">
              <w:rPr>
                <w:sz w:val="14"/>
              </w:rPr>
              <w:t>CACHE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B414D8" w14:textId="77777777" w:rsidR="00677DE5" w:rsidRPr="00556EA2" w:rsidRDefault="00677DE5" w:rsidP="00556EA2">
            <w:pPr>
              <w:jc w:val="center"/>
              <w:rPr>
                <w:sz w:val="14"/>
              </w:rPr>
            </w:pPr>
            <w:r w:rsidRPr="00556EA2">
              <w:rPr>
                <w:sz w:val="14"/>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90A597" w14:textId="77777777" w:rsidR="00677DE5" w:rsidRPr="00556EA2" w:rsidRDefault="00677DE5" w:rsidP="00556EA2">
            <w:pPr>
              <w:jc w:val="center"/>
              <w:rPr>
                <w:sz w:val="14"/>
              </w:rPr>
            </w:pPr>
            <w:r w:rsidRPr="00556EA2">
              <w:rPr>
                <w:sz w:val="14"/>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A2D8D43" w14:textId="77777777" w:rsidR="00677DE5" w:rsidRPr="00556EA2" w:rsidRDefault="00677DE5" w:rsidP="00556EA2">
            <w:pPr>
              <w:jc w:val="center"/>
              <w:rPr>
                <w:sz w:val="14"/>
              </w:rPr>
            </w:pPr>
            <w:r w:rsidRPr="00556EA2">
              <w:rPr>
                <w:sz w:val="14"/>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912366" w14:textId="77777777" w:rsidR="00677DE5" w:rsidRPr="00556EA2" w:rsidRDefault="00677DE5" w:rsidP="00556EA2">
            <w:pPr>
              <w:jc w:val="center"/>
              <w:rPr>
                <w:sz w:val="14"/>
              </w:rPr>
            </w:pPr>
            <w:r w:rsidRPr="00556EA2">
              <w:rPr>
                <w:sz w:val="14"/>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B07D4A5" w14:textId="77777777" w:rsidR="00677DE5" w:rsidRPr="00556EA2" w:rsidRDefault="00677DE5" w:rsidP="00556EA2">
            <w:pPr>
              <w:jc w:val="center"/>
              <w:rPr>
                <w:sz w:val="14"/>
              </w:rPr>
            </w:pPr>
            <w:r w:rsidRPr="00556EA2">
              <w:rPr>
                <w:sz w:val="14"/>
              </w:rPr>
              <w:t>SNOOP</w:t>
            </w:r>
          </w:p>
        </w:tc>
      </w:tr>
    </w:tbl>
    <w:p w14:paraId="0E76BE55" w14:textId="77777777" w:rsidR="00677DE5" w:rsidRDefault="00677DE5" w:rsidP="00556EA2">
      <w:pPr>
        <w:pStyle w:val="Caption"/>
      </w:pPr>
      <w:r>
        <w:t xml:space="preserve">Table </w:t>
      </w:r>
      <w:fldSimple w:instr=" SEQ Table \* ARABIC ">
        <w:r>
          <w:rPr>
            <w:noProof/>
          </w:rPr>
          <w:t>61</w:t>
        </w:r>
      </w:fldSimple>
      <w:r>
        <w:t xml:space="preserve"> AXIM_EVENT_CAPTURE_COMMAND_1 register</w:t>
      </w:r>
    </w:p>
    <w:p w14:paraId="7C7076E0" w14:textId="77777777" w:rsidR="00677DE5" w:rsidRDefault="00677DE5" w:rsidP="00E10ED2">
      <w:pPr>
        <w:pStyle w:val="Heading3"/>
      </w:pPr>
      <w:r>
        <w:t>AXIM_EVENT_CAPTURE_COMMAND_MASK_0</w:t>
      </w:r>
    </w:p>
    <w:p w14:paraId="018D71D4" w14:textId="77777777" w:rsidR="00677DE5" w:rsidRDefault="00677DE5" w:rsidP="00556EA2">
      <w:pPr>
        <w:pStyle w:val="NormalWeb"/>
        <w:jc w:val="both"/>
      </w:pPr>
      <w:r>
        <w:t>If Command fields on AR, AW channel logically ANDed with this mask are equal to the corresponding command field values in AXIM_EVENT_CAPTURE_COMMAND_0 then a command match has occurred. Address and command value match occurring together constitute events for the statistics counters.</w:t>
      </w:r>
    </w:p>
    <w:p w14:paraId="2A548EA2" w14:textId="77777777" w:rsidR="00677DE5" w:rsidRDefault="00677DE5" w:rsidP="00E10ED2">
      <w:pPr>
        <w:pStyle w:val="NormalWeb"/>
      </w:pPr>
      <w:r>
        <w:t>Attribute: RW</w:t>
      </w:r>
    </w:p>
    <w:p w14:paraId="08F0B4AC" w14:textId="77777777" w:rsidR="00677DE5" w:rsidRDefault="00677DE5" w:rsidP="00E10ED2">
      <w:pPr>
        <w:pStyle w:val="NormalWeb"/>
      </w:pPr>
      <w:r>
        <w:t>Security: Non-secure</w:t>
      </w:r>
    </w:p>
    <w:p w14:paraId="154FE4F8" w14:textId="77777777" w:rsidR="00677DE5" w:rsidRDefault="00677DE5" w:rsidP="00E10ED2">
      <w:pPr>
        <w:pStyle w:val="NormalWeb"/>
      </w:pPr>
      <w:r>
        <w:t>Bit field description:</w:t>
      </w:r>
    </w:p>
    <w:p w14:paraId="350FBBF3" w14:textId="77777777" w:rsidR="00677DE5" w:rsidRDefault="00677DE5" w:rsidP="00312028">
      <w:pPr>
        <w:numPr>
          <w:ilvl w:val="0"/>
          <w:numId w:val="90"/>
        </w:numPr>
        <w:spacing w:before="100" w:beforeAutospacing="1" w:after="100" w:afterAutospacing="1" w:line="240" w:lineRule="auto"/>
      </w:pPr>
      <w:r>
        <w:rPr>
          <w:b/>
          <w:bCs/>
        </w:rPr>
        <w:t>NRW</w:t>
      </w:r>
      <w:r>
        <w:t xml:space="preserve">[31] - </w:t>
      </w:r>
      <w:r>
        <w:br/>
        <w:t>1'b1: Narrow</w:t>
      </w:r>
    </w:p>
    <w:p w14:paraId="37AA1DCD" w14:textId="77777777" w:rsidR="00677DE5" w:rsidRDefault="00677DE5" w:rsidP="00312028">
      <w:pPr>
        <w:numPr>
          <w:ilvl w:val="0"/>
          <w:numId w:val="90"/>
        </w:numPr>
        <w:spacing w:before="100" w:beforeAutospacing="1" w:after="100" w:afterAutospacing="1" w:line="240" w:lineRule="auto"/>
      </w:pPr>
      <w:r>
        <w:rPr>
          <w:b/>
          <w:bCs/>
        </w:rPr>
        <w:t>SPL</w:t>
      </w:r>
      <w:r>
        <w:t xml:space="preserve">[30] - </w:t>
      </w:r>
      <w:r>
        <w:br/>
        <w:t>1'b1: Split</w:t>
      </w:r>
    </w:p>
    <w:p w14:paraId="14460C5E" w14:textId="77777777" w:rsidR="00677DE5" w:rsidRDefault="00677DE5" w:rsidP="00312028">
      <w:pPr>
        <w:numPr>
          <w:ilvl w:val="0"/>
          <w:numId w:val="90"/>
        </w:numPr>
        <w:spacing w:before="100" w:beforeAutospacing="1" w:after="100" w:afterAutospacing="1" w:line="240" w:lineRule="auto"/>
      </w:pPr>
      <w:r>
        <w:rPr>
          <w:b/>
          <w:bCs/>
        </w:rPr>
        <w:t>SPLHZ</w:t>
      </w:r>
      <w:r>
        <w:t xml:space="preserve">[29] - </w:t>
      </w:r>
      <w:r>
        <w:br/>
        <w:t>1'b1: SplitHaz</w:t>
      </w:r>
    </w:p>
    <w:p w14:paraId="5E55277F" w14:textId="77777777" w:rsidR="00677DE5" w:rsidRDefault="00677DE5" w:rsidP="00312028">
      <w:pPr>
        <w:numPr>
          <w:ilvl w:val="0"/>
          <w:numId w:val="90"/>
        </w:numPr>
        <w:spacing w:before="100" w:beforeAutospacing="1" w:after="100" w:afterAutospacing="1" w:line="240" w:lineRule="auto"/>
      </w:pPr>
      <w:r>
        <w:rPr>
          <w:b/>
          <w:bCs/>
        </w:rPr>
        <w:t>ORDHZ</w:t>
      </w:r>
      <w:r>
        <w:t xml:space="preserve">[28] - </w:t>
      </w:r>
      <w:r>
        <w:br/>
        <w:t>1'b1: OrderHaz</w:t>
      </w:r>
    </w:p>
    <w:p w14:paraId="03D91991" w14:textId="77777777" w:rsidR="00677DE5" w:rsidRDefault="00677DE5" w:rsidP="00312028">
      <w:pPr>
        <w:numPr>
          <w:ilvl w:val="0"/>
          <w:numId w:val="90"/>
        </w:numPr>
        <w:spacing w:before="100" w:beforeAutospacing="1" w:after="100" w:afterAutospacing="1" w:line="240" w:lineRule="auto"/>
      </w:pPr>
      <w:r>
        <w:rPr>
          <w:b/>
          <w:bCs/>
        </w:rPr>
        <w:t>MXOUT</w:t>
      </w:r>
      <w:r>
        <w:t xml:space="preserve">[27] - </w:t>
      </w:r>
      <w:r>
        <w:br/>
        <w:t>1'b1: MaxOutst</w:t>
      </w:r>
    </w:p>
    <w:p w14:paraId="3AB68EC4" w14:textId="77777777" w:rsidR="00677DE5" w:rsidRDefault="00677DE5" w:rsidP="00312028">
      <w:pPr>
        <w:numPr>
          <w:ilvl w:val="0"/>
          <w:numId w:val="90"/>
        </w:numPr>
        <w:spacing w:before="100" w:beforeAutospacing="1" w:after="100" w:afterAutospacing="1" w:line="240" w:lineRule="auto"/>
      </w:pPr>
      <w:r>
        <w:rPr>
          <w:b/>
          <w:bCs/>
        </w:rPr>
        <w:t>PWR</w:t>
      </w:r>
      <w:r>
        <w:t xml:space="preserve">[26] - </w:t>
      </w:r>
      <w:r>
        <w:br/>
        <w:t>1'b1: Power</w:t>
      </w:r>
    </w:p>
    <w:p w14:paraId="088FCCCC" w14:textId="77777777" w:rsidR="00677DE5" w:rsidRDefault="00677DE5" w:rsidP="00312028">
      <w:pPr>
        <w:numPr>
          <w:ilvl w:val="0"/>
          <w:numId w:val="90"/>
        </w:numPr>
        <w:spacing w:before="100" w:beforeAutospacing="1" w:after="100" w:afterAutospacing="1" w:line="240" w:lineRule="auto"/>
      </w:pPr>
      <w:r>
        <w:rPr>
          <w:b/>
          <w:bCs/>
        </w:rPr>
        <w:t>VAL</w:t>
      </w:r>
      <w:r>
        <w:t xml:space="preserve">[25] - </w:t>
      </w:r>
      <w:r>
        <w:br/>
        <w:t>1'b1: Valid</w:t>
      </w:r>
    </w:p>
    <w:p w14:paraId="0FB06E8D" w14:textId="77777777" w:rsidR="00677DE5" w:rsidRDefault="00677DE5" w:rsidP="00312028">
      <w:pPr>
        <w:numPr>
          <w:ilvl w:val="0"/>
          <w:numId w:val="90"/>
        </w:numPr>
        <w:spacing w:before="100" w:beforeAutospacing="1" w:after="100" w:afterAutospacing="1" w:line="240" w:lineRule="auto"/>
      </w:pPr>
      <w:r>
        <w:rPr>
          <w:b/>
          <w:bCs/>
        </w:rPr>
        <w:t>RDY</w:t>
      </w:r>
      <w:r>
        <w:t xml:space="preserve">[24] - </w:t>
      </w:r>
      <w:r>
        <w:br/>
        <w:t>1'b1: Ready</w:t>
      </w:r>
    </w:p>
    <w:p w14:paraId="7E8DD2CA" w14:textId="77777777" w:rsidR="00677DE5" w:rsidRDefault="00677DE5" w:rsidP="00312028">
      <w:pPr>
        <w:numPr>
          <w:ilvl w:val="0"/>
          <w:numId w:val="90"/>
        </w:numPr>
        <w:spacing w:before="100" w:beforeAutospacing="1" w:after="100" w:afterAutospacing="1" w:line="240" w:lineRule="auto"/>
      </w:pPr>
      <w:r>
        <w:rPr>
          <w:b/>
          <w:bCs/>
        </w:rPr>
        <w:t>LOC</w:t>
      </w:r>
      <w:r>
        <w:t xml:space="preserve">[23] - </w:t>
      </w:r>
      <w:r>
        <w:br/>
        <w:t>1'b1: Lock</w:t>
      </w:r>
    </w:p>
    <w:p w14:paraId="21DC78BC" w14:textId="77777777" w:rsidR="00677DE5" w:rsidRDefault="00677DE5" w:rsidP="00312028">
      <w:pPr>
        <w:numPr>
          <w:ilvl w:val="0"/>
          <w:numId w:val="90"/>
        </w:numPr>
        <w:spacing w:before="100" w:beforeAutospacing="1" w:after="100" w:afterAutospacing="1" w:line="240" w:lineRule="auto"/>
      </w:pPr>
      <w:r>
        <w:rPr>
          <w:b/>
          <w:bCs/>
        </w:rPr>
        <w:t>PROT</w:t>
      </w:r>
      <w:r>
        <w:t>[22:20] - Prot</w:t>
      </w:r>
    </w:p>
    <w:p w14:paraId="221086C3" w14:textId="77777777" w:rsidR="00677DE5" w:rsidRDefault="00677DE5" w:rsidP="00312028">
      <w:pPr>
        <w:numPr>
          <w:ilvl w:val="0"/>
          <w:numId w:val="90"/>
        </w:numPr>
        <w:spacing w:before="100" w:beforeAutospacing="1" w:after="100" w:afterAutospacing="1" w:line="240" w:lineRule="auto"/>
      </w:pPr>
      <w:r>
        <w:rPr>
          <w:b/>
          <w:bCs/>
        </w:rPr>
        <w:lastRenderedPageBreak/>
        <w:t>QOS</w:t>
      </w:r>
      <w:r>
        <w:t>[19:16] - QoS</w:t>
      </w:r>
    </w:p>
    <w:p w14:paraId="6F0E9EBC" w14:textId="77777777" w:rsidR="00677DE5" w:rsidRDefault="00677DE5" w:rsidP="00312028">
      <w:pPr>
        <w:numPr>
          <w:ilvl w:val="0"/>
          <w:numId w:val="90"/>
        </w:numPr>
        <w:spacing w:before="100" w:beforeAutospacing="1" w:after="100" w:afterAutospacing="1" w:line="240" w:lineRule="auto"/>
      </w:pPr>
      <w:r>
        <w:rPr>
          <w:b/>
          <w:bCs/>
        </w:rPr>
        <w:t>CACHE</w:t>
      </w:r>
      <w:r>
        <w:t>[15:12] - Cache</w:t>
      </w:r>
    </w:p>
    <w:p w14:paraId="1EEC7F78" w14:textId="77777777" w:rsidR="00677DE5" w:rsidRDefault="00677DE5" w:rsidP="00312028">
      <w:pPr>
        <w:numPr>
          <w:ilvl w:val="0"/>
          <w:numId w:val="90"/>
        </w:numPr>
        <w:spacing w:before="100" w:beforeAutospacing="1" w:after="100" w:afterAutospacing="1" w:line="240" w:lineRule="auto"/>
      </w:pPr>
      <w:r>
        <w:rPr>
          <w:b/>
          <w:bCs/>
        </w:rPr>
        <w:t>DECER</w:t>
      </w:r>
      <w:r>
        <w:t xml:space="preserve">[11] - </w:t>
      </w:r>
      <w:r>
        <w:br/>
        <w:t>1'b1: DecErr</w:t>
      </w:r>
    </w:p>
    <w:p w14:paraId="71E2EB18" w14:textId="77777777" w:rsidR="00677DE5" w:rsidRDefault="00677DE5" w:rsidP="00312028">
      <w:pPr>
        <w:numPr>
          <w:ilvl w:val="0"/>
          <w:numId w:val="90"/>
        </w:numPr>
        <w:spacing w:before="100" w:beforeAutospacing="1" w:after="100" w:afterAutospacing="1" w:line="240" w:lineRule="auto"/>
      </w:pPr>
      <w:r>
        <w:rPr>
          <w:b/>
          <w:bCs/>
        </w:rPr>
        <w:t>NOCWT</w:t>
      </w:r>
      <w:r>
        <w:t xml:space="preserve">[10] - </w:t>
      </w:r>
      <w:r>
        <w:br/>
        <w:t>1'b1: NocWait</w:t>
      </w:r>
    </w:p>
    <w:p w14:paraId="2961E305" w14:textId="77777777" w:rsidR="00677DE5" w:rsidRDefault="00677DE5" w:rsidP="00312028">
      <w:pPr>
        <w:numPr>
          <w:ilvl w:val="0"/>
          <w:numId w:val="90"/>
        </w:numPr>
        <w:spacing w:before="100" w:beforeAutospacing="1" w:after="100" w:afterAutospacing="1" w:line="240" w:lineRule="auto"/>
      </w:pPr>
      <w:r>
        <w:rPr>
          <w:b/>
          <w:bCs/>
        </w:rPr>
        <w:t>BAR</w:t>
      </w:r>
      <w:r>
        <w:t>[9:8] - Bar</w:t>
      </w:r>
    </w:p>
    <w:p w14:paraId="2B4EEE7D" w14:textId="77777777" w:rsidR="00677DE5" w:rsidRDefault="00677DE5" w:rsidP="00312028">
      <w:pPr>
        <w:numPr>
          <w:ilvl w:val="0"/>
          <w:numId w:val="90"/>
        </w:numPr>
        <w:spacing w:before="100" w:beforeAutospacing="1" w:after="100" w:afterAutospacing="1" w:line="240" w:lineRule="auto"/>
      </w:pPr>
      <w:r>
        <w:rPr>
          <w:b/>
          <w:bCs/>
        </w:rPr>
        <w:t>DOMAIN</w:t>
      </w:r>
      <w:r>
        <w:t>[5:4] - Domain</w:t>
      </w:r>
    </w:p>
    <w:p w14:paraId="0E2009AE" w14:textId="77777777" w:rsidR="00677DE5" w:rsidRDefault="00677DE5" w:rsidP="00312028">
      <w:pPr>
        <w:numPr>
          <w:ilvl w:val="0"/>
          <w:numId w:val="90"/>
        </w:numPr>
        <w:spacing w:before="100" w:beforeAutospacing="1" w:after="100" w:afterAutospacing="1" w:line="240" w:lineRule="auto"/>
      </w:pPr>
      <w:r>
        <w:rPr>
          <w:b/>
          <w:bCs/>
        </w:rPr>
        <w:t>SNOOP</w:t>
      </w:r>
      <w: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
        <w:gridCol w:w="283"/>
        <w:gridCol w:w="463"/>
        <w:gridCol w:w="522"/>
        <w:gridCol w:w="529"/>
        <w:gridCol w:w="347"/>
        <w:gridCol w:w="328"/>
        <w:gridCol w:w="328"/>
        <w:gridCol w:w="327"/>
        <w:gridCol w:w="194"/>
        <w:gridCol w:w="194"/>
        <w:gridCol w:w="194"/>
        <w:gridCol w:w="194"/>
        <w:gridCol w:w="194"/>
        <w:gridCol w:w="194"/>
        <w:gridCol w:w="194"/>
        <w:gridCol w:w="194"/>
        <w:gridCol w:w="194"/>
        <w:gridCol w:w="194"/>
        <w:gridCol w:w="194"/>
        <w:gridCol w:w="479"/>
        <w:gridCol w:w="547"/>
        <w:gridCol w:w="194"/>
        <w:gridCol w:w="194"/>
        <w:gridCol w:w="194"/>
        <w:gridCol w:w="194"/>
        <w:gridCol w:w="305"/>
        <w:gridCol w:w="305"/>
        <w:gridCol w:w="194"/>
        <w:gridCol w:w="194"/>
        <w:gridCol w:w="194"/>
        <w:gridCol w:w="201"/>
      </w:tblGrid>
      <w:tr w:rsidR="00677DE5" w:rsidRPr="00556EA2" w14:paraId="7DEEC779"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200AA2" w14:textId="77777777" w:rsidR="00677DE5" w:rsidRPr="00556EA2" w:rsidRDefault="00677DE5" w:rsidP="00556EA2">
            <w:pPr>
              <w:spacing w:after="0"/>
              <w:jc w:val="center"/>
              <w:rPr>
                <w:sz w:val="12"/>
              </w:rPr>
            </w:pPr>
            <w:r w:rsidRPr="00556EA2">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4F26C" w14:textId="77777777" w:rsidR="00677DE5" w:rsidRPr="00556EA2" w:rsidRDefault="00677DE5" w:rsidP="00556EA2">
            <w:pPr>
              <w:jc w:val="center"/>
              <w:rPr>
                <w:sz w:val="12"/>
              </w:rPr>
            </w:pPr>
            <w:r w:rsidRPr="00556EA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4DF98" w14:textId="77777777" w:rsidR="00677DE5" w:rsidRPr="00556EA2" w:rsidRDefault="00677DE5" w:rsidP="00556EA2">
            <w:pPr>
              <w:jc w:val="center"/>
              <w:rPr>
                <w:sz w:val="12"/>
              </w:rPr>
            </w:pPr>
            <w:r w:rsidRPr="00556EA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9334" w14:textId="77777777" w:rsidR="00677DE5" w:rsidRPr="00556EA2" w:rsidRDefault="00677DE5" w:rsidP="00556EA2">
            <w:pPr>
              <w:jc w:val="center"/>
              <w:rPr>
                <w:sz w:val="12"/>
              </w:rPr>
            </w:pPr>
            <w:r w:rsidRPr="00556EA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5E238" w14:textId="77777777" w:rsidR="00677DE5" w:rsidRPr="00556EA2" w:rsidRDefault="00677DE5" w:rsidP="00556EA2">
            <w:pPr>
              <w:jc w:val="center"/>
              <w:rPr>
                <w:sz w:val="12"/>
              </w:rPr>
            </w:pPr>
            <w:r w:rsidRPr="00556EA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45E40" w14:textId="77777777" w:rsidR="00677DE5" w:rsidRPr="00556EA2" w:rsidRDefault="00677DE5" w:rsidP="00556EA2">
            <w:pPr>
              <w:jc w:val="center"/>
              <w:rPr>
                <w:sz w:val="12"/>
              </w:rPr>
            </w:pPr>
            <w:r w:rsidRPr="00556EA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AA46" w14:textId="77777777" w:rsidR="00677DE5" w:rsidRPr="00556EA2" w:rsidRDefault="00677DE5" w:rsidP="00556EA2">
            <w:pPr>
              <w:jc w:val="center"/>
              <w:rPr>
                <w:sz w:val="12"/>
              </w:rPr>
            </w:pPr>
            <w:r w:rsidRPr="00556EA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FDED" w14:textId="77777777" w:rsidR="00677DE5" w:rsidRPr="00556EA2" w:rsidRDefault="00677DE5" w:rsidP="00556EA2">
            <w:pPr>
              <w:jc w:val="center"/>
              <w:rPr>
                <w:sz w:val="12"/>
              </w:rPr>
            </w:pPr>
            <w:r w:rsidRPr="00556EA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A0CF1" w14:textId="77777777" w:rsidR="00677DE5" w:rsidRPr="00556EA2" w:rsidRDefault="00677DE5" w:rsidP="00556EA2">
            <w:pPr>
              <w:jc w:val="center"/>
              <w:rPr>
                <w:sz w:val="12"/>
              </w:rPr>
            </w:pPr>
            <w:r w:rsidRPr="00556EA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F5AF6" w14:textId="77777777" w:rsidR="00677DE5" w:rsidRPr="00556EA2" w:rsidRDefault="00677DE5" w:rsidP="00556EA2">
            <w:pPr>
              <w:jc w:val="center"/>
              <w:rPr>
                <w:sz w:val="12"/>
              </w:rPr>
            </w:pPr>
            <w:r w:rsidRPr="00556EA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15EF2" w14:textId="77777777" w:rsidR="00677DE5" w:rsidRPr="00556EA2" w:rsidRDefault="00677DE5" w:rsidP="00556EA2">
            <w:pPr>
              <w:jc w:val="center"/>
              <w:rPr>
                <w:sz w:val="12"/>
              </w:rPr>
            </w:pPr>
            <w:r w:rsidRPr="00556EA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419A5" w14:textId="77777777" w:rsidR="00677DE5" w:rsidRPr="00556EA2" w:rsidRDefault="00677DE5" w:rsidP="00556EA2">
            <w:pPr>
              <w:jc w:val="center"/>
              <w:rPr>
                <w:sz w:val="12"/>
              </w:rPr>
            </w:pPr>
            <w:r w:rsidRPr="00556EA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9D78" w14:textId="77777777" w:rsidR="00677DE5" w:rsidRPr="00556EA2" w:rsidRDefault="00677DE5" w:rsidP="00556EA2">
            <w:pPr>
              <w:jc w:val="center"/>
              <w:rPr>
                <w:sz w:val="12"/>
              </w:rPr>
            </w:pPr>
            <w:r w:rsidRPr="00556EA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C5DA" w14:textId="77777777" w:rsidR="00677DE5" w:rsidRPr="00556EA2" w:rsidRDefault="00677DE5" w:rsidP="00556EA2">
            <w:pPr>
              <w:jc w:val="center"/>
              <w:rPr>
                <w:sz w:val="12"/>
              </w:rPr>
            </w:pPr>
            <w:r w:rsidRPr="00556EA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C446A" w14:textId="77777777" w:rsidR="00677DE5" w:rsidRPr="00556EA2" w:rsidRDefault="00677DE5" w:rsidP="00556EA2">
            <w:pPr>
              <w:jc w:val="center"/>
              <w:rPr>
                <w:sz w:val="12"/>
              </w:rPr>
            </w:pPr>
            <w:r w:rsidRPr="00556EA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9790A" w14:textId="77777777" w:rsidR="00677DE5" w:rsidRPr="00556EA2" w:rsidRDefault="00677DE5" w:rsidP="00556EA2">
            <w:pPr>
              <w:jc w:val="center"/>
              <w:rPr>
                <w:sz w:val="12"/>
              </w:rPr>
            </w:pPr>
            <w:r w:rsidRPr="00556EA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54900" w14:textId="77777777" w:rsidR="00677DE5" w:rsidRPr="00556EA2" w:rsidRDefault="00677DE5" w:rsidP="00556EA2">
            <w:pPr>
              <w:jc w:val="center"/>
              <w:rPr>
                <w:sz w:val="12"/>
              </w:rPr>
            </w:pPr>
            <w:r w:rsidRPr="00556EA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E7313" w14:textId="77777777" w:rsidR="00677DE5" w:rsidRPr="00556EA2" w:rsidRDefault="00677DE5" w:rsidP="00556EA2">
            <w:pPr>
              <w:jc w:val="center"/>
              <w:rPr>
                <w:sz w:val="12"/>
              </w:rPr>
            </w:pPr>
            <w:r w:rsidRPr="00556EA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14CDC" w14:textId="77777777" w:rsidR="00677DE5" w:rsidRPr="00556EA2" w:rsidRDefault="00677DE5" w:rsidP="00556EA2">
            <w:pPr>
              <w:jc w:val="center"/>
              <w:rPr>
                <w:sz w:val="12"/>
              </w:rPr>
            </w:pPr>
            <w:r w:rsidRPr="00556EA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E6D2A" w14:textId="77777777" w:rsidR="00677DE5" w:rsidRPr="00556EA2" w:rsidRDefault="00677DE5" w:rsidP="00556EA2">
            <w:pPr>
              <w:jc w:val="center"/>
              <w:rPr>
                <w:sz w:val="12"/>
              </w:rPr>
            </w:pPr>
            <w:r w:rsidRPr="00556EA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EA48B" w14:textId="77777777" w:rsidR="00677DE5" w:rsidRPr="00556EA2" w:rsidRDefault="00677DE5" w:rsidP="00556EA2">
            <w:pPr>
              <w:jc w:val="center"/>
              <w:rPr>
                <w:sz w:val="12"/>
              </w:rPr>
            </w:pPr>
            <w:r w:rsidRPr="00556EA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B62DB" w14:textId="77777777" w:rsidR="00677DE5" w:rsidRPr="00556EA2" w:rsidRDefault="00677DE5" w:rsidP="00556EA2">
            <w:pPr>
              <w:jc w:val="center"/>
              <w:rPr>
                <w:sz w:val="12"/>
              </w:rPr>
            </w:pPr>
            <w:r w:rsidRPr="00556EA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C36C9" w14:textId="77777777" w:rsidR="00677DE5" w:rsidRPr="00556EA2" w:rsidRDefault="00677DE5" w:rsidP="00556EA2">
            <w:pPr>
              <w:jc w:val="center"/>
              <w:rPr>
                <w:sz w:val="12"/>
              </w:rPr>
            </w:pPr>
            <w:r w:rsidRPr="00556EA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EA4F2" w14:textId="77777777" w:rsidR="00677DE5" w:rsidRPr="00556EA2" w:rsidRDefault="00677DE5" w:rsidP="00556EA2">
            <w:pPr>
              <w:jc w:val="center"/>
              <w:rPr>
                <w:sz w:val="12"/>
              </w:rPr>
            </w:pPr>
            <w:r w:rsidRPr="00556EA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AAF48" w14:textId="77777777" w:rsidR="00677DE5" w:rsidRPr="00556EA2" w:rsidRDefault="00677DE5" w:rsidP="00556EA2">
            <w:pPr>
              <w:jc w:val="center"/>
              <w:rPr>
                <w:sz w:val="12"/>
              </w:rPr>
            </w:pPr>
            <w:r w:rsidRPr="00556EA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32F0E" w14:textId="77777777" w:rsidR="00677DE5" w:rsidRPr="00556EA2" w:rsidRDefault="00677DE5" w:rsidP="00556EA2">
            <w:pPr>
              <w:jc w:val="center"/>
              <w:rPr>
                <w:sz w:val="12"/>
              </w:rPr>
            </w:pPr>
            <w:r w:rsidRPr="00556EA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0F405" w14:textId="77777777" w:rsidR="00677DE5" w:rsidRPr="00556EA2" w:rsidRDefault="00677DE5" w:rsidP="00556EA2">
            <w:pPr>
              <w:jc w:val="center"/>
              <w:rPr>
                <w:sz w:val="12"/>
              </w:rPr>
            </w:pPr>
            <w:r w:rsidRPr="00556EA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E25AE" w14:textId="77777777" w:rsidR="00677DE5" w:rsidRPr="00556EA2" w:rsidRDefault="00677DE5" w:rsidP="00556EA2">
            <w:pPr>
              <w:jc w:val="center"/>
              <w:rPr>
                <w:sz w:val="12"/>
              </w:rPr>
            </w:pPr>
            <w:r w:rsidRPr="00556EA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85117" w14:textId="77777777" w:rsidR="00677DE5" w:rsidRPr="00556EA2" w:rsidRDefault="00677DE5" w:rsidP="00556EA2">
            <w:pPr>
              <w:jc w:val="center"/>
              <w:rPr>
                <w:sz w:val="12"/>
              </w:rPr>
            </w:pPr>
            <w:r w:rsidRPr="00556EA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A0C4" w14:textId="77777777" w:rsidR="00677DE5" w:rsidRPr="00556EA2" w:rsidRDefault="00677DE5" w:rsidP="00556EA2">
            <w:pPr>
              <w:jc w:val="center"/>
              <w:rPr>
                <w:sz w:val="12"/>
              </w:rPr>
            </w:pPr>
            <w:r w:rsidRPr="00556EA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36F00" w14:textId="77777777" w:rsidR="00677DE5" w:rsidRPr="00556EA2" w:rsidRDefault="00677DE5" w:rsidP="00556EA2">
            <w:pPr>
              <w:jc w:val="center"/>
              <w:rPr>
                <w:sz w:val="12"/>
              </w:rPr>
            </w:pPr>
            <w:r w:rsidRPr="00556EA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06C6" w14:textId="77777777" w:rsidR="00677DE5" w:rsidRPr="00556EA2" w:rsidRDefault="00677DE5" w:rsidP="00556EA2">
            <w:pPr>
              <w:jc w:val="center"/>
              <w:rPr>
                <w:sz w:val="12"/>
              </w:rPr>
            </w:pPr>
            <w:r w:rsidRPr="00556EA2">
              <w:rPr>
                <w:sz w:val="12"/>
              </w:rPr>
              <w:t>32</w:t>
            </w:r>
          </w:p>
        </w:tc>
      </w:tr>
      <w:tr w:rsidR="00677DE5" w:rsidRPr="00556EA2" w14:paraId="3449ECDF"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C675C3A" w14:textId="77777777" w:rsidR="00677DE5" w:rsidRPr="00556EA2" w:rsidRDefault="00677DE5" w:rsidP="00556EA2">
            <w:pPr>
              <w:jc w:val="center"/>
              <w:rPr>
                <w:sz w:val="12"/>
              </w:rPr>
            </w:pPr>
            <w:r w:rsidRPr="00556EA2">
              <w:rPr>
                <w:sz w:val="12"/>
              </w:rPr>
              <w:t>u</w:t>
            </w:r>
          </w:p>
        </w:tc>
      </w:tr>
      <w:tr w:rsidR="00677DE5" w:rsidRPr="00556EA2" w14:paraId="16490406"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10EBA6" w14:textId="77777777" w:rsidR="00677DE5" w:rsidRPr="00556EA2" w:rsidRDefault="00677DE5" w:rsidP="00556EA2">
            <w:pPr>
              <w:jc w:val="center"/>
              <w:rPr>
                <w:sz w:val="12"/>
              </w:rPr>
            </w:pPr>
            <w:r w:rsidRPr="00556EA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0178" w14:textId="77777777" w:rsidR="00677DE5" w:rsidRPr="00556EA2" w:rsidRDefault="00677DE5" w:rsidP="00556EA2">
            <w:pPr>
              <w:jc w:val="center"/>
              <w:rPr>
                <w:sz w:val="12"/>
              </w:rPr>
            </w:pPr>
            <w:r w:rsidRPr="00556EA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E1AFB" w14:textId="77777777" w:rsidR="00677DE5" w:rsidRPr="00556EA2" w:rsidRDefault="00677DE5" w:rsidP="00556EA2">
            <w:pPr>
              <w:jc w:val="center"/>
              <w:rPr>
                <w:sz w:val="12"/>
              </w:rPr>
            </w:pPr>
            <w:r w:rsidRPr="00556EA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DE67A" w14:textId="77777777" w:rsidR="00677DE5" w:rsidRPr="00556EA2" w:rsidRDefault="00677DE5" w:rsidP="00556EA2">
            <w:pPr>
              <w:jc w:val="center"/>
              <w:rPr>
                <w:sz w:val="12"/>
              </w:rPr>
            </w:pPr>
            <w:r w:rsidRPr="00556EA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FA140" w14:textId="77777777" w:rsidR="00677DE5" w:rsidRPr="00556EA2" w:rsidRDefault="00677DE5" w:rsidP="00556EA2">
            <w:pPr>
              <w:jc w:val="center"/>
              <w:rPr>
                <w:sz w:val="12"/>
              </w:rPr>
            </w:pPr>
            <w:r w:rsidRPr="00556EA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E04D" w14:textId="77777777" w:rsidR="00677DE5" w:rsidRPr="00556EA2" w:rsidRDefault="00677DE5" w:rsidP="00556EA2">
            <w:pPr>
              <w:jc w:val="center"/>
              <w:rPr>
                <w:sz w:val="12"/>
              </w:rPr>
            </w:pPr>
            <w:r w:rsidRPr="00556EA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ED1D2" w14:textId="77777777" w:rsidR="00677DE5" w:rsidRPr="00556EA2" w:rsidRDefault="00677DE5" w:rsidP="00556EA2">
            <w:pPr>
              <w:jc w:val="center"/>
              <w:rPr>
                <w:sz w:val="12"/>
              </w:rPr>
            </w:pPr>
            <w:r w:rsidRPr="00556EA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5C0E" w14:textId="77777777" w:rsidR="00677DE5" w:rsidRPr="00556EA2" w:rsidRDefault="00677DE5" w:rsidP="00556EA2">
            <w:pPr>
              <w:jc w:val="center"/>
              <w:rPr>
                <w:sz w:val="12"/>
              </w:rPr>
            </w:pPr>
            <w:r w:rsidRPr="00556EA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C34D2" w14:textId="77777777" w:rsidR="00677DE5" w:rsidRPr="00556EA2" w:rsidRDefault="00677DE5" w:rsidP="00556EA2">
            <w:pPr>
              <w:jc w:val="center"/>
              <w:rPr>
                <w:sz w:val="12"/>
              </w:rPr>
            </w:pPr>
            <w:r w:rsidRPr="00556EA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30474" w14:textId="77777777" w:rsidR="00677DE5" w:rsidRPr="00556EA2" w:rsidRDefault="00677DE5" w:rsidP="00556EA2">
            <w:pPr>
              <w:jc w:val="center"/>
              <w:rPr>
                <w:sz w:val="12"/>
              </w:rPr>
            </w:pPr>
            <w:r w:rsidRPr="00556EA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9767" w14:textId="77777777" w:rsidR="00677DE5" w:rsidRPr="00556EA2" w:rsidRDefault="00677DE5" w:rsidP="00556EA2">
            <w:pPr>
              <w:jc w:val="center"/>
              <w:rPr>
                <w:sz w:val="12"/>
              </w:rPr>
            </w:pPr>
            <w:r w:rsidRPr="00556EA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32C46" w14:textId="77777777" w:rsidR="00677DE5" w:rsidRPr="00556EA2" w:rsidRDefault="00677DE5" w:rsidP="00556EA2">
            <w:pPr>
              <w:jc w:val="center"/>
              <w:rPr>
                <w:sz w:val="12"/>
              </w:rPr>
            </w:pPr>
            <w:r w:rsidRPr="00556EA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65BD0" w14:textId="77777777" w:rsidR="00677DE5" w:rsidRPr="00556EA2" w:rsidRDefault="00677DE5" w:rsidP="00556EA2">
            <w:pPr>
              <w:jc w:val="center"/>
              <w:rPr>
                <w:sz w:val="12"/>
              </w:rPr>
            </w:pPr>
            <w:r w:rsidRPr="00556EA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00FF" w14:textId="77777777" w:rsidR="00677DE5" w:rsidRPr="00556EA2" w:rsidRDefault="00677DE5" w:rsidP="00556EA2">
            <w:pPr>
              <w:jc w:val="center"/>
              <w:rPr>
                <w:sz w:val="12"/>
              </w:rPr>
            </w:pPr>
            <w:r w:rsidRPr="00556EA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C0695" w14:textId="77777777" w:rsidR="00677DE5" w:rsidRPr="00556EA2" w:rsidRDefault="00677DE5" w:rsidP="00556EA2">
            <w:pPr>
              <w:jc w:val="center"/>
              <w:rPr>
                <w:sz w:val="12"/>
              </w:rPr>
            </w:pPr>
            <w:r w:rsidRPr="00556EA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57B10" w14:textId="77777777" w:rsidR="00677DE5" w:rsidRPr="00556EA2" w:rsidRDefault="00677DE5" w:rsidP="00556EA2">
            <w:pPr>
              <w:jc w:val="center"/>
              <w:rPr>
                <w:sz w:val="12"/>
              </w:rPr>
            </w:pPr>
            <w:r w:rsidRPr="00556EA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EF53F" w14:textId="77777777" w:rsidR="00677DE5" w:rsidRPr="00556EA2" w:rsidRDefault="00677DE5" w:rsidP="00556EA2">
            <w:pPr>
              <w:jc w:val="center"/>
              <w:rPr>
                <w:sz w:val="12"/>
              </w:rPr>
            </w:pPr>
            <w:r w:rsidRPr="00556EA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3430A" w14:textId="77777777" w:rsidR="00677DE5" w:rsidRPr="00556EA2" w:rsidRDefault="00677DE5" w:rsidP="00556EA2">
            <w:pPr>
              <w:jc w:val="center"/>
              <w:rPr>
                <w:sz w:val="12"/>
              </w:rPr>
            </w:pPr>
            <w:r w:rsidRPr="00556EA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F7F3E" w14:textId="77777777" w:rsidR="00677DE5" w:rsidRPr="00556EA2" w:rsidRDefault="00677DE5" w:rsidP="00556EA2">
            <w:pPr>
              <w:jc w:val="center"/>
              <w:rPr>
                <w:sz w:val="12"/>
              </w:rPr>
            </w:pPr>
            <w:r w:rsidRPr="00556EA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15899" w14:textId="77777777" w:rsidR="00677DE5" w:rsidRPr="00556EA2" w:rsidRDefault="00677DE5" w:rsidP="00556EA2">
            <w:pPr>
              <w:jc w:val="center"/>
              <w:rPr>
                <w:sz w:val="12"/>
              </w:rPr>
            </w:pPr>
            <w:r w:rsidRPr="00556EA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0AEB7" w14:textId="77777777" w:rsidR="00677DE5" w:rsidRPr="00556EA2" w:rsidRDefault="00677DE5" w:rsidP="00556EA2">
            <w:pPr>
              <w:jc w:val="center"/>
              <w:rPr>
                <w:sz w:val="12"/>
              </w:rPr>
            </w:pPr>
            <w:r w:rsidRPr="00556EA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B60BF" w14:textId="77777777" w:rsidR="00677DE5" w:rsidRPr="00556EA2" w:rsidRDefault="00677DE5" w:rsidP="00556EA2">
            <w:pPr>
              <w:jc w:val="center"/>
              <w:rPr>
                <w:sz w:val="12"/>
              </w:rPr>
            </w:pPr>
            <w:r w:rsidRPr="00556EA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570E" w14:textId="77777777" w:rsidR="00677DE5" w:rsidRPr="00556EA2" w:rsidRDefault="00677DE5" w:rsidP="00556EA2">
            <w:pPr>
              <w:jc w:val="center"/>
              <w:rPr>
                <w:sz w:val="12"/>
              </w:rPr>
            </w:pPr>
            <w:r w:rsidRPr="00556EA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77B7D" w14:textId="77777777" w:rsidR="00677DE5" w:rsidRPr="00556EA2" w:rsidRDefault="00677DE5" w:rsidP="00556EA2">
            <w:pPr>
              <w:jc w:val="center"/>
              <w:rPr>
                <w:sz w:val="12"/>
              </w:rPr>
            </w:pPr>
            <w:r w:rsidRPr="00556EA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96E95" w14:textId="77777777" w:rsidR="00677DE5" w:rsidRPr="00556EA2" w:rsidRDefault="00677DE5" w:rsidP="00556EA2">
            <w:pPr>
              <w:jc w:val="center"/>
              <w:rPr>
                <w:sz w:val="12"/>
              </w:rPr>
            </w:pPr>
            <w:r w:rsidRPr="00556EA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433DA" w14:textId="77777777" w:rsidR="00677DE5" w:rsidRPr="00556EA2" w:rsidRDefault="00677DE5" w:rsidP="00556EA2">
            <w:pPr>
              <w:jc w:val="center"/>
              <w:rPr>
                <w:sz w:val="12"/>
              </w:rPr>
            </w:pPr>
            <w:r w:rsidRPr="00556EA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61758" w14:textId="77777777" w:rsidR="00677DE5" w:rsidRPr="00556EA2" w:rsidRDefault="00677DE5" w:rsidP="00556EA2">
            <w:pPr>
              <w:jc w:val="center"/>
              <w:rPr>
                <w:sz w:val="12"/>
              </w:rPr>
            </w:pPr>
            <w:r w:rsidRPr="00556EA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A9369" w14:textId="77777777" w:rsidR="00677DE5" w:rsidRPr="00556EA2" w:rsidRDefault="00677DE5" w:rsidP="00556EA2">
            <w:pPr>
              <w:jc w:val="center"/>
              <w:rPr>
                <w:sz w:val="12"/>
              </w:rPr>
            </w:pPr>
            <w:r w:rsidRPr="00556EA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1A81" w14:textId="77777777" w:rsidR="00677DE5" w:rsidRPr="00556EA2" w:rsidRDefault="00677DE5" w:rsidP="00556EA2">
            <w:pPr>
              <w:jc w:val="center"/>
              <w:rPr>
                <w:sz w:val="12"/>
              </w:rPr>
            </w:pPr>
            <w:r w:rsidRPr="00556EA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3AE57" w14:textId="77777777" w:rsidR="00677DE5" w:rsidRPr="00556EA2" w:rsidRDefault="00677DE5" w:rsidP="00556EA2">
            <w:pPr>
              <w:jc w:val="center"/>
              <w:rPr>
                <w:sz w:val="12"/>
              </w:rPr>
            </w:pPr>
            <w:r w:rsidRPr="00556EA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41386" w14:textId="77777777" w:rsidR="00677DE5" w:rsidRPr="00556EA2" w:rsidRDefault="00677DE5" w:rsidP="00556EA2">
            <w:pPr>
              <w:jc w:val="center"/>
              <w:rPr>
                <w:sz w:val="12"/>
              </w:rPr>
            </w:pPr>
            <w:r w:rsidRPr="00556EA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DE64E" w14:textId="77777777" w:rsidR="00677DE5" w:rsidRPr="00556EA2" w:rsidRDefault="00677DE5" w:rsidP="00556EA2">
            <w:pPr>
              <w:jc w:val="center"/>
              <w:rPr>
                <w:sz w:val="12"/>
              </w:rPr>
            </w:pPr>
            <w:r w:rsidRPr="00556EA2">
              <w:rPr>
                <w:sz w:val="12"/>
              </w:rPr>
              <w:t>0</w:t>
            </w:r>
          </w:p>
        </w:tc>
      </w:tr>
      <w:tr w:rsidR="00677DE5" w:rsidRPr="00556EA2" w14:paraId="23FD8A20"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2C0AD0" w14:textId="77777777" w:rsidR="00677DE5" w:rsidRPr="00556EA2" w:rsidRDefault="00677DE5" w:rsidP="00556EA2">
            <w:pPr>
              <w:jc w:val="center"/>
              <w:rPr>
                <w:sz w:val="12"/>
              </w:rPr>
            </w:pPr>
            <w:r w:rsidRPr="00556EA2">
              <w:rPr>
                <w:sz w:val="12"/>
              </w:rPr>
              <w:t>NRW</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77C9E" w14:textId="77777777" w:rsidR="00677DE5" w:rsidRPr="00556EA2" w:rsidRDefault="00677DE5" w:rsidP="00556EA2">
            <w:pPr>
              <w:jc w:val="center"/>
              <w:rPr>
                <w:sz w:val="12"/>
              </w:rPr>
            </w:pPr>
            <w:r w:rsidRPr="00556EA2">
              <w:rPr>
                <w:sz w:val="12"/>
              </w:rPr>
              <w:t>SPL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495EF" w14:textId="77777777" w:rsidR="00677DE5" w:rsidRPr="00556EA2" w:rsidRDefault="00677DE5" w:rsidP="00556EA2">
            <w:pPr>
              <w:jc w:val="center"/>
              <w:rPr>
                <w:sz w:val="12"/>
              </w:rPr>
            </w:pPr>
            <w:r w:rsidRPr="00556EA2">
              <w:rPr>
                <w:sz w:val="12"/>
              </w:rPr>
              <w:t>SPLHZ</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8D82E" w14:textId="77777777" w:rsidR="00677DE5" w:rsidRPr="00556EA2" w:rsidRDefault="00677DE5" w:rsidP="00556EA2">
            <w:pPr>
              <w:jc w:val="center"/>
              <w:rPr>
                <w:sz w:val="12"/>
              </w:rPr>
            </w:pPr>
            <w:r w:rsidRPr="00556EA2">
              <w:rPr>
                <w:sz w:val="12"/>
              </w:rPr>
              <w:t>ORDHZ</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A14FB" w14:textId="77777777" w:rsidR="00677DE5" w:rsidRPr="00556EA2" w:rsidRDefault="00677DE5" w:rsidP="00556EA2">
            <w:pPr>
              <w:jc w:val="center"/>
              <w:rPr>
                <w:sz w:val="12"/>
              </w:rPr>
            </w:pPr>
            <w:r w:rsidRPr="00556EA2">
              <w:rPr>
                <w:sz w:val="12"/>
              </w:rPr>
              <w:t>MXOUT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3CAD5" w14:textId="77777777" w:rsidR="00677DE5" w:rsidRPr="00556EA2" w:rsidRDefault="00677DE5" w:rsidP="00556EA2">
            <w:pPr>
              <w:jc w:val="center"/>
              <w:rPr>
                <w:sz w:val="12"/>
              </w:rPr>
            </w:pPr>
            <w:r w:rsidRPr="00556EA2">
              <w:rPr>
                <w:sz w:val="12"/>
              </w:rPr>
              <w:t>PWR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92BB8" w14:textId="77777777" w:rsidR="00677DE5" w:rsidRPr="00556EA2" w:rsidRDefault="00677DE5" w:rsidP="00556EA2">
            <w:pPr>
              <w:jc w:val="center"/>
              <w:rPr>
                <w:sz w:val="12"/>
              </w:rPr>
            </w:pPr>
            <w:r w:rsidRPr="00556EA2">
              <w:rPr>
                <w:sz w:val="12"/>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ED941" w14:textId="77777777" w:rsidR="00677DE5" w:rsidRPr="00556EA2" w:rsidRDefault="00677DE5" w:rsidP="00556EA2">
            <w:pPr>
              <w:jc w:val="center"/>
              <w:rPr>
                <w:sz w:val="12"/>
              </w:rPr>
            </w:pPr>
            <w:r w:rsidRPr="00556EA2">
              <w:rPr>
                <w:sz w:val="12"/>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18148" w14:textId="77777777" w:rsidR="00677DE5" w:rsidRPr="00556EA2" w:rsidRDefault="00677DE5" w:rsidP="00556EA2">
            <w:pPr>
              <w:jc w:val="center"/>
              <w:rPr>
                <w:sz w:val="12"/>
              </w:rPr>
            </w:pPr>
            <w:r w:rsidRPr="00556EA2">
              <w:rPr>
                <w:sz w:val="12"/>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EB98BDC" w14:textId="77777777" w:rsidR="00677DE5" w:rsidRPr="00556EA2" w:rsidRDefault="00677DE5" w:rsidP="00556EA2">
            <w:pPr>
              <w:jc w:val="center"/>
              <w:rPr>
                <w:sz w:val="12"/>
              </w:rPr>
            </w:pPr>
            <w:r w:rsidRPr="00556EA2">
              <w:rPr>
                <w:sz w:val="12"/>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F37558F" w14:textId="77777777" w:rsidR="00677DE5" w:rsidRPr="00556EA2" w:rsidRDefault="00677DE5" w:rsidP="00556EA2">
            <w:pPr>
              <w:jc w:val="center"/>
              <w:rPr>
                <w:sz w:val="12"/>
              </w:rPr>
            </w:pPr>
            <w:r w:rsidRPr="00556EA2">
              <w:rPr>
                <w:sz w:val="12"/>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8DA123C" w14:textId="77777777" w:rsidR="00677DE5" w:rsidRPr="00556EA2" w:rsidRDefault="00677DE5" w:rsidP="00556EA2">
            <w:pPr>
              <w:jc w:val="center"/>
              <w:rPr>
                <w:sz w:val="12"/>
              </w:rPr>
            </w:pPr>
            <w:r w:rsidRPr="00556EA2">
              <w:rPr>
                <w:sz w:val="12"/>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A65FB" w14:textId="77777777" w:rsidR="00677DE5" w:rsidRPr="00556EA2" w:rsidRDefault="00677DE5" w:rsidP="00556EA2">
            <w:pPr>
              <w:jc w:val="center"/>
              <w:rPr>
                <w:sz w:val="12"/>
              </w:rPr>
            </w:pPr>
            <w:r w:rsidRPr="00556EA2">
              <w:rPr>
                <w:sz w:val="12"/>
              </w:rPr>
              <w:t>DECER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73463" w14:textId="77777777" w:rsidR="00677DE5" w:rsidRPr="00556EA2" w:rsidRDefault="00677DE5" w:rsidP="00556EA2">
            <w:pPr>
              <w:jc w:val="center"/>
              <w:rPr>
                <w:sz w:val="12"/>
              </w:rPr>
            </w:pPr>
            <w:r w:rsidRPr="00556EA2">
              <w:rPr>
                <w:sz w:val="12"/>
              </w:rPr>
              <w:t>NOCWT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118A83" w14:textId="77777777" w:rsidR="00677DE5" w:rsidRPr="00556EA2" w:rsidRDefault="00677DE5" w:rsidP="00556EA2">
            <w:pPr>
              <w:jc w:val="center"/>
              <w:rPr>
                <w:sz w:val="12"/>
              </w:rPr>
            </w:pPr>
            <w:r w:rsidRPr="00556EA2">
              <w:rPr>
                <w:sz w:val="12"/>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BA78C" w14:textId="77777777" w:rsidR="00677DE5" w:rsidRPr="00556EA2" w:rsidRDefault="00677DE5" w:rsidP="00556EA2">
            <w:pPr>
              <w:jc w:val="center"/>
              <w:rPr>
                <w:sz w:val="12"/>
              </w:rPr>
            </w:pPr>
            <w:r w:rsidRPr="00556EA2">
              <w:rPr>
                <w:sz w:val="12"/>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57652C" w14:textId="77777777" w:rsidR="00677DE5" w:rsidRPr="00556EA2" w:rsidRDefault="00677DE5" w:rsidP="00556EA2">
            <w:pPr>
              <w:jc w:val="center"/>
              <w:rPr>
                <w:sz w:val="12"/>
              </w:rPr>
            </w:pPr>
            <w:r w:rsidRPr="00556EA2">
              <w:rPr>
                <w:sz w:val="12"/>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BD1357A" w14:textId="77777777" w:rsidR="00677DE5" w:rsidRPr="00556EA2" w:rsidRDefault="00677DE5" w:rsidP="00556EA2">
            <w:pPr>
              <w:jc w:val="center"/>
              <w:rPr>
                <w:sz w:val="12"/>
              </w:rPr>
            </w:pPr>
            <w:r w:rsidRPr="00556EA2">
              <w:rPr>
                <w:sz w:val="12"/>
              </w:rPr>
              <w:t>SNOOP</w:t>
            </w:r>
          </w:p>
        </w:tc>
      </w:tr>
    </w:tbl>
    <w:p w14:paraId="50A8AA64" w14:textId="77777777" w:rsidR="00677DE5" w:rsidRDefault="00677DE5" w:rsidP="00556EA2">
      <w:pPr>
        <w:pStyle w:val="Caption"/>
      </w:pPr>
      <w:r>
        <w:t xml:space="preserve">Table </w:t>
      </w:r>
      <w:fldSimple w:instr=" SEQ Table \* ARABIC ">
        <w:r>
          <w:rPr>
            <w:noProof/>
          </w:rPr>
          <w:t>62</w:t>
        </w:r>
      </w:fldSimple>
      <w:r>
        <w:t xml:space="preserve"> AXIM_EVENT_CAPTURE_COMMAND_MASK_0 register</w:t>
      </w:r>
    </w:p>
    <w:p w14:paraId="719DA414" w14:textId="77777777" w:rsidR="00677DE5" w:rsidRDefault="00677DE5" w:rsidP="00E10ED2">
      <w:pPr>
        <w:pStyle w:val="Heading3"/>
      </w:pPr>
      <w:r>
        <w:t>AXIM_EVENT_CAPTURE_COMMAND_MASK_1</w:t>
      </w:r>
    </w:p>
    <w:p w14:paraId="47AC86BB" w14:textId="77777777" w:rsidR="00677DE5" w:rsidRDefault="00677DE5" w:rsidP="00556EA2">
      <w:pPr>
        <w:pStyle w:val="NormalWeb"/>
        <w:jc w:val="both"/>
      </w:pPr>
      <w:r>
        <w:t>If Command fields on AR, AW channel logically ANDed with this mask are equal to the corresponding command field values in AXIM_EVENT_CAPTURE_COMMAND_0 then a command match has occurred. Address and command value match occurring together constitute events for the statistics counters.</w:t>
      </w:r>
    </w:p>
    <w:p w14:paraId="40B98A54" w14:textId="77777777" w:rsidR="00677DE5" w:rsidRDefault="00677DE5" w:rsidP="00E10ED2">
      <w:pPr>
        <w:pStyle w:val="NormalWeb"/>
      </w:pPr>
      <w:r>
        <w:t>Attribute: RW</w:t>
      </w:r>
    </w:p>
    <w:p w14:paraId="28FC7C8D" w14:textId="77777777" w:rsidR="00677DE5" w:rsidRDefault="00677DE5" w:rsidP="00E10ED2">
      <w:pPr>
        <w:pStyle w:val="NormalWeb"/>
      </w:pPr>
      <w:r>
        <w:t>Security: Non-secure</w:t>
      </w:r>
    </w:p>
    <w:p w14:paraId="7943045C" w14:textId="77777777" w:rsidR="00677DE5" w:rsidRDefault="00677DE5" w:rsidP="00E10ED2">
      <w:pPr>
        <w:pStyle w:val="NormalWeb"/>
      </w:pPr>
      <w:r>
        <w:t>Bit field description:</w:t>
      </w:r>
    </w:p>
    <w:p w14:paraId="1B0B4725" w14:textId="77777777" w:rsidR="00677DE5" w:rsidRDefault="00677DE5" w:rsidP="00312028">
      <w:pPr>
        <w:numPr>
          <w:ilvl w:val="0"/>
          <w:numId w:val="91"/>
        </w:numPr>
        <w:spacing w:before="100" w:beforeAutospacing="1" w:after="100" w:afterAutospacing="1" w:line="240" w:lineRule="auto"/>
      </w:pPr>
      <w:r>
        <w:rPr>
          <w:b/>
          <w:bCs/>
        </w:rPr>
        <w:t>NRW</w:t>
      </w:r>
      <w:r>
        <w:t xml:space="preserve">[31] - </w:t>
      </w:r>
      <w:r>
        <w:br/>
        <w:t>1'b1: Narrow</w:t>
      </w:r>
    </w:p>
    <w:p w14:paraId="1AB50486" w14:textId="77777777" w:rsidR="00677DE5" w:rsidRDefault="00677DE5" w:rsidP="00312028">
      <w:pPr>
        <w:numPr>
          <w:ilvl w:val="0"/>
          <w:numId w:val="91"/>
        </w:numPr>
        <w:spacing w:before="100" w:beforeAutospacing="1" w:after="100" w:afterAutospacing="1" w:line="240" w:lineRule="auto"/>
      </w:pPr>
      <w:r>
        <w:rPr>
          <w:b/>
          <w:bCs/>
        </w:rPr>
        <w:t>SPL</w:t>
      </w:r>
      <w:r>
        <w:t xml:space="preserve">[30] - </w:t>
      </w:r>
      <w:r>
        <w:br/>
        <w:t>1'b1: Split</w:t>
      </w:r>
    </w:p>
    <w:p w14:paraId="2D7B575B" w14:textId="77777777" w:rsidR="00677DE5" w:rsidRDefault="00677DE5" w:rsidP="00312028">
      <w:pPr>
        <w:numPr>
          <w:ilvl w:val="0"/>
          <w:numId w:val="91"/>
        </w:numPr>
        <w:spacing w:before="100" w:beforeAutospacing="1" w:after="100" w:afterAutospacing="1" w:line="240" w:lineRule="auto"/>
      </w:pPr>
      <w:r>
        <w:rPr>
          <w:b/>
          <w:bCs/>
        </w:rPr>
        <w:t>SPLHZ</w:t>
      </w:r>
      <w:r>
        <w:t xml:space="preserve">[29] - </w:t>
      </w:r>
      <w:r>
        <w:br/>
        <w:t>1'b1: SplitHaz</w:t>
      </w:r>
    </w:p>
    <w:p w14:paraId="6FD30D41" w14:textId="77777777" w:rsidR="00677DE5" w:rsidRDefault="00677DE5" w:rsidP="00312028">
      <w:pPr>
        <w:numPr>
          <w:ilvl w:val="0"/>
          <w:numId w:val="91"/>
        </w:numPr>
        <w:spacing w:before="100" w:beforeAutospacing="1" w:after="100" w:afterAutospacing="1" w:line="240" w:lineRule="auto"/>
      </w:pPr>
      <w:r>
        <w:rPr>
          <w:b/>
          <w:bCs/>
        </w:rPr>
        <w:t>ORDHZ</w:t>
      </w:r>
      <w:r>
        <w:t xml:space="preserve">[28] - </w:t>
      </w:r>
      <w:r>
        <w:br/>
        <w:t>1'b1: OrderHaz</w:t>
      </w:r>
    </w:p>
    <w:p w14:paraId="0EB07698" w14:textId="77777777" w:rsidR="00677DE5" w:rsidRDefault="00677DE5" w:rsidP="00312028">
      <w:pPr>
        <w:numPr>
          <w:ilvl w:val="0"/>
          <w:numId w:val="91"/>
        </w:numPr>
        <w:spacing w:before="100" w:beforeAutospacing="1" w:after="100" w:afterAutospacing="1" w:line="240" w:lineRule="auto"/>
      </w:pPr>
      <w:r>
        <w:rPr>
          <w:b/>
          <w:bCs/>
        </w:rPr>
        <w:t>MXOUT</w:t>
      </w:r>
      <w:r>
        <w:t xml:space="preserve">[27] - </w:t>
      </w:r>
      <w:r>
        <w:br/>
        <w:t>1'b1: MaxOutst</w:t>
      </w:r>
    </w:p>
    <w:p w14:paraId="22C261FD" w14:textId="77777777" w:rsidR="00677DE5" w:rsidRDefault="00677DE5" w:rsidP="00312028">
      <w:pPr>
        <w:numPr>
          <w:ilvl w:val="0"/>
          <w:numId w:val="91"/>
        </w:numPr>
        <w:spacing w:before="100" w:beforeAutospacing="1" w:after="100" w:afterAutospacing="1" w:line="240" w:lineRule="auto"/>
      </w:pPr>
      <w:r>
        <w:rPr>
          <w:b/>
          <w:bCs/>
        </w:rPr>
        <w:t>PWR</w:t>
      </w:r>
      <w:r>
        <w:t xml:space="preserve">[26] - </w:t>
      </w:r>
      <w:r>
        <w:br/>
        <w:t>1'b1: Power</w:t>
      </w:r>
    </w:p>
    <w:p w14:paraId="1635E64D" w14:textId="77777777" w:rsidR="00677DE5" w:rsidRDefault="00677DE5" w:rsidP="00312028">
      <w:pPr>
        <w:numPr>
          <w:ilvl w:val="0"/>
          <w:numId w:val="91"/>
        </w:numPr>
        <w:spacing w:before="100" w:beforeAutospacing="1" w:after="100" w:afterAutospacing="1" w:line="240" w:lineRule="auto"/>
      </w:pPr>
      <w:r>
        <w:rPr>
          <w:b/>
          <w:bCs/>
        </w:rPr>
        <w:t>VAL</w:t>
      </w:r>
      <w:r>
        <w:t xml:space="preserve">[25] - </w:t>
      </w:r>
      <w:r>
        <w:br/>
        <w:t>1'b1: Valid</w:t>
      </w:r>
    </w:p>
    <w:p w14:paraId="2CD0E513" w14:textId="77777777" w:rsidR="00677DE5" w:rsidRDefault="00677DE5" w:rsidP="00312028">
      <w:pPr>
        <w:numPr>
          <w:ilvl w:val="0"/>
          <w:numId w:val="91"/>
        </w:numPr>
        <w:spacing w:before="100" w:beforeAutospacing="1" w:after="100" w:afterAutospacing="1" w:line="240" w:lineRule="auto"/>
      </w:pPr>
      <w:r>
        <w:rPr>
          <w:b/>
          <w:bCs/>
        </w:rPr>
        <w:lastRenderedPageBreak/>
        <w:t>RDY</w:t>
      </w:r>
      <w:r>
        <w:t xml:space="preserve">[24] - </w:t>
      </w:r>
      <w:r>
        <w:br/>
        <w:t>1'b1: Ready</w:t>
      </w:r>
    </w:p>
    <w:p w14:paraId="64F0E038" w14:textId="77777777" w:rsidR="00677DE5" w:rsidRDefault="00677DE5" w:rsidP="00312028">
      <w:pPr>
        <w:numPr>
          <w:ilvl w:val="0"/>
          <w:numId w:val="91"/>
        </w:numPr>
        <w:spacing w:before="100" w:beforeAutospacing="1" w:after="100" w:afterAutospacing="1" w:line="240" w:lineRule="auto"/>
      </w:pPr>
      <w:r>
        <w:rPr>
          <w:b/>
          <w:bCs/>
        </w:rPr>
        <w:t>LOC</w:t>
      </w:r>
      <w:r>
        <w:t xml:space="preserve">[23] - </w:t>
      </w:r>
      <w:r>
        <w:br/>
        <w:t>1'b1: Lock</w:t>
      </w:r>
    </w:p>
    <w:p w14:paraId="07D6A7C7" w14:textId="77777777" w:rsidR="00677DE5" w:rsidRDefault="00677DE5" w:rsidP="00312028">
      <w:pPr>
        <w:numPr>
          <w:ilvl w:val="0"/>
          <w:numId w:val="91"/>
        </w:numPr>
        <w:spacing w:before="100" w:beforeAutospacing="1" w:after="100" w:afterAutospacing="1" w:line="240" w:lineRule="auto"/>
      </w:pPr>
      <w:r>
        <w:rPr>
          <w:b/>
          <w:bCs/>
        </w:rPr>
        <w:t>PROT</w:t>
      </w:r>
      <w:r>
        <w:t>[22:20] - Prot</w:t>
      </w:r>
    </w:p>
    <w:p w14:paraId="50EF3231" w14:textId="77777777" w:rsidR="00677DE5" w:rsidRDefault="00677DE5" w:rsidP="00312028">
      <w:pPr>
        <w:numPr>
          <w:ilvl w:val="0"/>
          <w:numId w:val="91"/>
        </w:numPr>
        <w:spacing w:before="100" w:beforeAutospacing="1" w:after="100" w:afterAutospacing="1" w:line="240" w:lineRule="auto"/>
      </w:pPr>
      <w:r>
        <w:rPr>
          <w:b/>
          <w:bCs/>
        </w:rPr>
        <w:t>QOS</w:t>
      </w:r>
      <w:r>
        <w:t>[19:16] - QoS</w:t>
      </w:r>
    </w:p>
    <w:p w14:paraId="036564C9" w14:textId="77777777" w:rsidR="00677DE5" w:rsidRDefault="00677DE5" w:rsidP="00312028">
      <w:pPr>
        <w:numPr>
          <w:ilvl w:val="0"/>
          <w:numId w:val="91"/>
        </w:numPr>
        <w:spacing w:before="100" w:beforeAutospacing="1" w:after="100" w:afterAutospacing="1" w:line="240" w:lineRule="auto"/>
      </w:pPr>
      <w:r>
        <w:rPr>
          <w:b/>
          <w:bCs/>
        </w:rPr>
        <w:t>CACHE</w:t>
      </w:r>
      <w:r>
        <w:t>[15:12] - Cache</w:t>
      </w:r>
    </w:p>
    <w:p w14:paraId="63D82478" w14:textId="77777777" w:rsidR="00677DE5" w:rsidRDefault="00677DE5" w:rsidP="00312028">
      <w:pPr>
        <w:numPr>
          <w:ilvl w:val="0"/>
          <w:numId w:val="91"/>
        </w:numPr>
        <w:spacing w:before="100" w:beforeAutospacing="1" w:after="100" w:afterAutospacing="1" w:line="240" w:lineRule="auto"/>
      </w:pPr>
      <w:r>
        <w:rPr>
          <w:b/>
          <w:bCs/>
        </w:rPr>
        <w:t>DECER</w:t>
      </w:r>
      <w:r>
        <w:t xml:space="preserve">[11] - </w:t>
      </w:r>
      <w:r>
        <w:br/>
        <w:t>1'b1: DecErr</w:t>
      </w:r>
    </w:p>
    <w:p w14:paraId="75FC0B4C" w14:textId="77777777" w:rsidR="00677DE5" w:rsidRDefault="00677DE5" w:rsidP="00312028">
      <w:pPr>
        <w:numPr>
          <w:ilvl w:val="0"/>
          <w:numId w:val="91"/>
        </w:numPr>
        <w:spacing w:before="100" w:beforeAutospacing="1" w:after="100" w:afterAutospacing="1" w:line="240" w:lineRule="auto"/>
      </w:pPr>
      <w:r>
        <w:rPr>
          <w:b/>
          <w:bCs/>
        </w:rPr>
        <w:t>NOCWT</w:t>
      </w:r>
      <w:r>
        <w:t xml:space="preserve">[10] - </w:t>
      </w:r>
      <w:r>
        <w:br/>
        <w:t>1'b1: NocWait</w:t>
      </w:r>
    </w:p>
    <w:p w14:paraId="614A5E8A" w14:textId="77777777" w:rsidR="00677DE5" w:rsidRDefault="00677DE5" w:rsidP="00312028">
      <w:pPr>
        <w:numPr>
          <w:ilvl w:val="0"/>
          <w:numId w:val="91"/>
        </w:numPr>
        <w:spacing w:before="100" w:beforeAutospacing="1" w:after="100" w:afterAutospacing="1" w:line="240" w:lineRule="auto"/>
      </w:pPr>
      <w:r>
        <w:rPr>
          <w:b/>
          <w:bCs/>
        </w:rPr>
        <w:t>BAR</w:t>
      </w:r>
      <w:r>
        <w:t>[9:8] - Bar</w:t>
      </w:r>
    </w:p>
    <w:p w14:paraId="7D19BEC1" w14:textId="77777777" w:rsidR="00677DE5" w:rsidRDefault="00677DE5" w:rsidP="00312028">
      <w:pPr>
        <w:numPr>
          <w:ilvl w:val="0"/>
          <w:numId w:val="91"/>
        </w:numPr>
        <w:spacing w:before="100" w:beforeAutospacing="1" w:after="100" w:afterAutospacing="1" w:line="240" w:lineRule="auto"/>
      </w:pPr>
      <w:r>
        <w:rPr>
          <w:b/>
          <w:bCs/>
        </w:rPr>
        <w:t>DOMAIN</w:t>
      </w:r>
      <w:r>
        <w:t>[5:4] - Domain</w:t>
      </w:r>
    </w:p>
    <w:p w14:paraId="5FB7DE29" w14:textId="77777777" w:rsidR="00677DE5" w:rsidRDefault="00677DE5" w:rsidP="00312028">
      <w:pPr>
        <w:numPr>
          <w:ilvl w:val="0"/>
          <w:numId w:val="91"/>
        </w:numPr>
        <w:spacing w:before="100" w:beforeAutospacing="1" w:after="100" w:afterAutospacing="1" w:line="240" w:lineRule="auto"/>
      </w:pPr>
      <w:r>
        <w:rPr>
          <w:b/>
          <w:bCs/>
        </w:rPr>
        <w:t>SNOOP</w:t>
      </w:r>
      <w:r>
        <w:t>[3:0] - Snoop</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
        <w:gridCol w:w="283"/>
        <w:gridCol w:w="463"/>
        <w:gridCol w:w="522"/>
        <w:gridCol w:w="529"/>
        <w:gridCol w:w="347"/>
        <w:gridCol w:w="328"/>
        <w:gridCol w:w="328"/>
        <w:gridCol w:w="327"/>
        <w:gridCol w:w="194"/>
        <w:gridCol w:w="194"/>
        <w:gridCol w:w="194"/>
        <w:gridCol w:w="194"/>
        <w:gridCol w:w="194"/>
        <w:gridCol w:w="194"/>
        <w:gridCol w:w="194"/>
        <w:gridCol w:w="194"/>
        <w:gridCol w:w="194"/>
        <w:gridCol w:w="194"/>
        <w:gridCol w:w="194"/>
        <w:gridCol w:w="479"/>
        <w:gridCol w:w="547"/>
        <w:gridCol w:w="194"/>
        <w:gridCol w:w="194"/>
        <w:gridCol w:w="194"/>
        <w:gridCol w:w="194"/>
        <w:gridCol w:w="305"/>
        <w:gridCol w:w="305"/>
        <w:gridCol w:w="194"/>
        <w:gridCol w:w="194"/>
        <w:gridCol w:w="194"/>
        <w:gridCol w:w="201"/>
      </w:tblGrid>
      <w:tr w:rsidR="00677DE5" w:rsidRPr="00556EA2" w14:paraId="7C864641"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D2A20A" w14:textId="77777777" w:rsidR="00677DE5" w:rsidRPr="00556EA2" w:rsidRDefault="00677DE5" w:rsidP="00556EA2">
            <w:pPr>
              <w:spacing w:after="0"/>
              <w:jc w:val="center"/>
              <w:rPr>
                <w:sz w:val="12"/>
              </w:rPr>
            </w:pPr>
            <w:r w:rsidRPr="00556EA2">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F16A0" w14:textId="77777777" w:rsidR="00677DE5" w:rsidRPr="00556EA2" w:rsidRDefault="00677DE5" w:rsidP="00556EA2">
            <w:pPr>
              <w:jc w:val="center"/>
              <w:rPr>
                <w:sz w:val="12"/>
              </w:rPr>
            </w:pPr>
            <w:r w:rsidRPr="00556EA2">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3CC6B" w14:textId="77777777" w:rsidR="00677DE5" w:rsidRPr="00556EA2" w:rsidRDefault="00677DE5" w:rsidP="00556EA2">
            <w:pPr>
              <w:jc w:val="center"/>
              <w:rPr>
                <w:sz w:val="12"/>
              </w:rPr>
            </w:pPr>
            <w:r w:rsidRPr="00556EA2">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60BF8" w14:textId="77777777" w:rsidR="00677DE5" w:rsidRPr="00556EA2" w:rsidRDefault="00677DE5" w:rsidP="00556EA2">
            <w:pPr>
              <w:jc w:val="center"/>
              <w:rPr>
                <w:sz w:val="12"/>
              </w:rPr>
            </w:pPr>
            <w:r w:rsidRPr="00556EA2">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626E6" w14:textId="77777777" w:rsidR="00677DE5" w:rsidRPr="00556EA2" w:rsidRDefault="00677DE5" w:rsidP="00556EA2">
            <w:pPr>
              <w:jc w:val="center"/>
              <w:rPr>
                <w:sz w:val="12"/>
              </w:rPr>
            </w:pPr>
            <w:r w:rsidRPr="00556EA2">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F1E6C" w14:textId="77777777" w:rsidR="00677DE5" w:rsidRPr="00556EA2" w:rsidRDefault="00677DE5" w:rsidP="00556EA2">
            <w:pPr>
              <w:jc w:val="center"/>
              <w:rPr>
                <w:sz w:val="12"/>
              </w:rPr>
            </w:pPr>
            <w:r w:rsidRPr="00556EA2">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ED90C" w14:textId="77777777" w:rsidR="00677DE5" w:rsidRPr="00556EA2" w:rsidRDefault="00677DE5" w:rsidP="00556EA2">
            <w:pPr>
              <w:jc w:val="center"/>
              <w:rPr>
                <w:sz w:val="12"/>
              </w:rPr>
            </w:pPr>
            <w:r w:rsidRPr="00556EA2">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96398" w14:textId="77777777" w:rsidR="00677DE5" w:rsidRPr="00556EA2" w:rsidRDefault="00677DE5" w:rsidP="00556EA2">
            <w:pPr>
              <w:jc w:val="center"/>
              <w:rPr>
                <w:sz w:val="12"/>
              </w:rPr>
            </w:pPr>
            <w:r w:rsidRPr="00556EA2">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EADF0" w14:textId="77777777" w:rsidR="00677DE5" w:rsidRPr="00556EA2" w:rsidRDefault="00677DE5" w:rsidP="00556EA2">
            <w:pPr>
              <w:jc w:val="center"/>
              <w:rPr>
                <w:sz w:val="12"/>
              </w:rPr>
            </w:pPr>
            <w:r w:rsidRPr="00556EA2">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A35C" w14:textId="77777777" w:rsidR="00677DE5" w:rsidRPr="00556EA2" w:rsidRDefault="00677DE5" w:rsidP="00556EA2">
            <w:pPr>
              <w:jc w:val="center"/>
              <w:rPr>
                <w:sz w:val="12"/>
              </w:rPr>
            </w:pPr>
            <w:r w:rsidRPr="00556EA2">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ECBB9" w14:textId="77777777" w:rsidR="00677DE5" w:rsidRPr="00556EA2" w:rsidRDefault="00677DE5" w:rsidP="00556EA2">
            <w:pPr>
              <w:jc w:val="center"/>
              <w:rPr>
                <w:sz w:val="12"/>
              </w:rPr>
            </w:pPr>
            <w:r w:rsidRPr="00556EA2">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A671A" w14:textId="77777777" w:rsidR="00677DE5" w:rsidRPr="00556EA2" w:rsidRDefault="00677DE5" w:rsidP="00556EA2">
            <w:pPr>
              <w:jc w:val="center"/>
              <w:rPr>
                <w:sz w:val="12"/>
              </w:rPr>
            </w:pPr>
            <w:r w:rsidRPr="00556EA2">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223B0" w14:textId="77777777" w:rsidR="00677DE5" w:rsidRPr="00556EA2" w:rsidRDefault="00677DE5" w:rsidP="00556EA2">
            <w:pPr>
              <w:jc w:val="center"/>
              <w:rPr>
                <w:sz w:val="12"/>
              </w:rPr>
            </w:pPr>
            <w:r w:rsidRPr="00556EA2">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00F92" w14:textId="77777777" w:rsidR="00677DE5" w:rsidRPr="00556EA2" w:rsidRDefault="00677DE5" w:rsidP="00556EA2">
            <w:pPr>
              <w:jc w:val="center"/>
              <w:rPr>
                <w:sz w:val="12"/>
              </w:rPr>
            </w:pPr>
            <w:r w:rsidRPr="00556EA2">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23EF7" w14:textId="77777777" w:rsidR="00677DE5" w:rsidRPr="00556EA2" w:rsidRDefault="00677DE5" w:rsidP="00556EA2">
            <w:pPr>
              <w:jc w:val="center"/>
              <w:rPr>
                <w:sz w:val="12"/>
              </w:rPr>
            </w:pPr>
            <w:r w:rsidRPr="00556EA2">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644ED" w14:textId="77777777" w:rsidR="00677DE5" w:rsidRPr="00556EA2" w:rsidRDefault="00677DE5" w:rsidP="00556EA2">
            <w:pPr>
              <w:jc w:val="center"/>
              <w:rPr>
                <w:sz w:val="12"/>
              </w:rPr>
            </w:pPr>
            <w:r w:rsidRPr="00556EA2">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FE9A" w14:textId="77777777" w:rsidR="00677DE5" w:rsidRPr="00556EA2" w:rsidRDefault="00677DE5" w:rsidP="00556EA2">
            <w:pPr>
              <w:jc w:val="center"/>
              <w:rPr>
                <w:sz w:val="12"/>
              </w:rPr>
            </w:pPr>
            <w:r w:rsidRPr="00556EA2">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A573A" w14:textId="77777777" w:rsidR="00677DE5" w:rsidRPr="00556EA2" w:rsidRDefault="00677DE5" w:rsidP="00556EA2">
            <w:pPr>
              <w:jc w:val="center"/>
              <w:rPr>
                <w:sz w:val="12"/>
              </w:rPr>
            </w:pPr>
            <w:r w:rsidRPr="00556EA2">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11A86" w14:textId="77777777" w:rsidR="00677DE5" w:rsidRPr="00556EA2" w:rsidRDefault="00677DE5" w:rsidP="00556EA2">
            <w:pPr>
              <w:jc w:val="center"/>
              <w:rPr>
                <w:sz w:val="12"/>
              </w:rPr>
            </w:pPr>
            <w:r w:rsidRPr="00556EA2">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340F9" w14:textId="77777777" w:rsidR="00677DE5" w:rsidRPr="00556EA2" w:rsidRDefault="00677DE5" w:rsidP="00556EA2">
            <w:pPr>
              <w:jc w:val="center"/>
              <w:rPr>
                <w:sz w:val="12"/>
              </w:rPr>
            </w:pPr>
            <w:r w:rsidRPr="00556EA2">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07670" w14:textId="77777777" w:rsidR="00677DE5" w:rsidRPr="00556EA2" w:rsidRDefault="00677DE5" w:rsidP="00556EA2">
            <w:pPr>
              <w:jc w:val="center"/>
              <w:rPr>
                <w:sz w:val="12"/>
              </w:rPr>
            </w:pPr>
            <w:r w:rsidRPr="00556EA2">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C6255" w14:textId="77777777" w:rsidR="00677DE5" w:rsidRPr="00556EA2" w:rsidRDefault="00677DE5" w:rsidP="00556EA2">
            <w:pPr>
              <w:jc w:val="center"/>
              <w:rPr>
                <w:sz w:val="12"/>
              </w:rPr>
            </w:pPr>
            <w:r w:rsidRPr="00556EA2">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520D6" w14:textId="77777777" w:rsidR="00677DE5" w:rsidRPr="00556EA2" w:rsidRDefault="00677DE5" w:rsidP="00556EA2">
            <w:pPr>
              <w:jc w:val="center"/>
              <w:rPr>
                <w:sz w:val="12"/>
              </w:rPr>
            </w:pPr>
            <w:r w:rsidRPr="00556EA2">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97B6E" w14:textId="77777777" w:rsidR="00677DE5" w:rsidRPr="00556EA2" w:rsidRDefault="00677DE5" w:rsidP="00556EA2">
            <w:pPr>
              <w:jc w:val="center"/>
              <w:rPr>
                <w:sz w:val="12"/>
              </w:rPr>
            </w:pPr>
            <w:r w:rsidRPr="00556EA2">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130AB" w14:textId="77777777" w:rsidR="00677DE5" w:rsidRPr="00556EA2" w:rsidRDefault="00677DE5" w:rsidP="00556EA2">
            <w:pPr>
              <w:jc w:val="center"/>
              <w:rPr>
                <w:sz w:val="12"/>
              </w:rPr>
            </w:pPr>
            <w:r w:rsidRPr="00556EA2">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5028A" w14:textId="77777777" w:rsidR="00677DE5" w:rsidRPr="00556EA2" w:rsidRDefault="00677DE5" w:rsidP="00556EA2">
            <w:pPr>
              <w:jc w:val="center"/>
              <w:rPr>
                <w:sz w:val="12"/>
              </w:rPr>
            </w:pPr>
            <w:r w:rsidRPr="00556EA2">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F29B1" w14:textId="77777777" w:rsidR="00677DE5" w:rsidRPr="00556EA2" w:rsidRDefault="00677DE5" w:rsidP="00556EA2">
            <w:pPr>
              <w:jc w:val="center"/>
              <w:rPr>
                <w:sz w:val="12"/>
              </w:rPr>
            </w:pPr>
            <w:r w:rsidRPr="00556EA2">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F6908" w14:textId="77777777" w:rsidR="00677DE5" w:rsidRPr="00556EA2" w:rsidRDefault="00677DE5" w:rsidP="00556EA2">
            <w:pPr>
              <w:jc w:val="center"/>
              <w:rPr>
                <w:sz w:val="12"/>
              </w:rPr>
            </w:pPr>
            <w:r w:rsidRPr="00556EA2">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29F3" w14:textId="77777777" w:rsidR="00677DE5" w:rsidRPr="00556EA2" w:rsidRDefault="00677DE5" w:rsidP="00556EA2">
            <w:pPr>
              <w:jc w:val="center"/>
              <w:rPr>
                <w:sz w:val="12"/>
              </w:rPr>
            </w:pPr>
            <w:r w:rsidRPr="00556EA2">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F4B83" w14:textId="77777777" w:rsidR="00677DE5" w:rsidRPr="00556EA2" w:rsidRDefault="00677DE5" w:rsidP="00556EA2">
            <w:pPr>
              <w:jc w:val="center"/>
              <w:rPr>
                <w:sz w:val="12"/>
              </w:rPr>
            </w:pPr>
            <w:r w:rsidRPr="00556EA2">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09A35" w14:textId="77777777" w:rsidR="00677DE5" w:rsidRPr="00556EA2" w:rsidRDefault="00677DE5" w:rsidP="00556EA2">
            <w:pPr>
              <w:jc w:val="center"/>
              <w:rPr>
                <w:sz w:val="12"/>
              </w:rPr>
            </w:pPr>
            <w:r w:rsidRPr="00556EA2">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8D73E" w14:textId="77777777" w:rsidR="00677DE5" w:rsidRPr="00556EA2" w:rsidRDefault="00677DE5" w:rsidP="00556EA2">
            <w:pPr>
              <w:jc w:val="center"/>
              <w:rPr>
                <w:sz w:val="12"/>
              </w:rPr>
            </w:pPr>
            <w:r w:rsidRPr="00556EA2">
              <w:rPr>
                <w:sz w:val="12"/>
              </w:rPr>
              <w:t>32</w:t>
            </w:r>
          </w:p>
        </w:tc>
      </w:tr>
      <w:tr w:rsidR="00677DE5" w:rsidRPr="00556EA2" w14:paraId="70B503FB"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642188F" w14:textId="77777777" w:rsidR="00677DE5" w:rsidRPr="00556EA2" w:rsidRDefault="00677DE5" w:rsidP="00556EA2">
            <w:pPr>
              <w:jc w:val="center"/>
              <w:rPr>
                <w:sz w:val="12"/>
              </w:rPr>
            </w:pPr>
            <w:r w:rsidRPr="00556EA2">
              <w:rPr>
                <w:sz w:val="12"/>
              </w:rPr>
              <w:t>u</w:t>
            </w:r>
          </w:p>
        </w:tc>
      </w:tr>
      <w:tr w:rsidR="00677DE5" w:rsidRPr="00556EA2" w14:paraId="67D6B64E"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6B2CF" w14:textId="77777777" w:rsidR="00677DE5" w:rsidRPr="00556EA2" w:rsidRDefault="00677DE5" w:rsidP="00556EA2">
            <w:pPr>
              <w:jc w:val="center"/>
              <w:rPr>
                <w:sz w:val="12"/>
              </w:rPr>
            </w:pPr>
            <w:r w:rsidRPr="00556EA2">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AE80" w14:textId="77777777" w:rsidR="00677DE5" w:rsidRPr="00556EA2" w:rsidRDefault="00677DE5" w:rsidP="00556EA2">
            <w:pPr>
              <w:jc w:val="center"/>
              <w:rPr>
                <w:sz w:val="12"/>
              </w:rPr>
            </w:pPr>
            <w:r w:rsidRPr="00556EA2">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155B7" w14:textId="77777777" w:rsidR="00677DE5" w:rsidRPr="00556EA2" w:rsidRDefault="00677DE5" w:rsidP="00556EA2">
            <w:pPr>
              <w:jc w:val="center"/>
              <w:rPr>
                <w:sz w:val="12"/>
              </w:rPr>
            </w:pPr>
            <w:r w:rsidRPr="00556EA2">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238EE" w14:textId="77777777" w:rsidR="00677DE5" w:rsidRPr="00556EA2" w:rsidRDefault="00677DE5" w:rsidP="00556EA2">
            <w:pPr>
              <w:jc w:val="center"/>
              <w:rPr>
                <w:sz w:val="12"/>
              </w:rPr>
            </w:pPr>
            <w:r w:rsidRPr="00556EA2">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EC839" w14:textId="77777777" w:rsidR="00677DE5" w:rsidRPr="00556EA2" w:rsidRDefault="00677DE5" w:rsidP="00556EA2">
            <w:pPr>
              <w:jc w:val="center"/>
              <w:rPr>
                <w:sz w:val="12"/>
              </w:rPr>
            </w:pPr>
            <w:r w:rsidRPr="00556EA2">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A4F" w14:textId="77777777" w:rsidR="00677DE5" w:rsidRPr="00556EA2" w:rsidRDefault="00677DE5" w:rsidP="00556EA2">
            <w:pPr>
              <w:jc w:val="center"/>
              <w:rPr>
                <w:sz w:val="12"/>
              </w:rPr>
            </w:pPr>
            <w:r w:rsidRPr="00556EA2">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083A3" w14:textId="77777777" w:rsidR="00677DE5" w:rsidRPr="00556EA2" w:rsidRDefault="00677DE5" w:rsidP="00556EA2">
            <w:pPr>
              <w:jc w:val="center"/>
              <w:rPr>
                <w:sz w:val="12"/>
              </w:rPr>
            </w:pPr>
            <w:r w:rsidRPr="00556EA2">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6BAC4" w14:textId="77777777" w:rsidR="00677DE5" w:rsidRPr="00556EA2" w:rsidRDefault="00677DE5" w:rsidP="00556EA2">
            <w:pPr>
              <w:jc w:val="center"/>
              <w:rPr>
                <w:sz w:val="12"/>
              </w:rPr>
            </w:pPr>
            <w:r w:rsidRPr="00556EA2">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7ADAB" w14:textId="77777777" w:rsidR="00677DE5" w:rsidRPr="00556EA2" w:rsidRDefault="00677DE5" w:rsidP="00556EA2">
            <w:pPr>
              <w:jc w:val="center"/>
              <w:rPr>
                <w:sz w:val="12"/>
              </w:rPr>
            </w:pPr>
            <w:r w:rsidRPr="00556EA2">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E695D" w14:textId="77777777" w:rsidR="00677DE5" w:rsidRPr="00556EA2" w:rsidRDefault="00677DE5" w:rsidP="00556EA2">
            <w:pPr>
              <w:jc w:val="center"/>
              <w:rPr>
                <w:sz w:val="12"/>
              </w:rPr>
            </w:pPr>
            <w:r w:rsidRPr="00556EA2">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CF285" w14:textId="77777777" w:rsidR="00677DE5" w:rsidRPr="00556EA2" w:rsidRDefault="00677DE5" w:rsidP="00556EA2">
            <w:pPr>
              <w:jc w:val="center"/>
              <w:rPr>
                <w:sz w:val="12"/>
              </w:rPr>
            </w:pPr>
            <w:r w:rsidRPr="00556EA2">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BB13" w14:textId="77777777" w:rsidR="00677DE5" w:rsidRPr="00556EA2" w:rsidRDefault="00677DE5" w:rsidP="00556EA2">
            <w:pPr>
              <w:jc w:val="center"/>
              <w:rPr>
                <w:sz w:val="12"/>
              </w:rPr>
            </w:pPr>
            <w:r w:rsidRPr="00556EA2">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8AD1" w14:textId="77777777" w:rsidR="00677DE5" w:rsidRPr="00556EA2" w:rsidRDefault="00677DE5" w:rsidP="00556EA2">
            <w:pPr>
              <w:jc w:val="center"/>
              <w:rPr>
                <w:sz w:val="12"/>
              </w:rPr>
            </w:pPr>
            <w:r w:rsidRPr="00556EA2">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B2F45" w14:textId="77777777" w:rsidR="00677DE5" w:rsidRPr="00556EA2" w:rsidRDefault="00677DE5" w:rsidP="00556EA2">
            <w:pPr>
              <w:jc w:val="center"/>
              <w:rPr>
                <w:sz w:val="12"/>
              </w:rPr>
            </w:pPr>
            <w:r w:rsidRPr="00556EA2">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15584" w14:textId="77777777" w:rsidR="00677DE5" w:rsidRPr="00556EA2" w:rsidRDefault="00677DE5" w:rsidP="00556EA2">
            <w:pPr>
              <w:jc w:val="center"/>
              <w:rPr>
                <w:sz w:val="12"/>
              </w:rPr>
            </w:pPr>
            <w:r w:rsidRPr="00556EA2">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A6E90" w14:textId="77777777" w:rsidR="00677DE5" w:rsidRPr="00556EA2" w:rsidRDefault="00677DE5" w:rsidP="00556EA2">
            <w:pPr>
              <w:jc w:val="center"/>
              <w:rPr>
                <w:sz w:val="12"/>
              </w:rPr>
            </w:pPr>
            <w:r w:rsidRPr="00556EA2">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05A56" w14:textId="77777777" w:rsidR="00677DE5" w:rsidRPr="00556EA2" w:rsidRDefault="00677DE5" w:rsidP="00556EA2">
            <w:pPr>
              <w:jc w:val="center"/>
              <w:rPr>
                <w:sz w:val="12"/>
              </w:rPr>
            </w:pPr>
            <w:r w:rsidRPr="00556EA2">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66EC9" w14:textId="77777777" w:rsidR="00677DE5" w:rsidRPr="00556EA2" w:rsidRDefault="00677DE5" w:rsidP="00556EA2">
            <w:pPr>
              <w:jc w:val="center"/>
              <w:rPr>
                <w:sz w:val="12"/>
              </w:rPr>
            </w:pPr>
            <w:r w:rsidRPr="00556EA2">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4CAD2" w14:textId="77777777" w:rsidR="00677DE5" w:rsidRPr="00556EA2" w:rsidRDefault="00677DE5" w:rsidP="00556EA2">
            <w:pPr>
              <w:jc w:val="center"/>
              <w:rPr>
                <w:sz w:val="12"/>
              </w:rPr>
            </w:pPr>
            <w:r w:rsidRPr="00556EA2">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9DCE" w14:textId="77777777" w:rsidR="00677DE5" w:rsidRPr="00556EA2" w:rsidRDefault="00677DE5" w:rsidP="00556EA2">
            <w:pPr>
              <w:jc w:val="center"/>
              <w:rPr>
                <w:sz w:val="12"/>
              </w:rPr>
            </w:pPr>
            <w:r w:rsidRPr="00556EA2">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8E33" w14:textId="77777777" w:rsidR="00677DE5" w:rsidRPr="00556EA2" w:rsidRDefault="00677DE5" w:rsidP="00556EA2">
            <w:pPr>
              <w:jc w:val="center"/>
              <w:rPr>
                <w:sz w:val="12"/>
              </w:rPr>
            </w:pPr>
            <w:r w:rsidRPr="00556EA2">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145E" w14:textId="77777777" w:rsidR="00677DE5" w:rsidRPr="00556EA2" w:rsidRDefault="00677DE5" w:rsidP="00556EA2">
            <w:pPr>
              <w:jc w:val="center"/>
              <w:rPr>
                <w:sz w:val="12"/>
              </w:rPr>
            </w:pPr>
            <w:r w:rsidRPr="00556EA2">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12BD3" w14:textId="77777777" w:rsidR="00677DE5" w:rsidRPr="00556EA2" w:rsidRDefault="00677DE5" w:rsidP="00556EA2">
            <w:pPr>
              <w:jc w:val="center"/>
              <w:rPr>
                <w:sz w:val="12"/>
              </w:rPr>
            </w:pPr>
            <w:r w:rsidRPr="00556EA2">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AF0AD" w14:textId="77777777" w:rsidR="00677DE5" w:rsidRPr="00556EA2" w:rsidRDefault="00677DE5" w:rsidP="00556EA2">
            <w:pPr>
              <w:jc w:val="center"/>
              <w:rPr>
                <w:sz w:val="12"/>
              </w:rPr>
            </w:pPr>
            <w:r w:rsidRPr="00556EA2">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01170" w14:textId="77777777" w:rsidR="00677DE5" w:rsidRPr="00556EA2" w:rsidRDefault="00677DE5" w:rsidP="00556EA2">
            <w:pPr>
              <w:jc w:val="center"/>
              <w:rPr>
                <w:sz w:val="12"/>
              </w:rPr>
            </w:pPr>
            <w:r w:rsidRPr="00556EA2">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9C170" w14:textId="77777777" w:rsidR="00677DE5" w:rsidRPr="00556EA2" w:rsidRDefault="00677DE5" w:rsidP="00556EA2">
            <w:pPr>
              <w:jc w:val="center"/>
              <w:rPr>
                <w:sz w:val="12"/>
              </w:rPr>
            </w:pPr>
            <w:r w:rsidRPr="00556EA2">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ED806" w14:textId="77777777" w:rsidR="00677DE5" w:rsidRPr="00556EA2" w:rsidRDefault="00677DE5" w:rsidP="00556EA2">
            <w:pPr>
              <w:jc w:val="center"/>
              <w:rPr>
                <w:sz w:val="12"/>
              </w:rPr>
            </w:pPr>
            <w:r w:rsidRPr="00556EA2">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2656D" w14:textId="77777777" w:rsidR="00677DE5" w:rsidRPr="00556EA2" w:rsidRDefault="00677DE5" w:rsidP="00556EA2">
            <w:pPr>
              <w:jc w:val="center"/>
              <w:rPr>
                <w:sz w:val="12"/>
              </w:rPr>
            </w:pPr>
            <w:r w:rsidRPr="00556EA2">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9DB30" w14:textId="77777777" w:rsidR="00677DE5" w:rsidRPr="00556EA2" w:rsidRDefault="00677DE5" w:rsidP="00556EA2">
            <w:pPr>
              <w:jc w:val="center"/>
              <w:rPr>
                <w:sz w:val="12"/>
              </w:rPr>
            </w:pPr>
            <w:r w:rsidRPr="00556EA2">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AC36A" w14:textId="77777777" w:rsidR="00677DE5" w:rsidRPr="00556EA2" w:rsidRDefault="00677DE5" w:rsidP="00556EA2">
            <w:pPr>
              <w:jc w:val="center"/>
              <w:rPr>
                <w:sz w:val="12"/>
              </w:rPr>
            </w:pPr>
            <w:r w:rsidRPr="00556EA2">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78078" w14:textId="77777777" w:rsidR="00677DE5" w:rsidRPr="00556EA2" w:rsidRDefault="00677DE5" w:rsidP="00556EA2">
            <w:pPr>
              <w:jc w:val="center"/>
              <w:rPr>
                <w:sz w:val="12"/>
              </w:rPr>
            </w:pPr>
            <w:r w:rsidRPr="00556EA2">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82F98" w14:textId="77777777" w:rsidR="00677DE5" w:rsidRPr="00556EA2" w:rsidRDefault="00677DE5" w:rsidP="00556EA2">
            <w:pPr>
              <w:jc w:val="center"/>
              <w:rPr>
                <w:sz w:val="12"/>
              </w:rPr>
            </w:pPr>
            <w:r w:rsidRPr="00556EA2">
              <w:rPr>
                <w:sz w:val="12"/>
              </w:rPr>
              <w:t>0</w:t>
            </w:r>
          </w:p>
        </w:tc>
      </w:tr>
      <w:tr w:rsidR="00677DE5" w:rsidRPr="00556EA2" w14:paraId="3941E109"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1CB13E" w14:textId="77777777" w:rsidR="00677DE5" w:rsidRPr="00556EA2" w:rsidRDefault="00677DE5" w:rsidP="00556EA2">
            <w:pPr>
              <w:jc w:val="center"/>
              <w:rPr>
                <w:sz w:val="12"/>
              </w:rPr>
            </w:pPr>
            <w:r w:rsidRPr="00556EA2">
              <w:rPr>
                <w:sz w:val="12"/>
              </w:rPr>
              <w:t>NRW</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8685E" w14:textId="77777777" w:rsidR="00677DE5" w:rsidRPr="00556EA2" w:rsidRDefault="00677DE5" w:rsidP="00556EA2">
            <w:pPr>
              <w:jc w:val="center"/>
              <w:rPr>
                <w:sz w:val="12"/>
              </w:rPr>
            </w:pPr>
            <w:r w:rsidRPr="00556EA2">
              <w:rPr>
                <w:sz w:val="12"/>
              </w:rPr>
              <w:t>SPL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8DDFB" w14:textId="77777777" w:rsidR="00677DE5" w:rsidRPr="00556EA2" w:rsidRDefault="00677DE5" w:rsidP="00556EA2">
            <w:pPr>
              <w:jc w:val="center"/>
              <w:rPr>
                <w:sz w:val="12"/>
              </w:rPr>
            </w:pPr>
            <w:r w:rsidRPr="00556EA2">
              <w:rPr>
                <w:sz w:val="12"/>
              </w:rPr>
              <w:t>SPLHZ</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8952B" w14:textId="77777777" w:rsidR="00677DE5" w:rsidRPr="00556EA2" w:rsidRDefault="00677DE5" w:rsidP="00556EA2">
            <w:pPr>
              <w:jc w:val="center"/>
              <w:rPr>
                <w:sz w:val="12"/>
              </w:rPr>
            </w:pPr>
            <w:r w:rsidRPr="00556EA2">
              <w:rPr>
                <w:sz w:val="12"/>
              </w:rPr>
              <w:t>ORDHZ</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F41D3" w14:textId="77777777" w:rsidR="00677DE5" w:rsidRPr="00556EA2" w:rsidRDefault="00677DE5" w:rsidP="00556EA2">
            <w:pPr>
              <w:jc w:val="center"/>
              <w:rPr>
                <w:sz w:val="12"/>
              </w:rPr>
            </w:pPr>
            <w:r w:rsidRPr="00556EA2">
              <w:rPr>
                <w:sz w:val="12"/>
              </w:rPr>
              <w:t>MXOUT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D2621" w14:textId="77777777" w:rsidR="00677DE5" w:rsidRPr="00556EA2" w:rsidRDefault="00677DE5" w:rsidP="00556EA2">
            <w:pPr>
              <w:jc w:val="center"/>
              <w:rPr>
                <w:sz w:val="12"/>
              </w:rPr>
            </w:pPr>
            <w:r w:rsidRPr="00556EA2">
              <w:rPr>
                <w:sz w:val="12"/>
              </w:rPr>
              <w:t>PWR</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C8333" w14:textId="77777777" w:rsidR="00677DE5" w:rsidRPr="00556EA2" w:rsidRDefault="00677DE5" w:rsidP="00556EA2">
            <w:pPr>
              <w:jc w:val="center"/>
              <w:rPr>
                <w:sz w:val="12"/>
              </w:rPr>
            </w:pPr>
            <w:r w:rsidRPr="00556EA2">
              <w:rPr>
                <w:sz w:val="12"/>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212BF" w14:textId="77777777" w:rsidR="00677DE5" w:rsidRPr="00556EA2" w:rsidRDefault="00677DE5" w:rsidP="00556EA2">
            <w:pPr>
              <w:jc w:val="center"/>
              <w:rPr>
                <w:sz w:val="12"/>
              </w:rPr>
            </w:pPr>
            <w:r w:rsidRPr="00556EA2">
              <w:rPr>
                <w:sz w:val="12"/>
              </w:rPr>
              <w:t>RDY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5ED59" w14:textId="77777777" w:rsidR="00677DE5" w:rsidRPr="00556EA2" w:rsidRDefault="00677DE5" w:rsidP="00556EA2">
            <w:pPr>
              <w:jc w:val="center"/>
              <w:rPr>
                <w:sz w:val="12"/>
              </w:rPr>
            </w:pPr>
            <w:r w:rsidRPr="00556EA2">
              <w:rPr>
                <w:sz w:val="12"/>
              </w:rPr>
              <w:t>LOC</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94F3F81" w14:textId="77777777" w:rsidR="00677DE5" w:rsidRPr="00556EA2" w:rsidRDefault="00677DE5" w:rsidP="00556EA2">
            <w:pPr>
              <w:jc w:val="center"/>
              <w:rPr>
                <w:sz w:val="12"/>
              </w:rPr>
            </w:pPr>
            <w:r w:rsidRPr="00556EA2">
              <w:rPr>
                <w:sz w:val="12"/>
              </w:rPr>
              <w:t>PROT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0441F57" w14:textId="77777777" w:rsidR="00677DE5" w:rsidRPr="00556EA2" w:rsidRDefault="00677DE5" w:rsidP="00556EA2">
            <w:pPr>
              <w:jc w:val="center"/>
              <w:rPr>
                <w:sz w:val="12"/>
              </w:rPr>
            </w:pPr>
            <w:r w:rsidRPr="00556EA2">
              <w:rPr>
                <w:sz w:val="12"/>
              </w:rPr>
              <w:t>QOS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0732086" w14:textId="77777777" w:rsidR="00677DE5" w:rsidRPr="00556EA2" w:rsidRDefault="00677DE5" w:rsidP="00556EA2">
            <w:pPr>
              <w:jc w:val="center"/>
              <w:rPr>
                <w:sz w:val="12"/>
              </w:rPr>
            </w:pPr>
            <w:r w:rsidRPr="00556EA2">
              <w:rPr>
                <w:sz w:val="12"/>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39F4E" w14:textId="77777777" w:rsidR="00677DE5" w:rsidRPr="00556EA2" w:rsidRDefault="00677DE5" w:rsidP="00556EA2">
            <w:pPr>
              <w:jc w:val="center"/>
              <w:rPr>
                <w:sz w:val="12"/>
              </w:rPr>
            </w:pPr>
            <w:r w:rsidRPr="00556EA2">
              <w:rPr>
                <w:sz w:val="12"/>
              </w:rPr>
              <w:t>DECER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3919" w14:textId="77777777" w:rsidR="00677DE5" w:rsidRPr="00556EA2" w:rsidRDefault="00677DE5" w:rsidP="00556EA2">
            <w:pPr>
              <w:jc w:val="center"/>
              <w:rPr>
                <w:sz w:val="12"/>
              </w:rPr>
            </w:pPr>
            <w:r w:rsidRPr="00556EA2">
              <w:rPr>
                <w:sz w:val="12"/>
              </w:rPr>
              <w:t>NOCWT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22BAF" w14:textId="77777777" w:rsidR="00677DE5" w:rsidRPr="00556EA2" w:rsidRDefault="00677DE5" w:rsidP="00556EA2">
            <w:pPr>
              <w:jc w:val="center"/>
              <w:rPr>
                <w:sz w:val="12"/>
              </w:rPr>
            </w:pPr>
            <w:r w:rsidRPr="00556EA2">
              <w:rPr>
                <w:sz w:val="12"/>
              </w:rPr>
              <w:t>BAR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B28382" w14:textId="77777777" w:rsidR="00677DE5" w:rsidRPr="00556EA2" w:rsidRDefault="00677DE5" w:rsidP="00556EA2">
            <w:pPr>
              <w:jc w:val="center"/>
              <w:rPr>
                <w:sz w:val="12"/>
              </w:rPr>
            </w:pPr>
            <w:r w:rsidRPr="00556EA2">
              <w:rPr>
                <w:sz w:val="12"/>
              </w:rPr>
              <w:t>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6BEF24" w14:textId="77777777" w:rsidR="00677DE5" w:rsidRPr="00556EA2" w:rsidRDefault="00677DE5" w:rsidP="00556EA2">
            <w:pPr>
              <w:jc w:val="center"/>
              <w:rPr>
                <w:sz w:val="12"/>
              </w:rPr>
            </w:pPr>
            <w:r w:rsidRPr="00556EA2">
              <w:rPr>
                <w:sz w:val="12"/>
              </w:rPr>
              <w:t>DOMAIN</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2C20B8D" w14:textId="77777777" w:rsidR="00677DE5" w:rsidRPr="00556EA2" w:rsidRDefault="00677DE5" w:rsidP="00556EA2">
            <w:pPr>
              <w:jc w:val="center"/>
              <w:rPr>
                <w:sz w:val="12"/>
              </w:rPr>
            </w:pPr>
            <w:r w:rsidRPr="00556EA2">
              <w:rPr>
                <w:sz w:val="12"/>
              </w:rPr>
              <w:t>SNOOP</w:t>
            </w:r>
          </w:p>
        </w:tc>
      </w:tr>
    </w:tbl>
    <w:p w14:paraId="2F62F4AE" w14:textId="77777777" w:rsidR="00677DE5" w:rsidRDefault="00677DE5" w:rsidP="00556EA2">
      <w:pPr>
        <w:pStyle w:val="Caption"/>
      </w:pPr>
      <w:r>
        <w:t xml:space="preserve">Table </w:t>
      </w:r>
      <w:fldSimple w:instr=" SEQ Table \* ARABIC ">
        <w:r>
          <w:rPr>
            <w:noProof/>
          </w:rPr>
          <w:t>63</w:t>
        </w:r>
      </w:fldSimple>
      <w:r>
        <w:t xml:space="preserve"> AXIM_EVENT_CAPTURE_COMMAND_MASK_1 register</w:t>
      </w:r>
    </w:p>
    <w:p w14:paraId="02518BF5" w14:textId="77777777" w:rsidR="00677DE5" w:rsidRDefault="00677DE5" w:rsidP="00E10ED2">
      <w:pPr>
        <w:pStyle w:val="Heading3"/>
      </w:pPr>
      <w:r>
        <w:t>AXIM_EVENT_COUNTER_0</w:t>
      </w:r>
    </w:p>
    <w:p w14:paraId="0D72FA31" w14:textId="77777777" w:rsidR="00677DE5" w:rsidRDefault="00677DE5" w:rsidP="00556EA2">
      <w:pPr>
        <w:pStyle w:val="NormalWeb"/>
        <w:jc w:val="both"/>
      </w:pPr>
      <w: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0EF4E885" w14:textId="77777777" w:rsidR="00677DE5" w:rsidRDefault="00677DE5" w:rsidP="00E10ED2">
      <w:pPr>
        <w:pStyle w:val="NormalWeb"/>
      </w:pPr>
      <w:r>
        <w:t>Attribute: RW</w:t>
      </w:r>
    </w:p>
    <w:p w14:paraId="64890211" w14:textId="77777777" w:rsidR="00677DE5" w:rsidRDefault="00677DE5" w:rsidP="00E10ED2">
      <w:pPr>
        <w:pStyle w:val="NormalWeb"/>
      </w:pPr>
      <w:r>
        <w:t>Security: Non-secure</w:t>
      </w:r>
    </w:p>
    <w:p w14:paraId="77213883" w14:textId="77777777" w:rsidR="00677DE5" w:rsidRDefault="00677DE5" w:rsidP="00E10ED2">
      <w:pPr>
        <w:pStyle w:val="NormalWeb"/>
      </w:pPr>
      <w:r>
        <w:t>Bit field description:</w:t>
      </w:r>
    </w:p>
    <w:p w14:paraId="508200D6" w14:textId="77777777" w:rsidR="00677DE5" w:rsidRDefault="00677DE5" w:rsidP="00312028">
      <w:pPr>
        <w:numPr>
          <w:ilvl w:val="0"/>
          <w:numId w:val="92"/>
        </w:numPr>
        <w:spacing w:before="100" w:beforeAutospacing="1" w:after="100" w:afterAutospacing="1" w:line="240" w:lineRule="auto"/>
      </w:pPr>
      <w:r>
        <w:rPr>
          <w:b/>
          <w:bCs/>
        </w:rPr>
        <w:t>CNTR</w:t>
      </w:r>
      <w: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559A651E"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66E657"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4DDA"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A9183"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D4F51"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8B2AA"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AEE3D"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62C4"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3D36A"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7E06"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710A"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263B2"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7A66B"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08FF"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0C56"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BEFB8"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853B1"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F6BB7"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3115"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BD829"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05518"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D360A"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ED994"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DC23B"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12582"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8980E"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5B42"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FA45C"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1056F"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4D03"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95630"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C5112"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EED17" w14:textId="77777777" w:rsidR="00677DE5" w:rsidRPr="00556EA2" w:rsidRDefault="00677DE5" w:rsidP="00556EA2">
            <w:pPr>
              <w:jc w:val="center"/>
              <w:rPr>
                <w:sz w:val="14"/>
              </w:rPr>
            </w:pPr>
            <w:r w:rsidRPr="00556EA2">
              <w:rPr>
                <w:sz w:val="14"/>
              </w:rPr>
              <w:t>32</w:t>
            </w:r>
          </w:p>
        </w:tc>
      </w:tr>
      <w:tr w:rsidR="00677DE5" w:rsidRPr="00556EA2" w14:paraId="14CB813E"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F2620F8" w14:textId="77777777" w:rsidR="00677DE5" w:rsidRPr="00556EA2" w:rsidRDefault="00677DE5" w:rsidP="00556EA2">
            <w:pPr>
              <w:jc w:val="center"/>
              <w:rPr>
                <w:sz w:val="14"/>
              </w:rPr>
            </w:pPr>
            <w:r w:rsidRPr="00556EA2">
              <w:rPr>
                <w:sz w:val="14"/>
              </w:rPr>
              <w:t>u</w:t>
            </w:r>
          </w:p>
        </w:tc>
      </w:tr>
      <w:tr w:rsidR="00677DE5" w:rsidRPr="00556EA2" w14:paraId="31D51314"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29F55F"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73327"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21963"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4C9F9"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53B95"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BB313"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A19D"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1E957"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17843"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F6B04"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98000"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04A1B"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7B9EF"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4F4A4"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A2A38"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27CE3"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DE26F"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4B196"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ABAC"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FB9B3"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40E86"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E0651"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530E3"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137AC"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1BF10"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BB323"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415E4"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8CF0"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3CD78"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E5F38"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7AD1A"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9C68" w14:textId="77777777" w:rsidR="00677DE5" w:rsidRPr="00556EA2" w:rsidRDefault="00677DE5" w:rsidP="00556EA2">
            <w:pPr>
              <w:jc w:val="center"/>
              <w:rPr>
                <w:sz w:val="14"/>
              </w:rPr>
            </w:pPr>
            <w:r w:rsidRPr="00556EA2">
              <w:rPr>
                <w:sz w:val="14"/>
              </w:rPr>
              <w:t>0</w:t>
            </w:r>
          </w:p>
        </w:tc>
      </w:tr>
      <w:tr w:rsidR="00677DE5" w:rsidRPr="00556EA2" w14:paraId="66D1782D"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649C32D" w14:textId="77777777" w:rsidR="00677DE5" w:rsidRPr="00556EA2" w:rsidRDefault="00677DE5" w:rsidP="00556EA2">
            <w:pPr>
              <w:jc w:val="center"/>
              <w:rPr>
                <w:sz w:val="14"/>
              </w:rPr>
            </w:pPr>
            <w:r w:rsidRPr="00556EA2">
              <w:rPr>
                <w:sz w:val="14"/>
              </w:rPr>
              <w:t>CNTR</w:t>
            </w:r>
          </w:p>
        </w:tc>
      </w:tr>
    </w:tbl>
    <w:p w14:paraId="0CFC4698" w14:textId="77777777" w:rsidR="00677DE5" w:rsidRDefault="00677DE5" w:rsidP="00556EA2">
      <w:pPr>
        <w:pStyle w:val="Caption"/>
      </w:pPr>
      <w:r>
        <w:t xml:space="preserve">Table </w:t>
      </w:r>
      <w:fldSimple w:instr=" SEQ Table \* ARABIC ">
        <w:r>
          <w:rPr>
            <w:noProof/>
          </w:rPr>
          <w:t>64</w:t>
        </w:r>
      </w:fldSimple>
      <w:r>
        <w:t xml:space="preserve"> AXIM_EVENT_COUNTER_0 register</w:t>
      </w:r>
    </w:p>
    <w:p w14:paraId="452CEC71" w14:textId="77777777" w:rsidR="00677DE5" w:rsidRDefault="00677DE5" w:rsidP="00E10ED2">
      <w:pPr>
        <w:pStyle w:val="Heading3"/>
      </w:pPr>
      <w:r>
        <w:lastRenderedPageBreak/>
        <w:t>AXIM_EVENT_COUNTER_1</w:t>
      </w:r>
    </w:p>
    <w:p w14:paraId="67777FDE" w14:textId="77777777" w:rsidR="00677DE5" w:rsidRDefault="00677DE5" w:rsidP="00556EA2">
      <w:pPr>
        <w:pStyle w:val="NormalWeb"/>
        <w:jc w:val="both"/>
      </w:pPr>
      <w:r>
        <w:t>32-bit counter which is used to count the captured statistics events. This counter can hold the count of commands filtered on the AR, AW channels. When measuring command latency, this counter holds the denominator or sum of number of cycles between command and response for multiple commands over which latency is measured.</w:t>
      </w:r>
    </w:p>
    <w:p w14:paraId="6E71592A" w14:textId="77777777" w:rsidR="00677DE5" w:rsidRDefault="00677DE5" w:rsidP="00E10ED2">
      <w:pPr>
        <w:pStyle w:val="NormalWeb"/>
      </w:pPr>
      <w:r>
        <w:t>Attribute: RW</w:t>
      </w:r>
    </w:p>
    <w:p w14:paraId="0D768138" w14:textId="77777777" w:rsidR="00677DE5" w:rsidRDefault="00677DE5" w:rsidP="00E10ED2">
      <w:pPr>
        <w:pStyle w:val="NormalWeb"/>
      </w:pPr>
      <w:r>
        <w:t>Security: Non-secure</w:t>
      </w:r>
    </w:p>
    <w:p w14:paraId="1647F69F" w14:textId="77777777" w:rsidR="00677DE5" w:rsidRDefault="00677DE5" w:rsidP="00E10ED2">
      <w:pPr>
        <w:pStyle w:val="NormalWeb"/>
      </w:pPr>
      <w:r>
        <w:t>Bit field description:</w:t>
      </w:r>
    </w:p>
    <w:p w14:paraId="61CCEADB" w14:textId="77777777" w:rsidR="00677DE5" w:rsidRDefault="00677DE5" w:rsidP="00312028">
      <w:pPr>
        <w:numPr>
          <w:ilvl w:val="0"/>
          <w:numId w:val="93"/>
        </w:numPr>
        <w:spacing w:before="100" w:beforeAutospacing="1" w:after="100" w:afterAutospacing="1" w:line="240" w:lineRule="auto"/>
      </w:pPr>
      <w:r>
        <w:rPr>
          <w:b/>
          <w:bCs/>
        </w:rPr>
        <w:t>CNTR</w:t>
      </w:r>
      <w:r>
        <w:t>[31:0] - Counter</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387F88DA"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5ABD23"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69891"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7DD00"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193F"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7454"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B0AD"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C7D7"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F91FF"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0A619"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0EB58"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155C7"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47FB7"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49A2C"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B6C38"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358EA"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6E82A"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8779"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AFC3B"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B4404"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D2C77"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90FF"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A5037"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4360F"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A9C77"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51DA"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E031E"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A7774"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58A03"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6C15"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B370B"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BA3E6"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B6E9E" w14:textId="77777777" w:rsidR="00677DE5" w:rsidRPr="00556EA2" w:rsidRDefault="00677DE5" w:rsidP="00556EA2">
            <w:pPr>
              <w:jc w:val="center"/>
              <w:rPr>
                <w:sz w:val="14"/>
              </w:rPr>
            </w:pPr>
            <w:r w:rsidRPr="00556EA2">
              <w:rPr>
                <w:sz w:val="14"/>
              </w:rPr>
              <w:t>32</w:t>
            </w:r>
          </w:p>
        </w:tc>
      </w:tr>
      <w:tr w:rsidR="00677DE5" w:rsidRPr="00556EA2" w14:paraId="378907D2"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FB1EACA" w14:textId="77777777" w:rsidR="00677DE5" w:rsidRPr="00556EA2" w:rsidRDefault="00677DE5" w:rsidP="00556EA2">
            <w:pPr>
              <w:jc w:val="center"/>
              <w:rPr>
                <w:sz w:val="14"/>
              </w:rPr>
            </w:pPr>
            <w:r w:rsidRPr="00556EA2">
              <w:rPr>
                <w:sz w:val="14"/>
              </w:rPr>
              <w:t>u</w:t>
            </w:r>
          </w:p>
        </w:tc>
      </w:tr>
      <w:tr w:rsidR="00677DE5" w:rsidRPr="00556EA2" w14:paraId="5F74B5A9"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EFDE539"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F7EB2"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34FA"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92B24"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F97E"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2287"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16106"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3DDB3"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F08C"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50080"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11FF1"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33A8B"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99FBE"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0D2C"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036F6"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95D60"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FF5D5"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6AA93"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A73BD"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E531"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33FE0"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3B41"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2660"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EACC"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4573E"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3DC23"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0F2DF"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22BC7"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6582B"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15285"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9D8C"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3C68C" w14:textId="77777777" w:rsidR="00677DE5" w:rsidRPr="00556EA2" w:rsidRDefault="00677DE5" w:rsidP="00556EA2">
            <w:pPr>
              <w:jc w:val="center"/>
              <w:rPr>
                <w:sz w:val="14"/>
              </w:rPr>
            </w:pPr>
            <w:r w:rsidRPr="00556EA2">
              <w:rPr>
                <w:sz w:val="14"/>
              </w:rPr>
              <w:t>0</w:t>
            </w:r>
          </w:p>
        </w:tc>
      </w:tr>
      <w:tr w:rsidR="00677DE5" w:rsidRPr="00556EA2" w14:paraId="4AF09971"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B69F534" w14:textId="77777777" w:rsidR="00677DE5" w:rsidRPr="00556EA2" w:rsidRDefault="00677DE5" w:rsidP="00556EA2">
            <w:pPr>
              <w:jc w:val="center"/>
              <w:rPr>
                <w:sz w:val="14"/>
              </w:rPr>
            </w:pPr>
            <w:r w:rsidRPr="00556EA2">
              <w:rPr>
                <w:sz w:val="14"/>
              </w:rPr>
              <w:t>CNTR</w:t>
            </w:r>
          </w:p>
        </w:tc>
      </w:tr>
    </w:tbl>
    <w:p w14:paraId="0B3B5DD2" w14:textId="77777777" w:rsidR="00677DE5" w:rsidRDefault="00677DE5" w:rsidP="00556EA2">
      <w:pPr>
        <w:pStyle w:val="Caption"/>
      </w:pPr>
      <w:r>
        <w:t xml:space="preserve">Table </w:t>
      </w:r>
      <w:fldSimple w:instr=" SEQ Table \* ARABIC ">
        <w:r>
          <w:rPr>
            <w:noProof/>
          </w:rPr>
          <w:t>65</w:t>
        </w:r>
      </w:fldSimple>
      <w:r>
        <w:t xml:space="preserve"> AXIM_EVENT_COUNTER_1 register</w:t>
      </w:r>
    </w:p>
    <w:p w14:paraId="7F8AE5A0" w14:textId="77777777" w:rsidR="00677DE5" w:rsidRDefault="00677DE5" w:rsidP="00E10ED2">
      <w:pPr>
        <w:pStyle w:val="Heading3"/>
      </w:pPr>
      <w:r>
        <w:t>AXIM_EVENT_STATUS</w:t>
      </w:r>
    </w:p>
    <w:p w14:paraId="0E982F01" w14:textId="77777777" w:rsidR="00677DE5" w:rsidRDefault="00677DE5" w:rsidP="00556EA2">
      <w:pPr>
        <w:pStyle w:val="NormalWeb"/>
        <w:jc w:val="both"/>
      </w:pPr>
      <w:r>
        <w:t>When reordering is disabled on the master bridge, hazard stall occurs if the master tries to access a new slave device while response from a different slave is outstanding on the same AID.</w:t>
      </w:r>
    </w:p>
    <w:p w14:paraId="7F4FE0D9" w14:textId="77777777" w:rsidR="00677DE5" w:rsidRDefault="00677DE5" w:rsidP="00556EA2">
      <w:pPr>
        <w:pStyle w:val="NormalWeb"/>
        <w:jc w:val="both"/>
      </w:pPr>
      <w:r>
        <w:t xml:space="preserve">This is because the responses can arrive out of order and the bridge is not equipped to correct the order. Without re-order buffers, hazard stalls also occur if a new large command needs to be split while there are older commands outstanding, or a large command just finished sending all its split segments but all responses have not returned yet. </w:t>
      </w:r>
    </w:p>
    <w:p w14:paraId="3671DA78" w14:textId="77777777" w:rsidR="00677DE5" w:rsidRDefault="00677DE5" w:rsidP="00556EA2">
      <w:pPr>
        <w:pStyle w:val="NormalWeb"/>
        <w:jc w:val="both"/>
      </w:pPr>
      <w:r>
        <w:t>When reordering is enabled, stall due to hazard occurs if a new command arrives, whose NoC QoS is different from the NoC QoS of commands outstanding on that AID.</w:t>
      </w:r>
    </w:p>
    <w:p w14:paraId="48D70E53" w14:textId="77777777" w:rsidR="00677DE5" w:rsidRDefault="00677DE5" w:rsidP="00556EA2">
      <w:pPr>
        <w:pStyle w:val="NormalWeb"/>
        <w:jc w:val="both"/>
      </w:pPr>
      <w:r>
        <w:t>Attribute: R</w:t>
      </w:r>
    </w:p>
    <w:p w14:paraId="7D4D7318" w14:textId="77777777" w:rsidR="00677DE5" w:rsidRDefault="00677DE5" w:rsidP="00E10ED2">
      <w:pPr>
        <w:pStyle w:val="NormalWeb"/>
      </w:pPr>
      <w:r>
        <w:t>Security: Non-secure</w:t>
      </w:r>
    </w:p>
    <w:p w14:paraId="1F4563F8" w14:textId="77777777" w:rsidR="00677DE5" w:rsidRDefault="00677DE5" w:rsidP="00E10ED2">
      <w:pPr>
        <w:pStyle w:val="NormalWeb"/>
      </w:pPr>
      <w:r>
        <w:t>Bit field description:</w:t>
      </w:r>
    </w:p>
    <w:p w14:paraId="4418EB7F" w14:textId="77777777" w:rsidR="00677DE5" w:rsidRDefault="00677DE5" w:rsidP="00312028">
      <w:pPr>
        <w:numPr>
          <w:ilvl w:val="0"/>
          <w:numId w:val="94"/>
        </w:numPr>
        <w:spacing w:before="100" w:beforeAutospacing="1" w:after="100" w:afterAutospacing="1" w:line="240" w:lineRule="auto"/>
      </w:pPr>
      <w:r>
        <w:rPr>
          <w:b/>
          <w:bCs/>
        </w:rPr>
        <w:t>AWO</w:t>
      </w:r>
      <w:r>
        <w:t xml:space="preserve">[7] - </w:t>
      </w:r>
      <w:r>
        <w:br/>
        <w:t>1'b1: Write commands are outstanding to the slave specified in OSSLV register</w:t>
      </w:r>
    </w:p>
    <w:p w14:paraId="0B0F4F24" w14:textId="77777777" w:rsidR="00677DE5" w:rsidRDefault="00677DE5" w:rsidP="00312028">
      <w:pPr>
        <w:numPr>
          <w:ilvl w:val="0"/>
          <w:numId w:val="94"/>
        </w:numPr>
        <w:spacing w:before="100" w:beforeAutospacing="1" w:after="100" w:afterAutospacing="1" w:line="240" w:lineRule="auto"/>
      </w:pPr>
      <w:r>
        <w:rPr>
          <w:b/>
          <w:bCs/>
        </w:rPr>
        <w:t>ARO</w:t>
      </w:r>
      <w:r>
        <w:t xml:space="preserve">[6] - </w:t>
      </w:r>
      <w:r>
        <w:br/>
        <w:t>1'b1: Read commands are outstanding to the slave specified in OSSLV register</w:t>
      </w:r>
    </w:p>
    <w:p w14:paraId="655BD00C" w14:textId="77777777" w:rsidR="00677DE5" w:rsidRDefault="00677DE5" w:rsidP="00312028">
      <w:pPr>
        <w:numPr>
          <w:ilvl w:val="0"/>
          <w:numId w:val="94"/>
        </w:numPr>
        <w:spacing w:before="100" w:beforeAutospacing="1" w:after="100" w:afterAutospacing="1" w:line="240" w:lineRule="auto"/>
      </w:pPr>
      <w:r>
        <w:rPr>
          <w:b/>
          <w:bCs/>
        </w:rPr>
        <w:lastRenderedPageBreak/>
        <w:t>AWS</w:t>
      </w:r>
      <w:r>
        <w:t xml:space="preserve">[5] - </w:t>
      </w:r>
      <w:r>
        <w:br/>
        <w:t>1'b1: AW channel is stalled on hazard</w:t>
      </w:r>
    </w:p>
    <w:p w14:paraId="0E495080" w14:textId="77777777" w:rsidR="00677DE5" w:rsidRDefault="00677DE5" w:rsidP="00312028">
      <w:pPr>
        <w:numPr>
          <w:ilvl w:val="0"/>
          <w:numId w:val="94"/>
        </w:numPr>
        <w:spacing w:before="100" w:beforeAutospacing="1" w:after="100" w:afterAutospacing="1" w:line="240" w:lineRule="auto"/>
      </w:pPr>
      <w:r>
        <w:rPr>
          <w:b/>
          <w:bCs/>
        </w:rPr>
        <w:t>ARS</w:t>
      </w:r>
      <w:r>
        <w:t xml:space="preserve">[4] - </w:t>
      </w:r>
      <w:r>
        <w:br/>
        <w:t>1'b1: AR channel is stalled on hazard</w:t>
      </w:r>
    </w:p>
    <w:p w14:paraId="2DA206CF" w14:textId="77777777" w:rsidR="00677DE5" w:rsidRDefault="00677DE5" w:rsidP="00312028">
      <w:pPr>
        <w:numPr>
          <w:ilvl w:val="0"/>
          <w:numId w:val="94"/>
        </w:numPr>
        <w:spacing w:before="100" w:beforeAutospacing="1" w:after="100" w:afterAutospacing="1" w:line="240" w:lineRule="auto"/>
      </w:pPr>
      <w:r>
        <w:rPr>
          <w:b/>
          <w:bCs/>
        </w:rPr>
        <w:t>WOE</w:t>
      </w:r>
      <w:r>
        <w:t xml:space="preserve">[3] - </w:t>
      </w:r>
      <w:r>
        <w:br/>
        <w:t>1'b1: There are no write commands outstanding from the attached master device</w:t>
      </w:r>
    </w:p>
    <w:p w14:paraId="3BEBF18A" w14:textId="77777777" w:rsidR="00677DE5" w:rsidRDefault="00677DE5" w:rsidP="00312028">
      <w:pPr>
        <w:numPr>
          <w:ilvl w:val="0"/>
          <w:numId w:val="94"/>
        </w:numPr>
        <w:spacing w:before="100" w:beforeAutospacing="1" w:after="100" w:afterAutospacing="1" w:line="240" w:lineRule="auto"/>
      </w:pPr>
      <w:r>
        <w:rPr>
          <w:b/>
          <w:bCs/>
        </w:rPr>
        <w:t>ROE</w:t>
      </w:r>
      <w:r>
        <w:t xml:space="preserve">[2] - </w:t>
      </w:r>
      <w:r>
        <w:br/>
        <w:t>1'b1: There are no read commands outstanding from the attached master device</w:t>
      </w:r>
    </w:p>
    <w:p w14:paraId="659E19C4" w14:textId="77777777" w:rsidR="00677DE5" w:rsidRDefault="00677DE5" w:rsidP="00312028">
      <w:pPr>
        <w:numPr>
          <w:ilvl w:val="0"/>
          <w:numId w:val="94"/>
        </w:numPr>
        <w:spacing w:before="100" w:beforeAutospacing="1" w:after="100" w:afterAutospacing="1" w:line="240" w:lineRule="auto"/>
      </w:pPr>
      <w:r>
        <w:rPr>
          <w:b/>
          <w:bCs/>
        </w:rPr>
        <w:t>WOF</w:t>
      </w:r>
      <w:r>
        <w:t xml:space="preserve">[1] - </w:t>
      </w:r>
      <w:r>
        <w:br/>
        <w:t>1'b1: Maximum supported number of write commands are outstanding waiting for response and no more requests can be accepted</w:t>
      </w:r>
      <w:r>
        <w:br/>
        <w:t>1'b0: Master bridge can accept more write requests</w:t>
      </w:r>
    </w:p>
    <w:p w14:paraId="7D4F5DD9" w14:textId="77777777" w:rsidR="00677DE5" w:rsidRDefault="00677DE5" w:rsidP="00312028">
      <w:pPr>
        <w:numPr>
          <w:ilvl w:val="0"/>
          <w:numId w:val="94"/>
        </w:numPr>
        <w:spacing w:before="100" w:beforeAutospacing="1" w:after="100" w:afterAutospacing="1" w:line="240" w:lineRule="auto"/>
      </w:pPr>
      <w:r>
        <w:rPr>
          <w:b/>
          <w:bCs/>
        </w:rPr>
        <w:t>ROF</w:t>
      </w:r>
      <w:r>
        <w:t xml:space="preserve">[0] - </w:t>
      </w:r>
      <w:r>
        <w:br/>
        <w:t>1'b1: Maximum supported number of read commands are outstanding waiting for response and no more requests can be accepted</w:t>
      </w:r>
      <w:r>
        <w:br/>
        <w:t>1'b0: Master bridge can accept more read requests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433"/>
        <w:gridCol w:w="387"/>
        <w:gridCol w:w="397"/>
        <w:gridCol w:w="350"/>
        <w:gridCol w:w="410"/>
        <w:gridCol w:w="364"/>
        <w:gridCol w:w="402"/>
        <w:gridCol w:w="363"/>
      </w:tblGrid>
      <w:tr w:rsidR="00677DE5" w:rsidRPr="00556EA2" w14:paraId="0DD5BBC5"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D05261"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53985"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C5478"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5F6E"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6BEA7"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CCF48"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8C2FE"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D48D7"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02D49"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60072"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BCE5C"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7B10"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5CDE8"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926DC"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76C6"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D7440"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1B1DD"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1335E"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C6CF2"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C6AE9"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E552B"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3B5F"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082CD"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6E3C4"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A242"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7F78"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BC8A1"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B581"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BC512"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407A6"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64969"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B46BE" w14:textId="77777777" w:rsidR="00677DE5" w:rsidRPr="00556EA2" w:rsidRDefault="00677DE5" w:rsidP="00556EA2">
            <w:pPr>
              <w:jc w:val="center"/>
              <w:rPr>
                <w:sz w:val="14"/>
              </w:rPr>
            </w:pPr>
            <w:r w:rsidRPr="00556EA2">
              <w:rPr>
                <w:sz w:val="14"/>
              </w:rPr>
              <w:t>32</w:t>
            </w:r>
          </w:p>
        </w:tc>
      </w:tr>
      <w:tr w:rsidR="00677DE5" w:rsidRPr="00556EA2" w14:paraId="6D3B02D3"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B9138C0" w14:textId="77777777" w:rsidR="00677DE5" w:rsidRPr="00556EA2" w:rsidRDefault="00677DE5" w:rsidP="00556EA2">
            <w:pPr>
              <w:jc w:val="center"/>
              <w:rPr>
                <w:sz w:val="14"/>
              </w:rPr>
            </w:pPr>
            <w:r w:rsidRPr="00556EA2">
              <w:rPr>
                <w:sz w:val="14"/>
              </w:rPr>
              <w:t>u</w:t>
            </w:r>
          </w:p>
        </w:tc>
      </w:tr>
      <w:tr w:rsidR="00677DE5" w:rsidRPr="00556EA2" w14:paraId="0A51E9C4"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E85A22"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67908"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E07F7"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46379"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90381"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850F1"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08A9"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736CE"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369C"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1B3E0"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E4A81"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CFE32"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09B02"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76336"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CD08"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79182"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60DC1"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A83AC"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4029"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C6DA4"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6F316"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869E9"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DE19"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C1F61"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C8BDB"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E0C33"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6F0D9"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27306"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7DE0"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0EC45"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4CA24"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8DF6" w14:textId="77777777" w:rsidR="00677DE5" w:rsidRPr="00556EA2" w:rsidRDefault="00677DE5" w:rsidP="00556EA2">
            <w:pPr>
              <w:jc w:val="center"/>
              <w:rPr>
                <w:sz w:val="14"/>
              </w:rPr>
            </w:pPr>
            <w:r w:rsidRPr="00556EA2">
              <w:rPr>
                <w:sz w:val="14"/>
              </w:rPr>
              <w:t>0</w:t>
            </w:r>
          </w:p>
        </w:tc>
      </w:tr>
      <w:tr w:rsidR="00677DE5" w:rsidRPr="00556EA2" w14:paraId="280BF324" w14:textId="77777777" w:rsidTr="00556EA2">
        <w:trPr>
          <w:tblCellSpacing w:w="7" w:type="dxa"/>
          <w:jc w:val="center"/>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0381BE0D" w14:textId="77777777" w:rsidR="00677DE5" w:rsidRPr="00556EA2" w:rsidRDefault="00677DE5" w:rsidP="00556EA2">
            <w:pPr>
              <w:jc w:val="center"/>
              <w:rPr>
                <w:sz w:val="14"/>
              </w:rPr>
            </w:pPr>
            <w:r w:rsidRPr="00556EA2">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4B4E4" w14:textId="77777777" w:rsidR="00677DE5" w:rsidRPr="00556EA2" w:rsidRDefault="00677DE5" w:rsidP="00556EA2">
            <w:pPr>
              <w:jc w:val="center"/>
              <w:rPr>
                <w:sz w:val="14"/>
              </w:rPr>
            </w:pPr>
            <w:r w:rsidRPr="00556EA2">
              <w:rPr>
                <w:sz w:val="14"/>
              </w:rPr>
              <w:t>AWO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C6332" w14:textId="77777777" w:rsidR="00677DE5" w:rsidRPr="00556EA2" w:rsidRDefault="00677DE5" w:rsidP="00556EA2">
            <w:pPr>
              <w:jc w:val="center"/>
              <w:rPr>
                <w:sz w:val="14"/>
              </w:rPr>
            </w:pPr>
            <w:r w:rsidRPr="00556EA2">
              <w:rPr>
                <w:sz w:val="14"/>
              </w:rPr>
              <w:t>ARO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6633B" w14:textId="77777777" w:rsidR="00677DE5" w:rsidRPr="00556EA2" w:rsidRDefault="00677DE5" w:rsidP="00556EA2">
            <w:pPr>
              <w:jc w:val="center"/>
              <w:rPr>
                <w:sz w:val="14"/>
              </w:rPr>
            </w:pPr>
            <w:r w:rsidRPr="00556EA2">
              <w:rPr>
                <w:sz w:val="14"/>
              </w:rPr>
              <w:t>AWS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9C81D" w14:textId="77777777" w:rsidR="00677DE5" w:rsidRPr="00556EA2" w:rsidRDefault="00677DE5" w:rsidP="00556EA2">
            <w:pPr>
              <w:jc w:val="center"/>
              <w:rPr>
                <w:sz w:val="14"/>
              </w:rPr>
            </w:pPr>
            <w:r w:rsidRPr="00556EA2">
              <w:rPr>
                <w:sz w:val="14"/>
              </w:rPr>
              <w:t>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0023" w14:textId="77777777" w:rsidR="00677DE5" w:rsidRPr="00556EA2" w:rsidRDefault="00677DE5" w:rsidP="00556EA2">
            <w:pPr>
              <w:jc w:val="center"/>
              <w:rPr>
                <w:sz w:val="14"/>
              </w:rPr>
            </w:pPr>
            <w:r w:rsidRPr="00556EA2">
              <w:rPr>
                <w:sz w:val="14"/>
              </w:rPr>
              <w:t>WOE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52571" w14:textId="77777777" w:rsidR="00677DE5" w:rsidRPr="00556EA2" w:rsidRDefault="00677DE5" w:rsidP="00556EA2">
            <w:pPr>
              <w:jc w:val="center"/>
              <w:rPr>
                <w:sz w:val="14"/>
              </w:rPr>
            </w:pPr>
            <w:r w:rsidRPr="00556EA2">
              <w:rPr>
                <w:sz w:val="14"/>
              </w:rPr>
              <w:t>ROE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3B17" w14:textId="77777777" w:rsidR="00677DE5" w:rsidRPr="00556EA2" w:rsidRDefault="00677DE5" w:rsidP="00556EA2">
            <w:pPr>
              <w:jc w:val="center"/>
              <w:rPr>
                <w:sz w:val="14"/>
              </w:rPr>
            </w:pPr>
            <w:r w:rsidRPr="00556EA2">
              <w:rPr>
                <w:sz w:val="14"/>
              </w:rPr>
              <w:t>WOF</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9AF6F" w14:textId="77777777" w:rsidR="00677DE5" w:rsidRPr="00556EA2" w:rsidRDefault="00677DE5" w:rsidP="00556EA2">
            <w:pPr>
              <w:jc w:val="center"/>
              <w:rPr>
                <w:sz w:val="14"/>
              </w:rPr>
            </w:pPr>
            <w:r w:rsidRPr="00556EA2">
              <w:rPr>
                <w:sz w:val="14"/>
              </w:rPr>
              <w:t>ROF</w:t>
            </w:r>
          </w:p>
        </w:tc>
      </w:tr>
    </w:tbl>
    <w:p w14:paraId="6D7B804C" w14:textId="77777777" w:rsidR="00677DE5" w:rsidRDefault="00677DE5" w:rsidP="00556EA2">
      <w:pPr>
        <w:pStyle w:val="Caption"/>
      </w:pPr>
      <w:r>
        <w:t xml:space="preserve">Table </w:t>
      </w:r>
      <w:fldSimple w:instr=" SEQ Table \* ARABIC ">
        <w:r>
          <w:rPr>
            <w:noProof/>
          </w:rPr>
          <w:t>66</w:t>
        </w:r>
      </w:fldSimple>
      <w:r>
        <w:t>AXIM_EVENT_STATUS register</w:t>
      </w:r>
    </w:p>
    <w:p w14:paraId="35F5C3BE" w14:textId="77777777" w:rsidR="00677DE5" w:rsidRDefault="00677DE5" w:rsidP="00E10ED2">
      <w:pPr>
        <w:pStyle w:val="Heading3"/>
      </w:pPr>
      <w:r>
        <w:t>AXIM_INJECT_FLOPPARITY_ERROR</w:t>
      </w:r>
    </w:p>
    <w:p w14:paraId="30632BA9" w14:textId="77777777" w:rsidR="00677DE5" w:rsidRDefault="00677DE5" w:rsidP="00556EA2">
      <w:pPr>
        <w:pStyle w:val="NormalWeb"/>
        <w:jc w:val="both"/>
      </w:pPr>
      <w:r>
        <w:t>Error injection register for flop structure parity errors. This register is readable/writeable by software and used by hardware to inject errors.</w:t>
      </w:r>
    </w:p>
    <w:p w14:paraId="678ED1DA" w14:textId="77777777" w:rsidR="00677DE5" w:rsidRDefault="00677DE5" w:rsidP="00E10ED2">
      <w:pPr>
        <w:pStyle w:val="NormalWeb"/>
      </w:pPr>
      <w:r>
        <w:t>Attribute: RW</w:t>
      </w:r>
    </w:p>
    <w:p w14:paraId="6D1581C4" w14:textId="77777777" w:rsidR="00677DE5" w:rsidRDefault="00677DE5" w:rsidP="00E10ED2">
      <w:pPr>
        <w:pStyle w:val="NormalWeb"/>
      </w:pPr>
      <w:r>
        <w:t>Security: Secure access only</w:t>
      </w:r>
    </w:p>
    <w:p w14:paraId="6D2039C8" w14:textId="77777777" w:rsidR="00677DE5" w:rsidRDefault="00677DE5" w:rsidP="00E10ED2">
      <w:pPr>
        <w:pStyle w:val="NormalWeb"/>
      </w:pPr>
      <w:r>
        <w:t>Bit field description:</w:t>
      </w:r>
    </w:p>
    <w:p w14:paraId="085597FC" w14:textId="77777777" w:rsidR="00677DE5" w:rsidRDefault="00677DE5" w:rsidP="00312028">
      <w:pPr>
        <w:numPr>
          <w:ilvl w:val="0"/>
          <w:numId w:val="95"/>
        </w:numPr>
        <w:spacing w:before="100" w:beforeAutospacing="1" w:after="100" w:afterAutospacing="1" w:line="240" w:lineRule="auto"/>
      </w:pPr>
      <w:r>
        <w:rPr>
          <w:b/>
          <w:bCs/>
        </w:rPr>
        <w:t>R_CPKT_FIFO_ERR_INJ</w:t>
      </w:r>
      <w:r>
        <w:t xml:space="preserve">[14] - </w:t>
      </w:r>
      <w:r>
        <w:br/>
        <w:t xml:space="preserve">1'b1: Inject parity error in R channel cpkt fifo. </w:t>
      </w:r>
    </w:p>
    <w:p w14:paraId="56B4486E" w14:textId="77777777" w:rsidR="00677DE5" w:rsidRDefault="00677DE5" w:rsidP="00312028">
      <w:pPr>
        <w:numPr>
          <w:ilvl w:val="0"/>
          <w:numId w:val="95"/>
        </w:numPr>
        <w:spacing w:before="100" w:beforeAutospacing="1" w:after="100" w:afterAutospacing="1" w:line="240" w:lineRule="auto"/>
      </w:pPr>
      <w:r>
        <w:rPr>
          <w:b/>
          <w:bCs/>
        </w:rPr>
        <w:t>CRID_FIFO_ERR_INJ</w:t>
      </w:r>
      <w:r>
        <w:t xml:space="preserve">[13] - </w:t>
      </w:r>
      <w:r>
        <w:br/>
        <w:t xml:space="preserve">1'b1: Inject parity error in CRCD channel CRID fifo. </w:t>
      </w:r>
    </w:p>
    <w:p w14:paraId="5D4B9267" w14:textId="77777777" w:rsidR="00677DE5" w:rsidRDefault="00677DE5" w:rsidP="00312028">
      <w:pPr>
        <w:numPr>
          <w:ilvl w:val="0"/>
          <w:numId w:val="95"/>
        </w:numPr>
        <w:spacing w:before="100" w:beforeAutospacing="1" w:after="100" w:afterAutospacing="1" w:line="240" w:lineRule="auto"/>
      </w:pPr>
      <w:r>
        <w:rPr>
          <w:b/>
          <w:bCs/>
        </w:rPr>
        <w:t>RACK_FIFO_ERR_INJ</w:t>
      </w:r>
      <w:r>
        <w:t xml:space="preserve">[12] - </w:t>
      </w:r>
      <w:r>
        <w:br/>
        <w:t xml:space="preserve">1'b1: Inject parity error in ACK channel RACK fifo. </w:t>
      </w:r>
    </w:p>
    <w:p w14:paraId="373C6F95" w14:textId="77777777" w:rsidR="00677DE5" w:rsidRDefault="00677DE5" w:rsidP="00312028">
      <w:pPr>
        <w:numPr>
          <w:ilvl w:val="0"/>
          <w:numId w:val="95"/>
        </w:numPr>
        <w:spacing w:before="100" w:beforeAutospacing="1" w:after="100" w:afterAutospacing="1" w:line="240" w:lineRule="auto"/>
      </w:pPr>
      <w:r>
        <w:rPr>
          <w:b/>
          <w:bCs/>
        </w:rPr>
        <w:t>WACK_FIFO_ERR_INJ</w:t>
      </w:r>
      <w:r>
        <w:t xml:space="preserve">[11] - </w:t>
      </w:r>
      <w:r>
        <w:br/>
        <w:t xml:space="preserve">1'b1: Inject parity error in ACK channel WACK fifo. </w:t>
      </w:r>
    </w:p>
    <w:p w14:paraId="24916BC4" w14:textId="77777777" w:rsidR="00677DE5" w:rsidRDefault="00677DE5" w:rsidP="00312028">
      <w:pPr>
        <w:numPr>
          <w:ilvl w:val="0"/>
          <w:numId w:val="95"/>
        </w:numPr>
        <w:spacing w:before="100" w:beforeAutospacing="1" w:after="100" w:afterAutospacing="1" w:line="240" w:lineRule="auto"/>
      </w:pPr>
      <w:r>
        <w:rPr>
          <w:b/>
          <w:bCs/>
        </w:rPr>
        <w:lastRenderedPageBreak/>
        <w:t>RXFIFO_ERR_INJ</w:t>
      </w:r>
      <w:r>
        <w:t xml:space="preserve">[10] - </w:t>
      </w:r>
      <w:r>
        <w:br/>
        <w:t xml:space="preserve">1'b1: Inject parity error in rx fifo specified by RXFIFO_LAYER and RXFIFO_VC. </w:t>
      </w:r>
    </w:p>
    <w:p w14:paraId="79E0005D" w14:textId="77777777" w:rsidR="00677DE5" w:rsidRDefault="00677DE5" w:rsidP="00312028">
      <w:pPr>
        <w:numPr>
          <w:ilvl w:val="0"/>
          <w:numId w:val="95"/>
        </w:numPr>
        <w:spacing w:before="100" w:beforeAutospacing="1" w:after="100" w:afterAutospacing="1" w:line="240" w:lineRule="auto"/>
      </w:pPr>
      <w:r>
        <w:rPr>
          <w:b/>
          <w:bCs/>
        </w:rPr>
        <w:t>RXFIFO_LAYER</w:t>
      </w:r>
      <w:r>
        <w:t>[9:6] - Rx Layer to force fifo parity error on</w:t>
      </w:r>
    </w:p>
    <w:p w14:paraId="217AD88A" w14:textId="77777777" w:rsidR="00677DE5" w:rsidRDefault="00677DE5" w:rsidP="00312028">
      <w:pPr>
        <w:numPr>
          <w:ilvl w:val="0"/>
          <w:numId w:val="95"/>
        </w:numPr>
        <w:spacing w:before="100" w:beforeAutospacing="1" w:after="100" w:afterAutospacing="1" w:line="240" w:lineRule="auto"/>
      </w:pPr>
      <w:r>
        <w:rPr>
          <w:b/>
          <w:bCs/>
        </w:rPr>
        <w:t>RXFIFO_VC</w:t>
      </w:r>
      <w:r>
        <w:t>[5:4] - Rx Virtual Channel to force fifo parity error on</w:t>
      </w:r>
    </w:p>
    <w:p w14:paraId="00D1D737" w14:textId="77777777" w:rsidR="00677DE5" w:rsidRDefault="00677DE5" w:rsidP="00312028">
      <w:pPr>
        <w:numPr>
          <w:ilvl w:val="0"/>
          <w:numId w:val="95"/>
        </w:numPr>
        <w:spacing w:before="100" w:beforeAutospacing="1" w:after="100" w:afterAutospacing="1" w:line="240" w:lineRule="auto"/>
      </w:pPr>
      <w:r>
        <w:rPr>
          <w:b/>
          <w:bCs/>
        </w:rPr>
        <w:t>WROB_ERR_INJ</w:t>
      </w:r>
      <w:r>
        <w:t xml:space="preserve">[3] - </w:t>
      </w:r>
      <w:r>
        <w:br/>
        <w:t xml:space="preserve">1'b1: Inject parity error in wrob </w:t>
      </w:r>
    </w:p>
    <w:p w14:paraId="0D3A0B7C" w14:textId="77777777" w:rsidR="00677DE5" w:rsidRDefault="00677DE5" w:rsidP="00312028">
      <w:pPr>
        <w:numPr>
          <w:ilvl w:val="0"/>
          <w:numId w:val="95"/>
        </w:numPr>
        <w:spacing w:before="100" w:beforeAutospacing="1" w:after="100" w:afterAutospacing="1" w:line="240" w:lineRule="auto"/>
      </w:pPr>
      <w:r>
        <w:rPr>
          <w:b/>
          <w:bCs/>
        </w:rPr>
        <w:t>RROB_ERR_INJ</w:t>
      </w:r>
      <w:r>
        <w:t xml:space="preserve">[2] - </w:t>
      </w:r>
      <w:r>
        <w:br/>
        <w:t xml:space="preserve">1'b1: Inject parity error in rrob </w:t>
      </w:r>
    </w:p>
    <w:p w14:paraId="06D757DD" w14:textId="77777777" w:rsidR="00677DE5" w:rsidRDefault="00677DE5" w:rsidP="00312028">
      <w:pPr>
        <w:numPr>
          <w:ilvl w:val="0"/>
          <w:numId w:val="95"/>
        </w:numPr>
        <w:spacing w:before="100" w:beforeAutospacing="1" w:after="100" w:afterAutospacing="1" w:line="240" w:lineRule="auto"/>
      </w:pPr>
      <w:r>
        <w:rPr>
          <w:b/>
          <w:bCs/>
        </w:rPr>
        <w:t>WIDTBL_ERR_INJ</w:t>
      </w:r>
      <w:r>
        <w:t xml:space="preserve">[1] - </w:t>
      </w:r>
      <w:r>
        <w:br/>
        <w:t xml:space="preserve">1'b1: Inject parity error in widtbl </w:t>
      </w:r>
    </w:p>
    <w:p w14:paraId="0E5260AA" w14:textId="77777777" w:rsidR="00677DE5" w:rsidRDefault="00677DE5" w:rsidP="00312028">
      <w:pPr>
        <w:numPr>
          <w:ilvl w:val="0"/>
          <w:numId w:val="95"/>
        </w:numPr>
        <w:spacing w:before="100" w:beforeAutospacing="1" w:after="100" w:afterAutospacing="1" w:line="240" w:lineRule="auto"/>
      </w:pPr>
      <w:r>
        <w:rPr>
          <w:b/>
          <w:bCs/>
        </w:rPr>
        <w:t>RIDTBL_ERR_INJ</w:t>
      </w:r>
      <w:r>
        <w:t xml:space="preserve">[0] - </w:t>
      </w:r>
      <w:r>
        <w:br/>
        <w:t>1'b1: Inject parity error in ridtbl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
        <w:gridCol w:w="139"/>
        <w:gridCol w:w="139"/>
        <w:gridCol w:w="139"/>
        <w:gridCol w:w="139"/>
        <w:gridCol w:w="139"/>
        <w:gridCol w:w="139"/>
        <w:gridCol w:w="139"/>
        <w:gridCol w:w="139"/>
        <w:gridCol w:w="139"/>
        <w:gridCol w:w="139"/>
        <w:gridCol w:w="139"/>
        <w:gridCol w:w="139"/>
        <w:gridCol w:w="139"/>
        <w:gridCol w:w="139"/>
        <w:gridCol w:w="139"/>
        <w:gridCol w:w="139"/>
        <w:gridCol w:w="788"/>
        <w:gridCol w:w="702"/>
        <w:gridCol w:w="727"/>
        <w:gridCol w:w="749"/>
        <w:gridCol w:w="594"/>
        <w:gridCol w:w="158"/>
        <w:gridCol w:w="158"/>
        <w:gridCol w:w="158"/>
        <w:gridCol w:w="158"/>
        <w:gridCol w:w="229"/>
        <w:gridCol w:w="229"/>
        <w:gridCol w:w="562"/>
        <w:gridCol w:w="540"/>
        <w:gridCol w:w="619"/>
        <w:gridCol w:w="604"/>
      </w:tblGrid>
      <w:tr w:rsidR="00677DE5" w:rsidRPr="00556EA2" w14:paraId="6DEBA50A"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530B67" w14:textId="77777777" w:rsidR="00677DE5" w:rsidRPr="00556EA2" w:rsidRDefault="00677DE5" w:rsidP="00556EA2">
            <w:pPr>
              <w:spacing w:after="0"/>
              <w:jc w:val="center"/>
              <w:rPr>
                <w:sz w:val="10"/>
              </w:rPr>
            </w:pPr>
            <w:r w:rsidRPr="00556EA2">
              <w:rPr>
                <w:sz w:val="1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1BA3" w14:textId="77777777" w:rsidR="00677DE5" w:rsidRPr="00556EA2" w:rsidRDefault="00677DE5" w:rsidP="00556EA2">
            <w:pPr>
              <w:jc w:val="center"/>
              <w:rPr>
                <w:sz w:val="10"/>
              </w:rPr>
            </w:pPr>
            <w:r w:rsidRPr="00556EA2">
              <w:rPr>
                <w:sz w:val="1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61AA9" w14:textId="77777777" w:rsidR="00677DE5" w:rsidRPr="00556EA2" w:rsidRDefault="00677DE5" w:rsidP="00556EA2">
            <w:pPr>
              <w:jc w:val="center"/>
              <w:rPr>
                <w:sz w:val="10"/>
              </w:rPr>
            </w:pPr>
            <w:r w:rsidRPr="00556EA2">
              <w:rPr>
                <w:sz w:val="1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9B0D8" w14:textId="77777777" w:rsidR="00677DE5" w:rsidRPr="00556EA2" w:rsidRDefault="00677DE5" w:rsidP="00556EA2">
            <w:pPr>
              <w:jc w:val="center"/>
              <w:rPr>
                <w:sz w:val="10"/>
              </w:rPr>
            </w:pPr>
            <w:r w:rsidRPr="00556EA2">
              <w:rPr>
                <w:sz w:val="1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2143A" w14:textId="77777777" w:rsidR="00677DE5" w:rsidRPr="00556EA2" w:rsidRDefault="00677DE5" w:rsidP="00556EA2">
            <w:pPr>
              <w:jc w:val="center"/>
              <w:rPr>
                <w:sz w:val="10"/>
              </w:rPr>
            </w:pPr>
            <w:r w:rsidRPr="00556EA2">
              <w:rPr>
                <w:sz w:val="1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D309" w14:textId="77777777" w:rsidR="00677DE5" w:rsidRPr="00556EA2" w:rsidRDefault="00677DE5" w:rsidP="00556EA2">
            <w:pPr>
              <w:jc w:val="center"/>
              <w:rPr>
                <w:sz w:val="10"/>
              </w:rPr>
            </w:pPr>
            <w:r w:rsidRPr="00556EA2">
              <w:rPr>
                <w:sz w:val="1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AB35" w14:textId="77777777" w:rsidR="00677DE5" w:rsidRPr="00556EA2" w:rsidRDefault="00677DE5" w:rsidP="00556EA2">
            <w:pPr>
              <w:jc w:val="center"/>
              <w:rPr>
                <w:sz w:val="10"/>
              </w:rPr>
            </w:pPr>
            <w:r w:rsidRPr="00556EA2">
              <w:rPr>
                <w:sz w:val="1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EC6CE" w14:textId="77777777" w:rsidR="00677DE5" w:rsidRPr="00556EA2" w:rsidRDefault="00677DE5" w:rsidP="00556EA2">
            <w:pPr>
              <w:jc w:val="center"/>
              <w:rPr>
                <w:sz w:val="10"/>
              </w:rPr>
            </w:pPr>
            <w:r w:rsidRPr="00556EA2">
              <w:rPr>
                <w:sz w:val="1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D94CF" w14:textId="77777777" w:rsidR="00677DE5" w:rsidRPr="00556EA2" w:rsidRDefault="00677DE5" w:rsidP="00556EA2">
            <w:pPr>
              <w:jc w:val="center"/>
              <w:rPr>
                <w:sz w:val="10"/>
              </w:rPr>
            </w:pPr>
            <w:r w:rsidRPr="00556EA2">
              <w:rPr>
                <w:sz w:val="1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27B5E" w14:textId="77777777" w:rsidR="00677DE5" w:rsidRPr="00556EA2" w:rsidRDefault="00677DE5" w:rsidP="00556EA2">
            <w:pPr>
              <w:jc w:val="center"/>
              <w:rPr>
                <w:sz w:val="10"/>
              </w:rPr>
            </w:pPr>
            <w:r w:rsidRPr="00556EA2">
              <w:rPr>
                <w:sz w:val="1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37CC7" w14:textId="77777777" w:rsidR="00677DE5" w:rsidRPr="00556EA2" w:rsidRDefault="00677DE5" w:rsidP="00556EA2">
            <w:pPr>
              <w:jc w:val="center"/>
              <w:rPr>
                <w:sz w:val="10"/>
              </w:rPr>
            </w:pPr>
            <w:r w:rsidRPr="00556EA2">
              <w:rPr>
                <w:sz w:val="1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6EC9F" w14:textId="77777777" w:rsidR="00677DE5" w:rsidRPr="00556EA2" w:rsidRDefault="00677DE5" w:rsidP="00556EA2">
            <w:pPr>
              <w:jc w:val="center"/>
              <w:rPr>
                <w:sz w:val="10"/>
              </w:rPr>
            </w:pPr>
            <w:r w:rsidRPr="00556EA2">
              <w:rPr>
                <w:sz w:val="1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05778" w14:textId="77777777" w:rsidR="00677DE5" w:rsidRPr="00556EA2" w:rsidRDefault="00677DE5" w:rsidP="00556EA2">
            <w:pPr>
              <w:jc w:val="center"/>
              <w:rPr>
                <w:sz w:val="10"/>
              </w:rPr>
            </w:pPr>
            <w:r w:rsidRPr="00556EA2">
              <w:rPr>
                <w:sz w:val="1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869E9" w14:textId="77777777" w:rsidR="00677DE5" w:rsidRPr="00556EA2" w:rsidRDefault="00677DE5" w:rsidP="00556EA2">
            <w:pPr>
              <w:jc w:val="center"/>
              <w:rPr>
                <w:sz w:val="10"/>
              </w:rPr>
            </w:pPr>
            <w:r w:rsidRPr="00556EA2">
              <w:rPr>
                <w:sz w:val="1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40F40" w14:textId="77777777" w:rsidR="00677DE5" w:rsidRPr="00556EA2" w:rsidRDefault="00677DE5" w:rsidP="00556EA2">
            <w:pPr>
              <w:jc w:val="center"/>
              <w:rPr>
                <w:sz w:val="10"/>
              </w:rPr>
            </w:pPr>
            <w:r w:rsidRPr="00556EA2">
              <w:rPr>
                <w:sz w:val="1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9CA9C" w14:textId="77777777" w:rsidR="00677DE5" w:rsidRPr="00556EA2" w:rsidRDefault="00677DE5" w:rsidP="00556EA2">
            <w:pPr>
              <w:jc w:val="center"/>
              <w:rPr>
                <w:sz w:val="10"/>
              </w:rPr>
            </w:pPr>
            <w:r w:rsidRPr="00556EA2">
              <w:rPr>
                <w:sz w:val="1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C3FF" w14:textId="77777777" w:rsidR="00677DE5" w:rsidRPr="00556EA2" w:rsidRDefault="00677DE5" w:rsidP="00556EA2">
            <w:pPr>
              <w:jc w:val="center"/>
              <w:rPr>
                <w:sz w:val="10"/>
              </w:rPr>
            </w:pPr>
            <w:r w:rsidRPr="00556EA2">
              <w:rPr>
                <w:sz w:val="1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1FB1C" w14:textId="77777777" w:rsidR="00677DE5" w:rsidRPr="00556EA2" w:rsidRDefault="00677DE5" w:rsidP="00556EA2">
            <w:pPr>
              <w:jc w:val="center"/>
              <w:rPr>
                <w:sz w:val="10"/>
              </w:rPr>
            </w:pPr>
            <w:r w:rsidRPr="00556EA2">
              <w:rPr>
                <w:sz w:val="1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B231C" w14:textId="77777777" w:rsidR="00677DE5" w:rsidRPr="00556EA2" w:rsidRDefault="00677DE5" w:rsidP="00556EA2">
            <w:pPr>
              <w:jc w:val="center"/>
              <w:rPr>
                <w:sz w:val="10"/>
              </w:rPr>
            </w:pPr>
            <w:r w:rsidRPr="00556EA2">
              <w:rPr>
                <w:sz w:val="1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BD05" w14:textId="77777777" w:rsidR="00677DE5" w:rsidRPr="00556EA2" w:rsidRDefault="00677DE5" w:rsidP="00556EA2">
            <w:pPr>
              <w:jc w:val="center"/>
              <w:rPr>
                <w:sz w:val="10"/>
              </w:rPr>
            </w:pPr>
            <w:r w:rsidRPr="00556EA2">
              <w:rPr>
                <w:sz w:val="1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6261B" w14:textId="77777777" w:rsidR="00677DE5" w:rsidRPr="00556EA2" w:rsidRDefault="00677DE5" w:rsidP="00556EA2">
            <w:pPr>
              <w:jc w:val="center"/>
              <w:rPr>
                <w:sz w:val="10"/>
              </w:rPr>
            </w:pPr>
            <w:r w:rsidRPr="00556EA2">
              <w:rPr>
                <w:sz w:val="1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0C9F9" w14:textId="77777777" w:rsidR="00677DE5" w:rsidRPr="00556EA2" w:rsidRDefault="00677DE5" w:rsidP="00556EA2">
            <w:pPr>
              <w:jc w:val="center"/>
              <w:rPr>
                <w:sz w:val="10"/>
              </w:rPr>
            </w:pPr>
            <w:r w:rsidRPr="00556EA2">
              <w:rPr>
                <w:sz w:val="1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15271" w14:textId="77777777" w:rsidR="00677DE5" w:rsidRPr="00556EA2" w:rsidRDefault="00677DE5" w:rsidP="00556EA2">
            <w:pPr>
              <w:jc w:val="center"/>
              <w:rPr>
                <w:sz w:val="10"/>
              </w:rPr>
            </w:pPr>
            <w:r w:rsidRPr="00556EA2">
              <w:rPr>
                <w:sz w:val="1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46BA0" w14:textId="77777777" w:rsidR="00677DE5" w:rsidRPr="00556EA2" w:rsidRDefault="00677DE5" w:rsidP="00556EA2">
            <w:pPr>
              <w:jc w:val="center"/>
              <w:rPr>
                <w:sz w:val="10"/>
              </w:rPr>
            </w:pPr>
            <w:r w:rsidRPr="00556EA2">
              <w:rPr>
                <w:sz w:val="1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CA43" w14:textId="77777777" w:rsidR="00677DE5" w:rsidRPr="00556EA2" w:rsidRDefault="00677DE5" w:rsidP="00556EA2">
            <w:pPr>
              <w:jc w:val="center"/>
              <w:rPr>
                <w:sz w:val="10"/>
              </w:rPr>
            </w:pPr>
            <w:r w:rsidRPr="00556EA2">
              <w:rPr>
                <w:sz w:val="1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772F" w14:textId="77777777" w:rsidR="00677DE5" w:rsidRPr="00556EA2" w:rsidRDefault="00677DE5" w:rsidP="00556EA2">
            <w:pPr>
              <w:jc w:val="center"/>
              <w:rPr>
                <w:sz w:val="10"/>
              </w:rPr>
            </w:pPr>
            <w:r w:rsidRPr="00556EA2">
              <w:rPr>
                <w:sz w:val="1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E0FE0" w14:textId="77777777" w:rsidR="00677DE5" w:rsidRPr="00556EA2" w:rsidRDefault="00677DE5" w:rsidP="00556EA2">
            <w:pPr>
              <w:jc w:val="center"/>
              <w:rPr>
                <w:sz w:val="10"/>
              </w:rPr>
            </w:pPr>
            <w:r w:rsidRPr="00556EA2">
              <w:rPr>
                <w:sz w:val="1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4015B" w14:textId="77777777" w:rsidR="00677DE5" w:rsidRPr="00556EA2" w:rsidRDefault="00677DE5" w:rsidP="00556EA2">
            <w:pPr>
              <w:jc w:val="center"/>
              <w:rPr>
                <w:sz w:val="10"/>
              </w:rPr>
            </w:pPr>
            <w:r w:rsidRPr="00556EA2">
              <w:rPr>
                <w:sz w:val="1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D900" w14:textId="77777777" w:rsidR="00677DE5" w:rsidRPr="00556EA2" w:rsidRDefault="00677DE5" w:rsidP="00556EA2">
            <w:pPr>
              <w:jc w:val="center"/>
              <w:rPr>
                <w:sz w:val="10"/>
              </w:rPr>
            </w:pPr>
            <w:r w:rsidRPr="00556EA2">
              <w:rPr>
                <w:sz w:val="1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59FC7" w14:textId="77777777" w:rsidR="00677DE5" w:rsidRPr="00556EA2" w:rsidRDefault="00677DE5" w:rsidP="00556EA2">
            <w:pPr>
              <w:jc w:val="center"/>
              <w:rPr>
                <w:sz w:val="10"/>
              </w:rPr>
            </w:pPr>
            <w:r w:rsidRPr="00556EA2">
              <w:rPr>
                <w:sz w:val="1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F79C5" w14:textId="77777777" w:rsidR="00677DE5" w:rsidRPr="00556EA2" w:rsidRDefault="00677DE5" w:rsidP="00556EA2">
            <w:pPr>
              <w:jc w:val="center"/>
              <w:rPr>
                <w:sz w:val="10"/>
              </w:rPr>
            </w:pPr>
            <w:r w:rsidRPr="00556EA2">
              <w:rPr>
                <w:sz w:val="1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F6AA8" w14:textId="77777777" w:rsidR="00677DE5" w:rsidRPr="00556EA2" w:rsidRDefault="00677DE5" w:rsidP="00556EA2">
            <w:pPr>
              <w:jc w:val="center"/>
              <w:rPr>
                <w:sz w:val="10"/>
              </w:rPr>
            </w:pPr>
            <w:r w:rsidRPr="00556EA2">
              <w:rPr>
                <w:sz w:val="10"/>
              </w:rPr>
              <w:t>32</w:t>
            </w:r>
          </w:p>
        </w:tc>
      </w:tr>
      <w:tr w:rsidR="00677DE5" w:rsidRPr="00556EA2" w14:paraId="789F0DCC"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4277423" w14:textId="77777777" w:rsidR="00677DE5" w:rsidRPr="00556EA2" w:rsidRDefault="00677DE5" w:rsidP="00556EA2">
            <w:pPr>
              <w:jc w:val="center"/>
              <w:rPr>
                <w:sz w:val="10"/>
              </w:rPr>
            </w:pPr>
            <w:r w:rsidRPr="00556EA2">
              <w:rPr>
                <w:sz w:val="10"/>
              </w:rPr>
              <w:t>u</w:t>
            </w:r>
          </w:p>
        </w:tc>
      </w:tr>
      <w:tr w:rsidR="00677DE5" w:rsidRPr="00556EA2" w14:paraId="592B01B7"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E135F6" w14:textId="77777777" w:rsidR="00677DE5" w:rsidRPr="00556EA2" w:rsidRDefault="00677DE5" w:rsidP="00556EA2">
            <w:pPr>
              <w:jc w:val="center"/>
              <w:rPr>
                <w:sz w:val="10"/>
              </w:rPr>
            </w:pPr>
            <w:r w:rsidRPr="00556EA2">
              <w:rPr>
                <w:sz w:val="1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FD2BE" w14:textId="77777777" w:rsidR="00677DE5" w:rsidRPr="00556EA2" w:rsidRDefault="00677DE5" w:rsidP="00556EA2">
            <w:pPr>
              <w:jc w:val="center"/>
              <w:rPr>
                <w:sz w:val="10"/>
              </w:rPr>
            </w:pPr>
            <w:r w:rsidRPr="00556EA2">
              <w:rPr>
                <w:sz w:val="1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49B97" w14:textId="77777777" w:rsidR="00677DE5" w:rsidRPr="00556EA2" w:rsidRDefault="00677DE5" w:rsidP="00556EA2">
            <w:pPr>
              <w:jc w:val="center"/>
              <w:rPr>
                <w:sz w:val="10"/>
              </w:rPr>
            </w:pPr>
            <w:r w:rsidRPr="00556EA2">
              <w:rPr>
                <w:sz w:val="1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1BE29" w14:textId="77777777" w:rsidR="00677DE5" w:rsidRPr="00556EA2" w:rsidRDefault="00677DE5" w:rsidP="00556EA2">
            <w:pPr>
              <w:jc w:val="center"/>
              <w:rPr>
                <w:sz w:val="10"/>
              </w:rPr>
            </w:pPr>
            <w:r w:rsidRPr="00556EA2">
              <w:rPr>
                <w:sz w:val="1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8D741" w14:textId="77777777" w:rsidR="00677DE5" w:rsidRPr="00556EA2" w:rsidRDefault="00677DE5" w:rsidP="00556EA2">
            <w:pPr>
              <w:jc w:val="center"/>
              <w:rPr>
                <w:sz w:val="10"/>
              </w:rPr>
            </w:pPr>
            <w:r w:rsidRPr="00556EA2">
              <w:rPr>
                <w:sz w:val="1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6A077" w14:textId="77777777" w:rsidR="00677DE5" w:rsidRPr="00556EA2" w:rsidRDefault="00677DE5" w:rsidP="00556EA2">
            <w:pPr>
              <w:jc w:val="center"/>
              <w:rPr>
                <w:sz w:val="10"/>
              </w:rPr>
            </w:pPr>
            <w:r w:rsidRPr="00556EA2">
              <w:rPr>
                <w:sz w:val="1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6FCDB" w14:textId="77777777" w:rsidR="00677DE5" w:rsidRPr="00556EA2" w:rsidRDefault="00677DE5" w:rsidP="00556EA2">
            <w:pPr>
              <w:jc w:val="center"/>
              <w:rPr>
                <w:sz w:val="10"/>
              </w:rPr>
            </w:pPr>
            <w:r w:rsidRPr="00556EA2">
              <w:rPr>
                <w:sz w:val="1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F0857" w14:textId="77777777" w:rsidR="00677DE5" w:rsidRPr="00556EA2" w:rsidRDefault="00677DE5" w:rsidP="00556EA2">
            <w:pPr>
              <w:jc w:val="center"/>
              <w:rPr>
                <w:sz w:val="10"/>
              </w:rPr>
            </w:pPr>
            <w:r w:rsidRPr="00556EA2">
              <w:rPr>
                <w:sz w:val="1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FE6F1" w14:textId="77777777" w:rsidR="00677DE5" w:rsidRPr="00556EA2" w:rsidRDefault="00677DE5" w:rsidP="00556EA2">
            <w:pPr>
              <w:jc w:val="center"/>
              <w:rPr>
                <w:sz w:val="10"/>
              </w:rPr>
            </w:pPr>
            <w:r w:rsidRPr="00556EA2">
              <w:rPr>
                <w:sz w:val="1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BADB3" w14:textId="77777777" w:rsidR="00677DE5" w:rsidRPr="00556EA2" w:rsidRDefault="00677DE5" w:rsidP="00556EA2">
            <w:pPr>
              <w:jc w:val="center"/>
              <w:rPr>
                <w:sz w:val="10"/>
              </w:rPr>
            </w:pPr>
            <w:r w:rsidRPr="00556EA2">
              <w:rPr>
                <w:sz w:val="1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3997F" w14:textId="77777777" w:rsidR="00677DE5" w:rsidRPr="00556EA2" w:rsidRDefault="00677DE5" w:rsidP="00556EA2">
            <w:pPr>
              <w:jc w:val="center"/>
              <w:rPr>
                <w:sz w:val="10"/>
              </w:rPr>
            </w:pPr>
            <w:r w:rsidRPr="00556EA2">
              <w:rPr>
                <w:sz w:val="1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48583" w14:textId="77777777" w:rsidR="00677DE5" w:rsidRPr="00556EA2" w:rsidRDefault="00677DE5" w:rsidP="00556EA2">
            <w:pPr>
              <w:jc w:val="center"/>
              <w:rPr>
                <w:sz w:val="10"/>
              </w:rPr>
            </w:pPr>
            <w:r w:rsidRPr="00556EA2">
              <w:rPr>
                <w:sz w:val="1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2CD7B" w14:textId="77777777" w:rsidR="00677DE5" w:rsidRPr="00556EA2" w:rsidRDefault="00677DE5" w:rsidP="00556EA2">
            <w:pPr>
              <w:jc w:val="center"/>
              <w:rPr>
                <w:sz w:val="10"/>
              </w:rPr>
            </w:pPr>
            <w:r w:rsidRPr="00556EA2">
              <w:rPr>
                <w:sz w:val="1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1A7D2" w14:textId="77777777" w:rsidR="00677DE5" w:rsidRPr="00556EA2" w:rsidRDefault="00677DE5" w:rsidP="00556EA2">
            <w:pPr>
              <w:jc w:val="center"/>
              <w:rPr>
                <w:sz w:val="10"/>
              </w:rPr>
            </w:pPr>
            <w:r w:rsidRPr="00556EA2">
              <w:rPr>
                <w:sz w:val="1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00FB7" w14:textId="77777777" w:rsidR="00677DE5" w:rsidRPr="00556EA2" w:rsidRDefault="00677DE5" w:rsidP="00556EA2">
            <w:pPr>
              <w:jc w:val="center"/>
              <w:rPr>
                <w:sz w:val="10"/>
              </w:rPr>
            </w:pPr>
            <w:r w:rsidRPr="00556EA2">
              <w:rPr>
                <w:sz w:val="1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78C97" w14:textId="77777777" w:rsidR="00677DE5" w:rsidRPr="00556EA2" w:rsidRDefault="00677DE5" w:rsidP="00556EA2">
            <w:pPr>
              <w:jc w:val="center"/>
              <w:rPr>
                <w:sz w:val="10"/>
              </w:rPr>
            </w:pPr>
            <w:r w:rsidRPr="00556EA2">
              <w:rPr>
                <w:sz w:val="1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93DAB" w14:textId="77777777" w:rsidR="00677DE5" w:rsidRPr="00556EA2" w:rsidRDefault="00677DE5" w:rsidP="00556EA2">
            <w:pPr>
              <w:jc w:val="center"/>
              <w:rPr>
                <w:sz w:val="10"/>
              </w:rPr>
            </w:pPr>
            <w:r w:rsidRPr="00556EA2">
              <w:rPr>
                <w:sz w:val="1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FA788" w14:textId="77777777" w:rsidR="00677DE5" w:rsidRPr="00556EA2" w:rsidRDefault="00677DE5" w:rsidP="00556EA2">
            <w:pPr>
              <w:jc w:val="center"/>
              <w:rPr>
                <w:sz w:val="10"/>
              </w:rPr>
            </w:pPr>
            <w:r w:rsidRPr="00556EA2">
              <w:rPr>
                <w:sz w:val="1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AE126" w14:textId="77777777" w:rsidR="00677DE5" w:rsidRPr="00556EA2" w:rsidRDefault="00677DE5" w:rsidP="00556EA2">
            <w:pPr>
              <w:jc w:val="center"/>
              <w:rPr>
                <w:sz w:val="10"/>
              </w:rPr>
            </w:pPr>
            <w:r w:rsidRPr="00556EA2">
              <w:rPr>
                <w:sz w:val="1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C595A" w14:textId="77777777" w:rsidR="00677DE5" w:rsidRPr="00556EA2" w:rsidRDefault="00677DE5" w:rsidP="00556EA2">
            <w:pPr>
              <w:jc w:val="center"/>
              <w:rPr>
                <w:sz w:val="10"/>
              </w:rPr>
            </w:pPr>
            <w:r w:rsidRPr="00556EA2">
              <w:rPr>
                <w:sz w:val="1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CB6C6" w14:textId="77777777" w:rsidR="00677DE5" w:rsidRPr="00556EA2" w:rsidRDefault="00677DE5" w:rsidP="00556EA2">
            <w:pPr>
              <w:jc w:val="center"/>
              <w:rPr>
                <w:sz w:val="10"/>
              </w:rPr>
            </w:pPr>
            <w:r w:rsidRPr="00556EA2">
              <w:rPr>
                <w:sz w:val="1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CA51F" w14:textId="77777777" w:rsidR="00677DE5" w:rsidRPr="00556EA2" w:rsidRDefault="00677DE5" w:rsidP="00556EA2">
            <w:pPr>
              <w:jc w:val="center"/>
              <w:rPr>
                <w:sz w:val="10"/>
              </w:rPr>
            </w:pPr>
            <w:r w:rsidRPr="00556EA2">
              <w:rPr>
                <w:sz w:val="1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74BEA" w14:textId="77777777" w:rsidR="00677DE5" w:rsidRPr="00556EA2" w:rsidRDefault="00677DE5" w:rsidP="00556EA2">
            <w:pPr>
              <w:jc w:val="center"/>
              <w:rPr>
                <w:sz w:val="10"/>
              </w:rPr>
            </w:pPr>
            <w:r w:rsidRPr="00556EA2">
              <w:rPr>
                <w:sz w:val="1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80594" w14:textId="77777777" w:rsidR="00677DE5" w:rsidRPr="00556EA2" w:rsidRDefault="00677DE5" w:rsidP="00556EA2">
            <w:pPr>
              <w:jc w:val="center"/>
              <w:rPr>
                <w:sz w:val="10"/>
              </w:rPr>
            </w:pPr>
            <w:r w:rsidRPr="00556EA2">
              <w:rPr>
                <w:sz w:val="1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AFA18" w14:textId="77777777" w:rsidR="00677DE5" w:rsidRPr="00556EA2" w:rsidRDefault="00677DE5" w:rsidP="00556EA2">
            <w:pPr>
              <w:jc w:val="center"/>
              <w:rPr>
                <w:sz w:val="10"/>
              </w:rPr>
            </w:pPr>
            <w:r w:rsidRPr="00556EA2">
              <w:rPr>
                <w:sz w:val="1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96A53" w14:textId="77777777" w:rsidR="00677DE5" w:rsidRPr="00556EA2" w:rsidRDefault="00677DE5" w:rsidP="00556EA2">
            <w:pPr>
              <w:jc w:val="center"/>
              <w:rPr>
                <w:sz w:val="10"/>
              </w:rPr>
            </w:pPr>
            <w:r w:rsidRPr="00556EA2">
              <w:rPr>
                <w:sz w:val="1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0B285" w14:textId="77777777" w:rsidR="00677DE5" w:rsidRPr="00556EA2" w:rsidRDefault="00677DE5" w:rsidP="00556EA2">
            <w:pPr>
              <w:jc w:val="center"/>
              <w:rPr>
                <w:sz w:val="10"/>
              </w:rPr>
            </w:pPr>
            <w:r w:rsidRPr="00556EA2">
              <w:rPr>
                <w:sz w:val="1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D4CEB" w14:textId="77777777" w:rsidR="00677DE5" w:rsidRPr="00556EA2" w:rsidRDefault="00677DE5" w:rsidP="00556EA2">
            <w:pPr>
              <w:jc w:val="center"/>
              <w:rPr>
                <w:sz w:val="10"/>
              </w:rPr>
            </w:pPr>
            <w:r w:rsidRPr="00556EA2">
              <w:rPr>
                <w:sz w:val="1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C9A7A" w14:textId="77777777" w:rsidR="00677DE5" w:rsidRPr="00556EA2" w:rsidRDefault="00677DE5" w:rsidP="00556EA2">
            <w:pPr>
              <w:jc w:val="center"/>
              <w:rPr>
                <w:sz w:val="10"/>
              </w:rPr>
            </w:pPr>
            <w:r w:rsidRPr="00556EA2">
              <w:rPr>
                <w:sz w:val="1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F2E20" w14:textId="77777777" w:rsidR="00677DE5" w:rsidRPr="00556EA2" w:rsidRDefault="00677DE5" w:rsidP="00556EA2">
            <w:pPr>
              <w:jc w:val="center"/>
              <w:rPr>
                <w:sz w:val="10"/>
              </w:rPr>
            </w:pPr>
            <w:r w:rsidRPr="00556EA2">
              <w:rPr>
                <w:sz w:val="1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93DB8" w14:textId="77777777" w:rsidR="00677DE5" w:rsidRPr="00556EA2" w:rsidRDefault="00677DE5" w:rsidP="00556EA2">
            <w:pPr>
              <w:jc w:val="center"/>
              <w:rPr>
                <w:sz w:val="10"/>
              </w:rPr>
            </w:pPr>
            <w:r w:rsidRPr="00556EA2">
              <w:rPr>
                <w:sz w:val="1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1893E" w14:textId="77777777" w:rsidR="00677DE5" w:rsidRPr="00556EA2" w:rsidRDefault="00677DE5" w:rsidP="00556EA2">
            <w:pPr>
              <w:jc w:val="center"/>
              <w:rPr>
                <w:sz w:val="10"/>
              </w:rPr>
            </w:pPr>
            <w:r w:rsidRPr="00556EA2">
              <w:rPr>
                <w:sz w:val="10"/>
              </w:rPr>
              <w:t>0</w:t>
            </w:r>
          </w:p>
        </w:tc>
      </w:tr>
      <w:tr w:rsidR="00677DE5" w:rsidRPr="00556EA2" w14:paraId="0EB4B030" w14:textId="77777777" w:rsidTr="00556EA2">
        <w:trPr>
          <w:tblCellSpacing w:w="7" w:type="dxa"/>
          <w:jc w:val="center"/>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61ED9C6D" w14:textId="77777777" w:rsidR="00677DE5" w:rsidRPr="00556EA2" w:rsidRDefault="00677DE5" w:rsidP="00556EA2">
            <w:pPr>
              <w:jc w:val="center"/>
              <w:rPr>
                <w:sz w:val="10"/>
              </w:rPr>
            </w:pPr>
            <w:r w:rsidRPr="00556EA2">
              <w:rPr>
                <w:sz w:val="1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DE5B" w14:textId="77777777" w:rsidR="00677DE5" w:rsidRPr="00556EA2" w:rsidRDefault="00677DE5" w:rsidP="00556EA2">
            <w:pPr>
              <w:jc w:val="center"/>
              <w:rPr>
                <w:sz w:val="10"/>
              </w:rPr>
            </w:pPr>
            <w:r w:rsidRPr="00556EA2">
              <w:rPr>
                <w:sz w:val="10"/>
              </w:rPr>
              <w:t>R_CPKT_FIFO_ERR_INJ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D4450" w14:textId="77777777" w:rsidR="00677DE5" w:rsidRPr="00556EA2" w:rsidRDefault="00677DE5" w:rsidP="00556EA2">
            <w:pPr>
              <w:jc w:val="center"/>
              <w:rPr>
                <w:sz w:val="10"/>
              </w:rPr>
            </w:pPr>
            <w:r w:rsidRPr="00556EA2">
              <w:rPr>
                <w:sz w:val="10"/>
              </w:rPr>
              <w:t>CRID_FIFO_ERR_INJ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2A9A0" w14:textId="77777777" w:rsidR="00677DE5" w:rsidRPr="00556EA2" w:rsidRDefault="00677DE5" w:rsidP="00556EA2">
            <w:pPr>
              <w:jc w:val="center"/>
              <w:rPr>
                <w:sz w:val="10"/>
              </w:rPr>
            </w:pPr>
            <w:r w:rsidRPr="00556EA2">
              <w:rPr>
                <w:sz w:val="10"/>
              </w:rPr>
              <w:t>RACK_FIFO_ERR_INJ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21CA5" w14:textId="77777777" w:rsidR="00677DE5" w:rsidRPr="00556EA2" w:rsidRDefault="00677DE5" w:rsidP="00556EA2">
            <w:pPr>
              <w:jc w:val="center"/>
              <w:rPr>
                <w:sz w:val="10"/>
              </w:rPr>
            </w:pPr>
            <w:r w:rsidRPr="00556EA2">
              <w:rPr>
                <w:sz w:val="10"/>
              </w:rPr>
              <w:t>WACK_FIFO_ERR_INJ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19E4A" w14:textId="77777777" w:rsidR="00677DE5" w:rsidRPr="00556EA2" w:rsidRDefault="00677DE5" w:rsidP="00556EA2">
            <w:pPr>
              <w:jc w:val="center"/>
              <w:rPr>
                <w:sz w:val="10"/>
              </w:rPr>
            </w:pPr>
            <w:r w:rsidRPr="00556EA2">
              <w:rPr>
                <w:sz w:val="10"/>
              </w:rPr>
              <w:t>RXFIFO_ERR_INJ</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8724723" w14:textId="77777777" w:rsidR="00677DE5" w:rsidRPr="00556EA2" w:rsidRDefault="00677DE5" w:rsidP="00556EA2">
            <w:pPr>
              <w:jc w:val="center"/>
              <w:rPr>
                <w:sz w:val="10"/>
              </w:rPr>
            </w:pPr>
            <w:r w:rsidRPr="00556EA2">
              <w:rPr>
                <w:sz w:val="10"/>
              </w:rPr>
              <w:t>RXFIFO_LAYER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1FE3C8" w14:textId="77777777" w:rsidR="00677DE5" w:rsidRPr="00556EA2" w:rsidRDefault="00677DE5" w:rsidP="00556EA2">
            <w:pPr>
              <w:jc w:val="center"/>
              <w:rPr>
                <w:sz w:val="10"/>
              </w:rPr>
            </w:pPr>
            <w:r w:rsidRPr="00556EA2">
              <w:rPr>
                <w:sz w:val="10"/>
              </w:rPr>
              <w:t>RXFIFO_VC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22FDF" w14:textId="77777777" w:rsidR="00677DE5" w:rsidRPr="00556EA2" w:rsidRDefault="00677DE5" w:rsidP="00556EA2">
            <w:pPr>
              <w:jc w:val="center"/>
              <w:rPr>
                <w:sz w:val="10"/>
              </w:rPr>
            </w:pPr>
            <w:r w:rsidRPr="00556EA2">
              <w:rPr>
                <w:sz w:val="10"/>
              </w:rPr>
              <w:t>WROB_ERR_INJ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34B0A" w14:textId="77777777" w:rsidR="00677DE5" w:rsidRPr="00556EA2" w:rsidRDefault="00677DE5" w:rsidP="00556EA2">
            <w:pPr>
              <w:jc w:val="center"/>
              <w:rPr>
                <w:sz w:val="10"/>
              </w:rPr>
            </w:pPr>
            <w:r w:rsidRPr="00556EA2">
              <w:rPr>
                <w:sz w:val="10"/>
              </w:rPr>
              <w:t>RROB_ERR_INJ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8DFB" w14:textId="77777777" w:rsidR="00677DE5" w:rsidRPr="00556EA2" w:rsidRDefault="00677DE5" w:rsidP="00556EA2">
            <w:pPr>
              <w:jc w:val="center"/>
              <w:rPr>
                <w:sz w:val="10"/>
              </w:rPr>
            </w:pPr>
            <w:r w:rsidRPr="00556EA2">
              <w:rPr>
                <w:sz w:val="10"/>
              </w:rPr>
              <w:t>WIDTBL_ERR_INJ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DBDBC" w14:textId="77777777" w:rsidR="00677DE5" w:rsidRPr="00556EA2" w:rsidRDefault="00677DE5" w:rsidP="00556EA2">
            <w:pPr>
              <w:jc w:val="center"/>
              <w:rPr>
                <w:sz w:val="10"/>
              </w:rPr>
            </w:pPr>
            <w:r w:rsidRPr="00556EA2">
              <w:rPr>
                <w:sz w:val="10"/>
              </w:rPr>
              <w:t>RIDTBL_ERR_INJ</w:t>
            </w:r>
          </w:p>
        </w:tc>
      </w:tr>
    </w:tbl>
    <w:p w14:paraId="44D7E193" w14:textId="77777777" w:rsidR="00677DE5" w:rsidRDefault="00677DE5" w:rsidP="00556EA2">
      <w:pPr>
        <w:pStyle w:val="Caption"/>
      </w:pPr>
      <w:r>
        <w:t xml:space="preserve">Table </w:t>
      </w:r>
      <w:fldSimple w:instr=" SEQ Table \* ARABIC ">
        <w:r>
          <w:rPr>
            <w:noProof/>
          </w:rPr>
          <w:t>67</w:t>
        </w:r>
      </w:fldSimple>
      <w:r>
        <w:t xml:space="preserve"> AXIM_INJECT_FLOPPARITY_ERROR register</w:t>
      </w:r>
    </w:p>
    <w:p w14:paraId="28F5B0D3" w14:textId="77777777" w:rsidR="00677DE5" w:rsidRDefault="00677DE5" w:rsidP="00E10ED2">
      <w:pPr>
        <w:pStyle w:val="Heading3"/>
      </w:pPr>
      <w:r>
        <w:t>AXIM_LOG_FLOPPARITY_ERROR</w:t>
      </w:r>
    </w:p>
    <w:p w14:paraId="748D621F" w14:textId="77777777" w:rsidR="00677DE5" w:rsidRDefault="00677DE5" w:rsidP="00556EA2">
      <w:pPr>
        <w:pStyle w:val="NormalWeb"/>
        <w:jc w:val="both"/>
      </w:pPr>
      <w:r>
        <w:t>Error logging register for flop structure parity errors. Identify the flop structure that suffered the parity error. If a flop structure parity error occurs, this register should be cleared by writing zeros to it before the interrupt register is cleared.</w:t>
      </w:r>
    </w:p>
    <w:p w14:paraId="6EFA266F" w14:textId="77777777" w:rsidR="00677DE5" w:rsidRDefault="00677DE5" w:rsidP="00E10ED2">
      <w:pPr>
        <w:pStyle w:val="NormalWeb"/>
      </w:pPr>
      <w:r>
        <w:t>Attribute: WZC</w:t>
      </w:r>
    </w:p>
    <w:p w14:paraId="0DA1752D" w14:textId="77777777" w:rsidR="00677DE5" w:rsidRDefault="00677DE5" w:rsidP="00E10ED2">
      <w:pPr>
        <w:pStyle w:val="NormalWeb"/>
      </w:pPr>
      <w:r>
        <w:t>Security: Non-secure</w:t>
      </w:r>
    </w:p>
    <w:p w14:paraId="0618F4C7" w14:textId="77777777" w:rsidR="00677DE5" w:rsidRDefault="00677DE5" w:rsidP="00E10ED2">
      <w:pPr>
        <w:pStyle w:val="NormalWeb"/>
      </w:pPr>
      <w:r>
        <w:t>Bit field description:</w:t>
      </w:r>
    </w:p>
    <w:p w14:paraId="067316F7" w14:textId="77777777" w:rsidR="00677DE5" w:rsidRDefault="00677DE5" w:rsidP="00312028">
      <w:pPr>
        <w:numPr>
          <w:ilvl w:val="0"/>
          <w:numId w:val="96"/>
        </w:numPr>
        <w:spacing w:before="100" w:beforeAutospacing="1" w:after="100" w:afterAutospacing="1" w:line="240" w:lineRule="auto"/>
      </w:pPr>
      <w:r>
        <w:rPr>
          <w:b/>
          <w:bCs/>
        </w:rPr>
        <w:t>R_CH_CPKT_FIFO_PARITY_ERR</w:t>
      </w:r>
      <w:r>
        <w:t xml:space="preserve">[14] - R Channel Cpkt Fifo Parity Error </w:t>
      </w:r>
    </w:p>
    <w:p w14:paraId="0844BCB4" w14:textId="77777777" w:rsidR="00677DE5" w:rsidRDefault="00677DE5" w:rsidP="00312028">
      <w:pPr>
        <w:numPr>
          <w:ilvl w:val="0"/>
          <w:numId w:val="96"/>
        </w:numPr>
        <w:spacing w:before="100" w:beforeAutospacing="1" w:after="100" w:afterAutospacing="1" w:line="240" w:lineRule="auto"/>
      </w:pPr>
      <w:r>
        <w:rPr>
          <w:b/>
          <w:bCs/>
        </w:rPr>
        <w:t>CRCD_CH_CRID_FIFO_PARITY_ERR</w:t>
      </w:r>
      <w:r>
        <w:t xml:space="preserve">[13] - CRCD Channel Crid Fifo Parity Error </w:t>
      </w:r>
    </w:p>
    <w:p w14:paraId="5007F6FE" w14:textId="77777777" w:rsidR="00677DE5" w:rsidRDefault="00677DE5" w:rsidP="00312028">
      <w:pPr>
        <w:numPr>
          <w:ilvl w:val="0"/>
          <w:numId w:val="96"/>
        </w:numPr>
        <w:spacing w:before="100" w:beforeAutospacing="1" w:after="100" w:afterAutospacing="1" w:line="240" w:lineRule="auto"/>
      </w:pPr>
      <w:r>
        <w:rPr>
          <w:b/>
          <w:bCs/>
        </w:rPr>
        <w:t>ACK_CH_RACK_FIFO_PARITY_ERR</w:t>
      </w:r>
      <w:r>
        <w:t xml:space="preserve">[12] - Ack Channel Rack Fifo Parity Error </w:t>
      </w:r>
    </w:p>
    <w:p w14:paraId="5C9B518D" w14:textId="77777777" w:rsidR="00677DE5" w:rsidRDefault="00677DE5" w:rsidP="00312028">
      <w:pPr>
        <w:numPr>
          <w:ilvl w:val="0"/>
          <w:numId w:val="96"/>
        </w:numPr>
        <w:spacing w:before="100" w:beforeAutospacing="1" w:after="100" w:afterAutospacing="1" w:line="240" w:lineRule="auto"/>
      </w:pPr>
      <w:r>
        <w:rPr>
          <w:b/>
          <w:bCs/>
        </w:rPr>
        <w:t>ACK_CH_WACK_FIFO_PARITY_ERR</w:t>
      </w:r>
      <w:r>
        <w:t xml:space="preserve">[11] - Ack Channel Wack Fifo Parity Error </w:t>
      </w:r>
    </w:p>
    <w:p w14:paraId="4D9481E9" w14:textId="77777777" w:rsidR="00677DE5" w:rsidRDefault="00677DE5" w:rsidP="00312028">
      <w:pPr>
        <w:numPr>
          <w:ilvl w:val="0"/>
          <w:numId w:val="96"/>
        </w:numPr>
        <w:spacing w:before="100" w:beforeAutospacing="1" w:after="100" w:afterAutospacing="1" w:line="240" w:lineRule="auto"/>
      </w:pPr>
      <w:r>
        <w:rPr>
          <w:b/>
          <w:bCs/>
        </w:rPr>
        <w:t>RXFIFO_PARITY_ERR_LAYER</w:t>
      </w:r>
      <w:r>
        <w:t xml:space="preserve">[10:7] - Rx Fifo Parity Error Layer </w:t>
      </w:r>
    </w:p>
    <w:p w14:paraId="5548B2DE" w14:textId="77777777" w:rsidR="00677DE5" w:rsidRDefault="00677DE5" w:rsidP="00312028">
      <w:pPr>
        <w:numPr>
          <w:ilvl w:val="0"/>
          <w:numId w:val="96"/>
        </w:numPr>
        <w:spacing w:before="100" w:beforeAutospacing="1" w:after="100" w:afterAutospacing="1" w:line="240" w:lineRule="auto"/>
      </w:pPr>
      <w:r>
        <w:rPr>
          <w:b/>
          <w:bCs/>
        </w:rPr>
        <w:t>RXFIFO_PARITY_ERR_VC</w:t>
      </w:r>
      <w:r>
        <w:t>[6:5] - Rx Fifo Parity Error Virtual Channel</w:t>
      </w:r>
    </w:p>
    <w:p w14:paraId="6102C5B7" w14:textId="77777777" w:rsidR="00677DE5" w:rsidRDefault="00677DE5" w:rsidP="00312028">
      <w:pPr>
        <w:numPr>
          <w:ilvl w:val="0"/>
          <w:numId w:val="96"/>
        </w:numPr>
        <w:spacing w:before="100" w:beforeAutospacing="1" w:after="100" w:afterAutospacing="1" w:line="240" w:lineRule="auto"/>
      </w:pPr>
      <w:r>
        <w:rPr>
          <w:b/>
          <w:bCs/>
        </w:rPr>
        <w:t>RXFIFO_PARITY_ERR</w:t>
      </w:r>
      <w:r>
        <w:t xml:space="preserve">[4] - Rx Fifo Parity Error </w:t>
      </w:r>
    </w:p>
    <w:p w14:paraId="4267D9DE" w14:textId="77777777" w:rsidR="00677DE5" w:rsidRDefault="00677DE5" w:rsidP="00312028">
      <w:pPr>
        <w:numPr>
          <w:ilvl w:val="0"/>
          <w:numId w:val="96"/>
        </w:numPr>
        <w:spacing w:before="100" w:beforeAutospacing="1" w:after="100" w:afterAutospacing="1" w:line="240" w:lineRule="auto"/>
      </w:pPr>
      <w:r>
        <w:rPr>
          <w:b/>
          <w:bCs/>
        </w:rPr>
        <w:t>WROB_PARITY_ERR</w:t>
      </w:r>
      <w:r>
        <w:t>[3] - Write Response Buffer Parity Error</w:t>
      </w:r>
    </w:p>
    <w:p w14:paraId="251DF211" w14:textId="77777777" w:rsidR="00677DE5" w:rsidRDefault="00677DE5" w:rsidP="00312028">
      <w:pPr>
        <w:numPr>
          <w:ilvl w:val="0"/>
          <w:numId w:val="96"/>
        </w:numPr>
        <w:spacing w:before="100" w:beforeAutospacing="1" w:after="100" w:afterAutospacing="1" w:line="240" w:lineRule="auto"/>
      </w:pPr>
      <w:r>
        <w:rPr>
          <w:b/>
          <w:bCs/>
        </w:rPr>
        <w:t>RROB_PARITY_ERR</w:t>
      </w:r>
      <w:r>
        <w:t>[2] - Read Response Buffer Parity Error</w:t>
      </w:r>
    </w:p>
    <w:p w14:paraId="08DC368B" w14:textId="77777777" w:rsidR="00677DE5" w:rsidRDefault="00677DE5" w:rsidP="00312028">
      <w:pPr>
        <w:numPr>
          <w:ilvl w:val="0"/>
          <w:numId w:val="96"/>
        </w:numPr>
        <w:spacing w:before="100" w:beforeAutospacing="1" w:after="100" w:afterAutospacing="1" w:line="240" w:lineRule="auto"/>
      </w:pPr>
      <w:r>
        <w:rPr>
          <w:b/>
          <w:bCs/>
        </w:rPr>
        <w:t>WIDTBL_PARITY_ERR</w:t>
      </w:r>
      <w:r>
        <w:t>[1] - Write Aidtbl Parity Error</w:t>
      </w:r>
    </w:p>
    <w:p w14:paraId="0325271A" w14:textId="77777777" w:rsidR="00677DE5" w:rsidRDefault="00677DE5" w:rsidP="00312028">
      <w:pPr>
        <w:numPr>
          <w:ilvl w:val="0"/>
          <w:numId w:val="96"/>
        </w:numPr>
        <w:spacing w:before="100" w:beforeAutospacing="1" w:after="100" w:afterAutospacing="1" w:line="240" w:lineRule="auto"/>
      </w:pPr>
      <w:r>
        <w:rPr>
          <w:b/>
          <w:bCs/>
        </w:rPr>
        <w:t>RIDTBL_PARITY_ERR</w:t>
      </w:r>
      <w:r>
        <w:t xml:space="preserve">[0] - Read Aidtbl Parity Error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gridCol w:w="119"/>
        <w:gridCol w:w="119"/>
        <w:gridCol w:w="119"/>
        <w:gridCol w:w="119"/>
        <w:gridCol w:w="119"/>
        <w:gridCol w:w="118"/>
        <w:gridCol w:w="118"/>
        <w:gridCol w:w="118"/>
        <w:gridCol w:w="118"/>
        <w:gridCol w:w="118"/>
        <w:gridCol w:w="118"/>
        <w:gridCol w:w="118"/>
        <w:gridCol w:w="118"/>
        <w:gridCol w:w="118"/>
        <w:gridCol w:w="118"/>
        <w:gridCol w:w="118"/>
        <w:gridCol w:w="749"/>
        <w:gridCol w:w="839"/>
        <w:gridCol w:w="828"/>
        <w:gridCol w:w="842"/>
        <w:gridCol w:w="205"/>
        <w:gridCol w:w="205"/>
        <w:gridCol w:w="205"/>
        <w:gridCol w:w="205"/>
        <w:gridCol w:w="326"/>
        <w:gridCol w:w="326"/>
        <w:gridCol w:w="526"/>
        <w:gridCol w:w="503"/>
        <w:gridCol w:w="489"/>
        <w:gridCol w:w="542"/>
        <w:gridCol w:w="535"/>
      </w:tblGrid>
      <w:tr w:rsidR="00677DE5" w:rsidRPr="00556EA2" w14:paraId="74322157" w14:textId="77777777" w:rsidTr="00556EA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59B130" w14:textId="77777777" w:rsidR="00677DE5" w:rsidRPr="00556EA2" w:rsidRDefault="00677DE5" w:rsidP="00556EA2">
            <w:pPr>
              <w:spacing w:after="0"/>
              <w:jc w:val="center"/>
              <w:rPr>
                <w:sz w:val="10"/>
              </w:rPr>
            </w:pPr>
            <w:r w:rsidRPr="00556EA2">
              <w:rPr>
                <w:sz w:val="1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F66BD" w14:textId="77777777" w:rsidR="00677DE5" w:rsidRPr="00556EA2" w:rsidRDefault="00677DE5" w:rsidP="00556EA2">
            <w:pPr>
              <w:jc w:val="center"/>
              <w:rPr>
                <w:sz w:val="10"/>
              </w:rPr>
            </w:pPr>
            <w:r w:rsidRPr="00556EA2">
              <w:rPr>
                <w:sz w:val="1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54B83" w14:textId="77777777" w:rsidR="00677DE5" w:rsidRPr="00556EA2" w:rsidRDefault="00677DE5" w:rsidP="00556EA2">
            <w:pPr>
              <w:jc w:val="center"/>
              <w:rPr>
                <w:sz w:val="10"/>
              </w:rPr>
            </w:pPr>
            <w:r w:rsidRPr="00556EA2">
              <w:rPr>
                <w:sz w:val="1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E94D1" w14:textId="77777777" w:rsidR="00677DE5" w:rsidRPr="00556EA2" w:rsidRDefault="00677DE5" w:rsidP="00556EA2">
            <w:pPr>
              <w:jc w:val="center"/>
              <w:rPr>
                <w:sz w:val="10"/>
              </w:rPr>
            </w:pPr>
            <w:r w:rsidRPr="00556EA2">
              <w:rPr>
                <w:sz w:val="1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FE08F" w14:textId="77777777" w:rsidR="00677DE5" w:rsidRPr="00556EA2" w:rsidRDefault="00677DE5" w:rsidP="00556EA2">
            <w:pPr>
              <w:jc w:val="center"/>
              <w:rPr>
                <w:sz w:val="10"/>
              </w:rPr>
            </w:pPr>
            <w:r w:rsidRPr="00556EA2">
              <w:rPr>
                <w:sz w:val="1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67E20" w14:textId="77777777" w:rsidR="00677DE5" w:rsidRPr="00556EA2" w:rsidRDefault="00677DE5" w:rsidP="00556EA2">
            <w:pPr>
              <w:jc w:val="center"/>
              <w:rPr>
                <w:sz w:val="10"/>
              </w:rPr>
            </w:pPr>
            <w:r w:rsidRPr="00556EA2">
              <w:rPr>
                <w:sz w:val="1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189F6" w14:textId="77777777" w:rsidR="00677DE5" w:rsidRPr="00556EA2" w:rsidRDefault="00677DE5" w:rsidP="00556EA2">
            <w:pPr>
              <w:jc w:val="center"/>
              <w:rPr>
                <w:sz w:val="10"/>
              </w:rPr>
            </w:pPr>
            <w:r w:rsidRPr="00556EA2">
              <w:rPr>
                <w:sz w:val="1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6716A" w14:textId="77777777" w:rsidR="00677DE5" w:rsidRPr="00556EA2" w:rsidRDefault="00677DE5" w:rsidP="00556EA2">
            <w:pPr>
              <w:jc w:val="center"/>
              <w:rPr>
                <w:sz w:val="10"/>
              </w:rPr>
            </w:pPr>
            <w:r w:rsidRPr="00556EA2">
              <w:rPr>
                <w:sz w:val="1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9E18D" w14:textId="77777777" w:rsidR="00677DE5" w:rsidRPr="00556EA2" w:rsidRDefault="00677DE5" w:rsidP="00556EA2">
            <w:pPr>
              <w:jc w:val="center"/>
              <w:rPr>
                <w:sz w:val="10"/>
              </w:rPr>
            </w:pPr>
            <w:r w:rsidRPr="00556EA2">
              <w:rPr>
                <w:sz w:val="1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EA33C" w14:textId="77777777" w:rsidR="00677DE5" w:rsidRPr="00556EA2" w:rsidRDefault="00677DE5" w:rsidP="00556EA2">
            <w:pPr>
              <w:jc w:val="center"/>
              <w:rPr>
                <w:sz w:val="10"/>
              </w:rPr>
            </w:pPr>
            <w:r w:rsidRPr="00556EA2">
              <w:rPr>
                <w:sz w:val="1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8F370" w14:textId="77777777" w:rsidR="00677DE5" w:rsidRPr="00556EA2" w:rsidRDefault="00677DE5" w:rsidP="00556EA2">
            <w:pPr>
              <w:jc w:val="center"/>
              <w:rPr>
                <w:sz w:val="10"/>
              </w:rPr>
            </w:pPr>
            <w:r w:rsidRPr="00556EA2">
              <w:rPr>
                <w:sz w:val="1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FE3D4" w14:textId="77777777" w:rsidR="00677DE5" w:rsidRPr="00556EA2" w:rsidRDefault="00677DE5" w:rsidP="00556EA2">
            <w:pPr>
              <w:jc w:val="center"/>
              <w:rPr>
                <w:sz w:val="10"/>
              </w:rPr>
            </w:pPr>
            <w:r w:rsidRPr="00556EA2">
              <w:rPr>
                <w:sz w:val="1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43B8B" w14:textId="77777777" w:rsidR="00677DE5" w:rsidRPr="00556EA2" w:rsidRDefault="00677DE5" w:rsidP="00556EA2">
            <w:pPr>
              <w:jc w:val="center"/>
              <w:rPr>
                <w:sz w:val="10"/>
              </w:rPr>
            </w:pPr>
            <w:r w:rsidRPr="00556EA2">
              <w:rPr>
                <w:sz w:val="1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D232E" w14:textId="77777777" w:rsidR="00677DE5" w:rsidRPr="00556EA2" w:rsidRDefault="00677DE5" w:rsidP="00556EA2">
            <w:pPr>
              <w:jc w:val="center"/>
              <w:rPr>
                <w:sz w:val="10"/>
              </w:rPr>
            </w:pPr>
            <w:r w:rsidRPr="00556EA2">
              <w:rPr>
                <w:sz w:val="1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B73D4" w14:textId="77777777" w:rsidR="00677DE5" w:rsidRPr="00556EA2" w:rsidRDefault="00677DE5" w:rsidP="00556EA2">
            <w:pPr>
              <w:jc w:val="center"/>
              <w:rPr>
                <w:sz w:val="10"/>
              </w:rPr>
            </w:pPr>
            <w:r w:rsidRPr="00556EA2">
              <w:rPr>
                <w:sz w:val="1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756DF" w14:textId="77777777" w:rsidR="00677DE5" w:rsidRPr="00556EA2" w:rsidRDefault="00677DE5" w:rsidP="00556EA2">
            <w:pPr>
              <w:jc w:val="center"/>
              <w:rPr>
                <w:sz w:val="10"/>
              </w:rPr>
            </w:pPr>
            <w:r w:rsidRPr="00556EA2">
              <w:rPr>
                <w:sz w:val="1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6E19" w14:textId="77777777" w:rsidR="00677DE5" w:rsidRPr="00556EA2" w:rsidRDefault="00677DE5" w:rsidP="00556EA2">
            <w:pPr>
              <w:jc w:val="center"/>
              <w:rPr>
                <w:sz w:val="10"/>
              </w:rPr>
            </w:pPr>
            <w:r w:rsidRPr="00556EA2">
              <w:rPr>
                <w:sz w:val="1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87AB1" w14:textId="77777777" w:rsidR="00677DE5" w:rsidRPr="00556EA2" w:rsidRDefault="00677DE5" w:rsidP="00556EA2">
            <w:pPr>
              <w:jc w:val="center"/>
              <w:rPr>
                <w:sz w:val="10"/>
              </w:rPr>
            </w:pPr>
            <w:r w:rsidRPr="00556EA2">
              <w:rPr>
                <w:sz w:val="1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7A853" w14:textId="77777777" w:rsidR="00677DE5" w:rsidRPr="00556EA2" w:rsidRDefault="00677DE5" w:rsidP="00556EA2">
            <w:pPr>
              <w:jc w:val="center"/>
              <w:rPr>
                <w:sz w:val="10"/>
              </w:rPr>
            </w:pPr>
            <w:r w:rsidRPr="00556EA2">
              <w:rPr>
                <w:sz w:val="1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151B1" w14:textId="77777777" w:rsidR="00677DE5" w:rsidRPr="00556EA2" w:rsidRDefault="00677DE5" w:rsidP="00556EA2">
            <w:pPr>
              <w:jc w:val="center"/>
              <w:rPr>
                <w:sz w:val="10"/>
              </w:rPr>
            </w:pPr>
            <w:r w:rsidRPr="00556EA2">
              <w:rPr>
                <w:sz w:val="1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7CF77" w14:textId="77777777" w:rsidR="00677DE5" w:rsidRPr="00556EA2" w:rsidRDefault="00677DE5" w:rsidP="00556EA2">
            <w:pPr>
              <w:jc w:val="center"/>
              <w:rPr>
                <w:sz w:val="10"/>
              </w:rPr>
            </w:pPr>
            <w:r w:rsidRPr="00556EA2">
              <w:rPr>
                <w:sz w:val="1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ECBBF" w14:textId="77777777" w:rsidR="00677DE5" w:rsidRPr="00556EA2" w:rsidRDefault="00677DE5" w:rsidP="00556EA2">
            <w:pPr>
              <w:jc w:val="center"/>
              <w:rPr>
                <w:sz w:val="10"/>
              </w:rPr>
            </w:pPr>
            <w:r w:rsidRPr="00556EA2">
              <w:rPr>
                <w:sz w:val="1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B04C1" w14:textId="77777777" w:rsidR="00677DE5" w:rsidRPr="00556EA2" w:rsidRDefault="00677DE5" w:rsidP="00556EA2">
            <w:pPr>
              <w:jc w:val="center"/>
              <w:rPr>
                <w:sz w:val="10"/>
              </w:rPr>
            </w:pPr>
            <w:r w:rsidRPr="00556EA2">
              <w:rPr>
                <w:sz w:val="1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21396" w14:textId="77777777" w:rsidR="00677DE5" w:rsidRPr="00556EA2" w:rsidRDefault="00677DE5" w:rsidP="00556EA2">
            <w:pPr>
              <w:jc w:val="center"/>
              <w:rPr>
                <w:sz w:val="10"/>
              </w:rPr>
            </w:pPr>
            <w:r w:rsidRPr="00556EA2">
              <w:rPr>
                <w:sz w:val="1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65986" w14:textId="77777777" w:rsidR="00677DE5" w:rsidRPr="00556EA2" w:rsidRDefault="00677DE5" w:rsidP="00556EA2">
            <w:pPr>
              <w:jc w:val="center"/>
              <w:rPr>
                <w:sz w:val="10"/>
              </w:rPr>
            </w:pPr>
            <w:r w:rsidRPr="00556EA2">
              <w:rPr>
                <w:sz w:val="1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5696E" w14:textId="77777777" w:rsidR="00677DE5" w:rsidRPr="00556EA2" w:rsidRDefault="00677DE5" w:rsidP="00556EA2">
            <w:pPr>
              <w:jc w:val="center"/>
              <w:rPr>
                <w:sz w:val="10"/>
              </w:rPr>
            </w:pPr>
            <w:r w:rsidRPr="00556EA2">
              <w:rPr>
                <w:sz w:val="1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5A1" w14:textId="77777777" w:rsidR="00677DE5" w:rsidRPr="00556EA2" w:rsidRDefault="00677DE5" w:rsidP="00556EA2">
            <w:pPr>
              <w:jc w:val="center"/>
              <w:rPr>
                <w:sz w:val="10"/>
              </w:rPr>
            </w:pPr>
            <w:r w:rsidRPr="00556EA2">
              <w:rPr>
                <w:sz w:val="1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AEDD8" w14:textId="77777777" w:rsidR="00677DE5" w:rsidRPr="00556EA2" w:rsidRDefault="00677DE5" w:rsidP="00556EA2">
            <w:pPr>
              <w:jc w:val="center"/>
              <w:rPr>
                <w:sz w:val="10"/>
              </w:rPr>
            </w:pPr>
            <w:r w:rsidRPr="00556EA2">
              <w:rPr>
                <w:sz w:val="1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365AF" w14:textId="77777777" w:rsidR="00677DE5" w:rsidRPr="00556EA2" w:rsidRDefault="00677DE5" w:rsidP="00556EA2">
            <w:pPr>
              <w:jc w:val="center"/>
              <w:rPr>
                <w:sz w:val="10"/>
              </w:rPr>
            </w:pPr>
            <w:r w:rsidRPr="00556EA2">
              <w:rPr>
                <w:sz w:val="1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0F232" w14:textId="77777777" w:rsidR="00677DE5" w:rsidRPr="00556EA2" w:rsidRDefault="00677DE5" w:rsidP="00556EA2">
            <w:pPr>
              <w:jc w:val="center"/>
              <w:rPr>
                <w:sz w:val="10"/>
              </w:rPr>
            </w:pPr>
            <w:r w:rsidRPr="00556EA2">
              <w:rPr>
                <w:sz w:val="1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3951" w14:textId="77777777" w:rsidR="00677DE5" w:rsidRPr="00556EA2" w:rsidRDefault="00677DE5" w:rsidP="00556EA2">
            <w:pPr>
              <w:jc w:val="center"/>
              <w:rPr>
                <w:sz w:val="10"/>
              </w:rPr>
            </w:pPr>
            <w:r w:rsidRPr="00556EA2">
              <w:rPr>
                <w:sz w:val="1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810B" w14:textId="77777777" w:rsidR="00677DE5" w:rsidRPr="00556EA2" w:rsidRDefault="00677DE5" w:rsidP="00556EA2">
            <w:pPr>
              <w:jc w:val="center"/>
              <w:rPr>
                <w:sz w:val="10"/>
              </w:rPr>
            </w:pPr>
            <w:r w:rsidRPr="00556EA2">
              <w:rPr>
                <w:sz w:val="10"/>
              </w:rPr>
              <w:t>32</w:t>
            </w:r>
          </w:p>
        </w:tc>
      </w:tr>
      <w:tr w:rsidR="00677DE5" w:rsidRPr="00556EA2" w14:paraId="2CE826F8" w14:textId="77777777" w:rsidTr="00556EA2">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2360199" w14:textId="77777777" w:rsidR="00677DE5" w:rsidRPr="00556EA2" w:rsidRDefault="00677DE5" w:rsidP="00556EA2">
            <w:pPr>
              <w:jc w:val="center"/>
              <w:rPr>
                <w:sz w:val="10"/>
              </w:rPr>
            </w:pPr>
            <w:r w:rsidRPr="00556EA2">
              <w:rPr>
                <w:sz w:val="10"/>
              </w:rPr>
              <w:t>u</w:t>
            </w:r>
          </w:p>
        </w:tc>
      </w:tr>
      <w:tr w:rsidR="00677DE5" w:rsidRPr="00556EA2" w14:paraId="315D5646" w14:textId="77777777" w:rsidTr="00556EA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BD082" w14:textId="77777777" w:rsidR="00677DE5" w:rsidRPr="00556EA2" w:rsidRDefault="00677DE5" w:rsidP="00556EA2">
            <w:pPr>
              <w:jc w:val="center"/>
              <w:rPr>
                <w:sz w:val="10"/>
              </w:rPr>
            </w:pPr>
            <w:r w:rsidRPr="00556EA2">
              <w:rPr>
                <w:sz w:val="1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AF1F3" w14:textId="77777777" w:rsidR="00677DE5" w:rsidRPr="00556EA2" w:rsidRDefault="00677DE5" w:rsidP="00556EA2">
            <w:pPr>
              <w:jc w:val="center"/>
              <w:rPr>
                <w:sz w:val="10"/>
              </w:rPr>
            </w:pPr>
            <w:r w:rsidRPr="00556EA2">
              <w:rPr>
                <w:sz w:val="1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0F89B" w14:textId="77777777" w:rsidR="00677DE5" w:rsidRPr="00556EA2" w:rsidRDefault="00677DE5" w:rsidP="00556EA2">
            <w:pPr>
              <w:jc w:val="center"/>
              <w:rPr>
                <w:sz w:val="10"/>
              </w:rPr>
            </w:pPr>
            <w:r w:rsidRPr="00556EA2">
              <w:rPr>
                <w:sz w:val="1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E196A" w14:textId="77777777" w:rsidR="00677DE5" w:rsidRPr="00556EA2" w:rsidRDefault="00677DE5" w:rsidP="00556EA2">
            <w:pPr>
              <w:jc w:val="center"/>
              <w:rPr>
                <w:sz w:val="10"/>
              </w:rPr>
            </w:pPr>
            <w:r w:rsidRPr="00556EA2">
              <w:rPr>
                <w:sz w:val="1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1DFCF" w14:textId="77777777" w:rsidR="00677DE5" w:rsidRPr="00556EA2" w:rsidRDefault="00677DE5" w:rsidP="00556EA2">
            <w:pPr>
              <w:jc w:val="center"/>
              <w:rPr>
                <w:sz w:val="10"/>
              </w:rPr>
            </w:pPr>
            <w:r w:rsidRPr="00556EA2">
              <w:rPr>
                <w:sz w:val="1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DC0C" w14:textId="77777777" w:rsidR="00677DE5" w:rsidRPr="00556EA2" w:rsidRDefault="00677DE5" w:rsidP="00556EA2">
            <w:pPr>
              <w:jc w:val="center"/>
              <w:rPr>
                <w:sz w:val="10"/>
              </w:rPr>
            </w:pPr>
            <w:r w:rsidRPr="00556EA2">
              <w:rPr>
                <w:sz w:val="1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D75A7" w14:textId="77777777" w:rsidR="00677DE5" w:rsidRPr="00556EA2" w:rsidRDefault="00677DE5" w:rsidP="00556EA2">
            <w:pPr>
              <w:jc w:val="center"/>
              <w:rPr>
                <w:sz w:val="10"/>
              </w:rPr>
            </w:pPr>
            <w:r w:rsidRPr="00556EA2">
              <w:rPr>
                <w:sz w:val="1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7517A" w14:textId="77777777" w:rsidR="00677DE5" w:rsidRPr="00556EA2" w:rsidRDefault="00677DE5" w:rsidP="00556EA2">
            <w:pPr>
              <w:jc w:val="center"/>
              <w:rPr>
                <w:sz w:val="10"/>
              </w:rPr>
            </w:pPr>
            <w:r w:rsidRPr="00556EA2">
              <w:rPr>
                <w:sz w:val="1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D7114" w14:textId="77777777" w:rsidR="00677DE5" w:rsidRPr="00556EA2" w:rsidRDefault="00677DE5" w:rsidP="00556EA2">
            <w:pPr>
              <w:jc w:val="center"/>
              <w:rPr>
                <w:sz w:val="10"/>
              </w:rPr>
            </w:pPr>
            <w:r w:rsidRPr="00556EA2">
              <w:rPr>
                <w:sz w:val="1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7CD7E" w14:textId="77777777" w:rsidR="00677DE5" w:rsidRPr="00556EA2" w:rsidRDefault="00677DE5" w:rsidP="00556EA2">
            <w:pPr>
              <w:jc w:val="center"/>
              <w:rPr>
                <w:sz w:val="10"/>
              </w:rPr>
            </w:pPr>
            <w:r w:rsidRPr="00556EA2">
              <w:rPr>
                <w:sz w:val="1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325F8" w14:textId="77777777" w:rsidR="00677DE5" w:rsidRPr="00556EA2" w:rsidRDefault="00677DE5" w:rsidP="00556EA2">
            <w:pPr>
              <w:jc w:val="center"/>
              <w:rPr>
                <w:sz w:val="10"/>
              </w:rPr>
            </w:pPr>
            <w:r w:rsidRPr="00556EA2">
              <w:rPr>
                <w:sz w:val="1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445FE" w14:textId="77777777" w:rsidR="00677DE5" w:rsidRPr="00556EA2" w:rsidRDefault="00677DE5" w:rsidP="00556EA2">
            <w:pPr>
              <w:jc w:val="center"/>
              <w:rPr>
                <w:sz w:val="10"/>
              </w:rPr>
            </w:pPr>
            <w:r w:rsidRPr="00556EA2">
              <w:rPr>
                <w:sz w:val="1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DE785" w14:textId="77777777" w:rsidR="00677DE5" w:rsidRPr="00556EA2" w:rsidRDefault="00677DE5" w:rsidP="00556EA2">
            <w:pPr>
              <w:jc w:val="center"/>
              <w:rPr>
                <w:sz w:val="10"/>
              </w:rPr>
            </w:pPr>
            <w:r w:rsidRPr="00556EA2">
              <w:rPr>
                <w:sz w:val="1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7AB06" w14:textId="77777777" w:rsidR="00677DE5" w:rsidRPr="00556EA2" w:rsidRDefault="00677DE5" w:rsidP="00556EA2">
            <w:pPr>
              <w:jc w:val="center"/>
              <w:rPr>
                <w:sz w:val="10"/>
              </w:rPr>
            </w:pPr>
            <w:r w:rsidRPr="00556EA2">
              <w:rPr>
                <w:sz w:val="1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8F547" w14:textId="77777777" w:rsidR="00677DE5" w:rsidRPr="00556EA2" w:rsidRDefault="00677DE5" w:rsidP="00556EA2">
            <w:pPr>
              <w:jc w:val="center"/>
              <w:rPr>
                <w:sz w:val="10"/>
              </w:rPr>
            </w:pPr>
            <w:r w:rsidRPr="00556EA2">
              <w:rPr>
                <w:sz w:val="1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64E15" w14:textId="77777777" w:rsidR="00677DE5" w:rsidRPr="00556EA2" w:rsidRDefault="00677DE5" w:rsidP="00556EA2">
            <w:pPr>
              <w:jc w:val="center"/>
              <w:rPr>
                <w:sz w:val="10"/>
              </w:rPr>
            </w:pPr>
            <w:r w:rsidRPr="00556EA2">
              <w:rPr>
                <w:sz w:val="1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3253" w14:textId="77777777" w:rsidR="00677DE5" w:rsidRPr="00556EA2" w:rsidRDefault="00677DE5" w:rsidP="00556EA2">
            <w:pPr>
              <w:jc w:val="center"/>
              <w:rPr>
                <w:sz w:val="10"/>
              </w:rPr>
            </w:pPr>
            <w:r w:rsidRPr="00556EA2">
              <w:rPr>
                <w:sz w:val="1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D8AEC" w14:textId="77777777" w:rsidR="00677DE5" w:rsidRPr="00556EA2" w:rsidRDefault="00677DE5" w:rsidP="00556EA2">
            <w:pPr>
              <w:jc w:val="center"/>
              <w:rPr>
                <w:sz w:val="10"/>
              </w:rPr>
            </w:pPr>
            <w:r w:rsidRPr="00556EA2">
              <w:rPr>
                <w:sz w:val="1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74173" w14:textId="77777777" w:rsidR="00677DE5" w:rsidRPr="00556EA2" w:rsidRDefault="00677DE5" w:rsidP="00556EA2">
            <w:pPr>
              <w:jc w:val="center"/>
              <w:rPr>
                <w:sz w:val="10"/>
              </w:rPr>
            </w:pPr>
            <w:r w:rsidRPr="00556EA2">
              <w:rPr>
                <w:sz w:val="1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697B7" w14:textId="77777777" w:rsidR="00677DE5" w:rsidRPr="00556EA2" w:rsidRDefault="00677DE5" w:rsidP="00556EA2">
            <w:pPr>
              <w:jc w:val="center"/>
              <w:rPr>
                <w:sz w:val="10"/>
              </w:rPr>
            </w:pPr>
            <w:r w:rsidRPr="00556EA2">
              <w:rPr>
                <w:sz w:val="1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7377F" w14:textId="77777777" w:rsidR="00677DE5" w:rsidRPr="00556EA2" w:rsidRDefault="00677DE5" w:rsidP="00556EA2">
            <w:pPr>
              <w:jc w:val="center"/>
              <w:rPr>
                <w:sz w:val="10"/>
              </w:rPr>
            </w:pPr>
            <w:r w:rsidRPr="00556EA2">
              <w:rPr>
                <w:sz w:val="1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8F22E" w14:textId="77777777" w:rsidR="00677DE5" w:rsidRPr="00556EA2" w:rsidRDefault="00677DE5" w:rsidP="00556EA2">
            <w:pPr>
              <w:jc w:val="center"/>
              <w:rPr>
                <w:sz w:val="10"/>
              </w:rPr>
            </w:pPr>
            <w:r w:rsidRPr="00556EA2">
              <w:rPr>
                <w:sz w:val="1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FAFE5" w14:textId="77777777" w:rsidR="00677DE5" w:rsidRPr="00556EA2" w:rsidRDefault="00677DE5" w:rsidP="00556EA2">
            <w:pPr>
              <w:jc w:val="center"/>
              <w:rPr>
                <w:sz w:val="10"/>
              </w:rPr>
            </w:pPr>
            <w:r w:rsidRPr="00556EA2">
              <w:rPr>
                <w:sz w:val="1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BAE39" w14:textId="77777777" w:rsidR="00677DE5" w:rsidRPr="00556EA2" w:rsidRDefault="00677DE5" w:rsidP="00556EA2">
            <w:pPr>
              <w:jc w:val="center"/>
              <w:rPr>
                <w:sz w:val="10"/>
              </w:rPr>
            </w:pPr>
            <w:r w:rsidRPr="00556EA2">
              <w:rPr>
                <w:sz w:val="1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785DD" w14:textId="77777777" w:rsidR="00677DE5" w:rsidRPr="00556EA2" w:rsidRDefault="00677DE5" w:rsidP="00556EA2">
            <w:pPr>
              <w:jc w:val="center"/>
              <w:rPr>
                <w:sz w:val="10"/>
              </w:rPr>
            </w:pPr>
            <w:r w:rsidRPr="00556EA2">
              <w:rPr>
                <w:sz w:val="1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76239" w14:textId="77777777" w:rsidR="00677DE5" w:rsidRPr="00556EA2" w:rsidRDefault="00677DE5" w:rsidP="00556EA2">
            <w:pPr>
              <w:jc w:val="center"/>
              <w:rPr>
                <w:sz w:val="10"/>
              </w:rPr>
            </w:pPr>
            <w:r w:rsidRPr="00556EA2">
              <w:rPr>
                <w:sz w:val="1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016FA" w14:textId="77777777" w:rsidR="00677DE5" w:rsidRPr="00556EA2" w:rsidRDefault="00677DE5" w:rsidP="00556EA2">
            <w:pPr>
              <w:jc w:val="center"/>
              <w:rPr>
                <w:sz w:val="10"/>
              </w:rPr>
            </w:pPr>
            <w:r w:rsidRPr="00556EA2">
              <w:rPr>
                <w:sz w:val="1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E285F" w14:textId="77777777" w:rsidR="00677DE5" w:rsidRPr="00556EA2" w:rsidRDefault="00677DE5" w:rsidP="00556EA2">
            <w:pPr>
              <w:jc w:val="center"/>
              <w:rPr>
                <w:sz w:val="10"/>
              </w:rPr>
            </w:pPr>
            <w:r w:rsidRPr="00556EA2">
              <w:rPr>
                <w:sz w:val="1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F9D27" w14:textId="77777777" w:rsidR="00677DE5" w:rsidRPr="00556EA2" w:rsidRDefault="00677DE5" w:rsidP="00556EA2">
            <w:pPr>
              <w:jc w:val="center"/>
              <w:rPr>
                <w:sz w:val="10"/>
              </w:rPr>
            </w:pPr>
            <w:r w:rsidRPr="00556EA2">
              <w:rPr>
                <w:sz w:val="1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CB670" w14:textId="77777777" w:rsidR="00677DE5" w:rsidRPr="00556EA2" w:rsidRDefault="00677DE5" w:rsidP="00556EA2">
            <w:pPr>
              <w:jc w:val="center"/>
              <w:rPr>
                <w:sz w:val="10"/>
              </w:rPr>
            </w:pPr>
            <w:r w:rsidRPr="00556EA2">
              <w:rPr>
                <w:sz w:val="1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FB549" w14:textId="77777777" w:rsidR="00677DE5" w:rsidRPr="00556EA2" w:rsidRDefault="00677DE5" w:rsidP="00556EA2">
            <w:pPr>
              <w:jc w:val="center"/>
              <w:rPr>
                <w:sz w:val="10"/>
              </w:rPr>
            </w:pPr>
            <w:r w:rsidRPr="00556EA2">
              <w:rPr>
                <w:sz w:val="1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AA01D" w14:textId="77777777" w:rsidR="00677DE5" w:rsidRPr="00556EA2" w:rsidRDefault="00677DE5" w:rsidP="00556EA2">
            <w:pPr>
              <w:jc w:val="center"/>
              <w:rPr>
                <w:sz w:val="10"/>
              </w:rPr>
            </w:pPr>
            <w:r w:rsidRPr="00556EA2">
              <w:rPr>
                <w:sz w:val="10"/>
              </w:rPr>
              <w:t>0</w:t>
            </w:r>
          </w:p>
        </w:tc>
      </w:tr>
      <w:tr w:rsidR="00677DE5" w:rsidRPr="00556EA2" w14:paraId="5E7C09EE" w14:textId="77777777" w:rsidTr="00556EA2">
        <w:trPr>
          <w:tblCellSpacing w:w="7" w:type="dxa"/>
        </w:trPr>
        <w:tc>
          <w:tcPr>
            <w:tcW w:w="0" w:type="auto"/>
            <w:gridSpan w:val="17"/>
            <w:tcBorders>
              <w:top w:val="outset" w:sz="6" w:space="0" w:color="auto"/>
              <w:left w:val="outset" w:sz="6" w:space="0" w:color="auto"/>
              <w:bottom w:val="outset" w:sz="6" w:space="0" w:color="auto"/>
              <w:right w:val="outset" w:sz="6" w:space="0" w:color="auto"/>
            </w:tcBorders>
            <w:vAlign w:val="center"/>
            <w:hideMark/>
          </w:tcPr>
          <w:p w14:paraId="64C377D2" w14:textId="77777777" w:rsidR="00677DE5" w:rsidRPr="00556EA2" w:rsidRDefault="00677DE5" w:rsidP="00556EA2">
            <w:pPr>
              <w:jc w:val="center"/>
              <w:rPr>
                <w:sz w:val="10"/>
              </w:rPr>
            </w:pPr>
            <w:r w:rsidRPr="00556EA2">
              <w:rPr>
                <w:sz w:val="1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89C90" w14:textId="77777777" w:rsidR="00677DE5" w:rsidRPr="00556EA2" w:rsidRDefault="00677DE5" w:rsidP="00556EA2">
            <w:pPr>
              <w:jc w:val="center"/>
              <w:rPr>
                <w:sz w:val="10"/>
              </w:rPr>
            </w:pPr>
            <w:r w:rsidRPr="00556EA2">
              <w:rPr>
                <w:sz w:val="10"/>
              </w:rPr>
              <w:t>R_CH_CPKT_FIFO_PARITY_ERR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B2205" w14:textId="77777777" w:rsidR="00677DE5" w:rsidRPr="00556EA2" w:rsidRDefault="00677DE5" w:rsidP="00556EA2">
            <w:pPr>
              <w:jc w:val="center"/>
              <w:rPr>
                <w:sz w:val="10"/>
              </w:rPr>
            </w:pPr>
            <w:r w:rsidRPr="00556EA2">
              <w:rPr>
                <w:sz w:val="10"/>
              </w:rPr>
              <w:t>CRCD_CH_CRID_FIFO_PARITY_ERR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4EE43" w14:textId="77777777" w:rsidR="00677DE5" w:rsidRPr="00556EA2" w:rsidRDefault="00677DE5" w:rsidP="00556EA2">
            <w:pPr>
              <w:jc w:val="center"/>
              <w:rPr>
                <w:sz w:val="10"/>
              </w:rPr>
            </w:pPr>
            <w:r w:rsidRPr="00556EA2">
              <w:rPr>
                <w:sz w:val="10"/>
              </w:rPr>
              <w:t>ACK_CH_RACK_FIFO_PARITY_ERR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54F04" w14:textId="77777777" w:rsidR="00677DE5" w:rsidRPr="00556EA2" w:rsidRDefault="00677DE5" w:rsidP="00556EA2">
            <w:pPr>
              <w:jc w:val="center"/>
              <w:rPr>
                <w:sz w:val="10"/>
              </w:rPr>
            </w:pPr>
            <w:r w:rsidRPr="00556EA2">
              <w:rPr>
                <w:sz w:val="10"/>
              </w:rPr>
              <w:t>ACK_CH_WACK_FIFO_PARITY_ERR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CF51BA8" w14:textId="77777777" w:rsidR="00677DE5" w:rsidRPr="00556EA2" w:rsidRDefault="00677DE5" w:rsidP="00556EA2">
            <w:pPr>
              <w:jc w:val="center"/>
              <w:rPr>
                <w:sz w:val="10"/>
              </w:rPr>
            </w:pPr>
            <w:r w:rsidRPr="00556EA2">
              <w:rPr>
                <w:sz w:val="10"/>
              </w:rPr>
              <w:t>RXFIFO_PARITY_ERR_LAYER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32AF49" w14:textId="77777777" w:rsidR="00677DE5" w:rsidRPr="00556EA2" w:rsidRDefault="00677DE5" w:rsidP="00556EA2">
            <w:pPr>
              <w:jc w:val="center"/>
              <w:rPr>
                <w:sz w:val="10"/>
              </w:rPr>
            </w:pPr>
            <w:r w:rsidRPr="00556EA2">
              <w:rPr>
                <w:sz w:val="10"/>
              </w:rPr>
              <w:t>RXFIFO_PARITY_ERR_VC</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4049" w14:textId="77777777" w:rsidR="00677DE5" w:rsidRPr="00556EA2" w:rsidRDefault="00677DE5" w:rsidP="00556EA2">
            <w:pPr>
              <w:jc w:val="center"/>
              <w:rPr>
                <w:sz w:val="10"/>
              </w:rPr>
            </w:pPr>
            <w:r w:rsidRPr="00556EA2">
              <w:rPr>
                <w:sz w:val="10"/>
              </w:rPr>
              <w:t>RXFIFO_PARITY_ERR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E1647" w14:textId="77777777" w:rsidR="00677DE5" w:rsidRPr="00556EA2" w:rsidRDefault="00677DE5" w:rsidP="00556EA2">
            <w:pPr>
              <w:jc w:val="center"/>
              <w:rPr>
                <w:sz w:val="10"/>
              </w:rPr>
            </w:pPr>
            <w:r w:rsidRPr="00556EA2">
              <w:rPr>
                <w:sz w:val="10"/>
              </w:rPr>
              <w:t>WROB_PARITY_ERR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95F9C" w14:textId="77777777" w:rsidR="00677DE5" w:rsidRPr="00556EA2" w:rsidRDefault="00677DE5" w:rsidP="00556EA2">
            <w:pPr>
              <w:jc w:val="center"/>
              <w:rPr>
                <w:sz w:val="10"/>
              </w:rPr>
            </w:pPr>
            <w:r w:rsidRPr="00556EA2">
              <w:rPr>
                <w:sz w:val="10"/>
              </w:rPr>
              <w:t>RROB_PARITY_ERR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5B7E5" w14:textId="77777777" w:rsidR="00677DE5" w:rsidRPr="00556EA2" w:rsidRDefault="00677DE5" w:rsidP="00556EA2">
            <w:pPr>
              <w:jc w:val="center"/>
              <w:rPr>
                <w:sz w:val="10"/>
              </w:rPr>
            </w:pPr>
            <w:r w:rsidRPr="00556EA2">
              <w:rPr>
                <w:sz w:val="10"/>
              </w:rPr>
              <w:t>WIDTBL_PARITY_ERR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C85F6" w14:textId="77777777" w:rsidR="00677DE5" w:rsidRPr="00556EA2" w:rsidRDefault="00677DE5" w:rsidP="00556EA2">
            <w:pPr>
              <w:jc w:val="center"/>
              <w:rPr>
                <w:sz w:val="10"/>
              </w:rPr>
            </w:pPr>
            <w:r w:rsidRPr="00556EA2">
              <w:rPr>
                <w:sz w:val="10"/>
              </w:rPr>
              <w:t>RIDTBL_PARITY_ERR</w:t>
            </w:r>
          </w:p>
        </w:tc>
      </w:tr>
    </w:tbl>
    <w:p w14:paraId="5795C7F3" w14:textId="77777777" w:rsidR="00677DE5" w:rsidRDefault="00677DE5" w:rsidP="00556EA2">
      <w:pPr>
        <w:pStyle w:val="Caption"/>
      </w:pPr>
      <w:r>
        <w:t xml:space="preserve">Table </w:t>
      </w:r>
      <w:fldSimple w:instr=" SEQ Table \* ARABIC ">
        <w:r>
          <w:rPr>
            <w:noProof/>
          </w:rPr>
          <w:t>68</w:t>
        </w:r>
      </w:fldSimple>
      <w:r>
        <w:t xml:space="preserve"> AXIM_LOG_FLOPPARITY_ERROR register</w:t>
      </w:r>
    </w:p>
    <w:p w14:paraId="2824A2F9" w14:textId="77777777" w:rsidR="00677DE5" w:rsidRDefault="00677DE5" w:rsidP="00E10ED2">
      <w:pPr>
        <w:pStyle w:val="Heading3"/>
      </w:pPr>
      <w:r>
        <w:t>AXIM_NOC_VERSION_ID</w:t>
      </w:r>
    </w:p>
    <w:p w14:paraId="208D014D" w14:textId="77777777" w:rsidR="00677DE5" w:rsidRDefault="00677DE5" w:rsidP="00556EA2">
      <w:pPr>
        <w:pStyle w:val="NormalWeb"/>
        <w:jc w:val="both"/>
      </w:pPr>
      <w:r>
        <w:t>Version identifier for the NoC. This read-only register is available only on the regbus master. This register is not available on other master bridges and access will result in decode error response.</w:t>
      </w:r>
    </w:p>
    <w:p w14:paraId="5C77AE74" w14:textId="77777777" w:rsidR="00677DE5" w:rsidRDefault="00677DE5" w:rsidP="00E10ED2">
      <w:pPr>
        <w:pStyle w:val="NormalWeb"/>
      </w:pPr>
      <w:r>
        <w:t>Attribute: R</w:t>
      </w:r>
    </w:p>
    <w:p w14:paraId="766C7CEB" w14:textId="77777777" w:rsidR="00677DE5" w:rsidRDefault="00677DE5" w:rsidP="00E10ED2">
      <w:pPr>
        <w:pStyle w:val="NormalWeb"/>
      </w:pPr>
      <w:r>
        <w:t>Security: Non-secure</w:t>
      </w:r>
    </w:p>
    <w:p w14:paraId="3B0128F9" w14:textId="77777777" w:rsidR="00677DE5" w:rsidRDefault="00677DE5" w:rsidP="00E10ED2">
      <w:pPr>
        <w:pStyle w:val="NormalWeb"/>
      </w:pPr>
      <w:r>
        <w:t>Bit field description:</w:t>
      </w:r>
    </w:p>
    <w:p w14:paraId="368DBDFC" w14:textId="77777777" w:rsidR="00677DE5" w:rsidRDefault="00677DE5" w:rsidP="00312028">
      <w:pPr>
        <w:numPr>
          <w:ilvl w:val="0"/>
          <w:numId w:val="97"/>
        </w:numPr>
        <w:spacing w:before="100" w:beforeAutospacing="1" w:after="100" w:afterAutospacing="1" w:line="240" w:lineRule="auto"/>
      </w:pPr>
      <w:r>
        <w:rPr>
          <w:b/>
          <w:bCs/>
        </w:rPr>
        <w:t>NOC_VERSION_ID</w:t>
      </w:r>
      <w:r>
        <w:t>[31:0] - NoC version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14"/>
        <w:gridCol w:w="221"/>
      </w:tblGrid>
      <w:tr w:rsidR="00677DE5" w:rsidRPr="00556EA2" w14:paraId="24B89D24"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BE4B1A" w14:textId="77777777" w:rsidR="00677DE5" w:rsidRPr="00556EA2" w:rsidRDefault="00677DE5" w:rsidP="00556EA2">
            <w:pPr>
              <w:spacing w:after="0"/>
              <w:jc w:val="center"/>
              <w:rPr>
                <w:sz w:val="14"/>
              </w:rPr>
            </w:pPr>
            <w:r w:rsidRPr="00556EA2">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2D7C" w14:textId="77777777" w:rsidR="00677DE5" w:rsidRPr="00556EA2" w:rsidRDefault="00677DE5" w:rsidP="00556EA2">
            <w:pPr>
              <w:jc w:val="center"/>
              <w:rPr>
                <w:sz w:val="14"/>
              </w:rPr>
            </w:pPr>
            <w:r w:rsidRPr="00556EA2">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1F6CB" w14:textId="77777777" w:rsidR="00677DE5" w:rsidRPr="00556EA2" w:rsidRDefault="00677DE5" w:rsidP="00556EA2">
            <w:pPr>
              <w:jc w:val="center"/>
              <w:rPr>
                <w:sz w:val="14"/>
              </w:rPr>
            </w:pPr>
            <w:r w:rsidRPr="00556EA2">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9041" w14:textId="77777777" w:rsidR="00677DE5" w:rsidRPr="00556EA2" w:rsidRDefault="00677DE5" w:rsidP="00556EA2">
            <w:pPr>
              <w:jc w:val="center"/>
              <w:rPr>
                <w:sz w:val="14"/>
              </w:rPr>
            </w:pPr>
            <w:r w:rsidRPr="00556EA2">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BE487" w14:textId="77777777" w:rsidR="00677DE5" w:rsidRPr="00556EA2" w:rsidRDefault="00677DE5" w:rsidP="00556EA2">
            <w:pPr>
              <w:jc w:val="center"/>
              <w:rPr>
                <w:sz w:val="14"/>
              </w:rPr>
            </w:pPr>
            <w:r w:rsidRPr="00556EA2">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B03DB" w14:textId="77777777" w:rsidR="00677DE5" w:rsidRPr="00556EA2" w:rsidRDefault="00677DE5" w:rsidP="00556EA2">
            <w:pPr>
              <w:jc w:val="center"/>
              <w:rPr>
                <w:sz w:val="14"/>
              </w:rPr>
            </w:pPr>
            <w:r w:rsidRPr="00556EA2">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FC94B" w14:textId="77777777" w:rsidR="00677DE5" w:rsidRPr="00556EA2" w:rsidRDefault="00677DE5" w:rsidP="00556EA2">
            <w:pPr>
              <w:jc w:val="center"/>
              <w:rPr>
                <w:sz w:val="14"/>
              </w:rPr>
            </w:pPr>
            <w:r w:rsidRPr="00556EA2">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A08D5" w14:textId="77777777" w:rsidR="00677DE5" w:rsidRPr="00556EA2" w:rsidRDefault="00677DE5" w:rsidP="00556EA2">
            <w:pPr>
              <w:jc w:val="center"/>
              <w:rPr>
                <w:sz w:val="14"/>
              </w:rPr>
            </w:pPr>
            <w:r w:rsidRPr="00556EA2">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18AE6" w14:textId="77777777" w:rsidR="00677DE5" w:rsidRPr="00556EA2" w:rsidRDefault="00677DE5" w:rsidP="00556EA2">
            <w:pPr>
              <w:jc w:val="center"/>
              <w:rPr>
                <w:sz w:val="14"/>
              </w:rPr>
            </w:pPr>
            <w:r w:rsidRPr="00556EA2">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A8A40" w14:textId="77777777" w:rsidR="00677DE5" w:rsidRPr="00556EA2" w:rsidRDefault="00677DE5" w:rsidP="00556EA2">
            <w:pPr>
              <w:jc w:val="center"/>
              <w:rPr>
                <w:sz w:val="14"/>
              </w:rPr>
            </w:pPr>
            <w:r w:rsidRPr="00556EA2">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673EB" w14:textId="77777777" w:rsidR="00677DE5" w:rsidRPr="00556EA2" w:rsidRDefault="00677DE5" w:rsidP="00556EA2">
            <w:pPr>
              <w:jc w:val="center"/>
              <w:rPr>
                <w:sz w:val="14"/>
              </w:rPr>
            </w:pPr>
            <w:r w:rsidRPr="00556EA2">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9E0D4" w14:textId="77777777" w:rsidR="00677DE5" w:rsidRPr="00556EA2" w:rsidRDefault="00677DE5" w:rsidP="00556EA2">
            <w:pPr>
              <w:jc w:val="center"/>
              <w:rPr>
                <w:sz w:val="14"/>
              </w:rPr>
            </w:pPr>
            <w:r w:rsidRPr="00556EA2">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2F26B" w14:textId="77777777" w:rsidR="00677DE5" w:rsidRPr="00556EA2" w:rsidRDefault="00677DE5" w:rsidP="00556EA2">
            <w:pPr>
              <w:jc w:val="center"/>
              <w:rPr>
                <w:sz w:val="14"/>
              </w:rPr>
            </w:pPr>
            <w:r w:rsidRPr="00556EA2">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ABEB2" w14:textId="77777777" w:rsidR="00677DE5" w:rsidRPr="00556EA2" w:rsidRDefault="00677DE5" w:rsidP="00556EA2">
            <w:pPr>
              <w:jc w:val="center"/>
              <w:rPr>
                <w:sz w:val="14"/>
              </w:rPr>
            </w:pPr>
            <w:r w:rsidRPr="00556EA2">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2ABF8" w14:textId="77777777" w:rsidR="00677DE5" w:rsidRPr="00556EA2" w:rsidRDefault="00677DE5" w:rsidP="00556EA2">
            <w:pPr>
              <w:jc w:val="center"/>
              <w:rPr>
                <w:sz w:val="14"/>
              </w:rPr>
            </w:pPr>
            <w:r w:rsidRPr="00556EA2">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C4C4B" w14:textId="77777777" w:rsidR="00677DE5" w:rsidRPr="00556EA2" w:rsidRDefault="00677DE5" w:rsidP="00556EA2">
            <w:pPr>
              <w:jc w:val="center"/>
              <w:rPr>
                <w:sz w:val="14"/>
              </w:rPr>
            </w:pPr>
            <w:r w:rsidRPr="00556EA2">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7B52F" w14:textId="77777777" w:rsidR="00677DE5" w:rsidRPr="00556EA2" w:rsidRDefault="00677DE5" w:rsidP="00556EA2">
            <w:pPr>
              <w:jc w:val="center"/>
              <w:rPr>
                <w:sz w:val="14"/>
              </w:rPr>
            </w:pPr>
            <w:r w:rsidRPr="00556EA2">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EA10A" w14:textId="77777777" w:rsidR="00677DE5" w:rsidRPr="00556EA2" w:rsidRDefault="00677DE5" w:rsidP="00556EA2">
            <w:pPr>
              <w:jc w:val="center"/>
              <w:rPr>
                <w:sz w:val="14"/>
              </w:rPr>
            </w:pPr>
            <w:r w:rsidRPr="00556EA2">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4FC16" w14:textId="77777777" w:rsidR="00677DE5" w:rsidRPr="00556EA2" w:rsidRDefault="00677DE5" w:rsidP="00556EA2">
            <w:pPr>
              <w:jc w:val="center"/>
              <w:rPr>
                <w:sz w:val="14"/>
              </w:rPr>
            </w:pPr>
            <w:r w:rsidRPr="00556EA2">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7B0C9" w14:textId="77777777" w:rsidR="00677DE5" w:rsidRPr="00556EA2" w:rsidRDefault="00677DE5" w:rsidP="00556EA2">
            <w:pPr>
              <w:jc w:val="center"/>
              <w:rPr>
                <w:sz w:val="14"/>
              </w:rPr>
            </w:pPr>
            <w:r w:rsidRPr="00556EA2">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5CBDC" w14:textId="77777777" w:rsidR="00677DE5" w:rsidRPr="00556EA2" w:rsidRDefault="00677DE5" w:rsidP="00556EA2">
            <w:pPr>
              <w:jc w:val="center"/>
              <w:rPr>
                <w:sz w:val="14"/>
              </w:rPr>
            </w:pPr>
            <w:r w:rsidRPr="00556EA2">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A3A5" w14:textId="77777777" w:rsidR="00677DE5" w:rsidRPr="00556EA2" w:rsidRDefault="00677DE5" w:rsidP="00556EA2">
            <w:pPr>
              <w:jc w:val="center"/>
              <w:rPr>
                <w:sz w:val="14"/>
              </w:rPr>
            </w:pPr>
            <w:r w:rsidRPr="00556EA2">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4B9EC" w14:textId="77777777" w:rsidR="00677DE5" w:rsidRPr="00556EA2" w:rsidRDefault="00677DE5" w:rsidP="00556EA2">
            <w:pPr>
              <w:jc w:val="center"/>
              <w:rPr>
                <w:sz w:val="14"/>
              </w:rPr>
            </w:pPr>
            <w:r w:rsidRPr="00556EA2">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D696E" w14:textId="77777777" w:rsidR="00677DE5" w:rsidRPr="00556EA2" w:rsidRDefault="00677DE5" w:rsidP="00556EA2">
            <w:pPr>
              <w:jc w:val="center"/>
              <w:rPr>
                <w:sz w:val="14"/>
              </w:rPr>
            </w:pPr>
            <w:r w:rsidRPr="00556EA2">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25A81" w14:textId="77777777" w:rsidR="00677DE5" w:rsidRPr="00556EA2" w:rsidRDefault="00677DE5" w:rsidP="00556EA2">
            <w:pPr>
              <w:jc w:val="center"/>
              <w:rPr>
                <w:sz w:val="14"/>
              </w:rPr>
            </w:pPr>
            <w:r w:rsidRPr="00556EA2">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6F3E3" w14:textId="77777777" w:rsidR="00677DE5" w:rsidRPr="00556EA2" w:rsidRDefault="00677DE5" w:rsidP="00556EA2">
            <w:pPr>
              <w:jc w:val="center"/>
              <w:rPr>
                <w:sz w:val="14"/>
              </w:rPr>
            </w:pPr>
            <w:r w:rsidRPr="00556EA2">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70A07" w14:textId="77777777" w:rsidR="00677DE5" w:rsidRPr="00556EA2" w:rsidRDefault="00677DE5" w:rsidP="00556EA2">
            <w:pPr>
              <w:jc w:val="center"/>
              <w:rPr>
                <w:sz w:val="14"/>
              </w:rPr>
            </w:pPr>
            <w:r w:rsidRPr="00556EA2">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A214" w14:textId="77777777" w:rsidR="00677DE5" w:rsidRPr="00556EA2" w:rsidRDefault="00677DE5" w:rsidP="00556EA2">
            <w:pPr>
              <w:jc w:val="center"/>
              <w:rPr>
                <w:sz w:val="14"/>
              </w:rPr>
            </w:pPr>
            <w:r w:rsidRPr="00556EA2">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EDCEB" w14:textId="77777777" w:rsidR="00677DE5" w:rsidRPr="00556EA2" w:rsidRDefault="00677DE5" w:rsidP="00556EA2">
            <w:pPr>
              <w:jc w:val="center"/>
              <w:rPr>
                <w:sz w:val="14"/>
              </w:rPr>
            </w:pPr>
            <w:r w:rsidRPr="00556EA2">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DDC64" w14:textId="77777777" w:rsidR="00677DE5" w:rsidRPr="00556EA2" w:rsidRDefault="00677DE5" w:rsidP="00556EA2">
            <w:pPr>
              <w:jc w:val="center"/>
              <w:rPr>
                <w:sz w:val="14"/>
              </w:rPr>
            </w:pPr>
            <w:r w:rsidRPr="00556EA2">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CCAF1" w14:textId="77777777" w:rsidR="00677DE5" w:rsidRPr="00556EA2" w:rsidRDefault="00677DE5" w:rsidP="00556EA2">
            <w:pPr>
              <w:jc w:val="center"/>
              <w:rPr>
                <w:sz w:val="14"/>
              </w:rPr>
            </w:pPr>
            <w:r w:rsidRPr="00556EA2">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2252A" w14:textId="77777777" w:rsidR="00677DE5" w:rsidRPr="00556EA2" w:rsidRDefault="00677DE5" w:rsidP="00556EA2">
            <w:pPr>
              <w:jc w:val="center"/>
              <w:rPr>
                <w:sz w:val="14"/>
              </w:rPr>
            </w:pPr>
            <w:r w:rsidRPr="00556EA2">
              <w:rPr>
                <w:sz w:val="14"/>
              </w:rPr>
              <w:t>32</w:t>
            </w:r>
          </w:p>
        </w:tc>
      </w:tr>
      <w:tr w:rsidR="00677DE5" w:rsidRPr="00556EA2" w14:paraId="6914BD39"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9714299" w14:textId="77777777" w:rsidR="00677DE5" w:rsidRPr="00556EA2" w:rsidRDefault="00677DE5" w:rsidP="00556EA2">
            <w:pPr>
              <w:jc w:val="center"/>
              <w:rPr>
                <w:sz w:val="14"/>
              </w:rPr>
            </w:pPr>
            <w:r w:rsidRPr="00556EA2">
              <w:rPr>
                <w:sz w:val="14"/>
              </w:rPr>
              <w:t>u</w:t>
            </w:r>
          </w:p>
        </w:tc>
      </w:tr>
      <w:tr w:rsidR="00677DE5" w:rsidRPr="00556EA2" w14:paraId="36300658"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AC2526" w14:textId="77777777" w:rsidR="00677DE5" w:rsidRPr="00556EA2" w:rsidRDefault="00677DE5" w:rsidP="00556EA2">
            <w:pPr>
              <w:jc w:val="center"/>
              <w:rPr>
                <w:sz w:val="14"/>
              </w:rPr>
            </w:pPr>
            <w:r w:rsidRPr="00556EA2">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9FCCA" w14:textId="77777777" w:rsidR="00677DE5" w:rsidRPr="00556EA2" w:rsidRDefault="00677DE5" w:rsidP="00556EA2">
            <w:pPr>
              <w:jc w:val="center"/>
              <w:rPr>
                <w:sz w:val="14"/>
              </w:rPr>
            </w:pPr>
            <w:r w:rsidRPr="00556EA2">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D75A" w14:textId="77777777" w:rsidR="00677DE5" w:rsidRPr="00556EA2" w:rsidRDefault="00677DE5" w:rsidP="00556EA2">
            <w:pPr>
              <w:jc w:val="center"/>
              <w:rPr>
                <w:sz w:val="14"/>
              </w:rPr>
            </w:pPr>
            <w:r w:rsidRPr="00556EA2">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8F34" w14:textId="77777777" w:rsidR="00677DE5" w:rsidRPr="00556EA2" w:rsidRDefault="00677DE5" w:rsidP="00556EA2">
            <w:pPr>
              <w:jc w:val="center"/>
              <w:rPr>
                <w:sz w:val="14"/>
              </w:rPr>
            </w:pPr>
            <w:r w:rsidRPr="00556EA2">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7B33A" w14:textId="77777777" w:rsidR="00677DE5" w:rsidRPr="00556EA2" w:rsidRDefault="00677DE5" w:rsidP="00556EA2">
            <w:pPr>
              <w:jc w:val="center"/>
              <w:rPr>
                <w:sz w:val="14"/>
              </w:rPr>
            </w:pPr>
            <w:r w:rsidRPr="00556EA2">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3A324" w14:textId="77777777" w:rsidR="00677DE5" w:rsidRPr="00556EA2" w:rsidRDefault="00677DE5" w:rsidP="00556EA2">
            <w:pPr>
              <w:jc w:val="center"/>
              <w:rPr>
                <w:sz w:val="14"/>
              </w:rPr>
            </w:pPr>
            <w:r w:rsidRPr="00556EA2">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68BA5" w14:textId="77777777" w:rsidR="00677DE5" w:rsidRPr="00556EA2" w:rsidRDefault="00677DE5" w:rsidP="00556EA2">
            <w:pPr>
              <w:jc w:val="center"/>
              <w:rPr>
                <w:sz w:val="14"/>
              </w:rPr>
            </w:pPr>
            <w:r w:rsidRPr="00556EA2">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8249E" w14:textId="77777777" w:rsidR="00677DE5" w:rsidRPr="00556EA2" w:rsidRDefault="00677DE5" w:rsidP="00556EA2">
            <w:pPr>
              <w:jc w:val="center"/>
              <w:rPr>
                <w:sz w:val="14"/>
              </w:rPr>
            </w:pPr>
            <w:r w:rsidRPr="00556EA2">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1759F" w14:textId="77777777" w:rsidR="00677DE5" w:rsidRPr="00556EA2" w:rsidRDefault="00677DE5" w:rsidP="00556EA2">
            <w:pPr>
              <w:jc w:val="center"/>
              <w:rPr>
                <w:sz w:val="14"/>
              </w:rPr>
            </w:pPr>
            <w:r w:rsidRPr="00556EA2">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A45C2" w14:textId="77777777" w:rsidR="00677DE5" w:rsidRPr="00556EA2" w:rsidRDefault="00677DE5" w:rsidP="00556EA2">
            <w:pPr>
              <w:jc w:val="center"/>
              <w:rPr>
                <w:sz w:val="14"/>
              </w:rPr>
            </w:pPr>
            <w:r w:rsidRPr="00556EA2">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2D3A8" w14:textId="77777777" w:rsidR="00677DE5" w:rsidRPr="00556EA2" w:rsidRDefault="00677DE5" w:rsidP="00556EA2">
            <w:pPr>
              <w:jc w:val="center"/>
              <w:rPr>
                <w:sz w:val="14"/>
              </w:rPr>
            </w:pPr>
            <w:r w:rsidRPr="00556EA2">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EA602" w14:textId="77777777" w:rsidR="00677DE5" w:rsidRPr="00556EA2" w:rsidRDefault="00677DE5" w:rsidP="00556EA2">
            <w:pPr>
              <w:jc w:val="center"/>
              <w:rPr>
                <w:sz w:val="14"/>
              </w:rPr>
            </w:pPr>
            <w:r w:rsidRPr="00556EA2">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34343" w14:textId="77777777" w:rsidR="00677DE5" w:rsidRPr="00556EA2" w:rsidRDefault="00677DE5" w:rsidP="00556EA2">
            <w:pPr>
              <w:jc w:val="center"/>
              <w:rPr>
                <w:sz w:val="14"/>
              </w:rPr>
            </w:pPr>
            <w:r w:rsidRPr="00556EA2">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84572" w14:textId="77777777" w:rsidR="00677DE5" w:rsidRPr="00556EA2" w:rsidRDefault="00677DE5" w:rsidP="00556EA2">
            <w:pPr>
              <w:jc w:val="center"/>
              <w:rPr>
                <w:sz w:val="14"/>
              </w:rPr>
            </w:pPr>
            <w:r w:rsidRPr="00556EA2">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CF3A9" w14:textId="77777777" w:rsidR="00677DE5" w:rsidRPr="00556EA2" w:rsidRDefault="00677DE5" w:rsidP="00556EA2">
            <w:pPr>
              <w:jc w:val="center"/>
              <w:rPr>
                <w:sz w:val="14"/>
              </w:rPr>
            </w:pPr>
            <w:r w:rsidRPr="00556EA2">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CA502" w14:textId="77777777" w:rsidR="00677DE5" w:rsidRPr="00556EA2" w:rsidRDefault="00677DE5" w:rsidP="00556EA2">
            <w:pPr>
              <w:jc w:val="center"/>
              <w:rPr>
                <w:sz w:val="14"/>
              </w:rPr>
            </w:pPr>
            <w:r w:rsidRPr="00556EA2">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33F6E" w14:textId="77777777" w:rsidR="00677DE5" w:rsidRPr="00556EA2" w:rsidRDefault="00677DE5" w:rsidP="00556EA2">
            <w:pPr>
              <w:jc w:val="center"/>
              <w:rPr>
                <w:sz w:val="14"/>
              </w:rPr>
            </w:pPr>
            <w:r w:rsidRPr="00556EA2">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5228B" w14:textId="77777777" w:rsidR="00677DE5" w:rsidRPr="00556EA2" w:rsidRDefault="00677DE5" w:rsidP="00556EA2">
            <w:pPr>
              <w:jc w:val="center"/>
              <w:rPr>
                <w:sz w:val="14"/>
              </w:rPr>
            </w:pPr>
            <w:r w:rsidRPr="00556EA2">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B288D" w14:textId="77777777" w:rsidR="00677DE5" w:rsidRPr="00556EA2" w:rsidRDefault="00677DE5" w:rsidP="00556EA2">
            <w:pPr>
              <w:jc w:val="center"/>
              <w:rPr>
                <w:sz w:val="14"/>
              </w:rPr>
            </w:pPr>
            <w:r w:rsidRPr="00556EA2">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FA560" w14:textId="77777777" w:rsidR="00677DE5" w:rsidRPr="00556EA2" w:rsidRDefault="00677DE5" w:rsidP="00556EA2">
            <w:pPr>
              <w:jc w:val="center"/>
              <w:rPr>
                <w:sz w:val="14"/>
              </w:rPr>
            </w:pPr>
            <w:r w:rsidRPr="00556EA2">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85355" w14:textId="77777777" w:rsidR="00677DE5" w:rsidRPr="00556EA2" w:rsidRDefault="00677DE5" w:rsidP="00556EA2">
            <w:pPr>
              <w:jc w:val="center"/>
              <w:rPr>
                <w:sz w:val="14"/>
              </w:rPr>
            </w:pPr>
            <w:r w:rsidRPr="00556EA2">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1964E" w14:textId="77777777" w:rsidR="00677DE5" w:rsidRPr="00556EA2" w:rsidRDefault="00677DE5" w:rsidP="00556EA2">
            <w:pPr>
              <w:jc w:val="center"/>
              <w:rPr>
                <w:sz w:val="14"/>
              </w:rPr>
            </w:pPr>
            <w:r w:rsidRPr="00556EA2">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0118A" w14:textId="77777777" w:rsidR="00677DE5" w:rsidRPr="00556EA2" w:rsidRDefault="00677DE5" w:rsidP="00556EA2">
            <w:pPr>
              <w:jc w:val="center"/>
              <w:rPr>
                <w:sz w:val="14"/>
              </w:rPr>
            </w:pPr>
            <w:r w:rsidRPr="00556EA2">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DEDB" w14:textId="77777777" w:rsidR="00677DE5" w:rsidRPr="00556EA2" w:rsidRDefault="00677DE5" w:rsidP="00556EA2">
            <w:pPr>
              <w:jc w:val="center"/>
              <w:rPr>
                <w:sz w:val="14"/>
              </w:rPr>
            </w:pPr>
            <w:r w:rsidRPr="00556EA2">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B5DFC" w14:textId="77777777" w:rsidR="00677DE5" w:rsidRPr="00556EA2" w:rsidRDefault="00677DE5" w:rsidP="00556EA2">
            <w:pPr>
              <w:jc w:val="center"/>
              <w:rPr>
                <w:sz w:val="14"/>
              </w:rPr>
            </w:pPr>
            <w:r w:rsidRPr="00556EA2">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17212" w14:textId="77777777" w:rsidR="00677DE5" w:rsidRPr="00556EA2" w:rsidRDefault="00677DE5" w:rsidP="00556EA2">
            <w:pPr>
              <w:jc w:val="center"/>
              <w:rPr>
                <w:sz w:val="14"/>
              </w:rPr>
            </w:pPr>
            <w:r w:rsidRPr="00556EA2">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22177" w14:textId="77777777" w:rsidR="00677DE5" w:rsidRPr="00556EA2" w:rsidRDefault="00677DE5" w:rsidP="00556EA2">
            <w:pPr>
              <w:jc w:val="center"/>
              <w:rPr>
                <w:sz w:val="14"/>
              </w:rPr>
            </w:pPr>
            <w:r w:rsidRPr="00556EA2">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A8EB3" w14:textId="77777777" w:rsidR="00677DE5" w:rsidRPr="00556EA2" w:rsidRDefault="00677DE5" w:rsidP="00556EA2">
            <w:pPr>
              <w:jc w:val="center"/>
              <w:rPr>
                <w:sz w:val="14"/>
              </w:rPr>
            </w:pPr>
            <w:r w:rsidRPr="00556EA2">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132E8" w14:textId="77777777" w:rsidR="00677DE5" w:rsidRPr="00556EA2" w:rsidRDefault="00677DE5" w:rsidP="00556EA2">
            <w:pPr>
              <w:jc w:val="center"/>
              <w:rPr>
                <w:sz w:val="14"/>
              </w:rPr>
            </w:pPr>
            <w:r w:rsidRPr="00556EA2">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ACBDF" w14:textId="77777777" w:rsidR="00677DE5" w:rsidRPr="00556EA2" w:rsidRDefault="00677DE5" w:rsidP="00556EA2">
            <w:pPr>
              <w:jc w:val="center"/>
              <w:rPr>
                <w:sz w:val="14"/>
              </w:rPr>
            </w:pPr>
            <w:r w:rsidRPr="00556EA2">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BD877" w14:textId="77777777" w:rsidR="00677DE5" w:rsidRPr="00556EA2" w:rsidRDefault="00677DE5" w:rsidP="00556EA2">
            <w:pPr>
              <w:jc w:val="center"/>
              <w:rPr>
                <w:sz w:val="14"/>
              </w:rPr>
            </w:pPr>
            <w:r w:rsidRPr="00556EA2">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C3EBF" w14:textId="77777777" w:rsidR="00677DE5" w:rsidRPr="00556EA2" w:rsidRDefault="00677DE5" w:rsidP="00556EA2">
            <w:pPr>
              <w:jc w:val="center"/>
              <w:rPr>
                <w:sz w:val="14"/>
              </w:rPr>
            </w:pPr>
            <w:r w:rsidRPr="00556EA2">
              <w:rPr>
                <w:sz w:val="14"/>
              </w:rPr>
              <w:t>0</w:t>
            </w:r>
          </w:p>
        </w:tc>
      </w:tr>
      <w:tr w:rsidR="00677DE5" w:rsidRPr="00556EA2" w14:paraId="4B590F07"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B703974" w14:textId="77777777" w:rsidR="00677DE5" w:rsidRPr="00556EA2" w:rsidRDefault="00677DE5" w:rsidP="00556EA2">
            <w:pPr>
              <w:jc w:val="center"/>
              <w:rPr>
                <w:sz w:val="14"/>
              </w:rPr>
            </w:pPr>
            <w:r w:rsidRPr="00556EA2">
              <w:rPr>
                <w:sz w:val="14"/>
              </w:rPr>
              <w:t>NOC_VERSION_ID</w:t>
            </w:r>
          </w:p>
        </w:tc>
      </w:tr>
    </w:tbl>
    <w:p w14:paraId="32A24AFF" w14:textId="77777777" w:rsidR="00677DE5" w:rsidRDefault="00677DE5" w:rsidP="00556EA2">
      <w:pPr>
        <w:pStyle w:val="Caption"/>
      </w:pPr>
      <w:r>
        <w:t xml:space="preserve">Table </w:t>
      </w:r>
      <w:fldSimple w:instr=" SEQ Table \* ARABIC ">
        <w:r>
          <w:rPr>
            <w:noProof/>
          </w:rPr>
          <w:t>69</w:t>
        </w:r>
      </w:fldSimple>
      <w:r>
        <w:t xml:space="preserve"> AXIM_NOC_VERSION_ID register</w:t>
      </w:r>
    </w:p>
    <w:p w14:paraId="1723EF1B" w14:textId="77777777" w:rsidR="00677DE5" w:rsidRDefault="00677DE5" w:rsidP="00E10ED2">
      <w:pPr>
        <w:pStyle w:val="Heading3"/>
      </w:pPr>
      <w:r>
        <w:t>AXIM_RESPONSE_TIMEOUT_CONTROL</w:t>
      </w:r>
    </w:p>
    <w:p w14:paraId="5898A9D0" w14:textId="77777777" w:rsidR="00677DE5" w:rsidRDefault="00677DE5" w:rsidP="00E10ED2">
      <w:pPr>
        <w:pStyle w:val="NormalWeb"/>
      </w:pPr>
      <w:r>
        <w:t>This register is used to configure response timeouts.</w:t>
      </w:r>
    </w:p>
    <w:p w14:paraId="73B76395" w14:textId="77777777" w:rsidR="00677DE5" w:rsidRDefault="00677DE5" w:rsidP="00556EA2">
      <w:pPr>
        <w:pStyle w:val="NormalWeb"/>
        <w:jc w:val="both"/>
      </w:pPr>
      <w:r>
        <w:t xml:space="preserve">AXIM_RESPONSE_TIMEOUT_CONTROL[8] (En) needs to be set for timeout tracking to be enabled. When this bit is 1'b0, no timestamps are recorded to generate timeout interrupts. A 64-bit free running counter is used to time the response interval. </w:t>
      </w:r>
    </w:p>
    <w:p w14:paraId="5D742EDB" w14:textId="77777777" w:rsidR="00677DE5" w:rsidRDefault="00677DE5" w:rsidP="00556EA2">
      <w:pPr>
        <w:pStyle w:val="NormalWeb"/>
        <w:jc w:val="both"/>
      </w:pPr>
      <w:r>
        <w:t>AXIM_RESPONSE_TIMEOUT_CONTROL[5:0] (TI) specifies the lower bit index into this counter, from where 2-bits are picked up and recorded as the arrival time stamp of every incoming AR and AW command. If response for a command does not return before the current time stamp rolls to arrival time stamp minus 1, the response is assumed to have timedout and an interrupt is raised along with the slave ID to which the timed out request was sent.</w:t>
      </w:r>
    </w:p>
    <w:p w14:paraId="4D367EC5" w14:textId="77777777" w:rsidR="00677DE5" w:rsidRDefault="00677DE5" w:rsidP="00556EA2">
      <w:pPr>
        <w:pStyle w:val="NormalWeb"/>
        <w:jc w:val="both"/>
      </w:pPr>
      <w:r>
        <w:t xml:space="preserve">When changing the TI field, first write to the register with the En field cleared, then write a second time with the TI field to its new value, then a 3rd write to restore the En field to Enabled. During </w:t>
      </w:r>
      <w:r>
        <w:lastRenderedPageBreak/>
        <w:t>this update while the En field is cleared, existing timers will cancelled, and new timer starts will be inhibited.</w:t>
      </w:r>
    </w:p>
    <w:p w14:paraId="3EAA2508" w14:textId="77777777" w:rsidR="00677DE5" w:rsidRDefault="00677DE5" w:rsidP="00E10ED2">
      <w:pPr>
        <w:pStyle w:val="NormalWeb"/>
      </w:pPr>
      <w:r>
        <w:t>Attribute: RW</w:t>
      </w:r>
    </w:p>
    <w:p w14:paraId="205B791A" w14:textId="77777777" w:rsidR="00677DE5" w:rsidRDefault="00677DE5" w:rsidP="00E10ED2">
      <w:pPr>
        <w:pStyle w:val="NormalWeb"/>
      </w:pPr>
      <w:r>
        <w:t>Security: Secure access only</w:t>
      </w:r>
    </w:p>
    <w:p w14:paraId="7041A213" w14:textId="77777777" w:rsidR="00677DE5" w:rsidRDefault="00677DE5" w:rsidP="00E10ED2">
      <w:pPr>
        <w:pStyle w:val="NormalWeb"/>
      </w:pPr>
      <w:r>
        <w:t>Bit field description:</w:t>
      </w:r>
    </w:p>
    <w:p w14:paraId="20F3A59F" w14:textId="77777777" w:rsidR="00677DE5" w:rsidRDefault="00677DE5" w:rsidP="00312028">
      <w:pPr>
        <w:numPr>
          <w:ilvl w:val="0"/>
          <w:numId w:val="98"/>
        </w:numPr>
        <w:spacing w:before="100" w:beforeAutospacing="1" w:after="100" w:afterAutospacing="1" w:line="240" w:lineRule="auto"/>
      </w:pPr>
      <w:r>
        <w:rPr>
          <w:b/>
          <w:bCs/>
        </w:rPr>
        <w:t>EN</w:t>
      </w:r>
      <w:r>
        <w:t xml:space="preserve">[8] - </w:t>
      </w:r>
      <w:r>
        <w:br/>
        <w:t>1'b1: Enabled timeout tracking, a 64-bit free running counter is used to time the response interval.</w:t>
      </w:r>
      <w:r>
        <w:br/>
        <w:t>1'b0: No timestamps are recorded to generate timeout interrupts</w:t>
      </w:r>
    </w:p>
    <w:p w14:paraId="3E257BD6" w14:textId="77777777" w:rsidR="00677DE5" w:rsidRDefault="00677DE5" w:rsidP="00312028">
      <w:pPr>
        <w:numPr>
          <w:ilvl w:val="0"/>
          <w:numId w:val="98"/>
        </w:numPr>
        <w:spacing w:before="100" w:beforeAutospacing="1" w:after="100" w:afterAutospacing="1" w:line="240" w:lineRule="auto"/>
      </w:pPr>
      <w:r>
        <w:rPr>
          <w:b/>
          <w:bCs/>
        </w:rPr>
        <w:t>TI</w:t>
      </w:r>
      <w:r>
        <w:t xml:space="preserve">[5:0] - Timer index, index of a 64-bit counter from where timestamp is picked. The register value has to be 'd62 or smaller.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305"/>
        <w:gridCol w:w="234"/>
        <w:gridCol w:w="234"/>
        <w:gridCol w:w="234"/>
        <w:gridCol w:w="234"/>
        <w:gridCol w:w="234"/>
        <w:gridCol w:w="234"/>
        <w:gridCol w:w="234"/>
        <w:gridCol w:w="241"/>
      </w:tblGrid>
      <w:tr w:rsidR="00677DE5" w:rsidRPr="00556EA2" w14:paraId="5C4AFC17"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0C87A0" w14:textId="77777777" w:rsidR="00677DE5" w:rsidRPr="00556EA2" w:rsidRDefault="00677DE5" w:rsidP="00556EA2">
            <w:pPr>
              <w:spacing w:after="0"/>
              <w:jc w:val="center"/>
              <w:rPr>
                <w:sz w:val="16"/>
              </w:rPr>
            </w:pPr>
            <w:r w:rsidRPr="00556EA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BD885" w14:textId="77777777" w:rsidR="00677DE5" w:rsidRPr="00556EA2" w:rsidRDefault="00677DE5" w:rsidP="00556EA2">
            <w:pPr>
              <w:jc w:val="center"/>
              <w:rPr>
                <w:sz w:val="16"/>
              </w:rPr>
            </w:pPr>
            <w:r w:rsidRPr="00556EA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E4686" w14:textId="77777777" w:rsidR="00677DE5" w:rsidRPr="00556EA2" w:rsidRDefault="00677DE5" w:rsidP="00556EA2">
            <w:pPr>
              <w:jc w:val="center"/>
              <w:rPr>
                <w:sz w:val="16"/>
              </w:rPr>
            </w:pPr>
            <w:r w:rsidRPr="00556EA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46537" w14:textId="77777777" w:rsidR="00677DE5" w:rsidRPr="00556EA2" w:rsidRDefault="00677DE5" w:rsidP="00556EA2">
            <w:pPr>
              <w:jc w:val="center"/>
              <w:rPr>
                <w:sz w:val="16"/>
              </w:rPr>
            </w:pPr>
            <w:r w:rsidRPr="00556EA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B9CFD" w14:textId="77777777" w:rsidR="00677DE5" w:rsidRPr="00556EA2" w:rsidRDefault="00677DE5" w:rsidP="00556EA2">
            <w:pPr>
              <w:jc w:val="center"/>
              <w:rPr>
                <w:sz w:val="16"/>
              </w:rPr>
            </w:pPr>
            <w:r w:rsidRPr="00556EA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25D9E" w14:textId="77777777" w:rsidR="00677DE5" w:rsidRPr="00556EA2" w:rsidRDefault="00677DE5" w:rsidP="00556EA2">
            <w:pPr>
              <w:jc w:val="center"/>
              <w:rPr>
                <w:sz w:val="16"/>
              </w:rPr>
            </w:pPr>
            <w:r w:rsidRPr="00556EA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E49B7" w14:textId="77777777" w:rsidR="00677DE5" w:rsidRPr="00556EA2" w:rsidRDefault="00677DE5" w:rsidP="00556EA2">
            <w:pPr>
              <w:jc w:val="center"/>
              <w:rPr>
                <w:sz w:val="16"/>
              </w:rPr>
            </w:pPr>
            <w:r w:rsidRPr="00556EA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EF115" w14:textId="77777777" w:rsidR="00677DE5" w:rsidRPr="00556EA2" w:rsidRDefault="00677DE5" w:rsidP="00556EA2">
            <w:pPr>
              <w:jc w:val="center"/>
              <w:rPr>
                <w:sz w:val="16"/>
              </w:rPr>
            </w:pPr>
            <w:r w:rsidRPr="00556EA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3995A" w14:textId="77777777" w:rsidR="00677DE5" w:rsidRPr="00556EA2" w:rsidRDefault="00677DE5" w:rsidP="00556EA2">
            <w:pPr>
              <w:jc w:val="center"/>
              <w:rPr>
                <w:sz w:val="16"/>
              </w:rPr>
            </w:pPr>
            <w:r w:rsidRPr="00556EA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1306" w14:textId="77777777" w:rsidR="00677DE5" w:rsidRPr="00556EA2" w:rsidRDefault="00677DE5" w:rsidP="00556EA2">
            <w:pPr>
              <w:jc w:val="center"/>
              <w:rPr>
                <w:sz w:val="16"/>
              </w:rPr>
            </w:pPr>
            <w:r w:rsidRPr="00556EA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99470" w14:textId="77777777" w:rsidR="00677DE5" w:rsidRPr="00556EA2" w:rsidRDefault="00677DE5" w:rsidP="00556EA2">
            <w:pPr>
              <w:jc w:val="center"/>
              <w:rPr>
                <w:sz w:val="16"/>
              </w:rPr>
            </w:pPr>
            <w:r w:rsidRPr="00556EA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05C8F" w14:textId="77777777" w:rsidR="00677DE5" w:rsidRPr="00556EA2" w:rsidRDefault="00677DE5" w:rsidP="00556EA2">
            <w:pPr>
              <w:jc w:val="center"/>
              <w:rPr>
                <w:sz w:val="16"/>
              </w:rPr>
            </w:pPr>
            <w:r w:rsidRPr="00556EA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BCBEB" w14:textId="77777777" w:rsidR="00677DE5" w:rsidRPr="00556EA2" w:rsidRDefault="00677DE5" w:rsidP="00556EA2">
            <w:pPr>
              <w:jc w:val="center"/>
              <w:rPr>
                <w:sz w:val="16"/>
              </w:rPr>
            </w:pPr>
            <w:r w:rsidRPr="00556EA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AB469" w14:textId="77777777" w:rsidR="00677DE5" w:rsidRPr="00556EA2" w:rsidRDefault="00677DE5" w:rsidP="00556EA2">
            <w:pPr>
              <w:jc w:val="center"/>
              <w:rPr>
                <w:sz w:val="16"/>
              </w:rPr>
            </w:pPr>
            <w:r w:rsidRPr="00556EA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80944" w14:textId="77777777" w:rsidR="00677DE5" w:rsidRPr="00556EA2" w:rsidRDefault="00677DE5" w:rsidP="00556EA2">
            <w:pPr>
              <w:jc w:val="center"/>
              <w:rPr>
                <w:sz w:val="16"/>
              </w:rPr>
            </w:pPr>
            <w:r w:rsidRPr="00556EA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86FE9" w14:textId="77777777" w:rsidR="00677DE5" w:rsidRPr="00556EA2" w:rsidRDefault="00677DE5" w:rsidP="00556EA2">
            <w:pPr>
              <w:jc w:val="center"/>
              <w:rPr>
                <w:sz w:val="16"/>
              </w:rPr>
            </w:pPr>
            <w:r w:rsidRPr="00556EA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A2160" w14:textId="77777777" w:rsidR="00677DE5" w:rsidRPr="00556EA2" w:rsidRDefault="00677DE5" w:rsidP="00556EA2">
            <w:pPr>
              <w:jc w:val="center"/>
              <w:rPr>
                <w:sz w:val="16"/>
              </w:rPr>
            </w:pPr>
            <w:r w:rsidRPr="00556EA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F30A5" w14:textId="77777777" w:rsidR="00677DE5" w:rsidRPr="00556EA2" w:rsidRDefault="00677DE5" w:rsidP="00556EA2">
            <w:pPr>
              <w:jc w:val="center"/>
              <w:rPr>
                <w:sz w:val="16"/>
              </w:rPr>
            </w:pPr>
            <w:r w:rsidRPr="00556EA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A22CC" w14:textId="77777777" w:rsidR="00677DE5" w:rsidRPr="00556EA2" w:rsidRDefault="00677DE5" w:rsidP="00556EA2">
            <w:pPr>
              <w:jc w:val="center"/>
              <w:rPr>
                <w:sz w:val="16"/>
              </w:rPr>
            </w:pPr>
            <w:r w:rsidRPr="00556EA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EBDE" w14:textId="77777777" w:rsidR="00677DE5" w:rsidRPr="00556EA2" w:rsidRDefault="00677DE5" w:rsidP="00556EA2">
            <w:pPr>
              <w:jc w:val="center"/>
              <w:rPr>
                <w:sz w:val="16"/>
              </w:rPr>
            </w:pPr>
            <w:r w:rsidRPr="00556EA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64B95" w14:textId="77777777" w:rsidR="00677DE5" w:rsidRPr="00556EA2" w:rsidRDefault="00677DE5" w:rsidP="00556EA2">
            <w:pPr>
              <w:jc w:val="center"/>
              <w:rPr>
                <w:sz w:val="16"/>
              </w:rPr>
            </w:pPr>
            <w:r w:rsidRPr="00556EA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8C37" w14:textId="77777777" w:rsidR="00677DE5" w:rsidRPr="00556EA2" w:rsidRDefault="00677DE5" w:rsidP="00556EA2">
            <w:pPr>
              <w:jc w:val="center"/>
              <w:rPr>
                <w:sz w:val="16"/>
              </w:rPr>
            </w:pPr>
            <w:r w:rsidRPr="00556EA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5E1D5" w14:textId="77777777" w:rsidR="00677DE5" w:rsidRPr="00556EA2" w:rsidRDefault="00677DE5" w:rsidP="00556EA2">
            <w:pPr>
              <w:jc w:val="center"/>
              <w:rPr>
                <w:sz w:val="16"/>
              </w:rPr>
            </w:pPr>
            <w:r w:rsidRPr="00556EA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5AFFF" w14:textId="77777777" w:rsidR="00677DE5" w:rsidRPr="00556EA2" w:rsidRDefault="00677DE5" w:rsidP="00556EA2">
            <w:pPr>
              <w:jc w:val="center"/>
              <w:rPr>
                <w:sz w:val="16"/>
              </w:rPr>
            </w:pPr>
            <w:r w:rsidRPr="00556EA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DC126" w14:textId="77777777" w:rsidR="00677DE5" w:rsidRPr="00556EA2" w:rsidRDefault="00677DE5" w:rsidP="00556EA2">
            <w:pPr>
              <w:jc w:val="center"/>
              <w:rPr>
                <w:sz w:val="16"/>
              </w:rPr>
            </w:pPr>
            <w:r w:rsidRPr="00556EA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79DC8" w14:textId="77777777" w:rsidR="00677DE5" w:rsidRPr="00556EA2" w:rsidRDefault="00677DE5" w:rsidP="00556EA2">
            <w:pPr>
              <w:jc w:val="center"/>
              <w:rPr>
                <w:sz w:val="16"/>
              </w:rPr>
            </w:pPr>
            <w:r w:rsidRPr="00556EA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CC65D" w14:textId="77777777" w:rsidR="00677DE5" w:rsidRPr="00556EA2" w:rsidRDefault="00677DE5" w:rsidP="00556EA2">
            <w:pPr>
              <w:jc w:val="center"/>
              <w:rPr>
                <w:sz w:val="16"/>
              </w:rPr>
            </w:pPr>
            <w:r w:rsidRPr="00556EA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2CD48" w14:textId="77777777" w:rsidR="00677DE5" w:rsidRPr="00556EA2" w:rsidRDefault="00677DE5" w:rsidP="00556EA2">
            <w:pPr>
              <w:jc w:val="center"/>
              <w:rPr>
                <w:sz w:val="16"/>
              </w:rPr>
            </w:pPr>
            <w:r w:rsidRPr="00556EA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A016C" w14:textId="77777777" w:rsidR="00677DE5" w:rsidRPr="00556EA2" w:rsidRDefault="00677DE5" w:rsidP="00556EA2">
            <w:pPr>
              <w:jc w:val="center"/>
              <w:rPr>
                <w:sz w:val="16"/>
              </w:rPr>
            </w:pPr>
            <w:r w:rsidRPr="00556EA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563E7" w14:textId="77777777" w:rsidR="00677DE5" w:rsidRPr="00556EA2" w:rsidRDefault="00677DE5" w:rsidP="00556EA2">
            <w:pPr>
              <w:jc w:val="center"/>
              <w:rPr>
                <w:sz w:val="16"/>
              </w:rPr>
            </w:pPr>
            <w:r w:rsidRPr="00556EA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65C52" w14:textId="77777777" w:rsidR="00677DE5" w:rsidRPr="00556EA2" w:rsidRDefault="00677DE5" w:rsidP="00556EA2">
            <w:pPr>
              <w:jc w:val="center"/>
              <w:rPr>
                <w:sz w:val="16"/>
              </w:rPr>
            </w:pPr>
            <w:r w:rsidRPr="00556EA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0B9F7" w14:textId="77777777" w:rsidR="00677DE5" w:rsidRPr="00556EA2" w:rsidRDefault="00677DE5" w:rsidP="00556EA2">
            <w:pPr>
              <w:jc w:val="center"/>
              <w:rPr>
                <w:sz w:val="16"/>
              </w:rPr>
            </w:pPr>
            <w:r w:rsidRPr="00556EA2">
              <w:rPr>
                <w:sz w:val="16"/>
              </w:rPr>
              <w:t>32</w:t>
            </w:r>
          </w:p>
        </w:tc>
      </w:tr>
      <w:tr w:rsidR="00677DE5" w:rsidRPr="00556EA2" w14:paraId="33E5D44F"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3B5E382" w14:textId="77777777" w:rsidR="00677DE5" w:rsidRPr="00556EA2" w:rsidRDefault="00677DE5" w:rsidP="00556EA2">
            <w:pPr>
              <w:jc w:val="center"/>
              <w:rPr>
                <w:sz w:val="16"/>
              </w:rPr>
            </w:pPr>
            <w:r w:rsidRPr="00556EA2">
              <w:rPr>
                <w:sz w:val="16"/>
              </w:rPr>
              <w:t>u</w:t>
            </w:r>
          </w:p>
        </w:tc>
      </w:tr>
      <w:tr w:rsidR="00677DE5" w:rsidRPr="00556EA2" w14:paraId="4387C08D"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0EABA0" w14:textId="77777777" w:rsidR="00677DE5" w:rsidRPr="00556EA2" w:rsidRDefault="00677DE5" w:rsidP="00556EA2">
            <w:pPr>
              <w:jc w:val="center"/>
              <w:rPr>
                <w:sz w:val="16"/>
              </w:rPr>
            </w:pPr>
            <w:r w:rsidRPr="00556EA2">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AD332" w14:textId="77777777" w:rsidR="00677DE5" w:rsidRPr="00556EA2" w:rsidRDefault="00677DE5" w:rsidP="00556EA2">
            <w:pPr>
              <w:jc w:val="center"/>
              <w:rPr>
                <w:sz w:val="16"/>
              </w:rPr>
            </w:pPr>
            <w:r w:rsidRPr="00556EA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4F63C" w14:textId="77777777" w:rsidR="00677DE5" w:rsidRPr="00556EA2" w:rsidRDefault="00677DE5" w:rsidP="00556EA2">
            <w:pPr>
              <w:jc w:val="center"/>
              <w:rPr>
                <w:sz w:val="16"/>
              </w:rPr>
            </w:pPr>
            <w:r w:rsidRPr="00556EA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74A2A" w14:textId="77777777" w:rsidR="00677DE5" w:rsidRPr="00556EA2" w:rsidRDefault="00677DE5" w:rsidP="00556EA2">
            <w:pPr>
              <w:jc w:val="center"/>
              <w:rPr>
                <w:sz w:val="16"/>
              </w:rPr>
            </w:pPr>
            <w:r w:rsidRPr="00556EA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51C73" w14:textId="77777777" w:rsidR="00677DE5" w:rsidRPr="00556EA2" w:rsidRDefault="00677DE5" w:rsidP="00556EA2">
            <w:pPr>
              <w:jc w:val="center"/>
              <w:rPr>
                <w:sz w:val="16"/>
              </w:rPr>
            </w:pPr>
            <w:r w:rsidRPr="00556EA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156E5" w14:textId="77777777" w:rsidR="00677DE5" w:rsidRPr="00556EA2" w:rsidRDefault="00677DE5" w:rsidP="00556EA2">
            <w:pPr>
              <w:jc w:val="center"/>
              <w:rPr>
                <w:sz w:val="16"/>
              </w:rPr>
            </w:pPr>
            <w:r w:rsidRPr="00556EA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F7758" w14:textId="77777777" w:rsidR="00677DE5" w:rsidRPr="00556EA2" w:rsidRDefault="00677DE5" w:rsidP="00556EA2">
            <w:pPr>
              <w:jc w:val="center"/>
              <w:rPr>
                <w:sz w:val="16"/>
              </w:rPr>
            </w:pPr>
            <w:r w:rsidRPr="00556EA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30E0" w14:textId="77777777" w:rsidR="00677DE5" w:rsidRPr="00556EA2" w:rsidRDefault="00677DE5" w:rsidP="00556EA2">
            <w:pPr>
              <w:jc w:val="center"/>
              <w:rPr>
                <w:sz w:val="16"/>
              </w:rPr>
            </w:pPr>
            <w:r w:rsidRPr="00556EA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9ED45" w14:textId="77777777" w:rsidR="00677DE5" w:rsidRPr="00556EA2" w:rsidRDefault="00677DE5" w:rsidP="00556EA2">
            <w:pPr>
              <w:jc w:val="center"/>
              <w:rPr>
                <w:sz w:val="16"/>
              </w:rPr>
            </w:pPr>
            <w:r w:rsidRPr="00556EA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05F7B" w14:textId="77777777" w:rsidR="00677DE5" w:rsidRPr="00556EA2" w:rsidRDefault="00677DE5" w:rsidP="00556EA2">
            <w:pPr>
              <w:jc w:val="center"/>
              <w:rPr>
                <w:sz w:val="16"/>
              </w:rPr>
            </w:pPr>
            <w:r w:rsidRPr="00556EA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BF5C8" w14:textId="77777777" w:rsidR="00677DE5" w:rsidRPr="00556EA2" w:rsidRDefault="00677DE5" w:rsidP="00556EA2">
            <w:pPr>
              <w:jc w:val="center"/>
              <w:rPr>
                <w:sz w:val="16"/>
              </w:rPr>
            </w:pPr>
            <w:r w:rsidRPr="00556EA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0DC7D" w14:textId="77777777" w:rsidR="00677DE5" w:rsidRPr="00556EA2" w:rsidRDefault="00677DE5" w:rsidP="00556EA2">
            <w:pPr>
              <w:jc w:val="center"/>
              <w:rPr>
                <w:sz w:val="16"/>
              </w:rPr>
            </w:pPr>
            <w:r w:rsidRPr="00556EA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7714A" w14:textId="77777777" w:rsidR="00677DE5" w:rsidRPr="00556EA2" w:rsidRDefault="00677DE5" w:rsidP="00556EA2">
            <w:pPr>
              <w:jc w:val="center"/>
              <w:rPr>
                <w:sz w:val="16"/>
              </w:rPr>
            </w:pPr>
            <w:r w:rsidRPr="00556EA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20179" w14:textId="77777777" w:rsidR="00677DE5" w:rsidRPr="00556EA2" w:rsidRDefault="00677DE5" w:rsidP="00556EA2">
            <w:pPr>
              <w:jc w:val="center"/>
              <w:rPr>
                <w:sz w:val="16"/>
              </w:rPr>
            </w:pPr>
            <w:r w:rsidRPr="00556EA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F2D6A" w14:textId="77777777" w:rsidR="00677DE5" w:rsidRPr="00556EA2" w:rsidRDefault="00677DE5" w:rsidP="00556EA2">
            <w:pPr>
              <w:jc w:val="center"/>
              <w:rPr>
                <w:sz w:val="16"/>
              </w:rPr>
            </w:pPr>
            <w:r w:rsidRPr="00556EA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E06A9" w14:textId="77777777" w:rsidR="00677DE5" w:rsidRPr="00556EA2" w:rsidRDefault="00677DE5" w:rsidP="00556EA2">
            <w:pPr>
              <w:jc w:val="center"/>
              <w:rPr>
                <w:sz w:val="16"/>
              </w:rPr>
            </w:pPr>
            <w:r w:rsidRPr="00556EA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2625A" w14:textId="77777777" w:rsidR="00677DE5" w:rsidRPr="00556EA2" w:rsidRDefault="00677DE5" w:rsidP="00556EA2">
            <w:pPr>
              <w:jc w:val="center"/>
              <w:rPr>
                <w:sz w:val="16"/>
              </w:rPr>
            </w:pPr>
            <w:r w:rsidRPr="00556EA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3F22E" w14:textId="77777777" w:rsidR="00677DE5" w:rsidRPr="00556EA2" w:rsidRDefault="00677DE5" w:rsidP="00556EA2">
            <w:pPr>
              <w:jc w:val="center"/>
              <w:rPr>
                <w:sz w:val="16"/>
              </w:rPr>
            </w:pPr>
            <w:r w:rsidRPr="00556EA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C698" w14:textId="77777777" w:rsidR="00677DE5" w:rsidRPr="00556EA2" w:rsidRDefault="00677DE5" w:rsidP="00556EA2">
            <w:pPr>
              <w:jc w:val="center"/>
              <w:rPr>
                <w:sz w:val="16"/>
              </w:rPr>
            </w:pPr>
            <w:r w:rsidRPr="00556EA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5A709" w14:textId="77777777" w:rsidR="00677DE5" w:rsidRPr="00556EA2" w:rsidRDefault="00677DE5" w:rsidP="00556EA2">
            <w:pPr>
              <w:jc w:val="center"/>
              <w:rPr>
                <w:sz w:val="16"/>
              </w:rPr>
            </w:pPr>
            <w:r w:rsidRPr="00556EA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5DABC" w14:textId="77777777" w:rsidR="00677DE5" w:rsidRPr="00556EA2" w:rsidRDefault="00677DE5" w:rsidP="00556EA2">
            <w:pPr>
              <w:jc w:val="center"/>
              <w:rPr>
                <w:sz w:val="16"/>
              </w:rPr>
            </w:pPr>
            <w:r w:rsidRPr="00556EA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4FAB" w14:textId="77777777" w:rsidR="00677DE5" w:rsidRPr="00556EA2" w:rsidRDefault="00677DE5" w:rsidP="00556EA2">
            <w:pPr>
              <w:jc w:val="center"/>
              <w:rPr>
                <w:sz w:val="16"/>
              </w:rPr>
            </w:pPr>
            <w:r w:rsidRPr="00556EA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DFFDA" w14:textId="77777777" w:rsidR="00677DE5" w:rsidRPr="00556EA2" w:rsidRDefault="00677DE5" w:rsidP="00556EA2">
            <w:pPr>
              <w:jc w:val="center"/>
              <w:rPr>
                <w:sz w:val="16"/>
              </w:rPr>
            </w:pPr>
            <w:r w:rsidRPr="00556EA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D38E5" w14:textId="77777777" w:rsidR="00677DE5" w:rsidRPr="00556EA2" w:rsidRDefault="00677DE5" w:rsidP="00556EA2">
            <w:pPr>
              <w:jc w:val="center"/>
              <w:rPr>
                <w:sz w:val="16"/>
              </w:rPr>
            </w:pPr>
            <w:r w:rsidRPr="00556EA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75D7" w14:textId="77777777" w:rsidR="00677DE5" w:rsidRPr="00556EA2" w:rsidRDefault="00677DE5" w:rsidP="00556EA2">
            <w:pPr>
              <w:jc w:val="center"/>
              <w:rPr>
                <w:sz w:val="16"/>
              </w:rPr>
            </w:pPr>
            <w:r w:rsidRPr="00556EA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1B256" w14:textId="77777777" w:rsidR="00677DE5" w:rsidRPr="00556EA2" w:rsidRDefault="00677DE5" w:rsidP="00556EA2">
            <w:pPr>
              <w:jc w:val="center"/>
              <w:rPr>
                <w:sz w:val="16"/>
              </w:rPr>
            </w:pPr>
            <w:r w:rsidRPr="00556EA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3898C" w14:textId="77777777" w:rsidR="00677DE5" w:rsidRPr="00556EA2" w:rsidRDefault="00677DE5" w:rsidP="00556EA2">
            <w:pPr>
              <w:jc w:val="center"/>
              <w:rPr>
                <w:sz w:val="16"/>
              </w:rPr>
            </w:pPr>
            <w:r w:rsidRPr="00556EA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0A6CF" w14:textId="77777777" w:rsidR="00677DE5" w:rsidRPr="00556EA2" w:rsidRDefault="00677DE5" w:rsidP="00556EA2">
            <w:pPr>
              <w:jc w:val="center"/>
              <w:rPr>
                <w:sz w:val="16"/>
              </w:rPr>
            </w:pPr>
            <w:r w:rsidRPr="00556EA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C4311" w14:textId="77777777" w:rsidR="00677DE5" w:rsidRPr="00556EA2" w:rsidRDefault="00677DE5" w:rsidP="00556EA2">
            <w:pPr>
              <w:jc w:val="center"/>
              <w:rPr>
                <w:sz w:val="16"/>
              </w:rPr>
            </w:pPr>
            <w:r w:rsidRPr="00556EA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5C45B" w14:textId="77777777" w:rsidR="00677DE5" w:rsidRPr="00556EA2" w:rsidRDefault="00677DE5" w:rsidP="00556EA2">
            <w:pPr>
              <w:jc w:val="center"/>
              <w:rPr>
                <w:sz w:val="16"/>
              </w:rPr>
            </w:pPr>
            <w:r w:rsidRPr="00556EA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AC773" w14:textId="77777777" w:rsidR="00677DE5" w:rsidRPr="00556EA2" w:rsidRDefault="00677DE5" w:rsidP="00556EA2">
            <w:pPr>
              <w:jc w:val="center"/>
              <w:rPr>
                <w:sz w:val="16"/>
              </w:rPr>
            </w:pPr>
            <w:r w:rsidRPr="00556EA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2724E" w14:textId="77777777" w:rsidR="00677DE5" w:rsidRPr="00556EA2" w:rsidRDefault="00677DE5" w:rsidP="00556EA2">
            <w:pPr>
              <w:jc w:val="center"/>
              <w:rPr>
                <w:sz w:val="16"/>
              </w:rPr>
            </w:pPr>
            <w:r w:rsidRPr="00556EA2">
              <w:rPr>
                <w:sz w:val="16"/>
              </w:rPr>
              <w:t>0</w:t>
            </w:r>
          </w:p>
        </w:tc>
      </w:tr>
      <w:tr w:rsidR="00677DE5" w:rsidRPr="00556EA2" w14:paraId="41E8DBFF" w14:textId="77777777" w:rsidTr="00556EA2">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49F2AD20" w14:textId="77777777" w:rsidR="00677DE5" w:rsidRPr="00556EA2" w:rsidRDefault="00677DE5" w:rsidP="00556EA2">
            <w:pPr>
              <w:jc w:val="center"/>
              <w:rPr>
                <w:sz w:val="16"/>
              </w:rPr>
            </w:pPr>
            <w:r w:rsidRPr="00556EA2">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7E89" w14:textId="77777777" w:rsidR="00677DE5" w:rsidRPr="00556EA2" w:rsidRDefault="00677DE5" w:rsidP="00556EA2">
            <w:pPr>
              <w:jc w:val="center"/>
              <w:rPr>
                <w:sz w:val="16"/>
              </w:rPr>
            </w:pPr>
            <w:r w:rsidRPr="00556EA2">
              <w:rPr>
                <w:sz w:val="16"/>
              </w:rPr>
              <w:t>EN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4B4CC6" w14:textId="77777777" w:rsidR="00677DE5" w:rsidRPr="00556EA2" w:rsidRDefault="00677DE5" w:rsidP="00556EA2">
            <w:pPr>
              <w:jc w:val="center"/>
              <w:rPr>
                <w:sz w:val="16"/>
              </w:rPr>
            </w:pPr>
            <w:r w:rsidRPr="00556EA2">
              <w:rPr>
                <w:sz w:val="16"/>
              </w:rPr>
              <w:t>u</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72CD1D45" w14:textId="77777777" w:rsidR="00677DE5" w:rsidRPr="00556EA2" w:rsidRDefault="00677DE5" w:rsidP="00556EA2">
            <w:pPr>
              <w:jc w:val="center"/>
              <w:rPr>
                <w:sz w:val="16"/>
              </w:rPr>
            </w:pPr>
            <w:r w:rsidRPr="00556EA2">
              <w:rPr>
                <w:sz w:val="16"/>
              </w:rPr>
              <w:t>TI</w:t>
            </w:r>
          </w:p>
        </w:tc>
      </w:tr>
    </w:tbl>
    <w:p w14:paraId="1D4CB043" w14:textId="77777777" w:rsidR="00677DE5" w:rsidRDefault="00677DE5" w:rsidP="00556EA2">
      <w:pPr>
        <w:pStyle w:val="Caption"/>
      </w:pPr>
      <w:r>
        <w:t xml:space="preserve">Table </w:t>
      </w:r>
      <w:fldSimple w:instr=" SEQ Table \* ARABIC ">
        <w:r>
          <w:rPr>
            <w:noProof/>
          </w:rPr>
          <w:t>70</w:t>
        </w:r>
      </w:fldSimple>
      <w:r>
        <w:t xml:space="preserve"> AXIM_RESPONSE_TIMEOUT_CONTROL register</w:t>
      </w:r>
    </w:p>
    <w:p w14:paraId="2212C006" w14:textId="77777777" w:rsidR="00677DE5" w:rsidRDefault="00677DE5" w:rsidP="00E10ED2">
      <w:pPr>
        <w:pStyle w:val="Heading3"/>
      </w:pPr>
      <w:r>
        <w:t>AXIM_RESPONSE_TIMEOUT_SLAVEID</w:t>
      </w:r>
    </w:p>
    <w:p w14:paraId="445D7D2C" w14:textId="77777777" w:rsidR="00677DE5" w:rsidRDefault="00677DE5" w:rsidP="00556EA2">
      <w:pPr>
        <w:pStyle w:val="NormalWeb"/>
        <w:jc w:val="both"/>
      </w:pPr>
      <w:r>
        <w:t>AR slvid and AW slvid fields indicate slave IDs to which a read, write response timeout was detected.</w:t>
      </w:r>
    </w:p>
    <w:p w14:paraId="5197D667" w14:textId="77777777" w:rsidR="00677DE5" w:rsidRDefault="00677DE5" w:rsidP="00556EA2">
      <w:pPr>
        <w:pStyle w:val="NormalWeb"/>
        <w:jc w:val="both"/>
      </w:pPr>
      <w:r>
        <w:t>Note that slvid encoding is not same as the bridge ID of the slave. NocStudio provides a table mapping the slvids to the actual slave ports accessible from the master bridge.</w:t>
      </w:r>
    </w:p>
    <w:p w14:paraId="490909F4" w14:textId="77777777" w:rsidR="00677DE5" w:rsidRDefault="00677DE5" w:rsidP="00E10ED2">
      <w:pPr>
        <w:pStyle w:val="NormalWeb"/>
      </w:pPr>
      <w:r>
        <w:t>Attribute: R</w:t>
      </w:r>
    </w:p>
    <w:p w14:paraId="7ACFBBFD" w14:textId="77777777" w:rsidR="00677DE5" w:rsidRDefault="00677DE5" w:rsidP="00E10ED2">
      <w:pPr>
        <w:pStyle w:val="NormalWeb"/>
      </w:pPr>
      <w:r>
        <w:t>Security: Non-secure</w:t>
      </w:r>
    </w:p>
    <w:p w14:paraId="0E6BDDC3" w14:textId="77777777" w:rsidR="00677DE5" w:rsidRDefault="00677DE5" w:rsidP="00E10ED2">
      <w:pPr>
        <w:pStyle w:val="NormalWeb"/>
      </w:pPr>
      <w:r>
        <w:t>Bit field description:</w:t>
      </w:r>
    </w:p>
    <w:p w14:paraId="5B273743" w14:textId="77777777" w:rsidR="00677DE5" w:rsidRDefault="00677DE5" w:rsidP="00312028">
      <w:pPr>
        <w:numPr>
          <w:ilvl w:val="0"/>
          <w:numId w:val="99"/>
        </w:numPr>
        <w:spacing w:before="100" w:beforeAutospacing="1" w:after="100" w:afterAutospacing="1" w:line="240" w:lineRule="auto"/>
      </w:pPr>
      <w:r>
        <w:rPr>
          <w:b/>
          <w:bCs/>
        </w:rPr>
        <w:t>AW_SLVID</w:t>
      </w:r>
      <w:r>
        <w:t>[31:16] - Slave ID of timed out AW request</w:t>
      </w:r>
    </w:p>
    <w:p w14:paraId="0A7FF2BD" w14:textId="77777777" w:rsidR="00677DE5" w:rsidRDefault="00677DE5" w:rsidP="00312028">
      <w:pPr>
        <w:numPr>
          <w:ilvl w:val="0"/>
          <w:numId w:val="99"/>
        </w:numPr>
        <w:spacing w:before="100" w:beforeAutospacing="1" w:after="100" w:afterAutospacing="1" w:line="240" w:lineRule="auto"/>
      </w:pPr>
      <w:r>
        <w:rPr>
          <w:b/>
          <w:bCs/>
        </w:rPr>
        <w:t>AR_SLVID</w:t>
      </w:r>
      <w:r>
        <w:t>[15:0] - Slave ID of timed out AR request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41"/>
      </w:tblGrid>
      <w:tr w:rsidR="00677DE5" w:rsidRPr="00556EA2" w14:paraId="4D260910"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8FF7A0" w14:textId="77777777" w:rsidR="00677DE5" w:rsidRPr="00556EA2" w:rsidRDefault="00677DE5" w:rsidP="00556EA2">
            <w:pPr>
              <w:spacing w:after="0"/>
              <w:jc w:val="center"/>
              <w:rPr>
                <w:sz w:val="16"/>
              </w:rPr>
            </w:pPr>
            <w:r w:rsidRPr="00556EA2">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B374" w14:textId="77777777" w:rsidR="00677DE5" w:rsidRPr="00556EA2" w:rsidRDefault="00677DE5" w:rsidP="00556EA2">
            <w:pPr>
              <w:jc w:val="center"/>
              <w:rPr>
                <w:sz w:val="16"/>
              </w:rPr>
            </w:pPr>
            <w:r w:rsidRPr="00556EA2">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04C6B" w14:textId="77777777" w:rsidR="00677DE5" w:rsidRPr="00556EA2" w:rsidRDefault="00677DE5" w:rsidP="00556EA2">
            <w:pPr>
              <w:jc w:val="center"/>
              <w:rPr>
                <w:sz w:val="16"/>
              </w:rPr>
            </w:pPr>
            <w:r w:rsidRPr="00556EA2">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09890" w14:textId="77777777" w:rsidR="00677DE5" w:rsidRPr="00556EA2" w:rsidRDefault="00677DE5" w:rsidP="00556EA2">
            <w:pPr>
              <w:jc w:val="center"/>
              <w:rPr>
                <w:sz w:val="16"/>
              </w:rPr>
            </w:pPr>
            <w:r w:rsidRPr="00556EA2">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9912C" w14:textId="77777777" w:rsidR="00677DE5" w:rsidRPr="00556EA2" w:rsidRDefault="00677DE5" w:rsidP="00556EA2">
            <w:pPr>
              <w:jc w:val="center"/>
              <w:rPr>
                <w:sz w:val="16"/>
              </w:rPr>
            </w:pPr>
            <w:r w:rsidRPr="00556EA2">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31C0D" w14:textId="77777777" w:rsidR="00677DE5" w:rsidRPr="00556EA2" w:rsidRDefault="00677DE5" w:rsidP="00556EA2">
            <w:pPr>
              <w:jc w:val="center"/>
              <w:rPr>
                <w:sz w:val="16"/>
              </w:rPr>
            </w:pPr>
            <w:r w:rsidRPr="00556EA2">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FB1C" w14:textId="77777777" w:rsidR="00677DE5" w:rsidRPr="00556EA2" w:rsidRDefault="00677DE5" w:rsidP="00556EA2">
            <w:pPr>
              <w:jc w:val="center"/>
              <w:rPr>
                <w:sz w:val="16"/>
              </w:rPr>
            </w:pPr>
            <w:r w:rsidRPr="00556EA2">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93996" w14:textId="77777777" w:rsidR="00677DE5" w:rsidRPr="00556EA2" w:rsidRDefault="00677DE5" w:rsidP="00556EA2">
            <w:pPr>
              <w:jc w:val="center"/>
              <w:rPr>
                <w:sz w:val="16"/>
              </w:rPr>
            </w:pPr>
            <w:r w:rsidRPr="00556EA2">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31639" w14:textId="77777777" w:rsidR="00677DE5" w:rsidRPr="00556EA2" w:rsidRDefault="00677DE5" w:rsidP="00556EA2">
            <w:pPr>
              <w:jc w:val="center"/>
              <w:rPr>
                <w:sz w:val="16"/>
              </w:rPr>
            </w:pPr>
            <w:r w:rsidRPr="00556EA2">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83D61" w14:textId="77777777" w:rsidR="00677DE5" w:rsidRPr="00556EA2" w:rsidRDefault="00677DE5" w:rsidP="00556EA2">
            <w:pPr>
              <w:jc w:val="center"/>
              <w:rPr>
                <w:sz w:val="16"/>
              </w:rPr>
            </w:pPr>
            <w:r w:rsidRPr="00556EA2">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A6AE" w14:textId="77777777" w:rsidR="00677DE5" w:rsidRPr="00556EA2" w:rsidRDefault="00677DE5" w:rsidP="00556EA2">
            <w:pPr>
              <w:jc w:val="center"/>
              <w:rPr>
                <w:sz w:val="16"/>
              </w:rPr>
            </w:pPr>
            <w:r w:rsidRPr="00556EA2">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2A7E" w14:textId="77777777" w:rsidR="00677DE5" w:rsidRPr="00556EA2" w:rsidRDefault="00677DE5" w:rsidP="00556EA2">
            <w:pPr>
              <w:jc w:val="center"/>
              <w:rPr>
                <w:sz w:val="16"/>
              </w:rPr>
            </w:pPr>
            <w:r w:rsidRPr="00556EA2">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4EFF9" w14:textId="77777777" w:rsidR="00677DE5" w:rsidRPr="00556EA2" w:rsidRDefault="00677DE5" w:rsidP="00556EA2">
            <w:pPr>
              <w:jc w:val="center"/>
              <w:rPr>
                <w:sz w:val="16"/>
              </w:rPr>
            </w:pPr>
            <w:r w:rsidRPr="00556EA2">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7193F" w14:textId="77777777" w:rsidR="00677DE5" w:rsidRPr="00556EA2" w:rsidRDefault="00677DE5" w:rsidP="00556EA2">
            <w:pPr>
              <w:jc w:val="center"/>
              <w:rPr>
                <w:sz w:val="16"/>
              </w:rPr>
            </w:pPr>
            <w:r w:rsidRPr="00556EA2">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04E0B" w14:textId="77777777" w:rsidR="00677DE5" w:rsidRPr="00556EA2" w:rsidRDefault="00677DE5" w:rsidP="00556EA2">
            <w:pPr>
              <w:jc w:val="center"/>
              <w:rPr>
                <w:sz w:val="16"/>
              </w:rPr>
            </w:pPr>
            <w:r w:rsidRPr="00556EA2">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ED2C3" w14:textId="77777777" w:rsidR="00677DE5" w:rsidRPr="00556EA2" w:rsidRDefault="00677DE5" w:rsidP="00556EA2">
            <w:pPr>
              <w:jc w:val="center"/>
              <w:rPr>
                <w:sz w:val="16"/>
              </w:rPr>
            </w:pPr>
            <w:r w:rsidRPr="00556EA2">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869B7" w14:textId="77777777" w:rsidR="00677DE5" w:rsidRPr="00556EA2" w:rsidRDefault="00677DE5" w:rsidP="00556EA2">
            <w:pPr>
              <w:jc w:val="center"/>
              <w:rPr>
                <w:sz w:val="16"/>
              </w:rPr>
            </w:pPr>
            <w:r w:rsidRPr="00556EA2">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C7A74" w14:textId="77777777" w:rsidR="00677DE5" w:rsidRPr="00556EA2" w:rsidRDefault="00677DE5" w:rsidP="00556EA2">
            <w:pPr>
              <w:jc w:val="center"/>
              <w:rPr>
                <w:sz w:val="16"/>
              </w:rPr>
            </w:pPr>
            <w:r w:rsidRPr="00556EA2">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A069" w14:textId="77777777" w:rsidR="00677DE5" w:rsidRPr="00556EA2" w:rsidRDefault="00677DE5" w:rsidP="00556EA2">
            <w:pPr>
              <w:jc w:val="center"/>
              <w:rPr>
                <w:sz w:val="16"/>
              </w:rPr>
            </w:pPr>
            <w:r w:rsidRPr="00556EA2">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0C80B" w14:textId="77777777" w:rsidR="00677DE5" w:rsidRPr="00556EA2" w:rsidRDefault="00677DE5" w:rsidP="00556EA2">
            <w:pPr>
              <w:jc w:val="center"/>
              <w:rPr>
                <w:sz w:val="16"/>
              </w:rPr>
            </w:pPr>
            <w:r w:rsidRPr="00556EA2">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170E" w14:textId="77777777" w:rsidR="00677DE5" w:rsidRPr="00556EA2" w:rsidRDefault="00677DE5" w:rsidP="00556EA2">
            <w:pPr>
              <w:jc w:val="center"/>
              <w:rPr>
                <w:sz w:val="16"/>
              </w:rPr>
            </w:pPr>
            <w:r w:rsidRPr="00556EA2">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C2B61" w14:textId="77777777" w:rsidR="00677DE5" w:rsidRPr="00556EA2" w:rsidRDefault="00677DE5" w:rsidP="00556EA2">
            <w:pPr>
              <w:jc w:val="center"/>
              <w:rPr>
                <w:sz w:val="16"/>
              </w:rPr>
            </w:pPr>
            <w:r w:rsidRPr="00556EA2">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92A65" w14:textId="77777777" w:rsidR="00677DE5" w:rsidRPr="00556EA2" w:rsidRDefault="00677DE5" w:rsidP="00556EA2">
            <w:pPr>
              <w:jc w:val="center"/>
              <w:rPr>
                <w:sz w:val="16"/>
              </w:rPr>
            </w:pPr>
            <w:r w:rsidRPr="00556EA2">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C0570" w14:textId="77777777" w:rsidR="00677DE5" w:rsidRPr="00556EA2" w:rsidRDefault="00677DE5" w:rsidP="00556EA2">
            <w:pPr>
              <w:jc w:val="center"/>
              <w:rPr>
                <w:sz w:val="16"/>
              </w:rPr>
            </w:pPr>
            <w:r w:rsidRPr="00556EA2">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95BA1" w14:textId="77777777" w:rsidR="00677DE5" w:rsidRPr="00556EA2" w:rsidRDefault="00677DE5" w:rsidP="00556EA2">
            <w:pPr>
              <w:jc w:val="center"/>
              <w:rPr>
                <w:sz w:val="16"/>
              </w:rPr>
            </w:pPr>
            <w:r w:rsidRPr="00556EA2">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CE878" w14:textId="77777777" w:rsidR="00677DE5" w:rsidRPr="00556EA2" w:rsidRDefault="00677DE5" w:rsidP="00556EA2">
            <w:pPr>
              <w:jc w:val="center"/>
              <w:rPr>
                <w:sz w:val="16"/>
              </w:rPr>
            </w:pPr>
            <w:r w:rsidRPr="00556EA2">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F35E5" w14:textId="77777777" w:rsidR="00677DE5" w:rsidRPr="00556EA2" w:rsidRDefault="00677DE5" w:rsidP="00556EA2">
            <w:pPr>
              <w:jc w:val="center"/>
              <w:rPr>
                <w:sz w:val="16"/>
              </w:rPr>
            </w:pPr>
            <w:r w:rsidRPr="00556EA2">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382BC" w14:textId="77777777" w:rsidR="00677DE5" w:rsidRPr="00556EA2" w:rsidRDefault="00677DE5" w:rsidP="00556EA2">
            <w:pPr>
              <w:jc w:val="center"/>
              <w:rPr>
                <w:sz w:val="16"/>
              </w:rPr>
            </w:pPr>
            <w:r w:rsidRPr="00556EA2">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B3965" w14:textId="77777777" w:rsidR="00677DE5" w:rsidRPr="00556EA2" w:rsidRDefault="00677DE5" w:rsidP="00556EA2">
            <w:pPr>
              <w:jc w:val="center"/>
              <w:rPr>
                <w:sz w:val="16"/>
              </w:rPr>
            </w:pPr>
            <w:r w:rsidRPr="00556EA2">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59C06" w14:textId="77777777" w:rsidR="00677DE5" w:rsidRPr="00556EA2" w:rsidRDefault="00677DE5" w:rsidP="00556EA2">
            <w:pPr>
              <w:jc w:val="center"/>
              <w:rPr>
                <w:sz w:val="16"/>
              </w:rPr>
            </w:pPr>
            <w:r w:rsidRPr="00556EA2">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8532" w14:textId="77777777" w:rsidR="00677DE5" w:rsidRPr="00556EA2" w:rsidRDefault="00677DE5" w:rsidP="00556EA2">
            <w:pPr>
              <w:jc w:val="center"/>
              <w:rPr>
                <w:sz w:val="16"/>
              </w:rPr>
            </w:pPr>
            <w:r w:rsidRPr="00556EA2">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5A209" w14:textId="77777777" w:rsidR="00677DE5" w:rsidRPr="00556EA2" w:rsidRDefault="00677DE5" w:rsidP="00556EA2">
            <w:pPr>
              <w:jc w:val="center"/>
              <w:rPr>
                <w:sz w:val="16"/>
              </w:rPr>
            </w:pPr>
            <w:r w:rsidRPr="00556EA2">
              <w:rPr>
                <w:sz w:val="16"/>
              </w:rPr>
              <w:t>32</w:t>
            </w:r>
          </w:p>
        </w:tc>
      </w:tr>
      <w:tr w:rsidR="00677DE5" w:rsidRPr="00556EA2" w14:paraId="116C2DC4" w14:textId="77777777" w:rsidTr="00556EA2">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73683D4" w14:textId="77777777" w:rsidR="00677DE5" w:rsidRPr="00556EA2" w:rsidRDefault="00677DE5" w:rsidP="00556EA2">
            <w:pPr>
              <w:jc w:val="center"/>
              <w:rPr>
                <w:sz w:val="16"/>
              </w:rPr>
            </w:pPr>
            <w:r w:rsidRPr="00556EA2">
              <w:rPr>
                <w:sz w:val="16"/>
              </w:rPr>
              <w:t>u</w:t>
            </w:r>
          </w:p>
        </w:tc>
      </w:tr>
      <w:tr w:rsidR="00677DE5" w:rsidRPr="00556EA2" w14:paraId="66B1F3AF" w14:textId="77777777" w:rsidTr="00556EA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247232" w14:textId="77777777" w:rsidR="00677DE5" w:rsidRPr="00556EA2" w:rsidRDefault="00677DE5" w:rsidP="00556EA2">
            <w:pPr>
              <w:jc w:val="center"/>
              <w:rPr>
                <w:sz w:val="16"/>
              </w:rPr>
            </w:pPr>
            <w:r w:rsidRPr="00556EA2">
              <w:rPr>
                <w:sz w:val="16"/>
              </w:rPr>
              <w:lastRenderedPageBreak/>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DD8A1" w14:textId="77777777" w:rsidR="00677DE5" w:rsidRPr="00556EA2" w:rsidRDefault="00677DE5" w:rsidP="00556EA2">
            <w:pPr>
              <w:jc w:val="center"/>
              <w:rPr>
                <w:sz w:val="16"/>
              </w:rPr>
            </w:pPr>
            <w:r w:rsidRPr="00556EA2">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C8B0D" w14:textId="77777777" w:rsidR="00677DE5" w:rsidRPr="00556EA2" w:rsidRDefault="00677DE5" w:rsidP="00556EA2">
            <w:pPr>
              <w:jc w:val="center"/>
              <w:rPr>
                <w:sz w:val="16"/>
              </w:rPr>
            </w:pPr>
            <w:r w:rsidRPr="00556EA2">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F6782" w14:textId="77777777" w:rsidR="00677DE5" w:rsidRPr="00556EA2" w:rsidRDefault="00677DE5" w:rsidP="00556EA2">
            <w:pPr>
              <w:jc w:val="center"/>
              <w:rPr>
                <w:sz w:val="16"/>
              </w:rPr>
            </w:pPr>
            <w:r w:rsidRPr="00556EA2">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2D4C0" w14:textId="77777777" w:rsidR="00677DE5" w:rsidRPr="00556EA2" w:rsidRDefault="00677DE5" w:rsidP="00556EA2">
            <w:pPr>
              <w:jc w:val="center"/>
              <w:rPr>
                <w:sz w:val="16"/>
              </w:rPr>
            </w:pPr>
            <w:r w:rsidRPr="00556EA2">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87A27" w14:textId="77777777" w:rsidR="00677DE5" w:rsidRPr="00556EA2" w:rsidRDefault="00677DE5" w:rsidP="00556EA2">
            <w:pPr>
              <w:jc w:val="center"/>
              <w:rPr>
                <w:sz w:val="16"/>
              </w:rPr>
            </w:pPr>
            <w:r w:rsidRPr="00556EA2">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3110C" w14:textId="77777777" w:rsidR="00677DE5" w:rsidRPr="00556EA2" w:rsidRDefault="00677DE5" w:rsidP="00556EA2">
            <w:pPr>
              <w:jc w:val="center"/>
              <w:rPr>
                <w:sz w:val="16"/>
              </w:rPr>
            </w:pPr>
            <w:r w:rsidRPr="00556EA2">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1BBE5" w14:textId="77777777" w:rsidR="00677DE5" w:rsidRPr="00556EA2" w:rsidRDefault="00677DE5" w:rsidP="00556EA2">
            <w:pPr>
              <w:jc w:val="center"/>
              <w:rPr>
                <w:sz w:val="16"/>
              </w:rPr>
            </w:pPr>
            <w:r w:rsidRPr="00556EA2">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2256B" w14:textId="77777777" w:rsidR="00677DE5" w:rsidRPr="00556EA2" w:rsidRDefault="00677DE5" w:rsidP="00556EA2">
            <w:pPr>
              <w:jc w:val="center"/>
              <w:rPr>
                <w:sz w:val="16"/>
              </w:rPr>
            </w:pPr>
            <w:r w:rsidRPr="00556EA2">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26300" w14:textId="77777777" w:rsidR="00677DE5" w:rsidRPr="00556EA2" w:rsidRDefault="00677DE5" w:rsidP="00556EA2">
            <w:pPr>
              <w:jc w:val="center"/>
              <w:rPr>
                <w:sz w:val="16"/>
              </w:rPr>
            </w:pPr>
            <w:r w:rsidRPr="00556EA2">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CA468" w14:textId="77777777" w:rsidR="00677DE5" w:rsidRPr="00556EA2" w:rsidRDefault="00677DE5" w:rsidP="00556EA2">
            <w:pPr>
              <w:jc w:val="center"/>
              <w:rPr>
                <w:sz w:val="16"/>
              </w:rPr>
            </w:pPr>
            <w:r w:rsidRPr="00556EA2">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0677" w14:textId="77777777" w:rsidR="00677DE5" w:rsidRPr="00556EA2" w:rsidRDefault="00677DE5" w:rsidP="00556EA2">
            <w:pPr>
              <w:jc w:val="center"/>
              <w:rPr>
                <w:sz w:val="16"/>
              </w:rPr>
            </w:pPr>
            <w:r w:rsidRPr="00556EA2">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102FB" w14:textId="77777777" w:rsidR="00677DE5" w:rsidRPr="00556EA2" w:rsidRDefault="00677DE5" w:rsidP="00556EA2">
            <w:pPr>
              <w:jc w:val="center"/>
              <w:rPr>
                <w:sz w:val="16"/>
              </w:rPr>
            </w:pPr>
            <w:r w:rsidRPr="00556EA2">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C4BD8" w14:textId="77777777" w:rsidR="00677DE5" w:rsidRPr="00556EA2" w:rsidRDefault="00677DE5" w:rsidP="00556EA2">
            <w:pPr>
              <w:jc w:val="center"/>
              <w:rPr>
                <w:sz w:val="16"/>
              </w:rPr>
            </w:pPr>
            <w:r w:rsidRPr="00556EA2">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6968D" w14:textId="77777777" w:rsidR="00677DE5" w:rsidRPr="00556EA2" w:rsidRDefault="00677DE5" w:rsidP="00556EA2">
            <w:pPr>
              <w:jc w:val="center"/>
              <w:rPr>
                <w:sz w:val="16"/>
              </w:rPr>
            </w:pPr>
            <w:r w:rsidRPr="00556EA2">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8D71" w14:textId="77777777" w:rsidR="00677DE5" w:rsidRPr="00556EA2" w:rsidRDefault="00677DE5" w:rsidP="00556EA2">
            <w:pPr>
              <w:jc w:val="center"/>
              <w:rPr>
                <w:sz w:val="16"/>
              </w:rPr>
            </w:pPr>
            <w:r w:rsidRPr="00556EA2">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10961" w14:textId="77777777" w:rsidR="00677DE5" w:rsidRPr="00556EA2" w:rsidRDefault="00677DE5" w:rsidP="00556EA2">
            <w:pPr>
              <w:jc w:val="center"/>
              <w:rPr>
                <w:sz w:val="16"/>
              </w:rPr>
            </w:pPr>
            <w:r w:rsidRPr="00556EA2">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1CC91" w14:textId="77777777" w:rsidR="00677DE5" w:rsidRPr="00556EA2" w:rsidRDefault="00677DE5" w:rsidP="00556EA2">
            <w:pPr>
              <w:jc w:val="center"/>
              <w:rPr>
                <w:sz w:val="16"/>
              </w:rPr>
            </w:pPr>
            <w:r w:rsidRPr="00556EA2">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1BA1C" w14:textId="77777777" w:rsidR="00677DE5" w:rsidRPr="00556EA2" w:rsidRDefault="00677DE5" w:rsidP="00556EA2">
            <w:pPr>
              <w:jc w:val="center"/>
              <w:rPr>
                <w:sz w:val="16"/>
              </w:rPr>
            </w:pPr>
            <w:r w:rsidRPr="00556EA2">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D7912" w14:textId="77777777" w:rsidR="00677DE5" w:rsidRPr="00556EA2" w:rsidRDefault="00677DE5" w:rsidP="00556EA2">
            <w:pPr>
              <w:jc w:val="center"/>
              <w:rPr>
                <w:sz w:val="16"/>
              </w:rPr>
            </w:pPr>
            <w:r w:rsidRPr="00556EA2">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A8A84" w14:textId="77777777" w:rsidR="00677DE5" w:rsidRPr="00556EA2" w:rsidRDefault="00677DE5" w:rsidP="00556EA2">
            <w:pPr>
              <w:jc w:val="center"/>
              <w:rPr>
                <w:sz w:val="16"/>
              </w:rPr>
            </w:pPr>
            <w:r w:rsidRPr="00556EA2">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0E821" w14:textId="77777777" w:rsidR="00677DE5" w:rsidRPr="00556EA2" w:rsidRDefault="00677DE5" w:rsidP="00556EA2">
            <w:pPr>
              <w:jc w:val="center"/>
              <w:rPr>
                <w:sz w:val="16"/>
              </w:rPr>
            </w:pPr>
            <w:r w:rsidRPr="00556EA2">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635B3" w14:textId="77777777" w:rsidR="00677DE5" w:rsidRPr="00556EA2" w:rsidRDefault="00677DE5" w:rsidP="00556EA2">
            <w:pPr>
              <w:jc w:val="center"/>
              <w:rPr>
                <w:sz w:val="16"/>
              </w:rPr>
            </w:pPr>
            <w:r w:rsidRPr="00556EA2">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6C33B" w14:textId="77777777" w:rsidR="00677DE5" w:rsidRPr="00556EA2" w:rsidRDefault="00677DE5" w:rsidP="00556EA2">
            <w:pPr>
              <w:jc w:val="center"/>
              <w:rPr>
                <w:sz w:val="16"/>
              </w:rPr>
            </w:pPr>
            <w:r w:rsidRPr="00556EA2">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C98E9" w14:textId="77777777" w:rsidR="00677DE5" w:rsidRPr="00556EA2" w:rsidRDefault="00677DE5" w:rsidP="00556EA2">
            <w:pPr>
              <w:jc w:val="center"/>
              <w:rPr>
                <w:sz w:val="16"/>
              </w:rPr>
            </w:pPr>
            <w:r w:rsidRPr="00556EA2">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2E5DB" w14:textId="77777777" w:rsidR="00677DE5" w:rsidRPr="00556EA2" w:rsidRDefault="00677DE5" w:rsidP="00556EA2">
            <w:pPr>
              <w:jc w:val="center"/>
              <w:rPr>
                <w:sz w:val="16"/>
              </w:rPr>
            </w:pPr>
            <w:r w:rsidRPr="00556EA2">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8D9C6" w14:textId="77777777" w:rsidR="00677DE5" w:rsidRPr="00556EA2" w:rsidRDefault="00677DE5" w:rsidP="00556EA2">
            <w:pPr>
              <w:jc w:val="center"/>
              <w:rPr>
                <w:sz w:val="16"/>
              </w:rPr>
            </w:pPr>
            <w:r w:rsidRPr="00556EA2">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78242" w14:textId="77777777" w:rsidR="00677DE5" w:rsidRPr="00556EA2" w:rsidRDefault="00677DE5" w:rsidP="00556EA2">
            <w:pPr>
              <w:jc w:val="center"/>
              <w:rPr>
                <w:sz w:val="16"/>
              </w:rPr>
            </w:pPr>
            <w:r w:rsidRPr="00556EA2">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CE53C" w14:textId="77777777" w:rsidR="00677DE5" w:rsidRPr="00556EA2" w:rsidRDefault="00677DE5" w:rsidP="00556EA2">
            <w:pPr>
              <w:jc w:val="center"/>
              <w:rPr>
                <w:sz w:val="16"/>
              </w:rPr>
            </w:pPr>
            <w:r w:rsidRPr="00556EA2">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EAB" w14:textId="77777777" w:rsidR="00677DE5" w:rsidRPr="00556EA2" w:rsidRDefault="00677DE5" w:rsidP="00556EA2">
            <w:pPr>
              <w:jc w:val="center"/>
              <w:rPr>
                <w:sz w:val="16"/>
              </w:rPr>
            </w:pPr>
            <w:r w:rsidRPr="00556EA2">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D817" w14:textId="77777777" w:rsidR="00677DE5" w:rsidRPr="00556EA2" w:rsidRDefault="00677DE5" w:rsidP="00556EA2">
            <w:pPr>
              <w:jc w:val="center"/>
              <w:rPr>
                <w:sz w:val="16"/>
              </w:rPr>
            </w:pPr>
            <w:r w:rsidRPr="00556EA2">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EA879" w14:textId="77777777" w:rsidR="00677DE5" w:rsidRPr="00556EA2" w:rsidRDefault="00677DE5" w:rsidP="00556EA2">
            <w:pPr>
              <w:jc w:val="center"/>
              <w:rPr>
                <w:sz w:val="16"/>
              </w:rPr>
            </w:pPr>
            <w:r w:rsidRPr="00556EA2">
              <w:rPr>
                <w:sz w:val="16"/>
              </w:rPr>
              <w:t>0</w:t>
            </w:r>
          </w:p>
        </w:tc>
      </w:tr>
      <w:tr w:rsidR="00677DE5" w:rsidRPr="00556EA2" w14:paraId="56AB52FD" w14:textId="77777777" w:rsidTr="00556EA2">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53DE7696" w14:textId="77777777" w:rsidR="00677DE5" w:rsidRPr="00556EA2" w:rsidRDefault="00677DE5" w:rsidP="00556EA2">
            <w:pPr>
              <w:jc w:val="center"/>
              <w:rPr>
                <w:sz w:val="16"/>
              </w:rPr>
            </w:pPr>
            <w:r w:rsidRPr="00556EA2">
              <w:rPr>
                <w:sz w:val="16"/>
              </w:rPr>
              <w:t>AW_SLVID</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878358E" w14:textId="77777777" w:rsidR="00677DE5" w:rsidRPr="00556EA2" w:rsidRDefault="00677DE5" w:rsidP="00556EA2">
            <w:pPr>
              <w:jc w:val="center"/>
              <w:rPr>
                <w:sz w:val="16"/>
              </w:rPr>
            </w:pPr>
            <w:r w:rsidRPr="00556EA2">
              <w:rPr>
                <w:sz w:val="16"/>
              </w:rPr>
              <w:t>AR_SLVID</w:t>
            </w:r>
          </w:p>
        </w:tc>
      </w:tr>
    </w:tbl>
    <w:p w14:paraId="059B9BEA" w14:textId="77777777" w:rsidR="00677DE5" w:rsidRDefault="00677DE5" w:rsidP="00556EA2">
      <w:pPr>
        <w:pStyle w:val="Caption"/>
      </w:pPr>
      <w:r>
        <w:t xml:space="preserve">Table </w:t>
      </w:r>
      <w:fldSimple w:instr=" SEQ Table \* ARABIC ">
        <w:r>
          <w:rPr>
            <w:noProof/>
          </w:rPr>
          <w:t>71</w:t>
        </w:r>
      </w:fldSimple>
      <w:r>
        <w:t xml:space="preserve"> AXIM_RESPONSE_TIMEOUT_SLAVEID register</w:t>
      </w:r>
    </w:p>
    <w:p w14:paraId="3DB917FB" w14:textId="77777777" w:rsidR="00677DE5" w:rsidRDefault="00677DE5" w:rsidP="00B63EB1">
      <w:pPr>
        <w:pStyle w:val="Heading3"/>
      </w:pPr>
      <w:r>
        <w:t>AXIM_ERROR_INTERRUPT_SVRTY</w:t>
      </w:r>
    </w:p>
    <w:p w14:paraId="00D9C5F7" w14:textId="77777777" w:rsidR="00677DE5" w:rsidRDefault="00677DE5" w:rsidP="00B63E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Interrupt Severity Register. Individual bit position matches the error bit positions in AXIM_ERROR_INTERRUPT_STATUS. When an INT severity bit is set, occurrence of the corresponding error event will cause a fatal interrupt to be raised. When not set (1'b0), error event will cause non-fatal interrupt to be raised.</w:t>
      </w:r>
    </w:p>
    <w:p w14:paraId="3D8C36AC" w14:textId="77777777" w:rsidR="00677DE5" w:rsidRDefault="00677DE5" w:rsidP="00B63E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Attribute: RW</w:t>
      </w:r>
    </w:p>
    <w:p w14:paraId="471A4930" w14:textId="77777777" w:rsidR="00677DE5" w:rsidRDefault="00677DE5" w:rsidP="00B63E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Security: Secure access only</w:t>
      </w:r>
    </w:p>
    <w:p w14:paraId="5676A089" w14:textId="77777777" w:rsidR="00677DE5" w:rsidRDefault="00677DE5" w:rsidP="00B63EB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Bit field description:</w:t>
      </w:r>
    </w:p>
    <w:p w14:paraId="1FF98967" w14:textId="77777777" w:rsidR="00677DE5" w:rsidRDefault="00677DE5" w:rsidP="00312028">
      <w:pPr>
        <w:numPr>
          <w:ilvl w:val="0"/>
          <w:numId w:val="100"/>
        </w:numPr>
        <w:spacing w:before="100" w:beforeAutospacing="1" w:after="100" w:afterAutospacing="1" w:line="240" w:lineRule="auto"/>
      </w:pPr>
      <w:r>
        <w:rPr>
          <w:b/>
          <w:bCs/>
        </w:rPr>
        <w:t>S47</w:t>
      </w:r>
      <w:r>
        <w:t xml:space="preserve">[47] - </w:t>
      </w:r>
      <w:r>
        <w:br/>
        <w:t>1'b1: Flop Structure Parity interrupt severity is Fatal.</w:t>
      </w:r>
      <w:r>
        <w:br/>
        <w:t>1'b0: Flop Structure Parity interrupt severity is Non-Fatal.</w:t>
      </w:r>
    </w:p>
    <w:p w14:paraId="431901E5" w14:textId="77777777" w:rsidR="00677DE5" w:rsidRDefault="00677DE5" w:rsidP="00312028">
      <w:pPr>
        <w:numPr>
          <w:ilvl w:val="0"/>
          <w:numId w:val="100"/>
        </w:numPr>
        <w:spacing w:before="100" w:beforeAutospacing="1" w:after="100" w:afterAutospacing="1" w:line="240" w:lineRule="auto"/>
      </w:pPr>
      <w:r>
        <w:rPr>
          <w:b/>
          <w:bCs/>
        </w:rPr>
        <w:t>S46</w:t>
      </w:r>
      <w:r>
        <w:t xml:space="preserve">[46] - </w:t>
      </w:r>
      <w:r>
        <w:br/>
        <w:t>1'b1: CDDATA Parity interrupt severity is Fatal.</w:t>
      </w:r>
      <w:r>
        <w:br/>
        <w:t>1'b0: CDDATA Parity interrupt severity is Non-Fatal.</w:t>
      </w:r>
    </w:p>
    <w:p w14:paraId="316A80FD" w14:textId="77777777" w:rsidR="00677DE5" w:rsidRDefault="00677DE5" w:rsidP="00312028">
      <w:pPr>
        <w:numPr>
          <w:ilvl w:val="0"/>
          <w:numId w:val="100"/>
        </w:numPr>
        <w:spacing w:before="100" w:beforeAutospacing="1" w:after="100" w:afterAutospacing="1" w:line="240" w:lineRule="auto"/>
      </w:pPr>
      <w:r>
        <w:rPr>
          <w:b/>
          <w:bCs/>
        </w:rPr>
        <w:t>S45</w:t>
      </w:r>
      <w:r>
        <w:t xml:space="preserve">[45] - </w:t>
      </w:r>
      <w:r>
        <w:br/>
        <w:t>1'b1: WDATA Parity interrupt severity is Fatal.</w:t>
      </w:r>
      <w:r>
        <w:br/>
        <w:t>1'b0: WDATA Parity interrupt severity is Non-Fatal.</w:t>
      </w:r>
    </w:p>
    <w:p w14:paraId="5DE338BC" w14:textId="77777777" w:rsidR="00677DE5" w:rsidRDefault="00677DE5" w:rsidP="00312028">
      <w:pPr>
        <w:numPr>
          <w:ilvl w:val="0"/>
          <w:numId w:val="100"/>
        </w:numPr>
        <w:spacing w:before="100" w:beforeAutospacing="1" w:after="100" w:afterAutospacing="1" w:line="240" w:lineRule="auto"/>
      </w:pPr>
      <w:r>
        <w:rPr>
          <w:b/>
          <w:bCs/>
        </w:rPr>
        <w:t>S44</w:t>
      </w:r>
      <w:r>
        <w:t xml:space="preserve">[44] - </w:t>
      </w:r>
      <w:r>
        <w:br/>
        <w:t>1'b1: AWADDR Parity interrupt severity is Fatal.</w:t>
      </w:r>
      <w:r>
        <w:br/>
        <w:t>1'b0: AWADDR Parity interrupt severity is Non-Fatal.</w:t>
      </w:r>
    </w:p>
    <w:p w14:paraId="7104616E" w14:textId="77777777" w:rsidR="00677DE5" w:rsidRDefault="00677DE5" w:rsidP="00312028">
      <w:pPr>
        <w:numPr>
          <w:ilvl w:val="0"/>
          <w:numId w:val="100"/>
        </w:numPr>
        <w:spacing w:before="100" w:beforeAutospacing="1" w:after="100" w:afterAutospacing="1" w:line="240" w:lineRule="auto"/>
      </w:pPr>
      <w:r>
        <w:rPr>
          <w:b/>
          <w:bCs/>
        </w:rPr>
        <w:t>S43</w:t>
      </w:r>
      <w:r>
        <w:t xml:space="preserve">[43] - </w:t>
      </w:r>
      <w:r>
        <w:br/>
        <w:t>1'b1: AW Parity interrupt severity is Fatal.</w:t>
      </w:r>
      <w:r>
        <w:br/>
        <w:t>1'b0: AW Parity interrupt severity is Non-Fatal.</w:t>
      </w:r>
    </w:p>
    <w:p w14:paraId="501AB0B2" w14:textId="77777777" w:rsidR="00677DE5" w:rsidRDefault="00677DE5" w:rsidP="00312028">
      <w:pPr>
        <w:numPr>
          <w:ilvl w:val="0"/>
          <w:numId w:val="100"/>
        </w:numPr>
        <w:spacing w:before="100" w:beforeAutospacing="1" w:after="100" w:afterAutospacing="1" w:line="240" w:lineRule="auto"/>
      </w:pPr>
      <w:r>
        <w:rPr>
          <w:b/>
          <w:bCs/>
        </w:rPr>
        <w:t>S42</w:t>
      </w:r>
      <w:r>
        <w:t xml:space="preserve">[42] - </w:t>
      </w:r>
      <w:r>
        <w:br/>
        <w:t>1'b1: ARADDR Parity interrupt severity is Fatal.</w:t>
      </w:r>
      <w:r>
        <w:br/>
        <w:t>1'b0: ARADDR Parity interrupt severity is Non-Fatal.</w:t>
      </w:r>
    </w:p>
    <w:p w14:paraId="2AF980B2" w14:textId="77777777" w:rsidR="00677DE5" w:rsidRDefault="00677DE5" w:rsidP="00312028">
      <w:pPr>
        <w:numPr>
          <w:ilvl w:val="0"/>
          <w:numId w:val="100"/>
        </w:numPr>
        <w:spacing w:before="100" w:beforeAutospacing="1" w:after="100" w:afterAutospacing="1" w:line="240" w:lineRule="auto"/>
      </w:pPr>
      <w:r>
        <w:rPr>
          <w:b/>
          <w:bCs/>
        </w:rPr>
        <w:t>S41</w:t>
      </w:r>
      <w:r>
        <w:t xml:space="preserve">[41] - </w:t>
      </w:r>
      <w:r>
        <w:br/>
        <w:t>1'b1: AR Parity interrupt severity is Fatal.</w:t>
      </w:r>
      <w:r>
        <w:br/>
        <w:t>1'b0: AR Parity interrupt severity is Non-Fatal.</w:t>
      </w:r>
    </w:p>
    <w:p w14:paraId="40CAF2F2" w14:textId="77777777" w:rsidR="00677DE5" w:rsidRDefault="00677DE5" w:rsidP="00312028">
      <w:pPr>
        <w:numPr>
          <w:ilvl w:val="0"/>
          <w:numId w:val="100"/>
        </w:numPr>
        <w:spacing w:before="100" w:beforeAutospacing="1" w:after="100" w:afterAutospacing="1" w:line="240" w:lineRule="auto"/>
      </w:pPr>
      <w:r>
        <w:rPr>
          <w:b/>
          <w:bCs/>
        </w:rPr>
        <w:t>S40</w:t>
      </w:r>
      <w:r>
        <w:t xml:space="preserve">[40] - </w:t>
      </w:r>
      <w:r>
        <w:br/>
        <w:t>1'b1: SIB portcheck error (SIB mode only) interrupt severity is Fatal.</w:t>
      </w:r>
      <w:r>
        <w:br/>
        <w:t>1'b0: SIB portcheck error (SIB mode only) interrupt severity is Non-Fatal.</w:t>
      </w:r>
    </w:p>
    <w:p w14:paraId="44D7164A" w14:textId="77777777" w:rsidR="00677DE5" w:rsidRDefault="00677DE5" w:rsidP="00312028">
      <w:pPr>
        <w:numPr>
          <w:ilvl w:val="0"/>
          <w:numId w:val="100"/>
        </w:numPr>
        <w:spacing w:before="100" w:beforeAutospacing="1" w:after="100" w:afterAutospacing="1" w:line="240" w:lineRule="auto"/>
      </w:pPr>
      <w:r>
        <w:rPr>
          <w:b/>
          <w:bCs/>
        </w:rPr>
        <w:lastRenderedPageBreak/>
        <w:t>S35</w:t>
      </w:r>
      <w:r>
        <w:t xml:space="preserve">[35] - </w:t>
      </w:r>
      <w:r>
        <w:br/>
        <w:t>1'b1: CSR parity errors interrupt severity is Fatal.</w:t>
      </w:r>
      <w:r>
        <w:br/>
        <w:t>1'b0: CSR parity errors interrupt severity is Non-Fatal.</w:t>
      </w:r>
    </w:p>
    <w:p w14:paraId="0A7EEFB3" w14:textId="77777777" w:rsidR="00677DE5" w:rsidRDefault="00677DE5" w:rsidP="00312028">
      <w:pPr>
        <w:numPr>
          <w:ilvl w:val="0"/>
          <w:numId w:val="100"/>
        </w:numPr>
        <w:spacing w:before="100" w:beforeAutospacing="1" w:after="100" w:afterAutospacing="1" w:line="240" w:lineRule="auto"/>
      </w:pPr>
      <w:r>
        <w:rPr>
          <w:b/>
          <w:bCs/>
        </w:rPr>
        <w:t>S34</w:t>
      </w:r>
      <w:r>
        <w:t xml:space="preserve">[34] - </w:t>
      </w:r>
      <w:r>
        <w:br/>
        <w:t>1'b1: Traffic to PG layer interrupt severity is Fatal.</w:t>
      </w:r>
      <w:r>
        <w:br/>
        <w:t>1'b0: Traffic to PG layer interrupt severity is Non-Fatal.</w:t>
      </w:r>
    </w:p>
    <w:p w14:paraId="42BE5F33" w14:textId="77777777" w:rsidR="00677DE5" w:rsidRDefault="00677DE5" w:rsidP="00312028">
      <w:pPr>
        <w:numPr>
          <w:ilvl w:val="0"/>
          <w:numId w:val="100"/>
        </w:numPr>
        <w:spacing w:before="100" w:beforeAutospacing="1" w:after="100" w:afterAutospacing="1" w:line="240" w:lineRule="auto"/>
      </w:pPr>
      <w:r>
        <w:rPr>
          <w:b/>
          <w:bCs/>
        </w:rPr>
        <w:t>S33</w:t>
      </w:r>
      <w:r>
        <w:t xml:space="preserve">[33] - </w:t>
      </w:r>
      <w:r>
        <w:br/>
        <w:t>1'b1: Counter 1 overflow interrupt severity is Fatal.</w:t>
      </w:r>
      <w:r>
        <w:br/>
        <w:t>1'b0: Counter 1 overflow interrupt severity is Non-Fatal.</w:t>
      </w:r>
    </w:p>
    <w:p w14:paraId="1C56F1B5" w14:textId="77777777" w:rsidR="00677DE5" w:rsidRDefault="00677DE5" w:rsidP="00312028">
      <w:pPr>
        <w:numPr>
          <w:ilvl w:val="0"/>
          <w:numId w:val="100"/>
        </w:numPr>
        <w:spacing w:before="100" w:beforeAutospacing="1" w:after="100" w:afterAutospacing="1" w:line="240" w:lineRule="auto"/>
      </w:pPr>
      <w:r>
        <w:rPr>
          <w:b/>
          <w:bCs/>
        </w:rPr>
        <w:t>S32</w:t>
      </w:r>
      <w:r>
        <w:t xml:space="preserve">[32] - </w:t>
      </w:r>
      <w:r>
        <w:br/>
        <w:t>1'b1: Counter 0 overflow interrupt severity is Fatal.</w:t>
      </w:r>
      <w:r>
        <w:br/>
        <w:t>1'b0: Counter 0 overflow interrupt severity is Non-Fatal.</w:t>
      </w:r>
    </w:p>
    <w:p w14:paraId="4E837FD9" w14:textId="77777777" w:rsidR="00677DE5" w:rsidRDefault="00677DE5" w:rsidP="00312028">
      <w:pPr>
        <w:numPr>
          <w:ilvl w:val="0"/>
          <w:numId w:val="100"/>
        </w:numPr>
        <w:spacing w:before="100" w:beforeAutospacing="1" w:after="100" w:afterAutospacing="1" w:line="240" w:lineRule="auto"/>
      </w:pPr>
      <w:r>
        <w:rPr>
          <w:b/>
          <w:bCs/>
        </w:rPr>
        <w:t>S26</w:t>
      </w:r>
      <w:r>
        <w:t xml:space="preserve">[26] - </w:t>
      </w:r>
      <w:r>
        <w:br/>
        <w:t>1'b1: Security check failure for write address range interrupt severity is Fatal.</w:t>
      </w:r>
      <w:r>
        <w:br/>
        <w:t>1'b0: Security check failure for write address range interrupt severity is Non-Fatal.</w:t>
      </w:r>
    </w:p>
    <w:p w14:paraId="25CC9288" w14:textId="77777777" w:rsidR="00677DE5" w:rsidRDefault="00677DE5" w:rsidP="00312028">
      <w:pPr>
        <w:numPr>
          <w:ilvl w:val="0"/>
          <w:numId w:val="100"/>
        </w:numPr>
        <w:spacing w:before="100" w:beforeAutospacing="1" w:after="100" w:afterAutospacing="1" w:line="240" w:lineRule="auto"/>
      </w:pPr>
      <w:r>
        <w:rPr>
          <w:b/>
          <w:bCs/>
        </w:rPr>
        <w:t>S25</w:t>
      </w:r>
      <w:r>
        <w:t xml:space="preserve">[25] - </w:t>
      </w:r>
      <w:r>
        <w:br/>
        <w:t>1'b1: No route found for write address range interrupt severity is Fatal.</w:t>
      </w:r>
      <w:r>
        <w:br/>
        <w:t>1'b0: No route found for write address range interrupt severity is Non-Fatal.</w:t>
      </w:r>
    </w:p>
    <w:p w14:paraId="341E380F" w14:textId="77777777" w:rsidR="00677DE5" w:rsidRDefault="00677DE5" w:rsidP="00312028">
      <w:pPr>
        <w:numPr>
          <w:ilvl w:val="0"/>
          <w:numId w:val="100"/>
        </w:numPr>
        <w:spacing w:before="100" w:beforeAutospacing="1" w:after="100" w:afterAutospacing="1" w:line="240" w:lineRule="auto"/>
      </w:pPr>
      <w:r>
        <w:rPr>
          <w:b/>
          <w:bCs/>
        </w:rPr>
        <w:t>S24</w:t>
      </w:r>
      <w:r>
        <w:t xml:space="preserve">[24] - </w:t>
      </w:r>
      <w:r>
        <w:br/>
        <w:t>1'b1: Write channel interrupt severity is Fatal.</w:t>
      </w:r>
      <w:r>
        <w:br/>
        <w:t>1'b0: Write channel interrupt severity is Non-Fatal.</w:t>
      </w:r>
    </w:p>
    <w:p w14:paraId="06596A53" w14:textId="77777777" w:rsidR="00677DE5" w:rsidRDefault="00677DE5" w:rsidP="00312028">
      <w:pPr>
        <w:numPr>
          <w:ilvl w:val="0"/>
          <w:numId w:val="100"/>
        </w:numPr>
        <w:spacing w:before="100" w:beforeAutospacing="1" w:after="100" w:afterAutospacing="1" w:line="240" w:lineRule="auto"/>
      </w:pPr>
      <w:r>
        <w:rPr>
          <w:b/>
          <w:bCs/>
        </w:rPr>
        <w:t>S23</w:t>
      </w:r>
      <w:r>
        <w:t xml:space="preserve">[23] - </w:t>
      </w:r>
      <w:r>
        <w:br/>
        <w:t>1'b1: Mask interrupt for write channel severity is Fatal.</w:t>
      </w:r>
      <w:r>
        <w:br/>
        <w:t>1'b0: Mask interrupt for write channel severity is Non-Fatal.</w:t>
      </w:r>
    </w:p>
    <w:p w14:paraId="2F50A195" w14:textId="77777777" w:rsidR="00677DE5" w:rsidRDefault="00677DE5" w:rsidP="00312028">
      <w:pPr>
        <w:numPr>
          <w:ilvl w:val="0"/>
          <w:numId w:val="100"/>
        </w:numPr>
        <w:spacing w:before="100" w:beforeAutospacing="1" w:after="100" w:afterAutospacing="1" w:line="240" w:lineRule="auto"/>
      </w:pPr>
      <w:r>
        <w:rPr>
          <w:b/>
          <w:bCs/>
        </w:rPr>
        <w:t>S22</w:t>
      </w:r>
      <w:r>
        <w:t xml:space="preserve">[22] - </w:t>
      </w:r>
      <w:r>
        <w:br/>
        <w:t>1'b1: Write channel interrupt severity is Fatal.</w:t>
      </w:r>
      <w:r>
        <w:br/>
        <w:t>1'b0: Write channel interrupt severity is Non-Fatal.</w:t>
      </w:r>
    </w:p>
    <w:p w14:paraId="4353AA25" w14:textId="77777777" w:rsidR="00677DE5" w:rsidRDefault="00677DE5" w:rsidP="00312028">
      <w:pPr>
        <w:numPr>
          <w:ilvl w:val="0"/>
          <w:numId w:val="100"/>
        </w:numPr>
        <w:spacing w:before="100" w:beforeAutospacing="1" w:after="100" w:afterAutospacing="1" w:line="240" w:lineRule="auto"/>
      </w:pPr>
      <w:r>
        <w:rPr>
          <w:b/>
          <w:bCs/>
        </w:rPr>
        <w:t>S21</w:t>
      </w:r>
      <w:r>
        <w:t xml:space="preserve">[21] - </w:t>
      </w:r>
      <w:r>
        <w:br/>
        <w:t>1'b1: Write channel interrupt severity is Fatal.</w:t>
      </w:r>
      <w:r>
        <w:br/>
        <w:t>1'b0: Write channel interrupt severity is Non-Fatal.</w:t>
      </w:r>
    </w:p>
    <w:p w14:paraId="7BB31F2F" w14:textId="77777777" w:rsidR="00677DE5" w:rsidRDefault="00677DE5" w:rsidP="00312028">
      <w:pPr>
        <w:numPr>
          <w:ilvl w:val="0"/>
          <w:numId w:val="100"/>
        </w:numPr>
        <w:spacing w:before="100" w:beforeAutospacing="1" w:after="100" w:afterAutospacing="1" w:line="240" w:lineRule="auto"/>
      </w:pPr>
      <w:r>
        <w:rPr>
          <w:b/>
          <w:bCs/>
        </w:rPr>
        <w:t>S20</w:t>
      </w:r>
      <w:r>
        <w:t xml:space="preserve">[20] - </w:t>
      </w:r>
      <w:r>
        <w:br/>
        <w:t>1'b1: Write channel interrupt severity is Non-Fatal.</w:t>
      </w:r>
      <w:r>
        <w:br/>
        <w:t>1'b0: Write channel interrupt severity is Non-Fatal.</w:t>
      </w:r>
    </w:p>
    <w:p w14:paraId="21C054CC" w14:textId="77777777" w:rsidR="00677DE5" w:rsidRDefault="00677DE5" w:rsidP="00312028">
      <w:pPr>
        <w:numPr>
          <w:ilvl w:val="0"/>
          <w:numId w:val="100"/>
        </w:numPr>
        <w:spacing w:before="100" w:beforeAutospacing="1" w:after="100" w:afterAutospacing="1" w:line="240" w:lineRule="auto"/>
      </w:pPr>
      <w:r>
        <w:rPr>
          <w:b/>
          <w:bCs/>
        </w:rPr>
        <w:t>S19</w:t>
      </w:r>
      <w:r>
        <w:t xml:space="preserve">[19] - </w:t>
      </w:r>
      <w:r>
        <w:br/>
        <w:t>1'b1: Write channel interrupt severity is Fatal.</w:t>
      </w:r>
      <w:r>
        <w:br/>
        <w:t>1'b0: Write channel interrupt severity is Non-Fatal.</w:t>
      </w:r>
    </w:p>
    <w:p w14:paraId="6A81E05C" w14:textId="77777777" w:rsidR="00677DE5" w:rsidRDefault="00677DE5" w:rsidP="00312028">
      <w:pPr>
        <w:numPr>
          <w:ilvl w:val="0"/>
          <w:numId w:val="100"/>
        </w:numPr>
        <w:spacing w:before="100" w:beforeAutospacing="1" w:after="100" w:afterAutospacing="1" w:line="240" w:lineRule="auto"/>
      </w:pPr>
      <w:r>
        <w:rPr>
          <w:b/>
          <w:bCs/>
        </w:rPr>
        <w:t>S18</w:t>
      </w:r>
      <w:r>
        <w:t xml:space="preserve">[18] - </w:t>
      </w:r>
      <w:r>
        <w:br/>
        <w:t>1'b1: Write channel interrupt severity is Fatal.</w:t>
      </w:r>
      <w:r>
        <w:br/>
        <w:t>1'b0: Write channel interrupt severity is Non-Fatal.</w:t>
      </w:r>
    </w:p>
    <w:p w14:paraId="138929DA" w14:textId="77777777" w:rsidR="00677DE5" w:rsidRDefault="00677DE5" w:rsidP="00312028">
      <w:pPr>
        <w:numPr>
          <w:ilvl w:val="0"/>
          <w:numId w:val="100"/>
        </w:numPr>
        <w:spacing w:before="100" w:beforeAutospacing="1" w:after="100" w:afterAutospacing="1" w:line="240" w:lineRule="auto"/>
      </w:pPr>
      <w:r>
        <w:rPr>
          <w:b/>
          <w:bCs/>
        </w:rPr>
        <w:t>S17</w:t>
      </w:r>
      <w:r>
        <w:t xml:space="preserve">[17] - </w:t>
      </w:r>
      <w:r>
        <w:br/>
        <w:t>1'b1: Write channel interrupt severity is Fatal.</w:t>
      </w:r>
      <w:r>
        <w:br/>
        <w:t>1'b0: Write channel interrupt severity is Non-Fatal.</w:t>
      </w:r>
    </w:p>
    <w:p w14:paraId="1017506A" w14:textId="77777777" w:rsidR="00677DE5" w:rsidRDefault="00677DE5" w:rsidP="00312028">
      <w:pPr>
        <w:numPr>
          <w:ilvl w:val="0"/>
          <w:numId w:val="100"/>
        </w:numPr>
        <w:spacing w:before="100" w:beforeAutospacing="1" w:after="100" w:afterAutospacing="1" w:line="240" w:lineRule="auto"/>
      </w:pPr>
      <w:r>
        <w:rPr>
          <w:b/>
          <w:bCs/>
        </w:rPr>
        <w:lastRenderedPageBreak/>
        <w:t>S16</w:t>
      </w:r>
      <w:r>
        <w:t xml:space="preserve">[16] - </w:t>
      </w:r>
      <w:r>
        <w:br/>
        <w:t>1'b1: Write channel interrupt severity is Fatal.</w:t>
      </w:r>
      <w:r>
        <w:br/>
        <w:t>1'b0: Write channel interrupt severity is Non-Fatal.</w:t>
      </w:r>
    </w:p>
    <w:p w14:paraId="6974992B" w14:textId="77777777" w:rsidR="00677DE5" w:rsidRDefault="00677DE5" w:rsidP="00312028">
      <w:pPr>
        <w:numPr>
          <w:ilvl w:val="0"/>
          <w:numId w:val="100"/>
        </w:numPr>
        <w:spacing w:before="100" w:beforeAutospacing="1" w:after="100" w:afterAutospacing="1" w:line="240" w:lineRule="auto"/>
      </w:pPr>
      <w:r>
        <w:rPr>
          <w:b/>
          <w:bCs/>
        </w:rPr>
        <w:t>S10</w:t>
      </w:r>
      <w:r>
        <w:t xml:space="preserve">[10] - </w:t>
      </w:r>
      <w:r>
        <w:br/>
        <w:t>1'b1: Interrupt on security check failure for read address range severity is Fatal.</w:t>
      </w:r>
      <w:r>
        <w:br/>
        <w:t>1'b0: Interrupt on security check failure for read address range severity is Non-Fatal.</w:t>
      </w:r>
    </w:p>
    <w:p w14:paraId="3924FC56" w14:textId="77777777" w:rsidR="00677DE5" w:rsidRDefault="00677DE5" w:rsidP="00312028">
      <w:pPr>
        <w:numPr>
          <w:ilvl w:val="0"/>
          <w:numId w:val="100"/>
        </w:numPr>
        <w:spacing w:before="100" w:beforeAutospacing="1" w:after="100" w:afterAutospacing="1" w:line="240" w:lineRule="auto"/>
      </w:pPr>
      <w:r>
        <w:rPr>
          <w:b/>
          <w:bCs/>
        </w:rPr>
        <w:t>S9</w:t>
      </w:r>
      <w:r>
        <w:t xml:space="preserve">[9] - </w:t>
      </w:r>
      <w:r>
        <w:br/>
        <w:t>1'b1: Interrupt on no route found for read address range severity is Fatal.</w:t>
      </w:r>
      <w:r>
        <w:br/>
        <w:t>1'b0: Interrupt on no route found for read address range severity is Non-Fatal.</w:t>
      </w:r>
    </w:p>
    <w:p w14:paraId="5AF1306E" w14:textId="77777777" w:rsidR="00677DE5" w:rsidRDefault="00677DE5" w:rsidP="00312028">
      <w:pPr>
        <w:numPr>
          <w:ilvl w:val="0"/>
          <w:numId w:val="100"/>
        </w:numPr>
        <w:spacing w:before="100" w:beforeAutospacing="1" w:after="100" w:afterAutospacing="1" w:line="240" w:lineRule="auto"/>
      </w:pPr>
      <w:r>
        <w:rPr>
          <w:b/>
          <w:bCs/>
        </w:rPr>
        <w:t>S8</w:t>
      </w:r>
      <w:r>
        <w:t xml:space="preserve">[8] - </w:t>
      </w:r>
      <w:r>
        <w:br/>
        <w:t>1'b1: Interrupt for read channel severity is Fatal.</w:t>
      </w:r>
      <w:r>
        <w:br/>
        <w:t>1'b0: Interrupt for read channel severity is Non-Fatal.</w:t>
      </w:r>
    </w:p>
    <w:p w14:paraId="71DBC6D9" w14:textId="77777777" w:rsidR="00677DE5" w:rsidRDefault="00677DE5" w:rsidP="00312028">
      <w:pPr>
        <w:numPr>
          <w:ilvl w:val="0"/>
          <w:numId w:val="100"/>
        </w:numPr>
        <w:spacing w:before="100" w:beforeAutospacing="1" w:after="100" w:afterAutospacing="1" w:line="240" w:lineRule="auto"/>
      </w:pPr>
      <w:r>
        <w:rPr>
          <w:b/>
          <w:bCs/>
        </w:rPr>
        <w:t>S7</w:t>
      </w:r>
      <w:r>
        <w:t xml:space="preserve">[7] - </w:t>
      </w:r>
      <w:r>
        <w:br/>
        <w:t>1'b1: Interrupt for read channelr severity is Fatal.</w:t>
      </w:r>
      <w:r>
        <w:br/>
        <w:t>1'b0: Interrupt for read channel severity is Non-Fatal.</w:t>
      </w:r>
    </w:p>
    <w:p w14:paraId="17685956" w14:textId="77777777" w:rsidR="00677DE5" w:rsidRDefault="00677DE5" w:rsidP="00312028">
      <w:pPr>
        <w:numPr>
          <w:ilvl w:val="0"/>
          <w:numId w:val="100"/>
        </w:numPr>
        <w:spacing w:before="100" w:beforeAutospacing="1" w:after="100" w:afterAutospacing="1" w:line="240" w:lineRule="auto"/>
      </w:pPr>
      <w:r>
        <w:rPr>
          <w:b/>
          <w:bCs/>
        </w:rPr>
        <w:t>S6</w:t>
      </w:r>
      <w:r>
        <w:t xml:space="preserve">[6] - </w:t>
      </w:r>
      <w:r>
        <w:br/>
        <w:t>1'b1: Interrupt for read channel severity is Fatal.</w:t>
      </w:r>
      <w:r>
        <w:br/>
        <w:t>1'b0: Interrupt for read channel severity is Non-Fatal.</w:t>
      </w:r>
    </w:p>
    <w:p w14:paraId="1937FE4E" w14:textId="77777777" w:rsidR="00677DE5" w:rsidRDefault="00677DE5" w:rsidP="00312028">
      <w:pPr>
        <w:numPr>
          <w:ilvl w:val="0"/>
          <w:numId w:val="100"/>
        </w:numPr>
        <w:spacing w:before="100" w:beforeAutospacing="1" w:after="100" w:afterAutospacing="1" w:line="240" w:lineRule="auto"/>
      </w:pPr>
      <w:r>
        <w:rPr>
          <w:b/>
          <w:bCs/>
        </w:rPr>
        <w:t>S5</w:t>
      </w:r>
      <w:r>
        <w:t xml:space="preserve">[5] - </w:t>
      </w:r>
      <w:r>
        <w:br/>
        <w:t>1'b1: Interrupt for read channel severity is Fatal.</w:t>
      </w:r>
      <w:r>
        <w:br/>
        <w:t>1'b0: Interrupt for read channel severity is Non-Fatal.</w:t>
      </w:r>
    </w:p>
    <w:p w14:paraId="1423A372" w14:textId="77777777" w:rsidR="00677DE5" w:rsidRDefault="00677DE5" w:rsidP="00312028">
      <w:pPr>
        <w:numPr>
          <w:ilvl w:val="0"/>
          <w:numId w:val="100"/>
        </w:numPr>
        <w:spacing w:before="100" w:beforeAutospacing="1" w:after="100" w:afterAutospacing="1" w:line="240" w:lineRule="auto"/>
      </w:pPr>
      <w:r>
        <w:rPr>
          <w:b/>
          <w:bCs/>
        </w:rPr>
        <w:t>S4</w:t>
      </w:r>
      <w:r>
        <w:t xml:space="preserve">[4] - </w:t>
      </w:r>
      <w:r>
        <w:br/>
        <w:t>1'b1: Interrupt for read channel severity is Fatal.</w:t>
      </w:r>
      <w:r>
        <w:br/>
        <w:t>1'b0: Interrupt for read channel severity is Non-Fatal.</w:t>
      </w:r>
    </w:p>
    <w:p w14:paraId="36420D3A" w14:textId="77777777" w:rsidR="00677DE5" w:rsidRDefault="00677DE5" w:rsidP="00312028">
      <w:pPr>
        <w:numPr>
          <w:ilvl w:val="0"/>
          <w:numId w:val="100"/>
        </w:numPr>
        <w:spacing w:before="100" w:beforeAutospacing="1" w:after="100" w:afterAutospacing="1" w:line="240" w:lineRule="auto"/>
      </w:pPr>
      <w:r>
        <w:rPr>
          <w:b/>
          <w:bCs/>
        </w:rPr>
        <w:t>S3</w:t>
      </w:r>
      <w:r>
        <w:t xml:space="preserve">[3] - </w:t>
      </w:r>
      <w:r>
        <w:br/>
        <w:t>1'b1: Interrupt for read channel severity is Fatal.</w:t>
      </w:r>
      <w:r>
        <w:br/>
        <w:t>1'b0: Interrupt for read channel severity is Non-Fatal.</w:t>
      </w:r>
    </w:p>
    <w:p w14:paraId="1F02487B" w14:textId="77777777" w:rsidR="00677DE5" w:rsidRDefault="00677DE5" w:rsidP="00312028">
      <w:pPr>
        <w:numPr>
          <w:ilvl w:val="0"/>
          <w:numId w:val="100"/>
        </w:numPr>
        <w:spacing w:before="100" w:beforeAutospacing="1" w:after="100" w:afterAutospacing="1" w:line="240" w:lineRule="auto"/>
      </w:pPr>
      <w:r>
        <w:rPr>
          <w:b/>
          <w:bCs/>
        </w:rPr>
        <w:t>S2</w:t>
      </w:r>
      <w:r>
        <w:t xml:space="preserve">[2] - </w:t>
      </w:r>
      <w:r>
        <w:br/>
        <w:t>1'b1: Interrupt for read channel severity is Fatal.</w:t>
      </w:r>
      <w:r>
        <w:br/>
        <w:t>1'b0: Interrupt for read channel severity is Non-Fatal.</w:t>
      </w:r>
    </w:p>
    <w:p w14:paraId="35A36B6E" w14:textId="77777777" w:rsidR="00677DE5" w:rsidRDefault="00677DE5" w:rsidP="00312028">
      <w:pPr>
        <w:numPr>
          <w:ilvl w:val="0"/>
          <w:numId w:val="100"/>
        </w:numPr>
        <w:spacing w:before="100" w:beforeAutospacing="1" w:after="100" w:afterAutospacing="1" w:line="240" w:lineRule="auto"/>
      </w:pPr>
      <w:r>
        <w:rPr>
          <w:b/>
          <w:bCs/>
        </w:rPr>
        <w:t>S1</w:t>
      </w:r>
      <w:r>
        <w:t xml:space="preserve">[1] - </w:t>
      </w:r>
      <w:r>
        <w:br/>
        <w:t>1'b1: Interrupt for read channel severity is Fatal.</w:t>
      </w:r>
      <w:r>
        <w:br/>
        <w:t>1'b0: Interrupt for read channel severity is Non-Fatal.</w:t>
      </w:r>
    </w:p>
    <w:p w14:paraId="595D1F25" w14:textId="77777777" w:rsidR="00677DE5" w:rsidRDefault="00677DE5" w:rsidP="00312028">
      <w:pPr>
        <w:numPr>
          <w:ilvl w:val="0"/>
          <w:numId w:val="100"/>
        </w:numPr>
        <w:spacing w:before="100" w:beforeAutospacing="1" w:after="100" w:afterAutospacing="1" w:line="240" w:lineRule="auto"/>
      </w:pPr>
      <w:r>
        <w:rPr>
          <w:b/>
          <w:bCs/>
        </w:rPr>
        <w:t>S0</w:t>
      </w:r>
      <w:r>
        <w:t xml:space="preserve">[0] - </w:t>
      </w:r>
      <w:r>
        <w:br/>
        <w:t>1'b1: Interrupt for read channel severity is Fatal.</w:t>
      </w:r>
      <w:r>
        <w:br/>
        <w:t>1'b0: Interrupt for read channel severity is Non-Fatal.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1"/>
        <w:gridCol w:w="214"/>
        <w:gridCol w:w="214"/>
        <w:gridCol w:w="214"/>
        <w:gridCol w:w="214"/>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18"/>
        <w:gridCol w:w="218"/>
        <w:gridCol w:w="218"/>
        <w:gridCol w:w="218"/>
        <w:gridCol w:w="288"/>
        <w:gridCol w:w="288"/>
        <w:gridCol w:w="288"/>
        <w:gridCol w:w="295"/>
      </w:tblGrid>
      <w:tr w:rsidR="00677DE5" w:rsidRPr="00B63EB1" w14:paraId="5CB7BCD5" w14:textId="77777777" w:rsidTr="00B63EB1">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0B385" w14:textId="77777777" w:rsidR="00677DE5" w:rsidRPr="00B63EB1" w:rsidRDefault="00677DE5" w:rsidP="00B63EB1">
            <w:pPr>
              <w:spacing w:after="0"/>
              <w:jc w:val="center"/>
              <w:rPr>
                <w:sz w:val="14"/>
              </w:rPr>
            </w:pPr>
            <w:r w:rsidRPr="00B63EB1">
              <w:rPr>
                <w:sz w:val="14"/>
              </w:rPr>
              <w:t>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73D06E" w14:textId="77777777" w:rsidR="00677DE5" w:rsidRPr="00B63EB1" w:rsidRDefault="00677DE5" w:rsidP="00B63EB1">
            <w:pPr>
              <w:jc w:val="center"/>
              <w:rPr>
                <w:sz w:val="14"/>
              </w:rPr>
            </w:pPr>
            <w:r w:rsidRPr="00B63EB1">
              <w:rPr>
                <w:sz w:val="14"/>
              </w:rPr>
              <w:t>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0FE101" w14:textId="77777777" w:rsidR="00677DE5" w:rsidRPr="00B63EB1" w:rsidRDefault="00677DE5" w:rsidP="00B63EB1">
            <w:pPr>
              <w:jc w:val="center"/>
              <w:rPr>
                <w:sz w:val="14"/>
              </w:rPr>
            </w:pPr>
            <w:r w:rsidRPr="00B63EB1">
              <w:rPr>
                <w:sz w:val="14"/>
              </w:rPr>
              <w:t>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37C36C" w14:textId="77777777" w:rsidR="00677DE5" w:rsidRPr="00B63EB1" w:rsidRDefault="00677DE5" w:rsidP="00B63EB1">
            <w:pPr>
              <w:jc w:val="center"/>
              <w:rPr>
                <w:sz w:val="14"/>
              </w:rPr>
            </w:pPr>
            <w:r w:rsidRPr="00B63EB1">
              <w:rPr>
                <w:sz w:val="14"/>
              </w:rPr>
              <w:t>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0DAD4" w14:textId="77777777" w:rsidR="00677DE5" w:rsidRPr="00B63EB1" w:rsidRDefault="00677DE5" w:rsidP="00B63EB1">
            <w:pPr>
              <w:jc w:val="center"/>
              <w:rPr>
                <w:sz w:val="14"/>
              </w:rPr>
            </w:pPr>
            <w:r w:rsidRPr="00B63EB1">
              <w:rPr>
                <w:sz w:val="14"/>
              </w:rPr>
              <w:t>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E7D3A0" w14:textId="77777777" w:rsidR="00677DE5" w:rsidRPr="00B63EB1" w:rsidRDefault="00677DE5" w:rsidP="00B63EB1">
            <w:pPr>
              <w:jc w:val="center"/>
              <w:rPr>
                <w:sz w:val="14"/>
              </w:rPr>
            </w:pPr>
            <w:r w:rsidRPr="00B63EB1">
              <w:rPr>
                <w:sz w:val="14"/>
              </w:rPr>
              <w:t>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E8E71" w14:textId="77777777" w:rsidR="00677DE5" w:rsidRPr="00B63EB1" w:rsidRDefault="00677DE5" w:rsidP="00B63EB1">
            <w:pPr>
              <w:jc w:val="center"/>
              <w:rPr>
                <w:sz w:val="14"/>
              </w:rPr>
            </w:pPr>
            <w:r w:rsidRPr="00B63EB1">
              <w:rPr>
                <w:sz w:val="14"/>
              </w:rPr>
              <w:t>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9B85DA" w14:textId="77777777" w:rsidR="00677DE5" w:rsidRPr="00B63EB1" w:rsidRDefault="00677DE5" w:rsidP="00B63EB1">
            <w:pPr>
              <w:jc w:val="center"/>
              <w:rPr>
                <w:sz w:val="14"/>
              </w:rPr>
            </w:pPr>
            <w:r w:rsidRPr="00B63EB1">
              <w:rPr>
                <w:sz w:val="14"/>
              </w:rPr>
              <w:t>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ADF54" w14:textId="77777777" w:rsidR="00677DE5" w:rsidRPr="00B63EB1" w:rsidRDefault="00677DE5" w:rsidP="00B63EB1">
            <w:pPr>
              <w:jc w:val="center"/>
              <w:rPr>
                <w:sz w:val="14"/>
              </w:rPr>
            </w:pPr>
            <w:r w:rsidRPr="00B63EB1">
              <w:rPr>
                <w:sz w:val="14"/>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0658FC" w14:textId="77777777" w:rsidR="00677DE5" w:rsidRPr="00B63EB1" w:rsidRDefault="00677DE5" w:rsidP="00B63EB1">
            <w:pPr>
              <w:jc w:val="center"/>
              <w:rPr>
                <w:sz w:val="14"/>
              </w:rPr>
            </w:pPr>
            <w:r w:rsidRPr="00B63EB1">
              <w:rPr>
                <w:sz w:val="14"/>
              </w:rPr>
              <w:t>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06942" w14:textId="77777777" w:rsidR="00677DE5" w:rsidRPr="00B63EB1" w:rsidRDefault="00677DE5" w:rsidP="00B63EB1">
            <w:pPr>
              <w:jc w:val="center"/>
              <w:rPr>
                <w:sz w:val="14"/>
              </w:rPr>
            </w:pPr>
            <w:r w:rsidRPr="00B63EB1">
              <w:rPr>
                <w:sz w:val="14"/>
              </w:rPr>
              <w:t>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2B4D0" w14:textId="77777777" w:rsidR="00677DE5" w:rsidRPr="00B63EB1" w:rsidRDefault="00677DE5" w:rsidP="00B63EB1">
            <w:pPr>
              <w:jc w:val="center"/>
              <w:rPr>
                <w:sz w:val="14"/>
              </w:rPr>
            </w:pPr>
            <w:r w:rsidRPr="00B63EB1">
              <w:rPr>
                <w:sz w:val="14"/>
              </w:rPr>
              <w:t>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7F4D00" w14:textId="77777777" w:rsidR="00677DE5" w:rsidRPr="00B63EB1" w:rsidRDefault="00677DE5" w:rsidP="00B63EB1">
            <w:pPr>
              <w:jc w:val="center"/>
              <w:rPr>
                <w:sz w:val="14"/>
              </w:rPr>
            </w:pPr>
            <w:r w:rsidRPr="00B63EB1">
              <w:rPr>
                <w:sz w:val="14"/>
              </w:rPr>
              <w:t>51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BA029C" w14:textId="77777777" w:rsidR="00677DE5" w:rsidRPr="00B63EB1" w:rsidRDefault="00677DE5" w:rsidP="00B63EB1">
            <w:pPr>
              <w:jc w:val="center"/>
              <w:rPr>
                <w:sz w:val="14"/>
              </w:rPr>
            </w:pPr>
            <w:r w:rsidRPr="00B63EB1">
              <w:rPr>
                <w:sz w:val="14"/>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02D171" w14:textId="77777777" w:rsidR="00677DE5" w:rsidRPr="00B63EB1" w:rsidRDefault="00677DE5" w:rsidP="00B63EB1">
            <w:pPr>
              <w:jc w:val="center"/>
              <w:rPr>
                <w:sz w:val="14"/>
              </w:rPr>
            </w:pPr>
            <w:r w:rsidRPr="00B63EB1">
              <w:rPr>
                <w:sz w:val="14"/>
              </w:rPr>
              <w:t>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9D3CA" w14:textId="77777777" w:rsidR="00677DE5" w:rsidRPr="00B63EB1" w:rsidRDefault="00677DE5" w:rsidP="00B63EB1">
            <w:pPr>
              <w:jc w:val="center"/>
              <w:rPr>
                <w:sz w:val="14"/>
              </w:rPr>
            </w:pPr>
            <w:r w:rsidRPr="00B63EB1">
              <w:rPr>
                <w:sz w:val="14"/>
              </w:rPr>
              <w:t>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EB56F" w14:textId="77777777" w:rsidR="00677DE5" w:rsidRPr="00B63EB1" w:rsidRDefault="00677DE5" w:rsidP="00B63EB1">
            <w:pPr>
              <w:jc w:val="center"/>
              <w:rPr>
                <w:sz w:val="14"/>
              </w:rPr>
            </w:pPr>
            <w:r w:rsidRPr="00B63EB1">
              <w:rPr>
                <w:sz w:val="14"/>
              </w:rPr>
              <w:t>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36759" w14:textId="77777777" w:rsidR="00677DE5" w:rsidRPr="00B63EB1" w:rsidRDefault="00677DE5" w:rsidP="00B63EB1">
            <w:pPr>
              <w:jc w:val="center"/>
              <w:rPr>
                <w:sz w:val="14"/>
              </w:rPr>
            </w:pPr>
            <w:r w:rsidRPr="00B63EB1">
              <w:rPr>
                <w:sz w:val="14"/>
              </w:rPr>
              <w:t>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09D46" w14:textId="77777777" w:rsidR="00677DE5" w:rsidRPr="00B63EB1" w:rsidRDefault="00677DE5" w:rsidP="00B63EB1">
            <w:pPr>
              <w:jc w:val="center"/>
              <w:rPr>
                <w:sz w:val="14"/>
              </w:rPr>
            </w:pPr>
            <w:r w:rsidRPr="00B63EB1">
              <w:rPr>
                <w:sz w:val="14"/>
              </w:rPr>
              <w:t>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AE3508" w14:textId="77777777" w:rsidR="00677DE5" w:rsidRPr="00B63EB1" w:rsidRDefault="00677DE5" w:rsidP="00B63EB1">
            <w:pPr>
              <w:jc w:val="center"/>
              <w:rPr>
                <w:sz w:val="14"/>
              </w:rPr>
            </w:pPr>
            <w:r w:rsidRPr="00B63EB1">
              <w:rPr>
                <w:sz w:val="14"/>
              </w:rPr>
              <w:t>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35735C" w14:textId="77777777" w:rsidR="00677DE5" w:rsidRPr="00B63EB1" w:rsidRDefault="00677DE5" w:rsidP="00B63EB1">
            <w:pPr>
              <w:jc w:val="center"/>
              <w:rPr>
                <w:sz w:val="14"/>
              </w:rPr>
            </w:pPr>
            <w:r w:rsidRPr="00B63EB1">
              <w:rPr>
                <w:sz w:val="14"/>
              </w:rPr>
              <w:t>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976936" w14:textId="77777777" w:rsidR="00677DE5" w:rsidRPr="00B63EB1" w:rsidRDefault="00677DE5" w:rsidP="00B63EB1">
            <w:pPr>
              <w:jc w:val="center"/>
              <w:rPr>
                <w:sz w:val="14"/>
              </w:rPr>
            </w:pPr>
            <w:r w:rsidRPr="00B63EB1">
              <w:rPr>
                <w:sz w:val="14"/>
              </w:rPr>
              <w:t>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AC1FD3" w14:textId="77777777" w:rsidR="00677DE5" w:rsidRPr="00B63EB1" w:rsidRDefault="00677DE5" w:rsidP="00B63EB1">
            <w:pPr>
              <w:jc w:val="center"/>
              <w:rPr>
                <w:sz w:val="14"/>
              </w:rPr>
            </w:pPr>
            <w:r w:rsidRPr="00B63EB1">
              <w:rPr>
                <w:sz w:val="14"/>
              </w:rPr>
              <w:t>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DA803" w14:textId="77777777" w:rsidR="00677DE5" w:rsidRPr="00B63EB1" w:rsidRDefault="00677DE5" w:rsidP="00B63EB1">
            <w:pPr>
              <w:jc w:val="center"/>
              <w:rPr>
                <w:sz w:val="14"/>
              </w:rPr>
            </w:pPr>
            <w:r w:rsidRPr="00B63EB1">
              <w:rPr>
                <w:sz w:val="14"/>
              </w:rPr>
              <w:t>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334411" w14:textId="77777777" w:rsidR="00677DE5" w:rsidRPr="00B63EB1" w:rsidRDefault="00677DE5" w:rsidP="00B63EB1">
            <w:pPr>
              <w:jc w:val="center"/>
              <w:rPr>
                <w:sz w:val="14"/>
              </w:rPr>
            </w:pPr>
            <w:r w:rsidRPr="00B63EB1">
              <w:rPr>
                <w:sz w:val="14"/>
              </w:rPr>
              <w:t>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C73D3B" w14:textId="77777777" w:rsidR="00677DE5" w:rsidRPr="00B63EB1" w:rsidRDefault="00677DE5" w:rsidP="00B63EB1">
            <w:pPr>
              <w:jc w:val="center"/>
              <w:rPr>
                <w:sz w:val="14"/>
              </w:rPr>
            </w:pPr>
            <w:r w:rsidRPr="00B63EB1">
              <w:rPr>
                <w:sz w:val="14"/>
              </w:rPr>
              <w:t>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4E057" w14:textId="77777777" w:rsidR="00677DE5" w:rsidRPr="00B63EB1" w:rsidRDefault="00677DE5" w:rsidP="00B63EB1">
            <w:pPr>
              <w:jc w:val="center"/>
              <w:rPr>
                <w:sz w:val="14"/>
              </w:rPr>
            </w:pPr>
            <w:r w:rsidRPr="00B63EB1">
              <w:rPr>
                <w:sz w:val="14"/>
              </w:rPr>
              <w:t>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F56A0" w14:textId="77777777" w:rsidR="00677DE5" w:rsidRPr="00B63EB1" w:rsidRDefault="00677DE5" w:rsidP="00B63EB1">
            <w:pPr>
              <w:jc w:val="center"/>
              <w:rPr>
                <w:sz w:val="14"/>
              </w:rPr>
            </w:pPr>
            <w:r w:rsidRPr="00B63EB1">
              <w:rPr>
                <w:sz w:val="14"/>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CB1D0E" w14:textId="77777777" w:rsidR="00677DE5" w:rsidRPr="00B63EB1" w:rsidRDefault="00677DE5" w:rsidP="00B63EB1">
            <w:pPr>
              <w:jc w:val="center"/>
              <w:rPr>
                <w:sz w:val="14"/>
              </w:rPr>
            </w:pPr>
            <w:r w:rsidRPr="00B63EB1">
              <w:rPr>
                <w:sz w:val="14"/>
              </w:rPr>
              <w:t>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266F42" w14:textId="77777777" w:rsidR="00677DE5" w:rsidRPr="00B63EB1" w:rsidRDefault="00677DE5" w:rsidP="00B63EB1">
            <w:pPr>
              <w:jc w:val="center"/>
              <w:rPr>
                <w:sz w:val="14"/>
              </w:rPr>
            </w:pPr>
            <w:r w:rsidRPr="00B63EB1">
              <w:rPr>
                <w:sz w:val="14"/>
              </w:rPr>
              <w:t>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873AA0" w14:textId="77777777" w:rsidR="00677DE5" w:rsidRPr="00B63EB1" w:rsidRDefault="00677DE5" w:rsidP="00B63EB1">
            <w:pPr>
              <w:jc w:val="center"/>
              <w:rPr>
                <w:sz w:val="14"/>
              </w:rPr>
            </w:pPr>
            <w:r w:rsidRPr="00B63EB1">
              <w:rPr>
                <w:sz w:val="14"/>
              </w:rPr>
              <w:t>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0EB82" w14:textId="77777777" w:rsidR="00677DE5" w:rsidRPr="00B63EB1" w:rsidRDefault="00677DE5" w:rsidP="00B63EB1">
            <w:pPr>
              <w:jc w:val="center"/>
              <w:rPr>
                <w:sz w:val="14"/>
              </w:rPr>
            </w:pPr>
            <w:r w:rsidRPr="00B63EB1">
              <w:rPr>
                <w:sz w:val="14"/>
              </w:rPr>
              <w:t>32</w:t>
            </w:r>
          </w:p>
        </w:tc>
      </w:tr>
      <w:tr w:rsidR="00677DE5" w:rsidRPr="00B63EB1" w14:paraId="316FF7A7" w14:textId="77777777" w:rsidTr="00B63EB1">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D412B8" w14:textId="77777777" w:rsidR="00677DE5" w:rsidRPr="00B63EB1" w:rsidRDefault="00677DE5" w:rsidP="00B63EB1">
            <w:pPr>
              <w:jc w:val="center"/>
              <w:rPr>
                <w:sz w:val="14"/>
              </w:rPr>
            </w:pPr>
            <w:r w:rsidRPr="00B63EB1">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DEE06E" w14:textId="77777777" w:rsidR="00677DE5" w:rsidRPr="00B63EB1" w:rsidRDefault="00677DE5" w:rsidP="00B63EB1">
            <w:pPr>
              <w:jc w:val="center"/>
              <w:rPr>
                <w:sz w:val="14"/>
              </w:rPr>
            </w:pPr>
            <w:r w:rsidRPr="00B63EB1">
              <w:rPr>
                <w:sz w:val="14"/>
              </w:rPr>
              <w:t>S47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54AFA7" w14:textId="77777777" w:rsidR="00677DE5" w:rsidRPr="00B63EB1" w:rsidRDefault="00677DE5" w:rsidP="00B63EB1">
            <w:pPr>
              <w:jc w:val="center"/>
              <w:rPr>
                <w:sz w:val="14"/>
              </w:rPr>
            </w:pPr>
            <w:r w:rsidRPr="00B63EB1">
              <w:rPr>
                <w:sz w:val="14"/>
              </w:rPr>
              <w:t>S46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E395BF" w14:textId="77777777" w:rsidR="00677DE5" w:rsidRPr="00B63EB1" w:rsidRDefault="00677DE5" w:rsidP="00B63EB1">
            <w:pPr>
              <w:jc w:val="center"/>
              <w:rPr>
                <w:sz w:val="14"/>
              </w:rPr>
            </w:pPr>
            <w:r w:rsidRPr="00B63EB1">
              <w:rPr>
                <w:sz w:val="14"/>
              </w:rPr>
              <w:t>S45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F4B8CB" w14:textId="77777777" w:rsidR="00677DE5" w:rsidRPr="00B63EB1" w:rsidRDefault="00677DE5" w:rsidP="00B63EB1">
            <w:pPr>
              <w:jc w:val="center"/>
              <w:rPr>
                <w:sz w:val="14"/>
              </w:rPr>
            </w:pPr>
            <w:r w:rsidRPr="00B63EB1">
              <w:rPr>
                <w:sz w:val="14"/>
              </w:rPr>
              <w:t>S44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623FFA" w14:textId="77777777" w:rsidR="00677DE5" w:rsidRPr="00B63EB1" w:rsidRDefault="00677DE5" w:rsidP="00B63EB1">
            <w:pPr>
              <w:jc w:val="center"/>
              <w:rPr>
                <w:sz w:val="14"/>
              </w:rPr>
            </w:pPr>
            <w:r w:rsidRPr="00B63EB1">
              <w:rPr>
                <w:sz w:val="14"/>
              </w:rPr>
              <w:t>S43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3D39CE" w14:textId="77777777" w:rsidR="00677DE5" w:rsidRPr="00B63EB1" w:rsidRDefault="00677DE5" w:rsidP="00B63EB1">
            <w:pPr>
              <w:jc w:val="center"/>
              <w:rPr>
                <w:sz w:val="14"/>
              </w:rPr>
            </w:pPr>
            <w:r w:rsidRPr="00B63EB1">
              <w:rPr>
                <w:sz w:val="14"/>
              </w:rPr>
              <w:t>S42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DF6177" w14:textId="77777777" w:rsidR="00677DE5" w:rsidRPr="00B63EB1" w:rsidRDefault="00677DE5" w:rsidP="00B63EB1">
            <w:pPr>
              <w:jc w:val="center"/>
              <w:rPr>
                <w:sz w:val="14"/>
              </w:rPr>
            </w:pPr>
            <w:r w:rsidRPr="00B63EB1">
              <w:rPr>
                <w:sz w:val="14"/>
              </w:rPr>
              <w:t>S41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AACC99" w14:textId="77777777" w:rsidR="00677DE5" w:rsidRPr="00B63EB1" w:rsidRDefault="00677DE5" w:rsidP="00B63EB1">
            <w:pPr>
              <w:jc w:val="center"/>
              <w:rPr>
                <w:sz w:val="14"/>
              </w:rPr>
            </w:pPr>
            <w:r w:rsidRPr="00B63EB1">
              <w:rPr>
                <w:sz w:val="14"/>
              </w:rPr>
              <w:t>S40</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7F687" w14:textId="77777777" w:rsidR="00677DE5" w:rsidRPr="00B63EB1" w:rsidRDefault="00677DE5" w:rsidP="00B63EB1">
            <w:pPr>
              <w:jc w:val="center"/>
              <w:rPr>
                <w:sz w:val="14"/>
              </w:rPr>
            </w:pPr>
            <w:r w:rsidRPr="00B63EB1">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397713" w14:textId="77777777" w:rsidR="00677DE5" w:rsidRPr="00B63EB1" w:rsidRDefault="00677DE5" w:rsidP="00B63EB1">
            <w:pPr>
              <w:jc w:val="center"/>
              <w:rPr>
                <w:sz w:val="14"/>
              </w:rPr>
            </w:pPr>
            <w:r w:rsidRPr="00B63EB1">
              <w:rPr>
                <w:sz w:val="14"/>
              </w:rPr>
              <w:t>S35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9A1288" w14:textId="77777777" w:rsidR="00677DE5" w:rsidRPr="00B63EB1" w:rsidRDefault="00677DE5" w:rsidP="00B63EB1">
            <w:pPr>
              <w:jc w:val="center"/>
              <w:rPr>
                <w:sz w:val="14"/>
              </w:rPr>
            </w:pPr>
            <w:r w:rsidRPr="00B63EB1">
              <w:rPr>
                <w:sz w:val="14"/>
              </w:rPr>
              <w:t>S34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5C458" w14:textId="77777777" w:rsidR="00677DE5" w:rsidRPr="00B63EB1" w:rsidRDefault="00677DE5" w:rsidP="00B63EB1">
            <w:pPr>
              <w:jc w:val="center"/>
              <w:rPr>
                <w:sz w:val="14"/>
              </w:rPr>
            </w:pPr>
            <w:r w:rsidRPr="00B63EB1">
              <w:rPr>
                <w:sz w:val="14"/>
              </w:rPr>
              <w:t>S33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0A551D" w14:textId="77777777" w:rsidR="00677DE5" w:rsidRPr="00B63EB1" w:rsidRDefault="00677DE5" w:rsidP="00B63EB1">
            <w:pPr>
              <w:jc w:val="center"/>
              <w:rPr>
                <w:sz w:val="14"/>
              </w:rPr>
            </w:pPr>
            <w:r w:rsidRPr="00B63EB1">
              <w:rPr>
                <w:sz w:val="14"/>
              </w:rPr>
              <w:t>S32</w:t>
            </w:r>
          </w:p>
        </w:tc>
      </w:tr>
      <w:tr w:rsidR="00677DE5" w:rsidRPr="00B63EB1" w14:paraId="7A56947B" w14:textId="77777777" w:rsidTr="00B63EB1">
        <w:trPr>
          <w:tblCellSpacing w:w="7"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C8B66" w14:textId="77777777" w:rsidR="00677DE5" w:rsidRPr="00B63EB1" w:rsidRDefault="00677DE5" w:rsidP="00B63EB1">
            <w:pPr>
              <w:jc w:val="center"/>
              <w:rPr>
                <w:sz w:val="14"/>
              </w:rPr>
            </w:pPr>
            <w:r w:rsidRPr="00B63EB1">
              <w:rPr>
                <w:sz w:val="1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FC97B4" w14:textId="77777777" w:rsidR="00677DE5" w:rsidRPr="00B63EB1" w:rsidRDefault="00677DE5" w:rsidP="00B63EB1">
            <w:pPr>
              <w:jc w:val="center"/>
              <w:rPr>
                <w:sz w:val="14"/>
              </w:rPr>
            </w:pPr>
            <w:r w:rsidRPr="00B63EB1">
              <w:rPr>
                <w:sz w:val="14"/>
              </w:rPr>
              <w:t>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54B174" w14:textId="77777777" w:rsidR="00677DE5" w:rsidRPr="00B63EB1" w:rsidRDefault="00677DE5" w:rsidP="00B63EB1">
            <w:pPr>
              <w:jc w:val="center"/>
              <w:rPr>
                <w:sz w:val="14"/>
              </w:rPr>
            </w:pPr>
            <w:r w:rsidRPr="00B63EB1">
              <w:rPr>
                <w:sz w:val="14"/>
              </w:rPr>
              <w:t>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8798C" w14:textId="77777777" w:rsidR="00677DE5" w:rsidRPr="00B63EB1" w:rsidRDefault="00677DE5" w:rsidP="00B63EB1">
            <w:pPr>
              <w:jc w:val="center"/>
              <w:rPr>
                <w:sz w:val="14"/>
              </w:rPr>
            </w:pPr>
            <w:r w:rsidRPr="00B63EB1">
              <w:rPr>
                <w:sz w:val="14"/>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BB17F" w14:textId="77777777" w:rsidR="00677DE5" w:rsidRPr="00B63EB1" w:rsidRDefault="00677DE5" w:rsidP="00B63EB1">
            <w:pPr>
              <w:jc w:val="center"/>
              <w:rPr>
                <w:sz w:val="14"/>
              </w:rPr>
            </w:pPr>
            <w:r w:rsidRPr="00B63EB1">
              <w:rPr>
                <w:sz w:val="14"/>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53379" w14:textId="77777777" w:rsidR="00677DE5" w:rsidRPr="00B63EB1" w:rsidRDefault="00677DE5" w:rsidP="00B63EB1">
            <w:pPr>
              <w:jc w:val="center"/>
              <w:rPr>
                <w:sz w:val="14"/>
              </w:rPr>
            </w:pPr>
            <w:r w:rsidRPr="00B63EB1">
              <w:rPr>
                <w:sz w:val="14"/>
              </w:rPr>
              <w:t>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7476BC" w14:textId="77777777" w:rsidR="00677DE5" w:rsidRPr="00B63EB1" w:rsidRDefault="00677DE5" w:rsidP="00B63EB1">
            <w:pPr>
              <w:jc w:val="center"/>
              <w:rPr>
                <w:sz w:val="14"/>
              </w:rPr>
            </w:pPr>
            <w:r w:rsidRPr="00B63EB1">
              <w:rPr>
                <w:sz w:val="14"/>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FBD29A" w14:textId="77777777" w:rsidR="00677DE5" w:rsidRPr="00B63EB1" w:rsidRDefault="00677DE5" w:rsidP="00B63EB1">
            <w:pPr>
              <w:jc w:val="center"/>
              <w:rPr>
                <w:sz w:val="14"/>
              </w:rPr>
            </w:pPr>
            <w:r w:rsidRPr="00B63EB1">
              <w:rPr>
                <w:sz w:val="14"/>
              </w:rPr>
              <w:t>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CB42A6" w14:textId="77777777" w:rsidR="00677DE5" w:rsidRPr="00B63EB1" w:rsidRDefault="00677DE5" w:rsidP="00B63EB1">
            <w:pPr>
              <w:jc w:val="center"/>
              <w:rPr>
                <w:sz w:val="14"/>
              </w:rPr>
            </w:pPr>
            <w:r w:rsidRPr="00B63EB1">
              <w:rPr>
                <w:sz w:val="14"/>
              </w:rPr>
              <w:t>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C8B8F0" w14:textId="77777777" w:rsidR="00677DE5" w:rsidRPr="00B63EB1" w:rsidRDefault="00677DE5" w:rsidP="00B63EB1">
            <w:pPr>
              <w:jc w:val="center"/>
              <w:rPr>
                <w:sz w:val="14"/>
              </w:rPr>
            </w:pPr>
            <w:r w:rsidRPr="00B63EB1">
              <w:rPr>
                <w:sz w:val="14"/>
              </w:rPr>
              <w:t>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6BB8D5" w14:textId="77777777" w:rsidR="00677DE5" w:rsidRPr="00B63EB1" w:rsidRDefault="00677DE5" w:rsidP="00B63EB1">
            <w:pPr>
              <w:jc w:val="center"/>
              <w:rPr>
                <w:sz w:val="14"/>
              </w:rPr>
            </w:pPr>
            <w:r w:rsidRPr="00B63EB1">
              <w:rPr>
                <w:sz w:val="14"/>
              </w:rPr>
              <w:t>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EC814" w14:textId="77777777" w:rsidR="00677DE5" w:rsidRPr="00B63EB1" w:rsidRDefault="00677DE5" w:rsidP="00B63EB1">
            <w:pPr>
              <w:jc w:val="center"/>
              <w:rPr>
                <w:sz w:val="14"/>
              </w:rPr>
            </w:pPr>
            <w:r w:rsidRPr="00B63EB1">
              <w:rPr>
                <w:sz w:val="14"/>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6E751E" w14:textId="77777777" w:rsidR="00677DE5" w:rsidRPr="00B63EB1" w:rsidRDefault="00677DE5" w:rsidP="00B63EB1">
            <w:pPr>
              <w:jc w:val="center"/>
              <w:rPr>
                <w:sz w:val="14"/>
              </w:rPr>
            </w:pPr>
            <w:r w:rsidRPr="00B63EB1">
              <w:rPr>
                <w:sz w:val="14"/>
              </w:rPr>
              <w:t>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8FCF2B" w14:textId="77777777" w:rsidR="00677DE5" w:rsidRPr="00B63EB1" w:rsidRDefault="00677DE5" w:rsidP="00B63EB1">
            <w:pPr>
              <w:jc w:val="center"/>
              <w:rPr>
                <w:sz w:val="14"/>
              </w:rPr>
            </w:pPr>
            <w:r w:rsidRPr="00B63EB1">
              <w:rPr>
                <w:sz w:val="14"/>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0BAB92" w14:textId="77777777" w:rsidR="00677DE5" w:rsidRPr="00B63EB1" w:rsidRDefault="00677DE5" w:rsidP="00B63EB1">
            <w:pPr>
              <w:jc w:val="center"/>
              <w:rPr>
                <w:sz w:val="14"/>
              </w:rPr>
            </w:pPr>
            <w:r w:rsidRPr="00B63EB1">
              <w:rPr>
                <w:sz w:val="14"/>
              </w:rPr>
              <w:t>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C1B8C3" w14:textId="77777777" w:rsidR="00677DE5" w:rsidRPr="00B63EB1" w:rsidRDefault="00677DE5" w:rsidP="00B63EB1">
            <w:pPr>
              <w:jc w:val="center"/>
              <w:rPr>
                <w:sz w:val="14"/>
              </w:rPr>
            </w:pPr>
            <w:r w:rsidRPr="00B63EB1">
              <w:rPr>
                <w:sz w:val="14"/>
              </w:rPr>
              <w:t>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D9D793" w14:textId="77777777" w:rsidR="00677DE5" w:rsidRPr="00B63EB1" w:rsidRDefault="00677DE5" w:rsidP="00B63EB1">
            <w:pPr>
              <w:jc w:val="center"/>
              <w:rPr>
                <w:sz w:val="14"/>
              </w:rPr>
            </w:pPr>
            <w:r w:rsidRPr="00B63EB1">
              <w:rPr>
                <w:sz w:val="14"/>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2FE7DC" w14:textId="77777777" w:rsidR="00677DE5" w:rsidRPr="00B63EB1" w:rsidRDefault="00677DE5" w:rsidP="00B63EB1">
            <w:pPr>
              <w:jc w:val="center"/>
              <w:rPr>
                <w:sz w:val="14"/>
              </w:rPr>
            </w:pPr>
            <w:r w:rsidRPr="00B63EB1">
              <w:rPr>
                <w:sz w:val="14"/>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ECB5F" w14:textId="77777777" w:rsidR="00677DE5" w:rsidRPr="00B63EB1" w:rsidRDefault="00677DE5" w:rsidP="00B63EB1">
            <w:pPr>
              <w:jc w:val="center"/>
              <w:rPr>
                <w:sz w:val="14"/>
              </w:rPr>
            </w:pPr>
            <w:r w:rsidRPr="00B63EB1">
              <w:rPr>
                <w:sz w:val="14"/>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2CDD4C" w14:textId="77777777" w:rsidR="00677DE5" w:rsidRPr="00B63EB1" w:rsidRDefault="00677DE5" w:rsidP="00B63EB1">
            <w:pPr>
              <w:jc w:val="center"/>
              <w:rPr>
                <w:sz w:val="14"/>
              </w:rPr>
            </w:pPr>
            <w:r w:rsidRPr="00B63EB1">
              <w:rPr>
                <w:sz w:val="14"/>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3261A9" w14:textId="77777777" w:rsidR="00677DE5" w:rsidRPr="00B63EB1" w:rsidRDefault="00677DE5" w:rsidP="00B63EB1">
            <w:pPr>
              <w:jc w:val="center"/>
              <w:rPr>
                <w:sz w:val="14"/>
              </w:rPr>
            </w:pPr>
            <w:r w:rsidRPr="00B63EB1">
              <w:rPr>
                <w:sz w:val="14"/>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D95AF4" w14:textId="77777777" w:rsidR="00677DE5" w:rsidRPr="00B63EB1" w:rsidRDefault="00677DE5" w:rsidP="00B63EB1">
            <w:pPr>
              <w:jc w:val="center"/>
              <w:rPr>
                <w:sz w:val="14"/>
              </w:rPr>
            </w:pPr>
            <w:r w:rsidRPr="00B63EB1">
              <w:rPr>
                <w:sz w:val="14"/>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82EBDA" w14:textId="77777777" w:rsidR="00677DE5" w:rsidRPr="00B63EB1" w:rsidRDefault="00677DE5" w:rsidP="00B63EB1">
            <w:pPr>
              <w:jc w:val="center"/>
              <w:rPr>
                <w:sz w:val="14"/>
              </w:rPr>
            </w:pPr>
            <w:r w:rsidRPr="00B63EB1">
              <w:rPr>
                <w:sz w:val="14"/>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9EE049" w14:textId="77777777" w:rsidR="00677DE5" w:rsidRPr="00B63EB1" w:rsidRDefault="00677DE5" w:rsidP="00B63EB1">
            <w:pPr>
              <w:jc w:val="center"/>
              <w:rPr>
                <w:sz w:val="14"/>
              </w:rPr>
            </w:pPr>
            <w:r w:rsidRPr="00B63EB1">
              <w:rPr>
                <w:sz w:val="14"/>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0F4569" w14:textId="77777777" w:rsidR="00677DE5" w:rsidRPr="00B63EB1" w:rsidRDefault="00677DE5" w:rsidP="00B63EB1">
            <w:pPr>
              <w:jc w:val="center"/>
              <w:rPr>
                <w:sz w:val="14"/>
              </w:rPr>
            </w:pPr>
            <w:r w:rsidRPr="00B63EB1">
              <w:rPr>
                <w:sz w:val="14"/>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68E67" w14:textId="77777777" w:rsidR="00677DE5" w:rsidRPr="00B63EB1" w:rsidRDefault="00677DE5" w:rsidP="00B63EB1">
            <w:pPr>
              <w:jc w:val="center"/>
              <w:rPr>
                <w:sz w:val="14"/>
              </w:rPr>
            </w:pPr>
            <w:r w:rsidRPr="00B63EB1">
              <w:rPr>
                <w:sz w:val="14"/>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20DA4" w14:textId="77777777" w:rsidR="00677DE5" w:rsidRPr="00B63EB1" w:rsidRDefault="00677DE5" w:rsidP="00B63EB1">
            <w:pPr>
              <w:jc w:val="center"/>
              <w:rPr>
                <w:sz w:val="14"/>
              </w:rPr>
            </w:pPr>
            <w:r w:rsidRPr="00B63EB1">
              <w:rPr>
                <w:sz w:val="14"/>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021FAD" w14:textId="77777777" w:rsidR="00677DE5" w:rsidRPr="00B63EB1" w:rsidRDefault="00677DE5" w:rsidP="00B63EB1">
            <w:pPr>
              <w:jc w:val="center"/>
              <w:rPr>
                <w:sz w:val="14"/>
              </w:rPr>
            </w:pPr>
            <w:r w:rsidRPr="00B63EB1">
              <w:rPr>
                <w:sz w:val="1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85F42F" w14:textId="77777777" w:rsidR="00677DE5" w:rsidRPr="00B63EB1" w:rsidRDefault="00677DE5" w:rsidP="00B63EB1">
            <w:pPr>
              <w:jc w:val="center"/>
              <w:rPr>
                <w:sz w:val="14"/>
              </w:rPr>
            </w:pPr>
            <w:r w:rsidRPr="00B63EB1">
              <w:rPr>
                <w:sz w:val="1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F57BBA" w14:textId="77777777" w:rsidR="00677DE5" w:rsidRPr="00B63EB1" w:rsidRDefault="00677DE5" w:rsidP="00B63EB1">
            <w:pPr>
              <w:jc w:val="center"/>
              <w:rPr>
                <w:sz w:val="14"/>
              </w:rPr>
            </w:pPr>
            <w:r w:rsidRPr="00B63EB1">
              <w:rPr>
                <w:sz w:val="1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986171" w14:textId="77777777" w:rsidR="00677DE5" w:rsidRPr="00B63EB1" w:rsidRDefault="00677DE5" w:rsidP="00B63EB1">
            <w:pPr>
              <w:jc w:val="center"/>
              <w:rPr>
                <w:sz w:val="14"/>
              </w:rPr>
            </w:pPr>
            <w:r w:rsidRPr="00B63EB1">
              <w:rPr>
                <w:sz w:val="1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DF01D9" w14:textId="77777777" w:rsidR="00677DE5" w:rsidRPr="00B63EB1" w:rsidRDefault="00677DE5" w:rsidP="00B63EB1">
            <w:pPr>
              <w:jc w:val="center"/>
              <w:rPr>
                <w:sz w:val="14"/>
              </w:rPr>
            </w:pPr>
            <w:r w:rsidRPr="00B63EB1">
              <w:rPr>
                <w:sz w:val="14"/>
              </w:rPr>
              <w:t>0</w:t>
            </w:r>
          </w:p>
        </w:tc>
      </w:tr>
      <w:tr w:rsidR="00677DE5" w:rsidRPr="00B63EB1" w14:paraId="019386B4" w14:textId="77777777" w:rsidTr="00B63EB1">
        <w:trPr>
          <w:tblCellSpacing w:w="7" w:type="dxa"/>
          <w:jc w:val="center"/>
        </w:trPr>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8B2ACB" w14:textId="77777777" w:rsidR="00677DE5" w:rsidRPr="00B63EB1" w:rsidRDefault="00677DE5" w:rsidP="00B63EB1">
            <w:pPr>
              <w:jc w:val="center"/>
              <w:rPr>
                <w:sz w:val="14"/>
              </w:rPr>
            </w:pPr>
            <w:r w:rsidRPr="00B63EB1">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F58E2F" w14:textId="77777777" w:rsidR="00677DE5" w:rsidRPr="00B63EB1" w:rsidRDefault="00677DE5" w:rsidP="00B63EB1">
            <w:pPr>
              <w:jc w:val="center"/>
              <w:rPr>
                <w:sz w:val="14"/>
              </w:rPr>
            </w:pPr>
            <w:r w:rsidRPr="00B63EB1">
              <w:rPr>
                <w:sz w:val="14"/>
              </w:rPr>
              <w:t>S26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5C4BC8" w14:textId="77777777" w:rsidR="00677DE5" w:rsidRPr="00B63EB1" w:rsidRDefault="00677DE5" w:rsidP="00B63EB1">
            <w:pPr>
              <w:jc w:val="center"/>
              <w:rPr>
                <w:sz w:val="14"/>
              </w:rPr>
            </w:pPr>
            <w:r w:rsidRPr="00B63EB1">
              <w:rPr>
                <w:sz w:val="14"/>
              </w:rPr>
              <w:t>S25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42607" w14:textId="77777777" w:rsidR="00677DE5" w:rsidRPr="00B63EB1" w:rsidRDefault="00677DE5" w:rsidP="00B63EB1">
            <w:pPr>
              <w:jc w:val="center"/>
              <w:rPr>
                <w:sz w:val="14"/>
              </w:rPr>
            </w:pPr>
            <w:r w:rsidRPr="00B63EB1">
              <w:rPr>
                <w:sz w:val="14"/>
              </w:rPr>
              <w:t>S24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3A373" w14:textId="77777777" w:rsidR="00677DE5" w:rsidRPr="00B63EB1" w:rsidRDefault="00677DE5" w:rsidP="00B63EB1">
            <w:pPr>
              <w:jc w:val="center"/>
              <w:rPr>
                <w:sz w:val="14"/>
              </w:rPr>
            </w:pPr>
            <w:r w:rsidRPr="00B63EB1">
              <w:rPr>
                <w:sz w:val="14"/>
              </w:rPr>
              <w:t>S23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624280" w14:textId="77777777" w:rsidR="00677DE5" w:rsidRPr="00B63EB1" w:rsidRDefault="00677DE5" w:rsidP="00B63EB1">
            <w:pPr>
              <w:jc w:val="center"/>
              <w:rPr>
                <w:sz w:val="14"/>
              </w:rPr>
            </w:pPr>
            <w:r w:rsidRPr="00B63EB1">
              <w:rPr>
                <w:sz w:val="14"/>
              </w:rPr>
              <w:t>S22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9E0C87" w14:textId="77777777" w:rsidR="00677DE5" w:rsidRPr="00B63EB1" w:rsidRDefault="00677DE5" w:rsidP="00B63EB1">
            <w:pPr>
              <w:jc w:val="center"/>
              <w:rPr>
                <w:sz w:val="14"/>
              </w:rPr>
            </w:pPr>
            <w:r w:rsidRPr="00B63EB1">
              <w:rPr>
                <w:sz w:val="14"/>
              </w:rPr>
              <w:t>S21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383B0" w14:textId="77777777" w:rsidR="00677DE5" w:rsidRPr="00B63EB1" w:rsidRDefault="00677DE5" w:rsidP="00B63EB1">
            <w:pPr>
              <w:jc w:val="center"/>
              <w:rPr>
                <w:sz w:val="14"/>
              </w:rPr>
            </w:pPr>
            <w:r w:rsidRPr="00B63EB1">
              <w:rPr>
                <w:sz w:val="14"/>
              </w:rPr>
              <w:t>S20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EFDF51" w14:textId="77777777" w:rsidR="00677DE5" w:rsidRPr="00B63EB1" w:rsidRDefault="00677DE5" w:rsidP="00B63EB1">
            <w:pPr>
              <w:jc w:val="center"/>
              <w:rPr>
                <w:sz w:val="14"/>
              </w:rPr>
            </w:pPr>
            <w:r w:rsidRPr="00B63EB1">
              <w:rPr>
                <w:sz w:val="14"/>
              </w:rPr>
              <w:t>S19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56DAE1" w14:textId="77777777" w:rsidR="00677DE5" w:rsidRPr="00B63EB1" w:rsidRDefault="00677DE5" w:rsidP="00B63EB1">
            <w:pPr>
              <w:jc w:val="center"/>
              <w:rPr>
                <w:sz w:val="14"/>
              </w:rPr>
            </w:pPr>
            <w:r w:rsidRPr="00B63EB1">
              <w:rPr>
                <w:sz w:val="14"/>
              </w:rPr>
              <w:t>S18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17A2E9" w14:textId="77777777" w:rsidR="00677DE5" w:rsidRPr="00B63EB1" w:rsidRDefault="00677DE5" w:rsidP="00B63EB1">
            <w:pPr>
              <w:jc w:val="center"/>
              <w:rPr>
                <w:sz w:val="14"/>
              </w:rPr>
            </w:pPr>
            <w:r w:rsidRPr="00B63EB1">
              <w:rPr>
                <w:sz w:val="14"/>
              </w:rPr>
              <w:t>S17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D18ED4" w14:textId="77777777" w:rsidR="00677DE5" w:rsidRPr="00B63EB1" w:rsidRDefault="00677DE5" w:rsidP="00B63EB1">
            <w:pPr>
              <w:jc w:val="center"/>
              <w:rPr>
                <w:sz w:val="14"/>
              </w:rPr>
            </w:pPr>
            <w:r w:rsidRPr="00B63EB1">
              <w:rPr>
                <w:sz w:val="14"/>
              </w:rPr>
              <w:t>S16</w:t>
            </w:r>
          </w:p>
        </w:tc>
        <w:tc>
          <w:tcPr>
            <w:tcW w:w="0" w:type="auto"/>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6107C1" w14:textId="77777777" w:rsidR="00677DE5" w:rsidRPr="00B63EB1" w:rsidRDefault="00677DE5" w:rsidP="00B63EB1">
            <w:pPr>
              <w:jc w:val="center"/>
              <w:rPr>
                <w:sz w:val="14"/>
              </w:rPr>
            </w:pPr>
            <w:r w:rsidRPr="00B63EB1">
              <w:rPr>
                <w:sz w:val="14"/>
              </w:rPr>
              <w:t>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31517" w14:textId="77777777" w:rsidR="00677DE5" w:rsidRPr="00B63EB1" w:rsidRDefault="00677DE5" w:rsidP="00B63EB1">
            <w:pPr>
              <w:jc w:val="center"/>
              <w:rPr>
                <w:sz w:val="14"/>
              </w:rPr>
            </w:pPr>
            <w:r w:rsidRPr="00B63EB1">
              <w:rPr>
                <w:sz w:val="14"/>
              </w:rPr>
              <w:t>S10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CB9A6" w14:textId="77777777" w:rsidR="00677DE5" w:rsidRPr="00B63EB1" w:rsidRDefault="00677DE5" w:rsidP="00B63EB1">
            <w:pPr>
              <w:jc w:val="center"/>
              <w:rPr>
                <w:sz w:val="14"/>
              </w:rPr>
            </w:pPr>
            <w:r w:rsidRPr="00B63EB1">
              <w:rPr>
                <w:sz w:val="14"/>
              </w:rPr>
              <w:t>S9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ACD4F" w14:textId="77777777" w:rsidR="00677DE5" w:rsidRPr="00B63EB1" w:rsidRDefault="00677DE5" w:rsidP="00B63EB1">
            <w:pPr>
              <w:jc w:val="center"/>
              <w:rPr>
                <w:sz w:val="14"/>
              </w:rPr>
            </w:pPr>
            <w:r w:rsidRPr="00B63EB1">
              <w:rPr>
                <w:sz w:val="14"/>
              </w:rPr>
              <w:t>S8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34380" w14:textId="77777777" w:rsidR="00677DE5" w:rsidRPr="00B63EB1" w:rsidRDefault="00677DE5" w:rsidP="00B63EB1">
            <w:pPr>
              <w:jc w:val="center"/>
              <w:rPr>
                <w:sz w:val="14"/>
              </w:rPr>
            </w:pPr>
            <w:r w:rsidRPr="00B63EB1">
              <w:rPr>
                <w:sz w:val="14"/>
              </w:rPr>
              <w:t>S7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5167F4" w14:textId="77777777" w:rsidR="00677DE5" w:rsidRPr="00B63EB1" w:rsidRDefault="00677DE5" w:rsidP="00B63EB1">
            <w:pPr>
              <w:jc w:val="center"/>
              <w:rPr>
                <w:sz w:val="14"/>
              </w:rPr>
            </w:pPr>
            <w:r w:rsidRPr="00B63EB1">
              <w:rPr>
                <w:sz w:val="14"/>
              </w:rPr>
              <w:t>S6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DEF67" w14:textId="77777777" w:rsidR="00677DE5" w:rsidRPr="00B63EB1" w:rsidRDefault="00677DE5" w:rsidP="00B63EB1">
            <w:pPr>
              <w:jc w:val="center"/>
              <w:rPr>
                <w:sz w:val="14"/>
              </w:rPr>
            </w:pPr>
            <w:r w:rsidRPr="00B63EB1">
              <w:rPr>
                <w:sz w:val="14"/>
              </w:rPr>
              <w:t>S5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A6349C" w14:textId="77777777" w:rsidR="00677DE5" w:rsidRPr="00B63EB1" w:rsidRDefault="00677DE5" w:rsidP="00B63EB1">
            <w:pPr>
              <w:jc w:val="center"/>
              <w:rPr>
                <w:sz w:val="14"/>
              </w:rPr>
            </w:pPr>
            <w:r w:rsidRPr="00B63EB1">
              <w:rPr>
                <w:sz w:val="14"/>
              </w:rPr>
              <w:t>S4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D179F" w14:textId="77777777" w:rsidR="00677DE5" w:rsidRPr="00B63EB1" w:rsidRDefault="00677DE5" w:rsidP="00B63EB1">
            <w:pPr>
              <w:jc w:val="center"/>
              <w:rPr>
                <w:sz w:val="14"/>
              </w:rPr>
            </w:pPr>
            <w:r w:rsidRPr="00B63EB1">
              <w:rPr>
                <w:sz w:val="14"/>
              </w:rPr>
              <w:t>S3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BFE528" w14:textId="77777777" w:rsidR="00677DE5" w:rsidRPr="00B63EB1" w:rsidRDefault="00677DE5" w:rsidP="00B63EB1">
            <w:pPr>
              <w:jc w:val="center"/>
              <w:rPr>
                <w:sz w:val="14"/>
              </w:rPr>
            </w:pPr>
            <w:r w:rsidRPr="00B63EB1">
              <w:rPr>
                <w:sz w:val="14"/>
              </w:rPr>
              <w:t>S2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C72AC9" w14:textId="77777777" w:rsidR="00677DE5" w:rsidRPr="00B63EB1" w:rsidRDefault="00677DE5" w:rsidP="00B63EB1">
            <w:pPr>
              <w:jc w:val="center"/>
              <w:rPr>
                <w:sz w:val="14"/>
              </w:rPr>
            </w:pPr>
            <w:r w:rsidRPr="00B63EB1">
              <w:rPr>
                <w:sz w:val="14"/>
              </w:rPr>
              <w:t>S1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C15981" w14:textId="77777777" w:rsidR="00677DE5" w:rsidRPr="00B63EB1" w:rsidRDefault="00677DE5" w:rsidP="00B63EB1">
            <w:pPr>
              <w:jc w:val="center"/>
              <w:rPr>
                <w:sz w:val="14"/>
              </w:rPr>
            </w:pPr>
            <w:r w:rsidRPr="00B63EB1">
              <w:rPr>
                <w:sz w:val="14"/>
              </w:rPr>
              <w:t>S0</w:t>
            </w:r>
          </w:p>
        </w:tc>
      </w:tr>
    </w:tbl>
    <w:p w14:paraId="13A35CE4" w14:textId="77777777" w:rsidR="00677DE5" w:rsidRDefault="00677DE5" w:rsidP="00B63EB1">
      <w:pPr>
        <w:pStyle w:val="Caption"/>
      </w:pPr>
      <w:r>
        <w:t xml:space="preserve">Table </w:t>
      </w:r>
      <w:fldSimple w:instr=" SEQ Table \* ARABIC ">
        <w:r>
          <w:rPr>
            <w:noProof/>
          </w:rPr>
          <w:t>72</w:t>
        </w:r>
      </w:fldSimple>
      <w:r>
        <w:t xml:space="preserve"> AXIM_ERROR_INTERRUPT_SVRTY register.</w:t>
      </w:r>
    </w:p>
    <w:p w14:paraId="7D2F64D4" w14:textId="77777777" w:rsidR="00677DE5" w:rsidRPr="00B63EB1" w:rsidRDefault="00677DE5" w:rsidP="00B63EB1"/>
    <w:p w14:paraId="1E3C01BB" w14:textId="77777777" w:rsidR="00677DE5" w:rsidRPr="00EE6848" w:rsidRDefault="00677DE5" w:rsidP="00E10ED2"/>
    <w:p w14:paraId="7F1B2398" w14:textId="77777777" w:rsidR="00677DE5" w:rsidRDefault="00677DE5" w:rsidP="00E10ED2">
      <w:pPr>
        <w:sectPr w:rsidR="00677DE5" w:rsidSect="00CC3D06">
          <w:headerReference w:type="default" r:id="rId24"/>
          <w:footerReference w:type="default" r:id="rId25"/>
          <w:headerReference w:type="first" r:id="rId26"/>
          <w:pgSz w:w="12240" w:h="15840" w:code="1"/>
          <w:pgMar w:top="1440" w:right="1440" w:bottom="1440" w:left="1440" w:header="720" w:footer="432" w:gutter="0"/>
          <w:cols w:space="720"/>
          <w:noEndnote/>
          <w:docGrid w:linePitch="360"/>
        </w:sectPr>
      </w:pPr>
    </w:p>
    <w:p w14:paraId="083B3A0B" w14:textId="77777777" w:rsidR="00677DE5" w:rsidRPr="00EF26AB" w:rsidRDefault="00677DE5" w:rsidP="0078491B"/>
    <w:sectPr w:rsidR="00677DE5" w:rsidRPr="00EF26AB" w:rsidSect="0078491B">
      <w:headerReference w:type="default" r:id="rId27"/>
      <w:footerReference w:type="default" r:id="rId28"/>
      <w:headerReference w:type="first" r:id="rId29"/>
      <w:type w:val="continuous"/>
      <w:pgSz w:w="12240" w:h="15840" w:code="1"/>
      <w:pgMar w:top="1440" w:right="1440" w:bottom="1440" w:left="1440" w:header="720"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9715" w14:textId="77777777"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6F4A1695" wp14:editId="08514B4B">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0CCDC"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A5591" w14:textId="77777777" w:rsidR="00312028" w:rsidRPr="00DF66E7" w:rsidRDefault="00677D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44F5ED84" wp14:editId="29A5B759">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E5990"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8B3" w14:textId="77777777" w:rsidR="0078491B" w:rsidRPr="00DF66E7" w:rsidRDefault="0078491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1F90F13F" wp14:editId="1683C5F8">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49D52"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94065" w14:textId="77777777" w:rsidR="00312028" w:rsidRPr="00DF66E7" w:rsidRDefault="00677D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5B97535F" wp14:editId="576654CD">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92321"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DE986" w14:textId="77777777" w:rsidR="0078491B" w:rsidRPr="00DF66E7" w:rsidRDefault="0078491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6E44A70A" wp14:editId="5AC91661">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184E3"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A3B2" w14:textId="77777777" w:rsidR="0078491B" w:rsidRPr="00DF66E7" w:rsidRDefault="0078491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5C15F282" wp14:editId="51055B17">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8E9F6"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B6D5F" w14:textId="77777777" w:rsidR="00312028" w:rsidRPr="00DF66E7" w:rsidRDefault="00677DE5"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3056" behindDoc="0" locked="0" layoutInCell="1" allowOverlap="1" wp14:anchorId="2D7B92C1" wp14:editId="78B9BAAB">
              <wp:simplePos x="0" y="0"/>
              <wp:positionH relativeFrom="column">
                <wp:posOffset>9525</wp:posOffset>
              </wp:positionH>
              <wp:positionV relativeFrom="paragraph">
                <wp:posOffset>2702</wp:posOffset>
              </wp:positionV>
              <wp:extent cx="5962650" cy="0"/>
              <wp:effectExtent l="0" t="0" r="19050" b="19050"/>
              <wp:wrapNone/>
              <wp:docPr id="2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D4DF3" id="Line 1100" o:spid="_x0000_s1026" style="position:absolute;z-index:251693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SFGQ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WCoSF&#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27E3" w14:textId="77777777" w:rsidR="0078491B" w:rsidRPr="00DF66E7" w:rsidRDefault="0078491B"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7152" behindDoc="0" locked="0" layoutInCell="1" allowOverlap="1" wp14:anchorId="57276900" wp14:editId="1DF3FD7E">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CDF37" id="Line 1100" o:spid="_x0000_s1026" style="position:absolute;z-index:251697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1750E" w14:textId="77777777"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7213ADFB" wp14:editId="78066DFE">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86B49"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9B69433" wp14:editId="5C6023CB">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B60D" w14:textId="77777777" w:rsidR="0078491B" w:rsidRDefault="0078491B" w:rsidP="00DF32E5">
    <w:pPr>
      <w:pStyle w:val="Header"/>
    </w:pPr>
  </w:p>
  <w:p w14:paraId="7008C0F9" w14:textId="77777777" w:rsidR="0078491B" w:rsidRDefault="0078491B" w:rsidP="00DF32E5">
    <w:pPr>
      <w:pStyle w:val="Header"/>
    </w:pPr>
  </w:p>
  <w:p w14:paraId="1AE00FC3" w14:textId="77777777" w:rsidR="0078491B" w:rsidRDefault="0078491B" w:rsidP="00DF32E5">
    <w:pPr>
      <w:pStyle w:val="Header"/>
    </w:pPr>
  </w:p>
  <w:p w14:paraId="20C976B2" w14:textId="77777777" w:rsidR="0078491B" w:rsidRDefault="0078491B" w:rsidP="00DF32E5">
    <w:pPr>
      <w:pStyle w:val="Header"/>
    </w:pPr>
  </w:p>
  <w:p w14:paraId="6BDB4FBF" w14:textId="77777777" w:rsidR="0078491B" w:rsidRDefault="0078491B" w:rsidP="00DF32E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81F86" w14:textId="77777777" w:rsidR="0078491B" w:rsidRPr="00DF66E7" w:rsidRDefault="0078491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6F6C771B" wp14:editId="2F2227EB">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8DE7D"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4C62256E" wp14:editId="6C42DC9A">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A956D" w14:textId="77777777" w:rsidR="0078491B" w:rsidRDefault="0078491B" w:rsidP="00DF32E5">
    <w:pPr>
      <w:pStyle w:val="Header"/>
    </w:pPr>
  </w:p>
  <w:p w14:paraId="60E36231" w14:textId="77777777" w:rsidR="0078491B" w:rsidRDefault="0078491B" w:rsidP="00DF32E5">
    <w:pPr>
      <w:pStyle w:val="Header"/>
    </w:pPr>
  </w:p>
  <w:p w14:paraId="0E3AEBB6" w14:textId="77777777" w:rsidR="0078491B" w:rsidRDefault="0078491B" w:rsidP="00DF32E5">
    <w:pPr>
      <w:pStyle w:val="Header"/>
    </w:pPr>
  </w:p>
  <w:p w14:paraId="05716CE7" w14:textId="77777777" w:rsidR="0078491B" w:rsidRDefault="0078491B" w:rsidP="00DF32E5">
    <w:pPr>
      <w:pStyle w:val="Header"/>
    </w:pPr>
  </w:p>
  <w:p w14:paraId="6B6B8DD7" w14:textId="77777777" w:rsidR="0078491B" w:rsidRDefault="0078491B" w:rsidP="00DF32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9D85" w14:textId="77777777" w:rsidR="00312028" w:rsidRPr="00DF66E7" w:rsidRDefault="00677D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1008" behindDoc="0" locked="0" layoutInCell="1" allowOverlap="1" wp14:anchorId="5584507B" wp14:editId="50105154">
              <wp:simplePos x="0" y="0"/>
              <wp:positionH relativeFrom="margin">
                <wp:posOffset>0</wp:posOffset>
              </wp:positionH>
              <wp:positionV relativeFrom="paragraph">
                <wp:posOffset>397672</wp:posOffset>
              </wp:positionV>
              <wp:extent cx="5962650" cy="0"/>
              <wp:effectExtent l="0" t="0" r="19050" b="19050"/>
              <wp:wrapNone/>
              <wp:docPr id="1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118E4" id="Line 1101" o:spid="_x0000_s1026" style="position:absolute;z-index:251691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oi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NDiiI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2032" behindDoc="1" locked="0" layoutInCell="1" allowOverlap="1" wp14:anchorId="1D0CEAC5" wp14:editId="13974696">
          <wp:simplePos x="0" y="0"/>
          <wp:positionH relativeFrom="margin">
            <wp:posOffset>5139055</wp:posOffset>
          </wp:positionH>
          <wp:positionV relativeFrom="topMargin">
            <wp:posOffset>255432</wp:posOffset>
          </wp:positionV>
          <wp:extent cx="804545" cy="594360"/>
          <wp:effectExtent l="0" t="0" r="0" b="0"/>
          <wp:wrapNone/>
          <wp:docPr id="2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6809" w14:textId="77777777" w:rsidR="00312028" w:rsidRDefault="00677DE5" w:rsidP="00DF32E5">
    <w:pPr>
      <w:pStyle w:val="Header"/>
    </w:pPr>
  </w:p>
  <w:p w14:paraId="7C42FF3A" w14:textId="77777777" w:rsidR="00312028" w:rsidRDefault="00677DE5" w:rsidP="00DF32E5">
    <w:pPr>
      <w:pStyle w:val="Header"/>
    </w:pPr>
  </w:p>
  <w:p w14:paraId="31464BBB" w14:textId="77777777" w:rsidR="00312028" w:rsidRDefault="00677DE5" w:rsidP="00DF32E5">
    <w:pPr>
      <w:pStyle w:val="Header"/>
    </w:pPr>
  </w:p>
  <w:p w14:paraId="70D421EB" w14:textId="77777777" w:rsidR="00312028" w:rsidRDefault="00677DE5" w:rsidP="00DF32E5">
    <w:pPr>
      <w:pStyle w:val="Header"/>
    </w:pPr>
  </w:p>
  <w:p w14:paraId="15261E2C" w14:textId="77777777" w:rsidR="00312028" w:rsidRDefault="00677DE5" w:rsidP="00DF32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7EA7" w14:textId="77777777" w:rsidR="0078491B" w:rsidRPr="00DF66E7" w:rsidRDefault="0078491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5104" behindDoc="0" locked="0" layoutInCell="1" allowOverlap="1" wp14:anchorId="2D75FAB9" wp14:editId="22204906">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4E916" id="Line 1101" o:spid="_x0000_s1026" style="position:absolute;z-index:251695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96128" behindDoc="1" locked="0" layoutInCell="1" allowOverlap="1" wp14:anchorId="4B9E3F66" wp14:editId="10F30C31">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19F2" w14:textId="77777777" w:rsidR="0078491B" w:rsidRDefault="0078491B" w:rsidP="00DF32E5">
    <w:pPr>
      <w:pStyle w:val="Header"/>
    </w:pPr>
  </w:p>
  <w:p w14:paraId="71C33812" w14:textId="77777777" w:rsidR="0078491B" w:rsidRDefault="0078491B" w:rsidP="00DF32E5">
    <w:pPr>
      <w:pStyle w:val="Header"/>
    </w:pPr>
  </w:p>
  <w:p w14:paraId="694AFEC0" w14:textId="77777777" w:rsidR="0078491B" w:rsidRDefault="0078491B" w:rsidP="00DF32E5">
    <w:pPr>
      <w:pStyle w:val="Header"/>
    </w:pPr>
  </w:p>
  <w:p w14:paraId="7D1C0175" w14:textId="77777777" w:rsidR="0078491B" w:rsidRDefault="0078491B" w:rsidP="00DF32E5">
    <w:pPr>
      <w:pStyle w:val="Header"/>
    </w:pPr>
  </w:p>
  <w:p w14:paraId="3670F36B" w14:textId="77777777" w:rsidR="0078491B" w:rsidRDefault="0078491B"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7027" w14:textId="77777777" w:rsidR="00B2657D" w:rsidRDefault="00B2657D" w:rsidP="00DF32E5">
    <w:pPr>
      <w:pStyle w:val="Header"/>
    </w:pPr>
  </w:p>
  <w:p w14:paraId="13C0526D" w14:textId="77777777" w:rsidR="00B2657D" w:rsidRDefault="00B2657D" w:rsidP="00DF32E5">
    <w:pPr>
      <w:pStyle w:val="Header"/>
    </w:pPr>
  </w:p>
  <w:p w14:paraId="5426D34C" w14:textId="77777777" w:rsidR="00B2657D" w:rsidRDefault="00B2657D" w:rsidP="00DF32E5">
    <w:pPr>
      <w:pStyle w:val="Header"/>
    </w:pPr>
  </w:p>
  <w:p w14:paraId="7084F12F" w14:textId="77777777" w:rsidR="00B2657D" w:rsidRDefault="00B2657D" w:rsidP="00DF32E5">
    <w:pPr>
      <w:pStyle w:val="Header"/>
    </w:pPr>
  </w:p>
  <w:p w14:paraId="37258B77" w14:textId="77777777" w:rsidR="00B2657D" w:rsidRDefault="00B2657D"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CC51" w14:textId="77777777" w:rsidR="00312028" w:rsidRPr="00DF66E7" w:rsidRDefault="00677D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31C224C9" wp14:editId="0009F0C4">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3048A"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18663618" wp14:editId="2435F49D">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F3CC5" w14:textId="77777777" w:rsidR="00312028" w:rsidRDefault="00677DE5" w:rsidP="00DF32E5">
    <w:pPr>
      <w:pStyle w:val="Header"/>
    </w:pPr>
  </w:p>
  <w:p w14:paraId="590B1261" w14:textId="77777777" w:rsidR="00312028" w:rsidRDefault="00677DE5" w:rsidP="00DF32E5">
    <w:pPr>
      <w:pStyle w:val="Header"/>
    </w:pPr>
  </w:p>
  <w:p w14:paraId="18CCF1A7" w14:textId="77777777" w:rsidR="00312028" w:rsidRDefault="00677DE5" w:rsidP="00DF32E5">
    <w:pPr>
      <w:pStyle w:val="Header"/>
    </w:pPr>
  </w:p>
  <w:p w14:paraId="095F420D" w14:textId="77777777" w:rsidR="00312028" w:rsidRDefault="00677DE5" w:rsidP="00DF32E5">
    <w:pPr>
      <w:pStyle w:val="Header"/>
    </w:pPr>
  </w:p>
  <w:p w14:paraId="2675B0E9" w14:textId="77777777" w:rsidR="00312028" w:rsidRDefault="00677DE5"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83988" w14:textId="77777777" w:rsidR="0078491B" w:rsidRPr="00DF66E7" w:rsidRDefault="0078491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5577955E" wp14:editId="67AA0E4A">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9F9F7"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01F3103E" wp14:editId="64C2C874">
          <wp:simplePos x="0" y="0"/>
          <wp:positionH relativeFrom="margin">
            <wp:posOffset>5139055</wp:posOffset>
          </wp:positionH>
          <wp:positionV relativeFrom="topMargin">
            <wp:posOffset>255432</wp:posOffset>
          </wp:positionV>
          <wp:extent cx="804545" cy="594360"/>
          <wp:effectExtent l="0" t="0" r="0" b="0"/>
          <wp:wrapNone/>
          <wp:docPr id="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E991" w14:textId="77777777" w:rsidR="0078491B" w:rsidRDefault="0078491B" w:rsidP="00DF32E5">
    <w:pPr>
      <w:pStyle w:val="Header"/>
    </w:pPr>
  </w:p>
  <w:p w14:paraId="787A00A4" w14:textId="77777777" w:rsidR="0078491B" w:rsidRDefault="0078491B" w:rsidP="00DF32E5">
    <w:pPr>
      <w:pStyle w:val="Header"/>
    </w:pPr>
  </w:p>
  <w:p w14:paraId="7B7790C8" w14:textId="77777777" w:rsidR="0078491B" w:rsidRDefault="0078491B" w:rsidP="00DF32E5">
    <w:pPr>
      <w:pStyle w:val="Header"/>
    </w:pPr>
  </w:p>
  <w:p w14:paraId="34FA4D81" w14:textId="77777777" w:rsidR="0078491B" w:rsidRDefault="0078491B" w:rsidP="00DF32E5">
    <w:pPr>
      <w:pStyle w:val="Header"/>
    </w:pPr>
  </w:p>
  <w:p w14:paraId="017C29A8" w14:textId="77777777" w:rsidR="0078491B" w:rsidRDefault="0078491B" w:rsidP="00DF32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25E5D" w14:textId="77777777" w:rsidR="00312028" w:rsidRPr="00DF66E7" w:rsidRDefault="00677DE5"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584E8AE4" wp14:editId="583337D3">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4645A"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3FF1822D" wp14:editId="2F1BE119">
          <wp:simplePos x="0" y="0"/>
          <wp:positionH relativeFrom="margin">
            <wp:posOffset>5139055</wp:posOffset>
          </wp:positionH>
          <wp:positionV relativeFrom="topMargin">
            <wp:posOffset>255432</wp:posOffset>
          </wp:positionV>
          <wp:extent cx="804545" cy="594360"/>
          <wp:effectExtent l="0" t="0" r="0" b="0"/>
          <wp:wrapNone/>
          <wp:docPr id="1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5C5C" w14:textId="77777777" w:rsidR="00312028" w:rsidRDefault="00677DE5" w:rsidP="00DF32E5">
    <w:pPr>
      <w:pStyle w:val="Header"/>
    </w:pPr>
  </w:p>
  <w:p w14:paraId="2D9B2B5C" w14:textId="77777777" w:rsidR="00312028" w:rsidRDefault="00677DE5" w:rsidP="00DF32E5">
    <w:pPr>
      <w:pStyle w:val="Header"/>
    </w:pPr>
  </w:p>
  <w:p w14:paraId="34DB3EAA" w14:textId="77777777" w:rsidR="00312028" w:rsidRDefault="00677DE5" w:rsidP="00DF32E5">
    <w:pPr>
      <w:pStyle w:val="Header"/>
    </w:pPr>
  </w:p>
  <w:p w14:paraId="59FFDC38" w14:textId="77777777" w:rsidR="00312028" w:rsidRDefault="00677DE5" w:rsidP="00DF32E5">
    <w:pPr>
      <w:pStyle w:val="Header"/>
    </w:pPr>
  </w:p>
  <w:p w14:paraId="47B02FBA" w14:textId="77777777" w:rsidR="00312028" w:rsidRDefault="00677DE5" w:rsidP="00DF32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5FAAF" w14:textId="77777777" w:rsidR="0078491B" w:rsidRPr="00DF66E7" w:rsidRDefault="0078491B"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0BD02EE4" wp14:editId="4CA3A251">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0021A"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3C96CDD3" wp14:editId="0062EDAD">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9F4AAA"/>
    <w:multiLevelType w:val="multilevel"/>
    <w:tmpl w:val="4D4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F233EF"/>
    <w:multiLevelType w:val="multilevel"/>
    <w:tmpl w:val="44F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3794D"/>
    <w:multiLevelType w:val="multilevel"/>
    <w:tmpl w:val="9630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6D7949"/>
    <w:multiLevelType w:val="multilevel"/>
    <w:tmpl w:val="8B7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8E36F8"/>
    <w:multiLevelType w:val="multilevel"/>
    <w:tmpl w:val="FD0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46295"/>
    <w:multiLevelType w:val="multilevel"/>
    <w:tmpl w:val="7F0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21AB2"/>
    <w:multiLevelType w:val="multilevel"/>
    <w:tmpl w:val="837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C1A65FB"/>
    <w:multiLevelType w:val="multilevel"/>
    <w:tmpl w:val="252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F7E38"/>
    <w:multiLevelType w:val="multilevel"/>
    <w:tmpl w:val="17D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967B77"/>
    <w:multiLevelType w:val="multilevel"/>
    <w:tmpl w:val="88F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A4432"/>
    <w:multiLevelType w:val="multilevel"/>
    <w:tmpl w:val="032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01181"/>
    <w:multiLevelType w:val="multilevel"/>
    <w:tmpl w:val="603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5" w15:restartNumberingAfterBreak="0">
    <w:nsid w:val="13CA6E84"/>
    <w:multiLevelType w:val="multilevel"/>
    <w:tmpl w:val="06E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176D6612"/>
    <w:multiLevelType w:val="multilevel"/>
    <w:tmpl w:val="352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55AA8"/>
    <w:multiLevelType w:val="multilevel"/>
    <w:tmpl w:val="339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D47DEF"/>
    <w:multiLevelType w:val="multilevel"/>
    <w:tmpl w:val="153E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E12BD6"/>
    <w:multiLevelType w:val="multilevel"/>
    <w:tmpl w:val="FD1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307588"/>
    <w:multiLevelType w:val="multilevel"/>
    <w:tmpl w:val="579C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053F8"/>
    <w:multiLevelType w:val="multilevel"/>
    <w:tmpl w:val="455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635DE"/>
    <w:multiLevelType w:val="multilevel"/>
    <w:tmpl w:val="63F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304F2"/>
    <w:multiLevelType w:val="multilevel"/>
    <w:tmpl w:val="AB9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8E1963"/>
    <w:multiLevelType w:val="multilevel"/>
    <w:tmpl w:val="5CB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01C94"/>
    <w:multiLevelType w:val="multilevel"/>
    <w:tmpl w:val="39B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32BF6"/>
    <w:multiLevelType w:val="multilevel"/>
    <w:tmpl w:val="5A32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D5645D"/>
    <w:multiLevelType w:val="multilevel"/>
    <w:tmpl w:val="2EFCC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E22C50"/>
    <w:multiLevelType w:val="multilevel"/>
    <w:tmpl w:val="520A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086DD0"/>
    <w:multiLevelType w:val="multilevel"/>
    <w:tmpl w:val="233A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2297D"/>
    <w:multiLevelType w:val="multilevel"/>
    <w:tmpl w:val="A3C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B235A"/>
    <w:multiLevelType w:val="multilevel"/>
    <w:tmpl w:val="E15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F90C41"/>
    <w:multiLevelType w:val="multilevel"/>
    <w:tmpl w:val="8A8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DD7A97"/>
    <w:multiLevelType w:val="multilevel"/>
    <w:tmpl w:val="8DDC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0E2B7C"/>
    <w:multiLevelType w:val="multilevel"/>
    <w:tmpl w:val="D27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813E85"/>
    <w:multiLevelType w:val="multilevel"/>
    <w:tmpl w:val="5970A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7E424F"/>
    <w:multiLevelType w:val="multilevel"/>
    <w:tmpl w:val="2CF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A073EB"/>
    <w:multiLevelType w:val="multilevel"/>
    <w:tmpl w:val="827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50" w15:restartNumberingAfterBreak="0">
    <w:nsid w:val="3D3135F6"/>
    <w:multiLevelType w:val="multilevel"/>
    <w:tmpl w:val="B5E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4078CD"/>
    <w:multiLevelType w:val="multilevel"/>
    <w:tmpl w:val="68F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351D7"/>
    <w:multiLevelType w:val="multilevel"/>
    <w:tmpl w:val="B6D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6579B7"/>
    <w:multiLevelType w:val="multilevel"/>
    <w:tmpl w:val="80F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15258B"/>
    <w:multiLevelType w:val="multilevel"/>
    <w:tmpl w:val="156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2153A"/>
    <w:multiLevelType w:val="multilevel"/>
    <w:tmpl w:val="2E5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CD787A"/>
    <w:multiLevelType w:val="multilevel"/>
    <w:tmpl w:val="602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FF5BE4"/>
    <w:multiLevelType w:val="hybridMultilevel"/>
    <w:tmpl w:val="E486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0524B5"/>
    <w:multiLevelType w:val="multilevel"/>
    <w:tmpl w:val="C6D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565238"/>
    <w:multiLevelType w:val="multilevel"/>
    <w:tmpl w:val="CDD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221647"/>
    <w:multiLevelType w:val="multilevel"/>
    <w:tmpl w:val="AC4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AC20C2"/>
    <w:multiLevelType w:val="multilevel"/>
    <w:tmpl w:val="F5F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D53672"/>
    <w:multiLevelType w:val="multilevel"/>
    <w:tmpl w:val="C0A8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B35856"/>
    <w:multiLevelType w:val="multilevel"/>
    <w:tmpl w:val="3CE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25C0A"/>
    <w:multiLevelType w:val="multilevel"/>
    <w:tmpl w:val="750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2C36C7"/>
    <w:multiLevelType w:val="multilevel"/>
    <w:tmpl w:val="7670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C44BCA"/>
    <w:multiLevelType w:val="multilevel"/>
    <w:tmpl w:val="B6C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A45B5C"/>
    <w:multiLevelType w:val="multilevel"/>
    <w:tmpl w:val="5F8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AA3F61"/>
    <w:multiLevelType w:val="multilevel"/>
    <w:tmpl w:val="7FB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CC600C"/>
    <w:multiLevelType w:val="multilevel"/>
    <w:tmpl w:val="141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031D45"/>
    <w:multiLevelType w:val="multilevel"/>
    <w:tmpl w:val="179AB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5AF646FE"/>
    <w:multiLevelType w:val="multilevel"/>
    <w:tmpl w:val="5DC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386570"/>
    <w:multiLevelType w:val="multilevel"/>
    <w:tmpl w:val="7C28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F8B210C"/>
    <w:multiLevelType w:val="multilevel"/>
    <w:tmpl w:val="001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F928AA"/>
    <w:multiLevelType w:val="multilevel"/>
    <w:tmpl w:val="81B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060E2D"/>
    <w:multiLevelType w:val="multilevel"/>
    <w:tmpl w:val="30B2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36102A"/>
    <w:multiLevelType w:val="multilevel"/>
    <w:tmpl w:val="9AE0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300C3E"/>
    <w:multiLevelType w:val="multilevel"/>
    <w:tmpl w:val="B35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991CA2"/>
    <w:multiLevelType w:val="multilevel"/>
    <w:tmpl w:val="36C2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7224080"/>
    <w:multiLevelType w:val="multilevel"/>
    <w:tmpl w:val="8048E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69CB6A5C"/>
    <w:multiLevelType w:val="multilevel"/>
    <w:tmpl w:val="4FB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8F5D96"/>
    <w:multiLevelType w:val="multilevel"/>
    <w:tmpl w:val="3B1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997C26"/>
    <w:multiLevelType w:val="multilevel"/>
    <w:tmpl w:val="25E2A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74344536"/>
    <w:multiLevelType w:val="hybridMultilevel"/>
    <w:tmpl w:val="D350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D8625A"/>
    <w:multiLevelType w:val="multilevel"/>
    <w:tmpl w:val="CCCE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166922"/>
    <w:multiLevelType w:val="multilevel"/>
    <w:tmpl w:val="F9C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780D5255"/>
    <w:multiLevelType w:val="multilevel"/>
    <w:tmpl w:val="99B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2F64DE"/>
    <w:multiLevelType w:val="multilevel"/>
    <w:tmpl w:val="D02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B65A4F"/>
    <w:multiLevelType w:val="multilevel"/>
    <w:tmpl w:val="A95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6F0F6F"/>
    <w:multiLevelType w:val="multilevel"/>
    <w:tmpl w:val="6CF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82"/>
  </w:num>
  <w:num w:numId="4">
    <w:abstractNumId w:val="13"/>
  </w:num>
  <w:num w:numId="5">
    <w:abstractNumId w:val="74"/>
  </w:num>
  <w:num w:numId="6">
    <w:abstractNumId w:val="81"/>
  </w:num>
  <w:num w:numId="7">
    <w:abstractNumId w:val="84"/>
  </w:num>
  <w:num w:numId="8">
    <w:abstractNumId w:val="89"/>
  </w:num>
  <w:num w:numId="9">
    <w:abstractNumId w:val="98"/>
  </w:num>
  <w:num w:numId="10">
    <w:abstractNumId w:val="49"/>
  </w:num>
  <w:num w:numId="11">
    <w:abstractNumId w:val="18"/>
  </w:num>
  <w:num w:numId="12">
    <w:abstractNumId w:val="86"/>
  </w:num>
  <w:num w:numId="13">
    <w:abstractNumId w:val="93"/>
  </w:num>
  <w:num w:numId="14">
    <w:abstractNumId w:val="63"/>
  </w:num>
  <w:num w:numId="15">
    <w:abstractNumId w:val="26"/>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90"/>
  </w:num>
  <w:num w:numId="26">
    <w:abstractNumId w:val="57"/>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num>
  <w:num w:numId="29">
    <w:abstractNumId w:val="40"/>
  </w:num>
  <w:num w:numId="30">
    <w:abstractNumId w:val="83"/>
  </w:num>
  <w:num w:numId="3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8"/>
  </w:num>
  <w:num w:numId="33">
    <w:abstractNumId w:val="77"/>
  </w:num>
  <w:num w:numId="34">
    <w:abstractNumId w:val="29"/>
  </w:num>
  <w:num w:numId="35">
    <w:abstractNumId w:val="73"/>
  </w:num>
  <w:num w:numId="36">
    <w:abstractNumId w:val="44"/>
  </w:num>
  <w:num w:numId="37">
    <w:abstractNumId w:val="91"/>
  </w:num>
  <w:num w:numId="38">
    <w:abstractNumId w:val="66"/>
  </w:num>
  <w:num w:numId="39">
    <w:abstractNumId w:val="48"/>
  </w:num>
  <w:num w:numId="40">
    <w:abstractNumId w:val="39"/>
  </w:num>
  <w:num w:numId="41">
    <w:abstractNumId w:val="35"/>
  </w:num>
  <w:num w:numId="42">
    <w:abstractNumId w:val="95"/>
  </w:num>
  <w:num w:numId="43">
    <w:abstractNumId w:val="65"/>
  </w:num>
  <w:num w:numId="44">
    <w:abstractNumId w:val="12"/>
  </w:num>
  <w:num w:numId="45">
    <w:abstractNumId w:val="47"/>
  </w:num>
  <w:num w:numId="46">
    <w:abstractNumId w:val="58"/>
  </w:num>
  <w:num w:numId="47">
    <w:abstractNumId w:val="15"/>
  </w:num>
  <w:num w:numId="48">
    <w:abstractNumId w:val="72"/>
  </w:num>
  <w:num w:numId="49">
    <w:abstractNumId w:val="10"/>
  </w:num>
  <w:num w:numId="50">
    <w:abstractNumId w:val="23"/>
  </w:num>
  <w:num w:numId="51">
    <w:abstractNumId w:val="75"/>
  </w:num>
  <w:num w:numId="52">
    <w:abstractNumId w:val="64"/>
  </w:num>
  <w:num w:numId="53">
    <w:abstractNumId w:val="76"/>
  </w:num>
  <w:num w:numId="54">
    <w:abstractNumId w:val="97"/>
  </w:num>
  <w:num w:numId="55">
    <w:abstractNumId w:val="16"/>
  </w:num>
  <w:num w:numId="56">
    <w:abstractNumId w:val="28"/>
  </w:num>
  <w:num w:numId="57">
    <w:abstractNumId w:val="32"/>
  </w:num>
  <w:num w:numId="58">
    <w:abstractNumId w:val="11"/>
  </w:num>
  <w:num w:numId="59">
    <w:abstractNumId w:val="41"/>
  </w:num>
  <w:num w:numId="60">
    <w:abstractNumId w:val="22"/>
  </w:num>
  <w:num w:numId="61">
    <w:abstractNumId w:val="27"/>
  </w:num>
  <w:num w:numId="62">
    <w:abstractNumId w:val="55"/>
  </w:num>
  <w:num w:numId="63">
    <w:abstractNumId w:val="51"/>
  </w:num>
  <w:num w:numId="64">
    <w:abstractNumId w:val="30"/>
  </w:num>
  <w:num w:numId="65">
    <w:abstractNumId w:val="56"/>
  </w:num>
  <w:num w:numId="66">
    <w:abstractNumId w:val="34"/>
  </w:num>
  <w:num w:numId="67">
    <w:abstractNumId w:val="19"/>
  </w:num>
  <w:num w:numId="68">
    <w:abstractNumId w:val="25"/>
  </w:num>
  <w:num w:numId="69">
    <w:abstractNumId w:val="36"/>
  </w:num>
  <w:num w:numId="70">
    <w:abstractNumId w:val="14"/>
  </w:num>
  <w:num w:numId="71">
    <w:abstractNumId w:val="33"/>
  </w:num>
  <w:num w:numId="72">
    <w:abstractNumId w:val="85"/>
  </w:num>
  <w:num w:numId="73">
    <w:abstractNumId w:val="52"/>
  </w:num>
  <w:num w:numId="74">
    <w:abstractNumId w:val="61"/>
  </w:num>
  <w:num w:numId="75">
    <w:abstractNumId w:val="37"/>
  </w:num>
  <w:num w:numId="76">
    <w:abstractNumId w:val="94"/>
  </w:num>
  <w:num w:numId="77">
    <w:abstractNumId w:val="50"/>
  </w:num>
  <w:num w:numId="78">
    <w:abstractNumId w:val="87"/>
  </w:num>
  <w:num w:numId="79">
    <w:abstractNumId w:val="31"/>
  </w:num>
  <w:num w:numId="80">
    <w:abstractNumId w:val="70"/>
  </w:num>
  <w:num w:numId="81">
    <w:abstractNumId w:val="54"/>
  </w:num>
  <w:num w:numId="82">
    <w:abstractNumId w:val="68"/>
  </w:num>
  <w:num w:numId="83">
    <w:abstractNumId w:val="69"/>
  </w:num>
  <w:num w:numId="84">
    <w:abstractNumId w:val="60"/>
  </w:num>
  <w:num w:numId="85">
    <w:abstractNumId w:val="21"/>
  </w:num>
  <w:num w:numId="86">
    <w:abstractNumId w:val="62"/>
  </w:num>
  <w:num w:numId="87">
    <w:abstractNumId w:val="67"/>
  </w:num>
  <w:num w:numId="88">
    <w:abstractNumId w:val="42"/>
  </w:num>
  <w:num w:numId="89">
    <w:abstractNumId w:val="79"/>
  </w:num>
  <w:num w:numId="90">
    <w:abstractNumId w:val="78"/>
  </w:num>
  <w:num w:numId="91">
    <w:abstractNumId w:val="59"/>
  </w:num>
  <w:num w:numId="92">
    <w:abstractNumId w:val="80"/>
  </w:num>
  <w:num w:numId="93">
    <w:abstractNumId w:val="20"/>
  </w:num>
  <w:num w:numId="94">
    <w:abstractNumId w:val="96"/>
  </w:num>
  <w:num w:numId="95">
    <w:abstractNumId w:val="53"/>
  </w:num>
  <w:num w:numId="96">
    <w:abstractNumId w:val="17"/>
  </w:num>
  <w:num w:numId="97">
    <w:abstractNumId w:val="92"/>
  </w:num>
  <w:num w:numId="98">
    <w:abstractNumId w:val="43"/>
  </w:num>
  <w:num w:numId="99">
    <w:abstractNumId w:val="45"/>
  </w:num>
  <w:num w:numId="100">
    <w:abstractNumId w:val="3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77DE5"/>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91B"/>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7F8"/>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152"/>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teHeadingChar">
    <w:name w:val="Note Heading Char"/>
    <w:basedOn w:val="DefaultParagraphFont"/>
    <w:link w:val="NoteHeading"/>
    <w:rsid w:val="0078491B"/>
    <w:rPr>
      <w:b/>
    </w:rPr>
  </w:style>
  <w:style w:type="character" w:customStyle="1" w:styleId="ClosingChar">
    <w:name w:val="Closing Char"/>
    <w:basedOn w:val="DefaultParagraphFont"/>
    <w:link w:val="Closing"/>
    <w:rsid w:val="0078491B"/>
  </w:style>
  <w:style w:type="character" w:customStyle="1" w:styleId="DateChar">
    <w:name w:val="Date Char"/>
    <w:basedOn w:val="DefaultParagraphFont"/>
    <w:link w:val="Date"/>
    <w:rsid w:val="0078491B"/>
  </w:style>
  <w:style w:type="character" w:customStyle="1" w:styleId="DocumentMapChar">
    <w:name w:val="Document Map Char"/>
    <w:basedOn w:val="DefaultParagraphFont"/>
    <w:link w:val="DocumentMap"/>
    <w:semiHidden/>
    <w:rsid w:val="0078491B"/>
    <w:rPr>
      <w:rFonts w:ascii="Tahoma" w:hAnsi="Tahoma" w:cs="Tahoma"/>
      <w:shd w:val="clear" w:color="auto" w:fill="000080"/>
    </w:rPr>
  </w:style>
  <w:style w:type="character" w:customStyle="1" w:styleId="EndnoteTextChar">
    <w:name w:val="Endnote Text Char"/>
    <w:basedOn w:val="DefaultParagraphFont"/>
    <w:link w:val="EndnoteText"/>
    <w:semiHidden/>
    <w:rsid w:val="0078491B"/>
  </w:style>
  <w:style w:type="character" w:customStyle="1" w:styleId="FootnoteTextChar">
    <w:name w:val="Footnote Text Char"/>
    <w:basedOn w:val="DefaultParagraphFont"/>
    <w:link w:val="FootnoteText"/>
    <w:semiHidden/>
    <w:rsid w:val="0078491B"/>
  </w:style>
  <w:style w:type="character" w:customStyle="1" w:styleId="MacroTextChar">
    <w:name w:val="Macro Text Char"/>
    <w:basedOn w:val="DefaultParagraphFont"/>
    <w:link w:val="MacroText"/>
    <w:semiHidden/>
    <w:rsid w:val="0078491B"/>
    <w:rPr>
      <w:rFonts w:ascii="Courier New" w:hAnsi="Courier New" w:cs="Courier New"/>
      <w:color w:val="000000"/>
    </w:rPr>
  </w:style>
  <w:style w:type="character" w:customStyle="1" w:styleId="BodyText2Char1">
    <w:name w:val="Body Text 2 Char1"/>
    <w:basedOn w:val="DefaultParagraphFont"/>
    <w:uiPriority w:val="99"/>
    <w:semiHidden/>
    <w:rsid w:val="0078491B"/>
  </w:style>
  <w:style w:type="character" w:customStyle="1" w:styleId="BodyText3Char1">
    <w:name w:val="Body Text 3 Char1"/>
    <w:basedOn w:val="DefaultParagraphFont"/>
    <w:uiPriority w:val="99"/>
    <w:semiHidden/>
    <w:rsid w:val="0078491B"/>
    <w:rPr>
      <w:sz w:val="16"/>
      <w:szCs w:val="16"/>
    </w:rPr>
  </w:style>
  <w:style w:type="character" w:customStyle="1" w:styleId="BodyTextIndentChar1">
    <w:name w:val="Body Text Indent Char1"/>
    <w:basedOn w:val="DefaultParagraphFont"/>
    <w:uiPriority w:val="99"/>
    <w:semiHidden/>
    <w:rsid w:val="0078491B"/>
  </w:style>
  <w:style w:type="character" w:customStyle="1" w:styleId="BodyTextFirstIndent2Char1">
    <w:name w:val="Body Text First Indent 2 Char1"/>
    <w:basedOn w:val="BodyTextIndentChar1"/>
    <w:uiPriority w:val="99"/>
    <w:semiHidden/>
    <w:rsid w:val="0078491B"/>
  </w:style>
  <w:style w:type="character" w:customStyle="1" w:styleId="BodyTextIndent2Char1">
    <w:name w:val="Body Text Indent 2 Char1"/>
    <w:basedOn w:val="DefaultParagraphFont"/>
    <w:uiPriority w:val="99"/>
    <w:semiHidden/>
    <w:rsid w:val="0078491B"/>
  </w:style>
  <w:style w:type="character" w:customStyle="1" w:styleId="BodyTextIndent3Char1">
    <w:name w:val="Body Text Indent 3 Char1"/>
    <w:basedOn w:val="DefaultParagraphFont"/>
    <w:uiPriority w:val="99"/>
    <w:semiHidden/>
    <w:rsid w:val="0078491B"/>
    <w:rPr>
      <w:sz w:val="16"/>
      <w:szCs w:val="16"/>
    </w:rPr>
  </w:style>
  <w:style w:type="character" w:customStyle="1" w:styleId="E-mailSignatureChar1">
    <w:name w:val="E-mail Signature Char1"/>
    <w:basedOn w:val="DefaultParagraphFont"/>
    <w:uiPriority w:val="99"/>
    <w:semiHidden/>
    <w:rsid w:val="0078491B"/>
  </w:style>
  <w:style w:type="character" w:customStyle="1" w:styleId="HTMLAddressChar1">
    <w:name w:val="HTML Address Char1"/>
    <w:basedOn w:val="DefaultParagraphFont"/>
    <w:uiPriority w:val="99"/>
    <w:semiHidden/>
    <w:rsid w:val="0078491B"/>
    <w:rPr>
      <w:i/>
      <w:iCs/>
    </w:rPr>
  </w:style>
  <w:style w:type="character" w:customStyle="1" w:styleId="MessageHeaderChar1">
    <w:name w:val="Message Header Char1"/>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78491B"/>
    <w:rPr>
      <w:rFonts w:ascii="Consolas" w:hAnsi="Consolas" w:cs="Consolas"/>
      <w:sz w:val="21"/>
      <w:szCs w:val="21"/>
    </w:rPr>
  </w:style>
  <w:style w:type="character" w:customStyle="1" w:styleId="SignatureChar1">
    <w:name w:val="Signature Char1"/>
    <w:basedOn w:val="DefaultParagraphFont"/>
    <w:uiPriority w:val="99"/>
    <w:semiHidden/>
    <w:rsid w:val="0078491B"/>
  </w:style>
  <w:style w:type="paragraph" w:customStyle="1" w:styleId="msonormal0">
    <w:name w:val="msonormal"/>
    <w:basedOn w:val="Normal"/>
    <w:rsid w:val="0078491B"/>
    <w:pPr>
      <w:spacing w:before="100" w:beforeAutospacing="1" w:after="100" w:afterAutospacing="1" w:line="240" w:lineRule="auto"/>
    </w:pPr>
    <w:rPr>
      <w:rFonts w:ascii="Palatino Linotype" w:hAnsi="Palatino Linotype" w:cs="Times New Roman"/>
      <w:szCs w:val="24"/>
    </w:rPr>
  </w:style>
  <w:style w:type="character" w:customStyle="1" w:styleId="Heading1Char1">
    <w:name w:val="Heading 1 Char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
    <w:name w:val="FooterCentered1"/>
    <w:basedOn w:val="Footer"/>
    <w:rsid w:val="0078491B"/>
    <w:pPr>
      <w:jc w:val="center"/>
    </w:pPr>
  </w:style>
  <w:style w:type="character" w:customStyle="1" w:styleId="HeaderChar1">
    <w:name w:val="Header Char1"/>
    <w:basedOn w:val="DefaultParagraphFont"/>
    <w:uiPriority w:val="99"/>
    <w:rsid w:val="0078491B"/>
    <w:rPr>
      <w:rFonts w:ascii="Arial" w:hAnsi="Arial"/>
      <w:b/>
      <w:bCs/>
      <w:noProof/>
      <w:color w:val="000000"/>
      <w:lang w:val="en-US" w:eastAsia="en-US" w:bidi="ar-SA"/>
    </w:rPr>
  </w:style>
  <w:style w:type="paragraph" w:customStyle="1" w:styleId="Exar1">
    <w:name w:val="Exar1"/>
    <w:basedOn w:val="Footer"/>
    <w:rsid w:val="0078491B"/>
    <w:pPr>
      <w:tabs>
        <w:tab w:val="clear" w:pos="9360"/>
        <w:tab w:val="left" w:pos="720"/>
        <w:tab w:val="right" w:pos="8640"/>
      </w:tabs>
    </w:pPr>
    <w:rPr>
      <w:b/>
      <w:color w:val="2F4D87"/>
    </w:rPr>
  </w:style>
  <w:style w:type="character" w:customStyle="1" w:styleId="Heading1Char2">
    <w:name w:val="Heading 1 Char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78491B"/>
    <w:rPr>
      <w:rFonts w:asciiTheme="majorHAnsi" w:eastAsiaTheme="majorEastAsia" w:hAnsiTheme="majorHAnsi" w:cstheme="majorBidi"/>
      <w:b/>
      <w:bCs/>
      <w:color w:val="000000" w:themeColor="text1"/>
    </w:rPr>
  </w:style>
  <w:style w:type="paragraph" w:customStyle="1" w:styleId="Body1">
    <w:name w:val="Body1"/>
    <w:qFormat/>
    <w:rsid w:val="0078491B"/>
    <w:pPr>
      <w:tabs>
        <w:tab w:val="left" w:pos="2700"/>
      </w:tabs>
      <w:jc w:val="both"/>
    </w:pPr>
    <w:rPr>
      <w:szCs w:val="24"/>
    </w:rPr>
  </w:style>
  <w:style w:type="character" w:customStyle="1" w:styleId="HeaderChar2">
    <w:name w:val="Header Char2"/>
    <w:basedOn w:val="DefaultParagraphFont"/>
    <w:uiPriority w:val="99"/>
    <w:rsid w:val="0078491B"/>
    <w:rPr>
      <w:rFonts w:ascii="Arial" w:hAnsi="Arial"/>
      <w:b/>
      <w:bCs/>
      <w:noProof/>
      <w:color w:val="000000"/>
      <w:lang w:val="en-US" w:eastAsia="en-US" w:bidi="ar-SA"/>
    </w:rPr>
  </w:style>
  <w:style w:type="paragraph" w:customStyle="1" w:styleId="ImportantNote1">
    <w:name w:val="Important Note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78491B"/>
    <w:pPr>
      <w:jc w:val="center"/>
    </w:pPr>
  </w:style>
  <w:style w:type="character" w:customStyle="1" w:styleId="HeaderChar3">
    <w:name w:val="Header Char3"/>
    <w:basedOn w:val="DefaultParagraphFont"/>
    <w:uiPriority w:val="99"/>
    <w:rsid w:val="0078491B"/>
    <w:rPr>
      <w:rFonts w:ascii="Arial" w:hAnsi="Arial"/>
      <w:b/>
      <w:bCs/>
      <w:noProof/>
      <w:color w:val="000000"/>
      <w:lang w:val="en-US" w:eastAsia="en-US" w:bidi="ar-SA"/>
    </w:rPr>
  </w:style>
  <w:style w:type="paragraph" w:customStyle="1" w:styleId="Exar3">
    <w:name w:val="Exar3"/>
    <w:basedOn w:val="Footer"/>
    <w:rsid w:val="0078491B"/>
    <w:pPr>
      <w:tabs>
        <w:tab w:val="clear" w:pos="9360"/>
        <w:tab w:val="left" w:pos="720"/>
        <w:tab w:val="right" w:pos="8640"/>
      </w:tabs>
    </w:pPr>
    <w:rPr>
      <w:b/>
      <w:color w:val="2F4D87"/>
    </w:rPr>
  </w:style>
  <w:style w:type="character" w:customStyle="1" w:styleId="Heading1Char4">
    <w:name w:val="Heading 1 Char4"/>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78491B"/>
    <w:pPr>
      <w:tabs>
        <w:tab w:val="left" w:pos="2700"/>
      </w:tabs>
      <w:jc w:val="both"/>
    </w:pPr>
    <w:rPr>
      <w:szCs w:val="24"/>
    </w:rPr>
  </w:style>
  <w:style w:type="paragraph" w:customStyle="1" w:styleId="Anchor1">
    <w:name w:val="Anchor1"/>
    <w:rsid w:val="0078491B"/>
    <w:pPr>
      <w:keepNext/>
      <w:tabs>
        <w:tab w:val="left" w:pos="360"/>
      </w:tabs>
      <w:spacing w:before="240"/>
    </w:pPr>
    <w:rPr>
      <w:rFonts w:ascii="Arial" w:hAnsi="Arial"/>
      <w:b/>
      <w:sz w:val="4"/>
      <w:szCs w:val="4"/>
    </w:rPr>
  </w:style>
  <w:style w:type="character" w:customStyle="1" w:styleId="FooterChar1">
    <w:name w:val="Footer Char1"/>
    <w:basedOn w:val="DefaultParagraphFont"/>
    <w:uiPriority w:val="99"/>
    <w:rsid w:val="0078491B"/>
    <w:rPr>
      <w:rFonts w:ascii="Arial" w:hAnsi="Arial"/>
      <w:color w:val="000000"/>
      <w:sz w:val="16"/>
      <w:szCs w:val="16"/>
      <w:lang w:val="en-US" w:eastAsia="en-US" w:bidi="ar-SA"/>
    </w:rPr>
  </w:style>
  <w:style w:type="character" w:customStyle="1" w:styleId="TitleChar1">
    <w:name w:val="Title Char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78491B"/>
    <w:pPr>
      <w:jc w:val="center"/>
    </w:pPr>
  </w:style>
  <w:style w:type="character" w:customStyle="1" w:styleId="HeaderChar4">
    <w:name w:val="Header Char4"/>
    <w:basedOn w:val="DefaultParagraphFont"/>
    <w:uiPriority w:val="99"/>
    <w:rsid w:val="0078491B"/>
    <w:rPr>
      <w:rFonts w:ascii="Arial" w:hAnsi="Arial"/>
      <w:b/>
      <w:bCs/>
      <w:noProof/>
      <w:color w:val="000000"/>
      <w:lang w:val="en-US" w:eastAsia="en-US" w:bidi="ar-SA"/>
    </w:rPr>
  </w:style>
  <w:style w:type="paragraph" w:customStyle="1" w:styleId="Exar4">
    <w:name w:val="Exar4"/>
    <w:basedOn w:val="Footer"/>
    <w:rsid w:val="0078491B"/>
    <w:pPr>
      <w:tabs>
        <w:tab w:val="clear" w:pos="9360"/>
        <w:tab w:val="left" w:pos="720"/>
        <w:tab w:val="right" w:pos="8640"/>
      </w:tabs>
    </w:pPr>
    <w:rPr>
      <w:b/>
      <w:color w:val="2F4D87"/>
    </w:rPr>
  </w:style>
  <w:style w:type="character" w:customStyle="1" w:styleId="BalloonTextChar1">
    <w:name w:val="Balloon Text Char1"/>
    <w:basedOn w:val="DefaultParagraphFont"/>
    <w:uiPriority w:val="99"/>
    <w:semiHidden/>
    <w:rsid w:val="0078491B"/>
    <w:rPr>
      <w:rFonts w:ascii="Tahoma" w:hAnsi="Tahoma" w:cs="Tahoma"/>
      <w:sz w:val="16"/>
      <w:szCs w:val="16"/>
    </w:rPr>
  </w:style>
  <w:style w:type="character" w:customStyle="1" w:styleId="CommentTextChar1">
    <w:name w:val="Comment Text Char1"/>
    <w:basedOn w:val="DefaultParagraphFont"/>
    <w:uiPriority w:val="99"/>
    <w:semiHidden/>
    <w:rsid w:val="0078491B"/>
  </w:style>
  <w:style w:type="character" w:customStyle="1" w:styleId="CommentSubjectChar1">
    <w:name w:val="Comment Subject Char1"/>
    <w:basedOn w:val="CommentTextChar"/>
    <w:uiPriority w:val="99"/>
    <w:semiHidden/>
    <w:rsid w:val="0078491B"/>
    <w:rPr>
      <w:rFonts w:eastAsiaTheme="minorEastAsia"/>
      <w:b/>
    </w:rPr>
  </w:style>
  <w:style w:type="character" w:customStyle="1" w:styleId="HTMLPreformattedChar1">
    <w:name w:val="HTML Preformatted Char1"/>
    <w:basedOn w:val="DefaultParagraphFont"/>
    <w:uiPriority w:val="99"/>
    <w:rsid w:val="0078491B"/>
    <w:rPr>
      <w:rFonts w:ascii="Courier New" w:hAnsi="Courier New" w:cs="Courier New"/>
      <w:color w:val="auto"/>
      <w:kern w:val="0"/>
    </w:rPr>
  </w:style>
  <w:style w:type="character" w:customStyle="1" w:styleId="SubtitleChar1">
    <w:name w:val="Subtitle Char1"/>
    <w:basedOn w:val="DefaultParagraphFont"/>
    <w:uiPriority w:val="11"/>
    <w:rsid w:val="0078491B"/>
    <w:rPr>
      <w:color w:val="5A5A5A" w:themeColor="text1" w:themeTint="A5"/>
      <w:spacing w:val="10"/>
    </w:rPr>
  </w:style>
  <w:style w:type="character" w:customStyle="1" w:styleId="QuoteChar1">
    <w:name w:val="Quote Char1"/>
    <w:basedOn w:val="DefaultParagraphFont"/>
    <w:uiPriority w:val="29"/>
    <w:rsid w:val="0078491B"/>
    <w:rPr>
      <w:i/>
      <w:iCs/>
      <w:color w:val="000000" w:themeColor="text1"/>
    </w:rPr>
  </w:style>
  <w:style w:type="character" w:customStyle="1" w:styleId="IntenseQuoteChar1">
    <w:name w:val="Intense Quote Char1"/>
    <w:basedOn w:val="DefaultParagraphFont"/>
    <w:uiPriority w:val="30"/>
    <w:rsid w:val="0078491B"/>
    <w:rPr>
      <w:color w:val="000000" w:themeColor="text1"/>
      <w:shd w:val="clear" w:color="auto" w:fill="F2F2F2" w:themeFill="background1" w:themeFillShade="F2"/>
    </w:rPr>
  </w:style>
  <w:style w:type="character" w:customStyle="1" w:styleId="MessagesandCommands1">
    <w:name w:val="Messages and Commands1"/>
    <w:basedOn w:val="DefaultParagraphFont"/>
    <w:uiPriority w:val="1"/>
    <w:qFormat/>
    <w:rsid w:val="0078491B"/>
    <w:rPr>
      <w:rFonts w:ascii="Arial" w:hAnsi="Arial" w:cs="Courier New"/>
      <w:b/>
      <w:sz w:val="20"/>
    </w:rPr>
  </w:style>
  <w:style w:type="paragraph" w:customStyle="1" w:styleId="ImportantNote2">
    <w:name w:val="Important Note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BodyTextChar1">
    <w:name w:val="Body Text Char1"/>
    <w:basedOn w:val="DefaultParagraphFont"/>
    <w:rsid w:val="0078491B"/>
    <w:rPr>
      <w:rFonts w:ascii="Palatino Linotype" w:eastAsia="Palatino Linotype" w:hAnsi="Palatino Linotype"/>
      <w:sz w:val="20"/>
      <w:szCs w:val="20"/>
    </w:rPr>
  </w:style>
  <w:style w:type="table" w:customStyle="1" w:styleId="GridTable4-Accent111">
    <w:name w:val="Grid Table 4 - Accent 1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78491B"/>
    <w:rPr>
      <w:rFonts w:ascii="Arial" w:hAnsi="Arial"/>
      <w:color w:val="000000"/>
      <w:sz w:val="16"/>
      <w:szCs w:val="16"/>
      <w:lang w:val="en-US" w:eastAsia="en-US" w:bidi="ar-SA"/>
    </w:rPr>
  </w:style>
  <w:style w:type="character" w:customStyle="1" w:styleId="TitleChar11">
    <w:name w:val="Title Char1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78491B"/>
    <w:pPr>
      <w:jc w:val="center"/>
    </w:pPr>
  </w:style>
  <w:style w:type="character" w:customStyle="1" w:styleId="HeaderChar11">
    <w:name w:val="Header Char11"/>
    <w:basedOn w:val="DefaultParagraphFont"/>
    <w:uiPriority w:val="99"/>
    <w:rsid w:val="0078491B"/>
    <w:rPr>
      <w:rFonts w:ascii="Arial" w:hAnsi="Arial"/>
      <w:b/>
      <w:bCs/>
      <w:noProof/>
      <w:color w:val="000000"/>
      <w:lang w:val="en-US" w:eastAsia="en-US" w:bidi="ar-SA"/>
    </w:rPr>
  </w:style>
  <w:style w:type="paragraph" w:customStyle="1" w:styleId="Exar11">
    <w:name w:val="Exar11"/>
    <w:basedOn w:val="Footer"/>
    <w:rsid w:val="0078491B"/>
    <w:pPr>
      <w:tabs>
        <w:tab w:val="clear" w:pos="9360"/>
        <w:tab w:val="left" w:pos="720"/>
        <w:tab w:val="right" w:pos="8640"/>
      </w:tabs>
    </w:pPr>
    <w:rPr>
      <w:b/>
      <w:color w:val="2F4D87"/>
    </w:rPr>
  </w:style>
  <w:style w:type="character" w:customStyle="1" w:styleId="NoteHeadingChar1">
    <w:name w:val="Note Heading Char1"/>
    <w:basedOn w:val="DefaultParagraphFont"/>
    <w:rsid w:val="0078491B"/>
    <w:rPr>
      <w:b/>
    </w:rPr>
  </w:style>
  <w:style w:type="character" w:customStyle="1" w:styleId="BalloonTextChar11">
    <w:name w:val="Balloon Text Char11"/>
    <w:basedOn w:val="DefaultParagraphFont"/>
    <w:uiPriority w:val="99"/>
    <w:semiHidden/>
    <w:rsid w:val="0078491B"/>
    <w:rPr>
      <w:rFonts w:ascii="Tahoma" w:hAnsi="Tahoma" w:cs="Tahoma"/>
      <w:sz w:val="16"/>
      <w:szCs w:val="16"/>
    </w:rPr>
  </w:style>
  <w:style w:type="character" w:customStyle="1" w:styleId="ClosingChar1">
    <w:name w:val="Closing Char1"/>
    <w:basedOn w:val="DefaultParagraphFont"/>
    <w:rsid w:val="0078491B"/>
  </w:style>
  <w:style w:type="character" w:customStyle="1" w:styleId="CommentTextChar11">
    <w:name w:val="Comment Text Char11"/>
    <w:basedOn w:val="DefaultParagraphFont"/>
    <w:uiPriority w:val="99"/>
    <w:semiHidden/>
    <w:rsid w:val="0078491B"/>
  </w:style>
  <w:style w:type="character" w:customStyle="1" w:styleId="CommentSubjectChar11">
    <w:name w:val="Comment Subject Char11"/>
    <w:basedOn w:val="CommentTextChar"/>
    <w:uiPriority w:val="99"/>
    <w:semiHidden/>
    <w:rsid w:val="0078491B"/>
    <w:rPr>
      <w:rFonts w:eastAsiaTheme="minorEastAsia"/>
      <w:b/>
    </w:rPr>
  </w:style>
  <w:style w:type="character" w:customStyle="1" w:styleId="DateChar1">
    <w:name w:val="Date Char1"/>
    <w:basedOn w:val="DefaultParagraphFont"/>
    <w:rsid w:val="0078491B"/>
  </w:style>
  <w:style w:type="character" w:customStyle="1" w:styleId="DocumentMapChar1">
    <w:name w:val="Document Map Char1"/>
    <w:basedOn w:val="DefaultParagraphFont"/>
    <w:semiHidden/>
    <w:rsid w:val="0078491B"/>
    <w:rPr>
      <w:rFonts w:ascii="Tahoma" w:hAnsi="Tahoma" w:cs="Tahoma"/>
      <w:shd w:val="clear" w:color="auto" w:fill="000080"/>
    </w:rPr>
  </w:style>
  <w:style w:type="character" w:customStyle="1" w:styleId="EndnoteTextChar1">
    <w:name w:val="Endnote Text Char1"/>
    <w:basedOn w:val="DefaultParagraphFont"/>
    <w:semiHidden/>
    <w:rsid w:val="0078491B"/>
  </w:style>
  <w:style w:type="character" w:customStyle="1" w:styleId="FootnoteTextChar1">
    <w:name w:val="Footnote Text Char1"/>
    <w:basedOn w:val="DefaultParagraphFont"/>
    <w:semiHidden/>
    <w:rsid w:val="0078491B"/>
  </w:style>
  <w:style w:type="character" w:customStyle="1" w:styleId="MacroTextChar1">
    <w:name w:val="Macro Text Char1"/>
    <w:basedOn w:val="DefaultParagraphFont"/>
    <w:semiHidden/>
    <w:rsid w:val="0078491B"/>
    <w:rPr>
      <w:rFonts w:ascii="Courier New" w:hAnsi="Courier New" w:cs="Courier New"/>
      <w:color w:val="000000"/>
    </w:rPr>
  </w:style>
  <w:style w:type="character" w:customStyle="1" w:styleId="HTMLPreformattedChar11">
    <w:name w:val="HTML Preformatted Char11"/>
    <w:basedOn w:val="DefaultParagraphFont"/>
    <w:uiPriority w:val="99"/>
    <w:rsid w:val="0078491B"/>
    <w:rPr>
      <w:rFonts w:ascii="Courier New" w:hAnsi="Courier New" w:cs="Courier New"/>
      <w:color w:val="auto"/>
      <w:kern w:val="0"/>
    </w:rPr>
  </w:style>
  <w:style w:type="character" w:customStyle="1" w:styleId="SubtitleChar11">
    <w:name w:val="Subtitle Char11"/>
    <w:basedOn w:val="DefaultParagraphFont"/>
    <w:uiPriority w:val="11"/>
    <w:rsid w:val="0078491B"/>
    <w:rPr>
      <w:color w:val="5A5A5A" w:themeColor="text1" w:themeTint="A5"/>
      <w:spacing w:val="10"/>
    </w:rPr>
  </w:style>
  <w:style w:type="character" w:customStyle="1" w:styleId="QuoteChar11">
    <w:name w:val="Quote Char11"/>
    <w:basedOn w:val="DefaultParagraphFont"/>
    <w:uiPriority w:val="29"/>
    <w:rsid w:val="0078491B"/>
    <w:rPr>
      <w:i/>
      <w:iCs/>
      <w:color w:val="000000" w:themeColor="text1"/>
    </w:rPr>
  </w:style>
  <w:style w:type="character" w:customStyle="1" w:styleId="IntenseQuoteChar11">
    <w:name w:val="Intense Quote Char11"/>
    <w:basedOn w:val="DefaultParagraphFont"/>
    <w:uiPriority w:val="30"/>
    <w:rsid w:val="0078491B"/>
    <w:rPr>
      <w:color w:val="000000" w:themeColor="text1"/>
      <w:shd w:val="clear" w:color="auto" w:fill="F2F2F2" w:themeFill="background1" w:themeFillShade="F2"/>
    </w:rPr>
  </w:style>
  <w:style w:type="character" w:customStyle="1" w:styleId="BodyTextChar11">
    <w:name w:val="Body Text Char11"/>
    <w:basedOn w:val="DefaultParagraphFont"/>
    <w:rsid w:val="0078491B"/>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78491B"/>
    <w:rPr>
      <w:rFonts w:eastAsiaTheme="minorEastAsia"/>
    </w:rPr>
  </w:style>
  <w:style w:type="character" w:customStyle="1" w:styleId="BodyText3Char11">
    <w:name w:val="Body Text 3 Char11"/>
    <w:basedOn w:val="DefaultParagraphFont"/>
    <w:uiPriority w:val="99"/>
    <w:semiHidden/>
    <w:rsid w:val="0078491B"/>
    <w:rPr>
      <w:rFonts w:eastAsiaTheme="minorEastAsia"/>
      <w:sz w:val="16"/>
      <w:szCs w:val="16"/>
    </w:rPr>
  </w:style>
  <w:style w:type="character" w:customStyle="1" w:styleId="BodyTextIndentChar11">
    <w:name w:val="Body Text Indent Char11"/>
    <w:basedOn w:val="DefaultParagraphFont"/>
    <w:uiPriority w:val="99"/>
    <w:semiHidden/>
    <w:rsid w:val="0078491B"/>
    <w:rPr>
      <w:rFonts w:eastAsiaTheme="minorEastAsia"/>
    </w:rPr>
  </w:style>
  <w:style w:type="character" w:customStyle="1" w:styleId="BodyTextFirstIndent2Char11">
    <w:name w:val="Body Text First Indent 2 Char11"/>
    <w:basedOn w:val="BodyTextIndentChar1"/>
    <w:uiPriority w:val="99"/>
    <w:semiHidden/>
    <w:rsid w:val="0078491B"/>
    <w:rPr>
      <w:rFonts w:eastAsiaTheme="minorEastAsia"/>
    </w:rPr>
  </w:style>
  <w:style w:type="character" w:customStyle="1" w:styleId="BodyTextIndent2Char11">
    <w:name w:val="Body Text Indent 2 Char11"/>
    <w:basedOn w:val="DefaultParagraphFont"/>
    <w:uiPriority w:val="99"/>
    <w:semiHidden/>
    <w:rsid w:val="0078491B"/>
    <w:rPr>
      <w:rFonts w:eastAsiaTheme="minorEastAsia"/>
    </w:rPr>
  </w:style>
  <w:style w:type="character" w:customStyle="1" w:styleId="BodyTextIndent3Char11">
    <w:name w:val="Body Text Indent 3 Char11"/>
    <w:basedOn w:val="DefaultParagraphFont"/>
    <w:uiPriority w:val="99"/>
    <w:semiHidden/>
    <w:rsid w:val="0078491B"/>
    <w:rPr>
      <w:rFonts w:eastAsiaTheme="minorEastAsia"/>
      <w:sz w:val="16"/>
      <w:szCs w:val="16"/>
    </w:rPr>
  </w:style>
  <w:style w:type="character" w:customStyle="1" w:styleId="E-mailSignatureChar11">
    <w:name w:val="E-mail Signature Char11"/>
    <w:basedOn w:val="DefaultParagraphFont"/>
    <w:uiPriority w:val="99"/>
    <w:semiHidden/>
    <w:rsid w:val="0078491B"/>
    <w:rPr>
      <w:rFonts w:eastAsiaTheme="minorEastAsia"/>
    </w:rPr>
  </w:style>
  <w:style w:type="character" w:customStyle="1" w:styleId="HTMLAddressChar11">
    <w:name w:val="HTML Address Char11"/>
    <w:basedOn w:val="DefaultParagraphFont"/>
    <w:uiPriority w:val="99"/>
    <w:semiHidden/>
    <w:rsid w:val="0078491B"/>
    <w:rPr>
      <w:rFonts w:eastAsiaTheme="minorEastAsia"/>
      <w:i/>
      <w:iCs/>
    </w:rPr>
  </w:style>
  <w:style w:type="character" w:customStyle="1" w:styleId="MessageHeaderChar11">
    <w:name w:val="Message Header Char11"/>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78491B"/>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78491B"/>
    <w:rPr>
      <w:rFonts w:eastAsiaTheme="minorEastAsia"/>
    </w:rPr>
  </w:style>
  <w:style w:type="character" w:customStyle="1" w:styleId="Heading1Char21">
    <w:name w:val="Heading 1 Char2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
    <w:name w:val="FooterCentered21"/>
    <w:basedOn w:val="Footer"/>
    <w:rsid w:val="0078491B"/>
    <w:pPr>
      <w:jc w:val="center"/>
    </w:pPr>
  </w:style>
  <w:style w:type="character" w:customStyle="1" w:styleId="HeaderChar21">
    <w:name w:val="Header Char21"/>
    <w:basedOn w:val="DefaultParagraphFont"/>
    <w:uiPriority w:val="99"/>
    <w:rsid w:val="0078491B"/>
    <w:rPr>
      <w:rFonts w:ascii="Arial" w:hAnsi="Arial"/>
      <w:b/>
      <w:bCs/>
      <w:noProof/>
      <w:color w:val="000000"/>
      <w:lang w:val="en-US" w:eastAsia="en-US" w:bidi="ar-SA"/>
    </w:rPr>
  </w:style>
  <w:style w:type="paragraph" w:customStyle="1" w:styleId="Exar21">
    <w:name w:val="Exar21"/>
    <w:basedOn w:val="Footer"/>
    <w:rsid w:val="0078491B"/>
    <w:pPr>
      <w:tabs>
        <w:tab w:val="clear" w:pos="9360"/>
        <w:tab w:val="left" w:pos="720"/>
        <w:tab w:val="right" w:pos="8640"/>
      </w:tabs>
    </w:pPr>
    <w:rPr>
      <w:b/>
      <w:color w:val="2F4D87"/>
    </w:rPr>
  </w:style>
  <w:style w:type="paragraph" w:customStyle="1" w:styleId="Command1">
    <w:name w:val="Command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78491B"/>
    <w:pPr>
      <w:tabs>
        <w:tab w:val="left" w:pos="2700"/>
      </w:tabs>
      <w:jc w:val="both"/>
    </w:pPr>
    <w:rPr>
      <w:szCs w:val="24"/>
    </w:rPr>
  </w:style>
  <w:style w:type="paragraph" w:customStyle="1" w:styleId="FooterCentered31">
    <w:name w:val="FooterCentered31"/>
    <w:basedOn w:val="Footer"/>
    <w:rsid w:val="0078491B"/>
    <w:pPr>
      <w:jc w:val="center"/>
    </w:pPr>
  </w:style>
  <w:style w:type="character" w:customStyle="1" w:styleId="HeaderChar31">
    <w:name w:val="Header Char31"/>
    <w:basedOn w:val="DefaultParagraphFont"/>
    <w:uiPriority w:val="99"/>
    <w:rsid w:val="0078491B"/>
    <w:rPr>
      <w:rFonts w:ascii="Arial" w:hAnsi="Arial"/>
      <w:b/>
      <w:bCs/>
      <w:noProof/>
      <w:color w:val="000000"/>
      <w:lang w:val="en-US" w:eastAsia="en-US" w:bidi="ar-SA"/>
    </w:rPr>
  </w:style>
  <w:style w:type="paragraph" w:customStyle="1" w:styleId="Exar31">
    <w:name w:val="Exar31"/>
    <w:basedOn w:val="Footer"/>
    <w:rsid w:val="0078491B"/>
    <w:pPr>
      <w:tabs>
        <w:tab w:val="clear" w:pos="9360"/>
        <w:tab w:val="left" w:pos="720"/>
        <w:tab w:val="right" w:pos="8640"/>
      </w:tabs>
    </w:pPr>
    <w:rPr>
      <w:b/>
      <w:color w:val="2F4D87"/>
    </w:rPr>
  </w:style>
  <w:style w:type="paragraph" w:customStyle="1" w:styleId="ImportantNote21">
    <w:name w:val="Important Note2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1">
    <w:name w:val="Body21"/>
    <w:qFormat/>
    <w:rsid w:val="0078491B"/>
    <w:pPr>
      <w:tabs>
        <w:tab w:val="left" w:pos="2700"/>
      </w:tabs>
      <w:jc w:val="both"/>
    </w:pPr>
    <w:rPr>
      <w:szCs w:val="24"/>
    </w:rPr>
  </w:style>
  <w:style w:type="paragraph" w:customStyle="1" w:styleId="Bullet11">
    <w:name w:val="Bullet11"/>
    <w:rsid w:val="0078491B"/>
    <w:pPr>
      <w:tabs>
        <w:tab w:val="left" w:pos="900"/>
      </w:tabs>
      <w:spacing w:before="120" w:line="280" w:lineRule="atLeast"/>
      <w:ind w:left="720" w:hanging="360"/>
    </w:pPr>
  </w:style>
  <w:style w:type="paragraph" w:customStyle="1" w:styleId="FooterCentered41">
    <w:name w:val="FooterCentered41"/>
    <w:basedOn w:val="Footer"/>
    <w:rsid w:val="0078491B"/>
    <w:pPr>
      <w:jc w:val="center"/>
    </w:pPr>
  </w:style>
  <w:style w:type="character" w:customStyle="1" w:styleId="HeaderChar41">
    <w:name w:val="Header Char41"/>
    <w:basedOn w:val="DefaultParagraphFont"/>
    <w:uiPriority w:val="99"/>
    <w:rsid w:val="0078491B"/>
    <w:rPr>
      <w:rFonts w:ascii="Arial" w:hAnsi="Arial"/>
      <w:b/>
      <w:bCs/>
      <w:noProof/>
      <w:color w:val="000000"/>
      <w:lang w:val="en-US" w:eastAsia="en-US" w:bidi="ar-SA"/>
    </w:rPr>
  </w:style>
  <w:style w:type="paragraph" w:customStyle="1" w:styleId="Exar41">
    <w:name w:val="Exar41"/>
    <w:basedOn w:val="Footer"/>
    <w:rsid w:val="0078491B"/>
    <w:pPr>
      <w:tabs>
        <w:tab w:val="clear" w:pos="9360"/>
        <w:tab w:val="left" w:pos="720"/>
        <w:tab w:val="right" w:pos="8640"/>
      </w:tabs>
    </w:pPr>
    <w:rPr>
      <w:b/>
      <w:color w:val="2F4D87"/>
    </w:rPr>
  </w:style>
  <w:style w:type="paragraph" w:customStyle="1" w:styleId="Command2">
    <w:name w:val="Command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78491B"/>
    <w:rPr>
      <w:rFonts w:ascii="Arial" w:hAnsi="Arial" w:cs="Courier New"/>
      <w:b/>
      <w:sz w:val="20"/>
    </w:rPr>
  </w:style>
  <w:style w:type="character" w:customStyle="1" w:styleId="Heading1Char5">
    <w:name w:val="Heading 1 Char5"/>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78491B"/>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78491B"/>
    <w:pPr>
      <w:tabs>
        <w:tab w:val="left" w:pos="2700"/>
      </w:tabs>
      <w:jc w:val="both"/>
    </w:pPr>
    <w:rPr>
      <w:szCs w:val="24"/>
    </w:rPr>
  </w:style>
  <w:style w:type="paragraph" w:customStyle="1" w:styleId="ImportantNote3">
    <w:name w:val="Important Note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78491B"/>
    <w:rPr>
      <w:rFonts w:asciiTheme="majorHAnsi" w:eastAsiaTheme="majorEastAsia" w:hAnsiTheme="majorHAnsi" w:cstheme="majorBidi"/>
      <w:b/>
      <w:bCs/>
      <w:color w:val="000000" w:themeColor="text1"/>
    </w:rPr>
  </w:style>
  <w:style w:type="paragraph" w:customStyle="1" w:styleId="Body4">
    <w:name w:val="Body4"/>
    <w:qFormat/>
    <w:rsid w:val="0078491B"/>
    <w:pPr>
      <w:tabs>
        <w:tab w:val="left" w:pos="2700"/>
      </w:tabs>
      <w:jc w:val="both"/>
    </w:pPr>
    <w:rPr>
      <w:szCs w:val="24"/>
    </w:rPr>
  </w:style>
  <w:style w:type="paragraph" w:customStyle="1" w:styleId="Anchor11">
    <w:name w:val="Anchor11"/>
    <w:rsid w:val="0078491B"/>
    <w:pPr>
      <w:keepNext/>
      <w:tabs>
        <w:tab w:val="left" w:pos="360"/>
      </w:tabs>
      <w:spacing w:before="240"/>
    </w:pPr>
    <w:rPr>
      <w:rFonts w:ascii="Arial" w:hAnsi="Arial"/>
      <w:b/>
      <w:sz w:val="4"/>
      <w:szCs w:val="4"/>
    </w:rPr>
  </w:style>
  <w:style w:type="paragraph" w:customStyle="1" w:styleId="FooterCentered5">
    <w:name w:val="FooterCentered5"/>
    <w:basedOn w:val="Footer"/>
    <w:rsid w:val="0078491B"/>
    <w:pPr>
      <w:jc w:val="center"/>
    </w:pPr>
  </w:style>
  <w:style w:type="character" w:customStyle="1" w:styleId="HeaderChar5">
    <w:name w:val="Header Char5"/>
    <w:basedOn w:val="DefaultParagraphFont"/>
    <w:uiPriority w:val="99"/>
    <w:rsid w:val="0078491B"/>
    <w:rPr>
      <w:rFonts w:ascii="Arial" w:hAnsi="Arial"/>
      <w:b/>
      <w:bCs/>
      <w:noProof/>
      <w:color w:val="000000"/>
      <w:lang w:val="en-US" w:eastAsia="en-US" w:bidi="ar-SA"/>
    </w:rPr>
  </w:style>
  <w:style w:type="paragraph" w:customStyle="1" w:styleId="Exar5">
    <w:name w:val="Exar5"/>
    <w:basedOn w:val="Footer"/>
    <w:rsid w:val="0078491B"/>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78491B"/>
    <w:rPr>
      <w:rFonts w:ascii="Arial" w:hAnsi="Arial" w:cs="Courier New"/>
      <w:b/>
      <w:sz w:val="20"/>
    </w:rPr>
  </w:style>
  <w:style w:type="paragraph" w:customStyle="1" w:styleId="ImportantNote4">
    <w:name w:val="Important Note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78491B"/>
    <w:rPr>
      <w:rFonts w:asciiTheme="majorHAnsi" w:eastAsiaTheme="majorEastAsia" w:hAnsiTheme="majorHAnsi" w:cstheme="majorBidi"/>
      <w:b/>
      <w:bCs/>
      <w:color w:val="000000" w:themeColor="text1"/>
    </w:rPr>
  </w:style>
  <w:style w:type="paragraph" w:customStyle="1" w:styleId="Body5">
    <w:name w:val="Body5"/>
    <w:qFormat/>
    <w:rsid w:val="0078491B"/>
    <w:pPr>
      <w:tabs>
        <w:tab w:val="left" w:pos="2700"/>
      </w:tabs>
      <w:jc w:val="both"/>
    </w:pPr>
    <w:rPr>
      <w:szCs w:val="24"/>
    </w:rPr>
  </w:style>
  <w:style w:type="paragraph" w:customStyle="1" w:styleId="Bullet12">
    <w:name w:val="Bullet12"/>
    <w:rsid w:val="0078491B"/>
    <w:pPr>
      <w:tabs>
        <w:tab w:val="left" w:pos="900"/>
      </w:tabs>
      <w:spacing w:before="120" w:line="280" w:lineRule="atLeast"/>
      <w:ind w:left="720" w:hanging="360"/>
    </w:pPr>
  </w:style>
  <w:style w:type="paragraph" w:customStyle="1" w:styleId="Command3">
    <w:name w:val="Command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78491B"/>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
    <w:name w:val="Body6"/>
    <w:qFormat/>
    <w:rsid w:val="0078491B"/>
    <w:pPr>
      <w:tabs>
        <w:tab w:val="left" w:pos="2700"/>
      </w:tabs>
      <w:jc w:val="both"/>
    </w:pPr>
    <w:rPr>
      <w:szCs w:val="24"/>
    </w:rPr>
  </w:style>
  <w:style w:type="paragraph" w:customStyle="1" w:styleId="Bullet13">
    <w:name w:val="Bullet13"/>
    <w:rsid w:val="0078491B"/>
    <w:pPr>
      <w:tabs>
        <w:tab w:val="left" w:pos="900"/>
      </w:tabs>
      <w:spacing w:before="120" w:line="280" w:lineRule="atLeast"/>
      <w:ind w:left="720" w:hanging="360"/>
    </w:pPr>
  </w:style>
  <w:style w:type="paragraph" w:customStyle="1" w:styleId="FooterCentered6">
    <w:name w:val="FooterCentered6"/>
    <w:basedOn w:val="Footer"/>
    <w:rsid w:val="0078491B"/>
    <w:pPr>
      <w:jc w:val="center"/>
    </w:pPr>
  </w:style>
  <w:style w:type="character" w:customStyle="1" w:styleId="HeaderChar6">
    <w:name w:val="Header Char6"/>
    <w:basedOn w:val="DefaultParagraphFont"/>
    <w:uiPriority w:val="99"/>
    <w:rsid w:val="0078491B"/>
    <w:rPr>
      <w:rFonts w:ascii="Arial" w:hAnsi="Arial"/>
      <w:b/>
      <w:bCs/>
      <w:noProof/>
      <w:color w:val="000000"/>
      <w:lang w:val="en-US" w:eastAsia="en-US" w:bidi="ar-SA"/>
    </w:rPr>
  </w:style>
  <w:style w:type="paragraph" w:customStyle="1" w:styleId="Exar6">
    <w:name w:val="Exar6"/>
    <w:basedOn w:val="Footer"/>
    <w:rsid w:val="0078491B"/>
    <w:pPr>
      <w:tabs>
        <w:tab w:val="clear" w:pos="9360"/>
        <w:tab w:val="left" w:pos="720"/>
        <w:tab w:val="right" w:pos="8640"/>
      </w:tabs>
    </w:pPr>
    <w:rPr>
      <w:b/>
      <w:color w:val="2F4D87"/>
    </w:rPr>
  </w:style>
  <w:style w:type="paragraph" w:customStyle="1" w:styleId="Command4">
    <w:name w:val="Command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
    <w:name w:val="FooterCentered7"/>
    <w:basedOn w:val="Footer"/>
    <w:rsid w:val="0078491B"/>
    <w:pPr>
      <w:jc w:val="center"/>
    </w:pPr>
  </w:style>
  <w:style w:type="character" w:customStyle="1" w:styleId="HeaderChar7">
    <w:name w:val="Header Char7"/>
    <w:basedOn w:val="DefaultParagraphFont"/>
    <w:uiPriority w:val="99"/>
    <w:rsid w:val="0078491B"/>
    <w:rPr>
      <w:rFonts w:ascii="Arial" w:hAnsi="Arial"/>
      <w:b/>
      <w:bCs/>
      <w:noProof/>
      <w:color w:val="000000"/>
      <w:lang w:val="en-US" w:eastAsia="en-US" w:bidi="ar-SA"/>
    </w:rPr>
  </w:style>
  <w:style w:type="paragraph" w:customStyle="1" w:styleId="Exar7">
    <w:name w:val="Exar7"/>
    <w:basedOn w:val="Footer"/>
    <w:rsid w:val="0078491B"/>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Anchor2">
    <w:name w:val="Anchor2"/>
    <w:rsid w:val="0078491B"/>
    <w:pPr>
      <w:keepNext/>
      <w:tabs>
        <w:tab w:val="left" w:pos="360"/>
      </w:tabs>
      <w:spacing w:before="240"/>
    </w:pPr>
    <w:rPr>
      <w:rFonts w:ascii="Arial" w:hAnsi="Arial"/>
      <w:b/>
      <w:sz w:val="4"/>
      <w:szCs w:val="4"/>
    </w:rPr>
  </w:style>
  <w:style w:type="paragraph" w:customStyle="1" w:styleId="Bullet14">
    <w:name w:val="Bullet14"/>
    <w:rsid w:val="0078491B"/>
    <w:pPr>
      <w:tabs>
        <w:tab w:val="left" w:pos="900"/>
      </w:tabs>
      <w:spacing w:before="120" w:line="280" w:lineRule="atLeast"/>
      <w:ind w:left="720" w:hanging="360"/>
    </w:pPr>
  </w:style>
  <w:style w:type="paragraph" w:customStyle="1" w:styleId="Bullet21">
    <w:name w:val="Bullet21"/>
    <w:rsid w:val="0078491B"/>
    <w:pPr>
      <w:spacing w:before="120"/>
      <w:ind w:left="1440" w:hanging="360"/>
    </w:pPr>
  </w:style>
  <w:style w:type="paragraph" w:customStyle="1" w:styleId="Bullet31">
    <w:name w:val="Bullet31"/>
    <w:rsid w:val="0078491B"/>
    <w:pPr>
      <w:tabs>
        <w:tab w:val="num" w:pos="1800"/>
      </w:tabs>
      <w:spacing w:before="120"/>
      <w:ind w:left="1800" w:hanging="360"/>
    </w:pPr>
  </w:style>
  <w:style w:type="paragraph" w:customStyle="1" w:styleId="Caution1">
    <w:name w:val="Caution1"/>
    <w:basedOn w:val="Normal"/>
    <w:rsid w:val="0078491B"/>
    <w:pPr>
      <w:tabs>
        <w:tab w:val="left" w:pos="936"/>
      </w:tabs>
      <w:ind w:right="864"/>
      <w:jc w:val="both"/>
    </w:pPr>
    <w:rPr>
      <w:rFonts w:ascii="Arial" w:hAnsi="Arial"/>
      <w:b/>
    </w:rPr>
  </w:style>
  <w:style w:type="paragraph" w:customStyle="1" w:styleId="CellBody1">
    <w:name w:val="CellBody1"/>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78491B"/>
    <w:pPr>
      <w:tabs>
        <w:tab w:val="left" w:pos="538"/>
      </w:tabs>
      <w:ind w:left="538" w:hanging="360"/>
    </w:pPr>
    <w:rPr>
      <w:sz w:val="18"/>
      <w:szCs w:val="18"/>
    </w:rPr>
  </w:style>
  <w:style w:type="paragraph" w:customStyle="1" w:styleId="CellHeading1">
    <w:name w:val="CellHeading1"/>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78491B"/>
    <w:pPr>
      <w:ind w:left="360" w:right="432"/>
    </w:pPr>
    <w:rPr>
      <w:sz w:val="18"/>
      <w:szCs w:val="18"/>
    </w:rPr>
  </w:style>
  <w:style w:type="paragraph" w:customStyle="1" w:styleId="Code1">
    <w:name w:val="Code1"/>
    <w:basedOn w:val="Normal"/>
    <w:rsid w:val="0078491B"/>
    <w:pPr>
      <w:tabs>
        <w:tab w:val="left" w:pos="3600"/>
        <w:tab w:val="left" w:pos="5760"/>
      </w:tabs>
    </w:pPr>
    <w:rPr>
      <w:rFonts w:ascii="Courier New" w:hAnsi="Courier New"/>
      <w:sz w:val="18"/>
      <w:szCs w:val="16"/>
    </w:rPr>
  </w:style>
  <w:style w:type="paragraph" w:customStyle="1" w:styleId="Equation1">
    <w:name w:val="Equation1"/>
    <w:rsid w:val="0078491B"/>
    <w:pPr>
      <w:tabs>
        <w:tab w:val="num" w:pos="720"/>
      </w:tabs>
      <w:spacing w:before="240" w:after="240"/>
      <w:ind w:left="864" w:hanging="504"/>
    </w:pPr>
    <w:rPr>
      <w:i/>
    </w:rPr>
  </w:style>
  <w:style w:type="paragraph" w:customStyle="1" w:styleId="Figure1">
    <w:name w:val="Figure1"/>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78491B"/>
    <w:pPr>
      <w:jc w:val="center"/>
    </w:pPr>
    <w:rPr>
      <w:rFonts w:ascii="Arial" w:hAnsi="Arial" w:cs="Helvetica"/>
      <w:sz w:val="16"/>
      <w:szCs w:val="16"/>
    </w:rPr>
  </w:style>
  <w:style w:type="character" w:customStyle="1" w:styleId="FooterChar2">
    <w:name w:val="Footer Char2"/>
    <w:basedOn w:val="DefaultParagraphFont"/>
    <w:uiPriority w:val="99"/>
    <w:rsid w:val="0078491B"/>
    <w:rPr>
      <w:rFonts w:ascii="Arial" w:hAnsi="Arial"/>
      <w:color w:val="000000"/>
      <w:sz w:val="16"/>
      <w:szCs w:val="16"/>
      <w:lang w:val="en-US" w:eastAsia="en-US" w:bidi="ar-SA"/>
    </w:rPr>
  </w:style>
  <w:style w:type="paragraph" w:customStyle="1" w:styleId="Footnote1">
    <w:name w:val="Footnote1"/>
    <w:basedOn w:val="Normal"/>
    <w:rsid w:val="0078491B"/>
    <w:pPr>
      <w:tabs>
        <w:tab w:val="left" w:pos="115"/>
        <w:tab w:val="left" w:pos="288"/>
      </w:tabs>
      <w:ind w:left="2333" w:hanging="173"/>
    </w:pPr>
    <w:rPr>
      <w:sz w:val="15"/>
      <w:szCs w:val="15"/>
    </w:rPr>
  </w:style>
  <w:style w:type="paragraph" w:customStyle="1" w:styleId="GlossTerm1">
    <w:name w:val="GlossTerm1"/>
    <w:basedOn w:val="Normal"/>
    <w:rsid w:val="0078491B"/>
    <w:rPr>
      <w:b/>
    </w:rPr>
  </w:style>
  <w:style w:type="paragraph" w:customStyle="1" w:styleId="HeadingFeature1">
    <w:name w:val="HeadingFeature1"/>
    <w:next w:val="Body"/>
    <w:rsid w:val="0078491B"/>
    <w:pPr>
      <w:spacing w:before="360" w:after="240"/>
    </w:pPr>
    <w:rPr>
      <w:rFonts w:ascii="Arial" w:hAnsi="Arial"/>
      <w:b/>
      <w:color w:val="2F4D87"/>
      <w:sz w:val="24"/>
    </w:rPr>
  </w:style>
  <w:style w:type="paragraph" w:customStyle="1" w:styleId="Indent11">
    <w:name w:val="Indent11"/>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78491B"/>
    <w:pPr>
      <w:tabs>
        <w:tab w:val="left" w:pos="1440"/>
      </w:tabs>
      <w:spacing w:before="120"/>
    </w:pPr>
    <w:rPr>
      <w:b/>
      <w:color w:val="2F4D87"/>
    </w:rPr>
  </w:style>
  <w:style w:type="paragraph" w:customStyle="1" w:styleId="RegisterDef1">
    <w:name w:val="Register Def1"/>
    <w:rsid w:val="0078491B"/>
    <w:pPr>
      <w:tabs>
        <w:tab w:val="center" w:pos="2160"/>
        <w:tab w:val="right" w:pos="6480"/>
      </w:tabs>
      <w:spacing w:before="240" w:after="240"/>
      <w:ind w:left="360"/>
    </w:pPr>
    <w:rPr>
      <w:rFonts w:ascii="Arial" w:hAnsi="Arial"/>
    </w:rPr>
  </w:style>
  <w:style w:type="paragraph" w:customStyle="1" w:styleId="Step21">
    <w:name w:val="Step21"/>
    <w:rsid w:val="0078491B"/>
    <w:pPr>
      <w:tabs>
        <w:tab w:val="left" w:pos="720"/>
        <w:tab w:val="right" w:pos="864"/>
        <w:tab w:val="left" w:pos="1080"/>
      </w:tabs>
      <w:ind w:left="1080" w:hanging="360"/>
    </w:pPr>
    <w:rPr>
      <w:rFonts w:ascii="Arial" w:hAnsi="Arial"/>
      <w:b/>
    </w:rPr>
  </w:style>
  <w:style w:type="paragraph" w:customStyle="1" w:styleId="Step31">
    <w:name w:val="Step31"/>
    <w:rsid w:val="0078491B"/>
    <w:pPr>
      <w:tabs>
        <w:tab w:val="num" w:pos="1440"/>
      </w:tabs>
      <w:ind w:left="1440" w:hanging="180"/>
    </w:pPr>
    <w:rPr>
      <w:rFonts w:ascii="Arial" w:hAnsi="Arial"/>
      <w:b/>
    </w:rPr>
  </w:style>
  <w:style w:type="paragraph" w:customStyle="1" w:styleId="TableFootnote1">
    <w:name w:val="TableFootnote1"/>
    <w:rsid w:val="0078491B"/>
    <w:pPr>
      <w:tabs>
        <w:tab w:val="left" w:pos="1743"/>
        <w:tab w:val="left" w:pos="1930"/>
      </w:tabs>
      <w:spacing w:before="240" w:after="240"/>
      <w:ind w:left="1742" w:hanging="187"/>
    </w:pPr>
    <w:rPr>
      <w:sz w:val="15"/>
      <w:szCs w:val="15"/>
    </w:rPr>
  </w:style>
  <w:style w:type="paragraph" w:customStyle="1" w:styleId="TableTitle1">
    <w:name w:val="TableTitle1"/>
    <w:rsid w:val="0078491B"/>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78491B"/>
    <w:pPr>
      <w:jc w:val="center"/>
    </w:pPr>
  </w:style>
  <w:style w:type="character" w:customStyle="1" w:styleId="Register1">
    <w:name w:val="Register1"/>
    <w:basedOn w:val="DefaultParagraphFont"/>
    <w:rsid w:val="0078491B"/>
    <w:rPr>
      <w:rFonts w:ascii="Arial" w:hAnsi="Arial"/>
      <w:b/>
      <w:sz w:val="20"/>
      <w:szCs w:val="20"/>
    </w:rPr>
  </w:style>
  <w:style w:type="paragraph" w:customStyle="1" w:styleId="HeadingPreface1">
    <w:name w:val="HeadingPreface1"/>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78491B"/>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78491B"/>
    <w:pPr>
      <w:spacing w:before="720" w:after="720" w:line="720" w:lineRule="exact"/>
      <w:ind w:left="432"/>
    </w:pPr>
    <w:rPr>
      <w:rFonts w:ascii="Arial" w:hAnsi="Arial"/>
      <w:b/>
      <w:color w:val="2F4D87"/>
      <w:sz w:val="44"/>
    </w:rPr>
  </w:style>
  <w:style w:type="paragraph" w:customStyle="1" w:styleId="BookTitle21">
    <w:name w:val="BookTitle21"/>
    <w:next w:val="Body"/>
    <w:rsid w:val="0078491B"/>
    <w:pPr>
      <w:spacing w:before="520" w:after="480" w:line="520" w:lineRule="exact"/>
      <w:ind w:left="432"/>
    </w:pPr>
    <w:rPr>
      <w:rFonts w:ascii="Arial" w:hAnsi="Arial"/>
      <w:b/>
      <w:color w:val="2F4D87"/>
      <w:sz w:val="40"/>
    </w:rPr>
  </w:style>
  <w:style w:type="paragraph" w:customStyle="1" w:styleId="DocumentType1">
    <w:name w:val="Document Type1"/>
    <w:rsid w:val="0078491B"/>
    <w:pPr>
      <w:spacing w:before="600" w:after="600" w:line="580" w:lineRule="exact"/>
      <w:ind w:left="432"/>
    </w:pPr>
    <w:rPr>
      <w:rFonts w:ascii="Arial" w:hAnsi="Arial"/>
      <w:b/>
      <w:sz w:val="36"/>
    </w:rPr>
  </w:style>
  <w:style w:type="paragraph" w:customStyle="1" w:styleId="InternalUseCover1">
    <w:name w:val="Internal Use Cover1"/>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78491B"/>
    <w:rPr>
      <w:rFonts w:ascii="Arial" w:hAnsi="Arial"/>
      <w:b/>
      <w:bCs/>
      <w:noProof/>
      <w:color w:val="000000"/>
      <w:lang w:val="en-US" w:eastAsia="en-US" w:bidi="ar-SA"/>
    </w:rPr>
  </w:style>
  <w:style w:type="paragraph" w:customStyle="1" w:styleId="GlossText1">
    <w:name w:val="GlossText1"/>
    <w:basedOn w:val="Normal"/>
    <w:rsid w:val="0078491B"/>
    <w:pPr>
      <w:tabs>
        <w:tab w:val="left" w:pos="1800"/>
      </w:tabs>
      <w:ind w:left="432"/>
    </w:pPr>
  </w:style>
  <w:style w:type="paragraph" w:customStyle="1" w:styleId="Exar8">
    <w:name w:val="Exar8"/>
    <w:basedOn w:val="Footer"/>
    <w:rsid w:val="0078491B"/>
    <w:pPr>
      <w:tabs>
        <w:tab w:val="clear" w:pos="9360"/>
        <w:tab w:val="left" w:pos="720"/>
        <w:tab w:val="right" w:pos="8640"/>
      </w:tabs>
    </w:pPr>
    <w:rPr>
      <w:b/>
      <w:color w:val="2F4D87"/>
    </w:rPr>
  </w:style>
  <w:style w:type="paragraph" w:customStyle="1" w:styleId="CONFIDENTIAL1">
    <w:name w:val="CONFIDENTIAL1"/>
    <w:rsid w:val="0078491B"/>
    <w:pPr>
      <w:jc w:val="right"/>
    </w:pPr>
    <w:rPr>
      <w:rFonts w:ascii="Arial" w:hAnsi="Arial"/>
      <w:b/>
      <w:color w:val="2F4D87"/>
      <w:sz w:val="44"/>
    </w:rPr>
  </w:style>
  <w:style w:type="character" w:customStyle="1" w:styleId="SIGNAL1">
    <w:name w:val="SIGNAL1"/>
    <w:rsid w:val="0078491B"/>
    <w:rPr>
      <w:rFonts w:ascii="Verdana" w:hAnsi="Verdana"/>
      <w:b/>
      <w:smallCaps/>
      <w:color w:val="000000"/>
      <w:sz w:val="20"/>
    </w:rPr>
  </w:style>
  <w:style w:type="paragraph" w:customStyle="1" w:styleId="Notetext1">
    <w:name w:val="Notetext1"/>
    <w:next w:val="Body"/>
    <w:rsid w:val="0078491B"/>
    <w:pPr>
      <w:ind w:left="547" w:right="1080"/>
      <w:jc w:val="both"/>
    </w:pPr>
  </w:style>
  <w:style w:type="paragraph" w:customStyle="1" w:styleId="PageNumbereven1">
    <w:name w:val="Page Number(even)1"/>
    <w:basedOn w:val="Footer"/>
    <w:semiHidden/>
    <w:rsid w:val="0078491B"/>
  </w:style>
  <w:style w:type="paragraph" w:customStyle="1" w:styleId="Headereven1">
    <w:name w:val="Header(even)1"/>
    <w:basedOn w:val="Header"/>
    <w:rsid w:val="0078491B"/>
    <w:pPr>
      <w:tabs>
        <w:tab w:val="clear" w:pos="9270"/>
      </w:tabs>
    </w:pPr>
  </w:style>
  <w:style w:type="paragraph" w:customStyle="1" w:styleId="Footereven1">
    <w:name w:val="Footer(even)1"/>
    <w:basedOn w:val="Footer"/>
    <w:rsid w:val="0078491B"/>
    <w:pPr>
      <w:ind w:right="-90"/>
    </w:pPr>
  </w:style>
  <w:style w:type="paragraph" w:customStyle="1" w:styleId="Glossary1">
    <w:name w:val="Glossary1"/>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78491B"/>
    <w:rPr>
      <w:rFonts w:ascii="Arial" w:hAnsi="Arial"/>
      <w:b/>
      <w:caps/>
      <w:sz w:val="22"/>
      <w:szCs w:val="20"/>
    </w:rPr>
  </w:style>
  <w:style w:type="paragraph" w:customStyle="1" w:styleId="HeaderNumber1">
    <w:name w:val="HeaderNumber1"/>
    <w:rsid w:val="0078491B"/>
    <w:rPr>
      <w:rFonts w:ascii="Arial" w:hAnsi="Arial"/>
      <w:b/>
      <w:color w:val="002B5C"/>
      <w:sz w:val="48"/>
    </w:rPr>
  </w:style>
  <w:style w:type="paragraph" w:customStyle="1" w:styleId="Addendum21">
    <w:name w:val="Addendum21"/>
    <w:next w:val="SpecNo"/>
    <w:rsid w:val="0078491B"/>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78491B"/>
  </w:style>
  <w:style w:type="paragraph" w:customStyle="1" w:styleId="SpecNo10">
    <w:name w:val="SpecNo1"/>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78491B"/>
    <w:pPr>
      <w:spacing w:before="120"/>
      <w:ind w:left="1800" w:hanging="1800"/>
    </w:pPr>
  </w:style>
  <w:style w:type="paragraph" w:customStyle="1" w:styleId="Addendum12">
    <w:name w:val="Addendum+1"/>
    <w:basedOn w:val="Addendum"/>
    <w:next w:val="Body"/>
    <w:rsid w:val="0078491B"/>
    <w:pPr>
      <w:numPr>
        <w:numId w:val="0"/>
      </w:numPr>
      <w:tabs>
        <w:tab w:val="num" w:pos="720"/>
      </w:tabs>
      <w:ind w:left="360" w:hanging="360"/>
    </w:pPr>
    <w:rPr>
      <w:sz w:val="44"/>
    </w:rPr>
  </w:style>
  <w:style w:type="paragraph" w:customStyle="1" w:styleId="DocChangeNo1">
    <w:name w:val="DocChangeNo.+1"/>
    <w:basedOn w:val="DocChangeNo"/>
    <w:rsid w:val="0078491B"/>
    <w:pPr>
      <w:numPr>
        <w:numId w:val="0"/>
      </w:numPr>
      <w:tabs>
        <w:tab w:val="num" w:pos="1260"/>
      </w:tabs>
      <w:ind w:left="1260" w:hanging="1260"/>
    </w:pPr>
  </w:style>
  <w:style w:type="paragraph" w:customStyle="1" w:styleId="DocChangeNo10">
    <w:name w:val="DocChangeNo.1"/>
    <w:next w:val="DocChangeNo0"/>
    <w:rsid w:val="0078491B"/>
    <w:pPr>
      <w:tabs>
        <w:tab w:val="num" w:pos="1260"/>
      </w:tabs>
      <w:spacing w:before="120"/>
      <w:ind w:left="1260" w:hanging="1260"/>
    </w:pPr>
  </w:style>
  <w:style w:type="paragraph" w:customStyle="1" w:styleId="Addendum210">
    <w:name w:val="Addendum2+1"/>
    <w:basedOn w:val="Addendum2"/>
    <w:rsid w:val="0078491B"/>
    <w:rPr>
      <w:sz w:val="32"/>
    </w:rPr>
  </w:style>
  <w:style w:type="paragraph" w:customStyle="1" w:styleId="CellHeadingUnder1">
    <w:name w:val="CellHeadingUnder1"/>
    <w:basedOn w:val="CellHeading"/>
    <w:next w:val="CellBody"/>
    <w:rsid w:val="0078491B"/>
    <w:rPr>
      <w:u w:val="single"/>
    </w:rPr>
  </w:style>
  <w:style w:type="paragraph" w:customStyle="1" w:styleId="CellNoteHeading1">
    <w:name w:val="CellNoteHeading1"/>
    <w:next w:val="CellNote"/>
    <w:rsid w:val="0078491B"/>
    <w:pPr>
      <w:tabs>
        <w:tab w:val="num" w:pos="648"/>
      </w:tabs>
      <w:ind w:left="648" w:hanging="648"/>
    </w:pPr>
    <w:rPr>
      <w:rFonts w:ascii="Arial" w:hAnsi="Arial"/>
      <w:b/>
      <w:szCs w:val="18"/>
    </w:rPr>
  </w:style>
  <w:style w:type="character" w:customStyle="1" w:styleId="Function1">
    <w:name w:val="Function1"/>
    <w:basedOn w:val="DefaultParagraphFont"/>
    <w:rsid w:val="0078491B"/>
    <w:rPr>
      <w:rFonts w:ascii="Courier New" w:hAnsi="Courier New"/>
      <w:b/>
      <w:sz w:val="20"/>
    </w:rPr>
  </w:style>
  <w:style w:type="paragraph" w:customStyle="1" w:styleId="CellHeadingFieldDesc1">
    <w:name w:val="CellHeadingField|Desc1"/>
    <w:rsid w:val="0078491B"/>
    <w:rPr>
      <w:rFonts w:ascii="Arial" w:hAnsi="Arial"/>
      <w:b/>
    </w:rPr>
  </w:style>
  <w:style w:type="character" w:customStyle="1" w:styleId="REGISTERBITFIELD10">
    <w:name w:val="REGISTER|BIT|FIELD1"/>
    <w:basedOn w:val="DefaultParagraphFont"/>
    <w:rsid w:val="0078491B"/>
    <w:rPr>
      <w:rFonts w:ascii="Arial" w:hAnsi="Arial"/>
      <w:b/>
      <w:caps/>
      <w:sz w:val="20"/>
      <w:szCs w:val="20"/>
    </w:rPr>
  </w:style>
  <w:style w:type="paragraph" w:customStyle="1" w:styleId="REGISTERBITFIELDCELL1">
    <w:name w:val="REGISTER|BIT|FIELDCELL1"/>
    <w:basedOn w:val="CellBody"/>
    <w:rsid w:val="0078491B"/>
    <w:rPr>
      <w:rFonts w:ascii="Arial" w:hAnsi="Arial"/>
      <w:b/>
      <w:caps/>
    </w:rPr>
  </w:style>
  <w:style w:type="paragraph" w:customStyle="1" w:styleId="Contents1">
    <w:name w:val="Contents1"/>
    <w:basedOn w:val="Title"/>
    <w:rsid w:val="0078491B"/>
    <w:rPr>
      <w:szCs w:val="40"/>
    </w:rPr>
  </w:style>
  <w:style w:type="paragraph" w:customStyle="1" w:styleId="ExarConfidential1">
    <w:name w:val="Exar Confidential1"/>
    <w:basedOn w:val="Footer"/>
    <w:rsid w:val="0078491B"/>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78491B"/>
    <w:rPr>
      <w:rFonts w:ascii="Arial" w:eastAsiaTheme="minorEastAsia" w:hAnsi="Arial"/>
      <w:b/>
      <w:bCs/>
      <w:color w:val="2F4D87"/>
      <w:sz w:val="16"/>
      <w:szCs w:val="16"/>
      <w:lang w:val="en-US" w:eastAsia="en-US" w:bidi="ar-SA"/>
    </w:rPr>
  </w:style>
  <w:style w:type="table" w:customStyle="1" w:styleId="HifnTable1">
    <w:name w:val="Hifn Table1"/>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78491B"/>
    <w:rPr>
      <w:rFonts w:ascii="Arial" w:hAnsi="Arial"/>
      <w:sz w:val="16"/>
    </w:rPr>
  </w:style>
  <w:style w:type="character" w:customStyle="1" w:styleId="Address1">
    <w:name w:val="Address1"/>
    <w:basedOn w:val="DefaultParagraphFont"/>
    <w:rsid w:val="0078491B"/>
    <w:rPr>
      <w:rFonts w:ascii="Arial" w:hAnsi="Arial"/>
      <w:i/>
      <w:sz w:val="22"/>
    </w:rPr>
  </w:style>
  <w:style w:type="paragraph" w:customStyle="1" w:styleId="Preliminary1">
    <w:name w:val="Preliminary1"/>
    <w:rsid w:val="0078491B"/>
    <w:pPr>
      <w:jc w:val="center"/>
    </w:pPr>
    <w:rPr>
      <w:rFonts w:ascii="Arial" w:hAnsi="Arial"/>
      <w:b/>
      <w:color w:val="002B5C"/>
      <w:sz w:val="16"/>
      <w:szCs w:val="16"/>
    </w:rPr>
  </w:style>
  <w:style w:type="character" w:customStyle="1" w:styleId="PreliminaryChar1">
    <w:name w:val="Preliminary Char1"/>
    <w:basedOn w:val="DefaultParagraphFont"/>
    <w:rsid w:val="0078491B"/>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78491B"/>
    <w:rPr>
      <w:rFonts w:ascii="Tahoma" w:hAnsi="Tahoma" w:cs="Tahoma"/>
      <w:sz w:val="16"/>
      <w:szCs w:val="16"/>
    </w:rPr>
  </w:style>
  <w:style w:type="paragraph" w:customStyle="1" w:styleId="Appendix10">
    <w:name w:val="Appendix1"/>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78491B"/>
  </w:style>
  <w:style w:type="character" w:customStyle="1" w:styleId="CommentSubjectChar2">
    <w:name w:val="Comment Subject Char2"/>
    <w:basedOn w:val="CommentTextChar"/>
    <w:uiPriority w:val="99"/>
    <w:semiHidden/>
    <w:rsid w:val="0078491B"/>
    <w:rPr>
      <w:rFonts w:eastAsiaTheme="minorEastAsia"/>
      <w:b/>
    </w:rPr>
  </w:style>
  <w:style w:type="paragraph" w:customStyle="1" w:styleId="copyright1">
    <w:name w:val="copyright1"/>
    <w:basedOn w:val="Body"/>
    <w:rsid w:val="0078491B"/>
    <w:pPr>
      <w:tabs>
        <w:tab w:val="left" w:pos="9360"/>
      </w:tabs>
    </w:pPr>
    <w:rPr>
      <w:sz w:val="14"/>
      <w:szCs w:val="14"/>
    </w:rPr>
  </w:style>
  <w:style w:type="paragraph" w:customStyle="1" w:styleId="FunctionCall1">
    <w:name w:val="Function Call1"/>
    <w:next w:val="Body"/>
    <w:rsid w:val="0078491B"/>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78491B"/>
    <w:pPr>
      <w:numPr>
        <w:ilvl w:val="0"/>
        <w:numId w:val="0"/>
      </w:numPr>
      <w:tabs>
        <w:tab w:val="num" w:pos="720"/>
        <w:tab w:val="num" w:pos="1440"/>
      </w:tabs>
      <w:ind w:left="720" w:hanging="720"/>
    </w:pPr>
  </w:style>
  <w:style w:type="paragraph" w:customStyle="1" w:styleId="Appendix21">
    <w:name w:val="Appendix 21"/>
    <w:basedOn w:val="Appendix1"/>
    <w:next w:val="Body"/>
    <w:rsid w:val="0078491B"/>
    <w:pPr>
      <w:numPr>
        <w:numId w:val="0"/>
      </w:numPr>
      <w:tabs>
        <w:tab w:val="num" w:pos="918"/>
        <w:tab w:val="num" w:pos="1440"/>
      </w:tabs>
      <w:ind w:left="864" w:hanging="864"/>
    </w:pPr>
  </w:style>
  <w:style w:type="table" w:customStyle="1" w:styleId="HifnParameter1">
    <w:name w:val="Hifn Parameter1"/>
    <w:basedOn w:val="TableNormal"/>
    <w:rsid w:val="0078491B"/>
    <w:rPr>
      <w:sz w:val="18"/>
    </w:rPr>
    <w:tblPr/>
  </w:style>
  <w:style w:type="paragraph" w:customStyle="1" w:styleId="CellHeadingBlue1">
    <w:name w:val="Cell Heading Blue1"/>
    <w:basedOn w:val="CellHeading"/>
    <w:next w:val="Body"/>
    <w:rsid w:val="0078491B"/>
    <w:pPr>
      <w:tabs>
        <w:tab w:val="clear" w:pos="720"/>
      </w:tabs>
    </w:pPr>
    <w:rPr>
      <w:color w:val="2F4D87"/>
      <w:sz w:val="18"/>
    </w:rPr>
  </w:style>
  <w:style w:type="paragraph" w:customStyle="1" w:styleId="ListNumber21">
    <w:name w:val="ListNumber21"/>
    <w:basedOn w:val="Body"/>
    <w:rsid w:val="0078491B"/>
    <w:pPr>
      <w:ind w:left="1440" w:hanging="360"/>
    </w:pPr>
  </w:style>
  <w:style w:type="paragraph" w:customStyle="1" w:styleId="Command5">
    <w:name w:val="Command5"/>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78491B"/>
    <w:rPr>
      <w:rFonts w:ascii="Courier New" w:hAnsi="Courier New" w:cs="Courier New"/>
      <w:color w:val="auto"/>
      <w:kern w:val="0"/>
    </w:rPr>
  </w:style>
  <w:style w:type="character" w:customStyle="1" w:styleId="MessageCommand1">
    <w:name w:val="Message Command1"/>
    <w:basedOn w:val="DefaultParagraphFont"/>
    <w:uiPriority w:val="1"/>
    <w:qFormat/>
    <w:rsid w:val="0078491B"/>
    <w:rPr>
      <w:rFonts w:ascii="Courier New" w:hAnsi="Courier New" w:cs="Courier New"/>
    </w:rPr>
  </w:style>
  <w:style w:type="character" w:customStyle="1" w:styleId="apple-style-span1">
    <w:name w:val="apple-style-span1"/>
    <w:basedOn w:val="DefaultParagraphFont"/>
    <w:rsid w:val="0078491B"/>
  </w:style>
  <w:style w:type="character" w:customStyle="1" w:styleId="apple-converted-space1">
    <w:name w:val="apple-converted-space1"/>
    <w:basedOn w:val="DefaultParagraphFont"/>
    <w:rsid w:val="0078491B"/>
  </w:style>
  <w:style w:type="character" w:customStyle="1" w:styleId="SubtitleChar2">
    <w:name w:val="Subtitle Char2"/>
    <w:basedOn w:val="DefaultParagraphFont"/>
    <w:uiPriority w:val="11"/>
    <w:rsid w:val="0078491B"/>
    <w:rPr>
      <w:color w:val="5A5A5A" w:themeColor="text1" w:themeTint="A5"/>
      <w:spacing w:val="10"/>
    </w:rPr>
  </w:style>
  <w:style w:type="character" w:customStyle="1" w:styleId="QuoteChar2">
    <w:name w:val="Quote Char2"/>
    <w:basedOn w:val="DefaultParagraphFont"/>
    <w:uiPriority w:val="29"/>
    <w:rsid w:val="0078491B"/>
    <w:rPr>
      <w:i/>
      <w:iCs/>
      <w:color w:val="000000" w:themeColor="text1"/>
    </w:rPr>
  </w:style>
  <w:style w:type="character" w:customStyle="1" w:styleId="IntenseQuoteChar2">
    <w:name w:val="Intense Quote Char2"/>
    <w:basedOn w:val="DefaultParagraphFont"/>
    <w:uiPriority w:val="30"/>
    <w:rsid w:val="0078491B"/>
    <w:rPr>
      <w:color w:val="000000" w:themeColor="text1"/>
      <w:shd w:val="clear" w:color="auto" w:fill="F2F2F2" w:themeFill="background1" w:themeFillShade="F2"/>
    </w:rPr>
  </w:style>
  <w:style w:type="character" w:customStyle="1" w:styleId="highlight1">
    <w:name w:val="highlight1"/>
    <w:basedOn w:val="DefaultParagraphFont"/>
    <w:rsid w:val="0078491B"/>
  </w:style>
  <w:style w:type="paragraph" w:customStyle="1" w:styleId="Default1">
    <w:name w:val="Default1"/>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78491B"/>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78491B"/>
    <w:pPr>
      <w:spacing w:before="360"/>
    </w:pPr>
    <w:rPr>
      <w:i/>
      <w:sz w:val="36"/>
    </w:rPr>
  </w:style>
  <w:style w:type="paragraph" w:customStyle="1" w:styleId="Heading2nonumber1">
    <w:name w:val="Heading 2 no number1"/>
    <w:basedOn w:val="Heading2"/>
    <w:next w:val="Body"/>
    <w:rsid w:val="0078491B"/>
    <w:pPr>
      <w:numPr>
        <w:ilvl w:val="0"/>
        <w:numId w:val="0"/>
      </w:numPr>
      <w:suppressLineNumbers/>
      <w:outlineLvl w:val="9"/>
    </w:pPr>
  </w:style>
  <w:style w:type="paragraph" w:customStyle="1" w:styleId="DocumentRevision1">
    <w:name w:val="Document Revision1"/>
    <w:basedOn w:val="Body"/>
    <w:qFormat/>
    <w:rsid w:val="0078491B"/>
    <w:pPr>
      <w:tabs>
        <w:tab w:val="clear" w:pos="2700"/>
        <w:tab w:val="left" w:pos="1440"/>
        <w:tab w:val="left" w:pos="2160"/>
      </w:tabs>
    </w:pPr>
    <w:rPr>
      <w:b/>
      <w:sz w:val="24"/>
    </w:rPr>
  </w:style>
  <w:style w:type="table" w:customStyle="1" w:styleId="ListTable3-Accent111">
    <w:name w:val="List Table 3 - Accent 111"/>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78491B"/>
    <w:rPr>
      <w:rFonts w:ascii="Arial" w:hAnsi="Arial" w:cs="Courier New"/>
      <w:b/>
      <w:sz w:val="20"/>
    </w:rPr>
  </w:style>
  <w:style w:type="paragraph" w:customStyle="1" w:styleId="ImportantNote6">
    <w:name w:val="Important Note6"/>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78491B"/>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78491B"/>
    <w:pPr>
      <w:spacing w:after="200"/>
    </w:pPr>
    <w:rPr>
      <w:lang w:eastAsia="ja-JP"/>
    </w:rPr>
  </w:style>
  <w:style w:type="table" w:customStyle="1" w:styleId="LightList-Accent111">
    <w:name w:val="Light List - Accent 111"/>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78491B"/>
    <w:rPr>
      <w:rFonts w:ascii="Palatino Linotype" w:eastAsia="Palatino Linotype" w:hAnsi="Palatino Linotype"/>
      <w:sz w:val="20"/>
      <w:szCs w:val="20"/>
    </w:rPr>
  </w:style>
  <w:style w:type="paragraph" w:customStyle="1" w:styleId="TableParagraph1">
    <w:name w:val="Table Paragraph1"/>
    <w:basedOn w:val="Normal"/>
    <w:uiPriority w:val="1"/>
    <w:qFormat/>
    <w:rsid w:val="0078491B"/>
    <w:pPr>
      <w:widowControl w:val="0"/>
      <w:spacing w:after="0" w:line="240" w:lineRule="auto"/>
    </w:pPr>
    <w:rPr>
      <w:rFonts w:eastAsiaTheme="minorHAnsi"/>
    </w:rPr>
  </w:style>
  <w:style w:type="character" w:customStyle="1" w:styleId="MessageandCommand1">
    <w:name w:val="Message and Command1"/>
    <w:basedOn w:val="MessagesandCommands"/>
    <w:qFormat/>
    <w:rsid w:val="0078491B"/>
    <w:rPr>
      <w:rFonts w:ascii="Courier New" w:hAnsi="Courier New" w:cs="Courier New"/>
      <w:b w:val="0"/>
      <w:sz w:val="22"/>
    </w:rPr>
  </w:style>
  <w:style w:type="character" w:customStyle="1" w:styleId="BodyText2Char2">
    <w:name w:val="Body Text 2 Char2"/>
    <w:basedOn w:val="DefaultParagraphFont"/>
    <w:semiHidden/>
    <w:rsid w:val="0078491B"/>
  </w:style>
  <w:style w:type="character" w:customStyle="1" w:styleId="BodyText3Char2">
    <w:name w:val="Body Text 3 Char2"/>
    <w:basedOn w:val="DefaultParagraphFont"/>
    <w:semiHidden/>
    <w:rsid w:val="0078491B"/>
    <w:rPr>
      <w:sz w:val="16"/>
      <w:szCs w:val="16"/>
    </w:rPr>
  </w:style>
  <w:style w:type="character" w:customStyle="1" w:styleId="BodyTextIndentChar2">
    <w:name w:val="Body Text Indent Char2"/>
    <w:basedOn w:val="DefaultParagraphFont"/>
    <w:semiHidden/>
    <w:rsid w:val="0078491B"/>
  </w:style>
  <w:style w:type="character" w:customStyle="1" w:styleId="BodyTextFirstIndent2Char2">
    <w:name w:val="Body Text First Indent 2 Char2"/>
    <w:basedOn w:val="BodyTextIndentChar"/>
    <w:semiHidden/>
    <w:rsid w:val="0078491B"/>
  </w:style>
  <w:style w:type="character" w:customStyle="1" w:styleId="BodyTextIndent2Char2">
    <w:name w:val="Body Text Indent 2 Char2"/>
    <w:basedOn w:val="DefaultParagraphFont"/>
    <w:semiHidden/>
    <w:rsid w:val="0078491B"/>
  </w:style>
  <w:style w:type="character" w:customStyle="1" w:styleId="BodyTextIndent3Char2">
    <w:name w:val="Body Text Indent 3 Char2"/>
    <w:basedOn w:val="DefaultParagraphFont"/>
    <w:semiHidden/>
    <w:rsid w:val="0078491B"/>
    <w:rPr>
      <w:sz w:val="16"/>
      <w:szCs w:val="16"/>
    </w:rPr>
  </w:style>
  <w:style w:type="character" w:customStyle="1" w:styleId="E-mailSignatureChar2">
    <w:name w:val="E-mail Signature Char2"/>
    <w:basedOn w:val="DefaultParagraphFont"/>
    <w:semiHidden/>
    <w:rsid w:val="0078491B"/>
  </w:style>
  <w:style w:type="character" w:customStyle="1" w:styleId="HTMLAddressChar2">
    <w:name w:val="HTML Address Char2"/>
    <w:basedOn w:val="DefaultParagraphFont"/>
    <w:semiHidden/>
    <w:rsid w:val="0078491B"/>
    <w:rPr>
      <w:i/>
      <w:iCs/>
    </w:rPr>
  </w:style>
  <w:style w:type="character" w:customStyle="1" w:styleId="MessageHeaderChar2">
    <w:name w:val="Message Header Char2"/>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78491B"/>
    <w:rPr>
      <w:rFonts w:ascii="Consolas" w:hAnsi="Consolas" w:cs="Consolas"/>
      <w:sz w:val="21"/>
      <w:szCs w:val="21"/>
    </w:rPr>
  </w:style>
  <w:style w:type="character" w:customStyle="1" w:styleId="SignatureChar2">
    <w:name w:val="Signature Char2"/>
    <w:basedOn w:val="DefaultParagraphFont"/>
    <w:semiHidden/>
    <w:rsid w:val="0078491B"/>
  </w:style>
  <w:style w:type="paragraph" w:customStyle="1" w:styleId="BackPageCenter1">
    <w:name w:val="Back Page Center1"/>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78491B"/>
    <w:pPr>
      <w:jc w:val="center"/>
    </w:pPr>
  </w:style>
  <w:style w:type="character" w:customStyle="1" w:styleId="HeaderChar9">
    <w:name w:val="Header Char9"/>
    <w:basedOn w:val="DefaultParagraphFont"/>
    <w:uiPriority w:val="99"/>
    <w:rsid w:val="0078491B"/>
    <w:rPr>
      <w:rFonts w:ascii="Arial" w:hAnsi="Arial"/>
      <w:b/>
      <w:bCs/>
      <w:noProof/>
      <w:color w:val="000000"/>
      <w:lang w:val="en-US" w:eastAsia="en-US" w:bidi="ar-SA"/>
    </w:rPr>
  </w:style>
  <w:style w:type="paragraph" w:customStyle="1" w:styleId="Exar9">
    <w:name w:val="Exar9"/>
    <w:basedOn w:val="Footer"/>
    <w:rsid w:val="0078491B"/>
    <w:pPr>
      <w:tabs>
        <w:tab w:val="clear" w:pos="9360"/>
        <w:tab w:val="left" w:pos="720"/>
        <w:tab w:val="right" w:pos="8640"/>
      </w:tabs>
    </w:pPr>
    <w:rPr>
      <w:b/>
      <w:color w:val="2F4D87"/>
    </w:rPr>
  </w:style>
  <w:style w:type="character" w:customStyle="1" w:styleId="Heading1Char12">
    <w:name w:val="Heading 1 Char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0">
    <w:name w:val="FooterCentered10"/>
    <w:basedOn w:val="Footer"/>
    <w:rsid w:val="0078491B"/>
    <w:pPr>
      <w:jc w:val="center"/>
    </w:pPr>
  </w:style>
  <w:style w:type="character" w:customStyle="1" w:styleId="HeaderChar10">
    <w:name w:val="Header Char10"/>
    <w:basedOn w:val="DefaultParagraphFont"/>
    <w:uiPriority w:val="99"/>
    <w:rsid w:val="0078491B"/>
    <w:rPr>
      <w:rFonts w:ascii="Arial" w:hAnsi="Arial"/>
      <w:b/>
      <w:bCs/>
      <w:noProof/>
      <w:color w:val="000000"/>
      <w:lang w:val="en-US" w:eastAsia="en-US" w:bidi="ar-SA"/>
    </w:rPr>
  </w:style>
  <w:style w:type="paragraph" w:customStyle="1" w:styleId="Exar10">
    <w:name w:val="Exar10"/>
    <w:basedOn w:val="Footer"/>
    <w:rsid w:val="0078491B"/>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8">
    <w:name w:val="Body8"/>
    <w:qFormat/>
    <w:rsid w:val="0078491B"/>
    <w:pPr>
      <w:tabs>
        <w:tab w:val="left" w:pos="2700"/>
      </w:tabs>
      <w:jc w:val="both"/>
    </w:pPr>
    <w:rPr>
      <w:szCs w:val="24"/>
    </w:rPr>
  </w:style>
  <w:style w:type="paragraph" w:customStyle="1" w:styleId="Bullet15">
    <w:name w:val="Bullet15"/>
    <w:rsid w:val="0078491B"/>
    <w:pPr>
      <w:tabs>
        <w:tab w:val="left" w:pos="900"/>
      </w:tabs>
      <w:spacing w:before="120" w:line="280" w:lineRule="atLeast"/>
      <w:ind w:left="720" w:hanging="360"/>
    </w:pPr>
  </w:style>
  <w:style w:type="paragraph" w:customStyle="1" w:styleId="Command6">
    <w:name w:val="Command6"/>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78491B"/>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9">
    <w:name w:val="Body9"/>
    <w:qFormat/>
    <w:rsid w:val="0078491B"/>
    <w:pPr>
      <w:tabs>
        <w:tab w:val="left" w:pos="2700"/>
      </w:tabs>
      <w:jc w:val="both"/>
    </w:pPr>
    <w:rPr>
      <w:szCs w:val="24"/>
    </w:rPr>
  </w:style>
  <w:style w:type="paragraph" w:customStyle="1" w:styleId="Bullet16">
    <w:name w:val="Bullet16"/>
    <w:rsid w:val="0078491B"/>
    <w:pPr>
      <w:tabs>
        <w:tab w:val="left" w:pos="900"/>
      </w:tabs>
      <w:spacing w:before="120" w:line="280" w:lineRule="atLeast"/>
      <w:ind w:left="720" w:hanging="360"/>
    </w:pPr>
  </w:style>
  <w:style w:type="paragraph" w:customStyle="1" w:styleId="FooterCentered12">
    <w:name w:val="FooterCentered12"/>
    <w:basedOn w:val="Footer"/>
    <w:rsid w:val="0078491B"/>
    <w:pPr>
      <w:jc w:val="center"/>
    </w:pPr>
  </w:style>
  <w:style w:type="character" w:customStyle="1" w:styleId="HeaderChar12">
    <w:name w:val="Header Char12"/>
    <w:basedOn w:val="DefaultParagraphFont"/>
    <w:uiPriority w:val="99"/>
    <w:rsid w:val="0078491B"/>
    <w:rPr>
      <w:rFonts w:ascii="Arial" w:hAnsi="Arial"/>
      <w:b/>
      <w:bCs/>
      <w:noProof/>
      <w:color w:val="000000"/>
      <w:lang w:val="en-US" w:eastAsia="en-US" w:bidi="ar-SA"/>
    </w:rPr>
  </w:style>
  <w:style w:type="paragraph" w:customStyle="1" w:styleId="Exar12">
    <w:name w:val="Exar12"/>
    <w:basedOn w:val="Footer"/>
    <w:rsid w:val="0078491B"/>
    <w:pPr>
      <w:tabs>
        <w:tab w:val="clear" w:pos="9360"/>
        <w:tab w:val="left" w:pos="720"/>
        <w:tab w:val="right" w:pos="8640"/>
      </w:tabs>
    </w:pPr>
    <w:rPr>
      <w:b/>
      <w:color w:val="2F4D87"/>
    </w:rPr>
  </w:style>
  <w:style w:type="paragraph" w:customStyle="1" w:styleId="Command7">
    <w:name w:val="Command7"/>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78491B"/>
    <w:pPr>
      <w:tabs>
        <w:tab w:val="left" w:pos="2700"/>
      </w:tabs>
      <w:jc w:val="both"/>
    </w:pPr>
    <w:rPr>
      <w:szCs w:val="24"/>
    </w:rPr>
  </w:style>
  <w:style w:type="paragraph" w:customStyle="1" w:styleId="Anchor3">
    <w:name w:val="Anchor3"/>
    <w:rsid w:val="0078491B"/>
    <w:pPr>
      <w:keepNext/>
      <w:tabs>
        <w:tab w:val="left" w:pos="360"/>
      </w:tabs>
      <w:spacing w:before="240"/>
    </w:pPr>
    <w:rPr>
      <w:rFonts w:ascii="Arial" w:hAnsi="Arial"/>
      <w:b/>
      <w:sz w:val="4"/>
      <w:szCs w:val="4"/>
    </w:rPr>
  </w:style>
  <w:style w:type="paragraph" w:customStyle="1" w:styleId="Bullet17">
    <w:name w:val="Bullet17"/>
    <w:rsid w:val="0078491B"/>
    <w:pPr>
      <w:tabs>
        <w:tab w:val="left" w:pos="900"/>
      </w:tabs>
      <w:spacing w:before="120" w:line="280" w:lineRule="atLeast"/>
      <w:ind w:left="720" w:hanging="360"/>
    </w:pPr>
  </w:style>
  <w:style w:type="paragraph" w:customStyle="1" w:styleId="Bullet22">
    <w:name w:val="Bullet22"/>
    <w:rsid w:val="0078491B"/>
    <w:pPr>
      <w:spacing w:before="120"/>
      <w:ind w:left="1440" w:hanging="360"/>
    </w:pPr>
  </w:style>
  <w:style w:type="paragraph" w:customStyle="1" w:styleId="Bullet32">
    <w:name w:val="Bullet32"/>
    <w:rsid w:val="0078491B"/>
    <w:pPr>
      <w:tabs>
        <w:tab w:val="num" w:pos="1800"/>
      </w:tabs>
      <w:spacing w:before="120"/>
      <w:ind w:left="1800" w:hanging="360"/>
    </w:pPr>
  </w:style>
  <w:style w:type="paragraph" w:customStyle="1" w:styleId="Caution2">
    <w:name w:val="Caution2"/>
    <w:basedOn w:val="Normal"/>
    <w:rsid w:val="0078491B"/>
    <w:pPr>
      <w:tabs>
        <w:tab w:val="left" w:pos="936"/>
      </w:tabs>
      <w:ind w:right="864"/>
      <w:jc w:val="both"/>
    </w:pPr>
    <w:rPr>
      <w:rFonts w:ascii="Arial" w:hAnsi="Arial"/>
      <w:b/>
    </w:rPr>
  </w:style>
  <w:style w:type="paragraph" w:customStyle="1" w:styleId="CellBody2">
    <w:name w:val="CellBody2"/>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78491B"/>
    <w:pPr>
      <w:tabs>
        <w:tab w:val="left" w:pos="538"/>
      </w:tabs>
      <w:ind w:left="538" w:hanging="360"/>
    </w:pPr>
    <w:rPr>
      <w:sz w:val="18"/>
      <w:szCs w:val="18"/>
    </w:rPr>
  </w:style>
  <w:style w:type="paragraph" w:customStyle="1" w:styleId="CellHeading2">
    <w:name w:val="CellHeading2"/>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78491B"/>
    <w:pPr>
      <w:ind w:left="360" w:right="432"/>
    </w:pPr>
    <w:rPr>
      <w:sz w:val="18"/>
      <w:szCs w:val="18"/>
    </w:rPr>
  </w:style>
  <w:style w:type="paragraph" w:customStyle="1" w:styleId="Code2">
    <w:name w:val="Code2"/>
    <w:basedOn w:val="Normal"/>
    <w:rsid w:val="0078491B"/>
    <w:pPr>
      <w:tabs>
        <w:tab w:val="left" w:pos="3600"/>
        <w:tab w:val="left" w:pos="5760"/>
      </w:tabs>
    </w:pPr>
    <w:rPr>
      <w:rFonts w:ascii="Courier New" w:hAnsi="Courier New"/>
      <w:sz w:val="18"/>
      <w:szCs w:val="16"/>
    </w:rPr>
  </w:style>
  <w:style w:type="paragraph" w:customStyle="1" w:styleId="Equation2">
    <w:name w:val="Equation2"/>
    <w:rsid w:val="0078491B"/>
    <w:pPr>
      <w:tabs>
        <w:tab w:val="num" w:pos="720"/>
      </w:tabs>
      <w:spacing w:before="240" w:after="240"/>
      <w:ind w:left="864" w:hanging="504"/>
    </w:pPr>
    <w:rPr>
      <w:i/>
    </w:rPr>
  </w:style>
  <w:style w:type="paragraph" w:customStyle="1" w:styleId="Figure2">
    <w:name w:val="Figure2"/>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78491B"/>
    <w:pPr>
      <w:jc w:val="center"/>
    </w:pPr>
    <w:rPr>
      <w:rFonts w:ascii="Arial" w:hAnsi="Arial" w:cs="Helvetica"/>
      <w:sz w:val="16"/>
      <w:szCs w:val="16"/>
    </w:rPr>
  </w:style>
  <w:style w:type="character" w:customStyle="1" w:styleId="FooterChar3">
    <w:name w:val="Footer Char3"/>
    <w:basedOn w:val="DefaultParagraphFont"/>
    <w:uiPriority w:val="99"/>
    <w:rsid w:val="0078491B"/>
    <w:rPr>
      <w:rFonts w:ascii="Arial" w:hAnsi="Arial"/>
      <w:color w:val="000000"/>
      <w:sz w:val="16"/>
      <w:szCs w:val="16"/>
      <w:lang w:val="en-US" w:eastAsia="en-US" w:bidi="ar-SA"/>
    </w:rPr>
  </w:style>
  <w:style w:type="paragraph" w:customStyle="1" w:styleId="Footnote2">
    <w:name w:val="Footnote2"/>
    <w:basedOn w:val="Normal"/>
    <w:rsid w:val="0078491B"/>
    <w:pPr>
      <w:tabs>
        <w:tab w:val="left" w:pos="115"/>
        <w:tab w:val="left" w:pos="288"/>
      </w:tabs>
      <w:ind w:left="2333" w:hanging="173"/>
    </w:pPr>
    <w:rPr>
      <w:sz w:val="15"/>
      <w:szCs w:val="15"/>
    </w:rPr>
  </w:style>
  <w:style w:type="paragraph" w:customStyle="1" w:styleId="GlossTerm2">
    <w:name w:val="GlossTerm2"/>
    <w:basedOn w:val="Normal"/>
    <w:rsid w:val="0078491B"/>
    <w:rPr>
      <w:b/>
    </w:rPr>
  </w:style>
  <w:style w:type="paragraph" w:customStyle="1" w:styleId="HeadingFeature2">
    <w:name w:val="HeadingFeature2"/>
    <w:next w:val="Body"/>
    <w:rsid w:val="0078491B"/>
    <w:pPr>
      <w:spacing w:before="360" w:after="240"/>
    </w:pPr>
    <w:rPr>
      <w:rFonts w:ascii="Arial" w:hAnsi="Arial"/>
      <w:b/>
      <w:color w:val="2F4D87"/>
      <w:sz w:val="24"/>
    </w:rPr>
  </w:style>
  <w:style w:type="paragraph" w:customStyle="1" w:styleId="Indent12">
    <w:name w:val="Indent12"/>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78491B"/>
    <w:pPr>
      <w:tabs>
        <w:tab w:val="left" w:pos="1440"/>
      </w:tabs>
      <w:spacing w:before="120"/>
    </w:pPr>
    <w:rPr>
      <w:b/>
      <w:color w:val="2F4D87"/>
    </w:rPr>
  </w:style>
  <w:style w:type="paragraph" w:customStyle="1" w:styleId="RegisterDef2">
    <w:name w:val="Register Def2"/>
    <w:rsid w:val="0078491B"/>
    <w:pPr>
      <w:tabs>
        <w:tab w:val="center" w:pos="2160"/>
        <w:tab w:val="right" w:pos="6480"/>
      </w:tabs>
      <w:spacing w:before="240" w:after="240"/>
      <w:ind w:left="360"/>
    </w:pPr>
    <w:rPr>
      <w:rFonts w:ascii="Arial" w:hAnsi="Arial"/>
    </w:rPr>
  </w:style>
  <w:style w:type="paragraph" w:customStyle="1" w:styleId="Step22">
    <w:name w:val="Step22"/>
    <w:rsid w:val="0078491B"/>
    <w:pPr>
      <w:tabs>
        <w:tab w:val="left" w:pos="720"/>
        <w:tab w:val="right" w:pos="864"/>
        <w:tab w:val="left" w:pos="1080"/>
      </w:tabs>
      <w:ind w:left="1080" w:hanging="360"/>
    </w:pPr>
    <w:rPr>
      <w:rFonts w:ascii="Arial" w:hAnsi="Arial"/>
      <w:b/>
    </w:rPr>
  </w:style>
  <w:style w:type="paragraph" w:customStyle="1" w:styleId="Step32">
    <w:name w:val="Step32"/>
    <w:rsid w:val="0078491B"/>
    <w:pPr>
      <w:tabs>
        <w:tab w:val="num" w:pos="1440"/>
      </w:tabs>
      <w:ind w:left="1440" w:hanging="180"/>
    </w:pPr>
    <w:rPr>
      <w:rFonts w:ascii="Arial" w:hAnsi="Arial"/>
      <w:b/>
    </w:rPr>
  </w:style>
  <w:style w:type="paragraph" w:customStyle="1" w:styleId="TableFootnote2">
    <w:name w:val="TableFootnote2"/>
    <w:rsid w:val="0078491B"/>
    <w:pPr>
      <w:tabs>
        <w:tab w:val="left" w:pos="1743"/>
        <w:tab w:val="left" w:pos="1930"/>
      </w:tabs>
      <w:spacing w:before="240" w:after="240"/>
      <w:ind w:left="1742" w:hanging="187"/>
    </w:pPr>
    <w:rPr>
      <w:sz w:val="15"/>
      <w:szCs w:val="15"/>
    </w:rPr>
  </w:style>
  <w:style w:type="paragraph" w:customStyle="1" w:styleId="TableTitle2">
    <w:name w:val="TableTitle2"/>
    <w:rsid w:val="0078491B"/>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78491B"/>
    <w:pPr>
      <w:jc w:val="center"/>
    </w:pPr>
  </w:style>
  <w:style w:type="character" w:customStyle="1" w:styleId="Register2">
    <w:name w:val="Register2"/>
    <w:basedOn w:val="DefaultParagraphFont"/>
    <w:rsid w:val="0078491B"/>
    <w:rPr>
      <w:rFonts w:ascii="Arial" w:hAnsi="Arial"/>
      <w:b/>
      <w:sz w:val="20"/>
      <w:szCs w:val="20"/>
    </w:rPr>
  </w:style>
  <w:style w:type="paragraph" w:customStyle="1" w:styleId="HeadingPreface2">
    <w:name w:val="HeadingPreface2"/>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78491B"/>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78491B"/>
    <w:pPr>
      <w:spacing w:before="720" w:after="720" w:line="720" w:lineRule="exact"/>
      <w:ind w:left="432"/>
    </w:pPr>
    <w:rPr>
      <w:rFonts w:ascii="Arial" w:hAnsi="Arial"/>
      <w:b/>
      <w:color w:val="2F4D87"/>
      <w:sz w:val="44"/>
    </w:rPr>
  </w:style>
  <w:style w:type="paragraph" w:customStyle="1" w:styleId="BookTitle22">
    <w:name w:val="BookTitle22"/>
    <w:next w:val="Body"/>
    <w:rsid w:val="0078491B"/>
    <w:pPr>
      <w:spacing w:before="520" w:after="480" w:line="520" w:lineRule="exact"/>
      <w:ind w:left="432"/>
    </w:pPr>
    <w:rPr>
      <w:rFonts w:ascii="Arial" w:hAnsi="Arial"/>
      <w:b/>
      <w:color w:val="2F4D87"/>
      <w:sz w:val="40"/>
    </w:rPr>
  </w:style>
  <w:style w:type="paragraph" w:customStyle="1" w:styleId="DocumentType2">
    <w:name w:val="Document Type2"/>
    <w:rsid w:val="0078491B"/>
    <w:pPr>
      <w:spacing w:before="600" w:after="600" w:line="580" w:lineRule="exact"/>
      <w:ind w:left="432"/>
    </w:pPr>
    <w:rPr>
      <w:rFonts w:ascii="Arial" w:hAnsi="Arial"/>
      <w:b/>
      <w:sz w:val="36"/>
    </w:rPr>
  </w:style>
  <w:style w:type="paragraph" w:customStyle="1" w:styleId="InternalUseCover2">
    <w:name w:val="Internal Use Cover2"/>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78491B"/>
    <w:rPr>
      <w:rFonts w:ascii="Arial" w:hAnsi="Arial"/>
      <w:b/>
      <w:bCs/>
      <w:noProof/>
      <w:color w:val="000000"/>
      <w:lang w:val="en-US" w:eastAsia="en-US" w:bidi="ar-SA"/>
    </w:rPr>
  </w:style>
  <w:style w:type="paragraph" w:customStyle="1" w:styleId="GlossText2">
    <w:name w:val="GlossText2"/>
    <w:basedOn w:val="Normal"/>
    <w:rsid w:val="0078491B"/>
    <w:pPr>
      <w:tabs>
        <w:tab w:val="left" w:pos="1800"/>
      </w:tabs>
      <w:ind w:left="432"/>
    </w:pPr>
  </w:style>
  <w:style w:type="paragraph" w:customStyle="1" w:styleId="Exar13">
    <w:name w:val="Exar13"/>
    <w:basedOn w:val="Footer"/>
    <w:rsid w:val="0078491B"/>
    <w:pPr>
      <w:tabs>
        <w:tab w:val="clear" w:pos="9360"/>
        <w:tab w:val="left" w:pos="720"/>
        <w:tab w:val="right" w:pos="8640"/>
      </w:tabs>
    </w:pPr>
    <w:rPr>
      <w:b/>
      <w:color w:val="2F4D87"/>
    </w:rPr>
  </w:style>
  <w:style w:type="paragraph" w:customStyle="1" w:styleId="CONFIDENTIAL2">
    <w:name w:val="CONFIDENTIAL2"/>
    <w:rsid w:val="0078491B"/>
    <w:pPr>
      <w:jc w:val="right"/>
    </w:pPr>
    <w:rPr>
      <w:rFonts w:ascii="Arial" w:hAnsi="Arial"/>
      <w:b/>
      <w:color w:val="2F4D87"/>
      <w:sz w:val="44"/>
    </w:rPr>
  </w:style>
  <w:style w:type="character" w:customStyle="1" w:styleId="SIGNAL2">
    <w:name w:val="SIGNAL2"/>
    <w:rsid w:val="0078491B"/>
    <w:rPr>
      <w:rFonts w:ascii="Verdana" w:hAnsi="Verdana"/>
      <w:b/>
      <w:smallCaps/>
      <w:color w:val="000000"/>
      <w:sz w:val="20"/>
    </w:rPr>
  </w:style>
  <w:style w:type="paragraph" w:customStyle="1" w:styleId="Notetext2">
    <w:name w:val="Notetext2"/>
    <w:next w:val="Body"/>
    <w:rsid w:val="0078491B"/>
    <w:pPr>
      <w:ind w:left="547" w:right="1080"/>
      <w:jc w:val="both"/>
    </w:pPr>
  </w:style>
  <w:style w:type="paragraph" w:customStyle="1" w:styleId="PageNumbereven2">
    <w:name w:val="Page Number(even)2"/>
    <w:basedOn w:val="Footer"/>
    <w:semiHidden/>
    <w:rsid w:val="0078491B"/>
  </w:style>
  <w:style w:type="paragraph" w:customStyle="1" w:styleId="Headereven2">
    <w:name w:val="Header(even)2"/>
    <w:basedOn w:val="Header"/>
    <w:rsid w:val="0078491B"/>
    <w:pPr>
      <w:tabs>
        <w:tab w:val="clear" w:pos="9270"/>
      </w:tabs>
    </w:pPr>
  </w:style>
  <w:style w:type="paragraph" w:customStyle="1" w:styleId="Footereven2">
    <w:name w:val="Footer(even)2"/>
    <w:basedOn w:val="Footer"/>
    <w:rsid w:val="0078491B"/>
    <w:pPr>
      <w:ind w:right="-90"/>
    </w:pPr>
  </w:style>
  <w:style w:type="paragraph" w:customStyle="1" w:styleId="Glossary2">
    <w:name w:val="Glossary2"/>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78491B"/>
    <w:rPr>
      <w:rFonts w:ascii="Arial" w:hAnsi="Arial"/>
      <w:b/>
      <w:caps/>
      <w:sz w:val="22"/>
      <w:szCs w:val="20"/>
    </w:rPr>
  </w:style>
  <w:style w:type="paragraph" w:customStyle="1" w:styleId="HeaderNumber2">
    <w:name w:val="HeaderNumber2"/>
    <w:rsid w:val="0078491B"/>
    <w:rPr>
      <w:rFonts w:ascii="Arial" w:hAnsi="Arial"/>
      <w:b/>
      <w:color w:val="002B5C"/>
      <w:sz w:val="48"/>
    </w:rPr>
  </w:style>
  <w:style w:type="paragraph" w:customStyle="1" w:styleId="Addendum22">
    <w:name w:val="Addendum22"/>
    <w:next w:val="SpecNo"/>
    <w:rsid w:val="0078491B"/>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78491B"/>
  </w:style>
  <w:style w:type="paragraph" w:customStyle="1" w:styleId="SpecNo20">
    <w:name w:val="SpecNo2"/>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78491B"/>
    <w:pPr>
      <w:spacing w:before="120"/>
      <w:ind w:left="1800" w:hanging="1800"/>
    </w:pPr>
  </w:style>
  <w:style w:type="paragraph" w:customStyle="1" w:styleId="Addendum23">
    <w:name w:val="Addendum+2"/>
    <w:basedOn w:val="Addendum"/>
    <w:next w:val="Body"/>
    <w:rsid w:val="0078491B"/>
    <w:pPr>
      <w:numPr>
        <w:numId w:val="0"/>
      </w:numPr>
      <w:tabs>
        <w:tab w:val="num" w:pos="720"/>
      </w:tabs>
      <w:ind w:left="360" w:hanging="360"/>
    </w:pPr>
    <w:rPr>
      <w:sz w:val="44"/>
    </w:rPr>
  </w:style>
  <w:style w:type="paragraph" w:customStyle="1" w:styleId="DocChangeNo2">
    <w:name w:val="DocChangeNo.+2"/>
    <w:basedOn w:val="DocChangeNo"/>
    <w:rsid w:val="0078491B"/>
    <w:pPr>
      <w:numPr>
        <w:numId w:val="0"/>
      </w:numPr>
      <w:tabs>
        <w:tab w:val="num" w:pos="1260"/>
      </w:tabs>
      <w:ind w:left="1260" w:hanging="1260"/>
    </w:pPr>
  </w:style>
  <w:style w:type="paragraph" w:customStyle="1" w:styleId="DocChangeNo20">
    <w:name w:val="DocChangeNo.2"/>
    <w:next w:val="DocChangeNo0"/>
    <w:rsid w:val="0078491B"/>
    <w:pPr>
      <w:tabs>
        <w:tab w:val="num" w:pos="1260"/>
      </w:tabs>
      <w:spacing w:before="120"/>
      <w:ind w:left="1260" w:hanging="1260"/>
    </w:pPr>
  </w:style>
  <w:style w:type="paragraph" w:customStyle="1" w:styleId="Addendum220">
    <w:name w:val="Addendum2+2"/>
    <w:basedOn w:val="Addendum2"/>
    <w:rsid w:val="0078491B"/>
    <w:rPr>
      <w:sz w:val="32"/>
    </w:rPr>
  </w:style>
  <w:style w:type="paragraph" w:customStyle="1" w:styleId="CellHeadingUnder2">
    <w:name w:val="CellHeadingUnder2"/>
    <w:basedOn w:val="CellHeading"/>
    <w:next w:val="CellBody"/>
    <w:rsid w:val="0078491B"/>
    <w:rPr>
      <w:u w:val="single"/>
    </w:rPr>
  </w:style>
  <w:style w:type="paragraph" w:customStyle="1" w:styleId="CellNoteHeading2">
    <w:name w:val="CellNoteHeading2"/>
    <w:next w:val="CellNote"/>
    <w:rsid w:val="0078491B"/>
    <w:pPr>
      <w:tabs>
        <w:tab w:val="num" w:pos="648"/>
      </w:tabs>
      <w:ind w:left="648" w:hanging="648"/>
    </w:pPr>
    <w:rPr>
      <w:rFonts w:ascii="Arial" w:hAnsi="Arial"/>
      <w:b/>
      <w:szCs w:val="18"/>
    </w:rPr>
  </w:style>
  <w:style w:type="character" w:customStyle="1" w:styleId="Function2">
    <w:name w:val="Function2"/>
    <w:basedOn w:val="DefaultParagraphFont"/>
    <w:rsid w:val="0078491B"/>
    <w:rPr>
      <w:rFonts w:ascii="Courier New" w:hAnsi="Courier New"/>
      <w:b/>
      <w:sz w:val="20"/>
    </w:rPr>
  </w:style>
  <w:style w:type="paragraph" w:customStyle="1" w:styleId="CellHeadingFieldDesc2">
    <w:name w:val="CellHeadingField|Desc2"/>
    <w:rsid w:val="0078491B"/>
    <w:rPr>
      <w:rFonts w:ascii="Arial" w:hAnsi="Arial"/>
      <w:b/>
    </w:rPr>
  </w:style>
  <w:style w:type="character" w:customStyle="1" w:styleId="REGISTERBITFIELD20">
    <w:name w:val="REGISTER|BIT|FIELD2"/>
    <w:basedOn w:val="DefaultParagraphFont"/>
    <w:rsid w:val="0078491B"/>
    <w:rPr>
      <w:rFonts w:ascii="Arial" w:hAnsi="Arial"/>
      <w:b/>
      <w:caps/>
      <w:sz w:val="20"/>
      <w:szCs w:val="20"/>
    </w:rPr>
  </w:style>
  <w:style w:type="paragraph" w:customStyle="1" w:styleId="REGISTERBITFIELDCELL2">
    <w:name w:val="REGISTER|BIT|FIELDCELL2"/>
    <w:basedOn w:val="CellBody"/>
    <w:rsid w:val="0078491B"/>
    <w:rPr>
      <w:rFonts w:ascii="Arial" w:hAnsi="Arial"/>
      <w:b/>
      <w:caps/>
    </w:rPr>
  </w:style>
  <w:style w:type="paragraph" w:customStyle="1" w:styleId="Contents2">
    <w:name w:val="Contents2"/>
    <w:basedOn w:val="Title"/>
    <w:rsid w:val="0078491B"/>
    <w:rPr>
      <w:szCs w:val="40"/>
    </w:rPr>
  </w:style>
  <w:style w:type="paragraph" w:customStyle="1" w:styleId="ExarConfidential2">
    <w:name w:val="Exar Confidential2"/>
    <w:basedOn w:val="Footer"/>
    <w:rsid w:val="0078491B"/>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78491B"/>
    <w:rPr>
      <w:rFonts w:ascii="Arial" w:eastAsiaTheme="minorEastAsia" w:hAnsi="Arial"/>
      <w:b/>
      <w:bCs/>
      <w:color w:val="2F4D87"/>
      <w:sz w:val="16"/>
      <w:szCs w:val="16"/>
      <w:lang w:val="en-US" w:eastAsia="en-US" w:bidi="ar-SA"/>
    </w:rPr>
  </w:style>
  <w:style w:type="table" w:customStyle="1" w:styleId="HifnTable2">
    <w:name w:val="Hifn Table2"/>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78491B"/>
    <w:rPr>
      <w:rFonts w:ascii="Arial" w:hAnsi="Arial"/>
      <w:sz w:val="16"/>
    </w:rPr>
  </w:style>
  <w:style w:type="character" w:customStyle="1" w:styleId="Address2">
    <w:name w:val="Address2"/>
    <w:basedOn w:val="DefaultParagraphFont"/>
    <w:rsid w:val="0078491B"/>
    <w:rPr>
      <w:rFonts w:ascii="Arial" w:hAnsi="Arial"/>
      <w:i/>
      <w:sz w:val="22"/>
    </w:rPr>
  </w:style>
  <w:style w:type="paragraph" w:customStyle="1" w:styleId="Preliminary2">
    <w:name w:val="Preliminary2"/>
    <w:rsid w:val="0078491B"/>
    <w:pPr>
      <w:jc w:val="center"/>
    </w:pPr>
    <w:rPr>
      <w:rFonts w:ascii="Arial" w:hAnsi="Arial"/>
      <w:b/>
      <w:color w:val="002B5C"/>
      <w:sz w:val="16"/>
      <w:szCs w:val="16"/>
    </w:rPr>
  </w:style>
  <w:style w:type="character" w:customStyle="1" w:styleId="PreliminaryChar2">
    <w:name w:val="Preliminary Char2"/>
    <w:basedOn w:val="DefaultParagraphFont"/>
    <w:rsid w:val="0078491B"/>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78491B"/>
    <w:rPr>
      <w:rFonts w:ascii="Tahoma" w:hAnsi="Tahoma" w:cs="Tahoma"/>
      <w:sz w:val="16"/>
      <w:szCs w:val="16"/>
    </w:rPr>
  </w:style>
  <w:style w:type="paragraph" w:customStyle="1" w:styleId="Appendix20">
    <w:name w:val="Appendix2"/>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78491B"/>
  </w:style>
  <w:style w:type="character" w:customStyle="1" w:styleId="CommentSubjectChar3">
    <w:name w:val="Comment Subject Char3"/>
    <w:basedOn w:val="CommentTextChar"/>
    <w:uiPriority w:val="99"/>
    <w:semiHidden/>
    <w:rsid w:val="0078491B"/>
    <w:rPr>
      <w:rFonts w:eastAsiaTheme="minorEastAsia"/>
      <w:b/>
    </w:rPr>
  </w:style>
  <w:style w:type="paragraph" w:customStyle="1" w:styleId="copyright2">
    <w:name w:val="copyright2"/>
    <w:basedOn w:val="Body"/>
    <w:rsid w:val="0078491B"/>
    <w:pPr>
      <w:tabs>
        <w:tab w:val="left" w:pos="9360"/>
      </w:tabs>
    </w:pPr>
    <w:rPr>
      <w:sz w:val="14"/>
      <w:szCs w:val="14"/>
    </w:rPr>
  </w:style>
  <w:style w:type="paragraph" w:customStyle="1" w:styleId="FunctionCall2">
    <w:name w:val="Function Call2"/>
    <w:next w:val="Body"/>
    <w:rsid w:val="0078491B"/>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78491B"/>
    <w:pPr>
      <w:numPr>
        <w:ilvl w:val="0"/>
        <w:numId w:val="0"/>
      </w:numPr>
      <w:tabs>
        <w:tab w:val="num" w:pos="720"/>
        <w:tab w:val="num" w:pos="1440"/>
      </w:tabs>
      <w:ind w:left="720" w:hanging="720"/>
    </w:pPr>
  </w:style>
  <w:style w:type="paragraph" w:customStyle="1" w:styleId="Appendix22">
    <w:name w:val="Appendix 22"/>
    <w:basedOn w:val="Appendix1"/>
    <w:next w:val="Body"/>
    <w:rsid w:val="0078491B"/>
    <w:pPr>
      <w:numPr>
        <w:numId w:val="0"/>
      </w:numPr>
      <w:tabs>
        <w:tab w:val="num" w:pos="918"/>
        <w:tab w:val="num" w:pos="1440"/>
      </w:tabs>
      <w:ind w:left="864" w:hanging="864"/>
    </w:pPr>
  </w:style>
  <w:style w:type="table" w:customStyle="1" w:styleId="HifnParameter2">
    <w:name w:val="Hifn Parameter2"/>
    <w:basedOn w:val="TableNormal"/>
    <w:rsid w:val="0078491B"/>
    <w:rPr>
      <w:sz w:val="18"/>
    </w:rPr>
    <w:tblPr/>
  </w:style>
  <w:style w:type="paragraph" w:customStyle="1" w:styleId="CellHeadingBlue2">
    <w:name w:val="Cell Heading Blue2"/>
    <w:basedOn w:val="CellHeading"/>
    <w:next w:val="Body"/>
    <w:rsid w:val="0078491B"/>
    <w:pPr>
      <w:tabs>
        <w:tab w:val="clear" w:pos="720"/>
      </w:tabs>
    </w:pPr>
    <w:rPr>
      <w:color w:val="2F4D87"/>
      <w:sz w:val="18"/>
    </w:rPr>
  </w:style>
  <w:style w:type="paragraph" w:customStyle="1" w:styleId="ListNumber22">
    <w:name w:val="ListNumber22"/>
    <w:basedOn w:val="Body"/>
    <w:rsid w:val="0078491B"/>
    <w:pPr>
      <w:ind w:left="1440" w:hanging="360"/>
    </w:pPr>
  </w:style>
  <w:style w:type="paragraph" w:customStyle="1" w:styleId="Command8">
    <w:name w:val="Command8"/>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78491B"/>
    <w:rPr>
      <w:rFonts w:ascii="Courier New" w:hAnsi="Courier New" w:cs="Courier New"/>
      <w:color w:val="auto"/>
      <w:kern w:val="0"/>
    </w:rPr>
  </w:style>
  <w:style w:type="character" w:customStyle="1" w:styleId="MessageCommand2">
    <w:name w:val="Message Command2"/>
    <w:basedOn w:val="DefaultParagraphFont"/>
    <w:uiPriority w:val="1"/>
    <w:qFormat/>
    <w:rsid w:val="0078491B"/>
    <w:rPr>
      <w:rFonts w:ascii="Courier New" w:hAnsi="Courier New" w:cs="Courier New"/>
    </w:rPr>
  </w:style>
  <w:style w:type="character" w:customStyle="1" w:styleId="apple-style-span2">
    <w:name w:val="apple-style-span2"/>
    <w:basedOn w:val="DefaultParagraphFont"/>
    <w:rsid w:val="0078491B"/>
  </w:style>
  <w:style w:type="character" w:customStyle="1" w:styleId="apple-converted-space2">
    <w:name w:val="apple-converted-space2"/>
    <w:basedOn w:val="DefaultParagraphFont"/>
    <w:rsid w:val="0078491B"/>
  </w:style>
  <w:style w:type="character" w:customStyle="1" w:styleId="SubtitleChar3">
    <w:name w:val="Subtitle Char3"/>
    <w:basedOn w:val="DefaultParagraphFont"/>
    <w:uiPriority w:val="11"/>
    <w:rsid w:val="0078491B"/>
    <w:rPr>
      <w:color w:val="5A5A5A" w:themeColor="text1" w:themeTint="A5"/>
      <w:spacing w:val="10"/>
    </w:rPr>
  </w:style>
  <w:style w:type="character" w:customStyle="1" w:styleId="QuoteChar3">
    <w:name w:val="Quote Char3"/>
    <w:basedOn w:val="DefaultParagraphFont"/>
    <w:uiPriority w:val="29"/>
    <w:rsid w:val="0078491B"/>
    <w:rPr>
      <w:i/>
      <w:iCs/>
      <w:color w:val="000000" w:themeColor="text1"/>
    </w:rPr>
  </w:style>
  <w:style w:type="character" w:customStyle="1" w:styleId="IntenseQuoteChar3">
    <w:name w:val="Intense Quote Char3"/>
    <w:basedOn w:val="DefaultParagraphFont"/>
    <w:uiPriority w:val="30"/>
    <w:rsid w:val="0078491B"/>
    <w:rPr>
      <w:color w:val="000000" w:themeColor="text1"/>
      <w:shd w:val="clear" w:color="auto" w:fill="F2F2F2" w:themeFill="background1" w:themeFillShade="F2"/>
    </w:rPr>
  </w:style>
  <w:style w:type="character" w:customStyle="1" w:styleId="highlight2">
    <w:name w:val="highlight2"/>
    <w:basedOn w:val="DefaultParagraphFont"/>
    <w:rsid w:val="0078491B"/>
  </w:style>
  <w:style w:type="paragraph" w:customStyle="1" w:styleId="Default2">
    <w:name w:val="Default2"/>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78491B"/>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78491B"/>
    <w:pPr>
      <w:spacing w:before="360"/>
    </w:pPr>
    <w:rPr>
      <w:i/>
      <w:sz w:val="36"/>
    </w:rPr>
  </w:style>
  <w:style w:type="paragraph" w:customStyle="1" w:styleId="Heading2nonumber2">
    <w:name w:val="Heading 2 no number2"/>
    <w:basedOn w:val="Heading2"/>
    <w:next w:val="Body"/>
    <w:rsid w:val="0078491B"/>
    <w:pPr>
      <w:numPr>
        <w:ilvl w:val="0"/>
        <w:numId w:val="0"/>
      </w:numPr>
      <w:suppressLineNumbers/>
      <w:outlineLvl w:val="9"/>
    </w:pPr>
  </w:style>
  <w:style w:type="paragraph" w:customStyle="1" w:styleId="DocumentRevision2">
    <w:name w:val="Document Revision2"/>
    <w:basedOn w:val="Body"/>
    <w:qFormat/>
    <w:rsid w:val="0078491B"/>
    <w:pPr>
      <w:tabs>
        <w:tab w:val="clear" w:pos="2700"/>
        <w:tab w:val="left" w:pos="1440"/>
        <w:tab w:val="left" w:pos="2160"/>
      </w:tabs>
    </w:pPr>
    <w:rPr>
      <w:b/>
      <w:sz w:val="24"/>
    </w:rPr>
  </w:style>
  <w:style w:type="table" w:customStyle="1" w:styleId="ListTable3-Accent112">
    <w:name w:val="List Table 3 - Accent 112"/>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78491B"/>
    <w:rPr>
      <w:rFonts w:ascii="Arial" w:hAnsi="Arial" w:cs="Courier New"/>
      <w:b/>
      <w:sz w:val="20"/>
    </w:rPr>
  </w:style>
  <w:style w:type="paragraph" w:customStyle="1" w:styleId="ImportantNote8">
    <w:name w:val="Important Note8"/>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78491B"/>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78491B"/>
    <w:pPr>
      <w:spacing w:after="200"/>
    </w:pPr>
    <w:rPr>
      <w:lang w:eastAsia="ja-JP"/>
    </w:rPr>
  </w:style>
  <w:style w:type="table" w:customStyle="1" w:styleId="LightList-Accent112">
    <w:name w:val="Light List - Accent 112"/>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78491B"/>
    <w:rPr>
      <w:rFonts w:ascii="Palatino Linotype" w:eastAsia="Palatino Linotype" w:hAnsi="Palatino Linotype"/>
      <w:sz w:val="20"/>
      <w:szCs w:val="20"/>
    </w:rPr>
  </w:style>
  <w:style w:type="paragraph" w:customStyle="1" w:styleId="TableParagraph2">
    <w:name w:val="Table Paragraph2"/>
    <w:basedOn w:val="Normal"/>
    <w:uiPriority w:val="1"/>
    <w:qFormat/>
    <w:rsid w:val="0078491B"/>
    <w:pPr>
      <w:widowControl w:val="0"/>
      <w:spacing w:after="0" w:line="240" w:lineRule="auto"/>
    </w:pPr>
    <w:rPr>
      <w:rFonts w:eastAsiaTheme="minorHAnsi"/>
    </w:rPr>
  </w:style>
  <w:style w:type="character" w:customStyle="1" w:styleId="MessageandCommand2">
    <w:name w:val="Message and Command2"/>
    <w:basedOn w:val="MessagesandCommands"/>
    <w:qFormat/>
    <w:rsid w:val="0078491B"/>
    <w:rPr>
      <w:rFonts w:ascii="Courier New" w:hAnsi="Courier New" w:cs="Courier New"/>
      <w:b w:val="0"/>
      <w:sz w:val="22"/>
    </w:rPr>
  </w:style>
  <w:style w:type="character" w:customStyle="1" w:styleId="BodyText2Char3">
    <w:name w:val="Body Text 2 Char3"/>
    <w:basedOn w:val="DefaultParagraphFont"/>
    <w:semiHidden/>
    <w:rsid w:val="0078491B"/>
  </w:style>
  <w:style w:type="character" w:customStyle="1" w:styleId="BodyText3Char3">
    <w:name w:val="Body Text 3 Char3"/>
    <w:basedOn w:val="DefaultParagraphFont"/>
    <w:semiHidden/>
    <w:rsid w:val="0078491B"/>
    <w:rPr>
      <w:sz w:val="16"/>
      <w:szCs w:val="16"/>
    </w:rPr>
  </w:style>
  <w:style w:type="character" w:customStyle="1" w:styleId="BodyTextIndentChar3">
    <w:name w:val="Body Text Indent Char3"/>
    <w:basedOn w:val="DefaultParagraphFont"/>
    <w:semiHidden/>
    <w:rsid w:val="0078491B"/>
  </w:style>
  <w:style w:type="character" w:customStyle="1" w:styleId="BodyTextFirstIndent2Char3">
    <w:name w:val="Body Text First Indent 2 Char3"/>
    <w:basedOn w:val="BodyTextIndentChar"/>
    <w:semiHidden/>
    <w:rsid w:val="0078491B"/>
  </w:style>
  <w:style w:type="character" w:customStyle="1" w:styleId="BodyTextIndent2Char3">
    <w:name w:val="Body Text Indent 2 Char3"/>
    <w:basedOn w:val="DefaultParagraphFont"/>
    <w:semiHidden/>
    <w:rsid w:val="0078491B"/>
  </w:style>
  <w:style w:type="character" w:customStyle="1" w:styleId="BodyTextIndent3Char3">
    <w:name w:val="Body Text Indent 3 Char3"/>
    <w:basedOn w:val="DefaultParagraphFont"/>
    <w:semiHidden/>
    <w:rsid w:val="0078491B"/>
    <w:rPr>
      <w:sz w:val="16"/>
      <w:szCs w:val="16"/>
    </w:rPr>
  </w:style>
  <w:style w:type="character" w:customStyle="1" w:styleId="E-mailSignatureChar3">
    <w:name w:val="E-mail Signature Char3"/>
    <w:basedOn w:val="DefaultParagraphFont"/>
    <w:semiHidden/>
    <w:rsid w:val="0078491B"/>
  </w:style>
  <w:style w:type="character" w:customStyle="1" w:styleId="HTMLAddressChar3">
    <w:name w:val="HTML Address Char3"/>
    <w:basedOn w:val="DefaultParagraphFont"/>
    <w:semiHidden/>
    <w:rsid w:val="0078491B"/>
    <w:rPr>
      <w:i/>
      <w:iCs/>
    </w:rPr>
  </w:style>
  <w:style w:type="character" w:customStyle="1" w:styleId="MessageHeaderChar3">
    <w:name w:val="Message Header Char3"/>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78491B"/>
    <w:rPr>
      <w:rFonts w:ascii="Consolas" w:hAnsi="Consolas" w:cs="Consolas"/>
      <w:sz w:val="21"/>
      <w:szCs w:val="21"/>
    </w:rPr>
  </w:style>
  <w:style w:type="character" w:customStyle="1" w:styleId="SignatureChar3">
    <w:name w:val="Signature Char3"/>
    <w:basedOn w:val="DefaultParagraphFont"/>
    <w:semiHidden/>
    <w:rsid w:val="0078491B"/>
  </w:style>
  <w:style w:type="paragraph" w:customStyle="1" w:styleId="BackPageCenter2">
    <w:name w:val="Back Page Center2"/>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78491B"/>
    <w:rPr>
      <w:rFonts w:ascii="Arial" w:hAnsi="Arial"/>
      <w:color w:val="000000"/>
      <w:sz w:val="16"/>
      <w:szCs w:val="16"/>
      <w:lang w:val="en-US" w:eastAsia="en-US" w:bidi="ar-SA"/>
    </w:rPr>
  </w:style>
  <w:style w:type="character" w:customStyle="1" w:styleId="TitleChar12">
    <w:name w:val="Title Char1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78491B"/>
    <w:pPr>
      <w:jc w:val="center"/>
    </w:pPr>
  </w:style>
  <w:style w:type="character" w:customStyle="1" w:styleId="HeaderChar14">
    <w:name w:val="Header Char14"/>
    <w:basedOn w:val="DefaultParagraphFont"/>
    <w:uiPriority w:val="99"/>
    <w:rsid w:val="0078491B"/>
    <w:rPr>
      <w:rFonts w:ascii="Arial" w:hAnsi="Arial"/>
      <w:b/>
      <w:bCs/>
      <w:noProof/>
      <w:color w:val="000000"/>
      <w:lang w:val="en-US" w:eastAsia="en-US" w:bidi="ar-SA"/>
    </w:rPr>
  </w:style>
  <w:style w:type="paragraph" w:customStyle="1" w:styleId="Exar14">
    <w:name w:val="Exar14"/>
    <w:basedOn w:val="Footer"/>
    <w:rsid w:val="0078491B"/>
    <w:pPr>
      <w:tabs>
        <w:tab w:val="clear" w:pos="9360"/>
        <w:tab w:val="left" w:pos="720"/>
        <w:tab w:val="right" w:pos="8640"/>
      </w:tabs>
    </w:pPr>
    <w:rPr>
      <w:b/>
      <w:color w:val="2F4D87"/>
    </w:rPr>
  </w:style>
  <w:style w:type="character" w:customStyle="1" w:styleId="NoteHeadingChar2">
    <w:name w:val="Note Heading Char2"/>
    <w:basedOn w:val="DefaultParagraphFont"/>
    <w:rsid w:val="0078491B"/>
    <w:rPr>
      <w:b/>
    </w:rPr>
  </w:style>
  <w:style w:type="character" w:customStyle="1" w:styleId="BalloonTextChar12">
    <w:name w:val="Balloon Text Char12"/>
    <w:basedOn w:val="DefaultParagraphFont"/>
    <w:uiPriority w:val="99"/>
    <w:semiHidden/>
    <w:rsid w:val="0078491B"/>
    <w:rPr>
      <w:rFonts w:ascii="Tahoma" w:hAnsi="Tahoma" w:cs="Tahoma"/>
      <w:sz w:val="16"/>
      <w:szCs w:val="16"/>
    </w:rPr>
  </w:style>
  <w:style w:type="character" w:customStyle="1" w:styleId="ClosingChar2">
    <w:name w:val="Closing Char2"/>
    <w:basedOn w:val="DefaultParagraphFont"/>
    <w:rsid w:val="0078491B"/>
  </w:style>
  <w:style w:type="character" w:customStyle="1" w:styleId="CommentTextChar12">
    <w:name w:val="Comment Text Char12"/>
    <w:basedOn w:val="DefaultParagraphFont"/>
    <w:uiPriority w:val="99"/>
    <w:semiHidden/>
    <w:rsid w:val="0078491B"/>
  </w:style>
  <w:style w:type="character" w:customStyle="1" w:styleId="CommentSubjectChar12">
    <w:name w:val="Comment Subject Char12"/>
    <w:basedOn w:val="CommentTextChar"/>
    <w:uiPriority w:val="99"/>
    <w:semiHidden/>
    <w:rsid w:val="0078491B"/>
    <w:rPr>
      <w:rFonts w:eastAsiaTheme="minorEastAsia"/>
      <w:b/>
    </w:rPr>
  </w:style>
  <w:style w:type="character" w:customStyle="1" w:styleId="DateChar2">
    <w:name w:val="Date Char2"/>
    <w:basedOn w:val="DefaultParagraphFont"/>
    <w:rsid w:val="0078491B"/>
  </w:style>
  <w:style w:type="character" w:customStyle="1" w:styleId="DocumentMapChar2">
    <w:name w:val="Document Map Char2"/>
    <w:basedOn w:val="DefaultParagraphFont"/>
    <w:semiHidden/>
    <w:rsid w:val="0078491B"/>
    <w:rPr>
      <w:rFonts w:ascii="Tahoma" w:hAnsi="Tahoma" w:cs="Tahoma"/>
      <w:shd w:val="clear" w:color="auto" w:fill="000080"/>
    </w:rPr>
  </w:style>
  <w:style w:type="character" w:customStyle="1" w:styleId="EndnoteTextChar2">
    <w:name w:val="Endnote Text Char2"/>
    <w:basedOn w:val="DefaultParagraphFont"/>
    <w:semiHidden/>
    <w:rsid w:val="0078491B"/>
  </w:style>
  <w:style w:type="character" w:customStyle="1" w:styleId="FootnoteTextChar2">
    <w:name w:val="Footnote Text Char2"/>
    <w:basedOn w:val="DefaultParagraphFont"/>
    <w:semiHidden/>
    <w:rsid w:val="0078491B"/>
  </w:style>
  <w:style w:type="character" w:customStyle="1" w:styleId="MacroTextChar2">
    <w:name w:val="Macro Text Char2"/>
    <w:basedOn w:val="DefaultParagraphFont"/>
    <w:semiHidden/>
    <w:rsid w:val="0078491B"/>
    <w:rPr>
      <w:rFonts w:ascii="Courier New" w:hAnsi="Courier New" w:cs="Courier New"/>
      <w:color w:val="000000"/>
    </w:rPr>
  </w:style>
  <w:style w:type="character" w:customStyle="1" w:styleId="HTMLPreformattedChar12">
    <w:name w:val="HTML Preformatted Char12"/>
    <w:basedOn w:val="DefaultParagraphFont"/>
    <w:uiPriority w:val="99"/>
    <w:rsid w:val="0078491B"/>
    <w:rPr>
      <w:rFonts w:ascii="Courier New" w:hAnsi="Courier New" w:cs="Courier New"/>
      <w:color w:val="auto"/>
      <w:kern w:val="0"/>
    </w:rPr>
  </w:style>
  <w:style w:type="character" w:customStyle="1" w:styleId="SubtitleChar12">
    <w:name w:val="Subtitle Char12"/>
    <w:basedOn w:val="DefaultParagraphFont"/>
    <w:uiPriority w:val="11"/>
    <w:rsid w:val="0078491B"/>
    <w:rPr>
      <w:color w:val="5A5A5A" w:themeColor="text1" w:themeTint="A5"/>
      <w:spacing w:val="10"/>
    </w:rPr>
  </w:style>
  <w:style w:type="character" w:customStyle="1" w:styleId="QuoteChar12">
    <w:name w:val="Quote Char12"/>
    <w:basedOn w:val="DefaultParagraphFont"/>
    <w:uiPriority w:val="29"/>
    <w:rsid w:val="0078491B"/>
    <w:rPr>
      <w:i/>
      <w:iCs/>
      <w:color w:val="000000" w:themeColor="text1"/>
    </w:rPr>
  </w:style>
  <w:style w:type="character" w:customStyle="1" w:styleId="IntenseQuoteChar12">
    <w:name w:val="Intense Quote Char12"/>
    <w:basedOn w:val="DefaultParagraphFont"/>
    <w:uiPriority w:val="30"/>
    <w:rsid w:val="0078491B"/>
    <w:rPr>
      <w:color w:val="000000" w:themeColor="text1"/>
      <w:shd w:val="clear" w:color="auto" w:fill="F2F2F2" w:themeFill="background1" w:themeFillShade="F2"/>
    </w:rPr>
  </w:style>
  <w:style w:type="character" w:customStyle="1" w:styleId="BodyTextChar12">
    <w:name w:val="Body Text Char12"/>
    <w:basedOn w:val="DefaultParagraphFont"/>
    <w:rsid w:val="0078491B"/>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78491B"/>
    <w:rPr>
      <w:rFonts w:eastAsiaTheme="minorEastAsia"/>
    </w:rPr>
  </w:style>
  <w:style w:type="character" w:customStyle="1" w:styleId="MessageHeaderChar12">
    <w:name w:val="Message Header Char12"/>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2">
    <w:name w:val="FooterCentered22"/>
    <w:basedOn w:val="Footer"/>
    <w:rsid w:val="0078491B"/>
    <w:pPr>
      <w:jc w:val="center"/>
    </w:pPr>
  </w:style>
  <w:style w:type="character" w:customStyle="1" w:styleId="HeaderChar22">
    <w:name w:val="Header Char22"/>
    <w:basedOn w:val="DefaultParagraphFont"/>
    <w:uiPriority w:val="99"/>
    <w:rsid w:val="0078491B"/>
    <w:rPr>
      <w:rFonts w:ascii="Arial" w:hAnsi="Arial"/>
      <w:b/>
      <w:bCs/>
      <w:noProof/>
      <w:color w:val="000000"/>
      <w:lang w:val="en-US" w:eastAsia="en-US" w:bidi="ar-SA"/>
    </w:rPr>
  </w:style>
  <w:style w:type="paragraph" w:customStyle="1" w:styleId="Exar22">
    <w:name w:val="Exar22"/>
    <w:basedOn w:val="Footer"/>
    <w:rsid w:val="0078491B"/>
    <w:pPr>
      <w:tabs>
        <w:tab w:val="clear" w:pos="9360"/>
        <w:tab w:val="left" w:pos="720"/>
        <w:tab w:val="right" w:pos="8640"/>
      </w:tabs>
    </w:pPr>
    <w:rPr>
      <w:b/>
      <w:color w:val="2F4D87"/>
    </w:rPr>
  </w:style>
  <w:style w:type="paragraph" w:customStyle="1" w:styleId="Command11">
    <w:name w:val="Command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78491B"/>
    <w:pPr>
      <w:tabs>
        <w:tab w:val="left" w:pos="2700"/>
      </w:tabs>
      <w:jc w:val="both"/>
    </w:pPr>
    <w:rPr>
      <w:szCs w:val="24"/>
    </w:rPr>
  </w:style>
  <w:style w:type="paragraph" w:customStyle="1" w:styleId="FooterCentered32">
    <w:name w:val="FooterCentered32"/>
    <w:basedOn w:val="Footer"/>
    <w:rsid w:val="0078491B"/>
    <w:pPr>
      <w:jc w:val="center"/>
    </w:pPr>
  </w:style>
  <w:style w:type="character" w:customStyle="1" w:styleId="HeaderChar32">
    <w:name w:val="Header Char32"/>
    <w:basedOn w:val="DefaultParagraphFont"/>
    <w:uiPriority w:val="99"/>
    <w:rsid w:val="0078491B"/>
    <w:rPr>
      <w:rFonts w:ascii="Arial" w:hAnsi="Arial"/>
      <w:b/>
      <w:bCs/>
      <w:noProof/>
      <w:color w:val="000000"/>
      <w:lang w:val="en-US" w:eastAsia="en-US" w:bidi="ar-SA"/>
    </w:rPr>
  </w:style>
  <w:style w:type="paragraph" w:customStyle="1" w:styleId="Exar32">
    <w:name w:val="Exar32"/>
    <w:basedOn w:val="Footer"/>
    <w:rsid w:val="0078491B"/>
    <w:pPr>
      <w:tabs>
        <w:tab w:val="clear" w:pos="9360"/>
        <w:tab w:val="left" w:pos="720"/>
        <w:tab w:val="right" w:pos="8640"/>
      </w:tabs>
    </w:pPr>
    <w:rPr>
      <w:b/>
      <w:color w:val="2F4D87"/>
    </w:rPr>
  </w:style>
  <w:style w:type="paragraph" w:customStyle="1" w:styleId="ImportantNote22">
    <w:name w:val="Important Note2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2">
    <w:name w:val="Body22"/>
    <w:qFormat/>
    <w:rsid w:val="0078491B"/>
    <w:pPr>
      <w:tabs>
        <w:tab w:val="left" w:pos="2700"/>
      </w:tabs>
      <w:jc w:val="both"/>
    </w:pPr>
    <w:rPr>
      <w:szCs w:val="24"/>
    </w:rPr>
  </w:style>
  <w:style w:type="paragraph" w:customStyle="1" w:styleId="Bullet111">
    <w:name w:val="Bullet111"/>
    <w:rsid w:val="0078491B"/>
    <w:pPr>
      <w:tabs>
        <w:tab w:val="left" w:pos="900"/>
      </w:tabs>
      <w:spacing w:before="120" w:line="280" w:lineRule="atLeast"/>
      <w:ind w:left="720" w:hanging="360"/>
    </w:pPr>
  </w:style>
  <w:style w:type="paragraph" w:customStyle="1" w:styleId="FooterCentered42">
    <w:name w:val="FooterCentered42"/>
    <w:basedOn w:val="Footer"/>
    <w:rsid w:val="0078491B"/>
    <w:pPr>
      <w:jc w:val="center"/>
    </w:pPr>
  </w:style>
  <w:style w:type="character" w:customStyle="1" w:styleId="HeaderChar42">
    <w:name w:val="Header Char42"/>
    <w:basedOn w:val="DefaultParagraphFont"/>
    <w:uiPriority w:val="99"/>
    <w:rsid w:val="0078491B"/>
    <w:rPr>
      <w:rFonts w:ascii="Arial" w:hAnsi="Arial"/>
      <w:b/>
      <w:bCs/>
      <w:noProof/>
      <w:color w:val="000000"/>
      <w:lang w:val="en-US" w:eastAsia="en-US" w:bidi="ar-SA"/>
    </w:rPr>
  </w:style>
  <w:style w:type="paragraph" w:customStyle="1" w:styleId="Exar42">
    <w:name w:val="Exar42"/>
    <w:basedOn w:val="Footer"/>
    <w:rsid w:val="0078491B"/>
    <w:pPr>
      <w:tabs>
        <w:tab w:val="clear" w:pos="9360"/>
        <w:tab w:val="left" w:pos="720"/>
        <w:tab w:val="right" w:pos="8640"/>
      </w:tabs>
    </w:pPr>
    <w:rPr>
      <w:b/>
      <w:color w:val="2F4D87"/>
    </w:rPr>
  </w:style>
  <w:style w:type="paragraph" w:customStyle="1" w:styleId="Command21">
    <w:name w:val="Command2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78491B"/>
    <w:rPr>
      <w:rFonts w:ascii="Arial" w:hAnsi="Arial" w:cs="Courier New"/>
      <w:b/>
      <w:sz w:val="20"/>
    </w:rPr>
  </w:style>
  <w:style w:type="character" w:customStyle="1" w:styleId="Heading1Char51">
    <w:name w:val="Heading 1 Char5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78491B"/>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78491B"/>
    <w:pPr>
      <w:tabs>
        <w:tab w:val="left" w:pos="2700"/>
      </w:tabs>
      <w:jc w:val="both"/>
    </w:pPr>
    <w:rPr>
      <w:szCs w:val="24"/>
    </w:rPr>
  </w:style>
  <w:style w:type="paragraph" w:customStyle="1" w:styleId="ImportantNote31">
    <w:name w:val="Important Note3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
    <w:name w:val="Body41"/>
    <w:qFormat/>
    <w:rsid w:val="0078491B"/>
    <w:pPr>
      <w:tabs>
        <w:tab w:val="left" w:pos="2700"/>
      </w:tabs>
      <w:jc w:val="both"/>
    </w:pPr>
    <w:rPr>
      <w:szCs w:val="24"/>
    </w:rPr>
  </w:style>
  <w:style w:type="paragraph" w:customStyle="1" w:styleId="Anchor12">
    <w:name w:val="Anchor12"/>
    <w:rsid w:val="0078491B"/>
    <w:pPr>
      <w:keepNext/>
      <w:tabs>
        <w:tab w:val="left" w:pos="360"/>
      </w:tabs>
      <w:spacing w:before="240"/>
    </w:pPr>
    <w:rPr>
      <w:rFonts w:ascii="Arial" w:hAnsi="Arial"/>
      <w:b/>
      <w:sz w:val="4"/>
      <w:szCs w:val="4"/>
    </w:rPr>
  </w:style>
  <w:style w:type="paragraph" w:customStyle="1" w:styleId="FooterCentered51">
    <w:name w:val="FooterCentered51"/>
    <w:basedOn w:val="Footer"/>
    <w:rsid w:val="0078491B"/>
    <w:pPr>
      <w:jc w:val="center"/>
    </w:pPr>
  </w:style>
  <w:style w:type="character" w:customStyle="1" w:styleId="HeaderChar51">
    <w:name w:val="Header Char51"/>
    <w:basedOn w:val="DefaultParagraphFont"/>
    <w:uiPriority w:val="99"/>
    <w:rsid w:val="0078491B"/>
    <w:rPr>
      <w:rFonts w:ascii="Arial" w:hAnsi="Arial"/>
      <w:b/>
      <w:bCs/>
      <w:noProof/>
      <w:color w:val="000000"/>
      <w:lang w:val="en-US" w:eastAsia="en-US" w:bidi="ar-SA"/>
    </w:rPr>
  </w:style>
  <w:style w:type="paragraph" w:customStyle="1" w:styleId="Exar51">
    <w:name w:val="Exar51"/>
    <w:basedOn w:val="Footer"/>
    <w:rsid w:val="0078491B"/>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78491B"/>
    <w:rPr>
      <w:rFonts w:ascii="Arial" w:hAnsi="Arial" w:cs="Courier New"/>
      <w:b/>
      <w:sz w:val="20"/>
    </w:rPr>
  </w:style>
  <w:style w:type="paragraph" w:customStyle="1" w:styleId="ImportantNote41">
    <w:name w:val="Important Note4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
    <w:name w:val="Body51"/>
    <w:qFormat/>
    <w:rsid w:val="0078491B"/>
    <w:pPr>
      <w:tabs>
        <w:tab w:val="left" w:pos="2700"/>
      </w:tabs>
      <w:jc w:val="both"/>
    </w:pPr>
    <w:rPr>
      <w:szCs w:val="24"/>
    </w:rPr>
  </w:style>
  <w:style w:type="paragraph" w:customStyle="1" w:styleId="Bullet121">
    <w:name w:val="Bullet121"/>
    <w:rsid w:val="0078491B"/>
    <w:pPr>
      <w:tabs>
        <w:tab w:val="left" w:pos="900"/>
      </w:tabs>
      <w:spacing w:before="120" w:line="280" w:lineRule="atLeast"/>
      <w:ind w:left="720" w:hanging="360"/>
    </w:pPr>
  </w:style>
  <w:style w:type="paragraph" w:customStyle="1" w:styleId="Command31">
    <w:name w:val="Command3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78491B"/>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1">
    <w:name w:val="Body61"/>
    <w:qFormat/>
    <w:rsid w:val="0078491B"/>
    <w:pPr>
      <w:tabs>
        <w:tab w:val="left" w:pos="2700"/>
      </w:tabs>
      <w:jc w:val="both"/>
    </w:pPr>
    <w:rPr>
      <w:szCs w:val="24"/>
    </w:rPr>
  </w:style>
  <w:style w:type="paragraph" w:customStyle="1" w:styleId="Bullet131">
    <w:name w:val="Bullet131"/>
    <w:rsid w:val="0078491B"/>
    <w:pPr>
      <w:tabs>
        <w:tab w:val="left" w:pos="900"/>
      </w:tabs>
      <w:spacing w:before="120" w:line="280" w:lineRule="atLeast"/>
      <w:ind w:left="720" w:hanging="360"/>
    </w:pPr>
  </w:style>
  <w:style w:type="paragraph" w:customStyle="1" w:styleId="FooterCentered61">
    <w:name w:val="FooterCentered61"/>
    <w:basedOn w:val="Footer"/>
    <w:rsid w:val="0078491B"/>
    <w:pPr>
      <w:jc w:val="center"/>
    </w:pPr>
  </w:style>
  <w:style w:type="character" w:customStyle="1" w:styleId="HeaderChar61">
    <w:name w:val="Header Char61"/>
    <w:basedOn w:val="DefaultParagraphFont"/>
    <w:uiPriority w:val="99"/>
    <w:rsid w:val="0078491B"/>
    <w:rPr>
      <w:rFonts w:ascii="Arial" w:hAnsi="Arial"/>
      <w:b/>
      <w:bCs/>
      <w:noProof/>
      <w:color w:val="000000"/>
      <w:lang w:val="en-US" w:eastAsia="en-US" w:bidi="ar-SA"/>
    </w:rPr>
  </w:style>
  <w:style w:type="paragraph" w:customStyle="1" w:styleId="Exar61">
    <w:name w:val="Exar61"/>
    <w:basedOn w:val="Footer"/>
    <w:rsid w:val="0078491B"/>
    <w:pPr>
      <w:tabs>
        <w:tab w:val="clear" w:pos="9360"/>
        <w:tab w:val="left" w:pos="720"/>
        <w:tab w:val="right" w:pos="8640"/>
      </w:tabs>
    </w:pPr>
    <w:rPr>
      <w:b/>
      <w:color w:val="2F4D87"/>
    </w:rPr>
  </w:style>
  <w:style w:type="paragraph" w:customStyle="1" w:styleId="Command41">
    <w:name w:val="Command4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1">
    <w:name w:val="FooterCentered71"/>
    <w:basedOn w:val="Footer"/>
    <w:rsid w:val="0078491B"/>
    <w:pPr>
      <w:jc w:val="center"/>
    </w:pPr>
  </w:style>
  <w:style w:type="character" w:customStyle="1" w:styleId="HeaderChar71">
    <w:name w:val="Header Char71"/>
    <w:basedOn w:val="DefaultParagraphFont"/>
    <w:uiPriority w:val="99"/>
    <w:rsid w:val="0078491B"/>
    <w:rPr>
      <w:rFonts w:ascii="Arial" w:hAnsi="Arial"/>
      <w:b/>
      <w:bCs/>
      <w:noProof/>
      <w:color w:val="000000"/>
      <w:lang w:val="en-US" w:eastAsia="en-US" w:bidi="ar-SA"/>
    </w:rPr>
  </w:style>
  <w:style w:type="paragraph" w:customStyle="1" w:styleId="Exar71">
    <w:name w:val="Exar71"/>
    <w:basedOn w:val="Footer"/>
    <w:rsid w:val="0078491B"/>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78491B"/>
    <w:pPr>
      <w:tabs>
        <w:tab w:val="left" w:pos="2700"/>
      </w:tabs>
      <w:jc w:val="both"/>
    </w:pPr>
    <w:rPr>
      <w:szCs w:val="24"/>
    </w:rPr>
  </w:style>
  <w:style w:type="paragraph" w:customStyle="1" w:styleId="Anchor21">
    <w:name w:val="Anchor21"/>
    <w:rsid w:val="0078491B"/>
    <w:pPr>
      <w:keepNext/>
      <w:tabs>
        <w:tab w:val="left" w:pos="360"/>
      </w:tabs>
      <w:spacing w:before="240"/>
    </w:pPr>
    <w:rPr>
      <w:rFonts w:ascii="Arial" w:hAnsi="Arial"/>
      <w:b/>
      <w:sz w:val="4"/>
      <w:szCs w:val="4"/>
    </w:rPr>
  </w:style>
  <w:style w:type="paragraph" w:customStyle="1" w:styleId="Bullet141">
    <w:name w:val="Bullet141"/>
    <w:rsid w:val="0078491B"/>
    <w:pPr>
      <w:tabs>
        <w:tab w:val="left" w:pos="900"/>
      </w:tabs>
      <w:spacing w:before="120" w:line="280" w:lineRule="atLeast"/>
      <w:ind w:left="720" w:hanging="360"/>
    </w:pPr>
  </w:style>
  <w:style w:type="paragraph" w:customStyle="1" w:styleId="Bullet211">
    <w:name w:val="Bullet211"/>
    <w:rsid w:val="0078491B"/>
    <w:pPr>
      <w:spacing w:before="120"/>
      <w:ind w:left="1440" w:hanging="360"/>
    </w:pPr>
  </w:style>
  <w:style w:type="paragraph" w:customStyle="1" w:styleId="Bullet311">
    <w:name w:val="Bullet311"/>
    <w:rsid w:val="0078491B"/>
    <w:pPr>
      <w:tabs>
        <w:tab w:val="num" w:pos="1800"/>
      </w:tabs>
      <w:spacing w:before="120"/>
      <w:ind w:left="1800" w:hanging="360"/>
    </w:pPr>
  </w:style>
  <w:style w:type="paragraph" w:customStyle="1" w:styleId="Caution11">
    <w:name w:val="Caution11"/>
    <w:basedOn w:val="Normal"/>
    <w:rsid w:val="0078491B"/>
    <w:pPr>
      <w:tabs>
        <w:tab w:val="left" w:pos="936"/>
      </w:tabs>
      <w:ind w:right="864"/>
      <w:jc w:val="both"/>
    </w:pPr>
    <w:rPr>
      <w:rFonts w:ascii="Arial" w:hAnsi="Arial"/>
      <w:b/>
    </w:rPr>
  </w:style>
  <w:style w:type="paragraph" w:customStyle="1" w:styleId="CellBody11">
    <w:name w:val="CellBody11"/>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78491B"/>
    <w:pPr>
      <w:tabs>
        <w:tab w:val="left" w:pos="538"/>
      </w:tabs>
      <w:ind w:left="538" w:hanging="360"/>
    </w:pPr>
    <w:rPr>
      <w:sz w:val="18"/>
      <w:szCs w:val="18"/>
    </w:rPr>
  </w:style>
  <w:style w:type="paragraph" w:customStyle="1" w:styleId="CellHeading11">
    <w:name w:val="CellHeading11"/>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78491B"/>
    <w:pPr>
      <w:ind w:left="360" w:right="432"/>
    </w:pPr>
    <w:rPr>
      <w:sz w:val="18"/>
      <w:szCs w:val="18"/>
    </w:rPr>
  </w:style>
  <w:style w:type="paragraph" w:customStyle="1" w:styleId="Code11">
    <w:name w:val="Code11"/>
    <w:basedOn w:val="Normal"/>
    <w:rsid w:val="0078491B"/>
    <w:pPr>
      <w:tabs>
        <w:tab w:val="left" w:pos="3600"/>
        <w:tab w:val="left" w:pos="5760"/>
      </w:tabs>
    </w:pPr>
    <w:rPr>
      <w:rFonts w:ascii="Courier New" w:hAnsi="Courier New"/>
      <w:sz w:val="18"/>
      <w:szCs w:val="16"/>
    </w:rPr>
  </w:style>
  <w:style w:type="paragraph" w:customStyle="1" w:styleId="Equation11">
    <w:name w:val="Equation11"/>
    <w:rsid w:val="0078491B"/>
    <w:pPr>
      <w:tabs>
        <w:tab w:val="num" w:pos="720"/>
      </w:tabs>
      <w:spacing w:before="240" w:after="240"/>
      <w:ind w:left="864" w:hanging="504"/>
    </w:pPr>
    <w:rPr>
      <w:i/>
    </w:rPr>
  </w:style>
  <w:style w:type="paragraph" w:customStyle="1" w:styleId="Figure11">
    <w:name w:val="Figure11"/>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78491B"/>
    <w:pPr>
      <w:jc w:val="center"/>
    </w:pPr>
    <w:rPr>
      <w:rFonts w:ascii="Arial" w:hAnsi="Arial" w:cs="Helvetica"/>
      <w:sz w:val="16"/>
      <w:szCs w:val="16"/>
    </w:rPr>
  </w:style>
  <w:style w:type="character" w:customStyle="1" w:styleId="FooterChar21">
    <w:name w:val="Footer Char21"/>
    <w:basedOn w:val="DefaultParagraphFont"/>
    <w:uiPriority w:val="99"/>
    <w:rsid w:val="0078491B"/>
    <w:rPr>
      <w:rFonts w:ascii="Arial" w:hAnsi="Arial"/>
      <w:color w:val="000000"/>
      <w:sz w:val="16"/>
      <w:szCs w:val="16"/>
      <w:lang w:val="en-US" w:eastAsia="en-US" w:bidi="ar-SA"/>
    </w:rPr>
  </w:style>
  <w:style w:type="paragraph" w:customStyle="1" w:styleId="Footnote11">
    <w:name w:val="Footnote11"/>
    <w:basedOn w:val="Normal"/>
    <w:rsid w:val="0078491B"/>
    <w:pPr>
      <w:tabs>
        <w:tab w:val="left" w:pos="115"/>
        <w:tab w:val="left" w:pos="288"/>
      </w:tabs>
      <w:ind w:left="2333" w:hanging="173"/>
    </w:pPr>
    <w:rPr>
      <w:sz w:val="15"/>
      <w:szCs w:val="15"/>
    </w:rPr>
  </w:style>
  <w:style w:type="paragraph" w:customStyle="1" w:styleId="GlossTerm11">
    <w:name w:val="GlossTerm11"/>
    <w:basedOn w:val="Normal"/>
    <w:rsid w:val="0078491B"/>
    <w:rPr>
      <w:b/>
    </w:rPr>
  </w:style>
  <w:style w:type="paragraph" w:customStyle="1" w:styleId="HeadingFeature11">
    <w:name w:val="HeadingFeature11"/>
    <w:next w:val="Body"/>
    <w:rsid w:val="0078491B"/>
    <w:pPr>
      <w:spacing w:before="360" w:after="240"/>
    </w:pPr>
    <w:rPr>
      <w:rFonts w:ascii="Arial" w:hAnsi="Arial"/>
      <w:b/>
      <w:color w:val="2F4D87"/>
      <w:sz w:val="24"/>
    </w:rPr>
  </w:style>
  <w:style w:type="paragraph" w:customStyle="1" w:styleId="Indent111">
    <w:name w:val="Indent111"/>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78491B"/>
    <w:pPr>
      <w:tabs>
        <w:tab w:val="left" w:pos="1440"/>
      </w:tabs>
      <w:spacing w:before="120"/>
    </w:pPr>
    <w:rPr>
      <w:b/>
      <w:color w:val="2F4D87"/>
    </w:rPr>
  </w:style>
  <w:style w:type="paragraph" w:customStyle="1" w:styleId="RegisterDef11">
    <w:name w:val="Register Def11"/>
    <w:rsid w:val="0078491B"/>
    <w:pPr>
      <w:tabs>
        <w:tab w:val="center" w:pos="2160"/>
        <w:tab w:val="right" w:pos="6480"/>
      </w:tabs>
      <w:spacing w:before="240" w:after="240"/>
      <w:ind w:left="360"/>
    </w:pPr>
    <w:rPr>
      <w:rFonts w:ascii="Arial" w:hAnsi="Arial"/>
    </w:rPr>
  </w:style>
  <w:style w:type="paragraph" w:customStyle="1" w:styleId="Step211">
    <w:name w:val="Step211"/>
    <w:rsid w:val="0078491B"/>
    <w:pPr>
      <w:tabs>
        <w:tab w:val="left" w:pos="720"/>
        <w:tab w:val="right" w:pos="864"/>
        <w:tab w:val="left" w:pos="1080"/>
      </w:tabs>
      <w:ind w:left="1080" w:hanging="360"/>
    </w:pPr>
    <w:rPr>
      <w:rFonts w:ascii="Arial" w:hAnsi="Arial"/>
      <w:b/>
    </w:rPr>
  </w:style>
  <w:style w:type="paragraph" w:customStyle="1" w:styleId="Step311">
    <w:name w:val="Step311"/>
    <w:rsid w:val="0078491B"/>
    <w:pPr>
      <w:tabs>
        <w:tab w:val="num" w:pos="1440"/>
      </w:tabs>
      <w:ind w:left="1440" w:hanging="180"/>
    </w:pPr>
    <w:rPr>
      <w:rFonts w:ascii="Arial" w:hAnsi="Arial"/>
      <w:b/>
    </w:rPr>
  </w:style>
  <w:style w:type="paragraph" w:customStyle="1" w:styleId="TableFootnote11">
    <w:name w:val="TableFootnote11"/>
    <w:rsid w:val="0078491B"/>
    <w:pPr>
      <w:tabs>
        <w:tab w:val="left" w:pos="1743"/>
        <w:tab w:val="left" w:pos="1930"/>
      </w:tabs>
      <w:spacing w:before="240" w:after="240"/>
      <w:ind w:left="1742" w:hanging="187"/>
    </w:pPr>
    <w:rPr>
      <w:sz w:val="15"/>
      <w:szCs w:val="15"/>
    </w:rPr>
  </w:style>
  <w:style w:type="paragraph" w:customStyle="1" w:styleId="TableTitle11">
    <w:name w:val="TableTitle11"/>
    <w:rsid w:val="0078491B"/>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78491B"/>
    <w:pPr>
      <w:jc w:val="center"/>
    </w:pPr>
  </w:style>
  <w:style w:type="character" w:customStyle="1" w:styleId="Register11">
    <w:name w:val="Register11"/>
    <w:basedOn w:val="DefaultParagraphFont"/>
    <w:rsid w:val="0078491B"/>
    <w:rPr>
      <w:rFonts w:ascii="Arial" w:hAnsi="Arial"/>
      <w:b/>
      <w:sz w:val="20"/>
      <w:szCs w:val="20"/>
    </w:rPr>
  </w:style>
  <w:style w:type="paragraph" w:customStyle="1" w:styleId="HeadingPreface11">
    <w:name w:val="HeadingPreface11"/>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78491B"/>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78491B"/>
    <w:pPr>
      <w:spacing w:before="720" w:after="720" w:line="720" w:lineRule="exact"/>
      <w:ind w:left="432"/>
    </w:pPr>
    <w:rPr>
      <w:rFonts w:ascii="Arial" w:hAnsi="Arial"/>
      <w:b/>
      <w:color w:val="2F4D87"/>
      <w:sz w:val="44"/>
    </w:rPr>
  </w:style>
  <w:style w:type="paragraph" w:customStyle="1" w:styleId="BookTitle211">
    <w:name w:val="BookTitle211"/>
    <w:next w:val="Body"/>
    <w:rsid w:val="0078491B"/>
    <w:pPr>
      <w:spacing w:before="520" w:after="480" w:line="520" w:lineRule="exact"/>
      <w:ind w:left="432"/>
    </w:pPr>
    <w:rPr>
      <w:rFonts w:ascii="Arial" w:hAnsi="Arial"/>
      <w:b/>
      <w:color w:val="2F4D87"/>
      <w:sz w:val="40"/>
    </w:rPr>
  </w:style>
  <w:style w:type="paragraph" w:customStyle="1" w:styleId="DocumentType11">
    <w:name w:val="Document Type11"/>
    <w:rsid w:val="0078491B"/>
    <w:pPr>
      <w:spacing w:before="600" w:after="600" w:line="580" w:lineRule="exact"/>
      <w:ind w:left="432"/>
    </w:pPr>
    <w:rPr>
      <w:rFonts w:ascii="Arial" w:hAnsi="Arial"/>
      <w:b/>
      <w:sz w:val="36"/>
    </w:rPr>
  </w:style>
  <w:style w:type="paragraph" w:customStyle="1" w:styleId="InternalUseCover11">
    <w:name w:val="Internal Use Cover11"/>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78491B"/>
    <w:rPr>
      <w:rFonts w:ascii="Arial" w:hAnsi="Arial"/>
      <w:b/>
      <w:bCs/>
      <w:noProof/>
      <w:color w:val="000000"/>
      <w:lang w:val="en-US" w:eastAsia="en-US" w:bidi="ar-SA"/>
    </w:rPr>
  </w:style>
  <w:style w:type="paragraph" w:customStyle="1" w:styleId="GlossText11">
    <w:name w:val="GlossText11"/>
    <w:basedOn w:val="Normal"/>
    <w:rsid w:val="0078491B"/>
    <w:pPr>
      <w:tabs>
        <w:tab w:val="left" w:pos="1800"/>
      </w:tabs>
      <w:ind w:left="432"/>
    </w:pPr>
  </w:style>
  <w:style w:type="paragraph" w:customStyle="1" w:styleId="Exar81">
    <w:name w:val="Exar81"/>
    <w:basedOn w:val="Footer"/>
    <w:rsid w:val="0078491B"/>
    <w:pPr>
      <w:tabs>
        <w:tab w:val="clear" w:pos="9360"/>
        <w:tab w:val="left" w:pos="720"/>
        <w:tab w:val="right" w:pos="8640"/>
      </w:tabs>
    </w:pPr>
    <w:rPr>
      <w:b/>
      <w:color w:val="2F4D87"/>
    </w:rPr>
  </w:style>
  <w:style w:type="paragraph" w:customStyle="1" w:styleId="CONFIDENTIAL11">
    <w:name w:val="CONFIDENTIAL11"/>
    <w:rsid w:val="0078491B"/>
    <w:pPr>
      <w:jc w:val="right"/>
    </w:pPr>
    <w:rPr>
      <w:rFonts w:ascii="Arial" w:hAnsi="Arial"/>
      <w:b/>
      <w:color w:val="2F4D87"/>
      <w:sz w:val="44"/>
    </w:rPr>
  </w:style>
  <w:style w:type="character" w:customStyle="1" w:styleId="SIGNAL11">
    <w:name w:val="SIGNAL11"/>
    <w:rsid w:val="0078491B"/>
    <w:rPr>
      <w:rFonts w:ascii="Verdana" w:hAnsi="Verdana"/>
      <w:b/>
      <w:smallCaps/>
      <w:color w:val="000000"/>
      <w:sz w:val="20"/>
    </w:rPr>
  </w:style>
  <w:style w:type="paragraph" w:customStyle="1" w:styleId="Notetext11">
    <w:name w:val="Notetext11"/>
    <w:next w:val="Body"/>
    <w:rsid w:val="0078491B"/>
    <w:pPr>
      <w:ind w:left="547" w:right="1080"/>
      <w:jc w:val="both"/>
    </w:pPr>
  </w:style>
  <w:style w:type="paragraph" w:customStyle="1" w:styleId="PageNumbereven11">
    <w:name w:val="Page Number(even)11"/>
    <w:basedOn w:val="Footer"/>
    <w:semiHidden/>
    <w:rsid w:val="0078491B"/>
  </w:style>
  <w:style w:type="paragraph" w:customStyle="1" w:styleId="Headereven11">
    <w:name w:val="Header(even)11"/>
    <w:basedOn w:val="Header"/>
    <w:rsid w:val="0078491B"/>
    <w:pPr>
      <w:tabs>
        <w:tab w:val="clear" w:pos="9270"/>
      </w:tabs>
    </w:pPr>
  </w:style>
  <w:style w:type="paragraph" w:customStyle="1" w:styleId="Footereven11">
    <w:name w:val="Footer(even)11"/>
    <w:basedOn w:val="Footer"/>
    <w:rsid w:val="0078491B"/>
    <w:pPr>
      <w:ind w:right="-90"/>
    </w:pPr>
  </w:style>
  <w:style w:type="paragraph" w:customStyle="1" w:styleId="Glossary11">
    <w:name w:val="Glossary11"/>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78491B"/>
    <w:rPr>
      <w:rFonts w:ascii="Arial" w:hAnsi="Arial"/>
      <w:b/>
      <w:caps/>
      <w:sz w:val="22"/>
      <w:szCs w:val="20"/>
    </w:rPr>
  </w:style>
  <w:style w:type="paragraph" w:customStyle="1" w:styleId="HeaderNumber11">
    <w:name w:val="HeaderNumber11"/>
    <w:rsid w:val="0078491B"/>
    <w:rPr>
      <w:rFonts w:ascii="Arial" w:hAnsi="Arial"/>
      <w:b/>
      <w:color w:val="002B5C"/>
      <w:sz w:val="48"/>
    </w:rPr>
  </w:style>
  <w:style w:type="paragraph" w:customStyle="1" w:styleId="Addendum211">
    <w:name w:val="Addendum211"/>
    <w:next w:val="SpecNo"/>
    <w:rsid w:val="0078491B"/>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78491B"/>
  </w:style>
  <w:style w:type="paragraph" w:customStyle="1" w:styleId="SpecNo110">
    <w:name w:val="SpecNo11"/>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78491B"/>
    <w:pPr>
      <w:spacing w:before="120"/>
      <w:ind w:left="1800" w:hanging="1800"/>
    </w:pPr>
  </w:style>
  <w:style w:type="paragraph" w:customStyle="1" w:styleId="Addendum112">
    <w:name w:val="Addendum+11"/>
    <w:basedOn w:val="Addendum"/>
    <w:next w:val="Body"/>
    <w:rsid w:val="0078491B"/>
    <w:pPr>
      <w:numPr>
        <w:numId w:val="0"/>
      </w:numPr>
      <w:tabs>
        <w:tab w:val="num" w:pos="720"/>
      </w:tabs>
      <w:ind w:left="360" w:hanging="360"/>
    </w:pPr>
    <w:rPr>
      <w:sz w:val="44"/>
    </w:rPr>
  </w:style>
  <w:style w:type="paragraph" w:customStyle="1" w:styleId="DocChangeNo11">
    <w:name w:val="DocChangeNo.+11"/>
    <w:basedOn w:val="DocChangeNo"/>
    <w:rsid w:val="0078491B"/>
    <w:pPr>
      <w:numPr>
        <w:numId w:val="0"/>
      </w:numPr>
      <w:tabs>
        <w:tab w:val="num" w:pos="1260"/>
      </w:tabs>
      <w:ind w:left="1260" w:hanging="1260"/>
    </w:pPr>
  </w:style>
  <w:style w:type="paragraph" w:customStyle="1" w:styleId="DocChangeNo110">
    <w:name w:val="DocChangeNo.11"/>
    <w:next w:val="DocChangeNo0"/>
    <w:rsid w:val="0078491B"/>
    <w:pPr>
      <w:tabs>
        <w:tab w:val="num" w:pos="1260"/>
      </w:tabs>
      <w:spacing w:before="120"/>
      <w:ind w:left="1260" w:hanging="1260"/>
    </w:pPr>
  </w:style>
  <w:style w:type="paragraph" w:customStyle="1" w:styleId="Addendum2110">
    <w:name w:val="Addendum2+11"/>
    <w:basedOn w:val="Addendum2"/>
    <w:rsid w:val="0078491B"/>
    <w:rPr>
      <w:sz w:val="32"/>
    </w:rPr>
  </w:style>
  <w:style w:type="paragraph" w:customStyle="1" w:styleId="CellHeadingUnder11">
    <w:name w:val="CellHeadingUnder11"/>
    <w:basedOn w:val="CellHeading"/>
    <w:next w:val="CellBody"/>
    <w:rsid w:val="0078491B"/>
    <w:rPr>
      <w:u w:val="single"/>
    </w:rPr>
  </w:style>
  <w:style w:type="paragraph" w:customStyle="1" w:styleId="CellNoteHeading11">
    <w:name w:val="CellNoteHeading11"/>
    <w:next w:val="CellNote"/>
    <w:rsid w:val="0078491B"/>
    <w:pPr>
      <w:tabs>
        <w:tab w:val="num" w:pos="648"/>
      </w:tabs>
      <w:ind w:left="648" w:hanging="648"/>
    </w:pPr>
    <w:rPr>
      <w:rFonts w:ascii="Arial" w:hAnsi="Arial"/>
      <w:b/>
      <w:szCs w:val="18"/>
    </w:rPr>
  </w:style>
  <w:style w:type="character" w:customStyle="1" w:styleId="Function11">
    <w:name w:val="Function11"/>
    <w:basedOn w:val="DefaultParagraphFont"/>
    <w:rsid w:val="0078491B"/>
    <w:rPr>
      <w:rFonts w:ascii="Courier New" w:hAnsi="Courier New"/>
      <w:b/>
      <w:sz w:val="20"/>
    </w:rPr>
  </w:style>
  <w:style w:type="paragraph" w:customStyle="1" w:styleId="CellHeadingFieldDesc11">
    <w:name w:val="CellHeadingField|Desc11"/>
    <w:rsid w:val="0078491B"/>
    <w:rPr>
      <w:rFonts w:ascii="Arial" w:hAnsi="Arial"/>
      <w:b/>
    </w:rPr>
  </w:style>
  <w:style w:type="character" w:customStyle="1" w:styleId="REGISTERBITFIELD110">
    <w:name w:val="REGISTER|BIT|FIELD11"/>
    <w:basedOn w:val="DefaultParagraphFont"/>
    <w:rsid w:val="0078491B"/>
    <w:rPr>
      <w:rFonts w:ascii="Arial" w:hAnsi="Arial"/>
      <w:b/>
      <w:caps/>
      <w:sz w:val="20"/>
      <w:szCs w:val="20"/>
    </w:rPr>
  </w:style>
  <w:style w:type="paragraph" w:customStyle="1" w:styleId="REGISTERBITFIELDCELL11">
    <w:name w:val="REGISTER|BIT|FIELDCELL11"/>
    <w:basedOn w:val="CellBody"/>
    <w:rsid w:val="0078491B"/>
    <w:rPr>
      <w:rFonts w:ascii="Arial" w:hAnsi="Arial"/>
      <w:b/>
      <w:caps/>
    </w:rPr>
  </w:style>
  <w:style w:type="paragraph" w:customStyle="1" w:styleId="Contents11">
    <w:name w:val="Contents11"/>
    <w:basedOn w:val="Title"/>
    <w:rsid w:val="0078491B"/>
    <w:rPr>
      <w:szCs w:val="40"/>
    </w:rPr>
  </w:style>
  <w:style w:type="paragraph" w:customStyle="1" w:styleId="ExarConfidential11">
    <w:name w:val="Exar Confidential11"/>
    <w:basedOn w:val="Footer"/>
    <w:rsid w:val="0078491B"/>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78491B"/>
    <w:rPr>
      <w:rFonts w:ascii="Arial" w:eastAsiaTheme="minorEastAsia" w:hAnsi="Arial"/>
      <w:b/>
      <w:bCs/>
      <w:color w:val="2F4D87"/>
      <w:sz w:val="16"/>
      <w:szCs w:val="16"/>
      <w:lang w:val="en-US" w:eastAsia="en-US" w:bidi="ar-SA"/>
    </w:rPr>
  </w:style>
  <w:style w:type="table" w:customStyle="1" w:styleId="HifnTable11">
    <w:name w:val="Hifn Table11"/>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78491B"/>
    <w:rPr>
      <w:rFonts w:ascii="Arial" w:hAnsi="Arial"/>
      <w:sz w:val="16"/>
    </w:rPr>
  </w:style>
  <w:style w:type="character" w:customStyle="1" w:styleId="Address11">
    <w:name w:val="Address11"/>
    <w:basedOn w:val="DefaultParagraphFont"/>
    <w:rsid w:val="0078491B"/>
    <w:rPr>
      <w:rFonts w:ascii="Arial" w:hAnsi="Arial"/>
      <w:i/>
      <w:sz w:val="22"/>
    </w:rPr>
  </w:style>
  <w:style w:type="paragraph" w:customStyle="1" w:styleId="Preliminary11">
    <w:name w:val="Preliminary11"/>
    <w:rsid w:val="0078491B"/>
    <w:pPr>
      <w:jc w:val="center"/>
    </w:pPr>
    <w:rPr>
      <w:rFonts w:ascii="Arial" w:hAnsi="Arial"/>
      <w:b/>
      <w:color w:val="002B5C"/>
      <w:sz w:val="16"/>
      <w:szCs w:val="16"/>
    </w:rPr>
  </w:style>
  <w:style w:type="character" w:customStyle="1" w:styleId="PreliminaryChar11">
    <w:name w:val="Preliminary Char11"/>
    <w:basedOn w:val="DefaultParagraphFont"/>
    <w:rsid w:val="0078491B"/>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78491B"/>
    <w:rPr>
      <w:rFonts w:ascii="Tahoma" w:hAnsi="Tahoma" w:cs="Tahoma"/>
      <w:sz w:val="16"/>
      <w:szCs w:val="16"/>
    </w:rPr>
  </w:style>
  <w:style w:type="paragraph" w:customStyle="1" w:styleId="Appendix110">
    <w:name w:val="Appendix11"/>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78491B"/>
  </w:style>
  <w:style w:type="character" w:customStyle="1" w:styleId="CommentSubjectChar21">
    <w:name w:val="Comment Subject Char21"/>
    <w:basedOn w:val="CommentTextChar"/>
    <w:uiPriority w:val="99"/>
    <w:semiHidden/>
    <w:rsid w:val="0078491B"/>
    <w:rPr>
      <w:rFonts w:eastAsiaTheme="minorEastAsia"/>
      <w:b/>
    </w:rPr>
  </w:style>
  <w:style w:type="paragraph" w:customStyle="1" w:styleId="copyright11">
    <w:name w:val="copyright11"/>
    <w:basedOn w:val="Body"/>
    <w:rsid w:val="0078491B"/>
    <w:pPr>
      <w:tabs>
        <w:tab w:val="left" w:pos="9360"/>
      </w:tabs>
    </w:pPr>
    <w:rPr>
      <w:sz w:val="14"/>
      <w:szCs w:val="14"/>
    </w:rPr>
  </w:style>
  <w:style w:type="paragraph" w:customStyle="1" w:styleId="FunctionCall11">
    <w:name w:val="Function Call11"/>
    <w:next w:val="Body"/>
    <w:rsid w:val="0078491B"/>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78491B"/>
    <w:pPr>
      <w:numPr>
        <w:ilvl w:val="0"/>
        <w:numId w:val="0"/>
      </w:numPr>
      <w:tabs>
        <w:tab w:val="num" w:pos="720"/>
        <w:tab w:val="num" w:pos="1440"/>
      </w:tabs>
      <w:ind w:left="720" w:hanging="720"/>
    </w:pPr>
  </w:style>
  <w:style w:type="paragraph" w:customStyle="1" w:styleId="Appendix211">
    <w:name w:val="Appendix 211"/>
    <w:basedOn w:val="Appendix1"/>
    <w:next w:val="Body"/>
    <w:rsid w:val="0078491B"/>
    <w:pPr>
      <w:numPr>
        <w:numId w:val="0"/>
      </w:numPr>
      <w:tabs>
        <w:tab w:val="num" w:pos="918"/>
        <w:tab w:val="num" w:pos="1440"/>
      </w:tabs>
      <w:ind w:left="864" w:hanging="864"/>
    </w:pPr>
  </w:style>
  <w:style w:type="table" w:customStyle="1" w:styleId="HifnParameter11">
    <w:name w:val="Hifn Parameter11"/>
    <w:basedOn w:val="TableNormal"/>
    <w:rsid w:val="0078491B"/>
    <w:rPr>
      <w:sz w:val="18"/>
    </w:rPr>
    <w:tblPr/>
  </w:style>
  <w:style w:type="paragraph" w:customStyle="1" w:styleId="CellHeadingBlue11">
    <w:name w:val="Cell Heading Blue11"/>
    <w:basedOn w:val="CellHeading"/>
    <w:next w:val="Body"/>
    <w:rsid w:val="0078491B"/>
    <w:pPr>
      <w:tabs>
        <w:tab w:val="clear" w:pos="720"/>
      </w:tabs>
    </w:pPr>
    <w:rPr>
      <w:color w:val="2F4D87"/>
      <w:sz w:val="18"/>
    </w:rPr>
  </w:style>
  <w:style w:type="paragraph" w:customStyle="1" w:styleId="ListNumber211">
    <w:name w:val="ListNumber211"/>
    <w:basedOn w:val="Body"/>
    <w:rsid w:val="0078491B"/>
    <w:pPr>
      <w:ind w:left="1440" w:hanging="360"/>
    </w:pPr>
  </w:style>
  <w:style w:type="paragraph" w:customStyle="1" w:styleId="Command51">
    <w:name w:val="Command5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78491B"/>
    <w:rPr>
      <w:rFonts w:ascii="Courier New" w:hAnsi="Courier New" w:cs="Courier New"/>
      <w:color w:val="auto"/>
      <w:kern w:val="0"/>
    </w:rPr>
  </w:style>
  <w:style w:type="character" w:customStyle="1" w:styleId="MessageCommand11">
    <w:name w:val="Message Command11"/>
    <w:basedOn w:val="DefaultParagraphFont"/>
    <w:uiPriority w:val="1"/>
    <w:qFormat/>
    <w:rsid w:val="0078491B"/>
    <w:rPr>
      <w:rFonts w:ascii="Courier New" w:hAnsi="Courier New" w:cs="Courier New"/>
    </w:rPr>
  </w:style>
  <w:style w:type="character" w:customStyle="1" w:styleId="apple-style-span11">
    <w:name w:val="apple-style-span11"/>
    <w:basedOn w:val="DefaultParagraphFont"/>
    <w:rsid w:val="0078491B"/>
  </w:style>
  <w:style w:type="character" w:customStyle="1" w:styleId="apple-converted-space11">
    <w:name w:val="apple-converted-space11"/>
    <w:basedOn w:val="DefaultParagraphFont"/>
    <w:rsid w:val="0078491B"/>
  </w:style>
  <w:style w:type="character" w:customStyle="1" w:styleId="SubtitleChar21">
    <w:name w:val="Subtitle Char21"/>
    <w:basedOn w:val="DefaultParagraphFont"/>
    <w:uiPriority w:val="11"/>
    <w:rsid w:val="0078491B"/>
    <w:rPr>
      <w:color w:val="5A5A5A" w:themeColor="text1" w:themeTint="A5"/>
      <w:spacing w:val="10"/>
    </w:rPr>
  </w:style>
  <w:style w:type="character" w:customStyle="1" w:styleId="QuoteChar21">
    <w:name w:val="Quote Char21"/>
    <w:basedOn w:val="DefaultParagraphFont"/>
    <w:uiPriority w:val="29"/>
    <w:rsid w:val="0078491B"/>
    <w:rPr>
      <w:i/>
      <w:iCs/>
      <w:color w:val="000000" w:themeColor="text1"/>
    </w:rPr>
  </w:style>
  <w:style w:type="character" w:customStyle="1" w:styleId="IntenseQuoteChar21">
    <w:name w:val="Intense Quote Char21"/>
    <w:basedOn w:val="DefaultParagraphFont"/>
    <w:uiPriority w:val="30"/>
    <w:rsid w:val="0078491B"/>
    <w:rPr>
      <w:color w:val="000000" w:themeColor="text1"/>
      <w:shd w:val="clear" w:color="auto" w:fill="F2F2F2" w:themeFill="background1" w:themeFillShade="F2"/>
    </w:rPr>
  </w:style>
  <w:style w:type="character" w:customStyle="1" w:styleId="highlight11">
    <w:name w:val="highlight11"/>
    <w:basedOn w:val="DefaultParagraphFont"/>
    <w:rsid w:val="0078491B"/>
  </w:style>
  <w:style w:type="paragraph" w:customStyle="1" w:styleId="Default11">
    <w:name w:val="Default11"/>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78491B"/>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78491B"/>
    <w:pPr>
      <w:spacing w:before="360"/>
    </w:pPr>
    <w:rPr>
      <w:i/>
      <w:sz w:val="36"/>
    </w:rPr>
  </w:style>
  <w:style w:type="paragraph" w:customStyle="1" w:styleId="Heading2nonumber11">
    <w:name w:val="Heading 2 no number11"/>
    <w:basedOn w:val="Heading2"/>
    <w:next w:val="Body"/>
    <w:rsid w:val="0078491B"/>
    <w:pPr>
      <w:numPr>
        <w:ilvl w:val="0"/>
        <w:numId w:val="0"/>
      </w:numPr>
      <w:suppressLineNumbers/>
      <w:outlineLvl w:val="9"/>
    </w:pPr>
  </w:style>
  <w:style w:type="paragraph" w:customStyle="1" w:styleId="DocumentRevision11">
    <w:name w:val="Document Revision11"/>
    <w:basedOn w:val="Body"/>
    <w:qFormat/>
    <w:rsid w:val="0078491B"/>
    <w:pPr>
      <w:tabs>
        <w:tab w:val="clear" w:pos="2700"/>
        <w:tab w:val="left" w:pos="1440"/>
        <w:tab w:val="left" w:pos="2160"/>
      </w:tabs>
    </w:pPr>
    <w:rPr>
      <w:b/>
      <w:sz w:val="24"/>
    </w:rPr>
  </w:style>
  <w:style w:type="table" w:customStyle="1" w:styleId="ListTable3-Accent1111">
    <w:name w:val="List Table 3 - Accent 1111"/>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78491B"/>
    <w:rPr>
      <w:rFonts w:ascii="Arial" w:hAnsi="Arial" w:cs="Courier New"/>
      <w:b/>
      <w:sz w:val="20"/>
    </w:rPr>
  </w:style>
  <w:style w:type="paragraph" w:customStyle="1" w:styleId="ImportantNote61">
    <w:name w:val="Important Note6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78491B"/>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78491B"/>
    <w:pPr>
      <w:spacing w:after="200"/>
    </w:pPr>
    <w:rPr>
      <w:lang w:eastAsia="ja-JP"/>
    </w:rPr>
  </w:style>
  <w:style w:type="table" w:customStyle="1" w:styleId="LightList-Accent1111">
    <w:name w:val="Light List - Accent 1111"/>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78491B"/>
    <w:rPr>
      <w:rFonts w:ascii="Palatino Linotype" w:eastAsia="Palatino Linotype" w:hAnsi="Palatino Linotype"/>
      <w:sz w:val="20"/>
      <w:szCs w:val="20"/>
    </w:rPr>
  </w:style>
  <w:style w:type="paragraph" w:customStyle="1" w:styleId="TableParagraph11">
    <w:name w:val="Table Paragraph11"/>
    <w:basedOn w:val="Normal"/>
    <w:uiPriority w:val="1"/>
    <w:qFormat/>
    <w:rsid w:val="0078491B"/>
    <w:pPr>
      <w:widowControl w:val="0"/>
      <w:spacing w:after="0" w:line="240" w:lineRule="auto"/>
    </w:pPr>
    <w:rPr>
      <w:rFonts w:eastAsiaTheme="minorHAnsi"/>
    </w:rPr>
  </w:style>
  <w:style w:type="character" w:customStyle="1" w:styleId="MessageandCommand11">
    <w:name w:val="Message and Command11"/>
    <w:basedOn w:val="MessagesandCommands"/>
    <w:qFormat/>
    <w:rsid w:val="0078491B"/>
    <w:rPr>
      <w:rFonts w:ascii="Courier New" w:hAnsi="Courier New" w:cs="Courier New"/>
      <w:b w:val="0"/>
      <w:sz w:val="22"/>
    </w:rPr>
  </w:style>
  <w:style w:type="character" w:customStyle="1" w:styleId="BodyText2Char21">
    <w:name w:val="Body Text 2 Char21"/>
    <w:basedOn w:val="DefaultParagraphFont"/>
    <w:semiHidden/>
    <w:rsid w:val="0078491B"/>
  </w:style>
  <w:style w:type="character" w:customStyle="1" w:styleId="BodyText3Char21">
    <w:name w:val="Body Text 3 Char21"/>
    <w:basedOn w:val="DefaultParagraphFont"/>
    <w:semiHidden/>
    <w:rsid w:val="0078491B"/>
    <w:rPr>
      <w:sz w:val="16"/>
      <w:szCs w:val="16"/>
    </w:rPr>
  </w:style>
  <w:style w:type="character" w:customStyle="1" w:styleId="BodyTextIndentChar21">
    <w:name w:val="Body Text Indent Char21"/>
    <w:basedOn w:val="DefaultParagraphFont"/>
    <w:semiHidden/>
    <w:rsid w:val="0078491B"/>
  </w:style>
  <w:style w:type="character" w:customStyle="1" w:styleId="BodyTextFirstIndent2Char21">
    <w:name w:val="Body Text First Indent 2 Char21"/>
    <w:basedOn w:val="BodyTextIndentChar"/>
    <w:semiHidden/>
    <w:rsid w:val="0078491B"/>
  </w:style>
  <w:style w:type="character" w:customStyle="1" w:styleId="BodyTextIndent2Char21">
    <w:name w:val="Body Text Indent 2 Char21"/>
    <w:basedOn w:val="DefaultParagraphFont"/>
    <w:semiHidden/>
    <w:rsid w:val="0078491B"/>
  </w:style>
  <w:style w:type="character" w:customStyle="1" w:styleId="BodyTextIndent3Char21">
    <w:name w:val="Body Text Indent 3 Char21"/>
    <w:basedOn w:val="DefaultParagraphFont"/>
    <w:semiHidden/>
    <w:rsid w:val="0078491B"/>
    <w:rPr>
      <w:sz w:val="16"/>
      <w:szCs w:val="16"/>
    </w:rPr>
  </w:style>
  <w:style w:type="character" w:customStyle="1" w:styleId="E-mailSignatureChar21">
    <w:name w:val="E-mail Signature Char21"/>
    <w:basedOn w:val="DefaultParagraphFont"/>
    <w:semiHidden/>
    <w:rsid w:val="0078491B"/>
  </w:style>
  <w:style w:type="character" w:customStyle="1" w:styleId="HTMLAddressChar21">
    <w:name w:val="HTML Address Char21"/>
    <w:basedOn w:val="DefaultParagraphFont"/>
    <w:semiHidden/>
    <w:rsid w:val="0078491B"/>
    <w:rPr>
      <w:i/>
      <w:iCs/>
    </w:rPr>
  </w:style>
  <w:style w:type="character" w:customStyle="1" w:styleId="MessageHeaderChar21">
    <w:name w:val="Message Header Char21"/>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78491B"/>
    <w:rPr>
      <w:rFonts w:ascii="Consolas" w:hAnsi="Consolas" w:cs="Consolas"/>
      <w:sz w:val="21"/>
      <w:szCs w:val="21"/>
    </w:rPr>
  </w:style>
  <w:style w:type="character" w:customStyle="1" w:styleId="SignatureChar21">
    <w:name w:val="Signature Char21"/>
    <w:basedOn w:val="DefaultParagraphFont"/>
    <w:semiHidden/>
    <w:rsid w:val="0078491B"/>
  </w:style>
  <w:style w:type="paragraph" w:customStyle="1" w:styleId="BackPageCenter11">
    <w:name w:val="Back Page Center11"/>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78491B"/>
    <w:pPr>
      <w:jc w:val="center"/>
    </w:pPr>
  </w:style>
  <w:style w:type="character" w:customStyle="1" w:styleId="HeaderChar91">
    <w:name w:val="Header Char91"/>
    <w:basedOn w:val="DefaultParagraphFont"/>
    <w:uiPriority w:val="99"/>
    <w:rsid w:val="0078491B"/>
    <w:rPr>
      <w:rFonts w:ascii="Arial" w:hAnsi="Arial"/>
      <w:b/>
      <w:bCs/>
      <w:noProof/>
      <w:color w:val="000000"/>
      <w:lang w:val="en-US" w:eastAsia="en-US" w:bidi="ar-SA"/>
    </w:rPr>
  </w:style>
  <w:style w:type="paragraph" w:customStyle="1" w:styleId="Exar91">
    <w:name w:val="Exar91"/>
    <w:basedOn w:val="Footer"/>
    <w:rsid w:val="0078491B"/>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5">
    <w:name w:val="FooterCentered15"/>
    <w:basedOn w:val="Footer"/>
    <w:rsid w:val="0078491B"/>
    <w:pPr>
      <w:jc w:val="center"/>
    </w:pPr>
  </w:style>
  <w:style w:type="character" w:customStyle="1" w:styleId="HeaderChar15">
    <w:name w:val="Header Char15"/>
    <w:basedOn w:val="DefaultParagraphFont"/>
    <w:uiPriority w:val="99"/>
    <w:rsid w:val="0078491B"/>
    <w:rPr>
      <w:rFonts w:ascii="Arial" w:hAnsi="Arial"/>
      <w:b/>
      <w:bCs/>
      <w:noProof/>
      <w:color w:val="000000"/>
      <w:lang w:val="en-US" w:eastAsia="en-US" w:bidi="ar-SA"/>
    </w:rPr>
  </w:style>
  <w:style w:type="paragraph" w:customStyle="1" w:styleId="Exar15">
    <w:name w:val="Exar15"/>
    <w:basedOn w:val="Footer"/>
    <w:rsid w:val="0078491B"/>
    <w:pPr>
      <w:tabs>
        <w:tab w:val="clear" w:pos="9360"/>
        <w:tab w:val="left" w:pos="720"/>
        <w:tab w:val="right" w:pos="8640"/>
      </w:tabs>
    </w:pPr>
    <w:rPr>
      <w:b/>
      <w:color w:val="2F4D87"/>
    </w:rPr>
  </w:style>
  <w:style w:type="paragraph" w:customStyle="1" w:styleId="Command9">
    <w:name w:val="Command9"/>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78491B"/>
    <w:pPr>
      <w:tabs>
        <w:tab w:val="left" w:pos="2700"/>
      </w:tabs>
      <w:jc w:val="both"/>
    </w:pPr>
    <w:rPr>
      <w:szCs w:val="24"/>
    </w:rPr>
  </w:style>
  <w:style w:type="paragraph" w:customStyle="1" w:styleId="FooterCentered16">
    <w:name w:val="FooterCentered16"/>
    <w:basedOn w:val="Footer"/>
    <w:rsid w:val="0078491B"/>
    <w:pPr>
      <w:jc w:val="center"/>
    </w:pPr>
  </w:style>
  <w:style w:type="character" w:customStyle="1" w:styleId="HeaderChar16">
    <w:name w:val="Header Char16"/>
    <w:basedOn w:val="DefaultParagraphFont"/>
    <w:uiPriority w:val="99"/>
    <w:rsid w:val="0078491B"/>
    <w:rPr>
      <w:rFonts w:ascii="Arial" w:hAnsi="Arial"/>
      <w:b/>
      <w:bCs/>
      <w:noProof/>
      <w:color w:val="000000"/>
      <w:lang w:val="en-US" w:eastAsia="en-US" w:bidi="ar-SA"/>
    </w:rPr>
  </w:style>
  <w:style w:type="paragraph" w:customStyle="1" w:styleId="Exar16">
    <w:name w:val="Exar16"/>
    <w:basedOn w:val="Footer"/>
    <w:rsid w:val="0078491B"/>
    <w:pPr>
      <w:tabs>
        <w:tab w:val="clear" w:pos="9360"/>
        <w:tab w:val="left" w:pos="720"/>
        <w:tab w:val="right" w:pos="8640"/>
      </w:tabs>
    </w:pPr>
    <w:rPr>
      <w:b/>
      <w:color w:val="2F4D87"/>
    </w:rPr>
  </w:style>
  <w:style w:type="paragraph" w:customStyle="1" w:styleId="ImportantNote10">
    <w:name w:val="Important Note10"/>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14">
    <w:name w:val="Body14"/>
    <w:qFormat/>
    <w:rsid w:val="0078491B"/>
    <w:pPr>
      <w:tabs>
        <w:tab w:val="left" w:pos="2700"/>
      </w:tabs>
      <w:jc w:val="both"/>
    </w:pPr>
    <w:rPr>
      <w:szCs w:val="24"/>
    </w:rPr>
  </w:style>
  <w:style w:type="paragraph" w:customStyle="1" w:styleId="Bullet18">
    <w:name w:val="Bullet18"/>
    <w:rsid w:val="0078491B"/>
    <w:pPr>
      <w:tabs>
        <w:tab w:val="left" w:pos="900"/>
      </w:tabs>
      <w:spacing w:before="120" w:line="280" w:lineRule="atLeast"/>
      <w:ind w:left="720" w:hanging="360"/>
    </w:pPr>
  </w:style>
  <w:style w:type="paragraph" w:customStyle="1" w:styleId="FooterCentered17">
    <w:name w:val="FooterCentered17"/>
    <w:basedOn w:val="Footer"/>
    <w:rsid w:val="0078491B"/>
    <w:pPr>
      <w:jc w:val="center"/>
    </w:pPr>
  </w:style>
  <w:style w:type="character" w:customStyle="1" w:styleId="HeaderChar17">
    <w:name w:val="Header Char17"/>
    <w:basedOn w:val="DefaultParagraphFont"/>
    <w:uiPriority w:val="99"/>
    <w:rsid w:val="0078491B"/>
    <w:rPr>
      <w:rFonts w:ascii="Arial" w:hAnsi="Arial"/>
      <w:b/>
      <w:bCs/>
      <w:noProof/>
      <w:color w:val="000000"/>
      <w:lang w:val="en-US" w:eastAsia="en-US" w:bidi="ar-SA"/>
    </w:rPr>
  </w:style>
  <w:style w:type="paragraph" w:customStyle="1" w:styleId="Exar17">
    <w:name w:val="Exar17"/>
    <w:basedOn w:val="Footer"/>
    <w:rsid w:val="0078491B"/>
    <w:pPr>
      <w:tabs>
        <w:tab w:val="clear" w:pos="9360"/>
        <w:tab w:val="left" w:pos="720"/>
        <w:tab w:val="right" w:pos="8640"/>
      </w:tabs>
    </w:pPr>
    <w:rPr>
      <w:b/>
      <w:color w:val="2F4D87"/>
    </w:rPr>
  </w:style>
  <w:style w:type="paragraph" w:customStyle="1" w:styleId="Command10">
    <w:name w:val="Command10"/>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78491B"/>
    <w:rPr>
      <w:rFonts w:ascii="Arial" w:hAnsi="Arial" w:cs="Courier New"/>
      <w:b/>
      <w:sz w:val="20"/>
    </w:rPr>
  </w:style>
  <w:style w:type="character" w:customStyle="1" w:styleId="Heading3Char111">
    <w:name w:val="Heading 3 Char1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78491B"/>
    <w:rPr>
      <w:rFonts w:ascii="Arial" w:hAnsi="Arial"/>
      <w:color w:val="000000"/>
      <w:sz w:val="16"/>
      <w:szCs w:val="16"/>
      <w:lang w:val="en-US" w:eastAsia="en-US" w:bidi="ar-SA"/>
    </w:rPr>
  </w:style>
  <w:style w:type="character" w:customStyle="1" w:styleId="TitleChar111">
    <w:name w:val="Title Char11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78491B"/>
    <w:pPr>
      <w:jc w:val="center"/>
    </w:pPr>
  </w:style>
  <w:style w:type="character" w:customStyle="1" w:styleId="HeaderChar111">
    <w:name w:val="Header Char111"/>
    <w:basedOn w:val="DefaultParagraphFont"/>
    <w:uiPriority w:val="99"/>
    <w:rsid w:val="0078491B"/>
    <w:rPr>
      <w:rFonts w:ascii="Arial" w:hAnsi="Arial"/>
      <w:b/>
      <w:bCs/>
      <w:noProof/>
      <w:color w:val="000000"/>
      <w:lang w:val="en-US" w:eastAsia="en-US" w:bidi="ar-SA"/>
    </w:rPr>
  </w:style>
  <w:style w:type="paragraph" w:customStyle="1" w:styleId="Exar111">
    <w:name w:val="Exar111"/>
    <w:basedOn w:val="Footer"/>
    <w:rsid w:val="0078491B"/>
    <w:pPr>
      <w:tabs>
        <w:tab w:val="clear" w:pos="9360"/>
        <w:tab w:val="left" w:pos="720"/>
        <w:tab w:val="right" w:pos="8640"/>
      </w:tabs>
    </w:pPr>
    <w:rPr>
      <w:b/>
      <w:color w:val="2F4D87"/>
    </w:rPr>
  </w:style>
  <w:style w:type="character" w:customStyle="1" w:styleId="NoteHeadingChar11">
    <w:name w:val="Note Heading Char11"/>
    <w:basedOn w:val="DefaultParagraphFont"/>
    <w:rsid w:val="0078491B"/>
    <w:rPr>
      <w:b/>
    </w:rPr>
  </w:style>
  <w:style w:type="character" w:customStyle="1" w:styleId="BalloonTextChar111">
    <w:name w:val="Balloon Text Char111"/>
    <w:basedOn w:val="DefaultParagraphFont"/>
    <w:uiPriority w:val="99"/>
    <w:semiHidden/>
    <w:rsid w:val="0078491B"/>
    <w:rPr>
      <w:rFonts w:ascii="Tahoma" w:hAnsi="Tahoma" w:cs="Tahoma"/>
      <w:sz w:val="16"/>
      <w:szCs w:val="16"/>
    </w:rPr>
  </w:style>
  <w:style w:type="character" w:customStyle="1" w:styleId="ClosingChar11">
    <w:name w:val="Closing Char11"/>
    <w:basedOn w:val="DefaultParagraphFont"/>
    <w:rsid w:val="0078491B"/>
  </w:style>
  <w:style w:type="character" w:customStyle="1" w:styleId="CommentTextChar111">
    <w:name w:val="Comment Text Char111"/>
    <w:basedOn w:val="DefaultParagraphFont"/>
    <w:uiPriority w:val="99"/>
    <w:semiHidden/>
    <w:rsid w:val="0078491B"/>
  </w:style>
  <w:style w:type="character" w:customStyle="1" w:styleId="CommentSubjectChar111">
    <w:name w:val="Comment Subject Char111"/>
    <w:basedOn w:val="CommentTextChar"/>
    <w:uiPriority w:val="99"/>
    <w:semiHidden/>
    <w:rsid w:val="0078491B"/>
    <w:rPr>
      <w:rFonts w:eastAsiaTheme="minorEastAsia"/>
      <w:b/>
    </w:rPr>
  </w:style>
  <w:style w:type="character" w:customStyle="1" w:styleId="DateChar11">
    <w:name w:val="Date Char11"/>
    <w:basedOn w:val="DefaultParagraphFont"/>
    <w:rsid w:val="0078491B"/>
  </w:style>
  <w:style w:type="character" w:customStyle="1" w:styleId="DocumentMapChar11">
    <w:name w:val="Document Map Char11"/>
    <w:basedOn w:val="DefaultParagraphFont"/>
    <w:semiHidden/>
    <w:rsid w:val="0078491B"/>
    <w:rPr>
      <w:rFonts w:ascii="Tahoma" w:hAnsi="Tahoma" w:cs="Tahoma"/>
      <w:shd w:val="clear" w:color="auto" w:fill="000080"/>
    </w:rPr>
  </w:style>
  <w:style w:type="character" w:customStyle="1" w:styleId="EndnoteTextChar11">
    <w:name w:val="Endnote Text Char11"/>
    <w:basedOn w:val="DefaultParagraphFont"/>
    <w:semiHidden/>
    <w:rsid w:val="0078491B"/>
  </w:style>
  <w:style w:type="character" w:customStyle="1" w:styleId="FootnoteTextChar11">
    <w:name w:val="Footnote Text Char11"/>
    <w:basedOn w:val="DefaultParagraphFont"/>
    <w:semiHidden/>
    <w:rsid w:val="0078491B"/>
  </w:style>
  <w:style w:type="character" w:customStyle="1" w:styleId="MacroTextChar11">
    <w:name w:val="Macro Text Char11"/>
    <w:basedOn w:val="DefaultParagraphFont"/>
    <w:semiHidden/>
    <w:rsid w:val="0078491B"/>
    <w:rPr>
      <w:rFonts w:ascii="Courier New" w:hAnsi="Courier New" w:cs="Courier New"/>
      <w:color w:val="000000"/>
    </w:rPr>
  </w:style>
  <w:style w:type="character" w:customStyle="1" w:styleId="HTMLPreformattedChar111">
    <w:name w:val="HTML Preformatted Char111"/>
    <w:basedOn w:val="DefaultParagraphFont"/>
    <w:uiPriority w:val="99"/>
    <w:rsid w:val="0078491B"/>
    <w:rPr>
      <w:rFonts w:ascii="Courier New" w:hAnsi="Courier New" w:cs="Courier New"/>
      <w:color w:val="auto"/>
      <w:kern w:val="0"/>
    </w:rPr>
  </w:style>
  <w:style w:type="character" w:customStyle="1" w:styleId="SubtitleChar111">
    <w:name w:val="Subtitle Char111"/>
    <w:basedOn w:val="DefaultParagraphFont"/>
    <w:uiPriority w:val="11"/>
    <w:rsid w:val="0078491B"/>
    <w:rPr>
      <w:color w:val="5A5A5A" w:themeColor="text1" w:themeTint="A5"/>
      <w:spacing w:val="10"/>
    </w:rPr>
  </w:style>
  <w:style w:type="character" w:customStyle="1" w:styleId="QuoteChar111">
    <w:name w:val="Quote Char111"/>
    <w:basedOn w:val="DefaultParagraphFont"/>
    <w:uiPriority w:val="29"/>
    <w:rsid w:val="0078491B"/>
    <w:rPr>
      <w:i/>
      <w:iCs/>
      <w:color w:val="000000" w:themeColor="text1"/>
    </w:rPr>
  </w:style>
  <w:style w:type="character" w:customStyle="1" w:styleId="IntenseQuoteChar111">
    <w:name w:val="Intense Quote Char111"/>
    <w:basedOn w:val="DefaultParagraphFont"/>
    <w:uiPriority w:val="30"/>
    <w:rsid w:val="0078491B"/>
    <w:rPr>
      <w:color w:val="000000" w:themeColor="text1"/>
      <w:shd w:val="clear" w:color="auto" w:fill="F2F2F2" w:themeFill="background1" w:themeFillShade="F2"/>
    </w:rPr>
  </w:style>
  <w:style w:type="character" w:customStyle="1" w:styleId="BodyTextChar111">
    <w:name w:val="Body Text Char111"/>
    <w:basedOn w:val="DefaultParagraphFont"/>
    <w:rsid w:val="0078491B"/>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78491B"/>
    <w:rPr>
      <w:rFonts w:eastAsiaTheme="minorEastAsia"/>
    </w:rPr>
  </w:style>
  <w:style w:type="character" w:customStyle="1" w:styleId="BodyText3Char111">
    <w:name w:val="Body Text 3 Char111"/>
    <w:basedOn w:val="DefaultParagraphFont"/>
    <w:uiPriority w:val="99"/>
    <w:semiHidden/>
    <w:rsid w:val="0078491B"/>
    <w:rPr>
      <w:rFonts w:eastAsiaTheme="minorEastAsia"/>
      <w:sz w:val="16"/>
      <w:szCs w:val="16"/>
    </w:rPr>
  </w:style>
  <w:style w:type="character" w:customStyle="1" w:styleId="BodyTextIndentChar111">
    <w:name w:val="Body Text Indent Char111"/>
    <w:basedOn w:val="DefaultParagraphFont"/>
    <w:uiPriority w:val="99"/>
    <w:semiHidden/>
    <w:rsid w:val="0078491B"/>
    <w:rPr>
      <w:rFonts w:eastAsiaTheme="minorEastAsia"/>
    </w:rPr>
  </w:style>
  <w:style w:type="character" w:customStyle="1" w:styleId="BodyTextFirstIndent2Char111">
    <w:name w:val="Body Text First Indent 2 Char111"/>
    <w:basedOn w:val="BodyTextIndentChar1"/>
    <w:uiPriority w:val="99"/>
    <w:semiHidden/>
    <w:rsid w:val="0078491B"/>
    <w:rPr>
      <w:rFonts w:eastAsiaTheme="minorEastAsia"/>
    </w:rPr>
  </w:style>
  <w:style w:type="character" w:customStyle="1" w:styleId="BodyTextIndent2Char111">
    <w:name w:val="Body Text Indent 2 Char111"/>
    <w:basedOn w:val="DefaultParagraphFont"/>
    <w:uiPriority w:val="99"/>
    <w:semiHidden/>
    <w:rsid w:val="0078491B"/>
    <w:rPr>
      <w:rFonts w:eastAsiaTheme="minorEastAsia"/>
    </w:rPr>
  </w:style>
  <w:style w:type="character" w:customStyle="1" w:styleId="BodyTextIndent3Char111">
    <w:name w:val="Body Text Indent 3 Char111"/>
    <w:basedOn w:val="DefaultParagraphFont"/>
    <w:uiPriority w:val="99"/>
    <w:semiHidden/>
    <w:rsid w:val="0078491B"/>
    <w:rPr>
      <w:rFonts w:eastAsiaTheme="minorEastAsia"/>
      <w:sz w:val="16"/>
      <w:szCs w:val="16"/>
    </w:rPr>
  </w:style>
  <w:style w:type="character" w:customStyle="1" w:styleId="E-mailSignatureChar111">
    <w:name w:val="E-mail Signature Char111"/>
    <w:basedOn w:val="DefaultParagraphFont"/>
    <w:uiPriority w:val="99"/>
    <w:semiHidden/>
    <w:rsid w:val="0078491B"/>
    <w:rPr>
      <w:rFonts w:eastAsiaTheme="minorEastAsia"/>
    </w:rPr>
  </w:style>
  <w:style w:type="character" w:customStyle="1" w:styleId="HTMLAddressChar111">
    <w:name w:val="HTML Address Char111"/>
    <w:basedOn w:val="DefaultParagraphFont"/>
    <w:uiPriority w:val="99"/>
    <w:semiHidden/>
    <w:rsid w:val="0078491B"/>
    <w:rPr>
      <w:rFonts w:eastAsiaTheme="minorEastAsia"/>
      <w:i/>
      <w:iCs/>
    </w:rPr>
  </w:style>
  <w:style w:type="character" w:customStyle="1" w:styleId="MessageHeaderChar111">
    <w:name w:val="Message Header Char111"/>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78491B"/>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78491B"/>
    <w:rPr>
      <w:rFonts w:eastAsiaTheme="minorEastAsia"/>
    </w:rPr>
  </w:style>
  <w:style w:type="character" w:customStyle="1" w:styleId="Heading1Char211">
    <w:name w:val="Heading 1 Char2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78491B"/>
    <w:pPr>
      <w:jc w:val="center"/>
    </w:pPr>
  </w:style>
  <w:style w:type="character" w:customStyle="1" w:styleId="HeaderChar211">
    <w:name w:val="Header Char211"/>
    <w:basedOn w:val="DefaultParagraphFont"/>
    <w:uiPriority w:val="99"/>
    <w:rsid w:val="0078491B"/>
    <w:rPr>
      <w:rFonts w:ascii="Arial" w:hAnsi="Arial"/>
      <w:b/>
      <w:bCs/>
      <w:noProof/>
      <w:color w:val="000000"/>
      <w:lang w:val="en-US" w:eastAsia="en-US" w:bidi="ar-SA"/>
    </w:rPr>
  </w:style>
  <w:style w:type="paragraph" w:customStyle="1" w:styleId="Exar211">
    <w:name w:val="Exar211"/>
    <w:basedOn w:val="Footer"/>
    <w:rsid w:val="0078491B"/>
    <w:pPr>
      <w:tabs>
        <w:tab w:val="clear" w:pos="9360"/>
        <w:tab w:val="left" w:pos="720"/>
        <w:tab w:val="right" w:pos="8640"/>
      </w:tabs>
    </w:pPr>
    <w:rPr>
      <w:b/>
      <w:color w:val="2F4D87"/>
    </w:rPr>
  </w:style>
  <w:style w:type="paragraph" w:customStyle="1" w:styleId="ImportantNote111">
    <w:name w:val="Important Note1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78491B"/>
    <w:pPr>
      <w:tabs>
        <w:tab w:val="left" w:pos="2700"/>
      </w:tabs>
      <w:jc w:val="both"/>
    </w:pPr>
    <w:rPr>
      <w:szCs w:val="24"/>
    </w:rPr>
  </w:style>
  <w:style w:type="paragraph" w:customStyle="1" w:styleId="FooterCentered311">
    <w:name w:val="FooterCentered311"/>
    <w:basedOn w:val="Footer"/>
    <w:rsid w:val="0078491B"/>
    <w:pPr>
      <w:jc w:val="center"/>
    </w:pPr>
  </w:style>
  <w:style w:type="character" w:customStyle="1" w:styleId="HeaderChar311">
    <w:name w:val="Header Char311"/>
    <w:basedOn w:val="DefaultParagraphFont"/>
    <w:uiPriority w:val="99"/>
    <w:rsid w:val="0078491B"/>
    <w:rPr>
      <w:rFonts w:ascii="Arial" w:hAnsi="Arial"/>
      <w:b/>
      <w:bCs/>
      <w:noProof/>
      <w:color w:val="000000"/>
      <w:lang w:val="en-US" w:eastAsia="en-US" w:bidi="ar-SA"/>
    </w:rPr>
  </w:style>
  <w:style w:type="paragraph" w:customStyle="1" w:styleId="Exar311">
    <w:name w:val="Exar311"/>
    <w:basedOn w:val="Footer"/>
    <w:rsid w:val="0078491B"/>
    <w:pPr>
      <w:tabs>
        <w:tab w:val="clear" w:pos="9360"/>
        <w:tab w:val="left" w:pos="720"/>
        <w:tab w:val="right" w:pos="8640"/>
      </w:tabs>
    </w:pPr>
    <w:rPr>
      <w:b/>
      <w:color w:val="2F4D87"/>
    </w:rPr>
  </w:style>
  <w:style w:type="paragraph" w:customStyle="1" w:styleId="ImportantNote211">
    <w:name w:val="Important Note2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211">
    <w:name w:val="Body211"/>
    <w:qFormat/>
    <w:rsid w:val="0078491B"/>
    <w:pPr>
      <w:tabs>
        <w:tab w:val="left" w:pos="2700"/>
      </w:tabs>
      <w:jc w:val="both"/>
    </w:pPr>
    <w:rPr>
      <w:szCs w:val="24"/>
    </w:rPr>
  </w:style>
  <w:style w:type="paragraph" w:customStyle="1" w:styleId="FooterCentered411">
    <w:name w:val="FooterCentered411"/>
    <w:basedOn w:val="Footer"/>
    <w:rsid w:val="0078491B"/>
    <w:pPr>
      <w:jc w:val="center"/>
    </w:pPr>
  </w:style>
  <w:style w:type="character" w:customStyle="1" w:styleId="HeaderChar411">
    <w:name w:val="Header Char411"/>
    <w:basedOn w:val="DefaultParagraphFont"/>
    <w:uiPriority w:val="99"/>
    <w:rsid w:val="0078491B"/>
    <w:rPr>
      <w:rFonts w:ascii="Arial" w:hAnsi="Arial"/>
      <w:b/>
      <w:bCs/>
      <w:noProof/>
      <w:color w:val="000000"/>
      <w:lang w:val="en-US" w:eastAsia="en-US" w:bidi="ar-SA"/>
    </w:rPr>
  </w:style>
  <w:style w:type="paragraph" w:customStyle="1" w:styleId="Exar411">
    <w:name w:val="Exar411"/>
    <w:basedOn w:val="Footer"/>
    <w:rsid w:val="0078491B"/>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78491B"/>
    <w:rPr>
      <w:rFonts w:ascii="Arial" w:hAnsi="Arial" w:cs="Courier New"/>
      <w:b/>
      <w:sz w:val="20"/>
    </w:rPr>
  </w:style>
  <w:style w:type="paragraph" w:customStyle="1" w:styleId="Anchor111">
    <w:name w:val="Anchor111"/>
    <w:rsid w:val="0078491B"/>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111">
    <w:name w:val="Bullet1111"/>
    <w:rsid w:val="0078491B"/>
    <w:pPr>
      <w:tabs>
        <w:tab w:val="left" w:pos="900"/>
      </w:tabs>
      <w:spacing w:before="120" w:line="280" w:lineRule="atLeast"/>
      <w:ind w:left="720" w:hanging="360"/>
    </w:pPr>
  </w:style>
  <w:style w:type="paragraph" w:customStyle="1" w:styleId="Command211">
    <w:name w:val="Command2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78491B"/>
    <w:pPr>
      <w:tabs>
        <w:tab w:val="left" w:pos="2700"/>
      </w:tabs>
      <w:jc w:val="both"/>
    </w:pPr>
    <w:rPr>
      <w:szCs w:val="24"/>
    </w:rPr>
  </w:style>
  <w:style w:type="paragraph" w:customStyle="1" w:styleId="ImportantNote311">
    <w:name w:val="Important Note3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1">
    <w:name w:val="Body411"/>
    <w:qFormat/>
    <w:rsid w:val="0078491B"/>
    <w:pPr>
      <w:tabs>
        <w:tab w:val="left" w:pos="2700"/>
      </w:tabs>
      <w:jc w:val="both"/>
    </w:pPr>
    <w:rPr>
      <w:szCs w:val="24"/>
    </w:rPr>
  </w:style>
  <w:style w:type="paragraph" w:customStyle="1" w:styleId="FooterCentered511">
    <w:name w:val="FooterCentered511"/>
    <w:basedOn w:val="Footer"/>
    <w:rsid w:val="0078491B"/>
    <w:pPr>
      <w:jc w:val="center"/>
    </w:pPr>
  </w:style>
  <w:style w:type="character" w:customStyle="1" w:styleId="HeaderChar511">
    <w:name w:val="Header Char511"/>
    <w:basedOn w:val="DefaultParagraphFont"/>
    <w:uiPriority w:val="99"/>
    <w:rsid w:val="0078491B"/>
    <w:rPr>
      <w:rFonts w:ascii="Arial" w:hAnsi="Arial"/>
      <w:b/>
      <w:bCs/>
      <w:noProof/>
      <w:color w:val="000000"/>
      <w:lang w:val="en-US" w:eastAsia="en-US" w:bidi="ar-SA"/>
    </w:rPr>
  </w:style>
  <w:style w:type="paragraph" w:customStyle="1" w:styleId="Exar511">
    <w:name w:val="Exar511"/>
    <w:basedOn w:val="Footer"/>
    <w:rsid w:val="0078491B"/>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1">
    <w:name w:val="Body511"/>
    <w:qFormat/>
    <w:rsid w:val="0078491B"/>
    <w:pPr>
      <w:tabs>
        <w:tab w:val="left" w:pos="2700"/>
      </w:tabs>
      <w:jc w:val="both"/>
    </w:pPr>
    <w:rPr>
      <w:szCs w:val="24"/>
    </w:rPr>
  </w:style>
  <w:style w:type="paragraph" w:customStyle="1" w:styleId="Bullet1211">
    <w:name w:val="Bullet1211"/>
    <w:rsid w:val="0078491B"/>
    <w:pPr>
      <w:tabs>
        <w:tab w:val="left" w:pos="900"/>
      </w:tabs>
      <w:spacing w:before="120" w:line="280" w:lineRule="atLeast"/>
      <w:ind w:left="720" w:hanging="360"/>
    </w:pPr>
  </w:style>
  <w:style w:type="paragraph" w:customStyle="1" w:styleId="FigureCaptionCentered111">
    <w:name w:val="Figure Caption Centered111"/>
    <w:basedOn w:val="Normal"/>
    <w:rsid w:val="0078491B"/>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311">
    <w:name w:val="Bullet1311"/>
    <w:rsid w:val="0078491B"/>
    <w:pPr>
      <w:tabs>
        <w:tab w:val="left" w:pos="900"/>
      </w:tabs>
      <w:spacing w:before="120" w:line="280" w:lineRule="atLeast"/>
      <w:ind w:left="720" w:hanging="360"/>
    </w:pPr>
  </w:style>
  <w:style w:type="paragraph" w:customStyle="1" w:styleId="FooterCentered611">
    <w:name w:val="FooterCentered611"/>
    <w:basedOn w:val="Footer"/>
    <w:rsid w:val="0078491B"/>
    <w:pPr>
      <w:jc w:val="center"/>
    </w:pPr>
  </w:style>
  <w:style w:type="character" w:customStyle="1" w:styleId="HeaderChar611">
    <w:name w:val="Header Char611"/>
    <w:basedOn w:val="DefaultParagraphFont"/>
    <w:uiPriority w:val="99"/>
    <w:rsid w:val="0078491B"/>
    <w:rPr>
      <w:rFonts w:ascii="Arial" w:hAnsi="Arial"/>
      <w:b/>
      <w:bCs/>
      <w:noProof/>
      <w:color w:val="000000"/>
      <w:lang w:val="en-US" w:eastAsia="en-US" w:bidi="ar-SA"/>
    </w:rPr>
  </w:style>
  <w:style w:type="paragraph" w:customStyle="1" w:styleId="Exar611">
    <w:name w:val="Exar611"/>
    <w:basedOn w:val="Footer"/>
    <w:rsid w:val="0078491B"/>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78491B"/>
    <w:rPr>
      <w:rFonts w:ascii="Arial" w:hAnsi="Arial"/>
      <w:b/>
      <w:bCs/>
      <w:noProof/>
      <w:color w:val="000000"/>
      <w:lang w:val="en-US" w:eastAsia="en-US" w:bidi="ar-SA"/>
    </w:rPr>
  </w:style>
  <w:style w:type="character" w:customStyle="1" w:styleId="TitleChar211">
    <w:name w:val="Title Char21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78491B"/>
    <w:pPr>
      <w:spacing w:before="720" w:after="720" w:line="720" w:lineRule="exact"/>
      <w:ind w:left="432"/>
    </w:pPr>
    <w:rPr>
      <w:rFonts w:ascii="Arial" w:hAnsi="Arial"/>
      <w:b/>
      <w:color w:val="2F4D87"/>
      <w:sz w:val="44"/>
    </w:rPr>
  </w:style>
  <w:style w:type="paragraph" w:customStyle="1" w:styleId="Contents111">
    <w:name w:val="Contents111"/>
    <w:basedOn w:val="Title"/>
    <w:rsid w:val="0078491B"/>
    <w:rPr>
      <w:szCs w:val="40"/>
    </w:rPr>
  </w:style>
  <w:style w:type="paragraph" w:customStyle="1" w:styleId="DocumentTitle111">
    <w:name w:val="Document Title111"/>
    <w:next w:val="Body"/>
    <w:rsid w:val="0078491B"/>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78491B"/>
    <w:pPr>
      <w:tabs>
        <w:tab w:val="clear" w:pos="2700"/>
        <w:tab w:val="left" w:pos="1440"/>
        <w:tab w:val="left" w:pos="2160"/>
      </w:tabs>
    </w:pPr>
    <w:rPr>
      <w:b/>
      <w:sz w:val="24"/>
    </w:rPr>
  </w:style>
  <w:style w:type="paragraph" w:customStyle="1" w:styleId="Body141">
    <w:name w:val="Body141"/>
    <w:qFormat/>
    <w:rsid w:val="0078491B"/>
    <w:pPr>
      <w:tabs>
        <w:tab w:val="left" w:pos="2700"/>
      </w:tabs>
      <w:jc w:val="both"/>
    </w:pPr>
    <w:rPr>
      <w:szCs w:val="24"/>
    </w:rPr>
  </w:style>
  <w:style w:type="paragraph" w:customStyle="1" w:styleId="Bullet181">
    <w:name w:val="Bullet181"/>
    <w:rsid w:val="0078491B"/>
    <w:pPr>
      <w:tabs>
        <w:tab w:val="left" w:pos="900"/>
      </w:tabs>
      <w:spacing w:before="120" w:line="280" w:lineRule="atLeast"/>
      <w:ind w:left="720" w:hanging="360"/>
    </w:pPr>
  </w:style>
  <w:style w:type="paragraph" w:customStyle="1" w:styleId="FooterCentered171">
    <w:name w:val="FooterCentered171"/>
    <w:basedOn w:val="Footer"/>
    <w:rsid w:val="0078491B"/>
    <w:pPr>
      <w:jc w:val="center"/>
    </w:pPr>
  </w:style>
  <w:style w:type="paragraph" w:customStyle="1" w:styleId="Exar171">
    <w:name w:val="Exar171"/>
    <w:basedOn w:val="Footer"/>
    <w:rsid w:val="0078491B"/>
    <w:pPr>
      <w:tabs>
        <w:tab w:val="clear" w:pos="9360"/>
        <w:tab w:val="left" w:pos="720"/>
        <w:tab w:val="right" w:pos="8640"/>
      </w:tabs>
    </w:pPr>
    <w:rPr>
      <w:b/>
      <w:color w:val="2F4D87"/>
    </w:rPr>
  </w:style>
  <w:style w:type="paragraph" w:customStyle="1" w:styleId="Command101">
    <w:name w:val="Command10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78491B"/>
    <w:rPr>
      <w:rFonts w:ascii="Arial" w:hAnsi="Arial" w:cs="Courier New"/>
      <w:b/>
      <w:sz w:val="20"/>
    </w:rPr>
  </w:style>
  <w:style w:type="paragraph" w:customStyle="1" w:styleId="FooterCentered18">
    <w:name w:val="FooterCentered18"/>
    <w:basedOn w:val="Footer"/>
    <w:rsid w:val="0078491B"/>
    <w:pPr>
      <w:jc w:val="center"/>
    </w:pPr>
  </w:style>
  <w:style w:type="character" w:customStyle="1" w:styleId="HeaderChar18">
    <w:name w:val="Header Char18"/>
    <w:basedOn w:val="DefaultParagraphFont"/>
    <w:uiPriority w:val="99"/>
    <w:rsid w:val="0078491B"/>
    <w:rPr>
      <w:rFonts w:ascii="Arial" w:hAnsi="Arial"/>
      <w:b/>
      <w:bCs/>
      <w:noProof/>
      <w:color w:val="000000"/>
      <w:lang w:val="en-US" w:eastAsia="en-US" w:bidi="ar-SA"/>
    </w:rPr>
  </w:style>
  <w:style w:type="paragraph" w:customStyle="1" w:styleId="Exar18">
    <w:name w:val="Exar18"/>
    <w:basedOn w:val="Footer"/>
    <w:rsid w:val="0078491B"/>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78491B"/>
    <w:rPr>
      <w:rFonts w:ascii="Arial" w:hAnsi="Arial"/>
      <w:color w:val="000000"/>
      <w:sz w:val="16"/>
      <w:szCs w:val="16"/>
      <w:lang w:val="en-US" w:eastAsia="en-US" w:bidi="ar-SA"/>
    </w:rPr>
  </w:style>
  <w:style w:type="paragraph" w:customStyle="1" w:styleId="FooterCentered19">
    <w:name w:val="FooterCentered19"/>
    <w:basedOn w:val="Footer"/>
    <w:rsid w:val="0078491B"/>
    <w:pPr>
      <w:jc w:val="center"/>
    </w:pPr>
  </w:style>
  <w:style w:type="character" w:customStyle="1" w:styleId="HeaderChar19">
    <w:name w:val="Header Char19"/>
    <w:basedOn w:val="DefaultParagraphFont"/>
    <w:uiPriority w:val="99"/>
    <w:rsid w:val="0078491B"/>
    <w:rPr>
      <w:rFonts w:ascii="Arial" w:hAnsi="Arial"/>
      <w:b/>
      <w:bCs/>
      <w:noProof/>
      <w:color w:val="000000"/>
      <w:lang w:val="en-US" w:eastAsia="en-US" w:bidi="ar-SA"/>
    </w:rPr>
  </w:style>
  <w:style w:type="paragraph" w:customStyle="1" w:styleId="Exar19">
    <w:name w:val="Exar19"/>
    <w:basedOn w:val="Footer"/>
    <w:rsid w:val="0078491B"/>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78491B"/>
    <w:rPr>
      <w:rFonts w:ascii="Arial" w:hAnsi="Arial"/>
      <w:b/>
      <w:bCs/>
      <w:noProof/>
      <w:color w:val="000000"/>
      <w:lang w:val="en-US" w:eastAsia="en-US" w:bidi="ar-SA"/>
    </w:rPr>
  </w:style>
  <w:style w:type="table" w:customStyle="1" w:styleId="GridTable1Light-Accent11">
    <w:name w:val="Grid Table 1 Light - Accent 11"/>
    <w:basedOn w:val="TableNormal"/>
    <w:uiPriority w:val="46"/>
    <w:rsid w:val="0078491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78491B"/>
    <w:pPr>
      <w:tabs>
        <w:tab w:val="left" w:pos="2700"/>
      </w:tabs>
      <w:jc w:val="both"/>
    </w:pPr>
    <w:rPr>
      <w:szCs w:val="24"/>
    </w:rPr>
  </w:style>
  <w:style w:type="paragraph" w:customStyle="1" w:styleId="FooterCentered92">
    <w:name w:val="FooterCentered92"/>
    <w:basedOn w:val="Footer"/>
    <w:rsid w:val="0078491B"/>
    <w:pPr>
      <w:jc w:val="center"/>
    </w:pPr>
  </w:style>
  <w:style w:type="paragraph" w:customStyle="1" w:styleId="Exar92">
    <w:name w:val="Exar92"/>
    <w:basedOn w:val="Footer"/>
    <w:rsid w:val="0078491B"/>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78491B"/>
    <w:pPr>
      <w:tabs>
        <w:tab w:val="left" w:pos="2700"/>
      </w:tabs>
      <w:jc w:val="both"/>
    </w:pPr>
    <w:rPr>
      <w:szCs w:val="24"/>
    </w:rPr>
  </w:style>
  <w:style w:type="character" w:customStyle="1" w:styleId="FooterChar5">
    <w:name w:val="Footer Char5"/>
    <w:basedOn w:val="DefaultParagraphFont"/>
    <w:uiPriority w:val="99"/>
    <w:rsid w:val="0078491B"/>
    <w:rPr>
      <w:rFonts w:ascii="Arial" w:hAnsi="Arial"/>
      <w:color w:val="000000"/>
      <w:sz w:val="16"/>
      <w:szCs w:val="16"/>
      <w:lang w:val="en-US" w:eastAsia="en-US" w:bidi="ar-SA"/>
    </w:rPr>
  </w:style>
  <w:style w:type="character" w:customStyle="1" w:styleId="HeaderChar23">
    <w:name w:val="Header Char23"/>
    <w:basedOn w:val="DefaultParagraphFont"/>
    <w:uiPriority w:val="99"/>
    <w:rsid w:val="0078491B"/>
    <w:rPr>
      <w:rFonts w:ascii="Arial" w:hAnsi="Arial"/>
      <w:b/>
      <w:bCs/>
      <w:noProof/>
      <w:color w:val="000000"/>
      <w:lang w:val="en-US" w:eastAsia="en-US" w:bidi="ar-SA"/>
    </w:rPr>
  </w:style>
  <w:style w:type="table" w:customStyle="1" w:styleId="GridTable4-Accent116">
    <w:name w:val="Grid Table 4 - Accent 116"/>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621">
    <w:name w:val="Body621"/>
    <w:qFormat/>
    <w:rsid w:val="0078491B"/>
    <w:pPr>
      <w:tabs>
        <w:tab w:val="left" w:pos="2700"/>
      </w:tabs>
      <w:jc w:val="both"/>
    </w:pPr>
    <w:rPr>
      <w:szCs w:val="24"/>
    </w:rPr>
  </w:style>
  <w:style w:type="paragraph" w:customStyle="1" w:styleId="FooterCentered921">
    <w:name w:val="FooterCentered921"/>
    <w:basedOn w:val="Footer"/>
    <w:rsid w:val="0078491B"/>
    <w:pPr>
      <w:jc w:val="center"/>
    </w:pPr>
  </w:style>
  <w:style w:type="paragraph" w:customStyle="1" w:styleId="Exar921">
    <w:name w:val="Exar921"/>
    <w:basedOn w:val="Footer"/>
    <w:rsid w:val="0078491B"/>
    <w:pPr>
      <w:tabs>
        <w:tab w:val="clear" w:pos="9360"/>
        <w:tab w:val="left" w:pos="720"/>
        <w:tab w:val="right" w:pos="8640"/>
      </w:tabs>
    </w:pPr>
    <w:rPr>
      <w:b/>
      <w:color w:val="2F4D87"/>
    </w:rPr>
  </w:style>
  <w:style w:type="paragraph" w:customStyle="1" w:styleId="FooterCentered72">
    <w:name w:val="FooterCentered72"/>
    <w:basedOn w:val="Footer"/>
    <w:rsid w:val="0078491B"/>
    <w:pPr>
      <w:jc w:val="center"/>
    </w:pPr>
  </w:style>
  <w:style w:type="paragraph" w:customStyle="1" w:styleId="Exar72">
    <w:name w:val="Exar72"/>
    <w:basedOn w:val="Footer"/>
    <w:rsid w:val="0078491B"/>
    <w:pPr>
      <w:tabs>
        <w:tab w:val="clear" w:pos="9360"/>
        <w:tab w:val="left" w:pos="720"/>
        <w:tab w:val="right" w:pos="8640"/>
      </w:tabs>
    </w:pPr>
    <w:rPr>
      <w:b/>
      <w:color w:val="2F4D87"/>
    </w:rPr>
  </w:style>
  <w:style w:type="paragraph" w:customStyle="1" w:styleId="Body142">
    <w:name w:val="Body142"/>
    <w:qFormat/>
    <w:rsid w:val="0078491B"/>
    <w:pPr>
      <w:tabs>
        <w:tab w:val="left" w:pos="2700"/>
      </w:tabs>
      <w:jc w:val="both"/>
    </w:pPr>
    <w:rPr>
      <w:szCs w:val="24"/>
    </w:rPr>
  </w:style>
  <w:style w:type="paragraph" w:customStyle="1" w:styleId="Bullet182">
    <w:name w:val="Bullet182"/>
    <w:rsid w:val="0078491B"/>
    <w:pPr>
      <w:tabs>
        <w:tab w:val="left" w:pos="900"/>
      </w:tabs>
      <w:spacing w:before="120" w:line="280" w:lineRule="atLeast"/>
      <w:ind w:left="720" w:hanging="360"/>
    </w:pPr>
  </w:style>
  <w:style w:type="paragraph" w:customStyle="1" w:styleId="Command102">
    <w:name w:val="Command10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78491B"/>
    <w:rPr>
      <w:rFonts w:ascii="Arial" w:hAnsi="Arial"/>
      <w:color w:val="000000"/>
      <w:sz w:val="16"/>
      <w:szCs w:val="16"/>
      <w:lang w:val="en-US" w:eastAsia="en-US" w:bidi="ar-SA"/>
    </w:rPr>
  </w:style>
  <w:style w:type="paragraph" w:customStyle="1" w:styleId="Body52">
    <w:name w:val="Body52"/>
    <w:qFormat/>
    <w:rsid w:val="0078491B"/>
    <w:pPr>
      <w:tabs>
        <w:tab w:val="left" w:pos="2700"/>
      </w:tabs>
      <w:jc w:val="both"/>
    </w:pPr>
    <w:rPr>
      <w:szCs w:val="24"/>
    </w:rPr>
  </w:style>
  <w:style w:type="paragraph" w:customStyle="1" w:styleId="FooterCentered82">
    <w:name w:val="FooterCentered82"/>
    <w:basedOn w:val="Footer"/>
    <w:rsid w:val="0078491B"/>
    <w:pPr>
      <w:jc w:val="center"/>
    </w:pPr>
  </w:style>
  <w:style w:type="paragraph" w:customStyle="1" w:styleId="Exar82">
    <w:name w:val="Exar82"/>
    <w:basedOn w:val="Footer"/>
    <w:rsid w:val="0078491B"/>
    <w:pPr>
      <w:tabs>
        <w:tab w:val="clear" w:pos="9360"/>
        <w:tab w:val="left" w:pos="720"/>
        <w:tab w:val="right" w:pos="8640"/>
      </w:tabs>
    </w:pPr>
    <w:rPr>
      <w:b/>
      <w:color w:val="2F4D87"/>
    </w:rPr>
  </w:style>
  <w:style w:type="paragraph" w:customStyle="1" w:styleId="Command22">
    <w:name w:val="Command2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78491B"/>
    <w:rPr>
      <w:rFonts w:ascii="Arial" w:hAnsi="Arial"/>
      <w:color w:val="000000"/>
      <w:sz w:val="16"/>
      <w:szCs w:val="16"/>
      <w:lang w:val="en-US" w:eastAsia="en-US" w:bidi="ar-SA"/>
    </w:rPr>
  </w:style>
  <w:style w:type="paragraph" w:customStyle="1" w:styleId="Command12">
    <w:name w:val="Command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78491B"/>
    <w:pPr>
      <w:tabs>
        <w:tab w:val="left" w:pos="900"/>
      </w:tabs>
      <w:spacing w:before="120" w:line="280" w:lineRule="atLeast"/>
      <w:ind w:left="720" w:hanging="360"/>
    </w:pPr>
  </w:style>
  <w:style w:type="paragraph" w:customStyle="1" w:styleId="Command23">
    <w:name w:val="Command2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78491B"/>
    <w:pPr>
      <w:tabs>
        <w:tab w:val="left" w:pos="2700"/>
      </w:tabs>
      <w:jc w:val="both"/>
    </w:pPr>
    <w:rPr>
      <w:szCs w:val="24"/>
    </w:rPr>
  </w:style>
  <w:style w:type="paragraph" w:customStyle="1" w:styleId="Body42">
    <w:name w:val="Body42"/>
    <w:qFormat/>
    <w:rsid w:val="0078491B"/>
    <w:pPr>
      <w:tabs>
        <w:tab w:val="left" w:pos="2700"/>
      </w:tabs>
      <w:jc w:val="both"/>
    </w:pPr>
    <w:rPr>
      <w:szCs w:val="24"/>
    </w:rPr>
  </w:style>
  <w:style w:type="paragraph" w:customStyle="1" w:styleId="FooterCentered52">
    <w:name w:val="FooterCentered52"/>
    <w:basedOn w:val="Footer"/>
    <w:rsid w:val="0078491B"/>
    <w:pPr>
      <w:jc w:val="center"/>
    </w:pPr>
  </w:style>
  <w:style w:type="paragraph" w:customStyle="1" w:styleId="Exar52">
    <w:name w:val="Exar52"/>
    <w:basedOn w:val="Footer"/>
    <w:rsid w:val="0078491B"/>
    <w:pPr>
      <w:tabs>
        <w:tab w:val="clear" w:pos="9360"/>
        <w:tab w:val="left" w:pos="720"/>
        <w:tab w:val="right" w:pos="8640"/>
      </w:tabs>
    </w:pPr>
    <w:rPr>
      <w:b/>
      <w:color w:val="2F4D87"/>
    </w:rPr>
  </w:style>
  <w:style w:type="paragraph" w:customStyle="1" w:styleId="Body53">
    <w:name w:val="Body53"/>
    <w:qFormat/>
    <w:rsid w:val="0078491B"/>
    <w:pPr>
      <w:tabs>
        <w:tab w:val="left" w:pos="2700"/>
      </w:tabs>
      <w:jc w:val="both"/>
    </w:pPr>
    <w:rPr>
      <w:szCs w:val="24"/>
    </w:rPr>
  </w:style>
  <w:style w:type="paragraph" w:customStyle="1" w:styleId="Bullet122">
    <w:name w:val="Bullet122"/>
    <w:rsid w:val="0078491B"/>
    <w:pPr>
      <w:tabs>
        <w:tab w:val="left" w:pos="900"/>
      </w:tabs>
      <w:spacing w:before="120" w:line="280" w:lineRule="atLeast"/>
      <w:ind w:left="720" w:hanging="360"/>
    </w:pPr>
  </w:style>
  <w:style w:type="paragraph" w:customStyle="1" w:styleId="Body63">
    <w:name w:val="Body63"/>
    <w:qFormat/>
    <w:rsid w:val="0078491B"/>
    <w:pPr>
      <w:tabs>
        <w:tab w:val="left" w:pos="2700"/>
      </w:tabs>
      <w:jc w:val="both"/>
    </w:pPr>
    <w:rPr>
      <w:szCs w:val="24"/>
    </w:rPr>
  </w:style>
  <w:style w:type="paragraph" w:customStyle="1" w:styleId="FooterCentered62">
    <w:name w:val="FooterCentered62"/>
    <w:basedOn w:val="Footer"/>
    <w:rsid w:val="0078491B"/>
    <w:pPr>
      <w:jc w:val="center"/>
    </w:pPr>
  </w:style>
  <w:style w:type="paragraph" w:customStyle="1" w:styleId="Exar62">
    <w:name w:val="Exar62"/>
    <w:basedOn w:val="Footer"/>
    <w:rsid w:val="0078491B"/>
    <w:pPr>
      <w:tabs>
        <w:tab w:val="clear" w:pos="9360"/>
        <w:tab w:val="left" w:pos="720"/>
        <w:tab w:val="right" w:pos="8640"/>
      </w:tabs>
    </w:pPr>
    <w:rPr>
      <w:b/>
      <w:color w:val="2F4D87"/>
    </w:rPr>
  </w:style>
  <w:style w:type="paragraph" w:customStyle="1" w:styleId="FooterCentered73">
    <w:name w:val="FooterCentered73"/>
    <w:basedOn w:val="Footer"/>
    <w:rsid w:val="0078491B"/>
    <w:pPr>
      <w:jc w:val="center"/>
    </w:pPr>
  </w:style>
  <w:style w:type="paragraph" w:customStyle="1" w:styleId="Exar73">
    <w:name w:val="Exar73"/>
    <w:basedOn w:val="Footer"/>
    <w:rsid w:val="0078491B"/>
    <w:pPr>
      <w:tabs>
        <w:tab w:val="clear" w:pos="9360"/>
        <w:tab w:val="left" w:pos="720"/>
        <w:tab w:val="right" w:pos="8640"/>
      </w:tabs>
    </w:pPr>
    <w:rPr>
      <w:b/>
      <w:color w:val="2F4D87"/>
    </w:rPr>
  </w:style>
  <w:style w:type="paragraph" w:customStyle="1" w:styleId="FooterCentered83">
    <w:name w:val="FooterCentered83"/>
    <w:basedOn w:val="Footer"/>
    <w:rsid w:val="0078491B"/>
    <w:pPr>
      <w:jc w:val="center"/>
    </w:pPr>
  </w:style>
  <w:style w:type="paragraph" w:customStyle="1" w:styleId="Exar83">
    <w:name w:val="Exar83"/>
    <w:basedOn w:val="Footer"/>
    <w:rsid w:val="0078491B"/>
    <w:pPr>
      <w:tabs>
        <w:tab w:val="clear" w:pos="9360"/>
        <w:tab w:val="left" w:pos="720"/>
        <w:tab w:val="right" w:pos="8640"/>
      </w:tabs>
    </w:pPr>
    <w:rPr>
      <w:b/>
      <w:color w:val="2F4D87"/>
    </w:rPr>
  </w:style>
  <w:style w:type="paragraph" w:customStyle="1" w:styleId="FooterCentered93">
    <w:name w:val="FooterCentered93"/>
    <w:basedOn w:val="Footer"/>
    <w:rsid w:val="0078491B"/>
    <w:pPr>
      <w:jc w:val="center"/>
    </w:pPr>
  </w:style>
  <w:style w:type="paragraph" w:customStyle="1" w:styleId="Exar93">
    <w:name w:val="Exar93"/>
    <w:basedOn w:val="Footer"/>
    <w:rsid w:val="0078491B"/>
    <w:pPr>
      <w:tabs>
        <w:tab w:val="clear" w:pos="9360"/>
        <w:tab w:val="left" w:pos="720"/>
        <w:tab w:val="right" w:pos="8640"/>
      </w:tabs>
    </w:pPr>
    <w:rPr>
      <w:b/>
      <w:color w:val="2F4D87"/>
    </w:rPr>
  </w:style>
  <w:style w:type="paragraph" w:customStyle="1" w:styleId="FooterCentered101">
    <w:name w:val="FooterCentered101"/>
    <w:basedOn w:val="Footer"/>
    <w:rsid w:val="0078491B"/>
    <w:pPr>
      <w:jc w:val="center"/>
    </w:pPr>
  </w:style>
  <w:style w:type="paragraph" w:customStyle="1" w:styleId="Exar101">
    <w:name w:val="Exar101"/>
    <w:basedOn w:val="Footer"/>
    <w:rsid w:val="0078491B"/>
    <w:pPr>
      <w:tabs>
        <w:tab w:val="clear" w:pos="9360"/>
        <w:tab w:val="left" w:pos="720"/>
        <w:tab w:val="right" w:pos="8640"/>
      </w:tabs>
    </w:pPr>
    <w:rPr>
      <w:b/>
      <w:color w:val="2F4D87"/>
    </w:rPr>
  </w:style>
  <w:style w:type="paragraph" w:customStyle="1" w:styleId="Body81">
    <w:name w:val="Body81"/>
    <w:qFormat/>
    <w:rsid w:val="0078491B"/>
    <w:pPr>
      <w:tabs>
        <w:tab w:val="left" w:pos="2700"/>
      </w:tabs>
      <w:jc w:val="both"/>
    </w:pPr>
    <w:rPr>
      <w:szCs w:val="24"/>
    </w:rPr>
  </w:style>
  <w:style w:type="paragraph" w:customStyle="1" w:styleId="Bullet151">
    <w:name w:val="Bullet151"/>
    <w:rsid w:val="0078491B"/>
    <w:pPr>
      <w:tabs>
        <w:tab w:val="left" w:pos="900"/>
      </w:tabs>
      <w:spacing w:before="120" w:line="280" w:lineRule="atLeast"/>
      <w:ind w:left="720" w:hanging="360"/>
    </w:pPr>
  </w:style>
  <w:style w:type="paragraph" w:customStyle="1" w:styleId="Command61">
    <w:name w:val="Command6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78491B"/>
    <w:pPr>
      <w:spacing w:after="200" w:line="240" w:lineRule="auto"/>
      <w:jc w:val="center"/>
    </w:pPr>
    <w:rPr>
      <w:rFonts w:eastAsia="Times New Roman" w:cs="Times New Roman"/>
      <w:b/>
      <w:i/>
      <w:iCs/>
      <w:szCs w:val="20"/>
    </w:rPr>
  </w:style>
  <w:style w:type="paragraph" w:customStyle="1" w:styleId="Body91">
    <w:name w:val="Body91"/>
    <w:qFormat/>
    <w:rsid w:val="0078491B"/>
    <w:pPr>
      <w:tabs>
        <w:tab w:val="left" w:pos="2700"/>
      </w:tabs>
      <w:jc w:val="both"/>
    </w:pPr>
    <w:rPr>
      <w:szCs w:val="24"/>
    </w:rPr>
  </w:style>
  <w:style w:type="paragraph" w:customStyle="1" w:styleId="Bullet161">
    <w:name w:val="Bullet161"/>
    <w:rsid w:val="0078491B"/>
    <w:pPr>
      <w:tabs>
        <w:tab w:val="left" w:pos="900"/>
      </w:tabs>
      <w:spacing w:before="120" w:line="280" w:lineRule="atLeast"/>
      <w:ind w:left="720" w:hanging="360"/>
    </w:pPr>
  </w:style>
  <w:style w:type="paragraph" w:customStyle="1" w:styleId="FooterCentered121">
    <w:name w:val="FooterCentered121"/>
    <w:basedOn w:val="Footer"/>
    <w:rsid w:val="0078491B"/>
    <w:pPr>
      <w:jc w:val="center"/>
    </w:pPr>
  </w:style>
  <w:style w:type="paragraph" w:customStyle="1" w:styleId="Exar121">
    <w:name w:val="Exar121"/>
    <w:basedOn w:val="Footer"/>
    <w:rsid w:val="0078491B"/>
    <w:pPr>
      <w:tabs>
        <w:tab w:val="clear" w:pos="9360"/>
        <w:tab w:val="left" w:pos="720"/>
        <w:tab w:val="right" w:pos="8640"/>
      </w:tabs>
    </w:pPr>
    <w:rPr>
      <w:b/>
      <w:color w:val="2F4D87"/>
    </w:rPr>
  </w:style>
  <w:style w:type="paragraph" w:customStyle="1" w:styleId="Body101">
    <w:name w:val="Body101"/>
    <w:qFormat/>
    <w:rsid w:val="0078491B"/>
    <w:pPr>
      <w:tabs>
        <w:tab w:val="left" w:pos="2700"/>
      </w:tabs>
      <w:jc w:val="both"/>
    </w:pPr>
    <w:rPr>
      <w:szCs w:val="24"/>
    </w:rPr>
  </w:style>
  <w:style w:type="paragraph" w:customStyle="1" w:styleId="Bullet221">
    <w:name w:val="Bullet221"/>
    <w:rsid w:val="0078491B"/>
    <w:pPr>
      <w:spacing w:before="120"/>
      <w:ind w:left="1440" w:hanging="360"/>
    </w:pPr>
  </w:style>
  <w:style w:type="paragraph" w:customStyle="1" w:styleId="Bullet321">
    <w:name w:val="Bullet321"/>
    <w:rsid w:val="0078491B"/>
    <w:pPr>
      <w:tabs>
        <w:tab w:val="num" w:pos="1800"/>
      </w:tabs>
      <w:spacing w:before="120"/>
      <w:ind w:left="1800" w:hanging="360"/>
    </w:pPr>
  </w:style>
  <w:style w:type="paragraph" w:customStyle="1" w:styleId="Caution21">
    <w:name w:val="Caution21"/>
    <w:basedOn w:val="Normal"/>
    <w:rsid w:val="0078491B"/>
    <w:pPr>
      <w:tabs>
        <w:tab w:val="left" w:pos="936"/>
      </w:tabs>
      <w:ind w:right="864"/>
      <w:jc w:val="both"/>
    </w:pPr>
    <w:rPr>
      <w:rFonts w:ascii="Arial" w:hAnsi="Arial"/>
      <w:b/>
    </w:rPr>
  </w:style>
  <w:style w:type="paragraph" w:customStyle="1" w:styleId="CellBody21">
    <w:name w:val="CellBody21"/>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78491B"/>
    <w:pPr>
      <w:tabs>
        <w:tab w:val="left" w:pos="538"/>
      </w:tabs>
      <w:ind w:left="538" w:hanging="360"/>
    </w:pPr>
    <w:rPr>
      <w:sz w:val="18"/>
      <w:szCs w:val="18"/>
    </w:rPr>
  </w:style>
  <w:style w:type="paragraph" w:customStyle="1" w:styleId="CellHeading21">
    <w:name w:val="CellHeading21"/>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78491B"/>
    <w:pPr>
      <w:ind w:left="360" w:right="432"/>
    </w:pPr>
    <w:rPr>
      <w:sz w:val="18"/>
      <w:szCs w:val="18"/>
    </w:rPr>
  </w:style>
  <w:style w:type="paragraph" w:customStyle="1" w:styleId="Code21">
    <w:name w:val="Code21"/>
    <w:basedOn w:val="Normal"/>
    <w:rsid w:val="0078491B"/>
    <w:pPr>
      <w:tabs>
        <w:tab w:val="left" w:pos="3600"/>
        <w:tab w:val="left" w:pos="5760"/>
      </w:tabs>
    </w:pPr>
    <w:rPr>
      <w:rFonts w:ascii="Courier New" w:hAnsi="Courier New"/>
      <w:sz w:val="18"/>
      <w:szCs w:val="16"/>
    </w:rPr>
  </w:style>
  <w:style w:type="paragraph" w:customStyle="1" w:styleId="Equation21">
    <w:name w:val="Equation21"/>
    <w:rsid w:val="0078491B"/>
    <w:pPr>
      <w:tabs>
        <w:tab w:val="num" w:pos="720"/>
      </w:tabs>
      <w:spacing w:before="240" w:after="240"/>
      <w:ind w:left="864" w:hanging="504"/>
    </w:pPr>
    <w:rPr>
      <w:i/>
    </w:rPr>
  </w:style>
  <w:style w:type="paragraph" w:customStyle="1" w:styleId="Figure21">
    <w:name w:val="Figure21"/>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78491B"/>
    <w:pPr>
      <w:jc w:val="center"/>
    </w:pPr>
    <w:rPr>
      <w:rFonts w:ascii="Arial" w:hAnsi="Arial" w:cs="Helvetica"/>
      <w:sz w:val="16"/>
      <w:szCs w:val="16"/>
    </w:rPr>
  </w:style>
  <w:style w:type="paragraph" w:customStyle="1" w:styleId="Footnote21">
    <w:name w:val="Footnote21"/>
    <w:basedOn w:val="Normal"/>
    <w:rsid w:val="0078491B"/>
    <w:pPr>
      <w:tabs>
        <w:tab w:val="left" w:pos="115"/>
        <w:tab w:val="left" w:pos="288"/>
      </w:tabs>
      <w:ind w:left="2333" w:hanging="173"/>
    </w:pPr>
    <w:rPr>
      <w:sz w:val="15"/>
      <w:szCs w:val="15"/>
    </w:rPr>
  </w:style>
  <w:style w:type="paragraph" w:customStyle="1" w:styleId="GlossTerm21">
    <w:name w:val="GlossTerm21"/>
    <w:basedOn w:val="Normal"/>
    <w:rsid w:val="0078491B"/>
    <w:rPr>
      <w:b/>
    </w:rPr>
  </w:style>
  <w:style w:type="paragraph" w:customStyle="1" w:styleId="HeadingFeature21">
    <w:name w:val="HeadingFeature21"/>
    <w:next w:val="Body"/>
    <w:rsid w:val="0078491B"/>
    <w:pPr>
      <w:spacing w:before="360" w:after="240"/>
    </w:pPr>
    <w:rPr>
      <w:rFonts w:ascii="Arial" w:hAnsi="Arial"/>
      <w:b/>
      <w:color w:val="2F4D87"/>
      <w:sz w:val="24"/>
    </w:rPr>
  </w:style>
  <w:style w:type="paragraph" w:customStyle="1" w:styleId="Indent121">
    <w:name w:val="Indent121"/>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78491B"/>
    <w:pPr>
      <w:tabs>
        <w:tab w:val="left" w:pos="1440"/>
      </w:tabs>
      <w:spacing w:before="120"/>
    </w:pPr>
    <w:rPr>
      <w:b/>
      <w:color w:val="2F4D87"/>
    </w:rPr>
  </w:style>
  <w:style w:type="paragraph" w:customStyle="1" w:styleId="RegisterDef21">
    <w:name w:val="Register Def21"/>
    <w:rsid w:val="0078491B"/>
    <w:pPr>
      <w:tabs>
        <w:tab w:val="center" w:pos="2160"/>
        <w:tab w:val="right" w:pos="6480"/>
      </w:tabs>
      <w:spacing w:before="240" w:after="240"/>
      <w:ind w:left="360"/>
    </w:pPr>
    <w:rPr>
      <w:rFonts w:ascii="Arial" w:hAnsi="Arial"/>
    </w:rPr>
  </w:style>
  <w:style w:type="paragraph" w:customStyle="1" w:styleId="Step221">
    <w:name w:val="Step221"/>
    <w:rsid w:val="0078491B"/>
    <w:pPr>
      <w:tabs>
        <w:tab w:val="left" w:pos="720"/>
        <w:tab w:val="right" w:pos="864"/>
        <w:tab w:val="left" w:pos="1080"/>
      </w:tabs>
      <w:ind w:left="1080" w:hanging="360"/>
    </w:pPr>
    <w:rPr>
      <w:rFonts w:ascii="Arial" w:hAnsi="Arial"/>
      <w:b/>
    </w:rPr>
  </w:style>
  <w:style w:type="paragraph" w:customStyle="1" w:styleId="Step321">
    <w:name w:val="Step321"/>
    <w:rsid w:val="0078491B"/>
    <w:pPr>
      <w:tabs>
        <w:tab w:val="num" w:pos="1440"/>
      </w:tabs>
      <w:ind w:left="1440" w:hanging="180"/>
    </w:pPr>
    <w:rPr>
      <w:rFonts w:ascii="Arial" w:hAnsi="Arial"/>
      <w:b/>
    </w:rPr>
  </w:style>
  <w:style w:type="paragraph" w:customStyle="1" w:styleId="TableFootnote21">
    <w:name w:val="TableFootnote21"/>
    <w:rsid w:val="0078491B"/>
    <w:pPr>
      <w:tabs>
        <w:tab w:val="left" w:pos="1743"/>
        <w:tab w:val="left" w:pos="1930"/>
      </w:tabs>
      <w:spacing w:before="240" w:after="240"/>
      <w:ind w:left="1742" w:hanging="187"/>
    </w:pPr>
    <w:rPr>
      <w:sz w:val="15"/>
      <w:szCs w:val="15"/>
    </w:rPr>
  </w:style>
  <w:style w:type="paragraph" w:customStyle="1" w:styleId="TableTitle21">
    <w:name w:val="TableTitle21"/>
    <w:rsid w:val="0078491B"/>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78491B"/>
    <w:pPr>
      <w:jc w:val="center"/>
    </w:pPr>
  </w:style>
  <w:style w:type="paragraph" w:customStyle="1" w:styleId="HeadingPreface21">
    <w:name w:val="HeadingPreface21"/>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78491B"/>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78491B"/>
    <w:pPr>
      <w:spacing w:before="720" w:after="720" w:line="720" w:lineRule="exact"/>
      <w:ind w:left="432"/>
    </w:pPr>
    <w:rPr>
      <w:rFonts w:ascii="Arial" w:hAnsi="Arial"/>
      <w:b/>
      <w:color w:val="2F4D87"/>
      <w:sz w:val="44"/>
    </w:rPr>
  </w:style>
  <w:style w:type="paragraph" w:customStyle="1" w:styleId="BookTitle221">
    <w:name w:val="BookTitle221"/>
    <w:next w:val="Body"/>
    <w:rsid w:val="0078491B"/>
    <w:pPr>
      <w:spacing w:before="520" w:after="480" w:line="520" w:lineRule="exact"/>
      <w:ind w:left="432"/>
    </w:pPr>
    <w:rPr>
      <w:rFonts w:ascii="Arial" w:hAnsi="Arial"/>
      <w:b/>
      <w:color w:val="2F4D87"/>
      <w:sz w:val="40"/>
    </w:rPr>
  </w:style>
  <w:style w:type="paragraph" w:customStyle="1" w:styleId="DocumentType21">
    <w:name w:val="Document Type21"/>
    <w:rsid w:val="0078491B"/>
    <w:pPr>
      <w:spacing w:before="600" w:after="600" w:line="580" w:lineRule="exact"/>
      <w:ind w:left="432"/>
    </w:pPr>
    <w:rPr>
      <w:rFonts w:ascii="Arial" w:hAnsi="Arial"/>
      <w:b/>
      <w:sz w:val="36"/>
    </w:rPr>
  </w:style>
  <w:style w:type="paragraph" w:customStyle="1" w:styleId="InternalUseCover21">
    <w:name w:val="Internal Use Cover21"/>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78491B"/>
    <w:pPr>
      <w:tabs>
        <w:tab w:val="left" w:pos="1800"/>
      </w:tabs>
      <w:ind w:left="432"/>
    </w:pPr>
  </w:style>
  <w:style w:type="paragraph" w:customStyle="1" w:styleId="Exar131">
    <w:name w:val="Exar131"/>
    <w:basedOn w:val="Footer"/>
    <w:rsid w:val="0078491B"/>
    <w:pPr>
      <w:tabs>
        <w:tab w:val="clear" w:pos="9360"/>
        <w:tab w:val="left" w:pos="720"/>
        <w:tab w:val="right" w:pos="8640"/>
      </w:tabs>
    </w:pPr>
    <w:rPr>
      <w:b/>
      <w:color w:val="2F4D87"/>
    </w:rPr>
  </w:style>
  <w:style w:type="paragraph" w:customStyle="1" w:styleId="CONFIDENTIAL21">
    <w:name w:val="CONFIDENTIAL21"/>
    <w:rsid w:val="0078491B"/>
    <w:pPr>
      <w:jc w:val="right"/>
    </w:pPr>
    <w:rPr>
      <w:rFonts w:ascii="Arial" w:hAnsi="Arial"/>
      <w:b/>
      <w:color w:val="2F4D87"/>
      <w:sz w:val="44"/>
    </w:rPr>
  </w:style>
  <w:style w:type="paragraph" w:customStyle="1" w:styleId="Notetext21">
    <w:name w:val="Notetext21"/>
    <w:next w:val="Body"/>
    <w:rsid w:val="0078491B"/>
    <w:pPr>
      <w:ind w:left="547" w:right="1080"/>
      <w:jc w:val="both"/>
    </w:pPr>
  </w:style>
  <w:style w:type="paragraph" w:customStyle="1" w:styleId="PageNumbereven21">
    <w:name w:val="Page Number(even)21"/>
    <w:basedOn w:val="Footer"/>
    <w:semiHidden/>
    <w:rsid w:val="0078491B"/>
  </w:style>
  <w:style w:type="paragraph" w:customStyle="1" w:styleId="Headereven21">
    <w:name w:val="Header(even)21"/>
    <w:basedOn w:val="Header"/>
    <w:rsid w:val="0078491B"/>
    <w:pPr>
      <w:tabs>
        <w:tab w:val="clear" w:pos="9270"/>
      </w:tabs>
    </w:pPr>
  </w:style>
  <w:style w:type="paragraph" w:customStyle="1" w:styleId="Footereven21">
    <w:name w:val="Footer(even)21"/>
    <w:basedOn w:val="Footer"/>
    <w:rsid w:val="0078491B"/>
    <w:pPr>
      <w:ind w:right="-90"/>
    </w:pPr>
  </w:style>
  <w:style w:type="paragraph" w:customStyle="1" w:styleId="Glossary21">
    <w:name w:val="Glossary21"/>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78491B"/>
    <w:rPr>
      <w:rFonts w:ascii="Arial" w:hAnsi="Arial"/>
      <w:b/>
      <w:color w:val="002B5C"/>
      <w:sz w:val="48"/>
    </w:rPr>
  </w:style>
  <w:style w:type="paragraph" w:customStyle="1" w:styleId="Addendum221">
    <w:name w:val="Addendum221"/>
    <w:next w:val="SpecNo"/>
    <w:rsid w:val="0078491B"/>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78491B"/>
  </w:style>
  <w:style w:type="paragraph" w:customStyle="1" w:styleId="SpecNo210">
    <w:name w:val="SpecNo21"/>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78491B"/>
    <w:pPr>
      <w:spacing w:before="120"/>
      <w:ind w:left="1800" w:hanging="1800"/>
    </w:pPr>
  </w:style>
  <w:style w:type="paragraph" w:customStyle="1" w:styleId="Addendum212">
    <w:name w:val="Addendum+21"/>
    <w:basedOn w:val="Addendum"/>
    <w:next w:val="Body"/>
    <w:rsid w:val="0078491B"/>
    <w:pPr>
      <w:numPr>
        <w:numId w:val="0"/>
      </w:numPr>
      <w:tabs>
        <w:tab w:val="num" w:pos="720"/>
      </w:tabs>
      <w:ind w:left="360" w:hanging="360"/>
    </w:pPr>
    <w:rPr>
      <w:sz w:val="44"/>
    </w:rPr>
  </w:style>
  <w:style w:type="paragraph" w:customStyle="1" w:styleId="DocChangeNo21">
    <w:name w:val="DocChangeNo.+21"/>
    <w:basedOn w:val="DocChangeNo"/>
    <w:rsid w:val="0078491B"/>
    <w:pPr>
      <w:numPr>
        <w:numId w:val="0"/>
      </w:numPr>
      <w:tabs>
        <w:tab w:val="num" w:pos="1260"/>
      </w:tabs>
      <w:ind w:left="1260" w:hanging="1260"/>
    </w:pPr>
  </w:style>
  <w:style w:type="paragraph" w:customStyle="1" w:styleId="DocChangeNo210">
    <w:name w:val="DocChangeNo.21"/>
    <w:next w:val="DocChangeNo0"/>
    <w:rsid w:val="0078491B"/>
    <w:pPr>
      <w:tabs>
        <w:tab w:val="num" w:pos="1260"/>
      </w:tabs>
      <w:spacing w:before="120"/>
      <w:ind w:left="1260" w:hanging="1260"/>
    </w:pPr>
  </w:style>
  <w:style w:type="paragraph" w:customStyle="1" w:styleId="Addendum2210">
    <w:name w:val="Addendum2+21"/>
    <w:basedOn w:val="Addendum2"/>
    <w:rsid w:val="0078491B"/>
    <w:rPr>
      <w:sz w:val="32"/>
    </w:rPr>
  </w:style>
  <w:style w:type="paragraph" w:customStyle="1" w:styleId="CellHeadingUnder21">
    <w:name w:val="CellHeadingUnder21"/>
    <w:basedOn w:val="CellHeading"/>
    <w:next w:val="CellBody"/>
    <w:rsid w:val="0078491B"/>
    <w:rPr>
      <w:u w:val="single"/>
    </w:rPr>
  </w:style>
  <w:style w:type="paragraph" w:customStyle="1" w:styleId="CellNoteHeading21">
    <w:name w:val="CellNoteHeading21"/>
    <w:next w:val="CellNote"/>
    <w:rsid w:val="0078491B"/>
    <w:pPr>
      <w:tabs>
        <w:tab w:val="num" w:pos="648"/>
      </w:tabs>
      <w:ind w:left="648" w:hanging="648"/>
    </w:pPr>
    <w:rPr>
      <w:rFonts w:ascii="Arial" w:hAnsi="Arial"/>
      <w:b/>
      <w:szCs w:val="18"/>
    </w:rPr>
  </w:style>
  <w:style w:type="paragraph" w:customStyle="1" w:styleId="CellHeadingFieldDesc21">
    <w:name w:val="CellHeadingField|Desc21"/>
    <w:rsid w:val="0078491B"/>
    <w:rPr>
      <w:rFonts w:ascii="Arial" w:hAnsi="Arial"/>
      <w:b/>
    </w:rPr>
  </w:style>
  <w:style w:type="paragraph" w:customStyle="1" w:styleId="REGISTERBITFIELDCELL21">
    <w:name w:val="REGISTER|BIT|FIELDCELL21"/>
    <w:basedOn w:val="CellBody"/>
    <w:rsid w:val="0078491B"/>
    <w:rPr>
      <w:rFonts w:ascii="Arial" w:hAnsi="Arial"/>
      <w:b/>
      <w:caps/>
    </w:rPr>
  </w:style>
  <w:style w:type="paragraph" w:customStyle="1" w:styleId="Contents21">
    <w:name w:val="Contents21"/>
    <w:basedOn w:val="Title"/>
    <w:rsid w:val="0078491B"/>
    <w:rPr>
      <w:szCs w:val="40"/>
    </w:rPr>
  </w:style>
  <w:style w:type="paragraph" w:customStyle="1" w:styleId="ExarConfidential21">
    <w:name w:val="Exar Confidential21"/>
    <w:basedOn w:val="Footer"/>
    <w:rsid w:val="0078491B"/>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78491B"/>
    <w:rPr>
      <w:rFonts w:ascii="Arial" w:eastAsiaTheme="minorEastAsia" w:hAnsi="Arial"/>
      <w:b/>
      <w:bCs/>
      <w:color w:val="2F4D87"/>
      <w:sz w:val="16"/>
      <w:szCs w:val="16"/>
      <w:lang w:val="en-US" w:eastAsia="en-US" w:bidi="ar-SA"/>
    </w:rPr>
  </w:style>
  <w:style w:type="table" w:customStyle="1" w:styleId="HifnTable21">
    <w:name w:val="Hifn Table21"/>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78491B"/>
    <w:rPr>
      <w:rFonts w:ascii="Arial" w:hAnsi="Arial"/>
      <w:sz w:val="16"/>
    </w:rPr>
  </w:style>
  <w:style w:type="paragraph" w:customStyle="1" w:styleId="Preliminary21">
    <w:name w:val="Preliminary21"/>
    <w:rsid w:val="0078491B"/>
    <w:pPr>
      <w:jc w:val="center"/>
    </w:pPr>
    <w:rPr>
      <w:rFonts w:ascii="Arial" w:hAnsi="Arial"/>
      <w:b/>
      <w:color w:val="002B5C"/>
      <w:sz w:val="16"/>
      <w:szCs w:val="16"/>
    </w:rPr>
  </w:style>
  <w:style w:type="character" w:customStyle="1" w:styleId="PreliminaryChar21">
    <w:name w:val="Preliminary Char21"/>
    <w:basedOn w:val="DefaultParagraphFont"/>
    <w:rsid w:val="0078491B"/>
    <w:rPr>
      <w:rFonts w:ascii="Arial" w:hAnsi="Arial"/>
      <w:b/>
      <w:color w:val="002B5C"/>
      <w:sz w:val="16"/>
      <w:szCs w:val="16"/>
      <w:lang w:val="en-US" w:eastAsia="en-US" w:bidi="ar-SA"/>
    </w:rPr>
  </w:style>
  <w:style w:type="paragraph" w:customStyle="1" w:styleId="Appendix210">
    <w:name w:val="Appendix21"/>
    <w:next w:val="Body"/>
    <w:rsid w:val="0078491B"/>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78491B"/>
    <w:pPr>
      <w:tabs>
        <w:tab w:val="left" w:pos="9360"/>
      </w:tabs>
    </w:pPr>
    <w:rPr>
      <w:sz w:val="14"/>
      <w:szCs w:val="14"/>
    </w:rPr>
  </w:style>
  <w:style w:type="paragraph" w:customStyle="1" w:styleId="FunctionCall21">
    <w:name w:val="Function Call21"/>
    <w:next w:val="Body"/>
    <w:rsid w:val="0078491B"/>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78491B"/>
    <w:pPr>
      <w:numPr>
        <w:ilvl w:val="0"/>
        <w:numId w:val="0"/>
      </w:numPr>
      <w:tabs>
        <w:tab w:val="num" w:pos="720"/>
        <w:tab w:val="num" w:pos="1440"/>
      </w:tabs>
      <w:ind w:left="720" w:hanging="720"/>
    </w:pPr>
  </w:style>
  <w:style w:type="paragraph" w:customStyle="1" w:styleId="Appendix221">
    <w:name w:val="Appendix 221"/>
    <w:basedOn w:val="Appendix1"/>
    <w:next w:val="Body"/>
    <w:rsid w:val="0078491B"/>
    <w:pPr>
      <w:numPr>
        <w:numId w:val="0"/>
      </w:numPr>
      <w:tabs>
        <w:tab w:val="num" w:pos="918"/>
      </w:tabs>
      <w:ind w:left="864" w:hanging="864"/>
    </w:pPr>
  </w:style>
  <w:style w:type="table" w:customStyle="1" w:styleId="HifnParameter21">
    <w:name w:val="Hifn Parameter21"/>
    <w:basedOn w:val="TableNormal"/>
    <w:rsid w:val="0078491B"/>
    <w:rPr>
      <w:sz w:val="18"/>
    </w:rPr>
    <w:tblPr/>
  </w:style>
  <w:style w:type="paragraph" w:customStyle="1" w:styleId="CellHeadingBlue21">
    <w:name w:val="Cell Heading Blue21"/>
    <w:basedOn w:val="CellHeading"/>
    <w:next w:val="Body"/>
    <w:rsid w:val="0078491B"/>
    <w:pPr>
      <w:tabs>
        <w:tab w:val="clear" w:pos="720"/>
      </w:tabs>
    </w:pPr>
    <w:rPr>
      <w:color w:val="2F4D87"/>
      <w:sz w:val="18"/>
    </w:rPr>
  </w:style>
  <w:style w:type="paragraph" w:customStyle="1" w:styleId="ListNumber221">
    <w:name w:val="ListNumber221"/>
    <w:basedOn w:val="Body"/>
    <w:rsid w:val="0078491B"/>
    <w:pPr>
      <w:ind w:left="1440" w:hanging="360"/>
    </w:pPr>
  </w:style>
  <w:style w:type="paragraph" w:customStyle="1" w:styleId="Default21">
    <w:name w:val="Default21"/>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78491B"/>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78491B"/>
    <w:pPr>
      <w:spacing w:before="360"/>
    </w:pPr>
    <w:rPr>
      <w:i/>
      <w:sz w:val="36"/>
    </w:rPr>
  </w:style>
  <w:style w:type="paragraph" w:customStyle="1" w:styleId="Heading2nonumber21">
    <w:name w:val="Heading 2 no number21"/>
    <w:basedOn w:val="Heading2"/>
    <w:next w:val="Body"/>
    <w:rsid w:val="0078491B"/>
    <w:pPr>
      <w:numPr>
        <w:ilvl w:val="0"/>
        <w:numId w:val="0"/>
      </w:numPr>
      <w:suppressLineNumbers/>
      <w:outlineLvl w:val="9"/>
    </w:pPr>
  </w:style>
  <w:style w:type="paragraph" w:customStyle="1" w:styleId="DocumentRevision21">
    <w:name w:val="Document Revision21"/>
    <w:basedOn w:val="Body"/>
    <w:qFormat/>
    <w:rsid w:val="0078491B"/>
    <w:pPr>
      <w:tabs>
        <w:tab w:val="clear" w:pos="2700"/>
        <w:tab w:val="left" w:pos="1440"/>
        <w:tab w:val="left" w:pos="2160"/>
      </w:tabs>
    </w:pPr>
    <w:rPr>
      <w:b/>
      <w:sz w:val="24"/>
    </w:rPr>
  </w:style>
  <w:style w:type="table" w:customStyle="1" w:styleId="ListTable3-Accent1121">
    <w:name w:val="List Table 3 - Accent 1121"/>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78491B"/>
    <w:pPr>
      <w:spacing w:after="200"/>
    </w:pPr>
    <w:rPr>
      <w:lang w:eastAsia="ja-JP"/>
    </w:rPr>
  </w:style>
  <w:style w:type="table" w:customStyle="1" w:styleId="LightList-Accent1121">
    <w:name w:val="Light List - Accent 1121"/>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78491B"/>
    <w:pPr>
      <w:widowControl w:val="0"/>
      <w:spacing w:after="0" w:line="240" w:lineRule="auto"/>
    </w:pPr>
    <w:rPr>
      <w:rFonts w:eastAsiaTheme="minorHAnsi"/>
    </w:rPr>
  </w:style>
  <w:style w:type="character" w:customStyle="1" w:styleId="MessageandCommand21">
    <w:name w:val="Message and Command21"/>
    <w:basedOn w:val="MessagesandCommands"/>
    <w:qFormat/>
    <w:rsid w:val="0078491B"/>
    <w:rPr>
      <w:rFonts w:ascii="Courier New" w:hAnsi="Courier New" w:cs="Courier New"/>
      <w:b w:val="0"/>
      <w:sz w:val="22"/>
    </w:rPr>
  </w:style>
  <w:style w:type="character" w:customStyle="1" w:styleId="BodyText2Char31">
    <w:name w:val="Body Text 2 Char31"/>
    <w:basedOn w:val="DefaultParagraphFont"/>
    <w:semiHidden/>
    <w:rsid w:val="0078491B"/>
  </w:style>
  <w:style w:type="character" w:customStyle="1" w:styleId="BodyText3Char31">
    <w:name w:val="Body Text 3 Char31"/>
    <w:basedOn w:val="DefaultParagraphFont"/>
    <w:semiHidden/>
    <w:rsid w:val="0078491B"/>
    <w:rPr>
      <w:sz w:val="16"/>
      <w:szCs w:val="16"/>
    </w:rPr>
  </w:style>
  <w:style w:type="character" w:customStyle="1" w:styleId="BodyTextIndentChar31">
    <w:name w:val="Body Text Indent Char31"/>
    <w:basedOn w:val="DefaultParagraphFont"/>
    <w:semiHidden/>
    <w:rsid w:val="0078491B"/>
  </w:style>
  <w:style w:type="character" w:customStyle="1" w:styleId="BodyTextFirstIndent2Char31">
    <w:name w:val="Body Text First Indent 2 Char31"/>
    <w:basedOn w:val="BodyTextIndentChar"/>
    <w:semiHidden/>
    <w:rsid w:val="0078491B"/>
  </w:style>
  <w:style w:type="character" w:customStyle="1" w:styleId="BodyTextIndent2Char31">
    <w:name w:val="Body Text Indent 2 Char31"/>
    <w:basedOn w:val="DefaultParagraphFont"/>
    <w:semiHidden/>
    <w:rsid w:val="0078491B"/>
  </w:style>
  <w:style w:type="character" w:customStyle="1" w:styleId="BodyTextIndent3Char31">
    <w:name w:val="Body Text Indent 3 Char31"/>
    <w:basedOn w:val="DefaultParagraphFont"/>
    <w:semiHidden/>
    <w:rsid w:val="0078491B"/>
    <w:rPr>
      <w:sz w:val="16"/>
      <w:szCs w:val="16"/>
    </w:rPr>
  </w:style>
  <w:style w:type="character" w:customStyle="1" w:styleId="E-mailSignatureChar31">
    <w:name w:val="E-mail Signature Char31"/>
    <w:basedOn w:val="DefaultParagraphFont"/>
    <w:semiHidden/>
    <w:rsid w:val="0078491B"/>
  </w:style>
  <w:style w:type="character" w:customStyle="1" w:styleId="HTMLAddressChar31">
    <w:name w:val="HTML Address Char31"/>
    <w:basedOn w:val="DefaultParagraphFont"/>
    <w:semiHidden/>
    <w:rsid w:val="0078491B"/>
    <w:rPr>
      <w:i/>
      <w:iCs/>
    </w:rPr>
  </w:style>
  <w:style w:type="character" w:customStyle="1" w:styleId="MessageHeaderChar31">
    <w:name w:val="Message Header Char31"/>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78491B"/>
    <w:rPr>
      <w:rFonts w:ascii="Consolas" w:hAnsi="Consolas" w:cs="Consolas"/>
      <w:sz w:val="21"/>
      <w:szCs w:val="21"/>
    </w:rPr>
  </w:style>
  <w:style w:type="character" w:customStyle="1" w:styleId="SignatureChar31">
    <w:name w:val="Signature Char31"/>
    <w:basedOn w:val="DefaultParagraphFont"/>
    <w:semiHidden/>
    <w:rsid w:val="0078491B"/>
  </w:style>
  <w:style w:type="paragraph" w:customStyle="1" w:styleId="BackPageCenter21">
    <w:name w:val="Back Page Center21"/>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78491B"/>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78491B"/>
    <w:pPr>
      <w:jc w:val="center"/>
    </w:pPr>
  </w:style>
  <w:style w:type="paragraph" w:customStyle="1" w:styleId="Exar221">
    <w:name w:val="Exar221"/>
    <w:basedOn w:val="Footer"/>
    <w:rsid w:val="0078491B"/>
    <w:pPr>
      <w:tabs>
        <w:tab w:val="clear" w:pos="9360"/>
        <w:tab w:val="left" w:pos="720"/>
        <w:tab w:val="right" w:pos="8640"/>
      </w:tabs>
    </w:pPr>
    <w:rPr>
      <w:b/>
      <w:color w:val="2F4D87"/>
    </w:rPr>
  </w:style>
  <w:style w:type="paragraph" w:customStyle="1" w:styleId="ImportantNote121">
    <w:name w:val="Important Note12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78491B"/>
    <w:pPr>
      <w:tabs>
        <w:tab w:val="left" w:pos="2700"/>
      </w:tabs>
      <w:jc w:val="both"/>
    </w:pPr>
    <w:rPr>
      <w:szCs w:val="24"/>
    </w:rPr>
  </w:style>
  <w:style w:type="paragraph" w:customStyle="1" w:styleId="FooterCentered321">
    <w:name w:val="FooterCentered321"/>
    <w:basedOn w:val="Footer"/>
    <w:rsid w:val="0078491B"/>
    <w:pPr>
      <w:jc w:val="center"/>
    </w:pPr>
  </w:style>
  <w:style w:type="paragraph" w:customStyle="1" w:styleId="Exar321">
    <w:name w:val="Exar321"/>
    <w:basedOn w:val="Footer"/>
    <w:rsid w:val="0078491B"/>
    <w:pPr>
      <w:tabs>
        <w:tab w:val="clear" w:pos="9360"/>
        <w:tab w:val="left" w:pos="720"/>
        <w:tab w:val="right" w:pos="8640"/>
      </w:tabs>
    </w:pPr>
    <w:rPr>
      <w:b/>
      <w:color w:val="2F4D87"/>
    </w:rPr>
  </w:style>
  <w:style w:type="paragraph" w:customStyle="1" w:styleId="ImportantNote221">
    <w:name w:val="Important Note22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78491B"/>
    <w:pPr>
      <w:tabs>
        <w:tab w:val="left" w:pos="2700"/>
      </w:tabs>
      <w:jc w:val="both"/>
    </w:pPr>
    <w:rPr>
      <w:szCs w:val="24"/>
    </w:rPr>
  </w:style>
  <w:style w:type="paragraph" w:customStyle="1" w:styleId="FooterCentered421">
    <w:name w:val="FooterCentered421"/>
    <w:basedOn w:val="Footer"/>
    <w:rsid w:val="0078491B"/>
    <w:pPr>
      <w:jc w:val="center"/>
    </w:pPr>
  </w:style>
  <w:style w:type="paragraph" w:customStyle="1" w:styleId="Exar421">
    <w:name w:val="Exar421"/>
    <w:basedOn w:val="Footer"/>
    <w:rsid w:val="0078491B"/>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78491B"/>
    <w:pPr>
      <w:tabs>
        <w:tab w:val="left" w:pos="2700"/>
      </w:tabs>
      <w:jc w:val="both"/>
    </w:pPr>
    <w:rPr>
      <w:szCs w:val="24"/>
    </w:rPr>
  </w:style>
  <w:style w:type="paragraph" w:customStyle="1" w:styleId="Command411">
    <w:name w:val="Command4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78491B"/>
    <w:pPr>
      <w:jc w:val="center"/>
    </w:pPr>
  </w:style>
  <w:style w:type="paragraph" w:customStyle="1" w:styleId="Exar711">
    <w:name w:val="Exar711"/>
    <w:basedOn w:val="Footer"/>
    <w:rsid w:val="0078491B"/>
    <w:pPr>
      <w:tabs>
        <w:tab w:val="clear" w:pos="9360"/>
        <w:tab w:val="left" w:pos="720"/>
        <w:tab w:val="right" w:pos="8640"/>
      </w:tabs>
    </w:pPr>
    <w:rPr>
      <w:b/>
      <w:color w:val="2F4D87"/>
    </w:rPr>
  </w:style>
  <w:style w:type="paragraph" w:customStyle="1" w:styleId="Body711">
    <w:name w:val="Body711"/>
    <w:qFormat/>
    <w:rsid w:val="0078491B"/>
    <w:pPr>
      <w:tabs>
        <w:tab w:val="left" w:pos="2700"/>
      </w:tabs>
      <w:jc w:val="both"/>
    </w:pPr>
    <w:rPr>
      <w:szCs w:val="24"/>
    </w:rPr>
  </w:style>
  <w:style w:type="paragraph" w:customStyle="1" w:styleId="Anchor211">
    <w:name w:val="Anchor211"/>
    <w:rsid w:val="0078491B"/>
    <w:pPr>
      <w:keepNext/>
      <w:tabs>
        <w:tab w:val="left" w:pos="360"/>
      </w:tabs>
      <w:spacing w:before="240"/>
    </w:pPr>
    <w:rPr>
      <w:rFonts w:ascii="Arial" w:hAnsi="Arial"/>
      <w:b/>
      <w:sz w:val="4"/>
      <w:szCs w:val="4"/>
    </w:rPr>
  </w:style>
  <w:style w:type="paragraph" w:customStyle="1" w:styleId="Bullet1411">
    <w:name w:val="Bullet1411"/>
    <w:rsid w:val="0078491B"/>
    <w:pPr>
      <w:tabs>
        <w:tab w:val="left" w:pos="900"/>
      </w:tabs>
      <w:spacing w:before="120" w:line="280" w:lineRule="atLeast"/>
      <w:ind w:left="720" w:hanging="360"/>
    </w:pPr>
  </w:style>
  <w:style w:type="paragraph" w:customStyle="1" w:styleId="Bullet2111">
    <w:name w:val="Bullet2111"/>
    <w:rsid w:val="0078491B"/>
    <w:pPr>
      <w:spacing w:before="120"/>
      <w:ind w:left="1440" w:hanging="360"/>
    </w:pPr>
  </w:style>
  <w:style w:type="paragraph" w:customStyle="1" w:styleId="Bullet3111">
    <w:name w:val="Bullet3111"/>
    <w:rsid w:val="0078491B"/>
    <w:pPr>
      <w:tabs>
        <w:tab w:val="num" w:pos="1800"/>
      </w:tabs>
      <w:spacing w:before="120"/>
      <w:ind w:left="1800" w:hanging="360"/>
    </w:pPr>
  </w:style>
  <w:style w:type="paragraph" w:customStyle="1" w:styleId="Caution111">
    <w:name w:val="Caution111"/>
    <w:basedOn w:val="Normal"/>
    <w:rsid w:val="0078491B"/>
    <w:pPr>
      <w:tabs>
        <w:tab w:val="left" w:pos="936"/>
      </w:tabs>
      <w:ind w:right="864"/>
      <w:jc w:val="both"/>
    </w:pPr>
    <w:rPr>
      <w:rFonts w:ascii="Arial" w:hAnsi="Arial"/>
      <w:b/>
    </w:rPr>
  </w:style>
  <w:style w:type="paragraph" w:customStyle="1" w:styleId="CellBody111">
    <w:name w:val="CellBody111"/>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78491B"/>
    <w:pPr>
      <w:tabs>
        <w:tab w:val="left" w:pos="538"/>
      </w:tabs>
      <w:ind w:left="538" w:hanging="360"/>
    </w:pPr>
    <w:rPr>
      <w:sz w:val="18"/>
      <w:szCs w:val="18"/>
    </w:rPr>
  </w:style>
  <w:style w:type="paragraph" w:customStyle="1" w:styleId="CellHeading111">
    <w:name w:val="CellHeading111"/>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78491B"/>
    <w:pPr>
      <w:ind w:left="360" w:right="432"/>
    </w:pPr>
    <w:rPr>
      <w:sz w:val="18"/>
      <w:szCs w:val="18"/>
    </w:rPr>
  </w:style>
  <w:style w:type="paragraph" w:customStyle="1" w:styleId="Code111">
    <w:name w:val="Code111"/>
    <w:basedOn w:val="Normal"/>
    <w:rsid w:val="0078491B"/>
    <w:pPr>
      <w:tabs>
        <w:tab w:val="left" w:pos="3600"/>
        <w:tab w:val="left" w:pos="5760"/>
      </w:tabs>
    </w:pPr>
    <w:rPr>
      <w:rFonts w:ascii="Courier New" w:hAnsi="Courier New"/>
      <w:sz w:val="18"/>
      <w:szCs w:val="16"/>
    </w:rPr>
  </w:style>
  <w:style w:type="paragraph" w:customStyle="1" w:styleId="Equation111">
    <w:name w:val="Equation111"/>
    <w:rsid w:val="0078491B"/>
    <w:pPr>
      <w:tabs>
        <w:tab w:val="num" w:pos="720"/>
      </w:tabs>
      <w:spacing w:before="240" w:after="240"/>
      <w:ind w:left="864" w:hanging="504"/>
    </w:pPr>
    <w:rPr>
      <w:i/>
    </w:rPr>
  </w:style>
  <w:style w:type="paragraph" w:customStyle="1" w:styleId="Figure111">
    <w:name w:val="Figure111"/>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78491B"/>
    <w:pPr>
      <w:jc w:val="center"/>
    </w:pPr>
    <w:rPr>
      <w:rFonts w:ascii="Arial" w:hAnsi="Arial" w:cs="Helvetica"/>
      <w:sz w:val="16"/>
      <w:szCs w:val="16"/>
    </w:rPr>
  </w:style>
  <w:style w:type="paragraph" w:customStyle="1" w:styleId="Footnote111">
    <w:name w:val="Footnote111"/>
    <w:basedOn w:val="Normal"/>
    <w:rsid w:val="0078491B"/>
    <w:pPr>
      <w:tabs>
        <w:tab w:val="left" w:pos="115"/>
        <w:tab w:val="left" w:pos="288"/>
      </w:tabs>
      <w:ind w:left="2333" w:hanging="173"/>
    </w:pPr>
    <w:rPr>
      <w:sz w:val="15"/>
      <w:szCs w:val="15"/>
    </w:rPr>
  </w:style>
  <w:style w:type="paragraph" w:customStyle="1" w:styleId="GlossTerm111">
    <w:name w:val="GlossTerm111"/>
    <w:basedOn w:val="Normal"/>
    <w:rsid w:val="0078491B"/>
    <w:rPr>
      <w:b/>
    </w:rPr>
  </w:style>
  <w:style w:type="paragraph" w:customStyle="1" w:styleId="HeadingFeature111">
    <w:name w:val="HeadingFeature111"/>
    <w:next w:val="Body"/>
    <w:rsid w:val="0078491B"/>
    <w:pPr>
      <w:spacing w:before="360" w:after="240"/>
    </w:pPr>
    <w:rPr>
      <w:rFonts w:ascii="Arial" w:hAnsi="Arial"/>
      <w:b/>
      <w:color w:val="2F4D87"/>
      <w:sz w:val="24"/>
    </w:rPr>
  </w:style>
  <w:style w:type="paragraph" w:customStyle="1" w:styleId="Indent1111">
    <w:name w:val="Indent1111"/>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78491B"/>
    <w:pPr>
      <w:tabs>
        <w:tab w:val="left" w:pos="1440"/>
      </w:tabs>
      <w:spacing w:before="120"/>
    </w:pPr>
    <w:rPr>
      <w:b/>
      <w:color w:val="2F4D87"/>
    </w:rPr>
  </w:style>
  <w:style w:type="paragraph" w:customStyle="1" w:styleId="RegisterDef111">
    <w:name w:val="Register Def111"/>
    <w:rsid w:val="0078491B"/>
    <w:pPr>
      <w:tabs>
        <w:tab w:val="center" w:pos="2160"/>
        <w:tab w:val="right" w:pos="6480"/>
      </w:tabs>
      <w:spacing w:before="240" w:after="240"/>
      <w:ind w:left="360"/>
    </w:pPr>
    <w:rPr>
      <w:rFonts w:ascii="Arial" w:hAnsi="Arial"/>
    </w:rPr>
  </w:style>
  <w:style w:type="paragraph" w:customStyle="1" w:styleId="Step2111">
    <w:name w:val="Step2111"/>
    <w:rsid w:val="0078491B"/>
    <w:pPr>
      <w:tabs>
        <w:tab w:val="left" w:pos="720"/>
        <w:tab w:val="right" w:pos="864"/>
        <w:tab w:val="left" w:pos="1080"/>
      </w:tabs>
      <w:ind w:left="1080" w:hanging="360"/>
    </w:pPr>
    <w:rPr>
      <w:rFonts w:ascii="Arial" w:hAnsi="Arial"/>
      <w:b/>
    </w:rPr>
  </w:style>
  <w:style w:type="paragraph" w:customStyle="1" w:styleId="Step3111">
    <w:name w:val="Step3111"/>
    <w:rsid w:val="0078491B"/>
    <w:pPr>
      <w:tabs>
        <w:tab w:val="num" w:pos="1440"/>
      </w:tabs>
      <w:ind w:left="1440" w:hanging="180"/>
    </w:pPr>
    <w:rPr>
      <w:rFonts w:ascii="Arial" w:hAnsi="Arial"/>
      <w:b/>
    </w:rPr>
  </w:style>
  <w:style w:type="paragraph" w:customStyle="1" w:styleId="TableFootnote111">
    <w:name w:val="TableFootnote111"/>
    <w:rsid w:val="0078491B"/>
    <w:pPr>
      <w:tabs>
        <w:tab w:val="left" w:pos="1743"/>
        <w:tab w:val="left" w:pos="1930"/>
      </w:tabs>
      <w:spacing w:before="240" w:after="240"/>
      <w:ind w:left="1742" w:hanging="187"/>
    </w:pPr>
    <w:rPr>
      <w:sz w:val="15"/>
      <w:szCs w:val="15"/>
    </w:rPr>
  </w:style>
  <w:style w:type="paragraph" w:customStyle="1" w:styleId="TableTitle111">
    <w:name w:val="TableTitle111"/>
    <w:rsid w:val="0078491B"/>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78491B"/>
    <w:pPr>
      <w:jc w:val="center"/>
    </w:pPr>
  </w:style>
  <w:style w:type="paragraph" w:customStyle="1" w:styleId="CopyrightHeading111">
    <w:name w:val="Copyright Heading111"/>
    <w:rsid w:val="0078491B"/>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78491B"/>
    <w:pPr>
      <w:spacing w:before="520" w:after="480" w:line="520" w:lineRule="exact"/>
      <w:ind w:left="432"/>
    </w:pPr>
    <w:rPr>
      <w:rFonts w:ascii="Arial" w:hAnsi="Arial"/>
      <w:b/>
      <w:color w:val="2F4D87"/>
      <w:sz w:val="40"/>
    </w:rPr>
  </w:style>
  <w:style w:type="paragraph" w:customStyle="1" w:styleId="DocumentType111">
    <w:name w:val="Document Type111"/>
    <w:rsid w:val="0078491B"/>
    <w:pPr>
      <w:spacing w:before="600" w:after="600" w:line="580" w:lineRule="exact"/>
      <w:ind w:left="432"/>
    </w:pPr>
    <w:rPr>
      <w:rFonts w:ascii="Arial" w:hAnsi="Arial"/>
      <w:b/>
      <w:sz w:val="36"/>
    </w:rPr>
  </w:style>
  <w:style w:type="paragraph" w:customStyle="1" w:styleId="InternalUseCover111">
    <w:name w:val="Internal Use Cover111"/>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78491B"/>
    <w:pPr>
      <w:tabs>
        <w:tab w:val="left" w:pos="1800"/>
      </w:tabs>
      <w:ind w:left="432"/>
    </w:pPr>
  </w:style>
  <w:style w:type="paragraph" w:customStyle="1" w:styleId="Exar811">
    <w:name w:val="Exar811"/>
    <w:basedOn w:val="Footer"/>
    <w:rsid w:val="0078491B"/>
    <w:pPr>
      <w:tabs>
        <w:tab w:val="clear" w:pos="9360"/>
        <w:tab w:val="left" w:pos="720"/>
        <w:tab w:val="right" w:pos="8640"/>
      </w:tabs>
    </w:pPr>
    <w:rPr>
      <w:b/>
      <w:color w:val="2F4D87"/>
    </w:rPr>
  </w:style>
  <w:style w:type="paragraph" w:customStyle="1" w:styleId="CONFIDENTIAL111">
    <w:name w:val="CONFIDENTIAL111"/>
    <w:rsid w:val="0078491B"/>
    <w:pPr>
      <w:jc w:val="right"/>
    </w:pPr>
    <w:rPr>
      <w:rFonts w:ascii="Arial" w:hAnsi="Arial"/>
      <w:b/>
      <w:color w:val="2F4D87"/>
      <w:sz w:val="44"/>
    </w:rPr>
  </w:style>
  <w:style w:type="paragraph" w:customStyle="1" w:styleId="Notetext111">
    <w:name w:val="Notetext111"/>
    <w:next w:val="Body"/>
    <w:rsid w:val="0078491B"/>
    <w:pPr>
      <w:ind w:left="547" w:right="1080"/>
      <w:jc w:val="both"/>
    </w:pPr>
  </w:style>
  <w:style w:type="paragraph" w:customStyle="1" w:styleId="PageNumbereven111">
    <w:name w:val="Page Number(even)111"/>
    <w:basedOn w:val="Footer"/>
    <w:semiHidden/>
    <w:rsid w:val="0078491B"/>
  </w:style>
  <w:style w:type="paragraph" w:customStyle="1" w:styleId="Headereven111">
    <w:name w:val="Header(even)111"/>
    <w:basedOn w:val="Header"/>
    <w:rsid w:val="0078491B"/>
    <w:pPr>
      <w:tabs>
        <w:tab w:val="clear" w:pos="9270"/>
      </w:tabs>
    </w:pPr>
  </w:style>
  <w:style w:type="paragraph" w:customStyle="1" w:styleId="Footereven111">
    <w:name w:val="Footer(even)111"/>
    <w:basedOn w:val="Footer"/>
    <w:rsid w:val="0078491B"/>
    <w:pPr>
      <w:ind w:right="-90"/>
    </w:pPr>
  </w:style>
  <w:style w:type="paragraph" w:customStyle="1" w:styleId="Glossary111">
    <w:name w:val="Glossary111"/>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78491B"/>
    <w:rPr>
      <w:rFonts w:ascii="Arial" w:hAnsi="Arial"/>
      <w:b/>
      <w:color w:val="002B5C"/>
      <w:sz w:val="48"/>
    </w:rPr>
  </w:style>
  <w:style w:type="paragraph" w:customStyle="1" w:styleId="Addendum2111">
    <w:name w:val="Addendum2111"/>
    <w:next w:val="SpecNo"/>
    <w:rsid w:val="0078491B"/>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78491B"/>
  </w:style>
  <w:style w:type="paragraph" w:customStyle="1" w:styleId="SpecNo1110">
    <w:name w:val="SpecNo111"/>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78491B"/>
    <w:pPr>
      <w:spacing w:before="120"/>
      <w:ind w:left="1800" w:hanging="1800"/>
    </w:pPr>
  </w:style>
  <w:style w:type="paragraph" w:customStyle="1" w:styleId="Addendum1112">
    <w:name w:val="Addendum+111"/>
    <w:basedOn w:val="Addendum"/>
    <w:next w:val="Body"/>
    <w:rsid w:val="0078491B"/>
    <w:pPr>
      <w:numPr>
        <w:numId w:val="0"/>
      </w:numPr>
      <w:tabs>
        <w:tab w:val="num" w:pos="720"/>
      </w:tabs>
      <w:ind w:left="360" w:hanging="360"/>
    </w:pPr>
    <w:rPr>
      <w:sz w:val="44"/>
    </w:rPr>
  </w:style>
  <w:style w:type="paragraph" w:customStyle="1" w:styleId="DocChangeNo111">
    <w:name w:val="DocChangeNo.+111"/>
    <w:basedOn w:val="DocChangeNo"/>
    <w:rsid w:val="0078491B"/>
    <w:pPr>
      <w:numPr>
        <w:numId w:val="0"/>
      </w:numPr>
      <w:tabs>
        <w:tab w:val="num" w:pos="1260"/>
      </w:tabs>
      <w:ind w:left="1260" w:hanging="1260"/>
    </w:pPr>
  </w:style>
  <w:style w:type="paragraph" w:customStyle="1" w:styleId="DocChangeNo1110">
    <w:name w:val="DocChangeNo.111"/>
    <w:next w:val="DocChangeNo0"/>
    <w:rsid w:val="0078491B"/>
    <w:pPr>
      <w:tabs>
        <w:tab w:val="num" w:pos="1260"/>
      </w:tabs>
      <w:spacing w:before="120"/>
      <w:ind w:left="1260" w:hanging="1260"/>
    </w:pPr>
  </w:style>
  <w:style w:type="paragraph" w:customStyle="1" w:styleId="Addendum21110">
    <w:name w:val="Addendum2+111"/>
    <w:basedOn w:val="Addendum2"/>
    <w:rsid w:val="0078491B"/>
    <w:rPr>
      <w:sz w:val="32"/>
    </w:rPr>
  </w:style>
  <w:style w:type="paragraph" w:customStyle="1" w:styleId="CellHeadingUnder111">
    <w:name w:val="CellHeadingUnder111"/>
    <w:basedOn w:val="CellHeading"/>
    <w:next w:val="CellBody"/>
    <w:rsid w:val="0078491B"/>
    <w:rPr>
      <w:u w:val="single"/>
    </w:rPr>
  </w:style>
  <w:style w:type="paragraph" w:customStyle="1" w:styleId="CellNoteHeading111">
    <w:name w:val="CellNoteHeading111"/>
    <w:next w:val="CellNote"/>
    <w:rsid w:val="0078491B"/>
    <w:pPr>
      <w:tabs>
        <w:tab w:val="num" w:pos="648"/>
      </w:tabs>
      <w:ind w:left="648" w:hanging="648"/>
    </w:pPr>
    <w:rPr>
      <w:rFonts w:ascii="Arial" w:hAnsi="Arial"/>
      <w:b/>
      <w:szCs w:val="18"/>
    </w:rPr>
  </w:style>
  <w:style w:type="paragraph" w:customStyle="1" w:styleId="CellHeadingFieldDesc111">
    <w:name w:val="CellHeadingField|Desc111"/>
    <w:rsid w:val="0078491B"/>
    <w:rPr>
      <w:rFonts w:ascii="Arial" w:hAnsi="Arial"/>
      <w:b/>
    </w:rPr>
  </w:style>
  <w:style w:type="paragraph" w:customStyle="1" w:styleId="REGISTERBITFIELDCELL111">
    <w:name w:val="REGISTER|BIT|FIELDCELL111"/>
    <w:basedOn w:val="CellBody"/>
    <w:rsid w:val="0078491B"/>
    <w:rPr>
      <w:rFonts w:ascii="Arial" w:hAnsi="Arial"/>
      <w:b/>
      <w:caps/>
    </w:rPr>
  </w:style>
  <w:style w:type="paragraph" w:customStyle="1" w:styleId="ExarConfidential111">
    <w:name w:val="Exar Confidential111"/>
    <w:basedOn w:val="Footer"/>
    <w:rsid w:val="0078491B"/>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78491B"/>
    <w:rPr>
      <w:rFonts w:ascii="Arial" w:eastAsiaTheme="minorEastAsia" w:hAnsi="Arial"/>
      <w:b/>
      <w:bCs/>
      <w:color w:val="2F4D87"/>
      <w:sz w:val="16"/>
      <w:szCs w:val="16"/>
      <w:lang w:val="en-US" w:eastAsia="en-US" w:bidi="ar-SA"/>
    </w:rPr>
  </w:style>
  <w:style w:type="table" w:customStyle="1" w:styleId="HifnTable111">
    <w:name w:val="Hifn Table111"/>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78491B"/>
    <w:rPr>
      <w:rFonts w:ascii="Arial" w:hAnsi="Arial"/>
      <w:sz w:val="16"/>
    </w:rPr>
  </w:style>
  <w:style w:type="paragraph" w:customStyle="1" w:styleId="Preliminary111">
    <w:name w:val="Preliminary111"/>
    <w:rsid w:val="0078491B"/>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78491B"/>
    <w:rPr>
      <w:rFonts w:ascii="Tahoma" w:hAnsi="Tahoma" w:cs="Tahoma"/>
      <w:sz w:val="16"/>
      <w:szCs w:val="16"/>
    </w:rPr>
  </w:style>
  <w:style w:type="paragraph" w:customStyle="1" w:styleId="Appendix1110">
    <w:name w:val="Appendix111"/>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78491B"/>
  </w:style>
  <w:style w:type="character" w:customStyle="1" w:styleId="CommentSubjectChar211">
    <w:name w:val="Comment Subject Char211"/>
    <w:basedOn w:val="CommentTextChar"/>
    <w:uiPriority w:val="99"/>
    <w:semiHidden/>
    <w:rsid w:val="0078491B"/>
    <w:rPr>
      <w:rFonts w:eastAsiaTheme="minorEastAsia"/>
      <w:b/>
    </w:rPr>
  </w:style>
  <w:style w:type="paragraph" w:customStyle="1" w:styleId="copyright111">
    <w:name w:val="copyright111"/>
    <w:basedOn w:val="Body"/>
    <w:rsid w:val="0078491B"/>
    <w:pPr>
      <w:tabs>
        <w:tab w:val="left" w:pos="9360"/>
      </w:tabs>
    </w:pPr>
    <w:rPr>
      <w:sz w:val="14"/>
      <w:szCs w:val="14"/>
    </w:rPr>
  </w:style>
  <w:style w:type="paragraph" w:customStyle="1" w:styleId="FunctionCall111">
    <w:name w:val="Function Call111"/>
    <w:next w:val="Body"/>
    <w:rsid w:val="0078491B"/>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78491B"/>
    <w:pPr>
      <w:numPr>
        <w:ilvl w:val="0"/>
        <w:numId w:val="0"/>
      </w:numPr>
      <w:tabs>
        <w:tab w:val="num" w:pos="720"/>
        <w:tab w:val="num" w:pos="1440"/>
      </w:tabs>
      <w:ind w:left="720" w:hanging="720"/>
    </w:pPr>
  </w:style>
  <w:style w:type="paragraph" w:customStyle="1" w:styleId="Appendix2111">
    <w:name w:val="Appendix 2111"/>
    <w:basedOn w:val="Appendix1"/>
    <w:next w:val="Body"/>
    <w:rsid w:val="0078491B"/>
    <w:pPr>
      <w:numPr>
        <w:numId w:val="0"/>
      </w:numPr>
      <w:tabs>
        <w:tab w:val="num" w:pos="918"/>
      </w:tabs>
      <w:ind w:left="864" w:hanging="864"/>
    </w:pPr>
  </w:style>
  <w:style w:type="table" w:customStyle="1" w:styleId="HifnParameter111">
    <w:name w:val="Hifn Parameter111"/>
    <w:basedOn w:val="TableNormal"/>
    <w:rsid w:val="0078491B"/>
    <w:rPr>
      <w:sz w:val="18"/>
    </w:rPr>
    <w:tblPr/>
  </w:style>
  <w:style w:type="paragraph" w:customStyle="1" w:styleId="CellHeadingBlue111">
    <w:name w:val="Cell Heading Blue111"/>
    <w:basedOn w:val="CellHeading"/>
    <w:next w:val="Body"/>
    <w:rsid w:val="0078491B"/>
    <w:pPr>
      <w:tabs>
        <w:tab w:val="clear" w:pos="720"/>
      </w:tabs>
    </w:pPr>
    <w:rPr>
      <w:color w:val="2F4D87"/>
      <w:sz w:val="18"/>
    </w:rPr>
  </w:style>
  <w:style w:type="paragraph" w:customStyle="1" w:styleId="ListNumber2111">
    <w:name w:val="ListNumber2111"/>
    <w:basedOn w:val="Body"/>
    <w:rsid w:val="0078491B"/>
    <w:pPr>
      <w:ind w:left="1440" w:hanging="360"/>
    </w:pPr>
  </w:style>
  <w:style w:type="paragraph" w:customStyle="1" w:styleId="Command511">
    <w:name w:val="Command5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78491B"/>
    <w:rPr>
      <w:rFonts w:ascii="Courier New" w:hAnsi="Courier New" w:cs="Courier New"/>
      <w:color w:val="auto"/>
      <w:kern w:val="0"/>
    </w:rPr>
  </w:style>
  <w:style w:type="character" w:customStyle="1" w:styleId="SubtitleChar211">
    <w:name w:val="Subtitle Char211"/>
    <w:basedOn w:val="DefaultParagraphFont"/>
    <w:uiPriority w:val="11"/>
    <w:rsid w:val="0078491B"/>
    <w:rPr>
      <w:color w:val="5A5A5A" w:themeColor="text1" w:themeTint="A5"/>
      <w:spacing w:val="10"/>
    </w:rPr>
  </w:style>
  <w:style w:type="character" w:customStyle="1" w:styleId="QuoteChar211">
    <w:name w:val="Quote Char211"/>
    <w:basedOn w:val="DefaultParagraphFont"/>
    <w:uiPriority w:val="29"/>
    <w:rsid w:val="0078491B"/>
    <w:rPr>
      <w:i/>
      <w:iCs/>
      <w:color w:val="000000" w:themeColor="text1"/>
    </w:rPr>
  </w:style>
  <w:style w:type="character" w:customStyle="1" w:styleId="IntenseQuoteChar211">
    <w:name w:val="Intense Quote Char211"/>
    <w:basedOn w:val="DefaultParagraphFont"/>
    <w:uiPriority w:val="30"/>
    <w:rsid w:val="0078491B"/>
    <w:rPr>
      <w:color w:val="000000" w:themeColor="text1"/>
      <w:shd w:val="clear" w:color="auto" w:fill="F2F2F2" w:themeFill="background1" w:themeFillShade="F2"/>
    </w:rPr>
  </w:style>
  <w:style w:type="paragraph" w:customStyle="1" w:styleId="Default111">
    <w:name w:val="Default111"/>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78491B"/>
    <w:pPr>
      <w:spacing w:before="360"/>
    </w:pPr>
    <w:rPr>
      <w:i/>
      <w:sz w:val="36"/>
    </w:rPr>
  </w:style>
  <w:style w:type="paragraph" w:customStyle="1" w:styleId="Heading2nonumber111">
    <w:name w:val="Heading 2 no number111"/>
    <w:basedOn w:val="Heading2"/>
    <w:next w:val="Body"/>
    <w:rsid w:val="0078491B"/>
    <w:pPr>
      <w:numPr>
        <w:ilvl w:val="0"/>
        <w:numId w:val="0"/>
      </w:numPr>
      <w:suppressLineNumbers/>
      <w:outlineLvl w:val="9"/>
    </w:pPr>
  </w:style>
  <w:style w:type="table" w:customStyle="1" w:styleId="ListTable3-Accent11111">
    <w:name w:val="List Table 3 - Accent 11111"/>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78491B"/>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78491B"/>
    <w:pPr>
      <w:spacing w:after="200"/>
    </w:pPr>
    <w:rPr>
      <w:lang w:eastAsia="ja-JP"/>
    </w:rPr>
  </w:style>
  <w:style w:type="table" w:customStyle="1" w:styleId="LightList-Accent11111">
    <w:name w:val="Light List - Accent 11111"/>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78491B"/>
    <w:rPr>
      <w:rFonts w:ascii="Palatino Linotype" w:eastAsia="Palatino Linotype" w:hAnsi="Palatino Linotype"/>
      <w:sz w:val="20"/>
      <w:szCs w:val="20"/>
    </w:rPr>
  </w:style>
  <w:style w:type="paragraph" w:customStyle="1" w:styleId="TableParagraph111">
    <w:name w:val="Table Paragraph111"/>
    <w:basedOn w:val="Normal"/>
    <w:uiPriority w:val="1"/>
    <w:qFormat/>
    <w:rsid w:val="0078491B"/>
    <w:pPr>
      <w:widowControl w:val="0"/>
      <w:spacing w:after="0" w:line="240" w:lineRule="auto"/>
    </w:pPr>
    <w:rPr>
      <w:rFonts w:eastAsiaTheme="minorHAnsi"/>
    </w:rPr>
  </w:style>
  <w:style w:type="character" w:customStyle="1" w:styleId="MessageandCommand111">
    <w:name w:val="Message and Command111"/>
    <w:basedOn w:val="MessagesandCommands"/>
    <w:qFormat/>
    <w:rsid w:val="0078491B"/>
    <w:rPr>
      <w:rFonts w:ascii="Courier New" w:hAnsi="Courier New" w:cs="Courier New"/>
      <w:b w:val="0"/>
      <w:sz w:val="22"/>
    </w:rPr>
  </w:style>
  <w:style w:type="character" w:customStyle="1" w:styleId="BodyTextFirstIndent2Char211">
    <w:name w:val="Body Text First Indent 2 Char211"/>
    <w:basedOn w:val="BodyTextIndentChar"/>
    <w:semiHidden/>
    <w:rsid w:val="0078491B"/>
  </w:style>
  <w:style w:type="paragraph" w:customStyle="1" w:styleId="BackPageCenter111">
    <w:name w:val="Back Page Center111"/>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78491B"/>
    <w:pPr>
      <w:jc w:val="center"/>
    </w:pPr>
  </w:style>
  <w:style w:type="paragraph" w:customStyle="1" w:styleId="Exar911">
    <w:name w:val="Exar911"/>
    <w:basedOn w:val="Footer"/>
    <w:rsid w:val="0078491B"/>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78491B"/>
    <w:rPr>
      <w:rFonts w:ascii="Arial" w:hAnsi="Arial"/>
      <w:b/>
      <w:bCs/>
      <w:noProof/>
      <w:color w:val="000000"/>
      <w:lang w:val="en-US" w:eastAsia="en-US" w:bidi="ar-SA"/>
    </w:rPr>
  </w:style>
  <w:style w:type="paragraph" w:customStyle="1" w:styleId="Body131">
    <w:name w:val="Body131"/>
    <w:qFormat/>
    <w:rsid w:val="0078491B"/>
    <w:pPr>
      <w:tabs>
        <w:tab w:val="left" w:pos="2700"/>
      </w:tabs>
      <w:jc w:val="both"/>
    </w:pPr>
    <w:rPr>
      <w:szCs w:val="24"/>
    </w:rPr>
  </w:style>
  <w:style w:type="paragraph" w:customStyle="1" w:styleId="Body143">
    <w:name w:val="Body143"/>
    <w:qFormat/>
    <w:rsid w:val="0078491B"/>
    <w:pPr>
      <w:tabs>
        <w:tab w:val="left" w:pos="2700"/>
      </w:tabs>
      <w:jc w:val="both"/>
    </w:pPr>
    <w:rPr>
      <w:szCs w:val="24"/>
    </w:rPr>
  </w:style>
  <w:style w:type="paragraph" w:customStyle="1" w:styleId="Bullet183">
    <w:name w:val="Bullet183"/>
    <w:rsid w:val="0078491B"/>
    <w:pPr>
      <w:tabs>
        <w:tab w:val="left" w:pos="900"/>
      </w:tabs>
      <w:spacing w:before="120" w:line="280" w:lineRule="atLeast"/>
      <w:ind w:left="720" w:hanging="360"/>
    </w:pPr>
  </w:style>
  <w:style w:type="paragraph" w:customStyle="1" w:styleId="Command103">
    <w:name w:val="Command10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78491B"/>
    <w:pPr>
      <w:jc w:val="center"/>
    </w:pPr>
  </w:style>
  <w:style w:type="paragraph" w:customStyle="1" w:styleId="Exar1111">
    <w:name w:val="Exar1111"/>
    <w:basedOn w:val="Footer"/>
    <w:rsid w:val="0078491B"/>
    <w:pPr>
      <w:tabs>
        <w:tab w:val="clear" w:pos="9360"/>
        <w:tab w:val="left" w:pos="720"/>
        <w:tab w:val="right" w:pos="8640"/>
      </w:tabs>
    </w:pPr>
    <w:rPr>
      <w:b/>
      <w:color w:val="2F4D87"/>
    </w:rPr>
  </w:style>
  <w:style w:type="character" w:customStyle="1" w:styleId="NoteHeadingChar111">
    <w:name w:val="Note Heading Char111"/>
    <w:basedOn w:val="DefaultParagraphFont"/>
    <w:rsid w:val="0078491B"/>
    <w:rPr>
      <w:b/>
    </w:rPr>
  </w:style>
  <w:style w:type="character" w:customStyle="1" w:styleId="ClosingChar111">
    <w:name w:val="Closing Char111"/>
    <w:basedOn w:val="DefaultParagraphFont"/>
    <w:rsid w:val="0078491B"/>
  </w:style>
  <w:style w:type="character" w:customStyle="1" w:styleId="CommentSubjectChar1111">
    <w:name w:val="Comment Subject Char1111"/>
    <w:basedOn w:val="CommentTextChar"/>
    <w:uiPriority w:val="99"/>
    <w:semiHidden/>
    <w:rsid w:val="0078491B"/>
    <w:rPr>
      <w:rFonts w:eastAsiaTheme="minorEastAsia"/>
      <w:b/>
    </w:rPr>
  </w:style>
  <w:style w:type="character" w:customStyle="1" w:styleId="DateChar111">
    <w:name w:val="Date Char111"/>
    <w:basedOn w:val="DefaultParagraphFont"/>
    <w:rsid w:val="0078491B"/>
  </w:style>
  <w:style w:type="character" w:customStyle="1" w:styleId="DocumentMapChar111">
    <w:name w:val="Document Map Char111"/>
    <w:basedOn w:val="DefaultParagraphFont"/>
    <w:semiHidden/>
    <w:rsid w:val="0078491B"/>
    <w:rPr>
      <w:rFonts w:ascii="Tahoma" w:hAnsi="Tahoma" w:cs="Tahoma"/>
      <w:shd w:val="clear" w:color="auto" w:fill="000080"/>
    </w:rPr>
  </w:style>
  <w:style w:type="character" w:customStyle="1" w:styleId="EndnoteTextChar111">
    <w:name w:val="Endnote Text Char111"/>
    <w:basedOn w:val="DefaultParagraphFont"/>
    <w:semiHidden/>
    <w:rsid w:val="0078491B"/>
  </w:style>
  <w:style w:type="character" w:customStyle="1" w:styleId="FootnoteTextChar111">
    <w:name w:val="Footnote Text Char111"/>
    <w:basedOn w:val="DefaultParagraphFont"/>
    <w:semiHidden/>
    <w:rsid w:val="0078491B"/>
  </w:style>
  <w:style w:type="character" w:customStyle="1" w:styleId="MacroTextChar111">
    <w:name w:val="Macro Text Char111"/>
    <w:basedOn w:val="DefaultParagraphFont"/>
    <w:semiHidden/>
    <w:rsid w:val="0078491B"/>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78491B"/>
    <w:rPr>
      <w:rFonts w:eastAsiaTheme="minorEastAsia"/>
    </w:rPr>
  </w:style>
  <w:style w:type="paragraph" w:customStyle="1" w:styleId="FooterCentered2111">
    <w:name w:val="FooterCentered2111"/>
    <w:basedOn w:val="Footer"/>
    <w:rsid w:val="0078491B"/>
    <w:pPr>
      <w:jc w:val="center"/>
    </w:pPr>
  </w:style>
  <w:style w:type="paragraph" w:customStyle="1" w:styleId="Exar2111">
    <w:name w:val="Exar2111"/>
    <w:basedOn w:val="Footer"/>
    <w:rsid w:val="0078491B"/>
    <w:pPr>
      <w:tabs>
        <w:tab w:val="clear" w:pos="9360"/>
        <w:tab w:val="left" w:pos="720"/>
        <w:tab w:val="right" w:pos="8640"/>
      </w:tabs>
    </w:pPr>
    <w:rPr>
      <w:b/>
      <w:color w:val="2F4D87"/>
    </w:rPr>
  </w:style>
  <w:style w:type="paragraph" w:customStyle="1" w:styleId="ImportantNote1111">
    <w:name w:val="Important Note11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78491B"/>
    <w:pPr>
      <w:tabs>
        <w:tab w:val="left" w:pos="2700"/>
      </w:tabs>
      <w:jc w:val="both"/>
    </w:pPr>
    <w:rPr>
      <w:szCs w:val="24"/>
    </w:rPr>
  </w:style>
  <w:style w:type="paragraph" w:customStyle="1" w:styleId="FooterCentered3111">
    <w:name w:val="FooterCentered3111"/>
    <w:basedOn w:val="Footer"/>
    <w:rsid w:val="0078491B"/>
    <w:pPr>
      <w:jc w:val="center"/>
    </w:pPr>
  </w:style>
  <w:style w:type="paragraph" w:customStyle="1" w:styleId="Exar3111">
    <w:name w:val="Exar3111"/>
    <w:basedOn w:val="Footer"/>
    <w:rsid w:val="0078491B"/>
    <w:pPr>
      <w:tabs>
        <w:tab w:val="clear" w:pos="9360"/>
        <w:tab w:val="left" w:pos="720"/>
        <w:tab w:val="right" w:pos="8640"/>
      </w:tabs>
    </w:pPr>
    <w:rPr>
      <w:b/>
      <w:color w:val="2F4D87"/>
    </w:rPr>
  </w:style>
  <w:style w:type="paragraph" w:customStyle="1" w:styleId="ImportantNote2111">
    <w:name w:val="Important Note21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78491B"/>
    <w:pPr>
      <w:tabs>
        <w:tab w:val="left" w:pos="2700"/>
      </w:tabs>
      <w:jc w:val="both"/>
    </w:pPr>
    <w:rPr>
      <w:szCs w:val="24"/>
    </w:rPr>
  </w:style>
  <w:style w:type="paragraph" w:customStyle="1" w:styleId="FooterCentered4111">
    <w:name w:val="FooterCentered4111"/>
    <w:basedOn w:val="Footer"/>
    <w:rsid w:val="0078491B"/>
    <w:pPr>
      <w:jc w:val="center"/>
    </w:pPr>
  </w:style>
  <w:style w:type="paragraph" w:customStyle="1" w:styleId="Exar4111">
    <w:name w:val="Exar4111"/>
    <w:basedOn w:val="Footer"/>
    <w:rsid w:val="0078491B"/>
    <w:pPr>
      <w:tabs>
        <w:tab w:val="clear" w:pos="9360"/>
        <w:tab w:val="left" w:pos="720"/>
        <w:tab w:val="right" w:pos="8640"/>
      </w:tabs>
    </w:pPr>
    <w:rPr>
      <w:b/>
      <w:color w:val="2F4D87"/>
    </w:rPr>
  </w:style>
  <w:style w:type="paragraph" w:customStyle="1" w:styleId="Anchor1111">
    <w:name w:val="Anchor1111"/>
    <w:rsid w:val="0078491B"/>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78491B"/>
    <w:pPr>
      <w:tabs>
        <w:tab w:val="left" w:pos="900"/>
      </w:tabs>
      <w:spacing w:before="120" w:line="280" w:lineRule="atLeast"/>
      <w:ind w:left="720" w:hanging="360"/>
    </w:pPr>
  </w:style>
  <w:style w:type="paragraph" w:customStyle="1" w:styleId="Command2111">
    <w:name w:val="Command21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78491B"/>
    <w:pPr>
      <w:tabs>
        <w:tab w:val="left" w:pos="2700"/>
      </w:tabs>
      <w:jc w:val="both"/>
    </w:pPr>
    <w:rPr>
      <w:szCs w:val="24"/>
    </w:rPr>
  </w:style>
  <w:style w:type="paragraph" w:customStyle="1" w:styleId="ImportantNote3111">
    <w:name w:val="Important Note311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78491B"/>
    <w:pPr>
      <w:tabs>
        <w:tab w:val="left" w:pos="2700"/>
      </w:tabs>
      <w:jc w:val="both"/>
    </w:pPr>
    <w:rPr>
      <w:szCs w:val="24"/>
    </w:rPr>
  </w:style>
  <w:style w:type="paragraph" w:customStyle="1" w:styleId="FooterCentered5111">
    <w:name w:val="FooterCentered5111"/>
    <w:basedOn w:val="Footer"/>
    <w:rsid w:val="0078491B"/>
    <w:pPr>
      <w:jc w:val="center"/>
    </w:pPr>
  </w:style>
  <w:style w:type="paragraph" w:customStyle="1" w:styleId="Exar5111">
    <w:name w:val="Exar5111"/>
    <w:basedOn w:val="Footer"/>
    <w:rsid w:val="0078491B"/>
    <w:pPr>
      <w:tabs>
        <w:tab w:val="clear" w:pos="9360"/>
        <w:tab w:val="left" w:pos="720"/>
        <w:tab w:val="right" w:pos="8640"/>
      </w:tabs>
    </w:pPr>
    <w:rPr>
      <w:b/>
      <w:color w:val="2F4D87"/>
    </w:rPr>
  </w:style>
  <w:style w:type="paragraph" w:customStyle="1" w:styleId="Body5111">
    <w:name w:val="Body5111"/>
    <w:qFormat/>
    <w:rsid w:val="0078491B"/>
    <w:pPr>
      <w:tabs>
        <w:tab w:val="left" w:pos="2700"/>
      </w:tabs>
      <w:jc w:val="both"/>
    </w:pPr>
    <w:rPr>
      <w:szCs w:val="24"/>
    </w:rPr>
  </w:style>
  <w:style w:type="paragraph" w:customStyle="1" w:styleId="Bullet12111">
    <w:name w:val="Bullet12111"/>
    <w:rsid w:val="0078491B"/>
    <w:pPr>
      <w:tabs>
        <w:tab w:val="left" w:pos="900"/>
      </w:tabs>
      <w:spacing w:before="120" w:line="280" w:lineRule="atLeast"/>
      <w:ind w:left="720" w:hanging="360"/>
    </w:pPr>
  </w:style>
  <w:style w:type="paragraph" w:customStyle="1" w:styleId="FigureCaptionCentered1111">
    <w:name w:val="Figure Caption Centered1111"/>
    <w:basedOn w:val="Normal"/>
    <w:rsid w:val="0078491B"/>
    <w:pPr>
      <w:spacing w:after="200" w:line="240" w:lineRule="auto"/>
      <w:jc w:val="center"/>
    </w:pPr>
    <w:rPr>
      <w:rFonts w:eastAsia="Times New Roman" w:cs="Times New Roman"/>
      <w:b/>
      <w:i/>
      <w:iCs/>
      <w:szCs w:val="20"/>
    </w:rPr>
  </w:style>
  <w:style w:type="paragraph" w:customStyle="1" w:styleId="Bullet13111">
    <w:name w:val="Bullet13111"/>
    <w:rsid w:val="0078491B"/>
    <w:pPr>
      <w:tabs>
        <w:tab w:val="left" w:pos="900"/>
      </w:tabs>
      <w:spacing w:before="120" w:line="280" w:lineRule="atLeast"/>
      <w:ind w:left="720" w:hanging="360"/>
    </w:pPr>
  </w:style>
  <w:style w:type="paragraph" w:customStyle="1" w:styleId="FooterCentered6111">
    <w:name w:val="FooterCentered6111"/>
    <w:basedOn w:val="Footer"/>
    <w:rsid w:val="0078491B"/>
    <w:pPr>
      <w:jc w:val="center"/>
    </w:pPr>
  </w:style>
  <w:style w:type="paragraph" w:customStyle="1" w:styleId="Exar6111">
    <w:name w:val="Exar6111"/>
    <w:basedOn w:val="Footer"/>
    <w:rsid w:val="0078491B"/>
    <w:pPr>
      <w:tabs>
        <w:tab w:val="clear" w:pos="9360"/>
        <w:tab w:val="left" w:pos="720"/>
        <w:tab w:val="right" w:pos="8640"/>
      </w:tabs>
    </w:pPr>
    <w:rPr>
      <w:b/>
      <w:color w:val="2F4D87"/>
    </w:rPr>
  </w:style>
  <w:style w:type="paragraph" w:customStyle="1" w:styleId="HeadingPreface1111">
    <w:name w:val="HeadingPreface1111"/>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78491B"/>
    <w:pPr>
      <w:spacing w:before="720" w:after="720" w:line="720" w:lineRule="exact"/>
      <w:ind w:left="432"/>
    </w:pPr>
    <w:rPr>
      <w:rFonts w:ascii="Arial" w:hAnsi="Arial"/>
      <w:b/>
      <w:color w:val="2F4D87"/>
      <w:sz w:val="44"/>
    </w:rPr>
  </w:style>
  <w:style w:type="paragraph" w:customStyle="1" w:styleId="Contents1111">
    <w:name w:val="Contents1111"/>
    <w:basedOn w:val="Title"/>
    <w:rsid w:val="0078491B"/>
    <w:rPr>
      <w:szCs w:val="40"/>
    </w:rPr>
  </w:style>
  <w:style w:type="paragraph" w:customStyle="1" w:styleId="DocumentTitle1111">
    <w:name w:val="Document Title1111"/>
    <w:next w:val="Body"/>
    <w:rsid w:val="0078491B"/>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78491B"/>
    <w:pPr>
      <w:tabs>
        <w:tab w:val="clear" w:pos="2700"/>
        <w:tab w:val="left" w:pos="1440"/>
        <w:tab w:val="left" w:pos="2160"/>
      </w:tabs>
    </w:pPr>
    <w:rPr>
      <w:b/>
      <w:sz w:val="24"/>
    </w:rPr>
  </w:style>
  <w:style w:type="paragraph" w:customStyle="1" w:styleId="Body1411">
    <w:name w:val="Body1411"/>
    <w:qFormat/>
    <w:rsid w:val="0078491B"/>
    <w:pPr>
      <w:tabs>
        <w:tab w:val="left" w:pos="2700"/>
      </w:tabs>
      <w:jc w:val="both"/>
    </w:pPr>
    <w:rPr>
      <w:szCs w:val="24"/>
    </w:rPr>
  </w:style>
  <w:style w:type="paragraph" w:customStyle="1" w:styleId="Bullet1811">
    <w:name w:val="Bullet1811"/>
    <w:rsid w:val="0078491B"/>
    <w:pPr>
      <w:tabs>
        <w:tab w:val="left" w:pos="900"/>
      </w:tabs>
      <w:spacing w:before="120" w:line="280" w:lineRule="atLeast"/>
      <w:ind w:left="720" w:hanging="360"/>
    </w:pPr>
  </w:style>
  <w:style w:type="paragraph" w:customStyle="1" w:styleId="Command1011">
    <w:name w:val="Command101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78491B"/>
    <w:pPr>
      <w:tabs>
        <w:tab w:val="left" w:pos="2700"/>
      </w:tabs>
      <w:jc w:val="both"/>
    </w:pPr>
    <w:rPr>
      <w:szCs w:val="24"/>
    </w:rPr>
  </w:style>
  <w:style w:type="paragraph" w:customStyle="1" w:styleId="FooterCentered922">
    <w:name w:val="FooterCentered922"/>
    <w:basedOn w:val="Footer"/>
    <w:rsid w:val="0078491B"/>
    <w:pPr>
      <w:jc w:val="center"/>
    </w:pPr>
  </w:style>
  <w:style w:type="paragraph" w:customStyle="1" w:styleId="Exar922">
    <w:name w:val="Exar922"/>
    <w:basedOn w:val="Footer"/>
    <w:rsid w:val="0078491B"/>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78491B"/>
    <w:rPr>
      <w:rFonts w:ascii="Arial" w:hAnsi="Arial"/>
      <w:color w:val="000000"/>
      <w:sz w:val="16"/>
      <w:szCs w:val="16"/>
      <w:lang w:val="en-US" w:eastAsia="en-US" w:bidi="ar-SA"/>
    </w:rPr>
  </w:style>
  <w:style w:type="character" w:customStyle="1" w:styleId="HeaderChar24">
    <w:name w:val="Header Char24"/>
    <w:basedOn w:val="DefaultParagraphFont"/>
    <w:uiPriority w:val="99"/>
    <w:rsid w:val="0078491B"/>
    <w:rPr>
      <w:rFonts w:ascii="Arial" w:hAnsi="Arial"/>
      <w:b/>
      <w:bCs/>
      <w:noProof/>
      <w:color w:val="000000"/>
      <w:lang w:val="en-US" w:eastAsia="en-US" w:bidi="ar-SA"/>
    </w:rPr>
  </w:style>
  <w:style w:type="paragraph" w:customStyle="1" w:styleId="FooterCentered151">
    <w:name w:val="FooterCentered151"/>
    <w:basedOn w:val="Footer"/>
    <w:rsid w:val="0078491B"/>
    <w:pPr>
      <w:jc w:val="center"/>
    </w:pPr>
  </w:style>
  <w:style w:type="paragraph" w:customStyle="1" w:styleId="Exar151">
    <w:name w:val="Exar151"/>
    <w:basedOn w:val="Footer"/>
    <w:rsid w:val="0078491B"/>
    <w:pPr>
      <w:tabs>
        <w:tab w:val="clear" w:pos="9360"/>
        <w:tab w:val="left" w:pos="720"/>
        <w:tab w:val="right" w:pos="8640"/>
      </w:tabs>
    </w:pPr>
    <w:rPr>
      <w:b/>
      <w:color w:val="2F4D87"/>
    </w:rPr>
  </w:style>
  <w:style w:type="paragraph" w:customStyle="1" w:styleId="Command91">
    <w:name w:val="Command9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78491B"/>
    <w:rPr>
      <w:rFonts w:ascii="Arial" w:hAnsi="Arial"/>
      <w:color w:val="000000"/>
      <w:sz w:val="16"/>
      <w:szCs w:val="16"/>
      <w:lang w:val="en-US" w:eastAsia="en-US" w:bidi="ar-SA"/>
    </w:rPr>
  </w:style>
  <w:style w:type="character" w:customStyle="1" w:styleId="HeaderChar25">
    <w:name w:val="Header Char25"/>
    <w:basedOn w:val="DefaultParagraphFont"/>
    <w:uiPriority w:val="99"/>
    <w:rsid w:val="0078491B"/>
    <w:rPr>
      <w:rFonts w:ascii="Arial" w:hAnsi="Arial"/>
      <w:b/>
      <w:bCs/>
      <w:noProof/>
      <w:color w:val="000000"/>
      <w:lang w:val="en-US" w:eastAsia="en-US" w:bidi="ar-SA"/>
    </w:rPr>
  </w:style>
  <w:style w:type="paragraph" w:customStyle="1" w:styleId="Body132">
    <w:name w:val="Body132"/>
    <w:qFormat/>
    <w:rsid w:val="0078491B"/>
    <w:pPr>
      <w:tabs>
        <w:tab w:val="left" w:pos="2700"/>
      </w:tabs>
      <w:jc w:val="both"/>
    </w:pPr>
    <w:rPr>
      <w:szCs w:val="24"/>
    </w:rPr>
  </w:style>
  <w:style w:type="paragraph" w:customStyle="1" w:styleId="FooterCentered161">
    <w:name w:val="FooterCentered161"/>
    <w:basedOn w:val="Footer"/>
    <w:rsid w:val="0078491B"/>
    <w:pPr>
      <w:jc w:val="center"/>
    </w:pPr>
  </w:style>
  <w:style w:type="paragraph" w:customStyle="1" w:styleId="Exar161">
    <w:name w:val="Exar161"/>
    <w:basedOn w:val="Footer"/>
    <w:rsid w:val="0078491B"/>
    <w:pPr>
      <w:tabs>
        <w:tab w:val="clear" w:pos="9360"/>
        <w:tab w:val="left" w:pos="720"/>
        <w:tab w:val="right" w:pos="8640"/>
      </w:tabs>
    </w:pPr>
    <w:rPr>
      <w:b/>
      <w:color w:val="2F4D87"/>
    </w:rPr>
  </w:style>
  <w:style w:type="paragraph" w:customStyle="1" w:styleId="ImportantNote101">
    <w:name w:val="Important Note10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78491B"/>
    <w:pPr>
      <w:jc w:val="center"/>
    </w:pPr>
  </w:style>
  <w:style w:type="character" w:customStyle="1" w:styleId="HeaderChar26">
    <w:name w:val="Header Char26"/>
    <w:basedOn w:val="DefaultParagraphFont"/>
    <w:uiPriority w:val="99"/>
    <w:rsid w:val="0078491B"/>
    <w:rPr>
      <w:rFonts w:ascii="Arial" w:hAnsi="Arial"/>
      <w:b/>
      <w:bCs/>
      <w:noProof/>
      <w:color w:val="000000"/>
      <w:lang w:val="en-US" w:eastAsia="en-US" w:bidi="ar-SA"/>
    </w:rPr>
  </w:style>
  <w:style w:type="paragraph" w:customStyle="1" w:styleId="Exar20">
    <w:name w:val="Exar20"/>
    <w:basedOn w:val="Footer"/>
    <w:rsid w:val="0078491B"/>
    <w:pPr>
      <w:tabs>
        <w:tab w:val="clear" w:pos="9360"/>
        <w:tab w:val="left" w:pos="720"/>
        <w:tab w:val="right" w:pos="8640"/>
      </w:tabs>
    </w:pPr>
    <w:rPr>
      <w:b/>
      <w:color w:val="2F4D87"/>
    </w:rPr>
  </w:style>
  <w:style w:type="paragraph" w:customStyle="1" w:styleId="Body144">
    <w:name w:val="Body144"/>
    <w:qFormat/>
    <w:rsid w:val="0078491B"/>
    <w:pPr>
      <w:tabs>
        <w:tab w:val="left" w:pos="2700"/>
      </w:tabs>
      <w:jc w:val="both"/>
    </w:pPr>
    <w:rPr>
      <w:szCs w:val="24"/>
    </w:rPr>
  </w:style>
  <w:style w:type="paragraph" w:customStyle="1" w:styleId="Bullet184">
    <w:name w:val="Bullet184"/>
    <w:rsid w:val="0078491B"/>
    <w:pPr>
      <w:tabs>
        <w:tab w:val="left" w:pos="900"/>
      </w:tabs>
      <w:spacing w:before="120" w:line="280" w:lineRule="atLeast"/>
      <w:ind w:left="720" w:hanging="360"/>
    </w:pPr>
  </w:style>
  <w:style w:type="paragraph" w:customStyle="1" w:styleId="Command104">
    <w:name w:val="Command10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78491B"/>
    <w:rPr>
      <w:rFonts w:ascii="Arial" w:hAnsi="Arial"/>
      <w:color w:val="000000"/>
      <w:sz w:val="16"/>
      <w:szCs w:val="16"/>
      <w:lang w:val="en-US" w:eastAsia="en-US" w:bidi="ar-SA"/>
    </w:rPr>
  </w:style>
  <w:style w:type="paragraph" w:customStyle="1" w:styleId="FooterCentered23">
    <w:name w:val="FooterCentered23"/>
    <w:basedOn w:val="Footer"/>
    <w:rsid w:val="0078491B"/>
    <w:pPr>
      <w:jc w:val="center"/>
    </w:pPr>
  </w:style>
  <w:style w:type="character" w:customStyle="1" w:styleId="HeaderChar27">
    <w:name w:val="Header Char27"/>
    <w:basedOn w:val="DefaultParagraphFont"/>
    <w:uiPriority w:val="99"/>
    <w:rsid w:val="0078491B"/>
    <w:rPr>
      <w:rFonts w:ascii="Arial" w:hAnsi="Arial"/>
      <w:b/>
      <w:bCs/>
      <w:noProof/>
      <w:color w:val="000000"/>
      <w:lang w:val="en-US" w:eastAsia="en-US" w:bidi="ar-SA"/>
    </w:rPr>
  </w:style>
  <w:style w:type="paragraph" w:customStyle="1" w:styleId="Exar23">
    <w:name w:val="Exar23"/>
    <w:basedOn w:val="Footer"/>
    <w:rsid w:val="0078491B"/>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78491B"/>
    <w:rPr>
      <w:rFonts w:ascii="Arial" w:hAnsi="Arial"/>
      <w:color w:val="000000"/>
      <w:sz w:val="16"/>
      <w:szCs w:val="16"/>
      <w:lang w:val="en-US" w:eastAsia="en-US" w:bidi="ar-SA"/>
    </w:rPr>
  </w:style>
  <w:style w:type="character" w:customStyle="1" w:styleId="HeaderChar28">
    <w:name w:val="Header Char28"/>
    <w:basedOn w:val="DefaultParagraphFont"/>
    <w:uiPriority w:val="99"/>
    <w:rsid w:val="0078491B"/>
    <w:rPr>
      <w:rFonts w:ascii="Arial" w:hAnsi="Arial"/>
      <w:b/>
      <w:bCs/>
      <w:noProof/>
      <w:color w:val="000000"/>
      <w:lang w:val="en-US" w:eastAsia="en-US" w:bidi="ar-SA"/>
    </w:rPr>
  </w:style>
  <w:style w:type="paragraph" w:customStyle="1" w:styleId="FooterCentered191">
    <w:name w:val="FooterCentered191"/>
    <w:basedOn w:val="Footer"/>
    <w:rsid w:val="0078491B"/>
    <w:pPr>
      <w:jc w:val="center"/>
    </w:pPr>
  </w:style>
  <w:style w:type="paragraph" w:customStyle="1" w:styleId="Exar191">
    <w:name w:val="Exar191"/>
    <w:basedOn w:val="Footer"/>
    <w:rsid w:val="0078491B"/>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78491B"/>
    <w:pPr>
      <w:tabs>
        <w:tab w:val="left" w:pos="2700"/>
      </w:tabs>
      <w:jc w:val="both"/>
    </w:pPr>
    <w:rPr>
      <w:szCs w:val="24"/>
    </w:rPr>
  </w:style>
  <w:style w:type="paragraph" w:customStyle="1" w:styleId="Bullet33">
    <w:name w:val="Bullet33"/>
    <w:rsid w:val="0078491B"/>
    <w:pPr>
      <w:tabs>
        <w:tab w:val="num" w:pos="1800"/>
      </w:tabs>
      <w:spacing w:before="120"/>
      <w:ind w:left="1800" w:hanging="360"/>
    </w:pPr>
  </w:style>
  <w:style w:type="character" w:customStyle="1" w:styleId="FooterChar14">
    <w:name w:val="Footer Char14"/>
    <w:basedOn w:val="DefaultParagraphFont"/>
    <w:uiPriority w:val="99"/>
    <w:rsid w:val="0078491B"/>
    <w:rPr>
      <w:rFonts w:ascii="Arial" w:hAnsi="Arial"/>
      <w:color w:val="000000"/>
      <w:sz w:val="16"/>
      <w:szCs w:val="16"/>
      <w:lang w:val="en-US" w:eastAsia="en-US" w:bidi="ar-SA"/>
    </w:rPr>
  </w:style>
  <w:style w:type="character" w:customStyle="1" w:styleId="HeaderChar29">
    <w:name w:val="Header Char29"/>
    <w:basedOn w:val="DefaultParagraphFont"/>
    <w:uiPriority w:val="99"/>
    <w:rsid w:val="0078491B"/>
    <w:rPr>
      <w:rFonts w:ascii="Arial" w:hAnsi="Arial"/>
      <w:b/>
      <w:bCs/>
      <w:noProof/>
      <w:color w:val="000000"/>
      <w:lang w:val="en-US" w:eastAsia="en-US" w:bidi="ar-SA"/>
    </w:rPr>
  </w:style>
  <w:style w:type="paragraph" w:customStyle="1" w:styleId="ImportantNote13">
    <w:name w:val="Important Note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78491B"/>
    <w:pPr>
      <w:tabs>
        <w:tab w:val="left" w:pos="2700"/>
      </w:tabs>
      <w:jc w:val="both"/>
    </w:pPr>
    <w:rPr>
      <w:szCs w:val="24"/>
    </w:rPr>
  </w:style>
  <w:style w:type="paragraph" w:customStyle="1" w:styleId="Anchor4">
    <w:name w:val="Anchor4"/>
    <w:rsid w:val="0078491B"/>
    <w:pPr>
      <w:keepNext/>
      <w:tabs>
        <w:tab w:val="left" w:pos="360"/>
      </w:tabs>
      <w:spacing w:before="240"/>
    </w:pPr>
    <w:rPr>
      <w:rFonts w:ascii="Arial" w:hAnsi="Arial"/>
      <w:b/>
      <w:sz w:val="4"/>
      <w:szCs w:val="4"/>
    </w:rPr>
  </w:style>
  <w:style w:type="paragraph" w:customStyle="1" w:styleId="Bullet34">
    <w:name w:val="Bullet34"/>
    <w:rsid w:val="0078491B"/>
    <w:pPr>
      <w:tabs>
        <w:tab w:val="num" w:pos="1800"/>
      </w:tabs>
      <w:spacing w:before="120"/>
      <w:ind w:left="1800" w:hanging="360"/>
    </w:pPr>
  </w:style>
  <w:style w:type="character" w:customStyle="1" w:styleId="FooterChar15">
    <w:name w:val="Footer Char15"/>
    <w:basedOn w:val="DefaultParagraphFont"/>
    <w:uiPriority w:val="99"/>
    <w:rsid w:val="0078491B"/>
    <w:rPr>
      <w:rFonts w:ascii="Arial" w:hAnsi="Arial"/>
      <w:color w:val="000000"/>
      <w:sz w:val="16"/>
      <w:szCs w:val="16"/>
      <w:lang w:val="en-US" w:eastAsia="en-US" w:bidi="ar-SA"/>
    </w:rPr>
  </w:style>
  <w:style w:type="paragraph" w:customStyle="1" w:styleId="FooterCentered24">
    <w:name w:val="FooterCentered24"/>
    <w:basedOn w:val="Footer"/>
    <w:rsid w:val="0078491B"/>
    <w:pPr>
      <w:jc w:val="center"/>
    </w:pPr>
  </w:style>
  <w:style w:type="character" w:customStyle="1" w:styleId="HeaderChar30">
    <w:name w:val="Header Char30"/>
    <w:basedOn w:val="DefaultParagraphFont"/>
    <w:uiPriority w:val="99"/>
    <w:rsid w:val="0078491B"/>
    <w:rPr>
      <w:rFonts w:ascii="Arial" w:hAnsi="Arial"/>
      <w:b/>
      <w:bCs/>
      <w:noProof/>
      <w:color w:val="000000"/>
      <w:lang w:val="en-US" w:eastAsia="en-US" w:bidi="ar-SA"/>
    </w:rPr>
  </w:style>
  <w:style w:type="paragraph" w:customStyle="1" w:styleId="Exar24">
    <w:name w:val="Exar24"/>
    <w:basedOn w:val="Footer"/>
    <w:rsid w:val="0078491B"/>
    <w:pPr>
      <w:tabs>
        <w:tab w:val="clear" w:pos="9360"/>
        <w:tab w:val="left" w:pos="720"/>
        <w:tab w:val="right" w:pos="8640"/>
      </w:tabs>
    </w:pPr>
    <w:rPr>
      <w:b/>
      <w:color w:val="2F4D87"/>
    </w:rPr>
  </w:style>
  <w:style w:type="paragraph" w:customStyle="1" w:styleId="ImportantNote14">
    <w:name w:val="Important Note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78491B"/>
    <w:pPr>
      <w:tabs>
        <w:tab w:val="left" w:pos="2700"/>
      </w:tabs>
      <w:jc w:val="both"/>
    </w:pPr>
    <w:rPr>
      <w:szCs w:val="24"/>
    </w:rPr>
  </w:style>
  <w:style w:type="paragraph" w:customStyle="1" w:styleId="Bullet19">
    <w:name w:val="Bullet19"/>
    <w:rsid w:val="0078491B"/>
    <w:pPr>
      <w:tabs>
        <w:tab w:val="left" w:pos="900"/>
      </w:tabs>
      <w:spacing w:before="120" w:line="280" w:lineRule="atLeast"/>
      <w:ind w:left="720" w:hanging="360"/>
    </w:pPr>
  </w:style>
  <w:style w:type="paragraph" w:customStyle="1" w:styleId="Bullet35">
    <w:name w:val="Bullet35"/>
    <w:rsid w:val="0078491B"/>
    <w:pPr>
      <w:tabs>
        <w:tab w:val="num" w:pos="1800"/>
      </w:tabs>
      <w:spacing w:before="120"/>
      <w:ind w:left="1800" w:hanging="360"/>
    </w:pPr>
  </w:style>
  <w:style w:type="character" w:customStyle="1" w:styleId="FooterChar16">
    <w:name w:val="Footer Char16"/>
    <w:basedOn w:val="DefaultParagraphFont"/>
    <w:uiPriority w:val="99"/>
    <w:rsid w:val="0078491B"/>
    <w:rPr>
      <w:rFonts w:ascii="Arial" w:hAnsi="Arial"/>
      <w:color w:val="000000"/>
      <w:sz w:val="16"/>
      <w:szCs w:val="16"/>
      <w:lang w:val="en-US" w:eastAsia="en-US" w:bidi="ar-SA"/>
    </w:rPr>
  </w:style>
  <w:style w:type="paragraph" w:customStyle="1" w:styleId="FooterCentered25">
    <w:name w:val="FooterCentered25"/>
    <w:basedOn w:val="Footer"/>
    <w:rsid w:val="0078491B"/>
    <w:pPr>
      <w:jc w:val="center"/>
    </w:pPr>
  </w:style>
  <w:style w:type="character" w:customStyle="1" w:styleId="HeaderChar33">
    <w:name w:val="Header Char33"/>
    <w:basedOn w:val="DefaultParagraphFont"/>
    <w:uiPriority w:val="99"/>
    <w:rsid w:val="0078491B"/>
    <w:rPr>
      <w:rFonts w:ascii="Arial" w:hAnsi="Arial"/>
      <w:b/>
      <w:bCs/>
      <w:noProof/>
      <w:color w:val="000000"/>
      <w:lang w:val="en-US" w:eastAsia="en-US" w:bidi="ar-SA"/>
    </w:rPr>
  </w:style>
  <w:style w:type="paragraph" w:customStyle="1" w:styleId="Exar25">
    <w:name w:val="Exar25"/>
    <w:basedOn w:val="Footer"/>
    <w:rsid w:val="0078491B"/>
    <w:pPr>
      <w:tabs>
        <w:tab w:val="clear" w:pos="9360"/>
        <w:tab w:val="left" w:pos="720"/>
        <w:tab w:val="right" w:pos="8640"/>
      </w:tabs>
    </w:pPr>
    <w:rPr>
      <w:b/>
      <w:color w:val="2F4D87"/>
    </w:rPr>
  </w:style>
  <w:style w:type="paragraph" w:customStyle="1" w:styleId="Command13">
    <w:name w:val="Command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78491B"/>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78491B"/>
    <w:pPr>
      <w:tabs>
        <w:tab w:val="left" w:pos="2700"/>
      </w:tabs>
      <w:jc w:val="both"/>
    </w:pPr>
    <w:rPr>
      <w:szCs w:val="24"/>
    </w:rPr>
  </w:style>
  <w:style w:type="paragraph" w:customStyle="1" w:styleId="Bullet110">
    <w:name w:val="Bullet110"/>
    <w:rsid w:val="0078491B"/>
    <w:pPr>
      <w:tabs>
        <w:tab w:val="left" w:pos="900"/>
      </w:tabs>
      <w:spacing w:before="120" w:line="280" w:lineRule="atLeast"/>
      <w:ind w:left="720" w:hanging="360"/>
    </w:pPr>
  </w:style>
  <w:style w:type="paragraph" w:customStyle="1" w:styleId="FooterCentered26">
    <w:name w:val="FooterCentered26"/>
    <w:basedOn w:val="Footer"/>
    <w:rsid w:val="0078491B"/>
    <w:pPr>
      <w:jc w:val="center"/>
    </w:pPr>
  </w:style>
  <w:style w:type="character" w:customStyle="1" w:styleId="HeaderChar34">
    <w:name w:val="Header Char34"/>
    <w:basedOn w:val="DefaultParagraphFont"/>
    <w:uiPriority w:val="99"/>
    <w:rsid w:val="0078491B"/>
    <w:rPr>
      <w:rFonts w:ascii="Arial" w:hAnsi="Arial"/>
      <w:b/>
      <w:bCs/>
      <w:noProof/>
      <w:color w:val="000000"/>
      <w:lang w:val="en-US" w:eastAsia="en-US" w:bidi="ar-SA"/>
    </w:rPr>
  </w:style>
  <w:style w:type="paragraph" w:customStyle="1" w:styleId="Exar26">
    <w:name w:val="Exar26"/>
    <w:basedOn w:val="Footer"/>
    <w:rsid w:val="0078491B"/>
    <w:pPr>
      <w:tabs>
        <w:tab w:val="clear" w:pos="9360"/>
        <w:tab w:val="left" w:pos="720"/>
        <w:tab w:val="right" w:pos="8640"/>
      </w:tabs>
    </w:pPr>
    <w:rPr>
      <w:b/>
      <w:color w:val="2F4D87"/>
    </w:rPr>
  </w:style>
  <w:style w:type="paragraph" w:customStyle="1" w:styleId="Command14">
    <w:name w:val="Command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78491B"/>
    <w:pPr>
      <w:tabs>
        <w:tab w:val="left" w:pos="900"/>
      </w:tabs>
      <w:spacing w:before="120" w:line="280" w:lineRule="atLeast"/>
      <w:ind w:left="720" w:hanging="360"/>
    </w:pPr>
  </w:style>
  <w:style w:type="character" w:customStyle="1" w:styleId="HeaderChar35">
    <w:name w:val="Header Char35"/>
    <w:basedOn w:val="DefaultParagraphFont"/>
    <w:uiPriority w:val="99"/>
    <w:rsid w:val="0078491B"/>
    <w:rPr>
      <w:rFonts w:ascii="Arial" w:hAnsi="Arial"/>
      <w:b/>
      <w:bCs/>
      <w:noProof/>
      <w:color w:val="000000"/>
      <w:lang w:val="en-US" w:eastAsia="en-US" w:bidi="ar-SA"/>
    </w:rPr>
  </w:style>
  <w:style w:type="paragraph" w:customStyle="1" w:styleId="Body623">
    <w:name w:val="Body623"/>
    <w:qFormat/>
    <w:rsid w:val="0078491B"/>
    <w:pPr>
      <w:tabs>
        <w:tab w:val="left" w:pos="2700"/>
      </w:tabs>
      <w:jc w:val="both"/>
    </w:pPr>
    <w:rPr>
      <w:szCs w:val="24"/>
    </w:rPr>
  </w:style>
  <w:style w:type="paragraph" w:customStyle="1" w:styleId="FooterCentered923">
    <w:name w:val="FooterCentered923"/>
    <w:basedOn w:val="Footer"/>
    <w:rsid w:val="0078491B"/>
    <w:pPr>
      <w:jc w:val="center"/>
    </w:pPr>
  </w:style>
  <w:style w:type="paragraph" w:customStyle="1" w:styleId="Exar923">
    <w:name w:val="Exar923"/>
    <w:basedOn w:val="Footer"/>
    <w:rsid w:val="0078491B"/>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78491B"/>
    <w:pPr>
      <w:tabs>
        <w:tab w:val="left" w:pos="2700"/>
      </w:tabs>
      <w:jc w:val="both"/>
    </w:pPr>
    <w:rPr>
      <w:szCs w:val="24"/>
    </w:rPr>
  </w:style>
  <w:style w:type="paragraph" w:customStyle="1" w:styleId="Anchor5">
    <w:name w:val="Anchor5"/>
    <w:rsid w:val="0078491B"/>
    <w:pPr>
      <w:keepNext/>
      <w:tabs>
        <w:tab w:val="left" w:pos="360"/>
      </w:tabs>
      <w:spacing w:before="240"/>
    </w:pPr>
    <w:rPr>
      <w:rFonts w:ascii="Arial" w:hAnsi="Arial"/>
      <w:b/>
      <w:sz w:val="4"/>
      <w:szCs w:val="4"/>
    </w:rPr>
  </w:style>
  <w:style w:type="paragraph" w:customStyle="1" w:styleId="Bullet114">
    <w:name w:val="Bullet114"/>
    <w:rsid w:val="0078491B"/>
    <w:pPr>
      <w:tabs>
        <w:tab w:val="left" w:pos="900"/>
      </w:tabs>
      <w:spacing w:before="120" w:line="280" w:lineRule="atLeast"/>
      <w:ind w:left="720" w:hanging="360"/>
    </w:pPr>
  </w:style>
  <w:style w:type="paragraph" w:customStyle="1" w:styleId="Bullet23">
    <w:name w:val="Bullet23"/>
    <w:rsid w:val="0078491B"/>
    <w:pPr>
      <w:spacing w:before="120"/>
      <w:ind w:left="1440" w:hanging="360"/>
    </w:pPr>
  </w:style>
  <w:style w:type="paragraph" w:customStyle="1" w:styleId="Bullet36">
    <w:name w:val="Bullet36"/>
    <w:rsid w:val="0078491B"/>
    <w:pPr>
      <w:tabs>
        <w:tab w:val="num" w:pos="1800"/>
      </w:tabs>
      <w:spacing w:before="120"/>
      <w:ind w:left="1800" w:hanging="360"/>
    </w:pPr>
  </w:style>
  <w:style w:type="paragraph" w:customStyle="1" w:styleId="Caution3">
    <w:name w:val="Caution3"/>
    <w:basedOn w:val="Normal"/>
    <w:rsid w:val="0078491B"/>
    <w:pPr>
      <w:tabs>
        <w:tab w:val="left" w:pos="936"/>
      </w:tabs>
      <w:ind w:right="864"/>
      <w:jc w:val="both"/>
    </w:pPr>
    <w:rPr>
      <w:rFonts w:ascii="Arial" w:hAnsi="Arial"/>
      <w:b/>
    </w:rPr>
  </w:style>
  <w:style w:type="paragraph" w:customStyle="1" w:styleId="CellBody3">
    <w:name w:val="CellBody3"/>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78491B"/>
    <w:pPr>
      <w:tabs>
        <w:tab w:val="left" w:pos="538"/>
      </w:tabs>
      <w:ind w:left="538" w:hanging="360"/>
    </w:pPr>
    <w:rPr>
      <w:sz w:val="18"/>
      <w:szCs w:val="18"/>
    </w:rPr>
  </w:style>
  <w:style w:type="paragraph" w:customStyle="1" w:styleId="CellHeading3">
    <w:name w:val="CellHeading3"/>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78491B"/>
    <w:pPr>
      <w:ind w:left="360" w:right="432"/>
    </w:pPr>
    <w:rPr>
      <w:sz w:val="18"/>
      <w:szCs w:val="18"/>
    </w:rPr>
  </w:style>
  <w:style w:type="paragraph" w:customStyle="1" w:styleId="Code3">
    <w:name w:val="Code3"/>
    <w:basedOn w:val="Normal"/>
    <w:rsid w:val="0078491B"/>
    <w:pPr>
      <w:tabs>
        <w:tab w:val="left" w:pos="3600"/>
        <w:tab w:val="left" w:pos="5760"/>
      </w:tabs>
    </w:pPr>
    <w:rPr>
      <w:rFonts w:ascii="Courier New" w:hAnsi="Courier New"/>
      <w:sz w:val="18"/>
      <w:szCs w:val="16"/>
    </w:rPr>
  </w:style>
  <w:style w:type="paragraph" w:customStyle="1" w:styleId="Equation3">
    <w:name w:val="Equation3"/>
    <w:rsid w:val="0078491B"/>
    <w:pPr>
      <w:tabs>
        <w:tab w:val="num" w:pos="720"/>
      </w:tabs>
      <w:spacing w:before="240" w:after="240"/>
      <w:ind w:left="864" w:hanging="504"/>
    </w:pPr>
    <w:rPr>
      <w:i/>
    </w:rPr>
  </w:style>
  <w:style w:type="paragraph" w:customStyle="1" w:styleId="Figure3">
    <w:name w:val="Figure3"/>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78491B"/>
    <w:pPr>
      <w:jc w:val="center"/>
    </w:pPr>
    <w:rPr>
      <w:rFonts w:ascii="Arial" w:hAnsi="Arial" w:cs="Helvetica"/>
      <w:sz w:val="16"/>
      <w:szCs w:val="16"/>
    </w:rPr>
  </w:style>
  <w:style w:type="character" w:customStyle="1" w:styleId="FooterChar17">
    <w:name w:val="Footer Char17"/>
    <w:basedOn w:val="DefaultParagraphFont"/>
    <w:uiPriority w:val="99"/>
    <w:rsid w:val="0078491B"/>
    <w:rPr>
      <w:rFonts w:ascii="Arial" w:hAnsi="Arial"/>
      <w:color w:val="000000"/>
      <w:sz w:val="16"/>
      <w:szCs w:val="16"/>
      <w:lang w:val="en-US" w:eastAsia="en-US" w:bidi="ar-SA"/>
    </w:rPr>
  </w:style>
  <w:style w:type="paragraph" w:customStyle="1" w:styleId="Footnote3">
    <w:name w:val="Footnote3"/>
    <w:basedOn w:val="Normal"/>
    <w:rsid w:val="0078491B"/>
    <w:pPr>
      <w:tabs>
        <w:tab w:val="left" w:pos="115"/>
        <w:tab w:val="left" w:pos="288"/>
      </w:tabs>
      <w:ind w:left="2333" w:hanging="173"/>
    </w:pPr>
    <w:rPr>
      <w:sz w:val="15"/>
      <w:szCs w:val="15"/>
    </w:rPr>
  </w:style>
  <w:style w:type="paragraph" w:customStyle="1" w:styleId="GlossTerm3">
    <w:name w:val="GlossTerm3"/>
    <w:basedOn w:val="Normal"/>
    <w:rsid w:val="0078491B"/>
    <w:rPr>
      <w:b/>
    </w:rPr>
  </w:style>
  <w:style w:type="paragraph" w:customStyle="1" w:styleId="HeadingFeature3">
    <w:name w:val="HeadingFeature3"/>
    <w:next w:val="Body"/>
    <w:rsid w:val="0078491B"/>
    <w:pPr>
      <w:spacing w:before="360" w:after="240"/>
    </w:pPr>
    <w:rPr>
      <w:rFonts w:ascii="Arial" w:hAnsi="Arial"/>
      <w:b/>
      <w:color w:val="2F4D87"/>
      <w:sz w:val="24"/>
    </w:rPr>
  </w:style>
  <w:style w:type="paragraph" w:customStyle="1" w:styleId="Indent13">
    <w:name w:val="Indent13"/>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78491B"/>
    <w:pPr>
      <w:tabs>
        <w:tab w:val="left" w:pos="1440"/>
      </w:tabs>
      <w:spacing w:before="120"/>
    </w:pPr>
    <w:rPr>
      <w:b/>
      <w:color w:val="2F4D87"/>
    </w:rPr>
  </w:style>
  <w:style w:type="paragraph" w:customStyle="1" w:styleId="RegisterDef3">
    <w:name w:val="Register Def3"/>
    <w:rsid w:val="0078491B"/>
    <w:pPr>
      <w:tabs>
        <w:tab w:val="center" w:pos="2160"/>
        <w:tab w:val="right" w:pos="6480"/>
      </w:tabs>
      <w:spacing w:before="240" w:after="240"/>
      <w:ind w:left="360"/>
    </w:pPr>
    <w:rPr>
      <w:rFonts w:ascii="Arial" w:hAnsi="Arial"/>
    </w:rPr>
  </w:style>
  <w:style w:type="paragraph" w:customStyle="1" w:styleId="Step23">
    <w:name w:val="Step23"/>
    <w:rsid w:val="0078491B"/>
    <w:pPr>
      <w:tabs>
        <w:tab w:val="left" w:pos="720"/>
        <w:tab w:val="right" w:pos="864"/>
        <w:tab w:val="left" w:pos="1080"/>
      </w:tabs>
      <w:ind w:left="1080" w:hanging="360"/>
    </w:pPr>
    <w:rPr>
      <w:rFonts w:ascii="Arial" w:hAnsi="Arial"/>
      <w:b/>
    </w:rPr>
  </w:style>
  <w:style w:type="paragraph" w:customStyle="1" w:styleId="Step33">
    <w:name w:val="Step33"/>
    <w:rsid w:val="0078491B"/>
    <w:pPr>
      <w:tabs>
        <w:tab w:val="num" w:pos="1440"/>
      </w:tabs>
      <w:ind w:left="1440" w:hanging="180"/>
    </w:pPr>
    <w:rPr>
      <w:rFonts w:ascii="Arial" w:hAnsi="Arial"/>
      <w:b/>
    </w:rPr>
  </w:style>
  <w:style w:type="paragraph" w:customStyle="1" w:styleId="TableFootnote3">
    <w:name w:val="TableFootnote3"/>
    <w:rsid w:val="0078491B"/>
    <w:pPr>
      <w:tabs>
        <w:tab w:val="left" w:pos="1743"/>
        <w:tab w:val="left" w:pos="1930"/>
      </w:tabs>
      <w:spacing w:before="240" w:after="240"/>
      <w:ind w:left="1742" w:hanging="187"/>
    </w:pPr>
    <w:rPr>
      <w:sz w:val="15"/>
      <w:szCs w:val="15"/>
    </w:rPr>
  </w:style>
  <w:style w:type="paragraph" w:customStyle="1" w:styleId="TableTitle3">
    <w:name w:val="TableTitle3"/>
    <w:rsid w:val="0078491B"/>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78491B"/>
    <w:pPr>
      <w:jc w:val="center"/>
    </w:pPr>
  </w:style>
  <w:style w:type="paragraph" w:customStyle="1" w:styleId="HeadingPreface3">
    <w:name w:val="HeadingPreface3"/>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78491B"/>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78491B"/>
    <w:pPr>
      <w:spacing w:before="720" w:after="720" w:line="720" w:lineRule="exact"/>
      <w:ind w:left="432"/>
    </w:pPr>
    <w:rPr>
      <w:rFonts w:ascii="Arial" w:hAnsi="Arial"/>
      <w:b/>
      <w:color w:val="2F4D87"/>
      <w:sz w:val="44"/>
    </w:rPr>
  </w:style>
  <w:style w:type="paragraph" w:customStyle="1" w:styleId="BookTitle23">
    <w:name w:val="BookTitle23"/>
    <w:next w:val="Body"/>
    <w:rsid w:val="0078491B"/>
    <w:pPr>
      <w:spacing w:before="520" w:after="480" w:line="520" w:lineRule="exact"/>
      <w:ind w:left="432"/>
    </w:pPr>
    <w:rPr>
      <w:rFonts w:ascii="Arial" w:hAnsi="Arial"/>
      <w:b/>
      <w:color w:val="2F4D87"/>
      <w:sz w:val="40"/>
    </w:rPr>
  </w:style>
  <w:style w:type="paragraph" w:customStyle="1" w:styleId="DocumentType3">
    <w:name w:val="Document Type3"/>
    <w:rsid w:val="0078491B"/>
    <w:pPr>
      <w:spacing w:before="600" w:after="600" w:line="580" w:lineRule="exact"/>
      <w:ind w:left="432"/>
    </w:pPr>
    <w:rPr>
      <w:rFonts w:ascii="Arial" w:hAnsi="Arial"/>
      <w:b/>
      <w:sz w:val="36"/>
    </w:rPr>
  </w:style>
  <w:style w:type="paragraph" w:customStyle="1" w:styleId="InternalUseCover3">
    <w:name w:val="Internal Use Cover3"/>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78491B"/>
    <w:rPr>
      <w:rFonts w:ascii="Arial" w:hAnsi="Arial"/>
      <w:b/>
      <w:bCs/>
      <w:noProof/>
      <w:color w:val="000000"/>
      <w:lang w:val="en-US" w:eastAsia="en-US" w:bidi="ar-SA"/>
    </w:rPr>
  </w:style>
  <w:style w:type="paragraph" w:customStyle="1" w:styleId="GlossText3">
    <w:name w:val="GlossText3"/>
    <w:basedOn w:val="Normal"/>
    <w:rsid w:val="0078491B"/>
    <w:pPr>
      <w:tabs>
        <w:tab w:val="left" w:pos="1800"/>
      </w:tabs>
      <w:ind w:left="432"/>
    </w:pPr>
  </w:style>
  <w:style w:type="paragraph" w:customStyle="1" w:styleId="Exar27">
    <w:name w:val="Exar27"/>
    <w:basedOn w:val="Footer"/>
    <w:rsid w:val="0078491B"/>
    <w:pPr>
      <w:tabs>
        <w:tab w:val="clear" w:pos="9360"/>
        <w:tab w:val="left" w:pos="720"/>
        <w:tab w:val="right" w:pos="8640"/>
      </w:tabs>
    </w:pPr>
    <w:rPr>
      <w:b/>
      <w:color w:val="2F4D87"/>
    </w:rPr>
  </w:style>
  <w:style w:type="paragraph" w:customStyle="1" w:styleId="CONFIDENTIAL3">
    <w:name w:val="CONFIDENTIAL3"/>
    <w:rsid w:val="0078491B"/>
    <w:pPr>
      <w:jc w:val="right"/>
    </w:pPr>
    <w:rPr>
      <w:rFonts w:ascii="Arial" w:hAnsi="Arial"/>
      <w:b/>
      <w:color w:val="2F4D87"/>
      <w:sz w:val="44"/>
    </w:rPr>
  </w:style>
  <w:style w:type="paragraph" w:customStyle="1" w:styleId="Notetext3">
    <w:name w:val="Notetext3"/>
    <w:next w:val="Body"/>
    <w:rsid w:val="0078491B"/>
    <w:pPr>
      <w:ind w:left="547" w:right="1080"/>
      <w:jc w:val="both"/>
    </w:pPr>
  </w:style>
  <w:style w:type="paragraph" w:customStyle="1" w:styleId="PageNumbereven3">
    <w:name w:val="Page Number(even)3"/>
    <w:basedOn w:val="Footer"/>
    <w:semiHidden/>
    <w:rsid w:val="0078491B"/>
  </w:style>
  <w:style w:type="paragraph" w:customStyle="1" w:styleId="Headereven3">
    <w:name w:val="Header(even)3"/>
    <w:basedOn w:val="Header"/>
    <w:rsid w:val="0078491B"/>
    <w:pPr>
      <w:tabs>
        <w:tab w:val="clear" w:pos="9270"/>
      </w:tabs>
    </w:pPr>
  </w:style>
  <w:style w:type="paragraph" w:customStyle="1" w:styleId="Footereven3">
    <w:name w:val="Footer(even)3"/>
    <w:basedOn w:val="Footer"/>
    <w:rsid w:val="0078491B"/>
    <w:pPr>
      <w:ind w:right="-90"/>
    </w:pPr>
  </w:style>
  <w:style w:type="paragraph" w:customStyle="1" w:styleId="Glossary3">
    <w:name w:val="Glossary3"/>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3">
    <w:name w:val="HeaderNumber3"/>
    <w:rsid w:val="0078491B"/>
    <w:rPr>
      <w:rFonts w:ascii="Arial" w:hAnsi="Arial"/>
      <w:b/>
      <w:color w:val="002B5C"/>
      <w:sz w:val="48"/>
    </w:rPr>
  </w:style>
  <w:style w:type="paragraph" w:customStyle="1" w:styleId="Addendum230">
    <w:name w:val="Addendum23"/>
    <w:next w:val="SpecNo"/>
    <w:rsid w:val="0078491B"/>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78491B"/>
  </w:style>
  <w:style w:type="paragraph" w:customStyle="1" w:styleId="SpecNo30">
    <w:name w:val="SpecNo3"/>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78491B"/>
    <w:pPr>
      <w:spacing w:before="120"/>
      <w:ind w:left="1800" w:hanging="1800"/>
    </w:pPr>
  </w:style>
  <w:style w:type="paragraph" w:customStyle="1" w:styleId="Addendum30">
    <w:name w:val="Addendum+3"/>
    <w:basedOn w:val="Addendum"/>
    <w:next w:val="Body"/>
    <w:rsid w:val="0078491B"/>
    <w:pPr>
      <w:numPr>
        <w:numId w:val="0"/>
      </w:numPr>
      <w:tabs>
        <w:tab w:val="num" w:pos="720"/>
      </w:tabs>
      <w:ind w:left="360" w:hanging="360"/>
    </w:pPr>
    <w:rPr>
      <w:sz w:val="44"/>
    </w:rPr>
  </w:style>
  <w:style w:type="paragraph" w:customStyle="1" w:styleId="DocChangeNo3">
    <w:name w:val="DocChangeNo.+3"/>
    <w:basedOn w:val="DocChangeNo"/>
    <w:rsid w:val="0078491B"/>
    <w:pPr>
      <w:numPr>
        <w:numId w:val="0"/>
      </w:numPr>
      <w:tabs>
        <w:tab w:val="num" w:pos="1260"/>
      </w:tabs>
      <w:ind w:left="1260" w:hanging="1260"/>
    </w:pPr>
  </w:style>
  <w:style w:type="paragraph" w:customStyle="1" w:styleId="DocChangeNo30">
    <w:name w:val="DocChangeNo.3"/>
    <w:next w:val="DocChangeNo0"/>
    <w:rsid w:val="0078491B"/>
    <w:pPr>
      <w:tabs>
        <w:tab w:val="num" w:pos="1260"/>
      </w:tabs>
      <w:spacing w:before="120"/>
      <w:ind w:left="1260" w:hanging="1260"/>
    </w:pPr>
  </w:style>
  <w:style w:type="paragraph" w:customStyle="1" w:styleId="Addendum231">
    <w:name w:val="Addendum2+3"/>
    <w:basedOn w:val="Addendum2"/>
    <w:rsid w:val="0078491B"/>
    <w:rPr>
      <w:sz w:val="32"/>
    </w:rPr>
  </w:style>
  <w:style w:type="paragraph" w:customStyle="1" w:styleId="CellHeadingUnder3">
    <w:name w:val="CellHeadingUnder3"/>
    <w:basedOn w:val="CellHeading"/>
    <w:next w:val="CellBody"/>
    <w:rsid w:val="0078491B"/>
    <w:rPr>
      <w:u w:val="single"/>
    </w:rPr>
  </w:style>
  <w:style w:type="paragraph" w:customStyle="1" w:styleId="CellNoteHeading3">
    <w:name w:val="CellNoteHeading3"/>
    <w:next w:val="CellNote"/>
    <w:rsid w:val="0078491B"/>
    <w:pPr>
      <w:tabs>
        <w:tab w:val="num" w:pos="648"/>
      </w:tabs>
      <w:ind w:left="648" w:hanging="648"/>
    </w:pPr>
    <w:rPr>
      <w:rFonts w:ascii="Arial" w:hAnsi="Arial"/>
      <w:b/>
      <w:szCs w:val="18"/>
    </w:rPr>
  </w:style>
  <w:style w:type="paragraph" w:customStyle="1" w:styleId="CellHeadingFieldDesc3">
    <w:name w:val="CellHeadingField|Desc3"/>
    <w:rsid w:val="0078491B"/>
    <w:rPr>
      <w:rFonts w:ascii="Arial" w:hAnsi="Arial"/>
      <w:b/>
    </w:rPr>
  </w:style>
  <w:style w:type="paragraph" w:customStyle="1" w:styleId="REGISTERBITFIELDCELL3">
    <w:name w:val="REGISTER|BIT|FIELDCELL3"/>
    <w:basedOn w:val="CellBody"/>
    <w:rsid w:val="0078491B"/>
    <w:rPr>
      <w:rFonts w:ascii="Arial" w:hAnsi="Arial"/>
      <w:b/>
      <w:caps/>
    </w:rPr>
  </w:style>
  <w:style w:type="paragraph" w:customStyle="1" w:styleId="Contents3">
    <w:name w:val="Contents3"/>
    <w:basedOn w:val="Title"/>
    <w:rsid w:val="0078491B"/>
    <w:rPr>
      <w:szCs w:val="40"/>
    </w:rPr>
  </w:style>
  <w:style w:type="paragraph" w:customStyle="1" w:styleId="ExarConfidential3">
    <w:name w:val="Exar Confidential3"/>
    <w:basedOn w:val="Footer"/>
    <w:rsid w:val="0078491B"/>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78491B"/>
    <w:rPr>
      <w:rFonts w:ascii="Arial" w:eastAsiaTheme="minorEastAsia" w:hAnsi="Arial"/>
      <w:b/>
      <w:bCs/>
      <w:color w:val="2F4D87"/>
      <w:sz w:val="16"/>
      <w:szCs w:val="16"/>
      <w:lang w:val="en-US" w:eastAsia="en-US" w:bidi="ar-SA"/>
    </w:rPr>
  </w:style>
  <w:style w:type="table" w:customStyle="1" w:styleId="HifnTable3">
    <w:name w:val="Hifn Table3"/>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78491B"/>
    <w:rPr>
      <w:rFonts w:ascii="Arial" w:hAnsi="Arial"/>
      <w:sz w:val="16"/>
    </w:rPr>
  </w:style>
  <w:style w:type="paragraph" w:customStyle="1" w:styleId="Preliminary3">
    <w:name w:val="Preliminary3"/>
    <w:rsid w:val="0078491B"/>
    <w:pPr>
      <w:jc w:val="center"/>
    </w:pPr>
    <w:rPr>
      <w:rFonts w:ascii="Arial" w:hAnsi="Arial"/>
      <w:b/>
      <w:color w:val="002B5C"/>
      <w:sz w:val="16"/>
      <w:szCs w:val="16"/>
    </w:rPr>
  </w:style>
  <w:style w:type="character" w:customStyle="1" w:styleId="PreliminaryChar3">
    <w:name w:val="Preliminary Char3"/>
    <w:basedOn w:val="DefaultParagraphFont"/>
    <w:rsid w:val="0078491B"/>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78491B"/>
    <w:rPr>
      <w:rFonts w:ascii="Tahoma" w:hAnsi="Tahoma" w:cs="Tahoma"/>
      <w:sz w:val="16"/>
      <w:szCs w:val="16"/>
    </w:rPr>
  </w:style>
  <w:style w:type="paragraph" w:customStyle="1" w:styleId="Appendix3">
    <w:name w:val="Appendix3"/>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78491B"/>
  </w:style>
  <w:style w:type="character" w:customStyle="1" w:styleId="CommentSubjectChar4">
    <w:name w:val="Comment Subject Char4"/>
    <w:basedOn w:val="CommentTextChar"/>
    <w:uiPriority w:val="99"/>
    <w:semiHidden/>
    <w:rsid w:val="0078491B"/>
    <w:rPr>
      <w:rFonts w:eastAsiaTheme="minorEastAsia"/>
      <w:b/>
    </w:rPr>
  </w:style>
  <w:style w:type="paragraph" w:customStyle="1" w:styleId="copyright3">
    <w:name w:val="copyright3"/>
    <w:basedOn w:val="Body"/>
    <w:rsid w:val="0078491B"/>
    <w:pPr>
      <w:tabs>
        <w:tab w:val="left" w:pos="9360"/>
      </w:tabs>
    </w:pPr>
    <w:rPr>
      <w:sz w:val="14"/>
      <w:szCs w:val="14"/>
    </w:rPr>
  </w:style>
  <w:style w:type="paragraph" w:customStyle="1" w:styleId="FunctionCall3">
    <w:name w:val="Function Call3"/>
    <w:next w:val="Body"/>
    <w:rsid w:val="0078491B"/>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78491B"/>
    <w:pPr>
      <w:numPr>
        <w:ilvl w:val="0"/>
        <w:numId w:val="0"/>
      </w:numPr>
      <w:tabs>
        <w:tab w:val="num" w:pos="720"/>
      </w:tabs>
      <w:ind w:left="720" w:hanging="720"/>
    </w:pPr>
  </w:style>
  <w:style w:type="paragraph" w:customStyle="1" w:styleId="Appendix23">
    <w:name w:val="Appendix 23"/>
    <w:basedOn w:val="Appendix1"/>
    <w:next w:val="Body"/>
    <w:rsid w:val="0078491B"/>
    <w:pPr>
      <w:numPr>
        <w:numId w:val="0"/>
      </w:numPr>
      <w:tabs>
        <w:tab w:val="num" w:pos="918"/>
      </w:tabs>
      <w:ind w:left="864" w:hanging="864"/>
    </w:pPr>
  </w:style>
  <w:style w:type="table" w:customStyle="1" w:styleId="HifnParameter3">
    <w:name w:val="Hifn Parameter3"/>
    <w:basedOn w:val="TableNormal"/>
    <w:rsid w:val="0078491B"/>
    <w:rPr>
      <w:sz w:val="18"/>
    </w:rPr>
    <w:tblPr/>
  </w:style>
  <w:style w:type="paragraph" w:customStyle="1" w:styleId="CellHeadingBlue3">
    <w:name w:val="Cell Heading Blue3"/>
    <w:basedOn w:val="CellHeading"/>
    <w:next w:val="Body"/>
    <w:rsid w:val="0078491B"/>
    <w:pPr>
      <w:tabs>
        <w:tab w:val="clear" w:pos="720"/>
      </w:tabs>
    </w:pPr>
    <w:rPr>
      <w:color w:val="2F4D87"/>
      <w:sz w:val="18"/>
    </w:rPr>
  </w:style>
  <w:style w:type="paragraph" w:customStyle="1" w:styleId="ListNumber23">
    <w:name w:val="ListNumber23"/>
    <w:basedOn w:val="Body"/>
    <w:rsid w:val="0078491B"/>
    <w:pPr>
      <w:ind w:left="1440" w:hanging="360"/>
    </w:pPr>
  </w:style>
  <w:style w:type="paragraph" w:customStyle="1" w:styleId="Command15">
    <w:name w:val="Command15"/>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78491B"/>
    <w:rPr>
      <w:rFonts w:ascii="Courier New" w:hAnsi="Courier New" w:cs="Courier New"/>
      <w:color w:val="auto"/>
      <w:kern w:val="0"/>
    </w:rPr>
  </w:style>
  <w:style w:type="character" w:customStyle="1" w:styleId="SubtitleChar4">
    <w:name w:val="Subtitle Char4"/>
    <w:basedOn w:val="DefaultParagraphFont"/>
    <w:uiPriority w:val="11"/>
    <w:rsid w:val="0078491B"/>
    <w:rPr>
      <w:color w:val="5A5A5A" w:themeColor="text1" w:themeTint="A5"/>
      <w:spacing w:val="10"/>
    </w:rPr>
  </w:style>
  <w:style w:type="character" w:customStyle="1" w:styleId="QuoteChar4">
    <w:name w:val="Quote Char4"/>
    <w:basedOn w:val="DefaultParagraphFont"/>
    <w:uiPriority w:val="29"/>
    <w:rsid w:val="0078491B"/>
    <w:rPr>
      <w:i/>
      <w:iCs/>
      <w:color w:val="000000" w:themeColor="text1"/>
    </w:rPr>
  </w:style>
  <w:style w:type="character" w:customStyle="1" w:styleId="IntenseQuoteChar4">
    <w:name w:val="Intense Quote Char4"/>
    <w:basedOn w:val="DefaultParagraphFont"/>
    <w:uiPriority w:val="30"/>
    <w:rsid w:val="0078491B"/>
    <w:rPr>
      <w:color w:val="000000" w:themeColor="text1"/>
      <w:shd w:val="clear" w:color="auto" w:fill="F2F2F2" w:themeFill="background1" w:themeFillShade="F2"/>
    </w:rPr>
  </w:style>
  <w:style w:type="paragraph" w:customStyle="1" w:styleId="Default3">
    <w:name w:val="Default3"/>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78491B"/>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78491B"/>
    <w:pPr>
      <w:spacing w:before="360"/>
    </w:pPr>
    <w:rPr>
      <w:i/>
      <w:sz w:val="36"/>
    </w:rPr>
  </w:style>
  <w:style w:type="paragraph" w:customStyle="1" w:styleId="Heading2nonumber3">
    <w:name w:val="Heading 2 no number3"/>
    <w:basedOn w:val="Heading2"/>
    <w:next w:val="Body"/>
    <w:rsid w:val="0078491B"/>
    <w:pPr>
      <w:numPr>
        <w:ilvl w:val="0"/>
        <w:numId w:val="0"/>
      </w:numPr>
      <w:suppressLineNumbers/>
      <w:outlineLvl w:val="9"/>
    </w:pPr>
  </w:style>
  <w:style w:type="paragraph" w:customStyle="1" w:styleId="DocumentRevision3">
    <w:name w:val="Document Revision3"/>
    <w:basedOn w:val="Body"/>
    <w:qFormat/>
    <w:rsid w:val="0078491B"/>
    <w:pPr>
      <w:tabs>
        <w:tab w:val="clear" w:pos="2700"/>
        <w:tab w:val="left" w:pos="1440"/>
        <w:tab w:val="left" w:pos="2160"/>
      </w:tabs>
    </w:pPr>
    <w:rPr>
      <w:b/>
      <w:sz w:val="24"/>
    </w:rPr>
  </w:style>
  <w:style w:type="table" w:customStyle="1" w:styleId="ListTable3-Accent113">
    <w:name w:val="List Table 3 - Accent 113"/>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78491B"/>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78491B"/>
    <w:pPr>
      <w:spacing w:after="200"/>
    </w:pPr>
    <w:rPr>
      <w:lang w:eastAsia="ja-JP"/>
    </w:rPr>
  </w:style>
  <w:style w:type="table" w:customStyle="1" w:styleId="LightList-Accent113">
    <w:name w:val="Light List - Accent 113"/>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78491B"/>
    <w:rPr>
      <w:rFonts w:ascii="Palatino Linotype" w:eastAsia="Palatino Linotype" w:hAnsi="Palatino Linotype"/>
      <w:sz w:val="20"/>
      <w:szCs w:val="20"/>
    </w:rPr>
  </w:style>
  <w:style w:type="paragraph" w:customStyle="1" w:styleId="TableParagraph3">
    <w:name w:val="Table Paragraph3"/>
    <w:basedOn w:val="Normal"/>
    <w:uiPriority w:val="1"/>
    <w:qFormat/>
    <w:rsid w:val="0078491B"/>
    <w:pPr>
      <w:widowControl w:val="0"/>
      <w:spacing w:after="0" w:line="240" w:lineRule="auto"/>
    </w:pPr>
    <w:rPr>
      <w:rFonts w:eastAsiaTheme="minorHAnsi"/>
    </w:rPr>
  </w:style>
  <w:style w:type="character" w:customStyle="1" w:styleId="MessageandCommand3">
    <w:name w:val="Message and Command3"/>
    <w:basedOn w:val="MessagesandCommands"/>
    <w:qFormat/>
    <w:rsid w:val="0078491B"/>
    <w:rPr>
      <w:rFonts w:ascii="Courier New" w:hAnsi="Courier New" w:cs="Courier New"/>
      <w:b w:val="0"/>
      <w:sz w:val="22"/>
    </w:rPr>
  </w:style>
  <w:style w:type="character" w:customStyle="1" w:styleId="BodyText2Char4">
    <w:name w:val="Body Text 2 Char4"/>
    <w:basedOn w:val="DefaultParagraphFont"/>
    <w:semiHidden/>
    <w:rsid w:val="0078491B"/>
  </w:style>
  <w:style w:type="character" w:customStyle="1" w:styleId="BodyText3Char4">
    <w:name w:val="Body Text 3 Char4"/>
    <w:basedOn w:val="DefaultParagraphFont"/>
    <w:semiHidden/>
    <w:rsid w:val="0078491B"/>
    <w:rPr>
      <w:sz w:val="16"/>
      <w:szCs w:val="16"/>
    </w:rPr>
  </w:style>
  <w:style w:type="character" w:customStyle="1" w:styleId="BodyTextIndentChar4">
    <w:name w:val="Body Text Indent Char4"/>
    <w:basedOn w:val="DefaultParagraphFont"/>
    <w:semiHidden/>
    <w:rsid w:val="0078491B"/>
  </w:style>
  <w:style w:type="character" w:customStyle="1" w:styleId="BodyTextFirstIndent2Char4">
    <w:name w:val="Body Text First Indent 2 Char4"/>
    <w:basedOn w:val="BodyTextIndentChar"/>
    <w:semiHidden/>
    <w:rsid w:val="0078491B"/>
  </w:style>
  <w:style w:type="character" w:customStyle="1" w:styleId="BodyTextIndent2Char4">
    <w:name w:val="Body Text Indent 2 Char4"/>
    <w:basedOn w:val="DefaultParagraphFont"/>
    <w:semiHidden/>
    <w:rsid w:val="0078491B"/>
  </w:style>
  <w:style w:type="character" w:customStyle="1" w:styleId="BodyTextIndent3Char4">
    <w:name w:val="Body Text Indent 3 Char4"/>
    <w:basedOn w:val="DefaultParagraphFont"/>
    <w:semiHidden/>
    <w:rsid w:val="0078491B"/>
    <w:rPr>
      <w:sz w:val="16"/>
      <w:szCs w:val="16"/>
    </w:rPr>
  </w:style>
  <w:style w:type="character" w:customStyle="1" w:styleId="E-mailSignatureChar4">
    <w:name w:val="E-mail Signature Char4"/>
    <w:basedOn w:val="DefaultParagraphFont"/>
    <w:semiHidden/>
    <w:rsid w:val="0078491B"/>
  </w:style>
  <w:style w:type="character" w:customStyle="1" w:styleId="HTMLAddressChar4">
    <w:name w:val="HTML Address Char4"/>
    <w:basedOn w:val="DefaultParagraphFont"/>
    <w:semiHidden/>
    <w:rsid w:val="0078491B"/>
    <w:rPr>
      <w:i/>
      <w:iCs/>
    </w:rPr>
  </w:style>
  <w:style w:type="character" w:customStyle="1" w:styleId="MessageHeaderChar4">
    <w:name w:val="Message Header Char4"/>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78491B"/>
    <w:rPr>
      <w:rFonts w:ascii="Consolas" w:hAnsi="Consolas" w:cs="Consolas"/>
      <w:sz w:val="21"/>
      <w:szCs w:val="21"/>
    </w:rPr>
  </w:style>
  <w:style w:type="character" w:customStyle="1" w:styleId="SignatureChar4">
    <w:name w:val="Signature Char4"/>
    <w:basedOn w:val="DefaultParagraphFont"/>
    <w:semiHidden/>
    <w:rsid w:val="0078491B"/>
  </w:style>
  <w:style w:type="paragraph" w:customStyle="1" w:styleId="BackPageCenter3">
    <w:name w:val="Back Page Center3"/>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78491B"/>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78491B"/>
    <w:rPr>
      <w:b/>
    </w:rPr>
  </w:style>
  <w:style w:type="character" w:customStyle="1" w:styleId="ClosingChar3">
    <w:name w:val="Closing Char3"/>
    <w:basedOn w:val="DefaultParagraphFont"/>
    <w:rsid w:val="0078491B"/>
  </w:style>
  <w:style w:type="character" w:customStyle="1" w:styleId="DateChar3">
    <w:name w:val="Date Char3"/>
    <w:basedOn w:val="DefaultParagraphFont"/>
    <w:rsid w:val="0078491B"/>
  </w:style>
  <w:style w:type="character" w:customStyle="1" w:styleId="DocumentMapChar3">
    <w:name w:val="Document Map Char3"/>
    <w:basedOn w:val="DefaultParagraphFont"/>
    <w:semiHidden/>
    <w:rsid w:val="0078491B"/>
    <w:rPr>
      <w:rFonts w:ascii="Tahoma" w:hAnsi="Tahoma" w:cs="Tahoma"/>
      <w:shd w:val="clear" w:color="auto" w:fill="000080"/>
    </w:rPr>
  </w:style>
  <w:style w:type="character" w:customStyle="1" w:styleId="EndnoteTextChar3">
    <w:name w:val="Endnote Text Char3"/>
    <w:basedOn w:val="DefaultParagraphFont"/>
    <w:semiHidden/>
    <w:rsid w:val="0078491B"/>
  </w:style>
  <w:style w:type="character" w:customStyle="1" w:styleId="FootnoteTextChar3">
    <w:name w:val="Footnote Text Char3"/>
    <w:basedOn w:val="DefaultParagraphFont"/>
    <w:semiHidden/>
    <w:rsid w:val="0078491B"/>
  </w:style>
  <w:style w:type="character" w:customStyle="1" w:styleId="MacroTextChar3">
    <w:name w:val="Macro Text Char3"/>
    <w:basedOn w:val="DefaultParagraphFont"/>
    <w:semiHidden/>
    <w:rsid w:val="0078491B"/>
    <w:rPr>
      <w:rFonts w:ascii="Courier New" w:hAnsi="Courier New" w:cs="Courier New"/>
      <w:color w:val="000000"/>
    </w:rPr>
  </w:style>
  <w:style w:type="character" w:customStyle="1" w:styleId="BodyText2Char12">
    <w:name w:val="Body Text 2 Char12"/>
    <w:basedOn w:val="DefaultParagraphFont"/>
    <w:uiPriority w:val="99"/>
    <w:semiHidden/>
    <w:rsid w:val="0078491B"/>
  </w:style>
  <w:style w:type="character" w:customStyle="1" w:styleId="BodyText3Char12">
    <w:name w:val="Body Text 3 Char12"/>
    <w:basedOn w:val="DefaultParagraphFont"/>
    <w:uiPriority w:val="99"/>
    <w:semiHidden/>
    <w:rsid w:val="0078491B"/>
    <w:rPr>
      <w:sz w:val="16"/>
      <w:szCs w:val="16"/>
    </w:rPr>
  </w:style>
  <w:style w:type="character" w:customStyle="1" w:styleId="BodyTextIndentChar12">
    <w:name w:val="Body Text Indent Char12"/>
    <w:basedOn w:val="DefaultParagraphFont"/>
    <w:uiPriority w:val="99"/>
    <w:semiHidden/>
    <w:rsid w:val="0078491B"/>
  </w:style>
  <w:style w:type="character" w:customStyle="1" w:styleId="BodyTextFirstIndent2Char13">
    <w:name w:val="Body Text First Indent 2 Char13"/>
    <w:basedOn w:val="BodyTextIndentChar1"/>
    <w:uiPriority w:val="99"/>
    <w:semiHidden/>
    <w:rsid w:val="0078491B"/>
    <w:rPr>
      <w:rFonts w:eastAsiaTheme="minorEastAsia"/>
    </w:rPr>
  </w:style>
  <w:style w:type="character" w:customStyle="1" w:styleId="BodyTextIndent2Char12">
    <w:name w:val="Body Text Indent 2 Char12"/>
    <w:basedOn w:val="DefaultParagraphFont"/>
    <w:uiPriority w:val="99"/>
    <w:semiHidden/>
    <w:rsid w:val="0078491B"/>
  </w:style>
  <w:style w:type="character" w:customStyle="1" w:styleId="BodyTextIndent3Char12">
    <w:name w:val="Body Text Indent 3 Char12"/>
    <w:basedOn w:val="DefaultParagraphFont"/>
    <w:uiPriority w:val="99"/>
    <w:semiHidden/>
    <w:rsid w:val="0078491B"/>
    <w:rPr>
      <w:sz w:val="16"/>
      <w:szCs w:val="16"/>
    </w:rPr>
  </w:style>
  <w:style w:type="character" w:customStyle="1" w:styleId="E-mailSignatureChar12">
    <w:name w:val="E-mail Signature Char12"/>
    <w:basedOn w:val="DefaultParagraphFont"/>
    <w:uiPriority w:val="99"/>
    <w:semiHidden/>
    <w:rsid w:val="0078491B"/>
  </w:style>
  <w:style w:type="character" w:customStyle="1" w:styleId="HTMLAddressChar12">
    <w:name w:val="HTML Address Char12"/>
    <w:basedOn w:val="DefaultParagraphFont"/>
    <w:uiPriority w:val="99"/>
    <w:semiHidden/>
    <w:rsid w:val="0078491B"/>
    <w:rPr>
      <w:i/>
      <w:iCs/>
    </w:rPr>
  </w:style>
  <w:style w:type="character" w:customStyle="1" w:styleId="PlainTextChar12">
    <w:name w:val="Plain Text Char12"/>
    <w:basedOn w:val="DefaultParagraphFont"/>
    <w:uiPriority w:val="99"/>
    <w:semiHidden/>
    <w:rsid w:val="0078491B"/>
    <w:rPr>
      <w:rFonts w:ascii="Consolas" w:hAnsi="Consolas" w:cs="Consolas"/>
      <w:sz w:val="21"/>
      <w:szCs w:val="21"/>
    </w:rPr>
  </w:style>
  <w:style w:type="character" w:customStyle="1" w:styleId="SignatureChar12">
    <w:name w:val="Signature Char12"/>
    <w:basedOn w:val="DefaultParagraphFont"/>
    <w:uiPriority w:val="99"/>
    <w:semiHidden/>
    <w:rsid w:val="0078491B"/>
  </w:style>
  <w:style w:type="paragraph" w:customStyle="1" w:styleId="msonormal1">
    <w:name w:val="msonormal1"/>
    <w:basedOn w:val="Normal"/>
    <w:rsid w:val="0078491B"/>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78491B"/>
    <w:pPr>
      <w:jc w:val="center"/>
    </w:pPr>
  </w:style>
  <w:style w:type="paragraph" w:customStyle="1" w:styleId="Exar110">
    <w:name w:val="Exar110"/>
    <w:basedOn w:val="Footer"/>
    <w:rsid w:val="0078491B"/>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78491B"/>
    <w:pPr>
      <w:tabs>
        <w:tab w:val="left" w:pos="2700"/>
      </w:tabs>
      <w:jc w:val="both"/>
    </w:pPr>
    <w:rPr>
      <w:szCs w:val="24"/>
    </w:rPr>
  </w:style>
  <w:style w:type="paragraph" w:customStyle="1" w:styleId="FooterCentered28">
    <w:name w:val="FooterCentered28"/>
    <w:basedOn w:val="Footer"/>
    <w:rsid w:val="0078491B"/>
    <w:pPr>
      <w:jc w:val="center"/>
    </w:pPr>
  </w:style>
  <w:style w:type="paragraph" w:customStyle="1" w:styleId="Exar28">
    <w:name w:val="Exar28"/>
    <w:basedOn w:val="Footer"/>
    <w:rsid w:val="0078491B"/>
    <w:pPr>
      <w:tabs>
        <w:tab w:val="clear" w:pos="9360"/>
        <w:tab w:val="left" w:pos="720"/>
        <w:tab w:val="right" w:pos="8640"/>
      </w:tabs>
    </w:pPr>
    <w:rPr>
      <w:b/>
      <w:color w:val="2F4D87"/>
    </w:rPr>
  </w:style>
  <w:style w:type="paragraph" w:customStyle="1" w:styleId="ImportantNote17">
    <w:name w:val="Important Note17"/>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78491B"/>
    <w:pPr>
      <w:jc w:val="center"/>
    </w:pPr>
  </w:style>
  <w:style w:type="paragraph" w:customStyle="1" w:styleId="Exar33">
    <w:name w:val="Exar33"/>
    <w:basedOn w:val="Footer"/>
    <w:rsid w:val="0078491B"/>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78491B"/>
    <w:pPr>
      <w:tabs>
        <w:tab w:val="left" w:pos="2700"/>
      </w:tabs>
      <w:jc w:val="both"/>
    </w:pPr>
    <w:rPr>
      <w:szCs w:val="24"/>
    </w:rPr>
  </w:style>
  <w:style w:type="paragraph" w:customStyle="1" w:styleId="Anchor13">
    <w:name w:val="Anchor13"/>
    <w:rsid w:val="0078491B"/>
    <w:pPr>
      <w:keepNext/>
      <w:tabs>
        <w:tab w:val="left" w:pos="360"/>
      </w:tabs>
      <w:spacing w:before="240"/>
    </w:pPr>
    <w:rPr>
      <w:rFonts w:ascii="Arial" w:hAnsi="Arial"/>
      <w:b/>
      <w:sz w:val="4"/>
      <w:szCs w:val="4"/>
    </w:rPr>
  </w:style>
  <w:style w:type="paragraph" w:customStyle="1" w:styleId="FooterCentered43">
    <w:name w:val="FooterCentered43"/>
    <w:basedOn w:val="Footer"/>
    <w:rsid w:val="0078491B"/>
    <w:pPr>
      <w:jc w:val="center"/>
    </w:pPr>
  </w:style>
  <w:style w:type="paragraph" w:customStyle="1" w:styleId="Exar43">
    <w:name w:val="Exar43"/>
    <w:basedOn w:val="Footer"/>
    <w:rsid w:val="0078491B"/>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78491B"/>
    <w:rPr>
      <w:rFonts w:eastAsiaTheme="minorEastAsia"/>
      <w:b/>
    </w:rPr>
  </w:style>
  <w:style w:type="character" w:customStyle="1" w:styleId="MessagesandCommands13">
    <w:name w:val="Messages and Commands13"/>
    <w:basedOn w:val="DefaultParagraphFont"/>
    <w:uiPriority w:val="1"/>
    <w:qFormat/>
    <w:rsid w:val="0078491B"/>
    <w:rPr>
      <w:rFonts w:ascii="Arial" w:hAnsi="Arial" w:cs="Courier New"/>
      <w:b/>
      <w:sz w:val="20"/>
    </w:rPr>
  </w:style>
  <w:style w:type="paragraph" w:customStyle="1" w:styleId="ImportantNote23">
    <w:name w:val="Important Note2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78491B"/>
    <w:rPr>
      <w:rFonts w:ascii="Arial" w:hAnsi="Arial"/>
      <w:color w:val="000000"/>
      <w:sz w:val="16"/>
      <w:szCs w:val="16"/>
      <w:lang w:val="en-US" w:eastAsia="en-US" w:bidi="ar-SA"/>
    </w:rPr>
  </w:style>
  <w:style w:type="character" w:customStyle="1" w:styleId="TitleChar112">
    <w:name w:val="Title Char11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78491B"/>
    <w:pPr>
      <w:jc w:val="center"/>
    </w:pPr>
  </w:style>
  <w:style w:type="paragraph" w:customStyle="1" w:styleId="Exar112">
    <w:name w:val="Exar112"/>
    <w:basedOn w:val="Footer"/>
    <w:rsid w:val="0078491B"/>
    <w:pPr>
      <w:tabs>
        <w:tab w:val="clear" w:pos="9360"/>
        <w:tab w:val="left" w:pos="720"/>
        <w:tab w:val="right" w:pos="8640"/>
      </w:tabs>
    </w:pPr>
    <w:rPr>
      <w:b/>
      <w:color w:val="2F4D87"/>
    </w:rPr>
  </w:style>
  <w:style w:type="character" w:customStyle="1" w:styleId="NoteHeadingChar12">
    <w:name w:val="Note Heading Char12"/>
    <w:basedOn w:val="DefaultParagraphFont"/>
    <w:rsid w:val="0078491B"/>
    <w:rPr>
      <w:b/>
    </w:rPr>
  </w:style>
  <w:style w:type="character" w:customStyle="1" w:styleId="BalloonTextChar112">
    <w:name w:val="Balloon Text Char112"/>
    <w:basedOn w:val="DefaultParagraphFont"/>
    <w:uiPriority w:val="99"/>
    <w:semiHidden/>
    <w:rsid w:val="0078491B"/>
    <w:rPr>
      <w:rFonts w:ascii="Tahoma" w:hAnsi="Tahoma" w:cs="Tahoma"/>
      <w:sz w:val="16"/>
      <w:szCs w:val="16"/>
    </w:rPr>
  </w:style>
  <w:style w:type="character" w:customStyle="1" w:styleId="ClosingChar12">
    <w:name w:val="Closing Char12"/>
    <w:basedOn w:val="DefaultParagraphFont"/>
    <w:rsid w:val="0078491B"/>
  </w:style>
  <w:style w:type="character" w:customStyle="1" w:styleId="CommentTextChar112">
    <w:name w:val="Comment Text Char112"/>
    <w:basedOn w:val="DefaultParagraphFont"/>
    <w:uiPriority w:val="99"/>
    <w:semiHidden/>
    <w:rsid w:val="0078491B"/>
  </w:style>
  <w:style w:type="character" w:customStyle="1" w:styleId="CommentSubjectChar112">
    <w:name w:val="Comment Subject Char112"/>
    <w:basedOn w:val="CommentTextChar"/>
    <w:uiPriority w:val="99"/>
    <w:semiHidden/>
    <w:rsid w:val="0078491B"/>
    <w:rPr>
      <w:rFonts w:eastAsiaTheme="minorEastAsia"/>
      <w:b/>
    </w:rPr>
  </w:style>
  <w:style w:type="character" w:customStyle="1" w:styleId="DateChar12">
    <w:name w:val="Date Char12"/>
    <w:basedOn w:val="DefaultParagraphFont"/>
    <w:rsid w:val="0078491B"/>
  </w:style>
  <w:style w:type="character" w:customStyle="1" w:styleId="DocumentMapChar12">
    <w:name w:val="Document Map Char12"/>
    <w:basedOn w:val="DefaultParagraphFont"/>
    <w:semiHidden/>
    <w:rsid w:val="0078491B"/>
    <w:rPr>
      <w:rFonts w:ascii="Tahoma" w:hAnsi="Tahoma" w:cs="Tahoma"/>
      <w:shd w:val="clear" w:color="auto" w:fill="000080"/>
    </w:rPr>
  </w:style>
  <w:style w:type="character" w:customStyle="1" w:styleId="EndnoteTextChar12">
    <w:name w:val="Endnote Text Char12"/>
    <w:basedOn w:val="DefaultParagraphFont"/>
    <w:semiHidden/>
    <w:rsid w:val="0078491B"/>
  </w:style>
  <w:style w:type="character" w:customStyle="1" w:styleId="FootnoteTextChar12">
    <w:name w:val="Footnote Text Char12"/>
    <w:basedOn w:val="DefaultParagraphFont"/>
    <w:semiHidden/>
    <w:rsid w:val="0078491B"/>
  </w:style>
  <w:style w:type="character" w:customStyle="1" w:styleId="MacroTextChar12">
    <w:name w:val="Macro Text Char12"/>
    <w:basedOn w:val="DefaultParagraphFont"/>
    <w:semiHidden/>
    <w:rsid w:val="0078491B"/>
    <w:rPr>
      <w:rFonts w:ascii="Courier New" w:hAnsi="Courier New" w:cs="Courier New"/>
      <w:color w:val="000000"/>
    </w:rPr>
  </w:style>
  <w:style w:type="character" w:customStyle="1" w:styleId="HTMLPreformattedChar112">
    <w:name w:val="HTML Preformatted Char112"/>
    <w:basedOn w:val="DefaultParagraphFont"/>
    <w:uiPriority w:val="99"/>
    <w:rsid w:val="0078491B"/>
    <w:rPr>
      <w:rFonts w:ascii="Courier New" w:hAnsi="Courier New" w:cs="Courier New"/>
      <w:color w:val="auto"/>
      <w:kern w:val="0"/>
    </w:rPr>
  </w:style>
  <w:style w:type="character" w:customStyle="1" w:styleId="SubtitleChar112">
    <w:name w:val="Subtitle Char112"/>
    <w:basedOn w:val="DefaultParagraphFont"/>
    <w:uiPriority w:val="11"/>
    <w:rsid w:val="0078491B"/>
    <w:rPr>
      <w:color w:val="5A5A5A" w:themeColor="text1" w:themeTint="A5"/>
      <w:spacing w:val="10"/>
    </w:rPr>
  </w:style>
  <w:style w:type="character" w:customStyle="1" w:styleId="QuoteChar112">
    <w:name w:val="Quote Char112"/>
    <w:basedOn w:val="DefaultParagraphFont"/>
    <w:uiPriority w:val="29"/>
    <w:rsid w:val="0078491B"/>
    <w:rPr>
      <w:i/>
      <w:iCs/>
      <w:color w:val="000000" w:themeColor="text1"/>
    </w:rPr>
  </w:style>
  <w:style w:type="character" w:customStyle="1" w:styleId="IntenseQuoteChar112">
    <w:name w:val="Intense Quote Char112"/>
    <w:basedOn w:val="DefaultParagraphFont"/>
    <w:uiPriority w:val="30"/>
    <w:rsid w:val="0078491B"/>
    <w:rPr>
      <w:color w:val="000000" w:themeColor="text1"/>
      <w:shd w:val="clear" w:color="auto" w:fill="F2F2F2" w:themeFill="background1" w:themeFillShade="F2"/>
    </w:rPr>
  </w:style>
  <w:style w:type="character" w:customStyle="1" w:styleId="BodyTextChar112">
    <w:name w:val="Body Text Char112"/>
    <w:basedOn w:val="DefaultParagraphFont"/>
    <w:rsid w:val="0078491B"/>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78491B"/>
    <w:rPr>
      <w:rFonts w:eastAsiaTheme="minorEastAsia"/>
    </w:rPr>
  </w:style>
  <w:style w:type="character" w:customStyle="1" w:styleId="BodyText3Char112">
    <w:name w:val="Body Text 3 Char112"/>
    <w:basedOn w:val="DefaultParagraphFont"/>
    <w:uiPriority w:val="99"/>
    <w:semiHidden/>
    <w:rsid w:val="0078491B"/>
    <w:rPr>
      <w:rFonts w:eastAsiaTheme="minorEastAsia"/>
      <w:sz w:val="16"/>
      <w:szCs w:val="16"/>
    </w:rPr>
  </w:style>
  <w:style w:type="character" w:customStyle="1" w:styleId="BodyTextIndentChar112">
    <w:name w:val="Body Text Indent Char112"/>
    <w:basedOn w:val="DefaultParagraphFont"/>
    <w:uiPriority w:val="99"/>
    <w:semiHidden/>
    <w:rsid w:val="0078491B"/>
    <w:rPr>
      <w:rFonts w:eastAsiaTheme="minorEastAsia"/>
    </w:rPr>
  </w:style>
  <w:style w:type="character" w:customStyle="1" w:styleId="BodyTextFirstIndent2Char112">
    <w:name w:val="Body Text First Indent 2 Char112"/>
    <w:basedOn w:val="BodyTextIndentChar1"/>
    <w:uiPriority w:val="99"/>
    <w:semiHidden/>
    <w:rsid w:val="0078491B"/>
    <w:rPr>
      <w:rFonts w:eastAsiaTheme="minorEastAsia"/>
    </w:rPr>
  </w:style>
  <w:style w:type="character" w:customStyle="1" w:styleId="BodyTextIndent2Char112">
    <w:name w:val="Body Text Indent 2 Char112"/>
    <w:basedOn w:val="DefaultParagraphFont"/>
    <w:uiPriority w:val="99"/>
    <w:semiHidden/>
    <w:rsid w:val="0078491B"/>
    <w:rPr>
      <w:rFonts w:eastAsiaTheme="minorEastAsia"/>
    </w:rPr>
  </w:style>
  <w:style w:type="character" w:customStyle="1" w:styleId="BodyTextIndent3Char112">
    <w:name w:val="Body Text Indent 3 Char112"/>
    <w:basedOn w:val="DefaultParagraphFont"/>
    <w:uiPriority w:val="99"/>
    <w:semiHidden/>
    <w:rsid w:val="0078491B"/>
    <w:rPr>
      <w:rFonts w:eastAsiaTheme="minorEastAsia"/>
      <w:sz w:val="16"/>
      <w:szCs w:val="16"/>
    </w:rPr>
  </w:style>
  <w:style w:type="character" w:customStyle="1" w:styleId="E-mailSignatureChar112">
    <w:name w:val="E-mail Signature Char112"/>
    <w:basedOn w:val="DefaultParagraphFont"/>
    <w:uiPriority w:val="99"/>
    <w:semiHidden/>
    <w:rsid w:val="0078491B"/>
    <w:rPr>
      <w:rFonts w:eastAsiaTheme="minorEastAsia"/>
    </w:rPr>
  </w:style>
  <w:style w:type="character" w:customStyle="1" w:styleId="HTMLAddressChar112">
    <w:name w:val="HTML Address Char112"/>
    <w:basedOn w:val="DefaultParagraphFont"/>
    <w:uiPriority w:val="99"/>
    <w:semiHidden/>
    <w:rsid w:val="0078491B"/>
    <w:rPr>
      <w:rFonts w:eastAsiaTheme="minorEastAsia"/>
      <w:i/>
      <w:iCs/>
    </w:rPr>
  </w:style>
  <w:style w:type="character" w:customStyle="1" w:styleId="MessageHeaderChar112">
    <w:name w:val="Message Header Char112"/>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78491B"/>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78491B"/>
    <w:rPr>
      <w:rFonts w:eastAsiaTheme="minorEastAsia"/>
    </w:rPr>
  </w:style>
  <w:style w:type="character" w:customStyle="1" w:styleId="Heading1Char212">
    <w:name w:val="Heading 1 Char2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78491B"/>
    <w:pPr>
      <w:jc w:val="center"/>
    </w:pPr>
  </w:style>
  <w:style w:type="character" w:customStyle="1" w:styleId="HeaderChar212">
    <w:name w:val="Header Char212"/>
    <w:basedOn w:val="DefaultParagraphFont"/>
    <w:uiPriority w:val="99"/>
    <w:rsid w:val="0078491B"/>
    <w:rPr>
      <w:rFonts w:ascii="Arial" w:hAnsi="Arial"/>
      <w:b/>
      <w:bCs/>
      <w:noProof/>
      <w:color w:val="000000"/>
      <w:lang w:val="en-US" w:eastAsia="en-US" w:bidi="ar-SA"/>
    </w:rPr>
  </w:style>
  <w:style w:type="paragraph" w:customStyle="1" w:styleId="Exar212">
    <w:name w:val="Exar212"/>
    <w:basedOn w:val="Footer"/>
    <w:rsid w:val="0078491B"/>
    <w:pPr>
      <w:tabs>
        <w:tab w:val="clear" w:pos="9360"/>
        <w:tab w:val="left" w:pos="720"/>
        <w:tab w:val="right" w:pos="8640"/>
      </w:tabs>
    </w:pPr>
    <w:rPr>
      <w:b/>
      <w:color w:val="2F4D87"/>
    </w:rPr>
  </w:style>
  <w:style w:type="paragraph" w:customStyle="1" w:styleId="Command16">
    <w:name w:val="Command16"/>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78491B"/>
    <w:pPr>
      <w:tabs>
        <w:tab w:val="left" w:pos="2700"/>
      </w:tabs>
      <w:jc w:val="both"/>
    </w:pPr>
    <w:rPr>
      <w:szCs w:val="24"/>
    </w:rPr>
  </w:style>
  <w:style w:type="paragraph" w:customStyle="1" w:styleId="FooterCentered312">
    <w:name w:val="FooterCentered312"/>
    <w:basedOn w:val="Footer"/>
    <w:rsid w:val="0078491B"/>
    <w:pPr>
      <w:jc w:val="center"/>
    </w:pPr>
  </w:style>
  <w:style w:type="character" w:customStyle="1" w:styleId="HeaderChar312">
    <w:name w:val="Header Char312"/>
    <w:basedOn w:val="DefaultParagraphFont"/>
    <w:uiPriority w:val="99"/>
    <w:rsid w:val="0078491B"/>
    <w:rPr>
      <w:rFonts w:ascii="Arial" w:hAnsi="Arial"/>
      <w:b/>
      <w:bCs/>
      <w:noProof/>
      <w:color w:val="000000"/>
      <w:lang w:val="en-US" w:eastAsia="en-US" w:bidi="ar-SA"/>
    </w:rPr>
  </w:style>
  <w:style w:type="paragraph" w:customStyle="1" w:styleId="Exar312">
    <w:name w:val="Exar312"/>
    <w:basedOn w:val="Footer"/>
    <w:rsid w:val="0078491B"/>
    <w:pPr>
      <w:tabs>
        <w:tab w:val="clear" w:pos="9360"/>
        <w:tab w:val="left" w:pos="720"/>
        <w:tab w:val="right" w:pos="8640"/>
      </w:tabs>
    </w:pPr>
    <w:rPr>
      <w:b/>
      <w:color w:val="2F4D87"/>
    </w:rPr>
  </w:style>
  <w:style w:type="paragraph" w:customStyle="1" w:styleId="ImportantNote212">
    <w:name w:val="Important Note2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12">
    <w:name w:val="Body212"/>
    <w:qFormat/>
    <w:rsid w:val="0078491B"/>
    <w:pPr>
      <w:tabs>
        <w:tab w:val="left" w:pos="2700"/>
      </w:tabs>
      <w:jc w:val="both"/>
    </w:pPr>
    <w:rPr>
      <w:szCs w:val="24"/>
    </w:rPr>
  </w:style>
  <w:style w:type="paragraph" w:customStyle="1" w:styleId="Bullet115">
    <w:name w:val="Bullet115"/>
    <w:rsid w:val="0078491B"/>
    <w:pPr>
      <w:tabs>
        <w:tab w:val="left" w:pos="900"/>
      </w:tabs>
      <w:spacing w:before="120" w:line="280" w:lineRule="atLeast"/>
      <w:ind w:left="720" w:hanging="360"/>
    </w:pPr>
  </w:style>
  <w:style w:type="paragraph" w:customStyle="1" w:styleId="FooterCentered412">
    <w:name w:val="FooterCentered412"/>
    <w:basedOn w:val="Footer"/>
    <w:rsid w:val="0078491B"/>
    <w:pPr>
      <w:jc w:val="center"/>
    </w:pPr>
  </w:style>
  <w:style w:type="character" w:customStyle="1" w:styleId="HeaderChar412">
    <w:name w:val="Header Char412"/>
    <w:basedOn w:val="DefaultParagraphFont"/>
    <w:uiPriority w:val="99"/>
    <w:rsid w:val="0078491B"/>
    <w:rPr>
      <w:rFonts w:ascii="Arial" w:hAnsi="Arial"/>
      <w:b/>
      <w:bCs/>
      <w:noProof/>
      <w:color w:val="000000"/>
      <w:lang w:val="en-US" w:eastAsia="en-US" w:bidi="ar-SA"/>
    </w:rPr>
  </w:style>
  <w:style w:type="paragraph" w:customStyle="1" w:styleId="Exar412">
    <w:name w:val="Exar412"/>
    <w:basedOn w:val="Footer"/>
    <w:rsid w:val="0078491B"/>
    <w:pPr>
      <w:tabs>
        <w:tab w:val="clear" w:pos="9360"/>
        <w:tab w:val="left" w:pos="720"/>
        <w:tab w:val="right" w:pos="8640"/>
      </w:tabs>
    </w:pPr>
    <w:rPr>
      <w:b/>
      <w:color w:val="2F4D87"/>
    </w:rPr>
  </w:style>
  <w:style w:type="paragraph" w:customStyle="1" w:styleId="Command24">
    <w:name w:val="Command2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78491B"/>
    <w:rPr>
      <w:rFonts w:ascii="Arial" w:hAnsi="Arial" w:cs="Courier New"/>
      <w:b/>
      <w:sz w:val="20"/>
    </w:rPr>
  </w:style>
  <w:style w:type="table" w:customStyle="1" w:styleId="GridTable4-Accent1122">
    <w:name w:val="Grid Table 4 - Accent 112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78491B"/>
    <w:pPr>
      <w:tabs>
        <w:tab w:val="left" w:pos="2700"/>
      </w:tabs>
      <w:jc w:val="both"/>
    </w:pPr>
    <w:rPr>
      <w:szCs w:val="24"/>
    </w:rPr>
  </w:style>
  <w:style w:type="paragraph" w:customStyle="1" w:styleId="ImportantNote32">
    <w:name w:val="Important Note3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78491B"/>
    <w:pPr>
      <w:tabs>
        <w:tab w:val="left" w:pos="2700"/>
      </w:tabs>
      <w:jc w:val="both"/>
    </w:pPr>
    <w:rPr>
      <w:szCs w:val="24"/>
    </w:rPr>
  </w:style>
  <w:style w:type="paragraph" w:customStyle="1" w:styleId="Anchor112">
    <w:name w:val="Anchor112"/>
    <w:rsid w:val="0078491B"/>
    <w:pPr>
      <w:keepNext/>
      <w:tabs>
        <w:tab w:val="left" w:pos="360"/>
      </w:tabs>
      <w:spacing w:before="240"/>
    </w:pPr>
    <w:rPr>
      <w:rFonts w:ascii="Arial" w:hAnsi="Arial"/>
      <w:b/>
      <w:sz w:val="4"/>
      <w:szCs w:val="4"/>
    </w:rPr>
  </w:style>
  <w:style w:type="paragraph" w:customStyle="1" w:styleId="FooterCentered53">
    <w:name w:val="FooterCentered53"/>
    <w:basedOn w:val="Footer"/>
    <w:rsid w:val="0078491B"/>
    <w:pPr>
      <w:jc w:val="center"/>
    </w:pPr>
  </w:style>
  <w:style w:type="paragraph" w:customStyle="1" w:styleId="Exar53">
    <w:name w:val="Exar53"/>
    <w:basedOn w:val="Footer"/>
    <w:rsid w:val="0078491B"/>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78491B"/>
    <w:rPr>
      <w:rFonts w:ascii="Arial" w:hAnsi="Arial" w:cs="Courier New"/>
      <w:b/>
      <w:sz w:val="20"/>
    </w:rPr>
  </w:style>
  <w:style w:type="paragraph" w:customStyle="1" w:styleId="ImportantNote42">
    <w:name w:val="Important Note4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78491B"/>
    <w:rPr>
      <w:rFonts w:asciiTheme="majorHAnsi" w:eastAsiaTheme="majorEastAsia" w:hAnsiTheme="majorHAnsi" w:cstheme="majorBidi"/>
      <w:b/>
      <w:bCs/>
      <w:color w:val="000000" w:themeColor="text1"/>
    </w:rPr>
  </w:style>
  <w:style w:type="paragraph" w:customStyle="1" w:styleId="Body54">
    <w:name w:val="Body54"/>
    <w:qFormat/>
    <w:rsid w:val="0078491B"/>
    <w:pPr>
      <w:tabs>
        <w:tab w:val="left" w:pos="2700"/>
      </w:tabs>
      <w:jc w:val="both"/>
    </w:pPr>
    <w:rPr>
      <w:szCs w:val="24"/>
    </w:rPr>
  </w:style>
  <w:style w:type="paragraph" w:customStyle="1" w:styleId="Bullet123">
    <w:name w:val="Bullet123"/>
    <w:rsid w:val="0078491B"/>
    <w:pPr>
      <w:tabs>
        <w:tab w:val="left" w:pos="900"/>
      </w:tabs>
      <w:spacing w:before="120" w:line="280" w:lineRule="atLeast"/>
      <w:ind w:left="720" w:hanging="360"/>
    </w:pPr>
  </w:style>
  <w:style w:type="paragraph" w:customStyle="1" w:styleId="Command32">
    <w:name w:val="Command3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78491B"/>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4">
    <w:name w:val="Body64"/>
    <w:qFormat/>
    <w:rsid w:val="0078491B"/>
    <w:pPr>
      <w:tabs>
        <w:tab w:val="left" w:pos="2700"/>
      </w:tabs>
      <w:jc w:val="both"/>
    </w:pPr>
    <w:rPr>
      <w:szCs w:val="24"/>
    </w:rPr>
  </w:style>
  <w:style w:type="paragraph" w:customStyle="1" w:styleId="Bullet132">
    <w:name w:val="Bullet132"/>
    <w:rsid w:val="0078491B"/>
    <w:pPr>
      <w:tabs>
        <w:tab w:val="left" w:pos="900"/>
      </w:tabs>
      <w:spacing w:before="120" w:line="280" w:lineRule="atLeast"/>
      <w:ind w:left="720" w:hanging="360"/>
    </w:pPr>
  </w:style>
  <w:style w:type="paragraph" w:customStyle="1" w:styleId="FooterCentered63">
    <w:name w:val="FooterCentered63"/>
    <w:basedOn w:val="Footer"/>
    <w:rsid w:val="0078491B"/>
    <w:pPr>
      <w:jc w:val="center"/>
    </w:pPr>
  </w:style>
  <w:style w:type="paragraph" w:customStyle="1" w:styleId="Exar63">
    <w:name w:val="Exar63"/>
    <w:basedOn w:val="Footer"/>
    <w:rsid w:val="0078491B"/>
    <w:pPr>
      <w:tabs>
        <w:tab w:val="clear" w:pos="9360"/>
        <w:tab w:val="left" w:pos="720"/>
        <w:tab w:val="right" w:pos="8640"/>
      </w:tabs>
    </w:pPr>
    <w:rPr>
      <w:b/>
      <w:color w:val="2F4D87"/>
    </w:rPr>
  </w:style>
  <w:style w:type="paragraph" w:customStyle="1" w:styleId="Command42">
    <w:name w:val="Command4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4">
    <w:name w:val="FooterCentered74"/>
    <w:basedOn w:val="Footer"/>
    <w:rsid w:val="0078491B"/>
    <w:pPr>
      <w:jc w:val="center"/>
    </w:pPr>
  </w:style>
  <w:style w:type="paragraph" w:customStyle="1" w:styleId="Exar74">
    <w:name w:val="Exar74"/>
    <w:basedOn w:val="Footer"/>
    <w:rsid w:val="0078491B"/>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78491B"/>
    <w:pPr>
      <w:tabs>
        <w:tab w:val="left" w:pos="2700"/>
      </w:tabs>
      <w:jc w:val="both"/>
    </w:pPr>
    <w:rPr>
      <w:szCs w:val="24"/>
    </w:rPr>
  </w:style>
  <w:style w:type="paragraph" w:customStyle="1" w:styleId="Anchor22">
    <w:name w:val="Anchor22"/>
    <w:rsid w:val="0078491B"/>
    <w:pPr>
      <w:keepNext/>
      <w:tabs>
        <w:tab w:val="left" w:pos="360"/>
      </w:tabs>
      <w:spacing w:before="240"/>
    </w:pPr>
    <w:rPr>
      <w:rFonts w:ascii="Arial" w:hAnsi="Arial"/>
      <w:b/>
      <w:sz w:val="4"/>
      <w:szCs w:val="4"/>
    </w:rPr>
  </w:style>
  <w:style w:type="paragraph" w:customStyle="1" w:styleId="Bullet142">
    <w:name w:val="Bullet142"/>
    <w:rsid w:val="0078491B"/>
    <w:pPr>
      <w:tabs>
        <w:tab w:val="left" w:pos="900"/>
      </w:tabs>
      <w:spacing w:before="120" w:line="280" w:lineRule="atLeast"/>
      <w:ind w:left="720" w:hanging="360"/>
    </w:pPr>
  </w:style>
  <w:style w:type="paragraph" w:customStyle="1" w:styleId="Bullet212">
    <w:name w:val="Bullet212"/>
    <w:rsid w:val="0078491B"/>
    <w:pPr>
      <w:spacing w:before="120"/>
      <w:ind w:left="1440" w:hanging="360"/>
    </w:pPr>
  </w:style>
  <w:style w:type="paragraph" w:customStyle="1" w:styleId="Bullet312">
    <w:name w:val="Bullet312"/>
    <w:rsid w:val="0078491B"/>
    <w:pPr>
      <w:tabs>
        <w:tab w:val="num" w:pos="1800"/>
      </w:tabs>
      <w:spacing w:before="120"/>
      <w:ind w:left="1800" w:hanging="360"/>
    </w:pPr>
  </w:style>
  <w:style w:type="paragraph" w:customStyle="1" w:styleId="Caution12">
    <w:name w:val="Caution12"/>
    <w:basedOn w:val="Normal"/>
    <w:rsid w:val="0078491B"/>
    <w:pPr>
      <w:tabs>
        <w:tab w:val="left" w:pos="936"/>
      </w:tabs>
      <w:ind w:right="864"/>
      <w:jc w:val="both"/>
    </w:pPr>
    <w:rPr>
      <w:rFonts w:ascii="Arial" w:hAnsi="Arial"/>
      <w:b/>
    </w:rPr>
  </w:style>
  <w:style w:type="paragraph" w:customStyle="1" w:styleId="CellBody12">
    <w:name w:val="CellBody12"/>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78491B"/>
    <w:pPr>
      <w:tabs>
        <w:tab w:val="left" w:pos="538"/>
      </w:tabs>
      <w:ind w:left="538" w:hanging="360"/>
    </w:pPr>
    <w:rPr>
      <w:sz w:val="18"/>
      <w:szCs w:val="18"/>
    </w:rPr>
  </w:style>
  <w:style w:type="paragraph" w:customStyle="1" w:styleId="CellHeading12">
    <w:name w:val="CellHeading12"/>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78491B"/>
    <w:pPr>
      <w:ind w:left="360" w:right="432"/>
    </w:pPr>
    <w:rPr>
      <w:sz w:val="18"/>
      <w:szCs w:val="18"/>
    </w:rPr>
  </w:style>
  <w:style w:type="paragraph" w:customStyle="1" w:styleId="Code12">
    <w:name w:val="Code12"/>
    <w:basedOn w:val="Normal"/>
    <w:rsid w:val="0078491B"/>
    <w:pPr>
      <w:tabs>
        <w:tab w:val="left" w:pos="3600"/>
        <w:tab w:val="left" w:pos="5760"/>
      </w:tabs>
    </w:pPr>
    <w:rPr>
      <w:rFonts w:ascii="Courier New" w:hAnsi="Courier New"/>
      <w:sz w:val="18"/>
      <w:szCs w:val="16"/>
    </w:rPr>
  </w:style>
  <w:style w:type="paragraph" w:customStyle="1" w:styleId="Equation12">
    <w:name w:val="Equation12"/>
    <w:rsid w:val="0078491B"/>
    <w:pPr>
      <w:tabs>
        <w:tab w:val="num" w:pos="720"/>
      </w:tabs>
      <w:spacing w:before="240" w:after="240"/>
      <w:ind w:left="864" w:hanging="504"/>
    </w:pPr>
    <w:rPr>
      <w:i/>
    </w:rPr>
  </w:style>
  <w:style w:type="paragraph" w:customStyle="1" w:styleId="Figure12">
    <w:name w:val="Figure12"/>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78491B"/>
    <w:pPr>
      <w:jc w:val="center"/>
    </w:pPr>
    <w:rPr>
      <w:rFonts w:ascii="Arial" w:hAnsi="Arial" w:cs="Helvetica"/>
      <w:sz w:val="16"/>
      <w:szCs w:val="16"/>
    </w:rPr>
  </w:style>
  <w:style w:type="paragraph" w:customStyle="1" w:styleId="Footnote12">
    <w:name w:val="Footnote12"/>
    <w:basedOn w:val="Normal"/>
    <w:rsid w:val="0078491B"/>
    <w:pPr>
      <w:tabs>
        <w:tab w:val="left" w:pos="115"/>
        <w:tab w:val="left" w:pos="288"/>
      </w:tabs>
      <w:ind w:left="2333" w:hanging="173"/>
    </w:pPr>
    <w:rPr>
      <w:sz w:val="15"/>
      <w:szCs w:val="15"/>
    </w:rPr>
  </w:style>
  <w:style w:type="paragraph" w:customStyle="1" w:styleId="GlossTerm12">
    <w:name w:val="GlossTerm12"/>
    <w:basedOn w:val="Normal"/>
    <w:rsid w:val="0078491B"/>
    <w:rPr>
      <w:b/>
    </w:rPr>
  </w:style>
  <w:style w:type="paragraph" w:customStyle="1" w:styleId="HeadingFeature12">
    <w:name w:val="HeadingFeature12"/>
    <w:next w:val="Body"/>
    <w:rsid w:val="0078491B"/>
    <w:pPr>
      <w:spacing w:before="360" w:after="240"/>
    </w:pPr>
    <w:rPr>
      <w:rFonts w:ascii="Arial" w:hAnsi="Arial"/>
      <w:b/>
      <w:color w:val="2F4D87"/>
      <w:sz w:val="24"/>
    </w:rPr>
  </w:style>
  <w:style w:type="paragraph" w:customStyle="1" w:styleId="Indent112">
    <w:name w:val="Indent112"/>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78491B"/>
    <w:pPr>
      <w:tabs>
        <w:tab w:val="left" w:pos="1440"/>
      </w:tabs>
      <w:spacing w:before="120"/>
    </w:pPr>
    <w:rPr>
      <w:b/>
      <w:color w:val="2F4D87"/>
    </w:rPr>
  </w:style>
  <w:style w:type="paragraph" w:customStyle="1" w:styleId="RegisterDef12">
    <w:name w:val="Register Def12"/>
    <w:rsid w:val="0078491B"/>
    <w:pPr>
      <w:tabs>
        <w:tab w:val="center" w:pos="2160"/>
        <w:tab w:val="right" w:pos="6480"/>
      </w:tabs>
      <w:spacing w:before="240" w:after="240"/>
      <w:ind w:left="360"/>
    </w:pPr>
    <w:rPr>
      <w:rFonts w:ascii="Arial" w:hAnsi="Arial"/>
    </w:rPr>
  </w:style>
  <w:style w:type="paragraph" w:customStyle="1" w:styleId="Step212">
    <w:name w:val="Step212"/>
    <w:rsid w:val="0078491B"/>
    <w:pPr>
      <w:tabs>
        <w:tab w:val="left" w:pos="720"/>
        <w:tab w:val="right" w:pos="864"/>
        <w:tab w:val="left" w:pos="1080"/>
      </w:tabs>
      <w:ind w:left="1080" w:hanging="360"/>
    </w:pPr>
    <w:rPr>
      <w:rFonts w:ascii="Arial" w:hAnsi="Arial"/>
      <w:b/>
    </w:rPr>
  </w:style>
  <w:style w:type="paragraph" w:customStyle="1" w:styleId="Step312">
    <w:name w:val="Step312"/>
    <w:rsid w:val="0078491B"/>
    <w:pPr>
      <w:tabs>
        <w:tab w:val="num" w:pos="1440"/>
      </w:tabs>
      <w:ind w:left="1440" w:hanging="180"/>
    </w:pPr>
    <w:rPr>
      <w:rFonts w:ascii="Arial" w:hAnsi="Arial"/>
      <w:b/>
    </w:rPr>
  </w:style>
  <w:style w:type="paragraph" w:customStyle="1" w:styleId="TableFootnote12">
    <w:name w:val="TableFootnote12"/>
    <w:rsid w:val="0078491B"/>
    <w:pPr>
      <w:tabs>
        <w:tab w:val="left" w:pos="1743"/>
        <w:tab w:val="left" w:pos="1930"/>
      </w:tabs>
      <w:spacing w:before="240" w:after="240"/>
      <w:ind w:left="1742" w:hanging="187"/>
    </w:pPr>
    <w:rPr>
      <w:sz w:val="15"/>
      <w:szCs w:val="15"/>
    </w:rPr>
  </w:style>
  <w:style w:type="paragraph" w:customStyle="1" w:styleId="TableTitle12">
    <w:name w:val="TableTitle12"/>
    <w:rsid w:val="0078491B"/>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78491B"/>
    <w:pPr>
      <w:jc w:val="center"/>
    </w:pPr>
  </w:style>
  <w:style w:type="paragraph" w:customStyle="1" w:styleId="HeadingPreface12">
    <w:name w:val="HeadingPreface12"/>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78491B"/>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78491B"/>
    <w:pPr>
      <w:spacing w:before="720" w:after="720" w:line="720" w:lineRule="exact"/>
      <w:ind w:left="432"/>
    </w:pPr>
    <w:rPr>
      <w:rFonts w:ascii="Arial" w:hAnsi="Arial"/>
      <w:b/>
      <w:color w:val="2F4D87"/>
      <w:sz w:val="44"/>
    </w:rPr>
  </w:style>
  <w:style w:type="paragraph" w:customStyle="1" w:styleId="BookTitle212">
    <w:name w:val="BookTitle212"/>
    <w:next w:val="Body"/>
    <w:rsid w:val="0078491B"/>
    <w:pPr>
      <w:spacing w:before="520" w:after="480" w:line="520" w:lineRule="exact"/>
      <w:ind w:left="432"/>
    </w:pPr>
    <w:rPr>
      <w:rFonts w:ascii="Arial" w:hAnsi="Arial"/>
      <w:b/>
      <w:color w:val="2F4D87"/>
      <w:sz w:val="40"/>
    </w:rPr>
  </w:style>
  <w:style w:type="paragraph" w:customStyle="1" w:styleId="DocumentType12">
    <w:name w:val="Document Type12"/>
    <w:rsid w:val="0078491B"/>
    <w:pPr>
      <w:spacing w:before="600" w:after="600" w:line="580" w:lineRule="exact"/>
      <w:ind w:left="432"/>
    </w:pPr>
    <w:rPr>
      <w:rFonts w:ascii="Arial" w:hAnsi="Arial"/>
      <w:b/>
      <w:sz w:val="36"/>
    </w:rPr>
  </w:style>
  <w:style w:type="paragraph" w:customStyle="1" w:styleId="InternalUseCover12">
    <w:name w:val="Internal Use Cover12"/>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78491B"/>
    <w:pPr>
      <w:tabs>
        <w:tab w:val="left" w:pos="1800"/>
      </w:tabs>
      <w:ind w:left="432"/>
    </w:pPr>
  </w:style>
  <w:style w:type="paragraph" w:customStyle="1" w:styleId="Exar84">
    <w:name w:val="Exar84"/>
    <w:basedOn w:val="Footer"/>
    <w:rsid w:val="0078491B"/>
    <w:pPr>
      <w:tabs>
        <w:tab w:val="clear" w:pos="9360"/>
        <w:tab w:val="left" w:pos="720"/>
        <w:tab w:val="right" w:pos="8640"/>
      </w:tabs>
    </w:pPr>
    <w:rPr>
      <w:b/>
      <w:color w:val="2F4D87"/>
    </w:rPr>
  </w:style>
  <w:style w:type="paragraph" w:customStyle="1" w:styleId="CONFIDENTIAL12">
    <w:name w:val="CONFIDENTIAL12"/>
    <w:rsid w:val="0078491B"/>
    <w:pPr>
      <w:jc w:val="right"/>
    </w:pPr>
    <w:rPr>
      <w:rFonts w:ascii="Arial" w:hAnsi="Arial"/>
      <w:b/>
      <w:color w:val="2F4D87"/>
      <w:sz w:val="44"/>
    </w:rPr>
  </w:style>
  <w:style w:type="paragraph" w:customStyle="1" w:styleId="Notetext12">
    <w:name w:val="Notetext12"/>
    <w:next w:val="Body"/>
    <w:rsid w:val="0078491B"/>
    <w:pPr>
      <w:ind w:left="547" w:right="1080"/>
      <w:jc w:val="both"/>
    </w:pPr>
  </w:style>
  <w:style w:type="paragraph" w:customStyle="1" w:styleId="PageNumbereven12">
    <w:name w:val="Page Number(even)12"/>
    <w:basedOn w:val="Footer"/>
    <w:semiHidden/>
    <w:rsid w:val="0078491B"/>
  </w:style>
  <w:style w:type="paragraph" w:customStyle="1" w:styleId="Headereven12">
    <w:name w:val="Header(even)12"/>
    <w:basedOn w:val="Header"/>
    <w:rsid w:val="0078491B"/>
    <w:pPr>
      <w:tabs>
        <w:tab w:val="clear" w:pos="9270"/>
      </w:tabs>
    </w:pPr>
  </w:style>
  <w:style w:type="paragraph" w:customStyle="1" w:styleId="Footereven12">
    <w:name w:val="Footer(even)12"/>
    <w:basedOn w:val="Footer"/>
    <w:rsid w:val="0078491B"/>
    <w:pPr>
      <w:ind w:right="-90"/>
    </w:pPr>
  </w:style>
  <w:style w:type="paragraph" w:customStyle="1" w:styleId="Glossary12">
    <w:name w:val="Glossary12"/>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78491B"/>
    <w:rPr>
      <w:rFonts w:ascii="Arial" w:hAnsi="Arial"/>
      <w:b/>
      <w:color w:val="002B5C"/>
      <w:sz w:val="48"/>
    </w:rPr>
  </w:style>
  <w:style w:type="paragraph" w:customStyle="1" w:styleId="Addendum2120">
    <w:name w:val="Addendum212"/>
    <w:next w:val="SpecNo"/>
    <w:rsid w:val="0078491B"/>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78491B"/>
  </w:style>
  <w:style w:type="paragraph" w:customStyle="1" w:styleId="SpecNo120">
    <w:name w:val="SpecNo12"/>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78491B"/>
    <w:pPr>
      <w:spacing w:before="120"/>
      <w:ind w:left="1800" w:hanging="1800"/>
    </w:pPr>
  </w:style>
  <w:style w:type="paragraph" w:customStyle="1" w:styleId="Addendum123">
    <w:name w:val="Addendum+12"/>
    <w:basedOn w:val="Addendum"/>
    <w:next w:val="Body"/>
    <w:rsid w:val="0078491B"/>
    <w:pPr>
      <w:numPr>
        <w:numId w:val="0"/>
      </w:numPr>
      <w:tabs>
        <w:tab w:val="num" w:pos="720"/>
      </w:tabs>
      <w:ind w:left="360" w:hanging="360"/>
    </w:pPr>
    <w:rPr>
      <w:sz w:val="44"/>
    </w:rPr>
  </w:style>
  <w:style w:type="paragraph" w:customStyle="1" w:styleId="DocChangeNo12">
    <w:name w:val="DocChangeNo.+12"/>
    <w:basedOn w:val="DocChangeNo"/>
    <w:rsid w:val="0078491B"/>
    <w:pPr>
      <w:numPr>
        <w:numId w:val="0"/>
      </w:numPr>
      <w:ind w:left="1260" w:hanging="1260"/>
    </w:pPr>
  </w:style>
  <w:style w:type="paragraph" w:customStyle="1" w:styleId="DocChangeNo120">
    <w:name w:val="DocChangeNo.12"/>
    <w:next w:val="DocChangeNo0"/>
    <w:rsid w:val="0078491B"/>
    <w:pPr>
      <w:tabs>
        <w:tab w:val="num" w:pos="1260"/>
      </w:tabs>
      <w:spacing w:before="120"/>
      <w:ind w:left="1260" w:hanging="1260"/>
    </w:pPr>
  </w:style>
  <w:style w:type="paragraph" w:customStyle="1" w:styleId="Addendum2121">
    <w:name w:val="Addendum2+12"/>
    <w:basedOn w:val="Addendum2"/>
    <w:rsid w:val="0078491B"/>
    <w:rPr>
      <w:sz w:val="32"/>
    </w:rPr>
  </w:style>
  <w:style w:type="paragraph" w:customStyle="1" w:styleId="CellHeadingUnder12">
    <w:name w:val="CellHeadingUnder12"/>
    <w:basedOn w:val="CellHeading"/>
    <w:next w:val="CellBody"/>
    <w:rsid w:val="0078491B"/>
    <w:rPr>
      <w:u w:val="single"/>
    </w:rPr>
  </w:style>
  <w:style w:type="paragraph" w:customStyle="1" w:styleId="CellNoteHeading12">
    <w:name w:val="CellNoteHeading12"/>
    <w:next w:val="CellNote"/>
    <w:rsid w:val="0078491B"/>
    <w:pPr>
      <w:tabs>
        <w:tab w:val="num" w:pos="648"/>
      </w:tabs>
      <w:ind w:left="648" w:hanging="648"/>
    </w:pPr>
    <w:rPr>
      <w:rFonts w:ascii="Arial" w:hAnsi="Arial"/>
      <w:b/>
      <w:szCs w:val="18"/>
    </w:rPr>
  </w:style>
  <w:style w:type="paragraph" w:customStyle="1" w:styleId="CellHeadingFieldDesc12">
    <w:name w:val="CellHeadingField|Desc12"/>
    <w:rsid w:val="0078491B"/>
    <w:rPr>
      <w:rFonts w:ascii="Arial" w:hAnsi="Arial"/>
      <w:b/>
    </w:rPr>
  </w:style>
  <w:style w:type="paragraph" w:customStyle="1" w:styleId="REGISTERBITFIELDCELL12">
    <w:name w:val="REGISTER|BIT|FIELDCELL12"/>
    <w:basedOn w:val="CellBody"/>
    <w:rsid w:val="0078491B"/>
    <w:rPr>
      <w:rFonts w:ascii="Arial" w:hAnsi="Arial"/>
      <w:b/>
      <w:caps/>
    </w:rPr>
  </w:style>
  <w:style w:type="paragraph" w:customStyle="1" w:styleId="Contents12">
    <w:name w:val="Contents12"/>
    <w:basedOn w:val="Title"/>
    <w:rsid w:val="0078491B"/>
    <w:rPr>
      <w:szCs w:val="40"/>
    </w:rPr>
  </w:style>
  <w:style w:type="paragraph" w:customStyle="1" w:styleId="ExarConfidential12">
    <w:name w:val="Exar Confidential12"/>
    <w:basedOn w:val="Footer"/>
    <w:rsid w:val="0078491B"/>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78491B"/>
    <w:rPr>
      <w:rFonts w:ascii="Arial" w:eastAsiaTheme="minorEastAsia" w:hAnsi="Arial"/>
      <w:b/>
      <w:bCs/>
      <w:color w:val="2F4D87"/>
      <w:sz w:val="16"/>
      <w:szCs w:val="16"/>
      <w:lang w:val="en-US" w:eastAsia="en-US" w:bidi="ar-SA"/>
    </w:rPr>
  </w:style>
  <w:style w:type="table" w:customStyle="1" w:styleId="HifnTable12">
    <w:name w:val="Hifn Table12"/>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78491B"/>
    <w:rPr>
      <w:rFonts w:ascii="Arial" w:hAnsi="Arial"/>
      <w:sz w:val="16"/>
    </w:rPr>
  </w:style>
  <w:style w:type="paragraph" w:customStyle="1" w:styleId="Preliminary12">
    <w:name w:val="Preliminary12"/>
    <w:rsid w:val="0078491B"/>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78491B"/>
    <w:rPr>
      <w:rFonts w:ascii="Tahoma" w:hAnsi="Tahoma" w:cs="Tahoma"/>
      <w:sz w:val="16"/>
      <w:szCs w:val="16"/>
    </w:rPr>
  </w:style>
  <w:style w:type="paragraph" w:customStyle="1" w:styleId="Appendix120">
    <w:name w:val="Appendix12"/>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78491B"/>
  </w:style>
  <w:style w:type="character" w:customStyle="1" w:styleId="CommentSubjectChar22">
    <w:name w:val="Comment Subject Char22"/>
    <w:basedOn w:val="CommentTextChar"/>
    <w:uiPriority w:val="99"/>
    <w:semiHidden/>
    <w:rsid w:val="0078491B"/>
    <w:rPr>
      <w:rFonts w:eastAsiaTheme="minorEastAsia"/>
      <w:b/>
    </w:rPr>
  </w:style>
  <w:style w:type="paragraph" w:customStyle="1" w:styleId="copyright12">
    <w:name w:val="copyright12"/>
    <w:basedOn w:val="Body"/>
    <w:rsid w:val="0078491B"/>
    <w:pPr>
      <w:tabs>
        <w:tab w:val="left" w:pos="9360"/>
      </w:tabs>
    </w:pPr>
    <w:rPr>
      <w:sz w:val="14"/>
      <w:szCs w:val="14"/>
    </w:rPr>
  </w:style>
  <w:style w:type="paragraph" w:customStyle="1" w:styleId="FunctionCall12">
    <w:name w:val="Function Call12"/>
    <w:next w:val="Body"/>
    <w:rsid w:val="0078491B"/>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78491B"/>
    <w:pPr>
      <w:numPr>
        <w:ilvl w:val="0"/>
        <w:numId w:val="0"/>
      </w:numPr>
      <w:tabs>
        <w:tab w:val="num" w:pos="720"/>
        <w:tab w:val="num" w:pos="1440"/>
      </w:tabs>
      <w:ind w:left="720" w:hanging="720"/>
    </w:pPr>
  </w:style>
  <w:style w:type="paragraph" w:customStyle="1" w:styleId="Appendix212">
    <w:name w:val="Appendix 212"/>
    <w:basedOn w:val="Appendix1"/>
    <w:next w:val="Body"/>
    <w:rsid w:val="0078491B"/>
    <w:pPr>
      <w:numPr>
        <w:numId w:val="0"/>
      </w:numPr>
      <w:tabs>
        <w:tab w:val="num" w:pos="918"/>
        <w:tab w:val="num" w:pos="1440"/>
      </w:tabs>
      <w:ind w:left="864" w:hanging="864"/>
    </w:pPr>
  </w:style>
  <w:style w:type="table" w:customStyle="1" w:styleId="HifnParameter12">
    <w:name w:val="Hifn Parameter12"/>
    <w:basedOn w:val="TableNormal"/>
    <w:rsid w:val="0078491B"/>
    <w:rPr>
      <w:sz w:val="18"/>
    </w:rPr>
    <w:tblPr/>
  </w:style>
  <w:style w:type="paragraph" w:customStyle="1" w:styleId="CellHeadingBlue12">
    <w:name w:val="Cell Heading Blue12"/>
    <w:basedOn w:val="CellHeading"/>
    <w:next w:val="Body"/>
    <w:rsid w:val="0078491B"/>
    <w:pPr>
      <w:tabs>
        <w:tab w:val="clear" w:pos="720"/>
      </w:tabs>
    </w:pPr>
    <w:rPr>
      <w:color w:val="2F4D87"/>
      <w:sz w:val="18"/>
    </w:rPr>
  </w:style>
  <w:style w:type="paragraph" w:customStyle="1" w:styleId="ListNumber212">
    <w:name w:val="ListNumber212"/>
    <w:basedOn w:val="Body"/>
    <w:rsid w:val="0078491B"/>
    <w:pPr>
      <w:ind w:left="1440" w:hanging="360"/>
    </w:pPr>
  </w:style>
  <w:style w:type="paragraph" w:customStyle="1" w:styleId="Command52">
    <w:name w:val="Command5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78491B"/>
    <w:rPr>
      <w:rFonts w:ascii="Courier New" w:hAnsi="Courier New" w:cs="Courier New"/>
      <w:color w:val="auto"/>
      <w:kern w:val="0"/>
    </w:rPr>
  </w:style>
  <w:style w:type="character" w:customStyle="1" w:styleId="SubtitleChar22">
    <w:name w:val="Subtitle Char22"/>
    <w:basedOn w:val="DefaultParagraphFont"/>
    <w:uiPriority w:val="11"/>
    <w:rsid w:val="0078491B"/>
    <w:rPr>
      <w:color w:val="5A5A5A" w:themeColor="text1" w:themeTint="A5"/>
      <w:spacing w:val="10"/>
    </w:rPr>
  </w:style>
  <w:style w:type="character" w:customStyle="1" w:styleId="QuoteChar22">
    <w:name w:val="Quote Char22"/>
    <w:basedOn w:val="DefaultParagraphFont"/>
    <w:uiPriority w:val="29"/>
    <w:rsid w:val="0078491B"/>
    <w:rPr>
      <w:i/>
      <w:iCs/>
      <w:color w:val="000000" w:themeColor="text1"/>
    </w:rPr>
  </w:style>
  <w:style w:type="character" w:customStyle="1" w:styleId="IntenseQuoteChar22">
    <w:name w:val="Intense Quote Char22"/>
    <w:basedOn w:val="DefaultParagraphFont"/>
    <w:uiPriority w:val="30"/>
    <w:rsid w:val="0078491B"/>
    <w:rPr>
      <w:color w:val="000000" w:themeColor="text1"/>
      <w:shd w:val="clear" w:color="auto" w:fill="F2F2F2" w:themeFill="background1" w:themeFillShade="F2"/>
    </w:rPr>
  </w:style>
  <w:style w:type="paragraph" w:customStyle="1" w:styleId="Default12">
    <w:name w:val="Default12"/>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78491B"/>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78491B"/>
    <w:pPr>
      <w:spacing w:before="360"/>
    </w:pPr>
    <w:rPr>
      <w:i/>
      <w:sz w:val="36"/>
    </w:rPr>
  </w:style>
  <w:style w:type="paragraph" w:customStyle="1" w:styleId="Heading2nonumber12">
    <w:name w:val="Heading 2 no number12"/>
    <w:basedOn w:val="Heading2"/>
    <w:next w:val="Body"/>
    <w:rsid w:val="0078491B"/>
    <w:pPr>
      <w:numPr>
        <w:ilvl w:val="0"/>
        <w:numId w:val="0"/>
      </w:numPr>
      <w:suppressLineNumbers/>
      <w:outlineLvl w:val="9"/>
    </w:pPr>
  </w:style>
  <w:style w:type="paragraph" w:customStyle="1" w:styleId="DocumentRevision12">
    <w:name w:val="Document Revision12"/>
    <w:basedOn w:val="Body"/>
    <w:qFormat/>
    <w:rsid w:val="0078491B"/>
    <w:pPr>
      <w:tabs>
        <w:tab w:val="clear" w:pos="2700"/>
        <w:tab w:val="left" w:pos="1440"/>
        <w:tab w:val="left" w:pos="2160"/>
      </w:tabs>
    </w:pPr>
    <w:rPr>
      <w:b/>
      <w:sz w:val="24"/>
    </w:rPr>
  </w:style>
  <w:style w:type="table" w:customStyle="1" w:styleId="ListTable3-Accent1112">
    <w:name w:val="List Table 3 - Accent 1112"/>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78491B"/>
    <w:rPr>
      <w:rFonts w:ascii="Arial" w:hAnsi="Arial" w:cs="Courier New"/>
      <w:b/>
      <w:sz w:val="20"/>
    </w:rPr>
  </w:style>
  <w:style w:type="paragraph" w:customStyle="1" w:styleId="ImportantNote62">
    <w:name w:val="Important Note6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78491B"/>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78491B"/>
    <w:pPr>
      <w:spacing w:after="200"/>
    </w:pPr>
    <w:rPr>
      <w:lang w:eastAsia="ja-JP"/>
    </w:rPr>
  </w:style>
  <w:style w:type="table" w:customStyle="1" w:styleId="LightList-Accent1112">
    <w:name w:val="Light List - Accent 1112"/>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78491B"/>
    <w:rPr>
      <w:rFonts w:ascii="Palatino Linotype" w:eastAsia="Palatino Linotype" w:hAnsi="Palatino Linotype"/>
      <w:sz w:val="20"/>
      <w:szCs w:val="20"/>
    </w:rPr>
  </w:style>
  <w:style w:type="paragraph" w:customStyle="1" w:styleId="TableParagraph12">
    <w:name w:val="Table Paragraph12"/>
    <w:basedOn w:val="Normal"/>
    <w:uiPriority w:val="1"/>
    <w:qFormat/>
    <w:rsid w:val="0078491B"/>
    <w:pPr>
      <w:widowControl w:val="0"/>
      <w:spacing w:after="0" w:line="240" w:lineRule="auto"/>
    </w:pPr>
    <w:rPr>
      <w:rFonts w:eastAsiaTheme="minorHAnsi"/>
    </w:rPr>
  </w:style>
  <w:style w:type="character" w:customStyle="1" w:styleId="MessageandCommand12">
    <w:name w:val="Message and Command12"/>
    <w:basedOn w:val="MessagesandCommands"/>
    <w:qFormat/>
    <w:rsid w:val="0078491B"/>
    <w:rPr>
      <w:rFonts w:ascii="Courier New" w:hAnsi="Courier New" w:cs="Courier New"/>
      <w:b w:val="0"/>
      <w:sz w:val="22"/>
    </w:rPr>
  </w:style>
  <w:style w:type="character" w:customStyle="1" w:styleId="BodyTextFirstIndent2Char22">
    <w:name w:val="Body Text First Indent 2 Char22"/>
    <w:basedOn w:val="BodyTextIndentChar"/>
    <w:semiHidden/>
    <w:rsid w:val="0078491B"/>
  </w:style>
  <w:style w:type="paragraph" w:customStyle="1" w:styleId="BackPageCenter12">
    <w:name w:val="Back Page Center12"/>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78491B"/>
    <w:pPr>
      <w:jc w:val="center"/>
    </w:pPr>
  </w:style>
  <w:style w:type="paragraph" w:customStyle="1" w:styleId="Exar94">
    <w:name w:val="Exar94"/>
    <w:basedOn w:val="Footer"/>
    <w:rsid w:val="0078491B"/>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78491B"/>
    <w:pPr>
      <w:jc w:val="center"/>
    </w:pPr>
  </w:style>
  <w:style w:type="paragraph" w:customStyle="1" w:styleId="Exar102">
    <w:name w:val="Exar102"/>
    <w:basedOn w:val="Footer"/>
    <w:rsid w:val="0078491B"/>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78491B"/>
    <w:rPr>
      <w:rFonts w:asciiTheme="majorHAnsi" w:eastAsiaTheme="majorEastAsia" w:hAnsiTheme="majorHAnsi" w:cstheme="majorBidi"/>
      <w:b/>
      <w:bCs/>
      <w:color w:val="000000" w:themeColor="text1"/>
    </w:rPr>
  </w:style>
  <w:style w:type="paragraph" w:customStyle="1" w:styleId="Body82">
    <w:name w:val="Body82"/>
    <w:qFormat/>
    <w:rsid w:val="0078491B"/>
    <w:pPr>
      <w:tabs>
        <w:tab w:val="left" w:pos="2700"/>
      </w:tabs>
      <w:jc w:val="both"/>
    </w:pPr>
    <w:rPr>
      <w:szCs w:val="24"/>
    </w:rPr>
  </w:style>
  <w:style w:type="paragraph" w:customStyle="1" w:styleId="Bullet152">
    <w:name w:val="Bullet152"/>
    <w:rsid w:val="0078491B"/>
    <w:pPr>
      <w:tabs>
        <w:tab w:val="left" w:pos="900"/>
      </w:tabs>
      <w:spacing w:before="120" w:line="280" w:lineRule="atLeast"/>
      <w:ind w:left="720" w:hanging="360"/>
    </w:pPr>
  </w:style>
  <w:style w:type="paragraph" w:customStyle="1" w:styleId="Command62">
    <w:name w:val="Command6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78491B"/>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92">
    <w:name w:val="Body92"/>
    <w:qFormat/>
    <w:rsid w:val="0078491B"/>
    <w:pPr>
      <w:tabs>
        <w:tab w:val="left" w:pos="2700"/>
      </w:tabs>
      <w:jc w:val="both"/>
    </w:pPr>
    <w:rPr>
      <w:szCs w:val="24"/>
    </w:rPr>
  </w:style>
  <w:style w:type="paragraph" w:customStyle="1" w:styleId="Bullet162">
    <w:name w:val="Bullet162"/>
    <w:rsid w:val="0078491B"/>
    <w:pPr>
      <w:tabs>
        <w:tab w:val="left" w:pos="900"/>
      </w:tabs>
      <w:spacing w:before="120" w:line="280" w:lineRule="atLeast"/>
      <w:ind w:left="720" w:hanging="360"/>
    </w:pPr>
  </w:style>
  <w:style w:type="paragraph" w:customStyle="1" w:styleId="FooterCentered122">
    <w:name w:val="FooterCentered122"/>
    <w:basedOn w:val="Footer"/>
    <w:rsid w:val="0078491B"/>
    <w:pPr>
      <w:jc w:val="center"/>
    </w:pPr>
  </w:style>
  <w:style w:type="paragraph" w:customStyle="1" w:styleId="Exar122">
    <w:name w:val="Exar122"/>
    <w:basedOn w:val="Footer"/>
    <w:rsid w:val="0078491B"/>
    <w:pPr>
      <w:tabs>
        <w:tab w:val="clear" w:pos="9360"/>
        <w:tab w:val="left" w:pos="720"/>
        <w:tab w:val="right" w:pos="8640"/>
      </w:tabs>
    </w:pPr>
    <w:rPr>
      <w:b/>
      <w:color w:val="2F4D87"/>
    </w:rPr>
  </w:style>
  <w:style w:type="paragraph" w:customStyle="1" w:styleId="Command71">
    <w:name w:val="Command7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78491B"/>
    <w:pPr>
      <w:tabs>
        <w:tab w:val="left" w:pos="2700"/>
      </w:tabs>
      <w:jc w:val="both"/>
    </w:pPr>
    <w:rPr>
      <w:szCs w:val="24"/>
    </w:rPr>
  </w:style>
  <w:style w:type="paragraph" w:customStyle="1" w:styleId="Anchor31">
    <w:name w:val="Anchor31"/>
    <w:rsid w:val="0078491B"/>
    <w:pPr>
      <w:keepNext/>
      <w:tabs>
        <w:tab w:val="left" w:pos="360"/>
      </w:tabs>
      <w:spacing w:before="240"/>
    </w:pPr>
    <w:rPr>
      <w:rFonts w:ascii="Arial" w:hAnsi="Arial"/>
      <w:b/>
      <w:sz w:val="4"/>
      <w:szCs w:val="4"/>
    </w:rPr>
  </w:style>
  <w:style w:type="paragraph" w:customStyle="1" w:styleId="Bullet171">
    <w:name w:val="Bullet171"/>
    <w:rsid w:val="0078491B"/>
    <w:pPr>
      <w:tabs>
        <w:tab w:val="left" w:pos="900"/>
      </w:tabs>
      <w:spacing w:before="120" w:line="280" w:lineRule="atLeast"/>
      <w:ind w:left="720" w:hanging="360"/>
    </w:pPr>
  </w:style>
  <w:style w:type="paragraph" w:customStyle="1" w:styleId="Bullet222">
    <w:name w:val="Bullet222"/>
    <w:rsid w:val="0078491B"/>
    <w:pPr>
      <w:spacing w:before="120"/>
      <w:ind w:left="1440" w:hanging="360"/>
    </w:pPr>
  </w:style>
  <w:style w:type="paragraph" w:customStyle="1" w:styleId="Bullet322">
    <w:name w:val="Bullet322"/>
    <w:rsid w:val="0078491B"/>
    <w:pPr>
      <w:tabs>
        <w:tab w:val="num" w:pos="1800"/>
      </w:tabs>
      <w:spacing w:before="120"/>
      <w:ind w:left="1800" w:hanging="360"/>
    </w:pPr>
  </w:style>
  <w:style w:type="paragraph" w:customStyle="1" w:styleId="Caution22">
    <w:name w:val="Caution22"/>
    <w:basedOn w:val="Normal"/>
    <w:rsid w:val="0078491B"/>
    <w:pPr>
      <w:tabs>
        <w:tab w:val="left" w:pos="936"/>
      </w:tabs>
      <w:ind w:right="864"/>
      <w:jc w:val="both"/>
    </w:pPr>
    <w:rPr>
      <w:rFonts w:ascii="Arial" w:hAnsi="Arial"/>
      <w:b/>
    </w:rPr>
  </w:style>
  <w:style w:type="paragraph" w:customStyle="1" w:styleId="CellBody22">
    <w:name w:val="CellBody22"/>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78491B"/>
    <w:pPr>
      <w:tabs>
        <w:tab w:val="left" w:pos="538"/>
      </w:tabs>
      <w:ind w:left="538" w:hanging="360"/>
    </w:pPr>
    <w:rPr>
      <w:sz w:val="18"/>
      <w:szCs w:val="18"/>
    </w:rPr>
  </w:style>
  <w:style w:type="paragraph" w:customStyle="1" w:styleId="CellHeading22">
    <w:name w:val="CellHeading22"/>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78491B"/>
    <w:pPr>
      <w:ind w:left="360" w:right="432"/>
    </w:pPr>
    <w:rPr>
      <w:sz w:val="18"/>
      <w:szCs w:val="18"/>
    </w:rPr>
  </w:style>
  <w:style w:type="paragraph" w:customStyle="1" w:styleId="Code22">
    <w:name w:val="Code22"/>
    <w:basedOn w:val="Normal"/>
    <w:rsid w:val="0078491B"/>
    <w:pPr>
      <w:tabs>
        <w:tab w:val="left" w:pos="3600"/>
        <w:tab w:val="left" w:pos="5760"/>
      </w:tabs>
    </w:pPr>
    <w:rPr>
      <w:rFonts w:ascii="Courier New" w:hAnsi="Courier New"/>
      <w:sz w:val="18"/>
      <w:szCs w:val="16"/>
    </w:rPr>
  </w:style>
  <w:style w:type="paragraph" w:customStyle="1" w:styleId="Equation22">
    <w:name w:val="Equation22"/>
    <w:rsid w:val="0078491B"/>
    <w:pPr>
      <w:tabs>
        <w:tab w:val="num" w:pos="720"/>
      </w:tabs>
      <w:spacing w:before="240" w:after="240"/>
      <w:ind w:left="864" w:hanging="504"/>
    </w:pPr>
    <w:rPr>
      <w:i/>
    </w:rPr>
  </w:style>
  <w:style w:type="paragraph" w:customStyle="1" w:styleId="Figure22">
    <w:name w:val="Figure22"/>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78491B"/>
    <w:pPr>
      <w:jc w:val="center"/>
    </w:pPr>
    <w:rPr>
      <w:rFonts w:ascii="Arial" w:hAnsi="Arial" w:cs="Helvetica"/>
      <w:sz w:val="16"/>
      <w:szCs w:val="16"/>
    </w:rPr>
  </w:style>
  <w:style w:type="paragraph" w:customStyle="1" w:styleId="Footnote22">
    <w:name w:val="Footnote22"/>
    <w:basedOn w:val="Normal"/>
    <w:rsid w:val="0078491B"/>
    <w:pPr>
      <w:tabs>
        <w:tab w:val="left" w:pos="115"/>
        <w:tab w:val="left" w:pos="288"/>
      </w:tabs>
      <w:ind w:left="2333" w:hanging="173"/>
    </w:pPr>
    <w:rPr>
      <w:sz w:val="15"/>
      <w:szCs w:val="15"/>
    </w:rPr>
  </w:style>
  <w:style w:type="paragraph" w:customStyle="1" w:styleId="GlossTerm22">
    <w:name w:val="GlossTerm22"/>
    <w:basedOn w:val="Normal"/>
    <w:rsid w:val="0078491B"/>
    <w:rPr>
      <w:b/>
    </w:rPr>
  </w:style>
  <w:style w:type="paragraph" w:customStyle="1" w:styleId="HeadingFeature22">
    <w:name w:val="HeadingFeature22"/>
    <w:next w:val="Body"/>
    <w:rsid w:val="0078491B"/>
    <w:pPr>
      <w:spacing w:before="360" w:after="240"/>
    </w:pPr>
    <w:rPr>
      <w:rFonts w:ascii="Arial" w:hAnsi="Arial"/>
      <w:b/>
      <w:color w:val="2F4D87"/>
      <w:sz w:val="24"/>
    </w:rPr>
  </w:style>
  <w:style w:type="paragraph" w:customStyle="1" w:styleId="Indent122">
    <w:name w:val="Indent122"/>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78491B"/>
    <w:pPr>
      <w:tabs>
        <w:tab w:val="left" w:pos="1440"/>
      </w:tabs>
      <w:spacing w:before="120"/>
    </w:pPr>
    <w:rPr>
      <w:b/>
      <w:color w:val="2F4D87"/>
    </w:rPr>
  </w:style>
  <w:style w:type="paragraph" w:customStyle="1" w:styleId="RegisterDef22">
    <w:name w:val="Register Def22"/>
    <w:rsid w:val="0078491B"/>
    <w:pPr>
      <w:tabs>
        <w:tab w:val="center" w:pos="2160"/>
        <w:tab w:val="right" w:pos="6480"/>
      </w:tabs>
      <w:spacing w:before="240" w:after="240"/>
      <w:ind w:left="360"/>
    </w:pPr>
    <w:rPr>
      <w:rFonts w:ascii="Arial" w:hAnsi="Arial"/>
    </w:rPr>
  </w:style>
  <w:style w:type="paragraph" w:customStyle="1" w:styleId="Step222">
    <w:name w:val="Step222"/>
    <w:rsid w:val="0078491B"/>
    <w:pPr>
      <w:tabs>
        <w:tab w:val="left" w:pos="720"/>
        <w:tab w:val="right" w:pos="864"/>
        <w:tab w:val="left" w:pos="1080"/>
      </w:tabs>
      <w:ind w:left="1080" w:hanging="360"/>
    </w:pPr>
    <w:rPr>
      <w:rFonts w:ascii="Arial" w:hAnsi="Arial"/>
      <w:b/>
    </w:rPr>
  </w:style>
  <w:style w:type="paragraph" w:customStyle="1" w:styleId="Step322">
    <w:name w:val="Step322"/>
    <w:rsid w:val="0078491B"/>
    <w:pPr>
      <w:tabs>
        <w:tab w:val="num" w:pos="1440"/>
      </w:tabs>
      <w:ind w:left="1440" w:hanging="180"/>
    </w:pPr>
    <w:rPr>
      <w:rFonts w:ascii="Arial" w:hAnsi="Arial"/>
      <w:b/>
    </w:rPr>
  </w:style>
  <w:style w:type="paragraph" w:customStyle="1" w:styleId="TableFootnote22">
    <w:name w:val="TableFootnote22"/>
    <w:rsid w:val="0078491B"/>
    <w:pPr>
      <w:tabs>
        <w:tab w:val="left" w:pos="1743"/>
        <w:tab w:val="left" w:pos="1930"/>
      </w:tabs>
      <w:spacing w:before="240" w:after="240"/>
      <w:ind w:left="1742" w:hanging="187"/>
    </w:pPr>
    <w:rPr>
      <w:sz w:val="15"/>
      <w:szCs w:val="15"/>
    </w:rPr>
  </w:style>
  <w:style w:type="paragraph" w:customStyle="1" w:styleId="TableTitle22">
    <w:name w:val="TableTitle22"/>
    <w:rsid w:val="0078491B"/>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78491B"/>
    <w:pPr>
      <w:jc w:val="center"/>
    </w:pPr>
  </w:style>
  <w:style w:type="character" w:customStyle="1" w:styleId="Register21">
    <w:name w:val="Register21"/>
    <w:basedOn w:val="DefaultParagraphFont"/>
    <w:rsid w:val="0078491B"/>
    <w:rPr>
      <w:rFonts w:ascii="Arial" w:hAnsi="Arial"/>
      <w:b/>
      <w:sz w:val="20"/>
      <w:szCs w:val="20"/>
    </w:rPr>
  </w:style>
  <w:style w:type="paragraph" w:customStyle="1" w:styleId="HeadingPreface22">
    <w:name w:val="HeadingPreface22"/>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78491B"/>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78491B"/>
    <w:pPr>
      <w:spacing w:before="720" w:after="720" w:line="720" w:lineRule="exact"/>
      <w:ind w:left="432"/>
    </w:pPr>
    <w:rPr>
      <w:rFonts w:ascii="Arial" w:hAnsi="Arial"/>
      <w:b/>
      <w:color w:val="2F4D87"/>
      <w:sz w:val="44"/>
    </w:rPr>
  </w:style>
  <w:style w:type="paragraph" w:customStyle="1" w:styleId="BookTitle222">
    <w:name w:val="BookTitle222"/>
    <w:next w:val="Body"/>
    <w:rsid w:val="0078491B"/>
    <w:pPr>
      <w:spacing w:before="520" w:after="480" w:line="520" w:lineRule="exact"/>
      <w:ind w:left="432"/>
    </w:pPr>
    <w:rPr>
      <w:rFonts w:ascii="Arial" w:hAnsi="Arial"/>
      <w:b/>
      <w:color w:val="2F4D87"/>
      <w:sz w:val="40"/>
    </w:rPr>
  </w:style>
  <w:style w:type="paragraph" w:customStyle="1" w:styleId="DocumentType22">
    <w:name w:val="Document Type22"/>
    <w:rsid w:val="0078491B"/>
    <w:pPr>
      <w:spacing w:before="600" w:after="600" w:line="580" w:lineRule="exact"/>
      <w:ind w:left="432"/>
    </w:pPr>
    <w:rPr>
      <w:rFonts w:ascii="Arial" w:hAnsi="Arial"/>
      <w:b/>
      <w:sz w:val="36"/>
    </w:rPr>
  </w:style>
  <w:style w:type="paragraph" w:customStyle="1" w:styleId="InternalUseCover22">
    <w:name w:val="Internal Use Cover22"/>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78491B"/>
    <w:pPr>
      <w:tabs>
        <w:tab w:val="left" w:pos="1800"/>
      </w:tabs>
      <w:ind w:left="432"/>
    </w:pPr>
  </w:style>
  <w:style w:type="paragraph" w:customStyle="1" w:styleId="Exar132">
    <w:name w:val="Exar132"/>
    <w:basedOn w:val="Footer"/>
    <w:rsid w:val="0078491B"/>
    <w:pPr>
      <w:tabs>
        <w:tab w:val="clear" w:pos="9360"/>
        <w:tab w:val="left" w:pos="720"/>
        <w:tab w:val="right" w:pos="8640"/>
      </w:tabs>
    </w:pPr>
    <w:rPr>
      <w:b/>
      <w:color w:val="2F4D87"/>
    </w:rPr>
  </w:style>
  <w:style w:type="paragraph" w:customStyle="1" w:styleId="CONFIDENTIAL22">
    <w:name w:val="CONFIDENTIAL22"/>
    <w:rsid w:val="0078491B"/>
    <w:pPr>
      <w:jc w:val="right"/>
    </w:pPr>
    <w:rPr>
      <w:rFonts w:ascii="Arial" w:hAnsi="Arial"/>
      <w:b/>
      <w:color w:val="2F4D87"/>
      <w:sz w:val="44"/>
    </w:rPr>
  </w:style>
  <w:style w:type="character" w:customStyle="1" w:styleId="SIGNAL21">
    <w:name w:val="SIGNAL21"/>
    <w:rsid w:val="0078491B"/>
    <w:rPr>
      <w:rFonts w:ascii="Verdana" w:hAnsi="Verdana"/>
      <w:b/>
      <w:smallCaps/>
      <w:color w:val="000000"/>
      <w:sz w:val="20"/>
    </w:rPr>
  </w:style>
  <w:style w:type="paragraph" w:customStyle="1" w:styleId="Notetext22">
    <w:name w:val="Notetext22"/>
    <w:next w:val="Body"/>
    <w:rsid w:val="0078491B"/>
    <w:pPr>
      <w:ind w:left="547" w:right="1080"/>
      <w:jc w:val="both"/>
    </w:pPr>
  </w:style>
  <w:style w:type="paragraph" w:customStyle="1" w:styleId="PageNumbereven22">
    <w:name w:val="Page Number(even)22"/>
    <w:basedOn w:val="Footer"/>
    <w:semiHidden/>
    <w:rsid w:val="0078491B"/>
  </w:style>
  <w:style w:type="paragraph" w:customStyle="1" w:styleId="Headereven22">
    <w:name w:val="Header(even)22"/>
    <w:basedOn w:val="Header"/>
    <w:rsid w:val="0078491B"/>
    <w:pPr>
      <w:tabs>
        <w:tab w:val="clear" w:pos="9270"/>
      </w:tabs>
    </w:pPr>
  </w:style>
  <w:style w:type="paragraph" w:customStyle="1" w:styleId="Footereven22">
    <w:name w:val="Footer(even)22"/>
    <w:basedOn w:val="Footer"/>
    <w:rsid w:val="0078491B"/>
    <w:pPr>
      <w:ind w:right="-90"/>
    </w:pPr>
  </w:style>
  <w:style w:type="paragraph" w:customStyle="1" w:styleId="Glossary22">
    <w:name w:val="Glossary22"/>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78491B"/>
    <w:rPr>
      <w:rFonts w:ascii="Arial" w:hAnsi="Arial"/>
      <w:b/>
      <w:caps/>
      <w:sz w:val="22"/>
      <w:szCs w:val="20"/>
    </w:rPr>
  </w:style>
  <w:style w:type="paragraph" w:customStyle="1" w:styleId="HeaderNumber22">
    <w:name w:val="HeaderNumber22"/>
    <w:rsid w:val="0078491B"/>
    <w:rPr>
      <w:rFonts w:ascii="Arial" w:hAnsi="Arial"/>
      <w:b/>
      <w:color w:val="002B5C"/>
      <w:sz w:val="48"/>
    </w:rPr>
  </w:style>
  <w:style w:type="paragraph" w:customStyle="1" w:styleId="Addendum222">
    <w:name w:val="Addendum222"/>
    <w:next w:val="SpecNo"/>
    <w:rsid w:val="0078491B"/>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78491B"/>
  </w:style>
  <w:style w:type="paragraph" w:customStyle="1" w:styleId="SpecNo220">
    <w:name w:val="SpecNo22"/>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78491B"/>
    <w:pPr>
      <w:spacing w:before="120"/>
      <w:ind w:left="1800" w:hanging="1800"/>
    </w:pPr>
  </w:style>
  <w:style w:type="paragraph" w:customStyle="1" w:styleId="Addendum223">
    <w:name w:val="Addendum+22"/>
    <w:basedOn w:val="Addendum"/>
    <w:next w:val="Body"/>
    <w:rsid w:val="0078491B"/>
    <w:pPr>
      <w:numPr>
        <w:numId w:val="0"/>
      </w:numPr>
      <w:tabs>
        <w:tab w:val="num" w:pos="720"/>
      </w:tabs>
      <w:ind w:left="360" w:hanging="360"/>
    </w:pPr>
    <w:rPr>
      <w:sz w:val="44"/>
    </w:rPr>
  </w:style>
  <w:style w:type="paragraph" w:customStyle="1" w:styleId="DocChangeNo22">
    <w:name w:val="DocChangeNo.+22"/>
    <w:basedOn w:val="DocChangeNo"/>
    <w:rsid w:val="0078491B"/>
    <w:pPr>
      <w:numPr>
        <w:numId w:val="0"/>
      </w:numPr>
      <w:ind w:left="1260" w:hanging="1260"/>
    </w:pPr>
  </w:style>
  <w:style w:type="paragraph" w:customStyle="1" w:styleId="DocChangeNo220">
    <w:name w:val="DocChangeNo.22"/>
    <w:next w:val="DocChangeNo0"/>
    <w:rsid w:val="0078491B"/>
    <w:pPr>
      <w:tabs>
        <w:tab w:val="num" w:pos="1260"/>
      </w:tabs>
      <w:spacing w:before="120"/>
      <w:ind w:left="1260" w:hanging="1260"/>
    </w:pPr>
  </w:style>
  <w:style w:type="paragraph" w:customStyle="1" w:styleId="Addendum2220">
    <w:name w:val="Addendum2+22"/>
    <w:basedOn w:val="Addendum2"/>
    <w:rsid w:val="0078491B"/>
    <w:rPr>
      <w:sz w:val="32"/>
    </w:rPr>
  </w:style>
  <w:style w:type="paragraph" w:customStyle="1" w:styleId="CellHeadingUnder22">
    <w:name w:val="CellHeadingUnder22"/>
    <w:basedOn w:val="CellHeading"/>
    <w:next w:val="CellBody"/>
    <w:rsid w:val="0078491B"/>
    <w:rPr>
      <w:u w:val="single"/>
    </w:rPr>
  </w:style>
  <w:style w:type="paragraph" w:customStyle="1" w:styleId="CellNoteHeading22">
    <w:name w:val="CellNoteHeading22"/>
    <w:next w:val="CellNote"/>
    <w:rsid w:val="0078491B"/>
    <w:pPr>
      <w:tabs>
        <w:tab w:val="num" w:pos="648"/>
      </w:tabs>
      <w:ind w:left="648" w:hanging="648"/>
    </w:pPr>
    <w:rPr>
      <w:rFonts w:ascii="Arial" w:hAnsi="Arial"/>
      <w:b/>
      <w:szCs w:val="18"/>
    </w:rPr>
  </w:style>
  <w:style w:type="character" w:customStyle="1" w:styleId="Function21">
    <w:name w:val="Function21"/>
    <w:basedOn w:val="DefaultParagraphFont"/>
    <w:rsid w:val="0078491B"/>
    <w:rPr>
      <w:rFonts w:ascii="Courier New" w:hAnsi="Courier New"/>
      <w:b/>
      <w:sz w:val="20"/>
    </w:rPr>
  </w:style>
  <w:style w:type="paragraph" w:customStyle="1" w:styleId="CellHeadingFieldDesc22">
    <w:name w:val="CellHeadingField|Desc22"/>
    <w:rsid w:val="0078491B"/>
    <w:rPr>
      <w:rFonts w:ascii="Arial" w:hAnsi="Arial"/>
      <w:b/>
    </w:rPr>
  </w:style>
  <w:style w:type="character" w:customStyle="1" w:styleId="REGISTERBITFIELD210">
    <w:name w:val="REGISTER|BIT|FIELD21"/>
    <w:basedOn w:val="DefaultParagraphFont"/>
    <w:rsid w:val="0078491B"/>
    <w:rPr>
      <w:rFonts w:ascii="Arial" w:hAnsi="Arial"/>
      <w:b/>
      <w:caps/>
      <w:sz w:val="20"/>
      <w:szCs w:val="20"/>
    </w:rPr>
  </w:style>
  <w:style w:type="paragraph" w:customStyle="1" w:styleId="REGISTERBITFIELDCELL22">
    <w:name w:val="REGISTER|BIT|FIELDCELL22"/>
    <w:basedOn w:val="CellBody"/>
    <w:rsid w:val="0078491B"/>
    <w:rPr>
      <w:rFonts w:ascii="Arial" w:hAnsi="Arial"/>
      <w:b/>
      <w:caps/>
    </w:rPr>
  </w:style>
  <w:style w:type="paragraph" w:customStyle="1" w:styleId="Contents22">
    <w:name w:val="Contents22"/>
    <w:basedOn w:val="Title"/>
    <w:rsid w:val="0078491B"/>
    <w:rPr>
      <w:szCs w:val="40"/>
    </w:rPr>
  </w:style>
  <w:style w:type="paragraph" w:customStyle="1" w:styleId="ExarConfidential22">
    <w:name w:val="Exar Confidential22"/>
    <w:basedOn w:val="Footer"/>
    <w:rsid w:val="0078491B"/>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78491B"/>
    <w:rPr>
      <w:rFonts w:ascii="Arial" w:eastAsiaTheme="minorEastAsia" w:hAnsi="Arial"/>
      <w:b/>
      <w:bCs/>
      <w:color w:val="2F4D87"/>
      <w:sz w:val="16"/>
      <w:szCs w:val="16"/>
      <w:lang w:val="en-US" w:eastAsia="en-US" w:bidi="ar-SA"/>
    </w:rPr>
  </w:style>
  <w:style w:type="table" w:customStyle="1" w:styleId="HifnTable22">
    <w:name w:val="Hifn Table22"/>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78491B"/>
    <w:rPr>
      <w:rFonts w:ascii="Arial" w:hAnsi="Arial"/>
      <w:sz w:val="16"/>
    </w:rPr>
  </w:style>
  <w:style w:type="character" w:customStyle="1" w:styleId="Address21">
    <w:name w:val="Address21"/>
    <w:basedOn w:val="DefaultParagraphFont"/>
    <w:rsid w:val="0078491B"/>
    <w:rPr>
      <w:rFonts w:ascii="Arial" w:hAnsi="Arial"/>
      <w:i/>
      <w:sz w:val="22"/>
    </w:rPr>
  </w:style>
  <w:style w:type="paragraph" w:customStyle="1" w:styleId="Preliminary22">
    <w:name w:val="Preliminary22"/>
    <w:rsid w:val="0078491B"/>
    <w:pPr>
      <w:jc w:val="center"/>
    </w:pPr>
    <w:rPr>
      <w:rFonts w:ascii="Arial" w:hAnsi="Arial"/>
      <w:b/>
      <w:color w:val="002B5C"/>
      <w:sz w:val="16"/>
      <w:szCs w:val="16"/>
    </w:rPr>
  </w:style>
  <w:style w:type="character" w:customStyle="1" w:styleId="PreliminaryChar22">
    <w:name w:val="Preliminary Char22"/>
    <w:basedOn w:val="DefaultParagraphFont"/>
    <w:rsid w:val="0078491B"/>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78491B"/>
    <w:rPr>
      <w:rFonts w:ascii="Tahoma" w:hAnsi="Tahoma" w:cs="Tahoma"/>
      <w:sz w:val="16"/>
      <w:szCs w:val="16"/>
    </w:rPr>
  </w:style>
  <w:style w:type="paragraph" w:customStyle="1" w:styleId="Appendix220">
    <w:name w:val="Appendix22"/>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78491B"/>
  </w:style>
  <w:style w:type="character" w:customStyle="1" w:styleId="CommentSubjectChar31">
    <w:name w:val="Comment Subject Char31"/>
    <w:basedOn w:val="CommentTextChar"/>
    <w:uiPriority w:val="99"/>
    <w:semiHidden/>
    <w:rsid w:val="0078491B"/>
    <w:rPr>
      <w:rFonts w:eastAsiaTheme="minorEastAsia"/>
      <w:b/>
    </w:rPr>
  </w:style>
  <w:style w:type="paragraph" w:customStyle="1" w:styleId="copyright22">
    <w:name w:val="copyright22"/>
    <w:basedOn w:val="Body"/>
    <w:rsid w:val="0078491B"/>
    <w:pPr>
      <w:tabs>
        <w:tab w:val="left" w:pos="9360"/>
      </w:tabs>
    </w:pPr>
    <w:rPr>
      <w:sz w:val="14"/>
      <w:szCs w:val="14"/>
    </w:rPr>
  </w:style>
  <w:style w:type="paragraph" w:customStyle="1" w:styleId="FunctionCall22">
    <w:name w:val="Function Call22"/>
    <w:next w:val="Body"/>
    <w:rsid w:val="0078491B"/>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78491B"/>
    <w:pPr>
      <w:numPr>
        <w:ilvl w:val="0"/>
        <w:numId w:val="0"/>
      </w:numPr>
      <w:tabs>
        <w:tab w:val="num" w:pos="720"/>
        <w:tab w:val="num" w:pos="1440"/>
      </w:tabs>
      <w:ind w:left="720" w:hanging="720"/>
    </w:pPr>
  </w:style>
  <w:style w:type="paragraph" w:customStyle="1" w:styleId="Appendix222">
    <w:name w:val="Appendix 222"/>
    <w:basedOn w:val="Appendix1"/>
    <w:next w:val="Body"/>
    <w:rsid w:val="0078491B"/>
    <w:pPr>
      <w:numPr>
        <w:numId w:val="0"/>
      </w:numPr>
      <w:tabs>
        <w:tab w:val="num" w:pos="918"/>
        <w:tab w:val="num" w:pos="1440"/>
      </w:tabs>
      <w:ind w:left="864" w:hanging="864"/>
    </w:pPr>
  </w:style>
  <w:style w:type="table" w:customStyle="1" w:styleId="HifnParameter22">
    <w:name w:val="Hifn Parameter22"/>
    <w:basedOn w:val="TableNormal"/>
    <w:rsid w:val="0078491B"/>
    <w:rPr>
      <w:sz w:val="18"/>
    </w:rPr>
    <w:tblPr/>
  </w:style>
  <w:style w:type="paragraph" w:customStyle="1" w:styleId="CellHeadingBlue22">
    <w:name w:val="Cell Heading Blue22"/>
    <w:basedOn w:val="CellHeading"/>
    <w:next w:val="Body"/>
    <w:rsid w:val="0078491B"/>
    <w:pPr>
      <w:tabs>
        <w:tab w:val="clear" w:pos="720"/>
      </w:tabs>
    </w:pPr>
    <w:rPr>
      <w:color w:val="2F4D87"/>
      <w:sz w:val="18"/>
    </w:rPr>
  </w:style>
  <w:style w:type="paragraph" w:customStyle="1" w:styleId="ListNumber222">
    <w:name w:val="ListNumber222"/>
    <w:basedOn w:val="Body"/>
    <w:rsid w:val="0078491B"/>
    <w:pPr>
      <w:ind w:left="1440" w:hanging="360"/>
    </w:pPr>
  </w:style>
  <w:style w:type="paragraph" w:customStyle="1" w:styleId="Command81">
    <w:name w:val="Command8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78491B"/>
    <w:rPr>
      <w:rFonts w:ascii="Courier New" w:hAnsi="Courier New" w:cs="Courier New"/>
      <w:color w:val="auto"/>
      <w:kern w:val="0"/>
    </w:rPr>
  </w:style>
  <w:style w:type="character" w:customStyle="1" w:styleId="MessageCommand21">
    <w:name w:val="Message Command21"/>
    <w:basedOn w:val="DefaultParagraphFont"/>
    <w:uiPriority w:val="1"/>
    <w:qFormat/>
    <w:rsid w:val="0078491B"/>
    <w:rPr>
      <w:rFonts w:ascii="Courier New" w:hAnsi="Courier New" w:cs="Courier New"/>
    </w:rPr>
  </w:style>
  <w:style w:type="character" w:customStyle="1" w:styleId="apple-style-span21">
    <w:name w:val="apple-style-span21"/>
    <w:basedOn w:val="DefaultParagraphFont"/>
    <w:rsid w:val="0078491B"/>
  </w:style>
  <w:style w:type="character" w:customStyle="1" w:styleId="apple-converted-space21">
    <w:name w:val="apple-converted-space21"/>
    <w:basedOn w:val="DefaultParagraphFont"/>
    <w:rsid w:val="0078491B"/>
  </w:style>
  <w:style w:type="character" w:customStyle="1" w:styleId="SubtitleChar31">
    <w:name w:val="Subtitle Char31"/>
    <w:basedOn w:val="DefaultParagraphFont"/>
    <w:uiPriority w:val="11"/>
    <w:rsid w:val="0078491B"/>
    <w:rPr>
      <w:color w:val="5A5A5A" w:themeColor="text1" w:themeTint="A5"/>
      <w:spacing w:val="10"/>
    </w:rPr>
  </w:style>
  <w:style w:type="character" w:customStyle="1" w:styleId="QuoteChar31">
    <w:name w:val="Quote Char31"/>
    <w:basedOn w:val="DefaultParagraphFont"/>
    <w:uiPriority w:val="29"/>
    <w:rsid w:val="0078491B"/>
    <w:rPr>
      <w:i/>
      <w:iCs/>
      <w:color w:val="000000" w:themeColor="text1"/>
    </w:rPr>
  </w:style>
  <w:style w:type="character" w:customStyle="1" w:styleId="IntenseQuoteChar31">
    <w:name w:val="Intense Quote Char31"/>
    <w:basedOn w:val="DefaultParagraphFont"/>
    <w:uiPriority w:val="30"/>
    <w:rsid w:val="0078491B"/>
    <w:rPr>
      <w:color w:val="000000" w:themeColor="text1"/>
      <w:shd w:val="clear" w:color="auto" w:fill="F2F2F2" w:themeFill="background1" w:themeFillShade="F2"/>
    </w:rPr>
  </w:style>
  <w:style w:type="character" w:customStyle="1" w:styleId="highlight21">
    <w:name w:val="highlight21"/>
    <w:basedOn w:val="DefaultParagraphFont"/>
    <w:rsid w:val="0078491B"/>
  </w:style>
  <w:style w:type="paragraph" w:customStyle="1" w:styleId="Default22">
    <w:name w:val="Default22"/>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78491B"/>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78491B"/>
    <w:pPr>
      <w:spacing w:before="360"/>
    </w:pPr>
    <w:rPr>
      <w:i/>
      <w:sz w:val="36"/>
    </w:rPr>
  </w:style>
  <w:style w:type="paragraph" w:customStyle="1" w:styleId="Heading2nonumber22">
    <w:name w:val="Heading 2 no number22"/>
    <w:basedOn w:val="Heading2"/>
    <w:next w:val="Body"/>
    <w:rsid w:val="0078491B"/>
    <w:pPr>
      <w:numPr>
        <w:ilvl w:val="0"/>
        <w:numId w:val="0"/>
      </w:numPr>
      <w:suppressLineNumbers/>
      <w:outlineLvl w:val="9"/>
    </w:pPr>
  </w:style>
  <w:style w:type="paragraph" w:customStyle="1" w:styleId="DocumentRevision22">
    <w:name w:val="Document Revision22"/>
    <w:basedOn w:val="Body"/>
    <w:qFormat/>
    <w:rsid w:val="0078491B"/>
    <w:pPr>
      <w:tabs>
        <w:tab w:val="clear" w:pos="2700"/>
        <w:tab w:val="left" w:pos="1440"/>
        <w:tab w:val="left" w:pos="2160"/>
      </w:tabs>
    </w:pPr>
    <w:rPr>
      <w:b/>
      <w:sz w:val="24"/>
    </w:rPr>
  </w:style>
  <w:style w:type="table" w:customStyle="1" w:styleId="ListTable3-Accent1122">
    <w:name w:val="List Table 3 - Accent 1122"/>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78491B"/>
    <w:rPr>
      <w:rFonts w:ascii="Arial" w:hAnsi="Arial" w:cs="Courier New"/>
      <w:b/>
      <w:sz w:val="20"/>
    </w:rPr>
  </w:style>
  <w:style w:type="paragraph" w:customStyle="1" w:styleId="ImportantNote81">
    <w:name w:val="Important Note81"/>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78491B"/>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78491B"/>
    <w:pPr>
      <w:spacing w:after="200"/>
    </w:pPr>
    <w:rPr>
      <w:lang w:eastAsia="ja-JP"/>
    </w:rPr>
  </w:style>
  <w:style w:type="table" w:customStyle="1" w:styleId="LightList-Accent1122">
    <w:name w:val="Light List - Accent 1122"/>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78491B"/>
    <w:rPr>
      <w:rFonts w:ascii="Palatino Linotype" w:eastAsia="Palatino Linotype" w:hAnsi="Palatino Linotype"/>
      <w:sz w:val="20"/>
      <w:szCs w:val="20"/>
    </w:rPr>
  </w:style>
  <w:style w:type="paragraph" w:customStyle="1" w:styleId="TableParagraph22">
    <w:name w:val="Table Paragraph22"/>
    <w:basedOn w:val="Normal"/>
    <w:uiPriority w:val="1"/>
    <w:qFormat/>
    <w:rsid w:val="0078491B"/>
    <w:pPr>
      <w:widowControl w:val="0"/>
      <w:spacing w:after="0" w:line="240" w:lineRule="auto"/>
    </w:pPr>
    <w:rPr>
      <w:rFonts w:eastAsiaTheme="minorHAnsi"/>
    </w:rPr>
  </w:style>
  <w:style w:type="character" w:customStyle="1" w:styleId="MessageandCommand22">
    <w:name w:val="Message and Command22"/>
    <w:basedOn w:val="MessagesandCommands"/>
    <w:qFormat/>
    <w:rsid w:val="0078491B"/>
    <w:rPr>
      <w:rFonts w:ascii="Courier New" w:hAnsi="Courier New" w:cs="Courier New"/>
      <w:b w:val="0"/>
      <w:sz w:val="22"/>
    </w:rPr>
  </w:style>
  <w:style w:type="character" w:customStyle="1" w:styleId="BodyText2Char32">
    <w:name w:val="Body Text 2 Char32"/>
    <w:basedOn w:val="DefaultParagraphFont"/>
    <w:semiHidden/>
    <w:rsid w:val="0078491B"/>
  </w:style>
  <w:style w:type="character" w:customStyle="1" w:styleId="BodyText3Char32">
    <w:name w:val="Body Text 3 Char32"/>
    <w:basedOn w:val="DefaultParagraphFont"/>
    <w:semiHidden/>
    <w:rsid w:val="0078491B"/>
    <w:rPr>
      <w:sz w:val="16"/>
      <w:szCs w:val="16"/>
    </w:rPr>
  </w:style>
  <w:style w:type="character" w:customStyle="1" w:styleId="BodyTextIndentChar32">
    <w:name w:val="Body Text Indent Char32"/>
    <w:basedOn w:val="DefaultParagraphFont"/>
    <w:semiHidden/>
    <w:rsid w:val="0078491B"/>
  </w:style>
  <w:style w:type="character" w:customStyle="1" w:styleId="BodyTextFirstIndent2Char32">
    <w:name w:val="Body Text First Indent 2 Char32"/>
    <w:basedOn w:val="BodyTextIndentChar"/>
    <w:semiHidden/>
    <w:rsid w:val="0078491B"/>
  </w:style>
  <w:style w:type="character" w:customStyle="1" w:styleId="BodyTextIndent2Char32">
    <w:name w:val="Body Text Indent 2 Char32"/>
    <w:basedOn w:val="DefaultParagraphFont"/>
    <w:semiHidden/>
    <w:rsid w:val="0078491B"/>
  </w:style>
  <w:style w:type="character" w:customStyle="1" w:styleId="BodyTextIndent3Char32">
    <w:name w:val="Body Text Indent 3 Char32"/>
    <w:basedOn w:val="DefaultParagraphFont"/>
    <w:semiHidden/>
    <w:rsid w:val="0078491B"/>
    <w:rPr>
      <w:sz w:val="16"/>
      <w:szCs w:val="16"/>
    </w:rPr>
  </w:style>
  <w:style w:type="character" w:customStyle="1" w:styleId="E-mailSignatureChar32">
    <w:name w:val="E-mail Signature Char32"/>
    <w:basedOn w:val="DefaultParagraphFont"/>
    <w:semiHidden/>
    <w:rsid w:val="0078491B"/>
  </w:style>
  <w:style w:type="character" w:customStyle="1" w:styleId="HTMLAddressChar32">
    <w:name w:val="HTML Address Char32"/>
    <w:basedOn w:val="DefaultParagraphFont"/>
    <w:semiHidden/>
    <w:rsid w:val="0078491B"/>
    <w:rPr>
      <w:i/>
      <w:iCs/>
    </w:rPr>
  </w:style>
  <w:style w:type="character" w:customStyle="1" w:styleId="MessageHeaderChar32">
    <w:name w:val="Message Header Char32"/>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78491B"/>
    <w:rPr>
      <w:rFonts w:ascii="Consolas" w:hAnsi="Consolas" w:cs="Consolas"/>
      <w:sz w:val="21"/>
      <w:szCs w:val="21"/>
    </w:rPr>
  </w:style>
  <w:style w:type="character" w:customStyle="1" w:styleId="SignatureChar32">
    <w:name w:val="Signature Char32"/>
    <w:basedOn w:val="DefaultParagraphFont"/>
    <w:semiHidden/>
    <w:rsid w:val="0078491B"/>
  </w:style>
  <w:style w:type="paragraph" w:customStyle="1" w:styleId="BackPageCenter22">
    <w:name w:val="Back Page Center22"/>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78491B"/>
    <w:rPr>
      <w:rFonts w:ascii="Arial" w:hAnsi="Arial"/>
      <w:color w:val="000000"/>
      <w:sz w:val="16"/>
      <w:szCs w:val="16"/>
      <w:lang w:val="en-US" w:eastAsia="en-US" w:bidi="ar-SA"/>
    </w:rPr>
  </w:style>
  <w:style w:type="character" w:customStyle="1" w:styleId="TitleChar121">
    <w:name w:val="Title Char12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78491B"/>
    <w:pPr>
      <w:jc w:val="center"/>
    </w:pPr>
  </w:style>
  <w:style w:type="paragraph" w:customStyle="1" w:styleId="Exar141">
    <w:name w:val="Exar141"/>
    <w:basedOn w:val="Footer"/>
    <w:rsid w:val="0078491B"/>
    <w:pPr>
      <w:tabs>
        <w:tab w:val="clear" w:pos="9360"/>
        <w:tab w:val="left" w:pos="720"/>
        <w:tab w:val="right" w:pos="8640"/>
      </w:tabs>
    </w:pPr>
    <w:rPr>
      <w:b/>
      <w:color w:val="2F4D87"/>
    </w:rPr>
  </w:style>
  <w:style w:type="character" w:customStyle="1" w:styleId="NoteHeadingChar21">
    <w:name w:val="Note Heading Char21"/>
    <w:basedOn w:val="DefaultParagraphFont"/>
    <w:rsid w:val="0078491B"/>
    <w:rPr>
      <w:b/>
    </w:rPr>
  </w:style>
  <w:style w:type="character" w:customStyle="1" w:styleId="BalloonTextChar121">
    <w:name w:val="Balloon Text Char121"/>
    <w:basedOn w:val="DefaultParagraphFont"/>
    <w:uiPriority w:val="99"/>
    <w:semiHidden/>
    <w:rsid w:val="0078491B"/>
    <w:rPr>
      <w:rFonts w:ascii="Tahoma" w:hAnsi="Tahoma" w:cs="Tahoma"/>
      <w:sz w:val="16"/>
      <w:szCs w:val="16"/>
    </w:rPr>
  </w:style>
  <w:style w:type="character" w:customStyle="1" w:styleId="ClosingChar21">
    <w:name w:val="Closing Char21"/>
    <w:basedOn w:val="DefaultParagraphFont"/>
    <w:rsid w:val="0078491B"/>
  </w:style>
  <w:style w:type="character" w:customStyle="1" w:styleId="CommentTextChar121">
    <w:name w:val="Comment Text Char121"/>
    <w:basedOn w:val="DefaultParagraphFont"/>
    <w:uiPriority w:val="99"/>
    <w:semiHidden/>
    <w:rsid w:val="0078491B"/>
  </w:style>
  <w:style w:type="character" w:customStyle="1" w:styleId="CommentSubjectChar121">
    <w:name w:val="Comment Subject Char121"/>
    <w:basedOn w:val="CommentTextChar"/>
    <w:uiPriority w:val="99"/>
    <w:semiHidden/>
    <w:rsid w:val="0078491B"/>
    <w:rPr>
      <w:rFonts w:eastAsiaTheme="minorEastAsia"/>
      <w:b/>
    </w:rPr>
  </w:style>
  <w:style w:type="character" w:customStyle="1" w:styleId="DateChar21">
    <w:name w:val="Date Char21"/>
    <w:basedOn w:val="DefaultParagraphFont"/>
    <w:rsid w:val="0078491B"/>
  </w:style>
  <w:style w:type="character" w:customStyle="1" w:styleId="DocumentMapChar21">
    <w:name w:val="Document Map Char21"/>
    <w:basedOn w:val="DefaultParagraphFont"/>
    <w:semiHidden/>
    <w:rsid w:val="0078491B"/>
    <w:rPr>
      <w:rFonts w:ascii="Tahoma" w:hAnsi="Tahoma" w:cs="Tahoma"/>
      <w:shd w:val="clear" w:color="auto" w:fill="000080"/>
    </w:rPr>
  </w:style>
  <w:style w:type="character" w:customStyle="1" w:styleId="EndnoteTextChar21">
    <w:name w:val="Endnote Text Char21"/>
    <w:basedOn w:val="DefaultParagraphFont"/>
    <w:semiHidden/>
    <w:rsid w:val="0078491B"/>
  </w:style>
  <w:style w:type="character" w:customStyle="1" w:styleId="FootnoteTextChar21">
    <w:name w:val="Footnote Text Char21"/>
    <w:basedOn w:val="DefaultParagraphFont"/>
    <w:semiHidden/>
    <w:rsid w:val="0078491B"/>
  </w:style>
  <w:style w:type="character" w:customStyle="1" w:styleId="MacroTextChar21">
    <w:name w:val="Macro Text Char21"/>
    <w:basedOn w:val="DefaultParagraphFont"/>
    <w:semiHidden/>
    <w:rsid w:val="0078491B"/>
    <w:rPr>
      <w:rFonts w:ascii="Courier New" w:hAnsi="Courier New" w:cs="Courier New"/>
      <w:color w:val="000000"/>
    </w:rPr>
  </w:style>
  <w:style w:type="character" w:customStyle="1" w:styleId="HTMLPreformattedChar121">
    <w:name w:val="HTML Preformatted Char121"/>
    <w:basedOn w:val="DefaultParagraphFont"/>
    <w:uiPriority w:val="99"/>
    <w:rsid w:val="0078491B"/>
    <w:rPr>
      <w:rFonts w:ascii="Courier New" w:hAnsi="Courier New" w:cs="Courier New"/>
      <w:color w:val="auto"/>
      <w:kern w:val="0"/>
    </w:rPr>
  </w:style>
  <w:style w:type="character" w:customStyle="1" w:styleId="SubtitleChar121">
    <w:name w:val="Subtitle Char121"/>
    <w:basedOn w:val="DefaultParagraphFont"/>
    <w:uiPriority w:val="11"/>
    <w:rsid w:val="0078491B"/>
    <w:rPr>
      <w:color w:val="5A5A5A" w:themeColor="text1" w:themeTint="A5"/>
      <w:spacing w:val="10"/>
    </w:rPr>
  </w:style>
  <w:style w:type="character" w:customStyle="1" w:styleId="QuoteChar121">
    <w:name w:val="Quote Char121"/>
    <w:basedOn w:val="DefaultParagraphFont"/>
    <w:uiPriority w:val="29"/>
    <w:rsid w:val="0078491B"/>
    <w:rPr>
      <w:i/>
      <w:iCs/>
      <w:color w:val="000000" w:themeColor="text1"/>
    </w:rPr>
  </w:style>
  <w:style w:type="character" w:customStyle="1" w:styleId="IntenseQuoteChar121">
    <w:name w:val="Intense Quote Char121"/>
    <w:basedOn w:val="DefaultParagraphFont"/>
    <w:uiPriority w:val="30"/>
    <w:rsid w:val="0078491B"/>
    <w:rPr>
      <w:color w:val="000000" w:themeColor="text1"/>
      <w:shd w:val="clear" w:color="auto" w:fill="F2F2F2" w:themeFill="background1" w:themeFillShade="F2"/>
    </w:rPr>
  </w:style>
  <w:style w:type="character" w:customStyle="1" w:styleId="BodyTextChar121">
    <w:name w:val="Body Text Char121"/>
    <w:basedOn w:val="DefaultParagraphFont"/>
    <w:rsid w:val="0078491B"/>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78491B"/>
    <w:rPr>
      <w:rFonts w:eastAsiaTheme="minorEastAsia"/>
    </w:rPr>
  </w:style>
  <w:style w:type="character" w:customStyle="1" w:styleId="MessageHeaderChar121">
    <w:name w:val="Message Header Char121"/>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78491B"/>
    <w:pPr>
      <w:jc w:val="center"/>
    </w:pPr>
  </w:style>
  <w:style w:type="character" w:customStyle="1" w:styleId="HeaderChar221">
    <w:name w:val="Header Char221"/>
    <w:basedOn w:val="DefaultParagraphFont"/>
    <w:uiPriority w:val="99"/>
    <w:rsid w:val="0078491B"/>
    <w:rPr>
      <w:rFonts w:ascii="Arial" w:hAnsi="Arial"/>
      <w:b/>
      <w:bCs/>
      <w:noProof/>
      <w:color w:val="000000"/>
      <w:lang w:val="en-US" w:eastAsia="en-US" w:bidi="ar-SA"/>
    </w:rPr>
  </w:style>
  <w:style w:type="paragraph" w:customStyle="1" w:styleId="Exar222">
    <w:name w:val="Exar222"/>
    <w:basedOn w:val="Footer"/>
    <w:rsid w:val="0078491B"/>
    <w:pPr>
      <w:tabs>
        <w:tab w:val="clear" w:pos="9360"/>
        <w:tab w:val="left" w:pos="720"/>
        <w:tab w:val="right" w:pos="8640"/>
      </w:tabs>
    </w:pPr>
    <w:rPr>
      <w:b/>
      <w:color w:val="2F4D87"/>
    </w:rPr>
  </w:style>
  <w:style w:type="paragraph" w:customStyle="1" w:styleId="Command112">
    <w:name w:val="Command1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78491B"/>
    <w:pPr>
      <w:tabs>
        <w:tab w:val="left" w:pos="2700"/>
      </w:tabs>
      <w:jc w:val="both"/>
    </w:pPr>
    <w:rPr>
      <w:szCs w:val="24"/>
    </w:rPr>
  </w:style>
  <w:style w:type="paragraph" w:customStyle="1" w:styleId="FooterCentered322">
    <w:name w:val="FooterCentered322"/>
    <w:basedOn w:val="Footer"/>
    <w:rsid w:val="0078491B"/>
    <w:pPr>
      <w:jc w:val="center"/>
    </w:pPr>
  </w:style>
  <w:style w:type="character" w:customStyle="1" w:styleId="HeaderChar321">
    <w:name w:val="Header Char321"/>
    <w:basedOn w:val="DefaultParagraphFont"/>
    <w:uiPriority w:val="99"/>
    <w:rsid w:val="0078491B"/>
    <w:rPr>
      <w:rFonts w:ascii="Arial" w:hAnsi="Arial"/>
      <w:b/>
      <w:bCs/>
      <w:noProof/>
      <w:color w:val="000000"/>
      <w:lang w:val="en-US" w:eastAsia="en-US" w:bidi="ar-SA"/>
    </w:rPr>
  </w:style>
  <w:style w:type="paragraph" w:customStyle="1" w:styleId="Exar322">
    <w:name w:val="Exar322"/>
    <w:basedOn w:val="Footer"/>
    <w:rsid w:val="0078491B"/>
    <w:pPr>
      <w:tabs>
        <w:tab w:val="clear" w:pos="9360"/>
        <w:tab w:val="left" w:pos="720"/>
        <w:tab w:val="right" w:pos="8640"/>
      </w:tabs>
    </w:pPr>
    <w:rPr>
      <w:b/>
      <w:color w:val="2F4D87"/>
    </w:rPr>
  </w:style>
  <w:style w:type="paragraph" w:customStyle="1" w:styleId="ImportantNote222">
    <w:name w:val="Important Note22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22">
    <w:name w:val="Body222"/>
    <w:qFormat/>
    <w:rsid w:val="0078491B"/>
    <w:pPr>
      <w:tabs>
        <w:tab w:val="left" w:pos="2700"/>
      </w:tabs>
      <w:jc w:val="both"/>
    </w:pPr>
    <w:rPr>
      <w:szCs w:val="24"/>
    </w:rPr>
  </w:style>
  <w:style w:type="paragraph" w:customStyle="1" w:styleId="Bullet1112">
    <w:name w:val="Bullet1112"/>
    <w:rsid w:val="0078491B"/>
    <w:pPr>
      <w:tabs>
        <w:tab w:val="left" w:pos="900"/>
      </w:tabs>
      <w:spacing w:before="120" w:line="280" w:lineRule="atLeast"/>
      <w:ind w:left="720" w:hanging="360"/>
    </w:pPr>
  </w:style>
  <w:style w:type="paragraph" w:customStyle="1" w:styleId="FooterCentered422">
    <w:name w:val="FooterCentered422"/>
    <w:basedOn w:val="Footer"/>
    <w:rsid w:val="0078491B"/>
    <w:pPr>
      <w:jc w:val="center"/>
    </w:pPr>
  </w:style>
  <w:style w:type="character" w:customStyle="1" w:styleId="HeaderChar421">
    <w:name w:val="Header Char421"/>
    <w:basedOn w:val="DefaultParagraphFont"/>
    <w:uiPriority w:val="99"/>
    <w:rsid w:val="0078491B"/>
    <w:rPr>
      <w:rFonts w:ascii="Arial" w:hAnsi="Arial"/>
      <w:b/>
      <w:bCs/>
      <w:noProof/>
      <w:color w:val="000000"/>
      <w:lang w:val="en-US" w:eastAsia="en-US" w:bidi="ar-SA"/>
    </w:rPr>
  </w:style>
  <w:style w:type="paragraph" w:customStyle="1" w:styleId="Exar422">
    <w:name w:val="Exar422"/>
    <w:basedOn w:val="Footer"/>
    <w:rsid w:val="0078491B"/>
    <w:pPr>
      <w:tabs>
        <w:tab w:val="clear" w:pos="9360"/>
        <w:tab w:val="left" w:pos="720"/>
        <w:tab w:val="right" w:pos="8640"/>
      </w:tabs>
    </w:pPr>
    <w:rPr>
      <w:b/>
      <w:color w:val="2F4D87"/>
    </w:rPr>
  </w:style>
  <w:style w:type="paragraph" w:customStyle="1" w:styleId="Command212">
    <w:name w:val="Command2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78491B"/>
    <w:rPr>
      <w:rFonts w:ascii="Arial" w:hAnsi="Arial" w:cs="Courier New"/>
      <w:b/>
      <w:sz w:val="20"/>
    </w:rPr>
  </w:style>
  <w:style w:type="character" w:customStyle="1" w:styleId="Heading1Char512">
    <w:name w:val="Heading 1 Char5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78491B"/>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78491B"/>
    <w:pPr>
      <w:tabs>
        <w:tab w:val="left" w:pos="2700"/>
      </w:tabs>
      <w:jc w:val="both"/>
    </w:pPr>
    <w:rPr>
      <w:szCs w:val="24"/>
    </w:rPr>
  </w:style>
  <w:style w:type="paragraph" w:customStyle="1" w:styleId="ImportantNote312">
    <w:name w:val="Important Note3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2">
    <w:name w:val="Body412"/>
    <w:qFormat/>
    <w:rsid w:val="0078491B"/>
    <w:pPr>
      <w:tabs>
        <w:tab w:val="left" w:pos="2700"/>
      </w:tabs>
      <w:jc w:val="both"/>
    </w:pPr>
    <w:rPr>
      <w:szCs w:val="24"/>
    </w:rPr>
  </w:style>
  <w:style w:type="paragraph" w:customStyle="1" w:styleId="Anchor121">
    <w:name w:val="Anchor121"/>
    <w:rsid w:val="0078491B"/>
    <w:pPr>
      <w:keepNext/>
      <w:tabs>
        <w:tab w:val="left" w:pos="360"/>
      </w:tabs>
      <w:spacing w:before="240"/>
    </w:pPr>
    <w:rPr>
      <w:rFonts w:ascii="Arial" w:hAnsi="Arial"/>
      <w:b/>
      <w:sz w:val="4"/>
      <w:szCs w:val="4"/>
    </w:rPr>
  </w:style>
  <w:style w:type="paragraph" w:customStyle="1" w:styleId="FooterCentered512">
    <w:name w:val="FooterCentered512"/>
    <w:basedOn w:val="Footer"/>
    <w:rsid w:val="0078491B"/>
    <w:pPr>
      <w:jc w:val="center"/>
    </w:pPr>
  </w:style>
  <w:style w:type="character" w:customStyle="1" w:styleId="HeaderChar512">
    <w:name w:val="Header Char512"/>
    <w:basedOn w:val="DefaultParagraphFont"/>
    <w:uiPriority w:val="99"/>
    <w:rsid w:val="0078491B"/>
    <w:rPr>
      <w:rFonts w:ascii="Arial" w:hAnsi="Arial"/>
      <w:b/>
      <w:bCs/>
      <w:noProof/>
      <w:color w:val="000000"/>
      <w:lang w:val="en-US" w:eastAsia="en-US" w:bidi="ar-SA"/>
    </w:rPr>
  </w:style>
  <w:style w:type="paragraph" w:customStyle="1" w:styleId="Exar512">
    <w:name w:val="Exar512"/>
    <w:basedOn w:val="Footer"/>
    <w:rsid w:val="0078491B"/>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78491B"/>
    <w:rPr>
      <w:rFonts w:ascii="Arial" w:hAnsi="Arial" w:cs="Courier New"/>
      <w:b/>
      <w:sz w:val="20"/>
    </w:rPr>
  </w:style>
  <w:style w:type="paragraph" w:customStyle="1" w:styleId="ImportantNote412">
    <w:name w:val="Important Note4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2">
    <w:name w:val="Body512"/>
    <w:qFormat/>
    <w:rsid w:val="0078491B"/>
    <w:pPr>
      <w:tabs>
        <w:tab w:val="left" w:pos="2700"/>
      </w:tabs>
      <w:jc w:val="both"/>
    </w:pPr>
    <w:rPr>
      <w:szCs w:val="24"/>
    </w:rPr>
  </w:style>
  <w:style w:type="paragraph" w:customStyle="1" w:styleId="Bullet1212">
    <w:name w:val="Bullet1212"/>
    <w:rsid w:val="0078491B"/>
    <w:pPr>
      <w:tabs>
        <w:tab w:val="left" w:pos="900"/>
      </w:tabs>
      <w:spacing w:before="120" w:line="280" w:lineRule="atLeast"/>
      <w:ind w:left="720" w:hanging="360"/>
    </w:pPr>
  </w:style>
  <w:style w:type="paragraph" w:customStyle="1" w:styleId="Command312">
    <w:name w:val="Command3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78491B"/>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12">
    <w:name w:val="Body612"/>
    <w:qFormat/>
    <w:rsid w:val="0078491B"/>
    <w:pPr>
      <w:tabs>
        <w:tab w:val="left" w:pos="2700"/>
      </w:tabs>
      <w:jc w:val="both"/>
    </w:pPr>
    <w:rPr>
      <w:szCs w:val="24"/>
    </w:rPr>
  </w:style>
  <w:style w:type="paragraph" w:customStyle="1" w:styleId="Bullet1312">
    <w:name w:val="Bullet1312"/>
    <w:rsid w:val="0078491B"/>
    <w:pPr>
      <w:tabs>
        <w:tab w:val="left" w:pos="900"/>
      </w:tabs>
      <w:spacing w:before="120" w:line="280" w:lineRule="atLeast"/>
      <w:ind w:left="720" w:hanging="360"/>
    </w:pPr>
  </w:style>
  <w:style w:type="paragraph" w:customStyle="1" w:styleId="FooterCentered612">
    <w:name w:val="FooterCentered612"/>
    <w:basedOn w:val="Footer"/>
    <w:rsid w:val="0078491B"/>
    <w:pPr>
      <w:jc w:val="center"/>
    </w:pPr>
  </w:style>
  <w:style w:type="character" w:customStyle="1" w:styleId="HeaderChar612">
    <w:name w:val="Header Char612"/>
    <w:basedOn w:val="DefaultParagraphFont"/>
    <w:uiPriority w:val="99"/>
    <w:rsid w:val="0078491B"/>
    <w:rPr>
      <w:rFonts w:ascii="Arial" w:hAnsi="Arial"/>
      <w:b/>
      <w:bCs/>
      <w:noProof/>
      <w:color w:val="000000"/>
      <w:lang w:val="en-US" w:eastAsia="en-US" w:bidi="ar-SA"/>
    </w:rPr>
  </w:style>
  <w:style w:type="paragraph" w:customStyle="1" w:styleId="Exar612">
    <w:name w:val="Exar612"/>
    <w:basedOn w:val="Footer"/>
    <w:rsid w:val="0078491B"/>
    <w:pPr>
      <w:tabs>
        <w:tab w:val="clear" w:pos="9360"/>
        <w:tab w:val="left" w:pos="720"/>
        <w:tab w:val="right" w:pos="8640"/>
      </w:tabs>
    </w:pPr>
    <w:rPr>
      <w:b/>
      <w:color w:val="2F4D87"/>
    </w:rPr>
  </w:style>
  <w:style w:type="paragraph" w:customStyle="1" w:styleId="Command412">
    <w:name w:val="Command4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78491B"/>
    <w:pPr>
      <w:jc w:val="center"/>
    </w:pPr>
  </w:style>
  <w:style w:type="character" w:customStyle="1" w:styleId="HeaderChar712">
    <w:name w:val="Header Char712"/>
    <w:basedOn w:val="DefaultParagraphFont"/>
    <w:uiPriority w:val="99"/>
    <w:rsid w:val="0078491B"/>
    <w:rPr>
      <w:rFonts w:ascii="Arial" w:hAnsi="Arial"/>
      <w:b/>
      <w:bCs/>
      <w:noProof/>
      <w:color w:val="000000"/>
      <w:lang w:val="en-US" w:eastAsia="en-US" w:bidi="ar-SA"/>
    </w:rPr>
  </w:style>
  <w:style w:type="paragraph" w:customStyle="1" w:styleId="Exar712">
    <w:name w:val="Exar712"/>
    <w:basedOn w:val="Footer"/>
    <w:rsid w:val="0078491B"/>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78491B"/>
    <w:pPr>
      <w:tabs>
        <w:tab w:val="left" w:pos="2700"/>
      </w:tabs>
      <w:jc w:val="both"/>
    </w:pPr>
    <w:rPr>
      <w:szCs w:val="24"/>
    </w:rPr>
  </w:style>
  <w:style w:type="paragraph" w:customStyle="1" w:styleId="Anchor212">
    <w:name w:val="Anchor212"/>
    <w:rsid w:val="0078491B"/>
    <w:pPr>
      <w:keepNext/>
      <w:tabs>
        <w:tab w:val="left" w:pos="360"/>
      </w:tabs>
      <w:spacing w:before="240"/>
    </w:pPr>
    <w:rPr>
      <w:rFonts w:ascii="Arial" w:hAnsi="Arial"/>
      <w:b/>
      <w:sz w:val="4"/>
      <w:szCs w:val="4"/>
    </w:rPr>
  </w:style>
  <w:style w:type="paragraph" w:customStyle="1" w:styleId="Bullet1412">
    <w:name w:val="Bullet1412"/>
    <w:rsid w:val="0078491B"/>
    <w:pPr>
      <w:tabs>
        <w:tab w:val="left" w:pos="900"/>
      </w:tabs>
      <w:spacing w:before="120" w:line="280" w:lineRule="atLeast"/>
      <w:ind w:left="720" w:hanging="360"/>
    </w:pPr>
  </w:style>
  <w:style w:type="paragraph" w:customStyle="1" w:styleId="Bullet2112">
    <w:name w:val="Bullet2112"/>
    <w:rsid w:val="0078491B"/>
    <w:pPr>
      <w:spacing w:before="120"/>
      <w:ind w:left="1440" w:hanging="360"/>
    </w:pPr>
  </w:style>
  <w:style w:type="paragraph" w:customStyle="1" w:styleId="Bullet3112">
    <w:name w:val="Bullet3112"/>
    <w:rsid w:val="0078491B"/>
    <w:pPr>
      <w:tabs>
        <w:tab w:val="num" w:pos="1800"/>
      </w:tabs>
      <w:spacing w:before="120"/>
      <w:ind w:left="1800" w:hanging="360"/>
    </w:pPr>
  </w:style>
  <w:style w:type="paragraph" w:customStyle="1" w:styleId="Caution112">
    <w:name w:val="Caution112"/>
    <w:basedOn w:val="Normal"/>
    <w:rsid w:val="0078491B"/>
    <w:pPr>
      <w:tabs>
        <w:tab w:val="left" w:pos="936"/>
      </w:tabs>
      <w:ind w:right="864"/>
      <w:jc w:val="both"/>
    </w:pPr>
    <w:rPr>
      <w:rFonts w:ascii="Arial" w:hAnsi="Arial"/>
      <w:b/>
    </w:rPr>
  </w:style>
  <w:style w:type="paragraph" w:customStyle="1" w:styleId="CellBody112">
    <w:name w:val="CellBody112"/>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78491B"/>
    <w:pPr>
      <w:tabs>
        <w:tab w:val="left" w:pos="538"/>
      </w:tabs>
      <w:ind w:left="538" w:hanging="360"/>
    </w:pPr>
    <w:rPr>
      <w:sz w:val="18"/>
      <w:szCs w:val="18"/>
    </w:rPr>
  </w:style>
  <w:style w:type="paragraph" w:customStyle="1" w:styleId="CellHeading112">
    <w:name w:val="CellHeading112"/>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78491B"/>
    <w:pPr>
      <w:ind w:left="360" w:right="432"/>
    </w:pPr>
    <w:rPr>
      <w:sz w:val="18"/>
      <w:szCs w:val="18"/>
    </w:rPr>
  </w:style>
  <w:style w:type="paragraph" w:customStyle="1" w:styleId="Code112">
    <w:name w:val="Code112"/>
    <w:basedOn w:val="Normal"/>
    <w:rsid w:val="0078491B"/>
    <w:pPr>
      <w:tabs>
        <w:tab w:val="left" w:pos="3600"/>
        <w:tab w:val="left" w:pos="5760"/>
      </w:tabs>
    </w:pPr>
    <w:rPr>
      <w:rFonts w:ascii="Courier New" w:hAnsi="Courier New"/>
      <w:sz w:val="18"/>
      <w:szCs w:val="16"/>
    </w:rPr>
  </w:style>
  <w:style w:type="paragraph" w:customStyle="1" w:styleId="Equation112">
    <w:name w:val="Equation112"/>
    <w:rsid w:val="0078491B"/>
    <w:pPr>
      <w:tabs>
        <w:tab w:val="num" w:pos="720"/>
      </w:tabs>
      <w:spacing w:before="240" w:after="240"/>
      <w:ind w:left="864" w:hanging="504"/>
    </w:pPr>
    <w:rPr>
      <w:i/>
    </w:rPr>
  </w:style>
  <w:style w:type="paragraph" w:customStyle="1" w:styleId="Figure112">
    <w:name w:val="Figure112"/>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78491B"/>
    <w:pPr>
      <w:jc w:val="center"/>
    </w:pPr>
    <w:rPr>
      <w:rFonts w:ascii="Arial" w:hAnsi="Arial" w:cs="Helvetica"/>
      <w:sz w:val="16"/>
      <w:szCs w:val="16"/>
    </w:rPr>
  </w:style>
  <w:style w:type="character" w:customStyle="1" w:styleId="FooterChar211">
    <w:name w:val="Footer Char211"/>
    <w:basedOn w:val="DefaultParagraphFont"/>
    <w:uiPriority w:val="99"/>
    <w:rsid w:val="0078491B"/>
    <w:rPr>
      <w:rFonts w:ascii="Arial" w:hAnsi="Arial"/>
      <w:color w:val="000000"/>
      <w:sz w:val="16"/>
      <w:szCs w:val="16"/>
      <w:lang w:val="en-US" w:eastAsia="en-US" w:bidi="ar-SA"/>
    </w:rPr>
  </w:style>
  <w:style w:type="paragraph" w:customStyle="1" w:styleId="Footnote112">
    <w:name w:val="Footnote112"/>
    <w:basedOn w:val="Normal"/>
    <w:rsid w:val="0078491B"/>
    <w:pPr>
      <w:tabs>
        <w:tab w:val="left" w:pos="115"/>
        <w:tab w:val="left" w:pos="288"/>
      </w:tabs>
      <w:ind w:left="2333" w:hanging="173"/>
    </w:pPr>
    <w:rPr>
      <w:sz w:val="15"/>
      <w:szCs w:val="15"/>
    </w:rPr>
  </w:style>
  <w:style w:type="paragraph" w:customStyle="1" w:styleId="GlossTerm112">
    <w:name w:val="GlossTerm112"/>
    <w:basedOn w:val="Normal"/>
    <w:rsid w:val="0078491B"/>
    <w:rPr>
      <w:b/>
    </w:rPr>
  </w:style>
  <w:style w:type="paragraph" w:customStyle="1" w:styleId="HeadingFeature112">
    <w:name w:val="HeadingFeature112"/>
    <w:next w:val="Body"/>
    <w:rsid w:val="0078491B"/>
    <w:pPr>
      <w:spacing w:before="360" w:after="240"/>
    </w:pPr>
    <w:rPr>
      <w:rFonts w:ascii="Arial" w:hAnsi="Arial"/>
      <w:b/>
      <w:color w:val="2F4D87"/>
      <w:sz w:val="24"/>
    </w:rPr>
  </w:style>
  <w:style w:type="paragraph" w:customStyle="1" w:styleId="Indent1112">
    <w:name w:val="Indent1112"/>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78491B"/>
    <w:pPr>
      <w:tabs>
        <w:tab w:val="left" w:pos="1440"/>
      </w:tabs>
      <w:spacing w:before="120"/>
    </w:pPr>
    <w:rPr>
      <w:b/>
      <w:color w:val="2F4D87"/>
    </w:rPr>
  </w:style>
  <w:style w:type="paragraph" w:customStyle="1" w:styleId="RegisterDef112">
    <w:name w:val="Register Def112"/>
    <w:rsid w:val="0078491B"/>
    <w:pPr>
      <w:tabs>
        <w:tab w:val="center" w:pos="2160"/>
        <w:tab w:val="right" w:pos="6480"/>
      </w:tabs>
      <w:spacing w:before="240" w:after="240"/>
      <w:ind w:left="360"/>
    </w:pPr>
    <w:rPr>
      <w:rFonts w:ascii="Arial" w:hAnsi="Arial"/>
    </w:rPr>
  </w:style>
  <w:style w:type="paragraph" w:customStyle="1" w:styleId="Step2112">
    <w:name w:val="Step2112"/>
    <w:rsid w:val="0078491B"/>
    <w:pPr>
      <w:tabs>
        <w:tab w:val="left" w:pos="720"/>
        <w:tab w:val="right" w:pos="864"/>
        <w:tab w:val="left" w:pos="1080"/>
      </w:tabs>
      <w:ind w:left="1080" w:hanging="360"/>
    </w:pPr>
    <w:rPr>
      <w:rFonts w:ascii="Arial" w:hAnsi="Arial"/>
      <w:b/>
    </w:rPr>
  </w:style>
  <w:style w:type="paragraph" w:customStyle="1" w:styleId="Step3112">
    <w:name w:val="Step3112"/>
    <w:rsid w:val="0078491B"/>
    <w:pPr>
      <w:tabs>
        <w:tab w:val="num" w:pos="1440"/>
      </w:tabs>
      <w:ind w:left="1440" w:hanging="180"/>
    </w:pPr>
    <w:rPr>
      <w:rFonts w:ascii="Arial" w:hAnsi="Arial"/>
      <w:b/>
    </w:rPr>
  </w:style>
  <w:style w:type="paragraph" w:customStyle="1" w:styleId="TableFootnote112">
    <w:name w:val="TableFootnote112"/>
    <w:rsid w:val="0078491B"/>
    <w:pPr>
      <w:tabs>
        <w:tab w:val="left" w:pos="1743"/>
        <w:tab w:val="left" w:pos="1930"/>
      </w:tabs>
      <w:spacing w:before="240" w:after="240"/>
      <w:ind w:left="1742" w:hanging="187"/>
    </w:pPr>
    <w:rPr>
      <w:sz w:val="15"/>
      <w:szCs w:val="15"/>
    </w:rPr>
  </w:style>
  <w:style w:type="paragraph" w:customStyle="1" w:styleId="TableTitle112">
    <w:name w:val="TableTitle112"/>
    <w:rsid w:val="0078491B"/>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78491B"/>
    <w:pPr>
      <w:jc w:val="center"/>
    </w:pPr>
  </w:style>
  <w:style w:type="character" w:customStyle="1" w:styleId="Register111">
    <w:name w:val="Register111"/>
    <w:basedOn w:val="DefaultParagraphFont"/>
    <w:rsid w:val="0078491B"/>
    <w:rPr>
      <w:rFonts w:ascii="Arial" w:hAnsi="Arial"/>
      <w:b/>
      <w:sz w:val="20"/>
      <w:szCs w:val="20"/>
    </w:rPr>
  </w:style>
  <w:style w:type="paragraph" w:customStyle="1" w:styleId="HeadingPreface112">
    <w:name w:val="HeadingPreface112"/>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78491B"/>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78491B"/>
    <w:pPr>
      <w:spacing w:before="720" w:after="720" w:line="720" w:lineRule="exact"/>
      <w:ind w:left="432"/>
    </w:pPr>
    <w:rPr>
      <w:rFonts w:ascii="Arial" w:hAnsi="Arial"/>
      <w:b/>
      <w:color w:val="2F4D87"/>
      <w:sz w:val="44"/>
    </w:rPr>
  </w:style>
  <w:style w:type="paragraph" w:customStyle="1" w:styleId="BookTitle2112">
    <w:name w:val="BookTitle2112"/>
    <w:next w:val="Body"/>
    <w:rsid w:val="0078491B"/>
    <w:pPr>
      <w:spacing w:before="520" w:after="480" w:line="520" w:lineRule="exact"/>
      <w:ind w:left="432"/>
    </w:pPr>
    <w:rPr>
      <w:rFonts w:ascii="Arial" w:hAnsi="Arial"/>
      <w:b/>
      <w:color w:val="2F4D87"/>
      <w:sz w:val="40"/>
    </w:rPr>
  </w:style>
  <w:style w:type="paragraph" w:customStyle="1" w:styleId="DocumentType112">
    <w:name w:val="Document Type112"/>
    <w:rsid w:val="0078491B"/>
    <w:pPr>
      <w:spacing w:before="600" w:after="600" w:line="580" w:lineRule="exact"/>
      <w:ind w:left="432"/>
    </w:pPr>
    <w:rPr>
      <w:rFonts w:ascii="Arial" w:hAnsi="Arial"/>
      <w:b/>
      <w:sz w:val="36"/>
    </w:rPr>
  </w:style>
  <w:style w:type="paragraph" w:customStyle="1" w:styleId="InternalUseCover112">
    <w:name w:val="Internal Use Cover112"/>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78491B"/>
    <w:rPr>
      <w:rFonts w:ascii="Arial" w:hAnsi="Arial"/>
      <w:b/>
      <w:bCs/>
      <w:noProof/>
      <w:color w:val="000000"/>
      <w:lang w:val="en-US" w:eastAsia="en-US" w:bidi="ar-SA"/>
    </w:rPr>
  </w:style>
  <w:style w:type="paragraph" w:customStyle="1" w:styleId="GlossText112">
    <w:name w:val="GlossText112"/>
    <w:basedOn w:val="Normal"/>
    <w:rsid w:val="0078491B"/>
    <w:pPr>
      <w:tabs>
        <w:tab w:val="left" w:pos="1800"/>
      </w:tabs>
      <w:ind w:left="432"/>
    </w:pPr>
  </w:style>
  <w:style w:type="paragraph" w:customStyle="1" w:styleId="Exar812">
    <w:name w:val="Exar812"/>
    <w:basedOn w:val="Footer"/>
    <w:rsid w:val="0078491B"/>
    <w:pPr>
      <w:tabs>
        <w:tab w:val="clear" w:pos="9360"/>
        <w:tab w:val="left" w:pos="720"/>
        <w:tab w:val="right" w:pos="8640"/>
      </w:tabs>
    </w:pPr>
    <w:rPr>
      <w:b/>
      <w:color w:val="2F4D87"/>
    </w:rPr>
  </w:style>
  <w:style w:type="paragraph" w:customStyle="1" w:styleId="CONFIDENTIAL112">
    <w:name w:val="CONFIDENTIAL112"/>
    <w:rsid w:val="0078491B"/>
    <w:pPr>
      <w:jc w:val="right"/>
    </w:pPr>
    <w:rPr>
      <w:rFonts w:ascii="Arial" w:hAnsi="Arial"/>
      <w:b/>
      <w:color w:val="2F4D87"/>
      <w:sz w:val="44"/>
    </w:rPr>
  </w:style>
  <w:style w:type="character" w:customStyle="1" w:styleId="SIGNAL111">
    <w:name w:val="SIGNAL111"/>
    <w:rsid w:val="0078491B"/>
    <w:rPr>
      <w:rFonts w:ascii="Verdana" w:hAnsi="Verdana"/>
      <w:b/>
      <w:smallCaps/>
      <w:color w:val="000000"/>
      <w:sz w:val="20"/>
    </w:rPr>
  </w:style>
  <w:style w:type="paragraph" w:customStyle="1" w:styleId="Notetext112">
    <w:name w:val="Notetext112"/>
    <w:next w:val="Body"/>
    <w:rsid w:val="0078491B"/>
    <w:pPr>
      <w:ind w:left="547" w:right="1080"/>
      <w:jc w:val="both"/>
    </w:pPr>
  </w:style>
  <w:style w:type="paragraph" w:customStyle="1" w:styleId="PageNumbereven112">
    <w:name w:val="Page Number(even)112"/>
    <w:basedOn w:val="Footer"/>
    <w:semiHidden/>
    <w:rsid w:val="0078491B"/>
  </w:style>
  <w:style w:type="paragraph" w:customStyle="1" w:styleId="Headereven112">
    <w:name w:val="Header(even)112"/>
    <w:basedOn w:val="Header"/>
    <w:rsid w:val="0078491B"/>
    <w:pPr>
      <w:tabs>
        <w:tab w:val="clear" w:pos="9270"/>
      </w:tabs>
    </w:pPr>
  </w:style>
  <w:style w:type="paragraph" w:customStyle="1" w:styleId="Footereven112">
    <w:name w:val="Footer(even)112"/>
    <w:basedOn w:val="Footer"/>
    <w:rsid w:val="0078491B"/>
    <w:pPr>
      <w:ind w:right="-90"/>
    </w:pPr>
  </w:style>
  <w:style w:type="paragraph" w:customStyle="1" w:styleId="Glossary112">
    <w:name w:val="Glossary112"/>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78491B"/>
    <w:rPr>
      <w:rFonts w:ascii="Arial" w:hAnsi="Arial"/>
      <w:b/>
      <w:caps/>
      <w:sz w:val="22"/>
      <w:szCs w:val="20"/>
    </w:rPr>
  </w:style>
  <w:style w:type="paragraph" w:customStyle="1" w:styleId="HeaderNumber112">
    <w:name w:val="HeaderNumber112"/>
    <w:rsid w:val="0078491B"/>
    <w:rPr>
      <w:rFonts w:ascii="Arial" w:hAnsi="Arial"/>
      <w:b/>
      <w:color w:val="002B5C"/>
      <w:sz w:val="48"/>
    </w:rPr>
  </w:style>
  <w:style w:type="paragraph" w:customStyle="1" w:styleId="Addendum2112">
    <w:name w:val="Addendum2112"/>
    <w:next w:val="SpecNo"/>
    <w:rsid w:val="0078491B"/>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78491B"/>
  </w:style>
  <w:style w:type="paragraph" w:customStyle="1" w:styleId="SpecNo1120">
    <w:name w:val="SpecNo112"/>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78491B"/>
    <w:pPr>
      <w:spacing w:before="120"/>
      <w:ind w:left="1800" w:hanging="1800"/>
    </w:pPr>
  </w:style>
  <w:style w:type="paragraph" w:customStyle="1" w:styleId="Addendum1122">
    <w:name w:val="Addendum+112"/>
    <w:basedOn w:val="Addendum"/>
    <w:next w:val="Body"/>
    <w:rsid w:val="0078491B"/>
    <w:pPr>
      <w:numPr>
        <w:numId w:val="0"/>
      </w:numPr>
      <w:tabs>
        <w:tab w:val="num" w:pos="720"/>
      </w:tabs>
      <w:ind w:left="360" w:hanging="360"/>
    </w:pPr>
    <w:rPr>
      <w:sz w:val="44"/>
    </w:rPr>
  </w:style>
  <w:style w:type="paragraph" w:customStyle="1" w:styleId="DocChangeNo112">
    <w:name w:val="DocChangeNo.+112"/>
    <w:basedOn w:val="DocChangeNo"/>
    <w:rsid w:val="0078491B"/>
    <w:pPr>
      <w:numPr>
        <w:numId w:val="0"/>
      </w:numPr>
      <w:ind w:left="1260" w:hanging="1260"/>
    </w:pPr>
  </w:style>
  <w:style w:type="paragraph" w:customStyle="1" w:styleId="DocChangeNo1120">
    <w:name w:val="DocChangeNo.112"/>
    <w:next w:val="DocChangeNo0"/>
    <w:rsid w:val="0078491B"/>
    <w:pPr>
      <w:tabs>
        <w:tab w:val="num" w:pos="1260"/>
      </w:tabs>
      <w:spacing w:before="120"/>
      <w:ind w:left="1260" w:hanging="1260"/>
    </w:pPr>
  </w:style>
  <w:style w:type="paragraph" w:customStyle="1" w:styleId="Addendum21120">
    <w:name w:val="Addendum2+112"/>
    <w:basedOn w:val="Addendum2"/>
    <w:rsid w:val="0078491B"/>
    <w:rPr>
      <w:sz w:val="32"/>
    </w:rPr>
  </w:style>
  <w:style w:type="paragraph" w:customStyle="1" w:styleId="CellHeadingUnder112">
    <w:name w:val="CellHeadingUnder112"/>
    <w:basedOn w:val="CellHeading"/>
    <w:next w:val="CellBody"/>
    <w:rsid w:val="0078491B"/>
    <w:rPr>
      <w:u w:val="single"/>
    </w:rPr>
  </w:style>
  <w:style w:type="paragraph" w:customStyle="1" w:styleId="CellNoteHeading112">
    <w:name w:val="CellNoteHeading112"/>
    <w:next w:val="CellNote"/>
    <w:rsid w:val="0078491B"/>
    <w:pPr>
      <w:tabs>
        <w:tab w:val="num" w:pos="648"/>
      </w:tabs>
      <w:ind w:left="648" w:hanging="648"/>
    </w:pPr>
    <w:rPr>
      <w:rFonts w:ascii="Arial" w:hAnsi="Arial"/>
      <w:b/>
      <w:szCs w:val="18"/>
    </w:rPr>
  </w:style>
  <w:style w:type="character" w:customStyle="1" w:styleId="Function111">
    <w:name w:val="Function111"/>
    <w:basedOn w:val="DefaultParagraphFont"/>
    <w:rsid w:val="0078491B"/>
    <w:rPr>
      <w:rFonts w:ascii="Courier New" w:hAnsi="Courier New"/>
      <w:b/>
      <w:sz w:val="20"/>
    </w:rPr>
  </w:style>
  <w:style w:type="paragraph" w:customStyle="1" w:styleId="CellHeadingFieldDesc112">
    <w:name w:val="CellHeadingField|Desc112"/>
    <w:rsid w:val="0078491B"/>
    <w:rPr>
      <w:rFonts w:ascii="Arial" w:hAnsi="Arial"/>
      <w:b/>
    </w:rPr>
  </w:style>
  <w:style w:type="character" w:customStyle="1" w:styleId="REGISTERBITFIELD1110">
    <w:name w:val="REGISTER|BIT|FIELD111"/>
    <w:basedOn w:val="DefaultParagraphFont"/>
    <w:rsid w:val="0078491B"/>
    <w:rPr>
      <w:rFonts w:ascii="Arial" w:hAnsi="Arial"/>
      <w:b/>
      <w:caps/>
      <w:sz w:val="20"/>
      <w:szCs w:val="20"/>
    </w:rPr>
  </w:style>
  <w:style w:type="paragraph" w:customStyle="1" w:styleId="REGISTERBITFIELDCELL112">
    <w:name w:val="REGISTER|BIT|FIELDCELL112"/>
    <w:basedOn w:val="CellBody"/>
    <w:rsid w:val="0078491B"/>
    <w:rPr>
      <w:rFonts w:ascii="Arial" w:hAnsi="Arial"/>
      <w:b/>
      <w:caps/>
    </w:rPr>
  </w:style>
  <w:style w:type="paragraph" w:customStyle="1" w:styleId="Contents112">
    <w:name w:val="Contents112"/>
    <w:basedOn w:val="Title"/>
    <w:rsid w:val="0078491B"/>
    <w:rPr>
      <w:szCs w:val="40"/>
    </w:rPr>
  </w:style>
  <w:style w:type="paragraph" w:customStyle="1" w:styleId="ExarConfidential112">
    <w:name w:val="Exar Confidential112"/>
    <w:basedOn w:val="Footer"/>
    <w:rsid w:val="0078491B"/>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78491B"/>
    <w:rPr>
      <w:rFonts w:ascii="Arial" w:eastAsiaTheme="minorEastAsia" w:hAnsi="Arial"/>
      <w:b/>
      <w:bCs/>
      <w:color w:val="2F4D87"/>
      <w:sz w:val="16"/>
      <w:szCs w:val="16"/>
      <w:lang w:val="en-US" w:eastAsia="en-US" w:bidi="ar-SA"/>
    </w:rPr>
  </w:style>
  <w:style w:type="table" w:customStyle="1" w:styleId="HifnTable112">
    <w:name w:val="Hifn Table112"/>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78491B"/>
    <w:rPr>
      <w:rFonts w:ascii="Arial" w:hAnsi="Arial"/>
      <w:sz w:val="16"/>
    </w:rPr>
  </w:style>
  <w:style w:type="character" w:customStyle="1" w:styleId="Address111">
    <w:name w:val="Address111"/>
    <w:basedOn w:val="DefaultParagraphFont"/>
    <w:rsid w:val="0078491B"/>
    <w:rPr>
      <w:rFonts w:ascii="Arial" w:hAnsi="Arial"/>
      <w:i/>
      <w:sz w:val="22"/>
    </w:rPr>
  </w:style>
  <w:style w:type="paragraph" w:customStyle="1" w:styleId="Preliminary112">
    <w:name w:val="Preliminary112"/>
    <w:rsid w:val="0078491B"/>
    <w:pPr>
      <w:jc w:val="center"/>
    </w:pPr>
    <w:rPr>
      <w:rFonts w:ascii="Arial" w:hAnsi="Arial"/>
      <w:b/>
      <w:color w:val="002B5C"/>
      <w:sz w:val="16"/>
      <w:szCs w:val="16"/>
    </w:rPr>
  </w:style>
  <w:style w:type="character" w:customStyle="1" w:styleId="PreliminaryChar111">
    <w:name w:val="Preliminary Char111"/>
    <w:basedOn w:val="DefaultParagraphFont"/>
    <w:rsid w:val="0078491B"/>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78491B"/>
    <w:rPr>
      <w:rFonts w:ascii="Tahoma" w:hAnsi="Tahoma" w:cs="Tahoma"/>
      <w:sz w:val="16"/>
      <w:szCs w:val="16"/>
    </w:rPr>
  </w:style>
  <w:style w:type="paragraph" w:customStyle="1" w:styleId="Appendix1120">
    <w:name w:val="Appendix112"/>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78491B"/>
  </w:style>
  <w:style w:type="character" w:customStyle="1" w:styleId="CommentSubjectChar212">
    <w:name w:val="Comment Subject Char212"/>
    <w:basedOn w:val="CommentTextChar"/>
    <w:uiPriority w:val="99"/>
    <w:semiHidden/>
    <w:rsid w:val="0078491B"/>
    <w:rPr>
      <w:rFonts w:eastAsiaTheme="minorEastAsia"/>
      <w:b/>
    </w:rPr>
  </w:style>
  <w:style w:type="paragraph" w:customStyle="1" w:styleId="copyright112">
    <w:name w:val="copyright112"/>
    <w:basedOn w:val="Body"/>
    <w:rsid w:val="0078491B"/>
    <w:pPr>
      <w:tabs>
        <w:tab w:val="left" w:pos="9360"/>
      </w:tabs>
    </w:pPr>
    <w:rPr>
      <w:sz w:val="14"/>
      <w:szCs w:val="14"/>
    </w:rPr>
  </w:style>
  <w:style w:type="paragraph" w:customStyle="1" w:styleId="FunctionCall112">
    <w:name w:val="Function Call112"/>
    <w:next w:val="Body"/>
    <w:rsid w:val="0078491B"/>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78491B"/>
    <w:pPr>
      <w:numPr>
        <w:ilvl w:val="0"/>
        <w:numId w:val="0"/>
      </w:numPr>
      <w:tabs>
        <w:tab w:val="num" w:pos="720"/>
        <w:tab w:val="num" w:pos="1440"/>
      </w:tabs>
      <w:ind w:left="720" w:hanging="720"/>
    </w:pPr>
  </w:style>
  <w:style w:type="paragraph" w:customStyle="1" w:styleId="Appendix2112">
    <w:name w:val="Appendix 2112"/>
    <w:basedOn w:val="Appendix1"/>
    <w:next w:val="Body"/>
    <w:rsid w:val="0078491B"/>
    <w:pPr>
      <w:numPr>
        <w:numId w:val="0"/>
      </w:numPr>
      <w:tabs>
        <w:tab w:val="num" w:pos="918"/>
        <w:tab w:val="num" w:pos="1440"/>
      </w:tabs>
      <w:ind w:left="864" w:hanging="864"/>
    </w:pPr>
  </w:style>
  <w:style w:type="table" w:customStyle="1" w:styleId="HifnParameter112">
    <w:name w:val="Hifn Parameter112"/>
    <w:basedOn w:val="TableNormal"/>
    <w:rsid w:val="0078491B"/>
    <w:rPr>
      <w:sz w:val="18"/>
    </w:rPr>
    <w:tblPr/>
  </w:style>
  <w:style w:type="paragraph" w:customStyle="1" w:styleId="CellHeadingBlue112">
    <w:name w:val="Cell Heading Blue112"/>
    <w:basedOn w:val="CellHeading"/>
    <w:next w:val="Body"/>
    <w:rsid w:val="0078491B"/>
    <w:pPr>
      <w:tabs>
        <w:tab w:val="clear" w:pos="720"/>
      </w:tabs>
    </w:pPr>
    <w:rPr>
      <w:color w:val="2F4D87"/>
      <w:sz w:val="18"/>
    </w:rPr>
  </w:style>
  <w:style w:type="paragraph" w:customStyle="1" w:styleId="ListNumber2112">
    <w:name w:val="ListNumber2112"/>
    <w:basedOn w:val="Body"/>
    <w:rsid w:val="0078491B"/>
    <w:pPr>
      <w:ind w:left="1440" w:hanging="360"/>
    </w:pPr>
  </w:style>
  <w:style w:type="paragraph" w:customStyle="1" w:styleId="Command512">
    <w:name w:val="Command5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78491B"/>
    <w:rPr>
      <w:rFonts w:ascii="Courier New" w:hAnsi="Courier New" w:cs="Courier New"/>
      <w:color w:val="auto"/>
      <w:kern w:val="0"/>
    </w:rPr>
  </w:style>
  <w:style w:type="character" w:customStyle="1" w:styleId="MessageCommand111">
    <w:name w:val="Message Command111"/>
    <w:basedOn w:val="DefaultParagraphFont"/>
    <w:uiPriority w:val="1"/>
    <w:qFormat/>
    <w:rsid w:val="0078491B"/>
    <w:rPr>
      <w:rFonts w:ascii="Courier New" w:hAnsi="Courier New" w:cs="Courier New"/>
    </w:rPr>
  </w:style>
  <w:style w:type="character" w:customStyle="1" w:styleId="apple-style-span111">
    <w:name w:val="apple-style-span111"/>
    <w:basedOn w:val="DefaultParagraphFont"/>
    <w:rsid w:val="0078491B"/>
  </w:style>
  <w:style w:type="character" w:customStyle="1" w:styleId="apple-converted-space111">
    <w:name w:val="apple-converted-space111"/>
    <w:basedOn w:val="DefaultParagraphFont"/>
    <w:rsid w:val="0078491B"/>
  </w:style>
  <w:style w:type="character" w:customStyle="1" w:styleId="SubtitleChar212">
    <w:name w:val="Subtitle Char212"/>
    <w:basedOn w:val="DefaultParagraphFont"/>
    <w:uiPriority w:val="11"/>
    <w:rsid w:val="0078491B"/>
    <w:rPr>
      <w:color w:val="5A5A5A" w:themeColor="text1" w:themeTint="A5"/>
      <w:spacing w:val="10"/>
    </w:rPr>
  </w:style>
  <w:style w:type="character" w:customStyle="1" w:styleId="QuoteChar212">
    <w:name w:val="Quote Char212"/>
    <w:basedOn w:val="DefaultParagraphFont"/>
    <w:uiPriority w:val="29"/>
    <w:rsid w:val="0078491B"/>
    <w:rPr>
      <w:i/>
      <w:iCs/>
      <w:color w:val="000000" w:themeColor="text1"/>
    </w:rPr>
  </w:style>
  <w:style w:type="character" w:customStyle="1" w:styleId="IntenseQuoteChar212">
    <w:name w:val="Intense Quote Char212"/>
    <w:basedOn w:val="DefaultParagraphFont"/>
    <w:uiPriority w:val="30"/>
    <w:rsid w:val="0078491B"/>
    <w:rPr>
      <w:color w:val="000000" w:themeColor="text1"/>
      <w:shd w:val="clear" w:color="auto" w:fill="F2F2F2" w:themeFill="background1" w:themeFillShade="F2"/>
    </w:rPr>
  </w:style>
  <w:style w:type="character" w:customStyle="1" w:styleId="highlight111">
    <w:name w:val="highlight111"/>
    <w:basedOn w:val="DefaultParagraphFont"/>
    <w:rsid w:val="0078491B"/>
  </w:style>
  <w:style w:type="paragraph" w:customStyle="1" w:styleId="Default112">
    <w:name w:val="Default112"/>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78491B"/>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78491B"/>
    <w:pPr>
      <w:spacing w:before="360"/>
    </w:pPr>
    <w:rPr>
      <w:i/>
      <w:sz w:val="36"/>
    </w:rPr>
  </w:style>
  <w:style w:type="paragraph" w:customStyle="1" w:styleId="Heading2nonumber112">
    <w:name w:val="Heading 2 no number112"/>
    <w:basedOn w:val="Heading2"/>
    <w:next w:val="Body"/>
    <w:rsid w:val="0078491B"/>
    <w:pPr>
      <w:numPr>
        <w:ilvl w:val="0"/>
        <w:numId w:val="0"/>
      </w:numPr>
      <w:suppressLineNumbers/>
      <w:outlineLvl w:val="9"/>
    </w:pPr>
  </w:style>
  <w:style w:type="paragraph" w:customStyle="1" w:styleId="DocumentRevision112">
    <w:name w:val="Document Revision112"/>
    <w:basedOn w:val="Body"/>
    <w:qFormat/>
    <w:rsid w:val="0078491B"/>
    <w:pPr>
      <w:tabs>
        <w:tab w:val="clear" w:pos="2700"/>
        <w:tab w:val="left" w:pos="1440"/>
        <w:tab w:val="left" w:pos="2160"/>
      </w:tabs>
    </w:pPr>
    <w:rPr>
      <w:b/>
      <w:sz w:val="24"/>
    </w:rPr>
  </w:style>
  <w:style w:type="table" w:customStyle="1" w:styleId="ListTable3-Accent11112">
    <w:name w:val="List Table 3 - Accent 11112"/>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78491B"/>
    <w:rPr>
      <w:rFonts w:ascii="Arial" w:hAnsi="Arial" w:cs="Courier New"/>
      <w:b/>
      <w:sz w:val="20"/>
    </w:rPr>
  </w:style>
  <w:style w:type="paragraph" w:customStyle="1" w:styleId="ImportantNote612">
    <w:name w:val="Important Note6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78491B"/>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78491B"/>
    <w:pPr>
      <w:spacing w:after="200"/>
    </w:pPr>
    <w:rPr>
      <w:lang w:eastAsia="ja-JP"/>
    </w:rPr>
  </w:style>
  <w:style w:type="table" w:customStyle="1" w:styleId="LightList-Accent11112">
    <w:name w:val="Light List - Accent 11112"/>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78491B"/>
    <w:rPr>
      <w:rFonts w:ascii="Palatino Linotype" w:eastAsia="Palatino Linotype" w:hAnsi="Palatino Linotype"/>
      <w:sz w:val="20"/>
      <w:szCs w:val="20"/>
    </w:rPr>
  </w:style>
  <w:style w:type="paragraph" w:customStyle="1" w:styleId="TableParagraph112">
    <w:name w:val="Table Paragraph112"/>
    <w:basedOn w:val="Normal"/>
    <w:uiPriority w:val="1"/>
    <w:qFormat/>
    <w:rsid w:val="0078491B"/>
    <w:pPr>
      <w:widowControl w:val="0"/>
      <w:spacing w:after="0" w:line="240" w:lineRule="auto"/>
    </w:pPr>
    <w:rPr>
      <w:rFonts w:eastAsiaTheme="minorHAnsi"/>
    </w:rPr>
  </w:style>
  <w:style w:type="character" w:customStyle="1" w:styleId="MessageandCommand112">
    <w:name w:val="Message and Command112"/>
    <w:basedOn w:val="MessagesandCommands"/>
    <w:qFormat/>
    <w:rsid w:val="0078491B"/>
    <w:rPr>
      <w:rFonts w:ascii="Courier New" w:hAnsi="Courier New" w:cs="Courier New"/>
      <w:b w:val="0"/>
      <w:sz w:val="22"/>
    </w:rPr>
  </w:style>
  <w:style w:type="character" w:customStyle="1" w:styleId="BodyText2Char211">
    <w:name w:val="Body Text 2 Char211"/>
    <w:basedOn w:val="DefaultParagraphFont"/>
    <w:semiHidden/>
    <w:rsid w:val="0078491B"/>
  </w:style>
  <w:style w:type="character" w:customStyle="1" w:styleId="BodyText3Char211">
    <w:name w:val="Body Text 3 Char211"/>
    <w:basedOn w:val="DefaultParagraphFont"/>
    <w:semiHidden/>
    <w:rsid w:val="0078491B"/>
    <w:rPr>
      <w:sz w:val="16"/>
      <w:szCs w:val="16"/>
    </w:rPr>
  </w:style>
  <w:style w:type="character" w:customStyle="1" w:styleId="BodyTextIndentChar211">
    <w:name w:val="Body Text Indent Char211"/>
    <w:basedOn w:val="DefaultParagraphFont"/>
    <w:semiHidden/>
    <w:rsid w:val="0078491B"/>
  </w:style>
  <w:style w:type="character" w:customStyle="1" w:styleId="BodyTextFirstIndent2Char212">
    <w:name w:val="Body Text First Indent 2 Char212"/>
    <w:basedOn w:val="BodyTextIndentChar"/>
    <w:semiHidden/>
    <w:rsid w:val="0078491B"/>
  </w:style>
  <w:style w:type="character" w:customStyle="1" w:styleId="BodyTextIndent2Char211">
    <w:name w:val="Body Text Indent 2 Char211"/>
    <w:basedOn w:val="DefaultParagraphFont"/>
    <w:semiHidden/>
    <w:rsid w:val="0078491B"/>
  </w:style>
  <w:style w:type="character" w:customStyle="1" w:styleId="BodyTextIndent3Char211">
    <w:name w:val="Body Text Indent 3 Char211"/>
    <w:basedOn w:val="DefaultParagraphFont"/>
    <w:semiHidden/>
    <w:rsid w:val="0078491B"/>
    <w:rPr>
      <w:sz w:val="16"/>
      <w:szCs w:val="16"/>
    </w:rPr>
  </w:style>
  <w:style w:type="character" w:customStyle="1" w:styleId="E-mailSignatureChar211">
    <w:name w:val="E-mail Signature Char211"/>
    <w:basedOn w:val="DefaultParagraphFont"/>
    <w:semiHidden/>
    <w:rsid w:val="0078491B"/>
  </w:style>
  <w:style w:type="character" w:customStyle="1" w:styleId="HTMLAddressChar211">
    <w:name w:val="HTML Address Char211"/>
    <w:basedOn w:val="DefaultParagraphFont"/>
    <w:semiHidden/>
    <w:rsid w:val="0078491B"/>
    <w:rPr>
      <w:i/>
      <w:iCs/>
    </w:rPr>
  </w:style>
  <w:style w:type="character" w:customStyle="1" w:styleId="MessageHeaderChar211">
    <w:name w:val="Message Header Char211"/>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78491B"/>
    <w:rPr>
      <w:rFonts w:ascii="Consolas" w:hAnsi="Consolas" w:cs="Consolas"/>
      <w:sz w:val="21"/>
      <w:szCs w:val="21"/>
    </w:rPr>
  </w:style>
  <w:style w:type="character" w:customStyle="1" w:styleId="SignatureChar211">
    <w:name w:val="Signature Char211"/>
    <w:basedOn w:val="DefaultParagraphFont"/>
    <w:semiHidden/>
    <w:rsid w:val="0078491B"/>
  </w:style>
  <w:style w:type="paragraph" w:customStyle="1" w:styleId="BackPageCenter112">
    <w:name w:val="Back Page Center112"/>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78491B"/>
    <w:pPr>
      <w:jc w:val="center"/>
    </w:pPr>
  </w:style>
  <w:style w:type="character" w:customStyle="1" w:styleId="HeaderChar911">
    <w:name w:val="Header Char911"/>
    <w:basedOn w:val="DefaultParagraphFont"/>
    <w:uiPriority w:val="99"/>
    <w:rsid w:val="0078491B"/>
    <w:rPr>
      <w:rFonts w:ascii="Arial" w:hAnsi="Arial"/>
      <w:b/>
      <w:bCs/>
      <w:noProof/>
      <w:color w:val="000000"/>
      <w:lang w:val="en-US" w:eastAsia="en-US" w:bidi="ar-SA"/>
    </w:rPr>
  </w:style>
  <w:style w:type="paragraph" w:customStyle="1" w:styleId="Exar912">
    <w:name w:val="Exar912"/>
    <w:basedOn w:val="Footer"/>
    <w:rsid w:val="0078491B"/>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78491B"/>
    <w:pPr>
      <w:jc w:val="center"/>
    </w:pPr>
  </w:style>
  <w:style w:type="character" w:customStyle="1" w:styleId="HeaderChar152">
    <w:name w:val="Header Char152"/>
    <w:basedOn w:val="DefaultParagraphFont"/>
    <w:uiPriority w:val="99"/>
    <w:rsid w:val="0078491B"/>
    <w:rPr>
      <w:rFonts w:ascii="Arial" w:hAnsi="Arial"/>
      <w:b/>
      <w:bCs/>
      <w:noProof/>
      <w:color w:val="000000"/>
      <w:lang w:val="en-US" w:eastAsia="en-US" w:bidi="ar-SA"/>
    </w:rPr>
  </w:style>
  <w:style w:type="paragraph" w:customStyle="1" w:styleId="Exar152">
    <w:name w:val="Exar152"/>
    <w:basedOn w:val="Footer"/>
    <w:rsid w:val="0078491B"/>
    <w:pPr>
      <w:tabs>
        <w:tab w:val="clear" w:pos="9360"/>
        <w:tab w:val="left" w:pos="720"/>
        <w:tab w:val="right" w:pos="8640"/>
      </w:tabs>
    </w:pPr>
    <w:rPr>
      <w:b/>
      <w:color w:val="2F4D87"/>
    </w:rPr>
  </w:style>
  <w:style w:type="paragraph" w:customStyle="1" w:styleId="Command92">
    <w:name w:val="Command9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78491B"/>
    <w:pPr>
      <w:tabs>
        <w:tab w:val="left" w:pos="2700"/>
      </w:tabs>
      <w:jc w:val="both"/>
    </w:pPr>
    <w:rPr>
      <w:szCs w:val="24"/>
    </w:rPr>
  </w:style>
  <w:style w:type="paragraph" w:customStyle="1" w:styleId="FooterCentered162">
    <w:name w:val="FooterCentered162"/>
    <w:basedOn w:val="Footer"/>
    <w:rsid w:val="0078491B"/>
    <w:pPr>
      <w:jc w:val="center"/>
    </w:pPr>
  </w:style>
  <w:style w:type="character" w:customStyle="1" w:styleId="HeaderChar161">
    <w:name w:val="Header Char161"/>
    <w:basedOn w:val="DefaultParagraphFont"/>
    <w:uiPriority w:val="99"/>
    <w:rsid w:val="0078491B"/>
    <w:rPr>
      <w:rFonts w:ascii="Arial" w:hAnsi="Arial"/>
      <w:b/>
      <w:bCs/>
      <w:noProof/>
      <w:color w:val="000000"/>
      <w:lang w:val="en-US" w:eastAsia="en-US" w:bidi="ar-SA"/>
    </w:rPr>
  </w:style>
  <w:style w:type="paragraph" w:customStyle="1" w:styleId="Exar162">
    <w:name w:val="Exar162"/>
    <w:basedOn w:val="Footer"/>
    <w:rsid w:val="0078491B"/>
    <w:pPr>
      <w:tabs>
        <w:tab w:val="clear" w:pos="9360"/>
        <w:tab w:val="left" w:pos="720"/>
        <w:tab w:val="right" w:pos="8640"/>
      </w:tabs>
    </w:pPr>
    <w:rPr>
      <w:b/>
      <w:color w:val="2F4D87"/>
    </w:rPr>
  </w:style>
  <w:style w:type="paragraph" w:customStyle="1" w:styleId="ImportantNote102">
    <w:name w:val="Important Note10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145">
    <w:name w:val="Body145"/>
    <w:qFormat/>
    <w:rsid w:val="0078491B"/>
    <w:pPr>
      <w:tabs>
        <w:tab w:val="left" w:pos="2700"/>
      </w:tabs>
      <w:jc w:val="both"/>
    </w:pPr>
    <w:rPr>
      <w:szCs w:val="24"/>
    </w:rPr>
  </w:style>
  <w:style w:type="paragraph" w:customStyle="1" w:styleId="Bullet185">
    <w:name w:val="Bullet185"/>
    <w:rsid w:val="0078491B"/>
    <w:pPr>
      <w:tabs>
        <w:tab w:val="left" w:pos="900"/>
      </w:tabs>
      <w:spacing w:before="120" w:line="280" w:lineRule="atLeast"/>
      <w:ind w:left="720" w:hanging="360"/>
    </w:pPr>
  </w:style>
  <w:style w:type="paragraph" w:customStyle="1" w:styleId="FooterCentered172">
    <w:name w:val="FooterCentered172"/>
    <w:basedOn w:val="Footer"/>
    <w:rsid w:val="0078491B"/>
    <w:pPr>
      <w:jc w:val="center"/>
    </w:pPr>
  </w:style>
  <w:style w:type="character" w:customStyle="1" w:styleId="HeaderChar171">
    <w:name w:val="Header Char171"/>
    <w:basedOn w:val="DefaultParagraphFont"/>
    <w:uiPriority w:val="99"/>
    <w:rsid w:val="0078491B"/>
    <w:rPr>
      <w:rFonts w:ascii="Arial" w:hAnsi="Arial"/>
      <w:b/>
      <w:bCs/>
      <w:noProof/>
      <w:color w:val="000000"/>
      <w:lang w:val="en-US" w:eastAsia="en-US" w:bidi="ar-SA"/>
    </w:rPr>
  </w:style>
  <w:style w:type="paragraph" w:customStyle="1" w:styleId="Exar172">
    <w:name w:val="Exar172"/>
    <w:basedOn w:val="Footer"/>
    <w:rsid w:val="0078491B"/>
    <w:pPr>
      <w:tabs>
        <w:tab w:val="clear" w:pos="9360"/>
        <w:tab w:val="left" w:pos="720"/>
        <w:tab w:val="right" w:pos="8640"/>
      </w:tabs>
    </w:pPr>
    <w:rPr>
      <w:b/>
      <w:color w:val="2F4D87"/>
    </w:rPr>
  </w:style>
  <w:style w:type="paragraph" w:customStyle="1" w:styleId="Command105">
    <w:name w:val="Command105"/>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78491B"/>
    <w:rPr>
      <w:rFonts w:ascii="Arial" w:hAnsi="Arial"/>
      <w:color w:val="000000"/>
      <w:sz w:val="16"/>
      <w:szCs w:val="16"/>
      <w:lang w:val="en-US" w:eastAsia="en-US" w:bidi="ar-SA"/>
    </w:rPr>
  </w:style>
  <w:style w:type="character" w:customStyle="1" w:styleId="TitleChar1111">
    <w:name w:val="Title Char111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78491B"/>
    <w:pPr>
      <w:jc w:val="center"/>
    </w:pPr>
  </w:style>
  <w:style w:type="character" w:customStyle="1" w:styleId="HeaderChar1111">
    <w:name w:val="Header Char1111"/>
    <w:basedOn w:val="DefaultParagraphFont"/>
    <w:uiPriority w:val="99"/>
    <w:rsid w:val="0078491B"/>
    <w:rPr>
      <w:rFonts w:ascii="Arial" w:hAnsi="Arial"/>
      <w:b/>
      <w:bCs/>
      <w:noProof/>
      <w:color w:val="000000"/>
      <w:lang w:val="en-US" w:eastAsia="en-US" w:bidi="ar-SA"/>
    </w:rPr>
  </w:style>
  <w:style w:type="paragraph" w:customStyle="1" w:styleId="Exar1112">
    <w:name w:val="Exar1112"/>
    <w:basedOn w:val="Footer"/>
    <w:rsid w:val="0078491B"/>
    <w:pPr>
      <w:tabs>
        <w:tab w:val="clear" w:pos="9360"/>
        <w:tab w:val="left" w:pos="720"/>
        <w:tab w:val="right" w:pos="8640"/>
      </w:tabs>
    </w:pPr>
    <w:rPr>
      <w:b/>
      <w:color w:val="2F4D87"/>
    </w:rPr>
  </w:style>
  <w:style w:type="character" w:customStyle="1" w:styleId="NoteHeadingChar112">
    <w:name w:val="Note Heading Char112"/>
    <w:basedOn w:val="DefaultParagraphFont"/>
    <w:rsid w:val="0078491B"/>
    <w:rPr>
      <w:b/>
    </w:rPr>
  </w:style>
  <w:style w:type="character" w:customStyle="1" w:styleId="BalloonTextChar1111">
    <w:name w:val="Balloon Text Char1111"/>
    <w:basedOn w:val="DefaultParagraphFont"/>
    <w:uiPriority w:val="99"/>
    <w:semiHidden/>
    <w:rsid w:val="0078491B"/>
    <w:rPr>
      <w:rFonts w:ascii="Tahoma" w:hAnsi="Tahoma" w:cs="Tahoma"/>
      <w:sz w:val="16"/>
      <w:szCs w:val="16"/>
    </w:rPr>
  </w:style>
  <w:style w:type="character" w:customStyle="1" w:styleId="ClosingChar112">
    <w:name w:val="Closing Char112"/>
    <w:basedOn w:val="DefaultParagraphFont"/>
    <w:rsid w:val="0078491B"/>
  </w:style>
  <w:style w:type="character" w:customStyle="1" w:styleId="CommentTextChar1111">
    <w:name w:val="Comment Text Char1111"/>
    <w:basedOn w:val="DefaultParagraphFont"/>
    <w:uiPriority w:val="99"/>
    <w:semiHidden/>
    <w:rsid w:val="0078491B"/>
  </w:style>
  <w:style w:type="character" w:customStyle="1" w:styleId="CommentSubjectChar1112">
    <w:name w:val="Comment Subject Char1112"/>
    <w:basedOn w:val="CommentTextChar"/>
    <w:uiPriority w:val="99"/>
    <w:semiHidden/>
    <w:rsid w:val="0078491B"/>
    <w:rPr>
      <w:rFonts w:eastAsiaTheme="minorEastAsia"/>
      <w:b/>
    </w:rPr>
  </w:style>
  <w:style w:type="character" w:customStyle="1" w:styleId="DateChar112">
    <w:name w:val="Date Char112"/>
    <w:basedOn w:val="DefaultParagraphFont"/>
    <w:rsid w:val="0078491B"/>
  </w:style>
  <w:style w:type="character" w:customStyle="1" w:styleId="DocumentMapChar112">
    <w:name w:val="Document Map Char112"/>
    <w:basedOn w:val="DefaultParagraphFont"/>
    <w:semiHidden/>
    <w:rsid w:val="0078491B"/>
    <w:rPr>
      <w:rFonts w:ascii="Tahoma" w:hAnsi="Tahoma" w:cs="Tahoma"/>
      <w:shd w:val="clear" w:color="auto" w:fill="000080"/>
    </w:rPr>
  </w:style>
  <w:style w:type="character" w:customStyle="1" w:styleId="EndnoteTextChar112">
    <w:name w:val="Endnote Text Char112"/>
    <w:basedOn w:val="DefaultParagraphFont"/>
    <w:semiHidden/>
    <w:rsid w:val="0078491B"/>
  </w:style>
  <w:style w:type="character" w:customStyle="1" w:styleId="FootnoteTextChar112">
    <w:name w:val="Footnote Text Char112"/>
    <w:basedOn w:val="DefaultParagraphFont"/>
    <w:semiHidden/>
    <w:rsid w:val="0078491B"/>
  </w:style>
  <w:style w:type="character" w:customStyle="1" w:styleId="MacroTextChar112">
    <w:name w:val="Macro Text Char112"/>
    <w:basedOn w:val="DefaultParagraphFont"/>
    <w:semiHidden/>
    <w:rsid w:val="0078491B"/>
    <w:rPr>
      <w:rFonts w:ascii="Courier New" w:hAnsi="Courier New" w:cs="Courier New"/>
      <w:color w:val="000000"/>
    </w:rPr>
  </w:style>
  <w:style w:type="character" w:customStyle="1" w:styleId="HTMLPreformattedChar1111">
    <w:name w:val="HTML Preformatted Char1111"/>
    <w:basedOn w:val="DefaultParagraphFont"/>
    <w:uiPriority w:val="99"/>
    <w:rsid w:val="0078491B"/>
    <w:rPr>
      <w:rFonts w:ascii="Courier New" w:hAnsi="Courier New" w:cs="Courier New"/>
      <w:color w:val="auto"/>
      <w:kern w:val="0"/>
    </w:rPr>
  </w:style>
  <w:style w:type="character" w:customStyle="1" w:styleId="SubtitleChar1111">
    <w:name w:val="Subtitle Char1111"/>
    <w:basedOn w:val="DefaultParagraphFont"/>
    <w:uiPriority w:val="11"/>
    <w:rsid w:val="0078491B"/>
    <w:rPr>
      <w:color w:val="5A5A5A" w:themeColor="text1" w:themeTint="A5"/>
      <w:spacing w:val="10"/>
    </w:rPr>
  </w:style>
  <w:style w:type="character" w:customStyle="1" w:styleId="QuoteChar1111">
    <w:name w:val="Quote Char1111"/>
    <w:basedOn w:val="DefaultParagraphFont"/>
    <w:uiPriority w:val="29"/>
    <w:rsid w:val="0078491B"/>
    <w:rPr>
      <w:i/>
      <w:iCs/>
      <w:color w:val="000000" w:themeColor="text1"/>
    </w:rPr>
  </w:style>
  <w:style w:type="character" w:customStyle="1" w:styleId="IntenseQuoteChar1111">
    <w:name w:val="Intense Quote Char1111"/>
    <w:basedOn w:val="DefaultParagraphFont"/>
    <w:uiPriority w:val="30"/>
    <w:rsid w:val="0078491B"/>
    <w:rPr>
      <w:color w:val="000000" w:themeColor="text1"/>
      <w:shd w:val="clear" w:color="auto" w:fill="F2F2F2" w:themeFill="background1" w:themeFillShade="F2"/>
    </w:rPr>
  </w:style>
  <w:style w:type="character" w:customStyle="1" w:styleId="BodyTextChar1111">
    <w:name w:val="Body Text Char1111"/>
    <w:basedOn w:val="DefaultParagraphFont"/>
    <w:rsid w:val="0078491B"/>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78491B"/>
    <w:rPr>
      <w:rFonts w:eastAsiaTheme="minorEastAsia"/>
    </w:rPr>
  </w:style>
  <w:style w:type="character" w:customStyle="1" w:styleId="BodyText3Char1111">
    <w:name w:val="Body Text 3 Char1111"/>
    <w:basedOn w:val="DefaultParagraphFont"/>
    <w:uiPriority w:val="99"/>
    <w:semiHidden/>
    <w:rsid w:val="0078491B"/>
    <w:rPr>
      <w:rFonts w:eastAsiaTheme="minorEastAsia"/>
      <w:sz w:val="16"/>
      <w:szCs w:val="16"/>
    </w:rPr>
  </w:style>
  <w:style w:type="character" w:customStyle="1" w:styleId="BodyTextIndentChar1111">
    <w:name w:val="Body Text Indent Char1111"/>
    <w:basedOn w:val="DefaultParagraphFont"/>
    <w:uiPriority w:val="99"/>
    <w:semiHidden/>
    <w:rsid w:val="0078491B"/>
    <w:rPr>
      <w:rFonts w:eastAsiaTheme="minorEastAsia"/>
    </w:rPr>
  </w:style>
  <w:style w:type="character" w:customStyle="1" w:styleId="BodyTextFirstIndent2Char1112">
    <w:name w:val="Body Text First Indent 2 Char1112"/>
    <w:basedOn w:val="BodyTextIndentChar1"/>
    <w:uiPriority w:val="99"/>
    <w:semiHidden/>
    <w:rsid w:val="0078491B"/>
    <w:rPr>
      <w:rFonts w:eastAsiaTheme="minorEastAsia"/>
    </w:rPr>
  </w:style>
  <w:style w:type="character" w:customStyle="1" w:styleId="BodyTextIndent2Char1111">
    <w:name w:val="Body Text Indent 2 Char1111"/>
    <w:basedOn w:val="DefaultParagraphFont"/>
    <w:uiPriority w:val="99"/>
    <w:semiHidden/>
    <w:rsid w:val="0078491B"/>
    <w:rPr>
      <w:rFonts w:eastAsiaTheme="minorEastAsia"/>
    </w:rPr>
  </w:style>
  <w:style w:type="character" w:customStyle="1" w:styleId="BodyTextIndent3Char1111">
    <w:name w:val="Body Text Indent 3 Char1111"/>
    <w:basedOn w:val="DefaultParagraphFont"/>
    <w:uiPriority w:val="99"/>
    <w:semiHidden/>
    <w:rsid w:val="0078491B"/>
    <w:rPr>
      <w:rFonts w:eastAsiaTheme="minorEastAsia"/>
      <w:sz w:val="16"/>
      <w:szCs w:val="16"/>
    </w:rPr>
  </w:style>
  <w:style w:type="character" w:customStyle="1" w:styleId="E-mailSignatureChar1111">
    <w:name w:val="E-mail Signature Char1111"/>
    <w:basedOn w:val="DefaultParagraphFont"/>
    <w:uiPriority w:val="99"/>
    <w:semiHidden/>
    <w:rsid w:val="0078491B"/>
    <w:rPr>
      <w:rFonts w:eastAsiaTheme="minorEastAsia"/>
    </w:rPr>
  </w:style>
  <w:style w:type="character" w:customStyle="1" w:styleId="HTMLAddressChar1111">
    <w:name w:val="HTML Address Char1111"/>
    <w:basedOn w:val="DefaultParagraphFont"/>
    <w:uiPriority w:val="99"/>
    <w:semiHidden/>
    <w:rsid w:val="0078491B"/>
    <w:rPr>
      <w:rFonts w:eastAsiaTheme="minorEastAsia"/>
      <w:i/>
      <w:iCs/>
    </w:rPr>
  </w:style>
  <w:style w:type="character" w:customStyle="1" w:styleId="MessageHeaderChar1111">
    <w:name w:val="Message Header Char1111"/>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78491B"/>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78491B"/>
    <w:rPr>
      <w:rFonts w:eastAsiaTheme="minorEastAsia"/>
    </w:rPr>
  </w:style>
  <w:style w:type="character" w:customStyle="1" w:styleId="Heading1Char2111">
    <w:name w:val="Heading 1 Char2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78491B"/>
    <w:pPr>
      <w:jc w:val="center"/>
    </w:pPr>
  </w:style>
  <w:style w:type="character" w:customStyle="1" w:styleId="HeaderChar2111">
    <w:name w:val="Header Char2111"/>
    <w:basedOn w:val="DefaultParagraphFont"/>
    <w:uiPriority w:val="99"/>
    <w:rsid w:val="0078491B"/>
    <w:rPr>
      <w:rFonts w:ascii="Arial" w:hAnsi="Arial"/>
      <w:b/>
      <w:bCs/>
      <w:noProof/>
      <w:color w:val="000000"/>
      <w:lang w:val="en-US" w:eastAsia="en-US" w:bidi="ar-SA"/>
    </w:rPr>
  </w:style>
  <w:style w:type="paragraph" w:customStyle="1" w:styleId="Exar2112">
    <w:name w:val="Exar2112"/>
    <w:basedOn w:val="Footer"/>
    <w:rsid w:val="0078491B"/>
    <w:pPr>
      <w:tabs>
        <w:tab w:val="clear" w:pos="9360"/>
        <w:tab w:val="left" w:pos="720"/>
        <w:tab w:val="right" w:pos="8640"/>
      </w:tabs>
    </w:pPr>
    <w:rPr>
      <w:b/>
      <w:color w:val="2F4D87"/>
    </w:rPr>
  </w:style>
  <w:style w:type="paragraph" w:customStyle="1" w:styleId="ImportantNote1112">
    <w:name w:val="Important Note11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78491B"/>
    <w:pPr>
      <w:tabs>
        <w:tab w:val="left" w:pos="2700"/>
      </w:tabs>
      <w:jc w:val="both"/>
    </w:pPr>
    <w:rPr>
      <w:szCs w:val="24"/>
    </w:rPr>
  </w:style>
  <w:style w:type="paragraph" w:customStyle="1" w:styleId="FooterCentered3112">
    <w:name w:val="FooterCentered3112"/>
    <w:basedOn w:val="Footer"/>
    <w:rsid w:val="0078491B"/>
    <w:pPr>
      <w:jc w:val="center"/>
    </w:pPr>
  </w:style>
  <w:style w:type="character" w:customStyle="1" w:styleId="HeaderChar3111">
    <w:name w:val="Header Char3111"/>
    <w:basedOn w:val="DefaultParagraphFont"/>
    <w:uiPriority w:val="99"/>
    <w:rsid w:val="0078491B"/>
    <w:rPr>
      <w:rFonts w:ascii="Arial" w:hAnsi="Arial"/>
      <w:b/>
      <w:bCs/>
      <w:noProof/>
      <w:color w:val="000000"/>
      <w:lang w:val="en-US" w:eastAsia="en-US" w:bidi="ar-SA"/>
    </w:rPr>
  </w:style>
  <w:style w:type="paragraph" w:customStyle="1" w:styleId="Exar3112">
    <w:name w:val="Exar3112"/>
    <w:basedOn w:val="Footer"/>
    <w:rsid w:val="0078491B"/>
    <w:pPr>
      <w:tabs>
        <w:tab w:val="clear" w:pos="9360"/>
        <w:tab w:val="left" w:pos="720"/>
        <w:tab w:val="right" w:pos="8640"/>
      </w:tabs>
    </w:pPr>
    <w:rPr>
      <w:b/>
      <w:color w:val="2F4D87"/>
    </w:rPr>
  </w:style>
  <w:style w:type="paragraph" w:customStyle="1" w:styleId="ImportantNote2112">
    <w:name w:val="Important Note21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2112">
    <w:name w:val="Body2112"/>
    <w:qFormat/>
    <w:rsid w:val="0078491B"/>
    <w:pPr>
      <w:tabs>
        <w:tab w:val="left" w:pos="2700"/>
      </w:tabs>
      <w:jc w:val="both"/>
    </w:pPr>
    <w:rPr>
      <w:szCs w:val="24"/>
    </w:rPr>
  </w:style>
  <w:style w:type="paragraph" w:customStyle="1" w:styleId="FooterCentered4112">
    <w:name w:val="FooterCentered4112"/>
    <w:basedOn w:val="Footer"/>
    <w:rsid w:val="0078491B"/>
    <w:pPr>
      <w:jc w:val="center"/>
    </w:pPr>
  </w:style>
  <w:style w:type="character" w:customStyle="1" w:styleId="HeaderChar4111">
    <w:name w:val="Header Char4111"/>
    <w:basedOn w:val="DefaultParagraphFont"/>
    <w:uiPriority w:val="99"/>
    <w:rsid w:val="0078491B"/>
    <w:rPr>
      <w:rFonts w:ascii="Arial" w:hAnsi="Arial"/>
      <w:b/>
      <w:bCs/>
      <w:noProof/>
      <w:color w:val="000000"/>
      <w:lang w:val="en-US" w:eastAsia="en-US" w:bidi="ar-SA"/>
    </w:rPr>
  </w:style>
  <w:style w:type="paragraph" w:customStyle="1" w:styleId="Exar4112">
    <w:name w:val="Exar4112"/>
    <w:basedOn w:val="Footer"/>
    <w:rsid w:val="0078491B"/>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78491B"/>
    <w:rPr>
      <w:rFonts w:ascii="Arial" w:hAnsi="Arial" w:cs="Courier New"/>
      <w:b/>
      <w:sz w:val="20"/>
    </w:rPr>
  </w:style>
  <w:style w:type="paragraph" w:customStyle="1" w:styleId="Anchor1112">
    <w:name w:val="Anchor1112"/>
    <w:rsid w:val="0078491B"/>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1112">
    <w:name w:val="Bullet11112"/>
    <w:rsid w:val="0078491B"/>
    <w:pPr>
      <w:tabs>
        <w:tab w:val="left" w:pos="900"/>
      </w:tabs>
      <w:spacing w:before="120" w:line="280" w:lineRule="atLeast"/>
      <w:ind w:left="720" w:hanging="360"/>
    </w:pPr>
  </w:style>
  <w:style w:type="paragraph" w:customStyle="1" w:styleId="Command2112">
    <w:name w:val="Command21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78491B"/>
    <w:pPr>
      <w:tabs>
        <w:tab w:val="left" w:pos="2700"/>
      </w:tabs>
      <w:jc w:val="both"/>
    </w:pPr>
    <w:rPr>
      <w:szCs w:val="24"/>
    </w:rPr>
  </w:style>
  <w:style w:type="paragraph" w:customStyle="1" w:styleId="ImportantNote3112">
    <w:name w:val="Important Note311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12">
    <w:name w:val="Body4112"/>
    <w:qFormat/>
    <w:rsid w:val="0078491B"/>
    <w:pPr>
      <w:tabs>
        <w:tab w:val="left" w:pos="2700"/>
      </w:tabs>
      <w:jc w:val="both"/>
    </w:pPr>
    <w:rPr>
      <w:szCs w:val="24"/>
    </w:rPr>
  </w:style>
  <w:style w:type="paragraph" w:customStyle="1" w:styleId="FooterCentered5112">
    <w:name w:val="FooterCentered5112"/>
    <w:basedOn w:val="Footer"/>
    <w:rsid w:val="0078491B"/>
    <w:pPr>
      <w:jc w:val="center"/>
    </w:pPr>
  </w:style>
  <w:style w:type="character" w:customStyle="1" w:styleId="HeaderChar5111">
    <w:name w:val="Header Char5111"/>
    <w:basedOn w:val="DefaultParagraphFont"/>
    <w:uiPriority w:val="99"/>
    <w:rsid w:val="0078491B"/>
    <w:rPr>
      <w:rFonts w:ascii="Arial" w:hAnsi="Arial"/>
      <w:b/>
      <w:bCs/>
      <w:noProof/>
      <w:color w:val="000000"/>
      <w:lang w:val="en-US" w:eastAsia="en-US" w:bidi="ar-SA"/>
    </w:rPr>
  </w:style>
  <w:style w:type="paragraph" w:customStyle="1" w:styleId="Exar5112">
    <w:name w:val="Exar5112"/>
    <w:basedOn w:val="Footer"/>
    <w:rsid w:val="0078491B"/>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12">
    <w:name w:val="Body5112"/>
    <w:qFormat/>
    <w:rsid w:val="0078491B"/>
    <w:pPr>
      <w:tabs>
        <w:tab w:val="left" w:pos="2700"/>
      </w:tabs>
      <w:jc w:val="both"/>
    </w:pPr>
    <w:rPr>
      <w:szCs w:val="24"/>
    </w:rPr>
  </w:style>
  <w:style w:type="paragraph" w:customStyle="1" w:styleId="Bullet12112">
    <w:name w:val="Bullet12112"/>
    <w:rsid w:val="0078491B"/>
    <w:pPr>
      <w:tabs>
        <w:tab w:val="left" w:pos="900"/>
      </w:tabs>
      <w:spacing w:before="120" w:line="280" w:lineRule="atLeast"/>
      <w:ind w:left="720" w:hanging="360"/>
    </w:pPr>
  </w:style>
  <w:style w:type="paragraph" w:customStyle="1" w:styleId="FigureCaptionCentered1112">
    <w:name w:val="Figure Caption Centered1112"/>
    <w:basedOn w:val="Normal"/>
    <w:rsid w:val="0078491B"/>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3112">
    <w:name w:val="Bullet13112"/>
    <w:rsid w:val="0078491B"/>
    <w:pPr>
      <w:tabs>
        <w:tab w:val="left" w:pos="900"/>
      </w:tabs>
      <w:spacing w:before="120" w:line="280" w:lineRule="atLeast"/>
      <w:ind w:left="720" w:hanging="360"/>
    </w:pPr>
  </w:style>
  <w:style w:type="paragraph" w:customStyle="1" w:styleId="FooterCentered6112">
    <w:name w:val="FooterCentered6112"/>
    <w:basedOn w:val="Footer"/>
    <w:rsid w:val="0078491B"/>
    <w:pPr>
      <w:jc w:val="center"/>
    </w:pPr>
  </w:style>
  <w:style w:type="character" w:customStyle="1" w:styleId="HeaderChar6111">
    <w:name w:val="Header Char6111"/>
    <w:basedOn w:val="DefaultParagraphFont"/>
    <w:uiPriority w:val="99"/>
    <w:rsid w:val="0078491B"/>
    <w:rPr>
      <w:rFonts w:ascii="Arial" w:hAnsi="Arial"/>
      <w:b/>
      <w:bCs/>
      <w:noProof/>
      <w:color w:val="000000"/>
      <w:lang w:val="en-US" w:eastAsia="en-US" w:bidi="ar-SA"/>
    </w:rPr>
  </w:style>
  <w:style w:type="paragraph" w:customStyle="1" w:styleId="Exar6112">
    <w:name w:val="Exar6112"/>
    <w:basedOn w:val="Footer"/>
    <w:rsid w:val="0078491B"/>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78491B"/>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78491B"/>
    <w:rPr>
      <w:rFonts w:ascii="Arial" w:hAnsi="Arial"/>
      <w:b/>
      <w:bCs/>
      <w:noProof/>
      <w:color w:val="000000"/>
      <w:lang w:val="en-US" w:eastAsia="en-US" w:bidi="ar-SA"/>
    </w:rPr>
  </w:style>
  <w:style w:type="character" w:customStyle="1" w:styleId="TitleChar2111">
    <w:name w:val="Title Char2111"/>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78491B"/>
    <w:pPr>
      <w:spacing w:before="720" w:after="720" w:line="720" w:lineRule="exact"/>
      <w:ind w:left="432"/>
    </w:pPr>
    <w:rPr>
      <w:rFonts w:ascii="Arial" w:hAnsi="Arial"/>
      <w:b/>
      <w:color w:val="2F4D87"/>
      <w:sz w:val="44"/>
    </w:rPr>
  </w:style>
  <w:style w:type="paragraph" w:customStyle="1" w:styleId="Contents1112">
    <w:name w:val="Contents1112"/>
    <w:basedOn w:val="Title"/>
    <w:rsid w:val="0078491B"/>
    <w:rPr>
      <w:szCs w:val="40"/>
    </w:rPr>
  </w:style>
  <w:style w:type="paragraph" w:customStyle="1" w:styleId="DocumentTitle1112">
    <w:name w:val="Document Title1112"/>
    <w:next w:val="Body"/>
    <w:rsid w:val="0078491B"/>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78491B"/>
    <w:pPr>
      <w:tabs>
        <w:tab w:val="clear" w:pos="2700"/>
        <w:tab w:val="left" w:pos="1440"/>
        <w:tab w:val="left" w:pos="2160"/>
      </w:tabs>
    </w:pPr>
    <w:rPr>
      <w:b/>
      <w:sz w:val="24"/>
    </w:rPr>
  </w:style>
  <w:style w:type="paragraph" w:customStyle="1" w:styleId="Body1412">
    <w:name w:val="Body1412"/>
    <w:qFormat/>
    <w:rsid w:val="0078491B"/>
    <w:pPr>
      <w:tabs>
        <w:tab w:val="left" w:pos="2700"/>
      </w:tabs>
      <w:jc w:val="both"/>
    </w:pPr>
    <w:rPr>
      <w:szCs w:val="24"/>
    </w:rPr>
  </w:style>
  <w:style w:type="paragraph" w:customStyle="1" w:styleId="Bullet1812">
    <w:name w:val="Bullet1812"/>
    <w:rsid w:val="0078491B"/>
    <w:pPr>
      <w:tabs>
        <w:tab w:val="left" w:pos="900"/>
      </w:tabs>
      <w:spacing w:before="120" w:line="280" w:lineRule="atLeast"/>
      <w:ind w:left="720" w:hanging="360"/>
    </w:pPr>
  </w:style>
  <w:style w:type="paragraph" w:customStyle="1" w:styleId="FooterCentered1711">
    <w:name w:val="FooterCentered1711"/>
    <w:basedOn w:val="Footer"/>
    <w:rsid w:val="0078491B"/>
    <w:pPr>
      <w:jc w:val="center"/>
    </w:pPr>
  </w:style>
  <w:style w:type="paragraph" w:customStyle="1" w:styleId="Exar1711">
    <w:name w:val="Exar1711"/>
    <w:basedOn w:val="Footer"/>
    <w:rsid w:val="0078491B"/>
    <w:pPr>
      <w:tabs>
        <w:tab w:val="clear" w:pos="9360"/>
        <w:tab w:val="left" w:pos="720"/>
        <w:tab w:val="right" w:pos="8640"/>
      </w:tabs>
    </w:pPr>
    <w:rPr>
      <w:b/>
      <w:color w:val="2F4D87"/>
    </w:rPr>
  </w:style>
  <w:style w:type="paragraph" w:customStyle="1" w:styleId="Command1012">
    <w:name w:val="Command101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78491B"/>
    <w:rPr>
      <w:rFonts w:ascii="Arial" w:hAnsi="Arial" w:cs="Courier New"/>
      <w:b/>
      <w:sz w:val="20"/>
    </w:rPr>
  </w:style>
  <w:style w:type="paragraph" w:customStyle="1" w:styleId="FooterCentered181">
    <w:name w:val="FooterCentered181"/>
    <w:basedOn w:val="Footer"/>
    <w:rsid w:val="0078491B"/>
    <w:pPr>
      <w:jc w:val="center"/>
    </w:pPr>
  </w:style>
  <w:style w:type="character" w:customStyle="1" w:styleId="HeaderChar181">
    <w:name w:val="Header Char181"/>
    <w:basedOn w:val="DefaultParagraphFont"/>
    <w:uiPriority w:val="99"/>
    <w:rsid w:val="0078491B"/>
    <w:rPr>
      <w:rFonts w:ascii="Arial" w:hAnsi="Arial"/>
      <w:b/>
      <w:bCs/>
      <w:noProof/>
      <w:color w:val="000000"/>
      <w:lang w:val="en-US" w:eastAsia="en-US" w:bidi="ar-SA"/>
    </w:rPr>
  </w:style>
  <w:style w:type="paragraph" w:customStyle="1" w:styleId="Exar181">
    <w:name w:val="Exar181"/>
    <w:basedOn w:val="Footer"/>
    <w:rsid w:val="0078491B"/>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78491B"/>
    <w:pPr>
      <w:jc w:val="center"/>
    </w:pPr>
  </w:style>
  <w:style w:type="character" w:customStyle="1" w:styleId="HeaderChar191">
    <w:name w:val="Header Char191"/>
    <w:basedOn w:val="DefaultParagraphFont"/>
    <w:uiPriority w:val="99"/>
    <w:rsid w:val="0078491B"/>
    <w:rPr>
      <w:rFonts w:ascii="Arial" w:hAnsi="Arial"/>
      <w:b/>
      <w:bCs/>
      <w:noProof/>
      <w:color w:val="000000"/>
      <w:lang w:val="en-US" w:eastAsia="en-US" w:bidi="ar-SA"/>
    </w:rPr>
  </w:style>
  <w:style w:type="paragraph" w:customStyle="1" w:styleId="Exar192">
    <w:name w:val="Exar192"/>
    <w:basedOn w:val="Footer"/>
    <w:rsid w:val="0078491B"/>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78491B"/>
    <w:rPr>
      <w:rFonts w:ascii="Arial" w:hAnsi="Arial"/>
      <w:b/>
      <w:bCs/>
      <w:noProof/>
      <w:color w:val="000000"/>
      <w:lang w:val="en-US" w:eastAsia="en-US" w:bidi="ar-SA"/>
    </w:rPr>
  </w:style>
  <w:style w:type="paragraph" w:customStyle="1" w:styleId="Body624">
    <w:name w:val="Body624"/>
    <w:qFormat/>
    <w:rsid w:val="0078491B"/>
    <w:pPr>
      <w:tabs>
        <w:tab w:val="left" w:pos="2700"/>
      </w:tabs>
      <w:jc w:val="both"/>
    </w:pPr>
    <w:rPr>
      <w:szCs w:val="24"/>
    </w:rPr>
  </w:style>
  <w:style w:type="paragraph" w:customStyle="1" w:styleId="FooterCentered924">
    <w:name w:val="FooterCentered924"/>
    <w:basedOn w:val="Footer"/>
    <w:rsid w:val="0078491B"/>
    <w:pPr>
      <w:jc w:val="center"/>
    </w:pPr>
  </w:style>
  <w:style w:type="paragraph" w:customStyle="1" w:styleId="Exar924">
    <w:name w:val="Exar924"/>
    <w:basedOn w:val="Footer"/>
    <w:rsid w:val="0078491B"/>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78491B"/>
    <w:pPr>
      <w:tabs>
        <w:tab w:val="left" w:pos="2700"/>
      </w:tabs>
      <w:jc w:val="both"/>
    </w:pPr>
    <w:rPr>
      <w:szCs w:val="24"/>
    </w:rPr>
  </w:style>
  <w:style w:type="character" w:customStyle="1" w:styleId="HeaderChar231">
    <w:name w:val="Header Char231"/>
    <w:basedOn w:val="DefaultParagraphFont"/>
    <w:uiPriority w:val="99"/>
    <w:rsid w:val="0078491B"/>
    <w:rPr>
      <w:rFonts w:ascii="Arial" w:hAnsi="Arial"/>
      <w:b/>
      <w:bCs/>
      <w:noProof/>
      <w:color w:val="000000"/>
      <w:lang w:val="en-US" w:eastAsia="en-US" w:bidi="ar-SA"/>
    </w:rPr>
  </w:style>
  <w:style w:type="table" w:customStyle="1" w:styleId="GridTable4-Accent1161">
    <w:name w:val="Grid Table 4 - Accent 116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78491B"/>
    <w:pPr>
      <w:tabs>
        <w:tab w:val="left" w:pos="2700"/>
      </w:tabs>
      <w:jc w:val="both"/>
    </w:pPr>
    <w:rPr>
      <w:szCs w:val="24"/>
    </w:rPr>
  </w:style>
  <w:style w:type="paragraph" w:customStyle="1" w:styleId="Anchor6">
    <w:name w:val="Anchor6"/>
    <w:rsid w:val="0078491B"/>
    <w:pPr>
      <w:keepNext/>
      <w:tabs>
        <w:tab w:val="left" w:pos="360"/>
      </w:tabs>
      <w:spacing w:before="240"/>
    </w:pPr>
    <w:rPr>
      <w:rFonts w:ascii="Arial" w:hAnsi="Arial"/>
      <w:b/>
      <w:sz w:val="4"/>
      <w:szCs w:val="4"/>
    </w:rPr>
  </w:style>
  <w:style w:type="paragraph" w:customStyle="1" w:styleId="Bullet116">
    <w:name w:val="Bullet116"/>
    <w:rsid w:val="0078491B"/>
    <w:pPr>
      <w:tabs>
        <w:tab w:val="left" w:pos="900"/>
      </w:tabs>
      <w:spacing w:before="120" w:line="280" w:lineRule="atLeast"/>
      <w:ind w:left="720" w:hanging="360"/>
    </w:pPr>
  </w:style>
  <w:style w:type="paragraph" w:customStyle="1" w:styleId="Bullet24">
    <w:name w:val="Bullet24"/>
    <w:rsid w:val="0078491B"/>
    <w:pPr>
      <w:spacing w:before="120"/>
      <w:ind w:left="1440" w:hanging="360"/>
    </w:pPr>
  </w:style>
  <w:style w:type="paragraph" w:customStyle="1" w:styleId="Bullet37">
    <w:name w:val="Bullet37"/>
    <w:rsid w:val="0078491B"/>
    <w:pPr>
      <w:tabs>
        <w:tab w:val="num" w:pos="1800"/>
      </w:tabs>
      <w:spacing w:before="120"/>
      <w:ind w:left="1800" w:hanging="360"/>
    </w:pPr>
  </w:style>
  <w:style w:type="paragraph" w:customStyle="1" w:styleId="Caution4">
    <w:name w:val="Caution4"/>
    <w:basedOn w:val="Normal"/>
    <w:rsid w:val="0078491B"/>
    <w:pPr>
      <w:tabs>
        <w:tab w:val="left" w:pos="936"/>
      </w:tabs>
      <w:ind w:right="864"/>
      <w:jc w:val="both"/>
    </w:pPr>
    <w:rPr>
      <w:rFonts w:ascii="Arial" w:hAnsi="Arial"/>
      <w:b/>
    </w:rPr>
  </w:style>
  <w:style w:type="paragraph" w:customStyle="1" w:styleId="CellBody4">
    <w:name w:val="CellBody4"/>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78491B"/>
    <w:pPr>
      <w:tabs>
        <w:tab w:val="left" w:pos="538"/>
      </w:tabs>
      <w:ind w:left="538" w:hanging="360"/>
    </w:pPr>
    <w:rPr>
      <w:sz w:val="18"/>
      <w:szCs w:val="18"/>
    </w:rPr>
  </w:style>
  <w:style w:type="paragraph" w:customStyle="1" w:styleId="CellHeading4">
    <w:name w:val="CellHeading4"/>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78491B"/>
    <w:pPr>
      <w:ind w:left="360" w:right="432"/>
    </w:pPr>
    <w:rPr>
      <w:sz w:val="18"/>
      <w:szCs w:val="18"/>
    </w:rPr>
  </w:style>
  <w:style w:type="paragraph" w:customStyle="1" w:styleId="Code4">
    <w:name w:val="Code4"/>
    <w:basedOn w:val="Normal"/>
    <w:rsid w:val="0078491B"/>
    <w:pPr>
      <w:tabs>
        <w:tab w:val="left" w:pos="3600"/>
        <w:tab w:val="left" w:pos="5760"/>
      </w:tabs>
    </w:pPr>
    <w:rPr>
      <w:rFonts w:ascii="Courier New" w:hAnsi="Courier New"/>
      <w:sz w:val="18"/>
      <w:szCs w:val="16"/>
    </w:rPr>
  </w:style>
  <w:style w:type="paragraph" w:customStyle="1" w:styleId="Equation4">
    <w:name w:val="Equation4"/>
    <w:rsid w:val="0078491B"/>
    <w:pPr>
      <w:tabs>
        <w:tab w:val="num" w:pos="720"/>
      </w:tabs>
      <w:spacing w:before="240" w:after="240"/>
      <w:ind w:left="864" w:hanging="504"/>
    </w:pPr>
    <w:rPr>
      <w:i/>
    </w:rPr>
  </w:style>
  <w:style w:type="paragraph" w:customStyle="1" w:styleId="Figure4">
    <w:name w:val="Figure4"/>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78491B"/>
    <w:pPr>
      <w:jc w:val="center"/>
    </w:pPr>
    <w:rPr>
      <w:rFonts w:ascii="Arial" w:hAnsi="Arial" w:cs="Helvetica"/>
      <w:sz w:val="16"/>
      <w:szCs w:val="16"/>
    </w:rPr>
  </w:style>
  <w:style w:type="character" w:customStyle="1" w:styleId="FooterChar18">
    <w:name w:val="Footer Char18"/>
    <w:basedOn w:val="DefaultParagraphFont"/>
    <w:uiPriority w:val="99"/>
    <w:rsid w:val="0078491B"/>
    <w:rPr>
      <w:rFonts w:ascii="Arial" w:hAnsi="Arial"/>
      <w:color w:val="000000"/>
      <w:sz w:val="16"/>
      <w:szCs w:val="16"/>
      <w:lang w:val="en-US" w:eastAsia="en-US" w:bidi="ar-SA"/>
    </w:rPr>
  </w:style>
  <w:style w:type="paragraph" w:customStyle="1" w:styleId="Footnote4">
    <w:name w:val="Footnote4"/>
    <w:basedOn w:val="Normal"/>
    <w:rsid w:val="0078491B"/>
    <w:pPr>
      <w:tabs>
        <w:tab w:val="left" w:pos="115"/>
        <w:tab w:val="left" w:pos="288"/>
      </w:tabs>
      <w:ind w:left="2333" w:hanging="173"/>
    </w:pPr>
    <w:rPr>
      <w:sz w:val="15"/>
      <w:szCs w:val="15"/>
    </w:rPr>
  </w:style>
  <w:style w:type="paragraph" w:customStyle="1" w:styleId="GlossTerm4">
    <w:name w:val="GlossTerm4"/>
    <w:basedOn w:val="Normal"/>
    <w:rsid w:val="0078491B"/>
    <w:rPr>
      <w:b/>
    </w:rPr>
  </w:style>
  <w:style w:type="paragraph" w:customStyle="1" w:styleId="HeadingFeature4">
    <w:name w:val="HeadingFeature4"/>
    <w:next w:val="Body"/>
    <w:rsid w:val="0078491B"/>
    <w:pPr>
      <w:spacing w:before="360" w:after="240"/>
    </w:pPr>
    <w:rPr>
      <w:rFonts w:ascii="Arial" w:hAnsi="Arial"/>
      <w:b/>
      <w:color w:val="2F4D87"/>
      <w:sz w:val="24"/>
    </w:rPr>
  </w:style>
  <w:style w:type="paragraph" w:customStyle="1" w:styleId="Indent14">
    <w:name w:val="Indent14"/>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78491B"/>
    <w:pPr>
      <w:tabs>
        <w:tab w:val="left" w:pos="1440"/>
      </w:tabs>
      <w:spacing w:before="120"/>
    </w:pPr>
    <w:rPr>
      <w:b/>
      <w:color w:val="2F4D87"/>
    </w:rPr>
  </w:style>
  <w:style w:type="paragraph" w:customStyle="1" w:styleId="RegisterDef4">
    <w:name w:val="Register Def4"/>
    <w:rsid w:val="0078491B"/>
    <w:pPr>
      <w:tabs>
        <w:tab w:val="center" w:pos="2160"/>
        <w:tab w:val="right" w:pos="6480"/>
      </w:tabs>
      <w:spacing w:before="240" w:after="240"/>
      <w:ind w:left="360"/>
    </w:pPr>
    <w:rPr>
      <w:rFonts w:ascii="Arial" w:hAnsi="Arial"/>
    </w:rPr>
  </w:style>
  <w:style w:type="paragraph" w:customStyle="1" w:styleId="Step24">
    <w:name w:val="Step24"/>
    <w:rsid w:val="0078491B"/>
    <w:pPr>
      <w:tabs>
        <w:tab w:val="left" w:pos="720"/>
        <w:tab w:val="right" w:pos="864"/>
        <w:tab w:val="left" w:pos="1080"/>
      </w:tabs>
      <w:ind w:left="1080" w:hanging="360"/>
    </w:pPr>
    <w:rPr>
      <w:rFonts w:ascii="Arial" w:hAnsi="Arial"/>
      <w:b/>
    </w:rPr>
  </w:style>
  <w:style w:type="paragraph" w:customStyle="1" w:styleId="Step34">
    <w:name w:val="Step34"/>
    <w:rsid w:val="0078491B"/>
    <w:pPr>
      <w:tabs>
        <w:tab w:val="num" w:pos="1440"/>
      </w:tabs>
      <w:ind w:left="1440" w:hanging="180"/>
    </w:pPr>
    <w:rPr>
      <w:rFonts w:ascii="Arial" w:hAnsi="Arial"/>
      <w:b/>
    </w:rPr>
  </w:style>
  <w:style w:type="paragraph" w:customStyle="1" w:styleId="TableFootnote4">
    <w:name w:val="TableFootnote4"/>
    <w:rsid w:val="0078491B"/>
    <w:pPr>
      <w:tabs>
        <w:tab w:val="left" w:pos="1743"/>
        <w:tab w:val="left" w:pos="1930"/>
      </w:tabs>
      <w:spacing w:before="240" w:after="240"/>
      <w:ind w:left="1742" w:hanging="187"/>
    </w:pPr>
    <w:rPr>
      <w:sz w:val="15"/>
      <w:szCs w:val="15"/>
    </w:rPr>
  </w:style>
  <w:style w:type="paragraph" w:customStyle="1" w:styleId="TableTitle4">
    <w:name w:val="TableTitle4"/>
    <w:rsid w:val="0078491B"/>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78491B"/>
    <w:pPr>
      <w:jc w:val="center"/>
    </w:pPr>
  </w:style>
  <w:style w:type="paragraph" w:customStyle="1" w:styleId="HeadingPreface4">
    <w:name w:val="HeadingPreface4"/>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78491B"/>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78491B"/>
    <w:pPr>
      <w:spacing w:before="720" w:after="720" w:line="720" w:lineRule="exact"/>
      <w:ind w:left="432"/>
    </w:pPr>
    <w:rPr>
      <w:rFonts w:ascii="Arial" w:hAnsi="Arial"/>
      <w:b/>
      <w:color w:val="2F4D87"/>
      <w:sz w:val="44"/>
    </w:rPr>
  </w:style>
  <w:style w:type="paragraph" w:customStyle="1" w:styleId="BookTitle24">
    <w:name w:val="BookTitle24"/>
    <w:next w:val="Body"/>
    <w:rsid w:val="0078491B"/>
    <w:pPr>
      <w:spacing w:before="520" w:after="480" w:line="520" w:lineRule="exact"/>
      <w:ind w:left="432"/>
    </w:pPr>
    <w:rPr>
      <w:rFonts w:ascii="Arial" w:hAnsi="Arial"/>
      <w:b/>
      <w:color w:val="2F4D87"/>
      <w:sz w:val="40"/>
    </w:rPr>
  </w:style>
  <w:style w:type="paragraph" w:customStyle="1" w:styleId="DocumentType4">
    <w:name w:val="Document Type4"/>
    <w:rsid w:val="0078491B"/>
    <w:pPr>
      <w:spacing w:before="600" w:after="600" w:line="580" w:lineRule="exact"/>
      <w:ind w:left="432"/>
    </w:pPr>
    <w:rPr>
      <w:rFonts w:ascii="Arial" w:hAnsi="Arial"/>
      <w:b/>
      <w:sz w:val="36"/>
    </w:rPr>
  </w:style>
  <w:style w:type="paragraph" w:customStyle="1" w:styleId="InternalUseCover4">
    <w:name w:val="Internal Use Cover4"/>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78491B"/>
    <w:rPr>
      <w:rFonts w:ascii="Arial" w:hAnsi="Arial"/>
      <w:b/>
      <w:bCs/>
      <w:noProof/>
      <w:color w:val="000000"/>
      <w:lang w:val="en-US" w:eastAsia="en-US" w:bidi="ar-SA"/>
    </w:rPr>
  </w:style>
  <w:style w:type="paragraph" w:customStyle="1" w:styleId="GlossText4">
    <w:name w:val="GlossText4"/>
    <w:basedOn w:val="Normal"/>
    <w:rsid w:val="0078491B"/>
    <w:pPr>
      <w:tabs>
        <w:tab w:val="left" w:pos="1800"/>
      </w:tabs>
      <w:ind w:left="432"/>
    </w:pPr>
  </w:style>
  <w:style w:type="paragraph" w:customStyle="1" w:styleId="Exar29">
    <w:name w:val="Exar29"/>
    <w:basedOn w:val="Footer"/>
    <w:rsid w:val="0078491B"/>
    <w:pPr>
      <w:tabs>
        <w:tab w:val="clear" w:pos="9360"/>
        <w:tab w:val="left" w:pos="720"/>
        <w:tab w:val="right" w:pos="8640"/>
      </w:tabs>
    </w:pPr>
    <w:rPr>
      <w:b/>
      <w:color w:val="2F4D87"/>
    </w:rPr>
  </w:style>
  <w:style w:type="paragraph" w:customStyle="1" w:styleId="CONFIDENTIAL4">
    <w:name w:val="CONFIDENTIAL4"/>
    <w:rsid w:val="0078491B"/>
    <w:pPr>
      <w:jc w:val="right"/>
    </w:pPr>
    <w:rPr>
      <w:rFonts w:ascii="Arial" w:hAnsi="Arial"/>
      <w:b/>
      <w:color w:val="2F4D87"/>
      <w:sz w:val="44"/>
    </w:rPr>
  </w:style>
  <w:style w:type="paragraph" w:customStyle="1" w:styleId="Notetext4">
    <w:name w:val="Notetext4"/>
    <w:next w:val="Body"/>
    <w:rsid w:val="0078491B"/>
    <w:pPr>
      <w:ind w:left="547" w:right="1080"/>
      <w:jc w:val="both"/>
    </w:pPr>
  </w:style>
  <w:style w:type="paragraph" w:customStyle="1" w:styleId="PageNumbereven4">
    <w:name w:val="Page Number(even)4"/>
    <w:basedOn w:val="Footer"/>
    <w:semiHidden/>
    <w:rsid w:val="0078491B"/>
  </w:style>
  <w:style w:type="paragraph" w:customStyle="1" w:styleId="Headereven4">
    <w:name w:val="Header(even)4"/>
    <w:basedOn w:val="Header"/>
    <w:rsid w:val="0078491B"/>
    <w:pPr>
      <w:tabs>
        <w:tab w:val="clear" w:pos="9270"/>
      </w:tabs>
    </w:pPr>
  </w:style>
  <w:style w:type="paragraph" w:customStyle="1" w:styleId="Footereven4">
    <w:name w:val="Footer(even)4"/>
    <w:basedOn w:val="Footer"/>
    <w:rsid w:val="0078491B"/>
    <w:pPr>
      <w:ind w:right="-90"/>
    </w:pPr>
  </w:style>
  <w:style w:type="paragraph" w:customStyle="1" w:styleId="Glossary4">
    <w:name w:val="Glossary4"/>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4">
    <w:name w:val="HeaderNumber4"/>
    <w:rsid w:val="0078491B"/>
    <w:rPr>
      <w:rFonts w:ascii="Arial" w:hAnsi="Arial"/>
      <w:b/>
      <w:color w:val="002B5C"/>
      <w:sz w:val="48"/>
    </w:rPr>
  </w:style>
  <w:style w:type="paragraph" w:customStyle="1" w:styleId="Addendum24">
    <w:name w:val="Addendum24"/>
    <w:next w:val="SpecNo"/>
    <w:rsid w:val="0078491B"/>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78491B"/>
  </w:style>
  <w:style w:type="paragraph" w:customStyle="1" w:styleId="SpecNo40">
    <w:name w:val="SpecNo4"/>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78491B"/>
    <w:pPr>
      <w:spacing w:before="120"/>
      <w:ind w:left="1800" w:hanging="1800"/>
    </w:pPr>
  </w:style>
  <w:style w:type="paragraph" w:customStyle="1" w:styleId="Addendum40">
    <w:name w:val="Addendum+4"/>
    <w:basedOn w:val="Addendum"/>
    <w:next w:val="Body"/>
    <w:rsid w:val="0078491B"/>
    <w:pPr>
      <w:numPr>
        <w:numId w:val="0"/>
      </w:numPr>
      <w:tabs>
        <w:tab w:val="num" w:pos="720"/>
      </w:tabs>
      <w:ind w:left="360" w:hanging="360"/>
    </w:pPr>
    <w:rPr>
      <w:sz w:val="44"/>
    </w:rPr>
  </w:style>
  <w:style w:type="paragraph" w:customStyle="1" w:styleId="DocChangeNo4">
    <w:name w:val="DocChangeNo.+4"/>
    <w:basedOn w:val="DocChangeNo"/>
    <w:rsid w:val="0078491B"/>
    <w:pPr>
      <w:numPr>
        <w:numId w:val="0"/>
      </w:numPr>
      <w:tabs>
        <w:tab w:val="num" w:pos="1260"/>
      </w:tabs>
      <w:ind w:left="1260" w:hanging="1260"/>
    </w:pPr>
  </w:style>
  <w:style w:type="paragraph" w:customStyle="1" w:styleId="DocChangeNo40">
    <w:name w:val="DocChangeNo.4"/>
    <w:next w:val="DocChangeNo0"/>
    <w:rsid w:val="0078491B"/>
    <w:pPr>
      <w:tabs>
        <w:tab w:val="num" w:pos="1260"/>
      </w:tabs>
      <w:spacing w:before="120"/>
      <w:ind w:left="1260" w:hanging="1260"/>
    </w:pPr>
  </w:style>
  <w:style w:type="paragraph" w:customStyle="1" w:styleId="Addendum240">
    <w:name w:val="Addendum2+4"/>
    <w:basedOn w:val="Addendum2"/>
    <w:rsid w:val="0078491B"/>
    <w:rPr>
      <w:sz w:val="32"/>
    </w:rPr>
  </w:style>
  <w:style w:type="paragraph" w:customStyle="1" w:styleId="CellHeadingUnder4">
    <w:name w:val="CellHeadingUnder4"/>
    <w:basedOn w:val="CellHeading"/>
    <w:next w:val="CellBody"/>
    <w:rsid w:val="0078491B"/>
    <w:rPr>
      <w:u w:val="single"/>
    </w:rPr>
  </w:style>
  <w:style w:type="paragraph" w:customStyle="1" w:styleId="CellNoteHeading4">
    <w:name w:val="CellNoteHeading4"/>
    <w:next w:val="CellNote"/>
    <w:rsid w:val="0078491B"/>
    <w:pPr>
      <w:tabs>
        <w:tab w:val="num" w:pos="648"/>
      </w:tabs>
      <w:ind w:left="648" w:hanging="648"/>
    </w:pPr>
    <w:rPr>
      <w:rFonts w:ascii="Arial" w:hAnsi="Arial"/>
      <w:b/>
      <w:szCs w:val="18"/>
    </w:rPr>
  </w:style>
  <w:style w:type="paragraph" w:customStyle="1" w:styleId="CellHeadingFieldDesc4">
    <w:name w:val="CellHeadingField|Desc4"/>
    <w:rsid w:val="0078491B"/>
    <w:rPr>
      <w:rFonts w:ascii="Arial" w:hAnsi="Arial"/>
      <w:b/>
    </w:rPr>
  </w:style>
  <w:style w:type="paragraph" w:customStyle="1" w:styleId="REGISTERBITFIELDCELL4">
    <w:name w:val="REGISTER|BIT|FIELDCELL4"/>
    <w:basedOn w:val="CellBody"/>
    <w:rsid w:val="0078491B"/>
    <w:rPr>
      <w:rFonts w:ascii="Arial" w:hAnsi="Arial"/>
      <w:b/>
      <w:caps/>
    </w:rPr>
  </w:style>
  <w:style w:type="paragraph" w:customStyle="1" w:styleId="Contents4">
    <w:name w:val="Contents4"/>
    <w:basedOn w:val="Title"/>
    <w:rsid w:val="0078491B"/>
    <w:rPr>
      <w:szCs w:val="40"/>
    </w:rPr>
  </w:style>
  <w:style w:type="paragraph" w:customStyle="1" w:styleId="ExarConfidential4">
    <w:name w:val="Exar Confidential4"/>
    <w:basedOn w:val="Footer"/>
    <w:rsid w:val="0078491B"/>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78491B"/>
    <w:rPr>
      <w:rFonts w:ascii="Arial" w:eastAsiaTheme="minorEastAsia" w:hAnsi="Arial"/>
      <w:b/>
      <w:bCs/>
      <w:color w:val="2F4D87"/>
      <w:sz w:val="16"/>
      <w:szCs w:val="16"/>
      <w:lang w:val="en-US" w:eastAsia="en-US" w:bidi="ar-SA"/>
    </w:rPr>
  </w:style>
  <w:style w:type="table" w:customStyle="1" w:styleId="HifnTable4">
    <w:name w:val="Hifn Table4"/>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78491B"/>
    <w:rPr>
      <w:rFonts w:ascii="Arial" w:hAnsi="Arial"/>
      <w:sz w:val="16"/>
    </w:rPr>
  </w:style>
  <w:style w:type="paragraph" w:customStyle="1" w:styleId="Preliminary4">
    <w:name w:val="Preliminary4"/>
    <w:rsid w:val="0078491B"/>
    <w:pPr>
      <w:jc w:val="center"/>
    </w:pPr>
    <w:rPr>
      <w:rFonts w:ascii="Arial" w:hAnsi="Arial"/>
      <w:b/>
      <w:color w:val="002B5C"/>
      <w:sz w:val="16"/>
      <w:szCs w:val="16"/>
    </w:rPr>
  </w:style>
  <w:style w:type="character" w:customStyle="1" w:styleId="PreliminaryChar4">
    <w:name w:val="Preliminary Char4"/>
    <w:basedOn w:val="DefaultParagraphFont"/>
    <w:rsid w:val="0078491B"/>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78491B"/>
    <w:rPr>
      <w:rFonts w:ascii="Tahoma" w:hAnsi="Tahoma" w:cs="Tahoma"/>
      <w:sz w:val="16"/>
      <w:szCs w:val="16"/>
    </w:rPr>
  </w:style>
  <w:style w:type="paragraph" w:customStyle="1" w:styleId="Appendix4">
    <w:name w:val="Appendix4"/>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78491B"/>
  </w:style>
  <w:style w:type="character" w:customStyle="1" w:styleId="CommentSubjectChar5">
    <w:name w:val="Comment Subject Char5"/>
    <w:basedOn w:val="CommentTextChar"/>
    <w:uiPriority w:val="99"/>
    <w:semiHidden/>
    <w:rsid w:val="0078491B"/>
    <w:rPr>
      <w:rFonts w:eastAsiaTheme="minorEastAsia"/>
      <w:b/>
    </w:rPr>
  </w:style>
  <w:style w:type="paragraph" w:customStyle="1" w:styleId="copyright4">
    <w:name w:val="copyright4"/>
    <w:basedOn w:val="Body"/>
    <w:rsid w:val="0078491B"/>
    <w:pPr>
      <w:tabs>
        <w:tab w:val="left" w:pos="9360"/>
      </w:tabs>
    </w:pPr>
    <w:rPr>
      <w:sz w:val="14"/>
      <w:szCs w:val="14"/>
    </w:rPr>
  </w:style>
  <w:style w:type="paragraph" w:customStyle="1" w:styleId="FunctionCall4">
    <w:name w:val="Function Call4"/>
    <w:next w:val="Body"/>
    <w:rsid w:val="0078491B"/>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78491B"/>
    <w:pPr>
      <w:numPr>
        <w:ilvl w:val="0"/>
        <w:numId w:val="0"/>
      </w:numPr>
      <w:tabs>
        <w:tab w:val="num" w:pos="720"/>
      </w:tabs>
      <w:ind w:left="720" w:hanging="720"/>
    </w:pPr>
  </w:style>
  <w:style w:type="paragraph" w:customStyle="1" w:styleId="Appendix24">
    <w:name w:val="Appendix 24"/>
    <w:basedOn w:val="Appendix1"/>
    <w:next w:val="Body"/>
    <w:rsid w:val="0078491B"/>
    <w:pPr>
      <w:numPr>
        <w:numId w:val="0"/>
      </w:numPr>
      <w:tabs>
        <w:tab w:val="num" w:pos="918"/>
      </w:tabs>
      <w:ind w:left="864" w:hanging="864"/>
    </w:pPr>
  </w:style>
  <w:style w:type="table" w:customStyle="1" w:styleId="HifnParameter4">
    <w:name w:val="Hifn Parameter4"/>
    <w:basedOn w:val="TableNormal"/>
    <w:rsid w:val="0078491B"/>
    <w:rPr>
      <w:sz w:val="18"/>
    </w:rPr>
    <w:tblPr/>
  </w:style>
  <w:style w:type="paragraph" w:customStyle="1" w:styleId="CellHeadingBlue4">
    <w:name w:val="Cell Heading Blue4"/>
    <w:basedOn w:val="CellHeading"/>
    <w:next w:val="Body"/>
    <w:rsid w:val="0078491B"/>
    <w:pPr>
      <w:tabs>
        <w:tab w:val="clear" w:pos="720"/>
      </w:tabs>
    </w:pPr>
    <w:rPr>
      <w:color w:val="2F4D87"/>
      <w:sz w:val="18"/>
    </w:rPr>
  </w:style>
  <w:style w:type="paragraph" w:customStyle="1" w:styleId="ListNumber24">
    <w:name w:val="ListNumber24"/>
    <w:basedOn w:val="Body"/>
    <w:rsid w:val="0078491B"/>
    <w:pPr>
      <w:ind w:left="1440" w:hanging="360"/>
    </w:pPr>
  </w:style>
  <w:style w:type="paragraph" w:customStyle="1" w:styleId="Command17">
    <w:name w:val="Command17"/>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78491B"/>
    <w:rPr>
      <w:rFonts w:ascii="Courier New" w:hAnsi="Courier New" w:cs="Courier New"/>
      <w:color w:val="auto"/>
      <w:kern w:val="0"/>
    </w:rPr>
  </w:style>
  <w:style w:type="character" w:customStyle="1" w:styleId="SubtitleChar5">
    <w:name w:val="Subtitle Char5"/>
    <w:basedOn w:val="DefaultParagraphFont"/>
    <w:uiPriority w:val="11"/>
    <w:rsid w:val="0078491B"/>
    <w:rPr>
      <w:color w:val="5A5A5A" w:themeColor="text1" w:themeTint="A5"/>
      <w:spacing w:val="10"/>
    </w:rPr>
  </w:style>
  <w:style w:type="character" w:customStyle="1" w:styleId="QuoteChar5">
    <w:name w:val="Quote Char5"/>
    <w:basedOn w:val="DefaultParagraphFont"/>
    <w:uiPriority w:val="29"/>
    <w:rsid w:val="0078491B"/>
    <w:rPr>
      <w:i/>
      <w:iCs/>
      <w:color w:val="000000" w:themeColor="text1"/>
    </w:rPr>
  </w:style>
  <w:style w:type="character" w:customStyle="1" w:styleId="IntenseQuoteChar5">
    <w:name w:val="Intense Quote Char5"/>
    <w:basedOn w:val="DefaultParagraphFont"/>
    <w:uiPriority w:val="30"/>
    <w:rsid w:val="0078491B"/>
    <w:rPr>
      <w:color w:val="000000" w:themeColor="text1"/>
      <w:shd w:val="clear" w:color="auto" w:fill="F2F2F2" w:themeFill="background1" w:themeFillShade="F2"/>
    </w:rPr>
  </w:style>
  <w:style w:type="paragraph" w:customStyle="1" w:styleId="Default4">
    <w:name w:val="Default4"/>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78491B"/>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78491B"/>
    <w:pPr>
      <w:spacing w:before="360"/>
    </w:pPr>
    <w:rPr>
      <w:i/>
      <w:sz w:val="36"/>
    </w:rPr>
  </w:style>
  <w:style w:type="paragraph" w:customStyle="1" w:styleId="Heading2nonumber4">
    <w:name w:val="Heading 2 no number4"/>
    <w:basedOn w:val="Heading2"/>
    <w:next w:val="Body"/>
    <w:rsid w:val="0078491B"/>
    <w:pPr>
      <w:numPr>
        <w:ilvl w:val="0"/>
        <w:numId w:val="0"/>
      </w:numPr>
      <w:suppressLineNumbers/>
      <w:outlineLvl w:val="9"/>
    </w:pPr>
  </w:style>
  <w:style w:type="paragraph" w:customStyle="1" w:styleId="DocumentRevision4">
    <w:name w:val="Document Revision4"/>
    <w:basedOn w:val="Body"/>
    <w:qFormat/>
    <w:rsid w:val="0078491B"/>
    <w:pPr>
      <w:tabs>
        <w:tab w:val="clear" w:pos="2700"/>
        <w:tab w:val="left" w:pos="1440"/>
        <w:tab w:val="left" w:pos="2160"/>
      </w:tabs>
    </w:pPr>
    <w:rPr>
      <w:b/>
      <w:sz w:val="24"/>
    </w:rPr>
  </w:style>
  <w:style w:type="table" w:customStyle="1" w:styleId="ListTable3-Accent114">
    <w:name w:val="List Table 3 - Accent 114"/>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78491B"/>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78491B"/>
    <w:pPr>
      <w:spacing w:after="200"/>
    </w:pPr>
    <w:rPr>
      <w:lang w:eastAsia="ja-JP"/>
    </w:rPr>
  </w:style>
  <w:style w:type="table" w:customStyle="1" w:styleId="LightList-Accent114">
    <w:name w:val="Light List - Accent 114"/>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78491B"/>
    <w:rPr>
      <w:rFonts w:ascii="Palatino Linotype" w:eastAsia="Palatino Linotype" w:hAnsi="Palatino Linotype"/>
      <w:sz w:val="20"/>
      <w:szCs w:val="20"/>
    </w:rPr>
  </w:style>
  <w:style w:type="paragraph" w:customStyle="1" w:styleId="TableParagraph4">
    <w:name w:val="Table Paragraph4"/>
    <w:basedOn w:val="Normal"/>
    <w:uiPriority w:val="1"/>
    <w:qFormat/>
    <w:rsid w:val="0078491B"/>
    <w:pPr>
      <w:widowControl w:val="0"/>
      <w:spacing w:after="0" w:line="240" w:lineRule="auto"/>
    </w:pPr>
    <w:rPr>
      <w:rFonts w:eastAsiaTheme="minorHAnsi"/>
    </w:rPr>
  </w:style>
  <w:style w:type="character" w:customStyle="1" w:styleId="MessageandCommand4">
    <w:name w:val="Message and Command4"/>
    <w:basedOn w:val="MessagesandCommands"/>
    <w:qFormat/>
    <w:rsid w:val="0078491B"/>
    <w:rPr>
      <w:rFonts w:ascii="Courier New" w:hAnsi="Courier New" w:cs="Courier New"/>
      <w:b w:val="0"/>
      <w:sz w:val="22"/>
    </w:rPr>
  </w:style>
  <w:style w:type="character" w:customStyle="1" w:styleId="BodyText2Char5">
    <w:name w:val="Body Text 2 Char5"/>
    <w:basedOn w:val="DefaultParagraphFont"/>
    <w:semiHidden/>
    <w:rsid w:val="0078491B"/>
  </w:style>
  <w:style w:type="character" w:customStyle="1" w:styleId="BodyText3Char5">
    <w:name w:val="Body Text 3 Char5"/>
    <w:basedOn w:val="DefaultParagraphFont"/>
    <w:semiHidden/>
    <w:rsid w:val="0078491B"/>
    <w:rPr>
      <w:sz w:val="16"/>
      <w:szCs w:val="16"/>
    </w:rPr>
  </w:style>
  <w:style w:type="character" w:customStyle="1" w:styleId="BodyTextIndentChar5">
    <w:name w:val="Body Text Indent Char5"/>
    <w:basedOn w:val="DefaultParagraphFont"/>
    <w:semiHidden/>
    <w:rsid w:val="0078491B"/>
  </w:style>
  <w:style w:type="character" w:customStyle="1" w:styleId="BodyTextFirstIndent2Char5">
    <w:name w:val="Body Text First Indent 2 Char5"/>
    <w:basedOn w:val="BodyTextIndentChar"/>
    <w:semiHidden/>
    <w:rsid w:val="0078491B"/>
  </w:style>
  <w:style w:type="character" w:customStyle="1" w:styleId="BodyTextIndent2Char5">
    <w:name w:val="Body Text Indent 2 Char5"/>
    <w:basedOn w:val="DefaultParagraphFont"/>
    <w:semiHidden/>
    <w:rsid w:val="0078491B"/>
  </w:style>
  <w:style w:type="character" w:customStyle="1" w:styleId="BodyTextIndent3Char5">
    <w:name w:val="Body Text Indent 3 Char5"/>
    <w:basedOn w:val="DefaultParagraphFont"/>
    <w:semiHidden/>
    <w:rsid w:val="0078491B"/>
    <w:rPr>
      <w:sz w:val="16"/>
      <w:szCs w:val="16"/>
    </w:rPr>
  </w:style>
  <w:style w:type="character" w:customStyle="1" w:styleId="E-mailSignatureChar5">
    <w:name w:val="E-mail Signature Char5"/>
    <w:basedOn w:val="DefaultParagraphFont"/>
    <w:semiHidden/>
    <w:rsid w:val="0078491B"/>
  </w:style>
  <w:style w:type="character" w:customStyle="1" w:styleId="HTMLAddressChar5">
    <w:name w:val="HTML Address Char5"/>
    <w:basedOn w:val="DefaultParagraphFont"/>
    <w:semiHidden/>
    <w:rsid w:val="0078491B"/>
    <w:rPr>
      <w:i/>
      <w:iCs/>
    </w:rPr>
  </w:style>
  <w:style w:type="character" w:customStyle="1" w:styleId="MessageHeaderChar5">
    <w:name w:val="Message Header Char5"/>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78491B"/>
    <w:rPr>
      <w:rFonts w:ascii="Consolas" w:hAnsi="Consolas" w:cs="Consolas"/>
      <w:sz w:val="21"/>
      <w:szCs w:val="21"/>
    </w:rPr>
  </w:style>
  <w:style w:type="character" w:customStyle="1" w:styleId="SignatureChar5">
    <w:name w:val="Signature Char5"/>
    <w:basedOn w:val="DefaultParagraphFont"/>
    <w:semiHidden/>
    <w:rsid w:val="0078491B"/>
  </w:style>
  <w:style w:type="paragraph" w:customStyle="1" w:styleId="BackPageCenter4">
    <w:name w:val="Back Page Center4"/>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78491B"/>
    <w:pPr>
      <w:jc w:val="center"/>
    </w:pPr>
  </w:style>
  <w:style w:type="paragraph" w:customStyle="1" w:styleId="Exar113">
    <w:name w:val="Exar113"/>
    <w:basedOn w:val="Footer"/>
    <w:rsid w:val="0078491B"/>
    <w:pPr>
      <w:tabs>
        <w:tab w:val="clear" w:pos="9360"/>
        <w:tab w:val="left" w:pos="720"/>
        <w:tab w:val="right" w:pos="8640"/>
      </w:tabs>
    </w:pPr>
    <w:rPr>
      <w:b/>
      <w:color w:val="2F4D87"/>
    </w:rPr>
  </w:style>
  <w:style w:type="character" w:customStyle="1" w:styleId="NoteHeadingChar4">
    <w:name w:val="Note Heading Char4"/>
    <w:basedOn w:val="DefaultParagraphFont"/>
    <w:rsid w:val="0078491B"/>
    <w:rPr>
      <w:b/>
    </w:rPr>
  </w:style>
  <w:style w:type="character" w:customStyle="1" w:styleId="ClosingChar4">
    <w:name w:val="Closing Char4"/>
    <w:basedOn w:val="DefaultParagraphFont"/>
    <w:rsid w:val="0078491B"/>
  </w:style>
  <w:style w:type="character" w:customStyle="1" w:styleId="CommentSubjectChar14">
    <w:name w:val="Comment Subject Char14"/>
    <w:basedOn w:val="CommentTextChar"/>
    <w:uiPriority w:val="99"/>
    <w:semiHidden/>
    <w:rsid w:val="0078491B"/>
    <w:rPr>
      <w:rFonts w:eastAsiaTheme="minorEastAsia"/>
      <w:b/>
    </w:rPr>
  </w:style>
  <w:style w:type="character" w:customStyle="1" w:styleId="DateChar4">
    <w:name w:val="Date Char4"/>
    <w:basedOn w:val="DefaultParagraphFont"/>
    <w:rsid w:val="0078491B"/>
  </w:style>
  <w:style w:type="character" w:customStyle="1" w:styleId="DocumentMapChar4">
    <w:name w:val="Document Map Char4"/>
    <w:basedOn w:val="DefaultParagraphFont"/>
    <w:semiHidden/>
    <w:rsid w:val="0078491B"/>
    <w:rPr>
      <w:rFonts w:ascii="Tahoma" w:hAnsi="Tahoma" w:cs="Tahoma"/>
      <w:shd w:val="clear" w:color="auto" w:fill="000080"/>
    </w:rPr>
  </w:style>
  <w:style w:type="character" w:customStyle="1" w:styleId="EndnoteTextChar4">
    <w:name w:val="Endnote Text Char4"/>
    <w:basedOn w:val="DefaultParagraphFont"/>
    <w:semiHidden/>
    <w:rsid w:val="0078491B"/>
  </w:style>
  <w:style w:type="character" w:customStyle="1" w:styleId="FootnoteTextChar4">
    <w:name w:val="Footnote Text Char4"/>
    <w:basedOn w:val="DefaultParagraphFont"/>
    <w:semiHidden/>
    <w:rsid w:val="0078491B"/>
  </w:style>
  <w:style w:type="character" w:customStyle="1" w:styleId="MacroTextChar4">
    <w:name w:val="Macro Text Char4"/>
    <w:basedOn w:val="DefaultParagraphFont"/>
    <w:semiHidden/>
    <w:rsid w:val="0078491B"/>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78491B"/>
    <w:rPr>
      <w:rFonts w:eastAsiaTheme="minorEastAsia"/>
    </w:rPr>
  </w:style>
  <w:style w:type="paragraph" w:customStyle="1" w:styleId="FooterCentered210">
    <w:name w:val="FooterCentered210"/>
    <w:basedOn w:val="Footer"/>
    <w:rsid w:val="0078491B"/>
    <w:pPr>
      <w:jc w:val="center"/>
    </w:pPr>
  </w:style>
  <w:style w:type="paragraph" w:customStyle="1" w:styleId="Exar210">
    <w:name w:val="Exar210"/>
    <w:basedOn w:val="Footer"/>
    <w:rsid w:val="0078491B"/>
    <w:pPr>
      <w:tabs>
        <w:tab w:val="clear" w:pos="9360"/>
        <w:tab w:val="left" w:pos="720"/>
        <w:tab w:val="right" w:pos="8640"/>
      </w:tabs>
    </w:pPr>
    <w:rPr>
      <w:b/>
      <w:color w:val="2F4D87"/>
    </w:rPr>
  </w:style>
  <w:style w:type="paragraph" w:customStyle="1" w:styleId="Command18">
    <w:name w:val="Command18"/>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78491B"/>
    <w:pPr>
      <w:tabs>
        <w:tab w:val="left" w:pos="2700"/>
      </w:tabs>
      <w:jc w:val="both"/>
    </w:pPr>
    <w:rPr>
      <w:szCs w:val="24"/>
    </w:rPr>
  </w:style>
  <w:style w:type="paragraph" w:customStyle="1" w:styleId="FooterCentered34">
    <w:name w:val="FooterCentered34"/>
    <w:basedOn w:val="Footer"/>
    <w:rsid w:val="0078491B"/>
    <w:pPr>
      <w:jc w:val="center"/>
    </w:pPr>
  </w:style>
  <w:style w:type="paragraph" w:customStyle="1" w:styleId="Exar34">
    <w:name w:val="Exar34"/>
    <w:basedOn w:val="Footer"/>
    <w:rsid w:val="0078491B"/>
    <w:pPr>
      <w:tabs>
        <w:tab w:val="clear" w:pos="9360"/>
        <w:tab w:val="left" w:pos="720"/>
        <w:tab w:val="right" w:pos="8640"/>
      </w:tabs>
    </w:pPr>
    <w:rPr>
      <w:b/>
      <w:color w:val="2F4D87"/>
    </w:rPr>
  </w:style>
  <w:style w:type="paragraph" w:customStyle="1" w:styleId="ImportantNote24">
    <w:name w:val="Important Note2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5">
    <w:name w:val="Body25"/>
    <w:qFormat/>
    <w:rsid w:val="0078491B"/>
    <w:pPr>
      <w:tabs>
        <w:tab w:val="left" w:pos="2700"/>
      </w:tabs>
      <w:jc w:val="both"/>
    </w:pPr>
    <w:rPr>
      <w:szCs w:val="24"/>
    </w:rPr>
  </w:style>
  <w:style w:type="paragraph" w:customStyle="1" w:styleId="Bullet117">
    <w:name w:val="Bullet117"/>
    <w:rsid w:val="0078491B"/>
    <w:pPr>
      <w:tabs>
        <w:tab w:val="left" w:pos="900"/>
      </w:tabs>
      <w:spacing w:before="120" w:line="280" w:lineRule="atLeast"/>
      <w:ind w:left="720" w:hanging="360"/>
    </w:pPr>
  </w:style>
  <w:style w:type="paragraph" w:customStyle="1" w:styleId="FooterCentered44">
    <w:name w:val="FooterCentered44"/>
    <w:basedOn w:val="Footer"/>
    <w:rsid w:val="0078491B"/>
    <w:pPr>
      <w:jc w:val="center"/>
    </w:pPr>
  </w:style>
  <w:style w:type="paragraph" w:customStyle="1" w:styleId="Exar44">
    <w:name w:val="Exar44"/>
    <w:basedOn w:val="Footer"/>
    <w:rsid w:val="0078491B"/>
    <w:pPr>
      <w:tabs>
        <w:tab w:val="clear" w:pos="9360"/>
        <w:tab w:val="left" w:pos="720"/>
        <w:tab w:val="right" w:pos="8640"/>
      </w:tabs>
    </w:pPr>
    <w:rPr>
      <w:b/>
      <w:color w:val="2F4D87"/>
    </w:rPr>
  </w:style>
  <w:style w:type="paragraph" w:customStyle="1" w:styleId="Command25">
    <w:name w:val="Command25"/>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78491B"/>
    <w:rPr>
      <w:rFonts w:ascii="Arial" w:hAnsi="Arial" w:cs="Courier New"/>
      <w:b/>
      <w:sz w:val="20"/>
    </w:rPr>
  </w:style>
  <w:style w:type="table" w:customStyle="1" w:styleId="GridTable4-Accent1123">
    <w:name w:val="Grid Table 4 - Accent 112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78491B"/>
    <w:pPr>
      <w:tabs>
        <w:tab w:val="left" w:pos="2700"/>
      </w:tabs>
      <w:jc w:val="both"/>
    </w:pPr>
    <w:rPr>
      <w:szCs w:val="24"/>
    </w:rPr>
  </w:style>
  <w:style w:type="paragraph" w:customStyle="1" w:styleId="ImportantNote33">
    <w:name w:val="Important Note3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78491B"/>
    <w:pPr>
      <w:tabs>
        <w:tab w:val="left" w:pos="2700"/>
      </w:tabs>
      <w:jc w:val="both"/>
    </w:pPr>
    <w:rPr>
      <w:szCs w:val="24"/>
    </w:rPr>
  </w:style>
  <w:style w:type="paragraph" w:customStyle="1" w:styleId="Anchor14">
    <w:name w:val="Anchor14"/>
    <w:rsid w:val="0078491B"/>
    <w:pPr>
      <w:keepNext/>
      <w:tabs>
        <w:tab w:val="left" w:pos="360"/>
      </w:tabs>
      <w:spacing w:before="240"/>
    </w:pPr>
    <w:rPr>
      <w:rFonts w:ascii="Arial" w:hAnsi="Arial"/>
      <w:b/>
      <w:sz w:val="4"/>
      <w:szCs w:val="4"/>
    </w:rPr>
  </w:style>
  <w:style w:type="paragraph" w:customStyle="1" w:styleId="FooterCentered54">
    <w:name w:val="FooterCentered54"/>
    <w:basedOn w:val="Footer"/>
    <w:rsid w:val="0078491B"/>
    <w:pPr>
      <w:jc w:val="center"/>
    </w:pPr>
  </w:style>
  <w:style w:type="paragraph" w:customStyle="1" w:styleId="Exar54">
    <w:name w:val="Exar54"/>
    <w:basedOn w:val="Footer"/>
    <w:rsid w:val="0078491B"/>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78491B"/>
    <w:rPr>
      <w:rFonts w:ascii="Arial" w:hAnsi="Arial" w:cs="Courier New"/>
      <w:b/>
      <w:sz w:val="20"/>
    </w:rPr>
  </w:style>
  <w:style w:type="paragraph" w:customStyle="1" w:styleId="ImportantNote43">
    <w:name w:val="Important Note4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78491B"/>
    <w:rPr>
      <w:rFonts w:asciiTheme="majorHAnsi" w:eastAsiaTheme="majorEastAsia" w:hAnsiTheme="majorHAnsi" w:cstheme="majorBidi"/>
      <w:b/>
      <w:bCs/>
      <w:color w:val="000000" w:themeColor="text1"/>
    </w:rPr>
  </w:style>
  <w:style w:type="paragraph" w:customStyle="1" w:styleId="Body55">
    <w:name w:val="Body55"/>
    <w:qFormat/>
    <w:rsid w:val="0078491B"/>
    <w:pPr>
      <w:tabs>
        <w:tab w:val="left" w:pos="2700"/>
      </w:tabs>
      <w:jc w:val="both"/>
    </w:pPr>
    <w:rPr>
      <w:szCs w:val="24"/>
    </w:rPr>
  </w:style>
  <w:style w:type="paragraph" w:customStyle="1" w:styleId="Bullet124">
    <w:name w:val="Bullet124"/>
    <w:rsid w:val="0078491B"/>
    <w:pPr>
      <w:tabs>
        <w:tab w:val="left" w:pos="900"/>
      </w:tabs>
      <w:spacing w:before="120" w:line="280" w:lineRule="atLeast"/>
      <w:ind w:left="720" w:hanging="360"/>
    </w:pPr>
  </w:style>
  <w:style w:type="paragraph" w:customStyle="1" w:styleId="Command33">
    <w:name w:val="Command3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78491B"/>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5">
    <w:name w:val="Body65"/>
    <w:qFormat/>
    <w:rsid w:val="0078491B"/>
    <w:pPr>
      <w:tabs>
        <w:tab w:val="left" w:pos="2700"/>
      </w:tabs>
      <w:jc w:val="both"/>
    </w:pPr>
    <w:rPr>
      <w:szCs w:val="24"/>
    </w:rPr>
  </w:style>
  <w:style w:type="paragraph" w:customStyle="1" w:styleId="Bullet133">
    <w:name w:val="Bullet133"/>
    <w:rsid w:val="0078491B"/>
    <w:pPr>
      <w:tabs>
        <w:tab w:val="left" w:pos="900"/>
      </w:tabs>
      <w:spacing w:before="120" w:line="280" w:lineRule="atLeast"/>
      <w:ind w:left="720" w:hanging="360"/>
    </w:pPr>
  </w:style>
  <w:style w:type="paragraph" w:customStyle="1" w:styleId="FooterCentered64">
    <w:name w:val="FooterCentered64"/>
    <w:basedOn w:val="Footer"/>
    <w:rsid w:val="0078491B"/>
    <w:pPr>
      <w:jc w:val="center"/>
    </w:pPr>
  </w:style>
  <w:style w:type="paragraph" w:customStyle="1" w:styleId="Exar64">
    <w:name w:val="Exar64"/>
    <w:basedOn w:val="Footer"/>
    <w:rsid w:val="0078491B"/>
    <w:pPr>
      <w:tabs>
        <w:tab w:val="clear" w:pos="9360"/>
        <w:tab w:val="left" w:pos="720"/>
        <w:tab w:val="right" w:pos="8640"/>
      </w:tabs>
    </w:pPr>
    <w:rPr>
      <w:b/>
      <w:color w:val="2F4D87"/>
    </w:rPr>
  </w:style>
  <w:style w:type="paragraph" w:customStyle="1" w:styleId="Command43">
    <w:name w:val="Command4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5">
    <w:name w:val="FooterCentered75"/>
    <w:basedOn w:val="Footer"/>
    <w:rsid w:val="0078491B"/>
    <w:pPr>
      <w:jc w:val="center"/>
    </w:pPr>
  </w:style>
  <w:style w:type="paragraph" w:customStyle="1" w:styleId="Exar75">
    <w:name w:val="Exar75"/>
    <w:basedOn w:val="Footer"/>
    <w:rsid w:val="0078491B"/>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78491B"/>
    <w:pPr>
      <w:tabs>
        <w:tab w:val="left" w:pos="2700"/>
      </w:tabs>
      <w:jc w:val="both"/>
    </w:pPr>
    <w:rPr>
      <w:szCs w:val="24"/>
    </w:rPr>
  </w:style>
  <w:style w:type="paragraph" w:customStyle="1" w:styleId="Anchor23">
    <w:name w:val="Anchor23"/>
    <w:rsid w:val="0078491B"/>
    <w:pPr>
      <w:keepNext/>
      <w:tabs>
        <w:tab w:val="left" w:pos="360"/>
      </w:tabs>
      <w:spacing w:before="240"/>
    </w:pPr>
    <w:rPr>
      <w:rFonts w:ascii="Arial" w:hAnsi="Arial"/>
      <w:b/>
      <w:sz w:val="4"/>
      <w:szCs w:val="4"/>
    </w:rPr>
  </w:style>
  <w:style w:type="paragraph" w:customStyle="1" w:styleId="Bullet143">
    <w:name w:val="Bullet143"/>
    <w:rsid w:val="0078491B"/>
    <w:pPr>
      <w:tabs>
        <w:tab w:val="left" w:pos="900"/>
      </w:tabs>
      <w:spacing w:before="120" w:line="280" w:lineRule="atLeast"/>
      <w:ind w:left="720" w:hanging="360"/>
    </w:pPr>
  </w:style>
  <w:style w:type="paragraph" w:customStyle="1" w:styleId="Bullet213">
    <w:name w:val="Bullet213"/>
    <w:rsid w:val="0078491B"/>
    <w:pPr>
      <w:spacing w:before="120"/>
      <w:ind w:left="1440" w:hanging="360"/>
    </w:pPr>
  </w:style>
  <w:style w:type="paragraph" w:customStyle="1" w:styleId="Bullet313">
    <w:name w:val="Bullet313"/>
    <w:rsid w:val="0078491B"/>
    <w:pPr>
      <w:tabs>
        <w:tab w:val="num" w:pos="1800"/>
      </w:tabs>
      <w:spacing w:before="120"/>
      <w:ind w:left="1800" w:hanging="360"/>
    </w:pPr>
  </w:style>
  <w:style w:type="paragraph" w:customStyle="1" w:styleId="Caution13">
    <w:name w:val="Caution13"/>
    <w:basedOn w:val="Normal"/>
    <w:rsid w:val="0078491B"/>
    <w:pPr>
      <w:tabs>
        <w:tab w:val="left" w:pos="936"/>
      </w:tabs>
      <w:ind w:right="864"/>
      <w:jc w:val="both"/>
    </w:pPr>
    <w:rPr>
      <w:rFonts w:ascii="Arial" w:hAnsi="Arial"/>
      <w:b/>
    </w:rPr>
  </w:style>
  <w:style w:type="paragraph" w:customStyle="1" w:styleId="CellBody13">
    <w:name w:val="CellBody13"/>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78491B"/>
    <w:pPr>
      <w:tabs>
        <w:tab w:val="left" w:pos="538"/>
      </w:tabs>
      <w:ind w:left="538" w:hanging="360"/>
    </w:pPr>
    <w:rPr>
      <w:sz w:val="18"/>
      <w:szCs w:val="18"/>
    </w:rPr>
  </w:style>
  <w:style w:type="paragraph" w:customStyle="1" w:styleId="CellHeading13">
    <w:name w:val="CellHeading13"/>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78491B"/>
    <w:pPr>
      <w:ind w:left="360" w:right="432"/>
    </w:pPr>
    <w:rPr>
      <w:sz w:val="18"/>
      <w:szCs w:val="18"/>
    </w:rPr>
  </w:style>
  <w:style w:type="paragraph" w:customStyle="1" w:styleId="Code13">
    <w:name w:val="Code13"/>
    <w:basedOn w:val="Normal"/>
    <w:rsid w:val="0078491B"/>
    <w:pPr>
      <w:tabs>
        <w:tab w:val="left" w:pos="3600"/>
        <w:tab w:val="left" w:pos="5760"/>
      </w:tabs>
    </w:pPr>
    <w:rPr>
      <w:rFonts w:ascii="Courier New" w:hAnsi="Courier New"/>
      <w:sz w:val="18"/>
      <w:szCs w:val="16"/>
    </w:rPr>
  </w:style>
  <w:style w:type="paragraph" w:customStyle="1" w:styleId="Equation13">
    <w:name w:val="Equation13"/>
    <w:rsid w:val="0078491B"/>
    <w:pPr>
      <w:tabs>
        <w:tab w:val="num" w:pos="720"/>
      </w:tabs>
      <w:spacing w:before="240" w:after="240"/>
      <w:ind w:left="864" w:hanging="504"/>
    </w:pPr>
    <w:rPr>
      <w:i/>
    </w:rPr>
  </w:style>
  <w:style w:type="paragraph" w:customStyle="1" w:styleId="Figure13">
    <w:name w:val="Figure13"/>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78491B"/>
    <w:pPr>
      <w:jc w:val="center"/>
    </w:pPr>
    <w:rPr>
      <w:rFonts w:ascii="Arial" w:hAnsi="Arial" w:cs="Helvetica"/>
      <w:sz w:val="16"/>
      <w:szCs w:val="16"/>
    </w:rPr>
  </w:style>
  <w:style w:type="paragraph" w:customStyle="1" w:styleId="Footnote13">
    <w:name w:val="Footnote13"/>
    <w:basedOn w:val="Normal"/>
    <w:rsid w:val="0078491B"/>
    <w:pPr>
      <w:tabs>
        <w:tab w:val="left" w:pos="115"/>
        <w:tab w:val="left" w:pos="288"/>
      </w:tabs>
      <w:ind w:left="2333" w:hanging="173"/>
    </w:pPr>
    <w:rPr>
      <w:sz w:val="15"/>
      <w:szCs w:val="15"/>
    </w:rPr>
  </w:style>
  <w:style w:type="paragraph" w:customStyle="1" w:styleId="GlossTerm13">
    <w:name w:val="GlossTerm13"/>
    <w:basedOn w:val="Normal"/>
    <w:rsid w:val="0078491B"/>
    <w:rPr>
      <w:b/>
    </w:rPr>
  </w:style>
  <w:style w:type="paragraph" w:customStyle="1" w:styleId="HeadingFeature13">
    <w:name w:val="HeadingFeature13"/>
    <w:next w:val="Body"/>
    <w:rsid w:val="0078491B"/>
    <w:pPr>
      <w:spacing w:before="360" w:after="240"/>
    </w:pPr>
    <w:rPr>
      <w:rFonts w:ascii="Arial" w:hAnsi="Arial"/>
      <w:b/>
      <w:color w:val="2F4D87"/>
      <w:sz w:val="24"/>
    </w:rPr>
  </w:style>
  <w:style w:type="paragraph" w:customStyle="1" w:styleId="Indent113">
    <w:name w:val="Indent113"/>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78491B"/>
    <w:pPr>
      <w:tabs>
        <w:tab w:val="left" w:pos="1440"/>
      </w:tabs>
      <w:spacing w:before="120"/>
    </w:pPr>
    <w:rPr>
      <w:b/>
      <w:color w:val="2F4D87"/>
    </w:rPr>
  </w:style>
  <w:style w:type="paragraph" w:customStyle="1" w:styleId="RegisterDef13">
    <w:name w:val="Register Def13"/>
    <w:rsid w:val="0078491B"/>
    <w:pPr>
      <w:tabs>
        <w:tab w:val="center" w:pos="2160"/>
        <w:tab w:val="right" w:pos="6480"/>
      </w:tabs>
      <w:spacing w:before="240" w:after="240"/>
      <w:ind w:left="360"/>
    </w:pPr>
    <w:rPr>
      <w:rFonts w:ascii="Arial" w:hAnsi="Arial"/>
    </w:rPr>
  </w:style>
  <w:style w:type="paragraph" w:customStyle="1" w:styleId="Step213">
    <w:name w:val="Step213"/>
    <w:rsid w:val="0078491B"/>
    <w:pPr>
      <w:tabs>
        <w:tab w:val="left" w:pos="720"/>
        <w:tab w:val="right" w:pos="864"/>
        <w:tab w:val="left" w:pos="1080"/>
      </w:tabs>
      <w:ind w:left="1080" w:hanging="360"/>
    </w:pPr>
    <w:rPr>
      <w:rFonts w:ascii="Arial" w:hAnsi="Arial"/>
      <w:b/>
    </w:rPr>
  </w:style>
  <w:style w:type="paragraph" w:customStyle="1" w:styleId="Step313">
    <w:name w:val="Step313"/>
    <w:rsid w:val="0078491B"/>
    <w:pPr>
      <w:tabs>
        <w:tab w:val="num" w:pos="1440"/>
      </w:tabs>
      <w:ind w:left="1440" w:hanging="180"/>
    </w:pPr>
    <w:rPr>
      <w:rFonts w:ascii="Arial" w:hAnsi="Arial"/>
      <w:b/>
    </w:rPr>
  </w:style>
  <w:style w:type="paragraph" w:customStyle="1" w:styleId="TableFootnote13">
    <w:name w:val="TableFootnote13"/>
    <w:rsid w:val="0078491B"/>
    <w:pPr>
      <w:tabs>
        <w:tab w:val="left" w:pos="1743"/>
        <w:tab w:val="left" w:pos="1930"/>
      </w:tabs>
      <w:spacing w:before="240" w:after="240"/>
      <w:ind w:left="1742" w:hanging="187"/>
    </w:pPr>
    <w:rPr>
      <w:sz w:val="15"/>
      <w:szCs w:val="15"/>
    </w:rPr>
  </w:style>
  <w:style w:type="paragraph" w:customStyle="1" w:styleId="TableTitle13">
    <w:name w:val="TableTitle13"/>
    <w:rsid w:val="0078491B"/>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78491B"/>
    <w:pPr>
      <w:jc w:val="center"/>
    </w:pPr>
  </w:style>
  <w:style w:type="paragraph" w:customStyle="1" w:styleId="HeadingPreface13">
    <w:name w:val="HeadingPreface13"/>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78491B"/>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78491B"/>
    <w:pPr>
      <w:spacing w:before="720" w:after="720" w:line="720" w:lineRule="exact"/>
      <w:ind w:left="432"/>
    </w:pPr>
    <w:rPr>
      <w:rFonts w:ascii="Arial" w:hAnsi="Arial"/>
      <w:b/>
      <w:color w:val="2F4D87"/>
      <w:sz w:val="44"/>
    </w:rPr>
  </w:style>
  <w:style w:type="paragraph" w:customStyle="1" w:styleId="BookTitle213">
    <w:name w:val="BookTitle213"/>
    <w:next w:val="Body"/>
    <w:rsid w:val="0078491B"/>
    <w:pPr>
      <w:spacing w:before="520" w:after="480" w:line="520" w:lineRule="exact"/>
      <w:ind w:left="432"/>
    </w:pPr>
    <w:rPr>
      <w:rFonts w:ascii="Arial" w:hAnsi="Arial"/>
      <w:b/>
      <w:color w:val="2F4D87"/>
      <w:sz w:val="40"/>
    </w:rPr>
  </w:style>
  <w:style w:type="paragraph" w:customStyle="1" w:styleId="DocumentType13">
    <w:name w:val="Document Type13"/>
    <w:rsid w:val="0078491B"/>
    <w:pPr>
      <w:spacing w:before="600" w:after="600" w:line="580" w:lineRule="exact"/>
      <w:ind w:left="432"/>
    </w:pPr>
    <w:rPr>
      <w:rFonts w:ascii="Arial" w:hAnsi="Arial"/>
      <w:b/>
      <w:sz w:val="36"/>
    </w:rPr>
  </w:style>
  <w:style w:type="paragraph" w:customStyle="1" w:styleId="InternalUseCover13">
    <w:name w:val="Internal Use Cover13"/>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78491B"/>
    <w:pPr>
      <w:tabs>
        <w:tab w:val="left" w:pos="1800"/>
      </w:tabs>
      <w:ind w:left="432"/>
    </w:pPr>
  </w:style>
  <w:style w:type="paragraph" w:customStyle="1" w:styleId="Exar85">
    <w:name w:val="Exar85"/>
    <w:basedOn w:val="Footer"/>
    <w:rsid w:val="0078491B"/>
    <w:pPr>
      <w:tabs>
        <w:tab w:val="clear" w:pos="9360"/>
        <w:tab w:val="left" w:pos="720"/>
        <w:tab w:val="right" w:pos="8640"/>
      </w:tabs>
    </w:pPr>
    <w:rPr>
      <w:b/>
      <w:color w:val="2F4D87"/>
    </w:rPr>
  </w:style>
  <w:style w:type="paragraph" w:customStyle="1" w:styleId="CONFIDENTIAL13">
    <w:name w:val="CONFIDENTIAL13"/>
    <w:rsid w:val="0078491B"/>
    <w:pPr>
      <w:jc w:val="right"/>
    </w:pPr>
    <w:rPr>
      <w:rFonts w:ascii="Arial" w:hAnsi="Arial"/>
      <w:b/>
      <w:color w:val="2F4D87"/>
      <w:sz w:val="44"/>
    </w:rPr>
  </w:style>
  <w:style w:type="paragraph" w:customStyle="1" w:styleId="Notetext13">
    <w:name w:val="Notetext13"/>
    <w:next w:val="Body"/>
    <w:rsid w:val="0078491B"/>
    <w:pPr>
      <w:ind w:left="547" w:right="1080"/>
      <w:jc w:val="both"/>
    </w:pPr>
  </w:style>
  <w:style w:type="paragraph" w:customStyle="1" w:styleId="PageNumbereven13">
    <w:name w:val="Page Number(even)13"/>
    <w:basedOn w:val="Footer"/>
    <w:semiHidden/>
    <w:rsid w:val="0078491B"/>
  </w:style>
  <w:style w:type="paragraph" w:customStyle="1" w:styleId="Headereven13">
    <w:name w:val="Header(even)13"/>
    <w:basedOn w:val="Header"/>
    <w:rsid w:val="0078491B"/>
    <w:pPr>
      <w:tabs>
        <w:tab w:val="clear" w:pos="9270"/>
      </w:tabs>
    </w:pPr>
  </w:style>
  <w:style w:type="paragraph" w:customStyle="1" w:styleId="Footereven13">
    <w:name w:val="Footer(even)13"/>
    <w:basedOn w:val="Footer"/>
    <w:rsid w:val="0078491B"/>
    <w:pPr>
      <w:ind w:right="-90"/>
    </w:pPr>
  </w:style>
  <w:style w:type="paragraph" w:customStyle="1" w:styleId="Glossary13">
    <w:name w:val="Glossary13"/>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78491B"/>
    <w:rPr>
      <w:rFonts w:ascii="Arial" w:hAnsi="Arial"/>
      <w:b/>
      <w:color w:val="002B5C"/>
      <w:sz w:val="48"/>
    </w:rPr>
  </w:style>
  <w:style w:type="paragraph" w:customStyle="1" w:styleId="Addendum213">
    <w:name w:val="Addendum213"/>
    <w:next w:val="SpecNo"/>
    <w:rsid w:val="0078491B"/>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78491B"/>
  </w:style>
  <w:style w:type="paragraph" w:customStyle="1" w:styleId="SpecNo130">
    <w:name w:val="SpecNo13"/>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78491B"/>
    <w:pPr>
      <w:spacing w:before="120"/>
      <w:ind w:left="1800" w:hanging="1800"/>
    </w:pPr>
  </w:style>
  <w:style w:type="paragraph" w:customStyle="1" w:styleId="Addendum131">
    <w:name w:val="Addendum+13"/>
    <w:basedOn w:val="Addendum"/>
    <w:next w:val="Body"/>
    <w:rsid w:val="0078491B"/>
    <w:pPr>
      <w:numPr>
        <w:numId w:val="0"/>
      </w:numPr>
      <w:tabs>
        <w:tab w:val="num" w:pos="720"/>
      </w:tabs>
      <w:ind w:left="360" w:hanging="360"/>
    </w:pPr>
    <w:rPr>
      <w:sz w:val="44"/>
    </w:rPr>
  </w:style>
  <w:style w:type="paragraph" w:customStyle="1" w:styleId="DocChangeNo13">
    <w:name w:val="DocChangeNo.+13"/>
    <w:basedOn w:val="DocChangeNo"/>
    <w:rsid w:val="0078491B"/>
    <w:pPr>
      <w:numPr>
        <w:numId w:val="0"/>
      </w:numPr>
      <w:ind w:left="1260" w:hanging="1260"/>
    </w:pPr>
  </w:style>
  <w:style w:type="paragraph" w:customStyle="1" w:styleId="DocChangeNo130">
    <w:name w:val="DocChangeNo.13"/>
    <w:next w:val="DocChangeNo0"/>
    <w:rsid w:val="0078491B"/>
    <w:pPr>
      <w:tabs>
        <w:tab w:val="num" w:pos="1260"/>
      </w:tabs>
      <w:spacing w:before="120"/>
      <w:ind w:left="1260" w:hanging="1260"/>
    </w:pPr>
  </w:style>
  <w:style w:type="paragraph" w:customStyle="1" w:styleId="Addendum2130">
    <w:name w:val="Addendum2+13"/>
    <w:basedOn w:val="Addendum2"/>
    <w:rsid w:val="0078491B"/>
    <w:rPr>
      <w:sz w:val="32"/>
    </w:rPr>
  </w:style>
  <w:style w:type="paragraph" w:customStyle="1" w:styleId="CellHeadingUnder13">
    <w:name w:val="CellHeadingUnder13"/>
    <w:basedOn w:val="CellHeading"/>
    <w:next w:val="CellBody"/>
    <w:rsid w:val="0078491B"/>
    <w:rPr>
      <w:u w:val="single"/>
    </w:rPr>
  </w:style>
  <w:style w:type="paragraph" w:customStyle="1" w:styleId="CellNoteHeading13">
    <w:name w:val="CellNoteHeading13"/>
    <w:next w:val="CellNote"/>
    <w:rsid w:val="0078491B"/>
    <w:pPr>
      <w:tabs>
        <w:tab w:val="num" w:pos="648"/>
      </w:tabs>
      <w:ind w:left="648" w:hanging="648"/>
    </w:pPr>
    <w:rPr>
      <w:rFonts w:ascii="Arial" w:hAnsi="Arial"/>
      <w:b/>
      <w:szCs w:val="18"/>
    </w:rPr>
  </w:style>
  <w:style w:type="paragraph" w:customStyle="1" w:styleId="CellHeadingFieldDesc13">
    <w:name w:val="CellHeadingField|Desc13"/>
    <w:rsid w:val="0078491B"/>
    <w:rPr>
      <w:rFonts w:ascii="Arial" w:hAnsi="Arial"/>
      <w:b/>
    </w:rPr>
  </w:style>
  <w:style w:type="paragraph" w:customStyle="1" w:styleId="REGISTERBITFIELDCELL13">
    <w:name w:val="REGISTER|BIT|FIELDCELL13"/>
    <w:basedOn w:val="CellBody"/>
    <w:rsid w:val="0078491B"/>
    <w:rPr>
      <w:rFonts w:ascii="Arial" w:hAnsi="Arial"/>
      <w:b/>
      <w:caps/>
    </w:rPr>
  </w:style>
  <w:style w:type="paragraph" w:customStyle="1" w:styleId="Contents13">
    <w:name w:val="Contents13"/>
    <w:basedOn w:val="Title"/>
    <w:rsid w:val="0078491B"/>
    <w:rPr>
      <w:szCs w:val="40"/>
    </w:rPr>
  </w:style>
  <w:style w:type="paragraph" w:customStyle="1" w:styleId="ExarConfidential13">
    <w:name w:val="Exar Confidential13"/>
    <w:basedOn w:val="Footer"/>
    <w:rsid w:val="0078491B"/>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78491B"/>
    <w:rPr>
      <w:rFonts w:ascii="Arial" w:eastAsiaTheme="minorEastAsia" w:hAnsi="Arial"/>
      <w:b/>
      <w:bCs/>
      <w:color w:val="2F4D87"/>
      <w:sz w:val="16"/>
      <w:szCs w:val="16"/>
      <w:lang w:val="en-US" w:eastAsia="en-US" w:bidi="ar-SA"/>
    </w:rPr>
  </w:style>
  <w:style w:type="table" w:customStyle="1" w:styleId="HifnTable13">
    <w:name w:val="Hifn Table13"/>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78491B"/>
    <w:rPr>
      <w:rFonts w:ascii="Arial" w:hAnsi="Arial"/>
      <w:sz w:val="16"/>
    </w:rPr>
  </w:style>
  <w:style w:type="paragraph" w:customStyle="1" w:styleId="Preliminary13">
    <w:name w:val="Preliminary13"/>
    <w:rsid w:val="0078491B"/>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78491B"/>
    <w:rPr>
      <w:rFonts w:ascii="Tahoma" w:hAnsi="Tahoma" w:cs="Tahoma"/>
      <w:sz w:val="16"/>
      <w:szCs w:val="16"/>
    </w:rPr>
  </w:style>
  <w:style w:type="paragraph" w:customStyle="1" w:styleId="Appendix130">
    <w:name w:val="Appendix13"/>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78491B"/>
  </w:style>
  <w:style w:type="character" w:customStyle="1" w:styleId="CommentSubjectChar23">
    <w:name w:val="Comment Subject Char23"/>
    <w:basedOn w:val="CommentTextChar"/>
    <w:uiPriority w:val="99"/>
    <w:semiHidden/>
    <w:rsid w:val="0078491B"/>
    <w:rPr>
      <w:rFonts w:eastAsiaTheme="minorEastAsia"/>
      <w:b/>
    </w:rPr>
  </w:style>
  <w:style w:type="paragraph" w:customStyle="1" w:styleId="copyright13">
    <w:name w:val="copyright13"/>
    <w:basedOn w:val="Body"/>
    <w:rsid w:val="0078491B"/>
    <w:pPr>
      <w:tabs>
        <w:tab w:val="left" w:pos="9360"/>
      </w:tabs>
    </w:pPr>
    <w:rPr>
      <w:sz w:val="14"/>
      <w:szCs w:val="14"/>
    </w:rPr>
  </w:style>
  <w:style w:type="paragraph" w:customStyle="1" w:styleId="FunctionCall13">
    <w:name w:val="Function Call13"/>
    <w:next w:val="Body"/>
    <w:rsid w:val="0078491B"/>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78491B"/>
    <w:pPr>
      <w:numPr>
        <w:ilvl w:val="0"/>
        <w:numId w:val="0"/>
      </w:numPr>
      <w:tabs>
        <w:tab w:val="num" w:pos="720"/>
      </w:tabs>
      <w:ind w:left="720" w:hanging="720"/>
    </w:pPr>
  </w:style>
  <w:style w:type="paragraph" w:customStyle="1" w:styleId="Appendix213">
    <w:name w:val="Appendix 213"/>
    <w:basedOn w:val="Appendix1"/>
    <w:next w:val="Body"/>
    <w:rsid w:val="0078491B"/>
    <w:pPr>
      <w:numPr>
        <w:numId w:val="0"/>
      </w:numPr>
      <w:tabs>
        <w:tab w:val="num" w:pos="918"/>
      </w:tabs>
      <w:ind w:left="864" w:hanging="864"/>
    </w:pPr>
  </w:style>
  <w:style w:type="table" w:customStyle="1" w:styleId="HifnParameter13">
    <w:name w:val="Hifn Parameter13"/>
    <w:basedOn w:val="TableNormal"/>
    <w:rsid w:val="0078491B"/>
    <w:rPr>
      <w:sz w:val="18"/>
    </w:rPr>
    <w:tblPr/>
  </w:style>
  <w:style w:type="paragraph" w:customStyle="1" w:styleId="CellHeadingBlue13">
    <w:name w:val="Cell Heading Blue13"/>
    <w:basedOn w:val="CellHeading"/>
    <w:next w:val="Body"/>
    <w:rsid w:val="0078491B"/>
    <w:pPr>
      <w:tabs>
        <w:tab w:val="clear" w:pos="720"/>
      </w:tabs>
    </w:pPr>
    <w:rPr>
      <w:color w:val="2F4D87"/>
      <w:sz w:val="18"/>
    </w:rPr>
  </w:style>
  <w:style w:type="paragraph" w:customStyle="1" w:styleId="ListNumber213">
    <w:name w:val="ListNumber213"/>
    <w:basedOn w:val="Body"/>
    <w:rsid w:val="0078491B"/>
    <w:pPr>
      <w:ind w:left="1440" w:hanging="360"/>
    </w:pPr>
  </w:style>
  <w:style w:type="paragraph" w:customStyle="1" w:styleId="Command53">
    <w:name w:val="Command5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78491B"/>
    <w:rPr>
      <w:rFonts w:ascii="Courier New" w:hAnsi="Courier New" w:cs="Courier New"/>
      <w:color w:val="auto"/>
      <w:kern w:val="0"/>
    </w:rPr>
  </w:style>
  <w:style w:type="character" w:customStyle="1" w:styleId="SubtitleChar23">
    <w:name w:val="Subtitle Char23"/>
    <w:basedOn w:val="DefaultParagraphFont"/>
    <w:uiPriority w:val="11"/>
    <w:rsid w:val="0078491B"/>
    <w:rPr>
      <w:color w:val="5A5A5A" w:themeColor="text1" w:themeTint="A5"/>
      <w:spacing w:val="10"/>
    </w:rPr>
  </w:style>
  <w:style w:type="character" w:customStyle="1" w:styleId="QuoteChar23">
    <w:name w:val="Quote Char23"/>
    <w:basedOn w:val="DefaultParagraphFont"/>
    <w:uiPriority w:val="29"/>
    <w:rsid w:val="0078491B"/>
    <w:rPr>
      <w:i/>
      <w:iCs/>
      <w:color w:val="000000" w:themeColor="text1"/>
    </w:rPr>
  </w:style>
  <w:style w:type="character" w:customStyle="1" w:styleId="IntenseQuoteChar23">
    <w:name w:val="Intense Quote Char23"/>
    <w:basedOn w:val="DefaultParagraphFont"/>
    <w:uiPriority w:val="30"/>
    <w:rsid w:val="0078491B"/>
    <w:rPr>
      <w:color w:val="000000" w:themeColor="text1"/>
      <w:shd w:val="clear" w:color="auto" w:fill="F2F2F2" w:themeFill="background1" w:themeFillShade="F2"/>
    </w:rPr>
  </w:style>
  <w:style w:type="paragraph" w:customStyle="1" w:styleId="Default13">
    <w:name w:val="Default13"/>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78491B"/>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78491B"/>
    <w:pPr>
      <w:spacing w:before="360"/>
    </w:pPr>
    <w:rPr>
      <w:i/>
      <w:sz w:val="36"/>
    </w:rPr>
  </w:style>
  <w:style w:type="paragraph" w:customStyle="1" w:styleId="Heading2nonumber13">
    <w:name w:val="Heading 2 no number13"/>
    <w:basedOn w:val="Heading2"/>
    <w:next w:val="Body"/>
    <w:rsid w:val="0078491B"/>
    <w:pPr>
      <w:numPr>
        <w:ilvl w:val="0"/>
        <w:numId w:val="0"/>
      </w:numPr>
      <w:suppressLineNumbers/>
      <w:outlineLvl w:val="9"/>
    </w:pPr>
  </w:style>
  <w:style w:type="paragraph" w:customStyle="1" w:styleId="DocumentRevision13">
    <w:name w:val="Document Revision13"/>
    <w:basedOn w:val="Body"/>
    <w:qFormat/>
    <w:rsid w:val="0078491B"/>
    <w:pPr>
      <w:tabs>
        <w:tab w:val="clear" w:pos="2700"/>
        <w:tab w:val="left" w:pos="1440"/>
        <w:tab w:val="left" w:pos="2160"/>
      </w:tabs>
    </w:pPr>
    <w:rPr>
      <w:b/>
      <w:sz w:val="24"/>
    </w:rPr>
  </w:style>
  <w:style w:type="table" w:customStyle="1" w:styleId="ListTable3-Accent1113">
    <w:name w:val="List Table 3 - Accent 1113"/>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78491B"/>
    <w:rPr>
      <w:rFonts w:ascii="Arial" w:hAnsi="Arial" w:cs="Courier New"/>
      <w:b/>
      <w:sz w:val="20"/>
    </w:rPr>
  </w:style>
  <w:style w:type="paragraph" w:customStyle="1" w:styleId="ImportantNote63">
    <w:name w:val="Important Note6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78491B"/>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78491B"/>
    <w:pPr>
      <w:spacing w:after="200"/>
    </w:pPr>
    <w:rPr>
      <w:lang w:eastAsia="ja-JP"/>
    </w:rPr>
  </w:style>
  <w:style w:type="table" w:customStyle="1" w:styleId="LightList-Accent1113">
    <w:name w:val="Light List - Accent 1113"/>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78491B"/>
    <w:rPr>
      <w:rFonts w:ascii="Palatino Linotype" w:eastAsia="Palatino Linotype" w:hAnsi="Palatino Linotype"/>
      <w:sz w:val="20"/>
      <w:szCs w:val="20"/>
    </w:rPr>
  </w:style>
  <w:style w:type="paragraph" w:customStyle="1" w:styleId="TableParagraph13">
    <w:name w:val="Table Paragraph13"/>
    <w:basedOn w:val="Normal"/>
    <w:uiPriority w:val="1"/>
    <w:qFormat/>
    <w:rsid w:val="0078491B"/>
    <w:pPr>
      <w:widowControl w:val="0"/>
      <w:spacing w:after="0" w:line="240" w:lineRule="auto"/>
    </w:pPr>
    <w:rPr>
      <w:rFonts w:eastAsiaTheme="minorHAnsi"/>
    </w:rPr>
  </w:style>
  <w:style w:type="character" w:customStyle="1" w:styleId="MessageandCommand13">
    <w:name w:val="Message and Command13"/>
    <w:basedOn w:val="MessagesandCommands"/>
    <w:qFormat/>
    <w:rsid w:val="0078491B"/>
    <w:rPr>
      <w:rFonts w:ascii="Courier New" w:hAnsi="Courier New" w:cs="Courier New"/>
      <w:b w:val="0"/>
      <w:sz w:val="22"/>
    </w:rPr>
  </w:style>
  <w:style w:type="character" w:customStyle="1" w:styleId="BodyTextFirstIndent2Char23">
    <w:name w:val="Body Text First Indent 2 Char23"/>
    <w:basedOn w:val="BodyTextIndentChar"/>
    <w:semiHidden/>
    <w:rsid w:val="0078491B"/>
  </w:style>
  <w:style w:type="paragraph" w:customStyle="1" w:styleId="BackPageCenter13">
    <w:name w:val="Back Page Center13"/>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78491B"/>
    <w:pPr>
      <w:jc w:val="center"/>
    </w:pPr>
  </w:style>
  <w:style w:type="paragraph" w:customStyle="1" w:styleId="Exar95">
    <w:name w:val="Exar95"/>
    <w:basedOn w:val="Footer"/>
    <w:rsid w:val="0078491B"/>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78491B"/>
    <w:rPr>
      <w:rFonts w:ascii="Arial" w:hAnsi="Arial"/>
      <w:color w:val="000000"/>
      <w:sz w:val="16"/>
      <w:szCs w:val="16"/>
      <w:lang w:val="en-US" w:eastAsia="en-US" w:bidi="ar-SA"/>
    </w:rPr>
  </w:style>
  <w:style w:type="character" w:customStyle="1" w:styleId="TitleChar113">
    <w:name w:val="Title Char113"/>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78491B"/>
    <w:pPr>
      <w:jc w:val="center"/>
    </w:pPr>
  </w:style>
  <w:style w:type="paragraph" w:customStyle="1" w:styleId="Exar114">
    <w:name w:val="Exar114"/>
    <w:basedOn w:val="Footer"/>
    <w:rsid w:val="0078491B"/>
    <w:pPr>
      <w:tabs>
        <w:tab w:val="clear" w:pos="9360"/>
        <w:tab w:val="left" w:pos="720"/>
        <w:tab w:val="right" w:pos="8640"/>
      </w:tabs>
    </w:pPr>
    <w:rPr>
      <w:b/>
      <w:color w:val="2F4D87"/>
    </w:rPr>
  </w:style>
  <w:style w:type="character" w:customStyle="1" w:styleId="NoteHeadingChar13">
    <w:name w:val="Note Heading Char13"/>
    <w:basedOn w:val="DefaultParagraphFont"/>
    <w:rsid w:val="0078491B"/>
    <w:rPr>
      <w:b/>
    </w:rPr>
  </w:style>
  <w:style w:type="character" w:customStyle="1" w:styleId="BalloonTextChar113">
    <w:name w:val="Balloon Text Char113"/>
    <w:basedOn w:val="DefaultParagraphFont"/>
    <w:uiPriority w:val="99"/>
    <w:semiHidden/>
    <w:rsid w:val="0078491B"/>
    <w:rPr>
      <w:rFonts w:ascii="Tahoma" w:hAnsi="Tahoma" w:cs="Tahoma"/>
      <w:sz w:val="16"/>
      <w:szCs w:val="16"/>
    </w:rPr>
  </w:style>
  <w:style w:type="character" w:customStyle="1" w:styleId="ClosingChar13">
    <w:name w:val="Closing Char13"/>
    <w:basedOn w:val="DefaultParagraphFont"/>
    <w:rsid w:val="0078491B"/>
  </w:style>
  <w:style w:type="character" w:customStyle="1" w:styleId="CommentTextChar113">
    <w:name w:val="Comment Text Char113"/>
    <w:basedOn w:val="DefaultParagraphFont"/>
    <w:uiPriority w:val="99"/>
    <w:semiHidden/>
    <w:rsid w:val="0078491B"/>
  </w:style>
  <w:style w:type="character" w:customStyle="1" w:styleId="CommentSubjectChar113">
    <w:name w:val="Comment Subject Char113"/>
    <w:basedOn w:val="CommentTextChar"/>
    <w:uiPriority w:val="99"/>
    <w:semiHidden/>
    <w:rsid w:val="0078491B"/>
    <w:rPr>
      <w:rFonts w:eastAsiaTheme="minorEastAsia"/>
      <w:b/>
    </w:rPr>
  </w:style>
  <w:style w:type="character" w:customStyle="1" w:styleId="DateChar13">
    <w:name w:val="Date Char13"/>
    <w:basedOn w:val="DefaultParagraphFont"/>
    <w:rsid w:val="0078491B"/>
  </w:style>
  <w:style w:type="character" w:customStyle="1" w:styleId="DocumentMapChar13">
    <w:name w:val="Document Map Char13"/>
    <w:basedOn w:val="DefaultParagraphFont"/>
    <w:semiHidden/>
    <w:rsid w:val="0078491B"/>
    <w:rPr>
      <w:rFonts w:ascii="Tahoma" w:hAnsi="Tahoma" w:cs="Tahoma"/>
      <w:shd w:val="clear" w:color="auto" w:fill="000080"/>
    </w:rPr>
  </w:style>
  <w:style w:type="character" w:customStyle="1" w:styleId="EndnoteTextChar13">
    <w:name w:val="Endnote Text Char13"/>
    <w:basedOn w:val="DefaultParagraphFont"/>
    <w:semiHidden/>
    <w:rsid w:val="0078491B"/>
  </w:style>
  <w:style w:type="character" w:customStyle="1" w:styleId="FootnoteTextChar13">
    <w:name w:val="Footnote Text Char13"/>
    <w:basedOn w:val="DefaultParagraphFont"/>
    <w:semiHidden/>
    <w:rsid w:val="0078491B"/>
  </w:style>
  <w:style w:type="character" w:customStyle="1" w:styleId="MacroTextChar13">
    <w:name w:val="Macro Text Char13"/>
    <w:basedOn w:val="DefaultParagraphFont"/>
    <w:semiHidden/>
    <w:rsid w:val="0078491B"/>
    <w:rPr>
      <w:rFonts w:ascii="Courier New" w:hAnsi="Courier New" w:cs="Courier New"/>
      <w:color w:val="000000"/>
    </w:rPr>
  </w:style>
  <w:style w:type="character" w:customStyle="1" w:styleId="HTMLPreformattedChar113">
    <w:name w:val="HTML Preformatted Char113"/>
    <w:basedOn w:val="DefaultParagraphFont"/>
    <w:uiPriority w:val="99"/>
    <w:rsid w:val="0078491B"/>
    <w:rPr>
      <w:rFonts w:ascii="Courier New" w:hAnsi="Courier New" w:cs="Courier New"/>
      <w:color w:val="auto"/>
      <w:kern w:val="0"/>
    </w:rPr>
  </w:style>
  <w:style w:type="character" w:customStyle="1" w:styleId="SubtitleChar113">
    <w:name w:val="Subtitle Char113"/>
    <w:basedOn w:val="DefaultParagraphFont"/>
    <w:uiPriority w:val="11"/>
    <w:rsid w:val="0078491B"/>
    <w:rPr>
      <w:color w:val="5A5A5A" w:themeColor="text1" w:themeTint="A5"/>
      <w:spacing w:val="10"/>
    </w:rPr>
  </w:style>
  <w:style w:type="character" w:customStyle="1" w:styleId="QuoteChar113">
    <w:name w:val="Quote Char113"/>
    <w:basedOn w:val="DefaultParagraphFont"/>
    <w:uiPriority w:val="29"/>
    <w:rsid w:val="0078491B"/>
    <w:rPr>
      <w:i/>
      <w:iCs/>
      <w:color w:val="000000" w:themeColor="text1"/>
    </w:rPr>
  </w:style>
  <w:style w:type="character" w:customStyle="1" w:styleId="IntenseQuoteChar113">
    <w:name w:val="Intense Quote Char113"/>
    <w:basedOn w:val="DefaultParagraphFont"/>
    <w:uiPriority w:val="30"/>
    <w:rsid w:val="0078491B"/>
    <w:rPr>
      <w:color w:val="000000" w:themeColor="text1"/>
      <w:shd w:val="clear" w:color="auto" w:fill="F2F2F2" w:themeFill="background1" w:themeFillShade="F2"/>
    </w:rPr>
  </w:style>
  <w:style w:type="character" w:customStyle="1" w:styleId="BodyTextChar113">
    <w:name w:val="Body Text Char113"/>
    <w:basedOn w:val="DefaultParagraphFont"/>
    <w:rsid w:val="0078491B"/>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78491B"/>
    <w:rPr>
      <w:rFonts w:eastAsiaTheme="minorEastAsia"/>
    </w:rPr>
  </w:style>
  <w:style w:type="character" w:customStyle="1" w:styleId="BodyText3Char113">
    <w:name w:val="Body Text 3 Char113"/>
    <w:basedOn w:val="DefaultParagraphFont"/>
    <w:uiPriority w:val="99"/>
    <w:semiHidden/>
    <w:rsid w:val="0078491B"/>
    <w:rPr>
      <w:rFonts w:eastAsiaTheme="minorEastAsia"/>
      <w:sz w:val="16"/>
      <w:szCs w:val="16"/>
    </w:rPr>
  </w:style>
  <w:style w:type="character" w:customStyle="1" w:styleId="BodyTextIndentChar113">
    <w:name w:val="Body Text Indent Char113"/>
    <w:basedOn w:val="DefaultParagraphFont"/>
    <w:uiPriority w:val="99"/>
    <w:semiHidden/>
    <w:rsid w:val="0078491B"/>
    <w:rPr>
      <w:rFonts w:eastAsiaTheme="minorEastAsia"/>
    </w:rPr>
  </w:style>
  <w:style w:type="character" w:customStyle="1" w:styleId="BodyTextFirstIndent2Char113">
    <w:name w:val="Body Text First Indent 2 Char113"/>
    <w:basedOn w:val="BodyTextIndentChar1"/>
    <w:uiPriority w:val="99"/>
    <w:semiHidden/>
    <w:rsid w:val="0078491B"/>
    <w:rPr>
      <w:rFonts w:eastAsiaTheme="minorEastAsia"/>
    </w:rPr>
  </w:style>
  <w:style w:type="character" w:customStyle="1" w:styleId="BodyTextIndent2Char113">
    <w:name w:val="Body Text Indent 2 Char113"/>
    <w:basedOn w:val="DefaultParagraphFont"/>
    <w:uiPriority w:val="99"/>
    <w:semiHidden/>
    <w:rsid w:val="0078491B"/>
    <w:rPr>
      <w:rFonts w:eastAsiaTheme="minorEastAsia"/>
    </w:rPr>
  </w:style>
  <w:style w:type="character" w:customStyle="1" w:styleId="BodyTextIndent3Char113">
    <w:name w:val="Body Text Indent 3 Char113"/>
    <w:basedOn w:val="DefaultParagraphFont"/>
    <w:uiPriority w:val="99"/>
    <w:semiHidden/>
    <w:rsid w:val="0078491B"/>
    <w:rPr>
      <w:rFonts w:eastAsiaTheme="minorEastAsia"/>
      <w:sz w:val="16"/>
      <w:szCs w:val="16"/>
    </w:rPr>
  </w:style>
  <w:style w:type="character" w:customStyle="1" w:styleId="E-mailSignatureChar113">
    <w:name w:val="E-mail Signature Char113"/>
    <w:basedOn w:val="DefaultParagraphFont"/>
    <w:uiPriority w:val="99"/>
    <w:semiHidden/>
    <w:rsid w:val="0078491B"/>
    <w:rPr>
      <w:rFonts w:eastAsiaTheme="minorEastAsia"/>
    </w:rPr>
  </w:style>
  <w:style w:type="character" w:customStyle="1" w:styleId="HTMLAddressChar113">
    <w:name w:val="HTML Address Char113"/>
    <w:basedOn w:val="DefaultParagraphFont"/>
    <w:uiPriority w:val="99"/>
    <w:semiHidden/>
    <w:rsid w:val="0078491B"/>
    <w:rPr>
      <w:rFonts w:eastAsiaTheme="minorEastAsia"/>
      <w:i/>
      <w:iCs/>
    </w:rPr>
  </w:style>
  <w:style w:type="character" w:customStyle="1" w:styleId="MessageHeaderChar113">
    <w:name w:val="Message Header Char113"/>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78491B"/>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78491B"/>
    <w:rPr>
      <w:rFonts w:eastAsiaTheme="minorEastAsia"/>
    </w:rPr>
  </w:style>
  <w:style w:type="character" w:customStyle="1" w:styleId="Heading1Char213">
    <w:name w:val="Heading 1 Char2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78491B"/>
    <w:pPr>
      <w:jc w:val="center"/>
    </w:pPr>
  </w:style>
  <w:style w:type="character" w:customStyle="1" w:styleId="HeaderChar213">
    <w:name w:val="Header Char213"/>
    <w:basedOn w:val="DefaultParagraphFont"/>
    <w:uiPriority w:val="99"/>
    <w:rsid w:val="0078491B"/>
    <w:rPr>
      <w:rFonts w:ascii="Arial" w:hAnsi="Arial"/>
      <w:b/>
      <w:bCs/>
      <w:noProof/>
      <w:color w:val="000000"/>
      <w:lang w:val="en-US" w:eastAsia="en-US" w:bidi="ar-SA"/>
    </w:rPr>
  </w:style>
  <w:style w:type="paragraph" w:customStyle="1" w:styleId="Exar213">
    <w:name w:val="Exar213"/>
    <w:basedOn w:val="Footer"/>
    <w:rsid w:val="0078491B"/>
    <w:pPr>
      <w:tabs>
        <w:tab w:val="clear" w:pos="9360"/>
        <w:tab w:val="left" w:pos="720"/>
        <w:tab w:val="right" w:pos="8640"/>
      </w:tabs>
    </w:pPr>
    <w:rPr>
      <w:b/>
      <w:color w:val="2F4D87"/>
    </w:rPr>
  </w:style>
  <w:style w:type="paragraph" w:customStyle="1" w:styleId="ImportantNote113">
    <w:name w:val="Important Note1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78491B"/>
    <w:pPr>
      <w:tabs>
        <w:tab w:val="left" w:pos="2700"/>
      </w:tabs>
      <w:jc w:val="both"/>
    </w:pPr>
    <w:rPr>
      <w:szCs w:val="24"/>
    </w:rPr>
  </w:style>
  <w:style w:type="paragraph" w:customStyle="1" w:styleId="FooterCentered313">
    <w:name w:val="FooterCentered313"/>
    <w:basedOn w:val="Footer"/>
    <w:rsid w:val="0078491B"/>
    <w:pPr>
      <w:jc w:val="center"/>
    </w:pPr>
  </w:style>
  <w:style w:type="character" w:customStyle="1" w:styleId="HeaderChar313">
    <w:name w:val="Header Char313"/>
    <w:basedOn w:val="DefaultParagraphFont"/>
    <w:uiPriority w:val="99"/>
    <w:rsid w:val="0078491B"/>
    <w:rPr>
      <w:rFonts w:ascii="Arial" w:hAnsi="Arial"/>
      <w:b/>
      <w:bCs/>
      <w:noProof/>
      <w:color w:val="000000"/>
      <w:lang w:val="en-US" w:eastAsia="en-US" w:bidi="ar-SA"/>
    </w:rPr>
  </w:style>
  <w:style w:type="paragraph" w:customStyle="1" w:styleId="Exar313">
    <w:name w:val="Exar313"/>
    <w:basedOn w:val="Footer"/>
    <w:rsid w:val="0078491B"/>
    <w:pPr>
      <w:tabs>
        <w:tab w:val="clear" w:pos="9360"/>
        <w:tab w:val="left" w:pos="720"/>
        <w:tab w:val="right" w:pos="8640"/>
      </w:tabs>
    </w:pPr>
    <w:rPr>
      <w:b/>
      <w:color w:val="2F4D87"/>
    </w:rPr>
  </w:style>
  <w:style w:type="paragraph" w:customStyle="1" w:styleId="ImportantNote213">
    <w:name w:val="Important Note2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78491B"/>
    <w:rPr>
      <w:rFonts w:asciiTheme="majorHAnsi" w:eastAsiaTheme="majorEastAsia" w:hAnsiTheme="majorHAnsi" w:cstheme="majorBidi"/>
      <w:b/>
      <w:bCs/>
      <w:color w:val="000000" w:themeColor="text1"/>
    </w:rPr>
  </w:style>
  <w:style w:type="paragraph" w:customStyle="1" w:styleId="Body213">
    <w:name w:val="Body213"/>
    <w:qFormat/>
    <w:rsid w:val="0078491B"/>
    <w:pPr>
      <w:tabs>
        <w:tab w:val="left" w:pos="2700"/>
      </w:tabs>
      <w:jc w:val="both"/>
    </w:pPr>
    <w:rPr>
      <w:szCs w:val="24"/>
    </w:rPr>
  </w:style>
  <w:style w:type="paragraph" w:customStyle="1" w:styleId="FooterCentered413">
    <w:name w:val="FooterCentered413"/>
    <w:basedOn w:val="Footer"/>
    <w:rsid w:val="0078491B"/>
    <w:pPr>
      <w:jc w:val="center"/>
    </w:pPr>
  </w:style>
  <w:style w:type="character" w:customStyle="1" w:styleId="HeaderChar413">
    <w:name w:val="Header Char413"/>
    <w:basedOn w:val="DefaultParagraphFont"/>
    <w:uiPriority w:val="99"/>
    <w:rsid w:val="0078491B"/>
    <w:rPr>
      <w:rFonts w:ascii="Arial" w:hAnsi="Arial"/>
      <w:b/>
      <w:bCs/>
      <w:noProof/>
      <w:color w:val="000000"/>
      <w:lang w:val="en-US" w:eastAsia="en-US" w:bidi="ar-SA"/>
    </w:rPr>
  </w:style>
  <w:style w:type="paragraph" w:customStyle="1" w:styleId="Exar413">
    <w:name w:val="Exar413"/>
    <w:basedOn w:val="Footer"/>
    <w:rsid w:val="0078491B"/>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78491B"/>
    <w:rPr>
      <w:rFonts w:ascii="Arial" w:hAnsi="Arial" w:cs="Courier New"/>
      <w:b/>
      <w:sz w:val="20"/>
    </w:rPr>
  </w:style>
  <w:style w:type="paragraph" w:customStyle="1" w:styleId="Anchor113">
    <w:name w:val="Anchor113"/>
    <w:rsid w:val="0078491B"/>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78491B"/>
    <w:pPr>
      <w:jc w:val="center"/>
    </w:pPr>
  </w:style>
  <w:style w:type="paragraph" w:customStyle="1" w:styleId="Exar103">
    <w:name w:val="Exar103"/>
    <w:basedOn w:val="Footer"/>
    <w:rsid w:val="0078491B"/>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78491B"/>
    <w:rPr>
      <w:rFonts w:asciiTheme="majorHAnsi" w:eastAsiaTheme="majorEastAsia" w:hAnsiTheme="majorHAnsi" w:cstheme="majorBidi"/>
      <w:b/>
      <w:bCs/>
      <w:color w:val="000000" w:themeColor="text1"/>
    </w:rPr>
  </w:style>
  <w:style w:type="paragraph" w:customStyle="1" w:styleId="Body83">
    <w:name w:val="Body83"/>
    <w:qFormat/>
    <w:rsid w:val="0078491B"/>
    <w:pPr>
      <w:tabs>
        <w:tab w:val="left" w:pos="2700"/>
      </w:tabs>
      <w:jc w:val="both"/>
    </w:pPr>
    <w:rPr>
      <w:szCs w:val="24"/>
    </w:rPr>
  </w:style>
  <w:style w:type="paragraph" w:customStyle="1" w:styleId="Bullet153">
    <w:name w:val="Bullet153"/>
    <w:rsid w:val="0078491B"/>
    <w:pPr>
      <w:tabs>
        <w:tab w:val="left" w:pos="900"/>
      </w:tabs>
      <w:spacing w:before="120" w:line="280" w:lineRule="atLeast"/>
      <w:ind w:left="720" w:hanging="360"/>
    </w:pPr>
  </w:style>
  <w:style w:type="paragraph" w:customStyle="1" w:styleId="Command63">
    <w:name w:val="Command6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78491B"/>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93">
    <w:name w:val="Body93"/>
    <w:qFormat/>
    <w:rsid w:val="0078491B"/>
    <w:pPr>
      <w:tabs>
        <w:tab w:val="left" w:pos="2700"/>
      </w:tabs>
      <w:jc w:val="both"/>
    </w:pPr>
    <w:rPr>
      <w:szCs w:val="24"/>
    </w:rPr>
  </w:style>
  <w:style w:type="paragraph" w:customStyle="1" w:styleId="Bullet163">
    <w:name w:val="Bullet163"/>
    <w:rsid w:val="0078491B"/>
    <w:pPr>
      <w:tabs>
        <w:tab w:val="left" w:pos="900"/>
      </w:tabs>
      <w:spacing w:before="120" w:line="280" w:lineRule="atLeast"/>
      <w:ind w:left="720" w:hanging="360"/>
    </w:pPr>
  </w:style>
  <w:style w:type="paragraph" w:customStyle="1" w:styleId="FooterCentered123">
    <w:name w:val="FooterCentered123"/>
    <w:basedOn w:val="Footer"/>
    <w:rsid w:val="0078491B"/>
    <w:pPr>
      <w:jc w:val="center"/>
    </w:pPr>
  </w:style>
  <w:style w:type="paragraph" w:customStyle="1" w:styleId="Exar123">
    <w:name w:val="Exar123"/>
    <w:basedOn w:val="Footer"/>
    <w:rsid w:val="0078491B"/>
    <w:pPr>
      <w:tabs>
        <w:tab w:val="clear" w:pos="9360"/>
        <w:tab w:val="left" w:pos="720"/>
        <w:tab w:val="right" w:pos="8640"/>
      </w:tabs>
    </w:pPr>
    <w:rPr>
      <w:b/>
      <w:color w:val="2F4D87"/>
    </w:rPr>
  </w:style>
  <w:style w:type="paragraph" w:customStyle="1" w:styleId="Command72">
    <w:name w:val="Command7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78491B"/>
    <w:pPr>
      <w:tabs>
        <w:tab w:val="left" w:pos="2700"/>
      </w:tabs>
      <w:jc w:val="both"/>
    </w:pPr>
    <w:rPr>
      <w:szCs w:val="24"/>
    </w:rPr>
  </w:style>
  <w:style w:type="paragraph" w:customStyle="1" w:styleId="Anchor32">
    <w:name w:val="Anchor32"/>
    <w:rsid w:val="0078491B"/>
    <w:pPr>
      <w:keepNext/>
      <w:tabs>
        <w:tab w:val="left" w:pos="360"/>
      </w:tabs>
      <w:spacing w:before="240"/>
    </w:pPr>
    <w:rPr>
      <w:rFonts w:ascii="Arial" w:hAnsi="Arial"/>
      <w:b/>
      <w:sz w:val="4"/>
      <w:szCs w:val="4"/>
    </w:rPr>
  </w:style>
  <w:style w:type="paragraph" w:customStyle="1" w:styleId="Bullet172">
    <w:name w:val="Bullet172"/>
    <w:rsid w:val="0078491B"/>
    <w:pPr>
      <w:tabs>
        <w:tab w:val="left" w:pos="900"/>
      </w:tabs>
      <w:spacing w:before="120" w:line="280" w:lineRule="atLeast"/>
      <w:ind w:left="720" w:hanging="360"/>
    </w:pPr>
  </w:style>
  <w:style w:type="paragraph" w:customStyle="1" w:styleId="Bullet223">
    <w:name w:val="Bullet223"/>
    <w:rsid w:val="0078491B"/>
    <w:pPr>
      <w:spacing w:before="120"/>
      <w:ind w:left="1440" w:hanging="360"/>
    </w:pPr>
  </w:style>
  <w:style w:type="paragraph" w:customStyle="1" w:styleId="Bullet323">
    <w:name w:val="Bullet323"/>
    <w:rsid w:val="0078491B"/>
    <w:pPr>
      <w:tabs>
        <w:tab w:val="num" w:pos="1800"/>
      </w:tabs>
      <w:spacing w:before="120"/>
      <w:ind w:left="1800" w:hanging="360"/>
    </w:pPr>
  </w:style>
  <w:style w:type="paragraph" w:customStyle="1" w:styleId="Caution23">
    <w:name w:val="Caution23"/>
    <w:basedOn w:val="Normal"/>
    <w:rsid w:val="0078491B"/>
    <w:pPr>
      <w:tabs>
        <w:tab w:val="left" w:pos="936"/>
      </w:tabs>
      <w:ind w:right="864"/>
      <w:jc w:val="both"/>
    </w:pPr>
    <w:rPr>
      <w:rFonts w:ascii="Arial" w:hAnsi="Arial"/>
      <w:b/>
    </w:rPr>
  </w:style>
  <w:style w:type="paragraph" w:customStyle="1" w:styleId="CellBody23">
    <w:name w:val="CellBody23"/>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78491B"/>
    <w:pPr>
      <w:tabs>
        <w:tab w:val="left" w:pos="538"/>
      </w:tabs>
      <w:ind w:left="538" w:hanging="360"/>
    </w:pPr>
    <w:rPr>
      <w:sz w:val="18"/>
      <w:szCs w:val="18"/>
    </w:rPr>
  </w:style>
  <w:style w:type="paragraph" w:customStyle="1" w:styleId="CellHeading23">
    <w:name w:val="CellHeading23"/>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78491B"/>
    <w:pPr>
      <w:ind w:left="360" w:right="432"/>
    </w:pPr>
    <w:rPr>
      <w:sz w:val="18"/>
      <w:szCs w:val="18"/>
    </w:rPr>
  </w:style>
  <w:style w:type="paragraph" w:customStyle="1" w:styleId="Code23">
    <w:name w:val="Code23"/>
    <w:basedOn w:val="Normal"/>
    <w:rsid w:val="0078491B"/>
    <w:pPr>
      <w:tabs>
        <w:tab w:val="left" w:pos="3600"/>
        <w:tab w:val="left" w:pos="5760"/>
      </w:tabs>
    </w:pPr>
    <w:rPr>
      <w:rFonts w:ascii="Courier New" w:hAnsi="Courier New"/>
      <w:sz w:val="18"/>
      <w:szCs w:val="16"/>
    </w:rPr>
  </w:style>
  <w:style w:type="paragraph" w:customStyle="1" w:styleId="Equation23">
    <w:name w:val="Equation23"/>
    <w:rsid w:val="0078491B"/>
    <w:pPr>
      <w:tabs>
        <w:tab w:val="num" w:pos="720"/>
      </w:tabs>
      <w:spacing w:before="240" w:after="240"/>
      <w:ind w:left="864" w:hanging="504"/>
    </w:pPr>
    <w:rPr>
      <w:i/>
    </w:rPr>
  </w:style>
  <w:style w:type="paragraph" w:customStyle="1" w:styleId="Figure23">
    <w:name w:val="Figure23"/>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78491B"/>
    <w:pPr>
      <w:jc w:val="center"/>
    </w:pPr>
    <w:rPr>
      <w:rFonts w:ascii="Arial" w:hAnsi="Arial" w:cs="Helvetica"/>
      <w:sz w:val="16"/>
      <w:szCs w:val="16"/>
    </w:rPr>
  </w:style>
  <w:style w:type="paragraph" w:customStyle="1" w:styleId="Footnote23">
    <w:name w:val="Footnote23"/>
    <w:basedOn w:val="Normal"/>
    <w:rsid w:val="0078491B"/>
    <w:pPr>
      <w:tabs>
        <w:tab w:val="left" w:pos="115"/>
        <w:tab w:val="left" w:pos="288"/>
      </w:tabs>
      <w:ind w:left="2333" w:hanging="173"/>
    </w:pPr>
    <w:rPr>
      <w:sz w:val="15"/>
      <w:szCs w:val="15"/>
    </w:rPr>
  </w:style>
  <w:style w:type="paragraph" w:customStyle="1" w:styleId="GlossTerm23">
    <w:name w:val="GlossTerm23"/>
    <w:basedOn w:val="Normal"/>
    <w:rsid w:val="0078491B"/>
    <w:rPr>
      <w:b/>
    </w:rPr>
  </w:style>
  <w:style w:type="paragraph" w:customStyle="1" w:styleId="HeadingFeature23">
    <w:name w:val="HeadingFeature23"/>
    <w:next w:val="Body"/>
    <w:rsid w:val="0078491B"/>
    <w:pPr>
      <w:spacing w:before="360" w:after="240"/>
    </w:pPr>
    <w:rPr>
      <w:rFonts w:ascii="Arial" w:hAnsi="Arial"/>
      <w:b/>
      <w:color w:val="2F4D87"/>
      <w:sz w:val="24"/>
    </w:rPr>
  </w:style>
  <w:style w:type="paragraph" w:customStyle="1" w:styleId="Indent123">
    <w:name w:val="Indent123"/>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78491B"/>
    <w:pPr>
      <w:tabs>
        <w:tab w:val="left" w:pos="1440"/>
      </w:tabs>
      <w:spacing w:before="120"/>
    </w:pPr>
    <w:rPr>
      <w:b/>
      <w:color w:val="2F4D87"/>
    </w:rPr>
  </w:style>
  <w:style w:type="paragraph" w:customStyle="1" w:styleId="RegisterDef23">
    <w:name w:val="Register Def23"/>
    <w:rsid w:val="0078491B"/>
    <w:pPr>
      <w:tabs>
        <w:tab w:val="center" w:pos="2160"/>
        <w:tab w:val="right" w:pos="6480"/>
      </w:tabs>
      <w:spacing w:before="240" w:after="240"/>
      <w:ind w:left="360"/>
    </w:pPr>
    <w:rPr>
      <w:rFonts w:ascii="Arial" w:hAnsi="Arial"/>
    </w:rPr>
  </w:style>
  <w:style w:type="paragraph" w:customStyle="1" w:styleId="Step223">
    <w:name w:val="Step223"/>
    <w:rsid w:val="0078491B"/>
    <w:pPr>
      <w:tabs>
        <w:tab w:val="left" w:pos="720"/>
        <w:tab w:val="right" w:pos="864"/>
        <w:tab w:val="left" w:pos="1080"/>
      </w:tabs>
      <w:ind w:left="1080" w:hanging="360"/>
    </w:pPr>
    <w:rPr>
      <w:rFonts w:ascii="Arial" w:hAnsi="Arial"/>
      <w:b/>
    </w:rPr>
  </w:style>
  <w:style w:type="paragraph" w:customStyle="1" w:styleId="Step323">
    <w:name w:val="Step323"/>
    <w:rsid w:val="0078491B"/>
    <w:pPr>
      <w:tabs>
        <w:tab w:val="num" w:pos="1440"/>
      </w:tabs>
      <w:ind w:left="1440" w:hanging="180"/>
    </w:pPr>
    <w:rPr>
      <w:rFonts w:ascii="Arial" w:hAnsi="Arial"/>
      <w:b/>
    </w:rPr>
  </w:style>
  <w:style w:type="paragraph" w:customStyle="1" w:styleId="TableFootnote23">
    <w:name w:val="TableFootnote23"/>
    <w:rsid w:val="0078491B"/>
    <w:pPr>
      <w:tabs>
        <w:tab w:val="left" w:pos="1743"/>
        <w:tab w:val="left" w:pos="1930"/>
      </w:tabs>
      <w:spacing w:before="240" w:after="240"/>
      <w:ind w:left="1742" w:hanging="187"/>
    </w:pPr>
    <w:rPr>
      <w:sz w:val="15"/>
      <w:szCs w:val="15"/>
    </w:rPr>
  </w:style>
  <w:style w:type="paragraph" w:customStyle="1" w:styleId="TableTitle23">
    <w:name w:val="TableTitle23"/>
    <w:rsid w:val="0078491B"/>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78491B"/>
    <w:pPr>
      <w:jc w:val="center"/>
    </w:pPr>
  </w:style>
  <w:style w:type="character" w:customStyle="1" w:styleId="Register22">
    <w:name w:val="Register22"/>
    <w:basedOn w:val="DefaultParagraphFont"/>
    <w:rsid w:val="0078491B"/>
    <w:rPr>
      <w:rFonts w:ascii="Arial" w:hAnsi="Arial"/>
      <w:b/>
      <w:sz w:val="20"/>
      <w:szCs w:val="20"/>
    </w:rPr>
  </w:style>
  <w:style w:type="paragraph" w:customStyle="1" w:styleId="HeadingPreface23">
    <w:name w:val="HeadingPreface23"/>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78491B"/>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78491B"/>
    <w:pPr>
      <w:spacing w:before="720" w:after="720" w:line="720" w:lineRule="exact"/>
      <w:ind w:left="432"/>
    </w:pPr>
    <w:rPr>
      <w:rFonts w:ascii="Arial" w:hAnsi="Arial"/>
      <w:b/>
      <w:color w:val="2F4D87"/>
      <w:sz w:val="44"/>
    </w:rPr>
  </w:style>
  <w:style w:type="paragraph" w:customStyle="1" w:styleId="BookTitle223">
    <w:name w:val="BookTitle223"/>
    <w:next w:val="Body"/>
    <w:rsid w:val="0078491B"/>
    <w:pPr>
      <w:spacing w:before="520" w:after="480" w:line="520" w:lineRule="exact"/>
      <w:ind w:left="432"/>
    </w:pPr>
    <w:rPr>
      <w:rFonts w:ascii="Arial" w:hAnsi="Arial"/>
      <w:b/>
      <w:color w:val="2F4D87"/>
      <w:sz w:val="40"/>
    </w:rPr>
  </w:style>
  <w:style w:type="paragraph" w:customStyle="1" w:styleId="DocumentType23">
    <w:name w:val="Document Type23"/>
    <w:rsid w:val="0078491B"/>
    <w:pPr>
      <w:spacing w:before="600" w:after="600" w:line="580" w:lineRule="exact"/>
      <w:ind w:left="432"/>
    </w:pPr>
    <w:rPr>
      <w:rFonts w:ascii="Arial" w:hAnsi="Arial"/>
      <w:b/>
      <w:sz w:val="36"/>
    </w:rPr>
  </w:style>
  <w:style w:type="paragraph" w:customStyle="1" w:styleId="InternalUseCover23">
    <w:name w:val="Internal Use Cover23"/>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78491B"/>
    <w:pPr>
      <w:tabs>
        <w:tab w:val="left" w:pos="1800"/>
      </w:tabs>
      <w:ind w:left="432"/>
    </w:pPr>
  </w:style>
  <w:style w:type="paragraph" w:customStyle="1" w:styleId="Exar133">
    <w:name w:val="Exar133"/>
    <w:basedOn w:val="Footer"/>
    <w:rsid w:val="0078491B"/>
    <w:pPr>
      <w:tabs>
        <w:tab w:val="clear" w:pos="9360"/>
        <w:tab w:val="left" w:pos="720"/>
        <w:tab w:val="right" w:pos="8640"/>
      </w:tabs>
    </w:pPr>
    <w:rPr>
      <w:b/>
      <w:color w:val="2F4D87"/>
    </w:rPr>
  </w:style>
  <w:style w:type="paragraph" w:customStyle="1" w:styleId="CONFIDENTIAL23">
    <w:name w:val="CONFIDENTIAL23"/>
    <w:rsid w:val="0078491B"/>
    <w:pPr>
      <w:jc w:val="right"/>
    </w:pPr>
    <w:rPr>
      <w:rFonts w:ascii="Arial" w:hAnsi="Arial"/>
      <w:b/>
      <w:color w:val="2F4D87"/>
      <w:sz w:val="44"/>
    </w:rPr>
  </w:style>
  <w:style w:type="character" w:customStyle="1" w:styleId="SIGNAL22">
    <w:name w:val="SIGNAL22"/>
    <w:rsid w:val="0078491B"/>
    <w:rPr>
      <w:rFonts w:ascii="Verdana" w:hAnsi="Verdana"/>
      <w:b/>
      <w:smallCaps/>
      <w:color w:val="000000"/>
      <w:sz w:val="20"/>
    </w:rPr>
  </w:style>
  <w:style w:type="paragraph" w:customStyle="1" w:styleId="Notetext23">
    <w:name w:val="Notetext23"/>
    <w:next w:val="Body"/>
    <w:rsid w:val="0078491B"/>
    <w:pPr>
      <w:ind w:left="547" w:right="1080"/>
      <w:jc w:val="both"/>
    </w:pPr>
  </w:style>
  <w:style w:type="paragraph" w:customStyle="1" w:styleId="PageNumbereven23">
    <w:name w:val="Page Number(even)23"/>
    <w:basedOn w:val="Footer"/>
    <w:semiHidden/>
    <w:rsid w:val="0078491B"/>
  </w:style>
  <w:style w:type="paragraph" w:customStyle="1" w:styleId="Headereven23">
    <w:name w:val="Header(even)23"/>
    <w:basedOn w:val="Header"/>
    <w:rsid w:val="0078491B"/>
    <w:pPr>
      <w:tabs>
        <w:tab w:val="clear" w:pos="9270"/>
      </w:tabs>
    </w:pPr>
  </w:style>
  <w:style w:type="paragraph" w:customStyle="1" w:styleId="Footereven23">
    <w:name w:val="Footer(even)23"/>
    <w:basedOn w:val="Footer"/>
    <w:rsid w:val="0078491B"/>
    <w:pPr>
      <w:ind w:right="-90"/>
    </w:pPr>
  </w:style>
  <w:style w:type="paragraph" w:customStyle="1" w:styleId="Glossary23">
    <w:name w:val="Glossary23"/>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78491B"/>
    <w:rPr>
      <w:rFonts w:ascii="Arial" w:hAnsi="Arial"/>
      <w:b/>
      <w:caps/>
      <w:sz w:val="22"/>
      <w:szCs w:val="20"/>
    </w:rPr>
  </w:style>
  <w:style w:type="paragraph" w:customStyle="1" w:styleId="HeaderNumber23">
    <w:name w:val="HeaderNumber23"/>
    <w:rsid w:val="0078491B"/>
    <w:rPr>
      <w:rFonts w:ascii="Arial" w:hAnsi="Arial"/>
      <w:b/>
      <w:color w:val="002B5C"/>
      <w:sz w:val="48"/>
    </w:rPr>
  </w:style>
  <w:style w:type="paragraph" w:customStyle="1" w:styleId="Addendum2230">
    <w:name w:val="Addendum223"/>
    <w:next w:val="SpecNo"/>
    <w:rsid w:val="0078491B"/>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78491B"/>
  </w:style>
  <w:style w:type="paragraph" w:customStyle="1" w:styleId="SpecNo230">
    <w:name w:val="SpecNo23"/>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78491B"/>
    <w:pPr>
      <w:spacing w:before="120"/>
      <w:ind w:left="1800" w:hanging="1800"/>
    </w:pPr>
  </w:style>
  <w:style w:type="paragraph" w:customStyle="1" w:styleId="Addendum232">
    <w:name w:val="Addendum+23"/>
    <w:basedOn w:val="Addendum"/>
    <w:next w:val="Body"/>
    <w:rsid w:val="0078491B"/>
    <w:pPr>
      <w:numPr>
        <w:numId w:val="0"/>
      </w:numPr>
      <w:tabs>
        <w:tab w:val="num" w:pos="720"/>
      </w:tabs>
      <w:ind w:left="360" w:hanging="360"/>
    </w:pPr>
    <w:rPr>
      <w:sz w:val="44"/>
    </w:rPr>
  </w:style>
  <w:style w:type="paragraph" w:customStyle="1" w:styleId="DocChangeNo23">
    <w:name w:val="DocChangeNo.+23"/>
    <w:basedOn w:val="DocChangeNo"/>
    <w:rsid w:val="0078491B"/>
    <w:pPr>
      <w:numPr>
        <w:numId w:val="0"/>
      </w:numPr>
      <w:ind w:left="1260" w:hanging="1260"/>
    </w:pPr>
  </w:style>
  <w:style w:type="paragraph" w:customStyle="1" w:styleId="DocChangeNo230">
    <w:name w:val="DocChangeNo.23"/>
    <w:next w:val="DocChangeNo0"/>
    <w:rsid w:val="0078491B"/>
    <w:pPr>
      <w:tabs>
        <w:tab w:val="num" w:pos="1260"/>
      </w:tabs>
      <w:spacing w:before="120"/>
      <w:ind w:left="1260" w:hanging="1260"/>
    </w:pPr>
  </w:style>
  <w:style w:type="paragraph" w:customStyle="1" w:styleId="Addendum2231">
    <w:name w:val="Addendum2+23"/>
    <w:basedOn w:val="Addendum2"/>
    <w:rsid w:val="0078491B"/>
    <w:rPr>
      <w:sz w:val="32"/>
    </w:rPr>
  </w:style>
  <w:style w:type="paragraph" w:customStyle="1" w:styleId="CellHeadingUnder23">
    <w:name w:val="CellHeadingUnder23"/>
    <w:basedOn w:val="CellHeading"/>
    <w:next w:val="CellBody"/>
    <w:rsid w:val="0078491B"/>
    <w:rPr>
      <w:u w:val="single"/>
    </w:rPr>
  </w:style>
  <w:style w:type="paragraph" w:customStyle="1" w:styleId="CellNoteHeading23">
    <w:name w:val="CellNoteHeading23"/>
    <w:next w:val="CellNote"/>
    <w:rsid w:val="0078491B"/>
    <w:pPr>
      <w:tabs>
        <w:tab w:val="num" w:pos="648"/>
      </w:tabs>
      <w:ind w:left="648" w:hanging="648"/>
    </w:pPr>
    <w:rPr>
      <w:rFonts w:ascii="Arial" w:hAnsi="Arial"/>
      <w:b/>
      <w:szCs w:val="18"/>
    </w:rPr>
  </w:style>
  <w:style w:type="character" w:customStyle="1" w:styleId="Function22">
    <w:name w:val="Function22"/>
    <w:basedOn w:val="DefaultParagraphFont"/>
    <w:rsid w:val="0078491B"/>
    <w:rPr>
      <w:rFonts w:ascii="Courier New" w:hAnsi="Courier New"/>
      <w:b/>
      <w:sz w:val="20"/>
    </w:rPr>
  </w:style>
  <w:style w:type="paragraph" w:customStyle="1" w:styleId="CellHeadingFieldDesc23">
    <w:name w:val="CellHeadingField|Desc23"/>
    <w:rsid w:val="0078491B"/>
    <w:rPr>
      <w:rFonts w:ascii="Arial" w:hAnsi="Arial"/>
      <w:b/>
    </w:rPr>
  </w:style>
  <w:style w:type="character" w:customStyle="1" w:styleId="REGISTERBITFIELD220">
    <w:name w:val="REGISTER|BIT|FIELD22"/>
    <w:basedOn w:val="DefaultParagraphFont"/>
    <w:rsid w:val="0078491B"/>
    <w:rPr>
      <w:rFonts w:ascii="Arial" w:hAnsi="Arial"/>
      <w:b/>
      <w:caps/>
      <w:sz w:val="20"/>
      <w:szCs w:val="20"/>
    </w:rPr>
  </w:style>
  <w:style w:type="paragraph" w:customStyle="1" w:styleId="REGISTERBITFIELDCELL23">
    <w:name w:val="REGISTER|BIT|FIELDCELL23"/>
    <w:basedOn w:val="CellBody"/>
    <w:rsid w:val="0078491B"/>
    <w:rPr>
      <w:rFonts w:ascii="Arial" w:hAnsi="Arial"/>
      <w:b/>
      <w:caps/>
    </w:rPr>
  </w:style>
  <w:style w:type="paragraph" w:customStyle="1" w:styleId="Contents23">
    <w:name w:val="Contents23"/>
    <w:basedOn w:val="Title"/>
    <w:rsid w:val="0078491B"/>
    <w:rPr>
      <w:szCs w:val="40"/>
    </w:rPr>
  </w:style>
  <w:style w:type="paragraph" w:customStyle="1" w:styleId="ExarConfidential23">
    <w:name w:val="Exar Confidential23"/>
    <w:basedOn w:val="Footer"/>
    <w:rsid w:val="0078491B"/>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78491B"/>
    <w:rPr>
      <w:rFonts w:ascii="Arial" w:eastAsiaTheme="minorEastAsia" w:hAnsi="Arial"/>
      <w:b/>
      <w:bCs/>
      <w:color w:val="2F4D87"/>
      <w:sz w:val="16"/>
      <w:szCs w:val="16"/>
      <w:lang w:val="en-US" w:eastAsia="en-US" w:bidi="ar-SA"/>
    </w:rPr>
  </w:style>
  <w:style w:type="table" w:customStyle="1" w:styleId="HifnTable23">
    <w:name w:val="Hifn Table23"/>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78491B"/>
    <w:rPr>
      <w:rFonts w:ascii="Arial" w:hAnsi="Arial"/>
      <w:sz w:val="16"/>
    </w:rPr>
  </w:style>
  <w:style w:type="character" w:customStyle="1" w:styleId="Address22">
    <w:name w:val="Address22"/>
    <w:basedOn w:val="DefaultParagraphFont"/>
    <w:rsid w:val="0078491B"/>
    <w:rPr>
      <w:rFonts w:ascii="Arial" w:hAnsi="Arial"/>
      <w:i/>
      <w:sz w:val="22"/>
    </w:rPr>
  </w:style>
  <w:style w:type="paragraph" w:customStyle="1" w:styleId="Preliminary23">
    <w:name w:val="Preliminary23"/>
    <w:rsid w:val="0078491B"/>
    <w:pPr>
      <w:jc w:val="center"/>
    </w:pPr>
    <w:rPr>
      <w:rFonts w:ascii="Arial" w:hAnsi="Arial"/>
      <w:b/>
      <w:color w:val="002B5C"/>
      <w:sz w:val="16"/>
      <w:szCs w:val="16"/>
    </w:rPr>
  </w:style>
  <w:style w:type="character" w:customStyle="1" w:styleId="PreliminaryChar23">
    <w:name w:val="Preliminary Char23"/>
    <w:basedOn w:val="DefaultParagraphFont"/>
    <w:rsid w:val="0078491B"/>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78491B"/>
    <w:rPr>
      <w:rFonts w:ascii="Tahoma" w:hAnsi="Tahoma" w:cs="Tahoma"/>
      <w:sz w:val="16"/>
      <w:szCs w:val="16"/>
    </w:rPr>
  </w:style>
  <w:style w:type="paragraph" w:customStyle="1" w:styleId="Appendix230">
    <w:name w:val="Appendix23"/>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78491B"/>
  </w:style>
  <w:style w:type="character" w:customStyle="1" w:styleId="CommentSubjectChar32">
    <w:name w:val="Comment Subject Char32"/>
    <w:basedOn w:val="CommentTextChar"/>
    <w:uiPriority w:val="99"/>
    <w:semiHidden/>
    <w:rsid w:val="0078491B"/>
    <w:rPr>
      <w:rFonts w:eastAsiaTheme="minorEastAsia"/>
      <w:b/>
    </w:rPr>
  </w:style>
  <w:style w:type="paragraph" w:customStyle="1" w:styleId="copyright23">
    <w:name w:val="copyright23"/>
    <w:basedOn w:val="Body"/>
    <w:rsid w:val="0078491B"/>
    <w:pPr>
      <w:tabs>
        <w:tab w:val="left" w:pos="9360"/>
      </w:tabs>
    </w:pPr>
    <w:rPr>
      <w:sz w:val="14"/>
      <w:szCs w:val="14"/>
    </w:rPr>
  </w:style>
  <w:style w:type="paragraph" w:customStyle="1" w:styleId="FunctionCall23">
    <w:name w:val="Function Call23"/>
    <w:next w:val="Body"/>
    <w:rsid w:val="0078491B"/>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78491B"/>
    <w:pPr>
      <w:numPr>
        <w:ilvl w:val="0"/>
        <w:numId w:val="0"/>
      </w:numPr>
      <w:tabs>
        <w:tab w:val="num" w:pos="720"/>
        <w:tab w:val="num" w:pos="1440"/>
      </w:tabs>
      <w:ind w:left="720" w:hanging="720"/>
    </w:pPr>
  </w:style>
  <w:style w:type="paragraph" w:customStyle="1" w:styleId="Appendix223">
    <w:name w:val="Appendix 223"/>
    <w:basedOn w:val="Appendix1"/>
    <w:next w:val="Body"/>
    <w:rsid w:val="0078491B"/>
    <w:pPr>
      <w:numPr>
        <w:numId w:val="0"/>
      </w:numPr>
      <w:tabs>
        <w:tab w:val="num" w:pos="918"/>
      </w:tabs>
      <w:ind w:left="864" w:hanging="864"/>
    </w:pPr>
  </w:style>
  <w:style w:type="table" w:customStyle="1" w:styleId="HifnParameter23">
    <w:name w:val="Hifn Parameter23"/>
    <w:basedOn w:val="TableNormal"/>
    <w:rsid w:val="0078491B"/>
    <w:rPr>
      <w:sz w:val="18"/>
    </w:rPr>
    <w:tblPr/>
  </w:style>
  <w:style w:type="paragraph" w:customStyle="1" w:styleId="CellHeadingBlue23">
    <w:name w:val="Cell Heading Blue23"/>
    <w:basedOn w:val="CellHeading"/>
    <w:next w:val="Body"/>
    <w:rsid w:val="0078491B"/>
    <w:pPr>
      <w:tabs>
        <w:tab w:val="clear" w:pos="720"/>
      </w:tabs>
    </w:pPr>
    <w:rPr>
      <w:color w:val="2F4D87"/>
      <w:sz w:val="18"/>
    </w:rPr>
  </w:style>
  <w:style w:type="paragraph" w:customStyle="1" w:styleId="ListNumber223">
    <w:name w:val="ListNumber223"/>
    <w:basedOn w:val="Body"/>
    <w:rsid w:val="0078491B"/>
    <w:pPr>
      <w:ind w:left="1440" w:hanging="360"/>
    </w:pPr>
  </w:style>
  <w:style w:type="paragraph" w:customStyle="1" w:styleId="Command82">
    <w:name w:val="Command82"/>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78491B"/>
    <w:rPr>
      <w:rFonts w:ascii="Courier New" w:hAnsi="Courier New" w:cs="Courier New"/>
      <w:color w:val="auto"/>
      <w:kern w:val="0"/>
    </w:rPr>
  </w:style>
  <w:style w:type="character" w:customStyle="1" w:styleId="MessageCommand22">
    <w:name w:val="Message Command22"/>
    <w:basedOn w:val="DefaultParagraphFont"/>
    <w:uiPriority w:val="1"/>
    <w:qFormat/>
    <w:rsid w:val="0078491B"/>
    <w:rPr>
      <w:rFonts w:ascii="Courier New" w:hAnsi="Courier New" w:cs="Courier New"/>
    </w:rPr>
  </w:style>
  <w:style w:type="character" w:customStyle="1" w:styleId="apple-style-span22">
    <w:name w:val="apple-style-span22"/>
    <w:basedOn w:val="DefaultParagraphFont"/>
    <w:rsid w:val="0078491B"/>
  </w:style>
  <w:style w:type="character" w:customStyle="1" w:styleId="apple-converted-space22">
    <w:name w:val="apple-converted-space22"/>
    <w:basedOn w:val="DefaultParagraphFont"/>
    <w:rsid w:val="0078491B"/>
  </w:style>
  <w:style w:type="character" w:customStyle="1" w:styleId="SubtitleChar32">
    <w:name w:val="Subtitle Char32"/>
    <w:basedOn w:val="DefaultParagraphFont"/>
    <w:uiPriority w:val="11"/>
    <w:rsid w:val="0078491B"/>
    <w:rPr>
      <w:color w:val="5A5A5A" w:themeColor="text1" w:themeTint="A5"/>
      <w:spacing w:val="10"/>
    </w:rPr>
  </w:style>
  <w:style w:type="character" w:customStyle="1" w:styleId="QuoteChar32">
    <w:name w:val="Quote Char32"/>
    <w:basedOn w:val="DefaultParagraphFont"/>
    <w:uiPriority w:val="29"/>
    <w:rsid w:val="0078491B"/>
    <w:rPr>
      <w:i/>
      <w:iCs/>
      <w:color w:val="000000" w:themeColor="text1"/>
    </w:rPr>
  </w:style>
  <w:style w:type="character" w:customStyle="1" w:styleId="IntenseQuoteChar32">
    <w:name w:val="Intense Quote Char32"/>
    <w:basedOn w:val="DefaultParagraphFont"/>
    <w:uiPriority w:val="30"/>
    <w:rsid w:val="0078491B"/>
    <w:rPr>
      <w:color w:val="000000" w:themeColor="text1"/>
      <w:shd w:val="clear" w:color="auto" w:fill="F2F2F2" w:themeFill="background1" w:themeFillShade="F2"/>
    </w:rPr>
  </w:style>
  <w:style w:type="character" w:customStyle="1" w:styleId="highlight22">
    <w:name w:val="highlight22"/>
    <w:basedOn w:val="DefaultParagraphFont"/>
    <w:rsid w:val="0078491B"/>
  </w:style>
  <w:style w:type="paragraph" w:customStyle="1" w:styleId="Default23">
    <w:name w:val="Default23"/>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78491B"/>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78491B"/>
    <w:pPr>
      <w:spacing w:before="360"/>
    </w:pPr>
    <w:rPr>
      <w:i/>
      <w:sz w:val="36"/>
    </w:rPr>
  </w:style>
  <w:style w:type="paragraph" w:customStyle="1" w:styleId="Heading2nonumber23">
    <w:name w:val="Heading 2 no number23"/>
    <w:basedOn w:val="Heading2"/>
    <w:next w:val="Body"/>
    <w:rsid w:val="0078491B"/>
    <w:pPr>
      <w:numPr>
        <w:ilvl w:val="0"/>
        <w:numId w:val="0"/>
      </w:numPr>
      <w:suppressLineNumbers/>
      <w:outlineLvl w:val="9"/>
    </w:pPr>
  </w:style>
  <w:style w:type="paragraph" w:customStyle="1" w:styleId="DocumentRevision23">
    <w:name w:val="Document Revision23"/>
    <w:basedOn w:val="Body"/>
    <w:qFormat/>
    <w:rsid w:val="0078491B"/>
    <w:pPr>
      <w:tabs>
        <w:tab w:val="clear" w:pos="2700"/>
        <w:tab w:val="left" w:pos="1440"/>
        <w:tab w:val="left" w:pos="2160"/>
      </w:tabs>
    </w:pPr>
    <w:rPr>
      <w:b/>
      <w:sz w:val="24"/>
    </w:rPr>
  </w:style>
  <w:style w:type="table" w:customStyle="1" w:styleId="ListTable3-Accent1123">
    <w:name w:val="List Table 3 - Accent 1123"/>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78491B"/>
    <w:rPr>
      <w:rFonts w:ascii="Arial" w:hAnsi="Arial" w:cs="Courier New"/>
      <w:b/>
      <w:sz w:val="20"/>
    </w:rPr>
  </w:style>
  <w:style w:type="paragraph" w:customStyle="1" w:styleId="ImportantNote82">
    <w:name w:val="Important Note82"/>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78491B"/>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78491B"/>
    <w:pPr>
      <w:spacing w:after="200"/>
    </w:pPr>
    <w:rPr>
      <w:lang w:eastAsia="ja-JP"/>
    </w:rPr>
  </w:style>
  <w:style w:type="table" w:customStyle="1" w:styleId="LightList-Accent1123">
    <w:name w:val="Light List - Accent 1123"/>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78491B"/>
    <w:rPr>
      <w:rFonts w:ascii="Palatino Linotype" w:eastAsia="Palatino Linotype" w:hAnsi="Palatino Linotype"/>
      <w:sz w:val="20"/>
      <w:szCs w:val="20"/>
    </w:rPr>
  </w:style>
  <w:style w:type="paragraph" w:customStyle="1" w:styleId="TableParagraph23">
    <w:name w:val="Table Paragraph23"/>
    <w:basedOn w:val="Normal"/>
    <w:uiPriority w:val="1"/>
    <w:qFormat/>
    <w:rsid w:val="0078491B"/>
    <w:pPr>
      <w:widowControl w:val="0"/>
      <w:spacing w:after="0" w:line="240" w:lineRule="auto"/>
    </w:pPr>
    <w:rPr>
      <w:rFonts w:eastAsiaTheme="minorHAnsi"/>
    </w:rPr>
  </w:style>
  <w:style w:type="character" w:customStyle="1" w:styleId="MessageandCommand23">
    <w:name w:val="Message and Command23"/>
    <w:basedOn w:val="MessagesandCommands"/>
    <w:qFormat/>
    <w:rsid w:val="0078491B"/>
    <w:rPr>
      <w:rFonts w:ascii="Courier New" w:hAnsi="Courier New" w:cs="Courier New"/>
      <w:b w:val="0"/>
      <w:sz w:val="22"/>
    </w:rPr>
  </w:style>
  <w:style w:type="character" w:customStyle="1" w:styleId="BodyText2Char33">
    <w:name w:val="Body Text 2 Char33"/>
    <w:basedOn w:val="DefaultParagraphFont"/>
    <w:semiHidden/>
    <w:rsid w:val="0078491B"/>
  </w:style>
  <w:style w:type="character" w:customStyle="1" w:styleId="BodyText3Char33">
    <w:name w:val="Body Text 3 Char33"/>
    <w:basedOn w:val="DefaultParagraphFont"/>
    <w:semiHidden/>
    <w:rsid w:val="0078491B"/>
    <w:rPr>
      <w:sz w:val="16"/>
      <w:szCs w:val="16"/>
    </w:rPr>
  </w:style>
  <w:style w:type="character" w:customStyle="1" w:styleId="BodyTextIndentChar33">
    <w:name w:val="Body Text Indent Char33"/>
    <w:basedOn w:val="DefaultParagraphFont"/>
    <w:semiHidden/>
    <w:rsid w:val="0078491B"/>
  </w:style>
  <w:style w:type="character" w:customStyle="1" w:styleId="BodyTextFirstIndent2Char33">
    <w:name w:val="Body Text First Indent 2 Char33"/>
    <w:basedOn w:val="BodyTextIndentChar"/>
    <w:semiHidden/>
    <w:rsid w:val="0078491B"/>
  </w:style>
  <w:style w:type="character" w:customStyle="1" w:styleId="BodyTextIndent2Char33">
    <w:name w:val="Body Text Indent 2 Char33"/>
    <w:basedOn w:val="DefaultParagraphFont"/>
    <w:semiHidden/>
    <w:rsid w:val="0078491B"/>
  </w:style>
  <w:style w:type="character" w:customStyle="1" w:styleId="BodyTextIndent3Char33">
    <w:name w:val="Body Text Indent 3 Char33"/>
    <w:basedOn w:val="DefaultParagraphFont"/>
    <w:semiHidden/>
    <w:rsid w:val="0078491B"/>
    <w:rPr>
      <w:sz w:val="16"/>
      <w:szCs w:val="16"/>
    </w:rPr>
  </w:style>
  <w:style w:type="character" w:customStyle="1" w:styleId="E-mailSignatureChar33">
    <w:name w:val="E-mail Signature Char33"/>
    <w:basedOn w:val="DefaultParagraphFont"/>
    <w:semiHidden/>
    <w:rsid w:val="0078491B"/>
  </w:style>
  <w:style w:type="character" w:customStyle="1" w:styleId="HTMLAddressChar33">
    <w:name w:val="HTML Address Char33"/>
    <w:basedOn w:val="DefaultParagraphFont"/>
    <w:semiHidden/>
    <w:rsid w:val="0078491B"/>
    <w:rPr>
      <w:i/>
      <w:iCs/>
    </w:rPr>
  </w:style>
  <w:style w:type="character" w:customStyle="1" w:styleId="MessageHeaderChar33">
    <w:name w:val="Message Header Char33"/>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78491B"/>
    <w:rPr>
      <w:rFonts w:ascii="Consolas" w:hAnsi="Consolas" w:cs="Consolas"/>
      <w:sz w:val="21"/>
      <w:szCs w:val="21"/>
    </w:rPr>
  </w:style>
  <w:style w:type="character" w:customStyle="1" w:styleId="SignatureChar33">
    <w:name w:val="Signature Char33"/>
    <w:basedOn w:val="DefaultParagraphFont"/>
    <w:semiHidden/>
    <w:rsid w:val="0078491B"/>
  </w:style>
  <w:style w:type="paragraph" w:customStyle="1" w:styleId="BackPageCenter23">
    <w:name w:val="Back Page Center23"/>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78491B"/>
    <w:rPr>
      <w:rFonts w:ascii="Arial" w:hAnsi="Arial"/>
      <w:color w:val="000000"/>
      <w:sz w:val="16"/>
      <w:szCs w:val="16"/>
      <w:lang w:val="en-US" w:eastAsia="en-US" w:bidi="ar-SA"/>
    </w:rPr>
  </w:style>
  <w:style w:type="character" w:customStyle="1" w:styleId="TitleChar122">
    <w:name w:val="Title Char12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78491B"/>
    <w:pPr>
      <w:jc w:val="center"/>
    </w:pPr>
  </w:style>
  <w:style w:type="paragraph" w:customStyle="1" w:styleId="Exar142">
    <w:name w:val="Exar142"/>
    <w:basedOn w:val="Footer"/>
    <w:rsid w:val="0078491B"/>
    <w:pPr>
      <w:tabs>
        <w:tab w:val="clear" w:pos="9360"/>
        <w:tab w:val="left" w:pos="720"/>
        <w:tab w:val="right" w:pos="8640"/>
      </w:tabs>
    </w:pPr>
    <w:rPr>
      <w:b/>
      <w:color w:val="2F4D87"/>
    </w:rPr>
  </w:style>
  <w:style w:type="character" w:customStyle="1" w:styleId="NoteHeadingChar22">
    <w:name w:val="Note Heading Char22"/>
    <w:basedOn w:val="DefaultParagraphFont"/>
    <w:rsid w:val="0078491B"/>
    <w:rPr>
      <w:b/>
    </w:rPr>
  </w:style>
  <w:style w:type="character" w:customStyle="1" w:styleId="BalloonTextChar122">
    <w:name w:val="Balloon Text Char122"/>
    <w:basedOn w:val="DefaultParagraphFont"/>
    <w:uiPriority w:val="99"/>
    <w:semiHidden/>
    <w:rsid w:val="0078491B"/>
    <w:rPr>
      <w:rFonts w:ascii="Tahoma" w:hAnsi="Tahoma" w:cs="Tahoma"/>
      <w:sz w:val="16"/>
      <w:szCs w:val="16"/>
    </w:rPr>
  </w:style>
  <w:style w:type="character" w:customStyle="1" w:styleId="ClosingChar22">
    <w:name w:val="Closing Char22"/>
    <w:basedOn w:val="DefaultParagraphFont"/>
    <w:rsid w:val="0078491B"/>
  </w:style>
  <w:style w:type="character" w:customStyle="1" w:styleId="CommentTextChar122">
    <w:name w:val="Comment Text Char122"/>
    <w:basedOn w:val="DefaultParagraphFont"/>
    <w:uiPriority w:val="99"/>
    <w:semiHidden/>
    <w:rsid w:val="0078491B"/>
  </w:style>
  <w:style w:type="character" w:customStyle="1" w:styleId="CommentSubjectChar122">
    <w:name w:val="Comment Subject Char122"/>
    <w:basedOn w:val="CommentTextChar"/>
    <w:uiPriority w:val="99"/>
    <w:semiHidden/>
    <w:rsid w:val="0078491B"/>
    <w:rPr>
      <w:rFonts w:eastAsiaTheme="minorEastAsia"/>
      <w:b/>
    </w:rPr>
  </w:style>
  <w:style w:type="character" w:customStyle="1" w:styleId="DateChar22">
    <w:name w:val="Date Char22"/>
    <w:basedOn w:val="DefaultParagraphFont"/>
    <w:rsid w:val="0078491B"/>
  </w:style>
  <w:style w:type="character" w:customStyle="1" w:styleId="DocumentMapChar22">
    <w:name w:val="Document Map Char22"/>
    <w:basedOn w:val="DefaultParagraphFont"/>
    <w:semiHidden/>
    <w:rsid w:val="0078491B"/>
    <w:rPr>
      <w:rFonts w:ascii="Tahoma" w:hAnsi="Tahoma" w:cs="Tahoma"/>
      <w:shd w:val="clear" w:color="auto" w:fill="000080"/>
    </w:rPr>
  </w:style>
  <w:style w:type="character" w:customStyle="1" w:styleId="EndnoteTextChar22">
    <w:name w:val="Endnote Text Char22"/>
    <w:basedOn w:val="DefaultParagraphFont"/>
    <w:semiHidden/>
    <w:rsid w:val="0078491B"/>
  </w:style>
  <w:style w:type="character" w:customStyle="1" w:styleId="FootnoteTextChar22">
    <w:name w:val="Footnote Text Char22"/>
    <w:basedOn w:val="DefaultParagraphFont"/>
    <w:semiHidden/>
    <w:rsid w:val="0078491B"/>
  </w:style>
  <w:style w:type="character" w:customStyle="1" w:styleId="MacroTextChar22">
    <w:name w:val="Macro Text Char22"/>
    <w:basedOn w:val="DefaultParagraphFont"/>
    <w:semiHidden/>
    <w:rsid w:val="0078491B"/>
    <w:rPr>
      <w:rFonts w:ascii="Courier New" w:hAnsi="Courier New" w:cs="Courier New"/>
      <w:color w:val="000000"/>
    </w:rPr>
  </w:style>
  <w:style w:type="character" w:customStyle="1" w:styleId="HTMLPreformattedChar122">
    <w:name w:val="HTML Preformatted Char122"/>
    <w:basedOn w:val="DefaultParagraphFont"/>
    <w:uiPriority w:val="99"/>
    <w:rsid w:val="0078491B"/>
    <w:rPr>
      <w:rFonts w:ascii="Courier New" w:hAnsi="Courier New" w:cs="Courier New"/>
      <w:color w:val="auto"/>
      <w:kern w:val="0"/>
    </w:rPr>
  </w:style>
  <w:style w:type="character" w:customStyle="1" w:styleId="SubtitleChar122">
    <w:name w:val="Subtitle Char122"/>
    <w:basedOn w:val="DefaultParagraphFont"/>
    <w:uiPriority w:val="11"/>
    <w:rsid w:val="0078491B"/>
    <w:rPr>
      <w:color w:val="5A5A5A" w:themeColor="text1" w:themeTint="A5"/>
      <w:spacing w:val="10"/>
    </w:rPr>
  </w:style>
  <w:style w:type="character" w:customStyle="1" w:styleId="QuoteChar122">
    <w:name w:val="Quote Char122"/>
    <w:basedOn w:val="DefaultParagraphFont"/>
    <w:uiPriority w:val="29"/>
    <w:rsid w:val="0078491B"/>
    <w:rPr>
      <w:i/>
      <w:iCs/>
      <w:color w:val="000000" w:themeColor="text1"/>
    </w:rPr>
  </w:style>
  <w:style w:type="character" w:customStyle="1" w:styleId="IntenseQuoteChar122">
    <w:name w:val="Intense Quote Char122"/>
    <w:basedOn w:val="DefaultParagraphFont"/>
    <w:uiPriority w:val="30"/>
    <w:rsid w:val="0078491B"/>
    <w:rPr>
      <w:color w:val="000000" w:themeColor="text1"/>
      <w:shd w:val="clear" w:color="auto" w:fill="F2F2F2" w:themeFill="background1" w:themeFillShade="F2"/>
    </w:rPr>
  </w:style>
  <w:style w:type="character" w:customStyle="1" w:styleId="BodyTextChar122">
    <w:name w:val="Body Text Char122"/>
    <w:basedOn w:val="DefaultParagraphFont"/>
    <w:rsid w:val="0078491B"/>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78491B"/>
    <w:rPr>
      <w:rFonts w:eastAsiaTheme="minorEastAsia"/>
    </w:rPr>
  </w:style>
  <w:style w:type="character" w:customStyle="1" w:styleId="MessageHeaderChar122">
    <w:name w:val="Message Header Char122"/>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78491B"/>
    <w:pPr>
      <w:jc w:val="center"/>
    </w:pPr>
  </w:style>
  <w:style w:type="character" w:customStyle="1" w:styleId="HeaderChar222">
    <w:name w:val="Header Char222"/>
    <w:basedOn w:val="DefaultParagraphFont"/>
    <w:uiPriority w:val="99"/>
    <w:rsid w:val="0078491B"/>
    <w:rPr>
      <w:rFonts w:ascii="Arial" w:hAnsi="Arial"/>
      <w:b/>
      <w:bCs/>
      <w:noProof/>
      <w:color w:val="000000"/>
      <w:lang w:val="en-US" w:eastAsia="en-US" w:bidi="ar-SA"/>
    </w:rPr>
  </w:style>
  <w:style w:type="paragraph" w:customStyle="1" w:styleId="Exar223">
    <w:name w:val="Exar223"/>
    <w:basedOn w:val="Footer"/>
    <w:rsid w:val="0078491B"/>
    <w:pPr>
      <w:tabs>
        <w:tab w:val="clear" w:pos="9360"/>
        <w:tab w:val="left" w:pos="720"/>
        <w:tab w:val="right" w:pos="8640"/>
      </w:tabs>
    </w:pPr>
    <w:rPr>
      <w:b/>
      <w:color w:val="2F4D87"/>
    </w:rPr>
  </w:style>
  <w:style w:type="paragraph" w:customStyle="1" w:styleId="Command113">
    <w:name w:val="Command1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78491B"/>
    <w:pPr>
      <w:tabs>
        <w:tab w:val="left" w:pos="2700"/>
      </w:tabs>
      <w:jc w:val="both"/>
    </w:pPr>
    <w:rPr>
      <w:szCs w:val="24"/>
    </w:rPr>
  </w:style>
  <w:style w:type="paragraph" w:customStyle="1" w:styleId="FooterCentered323">
    <w:name w:val="FooterCentered323"/>
    <w:basedOn w:val="Footer"/>
    <w:rsid w:val="0078491B"/>
    <w:pPr>
      <w:jc w:val="center"/>
    </w:pPr>
  </w:style>
  <w:style w:type="character" w:customStyle="1" w:styleId="HeaderChar322">
    <w:name w:val="Header Char322"/>
    <w:basedOn w:val="DefaultParagraphFont"/>
    <w:uiPriority w:val="99"/>
    <w:rsid w:val="0078491B"/>
    <w:rPr>
      <w:rFonts w:ascii="Arial" w:hAnsi="Arial"/>
      <w:b/>
      <w:bCs/>
      <w:noProof/>
      <w:color w:val="000000"/>
      <w:lang w:val="en-US" w:eastAsia="en-US" w:bidi="ar-SA"/>
    </w:rPr>
  </w:style>
  <w:style w:type="paragraph" w:customStyle="1" w:styleId="Exar323">
    <w:name w:val="Exar323"/>
    <w:basedOn w:val="Footer"/>
    <w:rsid w:val="0078491B"/>
    <w:pPr>
      <w:tabs>
        <w:tab w:val="clear" w:pos="9360"/>
        <w:tab w:val="left" w:pos="720"/>
        <w:tab w:val="right" w:pos="8640"/>
      </w:tabs>
    </w:pPr>
    <w:rPr>
      <w:b/>
      <w:color w:val="2F4D87"/>
    </w:rPr>
  </w:style>
  <w:style w:type="paragraph" w:customStyle="1" w:styleId="ImportantNote223">
    <w:name w:val="Important Note22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223">
    <w:name w:val="Body223"/>
    <w:qFormat/>
    <w:rsid w:val="0078491B"/>
    <w:pPr>
      <w:tabs>
        <w:tab w:val="left" w:pos="2700"/>
      </w:tabs>
      <w:jc w:val="both"/>
    </w:pPr>
    <w:rPr>
      <w:szCs w:val="24"/>
    </w:rPr>
  </w:style>
  <w:style w:type="paragraph" w:customStyle="1" w:styleId="Bullet1113">
    <w:name w:val="Bullet1113"/>
    <w:rsid w:val="0078491B"/>
    <w:pPr>
      <w:tabs>
        <w:tab w:val="left" w:pos="900"/>
      </w:tabs>
      <w:spacing w:before="120" w:line="280" w:lineRule="atLeast"/>
      <w:ind w:left="720" w:hanging="360"/>
    </w:pPr>
  </w:style>
  <w:style w:type="paragraph" w:customStyle="1" w:styleId="FooterCentered423">
    <w:name w:val="FooterCentered423"/>
    <w:basedOn w:val="Footer"/>
    <w:rsid w:val="0078491B"/>
    <w:pPr>
      <w:jc w:val="center"/>
    </w:pPr>
  </w:style>
  <w:style w:type="character" w:customStyle="1" w:styleId="HeaderChar422">
    <w:name w:val="Header Char422"/>
    <w:basedOn w:val="DefaultParagraphFont"/>
    <w:uiPriority w:val="99"/>
    <w:rsid w:val="0078491B"/>
    <w:rPr>
      <w:rFonts w:ascii="Arial" w:hAnsi="Arial"/>
      <w:b/>
      <w:bCs/>
      <w:noProof/>
      <w:color w:val="000000"/>
      <w:lang w:val="en-US" w:eastAsia="en-US" w:bidi="ar-SA"/>
    </w:rPr>
  </w:style>
  <w:style w:type="paragraph" w:customStyle="1" w:styleId="Exar423">
    <w:name w:val="Exar423"/>
    <w:basedOn w:val="Footer"/>
    <w:rsid w:val="0078491B"/>
    <w:pPr>
      <w:tabs>
        <w:tab w:val="clear" w:pos="9360"/>
        <w:tab w:val="left" w:pos="720"/>
        <w:tab w:val="right" w:pos="8640"/>
      </w:tabs>
    </w:pPr>
    <w:rPr>
      <w:b/>
      <w:color w:val="2F4D87"/>
    </w:rPr>
  </w:style>
  <w:style w:type="paragraph" w:customStyle="1" w:styleId="Command213">
    <w:name w:val="Command2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78491B"/>
    <w:rPr>
      <w:rFonts w:ascii="Arial" w:hAnsi="Arial" w:cs="Courier New"/>
      <w:b/>
      <w:sz w:val="20"/>
    </w:rPr>
  </w:style>
  <w:style w:type="character" w:customStyle="1" w:styleId="Heading1Char513">
    <w:name w:val="Heading 1 Char5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78491B"/>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78491B"/>
    <w:pPr>
      <w:tabs>
        <w:tab w:val="left" w:pos="2700"/>
      </w:tabs>
      <w:jc w:val="both"/>
    </w:pPr>
    <w:rPr>
      <w:szCs w:val="24"/>
    </w:rPr>
  </w:style>
  <w:style w:type="paragraph" w:customStyle="1" w:styleId="ImportantNote313">
    <w:name w:val="Important Note3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3">
    <w:name w:val="Body413"/>
    <w:qFormat/>
    <w:rsid w:val="0078491B"/>
    <w:pPr>
      <w:tabs>
        <w:tab w:val="left" w:pos="2700"/>
      </w:tabs>
      <w:jc w:val="both"/>
    </w:pPr>
    <w:rPr>
      <w:szCs w:val="24"/>
    </w:rPr>
  </w:style>
  <w:style w:type="paragraph" w:customStyle="1" w:styleId="Anchor122">
    <w:name w:val="Anchor122"/>
    <w:rsid w:val="0078491B"/>
    <w:pPr>
      <w:keepNext/>
      <w:tabs>
        <w:tab w:val="left" w:pos="360"/>
      </w:tabs>
      <w:spacing w:before="240"/>
    </w:pPr>
    <w:rPr>
      <w:rFonts w:ascii="Arial" w:hAnsi="Arial"/>
      <w:b/>
      <w:sz w:val="4"/>
      <w:szCs w:val="4"/>
    </w:rPr>
  </w:style>
  <w:style w:type="paragraph" w:customStyle="1" w:styleId="FooterCentered513">
    <w:name w:val="FooterCentered513"/>
    <w:basedOn w:val="Footer"/>
    <w:rsid w:val="0078491B"/>
    <w:pPr>
      <w:jc w:val="center"/>
    </w:pPr>
  </w:style>
  <w:style w:type="character" w:customStyle="1" w:styleId="HeaderChar513">
    <w:name w:val="Header Char513"/>
    <w:basedOn w:val="DefaultParagraphFont"/>
    <w:uiPriority w:val="99"/>
    <w:rsid w:val="0078491B"/>
    <w:rPr>
      <w:rFonts w:ascii="Arial" w:hAnsi="Arial"/>
      <w:b/>
      <w:bCs/>
      <w:noProof/>
      <w:color w:val="000000"/>
      <w:lang w:val="en-US" w:eastAsia="en-US" w:bidi="ar-SA"/>
    </w:rPr>
  </w:style>
  <w:style w:type="paragraph" w:customStyle="1" w:styleId="Exar513">
    <w:name w:val="Exar513"/>
    <w:basedOn w:val="Footer"/>
    <w:rsid w:val="0078491B"/>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78491B"/>
    <w:rPr>
      <w:rFonts w:ascii="Arial" w:hAnsi="Arial" w:cs="Courier New"/>
      <w:b/>
      <w:sz w:val="20"/>
    </w:rPr>
  </w:style>
  <w:style w:type="paragraph" w:customStyle="1" w:styleId="ImportantNote413">
    <w:name w:val="Important Note4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3">
    <w:name w:val="Body513"/>
    <w:qFormat/>
    <w:rsid w:val="0078491B"/>
    <w:pPr>
      <w:tabs>
        <w:tab w:val="left" w:pos="2700"/>
      </w:tabs>
      <w:jc w:val="both"/>
    </w:pPr>
    <w:rPr>
      <w:szCs w:val="24"/>
    </w:rPr>
  </w:style>
  <w:style w:type="paragraph" w:customStyle="1" w:styleId="Bullet1213">
    <w:name w:val="Bullet1213"/>
    <w:rsid w:val="0078491B"/>
    <w:pPr>
      <w:tabs>
        <w:tab w:val="left" w:pos="900"/>
      </w:tabs>
      <w:spacing w:before="120" w:line="280" w:lineRule="atLeast"/>
      <w:ind w:left="720" w:hanging="360"/>
    </w:pPr>
  </w:style>
  <w:style w:type="paragraph" w:customStyle="1" w:styleId="Command313">
    <w:name w:val="Command3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78491B"/>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613">
    <w:name w:val="Body613"/>
    <w:qFormat/>
    <w:rsid w:val="0078491B"/>
    <w:pPr>
      <w:tabs>
        <w:tab w:val="left" w:pos="2700"/>
      </w:tabs>
      <w:jc w:val="both"/>
    </w:pPr>
    <w:rPr>
      <w:szCs w:val="24"/>
    </w:rPr>
  </w:style>
  <w:style w:type="paragraph" w:customStyle="1" w:styleId="Bullet1313">
    <w:name w:val="Bullet1313"/>
    <w:rsid w:val="0078491B"/>
    <w:pPr>
      <w:tabs>
        <w:tab w:val="left" w:pos="900"/>
      </w:tabs>
      <w:spacing w:before="120" w:line="280" w:lineRule="atLeast"/>
      <w:ind w:left="720" w:hanging="360"/>
    </w:pPr>
  </w:style>
  <w:style w:type="paragraph" w:customStyle="1" w:styleId="FooterCentered613">
    <w:name w:val="FooterCentered613"/>
    <w:basedOn w:val="Footer"/>
    <w:rsid w:val="0078491B"/>
    <w:pPr>
      <w:jc w:val="center"/>
    </w:pPr>
  </w:style>
  <w:style w:type="character" w:customStyle="1" w:styleId="HeaderChar613">
    <w:name w:val="Header Char613"/>
    <w:basedOn w:val="DefaultParagraphFont"/>
    <w:uiPriority w:val="99"/>
    <w:rsid w:val="0078491B"/>
    <w:rPr>
      <w:rFonts w:ascii="Arial" w:hAnsi="Arial"/>
      <w:b/>
      <w:bCs/>
      <w:noProof/>
      <w:color w:val="000000"/>
      <w:lang w:val="en-US" w:eastAsia="en-US" w:bidi="ar-SA"/>
    </w:rPr>
  </w:style>
  <w:style w:type="paragraph" w:customStyle="1" w:styleId="Exar613">
    <w:name w:val="Exar613"/>
    <w:basedOn w:val="Footer"/>
    <w:rsid w:val="0078491B"/>
    <w:pPr>
      <w:tabs>
        <w:tab w:val="clear" w:pos="9360"/>
        <w:tab w:val="left" w:pos="720"/>
        <w:tab w:val="right" w:pos="8640"/>
      </w:tabs>
    </w:pPr>
    <w:rPr>
      <w:b/>
      <w:color w:val="2F4D87"/>
    </w:rPr>
  </w:style>
  <w:style w:type="paragraph" w:customStyle="1" w:styleId="Command413">
    <w:name w:val="Command4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78491B"/>
    <w:pPr>
      <w:jc w:val="center"/>
    </w:pPr>
  </w:style>
  <w:style w:type="character" w:customStyle="1" w:styleId="HeaderChar713">
    <w:name w:val="Header Char713"/>
    <w:basedOn w:val="DefaultParagraphFont"/>
    <w:uiPriority w:val="99"/>
    <w:rsid w:val="0078491B"/>
    <w:rPr>
      <w:rFonts w:ascii="Arial" w:hAnsi="Arial"/>
      <w:b/>
      <w:bCs/>
      <w:noProof/>
      <w:color w:val="000000"/>
      <w:lang w:val="en-US" w:eastAsia="en-US" w:bidi="ar-SA"/>
    </w:rPr>
  </w:style>
  <w:style w:type="paragraph" w:customStyle="1" w:styleId="Exar713">
    <w:name w:val="Exar713"/>
    <w:basedOn w:val="Footer"/>
    <w:rsid w:val="0078491B"/>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78491B"/>
    <w:pPr>
      <w:tabs>
        <w:tab w:val="left" w:pos="2700"/>
      </w:tabs>
      <w:jc w:val="both"/>
    </w:pPr>
    <w:rPr>
      <w:szCs w:val="24"/>
    </w:rPr>
  </w:style>
  <w:style w:type="paragraph" w:customStyle="1" w:styleId="Anchor213">
    <w:name w:val="Anchor213"/>
    <w:rsid w:val="0078491B"/>
    <w:pPr>
      <w:keepNext/>
      <w:tabs>
        <w:tab w:val="left" w:pos="360"/>
      </w:tabs>
      <w:spacing w:before="240"/>
    </w:pPr>
    <w:rPr>
      <w:rFonts w:ascii="Arial" w:hAnsi="Arial"/>
      <w:b/>
      <w:sz w:val="4"/>
      <w:szCs w:val="4"/>
    </w:rPr>
  </w:style>
  <w:style w:type="paragraph" w:customStyle="1" w:styleId="Bullet1413">
    <w:name w:val="Bullet1413"/>
    <w:rsid w:val="0078491B"/>
    <w:pPr>
      <w:tabs>
        <w:tab w:val="left" w:pos="900"/>
      </w:tabs>
      <w:spacing w:before="120" w:line="280" w:lineRule="atLeast"/>
      <w:ind w:left="720" w:hanging="360"/>
    </w:pPr>
  </w:style>
  <w:style w:type="paragraph" w:customStyle="1" w:styleId="Bullet2113">
    <w:name w:val="Bullet2113"/>
    <w:rsid w:val="0078491B"/>
    <w:pPr>
      <w:spacing w:before="120"/>
      <w:ind w:left="1440" w:hanging="360"/>
    </w:pPr>
  </w:style>
  <w:style w:type="paragraph" w:customStyle="1" w:styleId="Bullet3113">
    <w:name w:val="Bullet3113"/>
    <w:rsid w:val="0078491B"/>
    <w:pPr>
      <w:tabs>
        <w:tab w:val="num" w:pos="1800"/>
      </w:tabs>
      <w:spacing w:before="120"/>
      <w:ind w:left="1800" w:hanging="360"/>
    </w:pPr>
  </w:style>
  <w:style w:type="paragraph" w:customStyle="1" w:styleId="Caution113">
    <w:name w:val="Caution113"/>
    <w:basedOn w:val="Normal"/>
    <w:rsid w:val="0078491B"/>
    <w:pPr>
      <w:tabs>
        <w:tab w:val="left" w:pos="936"/>
      </w:tabs>
      <w:ind w:right="864"/>
      <w:jc w:val="both"/>
    </w:pPr>
    <w:rPr>
      <w:rFonts w:ascii="Arial" w:hAnsi="Arial"/>
      <w:b/>
    </w:rPr>
  </w:style>
  <w:style w:type="paragraph" w:customStyle="1" w:styleId="CellBody113">
    <w:name w:val="CellBody113"/>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78491B"/>
    <w:pPr>
      <w:tabs>
        <w:tab w:val="left" w:pos="538"/>
      </w:tabs>
      <w:ind w:left="538" w:hanging="360"/>
    </w:pPr>
    <w:rPr>
      <w:sz w:val="18"/>
      <w:szCs w:val="18"/>
    </w:rPr>
  </w:style>
  <w:style w:type="paragraph" w:customStyle="1" w:styleId="CellHeading113">
    <w:name w:val="CellHeading113"/>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78491B"/>
    <w:pPr>
      <w:ind w:left="360" w:right="432"/>
    </w:pPr>
    <w:rPr>
      <w:sz w:val="18"/>
      <w:szCs w:val="18"/>
    </w:rPr>
  </w:style>
  <w:style w:type="paragraph" w:customStyle="1" w:styleId="Code113">
    <w:name w:val="Code113"/>
    <w:basedOn w:val="Normal"/>
    <w:rsid w:val="0078491B"/>
    <w:pPr>
      <w:tabs>
        <w:tab w:val="left" w:pos="3600"/>
        <w:tab w:val="left" w:pos="5760"/>
      </w:tabs>
    </w:pPr>
    <w:rPr>
      <w:rFonts w:ascii="Courier New" w:hAnsi="Courier New"/>
      <w:sz w:val="18"/>
      <w:szCs w:val="16"/>
    </w:rPr>
  </w:style>
  <w:style w:type="paragraph" w:customStyle="1" w:styleId="Equation113">
    <w:name w:val="Equation113"/>
    <w:rsid w:val="0078491B"/>
    <w:pPr>
      <w:tabs>
        <w:tab w:val="num" w:pos="720"/>
      </w:tabs>
      <w:spacing w:before="240" w:after="240"/>
      <w:ind w:left="864" w:hanging="504"/>
    </w:pPr>
    <w:rPr>
      <w:i/>
    </w:rPr>
  </w:style>
  <w:style w:type="paragraph" w:customStyle="1" w:styleId="Figure113">
    <w:name w:val="Figure113"/>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78491B"/>
    <w:pPr>
      <w:jc w:val="center"/>
    </w:pPr>
    <w:rPr>
      <w:rFonts w:ascii="Arial" w:hAnsi="Arial" w:cs="Helvetica"/>
      <w:sz w:val="16"/>
      <w:szCs w:val="16"/>
    </w:rPr>
  </w:style>
  <w:style w:type="character" w:customStyle="1" w:styleId="FooterChar212">
    <w:name w:val="Footer Char212"/>
    <w:basedOn w:val="DefaultParagraphFont"/>
    <w:uiPriority w:val="99"/>
    <w:rsid w:val="0078491B"/>
    <w:rPr>
      <w:rFonts w:ascii="Arial" w:hAnsi="Arial"/>
      <w:color w:val="000000"/>
      <w:sz w:val="16"/>
      <w:szCs w:val="16"/>
      <w:lang w:val="en-US" w:eastAsia="en-US" w:bidi="ar-SA"/>
    </w:rPr>
  </w:style>
  <w:style w:type="paragraph" w:customStyle="1" w:styleId="Footnote113">
    <w:name w:val="Footnote113"/>
    <w:basedOn w:val="Normal"/>
    <w:rsid w:val="0078491B"/>
    <w:pPr>
      <w:tabs>
        <w:tab w:val="left" w:pos="115"/>
        <w:tab w:val="left" w:pos="288"/>
      </w:tabs>
      <w:ind w:left="2333" w:hanging="173"/>
    </w:pPr>
    <w:rPr>
      <w:sz w:val="15"/>
      <w:szCs w:val="15"/>
    </w:rPr>
  </w:style>
  <w:style w:type="paragraph" w:customStyle="1" w:styleId="GlossTerm113">
    <w:name w:val="GlossTerm113"/>
    <w:basedOn w:val="Normal"/>
    <w:rsid w:val="0078491B"/>
    <w:rPr>
      <w:b/>
    </w:rPr>
  </w:style>
  <w:style w:type="paragraph" w:customStyle="1" w:styleId="HeadingFeature113">
    <w:name w:val="HeadingFeature113"/>
    <w:next w:val="Body"/>
    <w:rsid w:val="0078491B"/>
    <w:pPr>
      <w:spacing w:before="360" w:after="240"/>
    </w:pPr>
    <w:rPr>
      <w:rFonts w:ascii="Arial" w:hAnsi="Arial"/>
      <w:b/>
      <w:color w:val="2F4D87"/>
      <w:sz w:val="24"/>
    </w:rPr>
  </w:style>
  <w:style w:type="paragraph" w:customStyle="1" w:styleId="Indent1113">
    <w:name w:val="Indent1113"/>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78491B"/>
    <w:pPr>
      <w:tabs>
        <w:tab w:val="left" w:pos="1440"/>
      </w:tabs>
      <w:spacing w:before="120"/>
    </w:pPr>
    <w:rPr>
      <w:b/>
      <w:color w:val="2F4D87"/>
    </w:rPr>
  </w:style>
  <w:style w:type="paragraph" w:customStyle="1" w:styleId="RegisterDef113">
    <w:name w:val="Register Def113"/>
    <w:rsid w:val="0078491B"/>
    <w:pPr>
      <w:tabs>
        <w:tab w:val="center" w:pos="2160"/>
        <w:tab w:val="right" w:pos="6480"/>
      </w:tabs>
      <w:spacing w:before="240" w:after="240"/>
      <w:ind w:left="360"/>
    </w:pPr>
    <w:rPr>
      <w:rFonts w:ascii="Arial" w:hAnsi="Arial"/>
    </w:rPr>
  </w:style>
  <w:style w:type="paragraph" w:customStyle="1" w:styleId="Step2113">
    <w:name w:val="Step2113"/>
    <w:rsid w:val="0078491B"/>
    <w:pPr>
      <w:tabs>
        <w:tab w:val="left" w:pos="720"/>
        <w:tab w:val="right" w:pos="864"/>
        <w:tab w:val="left" w:pos="1080"/>
      </w:tabs>
      <w:ind w:left="1080" w:hanging="360"/>
    </w:pPr>
    <w:rPr>
      <w:rFonts w:ascii="Arial" w:hAnsi="Arial"/>
      <w:b/>
    </w:rPr>
  </w:style>
  <w:style w:type="paragraph" w:customStyle="1" w:styleId="Step3113">
    <w:name w:val="Step3113"/>
    <w:rsid w:val="0078491B"/>
    <w:pPr>
      <w:tabs>
        <w:tab w:val="num" w:pos="1440"/>
      </w:tabs>
      <w:ind w:left="1440" w:hanging="180"/>
    </w:pPr>
    <w:rPr>
      <w:rFonts w:ascii="Arial" w:hAnsi="Arial"/>
      <w:b/>
    </w:rPr>
  </w:style>
  <w:style w:type="paragraph" w:customStyle="1" w:styleId="TableFootnote113">
    <w:name w:val="TableFootnote113"/>
    <w:rsid w:val="0078491B"/>
    <w:pPr>
      <w:tabs>
        <w:tab w:val="left" w:pos="1743"/>
        <w:tab w:val="left" w:pos="1930"/>
      </w:tabs>
      <w:spacing w:before="240" w:after="240"/>
      <w:ind w:left="1742" w:hanging="187"/>
    </w:pPr>
    <w:rPr>
      <w:sz w:val="15"/>
      <w:szCs w:val="15"/>
    </w:rPr>
  </w:style>
  <w:style w:type="paragraph" w:customStyle="1" w:styleId="TableTitle113">
    <w:name w:val="TableTitle113"/>
    <w:rsid w:val="0078491B"/>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78491B"/>
    <w:pPr>
      <w:jc w:val="center"/>
    </w:pPr>
  </w:style>
  <w:style w:type="character" w:customStyle="1" w:styleId="Register112">
    <w:name w:val="Register112"/>
    <w:basedOn w:val="DefaultParagraphFont"/>
    <w:rsid w:val="0078491B"/>
    <w:rPr>
      <w:rFonts w:ascii="Arial" w:hAnsi="Arial"/>
      <w:b/>
      <w:sz w:val="20"/>
      <w:szCs w:val="20"/>
    </w:rPr>
  </w:style>
  <w:style w:type="paragraph" w:customStyle="1" w:styleId="HeadingPreface113">
    <w:name w:val="HeadingPreface113"/>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78491B"/>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78491B"/>
    <w:pPr>
      <w:spacing w:before="720" w:after="720" w:line="720" w:lineRule="exact"/>
      <w:ind w:left="432"/>
    </w:pPr>
    <w:rPr>
      <w:rFonts w:ascii="Arial" w:hAnsi="Arial"/>
      <w:b/>
      <w:color w:val="2F4D87"/>
      <w:sz w:val="44"/>
    </w:rPr>
  </w:style>
  <w:style w:type="paragraph" w:customStyle="1" w:styleId="BookTitle2113">
    <w:name w:val="BookTitle2113"/>
    <w:next w:val="Body"/>
    <w:rsid w:val="0078491B"/>
    <w:pPr>
      <w:spacing w:before="520" w:after="480" w:line="520" w:lineRule="exact"/>
      <w:ind w:left="432"/>
    </w:pPr>
    <w:rPr>
      <w:rFonts w:ascii="Arial" w:hAnsi="Arial"/>
      <w:b/>
      <w:color w:val="2F4D87"/>
      <w:sz w:val="40"/>
    </w:rPr>
  </w:style>
  <w:style w:type="paragraph" w:customStyle="1" w:styleId="DocumentType113">
    <w:name w:val="Document Type113"/>
    <w:rsid w:val="0078491B"/>
    <w:pPr>
      <w:spacing w:before="600" w:after="600" w:line="580" w:lineRule="exact"/>
      <w:ind w:left="432"/>
    </w:pPr>
    <w:rPr>
      <w:rFonts w:ascii="Arial" w:hAnsi="Arial"/>
      <w:b/>
      <w:sz w:val="36"/>
    </w:rPr>
  </w:style>
  <w:style w:type="paragraph" w:customStyle="1" w:styleId="InternalUseCover113">
    <w:name w:val="Internal Use Cover113"/>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78491B"/>
    <w:rPr>
      <w:rFonts w:ascii="Arial" w:hAnsi="Arial"/>
      <w:b/>
      <w:bCs/>
      <w:noProof/>
      <w:color w:val="000000"/>
      <w:lang w:val="en-US" w:eastAsia="en-US" w:bidi="ar-SA"/>
    </w:rPr>
  </w:style>
  <w:style w:type="paragraph" w:customStyle="1" w:styleId="GlossText113">
    <w:name w:val="GlossText113"/>
    <w:basedOn w:val="Normal"/>
    <w:rsid w:val="0078491B"/>
    <w:pPr>
      <w:tabs>
        <w:tab w:val="left" w:pos="1800"/>
      </w:tabs>
      <w:ind w:left="432"/>
    </w:pPr>
  </w:style>
  <w:style w:type="paragraph" w:customStyle="1" w:styleId="Exar813">
    <w:name w:val="Exar813"/>
    <w:basedOn w:val="Footer"/>
    <w:rsid w:val="0078491B"/>
    <w:pPr>
      <w:tabs>
        <w:tab w:val="clear" w:pos="9360"/>
        <w:tab w:val="left" w:pos="720"/>
        <w:tab w:val="right" w:pos="8640"/>
      </w:tabs>
    </w:pPr>
    <w:rPr>
      <w:b/>
      <w:color w:val="2F4D87"/>
    </w:rPr>
  </w:style>
  <w:style w:type="paragraph" w:customStyle="1" w:styleId="CONFIDENTIAL113">
    <w:name w:val="CONFIDENTIAL113"/>
    <w:rsid w:val="0078491B"/>
    <w:pPr>
      <w:jc w:val="right"/>
    </w:pPr>
    <w:rPr>
      <w:rFonts w:ascii="Arial" w:hAnsi="Arial"/>
      <w:b/>
      <w:color w:val="2F4D87"/>
      <w:sz w:val="44"/>
    </w:rPr>
  </w:style>
  <w:style w:type="character" w:customStyle="1" w:styleId="SIGNAL112">
    <w:name w:val="SIGNAL112"/>
    <w:rsid w:val="0078491B"/>
    <w:rPr>
      <w:rFonts w:ascii="Verdana" w:hAnsi="Verdana"/>
      <w:b/>
      <w:smallCaps/>
      <w:color w:val="000000"/>
      <w:sz w:val="20"/>
    </w:rPr>
  </w:style>
  <w:style w:type="paragraph" w:customStyle="1" w:styleId="Notetext113">
    <w:name w:val="Notetext113"/>
    <w:next w:val="Body"/>
    <w:rsid w:val="0078491B"/>
    <w:pPr>
      <w:ind w:left="547" w:right="1080"/>
      <w:jc w:val="both"/>
    </w:pPr>
  </w:style>
  <w:style w:type="paragraph" w:customStyle="1" w:styleId="PageNumbereven113">
    <w:name w:val="Page Number(even)113"/>
    <w:basedOn w:val="Footer"/>
    <w:semiHidden/>
    <w:rsid w:val="0078491B"/>
  </w:style>
  <w:style w:type="paragraph" w:customStyle="1" w:styleId="Headereven113">
    <w:name w:val="Header(even)113"/>
    <w:basedOn w:val="Header"/>
    <w:rsid w:val="0078491B"/>
    <w:pPr>
      <w:tabs>
        <w:tab w:val="clear" w:pos="9270"/>
      </w:tabs>
    </w:pPr>
  </w:style>
  <w:style w:type="paragraph" w:customStyle="1" w:styleId="Footereven113">
    <w:name w:val="Footer(even)113"/>
    <w:basedOn w:val="Footer"/>
    <w:rsid w:val="0078491B"/>
    <w:pPr>
      <w:ind w:right="-90"/>
    </w:pPr>
  </w:style>
  <w:style w:type="paragraph" w:customStyle="1" w:styleId="Glossary113">
    <w:name w:val="Glossary113"/>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78491B"/>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78491B"/>
    <w:rPr>
      <w:rFonts w:ascii="Arial" w:hAnsi="Arial"/>
      <w:b/>
      <w:caps/>
      <w:sz w:val="22"/>
      <w:szCs w:val="20"/>
    </w:rPr>
  </w:style>
  <w:style w:type="paragraph" w:customStyle="1" w:styleId="HeaderNumber113">
    <w:name w:val="HeaderNumber113"/>
    <w:rsid w:val="0078491B"/>
    <w:rPr>
      <w:rFonts w:ascii="Arial" w:hAnsi="Arial"/>
      <w:b/>
      <w:color w:val="002B5C"/>
      <w:sz w:val="48"/>
    </w:rPr>
  </w:style>
  <w:style w:type="paragraph" w:customStyle="1" w:styleId="Addendum2113">
    <w:name w:val="Addendum2113"/>
    <w:next w:val="SpecNo"/>
    <w:rsid w:val="0078491B"/>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78491B"/>
  </w:style>
  <w:style w:type="paragraph" w:customStyle="1" w:styleId="SpecNo1130">
    <w:name w:val="SpecNo113"/>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78491B"/>
    <w:pPr>
      <w:spacing w:before="120"/>
      <w:ind w:left="1800" w:hanging="1800"/>
    </w:pPr>
  </w:style>
  <w:style w:type="paragraph" w:customStyle="1" w:styleId="Addendum1131">
    <w:name w:val="Addendum+113"/>
    <w:basedOn w:val="Addendum"/>
    <w:next w:val="Body"/>
    <w:rsid w:val="0078491B"/>
    <w:pPr>
      <w:numPr>
        <w:numId w:val="0"/>
      </w:numPr>
      <w:tabs>
        <w:tab w:val="num" w:pos="720"/>
      </w:tabs>
      <w:ind w:left="360" w:hanging="360"/>
    </w:pPr>
    <w:rPr>
      <w:sz w:val="44"/>
    </w:rPr>
  </w:style>
  <w:style w:type="paragraph" w:customStyle="1" w:styleId="DocChangeNo113">
    <w:name w:val="DocChangeNo.+113"/>
    <w:basedOn w:val="DocChangeNo"/>
    <w:rsid w:val="0078491B"/>
    <w:pPr>
      <w:numPr>
        <w:numId w:val="0"/>
      </w:numPr>
      <w:ind w:left="1260" w:hanging="1260"/>
    </w:pPr>
  </w:style>
  <w:style w:type="paragraph" w:customStyle="1" w:styleId="DocChangeNo1130">
    <w:name w:val="DocChangeNo.113"/>
    <w:next w:val="DocChangeNo0"/>
    <w:rsid w:val="0078491B"/>
    <w:pPr>
      <w:tabs>
        <w:tab w:val="num" w:pos="1260"/>
      </w:tabs>
      <w:spacing w:before="120"/>
      <w:ind w:left="1260" w:hanging="1260"/>
    </w:pPr>
  </w:style>
  <w:style w:type="paragraph" w:customStyle="1" w:styleId="Addendum21130">
    <w:name w:val="Addendum2+113"/>
    <w:basedOn w:val="Addendum2"/>
    <w:rsid w:val="0078491B"/>
    <w:rPr>
      <w:sz w:val="32"/>
    </w:rPr>
  </w:style>
  <w:style w:type="paragraph" w:customStyle="1" w:styleId="CellHeadingUnder113">
    <w:name w:val="CellHeadingUnder113"/>
    <w:basedOn w:val="CellHeading"/>
    <w:next w:val="CellBody"/>
    <w:rsid w:val="0078491B"/>
    <w:rPr>
      <w:u w:val="single"/>
    </w:rPr>
  </w:style>
  <w:style w:type="paragraph" w:customStyle="1" w:styleId="CellNoteHeading113">
    <w:name w:val="CellNoteHeading113"/>
    <w:next w:val="CellNote"/>
    <w:rsid w:val="0078491B"/>
    <w:pPr>
      <w:tabs>
        <w:tab w:val="num" w:pos="648"/>
      </w:tabs>
      <w:ind w:left="648" w:hanging="648"/>
    </w:pPr>
    <w:rPr>
      <w:rFonts w:ascii="Arial" w:hAnsi="Arial"/>
      <w:b/>
      <w:szCs w:val="18"/>
    </w:rPr>
  </w:style>
  <w:style w:type="character" w:customStyle="1" w:styleId="Function112">
    <w:name w:val="Function112"/>
    <w:basedOn w:val="DefaultParagraphFont"/>
    <w:rsid w:val="0078491B"/>
    <w:rPr>
      <w:rFonts w:ascii="Courier New" w:hAnsi="Courier New"/>
      <w:b/>
      <w:sz w:val="20"/>
    </w:rPr>
  </w:style>
  <w:style w:type="paragraph" w:customStyle="1" w:styleId="CellHeadingFieldDesc113">
    <w:name w:val="CellHeadingField|Desc113"/>
    <w:rsid w:val="0078491B"/>
    <w:rPr>
      <w:rFonts w:ascii="Arial" w:hAnsi="Arial"/>
      <w:b/>
    </w:rPr>
  </w:style>
  <w:style w:type="character" w:customStyle="1" w:styleId="REGISTERBITFIELD1120">
    <w:name w:val="REGISTER|BIT|FIELD112"/>
    <w:basedOn w:val="DefaultParagraphFont"/>
    <w:rsid w:val="0078491B"/>
    <w:rPr>
      <w:rFonts w:ascii="Arial" w:hAnsi="Arial"/>
      <w:b/>
      <w:caps/>
      <w:sz w:val="20"/>
      <w:szCs w:val="20"/>
    </w:rPr>
  </w:style>
  <w:style w:type="paragraph" w:customStyle="1" w:styleId="REGISTERBITFIELDCELL113">
    <w:name w:val="REGISTER|BIT|FIELDCELL113"/>
    <w:basedOn w:val="CellBody"/>
    <w:rsid w:val="0078491B"/>
    <w:rPr>
      <w:rFonts w:ascii="Arial" w:hAnsi="Arial"/>
      <w:b/>
      <w:caps/>
    </w:rPr>
  </w:style>
  <w:style w:type="paragraph" w:customStyle="1" w:styleId="Contents113">
    <w:name w:val="Contents113"/>
    <w:basedOn w:val="Title"/>
    <w:rsid w:val="0078491B"/>
    <w:rPr>
      <w:szCs w:val="40"/>
    </w:rPr>
  </w:style>
  <w:style w:type="paragraph" w:customStyle="1" w:styleId="ExarConfidential113">
    <w:name w:val="Exar Confidential113"/>
    <w:basedOn w:val="Footer"/>
    <w:rsid w:val="0078491B"/>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78491B"/>
    <w:rPr>
      <w:rFonts w:ascii="Arial" w:eastAsiaTheme="minorEastAsia" w:hAnsi="Arial"/>
      <w:b/>
      <w:bCs/>
      <w:color w:val="2F4D87"/>
      <w:sz w:val="16"/>
      <w:szCs w:val="16"/>
      <w:lang w:val="en-US" w:eastAsia="en-US" w:bidi="ar-SA"/>
    </w:rPr>
  </w:style>
  <w:style w:type="table" w:customStyle="1" w:styleId="HifnTable113">
    <w:name w:val="Hifn Table113"/>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78491B"/>
    <w:rPr>
      <w:rFonts w:ascii="Arial" w:hAnsi="Arial"/>
      <w:sz w:val="16"/>
    </w:rPr>
  </w:style>
  <w:style w:type="character" w:customStyle="1" w:styleId="Address112">
    <w:name w:val="Address112"/>
    <w:basedOn w:val="DefaultParagraphFont"/>
    <w:rsid w:val="0078491B"/>
    <w:rPr>
      <w:rFonts w:ascii="Arial" w:hAnsi="Arial"/>
      <w:i/>
      <w:sz w:val="22"/>
    </w:rPr>
  </w:style>
  <w:style w:type="paragraph" w:customStyle="1" w:styleId="Preliminary113">
    <w:name w:val="Preliminary113"/>
    <w:rsid w:val="0078491B"/>
    <w:pPr>
      <w:jc w:val="center"/>
    </w:pPr>
    <w:rPr>
      <w:rFonts w:ascii="Arial" w:hAnsi="Arial"/>
      <w:b/>
      <w:color w:val="002B5C"/>
      <w:sz w:val="16"/>
      <w:szCs w:val="16"/>
    </w:rPr>
  </w:style>
  <w:style w:type="character" w:customStyle="1" w:styleId="PreliminaryChar112">
    <w:name w:val="Preliminary Char112"/>
    <w:basedOn w:val="DefaultParagraphFont"/>
    <w:rsid w:val="0078491B"/>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78491B"/>
    <w:rPr>
      <w:rFonts w:ascii="Tahoma" w:hAnsi="Tahoma" w:cs="Tahoma"/>
      <w:sz w:val="16"/>
      <w:szCs w:val="16"/>
    </w:rPr>
  </w:style>
  <w:style w:type="paragraph" w:customStyle="1" w:styleId="Appendix1130">
    <w:name w:val="Appendix113"/>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78491B"/>
  </w:style>
  <w:style w:type="character" w:customStyle="1" w:styleId="CommentSubjectChar213">
    <w:name w:val="Comment Subject Char213"/>
    <w:basedOn w:val="CommentTextChar"/>
    <w:uiPriority w:val="99"/>
    <w:semiHidden/>
    <w:rsid w:val="0078491B"/>
    <w:rPr>
      <w:rFonts w:eastAsiaTheme="minorEastAsia"/>
      <w:b/>
    </w:rPr>
  </w:style>
  <w:style w:type="paragraph" w:customStyle="1" w:styleId="copyright113">
    <w:name w:val="copyright113"/>
    <w:basedOn w:val="Body"/>
    <w:rsid w:val="0078491B"/>
    <w:pPr>
      <w:tabs>
        <w:tab w:val="left" w:pos="9360"/>
      </w:tabs>
    </w:pPr>
    <w:rPr>
      <w:sz w:val="14"/>
      <w:szCs w:val="14"/>
    </w:rPr>
  </w:style>
  <w:style w:type="paragraph" w:customStyle="1" w:styleId="FunctionCall113">
    <w:name w:val="Function Call113"/>
    <w:next w:val="Body"/>
    <w:rsid w:val="0078491B"/>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78491B"/>
    <w:pPr>
      <w:numPr>
        <w:ilvl w:val="0"/>
        <w:numId w:val="0"/>
      </w:numPr>
      <w:tabs>
        <w:tab w:val="num" w:pos="720"/>
        <w:tab w:val="num" w:pos="1440"/>
      </w:tabs>
      <w:ind w:left="720" w:hanging="720"/>
    </w:pPr>
  </w:style>
  <w:style w:type="paragraph" w:customStyle="1" w:styleId="Appendix2113">
    <w:name w:val="Appendix 2113"/>
    <w:basedOn w:val="Appendix1"/>
    <w:next w:val="Body"/>
    <w:rsid w:val="0078491B"/>
    <w:pPr>
      <w:numPr>
        <w:numId w:val="0"/>
      </w:numPr>
      <w:tabs>
        <w:tab w:val="num" w:pos="918"/>
      </w:tabs>
      <w:ind w:left="864" w:hanging="864"/>
    </w:pPr>
  </w:style>
  <w:style w:type="table" w:customStyle="1" w:styleId="HifnParameter113">
    <w:name w:val="Hifn Parameter113"/>
    <w:basedOn w:val="TableNormal"/>
    <w:rsid w:val="0078491B"/>
    <w:rPr>
      <w:sz w:val="18"/>
    </w:rPr>
    <w:tblPr/>
  </w:style>
  <w:style w:type="paragraph" w:customStyle="1" w:styleId="CellHeadingBlue113">
    <w:name w:val="Cell Heading Blue113"/>
    <w:basedOn w:val="CellHeading"/>
    <w:next w:val="Body"/>
    <w:rsid w:val="0078491B"/>
    <w:pPr>
      <w:tabs>
        <w:tab w:val="clear" w:pos="720"/>
      </w:tabs>
    </w:pPr>
    <w:rPr>
      <w:color w:val="2F4D87"/>
      <w:sz w:val="18"/>
    </w:rPr>
  </w:style>
  <w:style w:type="paragraph" w:customStyle="1" w:styleId="ListNumber2113">
    <w:name w:val="ListNumber2113"/>
    <w:basedOn w:val="Body"/>
    <w:rsid w:val="0078491B"/>
    <w:pPr>
      <w:ind w:left="1440" w:hanging="360"/>
    </w:pPr>
  </w:style>
  <w:style w:type="paragraph" w:customStyle="1" w:styleId="Command513">
    <w:name w:val="Command5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78491B"/>
    <w:rPr>
      <w:rFonts w:ascii="Courier New" w:hAnsi="Courier New" w:cs="Courier New"/>
      <w:color w:val="auto"/>
      <w:kern w:val="0"/>
    </w:rPr>
  </w:style>
  <w:style w:type="character" w:customStyle="1" w:styleId="MessageCommand112">
    <w:name w:val="Message Command112"/>
    <w:basedOn w:val="DefaultParagraphFont"/>
    <w:uiPriority w:val="1"/>
    <w:qFormat/>
    <w:rsid w:val="0078491B"/>
    <w:rPr>
      <w:rFonts w:ascii="Courier New" w:hAnsi="Courier New" w:cs="Courier New"/>
    </w:rPr>
  </w:style>
  <w:style w:type="character" w:customStyle="1" w:styleId="apple-style-span112">
    <w:name w:val="apple-style-span112"/>
    <w:basedOn w:val="DefaultParagraphFont"/>
    <w:rsid w:val="0078491B"/>
  </w:style>
  <w:style w:type="character" w:customStyle="1" w:styleId="apple-converted-space112">
    <w:name w:val="apple-converted-space112"/>
    <w:basedOn w:val="DefaultParagraphFont"/>
    <w:rsid w:val="0078491B"/>
  </w:style>
  <w:style w:type="character" w:customStyle="1" w:styleId="SubtitleChar213">
    <w:name w:val="Subtitle Char213"/>
    <w:basedOn w:val="DefaultParagraphFont"/>
    <w:uiPriority w:val="11"/>
    <w:rsid w:val="0078491B"/>
    <w:rPr>
      <w:color w:val="5A5A5A" w:themeColor="text1" w:themeTint="A5"/>
      <w:spacing w:val="10"/>
    </w:rPr>
  </w:style>
  <w:style w:type="character" w:customStyle="1" w:styleId="QuoteChar213">
    <w:name w:val="Quote Char213"/>
    <w:basedOn w:val="DefaultParagraphFont"/>
    <w:uiPriority w:val="29"/>
    <w:rsid w:val="0078491B"/>
    <w:rPr>
      <w:i/>
      <w:iCs/>
      <w:color w:val="000000" w:themeColor="text1"/>
    </w:rPr>
  </w:style>
  <w:style w:type="character" w:customStyle="1" w:styleId="IntenseQuoteChar213">
    <w:name w:val="Intense Quote Char213"/>
    <w:basedOn w:val="DefaultParagraphFont"/>
    <w:uiPriority w:val="30"/>
    <w:rsid w:val="0078491B"/>
    <w:rPr>
      <w:color w:val="000000" w:themeColor="text1"/>
      <w:shd w:val="clear" w:color="auto" w:fill="F2F2F2" w:themeFill="background1" w:themeFillShade="F2"/>
    </w:rPr>
  </w:style>
  <w:style w:type="character" w:customStyle="1" w:styleId="highlight112">
    <w:name w:val="highlight112"/>
    <w:basedOn w:val="DefaultParagraphFont"/>
    <w:rsid w:val="0078491B"/>
  </w:style>
  <w:style w:type="paragraph" w:customStyle="1" w:styleId="Default113">
    <w:name w:val="Default113"/>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78491B"/>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78491B"/>
    <w:pPr>
      <w:spacing w:before="360"/>
    </w:pPr>
    <w:rPr>
      <w:i/>
      <w:sz w:val="36"/>
    </w:rPr>
  </w:style>
  <w:style w:type="paragraph" w:customStyle="1" w:styleId="Heading2nonumber113">
    <w:name w:val="Heading 2 no number113"/>
    <w:basedOn w:val="Heading2"/>
    <w:next w:val="Body"/>
    <w:rsid w:val="0078491B"/>
    <w:pPr>
      <w:numPr>
        <w:ilvl w:val="0"/>
        <w:numId w:val="0"/>
      </w:numPr>
      <w:suppressLineNumbers/>
      <w:outlineLvl w:val="9"/>
    </w:pPr>
  </w:style>
  <w:style w:type="paragraph" w:customStyle="1" w:styleId="DocumentRevision113">
    <w:name w:val="Document Revision113"/>
    <w:basedOn w:val="Body"/>
    <w:qFormat/>
    <w:rsid w:val="0078491B"/>
    <w:pPr>
      <w:tabs>
        <w:tab w:val="clear" w:pos="2700"/>
        <w:tab w:val="left" w:pos="1440"/>
        <w:tab w:val="left" w:pos="2160"/>
      </w:tabs>
    </w:pPr>
    <w:rPr>
      <w:b/>
      <w:sz w:val="24"/>
    </w:rPr>
  </w:style>
  <w:style w:type="table" w:customStyle="1" w:styleId="ListTable3-Accent11113">
    <w:name w:val="List Table 3 - Accent 11113"/>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78491B"/>
    <w:rPr>
      <w:rFonts w:ascii="Arial" w:hAnsi="Arial" w:cs="Courier New"/>
      <w:b/>
      <w:sz w:val="20"/>
    </w:rPr>
  </w:style>
  <w:style w:type="paragraph" w:customStyle="1" w:styleId="ImportantNote613">
    <w:name w:val="Important Note6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78491B"/>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78491B"/>
    <w:pPr>
      <w:spacing w:after="200"/>
    </w:pPr>
    <w:rPr>
      <w:lang w:eastAsia="ja-JP"/>
    </w:rPr>
  </w:style>
  <w:style w:type="table" w:customStyle="1" w:styleId="LightList-Accent11113">
    <w:name w:val="Light List - Accent 11113"/>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78491B"/>
    <w:rPr>
      <w:rFonts w:ascii="Palatino Linotype" w:eastAsia="Palatino Linotype" w:hAnsi="Palatino Linotype"/>
      <w:sz w:val="20"/>
      <w:szCs w:val="20"/>
    </w:rPr>
  </w:style>
  <w:style w:type="paragraph" w:customStyle="1" w:styleId="TableParagraph113">
    <w:name w:val="Table Paragraph113"/>
    <w:basedOn w:val="Normal"/>
    <w:uiPriority w:val="1"/>
    <w:qFormat/>
    <w:rsid w:val="0078491B"/>
    <w:pPr>
      <w:widowControl w:val="0"/>
      <w:spacing w:after="0" w:line="240" w:lineRule="auto"/>
    </w:pPr>
    <w:rPr>
      <w:rFonts w:eastAsiaTheme="minorHAnsi"/>
    </w:rPr>
  </w:style>
  <w:style w:type="character" w:customStyle="1" w:styleId="MessageandCommand113">
    <w:name w:val="Message and Command113"/>
    <w:basedOn w:val="MessagesandCommands"/>
    <w:qFormat/>
    <w:rsid w:val="0078491B"/>
    <w:rPr>
      <w:rFonts w:ascii="Courier New" w:hAnsi="Courier New" w:cs="Courier New"/>
      <w:b w:val="0"/>
      <w:sz w:val="22"/>
    </w:rPr>
  </w:style>
  <w:style w:type="character" w:customStyle="1" w:styleId="BodyText2Char212">
    <w:name w:val="Body Text 2 Char212"/>
    <w:basedOn w:val="DefaultParagraphFont"/>
    <w:semiHidden/>
    <w:rsid w:val="0078491B"/>
  </w:style>
  <w:style w:type="character" w:customStyle="1" w:styleId="BodyText3Char212">
    <w:name w:val="Body Text 3 Char212"/>
    <w:basedOn w:val="DefaultParagraphFont"/>
    <w:semiHidden/>
    <w:rsid w:val="0078491B"/>
    <w:rPr>
      <w:sz w:val="16"/>
      <w:szCs w:val="16"/>
    </w:rPr>
  </w:style>
  <w:style w:type="character" w:customStyle="1" w:styleId="BodyTextIndentChar212">
    <w:name w:val="Body Text Indent Char212"/>
    <w:basedOn w:val="DefaultParagraphFont"/>
    <w:semiHidden/>
    <w:rsid w:val="0078491B"/>
  </w:style>
  <w:style w:type="character" w:customStyle="1" w:styleId="BodyTextFirstIndent2Char213">
    <w:name w:val="Body Text First Indent 2 Char213"/>
    <w:basedOn w:val="BodyTextIndentChar"/>
    <w:semiHidden/>
    <w:rsid w:val="0078491B"/>
  </w:style>
  <w:style w:type="character" w:customStyle="1" w:styleId="BodyTextIndent2Char212">
    <w:name w:val="Body Text Indent 2 Char212"/>
    <w:basedOn w:val="DefaultParagraphFont"/>
    <w:semiHidden/>
    <w:rsid w:val="0078491B"/>
  </w:style>
  <w:style w:type="character" w:customStyle="1" w:styleId="BodyTextIndent3Char212">
    <w:name w:val="Body Text Indent 3 Char212"/>
    <w:basedOn w:val="DefaultParagraphFont"/>
    <w:semiHidden/>
    <w:rsid w:val="0078491B"/>
    <w:rPr>
      <w:sz w:val="16"/>
      <w:szCs w:val="16"/>
    </w:rPr>
  </w:style>
  <w:style w:type="character" w:customStyle="1" w:styleId="E-mailSignatureChar212">
    <w:name w:val="E-mail Signature Char212"/>
    <w:basedOn w:val="DefaultParagraphFont"/>
    <w:semiHidden/>
    <w:rsid w:val="0078491B"/>
  </w:style>
  <w:style w:type="character" w:customStyle="1" w:styleId="HTMLAddressChar212">
    <w:name w:val="HTML Address Char212"/>
    <w:basedOn w:val="DefaultParagraphFont"/>
    <w:semiHidden/>
    <w:rsid w:val="0078491B"/>
    <w:rPr>
      <w:i/>
      <w:iCs/>
    </w:rPr>
  </w:style>
  <w:style w:type="character" w:customStyle="1" w:styleId="MessageHeaderChar212">
    <w:name w:val="Message Header Char212"/>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78491B"/>
    <w:rPr>
      <w:rFonts w:ascii="Consolas" w:hAnsi="Consolas" w:cs="Consolas"/>
      <w:sz w:val="21"/>
      <w:szCs w:val="21"/>
    </w:rPr>
  </w:style>
  <w:style w:type="character" w:customStyle="1" w:styleId="SignatureChar212">
    <w:name w:val="Signature Char212"/>
    <w:basedOn w:val="DefaultParagraphFont"/>
    <w:semiHidden/>
    <w:rsid w:val="0078491B"/>
  </w:style>
  <w:style w:type="paragraph" w:customStyle="1" w:styleId="BackPageCenter113">
    <w:name w:val="Back Page Center113"/>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78491B"/>
    <w:pPr>
      <w:jc w:val="center"/>
    </w:pPr>
  </w:style>
  <w:style w:type="character" w:customStyle="1" w:styleId="HeaderChar912">
    <w:name w:val="Header Char912"/>
    <w:basedOn w:val="DefaultParagraphFont"/>
    <w:uiPriority w:val="99"/>
    <w:rsid w:val="0078491B"/>
    <w:rPr>
      <w:rFonts w:ascii="Arial" w:hAnsi="Arial"/>
      <w:b/>
      <w:bCs/>
      <w:noProof/>
      <w:color w:val="000000"/>
      <w:lang w:val="en-US" w:eastAsia="en-US" w:bidi="ar-SA"/>
    </w:rPr>
  </w:style>
  <w:style w:type="paragraph" w:customStyle="1" w:styleId="Exar913">
    <w:name w:val="Exar913"/>
    <w:basedOn w:val="Footer"/>
    <w:rsid w:val="0078491B"/>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78491B"/>
    <w:pPr>
      <w:jc w:val="center"/>
    </w:pPr>
  </w:style>
  <w:style w:type="character" w:customStyle="1" w:styleId="HeaderChar153">
    <w:name w:val="Header Char153"/>
    <w:basedOn w:val="DefaultParagraphFont"/>
    <w:uiPriority w:val="99"/>
    <w:rsid w:val="0078491B"/>
    <w:rPr>
      <w:rFonts w:ascii="Arial" w:hAnsi="Arial"/>
      <w:b/>
      <w:bCs/>
      <w:noProof/>
      <w:color w:val="000000"/>
      <w:lang w:val="en-US" w:eastAsia="en-US" w:bidi="ar-SA"/>
    </w:rPr>
  </w:style>
  <w:style w:type="paragraph" w:customStyle="1" w:styleId="Exar153">
    <w:name w:val="Exar153"/>
    <w:basedOn w:val="Footer"/>
    <w:rsid w:val="0078491B"/>
    <w:pPr>
      <w:tabs>
        <w:tab w:val="clear" w:pos="9360"/>
        <w:tab w:val="left" w:pos="720"/>
        <w:tab w:val="right" w:pos="8640"/>
      </w:tabs>
    </w:pPr>
    <w:rPr>
      <w:b/>
      <w:color w:val="2F4D87"/>
    </w:rPr>
  </w:style>
  <w:style w:type="paragraph" w:customStyle="1" w:styleId="Command93">
    <w:name w:val="Command9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78491B"/>
    <w:pPr>
      <w:tabs>
        <w:tab w:val="left" w:pos="2700"/>
      </w:tabs>
      <w:jc w:val="both"/>
    </w:pPr>
    <w:rPr>
      <w:szCs w:val="24"/>
    </w:rPr>
  </w:style>
  <w:style w:type="paragraph" w:customStyle="1" w:styleId="FooterCentered163">
    <w:name w:val="FooterCentered163"/>
    <w:basedOn w:val="Footer"/>
    <w:rsid w:val="0078491B"/>
    <w:pPr>
      <w:jc w:val="center"/>
    </w:pPr>
  </w:style>
  <w:style w:type="character" w:customStyle="1" w:styleId="HeaderChar162">
    <w:name w:val="Header Char162"/>
    <w:basedOn w:val="DefaultParagraphFont"/>
    <w:uiPriority w:val="99"/>
    <w:rsid w:val="0078491B"/>
    <w:rPr>
      <w:rFonts w:ascii="Arial" w:hAnsi="Arial"/>
      <w:b/>
      <w:bCs/>
      <w:noProof/>
      <w:color w:val="000000"/>
      <w:lang w:val="en-US" w:eastAsia="en-US" w:bidi="ar-SA"/>
    </w:rPr>
  </w:style>
  <w:style w:type="paragraph" w:customStyle="1" w:styleId="Exar163">
    <w:name w:val="Exar163"/>
    <w:basedOn w:val="Footer"/>
    <w:rsid w:val="0078491B"/>
    <w:pPr>
      <w:tabs>
        <w:tab w:val="clear" w:pos="9360"/>
        <w:tab w:val="left" w:pos="720"/>
        <w:tab w:val="right" w:pos="8640"/>
      </w:tabs>
    </w:pPr>
    <w:rPr>
      <w:b/>
      <w:color w:val="2F4D87"/>
    </w:rPr>
  </w:style>
  <w:style w:type="paragraph" w:customStyle="1" w:styleId="ImportantNote103">
    <w:name w:val="Important Note10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ody146">
    <w:name w:val="Body146"/>
    <w:qFormat/>
    <w:rsid w:val="0078491B"/>
    <w:pPr>
      <w:tabs>
        <w:tab w:val="left" w:pos="2700"/>
      </w:tabs>
      <w:jc w:val="both"/>
    </w:pPr>
    <w:rPr>
      <w:szCs w:val="24"/>
    </w:rPr>
  </w:style>
  <w:style w:type="paragraph" w:customStyle="1" w:styleId="Bullet186">
    <w:name w:val="Bullet186"/>
    <w:rsid w:val="0078491B"/>
    <w:pPr>
      <w:tabs>
        <w:tab w:val="left" w:pos="900"/>
      </w:tabs>
      <w:spacing w:before="120" w:line="280" w:lineRule="atLeast"/>
      <w:ind w:left="720" w:hanging="360"/>
    </w:pPr>
  </w:style>
  <w:style w:type="paragraph" w:customStyle="1" w:styleId="FooterCentered173">
    <w:name w:val="FooterCentered173"/>
    <w:basedOn w:val="Footer"/>
    <w:rsid w:val="0078491B"/>
    <w:pPr>
      <w:jc w:val="center"/>
    </w:pPr>
  </w:style>
  <w:style w:type="character" w:customStyle="1" w:styleId="HeaderChar172">
    <w:name w:val="Header Char172"/>
    <w:basedOn w:val="DefaultParagraphFont"/>
    <w:uiPriority w:val="99"/>
    <w:rsid w:val="0078491B"/>
    <w:rPr>
      <w:rFonts w:ascii="Arial" w:hAnsi="Arial"/>
      <w:b/>
      <w:bCs/>
      <w:noProof/>
      <w:color w:val="000000"/>
      <w:lang w:val="en-US" w:eastAsia="en-US" w:bidi="ar-SA"/>
    </w:rPr>
  </w:style>
  <w:style w:type="paragraph" w:customStyle="1" w:styleId="Exar173">
    <w:name w:val="Exar173"/>
    <w:basedOn w:val="Footer"/>
    <w:rsid w:val="0078491B"/>
    <w:pPr>
      <w:tabs>
        <w:tab w:val="clear" w:pos="9360"/>
        <w:tab w:val="left" w:pos="720"/>
        <w:tab w:val="right" w:pos="8640"/>
      </w:tabs>
    </w:pPr>
    <w:rPr>
      <w:b/>
      <w:color w:val="2F4D87"/>
    </w:rPr>
  </w:style>
  <w:style w:type="paragraph" w:customStyle="1" w:styleId="Command106">
    <w:name w:val="Command106"/>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78491B"/>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78491B"/>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78491B"/>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78491B"/>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78491B"/>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78491B"/>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78491B"/>
    <w:rPr>
      <w:rFonts w:ascii="Arial" w:hAnsi="Arial"/>
      <w:color w:val="000000"/>
      <w:sz w:val="16"/>
      <w:szCs w:val="16"/>
      <w:lang w:val="en-US" w:eastAsia="en-US" w:bidi="ar-SA"/>
    </w:rPr>
  </w:style>
  <w:style w:type="character" w:customStyle="1" w:styleId="TitleChar1112">
    <w:name w:val="Title Char111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78491B"/>
    <w:pPr>
      <w:jc w:val="center"/>
    </w:pPr>
  </w:style>
  <w:style w:type="character" w:customStyle="1" w:styleId="HeaderChar1112">
    <w:name w:val="Header Char1112"/>
    <w:basedOn w:val="DefaultParagraphFont"/>
    <w:uiPriority w:val="99"/>
    <w:rsid w:val="0078491B"/>
    <w:rPr>
      <w:rFonts w:ascii="Arial" w:hAnsi="Arial"/>
      <w:b/>
      <w:bCs/>
      <w:noProof/>
      <w:color w:val="000000"/>
      <w:lang w:val="en-US" w:eastAsia="en-US" w:bidi="ar-SA"/>
    </w:rPr>
  </w:style>
  <w:style w:type="paragraph" w:customStyle="1" w:styleId="Exar1113">
    <w:name w:val="Exar1113"/>
    <w:basedOn w:val="Footer"/>
    <w:rsid w:val="0078491B"/>
    <w:pPr>
      <w:tabs>
        <w:tab w:val="clear" w:pos="9360"/>
        <w:tab w:val="left" w:pos="720"/>
        <w:tab w:val="right" w:pos="8640"/>
      </w:tabs>
    </w:pPr>
    <w:rPr>
      <w:b/>
      <w:color w:val="2F4D87"/>
    </w:rPr>
  </w:style>
  <w:style w:type="character" w:customStyle="1" w:styleId="NoteHeadingChar113">
    <w:name w:val="Note Heading Char113"/>
    <w:basedOn w:val="DefaultParagraphFont"/>
    <w:rsid w:val="0078491B"/>
    <w:rPr>
      <w:b/>
    </w:rPr>
  </w:style>
  <w:style w:type="character" w:customStyle="1" w:styleId="BalloonTextChar1112">
    <w:name w:val="Balloon Text Char1112"/>
    <w:basedOn w:val="DefaultParagraphFont"/>
    <w:uiPriority w:val="99"/>
    <w:semiHidden/>
    <w:rsid w:val="0078491B"/>
    <w:rPr>
      <w:rFonts w:ascii="Tahoma" w:hAnsi="Tahoma" w:cs="Tahoma"/>
      <w:sz w:val="16"/>
      <w:szCs w:val="16"/>
    </w:rPr>
  </w:style>
  <w:style w:type="character" w:customStyle="1" w:styleId="ClosingChar113">
    <w:name w:val="Closing Char113"/>
    <w:basedOn w:val="DefaultParagraphFont"/>
    <w:rsid w:val="0078491B"/>
  </w:style>
  <w:style w:type="character" w:customStyle="1" w:styleId="CommentTextChar1112">
    <w:name w:val="Comment Text Char1112"/>
    <w:basedOn w:val="DefaultParagraphFont"/>
    <w:uiPriority w:val="99"/>
    <w:semiHidden/>
    <w:rsid w:val="0078491B"/>
  </w:style>
  <w:style w:type="character" w:customStyle="1" w:styleId="CommentSubjectChar1113">
    <w:name w:val="Comment Subject Char1113"/>
    <w:basedOn w:val="CommentTextChar"/>
    <w:uiPriority w:val="99"/>
    <w:semiHidden/>
    <w:rsid w:val="0078491B"/>
    <w:rPr>
      <w:rFonts w:eastAsiaTheme="minorEastAsia"/>
      <w:b/>
    </w:rPr>
  </w:style>
  <w:style w:type="character" w:customStyle="1" w:styleId="DateChar113">
    <w:name w:val="Date Char113"/>
    <w:basedOn w:val="DefaultParagraphFont"/>
    <w:rsid w:val="0078491B"/>
  </w:style>
  <w:style w:type="character" w:customStyle="1" w:styleId="DocumentMapChar113">
    <w:name w:val="Document Map Char113"/>
    <w:basedOn w:val="DefaultParagraphFont"/>
    <w:semiHidden/>
    <w:rsid w:val="0078491B"/>
    <w:rPr>
      <w:rFonts w:ascii="Tahoma" w:hAnsi="Tahoma" w:cs="Tahoma"/>
      <w:shd w:val="clear" w:color="auto" w:fill="000080"/>
    </w:rPr>
  </w:style>
  <w:style w:type="character" w:customStyle="1" w:styleId="EndnoteTextChar113">
    <w:name w:val="Endnote Text Char113"/>
    <w:basedOn w:val="DefaultParagraphFont"/>
    <w:semiHidden/>
    <w:rsid w:val="0078491B"/>
  </w:style>
  <w:style w:type="character" w:customStyle="1" w:styleId="FootnoteTextChar113">
    <w:name w:val="Footnote Text Char113"/>
    <w:basedOn w:val="DefaultParagraphFont"/>
    <w:semiHidden/>
    <w:rsid w:val="0078491B"/>
  </w:style>
  <w:style w:type="character" w:customStyle="1" w:styleId="MacroTextChar113">
    <w:name w:val="Macro Text Char113"/>
    <w:basedOn w:val="DefaultParagraphFont"/>
    <w:semiHidden/>
    <w:rsid w:val="0078491B"/>
    <w:rPr>
      <w:rFonts w:ascii="Courier New" w:hAnsi="Courier New" w:cs="Courier New"/>
      <w:color w:val="000000"/>
    </w:rPr>
  </w:style>
  <w:style w:type="character" w:customStyle="1" w:styleId="HTMLPreformattedChar1112">
    <w:name w:val="HTML Preformatted Char1112"/>
    <w:basedOn w:val="DefaultParagraphFont"/>
    <w:uiPriority w:val="99"/>
    <w:rsid w:val="0078491B"/>
    <w:rPr>
      <w:rFonts w:ascii="Courier New" w:hAnsi="Courier New" w:cs="Courier New"/>
      <w:color w:val="auto"/>
      <w:kern w:val="0"/>
    </w:rPr>
  </w:style>
  <w:style w:type="character" w:customStyle="1" w:styleId="SubtitleChar1112">
    <w:name w:val="Subtitle Char1112"/>
    <w:basedOn w:val="DefaultParagraphFont"/>
    <w:uiPriority w:val="11"/>
    <w:rsid w:val="0078491B"/>
    <w:rPr>
      <w:color w:val="5A5A5A" w:themeColor="text1" w:themeTint="A5"/>
      <w:spacing w:val="10"/>
    </w:rPr>
  </w:style>
  <w:style w:type="character" w:customStyle="1" w:styleId="QuoteChar1112">
    <w:name w:val="Quote Char1112"/>
    <w:basedOn w:val="DefaultParagraphFont"/>
    <w:uiPriority w:val="29"/>
    <w:rsid w:val="0078491B"/>
    <w:rPr>
      <w:i/>
      <w:iCs/>
      <w:color w:val="000000" w:themeColor="text1"/>
    </w:rPr>
  </w:style>
  <w:style w:type="character" w:customStyle="1" w:styleId="IntenseQuoteChar1112">
    <w:name w:val="Intense Quote Char1112"/>
    <w:basedOn w:val="DefaultParagraphFont"/>
    <w:uiPriority w:val="30"/>
    <w:rsid w:val="0078491B"/>
    <w:rPr>
      <w:color w:val="000000" w:themeColor="text1"/>
      <w:shd w:val="clear" w:color="auto" w:fill="F2F2F2" w:themeFill="background1" w:themeFillShade="F2"/>
    </w:rPr>
  </w:style>
  <w:style w:type="character" w:customStyle="1" w:styleId="BodyTextChar1112">
    <w:name w:val="Body Text Char1112"/>
    <w:basedOn w:val="DefaultParagraphFont"/>
    <w:rsid w:val="0078491B"/>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78491B"/>
    <w:rPr>
      <w:rFonts w:eastAsiaTheme="minorEastAsia"/>
    </w:rPr>
  </w:style>
  <w:style w:type="character" w:customStyle="1" w:styleId="BodyText3Char1112">
    <w:name w:val="Body Text 3 Char1112"/>
    <w:basedOn w:val="DefaultParagraphFont"/>
    <w:uiPriority w:val="99"/>
    <w:semiHidden/>
    <w:rsid w:val="0078491B"/>
    <w:rPr>
      <w:rFonts w:eastAsiaTheme="minorEastAsia"/>
      <w:sz w:val="16"/>
      <w:szCs w:val="16"/>
    </w:rPr>
  </w:style>
  <w:style w:type="character" w:customStyle="1" w:styleId="BodyTextIndentChar1112">
    <w:name w:val="Body Text Indent Char1112"/>
    <w:basedOn w:val="DefaultParagraphFont"/>
    <w:uiPriority w:val="99"/>
    <w:semiHidden/>
    <w:rsid w:val="0078491B"/>
    <w:rPr>
      <w:rFonts w:eastAsiaTheme="minorEastAsia"/>
    </w:rPr>
  </w:style>
  <w:style w:type="character" w:customStyle="1" w:styleId="BodyTextFirstIndent2Char1113">
    <w:name w:val="Body Text First Indent 2 Char1113"/>
    <w:basedOn w:val="BodyTextIndentChar1"/>
    <w:uiPriority w:val="99"/>
    <w:semiHidden/>
    <w:rsid w:val="0078491B"/>
    <w:rPr>
      <w:rFonts w:eastAsiaTheme="minorEastAsia"/>
    </w:rPr>
  </w:style>
  <w:style w:type="character" w:customStyle="1" w:styleId="BodyTextIndent2Char1112">
    <w:name w:val="Body Text Indent 2 Char1112"/>
    <w:basedOn w:val="DefaultParagraphFont"/>
    <w:uiPriority w:val="99"/>
    <w:semiHidden/>
    <w:rsid w:val="0078491B"/>
    <w:rPr>
      <w:rFonts w:eastAsiaTheme="minorEastAsia"/>
    </w:rPr>
  </w:style>
  <w:style w:type="character" w:customStyle="1" w:styleId="BodyTextIndent3Char1112">
    <w:name w:val="Body Text Indent 3 Char1112"/>
    <w:basedOn w:val="DefaultParagraphFont"/>
    <w:uiPriority w:val="99"/>
    <w:semiHidden/>
    <w:rsid w:val="0078491B"/>
    <w:rPr>
      <w:rFonts w:eastAsiaTheme="minorEastAsia"/>
      <w:sz w:val="16"/>
      <w:szCs w:val="16"/>
    </w:rPr>
  </w:style>
  <w:style w:type="character" w:customStyle="1" w:styleId="E-mailSignatureChar1112">
    <w:name w:val="E-mail Signature Char1112"/>
    <w:basedOn w:val="DefaultParagraphFont"/>
    <w:uiPriority w:val="99"/>
    <w:semiHidden/>
    <w:rsid w:val="0078491B"/>
    <w:rPr>
      <w:rFonts w:eastAsiaTheme="minorEastAsia"/>
    </w:rPr>
  </w:style>
  <w:style w:type="character" w:customStyle="1" w:styleId="HTMLAddressChar1112">
    <w:name w:val="HTML Address Char1112"/>
    <w:basedOn w:val="DefaultParagraphFont"/>
    <w:uiPriority w:val="99"/>
    <w:semiHidden/>
    <w:rsid w:val="0078491B"/>
    <w:rPr>
      <w:rFonts w:eastAsiaTheme="minorEastAsia"/>
      <w:i/>
      <w:iCs/>
    </w:rPr>
  </w:style>
  <w:style w:type="character" w:customStyle="1" w:styleId="MessageHeaderChar1112">
    <w:name w:val="Message Header Char1112"/>
    <w:basedOn w:val="DefaultParagraphFont"/>
    <w:uiPriority w:val="99"/>
    <w:semiHidden/>
    <w:rsid w:val="0078491B"/>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78491B"/>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78491B"/>
    <w:rPr>
      <w:rFonts w:eastAsiaTheme="minorEastAsia"/>
    </w:rPr>
  </w:style>
  <w:style w:type="character" w:customStyle="1" w:styleId="Heading1Char2112">
    <w:name w:val="Heading 1 Char2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78491B"/>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78491B"/>
    <w:pPr>
      <w:jc w:val="center"/>
    </w:pPr>
  </w:style>
  <w:style w:type="character" w:customStyle="1" w:styleId="HeaderChar2112">
    <w:name w:val="Header Char2112"/>
    <w:basedOn w:val="DefaultParagraphFont"/>
    <w:uiPriority w:val="99"/>
    <w:rsid w:val="0078491B"/>
    <w:rPr>
      <w:rFonts w:ascii="Arial" w:hAnsi="Arial"/>
      <w:b/>
      <w:bCs/>
      <w:noProof/>
      <w:color w:val="000000"/>
      <w:lang w:val="en-US" w:eastAsia="en-US" w:bidi="ar-SA"/>
    </w:rPr>
  </w:style>
  <w:style w:type="paragraph" w:customStyle="1" w:styleId="Exar2113">
    <w:name w:val="Exar2113"/>
    <w:basedOn w:val="Footer"/>
    <w:rsid w:val="0078491B"/>
    <w:pPr>
      <w:tabs>
        <w:tab w:val="clear" w:pos="9360"/>
        <w:tab w:val="left" w:pos="720"/>
        <w:tab w:val="right" w:pos="8640"/>
      </w:tabs>
    </w:pPr>
    <w:rPr>
      <w:b/>
      <w:color w:val="2F4D87"/>
    </w:rPr>
  </w:style>
  <w:style w:type="paragraph" w:customStyle="1" w:styleId="ImportantNote1113">
    <w:name w:val="Important Note11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78491B"/>
    <w:pPr>
      <w:tabs>
        <w:tab w:val="left" w:pos="2700"/>
      </w:tabs>
      <w:jc w:val="both"/>
    </w:pPr>
    <w:rPr>
      <w:szCs w:val="24"/>
    </w:rPr>
  </w:style>
  <w:style w:type="paragraph" w:customStyle="1" w:styleId="FooterCentered3113">
    <w:name w:val="FooterCentered3113"/>
    <w:basedOn w:val="Footer"/>
    <w:rsid w:val="0078491B"/>
    <w:pPr>
      <w:jc w:val="center"/>
    </w:pPr>
  </w:style>
  <w:style w:type="character" w:customStyle="1" w:styleId="HeaderChar3112">
    <w:name w:val="Header Char3112"/>
    <w:basedOn w:val="DefaultParagraphFont"/>
    <w:uiPriority w:val="99"/>
    <w:rsid w:val="0078491B"/>
    <w:rPr>
      <w:rFonts w:ascii="Arial" w:hAnsi="Arial"/>
      <w:b/>
      <w:bCs/>
      <w:noProof/>
      <w:color w:val="000000"/>
      <w:lang w:val="en-US" w:eastAsia="en-US" w:bidi="ar-SA"/>
    </w:rPr>
  </w:style>
  <w:style w:type="paragraph" w:customStyle="1" w:styleId="Exar3113">
    <w:name w:val="Exar3113"/>
    <w:basedOn w:val="Footer"/>
    <w:rsid w:val="0078491B"/>
    <w:pPr>
      <w:tabs>
        <w:tab w:val="clear" w:pos="9360"/>
        <w:tab w:val="left" w:pos="720"/>
        <w:tab w:val="right" w:pos="8640"/>
      </w:tabs>
    </w:pPr>
    <w:rPr>
      <w:b/>
      <w:color w:val="2F4D87"/>
    </w:rPr>
  </w:style>
  <w:style w:type="paragraph" w:customStyle="1" w:styleId="ImportantNote2113">
    <w:name w:val="Important Note21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2113">
    <w:name w:val="Body2113"/>
    <w:qFormat/>
    <w:rsid w:val="0078491B"/>
    <w:pPr>
      <w:tabs>
        <w:tab w:val="left" w:pos="2700"/>
      </w:tabs>
      <w:jc w:val="both"/>
    </w:pPr>
    <w:rPr>
      <w:szCs w:val="24"/>
    </w:rPr>
  </w:style>
  <w:style w:type="paragraph" w:customStyle="1" w:styleId="FooterCentered4113">
    <w:name w:val="FooterCentered4113"/>
    <w:basedOn w:val="Footer"/>
    <w:rsid w:val="0078491B"/>
    <w:pPr>
      <w:jc w:val="center"/>
    </w:pPr>
  </w:style>
  <w:style w:type="character" w:customStyle="1" w:styleId="HeaderChar4112">
    <w:name w:val="Header Char4112"/>
    <w:basedOn w:val="DefaultParagraphFont"/>
    <w:uiPriority w:val="99"/>
    <w:rsid w:val="0078491B"/>
    <w:rPr>
      <w:rFonts w:ascii="Arial" w:hAnsi="Arial"/>
      <w:b/>
      <w:bCs/>
      <w:noProof/>
      <w:color w:val="000000"/>
      <w:lang w:val="en-US" w:eastAsia="en-US" w:bidi="ar-SA"/>
    </w:rPr>
  </w:style>
  <w:style w:type="paragraph" w:customStyle="1" w:styleId="Exar4113">
    <w:name w:val="Exar4113"/>
    <w:basedOn w:val="Footer"/>
    <w:rsid w:val="0078491B"/>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78491B"/>
    <w:rPr>
      <w:rFonts w:ascii="Arial" w:hAnsi="Arial" w:cs="Courier New"/>
      <w:b/>
      <w:sz w:val="20"/>
    </w:rPr>
  </w:style>
  <w:style w:type="paragraph" w:customStyle="1" w:styleId="Anchor1113">
    <w:name w:val="Anchor1113"/>
    <w:rsid w:val="0078491B"/>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1113">
    <w:name w:val="Bullet11113"/>
    <w:rsid w:val="0078491B"/>
    <w:pPr>
      <w:tabs>
        <w:tab w:val="left" w:pos="900"/>
      </w:tabs>
      <w:spacing w:before="120" w:line="280" w:lineRule="atLeast"/>
      <w:ind w:left="720" w:hanging="360"/>
    </w:pPr>
  </w:style>
  <w:style w:type="paragraph" w:customStyle="1" w:styleId="Command2113">
    <w:name w:val="Command21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78491B"/>
    <w:pPr>
      <w:tabs>
        <w:tab w:val="left" w:pos="2700"/>
      </w:tabs>
      <w:jc w:val="both"/>
    </w:pPr>
    <w:rPr>
      <w:szCs w:val="24"/>
    </w:rPr>
  </w:style>
  <w:style w:type="paragraph" w:customStyle="1" w:styleId="ImportantNote3113">
    <w:name w:val="Important Note311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4113">
    <w:name w:val="Body4113"/>
    <w:qFormat/>
    <w:rsid w:val="0078491B"/>
    <w:pPr>
      <w:tabs>
        <w:tab w:val="left" w:pos="2700"/>
      </w:tabs>
      <w:jc w:val="both"/>
    </w:pPr>
    <w:rPr>
      <w:szCs w:val="24"/>
    </w:rPr>
  </w:style>
  <w:style w:type="paragraph" w:customStyle="1" w:styleId="FooterCentered5113">
    <w:name w:val="FooterCentered5113"/>
    <w:basedOn w:val="Footer"/>
    <w:rsid w:val="0078491B"/>
    <w:pPr>
      <w:jc w:val="center"/>
    </w:pPr>
  </w:style>
  <w:style w:type="character" w:customStyle="1" w:styleId="HeaderChar5112">
    <w:name w:val="Header Char5112"/>
    <w:basedOn w:val="DefaultParagraphFont"/>
    <w:uiPriority w:val="99"/>
    <w:rsid w:val="0078491B"/>
    <w:rPr>
      <w:rFonts w:ascii="Arial" w:hAnsi="Arial"/>
      <w:b/>
      <w:bCs/>
      <w:noProof/>
      <w:color w:val="000000"/>
      <w:lang w:val="en-US" w:eastAsia="en-US" w:bidi="ar-SA"/>
    </w:rPr>
  </w:style>
  <w:style w:type="paragraph" w:customStyle="1" w:styleId="Exar5113">
    <w:name w:val="Exar5113"/>
    <w:basedOn w:val="Footer"/>
    <w:rsid w:val="0078491B"/>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78491B"/>
    <w:rPr>
      <w:rFonts w:asciiTheme="majorHAnsi" w:eastAsiaTheme="majorEastAsia" w:hAnsiTheme="majorHAnsi" w:cstheme="majorBidi"/>
      <w:b/>
      <w:bCs/>
      <w:color w:val="000000" w:themeColor="text1"/>
    </w:rPr>
  </w:style>
  <w:style w:type="paragraph" w:customStyle="1" w:styleId="Body5113">
    <w:name w:val="Body5113"/>
    <w:qFormat/>
    <w:rsid w:val="0078491B"/>
    <w:pPr>
      <w:tabs>
        <w:tab w:val="left" w:pos="2700"/>
      </w:tabs>
      <w:jc w:val="both"/>
    </w:pPr>
    <w:rPr>
      <w:szCs w:val="24"/>
    </w:rPr>
  </w:style>
  <w:style w:type="paragraph" w:customStyle="1" w:styleId="Bullet12113">
    <w:name w:val="Bullet12113"/>
    <w:rsid w:val="0078491B"/>
    <w:pPr>
      <w:tabs>
        <w:tab w:val="left" w:pos="900"/>
      </w:tabs>
      <w:spacing w:before="120" w:line="280" w:lineRule="atLeast"/>
      <w:ind w:left="720" w:hanging="360"/>
    </w:pPr>
  </w:style>
  <w:style w:type="paragraph" w:customStyle="1" w:styleId="FigureCaptionCentered1113">
    <w:name w:val="Figure Caption Centered1113"/>
    <w:basedOn w:val="Normal"/>
    <w:rsid w:val="0078491B"/>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78491B"/>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78491B"/>
    <w:rPr>
      <w:rFonts w:asciiTheme="majorHAnsi" w:eastAsiaTheme="majorEastAsia" w:hAnsiTheme="majorHAnsi" w:cstheme="majorBidi"/>
      <w:b/>
      <w:bCs/>
      <w:i/>
      <w:iCs/>
      <w:color w:val="000000" w:themeColor="text1"/>
    </w:rPr>
  </w:style>
  <w:style w:type="paragraph" w:customStyle="1" w:styleId="Bullet13113">
    <w:name w:val="Bullet13113"/>
    <w:rsid w:val="0078491B"/>
    <w:pPr>
      <w:tabs>
        <w:tab w:val="left" w:pos="900"/>
      </w:tabs>
      <w:spacing w:before="120" w:line="280" w:lineRule="atLeast"/>
      <w:ind w:left="720" w:hanging="360"/>
    </w:pPr>
  </w:style>
  <w:style w:type="paragraph" w:customStyle="1" w:styleId="FooterCentered6113">
    <w:name w:val="FooterCentered6113"/>
    <w:basedOn w:val="Footer"/>
    <w:rsid w:val="0078491B"/>
    <w:pPr>
      <w:jc w:val="center"/>
    </w:pPr>
  </w:style>
  <w:style w:type="character" w:customStyle="1" w:styleId="HeaderChar6112">
    <w:name w:val="Header Char6112"/>
    <w:basedOn w:val="DefaultParagraphFont"/>
    <w:uiPriority w:val="99"/>
    <w:rsid w:val="0078491B"/>
    <w:rPr>
      <w:rFonts w:ascii="Arial" w:hAnsi="Arial"/>
      <w:b/>
      <w:bCs/>
      <w:noProof/>
      <w:color w:val="000000"/>
      <w:lang w:val="en-US" w:eastAsia="en-US" w:bidi="ar-SA"/>
    </w:rPr>
  </w:style>
  <w:style w:type="paragraph" w:customStyle="1" w:styleId="Exar6113">
    <w:name w:val="Exar6113"/>
    <w:basedOn w:val="Footer"/>
    <w:rsid w:val="0078491B"/>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78491B"/>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78491B"/>
    <w:rPr>
      <w:rFonts w:ascii="Arial" w:hAnsi="Arial"/>
      <w:b/>
      <w:bCs/>
      <w:noProof/>
      <w:color w:val="000000"/>
      <w:lang w:val="en-US" w:eastAsia="en-US" w:bidi="ar-SA"/>
    </w:rPr>
  </w:style>
  <w:style w:type="character" w:customStyle="1" w:styleId="TitleChar2112">
    <w:name w:val="Title Char2112"/>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78491B"/>
    <w:pPr>
      <w:spacing w:before="720" w:after="720" w:line="720" w:lineRule="exact"/>
      <w:ind w:left="432"/>
    </w:pPr>
    <w:rPr>
      <w:rFonts w:ascii="Arial" w:hAnsi="Arial"/>
      <w:b/>
      <w:color w:val="2F4D87"/>
      <w:sz w:val="44"/>
    </w:rPr>
  </w:style>
  <w:style w:type="paragraph" w:customStyle="1" w:styleId="Contents1113">
    <w:name w:val="Contents1113"/>
    <w:basedOn w:val="Title"/>
    <w:rsid w:val="0078491B"/>
    <w:rPr>
      <w:szCs w:val="40"/>
    </w:rPr>
  </w:style>
  <w:style w:type="paragraph" w:customStyle="1" w:styleId="DocumentTitle1113">
    <w:name w:val="Document Title1113"/>
    <w:next w:val="Body"/>
    <w:rsid w:val="0078491B"/>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78491B"/>
    <w:pPr>
      <w:tabs>
        <w:tab w:val="clear" w:pos="2700"/>
        <w:tab w:val="left" w:pos="1440"/>
        <w:tab w:val="left" w:pos="2160"/>
      </w:tabs>
    </w:pPr>
    <w:rPr>
      <w:b/>
      <w:sz w:val="24"/>
    </w:rPr>
  </w:style>
  <w:style w:type="paragraph" w:customStyle="1" w:styleId="Body1413">
    <w:name w:val="Body1413"/>
    <w:qFormat/>
    <w:rsid w:val="0078491B"/>
    <w:pPr>
      <w:tabs>
        <w:tab w:val="left" w:pos="2700"/>
      </w:tabs>
      <w:jc w:val="both"/>
    </w:pPr>
    <w:rPr>
      <w:szCs w:val="24"/>
    </w:rPr>
  </w:style>
  <w:style w:type="paragraph" w:customStyle="1" w:styleId="Bullet1813">
    <w:name w:val="Bullet1813"/>
    <w:rsid w:val="0078491B"/>
    <w:pPr>
      <w:tabs>
        <w:tab w:val="left" w:pos="900"/>
      </w:tabs>
      <w:spacing w:before="120" w:line="280" w:lineRule="atLeast"/>
      <w:ind w:left="720" w:hanging="360"/>
    </w:pPr>
  </w:style>
  <w:style w:type="paragraph" w:customStyle="1" w:styleId="FooterCentered1712">
    <w:name w:val="FooterCentered1712"/>
    <w:basedOn w:val="Footer"/>
    <w:rsid w:val="0078491B"/>
    <w:pPr>
      <w:jc w:val="center"/>
    </w:pPr>
  </w:style>
  <w:style w:type="paragraph" w:customStyle="1" w:styleId="Exar1712">
    <w:name w:val="Exar1712"/>
    <w:basedOn w:val="Footer"/>
    <w:rsid w:val="0078491B"/>
    <w:pPr>
      <w:tabs>
        <w:tab w:val="clear" w:pos="9360"/>
        <w:tab w:val="left" w:pos="720"/>
        <w:tab w:val="right" w:pos="8640"/>
      </w:tabs>
    </w:pPr>
    <w:rPr>
      <w:b/>
      <w:color w:val="2F4D87"/>
    </w:rPr>
  </w:style>
  <w:style w:type="paragraph" w:customStyle="1" w:styleId="Command1013">
    <w:name w:val="Command101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78491B"/>
    <w:rPr>
      <w:rFonts w:ascii="Arial" w:hAnsi="Arial" w:cs="Courier New"/>
      <w:b/>
      <w:sz w:val="20"/>
    </w:rPr>
  </w:style>
  <w:style w:type="paragraph" w:customStyle="1" w:styleId="FooterCentered182">
    <w:name w:val="FooterCentered182"/>
    <w:basedOn w:val="Footer"/>
    <w:rsid w:val="0078491B"/>
    <w:pPr>
      <w:jc w:val="center"/>
    </w:pPr>
  </w:style>
  <w:style w:type="character" w:customStyle="1" w:styleId="HeaderChar182">
    <w:name w:val="Header Char182"/>
    <w:basedOn w:val="DefaultParagraphFont"/>
    <w:uiPriority w:val="99"/>
    <w:rsid w:val="0078491B"/>
    <w:rPr>
      <w:rFonts w:ascii="Arial" w:hAnsi="Arial"/>
      <w:b/>
      <w:bCs/>
      <w:noProof/>
      <w:color w:val="000000"/>
      <w:lang w:val="en-US" w:eastAsia="en-US" w:bidi="ar-SA"/>
    </w:rPr>
  </w:style>
  <w:style w:type="paragraph" w:customStyle="1" w:styleId="Exar182">
    <w:name w:val="Exar182"/>
    <w:basedOn w:val="Footer"/>
    <w:rsid w:val="0078491B"/>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78491B"/>
    <w:pPr>
      <w:jc w:val="center"/>
    </w:pPr>
  </w:style>
  <w:style w:type="character" w:customStyle="1" w:styleId="HeaderChar192">
    <w:name w:val="Header Char192"/>
    <w:basedOn w:val="DefaultParagraphFont"/>
    <w:uiPriority w:val="99"/>
    <w:rsid w:val="0078491B"/>
    <w:rPr>
      <w:rFonts w:ascii="Arial" w:hAnsi="Arial"/>
      <w:b/>
      <w:bCs/>
      <w:noProof/>
      <w:color w:val="000000"/>
      <w:lang w:val="en-US" w:eastAsia="en-US" w:bidi="ar-SA"/>
    </w:rPr>
  </w:style>
  <w:style w:type="paragraph" w:customStyle="1" w:styleId="Exar193">
    <w:name w:val="Exar193"/>
    <w:basedOn w:val="Footer"/>
    <w:rsid w:val="0078491B"/>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78491B"/>
    <w:rPr>
      <w:rFonts w:ascii="Arial" w:hAnsi="Arial"/>
      <w:b/>
      <w:bCs/>
      <w:noProof/>
      <w:color w:val="000000"/>
      <w:lang w:val="en-US" w:eastAsia="en-US" w:bidi="ar-SA"/>
    </w:rPr>
  </w:style>
  <w:style w:type="paragraph" w:customStyle="1" w:styleId="Body625">
    <w:name w:val="Body625"/>
    <w:qFormat/>
    <w:rsid w:val="0078491B"/>
    <w:pPr>
      <w:tabs>
        <w:tab w:val="left" w:pos="2700"/>
      </w:tabs>
      <w:jc w:val="both"/>
    </w:pPr>
    <w:rPr>
      <w:szCs w:val="24"/>
    </w:rPr>
  </w:style>
  <w:style w:type="paragraph" w:customStyle="1" w:styleId="FooterCentered925">
    <w:name w:val="FooterCentered925"/>
    <w:basedOn w:val="Footer"/>
    <w:rsid w:val="0078491B"/>
    <w:pPr>
      <w:jc w:val="center"/>
    </w:pPr>
  </w:style>
  <w:style w:type="paragraph" w:customStyle="1" w:styleId="Exar925">
    <w:name w:val="Exar925"/>
    <w:basedOn w:val="Footer"/>
    <w:rsid w:val="0078491B"/>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78491B"/>
    <w:pPr>
      <w:tabs>
        <w:tab w:val="left" w:pos="2700"/>
      </w:tabs>
      <w:jc w:val="both"/>
    </w:pPr>
    <w:rPr>
      <w:szCs w:val="24"/>
    </w:rPr>
  </w:style>
  <w:style w:type="character" w:customStyle="1" w:styleId="HeaderChar232">
    <w:name w:val="Header Char232"/>
    <w:basedOn w:val="DefaultParagraphFont"/>
    <w:uiPriority w:val="99"/>
    <w:rsid w:val="0078491B"/>
    <w:rPr>
      <w:rFonts w:ascii="Arial" w:hAnsi="Arial"/>
      <w:b/>
      <w:bCs/>
      <w:noProof/>
      <w:color w:val="000000"/>
      <w:lang w:val="en-US" w:eastAsia="en-US" w:bidi="ar-SA"/>
    </w:rPr>
  </w:style>
  <w:style w:type="table" w:customStyle="1" w:styleId="GridTable4-Accent1162">
    <w:name w:val="Grid Table 4 - Accent 1162"/>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78491B"/>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78491B"/>
    <w:rPr>
      <w:rFonts w:ascii="Arial" w:hAnsi="Arial"/>
      <w:color w:val="000000"/>
      <w:sz w:val="16"/>
      <w:szCs w:val="16"/>
      <w:lang w:val="en-US" w:eastAsia="en-US" w:bidi="ar-SA"/>
    </w:rPr>
  </w:style>
  <w:style w:type="paragraph" w:customStyle="1" w:styleId="FooterCentered30">
    <w:name w:val="FooterCentered30"/>
    <w:basedOn w:val="Footer"/>
    <w:rsid w:val="0078491B"/>
    <w:pPr>
      <w:jc w:val="center"/>
    </w:pPr>
  </w:style>
  <w:style w:type="character" w:customStyle="1" w:styleId="HeaderChar38">
    <w:name w:val="Header Char38"/>
    <w:basedOn w:val="DefaultParagraphFont"/>
    <w:uiPriority w:val="99"/>
    <w:rsid w:val="0078491B"/>
    <w:rPr>
      <w:rFonts w:ascii="Arial" w:hAnsi="Arial"/>
      <w:b/>
      <w:bCs/>
      <w:noProof/>
      <w:color w:val="000000"/>
      <w:lang w:val="en-US" w:eastAsia="en-US" w:bidi="ar-SA"/>
    </w:rPr>
  </w:style>
  <w:style w:type="paragraph" w:customStyle="1" w:styleId="Exar30">
    <w:name w:val="Exar30"/>
    <w:basedOn w:val="Footer"/>
    <w:rsid w:val="0078491B"/>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78491B"/>
    <w:pPr>
      <w:tabs>
        <w:tab w:val="left" w:pos="2700"/>
      </w:tabs>
      <w:jc w:val="both"/>
    </w:pPr>
    <w:rPr>
      <w:szCs w:val="24"/>
    </w:rPr>
  </w:style>
  <w:style w:type="paragraph" w:customStyle="1" w:styleId="Anchor7">
    <w:name w:val="Anchor7"/>
    <w:rsid w:val="0078491B"/>
    <w:pPr>
      <w:keepNext/>
      <w:tabs>
        <w:tab w:val="left" w:pos="360"/>
      </w:tabs>
      <w:spacing w:before="240"/>
    </w:pPr>
    <w:rPr>
      <w:rFonts w:ascii="Arial" w:hAnsi="Arial"/>
      <w:b/>
      <w:sz w:val="4"/>
      <w:szCs w:val="4"/>
    </w:rPr>
  </w:style>
  <w:style w:type="paragraph" w:customStyle="1" w:styleId="Bullet118">
    <w:name w:val="Bullet118"/>
    <w:rsid w:val="0078491B"/>
    <w:pPr>
      <w:tabs>
        <w:tab w:val="left" w:pos="900"/>
      </w:tabs>
      <w:spacing w:before="120" w:line="280" w:lineRule="atLeast"/>
      <w:ind w:left="720" w:hanging="360"/>
    </w:pPr>
  </w:style>
  <w:style w:type="paragraph" w:customStyle="1" w:styleId="Bullet25">
    <w:name w:val="Bullet25"/>
    <w:rsid w:val="0078491B"/>
    <w:pPr>
      <w:spacing w:before="120"/>
      <w:ind w:left="1440" w:hanging="360"/>
    </w:pPr>
  </w:style>
  <w:style w:type="paragraph" w:customStyle="1" w:styleId="Bullet38">
    <w:name w:val="Bullet38"/>
    <w:rsid w:val="0078491B"/>
    <w:pPr>
      <w:tabs>
        <w:tab w:val="num" w:pos="1800"/>
      </w:tabs>
      <w:spacing w:before="120"/>
      <w:ind w:left="1800" w:hanging="360"/>
    </w:pPr>
  </w:style>
  <w:style w:type="paragraph" w:customStyle="1" w:styleId="Caution5">
    <w:name w:val="Caution5"/>
    <w:basedOn w:val="Normal"/>
    <w:rsid w:val="0078491B"/>
    <w:pPr>
      <w:tabs>
        <w:tab w:val="left" w:pos="936"/>
      </w:tabs>
      <w:ind w:right="864"/>
      <w:jc w:val="both"/>
    </w:pPr>
    <w:rPr>
      <w:rFonts w:ascii="Arial" w:hAnsi="Arial"/>
      <w:b/>
    </w:rPr>
  </w:style>
  <w:style w:type="paragraph" w:customStyle="1" w:styleId="CellBody5">
    <w:name w:val="CellBody5"/>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78491B"/>
    <w:pPr>
      <w:tabs>
        <w:tab w:val="left" w:pos="538"/>
      </w:tabs>
      <w:ind w:left="538" w:hanging="360"/>
    </w:pPr>
    <w:rPr>
      <w:sz w:val="18"/>
      <w:szCs w:val="18"/>
    </w:rPr>
  </w:style>
  <w:style w:type="paragraph" w:customStyle="1" w:styleId="CellHeading5">
    <w:name w:val="CellHeading5"/>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78491B"/>
    <w:pPr>
      <w:ind w:left="360" w:right="432"/>
    </w:pPr>
    <w:rPr>
      <w:sz w:val="18"/>
      <w:szCs w:val="18"/>
    </w:rPr>
  </w:style>
  <w:style w:type="paragraph" w:customStyle="1" w:styleId="Code5">
    <w:name w:val="Code5"/>
    <w:basedOn w:val="Normal"/>
    <w:rsid w:val="0078491B"/>
    <w:pPr>
      <w:tabs>
        <w:tab w:val="left" w:pos="3600"/>
        <w:tab w:val="left" w:pos="5760"/>
      </w:tabs>
    </w:pPr>
    <w:rPr>
      <w:rFonts w:ascii="Courier New" w:hAnsi="Courier New"/>
      <w:sz w:val="18"/>
      <w:szCs w:val="16"/>
    </w:rPr>
  </w:style>
  <w:style w:type="paragraph" w:customStyle="1" w:styleId="Equation5">
    <w:name w:val="Equation5"/>
    <w:rsid w:val="0078491B"/>
    <w:pPr>
      <w:tabs>
        <w:tab w:val="num" w:pos="720"/>
      </w:tabs>
      <w:spacing w:before="240" w:after="240"/>
      <w:ind w:left="864" w:hanging="504"/>
    </w:pPr>
    <w:rPr>
      <w:i/>
    </w:rPr>
  </w:style>
  <w:style w:type="paragraph" w:customStyle="1" w:styleId="Figure5">
    <w:name w:val="Figure5"/>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78491B"/>
    <w:pPr>
      <w:jc w:val="center"/>
    </w:pPr>
    <w:rPr>
      <w:rFonts w:ascii="Arial" w:hAnsi="Arial" w:cs="Helvetica"/>
      <w:sz w:val="16"/>
      <w:szCs w:val="16"/>
    </w:rPr>
  </w:style>
  <w:style w:type="character" w:customStyle="1" w:styleId="FooterChar20">
    <w:name w:val="Footer Char20"/>
    <w:basedOn w:val="DefaultParagraphFont"/>
    <w:uiPriority w:val="99"/>
    <w:rsid w:val="0078491B"/>
    <w:rPr>
      <w:rFonts w:ascii="Arial" w:hAnsi="Arial"/>
      <w:color w:val="000000"/>
      <w:sz w:val="16"/>
      <w:szCs w:val="16"/>
      <w:lang w:val="en-US" w:eastAsia="en-US" w:bidi="ar-SA"/>
    </w:rPr>
  </w:style>
  <w:style w:type="paragraph" w:customStyle="1" w:styleId="Footnote5">
    <w:name w:val="Footnote5"/>
    <w:basedOn w:val="Normal"/>
    <w:rsid w:val="0078491B"/>
    <w:pPr>
      <w:tabs>
        <w:tab w:val="left" w:pos="115"/>
        <w:tab w:val="left" w:pos="288"/>
      </w:tabs>
      <w:ind w:left="2333" w:hanging="173"/>
    </w:pPr>
    <w:rPr>
      <w:sz w:val="15"/>
      <w:szCs w:val="15"/>
    </w:rPr>
  </w:style>
  <w:style w:type="paragraph" w:customStyle="1" w:styleId="GlossTerm5">
    <w:name w:val="GlossTerm5"/>
    <w:basedOn w:val="Normal"/>
    <w:rsid w:val="0078491B"/>
    <w:rPr>
      <w:b/>
    </w:rPr>
  </w:style>
  <w:style w:type="paragraph" w:customStyle="1" w:styleId="HeadingFeature5">
    <w:name w:val="HeadingFeature5"/>
    <w:next w:val="Body"/>
    <w:rsid w:val="0078491B"/>
    <w:pPr>
      <w:spacing w:before="360" w:after="240"/>
    </w:pPr>
    <w:rPr>
      <w:rFonts w:ascii="Arial" w:hAnsi="Arial"/>
      <w:b/>
      <w:color w:val="2F4D87"/>
      <w:sz w:val="24"/>
    </w:rPr>
  </w:style>
  <w:style w:type="paragraph" w:customStyle="1" w:styleId="Indent15">
    <w:name w:val="Indent15"/>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78491B"/>
    <w:pPr>
      <w:tabs>
        <w:tab w:val="left" w:pos="1440"/>
      </w:tabs>
      <w:spacing w:before="120"/>
    </w:pPr>
    <w:rPr>
      <w:b/>
      <w:color w:val="2F4D87"/>
    </w:rPr>
  </w:style>
  <w:style w:type="paragraph" w:customStyle="1" w:styleId="RegisterDef5">
    <w:name w:val="Register Def5"/>
    <w:rsid w:val="0078491B"/>
    <w:pPr>
      <w:tabs>
        <w:tab w:val="center" w:pos="2160"/>
        <w:tab w:val="right" w:pos="6480"/>
      </w:tabs>
      <w:spacing w:before="240" w:after="240"/>
      <w:ind w:left="360"/>
    </w:pPr>
    <w:rPr>
      <w:rFonts w:ascii="Arial" w:hAnsi="Arial"/>
    </w:rPr>
  </w:style>
  <w:style w:type="paragraph" w:customStyle="1" w:styleId="Step25">
    <w:name w:val="Step25"/>
    <w:rsid w:val="0078491B"/>
    <w:pPr>
      <w:tabs>
        <w:tab w:val="left" w:pos="720"/>
        <w:tab w:val="right" w:pos="864"/>
        <w:tab w:val="left" w:pos="1080"/>
      </w:tabs>
      <w:ind w:left="1080" w:hanging="360"/>
    </w:pPr>
    <w:rPr>
      <w:rFonts w:ascii="Arial" w:hAnsi="Arial"/>
      <w:b/>
    </w:rPr>
  </w:style>
  <w:style w:type="paragraph" w:customStyle="1" w:styleId="Step35">
    <w:name w:val="Step35"/>
    <w:rsid w:val="0078491B"/>
    <w:pPr>
      <w:tabs>
        <w:tab w:val="num" w:pos="1440"/>
      </w:tabs>
      <w:ind w:left="1440" w:hanging="180"/>
    </w:pPr>
    <w:rPr>
      <w:rFonts w:ascii="Arial" w:hAnsi="Arial"/>
      <w:b/>
    </w:rPr>
  </w:style>
  <w:style w:type="paragraph" w:customStyle="1" w:styleId="TableFootnote5">
    <w:name w:val="TableFootnote5"/>
    <w:rsid w:val="0078491B"/>
    <w:pPr>
      <w:tabs>
        <w:tab w:val="left" w:pos="1743"/>
        <w:tab w:val="left" w:pos="1930"/>
      </w:tabs>
      <w:spacing w:before="240" w:after="240"/>
      <w:ind w:left="1742" w:hanging="187"/>
    </w:pPr>
    <w:rPr>
      <w:sz w:val="15"/>
      <w:szCs w:val="15"/>
    </w:rPr>
  </w:style>
  <w:style w:type="paragraph" w:customStyle="1" w:styleId="TableTitle5">
    <w:name w:val="TableTitle5"/>
    <w:rsid w:val="0078491B"/>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78491B"/>
    <w:pPr>
      <w:jc w:val="center"/>
    </w:pPr>
  </w:style>
  <w:style w:type="paragraph" w:customStyle="1" w:styleId="HeadingPreface5">
    <w:name w:val="HeadingPreface5"/>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78491B"/>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78491B"/>
    <w:pPr>
      <w:spacing w:before="720" w:after="720" w:line="720" w:lineRule="exact"/>
      <w:ind w:left="432"/>
    </w:pPr>
    <w:rPr>
      <w:rFonts w:ascii="Arial" w:hAnsi="Arial"/>
      <w:b/>
      <w:color w:val="2F4D87"/>
      <w:sz w:val="44"/>
    </w:rPr>
  </w:style>
  <w:style w:type="paragraph" w:customStyle="1" w:styleId="BookTitle25">
    <w:name w:val="BookTitle25"/>
    <w:next w:val="Body"/>
    <w:rsid w:val="0078491B"/>
    <w:pPr>
      <w:spacing w:before="520" w:after="480" w:line="520" w:lineRule="exact"/>
      <w:ind w:left="432"/>
    </w:pPr>
    <w:rPr>
      <w:rFonts w:ascii="Arial" w:hAnsi="Arial"/>
      <w:b/>
      <w:color w:val="2F4D87"/>
      <w:sz w:val="40"/>
    </w:rPr>
  </w:style>
  <w:style w:type="paragraph" w:customStyle="1" w:styleId="DocumentType5">
    <w:name w:val="Document Type5"/>
    <w:rsid w:val="0078491B"/>
    <w:pPr>
      <w:spacing w:before="600" w:after="600" w:line="580" w:lineRule="exact"/>
      <w:ind w:left="432"/>
    </w:pPr>
    <w:rPr>
      <w:rFonts w:ascii="Arial" w:hAnsi="Arial"/>
      <w:b/>
      <w:sz w:val="36"/>
    </w:rPr>
  </w:style>
  <w:style w:type="paragraph" w:customStyle="1" w:styleId="InternalUseCover5">
    <w:name w:val="Internal Use Cover5"/>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78491B"/>
    <w:rPr>
      <w:rFonts w:ascii="Arial" w:hAnsi="Arial"/>
      <w:b/>
      <w:bCs/>
      <w:noProof/>
      <w:color w:val="000000"/>
      <w:lang w:val="en-US" w:eastAsia="en-US" w:bidi="ar-SA"/>
    </w:rPr>
  </w:style>
  <w:style w:type="paragraph" w:customStyle="1" w:styleId="GlossText5">
    <w:name w:val="GlossText5"/>
    <w:basedOn w:val="Normal"/>
    <w:rsid w:val="0078491B"/>
    <w:pPr>
      <w:tabs>
        <w:tab w:val="left" w:pos="1800"/>
      </w:tabs>
      <w:ind w:left="432"/>
    </w:pPr>
  </w:style>
  <w:style w:type="paragraph" w:customStyle="1" w:styleId="Exar35">
    <w:name w:val="Exar35"/>
    <w:basedOn w:val="Footer"/>
    <w:rsid w:val="0078491B"/>
    <w:pPr>
      <w:tabs>
        <w:tab w:val="clear" w:pos="9360"/>
        <w:tab w:val="left" w:pos="720"/>
        <w:tab w:val="right" w:pos="8640"/>
      </w:tabs>
    </w:pPr>
    <w:rPr>
      <w:b/>
      <w:color w:val="2F4D87"/>
    </w:rPr>
  </w:style>
  <w:style w:type="paragraph" w:customStyle="1" w:styleId="CONFIDENTIAL5">
    <w:name w:val="CONFIDENTIAL5"/>
    <w:rsid w:val="0078491B"/>
    <w:pPr>
      <w:jc w:val="right"/>
    </w:pPr>
    <w:rPr>
      <w:rFonts w:ascii="Arial" w:hAnsi="Arial"/>
      <w:b/>
      <w:color w:val="2F4D87"/>
      <w:sz w:val="44"/>
    </w:rPr>
  </w:style>
  <w:style w:type="paragraph" w:customStyle="1" w:styleId="Notetext5">
    <w:name w:val="Notetext5"/>
    <w:next w:val="Body"/>
    <w:rsid w:val="0078491B"/>
    <w:pPr>
      <w:ind w:left="547" w:right="1080"/>
      <w:jc w:val="both"/>
    </w:pPr>
  </w:style>
  <w:style w:type="paragraph" w:customStyle="1" w:styleId="PageNumbereven5">
    <w:name w:val="Page Number(even)5"/>
    <w:basedOn w:val="Footer"/>
    <w:semiHidden/>
    <w:rsid w:val="0078491B"/>
  </w:style>
  <w:style w:type="paragraph" w:customStyle="1" w:styleId="Headereven5">
    <w:name w:val="Header(even)5"/>
    <w:basedOn w:val="Header"/>
    <w:rsid w:val="0078491B"/>
    <w:pPr>
      <w:tabs>
        <w:tab w:val="clear" w:pos="9270"/>
      </w:tabs>
    </w:pPr>
  </w:style>
  <w:style w:type="paragraph" w:customStyle="1" w:styleId="Footereven5">
    <w:name w:val="Footer(even)5"/>
    <w:basedOn w:val="Footer"/>
    <w:rsid w:val="0078491B"/>
    <w:pPr>
      <w:ind w:right="-90"/>
    </w:pPr>
  </w:style>
  <w:style w:type="paragraph" w:customStyle="1" w:styleId="Glossary5">
    <w:name w:val="Glossary5"/>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5">
    <w:name w:val="HeaderNumber5"/>
    <w:rsid w:val="0078491B"/>
    <w:rPr>
      <w:rFonts w:ascii="Arial" w:hAnsi="Arial"/>
      <w:b/>
      <w:color w:val="002B5C"/>
      <w:sz w:val="48"/>
    </w:rPr>
  </w:style>
  <w:style w:type="paragraph" w:customStyle="1" w:styleId="Addendum25">
    <w:name w:val="Addendum25"/>
    <w:next w:val="SpecNo"/>
    <w:rsid w:val="0078491B"/>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78491B"/>
  </w:style>
  <w:style w:type="paragraph" w:customStyle="1" w:styleId="SpecNo50">
    <w:name w:val="SpecNo5"/>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78491B"/>
    <w:pPr>
      <w:spacing w:before="120"/>
      <w:ind w:left="1800" w:hanging="1800"/>
    </w:pPr>
  </w:style>
  <w:style w:type="paragraph" w:customStyle="1" w:styleId="Addendum50">
    <w:name w:val="Addendum+5"/>
    <w:basedOn w:val="Addendum"/>
    <w:next w:val="Body"/>
    <w:rsid w:val="0078491B"/>
    <w:pPr>
      <w:numPr>
        <w:numId w:val="0"/>
      </w:numPr>
      <w:tabs>
        <w:tab w:val="num" w:pos="720"/>
      </w:tabs>
      <w:ind w:left="360" w:hanging="360"/>
    </w:pPr>
    <w:rPr>
      <w:sz w:val="44"/>
    </w:rPr>
  </w:style>
  <w:style w:type="paragraph" w:customStyle="1" w:styleId="DocChangeNo5">
    <w:name w:val="DocChangeNo.+5"/>
    <w:basedOn w:val="DocChangeNo"/>
    <w:rsid w:val="0078491B"/>
    <w:pPr>
      <w:numPr>
        <w:numId w:val="0"/>
      </w:numPr>
      <w:tabs>
        <w:tab w:val="num" w:pos="1260"/>
      </w:tabs>
      <w:ind w:left="1260" w:hanging="1260"/>
    </w:pPr>
  </w:style>
  <w:style w:type="paragraph" w:customStyle="1" w:styleId="DocChangeNo50">
    <w:name w:val="DocChangeNo.5"/>
    <w:next w:val="DocChangeNo0"/>
    <w:rsid w:val="0078491B"/>
    <w:pPr>
      <w:tabs>
        <w:tab w:val="num" w:pos="1260"/>
      </w:tabs>
      <w:spacing w:before="120"/>
      <w:ind w:left="1260" w:hanging="1260"/>
    </w:pPr>
  </w:style>
  <w:style w:type="paragraph" w:customStyle="1" w:styleId="Addendum250">
    <w:name w:val="Addendum2+5"/>
    <w:basedOn w:val="Addendum2"/>
    <w:rsid w:val="0078491B"/>
    <w:rPr>
      <w:sz w:val="32"/>
    </w:rPr>
  </w:style>
  <w:style w:type="paragraph" w:customStyle="1" w:styleId="CellHeadingUnder5">
    <w:name w:val="CellHeadingUnder5"/>
    <w:basedOn w:val="CellHeading"/>
    <w:next w:val="CellBody"/>
    <w:rsid w:val="0078491B"/>
    <w:rPr>
      <w:u w:val="single"/>
    </w:rPr>
  </w:style>
  <w:style w:type="paragraph" w:customStyle="1" w:styleId="CellNoteHeading5">
    <w:name w:val="CellNoteHeading5"/>
    <w:next w:val="CellNote"/>
    <w:rsid w:val="0078491B"/>
    <w:pPr>
      <w:tabs>
        <w:tab w:val="num" w:pos="648"/>
      </w:tabs>
      <w:ind w:left="648" w:hanging="648"/>
    </w:pPr>
    <w:rPr>
      <w:rFonts w:ascii="Arial" w:hAnsi="Arial"/>
      <w:b/>
      <w:szCs w:val="18"/>
    </w:rPr>
  </w:style>
  <w:style w:type="paragraph" w:customStyle="1" w:styleId="CellHeadingFieldDesc5">
    <w:name w:val="CellHeadingField|Desc5"/>
    <w:rsid w:val="0078491B"/>
    <w:rPr>
      <w:rFonts w:ascii="Arial" w:hAnsi="Arial"/>
      <w:b/>
    </w:rPr>
  </w:style>
  <w:style w:type="paragraph" w:customStyle="1" w:styleId="REGISTERBITFIELDCELL5">
    <w:name w:val="REGISTER|BIT|FIELDCELL5"/>
    <w:basedOn w:val="CellBody"/>
    <w:rsid w:val="0078491B"/>
    <w:rPr>
      <w:rFonts w:ascii="Arial" w:hAnsi="Arial"/>
      <w:b/>
      <w:caps/>
    </w:rPr>
  </w:style>
  <w:style w:type="paragraph" w:customStyle="1" w:styleId="Contents5">
    <w:name w:val="Contents5"/>
    <w:basedOn w:val="Title"/>
    <w:rsid w:val="0078491B"/>
    <w:rPr>
      <w:szCs w:val="40"/>
    </w:rPr>
  </w:style>
  <w:style w:type="paragraph" w:customStyle="1" w:styleId="ExarConfidential5">
    <w:name w:val="Exar Confidential5"/>
    <w:basedOn w:val="Footer"/>
    <w:rsid w:val="0078491B"/>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78491B"/>
    <w:rPr>
      <w:rFonts w:ascii="Arial" w:eastAsiaTheme="minorEastAsia" w:hAnsi="Arial"/>
      <w:b/>
      <w:bCs/>
      <w:color w:val="2F4D87"/>
      <w:sz w:val="16"/>
      <w:szCs w:val="16"/>
      <w:lang w:val="en-US" w:eastAsia="en-US" w:bidi="ar-SA"/>
    </w:rPr>
  </w:style>
  <w:style w:type="table" w:customStyle="1" w:styleId="HifnTable5">
    <w:name w:val="Hifn Table5"/>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78491B"/>
    <w:rPr>
      <w:rFonts w:ascii="Arial" w:hAnsi="Arial"/>
      <w:sz w:val="16"/>
    </w:rPr>
  </w:style>
  <w:style w:type="paragraph" w:customStyle="1" w:styleId="Preliminary5">
    <w:name w:val="Preliminary5"/>
    <w:rsid w:val="0078491B"/>
    <w:pPr>
      <w:jc w:val="center"/>
    </w:pPr>
    <w:rPr>
      <w:rFonts w:ascii="Arial" w:hAnsi="Arial"/>
      <w:b/>
      <w:color w:val="002B5C"/>
      <w:sz w:val="16"/>
      <w:szCs w:val="16"/>
    </w:rPr>
  </w:style>
  <w:style w:type="character" w:customStyle="1" w:styleId="PreliminaryChar5">
    <w:name w:val="Preliminary Char5"/>
    <w:basedOn w:val="DefaultParagraphFont"/>
    <w:rsid w:val="0078491B"/>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78491B"/>
    <w:rPr>
      <w:rFonts w:ascii="Tahoma" w:hAnsi="Tahoma" w:cs="Tahoma"/>
      <w:sz w:val="16"/>
      <w:szCs w:val="16"/>
    </w:rPr>
  </w:style>
  <w:style w:type="paragraph" w:customStyle="1" w:styleId="Appendix5">
    <w:name w:val="Appendix5"/>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78491B"/>
  </w:style>
  <w:style w:type="character" w:customStyle="1" w:styleId="CommentSubjectChar6">
    <w:name w:val="Comment Subject Char6"/>
    <w:basedOn w:val="CommentTextChar"/>
    <w:uiPriority w:val="99"/>
    <w:semiHidden/>
    <w:rsid w:val="0078491B"/>
    <w:rPr>
      <w:rFonts w:eastAsiaTheme="minorEastAsia"/>
      <w:b/>
    </w:rPr>
  </w:style>
  <w:style w:type="paragraph" w:customStyle="1" w:styleId="copyright5">
    <w:name w:val="copyright5"/>
    <w:basedOn w:val="Body"/>
    <w:rsid w:val="0078491B"/>
    <w:pPr>
      <w:tabs>
        <w:tab w:val="left" w:pos="9360"/>
      </w:tabs>
    </w:pPr>
    <w:rPr>
      <w:sz w:val="14"/>
      <w:szCs w:val="14"/>
    </w:rPr>
  </w:style>
  <w:style w:type="paragraph" w:customStyle="1" w:styleId="FunctionCall5">
    <w:name w:val="Function Call5"/>
    <w:next w:val="Body"/>
    <w:rsid w:val="0078491B"/>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78491B"/>
    <w:pPr>
      <w:tabs>
        <w:tab w:val="num" w:pos="720"/>
      </w:tabs>
      <w:ind w:left="720" w:hanging="720"/>
    </w:pPr>
  </w:style>
  <w:style w:type="paragraph" w:customStyle="1" w:styleId="Appendix25">
    <w:name w:val="Appendix 25"/>
    <w:basedOn w:val="Appendix1"/>
    <w:next w:val="Body"/>
    <w:rsid w:val="0078491B"/>
    <w:pPr>
      <w:numPr>
        <w:numId w:val="0"/>
      </w:numPr>
      <w:tabs>
        <w:tab w:val="num" w:pos="918"/>
      </w:tabs>
      <w:ind w:left="864" w:hanging="864"/>
    </w:pPr>
  </w:style>
  <w:style w:type="table" w:customStyle="1" w:styleId="HifnParameter5">
    <w:name w:val="Hifn Parameter5"/>
    <w:basedOn w:val="TableNormal"/>
    <w:rsid w:val="0078491B"/>
    <w:rPr>
      <w:sz w:val="18"/>
    </w:rPr>
    <w:tblPr/>
  </w:style>
  <w:style w:type="paragraph" w:customStyle="1" w:styleId="CellHeadingBlue5">
    <w:name w:val="Cell Heading Blue5"/>
    <w:basedOn w:val="CellHeading"/>
    <w:next w:val="Body"/>
    <w:rsid w:val="0078491B"/>
    <w:pPr>
      <w:tabs>
        <w:tab w:val="clear" w:pos="720"/>
      </w:tabs>
    </w:pPr>
    <w:rPr>
      <w:color w:val="2F4D87"/>
      <w:sz w:val="18"/>
    </w:rPr>
  </w:style>
  <w:style w:type="paragraph" w:customStyle="1" w:styleId="ListNumber25">
    <w:name w:val="ListNumber25"/>
    <w:basedOn w:val="Body"/>
    <w:rsid w:val="0078491B"/>
    <w:pPr>
      <w:ind w:left="1440" w:hanging="360"/>
    </w:pPr>
  </w:style>
  <w:style w:type="paragraph" w:customStyle="1" w:styleId="Command19">
    <w:name w:val="Command19"/>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78491B"/>
    <w:rPr>
      <w:rFonts w:ascii="Courier New" w:hAnsi="Courier New" w:cs="Courier New"/>
      <w:color w:val="auto"/>
      <w:kern w:val="0"/>
    </w:rPr>
  </w:style>
  <w:style w:type="character" w:customStyle="1" w:styleId="SubtitleChar6">
    <w:name w:val="Subtitle Char6"/>
    <w:basedOn w:val="DefaultParagraphFont"/>
    <w:uiPriority w:val="11"/>
    <w:rsid w:val="0078491B"/>
    <w:rPr>
      <w:color w:val="5A5A5A" w:themeColor="text1" w:themeTint="A5"/>
      <w:spacing w:val="10"/>
    </w:rPr>
  </w:style>
  <w:style w:type="character" w:customStyle="1" w:styleId="QuoteChar6">
    <w:name w:val="Quote Char6"/>
    <w:basedOn w:val="DefaultParagraphFont"/>
    <w:uiPriority w:val="29"/>
    <w:rsid w:val="0078491B"/>
    <w:rPr>
      <w:i/>
      <w:iCs/>
      <w:color w:val="000000" w:themeColor="text1"/>
    </w:rPr>
  </w:style>
  <w:style w:type="character" w:customStyle="1" w:styleId="IntenseQuoteChar6">
    <w:name w:val="Intense Quote Char6"/>
    <w:basedOn w:val="DefaultParagraphFont"/>
    <w:uiPriority w:val="30"/>
    <w:rsid w:val="0078491B"/>
    <w:rPr>
      <w:color w:val="000000" w:themeColor="text1"/>
      <w:shd w:val="clear" w:color="auto" w:fill="F2F2F2" w:themeFill="background1" w:themeFillShade="F2"/>
    </w:rPr>
  </w:style>
  <w:style w:type="paragraph" w:customStyle="1" w:styleId="Default5">
    <w:name w:val="Default5"/>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78491B"/>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78491B"/>
    <w:pPr>
      <w:spacing w:before="360"/>
    </w:pPr>
    <w:rPr>
      <w:i/>
      <w:sz w:val="36"/>
    </w:rPr>
  </w:style>
  <w:style w:type="paragraph" w:customStyle="1" w:styleId="Heading2nonumber5">
    <w:name w:val="Heading 2 no number5"/>
    <w:basedOn w:val="Heading2"/>
    <w:next w:val="Body"/>
    <w:rsid w:val="0078491B"/>
    <w:pPr>
      <w:numPr>
        <w:ilvl w:val="0"/>
        <w:numId w:val="0"/>
      </w:numPr>
      <w:suppressLineNumbers/>
      <w:outlineLvl w:val="9"/>
    </w:pPr>
  </w:style>
  <w:style w:type="paragraph" w:customStyle="1" w:styleId="DocumentRevision5">
    <w:name w:val="Document Revision5"/>
    <w:basedOn w:val="Body"/>
    <w:qFormat/>
    <w:rsid w:val="0078491B"/>
    <w:pPr>
      <w:tabs>
        <w:tab w:val="clear" w:pos="2700"/>
        <w:tab w:val="left" w:pos="1440"/>
        <w:tab w:val="left" w:pos="2160"/>
      </w:tabs>
    </w:pPr>
    <w:rPr>
      <w:b/>
      <w:sz w:val="24"/>
    </w:rPr>
  </w:style>
  <w:style w:type="table" w:customStyle="1" w:styleId="ListTable3-Accent115">
    <w:name w:val="List Table 3 - Accent 115"/>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78491B"/>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78491B"/>
    <w:pPr>
      <w:spacing w:after="200"/>
    </w:pPr>
    <w:rPr>
      <w:lang w:eastAsia="ja-JP"/>
    </w:rPr>
  </w:style>
  <w:style w:type="table" w:customStyle="1" w:styleId="LightList-Accent115">
    <w:name w:val="Light List - Accent 115"/>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78491B"/>
    <w:rPr>
      <w:rFonts w:ascii="Palatino Linotype" w:eastAsia="Palatino Linotype" w:hAnsi="Palatino Linotype"/>
      <w:sz w:val="20"/>
      <w:szCs w:val="20"/>
    </w:rPr>
  </w:style>
  <w:style w:type="paragraph" w:customStyle="1" w:styleId="TableParagraph5">
    <w:name w:val="Table Paragraph5"/>
    <w:basedOn w:val="Normal"/>
    <w:uiPriority w:val="1"/>
    <w:qFormat/>
    <w:rsid w:val="0078491B"/>
    <w:pPr>
      <w:widowControl w:val="0"/>
      <w:spacing w:after="0" w:line="240" w:lineRule="auto"/>
    </w:pPr>
    <w:rPr>
      <w:rFonts w:eastAsiaTheme="minorHAnsi"/>
    </w:rPr>
  </w:style>
  <w:style w:type="character" w:customStyle="1" w:styleId="MessageandCommand5">
    <w:name w:val="Message and Command5"/>
    <w:basedOn w:val="MessagesandCommands"/>
    <w:qFormat/>
    <w:rsid w:val="0078491B"/>
    <w:rPr>
      <w:rFonts w:ascii="Courier New" w:hAnsi="Courier New" w:cs="Courier New"/>
      <w:b w:val="0"/>
      <w:sz w:val="22"/>
    </w:rPr>
  </w:style>
  <w:style w:type="character" w:customStyle="1" w:styleId="BodyText2Char6">
    <w:name w:val="Body Text 2 Char6"/>
    <w:basedOn w:val="DefaultParagraphFont"/>
    <w:semiHidden/>
    <w:rsid w:val="0078491B"/>
  </w:style>
  <w:style w:type="character" w:customStyle="1" w:styleId="BodyText3Char6">
    <w:name w:val="Body Text 3 Char6"/>
    <w:basedOn w:val="DefaultParagraphFont"/>
    <w:semiHidden/>
    <w:rsid w:val="0078491B"/>
    <w:rPr>
      <w:sz w:val="16"/>
      <w:szCs w:val="16"/>
    </w:rPr>
  </w:style>
  <w:style w:type="character" w:customStyle="1" w:styleId="BodyTextIndentChar6">
    <w:name w:val="Body Text Indent Char6"/>
    <w:basedOn w:val="DefaultParagraphFont"/>
    <w:semiHidden/>
    <w:rsid w:val="0078491B"/>
  </w:style>
  <w:style w:type="character" w:customStyle="1" w:styleId="BodyTextFirstIndent2Char6">
    <w:name w:val="Body Text First Indent 2 Char6"/>
    <w:basedOn w:val="BodyTextIndentChar"/>
    <w:semiHidden/>
    <w:rsid w:val="0078491B"/>
  </w:style>
  <w:style w:type="character" w:customStyle="1" w:styleId="BodyTextIndent2Char6">
    <w:name w:val="Body Text Indent 2 Char6"/>
    <w:basedOn w:val="DefaultParagraphFont"/>
    <w:semiHidden/>
    <w:rsid w:val="0078491B"/>
  </w:style>
  <w:style w:type="character" w:customStyle="1" w:styleId="BodyTextIndent3Char6">
    <w:name w:val="Body Text Indent 3 Char6"/>
    <w:basedOn w:val="DefaultParagraphFont"/>
    <w:semiHidden/>
    <w:rsid w:val="0078491B"/>
    <w:rPr>
      <w:sz w:val="16"/>
      <w:szCs w:val="16"/>
    </w:rPr>
  </w:style>
  <w:style w:type="character" w:customStyle="1" w:styleId="E-mailSignatureChar6">
    <w:name w:val="E-mail Signature Char6"/>
    <w:basedOn w:val="DefaultParagraphFont"/>
    <w:semiHidden/>
    <w:rsid w:val="0078491B"/>
  </w:style>
  <w:style w:type="character" w:customStyle="1" w:styleId="HTMLAddressChar6">
    <w:name w:val="HTML Address Char6"/>
    <w:basedOn w:val="DefaultParagraphFont"/>
    <w:semiHidden/>
    <w:rsid w:val="0078491B"/>
    <w:rPr>
      <w:i/>
      <w:iCs/>
    </w:rPr>
  </w:style>
  <w:style w:type="character" w:customStyle="1" w:styleId="MessageHeaderChar6">
    <w:name w:val="Message Header Char6"/>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78491B"/>
    <w:rPr>
      <w:rFonts w:ascii="Consolas" w:hAnsi="Consolas" w:cs="Consolas"/>
      <w:sz w:val="21"/>
      <w:szCs w:val="21"/>
    </w:rPr>
  </w:style>
  <w:style w:type="character" w:customStyle="1" w:styleId="SignatureChar6">
    <w:name w:val="Signature Char6"/>
    <w:basedOn w:val="DefaultParagraphFont"/>
    <w:semiHidden/>
    <w:rsid w:val="0078491B"/>
  </w:style>
  <w:style w:type="paragraph" w:customStyle="1" w:styleId="BackPageCenter5">
    <w:name w:val="Back Page Center5"/>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78491B"/>
    <w:pPr>
      <w:jc w:val="center"/>
    </w:pPr>
  </w:style>
  <w:style w:type="paragraph" w:customStyle="1" w:styleId="Exar115">
    <w:name w:val="Exar115"/>
    <w:basedOn w:val="Footer"/>
    <w:rsid w:val="0078491B"/>
    <w:pPr>
      <w:tabs>
        <w:tab w:val="clear" w:pos="9360"/>
        <w:tab w:val="left" w:pos="720"/>
        <w:tab w:val="right" w:pos="8640"/>
      </w:tabs>
    </w:pPr>
    <w:rPr>
      <w:b/>
      <w:color w:val="2F4D87"/>
    </w:rPr>
  </w:style>
  <w:style w:type="paragraph" w:customStyle="1" w:styleId="Body147">
    <w:name w:val="Body147"/>
    <w:qFormat/>
    <w:rsid w:val="0078491B"/>
    <w:pPr>
      <w:tabs>
        <w:tab w:val="left" w:pos="2700"/>
      </w:tabs>
      <w:jc w:val="both"/>
    </w:pPr>
    <w:rPr>
      <w:szCs w:val="24"/>
    </w:rPr>
  </w:style>
  <w:style w:type="paragraph" w:customStyle="1" w:styleId="Bullet187">
    <w:name w:val="Bullet187"/>
    <w:rsid w:val="0078491B"/>
    <w:pPr>
      <w:tabs>
        <w:tab w:val="left" w:pos="900"/>
      </w:tabs>
      <w:spacing w:before="120" w:line="280" w:lineRule="atLeast"/>
      <w:ind w:left="720" w:hanging="360"/>
    </w:pPr>
  </w:style>
  <w:style w:type="paragraph" w:customStyle="1" w:styleId="FooterCentered174">
    <w:name w:val="FooterCentered174"/>
    <w:basedOn w:val="Footer"/>
    <w:rsid w:val="0078491B"/>
    <w:pPr>
      <w:jc w:val="center"/>
    </w:pPr>
  </w:style>
  <w:style w:type="paragraph" w:customStyle="1" w:styleId="Exar174">
    <w:name w:val="Exar174"/>
    <w:basedOn w:val="Footer"/>
    <w:rsid w:val="0078491B"/>
    <w:pPr>
      <w:tabs>
        <w:tab w:val="clear" w:pos="9360"/>
        <w:tab w:val="left" w:pos="720"/>
        <w:tab w:val="right" w:pos="8640"/>
      </w:tabs>
    </w:pPr>
    <w:rPr>
      <w:b/>
      <w:color w:val="2F4D87"/>
    </w:rPr>
  </w:style>
  <w:style w:type="paragraph" w:customStyle="1" w:styleId="Command107">
    <w:name w:val="Command107"/>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78491B"/>
    <w:pPr>
      <w:jc w:val="center"/>
    </w:pPr>
  </w:style>
  <w:style w:type="paragraph" w:customStyle="1" w:styleId="Exar214">
    <w:name w:val="Exar214"/>
    <w:basedOn w:val="Footer"/>
    <w:rsid w:val="0078491B"/>
    <w:pPr>
      <w:tabs>
        <w:tab w:val="clear" w:pos="9360"/>
        <w:tab w:val="left" w:pos="720"/>
        <w:tab w:val="right" w:pos="8640"/>
      </w:tabs>
    </w:pPr>
    <w:rPr>
      <w:b/>
      <w:color w:val="2F4D87"/>
    </w:rPr>
  </w:style>
  <w:style w:type="paragraph" w:customStyle="1" w:styleId="Body115">
    <w:name w:val="Body115"/>
    <w:qFormat/>
    <w:rsid w:val="0078491B"/>
    <w:pPr>
      <w:tabs>
        <w:tab w:val="left" w:pos="2700"/>
      </w:tabs>
      <w:jc w:val="both"/>
    </w:pPr>
    <w:rPr>
      <w:szCs w:val="24"/>
    </w:rPr>
  </w:style>
  <w:style w:type="paragraph" w:customStyle="1" w:styleId="Body27">
    <w:name w:val="Body27"/>
    <w:qFormat/>
    <w:rsid w:val="0078491B"/>
    <w:pPr>
      <w:tabs>
        <w:tab w:val="left" w:pos="2700"/>
      </w:tabs>
      <w:jc w:val="both"/>
    </w:pPr>
    <w:rPr>
      <w:szCs w:val="24"/>
    </w:rPr>
  </w:style>
  <w:style w:type="paragraph" w:customStyle="1" w:styleId="FooterCentered36">
    <w:name w:val="FooterCentered36"/>
    <w:basedOn w:val="Footer"/>
    <w:rsid w:val="0078491B"/>
    <w:pPr>
      <w:jc w:val="center"/>
    </w:pPr>
  </w:style>
  <w:style w:type="paragraph" w:customStyle="1" w:styleId="Exar36">
    <w:name w:val="Exar36"/>
    <w:basedOn w:val="Footer"/>
    <w:rsid w:val="0078491B"/>
    <w:pPr>
      <w:tabs>
        <w:tab w:val="clear" w:pos="9360"/>
        <w:tab w:val="left" w:pos="720"/>
        <w:tab w:val="right" w:pos="8640"/>
      </w:tabs>
    </w:pPr>
    <w:rPr>
      <w:b/>
      <w:color w:val="2F4D87"/>
    </w:rPr>
  </w:style>
  <w:style w:type="paragraph" w:customStyle="1" w:styleId="ImportantNote110">
    <w:name w:val="Important Note110"/>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78491B"/>
    <w:pPr>
      <w:tabs>
        <w:tab w:val="left" w:pos="2700"/>
      </w:tabs>
      <w:jc w:val="both"/>
    </w:pPr>
    <w:rPr>
      <w:szCs w:val="24"/>
    </w:rPr>
  </w:style>
  <w:style w:type="paragraph" w:customStyle="1" w:styleId="Bullet119">
    <w:name w:val="Bullet119"/>
    <w:rsid w:val="0078491B"/>
    <w:pPr>
      <w:tabs>
        <w:tab w:val="left" w:pos="900"/>
      </w:tabs>
      <w:spacing w:before="120" w:line="280" w:lineRule="atLeast"/>
      <w:ind w:left="720" w:hanging="360"/>
    </w:pPr>
  </w:style>
  <w:style w:type="paragraph" w:customStyle="1" w:styleId="ImportantNote25">
    <w:name w:val="Important Note25"/>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78491B"/>
    <w:pPr>
      <w:tabs>
        <w:tab w:val="left" w:pos="2700"/>
      </w:tabs>
      <w:jc w:val="both"/>
    </w:pPr>
    <w:rPr>
      <w:szCs w:val="24"/>
    </w:rPr>
  </w:style>
  <w:style w:type="paragraph" w:customStyle="1" w:styleId="Bullet125">
    <w:name w:val="Bullet125"/>
    <w:rsid w:val="0078491B"/>
    <w:pPr>
      <w:tabs>
        <w:tab w:val="left" w:pos="900"/>
      </w:tabs>
      <w:spacing w:before="120" w:line="280" w:lineRule="atLeast"/>
      <w:ind w:left="720" w:hanging="360"/>
    </w:pPr>
  </w:style>
  <w:style w:type="paragraph" w:customStyle="1" w:styleId="FooterCentered45">
    <w:name w:val="FooterCentered45"/>
    <w:basedOn w:val="Footer"/>
    <w:rsid w:val="0078491B"/>
    <w:pPr>
      <w:jc w:val="center"/>
    </w:pPr>
  </w:style>
  <w:style w:type="paragraph" w:customStyle="1" w:styleId="Exar45">
    <w:name w:val="Exar45"/>
    <w:basedOn w:val="Footer"/>
    <w:rsid w:val="0078491B"/>
    <w:pPr>
      <w:tabs>
        <w:tab w:val="clear" w:pos="9360"/>
        <w:tab w:val="left" w:pos="720"/>
        <w:tab w:val="right" w:pos="8640"/>
      </w:tabs>
    </w:pPr>
    <w:rPr>
      <w:b/>
      <w:color w:val="2F4D87"/>
    </w:rPr>
  </w:style>
  <w:style w:type="paragraph" w:customStyle="1" w:styleId="Command110">
    <w:name w:val="Command110"/>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78491B"/>
    <w:pPr>
      <w:jc w:val="center"/>
    </w:pPr>
  </w:style>
  <w:style w:type="paragraph" w:customStyle="1" w:styleId="Exar55">
    <w:name w:val="Exar55"/>
    <w:basedOn w:val="Footer"/>
    <w:rsid w:val="0078491B"/>
    <w:pPr>
      <w:tabs>
        <w:tab w:val="clear" w:pos="9360"/>
        <w:tab w:val="left" w:pos="720"/>
        <w:tab w:val="right" w:pos="8640"/>
      </w:tabs>
    </w:pPr>
    <w:rPr>
      <w:b/>
      <w:color w:val="2F4D87"/>
    </w:rPr>
  </w:style>
  <w:style w:type="paragraph" w:customStyle="1" w:styleId="Body56">
    <w:name w:val="Body56"/>
    <w:qFormat/>
    <w:rsid w:val="0078491B"/>
    <w:pPr>
      <w:tabs>
        <w:tab w:val="left" w:pos="2700"/>
      </w:tabs>
      <w:jc w:val="both"/>
    </w:pPr>
    <w:rPr>
      <w:szCs w:val="24"/>
    </w:rPr>
  </w:style>
  <w:style w:type="paragraph" w:customStyle="1" w:styleId="Anchor15">
    <w:name w:val="Anchor15"/>
    <w:rsid w:val="0078491B"/>
    <w:pPr>
      <w:keepNext/>
      <w:tabs>
        <w:tab w:val="left" w:pos="360"/>
      </w:tabs>
      <w:spacing w:before="240"/>
    </w:pPr>
    <w:rPr>
      <w:rFonts w:ascii="Arial" w:hAnsi="Arial"/>
      <w:b/>
      <w:sz w:val="4"/>
      <w:szCs w:val="4"/>
    </w:rPr>
  </w:style>
  <w:style w:type="paragraph" w:customStyle="1" w:styleId="Bullet134">
    <w:name w:val="Bullet134"/>
    <w:rsid w:val="0078491B"/>
    <w:pPr>
      <w:tabs>
        <w:tab w:val="left" w:pos="900"/>
      </w:tabs>
      <w:spacing w:before="120" w:line="280" w:lineRule="atLeast"/>
      <w:ind w:left="720" w:hanging="360"/>
    </w:pPr>
  </w:style>
  <w:style w:type="paragraph" w:customStyle="1" w:styleId="FooterCentered65">
    <w:name w:val="FooterCentered65"/>
    <w:basedOn w:val="Footer"/>
    <w:rsid w:val="0078491B"/>
    <w:pPr>
      <w:jc w:val="center"/>
    </w:pPr>
  </w:style>
  <w:style w:type="paragraph" w:customStyle="1" w:styleId="HeadingPreface14">
    <w:name w:val="HeadingPreface14"/>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78491B"/>
    <w:pPr>
      <w:spacing w:before="720" w:after="720" w:line="720" w:lineRule="exact"/>
      <w:ind w:left="432"/>
    </w:pPr>
    <w:rPr>
      <w:rFonts w:ascii="Arial" w:hAnsi="Arial"/>
      <w:b/>
      <w:color w:val="2F4D87"/>
      <w:sz w:val="44"/>
    </w:rPr>
  </w:style>
  <w:style w:type="paragraph" w:customStyle="1" w:styleId="Exar65">
    <w:name w:val="Exar65"/>
    <w:basedOn w:val="Footer"/>
    <w:rsid w:val="0078491B"/>
    <w:pPr>
      <w:tabs>
        <w:tab w:val="clear" w:pos="9360"/>
        <w:tab w:val="left" w:pos="720"/>
        <w:tab w:val="right" w:pos="8640"/>
      </w:tabs>
    </w:pPr>
    <w:rPr>
      <w:b/>
      <w:color w:val="2F4D87"/>
    </w:rPr>
  </w:style>
  <w:style w:type="character" w:customStyle="1" w:styleId="NoteHeadingChar5">
    <w:name w:val="Note Heading Char5"/>
    <w:basedOn w:val="DefaultParagraphFont"/>
    <w:rsid w:val="0078491B"/>
    <w:rPr>
      <w:b/>
    </w:rPr>
  </w:style>
  <w:style w:type="paragraph" w:customStyle="1" w:styleId="Contents14">
    <w:name w:val="Contents14"/>
    <w:basedOn w:val="Title"/>
    <w:rsid w:val="0078491B"/>
    <w:rPr>
      <w:szCs w:val="40"/>
    </w:rPr>
  </w:style>
  <w:style w:type="character" w:customStyle="1" w:styleId="ClosingChar5">
    <w:name w:val="Closing Char5"/>
    <w:basedOn w:val="DefaultParagraphFont"/>
    <w:rsid w:val="0078491B"/>
  </w:style>
  <w:style w:type="character" w:customStyle="1" w:styleId="CommentSubjectChar15">
    <w:name w:val="Comment Subject Char15"/>
    <w:basedOn w:val="CommentTextChar"/>
    <w:uiPriority w:val="99"/>
    <w:semiHidden/>
    <w:rsid w:val="0078491B"/>
    <w:rPr>
      <w:rFonts w:eastAsiaTheme="minorEastAsia"/>
      <w:b/>
    </w:rPr>
  </w:style>
  <w:style w:type="character" w:customStyle="1" w:styleId="DateChar5">
    <w:name w:val="Date Char5"/>
    <w:basedOn w:val="DefaultParagraphFont"/>
    <w:rsid w:val="0078491B"/>
  </w:style>
  <w:style w:type="character" w:customStyle="1" w:styleId="DocumentMapChar5">
    <w:name w:val="Document Map Char5"/>
    <w:basedOn w:val="DefaultParagraphFont"/>
    <w:semiHidden/>
    <w:rsid w:val="0078491B"/>
    <w:rPr>
      <w:rFonts w:ascii="Tahoma" w:hAnsi="Tahoma" w:cs="Tahoma"/>
      <w:shd w:val="clear" w:color="auto" w:fill="000080"/>
    </w:rPr>
  </w:style>
  <w:style w:type="character" w:customStyle="1" w:styleId="EndnoteTextChar5">
    <w:name w:val="Endnote Text Char5"/>
    <w:basedOn w:val="DefaultParagraphFont"/>
    <w:semiHidden/>
    <w:rsid w:val="0078491B"/>
  </w:style>
  <w:style w:type="character" w:customStyle="1" w:styleId="FootnoteTextChar5">
    <w:name w:val="Footnote Text Char5"/>
    <w:basedOn w:val="DefaultParagraphFont"/>
    <w:semiHidden/>
    <w:rsid w:val="0078491B"/>
  </w:style>
  <w:style w:type="character" w:customStyle="1" w:styleId="MacroTextChar5">
    <w:name w:val="Macro Text Char5"/>
    <w:basedOn w:val="DefaultParagraphFont"/>
    <w:semiHidden/>
    <w:rsid w:val="0078491B"/>
    <w:rPr>
      <w:rFonts w:ascii="Courier New" w:hAnsi="Courier New" w:cs="Courier New"/>
      <w:color w:val="000000"/>
    </w:rPr>
  </w:style>
  <w:style w:type="paragraph" w:customStyle="1" w:styleId="Command26">
    <w:name w:val="Command26"/>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78491B"/>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78491B"/>
    <w:pPr>
      <w:tabs>
        <w:tab w:val="clear" w:pos="2700"/>
        <w:tab w:val="left" w:pos="1440"/>
        <w:tab w:val="left" w:pos="2160"/>
      </w:tabs>
    </w:pPr>
    <w:rPr>
      <w:b/>
      <w:sz w:val="24"/>
    </w:rPr>
  </w:style>
  <w:style w:type="paragraph" w:customStyle="1" w:styleId="ImportantNote34">
    <w:name w:val="Important Note3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78491B"/>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78491B"/>
    <w:rPr>
      <w:rFonts w:eastAsiaTheme="minorEastAsia"/>
    </w:rPr>
  </w:style>
  <w:style w:type="table" w:customStyle="1" w:styleId="GridTable4-Accent1116">
    <w:name w:val="Grid Table 4 - Accent 1116"/>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78491B"/>
    <w:pPr>
      <w:jc w:val="center"/>
    </w:pPr>
  </w:style>
  <w:style w:type="paragraph" w:customStyle="1" w:styleId="Exar116">
    <w:name w:val="Exar116"/>
    <w:basedOn w:val="Footer"/>
    <w:rsid w:val="0078491B"/>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78491B"/>
    <w:rPr>
      <w:rFonts w:eastAsiaTheme="minorEastAsia"/>
      <w:b/>
    </w:rPr>
  </w:style>
  <w:style w:type="character" w:customStyle="1" w:styleId="BodyTextFirstIndent2Char114">
    <w:name w:val="Body Text First Indent 2 Char114"/>
    <w:basedOn w:val="BodyTextIndentChar1"/>
    <w:uiPriority w:val="99"/>
    <w:semiHidden/>
    <w:rsid w:val="0078491B"/>
    <w:rPr>
      <w:rFonts w:eastAsiaTheme="minorEastAsia"/>
    </w:rPr>
  </w:style>
  <w:style w:type="paragraph" w:customStyle="1" w:styleId="FooterCentered215">
    <w:name w:val="FooterCentered215"/>
    <w:basedOn w:val="Footer"/>
    <w:rsid w:val="0078491B"/>
    <w:pPr>
      <w:jc w:val="center"/>
    </w:pPr>
  </w:style>
  <w:style w:type="paragraph" w:customStyle="1" w:styleId="Exar215">
    <w:name w:val="Exar215"/>
    <w:basedOn w:val="Footer"/>
    <w:rsid w:val="0078491B"/>
    <w:pPr>
      <w:tabs>
        <w:tab w:val="clear" w:pos="9360"/>
        <w:tab w:val="left" w:pos="720"/>
        <w:tab w:val="right" w:pos="8640"/>
      </w:tabs>
    </w:pPr>
    <w:rPr>
      <w:b/>
      <w:color w:val="2F4D87"/>
    </w:rPr>
  </w:style>
  <w:style w:type="paragraph" w:customStyle="1" w:styleId="Command114">
    <w:name w:val="Command1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78491B"/>
    <w:pPr>
      <w:tabs>
        <w:tab w:val="left" w:pos="2700"/>
      </w:tabs>
      <w:jc w:val="both"/>
    </w:pPr>
    <w:rPr>
      <w:szCs w:val="24"/>
    </w:rPr>
  </w:style>
  <w:style w:type="paragraph" w:customStyle="1" w:styleId="FooterCentered314">
    <w:name w:val="FooterCentered314"/>
    <w:basedOn w:val="Footer"/>
    <w:rsid w:val="0078491B"/>
    <w:pPr>
      <w:jc w:val="center"/>
    </w:pPr>
  </w:style>
  <w:style w:type="paragraph" w:customStyle="1" w:styleId="Exar314">
    <w:name w:val="Exar314"/>
    <w:basedOn w:val="Footer"/>
    <w:rsid w:val="0078491B"/>
    <w:pPr>
      <w:tabs>
        <w:tab w:val="clear" w:pos="9360"/>
        <w:tab w:val="left" w:pos="720"/>
        <w:tab w:val="right" w:pos="8640"/>
      </w:tabs>
    </w:pPr>
    <w:rPr>
      <w:b/>
      <w:color w:val="2F4D87"/>
    </w:rPr>
  </w:style>
  <w:style w:type="paragraph" w:customStyle="1" w:styleId="ImportantNote214">
    <w:name w:val="Important Note2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78491B"/>
    <w:pPr>
      <w:tabs>
        <w:tab w:val="left" w:pos="2700"/>
      </w:tabs>
      <w:jc w:val="both"/>
    </w:pPr>
    <w:rPr>
      <w:szCs w:val="24"/>
    </w:rPr>
  </w:style>
  <w:style w:type="paragraph" w:customStyle="1" w:styleId="Bullet1114">
    <w:name w:val="Bullet1114"/>
    <w:rsid w:val="0078491B"/>
    <w:pPr>
      <w:tabs>
        <w:tab w:val="left" w:pos="900"/>
      </w:tabs>
      <w:spacing w:before="120" w:line="280" w:lineRule="atLeast"/>
      <w:ind w:left="720" w:hanging="360"/>
    </w:pPr>
  </w:style>
  <w:style w:type="paragraph" w:customStyle="1" w:styleId="FooterCentered414">
    <w:name w:val="FooterCentered414"/>
    <w:basedOn w:val="Footer"/>
    <w:rsid w:val="0078491B"/>
    <w:pPr>
      <w:jc w:val="center"/>
    </w:pPr>
  </w:style>
  <w:style w:type="paragraph" w:customStyle="1" w:styleId="Exar414">
    <w:name w:val="Exar414"/>
    <w:basedOn w:val="Footer"/>
    <w:rsid w:val="0078491B"/>
    <w:pPr>
      <w:tabs>
        <w:tab w:val="clear" w:pos="9360"/>
        <w:tab w:val="left" w:pos="720"/>
        <w:tab w:val="right" w:pos="8640"/>
      </w:tabs>
    </w:pPr>
    <w:rPr>
      <w:b/>
      <w:color w:val="2F4D87"/>
    </w:rPr>
  </w:style>
  <w:style w:type="paragraph" w:customStyle="1" w:styleId="Command214">
    <w:name w:val="Command2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78491B"/>
    <w:pPr>
      <w:tabs>
        <w:tab w:val="left" w:pos="2700"/>
      </w:tabs>
      <w:jc w:val="both"/>
    </w:pPr>
    <w:rPr>
      <w:szCs w:val="24"/>
    </w:rPr>
  </w:style>
  <w:style w:type="paragraph" w:customStyle="1" w:styleId="ImportantNote314">
    <w:name w:val="Important Note3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78491B"/>
    <w:pPr>
      <w:tabs>
        <w:tab w:val="left" w:pos="2700"/>
      </w:tabs>
      <w:jc w:val="both"/>
    </w:pPr>
    <w:rPr>
      <w:szCs w:val="24"/>
    </w:rPr>
  </w:style>
  <w:style w:type="paragraph" w:customStyle="1" w:styleId="Anchor114">
    <w:name w:val="Anchor114"/>
    <w:rsid w:val="0078491B"/>
    <w:pPr>
      <w:keepNext/>
      <w:tabs>
        <w:tab w:val="left" w:pos="360"/>
      </w:tabs>
      <w:spacing w:before="240"/>
    </w:pPr>
    <w:rPr>
      <w:rFonts w:ascii="Arial" w:hAnsi="Arial"/>
      <w:b/>
      <w:sz w:val="4"/>
      <w:szCs w:val="4"/>
    </w:rPr>
  </w:style>
  <w:style w:type="paragraph" w:customStyle="1" w:styleId="FooterCentered514">
    <w:name w:val="FooterCentered514"/>
    <w:basedOn w:val="Footer"/>
    <w:rsid w:val="0078491B"/>
    <w:pPr>
      <w:jc w:val="center"/>
    </w:pPr>
  </w:style>
  <w:style w:type="paragraph" w:customStyle="1" w:styleId="Exar514">
    <w:name w:val="Exar514"/>
    <w:basedOn w:val="Footer"/>
    <w:rsid w:val="0078491B"/>
    <w:pPr>
      <w:tabs>
        <w:tab w:val="clear" w:pos="9360"/>
        <w:tab w:val="left" w:pos="720"/>
        <w:tab w:val="right" w:pos="8640"/>
      </w:tabs>
    </w:pPr>
    <w:rPr>
      <w:b/>
      <w:color w:val="2F4D87"/>
    </w:rPr>
  </w:style>
  <w:style w:type="paragraph" w:customStyle="1" w:styleId="ImportantNote44">
    <w:name w:val="Important Note4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78491B"/>
    <w:pPr>
      <w:tabs>
        <w:tab w:val="left" w:pos="2700"/>
      </w:tabs>
      <w:jc w:val="both"/>
    </w:pPr>
    <w:rPr>
      <w:szCs w:val="24"/>
    </w:rPr>
  </w:style>
  <w:style w:type="paragraph" w:customStyle="1" w:styleId="Bullet1214">
    <w:name w:val="Bullet1214"/>
    <w:rsid w:val="0078491B"/>
    <w:pPr>
      <w:tabs>
        <w:tab w:val="left" w:pos="900"/>
      </w:tabs>
      <w:spacing w:before="120" w:line="280" w:lineRule="atLeast"/>
      <w:ind w:left="720" w:hanging="360"/>
    </w:pPr>
  </w:style>
  <w:style w:type="paragraph" w:customStyle="1" w:styleId="Command34">
    <w:name w:val="Command3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78491B"/>
    <w:pPr>
      <w:spacing w:after="200" w:line="240" w:lineRule="auto"/>
      <w:jc w:val="center"/>
    </w:pPr>
    <w:rPr>
      <w:rFonts w:eastAsia="Times New Roman" w:cs="Times New Roman"/>
      <w:b/>
      <w:i/>
      <w:iCs/>
      <w:szCs w:val="20"/>
    </w:rPr>
  </w:style>
  <w:style w:type="paragraph" w:customStyle="1" w:styleId="Body66">
    <w:name w:val="Body66"/>
    <w:qFormat/>
    <w:rsid w:val="0078491B"/>
    <w:pPr>
      <w:tabs>
        <w:tab w:val="left" w:pos="2700"/>
      </w:tabs>
      <w:jc w:val="both"/>
    </w:pPr>
    <w:rPr>
      <w:szCs w:val="24"/>
    </w:rPr>
  </w:style>
  <w:style w:type="paragraph" w:customStyle="1" w:styleId="Bullet1314">
    <w:name w:val="Bullet1314"/>
    <w:rsid w:val="0078491B"/>
    <w:pPr>
      <w:tabs>
        <w:tab w:val="left" w:pos="900"/>
      </w:tabs>
      <w:spacing w:before="120" w:line="280" w:lineRule="atLeast"/>
      <w:ind w:left="720" w:hanging="360"/>
    </w:pPr>
  </w:style>
  <w:style w:type="paragraph" w:customStyle="1" w:styleId="FooterCentered614">
    <w:name w:val="FooterCentered614"/>
    <w:basedOn w:val="Footer"/>
    <w:rsid w:val="0078491B"/>
    <w:pPr>
      <w:jc w:val="center"/>
    </w:pPr>
  </w:style>
  <w:style w:type="paragraph" w:customStyle="1" w:styleId="Exar614">
    <w:name w:val="Exar614"/>
    <w:basedOn w:val="Footer"/>
    <w:rsid w:val="0078491B"/>
    <w:pPr>
      <w:tabs>
        <w:tab w:val="clear" w:pos="9360"/>
        <w:tab w:val="left" w:pos="720"/>
        <w:tab w:val="right" w:pos="8640"/>
      </w:tabs>
    </w:pPr>
    <w:rPr>
      <w:b/>
      <w:color w:val="2F4D87"/>
    </w:rPr>
  </w:style>
  <w:style w:type="paragraph" w:customStyle="1" w:styleId="Command44">
    <w:name w:val="Command4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78491B"/>
    <w:pPr>
      <w:jc w:val="center"/>
    </w:pPr>
  </w:style>
  <w:style w:type="paragraph" w:customStyle="1" w:styleId="Exar76">
    <w:name w:val="Exar76"/>
    <w:basedOn w:val="Footer"/>
    <w:rsid w:val="0078491B"/>
    <w:pPr>
      <w:tabs>
        <w:tab w:val="clear" w:pos="9360"/>
        <w:tab w:val="left" w:pos="720"/>
        <w:tab w:val="right" w:pos="8640"/>
      </w:tabs>
    </w:pPr>
    <w:rPr>
      <w:b/>
      <w:color w:val="2F4D87"/>
    </w:rPr>
  </w:style>
  <w:style w:type="paragraph" w:customStyle="1" w:styleId="Body74">
    <w:name w:val="Body74"/>
    <w:qFormat/>
    <w:rsid w:val="0078491B"/>
    <w:pPr>
      <w:tabs>
        <w:tab w:val="left" w:pos="2700"/>
      </w:tabs>
      <w:jc w:val="both"/>
    </w:pPr>
    <w:rPr>
      <w:szCs w:val="24"/>
    </w:rPr>
  </w:style>
  <w:style w:type="paragraph" w:customStyle="1" w:styleId="Anchor24">
    <w:name w:val="Anchor24"/>
    <w:rsid w:val="0078491B"/>
    <w:pPr>
      <w:keepNext/>
      <w:tabs>
        <w:tab w:val="left" w:pos="360"/>
      </w:tabs>
      <w:spacing w:before="240"/>
    </w:pPr>
    <w:rPr>
      <w:rFonts w:ascii="Arial" w:hAnsi="Arial"/>
      <w:b/>
      <w:sz w:val="4"/>
      <w:szCs w:val="4"/>
    </w:rPr>
  </w:style>
  <w:style w:type="paragraph" w:customStyle="1" w:styleId="Bullet144">
    <w:name w:val="Bullet144"/>
    <w:rsid w:val="0078491B"/>
    <w:pPr>
      <w:tabs>
        <w:tab w:val="left" w:pos="900"/>
      </w:tabs>
      <w:spacing w:before="120" w:line="280" w:lineRule="atLeast"/>
      <w:ind w:left="720" w:hanging="360"/>
    </w:pPr>
  </w:style>
  <w:style w:type="paragraph" w:customStyle="1" w:styleId="Bullet214">
    <w:name w:val="Bullet214"/>
    <w:rsid w:val="0078491B"/>
    <w:pPr>
      <w:spacing w:before="120"/>
      <w:ind w:left="1440" w:hanging="360"/>
    </w:pPr>
  </w:style>
  <w:style w:type="paragraph" w:customStyle="1" w:styleId="Bullet314">
    <w:name w:val="Bullet314"/>
    <w:rsid w:val="0078491B"/>
    <w:pPr>
      <w:tabs>
        <w:tab w:val="num" w:pos="1800"/>
      </w:tabs>
      <w:spacing w:before="120"/>
      <w:ind w:left="1800" w:hanging="360"/>
    </w:pPr>
  </w:style>
  <w:style w:type="paragraph" w:customStyle="1" w:styleId="Caution14">
    <w:name w:val="Caution14"/>
    <w:basedOn w:val="Normal"/>
    <w:rsid w:val="0078491B"/>
    <w:pPr>
      <w:tabs>
        <w:tab w:val="left" w:pos="936"/>
      </w:tabs>
      <w:ind w:right="864"/>
      <w:jc w:val="both"/>
    </w:pPr>
    <w:rPr>
      <w:rFonts w:ascii="Arial" w:hAnsi="Arial"/>
      <w:b/>
    </w:rPr>
  </w:style>
  <w:style w:type="paragraph" w:customStyle="1" w:styleId="CellBody14">
    <w:name w:val="CellBody14"/>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78491B"/>
    <w:pPr>
      <w:tabs>
        <w:tab w:val="left" w:pos="538"/>
      </w:tabs>
      <w:ind w:left="538" w:hanging="360"/>
    </w:pPr>
    <w:rPr>
      <w:sz w:val="18"/>
      <w:szCs w:val="18"/>
    </w:rPr>
  </w:style>
  <w:style w:type="paragraph" w:customStyle="1" w:styleId="CellHeading14">
    <w:name w:val="CellHeading14"/>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78491B"/>
    <w:pPr>
      <w:ind w:left="360" w:right="432"/>
    </w:pPr>
    <w:rPr>
      <w:sz w:val="18"/>
      <w:szCs w:val="18"/>
    </w:rPr>
  </w:style>
  <w:style w:type="paragraph" w:customStyle="1" w:styleId="Code14">
    <w:name w:val="Code14"/>
    <w:basedOn w:val="Normal"/>
    <w:rsid w:val="0078491B"/>
    <w:pPr>
      <w:tabs>
        <w:tab w:val="left" w:pos="3600"/>
        <w:tab w:val="left" w:pos="5760"/>
      </w:tabs>
    </w:pPr>
    <w:rPr>
      <w:rFonts w:ascii="Courier New" w:hAnsi="Courier New"/>
      <w:sz w:val="18"/>
      <w:szCs w:val="16"/>
    </w:rPr>
  </w:style>
  <w:style w:type="paragraph" w:customStyle="1" w:styleId="Equation14">
    <w:name w:val="Equation14"/>
    <w:rsid w:val="0078491B"/>
    <w:pPr>
      <w:tabs>
        <w:tab w:val="num" w:pos="720"/>
      </w:tabs>
      <w:spacing w:before="240" w:after="240"/>
      <w:ind w:left="864" w:hanging="504"/>
    </w:pPr>
    <w:rPr>
      <w:i/>
    </w:rPr>
  </w:style>
  <w:style w:type="paragraph" w:customStyle="1" w:styleId="Figure14">
    <w:name w:val="Figure14"/>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78491B"/>
    <w:pPr>
      <w:jc w:val="center"/>
    </w:pPr>
    <w:rPr>
      <w:rFonts w:ascii="Arial" w:hAnsi="Arial" w:cs="Helvetica"/>
      <w:sz w:val="16"/>
      <w:szCs w:val="16"/>
    </w:rPr>
  </w:style>
  <w:style w:type="paragraph" w:customStyle="1" w:styleId="Footnote14">
    <w:name w:val="Footnote14"/>
    <w:basedOn w:val="Normal"/>
    <w:rsid w:val="0078491B"/>
    <w:pPr>
      <w:tabs>
        <w:tab w:val="left" w:pos="115"/>
        <w:tab w:val="left" w:pos="288"/>
      </w:tabs>
      <w:ind w:left="2333" w:hanging="173"/>
    </w:pPr>
    <w:rPr>
      <w:sz w:val="15"/>
      <w:szCs w:val="15"/>
    </w:rPr>
  </w:style>
  <w:style w:type="paragraph" w:customStyle="1" w:styleId="GlossTerm14">
    <w:name w:val="GlossTerm14"/>
    <w:basedOn w:val="Normal"/>
    <w:rsid w:val="0078491B"/>
    <w:rPr>
      <w:b/>
    </w:rPr>
  </w:style>
  <w:style w:type="paragraph" w:customStyle="1" w:styleId="HeadingFeature14">
    <w:name w:val="HeadingFeature14"/>
    <w:next w:val="Body"/>
    <w:rsid w:val="0078491B"/>
    <w:pPr>
      <w:spacing w:before="360" w:after="240"/>
    </w:pPr>
    <w:rPr>
      <w:rFonts w:ascii="Arial" w:hAnsi="Arial"/>
      <w:b/>
      <w:color w:val="2F4D87"/>
      <w:sz w:val="24"/>
    </w:rPr>
  </w:style>
  <w:style w:type="paragraph" w:customStyle="1" w:styleId="Indent114">
    <w:name w:val="Indent114"/>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78491B"/>
    <w:pPr>
      <w:tabs>
        <w:tab w:val="left" w:pos="1440"/>
      </w:tabs>
      <w:spacing w:before="120"/>
    </w:pPr>
    <w:rPr>
      <w:b/>
      <w:color w:val="2F4D87"/>
    </w:rPr>
  </w:style>
  <w:style w:type="paragraph" w:customStyle="1" w:styleId="RegisterDef14">
    <w:name w:val="Register Def14"/>
    <w:rsid w:val="0078491B"/>
    <w:pPr>
      <w:tabs>
        <w:tab w:val="center" w:pos="2160"/>
        <w:tab w:val="right" w:pos="6480"/>
      </w:tabs>
      <w:spacing w:before="240" w:after="240"/>
      <w:ind w:left="360"/>
    </w:pPr>
    <w:rPr>
      <w:rFonts w:ascii="Arial" w:hAnsi="Arial"/>
    </w:rPr>
  </w:style>
  <w:style w:type="paragraph" w:customStyle="1" w:styleId="Step214">
    <w:name w:val="Step214"/>
    <w:rsid w:val="0078491B"/>
    <w:pPr>
      <w:tabs>
        <w:tab w:val="left" w:pos="720"/>
        <w:tab w:val="right" w:pos="864"/>
        <w:tab w:val="left" w:pos="1080"/>
      </w:tabs>
      <w:ind w:left="1080" w:hanging="360"/>
    </w:pPr>
    <w:rPr>
      <w:rFonts w:ascii="Arial" w:hAnsi="Arial"/>
      <w:b/>
    </w:rPr>
  </w:style>
  <w:style w:type="paragraph" w:customStyle="1" w:styleId="Step314">
    <w:name w:val="Step314"/>
    <w:rsid w:val="0078491B"/>
    <w:pPr>
      <w:tabs>
        <w:tab w:val="num" w:pos="1440"/>
      </w:tabs>
      <w:ind w:left="1440" w:hanging="180"/>
    </w:pPr>
    <w:rPr>
      <w:rFonts w:ascii="Arial" w:hAnsi="Arial"/>
      <w:b/>
    </w:rPr>
  </w:style>
  <w:style w:type="paragraph" w:customStyle="1" w:styleId="TableFootnote14">
    <w:name w:val="TableFootnote14"/>
    <w:rsid w:val="0078491B"/>
    <w:pPr>
      <w:tabs>
        <w:tab w:val="left" w:pos="1743"/>
        <w:tab w:val="left" w:pos="1930"/>
      </w:tabs>
      <w:spacing w:before="240" w:after="240"/>
      <w:ind w:left="1742" w:hanging="187"/>
    </w:pPr>
    <w:rPr>
      <w:sz w:val="15"/>
      <w:szCs w:val="15"/>
    </w:rPr>
  </w:style>
  <w:style w:type="paragraph" w:customStyle="1" w:styleId="TableTitle14">
    <w:name w:val="TableTitle14"/>
    <w:rsid w:val="0078491B"/>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78491B"/>
    <w:pPr>
      <w:jc w:val="center"/>
    </w:pPr>
  </w:style>
  <w:style w:type="paragraph" w:customStyle="1" w:styleId="HeadingPreface114">
    <w:name w:val="HeadingPreface114"/>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78491B"/>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78491B"/>
    <w:pPr>
      <w:spacing w:before="720" w:after="720" w:line="720" w:lineRule="exact"/>
      <w:ind w:left="432"/>
    </w:pPr>
    <w:rPr>
      <w:rFonts w:ascii="Arial" w:hAnsi="Arial"/>
      <w:b/>
      <w:color w:val="2F4D87"/>
      <w:sz w:val="44"/>
    </w:rPr>
  </w:style>
  <w:style w:type="paragraph" w:customStyle="1" w:styleId="BookTitle214">
    <w:name w:val="BookTitle214"/>
    <w:next w:val="Body"/>
    <w:rsid w:val="0078491B"/>
    <w:pPr>
      <w:spacing w:before="520" w:after="480" w:line="520" w:lineRule="exact"/>
      <w:ind w:left="432"/>
    </w:pPr>
    <w:rPr>
      <w:rFonts w:ascii="Arial" w:hAnsi="Arial"/>
      <w:b/>
      <w:color w:val="2F4D87"/>
      <w:sz w:val="40"/>
    </w:rPr>
  </w:style>
  <w:style w:type="paragraph" w:customStyle="1" w:styleId="DocumentType14">
    <w:name w:val="Document Type14"/>
    <w:rsid w:val="0078491B"/>
    <w:pPr>
      <w:spacing w:before="600" w:after="600" w:line="580" w:lineRule="exact"/>
      <w:ind w:left="432"/>
    </w:pPr>
    <w:rPr>
      <w:rFonts w:ascii="Arial" w:hAnsi="Arial"/>
      <w:b/>
      <w:sz w:val="36"/>
    </w:rPr>
  </w:style>
  <w:style w:type="paragraph" w:customStyle="1" w:styleId="InternalUseCover14">
    <w:name w:val="Internal Use Cover14"/>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78491B"/>
    <w:pPr>
      <w:tabs>
        <w:tab w:val="left" w:pos="1800"/>
      </w:tabs>
      <w:ind w:left="432"/>
    </w:pPr>
  </w:style>
  <w:style w:type="paragraph" w:customStyle="1" w:styleId="Exar86">
    <w:name w:val="Exar86"/>
    <w:basedOn w:val="Footer"/>
    <w:rsid w:val="0078491B"/>
    <w:pPr>
      <w:tabs>
        <w:tab w:val="clear" w:pos="9360"/>
        <w:tab w:val="left" w:pos="720"/>
        <w:tab w:val="right" w:pos="8640"/>
      </w:tabs>
    </w:pPr>
    <w:rPr>
      <w:b/>
      <w:color w:val="2F4D87"/>
    </w:rPr>
  </w:style>
  <w:style w:type="paragraph" w:customStyle="1" w:styleId="CONFIDENTIAL14">
    <w:name w:val="CONFIDENTIAL14"/>
    <w:rsid w:val="0078491B"/>
    <w:pPr>
      <w:jc w:val="right"/>
    </w:pPr>
    <w:rPr>
      <w:rFonts w:ascii="Arial" w:hAnsi="Arial"/>
      <w:b/>
      <w:color w:val="2F4D87"/>
      <w:sz w:val="44"/>
    </w:rPr>
  </w:style>
  <w:style w:type="paragraph" w:customStyle="1" w:styleId="Notetext14">
    <w:name w:val="Notetext14"/>
    <w:next w:val="Body"/>
    <w:rsid w:val="0078491B"/>
    <w:pPr>
      <w:ind w:left="547" w:right="1080"/>
      <w:jc w:val="both"/>
    </w:pPr>
  </w:style>
  <w:style w:type="paragraph" w:customStyle="1" w:styleId="PageNumbereven14">
    <w:name w:val="Page Number(even)14"/>
    <w:basedOn w:val="Footer"/>
    <w:semiHidden/>
    <w:rsid w:val="0078491B"/>
  </w:style>
  <w:style w:type="paragraph" w:customStyle="1" w:styleId="Headereven14">
    <w:name w:val="Header(even)14"/>
    <w:basedOn w:val="Header"/>
    <w:rsid w:val="0078491B"/>
    <w:pPr>
      <w:tabs>
        <w:tab w:val="clear" w:pos="9270"/>
      </w:tabs>
    </w:pPr>
  </w:style>
  <w:style w:type="paragraph" w:customStyle="1" w:styleId="Footereven14">
    <w:name w:val="Footer(even)14"/>
    <w:basedOn w:val="Footer"/>
    <w:rsid w:val="0078491B"/>
    <w:pPr>
      <w:ind w:right="-90"/>
    </w:pPr>
  </w:style>
  <w:style w:type="paragraph" w:customStyle="1" w:styleId="Glossary14">
    <w:name w:val="Glossary14"/>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78491B"/>
    <w:rPr>
      <w:rFonts w:ascii="Arial" w:hAnsi="Arial"/>
      <w:b/>
      <w:color w:val="002B5C"/>
      <w:sz w:val="48"/>
    </w:rPr>
  </w:style>
  <w:style w:type="paragraph" w:customStyle="1" w:styleId="Addendum214">
    <w:name w:val="Addendum214"/>
    <w:next w:val="SpecNo"/>
    <w:rsid w:val="0078491B"/>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78491B"/>
  </w:style>
  <w:style w:type="paragraph" w:customStyle="1" w:styleId="SpecNo140">
    <w:name w:val="SpecNo14"/>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78491B"/>
    <w:pPr>
      <w:spacing w:before="120"/>
      <w:ind w:left="1800" w:hanging="1800"/>
    </w:pPr>
  </w:style>
  <w:style w:type="paragraph" w:customStyle="1" w:styleId="Addendum141">
    <w:name w:val="Addendum+14"/>
    <w:basedOn w:val="Addendum"/>
    <w:next w:val="Body"/>
    <w:rsid w:val="0078491B"/>
    <w:pPr>
      <w:numPr>
        <w:numId w:val="0"/>
      </w:numPr>
      <w:tabs>
        <w:tab w:val="num" w:pos="720"/>
      </w:tabs>
      <w:ind w:left="360" w:hanging="360"/>
    </w:pPr>
    <w:rPr>
      <w:sz w:val="44"/>
    </w:rPr>
  </w:style>
  <w:style w:type="paragraph" w:customStyle="1" w:styleId="DocChangeNo14">
    <w:name w:val="DocChangeNo.+14"/>
    <w:basedOn w:val="DocChangeNo"/>
    <w:rsid w:val="0078491B"/>
    <w:pPr>
      <w:numPr>
        <w:numId w:val="0"/>
      </w:numPr>
      <w:ind w:left="1260" w:hanging="1260"/>
    </w:pPr>
  </w:style>
  <w:style w:type="paragraph" w:customStyle="1" w:styleId="DocChangeNo140">
    <w:name w:val="DocChangeNo.14"/>
    <w:next w:val="DocChangeNo0"/>
    <w:rsid w:val="0078491B"/>
    <w:pPr>
      <w:tabs>
        <w:tab w:val="num" w:pos="1260"/>
      </w:tabs>
      <w:spacing w:before="120"/>
      <w:ind w:left="1260" w:hanging="1260"/>
    </w:pPr>
  </w:style>
  <w:style w:type="paragraph" w:customStyle="1" w:styleId="Addendum2140">
    <w:name w:val="Addendum2+14"/>
    <w:basedOn w:val="Addendum2"/>
    <w:rsid w:val="0078491B"/>
    <w:rPr>
      <w:sz w:val="32"/>
    </w:rPr>
  </w:style>
  <w:style w:type="paragraph" w:customStyle="1" w:styleId="CellHeadingUnder14">
    <w:name w:val="CellHeadingUnder14"/>
    <w:basedOn w:val="CellHeading"/>
    <w:next w:val="CellBody"/>
    <w:rsid w:val="0078491B"/>
    <w:rPr>
      <w:u w:val="single"/>
    </w:rPr>
  </w:style>
  <w:style w:type="paragraph" w:customStyle="1" w:styleId="CellNoteHeading14">
    <w:name w:val="CellNoteHeading14"/>
    <w:next w:val="CellNote"/>
    <w:rsid w:val="0078491B"/>
    <w:pPr>
      <w:tabs>
        <w:tab w:val="num" w:pos="648"/>
      </w:tabs>
      <w:ind w:left="648" w:hanging="648"/>
    </w:pPr>
    <w:rPr>
      <w:rFonts w:ascii="Arial" w:hAnsi="Arial"/>
      <w:b/>
      <w:szCs w:val="18"/>
    </w:rPr>
  </w:style>
  <w:style w:type="paragraph" w:customStyle="1" w:styleId="CellHeadingFieldDesc14">
    <w:name w:val="CellHeadingField|Desc14"/>
    <w:rsid w:val="0078491B"/>
    <w:rPr>
      <w:rFonts w:ascii="Arial" w:hAnsi="Arial"/>
      <w:b/>
    </w:rPr>
  </w:style>
  <w:style w:type="paragraph" w:customStyle="1" w:styleId="REGISTERBITFIELDCELL14">
    <w:name w:val="REGISTER|BIT|FIELDCELL14"/>
    <w:basedOn w:val="CellBody"/>
    <w:rsid w:val="0078491B"/>
    <w:rPr>
      <w:rFonts w:ascii="Arial" w:hAnsi="Arial"/>
      <w:b/>
      <w:caps/>
    </w:rPr>
  </w:style>
  <w:style w:type="paragraph" w:customStyle="1" w:styleId="Contents114">
    <w:name w:val="Contents114"/>
    <w:basedOn w:val="Title"/>
    <w:rsid w:val="0078491B"/>
    <w:rPr>
      <w:szCs w:val="40"/>
    </w:rPr>
  </w:style>
  <w:style w:type="paragraph" w:customStyle="1" w:styleId="ExarConfidential14">
    <w:name w:val="Exar Confidential14"/>
    <w:basedOn w:val="Footer"/>
    <w:rsid w:val="0078491B"/>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78491B"/>
    <w:rPr>
      <w:rFonts w:ascii="Arial" w:eastAsiaTheme="minorEastAsia" w:hAnsi="Arial"/>
      <w:b/>
      <w:bCs/>
      <w:color w:val="2F4D87"/>
      <w:sz w:val="16"/>
      <w:szCs w:val="16"/>
      <w:lang w:val="en-US" w:eastAsia="en-US" w:bidi="ar-SA"/>
    </w:rPr>
  </w:style>
  <w:style w:type="table" w:customStyle="1" w:styleId="HifnTable14">
    <w:name w:val="Hifn Table14"/>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78491B"/>
    <w:rPr>
      <w:rFonts w:ascii="Arial" w:hAnsi="Arial"/>
      <w:sz w:val="16"/>
    </w:rPr>
  </w:style>
  <w:style w:type="paragraph" w:customStyle="1" w:styleId="Preliminary14">
    <w:name w:val="Preliminary14"/>
    <w:rsid w:val="0078491B"/>
    <w:pPr>
      <w:jc w:val="center"/>
    </w:pPr>
    <w:rPr>
      <w:rFonts w:ascii="Arial" w:hAnsi="Arial"/>
      <w:b/>
      <w:color w:val="002B5C"/>
      <w:sz w:val="16"/>
      <w:szCs w:val="16"/>
    </w:rPr>
  </w:style>
  <w:style w:type="paragraph" w:customStyle="1" w:styleId="Appendix140">
    <w:name w:val="Appendix14"/>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78491B"/>
    <w:rPr>
      <w:rFonts w:eastAsiaTheme="minorEastAsia"/>
      <w:b/>
    </w:rPr>
  </w:style>
  <w:style w:type="paragraph" w:customStyle="1" w:styleId="copyright14">
    <w:name w:val="copyright14"/>
    <w:basedOn w:val="Body"/>
    <w:rsid w:val="0078491B"/>
    <w:pPr>
      <w:tabs>
        <w:tab w:val="left" w:pos="9360"/>
      </w:tabs>
    </w:pPr>
    <w:rPr>
      <w:sz w:val="14"/>
      <w:szCs w:val="14"/>
    </w:rPr>
  </w:style>
  <w:style w:type="paragraph" w:customStyle="1" w:styleId="FunctionCall14">
    <w:name w:val="Function Call14"/>
    <w:next w:val="Body"/>
    <w:rsid w:val="0078491B"/>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78491B"/>
    <w:pPr>
      <w:numPr>
        <w:ilvl w:val="0"/>
        <w:numId w:val="0"/>
      </w:numPr>
      <w:tabs>
        <w:tab w:val="num" w:pos="720"/>
        <w:tab w:val="num" w:pos="1440"/>
      </w:tabs>
      <w:ind w:left="720" w:hanging="720"/>
    </w:pPr>
  </w:style>
  <w:style w:type="paragraph" w:customStyle="1" w:styleId="Appendix214">
    <w:name w:val="Appendix 214"/>
    <w:basedOn w:val="Appendix1"/>
    <w:next w:val="Body"/>
    <w:rsid w:val="0078491B"/>
    <w:pPr>
      <w:numPr>
        <w:numId w:val="0"/>
      </w:numPr>
      <w:tabs>
        <w:tab w:val="num" w:pos="918"/>
        <w:tab w:val="num" w:pos="1440"/>
      </w:tabs>
      <w:ind w:left="864" w:hanging="864"/>
    </w:pPr>
  </w:style>
  <w:style w:type="table" w:customStyle="1" w:styleId="HifnParameter14">
    <w:name w:val="Hifn Parameter14"/>
    <w:basedOn w:val="TableNormal"/>
    <w:rsid w:val="0078491B"/>
    <w:rPr>
      <w:sz w:val="18"/>
    </w:rPr>
    <w:tblPr/>
  </w:style>
  <w:style w:type="paragraph" w:customStyle="1" w:styleId="CellHeadingBlue14">
    <w:name w:val="Cell Heading Blue14"/>
    <w:basedOn w:val="CellHeading"/>
    <w:next w:val="Body"/>
    <w:rsid w:val="0078491B"/>
    <w:pPr>
      <w:tabs>
        <w:tab w:val="clear" w:pos="720"/>
      </w:tabs>
    </w:pPr>
    <w:rPr>
      <w:color w:val="2F4D87"/>
      <w:sz w:val="18"/>
    </w:rPr>
  </w:style>
  <w:style w:type="paragraph" w:customStyle="1" w:styleId="ListNumber214">
    <w:name w:val="ListNumber214"/>
    <w:basedOn w:val="Body"/>
    <w:rsid w:val="0078491B"/>
    <w:pPr>
      <w:ind w:left="1440" w:hanging="360"/>
    </w:pPr>
  </w:style>
  <w:style w:type="paragraph" w:customStyle="1" w:styleId="Command54">
    <w:name w:val="Command5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78491B"/>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78491B"/>
    <w:pPr>
      <w:spacing w:before="360"/>
    </w:pPr>
    <w:rPr>
      <w:i/>
      <w:sz w:val="36"/>
    </w:rPr>
  </w:style>
  <w:style w:type="paragraph" w:customStyle="1" w:styleId="Heading2nonumber14">
    <w:name w:val="Heading 2 no number14"/>
    <w:basedOn w:val="Heading2"/>
    <w:next w:val="Body"/>
    <w:rsid w:val="0078491B"/>
    <w:pPr>
      <w:numPr>
        <w:ilvl w:val="0"/>
        <w:numId w:val="0"/>
      </w:numPr>
      <w:suppressLineNumbers/>
      <w:outlineLvl w:val="9"/>
    </w:pPr>
  </w:style>
  <w:style w:type="paragraph" w:customStyle="1" w:styleId="DocumentRevision114">
    <w:name w:val="Document Revision114"/>
    <w:basedOn w:val="Body"/>
    <w:qFormat/>
    <w:rsid w:val="0078491B"/>
    <w:pPr>
      <w:tabs>
        <w:tab w:val="clear" w:pos="2700"/>
        <w:tab w:val="left" w:pos="1440"/>
        <w:tab w:val="left" w:pos="2160"/>
      </w:tabs>
    </w:pPr>
    <w:rPr>
      <w:b/>
      <w:sz w:val="24"/>
    </w:rPr>
  </w:style>
  <w:style w:type="table" w:customStyle="1" w:styleId="ListTable3-Accent1114">
    <w:name w:val="List Table 3 - Accent 1114"/>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78491B"/>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78491B"/>
    <w:pPr>
      <w:spacing w:after="200"/>
    </w:pPr>
    <w:rPr>
      <w:lang w:eastAsia="ja-JP"/>
    </w:rPr>
  </w:style>
  <w:style w:type="table" w:customStyle="1" w:styleId="LightList-Accent1114">
    <w:name w:val="Light List - Accent 1114"/>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78491B"/>
    <w:pPr>
      <w:widowControl w:val="0"/>
      <w:spacing w:after="0" w:line="240" w:lineRule="auto"/>
    </w:pPr>
    <w:rPr>
      <w:rFonts w:eastAsiaTheme="minorHAnsi"/>
    </w:rPr>
  </w:style>
  <w:style w:type="character" w:customStyle="1" w:styleId="MessageandCommand14">
    <w:name w:val="Message and Command14"/>
    <w:basedOn w:val="MessagesandCommands"/>
    <w:qFormat/>
    <w:rsid w:val="0078491B"/>
    <w:rPr>
      <w:rFonts w:ascii="Courier New" w:hAnsi="Courier New" w:cs="Courier New"/>
      <w:b w:val="0"/>
      <w:sz w:val="22"/>
    </w:rPr>
  </w:style>
  <w:style w:type="character" w:customStyle="1" w:styleId="BodyTextFirstIndent2Char24">
    <w:name w:val="Body Text First Indent 2 Char24"/>
    <w:basedOn w:val="BodyTextIndentChar"/>
    <w:semiHidden/>
    <w:rsid w:val="0078491B"/>
  </w:style>
  <w:style w:type="paragraph" w:customStyle="1" w:styleId="BackPageCenter14">
    <w:name w:val="Back Page Center14"/>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78491B"/>
    <w:pPr>
      <w:jc w:val="center"/>
    </w:pPr>
  </w:style>
  <w:style w:type="paragraph" w:customStyle="1" w:styleId="Exar96">
    <w:name w:val="Exar96"/>
    <w:basedOn w:val="Footer"/>
    <w:rsid w:val="0078491B"/>
    <w:pPr>
      <w:tabs>
        <w:tab w:val="clear" w:pos="9360"/>
        <w:tab w:val="left" w:pos="720"/>
        <w:tab w:val="right" w:pos="8640"/>
      </w:tabs>
    </w:pPr>
    <w:rPr>
      <w:b/>
      <w:color w:val="2F4D87"/>
    </w:rPr>
  </w:style>
  <w:style w:type="paragraph" w:customStyle="1" w:styleId="FooterCentered1114">
    <w:name w:val="FooterCentered1114"/>
    <w:basedOn w:val="Footer"/>
    <w:rsid w:val="0078491B"/>
    <w:pPr>
      <w:jc w:val="center"/>
    </w:pPr>
  </w:style>
  <w:style w:type="paragraph" w:customStyle="1" w:styleId="Exar1114">
    <w:name w:val="Exar1114"/>
    <w:basedOn w:val="Footer"/>
    <w:rsid w:val="0078491B"/>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78491B"/>
    <w:rPr>
      <w:rFonts w:eastAsiaTheme="minorEastAsia"/>
      <w:b/>
    </w:rPr>
  </w:style>
  <w:style w:type="character" w:customStyle="1" w:styleId="BodyTextFirstIndent2Char1114">
    <w:name w:val="Body Text First Indent 2 Char1114"/>
    <w:basedOn w:val="BodyTextIndentChar1"/>
    <w:uiPriority w:val="99"/>
    <w:semiHidden/>
    <w:rsid w:val="0078491B"/>
    <w:rPr>
      <w:rFonts w:eastAsiaTheme="minorEastAsia"/>
    </w:rPr>
  </w:style>
  <w:style w:type="paragraph" w:customStyle="1" w:styleId="FooterCentered2114">
    <w:name w:val="FooterCentered2114"/>
    <w:basedOn w:val="Footer"/>
    <w:rsid w:val="0078491B"/>
    <w:pPr>
      <w:jc w:val="center"/>
    </w:pPr>
  </w:style>
  <w:style w:type="paragraph" w:customStyle="1" w:styleId="Exar2114">
    <w:name w:val="Exar2114"/>
    <w:basedOn w:val="Footer"/>
    <w:rsid w:val="0078491B"/>
    <w:pPr>
      <w:tabs>
        <w:tab w:val="clear" w:pos="9360"/>
        <w:tab w:val="left" w:pos="720"/>
        <w:tab w:val="right" w:pos="8640"/>
      </w:tabs>
    </w:pPr>
    <w:rPr>
      <w:b/>
      <w:color w:val="2F4D87"/>
    </w:rPr>
  </w:style>
  <w:style w:type="paragraph" w:customStyle="1" w:styleId="ImportantNote1114">
    <w:name w:val="Important Note11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78491B"/>
    <w:pPr>
      <w:tabs>
        <w:tab w:val="left" w:pos="2700"/>
      </w:tabs>
      <w:jc w:val="both"/>
    </w:pPr>
    <w:rPr>
      <w:szCs w:val="24"/>
    </w:rPr>
  </w:style>
  <w:style w:type="paragraph" w:customStyle="1" w:styleId="FooterCentered3114">
    <w:name w:val="FooterCentered3114"/>
    <w:basedOn w:val="Footer"/>
    <w:rsid w:val="0078491B"/>
    <w:pPr>
      <w:jc w:val="center"/>
    </w:pPr>
  </w:style>
  <w:style w:type="paragraph" w:customStyle="1" w:styleId="Exar3114">
    <w:name w:val="Exar3114"/>
    <w:basedOn w:val="Footer"/>
    <w:rsid w:val="0078491B"/>
    <w:pPr>
      <w:tabs>
        <w:tab w:val="clear" w:pos="9360"/>
        <w:tab w:val="left" w:pos="720"/>
        <w:tab w:val="right" w:pos="8640"/>
      </w:tabs>
    </w:pPr>
    <w:rPr>
      <w:b/>
      <w:color w:val="2F4D87"/>
    </w:rPr>
  </w:style>
  <w:style w:type="paragraph" w:customStyle="1" w:styleId="ImportantNote2114">
    <w:name w:val="Important Note21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78491B"/>
    <w:pPr>
      <w:tabs>
        <w:tab w:val="left" w:pos="2700"/>
      </w:tabs>
      <w:jc w:val="both"/>
    </w:pPr>
    <w:rPr>
      <w:szCs w:val="24"/>
    </w:rPr>
  </w:style>
  <w:style w:type="paragraph" w:customStyle="1" w:styleId="FooterCentered4114">
    <w:name w:val="FooterCentered4114"/>
    <w:basedOn w:val="Footer"/>
    <w:rsid w:val="0078491B"/>
    <w:pPr>
      <w:jc w:val="center"/>
    </w:pPr>
  </w:style>
  <w:style w:type="paragraph" w:customStyle="1" w:styleId="Exar4114">
    <w:name w:val="Exar4114"/>
    <w:basedOn w:val="Footer"/>
    <w:rsid w:val="0078491B"/>
    <w:pPr>
      <w:tabs>
        <w:tab w:val="clear" w:pos="9360"/>
        <w:tab w:val="left" w:pos="720"/>
        <w:tab w:val="right" w:pos="8640"/>
      </w:tabs>
    </w:pPr>
    <w:rPr>
      <w:b/>
      <w:color w:val="2F4D87"/>
    </w:rPr>
  </w:style>
  <w:style w:type="paragraph" w:customStyle="1" w:styleId="Anchor1114">
    <w:name w:val="Anchor1114"/>
    <w:rsid w:val="0078491B"/>
    <w:pPr>
      <w:keepNext/>
      <w:tabs>
        <w:tab w:val="left" w:pos="360"/>
      </w:tabs>
      <w:spacing w:before="240"/>
    </w:pPr>
    <w:rPr>
      <w:rFonts w:ascii="Arial" w:hAnsi="Arial"/>
      <w:b/>
      <w:sz w:val="4"/>
      <w:szCs w:val="4"/>
    </w:rPr>
  </w:style>
  <w:style w:type="paragraph" w:customStyle="1" w:styleId="FooterCentered104">
    <w:name w:val="FooterCentered104"/>
    <w:basedOn w:val="Footer"/>
    <w:rsid w:val="0078491B"/>
    <w:pPr>
      <w:jc w:val="center"/>
    </w:pPr>
  </w:style>
  <w:style w:type="paragraph" w:customStyle="1" w:styleId="Exar104">
    <w:name w:val="Exar104"/>
    <w:basedOn w:val="Footer"/>
    <w:rsid w:val="0078491B"/>
    <w:pPr>
      <w:tabs>
        <w:tab w:val="clear" w:pos="9360"/>
        <w:tab w:val="left" w:pos="720"/>
        <w:tab w:val="right" w:pos="8640"/>
      </w:tabs>
    </w:pPr>
    <w:rPr>
      <w:b/>
      <w:color w:val="2F4D87"/>
    </w:rPr>
  </w:style>
  <w:style w:type="paragraph" w:customStyle="1" w:styleId="Body84">
    <w:name w:val="Body84"/>
    <w:qFormat/>
    <w:rsid w:val="0078491B"/>
    <w:pPr>
      <w:tabs>
        <w:tab w:val="left" w:pos="2700"/>
      </w:tabs>
      <w:jc w:val="both"/>
    </w:pPr>
    <w:rPr>
      <w:szCs w:val="24"/>
    </w:rPr>
  </w:style>
  <w:style w:type="paragraph" w:customStyle="1" w:styleId="Bullet154">
    <w:name w:val="Bullet154"/>
    <w:rsid w:val="0078491B"/>
    <w:pPr>
      <w:tabs>
        <w:tab w:val="left" w:pos="900"/>
      </w:tabs>
      <w:spacing w:before="120" w:line="280" w:lineRule="atLeast"/>
      <w:ind w:left="720" w:hanging="360"/>
    </w:pPr>
  </w:style>
  <w:style w:type="paragraph" w:customStyle="1" w:styleId="Command64">
    <w:name w:val="Command6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78491B"/>
    <w:pPr>
      <w:spacing w:after="200" w:line="240" w:lineRule="auto"/>
      <w:jc w:val="center"/>
    </w:pPr>
    <w:rPr>
      <w:rFonts w:eastAsia="Times New Roman" w:cs="Times New Roman"/>
      <w:b/>
      <w:i/>
      <w:iCs/>
      <w:szCs w:val="20"/>
    </w:rPr>
  </w:style>
  <w:style w:type="paragraph" w:customStyle="1" w:styleId="Body94">
    <w:name w:val="Body94"/>
    <w:qFormat/>
    <w:rsid w:val="0078491B"/>
    <w:pPr>
      <w:tabs>
        <w:tab w:val="left" w:pos="2700"/>
      </w:tabs>
      <w:jc w:val="both"/>
    </w:pPr>
    <w:rPr>
      <w:szCs w:val="24"/>
    </w:rPr>
  </w:style>
  <w:style w:type="paragraph" w:customStyle="1" w:styleId="Bullet164">
    <w:name w:val="Bullet164"/>
    <w:rsid w:val="0078491B"/>
    <w:pPr>
      <w:tabs>
        <w:tab w:val="left" w:pos="900"/>
      </w:tabs>
      <w:spacing w:before="120" w:line="280" w:lineRule="atLeast"/>
      <w:ind w:left="720" w:hanging="360"/>
    </w:pPr>
  </w:style>
  <w:style w:type="paragraph" w:customStyle="1" w:styleId="FooterCentered124">
    <w:name w:val="FooterCentered124"/>
    <w:basedOn w:val="Footer"/>
    <w:rsid w:val="0078491B"/>
    <w:pPr>
      <w:jc w:val="center"/>
    </w:pPr>
  </w:style>
  <w:style w:type="paragraph" w:customStyle="1" w:styleId="Exar124">
    <w:name w:val="Exar124"/>
    <w:basedOn w:val="Footer"/>
    <w:rsid w:val="0078491B"/>
    <w:pPr>
      <w:tabs>
        <w:tab w:val="clear" w:pos="9360"/>
        <w:tab w:val="left" w:pos="720"/>
        <w:tab w:val="right" w:pos="8640"/>
      </w:tabs>
    </w:pPr>
    <w:rPr>
      <w:b/>
      <w:color w:val="2F4D87"/>
    </w:rPr>
  </w:style>
  <w:style w:type="paragraph" w:customStyle="1" w:styleId="Command73">
    <w:name w:val="Command7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78491B"/>
    <w:pPr>
      <w:tabs>
        <w:tab w:val="left" w:pos="2700"/>
      </w:tabs>
      <w:jc w:val="both"/>
    </w:pPr>
    <w:rPr>
      <w:szCs w:val="24"/>
    </w:rPr>
  </w:style>
  <w:style w:type="paragraph" w:customStyle="1" w:styleId="Anchor33">
    <w:name w:val="Anchor33"/>
    <w:rsid w:val="0078491B"/>
    <w:pPr>
      <w:keepNext/>
      <w:tabs>
        <w:tab w:val="left" w:pos="360"/>
      </w:tabs>
      <w:spacing w:before="240"/>
    </w:pPr>
    <w:rPr>
      <w:rFonts w:ascii="Arial" w:hAnsi="Arial"/>
      <w:b/>
      <w:sz w:val="4"/>
      <w:szCs w:val="4"/>
    </w:rPr>
  </w:style>
  <w:style w:type="paragraph" w:customStyle="1" w:styleId="Bullet173">
    <w:name w:val="Bullet173"/>
    <w:rsid w:val="0078491B"/>
    <w:pPr>
      <w:tabs>
        <w:tab w:val="left" w:pos="900"/>
      </w:tabs>
      <w:spacing w:before="120" w:line="280" w:lineRule="atLeast"/>
      <w:ind w:left="720" w:hanging="360"/>
    </w:pPr>
  </w:style>
  <w:style w:type="paragraph" w:customStyle="1" w:styleId="Bullet224">
    <w:name w:val="Bullet224"/>
    <w:rsid w:val="0078491B"/>
    <w:pPr>
      <w:spacing w:before="120"/>
      <w:ind w:left="1440" w:hanging="360"/>
    </w:pPr>
  </w:style>
  <w:style w:type="paragraph" w:customStyle="1" w:styleId="Bullet324">
    <w:name w:val="Bullet324"/>
    <w:rsid w:val="0078491B"/>
    <w:pPr>
      <w:tabs>
        <w:tab w:val="num" w:pos="1800"/>
      </w:tabs>
      <w:spacing w:before="120"/>
      <w:ind w:left="1800" w:hanging="360"/>
    </w:pPr>
  </w:style>
  <w:style w:type="paragraph" w:customStyle="1" w:styleId="Caution24">
    <w:name w:val="Caution24"/>
    <w:basedOn w:val="Normal"/>
    <w:rsid w:val="0078491B"/>
    <w:pPr>
      <w:tabs>
        <w:tab w:val="left" w:pos="936"/>
      </w:tabs>
      <w:ind w:right="864"/>
      <w:jc w:val="both"/>
    </w:pPr>
    <w:rPr>
      <w:rFonts w:ascii="Arial" w:hAnsi="Arial"/>
      <w:b/>
    </w:rPr>
  </w:style>
  <w:style w:type="paragraph" w:customStyle="1" w:styleId="CellBody24">
    <w:name w:val="CellBody24"/>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78491B"/>
    <w:pPr>
      <w:tabs>
        <w:tab w:val="left" w:pos="538"/>
      </w:tabs>
      <w:ind w:left="538" w:hanging="360"/>
    </w:pPr>
    <w:rPr>
      <w:sz w:val="18"/>
      <w:szCs w:val="18"/>
    </w:rPr>
  </w:style>
  <w:style w:type="paragraph" w:customStyle="1" w:styleId="CellHeading24">
    <w:name w:val="CellHeading24"/>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78491B"/>
    <w:pPr>
      <w:ind w:left="360" w:right="432"/>
    </w:pPr>
    <w:rPr>
      <w:sz w:val="18"/>
      <w:szCs w:val="18"/>
    </w:rPr>
  </w:style>
  <w:style w:type="paragraph" w:customStyle="1" w:styleId="Code24">
    <w:name w:val="Code24"/>
    <w:basedOn w:val="Normal"/>
    <w:rsid w:val="0078491B"/>
    <w:pPr>
      <w:tabs>
        <w:tab w:val="left" w:pos="3600"/>
        <w:tab w:val="left" w:pos="5760"/>
      </w:tabs>
    </w:pPr>
    <w:rPr>
      <w:rFonts w:ascii="Courier New" w:hAnsi="Courier New"/>
      <w:sz w:val="18"/>
      <w:szCs w:val="16"/>
    </w:rPr>
  </w:style>
  <w:style w:type="paragraph" w:customStyle="1" w:styleId="Equation24">
    <w:name w:val="Equation24"/>
    <w:rsid w:val="0078491B"/>
    <w:pPr>
      <w:tabs>
        <w:tab w:val="num" w:pos="720"/>
      </w:tabs>
      <w:spacing w:before="240" w:after="240"/>
      <w:ind w:left="864" w:hanging="504"/>
    </w:pPr>
    <w:rPr>
      <w:i/>
    </w:rPr>
  </w:style>
  <w:style w:type="paragraph" w:customStyle="1" w:styleId="Figure24">
    <w:name w:val="Figure24"/>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78491B"/>
    <w:pPr>
      <w:jc w:val="center"/>
    </w:pPr>
    <w:rPr>
      <w:rFonts w:ascii="Arial" w:hAnsi="Arial" w:cs="Helvetica"/>
      <w:sz w:val="16"/>
      <w:szCs w:val="16"/>
    </w:rPr>
  </w:style>
  <w:style w:type="paragraph" w:customStyle="1" w:styleId="Footnote24">
    <w:name w:val="Footnote24"/>
    <w:basedOn w:val="Normal"/>
    <w:rsid w:val="0078491B"/>
    <w:pPr>
      <w:tabs>
        <w:tab w:val="left" w:pos="115"/>
        <w:tab w:val="left" w:pos="288"/>
      </w:tabs>
      <w:ind w:left="2333" w:hanging="173"/>
    </w:pPr>
    <w:rPr>
      <w:sz w:val="15"/>
      <w:szCs w:val="15"/>
    </w:rPr>
  </w:style>
  <w:style w:type="paragraph" w:customStyle="1" w:styleId="GlossTerm24">
    <w:name w:val="GlossTerm24"/>
    <w:basedOn w:val="Normal"/>
    <w:rsid w:val="0078491B"/>
    <w:rPr>
      <w:b/>
    </w:rPr>
  </w:style>
  <w:style w:type="paragraph" w:customStyle="1" w:styleId="HeadingFeature24">
    <w:name w:val="HeadingFeature24"/>
    <w:next w:val="Body"/>
    <w:rsid w:val="0078491B"/>
    <w:pPr>
      <w:spacing w:before="360" w:after="240"/>
    </w:pPr>
    <w:rPr>
      <w:rFonts w:ascii="Arial" w:hAnsi="Arial"/>
      <w:b/>
      <w:color w:val="2F4D87"/>
      <w:sz w:val="24"/>
    </w:rPr>
  </w:style>
  <w:style w:type="paragraph" w:customStyle="1" w:styleId="Indent124">
    <w:name w:val="Indent124"/>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78491B"/>
    <w:pPr>
      <w:tabs>
        <w:tab w:val="left" w:pos="1440"/>
      </w:tabs>
      <w:spacing w:before="120"/>
    </w:pPr>
    <w:rPr>
      <w:b/>
      <w:color w:val="2F4D87"/>
    </w:rPr>
  </w:style>
  <w:style w:type="paragraph" w:customStyle="1" w:styleId="RegisterDef24">
    <w:name w:val="Register Def24"/>
    <w:rsid w:val="0078491B"/>
    <w:pPr>
      <w:tabs>
        <w:tab w:val="center" w:pos="2160"/>
        <w:tab w:val="right" w:pos="6480"/>
      </w:tabs>
      <w:spacing w:before="240" w:after="240"/>
      <w:ind w:left="360"/>
    </w:pPr>
    <w:rPr>
      <w:rFonts w:ascii="Arial" w:hAnsi="Arial"/>
    </w:rPr>
  </w:style>
  <w:style w:type="paragraph" w:customStyle="1" w:styleId="Step224">
    <w:name w:val="Step224"/>
    <w:rsid w:val="0078491B"/>
    <w:pPr>
      <w:tabs>
        <w:tab w:val="left" w:pos="720"/>
        <w:tab w:val="right" w:pos="864"/>
        <w:tab w:val="left" w:pos="1080"/>
      </w:tabs>
      <w:ind w:left="1080" w:hanging="360"/>
    </w:pPr>
    <w:rPr>
      <w:rFonts w:ascii="Arial" w:hAnsi="Arial"/>
      <w:b/>
    </w:rPr>
  </w:style>
  <w:style w:type="paragraph" w:customStyle="1" w:styleId="Step324">
    <w:name w:val="Step324"/>
    <w:rsid w:val="0078491B"/>
    <w:pPr>
      <w:tabs>
        <w:tab w:val="num" w:pos="1440"/>
      </w:tabs>
      <w:ind w:left="1440" w:hanging="180"/>
    </w:pPr>
    <w:rPr>
      <w:rFonts w:ascii="Arial" w:hAnsi="Arial"/>
      <w:b/>
    </w:rPr>
  </w:style>
  <w:style w:type="paragraph" w:customStyle="1" w:styleId="TableFootnote24">
    <w:name w:val="TableFootnote24"/>
    <w:rsid w:val="0078491B"/>
    <w:pPr>
      <w:tabs>
        <w:tab w:val="left" w:pos="1743"/>
        <w:tab w:val="left" w:pos="1930"/>
      </w:tabs>
      <w:spacing w:before="240" w:after="240"/>
      <w:ind w:left="1742" w:hanging="187"/>
    </w:pPr>
    <w:rPr>
      <w:sz w:val="15"/>
      <w:szCs w:val="15"/>
    </w:rPr>
  </w:style>
  <w:style w:type="paragraph" w:customStyle="1" w:styleId="TableTitle24">
    <w:name w:val="TableTitle24"/>
    <w:rsid w:val="0078491B"/>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78491B"/>
    <w:pPr>
      <w:jc w:val="center"/>
    </w:pPr>
  </w:style>
  <w:style w:type="paragraph" w:customStyle="1" w:styleId="HeadingPreface24">
    <w:name w:val="HeadingPreface24"/>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78491B"/>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78491B"/>
    <w:pPr>
      <w:spacing w:before="720" w:after="720" w:line="720" w:lineRule="exact"/>
      <w:ind w:left="432"/>
    </w:pPr>
    <w:rPr>
      <w:rFonts w:ascii="Arial" w:hAnsi="Arial"/>
      <w:b/>
      <w:color w:val="2F4D87"/>
      <w:sz w:val="44"/>
    </w:rPr>
  </w:style>
  <w:style w:type="paragraph" w:customStyle="1" w:styleId="BookTitle224">
    <w:name w:val="BookTitle224"/>
    <w:next w:val="Body"/>
    <w:rsid w:val="0078491B"/>
    <w:pPr>
      <w:spacing w:before="520" w:after="480" w:line="520" w:lineRule="exact"/>
      <w:ind w:left="432"/>
    </w:pPr>
    <w:rPr>
      <w:rFonts w:ascii="Arial" w:hAnsi="Arial"/>
      <w:b/>
      <w:color w:val="2F4D87"/>
      <w:sz w:val="40"/>
    </w:rPr>
  </w:style>
  <w:style w:type="paragraph" w:customStyle="1" w:styleId="DocumentType24">
    <w:name w:val="Document Type24"/>
    <w:rsid w:val="0078491B"/>
    <w:pPr>
      <w:spacing w:before="600" w:after="600" w:line="580" w:lineRule="exact"/>
      <w:ind w:left="432"/>
    </w:pPr>
    <w:rPr>
      <w:rFonts w:ascii="Arial" w:hAnsi="Arial"/>
      <w:b/>
      <w:sz w:val="36"/>
    </w:rPr>
  </w:style>
  <w:style w:type="paragraph" w:customStyle="1" w:styleId="InternalUseCover24">
    <w:name w:val="Internal Use Cover24"/>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78491B"/>
    <w:pPr>
      <w:tabs>
        <w:tab w:val="left" w:pos="1800"/>
      </w:tabs>
      <w:ind w:left="432"/>
    </w:pPr>
  </w:style>
  <w:style w:type="paragraph" w:customStyle="1" w:styleId="Exar134">
    <w:name w:val="Exar134"/>
    <w:basedOn w:val="Footer"/>
    <w:rsid w:val="0078491B"/>
    <w:pPr>
      <w:tabs>
        <w:tab w:val="clear" w:pos="9360"/>
        <w:tab w:val="left" w:pos="720"/>
        <w:tab w:val="right" w:pos="8640"/>
      </w:tabs>
    </w:pPr>
    <w:rPr>
      <w:b/>
      <w:color w:val="2F4D87"/>
    </w:rPr>
  </w:style>
  <w:style w:type="paragraph" w:customStyle="1" w:styleId="CONFIDENTIAL24">
    <w:name w:val="CONFIDENTIAL24"/>
    <w:rsid w:val="0078491B"/>
    <w:pPr>
      <w:jc w:val="right"/>
    </w:pPr>
    <w:rPr>
      <w:rFonts w:ascii="Arial" w:hAnsi="Arial"/>
      <w:b/>
      <w:color w:val="2F4D87"/>
      <w:sz w:val="44"/>
    </w:rPr>
  </w:style>
  <w:style w:type="paragraph" w:customStyle="1" w:styleId="Notetext24">
    <w:name w:val="Notetext24"/>
    <w:next w:val="Body"/>
    <w:rsid w:val="0078491B"/>
    <w:pPr>
      <w:ind w:left="547" w:right="1080"/>
      <w:jc w:val="both"/>
    </w:pPr>
  </w:style>
  <w:style w:type="paragraph" w:customStyle="1" w:styleId="PageNumbereven24">
    <w:name w:val="Page Number(even)24"/>
    <w:basedOn w:val="Footer"/>
    <w:semiHidden/>
    <w:rsid w:val="0078491B"/>
  </w:style>
  <w:style w:type="paragraph" w:customStyle="1" w:styleId="Headereven24">
    <w:name w:val="Header(even)24"/>
    <w:basedOn w:val="Header"/>
    <w:rsid w:val="0078491B"/>
    <w:pPr>
      <w:tabs>
        <w:tab w:val="clear" w:pos="9270"/>
      </w:tabs>
    </w:pPr>
  </w:style>
  <w:style w:type="paragraph" w:customStyle="1" w:styleId="Footereven24">
    <w:name w:val="Footer(even)24"/>
    <w:basedOn w:val="Footer"/>
    <w:rsid w:val="0078491B"/>
    <w:pPr>
      <w:ind w:right="-90"/>
    </w:pPr>
  </w:style>
  <w:style w:type="paragraph" w:customStyle="1" w:styleId="Glossary24">
    <w:name w:val="Glossary24"/>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78491B"/>
    <w:rPr>
      <w:rFonts w:ascii="Arial" w:hAnsi="Arial"/>
      <w:b/>
      <w:color w:val="002B5C"/>
      <w:sz w:val="48"/>
    </w:rPr>
  </w:style>
  <w:style w:type="paragraph" w:customStyle="1" w:styleId="Addendum224">
    <w:name w:val="Addendum224"/>
    <w:next w:val="SpecNo"/>
    <w:rsid w:val="0078491B"/>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78491B"/>
  </w:style>
  <w:style w:type="paragraph" w:customStyle="1" w:styleId="SpecNo240">
    <w:name w:val="SpecNo24"/>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78491B"/>
    <w:pPr>
      <w:spacing w:before="120"/>
      <w:ind w:left="1800" w:hanging="1800"/>
    </w:pPr>
  </w:style>
  <w:style w:type="paragraph" w:customStyle="1" w:styleId="Addendum241">
    <w:name w:val="Addendum+24"/>
    <w:basedOn w:val="Addendum"/>
    <w:next w:val="Body"/>
    <w:rsid w:val="0078491B"/>
    <w:pPr>
      <w:numPr>
        <w:numId w:val="0"/>
      </w:numPr>
      <w:tabs>
        <w:tab w:val="num" w:pos="720"/>
      </w:tabs>
      <w:ind w:left="360" w:hanging="360"/>
    </w:pPr>
    <w:rPr>
      <w:sz w:val="44"/>
    </w:rPr>
  </w:style>
  <w:style w:type="paragraph" w:customStyle="1" w:styleId="DocChangeNo24">
    <w:name w:val="DocChangeNo.+24"/>
    <w:basedOn w:val="DocChangeNo"/>
    <w:rsid w:val="0078491B"/>
    <w:pPr>
      <w:numPr>
        <w:numId w:val="0"/>
      </w:numPr>
      <w:ind w:left="1260" w:hanging="1260"/>
    </w:pPr>
  </w:style>
  <w:style w:type="paragraph" w:customStyle="1" w:styleId="DocChangeNo240">
    <w:name w:val="DocChangeNo.24"/>
    <w:next w:val="DocChangeNo0"/>
    <w:rsid w:val="0078491B"/>
    <w:pPr>
      <w:tabs>
        <w:tab w:val="num" w:pos="1260"/>
      </w:tabs>
      <w:spacing w:before="120"/>
      <w:ind w:left="1260" w:hanging="1260"/>
    </w:pPr>
  </w:style>
  <w:style w:type="paragraph" w:customStyle="1" w:styleId="Addendum2240">
    <w:name w:val="Addendum2+24"/>
    <w:basedOn w:val="Addendum2"/>
    <w:rsid w:val="0078491B"/>
    <w:rPr>
      <w:sz w:val="32"/>
    </w:rPr>
  </w:style>
  <w:style w:type="paragraph" w:customStyle="1" w:styleId="CellHeadingUnder24">
    <w:name w:val="CellHeadingUnder24"/>
    <w:basedOn w:val="CellHeading"/>
    <w:next w:val="CellBody"/>
    <w:rsid w:val="0078491B"/>
    <w:rPr>
      <w:u w:val="single"/>
    </w:rPr>
  </w:style>
  <w:style w:type="paragraph" w:customStyle="1" w:styleId="CellNoteHeading24">
    <w:name w:val="CellNoteHeading24"/>
    <w:next w:val="CellNote"/>
    <w:rsid w:val="0078491B"/>
    <w:pPr>
      <w:tabs>
        <w:tab w:val="num" w:pos="648"/>
      </w:tabs>
      <w:ind w:left="648" w:hanging="648"/>
    </w:pPr>
    <w:rPr>
      <w:rFonts w:ascii="Arial" w:hAnsi="Arial"/>
      <w:b/>
      <w:szCs w:val="18"/>
    </w:rPr>
  </w:style>
  <w:style w:type="paragraph" w:customStyle="1" w:styleId="CellHeadingFieldDesc24">
    <w:name w:val="CellHeadingField|Desc24"/>
    <w:rsid w:val="0078491B"/>
    <w:rPr>
      <w:rFonts w:ascii="Arial" w:hAnsi="Arial"/>
      <w:b/>
    </w:rPr>
  </w:style>
  <w:style w:type="paragraph" w:customStyle="1" w:styleId="REGISTERBITFIELDCELL24">
    <w:name w:val="REGISTER|BIT|FIELDCELL24"/>
    <w:basedOn w:val="CellBody"/>
    <w:rsid w:val="0078491B"/>
    <w:rPr>
      <w:rFonts w:ascii="Arial" w:hAnsi="Arial"/>
      <w:b/>
      <w:caps/>
    </w:rPr>
  </w:style>
  <w:style w:type="paragraph" w:customStyle="1" w:styleId="Contents24">
    <w:name w:val="Contents24"/>
    <w:basedOn w:val="Title"/>
    <w:rsid w:val="0078491B"/>
    <w:rPr>
      <w:szCs w:val="40"/>
    </w:rPr>
  </w:style>
  <w:style w:type="paragraph" w:customStyle="1" w:styleId="ExarConfidential24">
    <w:name w:val="Exar Confidential24"/>
    <w:basedOn w:val="Footer"/>
    <w:rsid w:val="0078491B"/>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78491B"/>
    <w:rPr>
      <w:rFonts w:ascii="Arial" w:eastAsiaTheme="minorEastAsia" w:hAnsi="Arial"/>
      <w:b/>
      <w:bCs/>
      <w:color w:val="2F4D87"/>
      <w:sz w:val="16"/>
      <w:szCs w:val="16"/>
      <w:lang w:val="en-US" w:eastAsia="en-US" w:bidi="ar-SA"/>
    </w:rPr>
  </w:style>
  <w:style w:type="table" w:customStyle="1" w:styleId="HifnTable24">
    <w:name w:val="Hifn Table24"/>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78491B"/>
    <w:rPr>
      <w:rFonts w:ascii="Arial" w:hAnsi="Arial"/>
      <w:sz w:val="16"/>
    </w:rPr>
  </w:style>
  <w:style w:type="paragraph" w:customStyle="1" w:styleId="Preliminary24">
    <w:name w:val="Preliminary24"/>
    <w:rsid w:val="0078491B"/>
    <w:pPr>
      <w:jc w:val="center"/>
    </w:pPr>
    <w:rPr>
      <w:rFonts w:ascii="Arial" w:hAnsi="Arial"/>
      <w:b/>
      <w:color w:val="002B5C"/>
      <w:sz w:val="16"/>
      <w:szCs w:val="16"/>
    </w:rPr>
  </w:style>
  <w:style w:type="paragraph" w:customStyle="1" w:styleId="Appendix240">
    <w:name w:val="Appendix24"/>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78491B"/>
    <w:rPr>
      <w:rFonts w:eastAsiaTheme="minorEastAsia"/>
      <w:b/>
    </w:rPr>
  </w:style>
  <w:style w:type="paragraph" w:customStyle="1" w:styleId="copyright24">
    <w:name w:val="copyright24"/>
    <w:basedOn w:val="Body"/>
    <w:rsid w:val="0078491B"/>
    <w:pPr>
      <w:tabs>
        <w:tab w:val="left" w:pos="9360"/>
      </w:tabs>
    </w:pPr>
    <w:rPr>
      <w:sz w:val="14"/>
      <w:szCs w:val="14"/>
    </w:rPr>
  </w:style>
  <w:style w:type="paragraph" w:customStyle="1" w:styleId="FunctionCall24">
    <w:name w:val="Function Call24"/>
    <w:next w:val="Body"/>
    <w:rsid w:val="0078491B"/>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78491B"/>
    <w:pPr>
      <w:numPr>
        <w:ilvl w:val="0"/>
        <w:numId w:val="0"/>
      </w:numPr>
      <w:tabs>
        <w:tab w:val="num" w:pos="720"/>
        <w:tab w:val="num" w:pos="1440"/>
      </w:tabs>
      <w:ind w:left="720" w:hanging="720"/>
    </w:pPr>
  </w:style>
  <w:style w:type="paragraph" w:customStyle="1" w:styleId="Appendix224">
    <w:name w:val="Appendix 224"/>
    <w:basedOn w:val="Appendix1"/>
    <w:next w:val="Body"/>
    <w:rsid w:val="0078491B"/>
    <w:pPr>
      <w:numPr>
        <w:numId w:val="0"/>
      </w:numPr>
      <w:tabs>
        <w:tab w:val="num" w:pos="918"/>
        <w:tab w:val="num" w:pos="1440"/>
      </w:tabs>
      <w:ind w:left="864" w:hanging="864"/>
    </w:pPr>
  </w:style>
  <w:style w:type="table" w:customStyle="1" w:styleId="HifnParameter24">
    <w:name w:val="Hifn Parameter24"/>
    <w:basedOn w:val="TableNormal"/>
    <w:rsid w:val="0078491B"/>
    <w:rPr>
      <w:sz w:val="18"/>
    </w:rPr>
    <w:tblPr/>
  </w:style>
  <w:style w:type="paragraph" w:customStyle="1" w:styleId="CellHeadingBlue24">
    <w:name w:val="Cell Heading Blue24"/>
    <w:basedOn w:val="CellHeading"/>
    <w:next w:val="Body"/>
    <w:rsid w:val="0078491B"/>
    <w:pPr>
      <w:tabs>
        <w:tab w:val="clear" w:pos="720"/>
      </w:tabs>
    </w:pPr>
    <w:rPr>
      <w:color w:val="2F4D87"/>
      <w:sz w:val="18"/>
    </w:rPr>
  </w:style>
  <w:style w:type="paragraph" w:customStyle="1" w:styleId="ListNumber224">
    <w:name w:val="ListNumber224"/>
    <w:basedOn w:val="Body"/>
    <w:rsid w:val="0078491B"/>
    <w:pPr>
      <w:ind w:left="1440" w:hanging="360"/>
    </w:pPr>
  </w:style>
  <w:style w:type="paragraph" w:customStyle="1" w:styleId="Command83">
    <w:name w:val="Command83"/>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78491B"/>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78491B"/>
    <w:pPr>
      <w:spacing w:before="360"/>
    </w:pPr>
    <w:rPr>
      <w:i/>
      <w:sz w:val="36"/>
    </w:rPr>
  </w:style>
  <w:style w:type="paragraph" w:customStyle="1" w:styleId="Heading2nonumber24">
    <w:name w:val="Heading 2 no number24"/>
    <w:basedOn w:val="Heading2"/>
    <w:next w:val="Body"/>
    <w:rsid w:val="0078491B"/>
    <w:pPr>
      <w:numPr>
        <w:ilvl w:val="0"/>
        <w:numId w:val="0"/>
      </w:numPr>
      <w:suppressLineNumbers/>
      <w:outlineLvl w:val="9"/>
    </w:pPr>
  </w:style>
  <w:style w:type="paragraph" w:customStyle="1" w:styleId="DocumentRevision24">
    <w:name w:val="Document Revision24"/>
    <w:basedOn w:val="Body"/>
    <w:qFormat/>
    <w:rsid w:val="0078491B"/>
    <w:pPr>
      <w:tabs>
        <w:tab w:val="clear" w:pos="2700"/>
        <w:tab w:val="left" w:pos="1440"/>
        <w:tab w:val="left" w:pos="2160"/>
      </w:tabs>
    </w:pPr>
    <w:rPr>
      <w:b/>
      <w:sz w:val="24"/>
    </w:rPr>
  </w:style>
  <w:style w:type="table" w:customStyle="1" w:styleId="ListTable3-Accent1124">
    <w:name w:val="List Table 3 - Accent 1124"/>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78491B"/>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78491B"/>
    <w:pPr>
      <w:spacing w:after="200"/>
    </w:pPr>
    <w:rPr>
      <w:lang w:eastAsia="ja-JP"/>
    </w:rPr>
  </w:style>
  <w:style w:type="table" w:customStyle="1" w:styleId="LightList-Accent1124">
    <w:name w:val="Light List - Accent 1124"/>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78491B"/>
    <w:pPr>
      <w:widowControl w:val="0"/>
      <w:spacing w:after="0" w:line="240" w:lineRule="auto"/>
    </w:pPr>
    <w:rPr>
      <w:rFonts w:eastAsiaTheme="minorHAnsi"/>
    </w:rPr>
  </w:style>
  <w:style w:type="character" w:customStyle="1" w:styleId="MessageandCommand24">
    <w:name w:val="Message and Command24"/>
    <w:basedOn w:val="MessagesandCommands"/>
    <w:qFormat/>
    <w:rsid w:val="0078491B"/>
    <w:rPr>
      <w:rFonts w:ascii="Courier New" w:hAnsi="Courier New" w:cs="Courier New"/>
      <w:b w:val="0"/>
      <w:sz w:val="22"/>
    </w:rPr>
  </w:style>
  <w:style w:type="character" w:customStyle="1" w:styleId="BodyTextFirstIndent2Char34">
    <w:name w:val="Body Text First Indent 2 Char34"/>
    <w:basedOn w:val="BodyTextIndentChar"/>
    <w:semiHidden/>
    <w:rsid w:val="0078491B"/>
  </w:style>
  <w:style w:type="paragraph" w:customStyle="1" w:styleId="BackPageCenter24">
    <w:name w:val="Back Page Center24"/>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78491B"/>
    <w:pPr>
      <w:jc w:val="center"/>
    </w:pPr>
  </w:style>
  <w:style w:type="paragraph" w:customStyle="1" w:styleId="Exar143">
    <w:name w:val="Exar143"/>
    <w:basedOn w:val="Footer"/>
    <w:rsid w:val="0078491B"/>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78491B"/>
    <w:rPr>
      <w:rFonts w:eastAsiaTheme="minorEastAsia"/>
      <w:b/>
    </w:rPr>
  </w:style>
  <w:style w:type="character" w:customStyle="1" w:styleId="BodyTextFirstIndent2Char123">
    <w:name w:val="Body Text First Indent 2 Char123"/>
    <w:basedOn w:val="BodyTextIndentChar1"/>
    <w:uiPriority w:val="99"/>
    <w:semiHidden/>
    <w:rsid w:val="0078491B"/>
    <w:rPr>
      <w:rFonts w:eastAsiaTheme="minorEastAsia"/>
    </w:rPr>
  </w:style>
  <w:style w:type="paragraph" w:customStyle="1" w:styleId="FooterCentered224">
    <w:name w:val="FooterCentered224"/>
    <w:basedOn w:val="Footer"/>
    <w:rsid w:val="0078491B"/>
    <w:pPr>
      <w:jc w:val="center"/>
    </w:pPr>
  </w:style>
  <w:style w:type="paragraph" w:customStyle="1" w:styleId="Exar224">
    <w:name w:val="Exar224"/>
    <w:basedOn w:val="Footer"/>
    <w:rsid w:val="0078491B"/>
    <w:pPr>
      <w:tabs>
        <w:tab w:val="clear" w:pos="9360"/>
        <w:tab w:val="left" w:pos="720"/>
        <w:tab w:val="right" w:pos="8640"/>
      </w:tabs>
    </w:pPr>
    <w:rPr>
      <w:b/>
      <w:color w:val="2F4D87"/>
    </w:rPr>
  </w:style>
  <w:style w:type="paragraph" w:customStyle="1" w:styleId="Command1114">
    <w:name w:val="Command11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78491B"/>
    <w:pPr>
      <w:tabs>
        <w:tab w:val="left" w:pos="2700"/>
      </w:tabs>
      <w:jc w:val="both"/>
    </w:pPr>
    <w:rPr>
      <w:szCs w:val="24"/>
    </w:rPr>
  </w:style>
  <w:style w:type="paragraph" w:customStyle="1" w:styleId="FooterCentered324">
    <w:name w:val="FooterCentered324"/>
    <w:basedOn w:val="Footer"/>
    <w:rsid w:val="0078491B"/>
    <w:pPr>
      <w:jc w:val="center"/>
    </w:pPr>
  </w:style>
  <w:style w:type="paragraph" w:customStyle="1" w:styleId="Exar324">
    <w:name w:val="Exar324"/>
    <w:basedOn w:val="Footer"/>
    <w:rsid w:val="0078491B"/>
    <w:pPr>
      <w:tabs>
        <w:tab w:val="clear" w:pos="9360"/>
        <w:tab w:val="left" w:pos="720"/>
        <w:tab w:val="right" w:pos="8640"/>
      </w:tabs>
    </w:pPr>
    <w:rPr>
      <w:b/>
      <w:color w:val="2F4D87"/>
    </w:rPr>
  </w:style>
  <w:style w:type="paragraph" w:customStyle="1" w:styleId="ImportantNote224">
    <w:name w:val="Important Note22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78491B"/>
    <w:pPr>
      <w:tabs>
        <w:tab w:val="left" w:pos="2700"/>
      </w:tabs>
      <w:jc w:val="both"/>
    </w:pPr>
    <w:rPr>
      <w:szCs w:val="24"/>
    </w:rPr>
  </w:style>
  <w:style w:type="paragraph" w:customStyle="1" w:styleId="Bullet11114">
    <w:name w:val="Bullet11114"/>
    <w:rsid w:val="0078491B"/>
    <w:pPr>
      <w:tabs>
        <w:tab w:val="left" w:pos="900"/>
      </w:tabs>
      <w:spacing w:before="120" w:line="280" w:lineRule="atLeast"/>
      <w:ind w:left="720" w:hanging="360"/>
    </w:pPr>
  </w:style>
  <w:style w:type="paragraph" w:customStyle="1" w:styleId="FooterCentered424">
    <w:name w:val="FooterCentered424"/>
    <w:basedOn w:val="Footer"/>
    <w:rsid w:val="0078491B"/>
    <w:pPr>
      <w:jc w:val="center"/>
    </w:pPr>
  </w:style>
  <w:style w:type="paragraph" w:customStyle="1" w:styleId="Exar424">
    <w:name w:val="Exar424"/>
    <w:basedOn w:val="Footer"/>
    <w:rsid w:val="0078491B"/>
    <w:pPr>
      <w:tabs>
        <w:tab w:val="clear" w:pos="9360"/>
        <w:tab w:val="left" w:pos="720"/>
        <w:tab w:val="right" w:pos="8640"/>
      </w:tabs>
    </w:pPr>
    <w:rPr>
      <w:b/>
      <w:color w:val="2F4D87"/>
    </w:rPr>
  </w:style>
  <w:style w:type="paragraph" w:customStyle="1" w:styleId="Command2114">
    <w:name w:val="Command21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78491B"/>
    <w:pPr>
      <w:tabs>
        <w:tab w:val="left" w:pos="2700"/>
      </w:tabs>
      <w:jc w:val="both"/>
    </w:pPr>
    <w:rPr>
      <w:szCs w:val="24"/>
    </w:rPr>
  </w:style>
  <w:style w:type="paragraph" w:customStyle="1" w:styleId="ImportantNote3114">
    <w:name w:val="Important Note31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78491B"/>
    <w:pPr>
      <w:tabs>
        <w:tab w:val="left" w:pos="2700"/>
      </w:tabs>
      <w:jc w:val="both"/>
    </w:pPr>
    <w:rPr>
      <w:szCs w:val="24"/>
    </w:rPr>
  </w:style>
  <w:style w:type="paragraph" w:customStyle="1" w:styleId="Anchor123">
    <w:name w:val="Anchor123"/>
    <w:rsid w:val="0078491B"/>
    <w:pPr>
      <w:keepNext/>
      <w:tabs>
        <w:tab w:val="left" w:pos="360"/>
      </w:tabs>
      <w:spacing w:before="240"/>
    </w:pPr>
    <w:rPr>
      <w:rFonts w:ascii="Arial" w:hAnsi="Arial"/>
      <w:b/>
      <w:sz w:val="4"/>
      <w:szCs w:val="4"/>
    </w:rPr>
  </w:style>
  <w:style w:type="paragraph" w:customStyle="1" w:styleId="FooterCentered5114">
    <w:name w:val="FooterCentered5114"/>
    <w:basedOn w:val="Footer"/>
    <w:rsid w:val="0078491B"/>
    <w:pPr>
      <w:jc w:val="center"/>
    </w:pPr>
  </w:style>
  <w:style w:type="paragraph" w:customStyle="1" w:styleId="Exar5114">
    <w:name w:val="Exar5114"/>
    <w:basedOn w:val="Footer"/>
    <w:rsid w:val="0078491B"/>
    <w:pPr>
      <w:tabs>
        <w:tab w:val="clear" w:pos="9360"/>
        <w:tab w:val="left" w:pos="720"/>
        <w:tab w:val="right" w:pos="8640"/>
      </w:tabs>
    </w:pPr>
    <w:rPr>
      <w:b/>
      <w:color w:val="2F4D87"/>
    </w:rPr>
  </w:style>
  <w:style w:type="paragraph" w:customStyle="1" w:styleId="ImportantNote414">
    <w:name w:val="Important Note4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78491B"/>
    <w:pPr>
      <w:tabs>
        <w:tab w:val="left" w:pos="2700"/>
      </w:tabs>
      <w:jc w:val="both"/>
    </w:pPr>
    <w:rPr>
      <w:szCs w:val="24"/>
    </w:rPr>
  </w:style>
  <w:style w:type="paragraph" w:customStyle="1" w:styleId="Bullet12114">
    <w:name w:val="Bullet12114"/>
    <w:rsid w:val="0078491B"/>
    <w:pPr>
      <w:tabs>
        <w:tab w:val="left" w:pos="900"/>
      </w:tabs>
      <w:spacing w:before="120" w:line="280" w:lineRule="atLeast"/>
      <w:ind w:left="720" w:hanging="360"/>
    </w:pPr>
  </w:style>
  <w:style w:type="paragraph" w:customStyle="1" w:styleId="Command314">
    <w:name w:val="Command3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78491B"/>
    <w:pPr>
      <w:spacing w:after="200" w:line="240" w:lineRule="auto"/>
      <w:jc w:val="center"/>
    </w:pPr>
    <w:rPr>
      <w:rFonts w:eastAsia="Times New Roman" w:cs="Times New Roman"/>
      <w:b/>
      <w:i/>
      <w:iCs/>
      <w:szCs w:val="20"/>
    </w:rPr>
  </w:style>
  <w:style w:type="paragraph" w:customStyle="1" w:styleId="Body614">
    <w:name w:val="Body614"/>
    <w:qFormat/>
    <w:rsid w:val="0078491B"/>
    <w:pPr>
      <w:tabs>
        <w:tab w:val="left" w:pos="2700"/>
      </w:tabs>
      <w:jc w:val="both"/>
    </w:pPr>
    <w:rPr>
      <w:szCs w:val="24"/>
    </w:rPr>
  </w:style>
  <w:style w:type="paragraph" w:customStyle="1" w:styleId="Bullet13114">
    <w:name w:val="Bullet13114"/>
    <w:rsid w:val="0078491B"/>
    <w:pPr>
      <w:tabs>
        <w:tab w:val="left" w:pos="900"/>
      </w:tabs>
      <w:spacing w:before="120" w:line="280" w:lineRule="atLeast"/>
      <w:ind w:left="720" w:hanging="360"/>
    </w:pPr>
  </w:style>
  <w:style w:type="paragraph" w:customStyle="1" w:styleId="FooterCentered6114">
    <w:name w:val="FooterCentered6114"/>
    <w:basedOn w:val="Footer"/>
    <w:rsid w:val="0078491B"/>
    <w:pPr>
      <w:jc w:val="center"/>
    </w:pPr>
  </w:style>
  <w:style w:type="paragraph" w:customStyle="1" w:styleId="Exar6114">
    <w:name w:val="Exar6114"/>
    <w:basedOn w:val="Footer"/>
    <w:rsid w:val="0078491B"/>
    <w:pPr>
      <w:tabs>
        <w:tab w:val="clear" w:pos="9360"/>
        <w:tab w:val="left" w:pos="720"/>
        <w:tab w:val="right" w:pos="8640"/>
      </w:tabs>
    </w:pPr>
    <w:rPr>
      <w:b/>
      <w:color w:val="2F4D87"/>
    </w:rPr>
  </w:style>
  <w:style w:type="paragraph" w:customStyle="1" w:styleId="Command414">
    <w:name w:val="Command4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78491B"/>
    <w:pPr>
      <w:jc w:val="center"/>
    </w:pPr>
  </w:style>
  <w:style w:type="paragraph" w:customStyle="1" w:styleId="Exar714">
    <w:name w:val="Exar714"/>
    <w:basedOn w:val="Footer"/>
    <w:rsid w:val="0078491B"/>
    <w:pPr>
      <w:tabs>
        <w:tab w:val="clear" w:pos="9360"/>
        <w:tab w:val="left" w:pos="720"/>
        <w:tab w:val="right" w:pos="8640"/>
      </w:tabs>
    </w:pPr>
    <w:rPr>
      <w:b/>
      <w:color w:val="2F4D87"/>
    </w:rPr>
  </w:style>
  <w:style w:type="paragraph" w:customStyle="1" w:styleId="Body714">
    <w:name w:val="Body714"/>
    <w:qFormat/>
    <w:rsid w:val="0078491B"/>
    <w:pPr>
      <w:tabs>
        <w:tab w:val="left" w:pos="2700"/>
      </w:tabs>
      <w:jc w:val="both"/>
    </w:pPr>
    <w:rPr>
      <w:szCs w:val="24"/>
    </w:rPr>
  </w:style>
  <w:style w:type="paragraph" w:customStyle="1" w:styleId="Anchor214">
    <w:name w:val="Anchor214"/>
    <w:rsid w:val="0078491B"/>
    <w:pPr>
      <w:keepNext/>
      <w:tabs>
        <w:tab w:val="left" w:pos="360"/>
      </w:tabs>
      <w:spacing w:before="240"/>
    </w:pPr>
    <w:rPr>
      <w:rFonts w:ascii="Arial" w:hAnsi="Arial"/>
      <w:b/>
      <w:sz w:val="4"/>
      <w:szCs w:val="4"/>
    </w:rPr>
  </w:style>
  <w:style w:type="paragraph" w:customStyle="1" w:styleId="Bullet1414">
    <w:name w:val="Bullet1414"/>
    <w:rsid w:val="0078491B"/>
    <w:pPr>
      <w:tabs>
        <w:tab w:val="left" w:pos="900"/>
      </w:tabs>
      <w:spacing w:before="120" w:line="280" w:lineRule="atLeast"/>
      <w:ind w:left="720" w:hanging="360"/>
    </w:pPr>
  </w:style>
  <w:style w:type="paragraph" w:customStyle="1" w:styleId="Bullet2114">
    <w:name w:val="Bullet2114"/>
    <w:rsid w:val="0078491B"/>
    <w:pPr>
      <w:spacing w:before="120"/>
      <w:ind w:left="1440" w:hanging="360"/>
    </w:pPr>
  </w:style>
  <w:style w:type="paragraph" w:customStyle="1" w:styleId="Bullet3114">
    <w:name w:val="Bullet3114"/>
    <w:rsid w:val="0078491B"/>
    <w:pPr>
      <w:tabs>
        <w:tab w:val="num" w:pos="1800"/>
      </w:tabs>
      <w:spacing w:before="120"/>
      <w:ind w:left="1800" w:hanging="360"/>
    </w:pPr>
  </w:style>
  <w:style w:type="paragraph" w:customStyle="1" w:styleId="Caution114">
    <w:name w:val="Caution114"/>
    <w:basedOn w:val="Normal"/>
    <w:rsid w:val="0078491B"/>
    <w:pPr>
      <w:tabs>
        <w:tab w:val="left" w:pos="936"/>
      </w:tabs>
      <w:ind w:right="864"/>
      <w:jc w:val="both"/>
    </w:pPr>
    <w:rPr>
      <w:rFonts w:ascii="Arial" w:hAnsi="Arial"/>
      <w:b/>
    </w:rPr>
  </w:style>
  <w:style w:type="paragraph" w:customStyle="1" w:styleId="CellBody114">
    <w:name w:val="CellBody114"/>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78491B"/>
    <w:pPr>
      <w:tabs>
        <w:tab w:val="left" w:pos="538"/>
      </w:tabs>
      <w:ind w:left="538" w:hanging="360"/>
    </w:pPr>
    <w:rPr>
      <w:sz w:val="18"/>
      <w:szCs w:val="18"/>
    </w:rPr>
  </w:style>
  <w:style w:type="paragraph" w:customStyle="1" w:styleId="CellHeading114">
    <w:name w:val="CellHeading114"/>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78491B"/>
    <w:pPr>
      <w:ind w:left="360" w:right="432"/>
    </w:pPr>
    <w:rPr>
      <w:sz w:val="18"/>
      <w:szCs w:val="18"/>
    </w:rPr>
  </w:style>
  <w:style w:type="paragraph" w:customStyle="1" w:styleId="Code114">
    <w:name w:val="Code114"/>
    <w:basedOn w:val="Normal"/>
    <w:rsid w:val="0078491B"/>
    <w:pPr>
      <w:tabs>
        <w:tab w:val="left" w:pos="3600"/>
        <w:tab w:val="left" w:pos="5760"/>
      </w:tabs>
    </w:pPr>
    <w:rPr>
      <w:rFonts w:ascii="Courier New" w:hAnsi="Courier New"/>
      <w:sz w:val="18"/>
      <w:szCs w:val="16"/>
    </w:rPr>
  </w:style>
  <w:style w:type="paragraph" w:customStyle="1" w:styleId="Equation114">
    <w:name w:val="Equation114"/>
    <w:rsid w:val="0078491B"/>
    <w:pPr>
      <w:tabs>
        <w:tab w:val="num" w:pos="720"/>
      </w:tabs>
      <w:spacing w:before="240" w:after="240"/>
      <w:ind w:left="864" w:hanging="504"/>
    </w:pPr>
    <w:rPr>
      <w:i/>
    </w:rPr>
  </w:style>
  <w:style w:type="paragraph" w:customStyle="1" w:styleId="Figure114">
    <w:name w:val="Figure114"/>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78491B"/>
    <w:pPr>
      <w:jc w:val="center"/>
    </w:pPr>
    <w:rPr>
      <w:rFonts w:ascii="Arial" w:hAnsi="Arial" w:cs="Helvetica"/>
      <w:sz w:val="16"/>
      <w:szCs w:val="16"/>
    </w:rPr>
  </w:style>
  <w:style w:type="paragraph" w:customStyle="1" w:styleId="Footnote114">
    <w:name w:val="Footnote114"/>
    <w:basedOn w:val="Normal"/>
    <w:rsid w:val="0078491B"/>
    <w:pPr>
      <w:tabs>
        <w:tab w:val="left" w:pos="115"/>
        <w:tab w:val="left" w:pos="288"/>
      </w:tabs>
      <w:ind w:left="2333" w:hanging="173"/>
    </w:pPr>
    <w:rPr>
      <w:sz w:val="15"/>
      <w:szCs w:val="15"/>
    </w:rPr>
  </w:style>
  <w:style w:type="paragraph" w:customStyle="1" w:styleId="GlossTerm114">
    <w:name w:val="GlossTerm114"/>
    <w:basedOn w:val="Normal"/>
    <w:rsid w:val="0078491B"/>
    <w:rPr>
      <w:b/>
    </w:rPr>
  </w:style>
  <w:style w:type="paragraph" w:customStyle="1" w:styleId="HeadingFeature114">
    <w:name w:val="HeadingFeature114"/>
    <w:next w:val="Body"/>
    <w:rsid w:val="0078491B"/>
    <w:pPr>
      <w:spacing w:before="360" w:after="240"/>
    </w:pPr>
    <w:rPr>
      <w:rFonts w:ascii="Arial" w:hAnsi="Arial"/>
      <w:b/>
      <w:color w:val="2F4D87"/>
      <w:sz w:val="24"/>
    </w:rPr>
  </w:style>
  <w:style w:type="paragraph" w:customStyle="1" w:styleId="Indent1114">
    <w:name w:val="Indent1114"/>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78491B"/>
    <w:pPr>
      <w:tabs>
        <w:tab w:val="left" w:pos="1440"/>
      </w:tabs>
      <w:spacing w:before="120"/>
    </w:pPr>
    <w:rPr>
      <w:b/>
      <w:color w:val="2F4D87"/>
    </w:rPr>
  </w:style>
  <w:style w:type="paragraph" w:customStyle="1" w:styleId="RegisterDef114">
    <w:name w:val="Register Def114"/>
    <w:rsid w:val="0078491B"/>
    <w:pPr>
      <w:tabs>
        <w:tab w:val="center" w:pos="2160"/>
        <w:tab w:val="right" w:pos="6480"/>
      </w:tabs>
      <w:spacing w:before="240" w:after="240"/>
      <w:ind w:left="360"/>
    </w:pPr>
    <w:rPr>
      <w:rFonts w:ascii="Arial" w:hAnsi="Arial"/>
    </w:rPr>
  </w:style>
  <w:style w:type="paragraph" w:customStyle="1" w:styleId="Step2114">
    <w:name w:val="Step2114"/>
    <w:rsid w:val="0078491B"/>
    <w:pPr>
      <w:tabs>
        <w:tab w:val="left" w:pos="720"/>
        <w:tab w:val="right" w:pos="864"/>
        <w:tab w:val="left" w:pos="1080"/>
      </w:tabs>
      <w:ind w:left="1080" w:hanging="360"/>
    </w:pPr>
    <w:rPr>
      <w:rFonts w:ascii="Arial" w:hAnsi="Arial"/>
      <w:b/>
    </w:rPr>
  </w:style>
  <w:style w:type="paragraph" w:customStyle="1" w:styleId="Step3114">
    <w:name w:val="Step3114"/>
    <w:rsid w:val="0078491B"/>
    <w:pPr>
      <w:tabs>
        <w:tab w:val="num" w:pos="1440"/>
      </w:tabs>
      <w:ind w:left="1440" w:hanging="180"/>
    </w:pPr>
    <w:rPr>
      <w:rFonts w:ascii="Arial" w:hAnsi="Arial"/>
      <w:b/>
    </w:rPr>
  </w:style>
  <w:style w:type="paragraph" w:customStyle="1" w:styleId="TableFootnote114">
    <w:name w:val="TableFootnote114"/>
    <w:rsid w:val="0078491B"/>
    <w:pPr>
      <w:tabs>
        <w:tab w:val="left" w:pos="1743"/>
        <w:tab w:val="left" w:pos="1930"/>
      </w:tabs>
      <w:spacing w:before="240" w:after="240"/>
      <w:ind w:left="1742" w:hanging="187"/>
    </w:pPr>
    <w:rPr>
      <w:sz w:val="15"/>
      <w:szCs w:val="15"/>
    </w:rPr>
  </w:style>
  <w:style w:type="paragraph" w:customStyle="1" w:styleId="TableTitle114">
    <w:name w:val="TableTitle114"/>
    <w:rsid w:val="0078491B"/>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78491B"/>
    <w:pPr>
      <w:jc w:val="center"/>
    </w:pPr>
  </w:style>
  <w:style w:type="paragraph" w:customStyle="1" w:styleId="HeadingPreface1114">
    <w:name w:val="HeadingPreface1114"/>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78491B"/>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78491B"/>
    <w:pPr>
      <w:spacing w:before="720" w:after="720" w:line="720" w:lineRule="exact"/>
      <w:ind w:left="432"/>
    </w:pPr>
    <w:rPr>
      <w:rFonts w:ascii="Arial" w:hAnsi="Arial"/>
      <w:b/>
      <w:color w:val="2F4D87"/>
      <w:sz w:val="44"/>
    </w:rPr>
  </w:style>
  <w:style w:type="paragraph" w:customStyle="1" w:styleId="BookTitle2114">
    <w:name w:val="BookTitle2114"/>
    <w:next w:val="Body"/>
    <w:rsid w:val="0078491B"/>
    <w:pPr>
      <w:spacing w:before="520" w:after="480" w:line="520" w:lineRule="exact"/>
      <w:ind w:left="432"/>
    </w:pPr>
    <w:rPr>
      <w:rFonts w:ascii="Arial" w:hAnsi="Arial"/>
      <w:b/>
      <w:color w:val="2F4D87"/>
      <w:sz w:val="40"/>
    </w:rPr>
  </w:style>
  <w:style w:type="paragraph" w:customStyle="1" w:styleId="DocumentType114">
    <w:name w:val="Document Type114"/>
    <w:rsid w:val="0078491B"/>
    <w:pPr>
      <w:spacing w:before="600" w:after="600" w:line="580" w:lineRule="exact"/>
      <w:ind w:left="432"/>
    </w:pPr>
    <w:rPr>
      <w:rFonts w:ascii="Arial" w:hAnsi="Arial"/>
      <w:b/>
      <w:sz w:val="36"/>
    </w:rPr>
  </w:style>
  <w:style w:type="paragraph" w:customStyle="1" w:styleId="InternalUseCover114">
    <w:name w:val="Internal Use Cover114"/>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78491B"/>
    <w:pPr>
      <w:tabs>
        <w:tab w:val="left" w:pos="1800"/>
      </w:tabs>
      <w:ind w:left="432"/>
    </w:pPr>
  </w:style>
  <w:style w:type="paragraph" w:customStyle="1" w:styleId="Exar814">
    <w:name w:val="Exar814"/>
    <w:basedOn w:val="Footer"/>
    <w:rsid w:val="0078491B"/>
    <w:pPr>
      <w:tabs>
        <w:tab w:val="clear" w:pos="9360"/>
        <w:tab w:val="left" w:pos="720"/>
        <w:tab w:val="right" w:pos="8640"/>
      </w:tabs>
    </w:pPr>
    <w:rPr>
      <w:b/>
      <w:color w:val="2F4D87"/>
    </w:rPr>
  </w:style>
  <w:style w:type="paragraph" w:customStyle="1" w:styleId="CONFIDENTIAL114">
    <w:name w:val="CONFIDENTIAL114"/>
    <w:rsid w:val="0078491B"/>
    <w:pPr>
      <w:jc w:val="right"/>
    </w:pPr>
    <w:rPr>
      <w:rFonts w:ascii="Arial" w:hAnsi="Arial"/>
      <w:b/>
      <w:color w:val="2F4D87"/>
      <w:sz w:val="44"/>
    </w:rPr>
  </w:style>
  <w:style w:type="paragraph" w:customStyle="1" w:styleId="Notetext114">
    <w:name w:val="Notetext114"/>
    <w:next w:val="Body"/>
    <w:rsid w:val="0078491B"/>
    <w:pPr>
      <w:ind w:left="547" w:right="1080"/>
      <w:jc w:val="both"/>
    </w:pPr>
  </w:style>
  <w:style w:type="paragraph" w:customStyle="1" w:styleId="PageNumbereven114">
    <w:name w:val="Page Number(even)114"/>
    <w:basedOn w:val="Footer"/>
    <w:semiHidden/>
    <w:rsid w:val="0078491B"/>
  </w:style>
  <w:style w:type="paragraph" w:customStyle="1" w:styleId="Headereven114">
    <w:name w:val="Header(even)114"/>
    <w:basedOn w:val="Header"/>
    <w:rsid w:val="0078491B"/>
    <w:pPr>
      <w:tabs>
        <w:tab w:val="clear" w:pos="9270"/>
      </w:tabs>
    </w:pPr>
  </w:style>
  <w:style w:type="paragraph" w:customStyle="1" w:styleId="Footereven114">
    <w:name w:val="Footer(even)114"/>
    <w:basedOn w:val="Footer"/>
    <w:rsid w:val="0078491B"/>
    <w:pPr>
      <w:ind w:right="-90"/>
    </w:pPr>
  </w:style>
  <w:style w:type="paragraph" w:customStyle="1" w:styleId="Glossary114">
    <w:name w:val="Glossary114"/>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78491B"/>
    <w:rPr>
      <w:rFonts w:ascii="Arial" w:hAnsi="Arial"/>
      <w:b/>
      <w:color w:val="002B5C"/>
      <w:sz w:val="48"/>
    </w:rPr>
  </w:style>
  <w:style w:type="paragraph" w:customStyle="1" w:styleId="Addendum2114">
    <w:name w:val="Addendum2114"/>
    <w:next w:val="SpecNo"/>
    <w:rsid w:val="0078491B"/>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78491B"/>
  </w:style>
  <w:style w:type="paragraph" w:customStyle="1" w:styleId="SpecNo1140">
    <w:name w:val="SpecNo114"/>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78491B"/>
    <w:pPr>
      <w:spacing w:before="120"/>
      <w:ind w:left="1800" w:hanging="1800"/>
    </w:pPr>
  </w:style>
  <w:style w:type="paragraph" w:customStyle="1" w:styleId="Addendum1141">
    <w:name w:val="Addendum+114"/>
    <w:basedOn w:val="Addendum"/>
    <w:next w:val="Body"/>
    <w:rsid w:val="0078491B"/>
    <w:pPr>
      <w:numPr>
        <w:numId w:val="0"/>
      </w:numPr>
      <w:tabs>
        <w:tab w:val="num" w:pos="720"/>
      </w:tabs>
      <w:ind w:left="360" w:hanging="360"/>
    </w:pPr>
    <w:rPr>
      <w:sz w:val="44"/>
    </w:rPr>
  </w:style>
  <w:style w:type="paragraph" w:customStyle="1" w:styleId="DocChangeNo114">
    <w:name w:val="DocChangeNo.+114"/>
    <w:basedOn w:val="DocChangeNo"/>
    <w:rsid w:val="0078491B"/>
    <w:pPr>
      <w:numPr>
        <w:numId w:val="0"/>
      </w:numPr>
      <w:ind w:left="1260" w:hanging="1260"/>
    </w:pPr>
  </w:style>
  <w:style w:type="paragraph" w:customStyle="1" w:styleId="DocChangeNo1140">
    <w:name w:val="DocChangeNo.114"/>
    <w:next w:val="DocChangeNo0"/>
    <w:rsid w:val="0078491B"/>
    <w:pPr>
      <w:tabs>
        <w:tab w:val="num" w:pos="1260"/>
      </w:tabs>
      <w:spacing w:before="120"/>
      <w:ind w:left="1260" w:hanging="1260"/>
    </w:pPr>
  </w:style>
  <w:style w:type="paragraph" w:customStyle="1" w:styleId="Addendum21140">
    <w:name w:val="Addendum2+114"/>
    <w:basedOn w:val="Addendum2"/>
    <w:rsid w:val="0078491B"/>
    <w:rPr>
      <w:sz w:val="32"/>
    </w:rPr>
  </w:style>
  <w:style w:type="paragraph" w:customStyle="1" w:styleId="CellHeadingUnder114">
    <w:name w:val="CellHeadingUnder114"/>
    <w:basedOn w:val="CellHeading"/>
    <w:next w:val="CellBody"/>
    <w:rsid w:val="0078491B"/>
    <w:rPr>
      <w:u w:val="single"/>
    </w:rPr>
  </w:style>
  <w:style w:type="paragraph" w:customStyle="1" w:styleId="CellNoteHeading114">
    <w:name w:val="CellNoteHeading114"/>
    <w:next w:val="CellNote"/>
    <w:rsid w:val="0078491B"/>
    <w:pPr>
      <w:tabs>
        <w:tab w:val="num" w:pos="648"/>
      </w:tabs>
      <w:ind w:left="648" w:hanging="648"/>
    </w:pPr>
    <w:rPr>
      <w:rFonts w:ascii="Arial" w:hAnsi="Arial"/>
      <w:b/>
      <w:szCs w:val="18"/>
    </w:rPr>
  </w:style>
  <w:style w:type="paragraph" w:customStyle="1" w:styleId="CellHeadingFieldDesc114">
    <w:name w:val="CellHeadingField|Desc114"/>
    <w:rsid w:val="0078491B"/>
    <w:rPr>
      <w:rFonts w:ascii="Arial" w:hAnsi="Arial"/>
      <w:b/>
    </w:rPr>
  </w:style>
  <w:style w:type="paragraph" w:customStyle="1" w:styleId="REGISTERBITFIELDCELL114">
    <w:name w:val="REGISTER|BIT|FIELDCELL114"/>
    <w:basedOn w:val="CellBody"/>
    <w:rsid w:val="0078491B"/>
    <w:rPr>
      <w:rFonts w:ascii="Arial" w:hAnsi="Arial"/>
      <w:b/>
      <w:caps/>
    </w:rPr>
  </w:style>
  <w:style w:type="paragraph" w:customStyle="1" w:styleId="Contents1114">
    <w:name w:val="Contents1114"/>
    <w:basedOn w:val="Title"/>
    <w:rsid w:val="0078491B"/>
    <w:rPr>
      <w:szCs w:val="40"/>
    </w:rPr>
  </w:style>
  <w:style w:type="paragraph" w:customStyle="1" w:styleId="ExarConfidential114">
    <w:name w:val="Exar Confidential114"/>
    <w:basedOn w:val="Footer"/>
    <w:rsid w:val="0078491B"/>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78491B"/>
    <w:rPr>
      <w:rFonts w:ascii="Arial" w:eastAsiaTheme="minorEastAsia" w:hAnsi="Arial"/>
      <w:b/>
      <w:bCs/>
      <w:color w:val="2F4D87"/>
      <w:sz w:val="16"/>
      <w:szCs w:val="16"/>
      <w:lang w:val="en-US" w:eastAsia="en-US" w:bidi="ar-SA"/>
    </w:rPr>
  </w:style>
  <w:style w:type="table" w:customStyle="1" w:styleId="HifnTable114">
    <w:name w:val="Hifn Table114"/>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78491B"/>
    <w:rPr>
      <w:rFonts w:ascii="Arial" w:hAnsi="Arial"/>
      <w:sz w:val="16"/>
    </w:rPr>
  </w:style>
  <w:style w:type="paragraph" w:customStyle="1" w:styleId="Preliminary114">
    <w:name w:val="Preliminary114"/>
    <w:rsid w:val="0078491B"/>
    <w:pPr>
      <w:jc w:val="center"/>
    </w:pPr>
    <w:rPr>
      <w:rFonts w:ascii="Arial" w:hAnsi="Arial"/>
      <w:b/>
      <w:color w:val="002B5C"/>
      <w:sz w:val="16"/>
      <w:szCs w:val="16"/>
    </w:rPr>
  </w:style>
  <w:style w:type="paragraph" w:customStyle="1" w:styleId="Appendix1140">
    <w:name w:val="Appendix114"/>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78491B"/>
    <w:rPr>
      <w:rFonts w:eastAsiaTheme="minorEastAsia"/>
      <w:b/>
    </w:rPr>
  </w:style>
  <w:style w:type="paragraph" w:customStyle="1" w:styleId="copyright114">
    <w:name w:val="copyright114"/>
    <w:basedOn w:val="Body"/>
    <w:rsid w:val="0078491B"/>
    <w:pPr>
      <w:tabs>
        <w:tab w:val="left" w:pos="9360"/>
      </w:tabs>
    </w:pPr>
    <w:rPr>
      <w:sz w:val="14"/>
      <w:szCs w:val="14"/>
    </w:rPr>
  </w:style>
  <w:style w:type="paragraph" w:customStyle="1" w:styleId="FunctionCall114">
    <w:name w:val="Function Call114"/>
    <w:next w:val="Body"/>
    <w:rsid w:val="0078491B"/>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78491B"/>
    <w:pPr>
      <w:numPr>
        <w:ilvl w:val="0"/>
        <w:numId w:val="0"/>
      </w:numPr>
      <w:tabs>
        <w:tab w:val="num" w:pos="720"/>
        <w:tab w:val="num" w:pos="1440"/>
      </w:tabs>
      <w:ind w:left="720" w:hanging="720"/>
    </w:pPr>
  </w:style>
  <w:style w:type="paragraph" w:customStyle="1" w:styleId="Appendix2114">
    <w:name w:val="Appendix 2114"/>
    <w:basedOn w:val="Appendix1"/>
    <w:next w:val="Body"/>
    <w:rsid w:val="0078491B"/>
    <w:pPr>
      <w:numPr>
        <w:numId w:val="0"/>
      </w:numPr>
      <w:tabs>
        <w:tab w:val="num" w:pos="918"/>
        <w:tab w:val="num" w:pos="1440"/>
      </w:tabs>
      <w:ind w:left="864" w:hanging="864"/>
    </w:pPr>
  </w:style>
  <w:style w:type="table" w:customStyle="1" w:styleId="HifnParameter114">
    <w:name w:val="Hifn Parameter114"/>
    <w:basedOn w:val="TableNormal"/>
    <w:rsid w:val="0078491B"/>
    <w:rPr>
      <w:sz w:val="18"/>
    </w:rPr>
    <w:tblPr/>
  </w:style>
  <w:style w:type="paragraph" w:customStyle="1" w:styleId="CellHeadingBlue114">
    <w:name w:val="Cell Heading Blue114"/>
    <w:basedOn w:val="CellHeading"/>
    <w:next w:val="Body"/>
    <w:rsid w:val="0078491B"/>
    <w:pPr>
      <w:tabs>
        <w:tab w:val="clear" w:pos="720"/>
      </w:tabs>
    </w:pPr>
    <w:rPr>
      <w:color w:val="2F4D87"/>
      <w:sz w:val="18"/>
    </w:rPr>
  </w:style>
  <w:style w:type="paragraph" w:customStyle="1" w:styleId="ListNumber2114">
    <w:name w:val="ListNumber2114"/>
    <w:basedOn w:val="Body"/>
    <w:rsid w:val="0078491B"/>
    <w:pPr>
      <w:ind w:left="1440" w:hanging="360"/>
    </w:pPr>
  </w:style>
  <w:style w:type="paragraph" w:customStyle="1" w:styleId="Command514">
    <w:name w:val="Command5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78491B"/>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78491B"/>
    <w:pPr>
      <w:spacing w:before="360"/>
    </w:pPr>
    <w:rPr>
      <w:i/>
      <w:sz w:val="36"/>
    </w:rPr>
  </w:style>
  <w:style w:type="paragraph" w:customStyle="1" w:styleId="Heading2nonumber114">
    <w:name w:val="Heading 2 no number114"/>
    <w:basedOn w:val="Heading2"/>
    <w:next w:val="Body"/>
    <w:rsid w:val="0078491B"/>
    <w:pPr>
      <w:numPr>
        <w:ilvl w:val="0"/>
        <w:numId w:val="0"/>
      </w:numPr>
      <w:suppressLineNumbers/>
      <w:outlineLvl w:val="9"/>
    </w:pPr>
  </w:style>
  <w:style w:type="paragraph" w:customStyle="1" w:styleId="DocumentRevision1114">
    <w:name w:val="Document Revision1114"/>
    <w:basedOn w:val="Body"/>
    <w:qFormat/>
    <w:rsid w:val="0078491B"/>
    <w:pPr>
      <w:tabs>
        <w:tab w:val="clear" w:pos="2700"/>
        <w:tab w:val="left" w:pos="1440"/>
        <w:tab w:val="left" w:pos="2160"/>
      </w:tabs>
    </w:pPr>
    <w:rPr>
      <w:b/>
      <w:sz w:val="24"/>
    </w:rPr>
  </w:style>
  <w:style w:type="table" w:customStyle="1" w:styleId="ListTable3-Accent11114">
    <w:name w:val="List Table 3 - Accent 11114"/>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78491B"/>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78491B"/>
    <w:pPr>
      <w:spacing w:after="200"/>
    </w:pPr>
    <w:rPr>
      <w:lang w:eastAsia="ja-JP"/>
    </w:rPr>
  </w:style>
  <w:style w:type="table" w:customStyle="1" w:styleId="LightList-Accent11114">
    <w:name w:val="Light List - Accent 11114"/>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78491B"/>
    <w:pPr>
      <w:widowControl w:val="0"/>
      <w:spacing w:after="0" w:line="240" w:lineRule="auto"/>
    </w:pPr>
    <w:rPr>
      <w:rFonts w:eastAsiaTheme="minorHAnsi"/>
    </w:rPr>
  </w:style>
  <w:style w:type="character" w:customStyle="1" w:styleId="MessageandCommand114">
    <w:name w:val="Message and Command114"/>
    <w:basedOn w:val="MessagesandCommands"/>
    <w:qFormat/>
    <w:rsid w:val="0078491B"/>
    <w:rPr>
      <w:rFonts w:ascii="Courier New" w:hAnsi="Courier New" w:cs="Courier New"/>
      <w:b w:val="0"/>
      <w:sz w:val="22"/>
    </w:rPr>
  </w:style>
  <w:style w:type="character" w:customStyle="1" w:styleId="BodyTextFirstIndent2Char214">
    <w:name w:val="Body Text First Indent 2 Char214"/>
    <w:basedOn w:val="BodyTextIndentChar"/>
    <w:semiHidden/>
    <w:rsid w:val="0078491B"/>
  </w:style>
  <w:style w:type="paragraph" w:customStyle="1" w:styleId="BackPageCenter114">
    <w:name w:val="Back Page Center114"/>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78491B"/>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78491B"/>
    <w:pPr>
      <w:jc w:val="center"/>
    </w:pPr>
  </w:style>
  <w:style w:type="paragraph" w:customStyle="1" w:styleId="Exar914">
    <w:name w:val="Exar914"/>
    <w:basedOn w:val="Footer"/>
    <w:rsid w:val="0078491B"/>
    <w:pPr>
      <w:tabs>
        <w:tab w:val="clear" w:pos="9360"/>
        <w:tab w:val="left" w:pos="720"/>
        <w:tab w:val="right" w:pos="8640"/>
      </w:tabs>
    </w:pPr>
    <w:rPr>
      <w:b/>
      <w:color w:val="2F4D87"/>
    </w:rPr>
  </w:style>
  <w:style w:type="paragraph" w:customStyle="1" w:styleId="FooterCentered154">
    <w:name w:val="FooterCentered154"/>
    <w:basedOn w:val="Footer"/>
    <w:rsid w:val="0078491B"/>
    <w:pPr>
      <w:jc w:val="center"/>
    </w:pPr>
  </w:style>
  <w:style w:type="paragraph" w:customStyle="1" w:styleId="Exar154">
    <w:name w:val="Exar154"/>
    <w:basedOn w:val="Footer"/>
    <w:rsid w:val="0078491B"/>
    <w:pPr>
      <w:tabs>
        <w:tab w:val="clear" w:pos="9360"/>
        <w:tab w:val="left" w:pos="720"/>
        <w:tab w:val="right" w:pos="8640"/>
      </w:tabs>
    </w:pPr>
    <w:rPr>
      <w:b/>
      <w:color w:val="2F4D87"/>
    </w:rPr>
  </w:style>
  <w:style w:type="paragraph" w:customStyle="1" w:styleId="Command94">
    <w:name w:val="Command9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78491B"/>
    <w:pPr>
      <w:tabs>
        <w:tab w:val="left" w:pos="2700"/>
      </w:tabs>
      <w:jc w:val="both"/>
    </w:pPr>
    <w:rPr>
      <w:szCs w:val="24"/>
    </w:rPr>
  </w:style>
  <w:style w:type="paragraph" w:customStyle="1" w:styleId="FooterCentered164">
    <w:name w:val="FooterCentered164"/>
    <w:basedOn w:val="Footer"/>
    <w:rsid w:val="0078491B"/>
    <w:pPr>
      <w:jc w:val="center"/>
    </w:pPr>
  </w:style>
  <w:style w:type="paragraph" w:customStyle="1" w:styleId="Exar164">
    <w:name w:val="Exar164"/>
    <w:basedOn w:val="Footer"/>
    <w:rsid w:val="0078491B"/>
    <w:pPr>
      <w:tabs>
        <w:tab w:val="clear" w:pos="9360"/>
        <w:tab w:val="left" w:pos="720"/>
        <w:tab w:val="right" w:pos="8640"/>
      </w:tabs>
    </w:pPr>
    <w:rPr>
      <w:b/>
      <w:color w:val="2F4D87"/>
    </w:rPr>
  </w:style>
  <w:style w:type="paragraph" w:customStyle="1" w:styleId="ImportantNote104">
    <w:name w:val="Important Note104"/>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78491B"/>
    <w:pPr>
      <w:tabs>
        <w:tab w:val="left" w:pos="2700"/>
      </w:tabs>
      <w:jc w:val="both"/>
    </w:pPr>
    <w:rPr>
      <w:szCs w:val="24"/>
    </w:rPr>
  </w:style>
  <w:style w:type="paragraph" w:customStyle="1" w:styleId="Bullet1814">
    <w:name w:val="Bullet1814"/>
    <w:rsid w:val="0078491B"/>
    <w:pPr>
      <w:tabs>
        <w:tab w:val="left" w:pos="900"/>
      </w:tabs>
      <w:spacing w:before="120" w:line="280" w:lineRule="atLeast"/>
      <w:ind w:left="720" w:hanging="360"/>
    </w:pPr>
  </w:style>
  <w:style w:type="paragraph" w:customStyle="1" w:styleId="FooterCentered1713">
    <w:name w:val="FooterCentered1713"/>
    <w:basedOn w:val="Footer"/>
    <w:rsid w:val="0078491B"/>
    <w:pPr>
      <w:jc w:val="center"/>
    </w:pPr>
  </w:style>
  <w:style w:type="paragraph" w:customStyle="1" w:styleId="Exar1713">
    <w:name w:val="Exar1713"/>
    <w:basedOn w:val="Footer"/>
    <w:rsid w:val="0078491B"/>
    <w:pPr>
      <w:tabs>
        <w:tab w:val="clear" w:pos="9360"/>
        <w:tab w:val="left" w:pos="720"/>
        <w:tab w:val="right" w:pos="8640"/>
      </w:tabs>
    </w:pPr>
    <w:rPr>
      <w:b/>
      <w:color w:val="2F4D87"/>
    </w:rPr>
  </w:style>
  <w:style w:type="paragraph" w:customStyle="1" w:styleId="Command1014">
    <w:name w:val="Command1014"/>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78491B"/>
    <w:pPr>
      <w:jc w:val="center"/>
    </w:pPr>
  </w:style>
  <w:style w:type="paragraph" w:customStyle="1" w:styleId="Exar183">
    <w:name w:val="Exar183"/>
    <w:basedOn w:val="Footer"/>
    <w:rsid w:val="0078491B"/>
    <w:pPr>
      <w:tabs>
        <w:tab w:val="clear" w:pos="9360"/>
        <w:tab w:val="left" w:pos="720"/>
        <w:tab w:val="right" w:pos="8640"/>
      </w:tabs>
    </w:pPr>
    <w:rPr>
      <w:b/>
      <w:color w:val="2F4D87"/>
    </w:rPr>
  </w:style>
  <w:style w:type="paragraph" w:customStyle="1" w:styleId="FooterCentered194">
    <w:name w:val="FooterCentered194"/>
    <w:basedOn w:val="Footer"/>
    <w:rsid w:val="0078491B"/>
    <w:pPr>
      <w:jc w:val="center"/>
    </w:pPr>
  </w:style>
  <w:style w:type="paragraph" w:customStyle="1" w:styleId="Exar194">
    <w:name w:val="Exar194"/>
    <w:basedOn w:val="Footer"/>
    <w:rsid w:val="0078491B"/>
    <w:pPr>
      <w:tabs>
        <w:tab w:val="clear" w:pos="9360"/>
        <w:tab w:val="left" w:pos="720"/>
        <w:tab w:val="right" w:pos="8640"/>
      </w:tabs>
    </w:pPr>
    <w:rPr>
      <w:b/>
      <w:color w:val="2F4D87"/>
    </w:rPr>
  </w:style>
  <w:style w:type="paragraph" w:customStyle="1" w:styleId="Body626">
    <w:name w:val="Body626"/>
    <w:qFormat/>
    <w:rsid w:val="0078491B"/>
    <w:pPr>
      <w:tabs>
        <w:tab w:val="left" w:pos="2700"/>
      </w:tabs>
      <w:jc w:val="both"/>
    </w:pPr>
    <w:rPr>
      <w:szCs w:val="24"/>
    </w:rPr>
  </w:style>
  <w:style w:type="paragraph" w:customStyle="1" w:styleId="FooterCentered926">
    <w:name w:val="FooterCentered926"/>
    <w:basedOn w:val="Footer"/>
    <w:rsid w:val="0078491B"/>
    <w:pPr>
      <w:jc w:val="center"/>
    </w:pPr>
  </w:style>
  <w:style w:type="paragraph" w:customStyle="1" w:styleId="Exar926">
    <w:name w:val="Exar926"/>
    <w:basedOn w:val="Footer"/>
    <w:rsid w:val="0078491B"/>
    <w:pPr>
      <w:tabs>
        <w:tab w:val="clear" w:pos="9360"/>
        <w:tab w:val="left" w:pos="720"/>
        <w:tab w:val="right" w:pos="8640"/>
      </w:tabs>
    </w:pPr>
    <w:rPr>
      <w:b/>
      <w:color w:val="2F4D87"/>
    </w:rPr>
  </w:style>
  <w:style w:type="paragraph" w:customStyle="1" w:styleId="Body153">
    <w:name w:val="Body153"/>
    <w:qFormat/>
    <w:rsid w:val="0078491B"/>
    <w:pPr>
      <w:tabs>
        <w:tab w:val="left" w:pos="2700"/>
      </w:tabs>
      <w:jc w:val="both"/>
    </w:pPr>
    <w:rPr>
      <w:szCs w:val="24"/>
    </w:rPr>
  </w:style>
  <w:style w:type="table" w:customStyle="1" w:styleId="GridTable4-Accent1163">
    <w:name w:val="Grid Table 4 - Accent 1163"/>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78491B"/>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Step16">
    <w:name w:val="Step16"/>
    <w:rsid w:val="0078491B"/>
    <w:pPr>
      <w:tabs>
        <w:tab w:val="left" w:pos="1440"/>
      </w:tabs>
      <w:spacing w:before="120"/>
    </w:pPr>
    <w:rPr>
      <w:b/>
      <w:color w:val="2F4D87"/>
    </w:rPr>
  </w:style>
  <w:style w:type="character" w:customStyle="1" w:styleId="HeaderChar40">
    <w:name w:val="Header Char40"/>
    <w:basedOn w:val="DefaultParagraphFont"/>
    <w:uiPriority w:val="99"/>
    <w:rsid w:val="0078491B"/>
    <w:rPr>
      <w:rFonts w:ascii="Arial" w:hAnsi="Arial"/>
      <w:b/>
      <w:bCs/>
      <w:noProof/>
      <w:color w:val="000000"/>
      <w:lang w:val="en-US" w:eastAsia="en-US" w:bidi="ar-SA"/>
    </w:rPr>
  </w:style>
  <w:style w:type="paragraph" w:customStyle="1" w:styleId="FooterCentered201">
    <w:name w:val="FooterCentered201"/>
    <w:basedOn w:val="Footer"/>
    <w:rsid w:val="0078491B"/>
    <w:pPr>
      <w:jc w:val="center"/>
    </w:pPr>
  </w:style>
  <w:style w:type="paragraph" w:customStyle="1" w:styleId="Exar201">
    <w:name w:val="Exar201"/>
    <w:basedOn w:val="Footer"/>
    <w:rsid w:val="0078491B"/>
    <w:pPr>
      <w:tabs>
        <w:tab w:val="clear" w:pos="9360"/>
        <w:tab w:val="left" w:pos="720"/>
        <w:tab w:val="right" w:pos="8640"/>
      </w:tabs>
    </w:pPr>
    <w:rPr>
      <w:b/>
      <w:color w:val="2F4D87"/>
    </w:rPr>
  </w:style>
  <w:style w:type="paragraph" w:customStyle="1" w:styleId="Body1441">
    <w:name w:val="Body1441"/>
    <w:qFormat/>
    <w:rsid w:val="0078491B"/>
    <w:pPr>
      <w:tabs>
        <w:tab w:val="left" w:pos="2700"/>
      </w:tabs>
      <w:jc w:val="both"/>
    </w:pPr>
    <w:rPr>
      <w:szCs w:val="24"/>
    </w:rPr>
  </w:style>
  <w:style w:type="paragraph" w:customStyle="1" w:styleId="Bullet1841">
    <w:name w:val="Bullet1841"/>
    <w:rsid w:val="0078491B"/>
    <w:pPr>
      <w:tabs>
        <w:tab w:val="left" w:pos="900"/>
      </w:tabs>
      <w:spacing w:before="120" w:line="280" w:lineRule="atLeast"/>
      <w:ind w:left="720" w:hanging="360"/>
    </w:pPr>
  </w:style>
  <w:style w:type="paragraph" w:customStyle="1" w:styleId="Command1041">
    <w:name w:val="Command1041"/>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78491B"/>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78491B"/>
    <w:rPr>
      <w:rFonts w:ascii="Arial" w:hAnsi="Arial"/>
      <w:color w:val="000000"/>
      <w:sz w:val="16"/>
      <w:szCs w:val="16"/>
      <w:lang w:val="en-US" w:eastAsia="en-US" w:bidi="ar-SA"/>
    </w:rPr>
  </w:style>
  <w:style w:type="character" w:customStyle="1" w:styleId="HeaderChar43">
    <w:name w:val="Header Char43"/>
    <w:basedOn w:val="DefaultParagraphFont"/>
    <w:uiPriority w:val="99"/>
    <w:rsid w:val="0078491B"/>
    <w:rPr>
      <w:rFonts w:ascii="Arial" w:hAnsi="Arial"/>
      <w:b/>
      <w:bCs/>
      <w:noProof/>
      <w:color w:val="000000"/>
      <w:lang w:val="en-US" w:eastAsia="en-US" w:bidi="ar-SA"/>
    </w:rPr>
  </w:style>
  <w:style w:type="paragraph" w:customStyle="1" w:styleId="FooterCentered231">
    <w:name w:val="FooterCentered231"/>
    <w:basedOn w:val="Footer"/>
    <w:rsid w:val="0078491B"/>
    <w:pPr>
      <w:jc w:val="center"/>
    </w:pPr>
  </w:style>
  <w:style w:type="paragraph" w:customStyle="1" w:styleId="Exar231">
    <w:name w:val="Exar231"/>
    <w:basedOn w:val="Footer"/>
    <w:rsid w:val="0078491B"/>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78491B"/>
    <w:pPr>
      <w:tabs>
        <w:tab w:val="left" w:pos="2700"/>
      </w:tabs>
      <w:jc w:val="both"/>
    </w:pPr>
    <w:rPr>
      <w:szCs w:val="24"/>
    </w:rPr>
  </w:style>
  <w:style w:type="paragraph" w:customStyle="1" w:styleId="Bullet39">
    <w:name w:val="Bullet39"/>
    <w:rsid w:val="0078491B"/>
    <w:pPr>
      <w:tabs>
        <w:tab w:val="num" w:pos="1800"/>
      </w:tabs>
      <w:spacing w:before="120"/>
      <w:ind w:left="1800" w:hanging="360"/>
    </w:pPr>
  </w:style>
  <w:style w:type="character" w:customStyle="1" w:styleId="FooterChar23">
    <w:name w:val="Footer Char23"/>
    <w:basedOn w:val="DefaultParagraphFont"/>
    <w:uiPriority w:val="99"/>
    <w:rsid w:val="0078491B"/>
    <w:rPr>
      <w:rFonts w:ascii="Arial" w:hAnsi="Arial"/>
      <w:color w:val="000000"/>
      <w:sz w:val="16"/>
      <w:szCs w:val="16"/>
      <w:lang w:val="en-US" w:eastAsia="en-US" w:bidi="ar-SA"/>
    </w:rPr>
  </w:style>
  <w:style w:type="character" w:customStyle="1" w:styleId="HeaderChar44">
    <w:name w:val="Header Char44"/>
    <w:basedOn w:val="DefaultParagraphFont"/>
    <w:uiPriority w:val="99"/>
    <w:rsid w:val="0078491B"/>
    <w:rPr>
      <w:rFonts w:ascii="Arial" w:hAnsi="Arial"/>
      <w:b/>
      <w:bCs/>
      <w:noProof/>
      <w:color w:val="000000"/>
      <w:lang w:val="en-US" w:eastAsia="en-US" w:bidi="ar-SA"/>
    </w:rPr>
  </w:style>
  <w:style w:type="paragraph" w:customStyle="1" w:styleId="ImportantNote26">
    <w:name w:val="Important Note26"/>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78491B"/>
    <w:pPr>
      <w:tabs>
        <w:tab w:val="left" w:pos="2700"/>
      </w:tabs>
      <w:jc w:val="both"/>
    </w:pPr>
    <w:rPr>
      <w:szCs w:val="24"/>
    </w:rPr>
  </w:style>
  <w:style w:type="paragraph" w:customStyle="1" w:styleId="Anchor8">
    <w:name w:val="Anchor8"/>
    <w:rsid w:val="0078491B"/>
    <w:pPr>
      <w:keepNext/>
      <w:tabs>
        <w:tab w:val="left" w:pos="360"/>
      </w:tabs>
      <w:spacing w:before="240"/>
    </w:pPr>
    <w:rPr>
      <w:rFonts w:ascii="Arial" w:hAnsi="Arial"/>
      <w:b/>
      <w:sz w:val="4"/>
      <w:szCs w:val="4"/>
    </w:rPr>
  </w:style>
  <w:style w:type="paragraph" w:customStyle="1" w:styleId="Bullet310">
    <w:name w:val="Bullet310"/>
    <w:rsid w:val="0078491B"/>
    <w:pPr>
      <w:tabs>
        <w:tab w:val="num" w:pos="1800"/>
      </w:tabs>
      <w:spacing w:before="120"/>
      <w:ind w:left="1800" w:hanging="360"/>
    </w:pPr>
  </w:style>
  <w:style w:type="character" w:customStyle="1" w:styleId="FooterChar24">
    <w:name w:val="Footer Char24"/>
    <w:basedOn w:val="DefaultParagraphFont"/>
    <w:uiPriority w:val="99"/>
    <w:rsid w:val="0078491B"/>
    <w:rPr>
      <w:rFonts w:ascii="Arial" w:hAnsi="Arial"/>
      <w:color w:val="000000"/>
      <w:sz w:val="16"/>
      <w:szCs w:val="16"/>
      <w:lang w:val="en-US" w:eastAsia="en-US" w:bidi="ar-SA"/>
    </w:rPr>
  </w:style>
  <w:style w:type="paragraph" w:customStyle="1" w:styleId="FooterCentered37">
    <w:name w:val="FooterCentered37"/>
    <w:basedOn w:val="Footer"/>
    <w:rsid w:val="0078491B"/>
    <w:pPr>
      <w:jc w:val="center"/>
    </w:pPr>
  </w:style>
  <w:style w:type="character" w:customStyle="1" w:styleId="HeaderChar45">
    <w:name w:val="Header Char45"/>
    <w:basedOn w:val="DefaultParagraphFont"/>
    <w:uiPriority w:val="99"/>
    <w:rsid w:val="0078491B"/>
    <w:rPr>
      <w:rFonts w:ascii="Arial" w:hAnsi="Arial"/>
      <w:b/>
      <w:bCs/>
      <w:noProof/>
      <w:color w:val="000000"/>
      <w:lang w:val="en-US" w:eastAsia="en-US" w:bidi="ar-SA"/>
    </w:rPr>
  </w:style>
  <w:style w:type="paragraph" w:customStyle="1" w:styleId="Exar37">
    <w:name w:val="Exar37"/>
    <w:basedOn w:val="Footer"/>
    <w:rsid w:val="0078491B"/>
    <w:pPr>
      <w:tabs>
        <w:tab w:val="clear" w:pos="9360"/>
        <w:tab w:val="left" w:pos="720"/>
        <w:tab w:val="right" w:pos="8640"/>
      </w:tabs>
    </w:pPr>
    <w:rPr>
      <w:b/>
      <w:color w:val="2F4D87"/>
    </w:rPr>
  </w:style>
  <w:style w:type="paragraph" w:customStyle="1" w:styleId="ImportantNote27">
    <w:name w:val="Important Note27"/>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78491B"/>
    <w:pPr>
      <w:tabs>
        <w:tab w:val="left" w:pos="2700"/>
      </w:tabs>
      <w:jc w:val="both"/>
    </w:pPr>
    <w:rPr>
      <w:szCs w:val="24"/>
    </w:rPr>
  </w:style>
  <w:style w:type="paragraph" w:customStyle="1" w:styleId="Bullet120">
    <w:name w:val="Bullet120"/>
    <w:rsid w:val="0078491B"/>
    <w:pPr>
      <w:tabs>
        <w:tab w:val="left" w:pos="900"/>
      </w:tabs>
      <w:spacing w:before="120" w:line="280" w:lineRule="atLeast"/>
      <w:ind w:left="720" w:hanging="360"/>
    </w:pPr>
  </w:style>
  <w:style w:type="paragraph" w:customStyle="1" w:styleId="Bullet315">
    <w:name w:val="Bullet315"/>
    <w:rsid w:val="0078491B"/>
    <w:pPr>
      <w:tabs>
        <w:tab w:val="num" w:pos="1800"/>
      </w:tabs>
      <w:spacing w:before="120"/>
      <w:ind w:left="1800" w:hanging="360"/>
    </w:pPr>
  </w:style>
  <w:style w:type="character" w:customStyle="1" w:styleId="FooterChar25">
    <w:name w:val="Footer Char25"/>
    <w:basedOn w:val="DefaultParagraphFont"/>
    <w:uiPriority w:val="99"/>
    <w:rsid w:val="0078491B"/>
    <w:rPr>
      <w:rFonts w:ascii="Arial" w:hAnsi="Arial"/>
      <w:color w:val="000000"/>
      <w:sz w:val="16"/>
      <w:szCs w:val="16"/>
      <w:lang w:val="en-US" w:eastAsia="en-US" w:bidi="ar-SA"/>
    </w:rPr>
  </w:style>
  <w:style w:type="paragraph" w:customStyle="1" w:styleId="FooterCentered38">
    <w:name w:val="FooterCentered38"/>
    <w:basedOn w:val="Footer"/>
    <w:rsid w:val="0078491B"/>
    <w:pPr>
      <w:jc w:val="center"/>
    </w:pPr>
  </w:style>
  <w:style w:type="character" w:customStyle="1" w:styleId="HeaderChar46">
    <w:name w:val="Header Char46"/>
    <w:basedOn w:val="DefaultParagraphFont"/>
    <w:uiPriority w:val="99"/>
    <w:rsid w:val="0078491B"/>
    <w:rPr>
      <w:rFonts w:ascii="Arial" w:hAnsi="Arial"/>
      <w:b/>
      <w:bCs/>
      <w:noProof/>
      <w:color w:val="000000"/>
      <w:lang w:val="en-US" w:eastAsia="en-US" w:bidi="ar-SA"/>
    </w:rPr>
  </w:style>
  <w:style w:type="paragraph" w:customStyle="1" w:styleId="Exar38">
    <w:name w:val="Exar38"/>
    <w:basedOn w:val="Footer"/>
    <w:rsid w:val="0078491B"/>
    <w:pPr>
      <w:tabs>
        <w:tab w:val="clear" w:pos="9360"/>
        <w:tab w:val="left" w:pos="720"/>
        <w:tab w:val="right" w:pos="8640"/>
      </w:tabs>
    </w:pPr>
    <w:rPr>
      <w:b/>
      <w:color w:val="2F4D87"/>
    </w:rPr>
  </w:style>
  <w:style w:type="paragraph" w:customStyle="1" w:styleId="Command20">
    <w:name w:val="Command20"/>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78491B"/>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78491B"/>
    <w:pPr>
      <w:tabs>
        <w:tab w:val="left" w:pos="2700"/>
      </w:tabs>
      <w:jc w:val="both"/>
    </w:pPr>
    <w:rPr>
      <w:szCs w:val="24"/>
    </w:rPr>
  </w:style>
  <w:style w:type="paragraph" w:customStyle="1" w:styleId="Bullet126">
    <w:name w:val="Bullet126"/>
    <w:rsid w:val="0078491B"/>
    <w:pPr>
      <w:tabs>
        <w:tab w:val="left" w:pos="900"/>
      </w:tabs>
      <w:spacing w:before="120" w:line="280" w:lineRule="atLeast"/>
      <w:ind w:left="720" w:hanging="360"/>
    </w:pPr>
  </w:style>
  <w:style w:type="paragraph" w:customStyle="1" w:styleId="FooterCentered39">
    <w:name w:val="FooterCentered39"/>
    <w:basedOn w:val="Footer"/>
    <w:rsid w:val="0078491B"/>
    <w:pPr>
      <w:jc w:val="center"/>
    </w:pPr>
  </w:style>
  <w:style w:type="character" w:customStyle="1" w:styleId="HeaderChar47">
    <w:name w:val="Header Char47"/>
    <w:basedOn w:val="DefaultParagraphFont"/>
    <w:uiPriority w:val="99"/>
    <w:rsid w:val="0078491B"/>
    <w:rPr>
      <w:rFonts w:ascii="Arial" w:hAnsi="Arial"/>
      <w:b/>
      <w:bCs/>
      <w:noProof/>
      <w:color w:val="000000"/>
      <w:lang w:val="en-US" w:eastAsia="en-US" w:bidi="ar-SA"/>
    </w:rPr>
  </w:style>
  <w:style w:type="paragraph" w:customStyle="1" w:styleId="Exar39">
    <w:name w:val="Exar39"/>
    <w:basedOn w:val="Footer"/>
    <w:rsid w:val="0078491B"/>
    <w:pPr>
      <w:tabs>
        <w:tab w:val="clear" w:pos="9360"/>
        <w:tab w:val="left" w:pos="720"/>
        <w:tab w:val="right" w:pos="8640"/>
      </w:tabs>
    </w:pPr>
    <w:rPr>
      <w:b/>
      <w:color w:val="2F4D87"/>
    </w:rPr>
  </w:style>
  <w:style w:type="paragraph" w:customStyle="1" w:styleId="Command27">
    <w:name w:val="Command27"/>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78491B"/>
    <w:pPr>
      <w:tabs>
        <w:tab w:val="left" w:pos="900"/>
      </w:tabs>
      <w:spacing w:before="120" w:line="280" w:lineRule="atLeast"/>
      <w:ind w:left="720" w:hanging="360"/>
    </w:pPr>
  </w:style>
  <w:style w:type="character" w:customStyle="1" w:styleId="HeaderChar48">
    <w:name w:val="Header Char48"/>
    <w:basedOn w:val="DefaultParagraphFont"/>
    <w:uiPriority w:val="99"/>
    <w:rsid w:val="0078491B"/>
    <w:rPr>
      <w:rFonts w:ascii="Arial" w:hAnsi="Arial"/>
      <w:b/>
      <w:bCs/>
      <w:noProof/>
      <w:color w:val="000000"/>
      <w:lang w:val="en-US" w:eastAsia="en-US" w:bidi="ar-SA"/>
    </w:rPr>
  </w:style>
  <w:style w:type="paragraph" w:customStyle="1" w:styleId="Body627">
    <w:name w:val="Body627"/>
    <w:qFormat/>
    <w:rsid w:val="0078491B"/>
    <w:pPr>
      <w:tabs>
        <w:tab w:val="left" w:pos="2700"/>
      </w:tabs>
      <w:jc w:val="both"/>
    </w:pPr>
    <w:rPr>
      <w:szCs w:val="24"/>
    </w:rPr>
  </w:style>
  <w:style w:type="paragraph" w:customStyle="1" w:styleId="FooterCentered927">
    <w:name w:val="FooterCentered927"/>
    <w:basedOn w:val="Footer"/>
    <w:rsid w:val="0078491B"/>
    <w:pPr>
      <w:jc w:val="center"/>
    </w:pPr>
  </w:style>
  <w:style w:type="paragraph" w:customStyle="1" w:styleId="Exar927">
    <w:name w:val="Exar927"/>
    <w:basedOn w:val="Footer"/>
    <w:rsid w:val="0078491B"/>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78491B"/>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78491B"/>
    <w:pPr>
      <w:tabs>
        <w:tab w:val="left" w:pos="2700"/>
      </w:tabs>
      <w:jc w:val="both"/>
    </w:pPr>
    <w:rPr>
      <w:szCs w:val="24"/>
    </w:rPr>
  </w:style>
  <w:style w:type="paragraph" w:customStyle="1" w:styleId="Anchor9">
    <w:name w:val="Anchor9"/>
    <w:rsid w:val="0078491B"/>
    <w:pPr>
      <w:keepNext/>
      <w:tabs>
        <w:tab w:val="left" w:pos="360"/>
      </w:tabs>
      <w:spacing w:before="240"/>
    </w:pPr>
    <w:rPr>
      <w:rFonts w:ascii="Arial" w:hAnsi="Arial"/>
      <w:b/>
      <w:sz w:val="4"/>
      <w:szCs w:val="4"/>
    </w:rPr>
  </w:style>
  <w:style w:type="paragraph" w:customStyle="1" w:styleId="Bullet128">
    <w:name w:val="Bullet128"/>
    <w:rsid w:val="0078491B"/>
    <w:pPr>
      <w:tabs>
        <w:tab w:val="left" w:pos="900"/>
      </w:tabs>
      <w:spacing w:before="120" w:line="280" w:lineRule="atLeast"/>
      <w:ind w:left="720" w:hanging="360"/>
    </w:pPr>
  </w:style>
  <w:style w:type="paragraph" w:customStyle="1" w:styleId="Bullet26">
    <w:name w:val="Bullet26"/>
    <w:rsid w:val="0078491B"/>
    <w:pPr>
      <w:spacing w:before="120"/>
      <w:ind w:left="1440" w:hanging="360"/>
    </w:pPr>
  </w:style>
  <w:style w:type="paragraph" w:customStyle="1" w:styleId="Bullet316">
    <w:name w:val="Bullet316"/>
    <w:rsid w:val="0078491B"/>
    <w:pPr>
      <w:tabs>
        <w:tab w:val="num" w:pos="1800"/>
      </w:tabs>
      <w:spacing w:before="120"/>
      <w:ind w:left="1800" w:hanging="360"/>
    </w:pPr>
  </w:style>
  <w:style w:type="paragraph" w:customStyle="1" w:styleId="Caution6">
    <w:name w:val="Caution6"/>
    <w:basedOn w:val="Normal"/>
    <w:rsid w:val="0078491B"/>
    <w:pPr>
      <w:tabs>
        <w:tab w:val="left" w:pos="936"/>
      </w:tabs>
      <w:ind w:right="864"/>
      <w:jc w:val="both"/>
    </w:pPr>
    <w:rPr>
      <w:rFonts w:ascii="Arial" w:hAnsi="Arial"/>
      <w:b/>
    </w:rPr>
  </w:style>
  <w:style w:type="paragraph" w:customStyle="1" w:styleId="CellBody6">
    <w:name w:val="CellBody6"/>
    <w:rsid w:val="007849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7849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78491B"/>
    <w:pPr>
      <w:tabs>
        <w:tab w:val="left" w:pos="538"/>
      </w:tabs>
      <w:ind w:left="538" w:hanging="360"/>
    </w:pPr>
    <w:rPr>
      <w:sz w:val="18"/>
      <w:szCs w:val="18"/>
    </w:rPr>
  </w:style>
  <w:style w:type="paragraph" w:customStyle="1" w:styleId="CellHeading6">
    <w:name w:val="CellHeading6"/>
    <w:rsid w:val="007849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7849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7849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7849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7849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78491B"/>
    <w:pPr>
      <w:ind w:left="360" w:right="432"/>
    </w:pPr>
    <w:rPr>
      <w:sz w:val="18"/>
      <w:szCs w:val="18"/>
    </w:rPr>
  </w:style>
  <w:style w:type="paragraph" w:customStyle="1" w:styleId="Code6">
    <w:name w:val="Code6"/>
    <w:basedOn w:val="Normal"/>
    <w:rsid w:val="0078491B"/>
    <w:pPr>
      <w:tabs>
        <w:tab w:val="left" w:pos="3600"/>
        <w:tab w:val="left" w:pos="5760"/>
      </w:tabs>
    </w:pPr>
    <w:rPr>
      <w:rFonts w:ascii="Courier New" w:hAnsi="Courier New"/>
      <w:sz w:val="18"/>
      <w:szCs w:val="16"/>
    </w:rPr>
  </w:style>
  <w:style w:type="paragraph" w:customStyle="1" w:styleId="Equation6">
    <w:name w:val="Equation6"/>
    <w:rsid w:val="0078491B"/>
    <w:pPr>
      <w:tabs>
        <w:tab w:val="num" w:pos="720"/>
      </w:tabs>
      <w:spacing w:before="240" w:after="240"/>
      <w:ind w:left="864" w:hanging="504"/>
    </w:pPr>
    <w:rPr>
      <w:i/>
    </w:rPr>
  </w:style>
  <w:style w:type="paragraph" w:customStyle="1" w:styleId="Figure6">
    <w:name w:val="Figure6"/>
    <w:next w:val="Body"/>
    <w:rsid w:val="0078491B"/>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78491B"/>
    <w:pPr>
      <w:jc w:val="center"/>
    </w:pPr>
    <w:rPr>
      <w:rFonts w:ascii="Arial" w:hAnsi="Arial" w:cs="Helvetica"/>
      <w:sz w:val="16"/>
      <w:szCs w:val="16"/>
    </w:rPr>
  </w:style>
  <w:style w:type="character" w:customStyle="1" w:styleId="FooterChar26">
    <w:name w:val="Footer Char26"/>
    <w:basedOn w:val="DefaultParagraphFont"/>
    <w:uiPriority w:val="99"/>
    <w:rsid w:val="0078491B"/>
    <w:rPr>
      <w:rFonts w:ascii="Arial" w:hAnsi="Arial"/>
      <w:color w:val="000000"/>
      <w:sz w:val="16"/>
      <w:szCs w:val="16"/>
      <w:lang w:val="en-US" w:eastAsia="en-US" w:bidi="ar-SA"/>
    </w:rPr>
  </w:style>
  <w:style w:type="paragraph" w:customStyle="1" w:styleId="Footnote6">
    <w:name w:val="Footnote6"/>
    <w:basedOn w:val="Normal"/>
    <w:rsid w:val="0078491B"/>
    <w:pPr>
      <w:tabs>
        <w:tab w:val="left" w:pos="115"/>
        <w:tab w:val="left" w:pos="288"/>
      </w:tabs>
      <w:ind w:left="2333" w:hanging="173"/>
    </w:pPr>
    <w:rPr>
      <w:sz w:val="15"/>
      <w:szCs w:val="15"/>
    </w:rPr>
  </w:style>
  <w:style w:type="paragraph" w:customStyle="1" w:styleId="GlossTerm6">
    <w:name w:val="GlossTerm6"/>
    <w:basedOn w:val="Normal"/>
    <w:rsid w:val="0078491B"/>
    <w:rPr>
      <w:b/>
    </w:rPr>
  </w:style>
  <w:style w:type="paragraph" w:customStyle="1" w:styleId="HeadingFeature6">
    <w:name w:val="HeadingFeature6"/>
    <w:next w:val="Body"/>
    <w:rsid w:val="0078491B"/>
    <w:pPr>
      <w:spacing w:before="360" w:after="240"/>
    </w:pPr>
    <w:rPr>
      <w:rFonts w:ascii="Arial" w:hAnsi="Arial"/>
      <w:b/>
      <w:color w:val="2F4D87"/>
      <w:sz w:val="24"/>
    </w:rPr>
  </w:style>
  <w:style w:type="paragraph" w:customStyle="1" w:styleId="Indent16">
    <w:name w:val="Indent16"/>
    <w:rsid w:val="007849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7849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7849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7849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78491B"/>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78491B"/>
    <w:pPr>
      <w:tabs>
        <w:tab w:val="left" w:pos="1440"/>
      </w:tabs>
      <w:spacing w:before="120"/>
    </w:pPr>
    <w:rPr>
      <w:b/>
      <w:color w:val="2F4D87"/>
    </w:rPr>
  </w:style>
  <w:style w:type="paragraph" w:customStyle="1" w:styleId="RegisterDef6">
    <w:name w:val="Register Def6"/>
    <w:rsid w:val="0078491B"/>
    <w:pPr>
      <w:tabs>
        <w:tab w:val="center" w:pos="2160"/>
        <w:tab w:val="right" w:pos="6480"/>
      </w:tabs>
      <w:spacing w:before="240" w:after="240"/>
      <w:ind w:left="360"/>
    </w:pPr>
    <w:rPr>
      <w:rFonts w:ascii="Arial" w:hAnsi="Arial"/>
    </w:rPr>
  </w:style>
  <w:style w:type="paragraph" w:customStyle="1" w:styleId="Step26">
    <w:name w:val="Step26"/>
    <w:rsid w:val="0078491B"/>
    <w:pPr>
      <w:tabs>
        <w:tab w:val="left" w:pos="720"/>
        <w:tab w:val="right" w:pos="864"/>
        <w:tab w:val="left" w:pos="1080"/>
      </w:tabs>
      <w:ind w:left="1080" w:hanging="360"/>
    </w:pPr>
    <w:rPr>
      <w:rFonts w:ascii="Arial" w:hAnsi="Arial"/>
      <w:b/>
    </w:rPr>
  </w:style>
  <w:style w:type="paragraph" w:customStyle="1" w:styleId="Step36">
    <w:name w:val="Step36"/>
    <w:rsid w:val="0078491B"/>
    <w:pPr>
      <w:tabs>
        <w:tab w:val="num" w:pos="1440"/>
      </w:tabs>
      <w:ind w:left="1440" w:hanging="180"/>
    </w:pPr>
    <w:rPr>
      <w:rFonts w:ascii="Arial" w:hAnsi="Arial"/>
      <w:b/>
    </w:rPr>
  </w:style>
  <w:style w:type="paragraph" w:customStyle="1" w:styleId="TableFootnote6">
    <w:name w:val="TableFootnote6"/>
    <w:rsid w:val="0078491B"/>
    <w:pPr>
      <w:tabs>
        <w:tab w:val="left" w:pos="1743"/>
        <w:tab w:val="left" w:pos="1930"/>
      </w:tabs>
      <w:spacing w:before="240" w:after="240"/>
      <w:ind w:left="1742" w:hanging="187"/>
    </w:pPr>
    <w:rPr>
      <w:sz w:val="15"/>
      <w:szCs w:val="15"/>
    </w:rPr>
  </w:style>
  <w:style w:type="paragraph" w:customStyle="1" w:styleId="TableTitle6">
    <w:name w:val="TableTitle6"/>
    <w:rsid w:val="0078491B"/>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78491B"/>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78491B"/>
    <w:pPr>
      <w:jc w:val="center"/>
    </w:pPr>
  </w:style>
  <w:style w:type="paragraph" w:customStyle="1" w:styleId="HeadingPreface6">
    <w:name w:val="HeadingPreface6"/>
    <w:next w:val="Body"/>
    <w:rsid w:val="0078491B"/>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78491B"/>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78491B"/>
    <w:pPr>
      <w:spacing w:before="720" w:after="720" w:line="720" w:lineRule="exact"/>
      <w:ind w:left="432"/>
    </w:pPr>
    <w:rPr>
      <w:rFonts w:ascii="Arial" w:hAnsi="Arial"/>
      <w:b/>
      <w:color w:val="2F4D87"/>
      <w:sz w:val="44"/>
    </w:rPr>
  </w:style>
  <w:style w:type="paragraph" w:customStyle="1" w:styleId="BookTitle26">
    <w:name w:val="BookTitle26"/>
    <w:next w:val="Body"/>
    <w:rsid w:val="0078491B"/>
    <w:pPr>
      <w:spacing w:before="520" w:after="480" w:line="520" w:lineRule="exact"/>
      <w:ind w:left="432"/>
    </w:pPr>
    <w:rPr>
      <w:rFonts w:ascii="Arial" w:hAnsi="Arial"/>
      <w:b/>
      <w:color w:val="2F4D87"/>
      <w:sz w:val="40"/>
    </w:rPr>
  </w:style>
  <w:style w:type="paragraph" w:customStyle="1" w:styleId="DocumentType6">
    <w:name w:val="Document Type6"/>
    <w:rsid w:val="0078491B"/>
    <w:pPr>
      <w:spacing w:before="600" w:after="600" w:line="580" w:lineRule="exact"/>
      <w:ind w:left="432"/>
    </w:pPr>
    <w:rPr>
      <w:rFonts w:ascii="Arial" w:hAnsi="Arial"/>
      <w:b/>
      <w:sz w:val="36"/>
    </w:rPr>
  </w:style>
  <w:style w:type="paragraph" w:customStyle="1" w:styleId="InternalUseCover6">
    <w:name w:val="Internal Use Cover6"/>
    <w:basedOn w:val="Normal"/>
    <w:rsid w:val="007849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78491B"/>
    <w:rPr>
      <w:rFonts w:ascii="Arial" w:hAnsi="Arial"/>
      <w:b/>
      <w:bCs/>
      <w:noProof/>
      <w:color w:val="000000"/>
      <w:lang w:val="en-US" w:eastAsia="en-US" w:bidi="ar-SA"/>
    </w:rPr>
  </w:style>
  <w:style w:type="paragraph" w:customStyle="1" w:styleId="GlossText6">
    <w:name w:val="GlossText6"/>
    <w:basedOn w:val="Normal"/>
    <w:rsid w:val="0078491B"/>
    <w:pPr>
      <w:tabs>
        <w:tab w:val="left" w:pos="1800"/>
      </w:tabs>
      <w:ind w:left="432"/>
    </w:pPr>
  </w:style>
  <w:style w:type="paragraph" w:customStyle="1" w:styleId="Exar40">
    <w:name w:val="Exar40"/>
    <w:basedOn w:val="Footer"/>
    <w:rsid w:val="0078491B"/>
    <w:pPr>
      <w:tabs>
        <w:tab w:val="clear" w:pos="9360"/>
        <w:tab w:val="left" w:pos="720"/>
        <w:tab w:val="right" w:pos="8640"/>
      </w:tabs>
    </w:pPr>
    <w:rPr>
      <w:b/>
      <w:color w:val="2F4D87"/>
    </w:rPr>
  </w:style>
  <w:style w:type="paragraph" w:customStyle="1" w:styleId="CONFIDENTIAL6">
    <w:name w:val="CONFIDENTIAL6"/>
    <w:rsid w:val="0078491B"/>
    <w:pPr>
      <w:jc w:val="right"/>
    </w:pPr>
    <w:rPr>
      <w:rFonts w:ascii="Arial" w:hAnsi="Arial"/>
      <w:b/>
      <w:color w:val="2F4D87"/>
      <w:sz w:val="44"/>
    </w:rPr>
  </w:style>
  <w:style w:type="paragraph" w:customStyle="1" w:styleId="Notetext6">
    <w:name w:val="Notetext6"/>
    <w:next w:val="Body"/>
    <w:rsid w:val="0078491B"/>
    <w:pPr>
      <w:ind w:left="547" w:right="1080"/>
      <w:jc w:val="both"/>
    </w:pPr>
  </w:style>
  <w:style w:type="paragraph" w:customStyle="1" w:styleId="PageNumbereven6">
    <w:name w:val="Page Number(even)6"/>
    <w:basedOn w:val="Footer"/>
    <w:semiHidden/>
    <w:rsid w:val="0078491B"/>
  </w:style>
  <w:style w:type="paragraph" w:customStyle="1" w:styleId="Headereven6">
    <w:name w:val="Header(even)6"/>
    <w:basedOn w:val="Header"/>
    <w:rsid w:val="0078491B"/>
    <w:pPr>
      <w:tabs>
        <w:tab w:val="clear" w:pos="9270"/>
      </w:tabs>
    </w:pPr>
  </w:style>
  <w:style w:type="paragraph" w:customStyle="1" w:styleId="Footereven6">
    <w:name w:val="Footer(even)6"/>
    <w:basedOn w:val="Footer"/>
    <w:rsid w:val="0078491B"/>
    <w:pPr>
      <w:ind w:right="-90"/>
    </w:pPr>
  </w:style>
  <w:style w:type="paragraph" w:customStyle="1" w:styleId="Glossary6">
    <w:name w:val="Glossary6"/>
    <w:basedOn w:val="Normal"/>
    <w:next w:val="GlossTerm"/>
    <w:rsid w:val="0078491B"/>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78491B"/>
    <w:pPr>
      <w:pageBreakBefore w:val="0"/>
      <w:numPr>
        <w:numId w:val="0"/>
      </w:numPr>
      <w:tabs>
        <w:tab w:val="num" w:pos="1080"/>
      </w:tabs>
      <w:spacing w:line="480" w:lineRule="atLeast"/>
      <w:ind w:left="360" w:hanging="360"/>
    </w:pPr>
    <w:rPr>
      <w:sz w:val="36"/>
    </w:rPr>
  </w:style>
  <w:style w:type="paragraph" w:customStyle="1" w:styleId="HeaderNumber6">
    <w:name w:val="HeaderNumber6"/>
    <w:rsid w:val="0078491B"/>
    <w:rPr>
      <w:rFonts w:ascii="Arial" w:hAnsi="Arial"/>
      <w:b/>
      <w:color w:val="002B5C"/>
      <w:sz w:val="48"/>
    </w:rPr>
  </w:style>
  <w:style w:type="paragraph" w:customStyle="1" w:styleId="Addendum26">
    <w:name w:val="Addendum26"/>
    <w:next w:val="SpecNo"/>
    <w:rsid w:val="0078491B"/>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78491B"/>
  </w:style>
  <w:style w:type="paragraph" w:customStyle="1" w:styleId="SpecNo60">
    <w:name w:val="SpecNo6"/>
    <w:next w:val="SpecNo"/>
    <w:rsid w:val="007849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78491B"/>
    <w:pPr>
      <w:spacing w:before="120"/>
      <w:ind w:left="1800" w:hanging="1800"/>
    </w:pPr>
  </w:style>
  <w:style w:type="paragraph" w:customStyle="1" w:styleId="Addendum60">
    <w:name w:val="Addendum+6"/>
    <w:basedOn w:val="Addendum"/>
    <w:next w:val="Body"/>
    <w:rsid w:val="0078491B"/>
    <w:pPr>
      <w:numPr>
        <w:numId w:val="0"/>
      </w:numPr>
      <w:tabs>
        <w:tab w:val="num" w:pos="720"/>
      </w:tabs>
      <w:ind w:left="360" w:hanging="360"/>
    </w:pPr>
    <w:rPr>
      <w:sz w:val="44"/>
    </w:rPr>
  </w:style>
  <w:style w:type="paragraph" w:customStyle="1" w:styleId="DocChangeNo6">
    <w:name w:val="DocChangeNo.+6"/>
    <w:basedOn w:val="DocChangeNo"/>
    <w:rsid w:val="0078491B"/>
    <w:pPr>
      <w:numPr>
        <w:numId w:val="0"/>
      </w:numPr>
      <w:tabs>
        <w:tab w:val="num" w:pos="1260"/>
      </w:tabs>
      <w:ind w:left="1260" w:hanging="1260"/>
    </w:pPr>
  </w:style>
  <w:style w:type="paragraph" w:customStyle="1" w:styleId="DocChangeNo60">
    <w:name w:val="DocChangeNo.6"/>
    <w:next w:val="DocChangeNo0"/>
    <w:rsid w:val="0078491B"/>
    <w:pPr>
      <w:tabs>
        <w:tab w:val="num" w:pos="1260"/>
      </w:tabs>
      <w:spacing w:before="120"/>
      <w:ind w:left="1260" w:hanging="1260"/>
    </w:pPr>
  </w:style>
  <w:style w:type="paragraph" w:customStyle="1" w:styleId="Addendum260">
    <w:name w:val="Addendum2+6"/>
    <w:basedOn w:val="Addendum2"/>
    <w:rsid w:val="0078491B"/>
    <w:rPr>
      <w:sz w:val="32"/>
    </w:rPr>
  </w:style>
  <w:style w:type="paragraph" w:customStyle="1" w:styleId="CellHeadingUnder6">
    <w:name w:val="CellHeadingUnder6"/>
    <w:basedOn w:val="CellHeading"/>
    <w:next w:val="CellBody"/>
    <w:rsid w:val="0078491B"/>
    <w:rPr>
      <w:u w:val="single"/>
    </w:rPr>
  </w:style>
  <w:style w:type="paragraph" w:customStyle="1" w:styleId="CellNoteHeading6">
    <w:name w:val="CellNoteHeading6"/>
    <w:next w:val="CellNote"/>
    <w:rsid w:val="0078491B"/>
    <w:pPr>
      <w:tabs>
        <w:tab w:val="num" w:pos="648"/>
      </w:tabs>
      <w:ind w:left="648" w:hanging="648"/>
    </w:pPr>
    <w:rPr>
      <w:rFonts w:ascii="Arial" w:hAnsi="Arial"/>
      <w:b/>
      <w:szCs w:val="18"/>
    </w:rPr>
  </w:style>
  <w:style w:type="paragraph" w:customStyle="1" w:styleId="CellHeadingFieldDesc6">
    <w:name w:val="CellHeadingField|Desc6"/>
    <w:rsid w:val="0078491B"/>
    <w:rPr>
      <w:rFonts w:ascii="Arial" w:hAnsi="Arial"/>
      <w:b/>
    </w:rPr>
  </w:style>
  <w:style w:type="paragraph" w:customStyle="1" w:styleId="REGISTERBITFIELDCELL6">
    <w:name w:val="REGISTER|BIT|FIELDCELL6"/>
    <w:basedOn w:val="CellBody"/>
    <w:rsid w:val="0078491B"/>
    <w:rPr>
      <w:rFonts w:ascii="Arial" w:hAnsi="Arial"/>
      <w:b/>
      <w:caps/>
    </w:rPr>
  </w:style>
  <w:style w:type="paragraph" w:customStyle="1" w:styleId="Contents6">
    <w:name w:val="Contents6"/>
    <w:basedOn w:val="Title"/>
    <w:rsid w:val="0078491B"/>
    <w:rPr>
      <w:szCs w:val="40"/>
    </w:rPr>
  </w:style>
  <w:style w:type="paragraph" w:customStyle="1" w:styleId="ExarConfidential6">
    <w:name w:val="Exar Confidential6"/>
    <w:basedOn w:val="Footer"/>
    <w:rsid w:val="0078491B"/>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78491B"/>
    <w:rPr>
      <w:rFonts w:ascii="Arial" w:eastAsiaTheme="minorEastAsia" w:hAnsi="Arial"/>
      <w:b/>
      <w:bCs/>
      <w:color w:val="2F4D87"/>
      <w:sz w:val="16"/>
      <w:szCs w:val="16"/>
      <w:lang w:val="en-US" w:eastAsia="en-US" w:bidi="ar-SA"/>
    </w:rPr>
  </w:style>
  <w:style w:type="table" w:customStyle="1" w:styleId="HifnTable6">
    <w:name w:val="Hifn Table6"/>
    <w:basedOn w:val="TableGrid"/>
    <w:rsid w:val="007849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78491B"/>
    <w:rPr>
      <w:rFonts w:ascii="Arial" w:hAnsi="Arial"/>
      <w:sz w:val="16"/>
    </w:rPr>
  </w:style>
  <w:style w:type="paragraph" w:customStyle="1" w:styleId="Preliminary6">
    <w:name w:val="Preliminary6"/>
    <w:rsid w:val="0078491B"/>
    <w:pPr>
      <w:jc w:val="center"/>
    </w:pPr>
    <w:rPr>
      <w:rFonts w:ascii="Arial" w:hAnsi="Arial"/>
      <w:b/>
      <w:color w:val="002B5C"/>
      <w:sz w:val="16"/>
      <w:szCs w:val="16"/>
    </w:rPr>
  </w:style>
  <w:style w:type="character" w:customStyle="1" w:styleId="PreliminaryChar6">
    <w:name w:val="Preliminary Char6"/>
    <w:basedOn w:val="DefaultParagraphFont"/>
    <w:rsid w:val="0078491B"/>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78491B"/>
    <w:rPr>
      <w:rFonts w:ascii="Tahoma" w:hAnsi="Tahoma" w:cs="Tahoma"/>
      <w:sz w:val="16"/>
      <w:szCs w:val="16"/>
    </w:rPr>
  </w:style>
  <w:style w:type="paragraph" w:customStyle="1" w:styleId="Appendix6">
    <w:name w:val="Appendix6"/>
    <w:next w:val="Body"/>
    <w:rsid w:val="007849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78491B"/>
  </w:style>
  <w:style w:type="character" w:customStyle="1" w:styleId="CommentSubjectChar7">
    <w:name w:val="Comment Subject Char7"/>
    <w:basedOn w:val="CommentTextChar"/>
    <w:uiPriority w:val="99"/>
    <w:semiHidden/>
    <w:rsid w:val="0078491B"/>
    <w:rPr>
      <w:rFonts w:eastAsiaTheme="minorEastAsia"/>
      <w:b/>
    </w:rPr>
  </w:style>
  <w:style w:type="paragraph" w:customStyle="1" w:styleId="copyright6">
    <w:name w:val="copyright6"/>
    <w:basedOn w:val="Body"/>
    <w:rsid w:val="0078491B"/>
    <w:pPr>
      <w:tabs>
        <w:tab w:val="left" w:pos="9360"/>
      </w:tabs>
    </w:pPr>
    <w:rPr>
      <w:sz w:val="14"/>
      <w:szCs w:val="14"/>
    </w:rPr>
  </w:style>
  <w:style w:type="paragraph" w:customStyle="1" w:styleId="FunctionCall6">
    <w:name w:val="Function Call6"/>
    <w:next w:val="Body"/>
    <w:rsid w:val="0078491B"/>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78491B"/>
    <w:pPr>
      <w:tabs>
        <w:tab w:val="num" w:pos="720"/>
      </w:tabs>
      <w:ind w:left="720" w:hanging="720"/>
    </w:pPr>
  </w:style>
  <w:style w:type="paragraph" w:customStyle="1" w:styleId="Appendix26">
    <w:name w:val="Appendix 26"/>
    <w:basedOn w:val="Appendix1"/>
    <w:next w:val="Body"/>
    <w:rsid w:val="0078491B"/>
    <w:pPr>
      <w:numPr>
        <w:numId w:val="0"/>
      </w:numPr>
      <w:tabs>
        <w:tab w:val="num" w:pos="918"/>
      </w:tabs>
      <w:ind w:left="864" w:hanging="864"/>
    </w:pPr>
  </w:style>
  <w:style w:type="table" w:customStyle="1" w:styleId="HifnParameter6">
    <w:name w:val="Hifn Parameter6"/>
    <w:basedOn w:val="TableNormal"/>
    <w:rsid w:val="0078491B"/>
    <w:rPr>
      <w:sz w:val="18"/>
    </w:rPr>
    <w:tblPr/>
  </w:style>
  <w:style w:type="paragraph" w:customStyle="1" w:styleId="CellHeadingBlue6">
    <w:name w:val="Cell Heading Blue6"/>
    <w:basedOn w:val="CellHeading"/>
    <w:next w:val="Body"/>
    <w:rsid w:val="0078491B"/>
    <w:pPr>
      <w:tabs>
        <w:tab w:val="clear" w:pos="720"/>
      </w:tabs>
    </w:pPr>
    <w:rPr>
      <w:color w:val="2F4D87"/>
      <w:sz w:val="18"/>
    </w:rPr>
  </w:style>
  <w:style w:type="paragraph" w:customStyle="1" w:styleId="ListNumber26">
    <w:name w:val="ListNumber26"/>
    <w:basedOn w:val="Body"/>
    <w:rsid w:val="0078491B"/>
    <w:pPr>
      <w:ind w:left="1440" w:hanging="360"/>
    </w:pPr>
  </w:style>
  <w:style w:type="paragraph" w:customStyle="1" w:styleId="Command28">
    <w:name w:val="Command28"/>
    <w:basedOn w:val="BlockText"/>
    <w:next w:val="Body"/>
    <w:qFormat/>
    <w:rsid w:val="0078491B"/>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78491B"/>
    <w:rPr>
      <w:rFonts w:ascii="Courier New" w:hAnsi="Courier New" w:cs="Courier New"/>
      <w:color w:val="auto"/>
      <w:kern w:val="0"/>
    </w:rPr>
  </w:style>
  <w:style w:type="character" w:customStyle="1" w:styleId="SubtitleChar7">
    <w:name w:val="Subtitle Char7"/>
    <w:basedOn w:val="DefaultParagraphFont"/>
    <w:uiPriority w:val="11"/>
    <w:rsid w:val="0078491B"/>
    <w:rPr>
      <w:color w:val="5A5A5A" w:themeColor="text1" w:themeTint="A5"/>
      <w:spacing w:val="10"/>
    </w:rPr>
  </w:style>
  <w:style w:type="character" w:customStyle="1" w:styleId="QuoteChar7">
    <w:name w:val="Quote Char7"/>
    <w:basedOn w:val="DefaultParagraphFont"/>
    <w:uiPriority w:val="29"/>
    <w:rsid w:val="0078491B"/>
    <w:rPr>
      <w:i/>
      <w:iCs/>
      <w:color w:val="000000" w:themeColor="text1"/>
    </w:rPr>
  </w:style>
  <w:style w:type="character" w:customStyle="1" w:styleId="IntenseQuoteChar7">
    <w:name w:val="Intense Quote Char7"/>
    <w:basedOn w:val="DefaultParagraphFont"/>
    <w:uiPriority w:val="30"/>
    <w:rsid w:val="0078491B"/>
    <w:rPr>
      <w:color w:val="000000" w:themeColor="text1"/>
      <w:shd w:val="clear" w:color="auto" w:fill="F2F2F2" w:themeFill="background1" w:themeFillShade="F2"/>
    </w:rPr>
  </w:style>
  <w:style w:type="paragraph" w:customStyle="1" w:styleId="Default6">
    <w:name w:val="Default6"/>
    <w:rsid w:val="0078491B"/>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78491B"/>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78491B"/>
    <w:pPr>
      <w:spacing w:before="360"/>
    </w:pPr>
    <w:rPr>
      <w:i/>
      <w:sz w:val="36"/>
    </w:rPr>
  </w:style>
  <w:style w:type="paragraph" w:customStyle="1" w:styleId="Heading2nonumber6">
    <w:name w:val="Heading 2 no number6"/>
    <w:basedOn w:val="Heading2"/>
    <w:next w:val="Body"/>
    <w:rsid w:val="0078491B"/>
    <w:pPr>
      <w:numPr>
        <w:ilvl w:val="0"/>
        <w:numId w:val="0"/>
      </w:numPr>
      <w:suppressLineNumbers/>
      <w:outlineLvl w:val="9"/>
    </w:pPr>
  </w:style>
  <w:style w:type="paragraph" w:customStyle="1" w:styleId="DocumentRevision6">
    <w:name w:val="Document Revision6"/>
    <w:basedOn w:val="Body"/>
    <w:qFormat/>
    <w:rsid w:val="0078491B"/>
    <w:pPr>
      <w:tabs>
        <w:tab w:val="clear" w:pos="2700"/>
        <w:tab w:val="left" w:pos="1440"/>
        <w:tab w:val="left" w:pos="2160"/>
      </w:tabs>
    </w:pPr>
    <w:rPr>
      <w:b/>
      <w:sz w:val="24"/>
    </w:rPr>
  </w:style>
  <w:style w:type="table" w:customStyle="1" w:styleId="ListTable3-Accent116">
    <w:name w:val="List Table 3 - Accent 116"/>
    <w:basedOn w:val="TableNormal"/>
    <w:uiPriority w:val="48"/>
    <w:rsid w:val="007849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78491B"/>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78491B"/>
    <w:pPr>
      <w:spacing w:after="200"/>
    </w:pPr>
    <w:rPr>
      <w:lang w:eastAsia="ja-JP"/>
    </w:rPr>
  </w:style>
  <w:style w:type="table" w:customStyle="1" w:styleId="LightList-Accent116">
    <w:name w:val="Light List - Accent 116"/>
    <w:basedOn w:val="TableNormal"/>
    <w:uiPriority w:val="61"/>
    <w:rsid w:val="007849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78491B"/>
    <w:rPr>
      <w:rFonts w:ascii="Palatino Linotype" w:eastAsia="Palatino Linotype" w:hAnsi="Palatino Linotype"/>
      <w:sz w:val="20"/>
      <w:szCs w:val="20"/>
    </w:rPr>
  </w:style>
  <w:style w:type="paragraph" w:customStyle="1" w:styleId="TableParagraph6">
    <w:name w:val="Table Paragraph6"/>
    <w:basedOn w:val="Normal"/>
    <w:uiPriority w:val="1"/>
    <w:qFormat/>
    <w:rsid w:val="0078491B"/>
    <w:pPr>
      <w:widowControl w:val="0"/>
      <w:spacing w:after="0" w:line="240" w:lineRule="auto"/>
    </w:pPr>
    <w:rPr>
      <w:rFonts w:eastAsiaTheme="minorHAnsi"/>
    </w:rPr>
  </w:style>
  <w:style w:type="character" w:customStyle="1" w:styleId="MessageandCommand6">
    <w:name w:val="Message and Command6"/>
    <w:basedOn w:val="MessagesandCommands"/>
    <w:qFormat/>
    <w:rsid w:val="0078491B"/>
    <w:rPr>
      <w:rFonts w:ascii="Courier New" w:hAnsi="Courier New" w:cs="Courier New"/>
      <w:b w:val="0"/>
      <w:sz w:val="22"/>
    </w:rPr>
  </w:style>
  <w:style w:type="character" w:customStyle="1" w:styleId="BodyText2Char7">
    <w:name w:val="Body Text 2 Char7"/>
    <w:basedOn w:val="DefaultParagraphFont"/>
    <w:semiHidden/>
    <w:rsid w:val="0078491B"/>
  </w:style>
  <w:style w:type="character" w:customStyle="1" w:styleId="BodyText3Char7">
    <w:name w:val="Body Text 3 Char7"/>
    <w:basedOn w:val="DefaultParagraphFont"/>
    <w:semiHidden/>
    <w:rsid w:val="0078491B"/>
    <w:rPr>
      <w:sz w:val="16"/>
      <w:szCs w:val="16"/>
    </w:rPr>
  </w:style>
  <w:style w:type="character" w:customStyle="1" w:styleId="BodyTextIndentChar7">
    <w:name w:val="Body Text Indent Char7"/>
    <w:basedOn w:val="DefaultParagraphFont"/>
    <w:semiHidden/>
    <w:rsid w:val="0078491B"/>
  </w:style>
  <w:style w:type="character" w:customStyle="1" w:styleId="BodyTextFirstIndent2Char7">
    <w:name w:val="Body Text First Indent 2 Char7"/>
    <w:basedOn w:val="BodyTextIndentChar"/>
    <w:semiHidden/>
    <w:rsid w:val="0078491B"/>
  </w:style>
  <w:style w:type="character" w:customStyle="1" w:styleId="BodyTextIndent2Char7">
    <w:name w:val="Body Text Indent 2 Char7"/>
    <w:basedOn w:val="DefaultParagraphFont"/>
    <w:semiHidden/>
    <w:rsid w:val="0078491B"/>
  </w:style>
  <w:style w:type="character" w:customStyle="1" w:styleId="BodyTextIndent3Char7">
    <w:name w:val="Body Text Indent 3 Char7"/>
    <w:basedOn w:val="DefaultParagraphFont"/>
    <w:semiHidden/>
    <w:rsid w:val="0078491B"/>
    <w:rPr>
      <w:sz w:val="16"/>
      <w:szCs w:val="16"/>
    </w:rPr>
  </w:style>
  <w:style w:type="character" w:customStyle="1" w:styleId="E-mailSignatureChar7">
    <w:name w:val="E-mail Signature Char7"/>
    <w:basedOn w:val="DefaultParagraphFont"/>
    <w:semiHidden/>
    <w:rsid w:val="0078491B"/>
  </w:style>
  <w:style w:type="character" w:customStyle="1" w:styleId="HTMLAddressChar7">
    <w:name w:val="HTML Address Char7"/>
    <w:basedOn w:val="DefaultParagraphFont"/>
    <w:semiHidden/>
    <w:rsid w:val="0078491B"/>
    <w:rPr>
      <w:i/>
      <w:iCs/>
    </w:rPr>
  </w:style>
  <w:style w:type="character" w:customStyle="1" w:styleId="MessageHeaderChar7">
    <w:name w:val="Message Header Char7"/>
    <w:basedOn w:val="DefaultParagraphFont"/>
    <w:semiHidden/>
    <w:rsid w:val="0078491B"/>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78491B"/>
    <w:rPr>
      <w:rFonts w:ascii="Consolas" w:hAnsi="Consolas" w:cs="Consolas"/>
      <w:sz w:val="21"/>
      <w:szCs w:val="21"/>
    </w:rPr>
  </w:style>
  <w:style w:type="character" w:customStyle="1" w:styleId="SignatureChar7">
    <w:name w:val="Signature Char7"/>
    <w:basedOn w:val="DefaultParagraphFont"/>
    <w:semiHidden/>
    <w:rsid w:val="0078491B"/>
  </w:style>
  <w:style w:type="paragraph" w:customStyle="1" w:styleId="BackPageCenter6">
    <w:name w:val="Back Page Center6"/>
    <w:basedOn w:val="Body"/>
    <w:next w:val="Body"/>
    <w:rsid w:val="007849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78491B"/>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78491B"/>
    <w:rPr>
      <w:b/>
    </w:rPr>
  </w:style>
  <w:style w:type="character" w:customStyle="1" w:styleId="ClosingChar6">
    <w:name w:val="Closing Char6"/>
    <w:basedOn w:val="DefaultParagraphFont"/>
    <w:rsid w:val="0078491B"/>
  </w:style>
  <w:style w:type="character" w:customStyle="1" w:styleId="DateChar6">
    <w:name w:val="Date Char6"/>
    <w:basedOn w:val="DefaultParagraphFont"/>
    <w:rsid w:val="0078491B"/>
  </w:style>
  <w:style w:type="character" w:customStyle="1" w:styleId="DocumentMapChar6">
    <w:name w:val="Document Map Char6"/>
    <w:basedOn w:val="DefaultParagraphFont"/>
    <w:semiHidden/>
    <w:rsid w:val="0078491B"/>
    <w:rPr>
      <w:rFonts w:ascii="Tahoma" w:hAnsi="Tahoma" w:cs="Tahoma"/>
      <w:shd w:val="clear" w:color="auto" w:fill="000080"/>
    </w:rPr>
  </w:style>
  <w:style w:type="character" w:customStyle="1" w:styleId="EndnoteTextChar6">
    <w:name w:val="Endnote Text Char6"/>
    <w:basedOn w:val="DefaultParagraphFont"/>
    <w:semiHidden/>
    <w:rsid w:val="0078491B"/>
  </w:style>
  <w:style w:type="character" w:customStyle="1" w:styleId="FootnoteTextChar6">
    <w:name w:val="Footnote Text Char6"/>
    <w:basedOn w:val="DefaultParagraphFont"/>
    <w:semiHidden/>
    <w:rsid w:val="0078491B"/>
  </w:style>
  <w:style w:type="character" w:customStyle="1" w:styleId="MacroTextChar6">
    <w:name w:val="Macro Text Char6"/>
    <w:basedOn w:val="DefaultParagraphFont"/>
    <w:semiHidden/>
    <w:rsid w:val="0078491B"/>
    <w:rPr>
      <w:rFonts w:ascii="Courier New" w:hAnsi="Courier New" w:cs="Courier New"/>
      <w:color w:val="000000"/>
    </w:rPr>
  </w:style>
  <w:style w:type="character" w:customStyle="1" w:styleId="BodyText2Char13">
    <w:name w:val="Body Text 2 Char13"/>
    <w:basedOn w:val="DefaultParagraphFont"/>
    <w:uiPriority w:val="99"/>
    <w:semiHidden/>
    <w:rsid w:val="0078491B"/>
  </w:style>
  <w:style w:type="character" w:customStyle="1" w:styleId="BodyText3Char13">
    <w:name w:val="Body Text 3 Char13"/>
    <w:basedOn w:val="DefaultParagraphFont"/>
    <w:uiPriority w:val="99"/>
    <w:semiHidden/>
    <w:rsid w:val="0078491B"/>
    <w:rPr>
      <w:sz w:val="16"/>
      <w:szCs w:val="16"/>
    </w:rPr>
  </w:style>
  <w:style w:type="character" w:customStyle="1" w:styleId="BodyTextIndentChar13">
    <w:name w:val="Body Text Indent Char13"/>
    <w:basedOn w:val="DefaultParagraphFont"/>
    <w:uiPriority w:val="99"/>
    <w:semiHidden/>
    <w:rsid w:val="0078491B"/>
  </w:style>
  <w:style w:type="character" w:customStyle="1" w:styleId="BodyTextFirstIndent2Char16">
    <w:name w:val="Body Text First Indent 2 Char16"/>
    <w:basedOn w:val="BodyTextIndentChar1"/>
    <w:uiPriority w:val="99"/>
    <w:semiHidden/>
    <w:rsid w:val="0078491B"/>
    <w:rPr>
      <w:rFonts w:eastAsiaTheme="minorEastAsia"/>
    </w:rPr>
  </w:style>
  <w:style w:type="character" w:customStyle="1" w:styleId="BodyTextIndent2Char13">
    <w:name w:val="Body Text Indent 2 Char13"/>
    <w:basedOn w:val="DefaultParagraphFont"/>
    <w:uiPriority w:val="99"/>
    <w:semiHidden/>
    <w:rsid w:val="0078491B"/>
  </w:style>
  <w:style w:type="character" w:customStyle="1" w:styleId="BodyTextIndent3Char13">
    <w:name w:val="Body Text Indent 3 Char13"/>
    <w:basedOn w:val="DefaultParagraphFont"/>
    <w:uiPriority w:val="99"/>
    <w:semiHidden/>
    <w:rsid w:val="0078491B"/>
    <w:rPr>
      <w:sz w:val="16"/>
      <w:szCs w:val="16"/>
    </w:rPr>
  </w:style>
  <w:style w:type="character" w:customStyle="1" w:styleId="E-mailSignatureChar13">
    <w:name w:val="E-mail Signature Char13"/>
    <w:basedOn w:val="DefaultParagraphFont"/>
    <w:uiPriority w:val="99"/>
    <w:semiHidden/>
    <w:rsid w:val="0078491B"/>
  </w:style>
  <w:style w:type="character" w:customStyle="1" w:styleId="HTMLAddressChar13">
    <w:name w:val="HTML Address Char13"/>
    <w:basedOn w:val="DefaultParagraphFont"/>
    <w:uiPriority w:val="99"/>
    <w:semiHidden/>
    <w:rsid w:val="0078491B"/>
    <w:rPr>
      <w:i/>
      <w:iCs/>
    </w:rPr>
  </w:style>
  <w:style w:type="character" w:customStyle="1" w:styleId="PlainTextChar13">
    <w:name w:val="Plain Text Char13"/>
    <w:basedOn w:val="DefaultParagraphFont"/>
    <w:uiPriority w:val="99"/>
    <w:semiHidden/>
    <w:rsid w:val="0078491B"/>
    <w:rPr>
      <w:rFonts w:ascii="Consolas" w:hAnsi="Consolas" w:cs="Consolas"/>
      <w:sz w:val="21"/>
      <w:szCs w:val="21"/>
    </w:rPr>
  </w:style>
  <w:style w:type="character" w:customStyle="1" w:styleId="SignatureChar13">
    <w:name w:val="Signature Char13"/>
    <w:basedOn w:val="DefaultParagraphFont"/>
    <w:uiPriority w:val="99"/>
    <w:semiHidden/>
    <w:rsid w:val="0078491B"/>
  </w:style>
  <w:style w:type="paragraph" w:customStyle="1" w:styleId="msonormal4">
    <w:name w:val="msonormal4"/>
    <w:basedOn w:val="Normal"/>
    <w:rsid w:val="0078491B"/>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78491B"/>
    <w:pPr>
      <w:jc w:val="center"/>
    </w:pPr>
  </w:style>
  <w:style w:type="paragraph" w:customStyle="1" w:styleId="Exar117">
    <w:name w:val="Exar117"/>
    <w:basedOn w:val="Footer"/>
    <w:rsid w:val="0078491B"/>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78491B"/>
    <w:pPr>
      <w:tabs>
        <w:tab w:val="left" w:pos="2700"/>
      </w:tabs>
      <w:jc w:val="both"/>
    </w:pPr>
    <w:rPr>
      <w:szCs w:val="24"/>
    </w:rPr>
  </w:style>
  <w:style w:type="paragraph" w:customStyle="1" w:styleId="FooterCentered216">
    <w:name w:val="FooterCentered216"/>
    <w:basedOn w:val="Footer"/>
    <w:rsid w:val="0078491B"/>
    <w:pPr>
      <w:jc w:val="center"/>
    </w:pPr>
  </w:style>
  <w:style w:type="paragraph" w:customStyle="1" w:styleId="Exar216">
    <w:name w:val="Exar216"/>
    <w:basedOn w:val="Footer"/>
    <w:rsid w:val="0078491B"/>
    <w:pPr>
      <w:tabs>
        <w:tab w:val="clear" w:pos="9360"/>
        <w:tab w:val="left" w:pos="720"/>
        <w:tab w:val="right" w:pos="8640"/>
      </w:tabs>
    </w:pPr>
    <w:rPr>
      <w:b/>
      <w:color w:val="2F4D87"/>
    </w:rPr>
  </w:style>
  <w:style w:type="paragraph" w:customStyle="1" w:styleId="ImportantNote115">
    <w:name w:val="Important Note115"/>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78491B"/>
    <w:pPr>
      <w:jc w:val="center"/>
    </w:pPr>
  </w:style>
  <w:style w:type="paragraph" w:customStyle="1" w:styleId="Exar310">
    <w:name w:val="Exar310"/>
    <w:basedOn w:val="Footer"/>
    <w:rsid w:val="0078491B"/>
    <w:pPr>
      <w:tabs>
        <w:tab w:val="clear" w:pos="9360"/>
        <w:tab w:val="left" w:pos="720"/>
        <w:tab w:val="right" w:pos="8640"/>
      </w:tabs>
    </w:pPr>
    <w:rPr>
      <w:b/>
      <w:color w:val="2F4D87"/>
    </w:rPr>
  </w:style>
  <w:style w:type="paragraph" w:customStyle="1" w:styleId="Body210">
    <w:name w:val="Body210"/>
    <w:qFormat/>
    <w:rsid w:val="0078491B"/>
    <w:pPr>
      <w:tabs>
        <w:tab w:val="left" w:pos="2700"/>
      </w:tabs>
      <w:jc w:val="both"/>
    </w:pPr>
    <w:rPr>
      <w:szCs w:val="24"/>
    </w:rPr>
  </w:style>
  <w:style w:type="paragraph" w:customStyle="1" w:styleId="Anchor16">
    <w:name w:val="Anchor16"/>
    <w:rsid w:val="0078491B"/>
    <w:pPr>
      <w:keepNext/>
      <w:tabs>
        <w:tab w:val="left" w:pos="360"/>
      </w:tabs>
      <w:spacing w:before="240"/>
    </w:pPr>
    <w:rPr>
      <w:rFonts w:ascii="Arial" w:hAnsi="Arial"/>
      <w:b/>
      <w:sz w:val="4"/>
      <w:szCs w:val="4"/>
    </w:rPr>
  </w:style>
  <w:style w:type="paragraph" w:customStyle="1" w:styleId="FooterCentered46">
    <w:name w:val="FooterCentered46"/>
    <w:basedOn w:val="Footer"/>
    <w:rsid w:val="0078491B"/>
    <w:pPr>
      <w:jc w:val="center"/>
    </w:pPr>
  </w:style>
  <w:style w:type="paragraph" w:customStyle="1" w:styleId="Exar46">
    <w:name w:val="Exar46"/>
    <w:basedOn w:val="Footer"/>
    <w:rsid w:val="0078491B"/>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78491B"/>
    <w:rPr>
      <w:rFonts w:eastAsiaTheme="minorEastAsia"/>
      <w:b/>
    </w:rPr>
  </w:style>
  <w:style w:type="paragraph" w:customStyle="1" w:styleId="ImportantNote210">
    <w:name w:val="Important Note210"/>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78491B"/>
    <w:pPr>
      <w:jc w:val="center"/>
    </w:pPr>
  </w:style>
  <w:style w:type="paragraph" w:customStyle="1" w:styleId="Exar118">
    <w:name w:val="Exar118"/>
    <w:basedOn w:val="Footer"/>
    <w:rsid w:val="0078491B"/>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78491B"/>
    <w:rPr>
      <w:rFonts w:eastAsiaTheme="minorEastAsia"/>
      <w:b/>
    </w:rPr>
  </w:style>
  <w:style w:type="character" w:customStyle="1" w:styleId="BodyTextFirstIndent2Char115">
    <w:name w:val="Body Text First Indent 2 Char115"/>
    <w:basedOn w:val="BodyTextIndentChar1"/>
    <w:uiPriority w:val="99"/>
    <w:semiHidden/>
    <w:rsid w:val="0078491B"/>
    <w:rPr>
      <w:rFonts w:eastAsiaTheme="minorEastAsia"/>
    </w:rPr>
  </w:style>
  <w:style w:type="paragraph" w:customStyle="1" w:styleId="FooterCentered217">
    <w:name w:val="FooterCentered217"/>
    <w:basedOn w:val="Footer"/>
    <w:rsid w:val="0078491B"/>
    <w:pPr>
      <w:jc w:val="center"/>
    </w:pPr>
  </w:style>
  <w:style w:type="paragraph" w:customStyle="1" w:styleId="Exar217">
    <w:name w:val="Exar217"/>
    <w:basedOn w:val="Footer"/>
    <w:rsid w:val="0078491B"/>
    <w:pPr>
      <w:tabs>
        <w:tab w:val="clear" w:pos="9360"/>
        <w:tab w:val="left" w:pos="720"/>
        <w:tab w:val="right" w:pos="8640"/>
      </w:tabs>
    </w:pPr>
    <w:rPr>
      <w:b/>
      <w:color w:val="2F4D87"/>
    </w:rPr>
  </w:style>
  <w:style w:type="paragraph" w:customStyle="1" w:styleId="Command115">
    <w:name w:val="Command115"/>
    <w:basedOn w:val="BlockText"/>
    <w:next w:val="Body"/>
    <w:qFormat/>
    <w:rsid w:val="0078491B"/>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7849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7849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78491B"/>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10.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2.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6.xml"/><Relationship Id="rId27" Type="http://schemas.openxmlformats.org/officeDocument/2006/relationships/header" Target="header1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13729-10F1-4967-857D-7889503D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63</Pages>
  <Words>14647</Words>
  <Characters>83492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97944</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2019-10-30T16:57:00Z</dcterms:created>
  <dcterms:modified xsi:type="dcterms:W3CDTF">2019-10-30T16:57:00Z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2019-10-28 16:42:40Z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