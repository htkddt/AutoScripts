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8EBDF" w14:textId="77777777" w:rsidR="00A1216A" w:rsidRPr="0042599D" w:rsidRDefault="00A1216A" w:rsidP="00A1216A">
      <w:pPr>
        <w:pStyle w:val="Heading1"/>
        <w:rPr>
          <w:rFonts w:ascii="Palatino Linotype" w:hAnsi="Palatino Linotype"/>
        </w:rPr>
      </w:pPr>
      <w:r w:rsidRPr="0042599D">
        <w:rPr>
          <w:rFonts w:ascii="Palatino Linotype" w:hAnsi="Palatino Linotype"/>
        </w:rPr>
        <w:t xml:space="preserve">Appendix A: </w:t>
      </w:r>
      <w:r>
        <w:rPr>
          <w:rFonts w:ascii="Palatino Linotype" w:hAnsi="Palatino Linotype"/>
        </w:rPr>
        <w:t>OCP</w:t>
      </w:r>
      <w:r w:rsidRPr="0042599D">
        <w:rPr>
          <w:rFonts w:ascii="Palatino Linotype" w:hAnsi="Palatino Linotype"/>
        </w:rPr>
        <w:t xml:space="preserve"> Protocol Support</w:t>
      </w:r>
    </w:p>
    <w:p w14:paraId="415DCE09" w14:textId="7058861D" w:rsidR="00A1216A" w:rsidRPr="0042599D" w:rsidRDefault="00A1216A" w:rsidP="00A1216A">
      <w:pPr>
        <w:jc w:val="both"/>
        <w:rPr>
          <w:rFonts w:ascii="Palatino Linotype" w:hAnsi="Palatino Linotype"/>
        </w:rPr>
      </w:pPr>
      <w:r w:rsidRPr="0042599D">
        <w:rPr>
          <w:rFonts w:ascii="Palatino Linotype" w:hAnsi="Palatino Linotype"/>
        </w:rPr>
        <w:t xml:space="preserve">This appendix describes support in </w:t>
      </w:r>
      <w:r w:rsidR="00F611F8">
        <w:rPr>
          <w:rFonts w:ascii="Palatino Linotype" w:hAnsi="Palatino Linotype"/>
        </w:rPr>
        <w:t>CFG</w:t>
      </w:r>
      <w:r w:rsidRPr="0042599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Orion and </w:t>
      </w:r>
      <w:r w:rsidR="00F611F8">
        <w:rPr>
          <w:rFonts w:ascii="Palatino Linotype" w:hAnsi="Palatino Linotype"/>
        </w:rPr>
        <w:t>CFG</w:t>
      </w:r>
      <w:r>
        <w:rPr>
          <w:rFonts w:ascii="Palatino Linotype" w:hAnsi="Palatino Linotype"/>
        </w:rPr>
        <w:t xml:space="preserve"> </w:t>
      </w:r>
      <w:r w:rsidRPr="0042599D">
        <w:rPr>
          <w:rFonts w:ascii="Palatino Linotype" w:hAnsi="Palatino Linotype"/>
        </w:rPr>
        <w:t>Gemini for</w:t>
      </w:r>
      <w:r w:rsidRPr="0042599D"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 xml:space="preserve">Open Core Protocol 2.2 </w:t>
      </w:r>
      <w:r w:rsidRPr="0042599D">
        <w:rPr>
          <w:rFonts w:ascii="Palatino Linotype" w:hAnsi="Palatino Linotype"/>
          <w:b/>
        </w:rPr>
        <w:t xml:space="preserve">Specification Rev </w:t>
      </w:r>
      <w:r>
        <w:rPr>
          <w:rFonts w:ascii="Palatino Linotype" w:hAnsi="Palatino Linotype"/>
          <w:b/>
        </w:rPr>
        <w:t>1.0</w:t>
      </w:r>
      <w:r w:rsidRPr="0042599D">
        <w:rPr>
          <w:rFonts w:ascii="Palatino Linotype" w:hAnsi="Palatino Linotype"/>
          <w:b/>
        </w:rPr>
        <w:t>.</w:t>
      </w:r>
    </w:p>
    <w:p w14:paraId="46B60B35" w14:textId="77777777" w:rsidR="00A1216A" w:rsidRPr="0042599D" w:rsidRDefault="00A1216A" w:rsidP="00A1216A">
      <w:pPr>
        <w:pStyle w:val="Heading2"/>
        <w:rPr>
          <w:rFonts w:ascii="Palatino Linotype" w:hAnsi="Palatino Linotype"/>
        </w:rPr>
      </w:pPr>
      <w:r>
        <w:rPr>
          <w:rFonts w:ascii="Palatino Linotype" w:hAnsi="Palatino Linotype"/>
        </w:rPr>
        <w:t>OCP</w:t>
      </w:r>
      <w:r w:rsidRPr="0042599D">
        <w:rPr>
          <w:rFonts w:ascii="Palatino Linotype" w:hAnsi="Palatino Linotype"/>
        </w:rPr>
        <w:t xml:space="preserve"> Feature Adoption</w:t>
      </w:r>
    </w:p>
    <w:p w14:paraId="50D8C539" w14:textId="0B6C2D98" w:rsidR="00A1216A" w:rsidRPr="0042599D" w:rsidRDefault="005D3A92" w:rsidP="00A1216A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Following table </w:t>
      </w:r>
      <w:r w:rsidR="00A1216A">
        <w:rPr>
          <w:rFonts w:ascii="Palatino Linotype" w:hAnsi="Palatino Linotype"/>
        </w:rPr>
        <w:t xml:space="preserve">below provides a </w:t>
      </w:r>
      <w:r w:rsidR="00A1216A" w:rsidRPr="0042599D">
        <w:rPr>
          <w:rFonts w:ascii="Palatino Linotype" w:hAnsi="Palatino Linotype"/>
        </w:rPr>
        <w:t xml:space="preserve">summary of </w:t>
      </w:r>
      <w:r w:rsidR="00A1216A">
        <w:rPr>
          <w:rFonts w:ascii="Palatino Linotype" w:hAnsi="Palatino Linotype"/>
        </w:rPr>
        <w:t>OCP</w:t>
      </w:r>
      <w:r w:rsidR="00A1216A" w:rsidRPr="0042599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master </w:t>
      </w:r>
      <w:r w:rsidR="00A1216A">
        <w:rPr>
          <w:rFonts w:ascii="Palatino Linotype" w:hAnsi="Palatino Linotype"/>
        </w:rPr>
        <w:t>configuration parameters supported by NocStudio</w:t>
      </w:r>
      <w:r w:rsidR="00A1216A" w:rsidRPr="0042599D">
        <w:rPr>
          <w:rFonts w:ascii="Palatino Linotype" w:hAnsi="Palatino Linotype"/>
        </w:rPr>
        <w:t>.</w:t>
      </w:r>
      <w:r w:rsidR="00A1216A">
        <w:rPr>
          <w:rFonts w:ascii="Palatino Linotype" w:hAnsi="Palatino Linotype"/>
        </w:rPr>
        <w:br/>
      </w:r>
    </w:p>
    <w:tbl>
      <w:tblPr>
        <w:tblStyle w:val="GridTable4-Accent1"/>
        <w:tblW w:w="5000" w:type="pct"/>
        <w:tblLayout w:type="fixed"/>
        <w:tblLook w:val="06A0" w:firstRow="1" w:lastRow="0" w:firstColumn="1" w:lastColumn="0" w:noHBand="1" w:noVBand="1"/>
      </w:tblPr>
      <w:tblGrid>
        <w:gridCol w:w="2965"/>
        <w:gridCol w:w="1350"/>
        <w:gridCol w:w="1260"/>
        <w:gridCol w:w="3775"/>
      </w:tblGrid>
      <w:tr w:rsidR="00A1216A" w:rsidRPr="0042599D" w14:paraId="7CD1B04D" w14:textId="77777777" w:rsidTr="005D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2712F4CC" w14:textId="77777777" w:rsidR="00A1216A" w:rsidRPr="004D14F1" w:rsidRDefault="00A1216A" w:rsidP="005D3A92">
            <w:pPr>
              <w:pStyle w:val="TableParagraph"/>
              <w:jc w:val="center"/>
              <w:rPr>
                <w:rFonts w:ascii="Palatino Linotype" w:eastAsia="Arial" w:hAnsi="Palatino Linotype" w:cstheme="minorHAnsi"/>
                <w:b w:val="0"/>
              </w:rPr>
            </w:pPr>
            <w:r w:rsidRPr="004D14F1">
              <w:rPr>
                <w:rFonts w:ascii="Palatino Linotype" w:eastAsia="Arial" w:hAnsi="Palatino Linotype" w:cstheme="minorHAnsi"/>
                <w:b w:val="0"/>
                <w:spacing w:val="-11"/>
              </w:rPr>
              <w:t xml:space="preserve">OCP </w:t>
            </w:r>
            <w:r w:rsidRPr="004D14F1">
              <w:rPr>
                <w:rFonts w:ascii="Palatino Linotype" w:eastAsia="Arial" w:hAnsi="Palatino Linotype" w:cstheme="minorHAnsi"/>
                <w:b w:val="0"/>
              </w:rPr>
              <w:t>parameter</w:t>
            </w:r>
          </w:p>
        </w:tc>
        <w:tc>
          <w:tcPr>
            <w:tcW w:w="135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1D460ED4" w14:textId="77777777" w:rsidR="00A1216A" w:rsidRPr="004D14F1" w:rsidRDefault="00A1216A" w:rsidP="005D3A92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Arial" w:hAnsi="Palatino Linotype" w:cstheme="minorHAnsi"/>
                <w:b w:val="0"/>
                <w:spacing w:val="-1"/>
              </w:rPr>
            </w:pPr>
            <w:r w:rsidRPr="004D14F1">
              <w:rPr>
                <w:rFonts w:ascii="Palatino Linotype" w:eastAsia="Arial" w:hAnsi="Palatino Linotype" w:cstheme="minorHAnsi"/>
                <w:b w:val="0"/>
                <w:spacing w:val="-1"/>
              </w:rPr>
              <w:t>OCP default</w:t>
            </w:r>
          </w:p>
        </w:tc>
        <w:tc>
          <w:tcPr>
            <w:tcW w:w="126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23B390E4" w14:textId="0A0FDF36" w:rsidR="00A1216A" w:rsidRPr="004D14F1" w:rsidRDefault="00F611F8" w:rsidP="005D3A92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Arial" w:hAnsi="Palatino Linotype" w:cstheme="minorHAnsi"/>
                <w:b w:val="0"/>
                <w:spacing w:val="-1"/>
              </w:rPr>
            </w:pPr>
            <w:r>
              <w:rPr>
                <w:rFonts w:ascii="Palatino Linotype" w:eastAsia="Arial" w:hAnsi="Palatino Linotype" w:cstheme="minorHAnsi"/>
                <w:b w:val="0"/>
                <w:spacing w:val="-1"/>
              </w:rPr>
              <w:t>CFG</w:t>
            </w:r>
            <w:r w:rsidR="00A1216A" w:rsidRPr="004D14F1">
              <w:rPr>
                <w:rFonts w:ascii="Palatino Linotype" w:eastAsia="Arial" w:hAnsi="Palatino Linotype" w:cstheme="minorHAnsi"/>
                <w:b w:val="0"/>
                <w:spacing w:val="-1"/>
              </w:rPr>
              <w:t xml:space="preserve"> default</w:t>
            </w:r>
          </w:p>
        </w:tc>
        <w:tc>
          <w:tcPr>
            <w:tcW w:w="3775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3ACA454F" w14:textId="085D4EEF" w:rsidR="00A1216A" w:rsidRPr="004D14F1" w:rsidRDefault="00F611F8" w:rsidP="005D3A92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Arial" w:hAnsi="Palatino Linotype" w:cstheme="minorHAnsi"/>
                <w:b w:val="0"/>
              </w:rPr>
            </w:pPr>
            <w:r>
              <w:rPr>
                <w:rFonts w:ascii="Palatino Linotype" w:eastAsia="Arial" w:hAnsi="Palatino Linotype" w:cstheme="minorHAnsi"/>
                <w:b w:val="0"/>
                <w:spacing w:val="-1"/>
              </w:rPr>
              <w:t>CFG</w:t>
            </w:r>
            <w:r w:rsidR="00A1216A" w:rsidRPr="004D14F1">
              <w:rPr>
                <w:rFonts w:ascii="Palatino Linotype" w:eastAsia="Arial" w:hAnsi="Palatino Linotype" w:cstheme="minorHAnsi"/>
                <w:b w:val="0"/>
                <w:spacing w:val="-1"/>
              </w:rPr>
              <w:t xml:space="preserve"> allowed values</w:t>
            </w:r>
          </w:p>
        </w:tc>
      </w:tr>
      <w:tr w:rsidR="00A1216A" w:rsidRPr="00A754C8" w14:paraId="7F995D47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657A8D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addr</w:t>
            </w:r>
          </w:p>
        </w:tc>
        <w:tc>
          <w:tcPr>
            <w:tcW w:w="1350" w:type="dxa"/>
          </w:tcPr>
          <w:p w14:paraId="371B4160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2BA7C4A9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5E30577E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047C033B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99C6B33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addr_wdth</w:t>
            </w:r>
          </w:p>
        </w:tc>
        <w:tc>
          <w:tcPr>
            <w:tcW w:w="1350" w:type="dxa"/>
          </w:tcPr>
          <w:p w14:paraId="40C9477D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04C85696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40</w:t>
            </w:r>
          </w:p>
        </w:tc>
        <w:tc>
          <w:tcPr>
            <w:tcW w:w="3775" w:type="dxa"/>
          </w:tcPr>
          <w:p w14:paraId="14AE799C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14-60</w:t>
            </w:r>
          </w:p>
        </w:tc>
      </w:tr>
      <w:tr w:rsidR="00A1216A" w:rsidRPr="00A754C8" w14:paraId="21308F73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494B2B2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addrspace</w:t>
            </w:r>
          </w:p>
        </w:tc>
        <w:tc>
          <w:tcPr>
            <w:tcW w:w="1350" w:type="dxa"/>
          </w:tcPr>
          <w:p w14:paraId="77981C58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1845953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D639AA5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6AFE7197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EFBEAA5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addrspace_wdth</w:t>
            </w:r>
          </w:p>
        </w:tc>
        <w:tc>
          <w:tcPr>
            <w:tcW w:w="1350" w:type="dxa"/>
          </w:tcPr>
          <w:p w14:paraId="01659ACE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31F082AA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2D18594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26B58D0F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E58A8F7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atomiclength</w:t>
            </w:r>
          </w:p>
        </w:tc>
        <w:tc>
          <w:tcPr>
            <w:tcW w:w="1350" w:type="dxa"/>
          </w:tcPr>
          <w:p w14:paraId="6A56CFFD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F7608F6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E427600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35A3CF79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DF12EA0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atomiclength_wdth</w:t>
            </w:r>
          </w:p>
        </w:tc>
        <w:tc>
          <w:tcPr>
            <w:tcW w:w="1350" w:type="dxa"/>
          </w:tcPr>
          <w:p w14:paraId="4896701D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4E57E705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D468688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23CD4084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85B140B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blockheight</w:t>
            </w:r>
          </w:p>
        </w:tc>
        <w:tc>
          <w:tcPr>
            <w:tcW w:w="1350" w:type="dxa"/>
          </w:tcPr>
          <w:p w14:paraId="091CE7F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4FB3C1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53CAD33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4CAD28B7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430CA45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blockheight_wdth</w:t>
            </w:r>
          </w:p>
        </w:tc>
        <w:tc>
          <w:tcPr>
            <w:tcW w:w="1350" w:type="dxa"/>
          </w:tcPr>
          <w:p w14:paraId="2ECC6307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71FFD297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E3EDCE5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6ADAACB3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9FFC122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blockstride</w:t>
            </w:r>
          </w:p>
        </w:tc>
        <w:tc>
          <w:tcPr>
            <w:tcW w:w="1350" w:type="dxa"/>
          </w:tcPr>
          <w:p w14:paraId="53A10839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3C54880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27B2F8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4F08CF86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2202F62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blockstride_wdth</w:t>
            </w:r>
          </w:p>
        </w:tc>
        <w:tc>
          <w:tcPr>
            <w:tcW w:w="1350" w:type="dxa"/>
          </w:tcPr>
          <w:p w14:paraId="07C6B339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6CD64568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3318D5B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35937C4F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00E1E13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broadcast_enable</w:t>
            </w:r>
          </w:p>
        </w:tc>
        <w:tc>
          <w:tcPr>
            <w:tcW w:w="1350" w:type="dxa"/>
          </w:tcPr>
          <w:p w14:paraId="58A482F0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A40085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58C61DF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672A56A3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614A36F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burst_aligned</w:t>
            </w:r>
          </w:p>
        </w:tc>
        <w:tc>
          <w:tcPr>
            <w:tcW w:w="1350" w:type="dxa"/>
          </w:tcPr>
          <w:p w14:paraId="10CED722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A1FE5ED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4C4A63D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40132D76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E4A9B4E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burstlength</w:t>
            </w:r>
          </w:p>
        </w:tc>
        <w:tc>
          <w:tcPr>
            <w:tcW w:w="1350" w:type="dxa"/>
          </w:tcPr>
          <w:p w14:paraId="6F34F558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DB53464" w14:textId="7B45D832" w:rsidR="00A1216A" w:rsidRPr="00A754C8" w:rsidRDefault="00E17655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BA7D140" w14:textId="3607F093" w:rsidR="00A1216A" w:rsidRPr="00A754C8" w:rsidRDefault="00E17655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27C5562B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AC3DDF6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burstlength_wdth</w:t>
            </w:r>
          </w:p>
        </w:tc>
        <w:tc>
          <w:tcPr>
            <w:tcW w:w="1350" w:type="dxa"/>
          </w:tcPr>
          <w:p w14:paraId="0726F4E5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7C8DB673" w14:textId="6AD98674" w:rsidR="00A1216A" w:rsidRPr="00A754C8" w:rsidRDefault="00E17655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39D61FF" w14:textId="602E9342" w:rsidR="00A1216A" w:rsidRPr="00A754C8" w:rsidRDefault="00E17655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0,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2-8</w:t>
            </w:r>
          </w:p>
        </w:tc>
      </w:tr>
      <w:tr w:rsidR="00A1216A" w:rsidRPr="00A754C8" w14:paraId="052C981A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88783FD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burstprecise</w:t>
            </w:r>
          </w:p>
        </w:tc>
        <w:tc>
          <w:tcPr>
            <w:tcW w:w="1350" w:type="dxa"/>
          </w:tcPr>
          <w:p w14:paraId="61DF6EFA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3B16681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0 </w:t>
            </w:r>
          </w:p>
        </w:tc>
        <w:tc>
          <w:tcPr>
            <w:tcW w:w="3775" w:type="dxa"/>
          </w:tcPr>
          <w:p w14:paraId="57B63C1A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 (MBurstPrecise tied off to 1)</w:t>
            </w:r>
          </w:p>
        </w:tc>
      </w:tr>
      <w:tr w:rsidR="00A1216A" w:rsidRPr="00A754C8" w14:paraId="6ECF3496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AD3CB14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</w:t>
            </w:r>
          </w:p>
        </w:tc>
        <w:tc>
          <w:tcPr>
            <w:tcW w:w="1350" w:type="dxa"/>
          </w:tcPr>
          <w:p w14:paraId="4A22897E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A018EB3" w14:textId="5FE89D61" w:rsidR="00A1216A" w:rsidRPr="00A754C8" w:rsidRDefault="00E17655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8CC4065" w14:textId="4183E13D" w:rsidR="00A1216A" w:rsidRPr="00A754C8" w:rsidRDefault="00E17655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55C8EA92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E214CCA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burstseq_blck_enable</w:t>
            </w:r>
          </w:p>
        </w:tc>
        <w:tc>
          <w:tcPr>
            <w:tcW w:w="1350" w:type="dxa"/>
          </w:tcPr>
          <w:p w14:paraId="7E8BA33E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E0274C3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F4644C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69BEDC6C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7DBB4F0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burstseq_dflt1_enable</w:t>
            </w:r>
          </w:p>
        </w:tc>
        <w:tc>
          <w:tcPr>
            <w:tcW w:w="1350" w:type="dxa"/>
          </w:tcPr>
          <w:p w14:paraId="62B9231E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3851E1F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4E17E80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63C401F5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A1B18F6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burstseq_dflt2_enable</w:t>
            </w:r>
          </w:p>
        </w:tc>
        <w:tc>
          <w:tcPr>
            <w:tcW w:w="1350" w:type="dxa"/>
          </w:tcPr>
          <w:p w14:paraId="5C998DA0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9DB216C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69DEE19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581FDEAC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18BFBC7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burstseq_incr_enable</w:t>
            </w:r>
          </w:p>
        </w:tc>
        <w:tc>
          <w:tcPr>
            <w:tcW w:w="1350" w:type="dxa"/>
          </w:tcPr>
          <w:p w14:paraId="2246F117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169BB322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6E33E688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7B451EF0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9AE62A5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burstseq_strm_enable</w:t>
            </w:r>
          </w:p>
        </w:tc>
        <w:tc>
          <w:tcPr>
            <w:tcW w:w="1350" w:type="dxa"/>
          </w:tcPr>
          <w:p w14:paraId="120B3EF1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47A65B6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769CDFDD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2D42067B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5C0CE8E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burstseq_unkn_enable</w:t>
            </w:r>
          </w:p>
        </w:tc>
        <w:tc>
          <w:tcPr>
            <w:tcW w:w="1350" w:type="dxa"/>
          </w:tcPr>
          <w:p w14:paraId="70C0F0AE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4DE2DE9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A94104C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4F668E2B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8FF727A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burstseq_wrap_enable</w:t>
            </w:r>
          </w:p>
        </w:tc>
        <w:tc>
          <w:tcPr>
            <w:tcW w:w="1350" w:type="dxa"/>
          </w:tcPr>
          <w:p w14:paraId="5AD78B55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A0933FE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6E1C514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19C079CE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C68FA30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burstseq_xor_enable</w:t>
            </w:r>
          </w:p>
        </w:tc>
        <w:tc>
          <w:tcPr>
            <w:tcW w:w="1350" w:type="dxa"/>
          </w:tcPr>
          <w:p w14:paraId="5252D2DC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E70307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0FF35D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6B1A102D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80D9660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burstsinglereq</w:t>
            </w:r>
          </w:p>
        </w:tc>
        <w:tc>
          <w:tcPr>
            <w:tcW w:w="1350" w:type="dxa"/>
          </w:tcPr>
          <w:p w14:paraId="0C4E9FBE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F52FEB6" w14:textId="58277CBC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E0258EB" w14:textId="7DE92FE1" w:rsidR="00A1216A" w:rsidRPr="00A754C8" w:rsidRDefault="00A1216A" w:rsidP="00E17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  <w:r w:rsidR="00E17655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|1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</w:t>
            </w:r>
          </w:p>
        </w:tc>
      </w:tr>
      <w:tr w:rsidR="00A1216A" w:rsidRPr="00A754C8" w14:paraId="6C60C27F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1EB8243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byteen</w:t>
            </w:r>
          </w:p>
        </w:tc>
        <w:tc>
          <w:tcPr>
            <w:tcW w:w="1350" w:type="dxa"/>
          </w:tcPr>
          <w:p w14:paraId="22F11E2E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71F9C63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32BF34FE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6C759F4C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7127440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clkctrl_enable</w:t>
            </w:r>
          </w:p>
        </w:tc>
        <w:tc>
          <w:tcPr>
            <w:tcW w:w="1350" w:type="dxa"/>
          </w:tcPr>
          <w:p w14:paraId="7A02ADAA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3CD3A9C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34E4339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056F7608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76D0C49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lastRenderedPageBreak/>
              <w:t>cmdaccept</w:t>
            </w:r>
          </w:p>
        </w:tc>
        <w:tc>
          <w:tcPr>
            <w:tcW w:w="1350" w:type="dxa"/>
          </w:tcPr>
          <w:p w14:paraId="2D7D5005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3B73A144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5DFE7230" w14:textId="161A2EBB" w:rsidR="00A1216A" w:rsidRPr="00A754C8" w:rsidRDefault="00E17655" w:rsidP="00E17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50EC48CC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00FB52C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connid</w:t>
            </w:r>
          </w:p>
        </w:tc>
        <w:tc>
          <w:tcPr>
            <w:tcW w:w="1350" w:type="dxa"/>
          </w:tcPr>
          <w:p w14:paraId="15A62F88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37A200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F2B085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4ED64405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B1ADBA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connid_wdth</w:t>
            </w:r>
          </w:p>
        </w:tc>
        <w:tc>
          <w:tcPr>
            <w:tcW w:w="1350" w:type="dxa"/>
          </w:tcPr>
          <w:p w14:paraId="22627677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3667680E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80FBD19" w14:textId="00CA0C3B" w:rsidR="00A1216A" w:rsidRPr="00A754C8" w:rsidRDefault="00E17655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0-63</w:t>
            </w:r>
          </w:p>
        </w:tc>
      </w:tr>
      <w:tr w:rsidR="00A1216A" w:rsidRPr="00A754C8" w14:paraId="57B79DDE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CFC48CA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control</w:t>
            </w:r>
          </w:p>
        </w:tc>
        <w:tc>
          <w:tcPr>
            <w:tcW w:w="1350" w:type="dxa"/>
          </w:tcPr>
          <w:p w14:paraId="4581201C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5B9AAE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EDDA2B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34D514F5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A303C9E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control_wdth</w:t>
            </w:r>
          </w:p>
        </w:tc>
        <w:tc>
          <w:tcPr>
            <w:tcW w:w="1350" w:type="dxa"/>
          </w:tcPr>
          <w:p w14:paraId="6792539C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739E7C2F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20F0239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5365027B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D91C315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controlbusy</w:t>
            </w:r>
          </w:p>
        </w:tc>
        <w:tc>
          <w:tcPr>
            <w:tcW w:w="1350" w:type="dxa"/>
          </w:tcPr>
          <w:p w14:paraId="0BF5F2C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5701A7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8B3C3A2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3C8EE265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51D0059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controlwr</w:t>
            </w:r>
          </w:p>
        </w:tc>
        <w:tc>
          <w:tcPr>
            <w:tcW w:w="1350" w:type="dxa"/>
          </w:tcPr>
          <w:p w14:paraId="24A3441B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6787742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683E256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1A65A50F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0901EEC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dataaccept</w:t>
            </w:r>
          </w:p>
        </w:tc>
        <w:tc>
          <w:tcPr>
            <w:tcW w:w="1350" w:type="dxa"/>
          </w:tcPr>
          <w:p w14:paraId="43FF2298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DDEF969" w14:textId="128E5C3E" w:rsidR="00A1216A" w:rsidRPr="00A754C8" w:rsidRDefault="00E17655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  <w:r w:rsidR="00A1216A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3775" w:type="dxa"/>
          </w:tcPr>
          <w:p w14:paraId="5E1302F7" w14:textId="4621A2A0" w:rsidR="00A1216A" w:rsidRPr="00A754C8" w:rsidRDefault="00E17655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67DB8A53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879F66F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datahandshake</w:t>
            </w:r>
          </w:p>
        </w:tc>
        <w:tc>
          <w:tcPr>
            <w:tcW w:w="1350" w:type="dxa"/>
          </w:tcPr>
          <w:p w14:paraId="09EFCCD4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F91A5F3" w14:textId="63264706" w:rsidR="00A1216A" w:rsidRPr="00A754C8" w:rsidRDefault="00E17655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1983951" w14:textId="1368A833" w:rsidR="00A1216A" w:rsidRPr="00A754C8" w:rsidRDefault="00E17655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0BF8A0D4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C56914E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datalast</w:t>
            </w:r>
          </w:p>
        </w:tc>
        <w:tc>
          <w:tcPr>
            <w:tcW w:w="1350" w:type="dxa"/>
          </w:tcPr>
          <w:p w14:paraId="5011408A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0E5DADB" w14:textId="77C279CF" w:rsidR="00A1216A" w:rsidRPr="00A754C8" w:rsidRDefault="00E17655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D09CC8A" w14:textId="3109585D" w:rsidR="00A1216A" w:rsidRPr="00A754C8" w:rsidRDefault="00E17655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566DA474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C3E9E8F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datarowlast</w:t>
            </w:r>
          </w:p>
        </w:tc>
        <w:tc>
          <w:tcPr>
            <w:tcW w:w="1350" w:type="dxa"/>
          </w:tcPr>
          <w:p w14:paraId="6955C0F8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9D8CEF3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D88067D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35AF4CB5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74AD513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data_wdth</w:t>
            </w:r>
          </w:p>
        </w:tc>
        <w:tc>
          <w:tcPr>
            <w:tcW w:w="1350" w:type="dxa"/>
          </w:tcPr>
          <w:p w14:paraId="1CDD1910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69174883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32</w:t>
            </w:r>
          </w:p>
        </w:tc>
        <w:tc>
          <w:tcPr>
            <w:tcW w:w="3775" w:type="dxa"/>
          </w:tcPr>
          <w:p w14:paraId="3D45B14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32|64|128|256|512</w:t>
            </w:r>
          </w:p>
        </w:tc>
      </w:tr>
      <w:tr w:rsidR="00A1216A" w:rsidRPr="00A754C8" w14:paraId="3E8E3A90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11E9A04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enableclk</w:t>
            </w:r>
          </w:p>
        </w:tc>
        <w:tc>
          <w:tcPr>
            <w:tcW w:w="1350" w:type="dxa"/>
          </w:tcPr>
          <w:p w14:paraId="2E075243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9EBA0C4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F836389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3E129FE4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1697E33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endian</w:t>
            </w:r>
          </w:p>
        </w:tc>
        <w:tc>
          <w:tcPr>
            <w:tcW w:w="1350" w:type="dxa"/>
          </w:tcPr>
          <w:p w14:paraId="771B6D33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little</w:t>
            </w:r>
          </w:p>
        </w:tc>
        <w:tc>
          <w:tcPr>
            <w:tcW w:w="1260" w:type="dxa"/>
          </w:tcPr>
          <w:p w14:paraId="72393556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little</w:t>
            </w:r>
          </w:p>
        </w:tc>
        <w:tc>
          <w:tcPr>
            <w:tcW w:w="3775" w:type="dxa"/>
          </w:tcPr>
          <w:p w14:paraId="17C00F2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litt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le|big</w:t>
            </w:r>
          </w:p>
        </w:tc>
      </w:tr>
      <w:tr w:rsidR="00A1216A" w:rsidRPr="00A754C8" w14:paraId="0E14B850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8CBB4D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force_aligned</w:t>
            </w:r>
          </w:p>
        </w:tc>
        <w:tc>
          <w:tcPr>
            <w:tcW w:w="1350" w:type="dxa"/>
          </w:tcPr>
          <w:p w14:paraId="10FA7223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2F95140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61AEE85A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5E673DA7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BEF92F4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interrupt</w:t>
            </w:r>
          </w:p>
        </w:tc>
        <w:tc>
          <w:tcPr>
            <w:tcW w:w="1350" w:type="dxa"/>
          </w:tcPr>
          <w:p w14:paraId="40E575D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DE62207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0B4427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72EED602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9B508C2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jtag_enable</w:t>
            </w:r>
          </w:p>
        </w:tc>
        <w:tc>
          <w:tcPr>
            <w:tcW w:w="1350" w:type="dxa"/>
          </w:tcPr>
          <w:p w14:paraId="711DD330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03BDB0A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34ED930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6D0A3CC1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F95072F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jtagtrst_enable</w:t>
            </w:r>
          </w:p>
        </w:tc>
        <w:tc>
          <w:tcPr>
            <w:tcW w:w="1350" w:type="dxa"/>
          </w:tcPr>
          <w:p w14:paraId="234164AD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EC00915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8292200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4BD7411E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CC9A163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</w:t>
            </w:r>
          </w:p>
        </w:tc>
        <w:tc>
          <w:tcPr>
            <w:tcW w:w="1350" w:type="dxa"/>
          </w:tcPr>
          <w:p w14:paraId="1E4134C0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46915ECD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51EEA907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0EEDC87F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BE9F1FE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mdatabyteen</w:t>
            </w:r>
          </w:p>
        </w:tc>
        <w:tc>
          <w:tcPr>
            <w:tcW w:w="1350" w:type="dxa"/>
          </w:tcPr>
          <w:p w14:paraId="78F56BCC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A3558BB" w14:textId="2EA4C006" w:rsidR="00A1216A" w:rsidRPr="00A754C8" w:rsidRDefault="00A60161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B9A063A" w14:textId="1A84A3B2" w:rsidR="00A1216A" w:rsidRPr="00A754C8" w:rsidRDefault="00A60161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7450749E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331797E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mdatainfo</w:t>
            </w:r>
          </w:p>
        </w:tc>
        <w:tc>
          <w:tcPr>
            <w:tcW w:w="1350" w:type="dxa"/>
          </w:tcPr>
          <w:p w14:paraId="2C0EA9F2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99A7437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56950E0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002E0BA4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D96CA08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mdatainfobyte_wdth</w:t>
            </w:r>
          </w:p>
        </w:tc>
        <w:tc>
          <w:tcPr>
            <w:tcW w:w="1350" w:type="dxa"/>
          </w:tcPr>
          <w:p w14:paraId="2CD17FD5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C21C992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73ED2E9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0-8</w:t>
            </w:r>
          </w:p>
        </w:tc>
      </w:tr>
      <w:tr w:rsidR="00A1216A" w:rsidRPr="00A754C8" w14:paraId="1197C4AB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18141A3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mdatainfo_wdth</w:t>
            </w:r>
          </w:p>
        </w:tc>
        <w:tc>
          <w:tcPr>
            <w:tcW w:w="1350" w:type="dxa"/>
          </w:tcPr>
          <w:p w14:paraId="56BFC063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5448AB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189769B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0-544</w:t>
            </w:r>
          </w:p>
        </w:tc>
      </w:tr>
      <w:tr w:rsidR="00A1216A" w:rsidRPr="00A754C8" w14:paraId="0879ED30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609BFB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merror</w:t>
            </w:r>
          </w:p>
        </w:tc>
        <w:tc>
          <w:tcPr>
            <w:tcW w:w="1350" w:type="dxa"/>
          </w:tcPr>
          <w:p w14:paraId="434CB29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06BB769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F681EFE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3D4B2AEC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88D081A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mflag</w:t>
            </w:r>
          </w:p>
        </w:tc>
        <w:tc>
          <w:tcPr>
            <w:tcW w:w="1350" w:type="dxa"/>
          </w:tcPr>
          <w:p w14:paraId="657CBA17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CFBECBA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7B59CBF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510BE097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7BA69EB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mflag_wdth</w:t>
            </w:r>
          </w:p>
        </w:tc>
        <w:tc>
          <w:tcPr>
            <w:tcW w:w="1350" w:type="dxa"/>
          </w:tcPr>
          <w:p w14:paraId="157E091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F301525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2A7F919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087A0A19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FB3D6A6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mreset</w:t>
            </w:r>
          </w:p>
        </w:tc>
        <w:tc>
          <w:tcPr>
            <w:tcW w:w="1350" w:type="dxa"/>
          </w:tcPr>
          <w:p w14:paraId="413E7752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1474568A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E28A620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5F92ABEB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E206D8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mthreadbusy</w:t>
            </w:r>
          </w:p>
        </w:tc>
        <w:tc>
          <w:tcPr>
            <w:tcW w:w="1350" w:type="dxa"/>
          </w:tcPr>
          <w:p w14:paraId="162D7B4A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9DF9228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0F7054A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76FD1B7F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8DA2D84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mthreadbusy_exact</w:t>
            </w:r>
          </w:p>
        </w:tc>
        <w:tc>
          <w:tcPr>
            <w:tcW w:w="1350" w:type="dxa"/>
          </w:tcPr>
          <w:p w14:paraId="0510DDF3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31F6135" w14:textId="255BC373" w:rsidR="00A1216A" w:rsidRPr="00A754C8" w:rsidRDefault="00A60161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5E1155C" w14:textId="50117434" w:rsidR="00A1216A" w:rsidRPr="00A754C8" w:rsidRDefault="00A60161" w:rsidP="00A6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(must be tied to 1 if enabled)</w:t>
            </w:r>
          </w:p>
        </w:tc>
      </w:tr>
      <w:tr w:rsidR="00A1216A" w:rsidRPr="00A754C8" w14:paraId="19C9CE69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714D65D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mthreadbusy_pipelined</w:t>
            </w:r>
          </w:p>
        </w:tc>
        <w:tc>
          <w:tcPr>
            <w:tcW w:w="1350" w:type="dxa"/>
          </w:tcPr>
          <w:p w14:paraId="2570981C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B883A58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4332971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1961385F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E005D5F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rdlwrc_enable</w:t>
            </w:r>
          </w:p>
        </w:tc>
        <w:tc>
          <w:tcPr>
            <w:tcW w:w="1350" w:type="dxa"/>
          </w:tcPr>
          <w:p w14:paraId="1F0AED7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143B922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E21FFDB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0C7BF308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BC6240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read_enable</w:t>
            </w:r>
          </w:p>
        </w:tc>
        <w:tc>
          <w:tcPr>
            <w:tcW w:w="1350" w:type="dxa"/>
          </w:tcPr>
          <w:p w14:paraId="73120940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15F9D63C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2C9C8A8C" w14:textId="5EC0D733" w:rsidR="00A1216A" w:rsidRPr="00A754C8" w:rsidRDefault="00A4282D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6016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3A61FE4E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A27290A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readex_enable</w:t>
            </w:r>
          </w:p>
        </w:tc>
        <w:tc>
          <w:tcPr>
            <w:tcW w:w="1350" w:type="dxa"/>
          </w:tcPr>
          <w:p w14:paraId="1B5E21C7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5428B2A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4E182C0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151B59F5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C65C828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reqdata_together</w:t>
            </w:r>
          </w:p>
        </w:tc>
        <w:tc>
          <w:tcPr>
            <w:tcW w:w="1350" w:type="dxa"/>
          </w:tcPr>
          <w:p w14:paraId="47BC8DD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79AF6E8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EFEEEC8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5B431BA6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556C3AD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reqinfo</w:t>
            </w:r>
          </w:p>
        </w:tc>
        <w:tc>
          <w:tcPr>
            <w:tcW w:w="1350" w:type="dxa"/>
          </w:tcPr>
          <w:p w14:paraId="7C9D9C1C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57ADD53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5899C6F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67E03662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8889A87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reqinfo_wdth</w:t>
            </w:r>
          </w:p>
        </w:tc>
        <w:tc>
          <w:tcPr>
            <w:tcW w:w="1350" w:type="dxa"/>
          </w:tcPr>
          <w:p w14:paraId="6B9D041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01B38290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EA48070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0-32</w:t>
            </w:r>
          </w:p>
        </w:tc>
      </w:tr>
      <w:tr w:rsidR="00A1216A" w:rsidRPr="00A754C8" w14:paraId="44B69879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F933B73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reqlast</w:t>
            </w:r>
          </w:p>
        </w:tc>
        <w:tc>
          <w:tcPr>
            <w:tcW w:w="1350" w:type="dxa"/>
          </w:tcPr>
          <w:p w14:paraId="6E5C693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A3C6267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997EEF3" w14:textId="0F5F86BE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  <w:r w:rsidR="00A4282D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|1</w:t>
            </w:r>
          </w:p>
        </w:tc>
      </w:tr>
      <w:tr w:rsidR="00A1216A" w:rsidRPr="00A754C8" w14:paraId="4E3CF1EF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C043CA4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reqrowlast</w:t>
            </w:r>
          </w:p>
        </w:tc>
        <w:tc>
          <w:tcPr>
            <w:tcW w:w="1350" w:type="dxa"/>
          </w:tcPr>
          <w:p w14:paraId="39971B85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507A32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10A9683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41CD8546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1A4F92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</w:t>
            </w:r>
          </w:p>
        </w:tc>
        <w:tc>
          <w:tcPr>
            <w:tcW w:w="1350" w:type="dxa"/>
          </w:tcPr>
          <w:p w14:paraId="736B3D2C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7416B678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2663129B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08108140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47E946B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respaccept</w:t>
            </w:r>
          </w:p>
        </w:tc>
        <w:tc>
          <w:tcPr>
            <w:tcW w:w="1350" w:type="dxa"/>
          </w:tcPr>
          <w:p w14:paraId="07107303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D18FF07" w14:textId="611AC09F" w:rsidR="00A1216A" w:rsidRPr="00A754C8" w:rsidRDefault="00A60161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2FC6736" w14:textId="5A5C704C" w:rsidR="00A1216A" w:rsidRPr="00A754C8" w:rsidRDefault="00A60161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410FCC62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C3B26AC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lastRenderedPageBreak/>
              <w:t>respinfo</w:t>
            </w:r>
          </w:p>
        </w:tc>
        <w:tc>
          <w:tcPr>
            <w:tcW w:w="1350" w:type="dxa"/>
          </w:tcPr>
          <w:p w14:paraId="04479E0F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A87457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27FEF65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6B15BB94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20AB83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respinfo_wdth</w:t>
            </w:r>
          </w:p>
        </w:tc>
        <w:tc>
          <w:tcPr>
            <w:tcW w:w="1350" w:type="dxa"/>
          </w:tcPr>
          <w:p w14:paraId="7E60873E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583160BD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9591F61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0-32</w:t>
            </w:r>
          </w:p>
        </w:tc>
      </w:tr>
      <w:tr w:rsidR="00A1216A" w:rsidRPr="00A754C8" w14:paraId="1728669D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CA19F9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resplast</w:t>
            </w:r>
          </w:p>
        </w:tc>
        <w:tc>
          <w:tcPr>
            <w:tcW w:w="1350" w:type="dxa"/>
          </w:tcPr>
          <w:p w14:paraId="53532D03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8F2B7D6" w14:textId="4CD750EF" w:rsidR="00A1216A" w:rsidRPr="00A754C8" w:rsidRDefault="00A60161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2836E39" w14:textId="74C108B5" w:rsidR="00A1216A" w:rsidRPr="00A754C8" w:rsidRDefault="00A60161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0FB18C6D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3F549B7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resprowlast</w:t>
            </w:r>
          </w:p>
        </w:tc>
        <w:tc>
          <w:tcPr>
            <w:tcW w:w="1350" w:type="dxa"/>
          </w:tcPr>
          <w:p w14:paraId="74199931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516D0FC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75C017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23A30C67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964E2AD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scanport</w:t>
            </w:r>
          </w:p>
        </w:tc>
        <w:tc>
          <w:tcPr>
            <w:tcW w:w="1350" w:type="dxa"/>
          </w:tcPr>
          <w:p w14:paraId="1E58DFB7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28B334A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13B867C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31FCE7BE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1F9E97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scanport_wdth</w:t>
            </w:r>
          </w:p>
        </w:tc>
        <w:tc>
          <w:tcPr>
            <w:tcW w:w="1350" w:type="dxa"/>
          </w:tcPr>
          <w:p w14:paraId="7513D228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1472376E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CC523D7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17DECE55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E532895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scanctrl_wdth</w:t>
            </w:r>
          </w:p>
        </w:tc>
        <w:tc>
          <w:tcPr>
            <w:tcW w:w="1350" w:type="dxa"/>
          </w:tcPr>
          <w:p w14:paraId="6748BDAF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CA1CF7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6A01F55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54E6EA92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99E4D2C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</w:t>
            </w:r>
          </w:p>
        </w:tc>
        <w:tc>
          <w:tcPr>
            <w:tcW w:w="1350" w:type="dxa"/>
          </w:tcPr>
          <w:p w14:paraId="290376F7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04F79D61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2A5D35D5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36776686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9C1B3BD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sdatainfo</w:t>
            </w:r>
          </w:p>
        </w:tc>
        <w:tc>
          <w:tcPr>
            <w:tcW w:w="1350" w:type="dxa"/>
          </w:tcPr>
          <w:p w14:paraId="57192530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AB47FDF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99A7B4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49F611B8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DA4EA8A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sdatainfobyte_wdth</w:t>
            </w:r>
          </w:p>
        </w:tc>
        <w:tc>
          <w:tcPr>
            <w:tcW w:w="1350" w:type="dxa"/>
          </w:tcPr>
          <w:p w14:paraId="5AC66B06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904BC8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5C1E189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0-8</w:t>
            </w:r>
          </w:p>
        </w:tc>
      </w:tr>
      <w:tr w:rsidR="00A1216A" w:rsidRPr="00A754C8" w14:paraId="5C0F0FFB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012AE98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sdatainfo_wdth</w:t>
            </w:r>
          </w:p>
        </w:tc>
        <w:tc>
          <w:tcPr>
            <w:tcW w:w="1350" w:type="dxa"/>
          </w:tcPr>
          <w:p w14:paraId="67C09C29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333D1C5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6036A3A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0-544</w:t>
            </w:r>
          </w:p>
        </w:tc>
      </w:tr>
      <w:tr w:rsidR="00A1216A" w:rsidRPr="00A754C8" w14:paraId="2C84BBE1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8E4F304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sdatathreadbusy</w:t>
            </w:r>
          </w:p>
        </w:tc>
        <w:tc>
          <w:tcPr>
            <w:tcW w:w="1350" w:type="dxa"/>
          </w:tcPr>
          <w:p w14:paraId="124BAA56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BD25C76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032160C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56E86C8B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B286154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sdatathreadbusy_exact</w:t>
            </w:r>
          </w:p>
        </w:tc>
        <w:tc>
          <w:tcPr>
            <w:tcW w:w="1350" w:type="dxa"/>
          </w:tcPr>
          <w:p w14:paraId="572AD55E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14848BF" w14:textId="72F2AA63" w:rsidR="00A1216A" w:rsidRPr="00A754C8" w:rsidRDefault="00A60161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D1B99CE" w14:textId="6E9F3FC6" w:rsidR="00A1216A" w:rsidRPr="00A754C8" w:rsidRDefault="00A60161" w:rsidP="0096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0|1 </w:t>
            </w:r>
          </w:p>
        </w:tc>
      </w:tr>
      <w:tr w:rsidR="00A1216A" w:rsidRPr="00A754C8" w14:paraId="2F416EFD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D990250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sdatathreadbusy_pipelined</w:t>
            </w:r>
          </w:p>
        </w:tc>
        <w:tc>
          <w:tcPr>
            <w:tcW w:w="1350" w:type="dxa"/>
          </w:tcPr>
          <w:p w14:paraId="61FA8D87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4146568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D834029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6B0DF3E5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C4BB0C1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serror</w:t>
            </w:r>
          </w:p>
        </w:tc>
        <w:tc>
          <w:tcPr>
            <w:tcW w:w="1350" w:type="dxa"/>
          </w:tcPr>
          <w:p w14:paraId="7EC8DBF0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AAA81E4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A4603D5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7521B2DA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152793A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sflag</w:t>
            </w:r>
          </w:p>
        </w:tc>
        <w:tc>
          <w:tcPr>
            <w:tcW w:w="1350" w:type="dxa"/>
          </w:tcPr>
          <w:p w14:paraId="2401623D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4229287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D5C331D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5982A639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8D754CD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sflag_wdth</w:t>
            </w:r>
          </w:p>
        </w:tc>
        <w:tc>
          <w:tcPr>
            <w:tcW w:w="1350" w:type="dxa"/>
          </w:tcPr>
          <w:p w14:paraId="67DCFCD5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23DC78B5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C0F7EDC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61581979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42FAC8E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sreset</w:t>
            </w:r>
          </w:p>
        </w:tc>
        <w:tc>
          <w:tcPr>
            <w:tcW w:w="1350" w:type="dxa"/>
          </w:tcPr>
          <w:p w14:paraId="33FB80E1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528C018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6024081D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17BFBD01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BD6281A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status</w:t>
            </w:r>
          </w:p>
        </w:tc>
        <w:tc>
          <w:tcPr>
            <w:tcW w:w="1350" w:type="dxa"/>
          </w:tcPr>
          <w:p w14:paraId="31CD2B90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70CFD0B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8545EA5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5D671023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1C299C5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status_wdth</w:t>
            </w:r>
          </w:p>
        </w:tc>
        <w:tc>
          <w:tcPr>
            <w:tcW w:w="1350" w:type="dxa"/>
          </w:tcPr>
          <w:p w14:paraId="1191DC35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23B9953A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19E9FD9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740508DF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5E2F36B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statusbusy</w:t>
            </w:r>
          </w:p>
        </w:tc>
        <w:tc>
          <w:tcPr>
            <w:tcW w:w="1350" w:type="dxa"/>
          </w:tcPr>
          <w:p w14:paraId="7EA12E8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881F484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C8E23EC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36F6695E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03241D6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statusrd</w:t>
            </w:r>
          </w:p>
        </w:tc>
        <w:tc>
          <w:tcPr>
            <w:tcW w:w="1350" w:type="dxa"/>
          </w:tcPr>
          <w:p w14:paraId="231454BC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E03674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39E9CE9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A1216A" w:rsidRPr="00A754C8" w14:paraId="4C7253B0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6350302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sthreadbusy</w:t>
            </w:r>
          </w:p>
        </w:tc>
        <w:tc>
          <w:tcPr>
            <w:tcW w:w="1350" w:type="dxa"/>
          </w:tcPr>
          <w:p w14:paraId="5AC11E9E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DC08AC2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E981BE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360F1A1E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90175AE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sthreadbusy_exact</w:t>
            </w:r>
          </w:p>
        </w:tc>
        <w:tc>
          <w:tcPr>
            <w:tcW w:w="1350" w:type="dxa"/>
          </w:tcPr>
          <w:p w14:paraId="280C7FE2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292DB9E" w14:textId="0E0F70FF" w:rsidR="00A1216A" w:rsidRPr="00A754C8" w:rsidRDefault="0094692E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700000F" w14:textId="3A29E0CF" w:rsidR="00A1216A" w:rsidRPr="00A754C8" w:rsidRDefault="0094692E" w:rsidP="0096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77C52686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C69B322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sthreadbusy_pipelined</w:t>
            </w:r>
          </w:p>
        </w:tc>
        <w:tc>
          <w:tcPr>
            <w:tcW w:w="1350" w:type="dxa"/>
          </w:tcPr>
          <w:p w14:paraId="7E0A0F1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2F0F8C8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185095D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4101AE7D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163D88A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taginorder</w:t>
            </w:r>
          </w:p>
        </w:tc>
        <w:tc>
          <w:tcPr>
            <w:tcW w:w="1350" w:type="dxa"/>
          </w:tcPr>
          <w:p w14:paraId="4E771BB2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A6E5547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5CA67ED" w14:textId="2DC5E19A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  <w:r w:rsidR="007A0809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|1</w:t>
            </w:r>
          </w:p>
        </w:tc>
      </w:tr>
      <w:tr w:rsidR="00A1216A" w:rsidRPr="00A754C8" w14:paraId="09B0F939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88FBE82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tag_interleave_size</w:t>
            </w:r>
          </w:p>
        </w:tc>
        <w:tc>
          <w:tcPr>
            <w:tcW w:w="1350" w:type="dxa"/>
          </w:tcPr>
          <w:p w14:paraId="3D8C7DE8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51C710B6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5CD8F16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A1216A" w:rsidRPr="00A754C8" w14:paraId="08CCCA1C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555B128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tags</w:t>
            </w:r>
          </w:p>
        </w:tc>
        <w:tc>
          <w:tcPr>
            <w:tcW w:w="1350" w:type="dxa"/>
          </w:tcPr>
          <w:p w14:paraId="237A473D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250BC4BB" w14:textId="32614415" w:rsidR="00A1216A" w:rsidRPr="00A754C8" w:rsidRDefault="00A60161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4F86FE0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&gt;=0</w:t>
            </w:r>
          </w:p>
        </w:tc>
      </w:tr>
      <w:tr w:rsidR="00A1216A" w:rsidRPr="00A754C8" w14:paraId="507129CA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3724D0B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threads</w:t>
            </w:r>
          </w:p>
        </w:tc>
        <w:tc>
          <w:tcPr>
            <w:tcW w:w="1350" w:type="dxa"/>
          </w:tcPr>
          <w:p w14:paraId="430273AA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501C2456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62AAE071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1-4</w:t>
            </w:r>
          </w:p>
        </w:tc>
      </w:tr>
      <w:tr w:rsidR="00A1216A" w:rsidRPr="00A754C8" w14:paraId="03E962F7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05D02F3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write_enable</w:t>
            </w:r>
          </w:p>
        </w:tc>
        <w:tc>
          <w:tcPr>
            <w:tcW w:w="1350" w:type="dxa"/>
          </w:tcPr>
          <w:p w14:paraId="2B46F294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5BD4EA7C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12348545" w14:textId="270CB7DD" w:rsidR="00A1216A" w:rsidRPr="00A754C8" w:rsidRDefault="00A4282D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5EA5A893" w14:textId="77777777" w:rsidTr="005D3A9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86485E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writenonpost_enable</w:t>
            </w:r>
          </w:p>
        </w:tc>
        <w:tc>
          <w:tcPr>
            <w:tcW w:w="1350" w:type="dxa"/>
          </w:tcPr>
          <w:p w14:paraId="5992FF2F" w14:textId="77777777" w:rsidR="00A1216A" w:rsidRPr="00A754C8" w:rsidRDefault="00A1216A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754A163" w14:textId="68FED867" w:rsidR="00A1216A" w:rsidRPr="00A754C8" w:rsidRDefault="00A60161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4C041B6" w14:textId="13C0D198" w:rsidR="00A1216A" w:rsidRPr="00A754C8" w:rsidRDefault="00A60161" w:rsidP="005D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A1216A" w:rsidRPr="00A754C8" w14:paraId="6A6EB944" w14:textId="77777777" w:rsidTr="005D3A9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440F7DB" w14:textId="77777777" w:rsidR="00A1216A" w:rsidRPr="00A754C8" w:rsidRDefault="00A1216A" w:rsidP="005D3A9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writeresp_enable</w:t>
            </w:r>
          </w:p>
        </w:tc>
        <w:tc>
          <w:tcPr>
            <w:tcW w:w="1350" w:type="dxa"/>
          </w:tcPr>
          <w:p w14:paraId="1B7147FB" w14:textId="77777777" w:rsidR="00A1216A" w:rsidRPr="00A754C8" w:rsidRDefault="00A1216A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3E31D3B" w14:textId="3D856A18" w:rsidR="00A1216A" w:rsidRPr="00A754C8" w:rsidRDefault="00E015AF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AE5515A" w14:textId="67357674" w:rsidR="00A1216A" w:rsidRPr="00A754C8" w:rsidRDefault="00A60161" w:rsidP="005D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A1216A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</w:tbl>
    <w:p w14:paraId="34C66229" w14:textId="77777777" w:rsidR="00A1216A" w:rsidRDefault="00A1216A" w:rsidP="00A1216A"/>
    <w:p w14:paraId="131F1BCF" w14:textId="77777777" w:rsidR="005D3A92" w:rsidRDefault="005D3A92">
      <w:pPr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19A443FC" w14:textId="2A949689" w:rsidR="005D3A92" w:rsidRDefault="005D3A92" w:rsidP="005D3A92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Following table below provides a </w:t>
      </w:r>
      <w:r w:rsidRPr="0042599D">
        <w:rPr>
          <w:rFonts w:ascii="Palatino Linotype" w:hAnsi="Palatino Linotype"/>
        </w:rPr>
        <w:t xml:space="preserve">summary of </w:t>
      </w:r>
      <w:r>
        <w:rPr>
          <w:rFonts w:ascii="Palatino Linotype" w:hAnsi="Palatino Linotype"/>
        </w:rPr>
        <w:t>OCP</w:t>
      </w:r>
      <w:r w:rsidRPr="0042599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slave configuration parameters supported by NocStudio</w:t>
      </w:r>
      <w:r w:rsidRPr="0042599D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br/>
      </w:r>
      <w:r w:rsidR="0094692E">
        <w:rPr>
          <w:rFonts w:ascii="Palatino Linotype" w:hAnsi="Palatino Linotype"/>
        </w:rPr>
        <w:br/>
      </w:r>
    </w:p>
    <w:tbl>
      <w:tblPr>
        <w:tblStyle w:val="GridTable4-Accent1"/>
        <w:tblW w:w="5000" w:type="pct"/>
        <w:tblLayout w:type="fixed"/>
        <w:tblLook w:val="06A0" w:firstRow="1" w:lastRow="0" w:firstColumn="1" w:lastColumn="0" w:noHBand="1" w:noVBand="1"/>
      </w:tblPr>
      <w:tblGrid>
        <w:gridCol w:w="2965"/>
        <w:gridCol w:w="1350"/>
        <w:gridCol w:w="1260"/>
        <w:gridCol w:w="3775"/>
      </w:tblGrid>
      <w:tr w:rsidR="004C47AF" w:rsidRPr="0042599D" w14:paraId="0A424439" w14:textId="77777777" w:rsidTr="004C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41A62D69" w14:textId="77777777" w:rsidR="004C47AF" w:rsidRPr="004D14F1" w:rsidRDefault="004C47AF" w:rsidP="004C47AF">
            <w:pPr>
              <w:pStyle w:val="TableParagraph"/>
              <w:jc w:val="center"/>
              <w:rPr>
                <w:rFonts w:ascii="Palatino Linotype" w:eastAsia="Arial" w:hAnsi="Palatino Linotype" w:cstheme="minorHAnsi"/>
                <w:b w:val="0"/>
              </w:rPr>
            </w:pPr>
            <w:r w:rsidRPr="004D14F1">
              <w:rPr>
                <w:rFonts w:ascii="Palatino Linotype" w:eastAsia="Arial" w:hAnsi="Palatino Linotype" w:cstheme="minorHAnsi"/>
                <w:b w:val="0"/>
                <w:spacing w:val="-11"/>
              </w:rPr>
              <w:t xml:space="preserve">OCP </w:t>
            </w:r>
            <w:r w:rsidRPr="004D14F1">
              <w:rPr>
                <w:rFonts w:ascii="Palatino Linotype" w:eastAsia="Arial" w:hAnsi="Palatino Linotype" w:cstheme="minorHAnsi"/>
                <w:b w:val="0"/>
              </w:rPr>
              <w:t>parameter</w:t>
            </w:r>
          </w:p>
        </w:tc>
        <w:tc>
          <w:tcPr>
            <w:tcW w:w="135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1F28E82B" w14:textId="77777777" w:rsidR="004C47AF" w:rsidRPr="004D14F1" w:rsidRDefault="004C47AF" w:rsidP="004C47AF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Arial" w:hAnsi="Palatino Linotype" w:cstheme="minorHAnsi"/>
                <w:b w:val="0"/>
                <w:spacing w:val="-1"/>
              </w:rPr>
            </w:pPr>
            <w:r w:rsidRPr="004D14F1">
              <w:rPr>
                <w:rFonts w:ascii="Palatino Linotype" w:eastAsia="Arial" w:hAnsi="Palatino Linotype" w:cstheme="minorHAnsi"/>
                <w:b w:val="0"/>
                <w:spacing w:val="-1"/>
              </w:rPr>
              <w:t>OCP default</w:t>
            </w:r>
          </w:p>
        </w:tc>
        <w:tc>
          <w:tcPr>
            <w:tcW w:w="126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7F5F76FC" w14:textId="77777777" w:rsidR="004C47AF" w:rsidRPr="004D14F1" w:rsidRDefault="004C47AF" w:rsidP="004C47AF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Arial" w:hAnsi="Palatino Linotype" w:cstheme="minorHAnsi"/>
                <w:b w:val="0"/>
                <w:spacing w:val="-1"/>
              </w:rPr>
            </w:pPr>
            <w:r>
              <w:rPr>
                <w:rFonts w:ascii="Palatino Linotype" w:eastAsia="Arial" w:hAnsi="Palatino Linotype" w:cstheme="minorHAnsi"/>
                <w:b w:val="0"/>
                <w:spacing w:val="-1"/>
              </w:rPr>
              <w:t>CFG</w:t>
            </w:r>
            <w:r w:rsidRPr="004D14F1">
              <w:rPr>
                <w:rFonts w:ascii="Palatino Linotype" w:eastAsia="Arial" w:hAnsi="Palatino Linotype" w:cstheme="minorHAnsi"/>
                <w:b w:val="0"/>
                <w:spacing w:val="-1"/>
              </w:rPr>
              <w:t xml:space="preserve"> default</w:t>
            </w:r>
          </w:p>
        </w:tc>
        <w:tc>
          <w:tcPr>
            <w:tcW w:w="3775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0C6498B0" w14:textId="77777777" w:rsidR="004C47AF" w:rsidRPr="004D14F1" w:rsidRDefault="004C47AF" w:rsidP="004C47AF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Arial" w:hAnsi="Palatino Linotype" w:cstheme="minorHAnsi"/>
                <w:b w:val="0"/>
              </w:rPr>
            </w:pPr>
            <w:r>
              <w:rPr>
                <w:rFonts w:ascii="Palatino Linotype" w:eastAsia="Arial" w:hAnsi="Palatino Linotype" w:cstheme="minorHAnsi"/>
                <w:b w:val="0"/>
                <w:spacing w:val="-1"/>
              </w:rPr>
              <w:t>CFG</w:t>
            </w:r>
            <w:r w:rsidRPr="004D14F1">
              <w:rPr>
                <w:rFonts w:ascii="Palatino Linotype" w:eastAsia="Arial" w:hAnsi="Palatino Linotype" w:cstheme="minorHAnsi"/>
                <w:b w:val="0"/>
                <w:spacing w:val="-1"/>
              </w:rPr>
              <w:t xml:space="preserve"> allowed values</w:t>
            </w:r>
          </w:p>
        </w:tc>
      </w:tr>
      <w:tr w:rsidR="004C47AF" w:rsidRPr="00A754C8" w14:paraId="11D0871F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3FFF99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addr</w:t>
            </w:r>
          </w:p>
        </w:tc>
        <w:tc>
          <w:tcPr>
            <w:tcW w:w="1350" w:type="dxa"/>
          </w:tcPr>
          <w:p w14:paraId="513D4F99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38237135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42BAC2D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591876B9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7DC76C6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addr_wdth</w:t>
            </w:r>
          </w:p>
        </w:tc>
        <w:tc>
          <w:tcPr>
            <w:tcW w:w="1350" w:type="dxa"/>
          </w:tcPr>
          <w:p w14:paraId="2FC53A7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3C61757F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40</w:t>
            </w:r>
          </w:p>
        </w:tc>
        <w:tc>
          <w:tcPr>
            <w:tcW w:w="3775" w:type="dxa"/>
          </w:tcPr>
          <w:p w14:paraId="01E569C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14-60</w:t>
            </w:r>
          </w:p>
        </w:tc>
      </w:tr>
      <w:tr w:rsidR="004C47AF" w:rsidRPr="00A754C8" w14:paraId="146B4EF8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A8F7938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addrspace</w:t>
            </w:r>
          </w:p>
        </w:tc>
        <w:tc>
          <w:tcPr>
            <w:tcW w:w="1350" w:type="dxa"/>
          </w:tcPr>
          <w:p w14:paraId="0D2A13F1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24BB9AD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E1EF35E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0C0FB52F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3C13032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addrspace_wdth</w:t>
            </w:r>
          </w:p>
        </w:tc>
        <w:tc>
          <w:tcPr>
            <w:tcW w:w="1350" w:type="dxa"/>
          </w:tcPr>
          <w:p w14:paraId="5562DF88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4D26378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E2C1433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4E45EE7E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1A67895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atomiclength</w:t>
            </w:r>
          </w:p>
        </w:tc>
        <w:tc>
          <w:tcPr>
            <w:tcW w:w="1350" w:type="dxa"/>
          </w:tcPr>
          <w:p w14:paraId="7A6CC1EB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95853C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C91BE8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6B1C0C4F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DB483D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atomiclength_wdth</w:t>
            </w:r>
          </w:p>
        </w:tc>
        <w:tc>
          <w:tcPr>
            <w:tcW w:w="1350" w:type="dxa"/>
          </w:tcPr>
          <w:p w14:paraId="566F3EA6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04C35521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4A578E7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1764FDEA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111D19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blockheight</w:t>
            </w:r>
          </w:p>
        </w:tc>
        <w:tc>
          <w:tcPr>
            <w:tcW w:w="1350" w:type="dxa"/>
          </w:tcPr>
          <w:p w14:paraId="61961F39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738B11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4ED871C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6C10E91F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86DAB17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blockheight_wdth</w:t>
            </w:r>
          </w:p>
        </w:tc>
        <w:tc>
          <w:tcPr>
            <w:tcW w:w="1350" w:type="dxa"/>
          </w:tcPr>
          <w:p w14:paraId="424943DB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0FBD12B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3847888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7320BB7D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FCC43CB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blockstride</w:t>
            </w:r>
          </w:p>
        </w:tc>
        <w:tc>
          <w:tcPr>
            <w:tcW w:w="1350" w:type="dxa"/>
          </w:tcPr>
          <w:p w14:paraId="3A51B49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B88CEC7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A7199A8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5815788B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9C5952F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blockstride_wdth</w:t>
            </w:r>
          </w:p>
        </w:tc>
        <w:tc>
          <w:tcPr>
            <w:tcW w:w="1350" w:type="dxa"/>
          </w:tcPr>
          <w:p w14:paraId="3BF8FFC5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5A78FE48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EC0089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667F0B5E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ABE4CA1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broadcast_enable</w:t>
            </w:r>
          </w:p>
        </w:tc>
        <w:tc>
          <w:tcPr>
            <w:tcW w:w="1350" w:type="dxa"/>
          </w:tcPr>
          <w:p w14:paraId="018E980E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66C0336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8C41C51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1C3BB129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E3FAFA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burst_aligned</w:t>
            </w:r>
          </w:p>
        </w:tc>
        <w:tc>
          <w:tcPr>
            <w:tcW w:w="1350" w:type="dxa"/>
          </w:tcPr>
          <w:p w14:paraId="6F201CE3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E012906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D8FAF0F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1963CA6F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9083C26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burstlength</w:t>
            </w:r>
          </w:p>
        </w:tc>
        <w:tc>
          <w:tcPr>
            <w:tcW w:w="1350" w:type="dxa"/>
          </w:tcPr>
          <w:p w14:paraId="0BF857DF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14FC639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C746C18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4241A3F5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459C597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burstlength_wdth</w:t>
            </w:r>
          </w:p>
        </w:tc>
        <w:tc>
          <w:tcPr>
            <w:tcW w:w="1350" w:type="dxa"/>
          </w:tcPr>
          <w:p w14:paraId="22FDED5A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028751B8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C569FEA" w14:textId="060E09B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0,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2-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9</w:t>
            </w:r>
          </w:p>
        </w:tc>
      </w:tr>
      <w:tr w:rsidR="004C47AF" w:rsidRPr="00A754C8" w14:paraId="507DE97A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3BD793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burstprecise</w:t>
            </w:r>
          </w:p>
        </w:tc>
        <w:tc>
          <w:tcPr>
            <w:tcW w:w="1350" w:type="dxa"/>
          </w:tcPr>
          <w:p w14:paraId="71CA1FFB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239CA81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0 </w:t>
            </w:r>
          </w:p>
        </w:tc>
        <w:tc>
          <w:tcPr>
            <w:tcW w:w="3775" w:type="dxa"/>
          </w:tcPr>
          <w:p w14:paraId="2E1AAD7A" w14:textId="7444ECEF" w:rsidR="004C47AF" w:rsidRPr="00A754C8" w:rsidRDefault="00964172" w:rsidP="0096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4707E80B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972C417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</w:t>
            </w:r>
          </w:p>
        </w:tc>
        <w:tc>
          <w:tcPr>
            <w:tcW w:w="1350" w:type="dxa"/>
          </w:tcPr>
          <w:p w14:paraId="12D966DF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94C3B8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C954F17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41B92C34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55DBACD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burstseq_blck_enable</w:t>
            </w:r>
          </w:p>
        </w:tc>
        <w:tc>
          <w:tcPr>
            <w:tcW w:w="1350" w:type="dxa"/>
          </w:tcPr>
          <w:p w14:paraId="47D404EB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BCD78EC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4A4CF81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77236756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7E1A466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burstseq_dflt1_enable</w:t>
            </w:r>
          </w:p>
        </w:tc>
        <w:tc>
          <w:tcPr>
            <w:tcW w:w="1350" w:type="dxa"/>
          </w:tcPr>
          <w:p w14:paraId="266CD145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7A5136B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2E6B10F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6E23A833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44034BF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burstseq_dflt2_enable</w:t>
            </w:r>
          </w:p>
        </w:tc>
        <w:tc>
          <w:tcPr>
            <w:tcW w:w="1350" w:type="dxa"/>
          </w:tcPr>
          <w:p w14:paraId="4E344972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6F26DE2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D6E5E47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1E4BAB7B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8F8A7A2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burstseq_incr_enable</w:t>
            </w:r>
          </w:p>
        </w:tc>
        <w:tc>
          <w:tcPr>
            <w:tcW w:w="1350" w:type="dxa"/>
          </w:tcPr>
          <w:p w14:paraId="2643DC7A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146DFA02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5A1CCF5B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435D4974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7FE43DB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burstseq_strm_enable</w:t>
            </w:r>
          </w:p>
        </w:tc>
        <w:tc>
          <w:tcPr>
            <w:tcW w:w="1350" w:type="dxa"/>
          </w:tcPr>
          <w:p w14:paraId="507E0EE9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F0EDF22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4892D0B3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61A6A8B3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CD7CC97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burstseq_unkn_enable</w:t>
            </w:r>
          </w:p>
        </w:tc>
        <w:tc>
          <w:tcPr>
            <w:tcW w:w="1350" w:type="dxa"/>
          </w:tcPr>
          <w:p w14:paraId="2DD0BAD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B9B7E14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74087CD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593A11D8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1A2C413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burstseq_wrap_enable</w:t>
            </w:r>
          </w:p>
        </w:tc>
        <w:tc>
          <w:tcPr>
            <w:tcW w:w="1350" w:type="dxa"/>
          </w:tcPr>
          <w:p w14:paraId="6C490011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7946CFC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2425CD1A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6F499994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CB7C8A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burstseq_xor_enable</w:t>
            </w:r>
          </w:p>
        </w:tc>
        <w:tc>
          <w:tcPr>
            <w:tcW w:w="1350" w:type="dxa"/>
          </w:tcPr>
          <w:p w14:paraId="50757148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487A502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2D20D01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33AAB985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95C823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burstsinglereq</w:t>
            </w:r>
          </w:p>
        </w:tc>
        <w:tc>
          <w:tcPr>
            <w:tcW w:w="1350" w:type="dxa"/>
          </w:tcPr>
          <w:p w14:paraId="0E2BCCD8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15E442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868484E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0|1 </w:t>
            </w:r>
          </w:p>
        </w:tc>
      </w:tr>
      <w:tr w:rsidR="004C47AF" w:rsidRPr="00A754C8" w14:paraId="4BFD5150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79BED59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byteen</w:t>
            </w:r>
          </w:p>
        </w:tc>
        <w:tc>
          <w:tcPr>
            <w:tcW w:w="1350" w:type="dxa"/>
          </w:tcPr>
          <w:p w14:paraId="73ED347D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E039259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1A1252C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4AB6EC1C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025416E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clkctrl_enable</w:t>
            </w:r>
          </w:p>
        </w:tc>
        <w:tc>
          <w:tcPr>
            <w:tcW w:w="1350" w:type="dxa"/>
          </w:tcPr>
          <w:p w14:paraId="404BEADC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B7DC1DB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282B06B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187948C8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68CD5F2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cmdaccept</w:t>
            </w:r>
          </w:p>
        </w:tc>
        <w:tc>
          <w:tcPr>
            <w:tcW w:w="1350" w:type="dxa"/>
          </w:tcPr>
          <w:p w14:paraId="43F894B5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326DBDE5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371AC16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18F7C076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FE9F060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connid</w:t>
            </w:r>
          </w:p>
        </w:tc>
        <w:tc>
          <w:tcPr>
            <w:tcW w:w="1350" w:type="dxa"/>
          </w:tcPr>
          <w:p w14:paraId="4CB79D44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B19266D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EE3EC94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4A3B4F52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39F2869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connid_wdth</w:t>
            </w:r>
          </w:p>
        </w:tc>
        <w:tc>
          <w:tcPr>
            <w:tcW w:w="1350" w:type="dxa"/>
          </w:tcPr>
          <w:p w14:paraId="3BDE312A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5610FD2F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4CDE79D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0-63</w:t>
            </w:r>
          </w:p>
        </w:tc>
      </w:tr>
      <w:tr w:rsidR="004C47AF" w:rsidRPr="00A754C8" w14:paraId="1699B914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05EDC19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control</w:t>
            </w:r>
          </w:p>
        </w:tc>
        <w:tc>
          <w:tcPr>
            <w:tcW w:w="1350" w:type="dxa"/>
          </w:tcPr>
          <w:p w14:paraId="322E86B8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DF3204E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32B138C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503507FE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25DF83A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control_wdth</w:t>
            </w:r>
          </w:p>
        </w:tc>
        <w:tc>
          <w:tcPr>
            <w:tcW w:w="1350" w:type="dxa"/>
          </w:tcPr>
          <w:p w14:paraId="0A08993F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06EBC701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E3E1EE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1A1F051E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D808753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controlbusy</w:t>
            </w:r>
          </w:p>
        </w:tc>
        <w:tc>
          <w:tcPr>
            <w:tcW w:w="1350" w:type="dxa"/>
          </w:tcPr>
          <w:p w14:paraId="66D42BC7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4A06D12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9854E7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00691645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3140EFD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controlwr</w:t>
            </w:r>
          </w:p>
        </w:tc>
        <w:tc>
          <w:tcPr>
            <w:tcW w:w="1350" w:type="dxa"/>
          </w:tcPr>
          <w:p w14:paraId="238FD781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04B304D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F88DBE7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78E9333E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A881760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dataaccept</w:t>
            </w:r>
          </w:p>
        </w:tc>
        <w:tc>
          <w:tcPr>
            <w:tcW w:w="1350" w:type="dxa"/>
          </w:tcPr>
          <w:p w14:paraId="31F5B49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A1CD5C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0 </w:t>
            </w:r>
          </w:p>
        </w:tc>
        <w:tc>
          <w:tcPr>
            <w:tcW w:w="3775" w:type="dxa"/>
          </w:tcPr>
          <w:p w14:paraId="7F40EDA1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7285077C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55FD82C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lastRenderedPageBreak/>
              <w:t>datahandshake</w:t>
            </w:r>
          </w:p>
        </w:tc>
        <w:tc>
          <w:tcPr>
            <w:tcW w:w="1350" w:type="dxa"/>
          </w:tcPr>
          <w:p w14:paraId="68F4D331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356FC62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B1CFF91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20B55D25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47D0785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datalast</w:t>
            </w:r>
          </w:p>
        </w:tc>
        <w:tc>
          <w:tcPr>
            <w:tcW w:w="1350" w:type="dxa"/>
          </w:tcPr>
          <w:p w14:paraId="7B9673AC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5E07F26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07AC3C7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5248D1EA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8C32297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datarowlast</w:t>
            </w:r>
          </w:p>
        </w:tc>
        <w:tc>
          <w:tcPr>
            <w:tcW w:w="1350" w:type="dxa"/>
          </w:tcPr>
          <w:p w14:paraId="2112E601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D0E8476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0FC836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1A0E13AC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EA9E841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data_wdth</w:t>
            </w:r>
          </w:p>
        </w:tc>
        <w:tc>
          <w:tcPr>
            <w:tcW w:w="1350" w:type="dxa"/>
          </w:tcPr>
          <w:p w14:paraId="673FF52E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1BADD14F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32</w:t>
            </w:r>
          </w:p>
        </w:tc>
        <w:tc>
          <w:tcPr>
            <w:tcW w:w="3775" w:type="dxa"/>
          </w:tcPr>
          <w:p w14:paraId="7643973E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32|64|128|256|512</w:t>
            </w:r>
          </w:p>
        </w:tc>
      </w:tr>
      <w:tr w:rsidR="004C47AF" w:rsidRPr="00A754C8" w14:paraId="23922C7D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9156190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enableclk</w:t>
            </w:r>
          </w:p>
        </w:tc>
        <w:tc>
          <w:tcPr>
            <w:tcW w:w="1350" w:type="dxa"/>
          </w:tcPr>
          <w:p w14:paraId="344C8E01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7F09B25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47CD206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37112099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9C17800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endian</w:t>
            </w:r>
          </w:p>
        </w:tc>
        <w:tc>
          <w:tcPr>
            <w:tcW w:w="1350" w:type="dxa"/>
          </w:tcPr>
          <w:p w14:paraId="4E256181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little</w:t>
            </w:r>
          </w:p>
        </w:tc>
        <w:tc>
          <w:tcPr>
            <w:tcW w:w="1260" w:type="dxa"/>
          </w:tcPr>
          <w:p w14:paraId="0B1A72F9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little</w:t>
            </w:r>
          </w:p>
        </w:tc>
        <w:tc>
          <w:tcPr>
            <w:tcW w:w="3775" w:type="dxa"/>
          </w:tcPr>
          <w:p w14:paraId="10B97D85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litt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le|big</w:t>
            </w:r>
          </w:p>
        </w:tc>
      </w:tr>
      <w:tr w:rsidR="004C47AF" w:rsidRPr="00A754C8" w14:paraId="094814B7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71C59C9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force_aligned</w:t>
            </w:r>
          </w:p>
        </w:tc>
        <w:tc>
          <w:tcPr>
            <w:tcW w:w="1350" w:type="dxa"/>
          </w:tcPr>
          <w:p w14:paraId="05AD4373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3013491" w14:textId="5B422A06" w:rsidR="004C47AF" w:rsidRPr="00A754C8" w:rsidRDefault="00964172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04A9BCE" w14:textId="507E401B" w:rsidR="004C47AF" w:rsidRPr="00A754C8" w:rsidRDefault="00964172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34C595F6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D4F7305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interrupt</w:t>
            </w:r>
          </w:p>
        </w:tc>
        <w:tc>
          <w:tcPr>
            <w:tcW w:w="1350" w:type="dxa"/>
          </w:tcPr>
          <w:p w14:paraId="5BFC45AE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80A0D42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4AB9024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317C69C5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B16D2E4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jtag_enable</w:t>
            </w:r>
          </w:p>
        </w:tc>
        <w:tc>
          <w:tcPr>
            <w:tcW w:w="1350" w:type="dxa"/>
          </w:tcPr>
          <w:p w14:paraId="55A5241B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B67114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C0D9E3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45B6A8CD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CF27BB8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jtagtrst_enable</w:t>
            </w:r>
          </w:p>
        </w:tc>
        <w:tc>
          <w:tcPr>
            <w:tcW w:w="1350" w:type="dxa"/>
          </w:tcPr>
          <w:p w14:paraId="4D80EA74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5AF4F36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17EBA1D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6606144F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B769824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</w:t>
            </w:r>
          </w:p>
        </w:tc>
        <w:tc>
          <w:tcPr>
            <w:tcW w:w="1350" w:type="dxa"/>
          </w:tcPr>
          <w:p w14:paraId="5FB7647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1996C6D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4857A948" w14:textId="166E3A2E" w:rsidR="004C47AF" w:rsidRPr="00A754C8" w:rsidRDefault="00964172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="004C47AF"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503103F3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245FCC9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mdatabyteen</w:t>
            </w:r>
          </w:p>
        </w:tc>
        <w:tc>
          <w:tcPr>
            <w:tcW w:w="1350" w:type="dxa"/>
          </w:tcPr>
          <w:p w14:paraId="21FF5595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B82EF32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91F4899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2F58885B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371707A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mdatainfo</w:t>
            </w:r>
          </w:p>
        </w:tc>
        <w:tc>
          <w:tcPr>
            <w:tcW w:w="1350" w:type="dxa"/>
          </w:tcPr>
          <w:p w14:paraId="31F49AB7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FE02045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442BCFA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619B1999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273D41C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mdatainfobyte_wdth</w:t>
            </w:r>
          </w:p>
        </w:tc>
        <w:tc>
          <w:tcPr>
            <w:tcW w:w="1350" w:type="dxa"/>
          </w:tcPr>
          <w:p w14:paraId="609D3A32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ACE6C1B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C15F66A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0-8</w:t>
            </w:r>
          </w:p>
        </w:tc>
      </w:tr>
      <w:tr w:rsidR="004C47AF" w:rsidRPr="00A754C8" w14:paraId="4ECC1856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31DB4D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mdatainfo_wdth</w:t>
            </w:r>
          </w:p>
        </w:tc>
        <w:tc>
          <w:tcPr>
            <w:tcW w:w="1350" w:type="dxa"/>
          </w:tcPr>
          <w:p w14:paraId="11B6CED9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D2A255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4E636AB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0-544</w:t>
            </w:r>
          </w:p>
        </w:tc>
      </w:tr>
      <w:tr w:rsidR="004C47AF" w:rsidRPr="00A754C8" w14:paraId="5B1A1A47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CE6965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merror</w:t>
            </w:r>
          </w:p>
        </w:tc>
        <w:tc>
          <w:tcPr>
            <w:tcW w:w="1350" w:type="dxa"/>
          </w:tcPr>
          <w:p w14:paraId="37AE0C7A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B21746C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D7C0D61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41285DC4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6F000B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mflag</w:t>
            </w:r>
          </w:p>
        </w:tc>
        <w:tc>
          <w:tcPr>
            <w:tcW w:w="1350" w:type="dxa"/>
          </w:tcPr>
          <w:p w14:paraId="24616F34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8F3E32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F5D162B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4E0F72E4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4A2027E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mflag_wdth</w:t>
            </w:r>
          </w:p>
        </w:tc>
        <w:tc>
          <w:tcPr>
            <w:tcW w:w="1350" w:type="dxa"/>
          </w:tcPr>
          <w:p w14:paraId="164670E5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765C1DB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5CABF09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4B4FA6E6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B77EA1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mreset</w:t>
            </w:r>
          </w:p>
        </w:tc>
        <w:tc>
          <w:tcPr>
            <w:tcW w:w="1350" w:type="dxa"/>
          </w:tcPr>
          <w:p w14:paraId="3781AC3F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04B9CADA" w14:textId="714D5853" w:rsidR="004C47AF" w:rsidRPr="00A754C8" w:rsidRDefault="00964172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66A7B821" w14:textId="20530041" w:rsidR="004C47AF" w:rsidRPr="00A754C8" w:rsidRDefault="00964172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58DF076F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9C2A863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mthreadbusy</w:t>
            </w:r>
          </w:p>
        </w:tc>
        <w:tc>
          <w:tcPr>
            <w:tcW w:w="1350" w:type="dxa"/>
          </w:tcPr>
          <w:p w14:paraId="4BC2A7D8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5ADE70F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B85D8E7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55198523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F2D0E5A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mthreadbusy_exact</w:t>
            </w:r>
          </w:p>
        </w:tc>
        <w:tc>
          <w:tcPr>
            <w:tcW w:w="1350" w:type="dxa"/>
          </w:tcPr>
          <w:p w14:paraId="7E8C9B83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336E48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BE902B4" w14:textId="640CC2B9" w:rsidR="004C47AF" w:rsidRPr="00A754C8" w:rsidRDefault="004C47AF" w:rsidP="0096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</w:t>
            </w:r>
          </w:p>
        </w:tc>
      </w:tr>
      <w:tr w:rsidR="004C47AF" w:rsidRPr="00A754C8" w14:paraId="57B0CEBB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F157012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mthreadbusy_pipelined</w:t>
            </w:r>
          </w:p>
        </w:tc>
        <w:tc>
          <w:tcPr>
            <w:tcW w:w="1350" w:type="dxa"/>
          </w:tcPr>
          <w:p w14:paraId="04795303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D723FDB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3087D03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038BAC87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4F7B254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rdlwrc_enable</w:t>
            </w:r>
          </w:p>
        </w:tc>
        <w:tc>
          <w:tcPr>
            <w:tcW w:w="1350" w:type="dxa"/>
          </w:tcPr>
          <w:p w14:paraId="1D81048E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9986C5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7820F23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784F6E4C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0665F5B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read_enable</w:t>
            </w:r>
          </w:p>
        </w:tc>
        <w:tc>
          <w:tcPr>
            <w:tcW w:w="1350" w:type="dxa"/>
          </w:tcPr>
          <w:p w14:paraId="1264F543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4621BE97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179989FD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08349D10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A474D14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readex_enable</w:t>
            </w:r>
          </w:p>
        </w:tc>
        <w:tc>
          <w:tcPr>
            <w:tcW w:w="1350" w:type="dxa"/>
          </w:tcPr>
          <w:p w14:paraId="3C64A84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C992FA4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BC5A416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79060F1F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57A23B6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reqdata_together</w:t>
            </w:r>
          </w:p>
        </w:tc>
        <w:tc>
          <w:tcPr>
            <w:tcW w:w="1350" w:type="dxa"/>
          </w:tcPr>
          <w:p w14:paraId="19B8E01A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479F6E5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601AAE6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04ADE9F0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87F02BB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reqinfo</w:t>
            </w:r>
          </w:p>
        </w:tc>
        <w:tc>
          <w:tcPr>
            <w:tcW w:w="1350" w:type="dxa"/>
          </w:tcPr>
          <w:p w14:paraId="3B98C47B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EB688F5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BB11CE2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2B20B701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EF45BF4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reqinfo_wdth</w:t>
            </w:r>
          </w:p>
        </w:tc>
        <w:tc>
          <w:tcPr>
            <w:tcW w:w="1350" w:type="dxa"/>
          </w:tcPr>
          <w:p w14:paraId="1F786939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6969716B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D30FB2D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0-32</w:t>
            </w:r>
          </w:p>
        </w:tc>
      </w:tr>
      <w:tr w:rsidR="004C47AF" w:rsidRPr="00A754C8" w14:paraId="595328BA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1196A0C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reqlast</w:t>
            </w:r>
          </w:p>
        </w:tc>
        <w:tc>
          <w:tcPr>
            <w:tcW w:w="1350" w:type="dxa"/>
          </w:tcPr>
          <w:p w14:paraId="6706092D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D9AF3BD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C85852E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7A5B8E78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64E3A84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reqrowlast</w:t>
            </w:r>
          </w:p>
        </w:tc>
        <w:tc>
          <w:tcPr>
            <w:tcW w:w="1350" w:type="dxa"/>
          </w:tcPr>
          <w:p w14:paraId="6227B6B6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8995F6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EECB80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7C08C1AF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57593D2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</w:t>
            </w:r>
          </w:p>
        </w:tc>
        <w:tc>
          <w:tcPr>
            <w:tcW w:w="1350" w:type="dxa"/>
          </w:tcPr>
          <w:p w14:paraId="2AB4AD71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706E8CD5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5C1DBDD7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7F70AE83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6FB5BF2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respaccept</w:t>
            </w:r>
          </w:p>
        </w:tc>
        <w:tc>
          <w:tcPr>
            <w:tcW w:w="1350" w:type="dxa"/>
          </w:tcPr>
          <w:p w14:paraId="2403390B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AB024A7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27AE359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1678A5A6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0E3C7FC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respinfo</w:t>
            </w:r>
          </w:p>
        </w:tc>
        <w:tc>
          <w:tcPr>
            <w:tcW w:w="1350" w:type="dxa"/>
          </w:tcPr>
          <w:p w14:paraId="5D7BD3B4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2759354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3A1EFC9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10B4F565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D778A8D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respinfo_wdth</w:t>
            </w:r>
          </w:p>
        </w:tc>
        <w:tc>
          <w:tcPr>
            <w:tcW w:w="1350" w:type="dxa"/>
          </w:tcPr>
          <w:p w14:paraId="5E0B145E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6A194F7C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80B331E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0-32</w:t>
            </w:r>
          </w:p>
        </w:tc>
      </w:tr>
      <w:tr w:rsidR="004C47AF" w:rsidRPr="00A754C8" w14:paraId="74056AF0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936E1F6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resplast</w:t>
            </w:r>
          </w:p>
        </w:tc>
        <w:tc>
          <w:tcPr>
            <w:tcW w:w="1350" w:type="dxa"/>
          </w:tcPr>
          <w:p w14:paraId="19874BA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66ECCE3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3B724A4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21FB918A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EE45E58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resprowlast</w:t>
            </w:r>
          </w:p>
        </w:tc>
        <w:tc>
          <w:tcPr>
            <w:tcW w:w="1350" w:type="dxa"/>
          </w:tcPr>
          <w:p w14:paraId="6A0411D6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92D1D9A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2D57524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41D36E7A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B0B1C18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scanport</w:t>
            </w:r>
          </w:p>
        </w:tc>
        <w:tc>
          <w:tcPr>
            <w:tcW w:w="1350" w:type="dxa"/>
          </w:tcPr>
          <w:p w14:paraId="0441B112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732A5AD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D0AC926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6B70DC7F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7421695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scanport_wdth</w:t>
            </w:r>
          </w:p>
        </w:tc>
        <w:tc>
          <w:tcPr>
            <w:tcW w:w="1350" w:type="dxa"/>
          </w:tcPr>
          <w:p w14:paraId="6D695148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7C601A5C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DE02825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7F369605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3C7D1CC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scanctrl_wdth</w:t>
            </w:r>
          </w:p>
        </w:tc>
        <w:tc>
          <w:tcPr>
            <w:tcW w:w="1350" w:type="dxa"/>
          </w:tcPr>
          <w:p w14:paraId="03C85B0D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859B054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3CE5F9A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4F4E99AE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C26406A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</w:t>
            </w:r>
          </w:p>
        </w:tc>
        <w:tc>
          <w:tcPr>
            <w:tcW w:w="1350" w:type="dxa"/>
          </w:tcPr>
          <w:p w14:paraId="1282136E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23300C4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0552A9F4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5B7AB720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56A9037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lastRenderedPageBreak/>
              <w:t>sdatainfo</w:t>
            </w:r>
          </w:p>
        </w:tc>
        <w:tc>
          <w:tcPr>
            <w:tcW w:w="1350" w:type="dxa"/>
          </w:tcPr>
          <w:p w14:paraId="342B45F4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B276F6A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2EA242E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2752C5C9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DD02C3B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sdatainfobyte_wdth</w:t>
            </w:r>
          </w:p>
        </w:tc>
        <w:tc>
          <w:tcPr>
            <w:tcW w:w="1350" w:type="dxa"/>
          </w:tcPr>
          <w:p w14:paraId="063D929A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32DD625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07D05C3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0-8</w:t>
            </w:r>
          </w:p>
        </w:tc>
      </w:tr>
      <w:tr w:rsidR="004C47AF" w:rsidRPr="00A754C8" w14:paraId="2E1083B4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D7A867D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sdatainfo_wdth</w:t>
            </w:r>
          </w:p>
        </w:tc>
        <w:tc>
          <w:tcPr>
            <w:tcW w:w="1350" w:type="dxa"/>
          </w:tcPr>
          <w:p w14:paraId="5086346A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7959987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12FB3C6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0-544</w:t>
            </w:r>
          </w:p>
        </w:tc>
      </w:tr>
      <w:tr w:rsidR="004C47AF" w:rsidRPr="00A754C8" w14:paraId="24A23394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A9962E3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sdatathreadbusy</w:t>
            </w:r>
          </w:p>
        </w:tc>
        <w:tc>
          <w:tcPr>
            <w:tcW w:w="1350" w:type="dxa"/>
          </w:tcPr>
          <w:p w14:paraId="797377C7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DC6FAE9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594B2F5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52D3B50C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DA16EAF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sdatathreadbusy_exact</w:t>
            </w:r>
          </w:p>
        </w:tc>
        <w:tc>
          <w:tcPr>
            <w:tcW w:w="1350" w:type="dxa"/>
          </w:tcPr>
          <w:p w14:paraId="35201913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B6EBE27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281A64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 (must be tied to 1 if enabled)</w:t>
            </w:r>
          </w:p>
        </w:tc>
      </w:tr>
      <w:tr w:rsidR="004C47AF" w:rsidRPr="00A754C8" w14:paraId="5ED97B93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ED5785C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sdatathreadbusy_pipelined</w:t>
            </w:r>
          </w:p>
        </w:tc>
        <w:tc>
          <w:tcPr>
            <w:tcW w:w="1350" w:type="dxa"/>
          </w:tcPr>
          <w:p w14:paraId="7E772394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B9CF3E1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F44D62F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2BD349A1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866A093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serror</w:t>
            </w:r>
          </w:p>
        </w:tc>
        <w:tc>
          <w:tcPr>
            <w:tcW w:w="1350" w:type="dxa"/>
          </w:tcPr>
          <w:p w14:paraId="742B100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311BFB8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AF4C917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714272BE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3BC69E5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sflag</w:t>
            </w:r>
          </w:p>
        </w:tc>
        <w:tc>
          <w:tcPr>
            <w:tcW w:w="1350" w:type="dxa"/>
          </w:tcPr>
          <w:p w14:paraId="4E37702D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FD73D19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F4FBE4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68CFF0CC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D38C688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sflag_wdth</w:t>
            </w:r>
          </w:p>
        </w:tc>
        <w:tc>
          <w:tcPr>
            <w:tcW w:w="1350" w:type="dxa"/>
          </w:tcPr>
          <w:p w14:paraId="26250B47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762E5B49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B70FE12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7BFDE830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C55B07B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sreset</w:t>
            </w:r>
          </w:p>
        </w:tc>
        <w:tc>
          <w:tcPr>
            <w:tcW w:w="1350" w:type="dxa"/>
          </w:tcPr>
          <w:p w14:paraId="4E602783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59D8BBB5" w14:textId="701BAAB2" w:rsidR="004C47AF" w:rsidRPr="00A754C8" w:rsidRDefault="00964172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AA5F6E7" w14:textId="252EC2D4" w:rsidR="004C47AF" w:rsidRPr="00A754C8" w:rsidRDefault="00964172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  <w:bookmarkStart w:id="0" w:name="_GoBack"/>
            <w:bookmarkEnd w:id="0"/>
          </w:p>
        </w:tc>
      </w:tr>
      <w:tr w:rsidR="004C47AF" w:rsidRPr="00A754C8" w14:paraId="2E759C98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6C16555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status</w:t>
            </w:r>
          </w:p>
        </w:tc>
        <w:tc>
          <w:tcPr>
            <w:tcW w:w="1350" w:type="dxa"/>
          </w:tcPr>
          <w:p w14:paraId="54595D4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35D0A46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35FD4DB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4ABE5892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1052E2F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status_wdth</w:t>
            </w:r>
          </w:p>
        </w:tc>
        <w:tc>
          <w:tcPr>
            <w:tcW w:w="1350" w:type="dxa"/>
          </w:tcPr>
          <w:p w14:paraId="6EC9BF67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4CC0B5D9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80D212C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50D4C314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358ACBD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statusbusy</w:t>
            </w:r>
          </w:p>
        </w:tc>
        <w:tc>
          <w:tcPr>
            <w:tcW w:w="1350" w:type="dxa"/>
          </w:tcPr>
          <w:p w14:paraId="7BE77E03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ADA317F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FA9D172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3321C8B1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D4CA6BE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statusrd</w:t>
            </w:r>
          </w:p>
        </w:tc>
        <w:tc>
          <w:tcPr>
            <w:tcW w:w="1350" w:type="dxa"/>
          </w:tcPr>
          <w:p w14:paraId="50A57DA5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7D20CBD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03F9AC8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4C47AF" w:rsidRPr="00A754C8" w14:paraId="239CC557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1D0691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sthreadbusy</w:t>
            </w:r>
          </w:p>
        </w:tc>
        <w:tc>
          <w:tcPr>
            <w:tcW w:w="1350" w:type="dxa"/>
          </w:tcPr>
          <w:p w14:paraId="1E91C178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8B7D56F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F83F00C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6AA7C824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04B714C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sthreadbusy_exact</w:t>
            </w:r>
          </w:p>
        </w:tc>
        <w:tc>
          <w:tcPr>
            <w:tcW w:w="1350" w:type="dxa"/>
          </w:tcPr>
          <w:p w14:paraId="79465084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98BC4FA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2106963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(must be tied to 1 if enabled)</w:t>
            </w:r>
          </w:p>
        </w:tc>
      </w:tr>
      <w:tr w:rsidR="004C47AF" w:rsidRPr="00A754C8" w14:paraId="0187F467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B5EA5D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sthreadbusy_pipelined</w:t>
            </w:r>
          </w:p>
        </w:tc>
        <w:tc>
          <w:tcPr>
            <w:tcW w:w="1350" w:type="dxa"/>
          </w:tcPr>
          <w:p w14:paraId="7AECD117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A1E615B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A89BF98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090D64CC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7B7C026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taginorder</w:t>
            </w:r>
          </w:p>
        </w:tc>
        <w:tc>
          <w:tcPr>
            <w:tcW w:w="1350" w:type="dxa"/>
          </w:tcPr>
          <w:p w14:paraId="3F535C81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C1098FA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3C9A00A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|1</w:t>
            </w:r>
          </w:p>
        </w:tc>
      </w:tr>
      <w:tr w:rsidR="004C47AF" w:rsidRPr="00A754C8" w14:paraId="5F0823D8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1E08C52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tag_interleave_size</w:t>
            </w:r>
          </w:p>
        </w:tc>
        <w:tc>
          <w:tcPr>
            <w:tcW w:w="1350" w:type="dxa"/>
          </w:tcPr>
          <w:p w14:paraId="7E74180D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46CBAB00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0E6BF7A5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4C47AF" w:rsidRPr="00A754C8" w14:paraId="38F6E2A4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6540A6E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tags</w:t>
            </w:r>
          </w:p>
        </w:tc>
        <w:tc>
          <w:tcPr>
            <w:tcW w:w="1350" w:type="dxa"/>
          </w:tcPr>
          <w:p w14:paraId="71210C8D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1BEB8153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34CD099F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&gt;=0</w:t>
            </w:r>
          </w:p>
        </w:tc>
      </w:tr>
      <w:tr w:rsidR="004C47AF" w:rsidRPr="00A754C8" w14:paraId="35B9FA81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2618B29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threads</w:t>
            </w:r>
          </w:p>
        </w:tc>
        <w:tc>
          <w:tcPr>
            <w:tcW w:w="1350" w:type="dxa"/>
          </w:tcPr>
          <w:p w14:paraId="23249F14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4EF78D6B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09F922D5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1-4</w:t>
            </w:r>
          </w:p>
        </w:tc>
      </w:tr>
      <w:tr w:rsidR="004C47AF" w:rsidRPr="00A754C8" w14:paraId="25EBEBB2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ACBF863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write_enable</w:t>
            </w:r>
          </w:p>
        </w:tc>
        <w:tc>
          <w:tcPr>
            <w:tcW w:w="1350" w:type="dxa"/>
          </w:tcPr>
          <w:p w14:paraId="3E04B96B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564A1456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72FB189B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1A93E3CC" w14:textId="77777777" w:rsidTr="004C47AF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6BDC907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writenonpost_enable</w:t>
            </w:r>
          </w:p>
        </w:tc>
        <w:tc>
          <w:tcPr>
            <w:tcW w:w="1350" w:type="dxa"/>
          </w:tcPr>
          <w:p w14:paraId="19D608AE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317CDB5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33B7213" w14:textId="77777777" w:rsidR="004C47AF" w:rsidRPr="00A754C8" w:rsidRDefault="004C47AF" w:rsidP="004C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4C47AF" w:rsidRPr="00A754C8" w14:paraId="09A7A643" w14:textId="77777777" w:rsidTr="004C4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696D8FC" w14:textId="77777777" w:rsidR="004C47AF" w:rsidRPr="00A754C8" w:rsidRDefault="004C47AF" w:rsidP="004C47AF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writeresp_enable</w:t>
            </w:r>
          </w:p>
        </w:tc>
        <w:tc>
          <w:tcPr>
            <w:tcW w:w="1350" w:type="dxa"/>
          </w:tcPr>
          <w:p w14:paraId="540F1E27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3049981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281D3D0" w14:textId="77777777" w:rsidR="004C47AF" w:rsidRPr="00A754C8" w:rsidRDefault="004C47AF" w:rsidP="004C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</w:tbl>
    <w:p w14:paraId="215FDF9C" w14:textId="77777777" w:rsidR="0094692E" w:rsidRPr="0042599D" w:rsidRDefault="0094692E" w:rsidP="005D3A92">
      <w:pPr>
        <w:jc w:val="both"/>
        <w:rPr>
          <w:rFonts w:ascii="Palatino Linotype" w:hAnsi="Palatino Linotype"/>
        </w:rPr>
      </w:pPr>
    </w:p>
    <w:sectPr w:rsidR="0094692E" w:rsidRPr="0042599D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4A06D" w14:textId="77777777" w:rsidR="003E3862" w:rsidRDefault="003E3862" w:rsidP="00DF32E5">
      <w:r>
        <w:separator/>
      </w:r>
    </w:p>
    <w:p w14:paraId="017B6386" w14:textId="77777777" w:rsidR="003E3862" w:rsidRDefault="003E3862" w:rsidP="00DF32E5"/>
  </w:endnote>
  <w:endnote w:type="continuationSeparator" w:id="0">
    <w:p w14:paraId="6F927682" w14:textId="77777777" w:rsidR="003E3862" w:rsidRDefault="003E3862" w:rsidP="00DF32E5">
      <w:r>
        <w:continuationSeparator/>
      </w:r>
    </w:p>
    <w:p w14:paraId="60D94ABE" w14:textId="77777777" w:rsidR="003E3862" w:rsidRDefault="003E3862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B1D9E" w14:textId="655570EC" w:rsidR="004C47AF" w:rsidRPr="00DF66E7" w:rsidRDefault="004C47AF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964172">
      <w:rPr>
        <w:rFonts w:asciiTheme="majorHAnsi" w:hAnsiTheme="majorHAnsi"/>
        <w:noProof/>
        <w:szCs w:val="18"/>
      </w:rPr>
      <w:t>6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8A829" w14:textId="77777777" w:rsidR="003E3862" w:rsidRDefault="003E3862" w:rsidP="00DF32E5">
      <w:r>
        <w:separator/>
      </w:r>
    </w:p>
    <w:p w14:paraId="6FD7F4F9" w14:textId="77777777" w:rsidR="003E3862" w:rsidRDefault="003E3862" w:rsidP="00DF32E5"/>
  </w:footnote>
  <w:footnote w:type="continuationSeparator" w:id="0">
    <w:p w14:paraId="3E7E9A79" w14:textId="77777777" w:rsidR="003E3862" w:rsidRDefault="003E3862" w:rsidP="00DF32E5">
      <w:r>
        <w:continuationSeparator/>
      </w:r>
    </w:p>
    <w:p w14:paraId="19F8DD17" w14:textId="77777777" w:rsidR="003E3862" w:rsidRDefault="003E3862" w:rsidP="00DF32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C53B0" w14:textId="5A488480" w:rsidR="004C47AF" w:rsidRPr="00DF66E7" w:rsidRDefault="004C47AF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E8EE3" w14:textId="77777777" w:rsidR="004C47AF" w:rsidRDefault="004C47AF" w:rsidP="00DF32E5">
    <w:pPr>
      <w:pStyle w:val="Header"/>
    </w:pPr>
  </w:p>
  <w:p w14:paraId="376C616C" w14:textId="77777777" w:rsidR="004C47AF" w:rsidRDefault="004C47AF" w:rsidP="00DF32E5">
    <w:pPr>
      <w:pStyle w:val="Header"/>
    </w:pPr>
  </w:p>
  <w:p w14:paraId="53E24699" w14:textId="77777777" w:rsidR="004C47AF" w:rsidRDefault="004C47AF" w:rsidP="00DF32E5">
    <w:pPr>
      <w:pStyle w:val="Header"/>
    </w:pPr>
  </w:p>
  <w:p w14:paraId="2ABB37AC" w14:textId="77777777" w:rsidR="004C47AF" w:rsidRDefault="004C47AF" w:rsidP="00DF32E5">
    <w:pPr>
      <w:pStyle w:val="Header"/>
    </w:pPr>
  </w:p>
  <w:p w14:paraId="6B537E06" w14:textId="77777777" w:rsidR="004C47AF" w:rsidRDefault="004C47AF" w:rsidP="00DF32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11"/>
  </w:num>
  <w:num w:numId="5">
    <w:abstractNumId w:val="28"/>
  </w:num>
  <w:num w:numId="6">
    <w:abstractNumId w:val="31"/>
  </w:num>
  <w:num w:numId="7">
    <w:abstractNumId w:val="33"/>
  </w:num>
  <w:num w:numId="8">
    <w:abstractNumId w:val="37"/>
  </w:num>
  <w:num w:numId="9">
    <w:abstractNumId w:val="40"/>
  </w:num>
  <w:num w:numId="10">
    <w:abstractNumId w:val="24"/>
  </w:num>
  <w:num w:numId="11">
    <w:abstractNumId w:val="13"/>
  </w:num>
  <w:num w:numId="12">
    <w:abstractNumId w:val="35"/>
  </w:num>
  <w:num w:numId="13">
    <w:abstractNumId w:val="38"/>
  </w:num>
  <w:num w:numId="14">
    <w:abstractNumId w:val="25"/>
  </w:num>
  <w:num w:numId="15">
    <w:abstractNumId w:val="16"/>
  </w:num>
  <w:num w:numId="16">
    <w:abstractNumId w:val="15"/>
  </w:num>
  <w:num w:numId="17">
    <w:abstractNumId w:val="39"/>
  </w:num>
  <w:num w:numId="18">
    <w:abstractNumId w:val="22"/>
  </w:num>
  <w:num w:numId="19">
    <w:abstractNumId w:val="17"/>
  </w:num>
  <w:num w:numId="20">
    <w:abstractNumId w:val="21"/>
  </w:num>
  <w:num w:numId="21">
    <w:abstractNumId w:val="27"/>
  </w:num>
  <w:num w:numId="22">
    <w:abstractNumId w:val="1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9"/>
  </w:num>
  <w:num w:numId="28">
    <w:abstractNumId w:val="34"/>
  </w:num>
  <w:num w:numId="29">
    <w:abstractNumId w:val="19"/>
  </w:num>
  <w:num w:numId="30">
    <w:abstractNumId w:val="26"/>
  </w:num>
  <w:num w:numId="31">
    <w:abstractNumId w:val="36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0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45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62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7AF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A92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A98"/>
    <w:rsid w:val="00795D20"/>
    <w:rsid w:val="007963BC"/>
    <w:rsid w:val="00796A09"/>
    <w:rsid w:val="00796BC7"/>
    <w:rsid w:val="00796F80"/>
    <w:rsid w:val="007975B5"/>
    <w:rsid w:val="007A0372"/>
    <w:rsid w:val="007A0809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92E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172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16A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82D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161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904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C9D"/>
    <w:rsid w:val="00C86F95"/>
    <w:rsid w:val="00C871EB"/>
    <w:rsid w:val="00C87335"/>
    <w:rsid w:val="00C873EA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AF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655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1F8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5E37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360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918D-2EE7-4B9E-ACD3-EC833277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42</TotalTime>
  <Pages>1</Pages>
  <Words>964</Words>
  <Characters>4185</Characters>
  <Application>Microsoft Office Word</Application>
  <DocSecurity>0</DocSecurity>
  <Lines>1046</Lines>
  <Paragraphs>1029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4120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Wang, Perry</cp:lastModifiedBy>
  <cp:revision>8</cp:revision>
  <cp:lastPrinted>2015-09-28T03:56:00Z</cp:lastPrinted>
  <dcterms:created xsi:type="dcterms:W3CDTF">2019-04-03T02:54:00Z</dcterms:created>
  <dcterms:modified xsi:type="dcterms:W3CDTF">2019-04-03T03:38:00Z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2019-04-03 03:37:56Z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