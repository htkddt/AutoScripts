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D05CD" w14:textId="77777777" w:rsidR="00A66152" w:rsidRDefault="00A66152" w:rsidP="0078491B">
      <w:pPr>
        <w:sectPr w:rsidR="00A66152" w:rsidSect="0078491B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724A878B" w14:textId="77777777" w:rsidR="00A66152" w:rsidRDefault="00A66152" w:rsidP="0078491B">
      <w:pPr>
        <w:sectPr w:rsidR="00A66152" w:rsidSect="0078491B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14:paraId="742D4965" w14:textId="77777777" w:rsidR="00A66152" w:rsidRDefault="00A66152" w:rsidP="0078491B">
      <w:pPr>
        <w:sectPr w:rsidR="00A66152" w:rsidSect="0078491B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14:paraId="3F79676B" w14:textId="77777777" w:rsidR="00A66152" w:rsidRDefault="00A66152" w:rsidP="0078491B">
      <w:pPr>
        <w:sectPr w:rsidR="00A66152" w:rsidSect="0078491B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14:paraId="1E758D4B" w14:textId="77777777" w:rsidR="00A66152" w:rsidRPr="00EF26AB" w:rsidRDefault="00A66152" w:rsidP="0078491B">
      <w:subDoc r:id="rId21"/>
    </w:p>
    <w:sectPr w:rsidR="00A66152" w:rsidRPr="00EF26AB" w:rsidSect="0078491B">
      <w:headerReference w:type="default" r:id="rId22"/>
      <w:footerReference w:type="default" r:id="rId23"/>
      <w:headerReference w:type="first" r:id="rId24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B92FB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159B1C22" wp14:editId="7A92F85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034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33BC" w14:textId="77777777" w:rsidR="0078491B" w:rsidRPr="00DF66E7" w:rsidRDefault="0078491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77E1A2B5" wp14:editId="262BE49B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0099E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9UkCu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42738" w14:textId="77777777" w:rsidR="0078491B" w:rsidRPr="00DF66E7" w:rsidRDefault="0078491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691E4F01" wp14:editId="4AC9BB5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4D57F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nV9J8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2D3BC" w14:textId="77777777" w:rsidR="0078491B" w:rsidRPr="00DF66E7" w:rsidRDefault="0078491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6672" behindDoc="0" locked="0" layoutInCell="1" allowOverlap="1" wp14:anchorId="0E9388F3" wp14:editId="4CF9992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2B5D4" id="Line 1100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30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GgS30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50CD6" w14:textId="77777777" w:rsidR="0078491B" w:rsidRPr="00DF66E7" w:rsidRDefault="0078491B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0768" behindDoc="0" locked="0" layoutInCell="1" allowOverlap="1" wp14:anchorId="38E48C1C" wp14:editId="32DFCF96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62A7D" id="Line 1100" o:spid="_x0000_s1026" style="position:absolute;z-index:251680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a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G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jQ6a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3933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1322BCC" wp14:editId="2CC719A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C9F11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6D2F44AC" wp14:editId="496A7F1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15019" w14:textId="77777777" w:rsidR="0078491B" w:rsidRDefault="0078491B" w:rsidP="00DF32E5">
    <w:pPr>
      <w:pStyle w:val="Header"/>
    </w:pPr>
  </w:p>
  <w:p w14:paraId="650AA852" w14:textId="77777777" w:rsidR="0078491B" w:rsidRDefault="0078491B" w:rsidP="00DF32E5">
    <w:pPr>
      <w:pStyle w:val="Header"/>
    </w:pPr>
  </w:p>
  <w:p w14:paraId="64E83870" w14:textId="77777777" w:rsidR="0078491B" w:rsidRDefault="0078491B" w:rsidP="00DF32E5">
    <w:pPr>
      <w:pStyle w:val="Header"/>
    </w:pPr>
  </w:p>
  <w:p w14:paraId="3BCA1B0C" w14:textId="77777777" w:rsidR="0078491B" w:rsidRDefault="0078491B" w:rsidP="00DF32E5">
    <w:pPr>
      <w:pStyle w:val="Header"/>
    </w:pPr>
  </w:p>
  <w:p w14:paraId="537C6696" w14:textId="77777777" w:rsidR="0078491B" w:rsidRDefault="0078491B" w:rsidP="00DF3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F9193" w14:textId="77777777" w:rsidR="00B2657D" w:rsidRDefault="00B2657D" w:rsidP="00DF32E5">
    <w:pPr>
      <w:pStyle w:val="Header"/>
    </w:pPr>
  </w:p>
  <w:p w14:paraId="05E0B4FC" w14:textId="77777777" w:rsidR="00B2657D" w:rsidRDefault="00B2657D" w:rsidP="00DF32E5">
    <w:pPr>
      <w:pStyle w:val="Header"/>
    </w:pPr>
  </w:p>
  <w:p w14:paraId="188BCF56" w14:textId="77777777" w:rsidR="00B2657D" w:rsidRDefault="00B2657D" w:rsidP="00DF32E5">
    <w:pPr>
      <w:pStyle w:val="Header"/>
    </w:pPr>
  </w:p>
  <w:p w14:paraId="469DDB07" w14:textId="77777777" w:rsidR="00B2657D" w:rsidRDefault="00B2657D" w:rsidP="00DF32E5">
    <w:pPr>
      <w:pStyle w:val="Header"/>
    </w:pPr>
  </w:p>
  <w:p w14:paraId="30E86BA4" w14:textId="77777777" w:rsidR="00B2657D" w:rsidRDefault="00B2657D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E4B08" w14:textId="77777777" w:rsidR="0078491B" w:rsidRPr="00DF66E7" w:rsidRDefault="0078491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34E70C8" wp14:editId="23498BA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B5FD4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tTW3p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577EC41B" wp14:editId="35361C1F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68ABC" w14:textId="77777777" w:rsidR="0078491B" w:rsidRDefault="0078491B" w:rsidP="00DF32E5">
    <w:pPr>
      <w:pStyle w:val="Header"/>
    </w:pPr>
  </w:p>
  <w:p w14:paraId="5E453C71" w14:textId="77777777" w:rsidR="0078491B" w:rsidRDefault="0078491B" w:rsidP="00DF32E5">
    <w:pPr>
      <w:pStyle w:val="Header"/>
    </w:pPr>
  </w:p>
  <w:p w14:paraId="212C9557" w14:textId="77777777" w:rsidR="0078491B" w:rsidRDefault="0078491B" w:rsidP="00DF32E5">
    <w:pPr>
      <w:pStyle w:val="Header"/>
    </w:pPr>
  </w:p>
  <w:p w14:paraId="4669FFB9" w14:textId="77777777" w:rsidR="0078491B" w:rsidRDefault="0078491B" w:rsidP="00DF32E5">
    <w:pPr>
      <w:pStyle w:val="Header"/>
    </w:pPr>
  </w:p>
  <w:p w14:paraId="6B84433B" w14:textId="77777777" w:rsidR="0078491B" w:rsidRDefault="0078491B" w:rsidP="00DF32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6A534" w14:textId="77777777" w:rsidR="0078491B" w:rsidRPr="00DF66E7" w:rsidRDefault="0078491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7CEDC2AE" wp14:editId="48528C2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30E17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l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SF85Z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21D70F88" wp14:editId="527B8EB3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D956" w14:textId="77777777" w:rsidR="0078491B" w:rsidRDefault="0078491B" w:rsidP="00DF32E5">
    <w:pPr>
      <w:pStyle w:val="Header"/>
    </w:pPr>
  </w:p>
  <w:p w14:paraId="1609B8AC" w14:textId="77777777" w:rsidR="0078491B" w:rsidRDefault="0078491B" w:rsidP="00DF32E5">
    <w:pPr>
      <w:pStyle w:val="Header"/>
    </w:pPr>
  </w:p>
  <w:p w14:paraId="0DFE5EB4" w14:textId="77777777" w:rsidR="0078491B" w:rsidRDefault="0078491B" w:rsidP="00DF32E5">
    <w:pPr>
      <w:pStyle w:val="Header"/>
    </w:pPr>
  </w:p>
  <w:p w14:paraId="7283C60D" w14:textId="77777777" w:rsidR="0078491B" w:rsidRDefault="0078491B" w:rsidP="00DF32E5">
    <w:pPr>
      <w:pStyle w:val="Header"/>
    </w:pPr>
  </w:p>
  <w:p w14:paraId="4451D66F" w14:textId="77777777" w:rsidR="0078491B" w:rsidRDefault="0078491B" w:rsidP="00DF32E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11723" w14:textId="77777777" w:rsidR="0078491B" w:rsidRPr="00DF66E7" w:rsidRDefault="0078491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3825F577" wp14:editId="2346BAC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AF484" id="Line 1101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OSGQIAACs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p5G9bt6uayz70FaVpStYIyroO42nlnxd/Zf&#10;H8plsO4Dem9D8sgeSwSxt28UHb0M9l0GYafZeWtDN4KtMJERfH09YeR/PUfUzzc+/w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3ISTk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5648" behindDoc="1" locked="0" layoutInCell="1" allowOverlap="1" wp14:anchorId="6B7881B7" wp14:editId="09153B6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0BCAD" w14:textId="77777777" w:rsidR="0078491B" w:rsidRDefault="0078491B" w:rsidP="00DF32E5">
    <w:pPr>
      <w:pStyle w:val="Header"/>
    </w:pPr>
  </w:p>
  <w:p w14:paraId="1312F2C5" w14:textId="77777777" w:rsidR="0078491B" w:rsidRDefault="0078491B" w:rsidP="00DF32E5">
    <w:pPr>
      <w:pStyle w:val="Header"/>
    </w:pPr>
  </w:p>
  <w:p w14:paraId="58F832B3" w14:textId="77777777" w:rsidR="0078491B" w:rsidRDefault="0078491B" w:rsidP="00DF32E5">
    <w:pPr>
      <w:pStyle w:val="Header"/>
    </w:pPr>
  </w:p>
  <w:p w14:paraId="44BDF3A4" w14:textId="77777777" w:rsidR="0078491B" w:rsidRDefault="0078491B" w:rsidP="00DF32E5">
    <w:pPr>
      <w:pStyle w:val="Header"/>
    </w:pPr>
  </w:p>
  <w:p w14:paraId="4638A2A9" w14:textId="77777777" w:rsidR="0078491B" w:rsidRDefault="0078491B" w:rsidP="00DF32E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A3018" w14:textId="77777777" w:rsidR="0078491B" w:rsidRPr="00DF66E7" w:rsidRDefault="0078491B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8720" behindDoc="0" locked="0" layoutInCell="1" allowOverlap="1" wp14:anchorId="357D903D" wp14:editId="2D13460F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C8F94" id="Line 1101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jEtNj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9744" behindDoc="1" locked="0" layoutInCell="1" allowOverlap="1" wp14:anchorId="57737561" wp14:editId="036AF278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0"/>
  </w:num>
  <w:num w:numId="5">
    <w:abstractNumId w:val="16"/>
  </w:num>
  <w:num w:numId="6">
    <w:abstractNumId w:val="17"/>
  </w:num>
  <w:num w:numId="7">
    <w:abstractNumId w:val="19"/>
  </w:num>
  <w:num w:numId="8">
    <w:abstractNumId w:val="21"/>
  </w:num>
  <w:num w:numId="9">
    <w:abstractNumId w:val="23"/>
  </w:num>
  <w:num w:numId="10">
    <w:abstractNumId w:val="14"/>
  </w:num>
  <w:num w:numId="11">
    <w:abstractNumId w:val="11"/>
  </w:num>
  <w:num w:numId="12">
    <w:abstractNumId w:val="20"/>
  </w:num>
  <w:num w:numId="13">
    <w:abstractNumId w:val="22"/>
  </w:num>
  <w:num w:numId="14">
    <w:abstractNumId w:val="15"/>
  </w:num>
  <w:num w:numId="15">
    <w:abstractNumId w:val="13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91B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152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link w:val="NoteHeadingChar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link w:val="DateChar"/>
    <w:rsid w:val="00707B8A"/>
  </w:style>
  <w:style w:type="paragraph" w:styleId="DocumentMap">
    <w:name w:val="Document Map"/>
    <w:basedOn w:val="Normal"/>
    <w:link w:val="DocumentMapChar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link w:val="EndnoteTextChar"/>
    <w:semiHidden/>
    <w:rsid w:val="00707B8A"/>
  </w:style>
  <w:style w:type="paragraph" w:styleId="FootnoteText">
    <w:name w:val="footnote text"/>
    <w:basedOn w:val="Normal"/>
    <w:link w:val="FootnoteTextChar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link w:val="MacroTextChar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16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17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18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19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24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table" w:customStyle="1" w:styleId="GridTable4-Accent11">
    <w:name w:val="Grid Table 4 - Accent 1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teHeadingChar">
    <w:name w:val="Note Heading Char"/>
    <w:basedOn w:val="DefaultParagraphFont"/>
    <w:link w:val="NoteHeading"/>
    <w:rsid w:val="0078491B"/>
    <w:rPr>
      <w:b/>
    </w:rPr>
  </w:style>
  <w:style w:type="character" w:customStyle="1" w:styleId="ClosingChar">
    <w:name w:val="Closing Char"/>
    <w:basedOn w:val="DefaultParagraphFont"/>
    <w:link w:val="Closing"/>
    <w:rsid w:val="0078491B"/>
  </w:style>
  <w:style w:type="character" w:customStyle="1" w:styleId="DateChar">
    <w:name w:val="Date Char"/>
    <w:basedOn w:val="DefaultParagraphFont"/>
    <w:link w:val="Date"/>
    <w:rsid w:val="0078491B"/>
  </w:style>
  <w:style w:type="character" w:customStyle="1" w:styleId="DocumentMapChar">
    <w:name w:val="Document Map Char"/>
    <w:basedOn w:val="DefaultParagraphFont"/>
    <w:link w:val="DocumentMap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78491B"/>
  </w:style>
  <w:style w:type="character" w:customStyle="1" w:styleId="FootnoteTextChar">
    <w:name w:val="Footnote Text Char"/>
    <w:basedOn w:val="DefaultParagraphFont"/>
    <w:link w:val="FootnoteText"/>
    <w:semiHidden/>
    <w:rsid w:val="0078491B"/>
  </w:style>
  <w:style w:type="character" w:customStyle="1" w:styleId="MacroTextChar">
    <w:name w:val="Macro Text Char"/>
    <w:basedOn w:val="DefaultParagraphFont"/>
    <w:link w:val="MacroText"/>
    <w:semiHidden/>
    <w:rsid w:val="0078491B"/>
    <w:rPr>
      <w:rFonts w:ascii="Courier New" w:hAnsi="Courier New" w:cs="Courier New"/>
      <w:color w:val="000000"/>
    </w:rPr>
  </w:style>
  <w:style w:type="character" w:customStyle="1" w:styleId="BodyText2Char1">
    <w:name w:val="Body Text 2 Char1"/>
    <w:basedOn w:val="DefaultParagraphFont"/>
    <w:uiPriority w:val="99"/>
    <w:semiHidden/>
    <w:rsid w:val="0078491B"/>
  </w:style>
  <w:style w:type="character" w:customStyle="1" w:styleId="BodyText3Char1">
    <w:name w:val="Body Text 3 Char1"/>
    <w:basedOn w:val="DefaultParagraphFont"/>
    <w:uiPriority w:val="99"/>
    <w:semiHidden/>
    <w:rsid w:val="0078491B"/>
    <w:rPr>
      <w:sz w:val="16"/>
      <w:szCs w:val="16"/>
    </w:rPr>
  </w:style>
  <w:style w:type="character" w:customStyle="1" w:styleId="BodyTextIndentChar1">
    <w:name w:val="Body Text Indent Char1"/>
    <w:basedOn w:val="DefaultParagraphFont"/>
    <w:uiPriority w:val="99"/>
    <w:semiHidden/>
    <w:rsid w:val="0078491B"/>
  </w:style>
  <w:style w:type="character" w:customStyle="1" w:styleId="BodyTextFirstIndent2Char1">
    <w:name w:val="Body Text First Indent 2 Char1"/>
    <w:basedOn w:val="BodyTextIndentChar1"/>
    <w:uiPriority w:val="99"/>
    <w:semiHidden/>
    <w:rsid w:val="0078491B"/>
  </w:style>
  <w:style w:type="character" w:customStyle="1" w:styleId="BodyTextIndent2Char1">
    <w:name w:val="Body Text Indent 2 Char1"/>
    <w:basedOn w:val="DefaultParagraphFont"/>
    <w:uiPriority w:val="99"/>
    <w:semiHidden/>
    <w:rsid w:val="0078491B"/>
  </w:style>
  <w:style w:type="character" w:customStyle="1" w:styleId="BodyTextIndent3Char1">
    <w:name w:val="Body Text Indent 3 Char1"/>
    <w:basedOn w:val="DefaultParagraphFont"/>
    <w:uiPriority w:val="99"/>
    <w:semiHidden/>
    <w:rsid w:val="0078491B"/>
    <w:rPr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78491B"/>
  </w:style>
  <w:style w:type="character" w:customStyle="1" w:styleId="HTMLAddressChar1">
    <w:name w:val="HTML Address Char1"/>
    <w:basedOn w:val="DefaultParagraphFont"/>
    <w:uiPriority w:val="99"/>
    <w:semiHidden/>
    <w:rsid w:val="0078491B"/>
    <w:rPr>
      <w:i/>
      <w:iCs/>
    </w:rPr>
  </w:style>
  <w:style w:type="character" w:customStyle="1" w:styleId="MessageHeaderChar1">
    <w:name w:val="Message Header Char1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">
    <w:name w:val="Plain Text Char1"/>
    <w:basedOn w:val="DefaultParagraphFont"/>
    <w:uiPriority w:val="99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1">
    <w:name w:val="Signature Char1"/>
    <w:basedOn w:val="DefaultParagraphFont"/>
    <w:uiPriority w:val="99"/>
    <w:semiHidden/>
    <w:rsid w:val="0078491B"/>
  </w:style>
  <w:style w:type="paragraph" w:customStyle="1" w:styleId="msonormal0">
    <w:name w:val="msonormal"/>
    <w:basedOn w:val="Normal"/>
    <w:rsid w:val="0078491B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1">
    <w:name w:val="Heading 1 Char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">
    <w:name w:val="FooterCentered1"/>
    <w:basedOn w:val="Footer"/>
    <w:rsid w:val="0078491B"/>
    <w:pPr>
      <w:jc w:val="center"/>
    </w:pPr>
  </w:style>
  <w:style w:type="character" w:customStyle="1" w:styleId="HeaderChar1">
    <w:name w:val="Header Char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">
    <w:name w:val="Exar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">
    <w:name w:val="Heading 1 Char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3">
    <w:name w:val="Heading 1 Char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1">
    <w:name w:val="Body1"/>
    <w:qFormat/>
    <w:rsid w:val="0078491B"/>
    <w:pPr>
      <w:tabs>
        <w:tab w:val="left" w:pos="2700"/>
      </w:tabs>
      <w:jc w:val="both"/>
    </w:pPr>
    <w:rPr>
      <w:szCs w:val="24"/>
    </w:rPr>
  </w:style>
  <w:style w:type="character" w:customStyle="1" w:styleId="HeaderChar2">
    <w:name w:val="Header Char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">
    <w:name w:val="Important Note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">
    <w:name w:val="FooterCentered3"/>
    <w:basedOn w:val="Footer"/>
    <w:rsid w:val="0078491B"/>
    <w:pPr>
      <w:jc w:val="center"/>
    </w:pPr>
  </w:style>
  <w:style w:type="character" w:customStyle="1" w:styleId="HeaderChar3">
    <w:name w:val="Header Char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">
    <w:name w:val="Heading 1 Char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">
    <w:name w:val="Heading 5 Char1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">
    <w:name w:val="Heading 6 Char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">
    <w:name w:val="Heading 7 Char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">
    <w:name w:val="Body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">
    <w:name w:val="Anchor1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FooterChar1">
    <w:name w:val="Footer Char1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">
    <w:name w:val="Title Char1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">
    <w:name w:val="FooterCentered4"/>
    <w:basedOn w:val="Footer"/>
    <w:rsid w:val="0078491B"/>
    <w:pPr>
      <w:jc w:val="center"/>
    </w:pPr>
  </w:style>
  <w:style w:type="character" w:customStyle="1" w:styleId="HeaderChar4">
    <w:name w:val="Header Char4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BalloonTextChar1">
    <w:name w:val="Balloon Text Char1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ommentTextChar1">
    <w:name w:val="Comment Text Char1"/>
    <w:basedOn w:val="DefaultParagraphFont"/>
    <w:uiPriority w:val="99"/>
    <w:semiHidden/>
    <w:rsid w:val="0078491B"/>
  </w:style>
  <w:style w:type="character" w:customStyle="1" w:styleId="CommentSubjectChar1">
    <w:name w:val="Comment Subject Char1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HTMLPreformattedChar1">
    <w:name w:val="HTML Preformatted Char1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">
    <w:name w:val="Subtitle Char1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">
    <w:name w:val="Quote Char1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">
    <w:name w:val="Intense Quote Char1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MessagesandCommands1">
    <w:name w:val="Messages and Commands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2">
    <w:name w:val="Important Note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BodyTextChar1">
    <w:name w:val="Body Text Char1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table" w:customStyle="1" w:styleId="GridTable4-Accent111">
    <w:name w:val="Grid Table 4 - Accent 11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1">
    <w:name w:val="Heading 1 Char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">
    <w:name w:val="Heading 2 Char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">
    <w:name w:val="Heading 7 Char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">
    <w:name w:val="Heading 8 Char11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">
    <w:name w:val="Heading 9 Char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">
    <w:name w:val="Footer Char11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">
    <w:name w:val="Title Char11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">
    <w:name w:val="FooterCentered11"/>
    <w:basedOn w:val="Footer"/>
    <w:rsid w:val="0078491B"/>
    <w:pPr>
      <w:jc w:val="center"/>
    </w:pPr>
  </w:style>
  <w:style w:type="character" w:customStyle="1" w:styleId="HeaderChar11">
    <w:name w:val="Header Char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">
    <w:name w:val="Note Heading Char1"/>
    <w:basedOn w:val="DefaultParagraphFont"/>
    <w:rsid w:val="0078491B"/>
    <w:rPr>
      <w:b/>
    </w:rPr>
  </w:style>
  <w:style w:type="character" w:customStyle="1" w:styleId="BalloonTextChar11">
    <w:name w:val="Balloon Text Char11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losingChar1">
    <w:name w:val="Closing Char1"/>
    <w:basedOn w:val="DefaultParagraphFont"/>
    <w:rsid w:val="0078491B"/>
  </w:style>
  <w:style w:type="character" w:customStyle="1" w:styleId="CommentTextChar11">
    <w:name w:val="Comment Text Char11"/>
    <w:basedOn w:val="DefaultParagraphFont"/>
    <w:uiPriority w:val="99"/>
    <w:semiHidden/>
    <w:rsid w:val="0078491B"/>
  </w:style>
  <w:style w:type="character" w:customStyle="1" w:styleId="CommentSubjectChar11">
    <w:name w:val="Comment Subject Char11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1">
    <w:name w:val="Date Char1"/>
    <w:basedOn w:val="DefaultParagraphFont"/>
    <w:rsid w:val="0078491B"/>
  </w:style>
  <w:style w:type="character" w:customStyle="1" w:styleId="DocumentMapChar1">
    <w:name w:val="Document Map Char1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1">
    <w:name w:val="Endnote Text Char1"/>
    <w:basedOn w:val="DefaultParagraphFont"/>
    <w:semiHidden/>
    <w:rsid w:val="0078491B"/>
  </w:style>
  <w:style w:type="character" w:customStyle="1" w:styleId="FootnoteTextChar1">
    <w:name w:val="Footnote Text Char1"/>
    <w:basedOn w:val="DefaultParagraphFont"/>
    <w:semiHidden/>
    <w:rsid w:val="0078491B"/>
  </w:style>
  <w:style w:type="character" w:customStyle="1" w:styleId="MacroTextChar1">
    <w:name w:val="Macro Text Char1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HTMLPreformattedChar11">
    <w:name w:val="HTML Preformatted Char11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1">
    <w:name w:val="Subtitle Char11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1">
    <w:name w:val="Quote Char11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1">
    <w:name w:val="Intense Quote Char11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BodyTextChar11">
    <w:name w:val="Body Text Char11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character" w:customStyle="1" w:styleId="BodyText2Char11">
    <w:name w:val="Body Text 2 Char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3Char11">
    <w:name w:val="Body Text 3 Char11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BodyTextIndentChar11">
    <w:name w:val="Body Text Indent Char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FirstIndent2Char11">
    <w:name w:val="Body Text First Indent 2 Char11"/>
    <w:basedOn w:val="BodyTextIndentChar1"/>
    <w:uiPriority w:val="99"/>
    <w:semiHidden/>
    <w:rsid w:val="0078491B"/>
    <w:rPr>
      <w:rFonts w:eastAsiaTheme="minorEastAsia"/>
    </w:rPr>
  </w:style>
  <w:style w:type="character" w:customStyle="1" w:styleId="BodyTextIndent2Char11">
    <w:name w:val="Body Text Indent 2 Char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Indent3Char11">
    <w:name w:val="Body Text Indent 3 Char11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E-mailSignatureChar11">
    <w:name w:val="E-mail Signature Char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TMLAddressChar11">
    <w:name w:val="HTML Address Char11"/>
    <w:basedOn w:val="DefaultParagraphFont"/>
    <w:uiPriority w:val="99"/>
    <w:semiHidden/>
    <w:rsid w:val="0078491B"/>
    <w:rPr>
      <w:rFonts w:eastAsiaTheme="minorEastAsia"/>
      <w:i/>
      <w:iCs/>
    </w:rPr>
  </w:style>
  <w:style w:type="character" w:customStyle="1" w:styleId="MessageHeaderChar11">
    <w:name w:val="Message Header Char11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">
    <w:name w:val="Plain Text Char11"/>
    <w:basedOn w:val="DefaultParagraphFont"/>
    <w:uiPriority w:val="99"/>
    <w:semiHidden/>
    <w:rsid w:val="0078491B"/>
    <w:rPr>
      <w:rFonts w:ascii="Consolas" w:eastAsiaTheme="minorEastAsia" w:hAnsi="Consolas" w:cs="Consolas"/>
      <w:sz w:val="21"/>
      <w:szCs w:val="21"/>
    </w:rPr>
  </w:style>
  <w:style w:type="character" w:customStyle="1" w:styleId="SignatureChar11">
    <w:name w:val="Signature Char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eading1Char21">
    <w:name w:val="Heading 1 Char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">
    <w:name w:val="Heading 2 Char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">
    <w:name w:val="Heading 3 Char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">
    <w:name w:val="FooterCentered21"/>
    <w:basedOn w:val="Footer"/>
    <w:rsid w:val="0078491B"/>
    <w:pPr>
      <w:jc w:val="center"/>
    </w:pPr>
  </w:style>
  <w:style w:type="character" w:customStyle="1" w:styleId="HeaderChar21">
    <w:name w:val="Header Char2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">
    <w:name w:val="Command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">
    <w:name w:val="Important Note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">
    <w:name w:val="Grid Table 4 - Accent 111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">
    <w:name w:val="Heading 1 Char3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">
    <w:name w:val="Heading 2 Char3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">
    <w:name w:val="Body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1">
    <w:name w:val="FooterCentered31"/>
    <w:basedOn w:val="Footer"/>
    <w:rsid w:val="0078491B"/>
    <w:pPr>
      <w:jc w:val="center"/>
    </w:pPr>
  </w:style>
  <w:style w:type="character" w:customStyle="1" w:styleId="HeaderChar31">
    <w:name w:val="Header Char3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">
    <w:name w:val="Important Note2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">
    <w:name w:val="Heading 1 Char4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">
    <w:name w:val="Heading 2 Char4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">
    <w:name w:val="Heading 3 Char3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">
    <w:name w:val="Heading 4 Char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">
    <w:name w:val="Body2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">
    <w:name w:val="Bullet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">
    <w:name w:val="FooterCentered41"/>
    <w:basedOn w:val="Footer"/>
    <w:rsid w:val="0078491B"/>
    <w:pPr>
      <w:jc w:val="center"/>
    </w:pPr>
  </w:style>
  <w:style w:type="character" w:customStyle="1" w:styleId="HeaderChar41">
    <w:name w:val="Header Char4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">
    <w:name w:val="Exar4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">
    <w:name w:val="Command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">
    <w:name w:val="Messages and Commands1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character" w:customStyle="1" w:styleId="Heading1Char5">
    <w:name w:val="Heading 1 Char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">
    <w:name w:val="Grid Table 4 - Accent 11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">
    <w:name w:val="Heading 1 Char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">
    <w:name w:val="Body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">
    <w:name w:val="Important Note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">
    <w:name w:val="Heading 1 Char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">
    <w:name w:val="Heading 2 Char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">
    <w:name w:val="Body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1">
    <w:name w:val="Anchor11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">
    <w:name w:val="FooterCentered5"/>
    <w:basedOn w:val="Footer"/>
    <w:rsid w:val="0078491B"/>
    <w:pPr>
      <w:jc w:val="center"/>
    </w:pPr>
  </w:style>
  <w:style w:type="character" w:customStyle="1" w:styleId="HeaderChar5">
    <w:name w:val="Header Char5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">
    <w:name w:val="Messages and Commands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4">
    <w:name w:val="Important Note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">
    <w:name w:val="Heading 1 Char8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">
    <w:name w:val="Heading 2 Char8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">
    <w:name w:val="Heading 3 Char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">
    <w:name w:val="Body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">
    <w:name w:val="Bullet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">
    <w:name w:val="Command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">
    <w:name w:val="Important Note5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">
    <w:name w:val="Figure Caption Centered1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">
    <w:name w:val="Heading 1 Char9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">
    <w:name w:val="Heading 2 Char9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">
    <w:name w:val="Heading 3 Char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">
    <w:name w:val="Heading 4 Char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">
    <w:name w:val="Body6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3">
    <w:name w:val="Bullet1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">
    <w:name w:val="FooterCentered6"/>
    <w:basedOn w:val="Footer"/>
    <w:rsid w:val="0078491B"/>
    <w:pPr>
      <w:jc w:val="center"/>
    </w:pPr>
  </w:style>
  <w:style w:type="character" w:customStyle="1" w:styleId="HeaderChar6">
    <w:name w:val="Header Char6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">
    <w:name w:val="Command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">
    <w:name w:val="Heading 1 Char10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">
    <w:name w:val="Heading 2 Char10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">
    <w:name w:val="Heading 3 Char8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">
    <w:name w:val="FooterCentered7"/>
    <w:basedOn w:val="Footer"/>
    <w:rsid w:val="0078491B"/>
    <w:pPr>
      <w:jc w:val="center"/>
    </w:pPr>
  </w:style>
  <w:style w:type="character" w:customStyle="1" w:styleId="HeaderChar7">
    <w:name w:val="Header Char7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">
    <w:name w:val="Heading 1 Char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">
    <w:name w:val="Heading 2 Char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">
    <w:name w:val="Heading 3 Char9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">
    <w:name w:val="Heading 4 Char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">
    <w:name w:val="Heading 5 Char2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">
    <w:name w:val="Heading 6 Char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">
    <w:name w:val="Heading 7 Char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2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chor2">
    <w:name w:val="Anchor2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">
    <w:name w:val="Bullet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">
    <w:name w:val="Bullet21"/>
    <w:rsid w:val="0078491B"/>
    <w:pPr>
      <w:spacing w:before="120"/>
      <w:ind w:left="1440" w:hanging="360"/>
    </w:pPr>
  </w:style>
  <w:style w:type="paragraph" w:customStyle="1" w:styleId="Bullet31">
    <w:name w:val="Bullet31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1">
    <w:name w:val="Caution1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">
    <w:name w:val="CellBody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">
    <w:name w:val="CellBodyCenter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">
    <w:name w:val="CellBodyRight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">
    <w:name w:val="CellBullet11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">
    <w:name w:val="CellHeading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">
    <w:name w:val="CellHeadingCenter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">
    <w:name w:val="CellIndent11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">
    <w:name w:val="CellIndent21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">
    <w:name w:val="CellIndent31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">
    <w:name w:val="CellNote1"/>
    <w:rsid w:val="0078491B"/>
    <w:pPr>
      <w:ind w:left="360" w:right="432"/>
    </w:pPr>
    <w:rPr>
      <w:sz w:val="18"/>
      <w:szCs w:val="18"/>
    </w:rPr>
  </w:style>
  <w:style w:type="paragraph" w:customStyle="1" w:styleId="Code1">
    <w:name w:val="Code1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">
    <w:name w:val="Equation1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">
    <w:name w:val="Figure1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">
    <w:name w:val="FigureLabel1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">
    <w:name w:val="Footer Char2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">
    <w:name w:val="Footnote1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">
    <w:name w:val="GlossTerm1"/>
    <w:basedOn w:val="Normal"/>
    <w:rsid w:val="0078491B"/>
    <w:rPr>
      <w:b/>
    </w:rPr>
  </w:style>
  <w:style w:type="paragraph" w:customStyle="1" w:styleId="HeadingFeature1">
    <w:name w:val="HeadingFeature1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">
    <w:name w:val="Indent11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">
    <w:name w:val="Indent21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">
    <w:name w:val="Indent31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0">
    <w:name w:val="Addendum1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">
    <w:name w:val="ProcedureHead1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">
    <w:name w:val="Step11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">
    <w:name w:val="Register Def1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">
    <w:name w:val="Step21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">
    <w:name w:val="Step31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">
    <w:name w:val="TableFootnote1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">
    <w:name w:val="TableTitle1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">
    <w:name w:val="Title Char2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">
    <w:name w:val="FooterCentered8"/>
    <w:basedOn w:val="Footer"/>
    <w:rsid w:val="0078491B"/>
    <w:pPr>
      <w:jc w:val="center"/>
    </w:pPr>
  </w:style>
  <w:style w:type="character" w:customStyle="1" w:styleId="Register1">
    <w:name w:val="Register1"/>
    <w:basedOn w:val="DefaultParagraphFont"/>
    <w:rsid w:val="0078491B"/>
    <w:rPr>
      <w:rFonts w:ascii="Arial" w:hAnsi="Arial"/>
      <w:b/>
      <w:sz w:val="20"/>
      <w:szCs w:val="20"/>
    </w:rPr>
  </w:style>
  <w:style w:type="paragraph" w:customStyle="1" w:styleId="HeadingPreface1">
    <w:name w:val="HeadingPreface1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">
    <w:name w:val="Copyright Heading1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">
    <w:name w:val="Book Title11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">
    <w:name w:val="BookTitle21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">
    <w:name w:val="Document Type1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">
    <w:name w:val="Internal Use Cover1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">
    <w:name w:val="Header Char8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">
    <w:name w:val="GlossText1"/>
    <w:basedOn w:val="Normal"/>
    <w:rsid w:val="0078491B"/>
    <w:pPr>
      <w:tabs>
        <w:tab w:val="left" w:pos="1800"/>
      </w:tabs>
      <w:ind w:left="432"/>
    </w:pPr>
  </w:style>
  <w:style w:type="paragraph" w:customStyle="1" w:styleId="Exar8">
    <w:name w:val="Exar8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">
    <w:name w:val="CONFIDENTIAL1"/>
    <w:rsid w:val="0078491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">
    <w:name w:val="SIGNAL1"/>
    <w:rsid w:val="0078491B"/>
    <w:rPr>
      <w:rFonts w:ascii="Verdana" w:hAnsi="Verdana"/>
      <w:b/>
      <w:smallCaps/>
      <w:color w:val="000000"/>
      <w:sz w:val="20"/>
    </w:rPr>
  </w:style>
  <w:style w:type="paragraph" w:customStyle="1" w:styleId="Notetext1">
    <w:name w:val="Notetext1"/>
    <w:next w:val="Body"/>
    <w:rsid w:val="0078491B"/>
    <w:pPr>
      <w:ind w:left="547" w:right="1080"/>
      <w:jc w:val="both"/>
    </w:pPr>
  </w:style>
  <w:style w:type="paragraph" w:customStyle="1" w:styleId="PageNumbereven1">
    <w:name w:val="Page Number(even)1"/>
    <w:basedOn w:val="Footer"/>
    <w:semiHidden/>
    <w:rsid w:val="0078491B"/>
  </w:style>
  <w:style w:type="paragraph" w:customStyle="1" w:styleId="Headereven1">
    <w:name w:val="Header(even)1"/>
    <w:basedOn w:val="Header"/>
    <w:rsid w:val="0078491B"/>
    <w:pPr>
      <w:tabs>
        <w:tab w:val="clear" w:pos="9270"/>
      </w:tabs>
    </w:pPr>
  </w:style>
  <w:style w:type="paragraph" w:customStyle="1" w:styleId="Footereven1">
    <w:name w:val="Footer(even)1"/>
    <w:basedOn w:val="Footer"/>
    <w:rsid w:val="0078491B"/>
    <w:pPr>
      <w:ind w:right="-90"/>
    </w:pPr>
  </w:style>
  <w:style w:type="paragraph" w:customStyle="1" w:styleId="Glossary1">
    <w:name w:val="Glossary1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">
    <w:name w:val="Addendum1+1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">
    <w:name w:val="Register|Bit|Field1"/>
    <w:basedOn w:val="DefaultParagraphFont"/>
    <w:rsid w:val="0078491B"/>
    <w:rPr>
      <w:rFonts w:ascii="Arial" w:hAnsi="Arial"/>
      <w:b/>
      <w:caps/>
      <w:sz w:val="22"/>
      <w:szCs w:val="20"/>
    </w:rPr>
  </w:style>
  <w:style w:type="paragraph" w:customStyle="1" w:styleId="HeaderNumber1">
    <w:name w:val="HeaderNumber1"/>
    <w:rsid w:val="0078491B"/>
    <w:rPr>
      <w:rFonts w:ascii="Arial" w:hAnsi="Arial"/>
      <w:b/>
      <w:color w:val="002B5C"/>
      <w:sz w:val="48"/>
    </w:rPr>
  </w:style>
  <w:style w:type="paragraph" w:customStyle="1" w:styleId="Addendum21">
    <w:name w:val="Addendum21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">
    <w:name w:val="SpecNo+1"/>
    <w:basedOn w:val="SpecNo0"/>
    <w:rsid w:val="0078491B"/>
  </w:style>
  <w:style w:type="paragraph" w:customStyle="1" w:styleId="SpecNo10">
    <w:name w:val="SpecNo1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">
    <w:name w:val="Description1"/>
    <w:rsid w:val="0078491B"/>
    <w:pPr>
      <w:spacing w:before="120"/>
      <w:ind w:left="1800" w:hanging="1800"/>
    </w:pPr>
  </w:style>
  <w:style w:type="paragraph" w:customStyle="1" w:styleId="Addendum12">
    <w:name w:val="Addendum+1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">
    <w:name w:val="DocChangeNo.+1"/>
    <w:basedOn w:val="DocChangeNo"/>
    <w:rsid w:val="0078491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0">
    <w:name w:val="DocChangeNo.1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10">
    <w:name w:val="Addendum2+1"/>
    <w:basedOn w:val="Addendum2"/>
    <w:rsid w:val="0078491B"/>
    <w:rPr>
      <w:sz w:val="32"/>
    </w:rPr>
  </w:style>
  <w:style w:type="paragraph" w:customStyle="1" w:styleId="CellHeadingUnder1">
    <w:name w:val="CellHeadingUnder1"/>
    <w:basedOn w:val="CellHeading"/>
    <w:next w:val="CellBody"/>
    <w:rsid w:val="0078491B"/>
    <w:rPr>
      <w:u w:val="single"/>
    </w:rPr>
  </w:style>
  <w:style w:type="paragraph" w:customStyle="1" w:styleId="CellNoteHeading1">
    <w:name w:val="CellNoteHeading1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">
    <w:name w:val="Function1"/>
    <w:basedOn w:val="DefaultParagraphFont"/>
    <w:rsid w:val="0078491B"/>
    <w:rPr>
      <w:rFonts w:ascii="Courier New" w:hAnsi="Courier New"/>
      <w:b/>
      <w:sz w:val="20"/>
    </w:rPr>
  </w:style>
  <w:style w:type="paragraph" w:customStyle="1" w:styleId="CellHeadingFieldDesc1">
    <w:name w:val="CellHeadingField|Desc1"/>
    <w:rsid w:val="0078491B"/>
    <w:rPr>
      <w:rFonts w:ascii="Arial" w:hAnsi="Arial"/>
      <w:b/>
    </w:rPr>
  </w:style>
  <w:style w:type="character" w:customStyle="1" w:styleId="REGISTERBITFIELD10">
    <w:name w:val="REGISTER|BIT|FIELD1"/>
    <w:basedOn w:val="DefaultParagraphFont"/>
    <w:rsid w:val="0078491B"/>
    <w:rPr>
      <w:rFonts w:ascii="Arial" w:hAnsi="Arial"/>
      <w:b/>
      <w:caps/>
      <w:sz w:val="20"/>
      <w:szCs w:val="20"/>
    </w:rPr>
  </w:style>
  <w:style w:type="paragraph" w:customStyle="1" w:styleId="REGISTERBITFIELDCELL1">
    <w:name w:val="REGISTER|BIT|FIELDCELL1"/>
    <w:basedOn w:val="CellBody"/>
    <w:rsid w:val="0078491B"/>
    <w:rPr>
      <w:rFonts w:ascii="Arial" w:hAnsi="Arial"/>
      <w:b/>
      <w:caps/>
    </w:rPr>
  </w:style>
  <w:style w:type="paragraph" w:customStyle="1" w:styleId="Contents1">
    <w:name w:val="Contents1"/>
    <w:basedOn w:val="Title"/>
    <w:rsid w:val="0078491B"/>
    <w:rPr>
      <w:szCs w:val="40"/>
    </w:rPr>
  </w:style>
  <w:style w:type="paragraph" w:customStyle="1" w:styleId="ExarConfidential1">
    <w:name w:val="Exar Confidential1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">
    <w:name w:val="Exar Confidential Char1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">
    <w:name w:val="Hifn Table1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0">
    <w:name w:val="Page Number (even)1"/>
    <w:rsid w:val="0078491B"/>
    <w:rPr>
      <w:rFonts w:ascii="Arial" w:hAnsi="Arial"/>
      <w:sz w:val="16"/>
    </w:rPr>
  </w:style>
  <w:style w:type="character" w:customStyle="1" w:styleId="Address1">
    <w:name w:val="Address1"/>
    <w:basedOn w:val="DefaultParagraphFont"/>
    <w:rsid w:val="0078491B"/>
    <w:rPr>
      <w:rFonts w:ascii="Arial" w:hAnsi="Arial"/>
      <w:i/>
      <w:sz w:val="22"/>
    </w:rPr>
  </w:style>
  <w:style w:type="paragraph" w:customStyle="1" w:styleId="Preliminary1">
    <w:name w:val="Preliminary1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">
    <w:name w:val="Balloon Text Char2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10">
    <w:name w:val="Appendix1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">
    <w:name w:val="Comment Text Char2"/>
    <w:basedOn w:val="DefaultParagraphFont"/>
    <w:uiPriority w:val="99"/>
    <w:semiHidden/>
    <w:rsid w:val="0078491B"/>
  </w:style>
  <w:style w:type="character" w:customStyle="1" w:styleId="CommentSubjectChar2">
    <w:name w:val="Comment Subject Char2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1">
    <w:name w:val="copyright1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1">
    <w:name w:val="Function Call1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">
    <w:name w:val="Appendix 11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">
    <w:name w:val="Appendix 21"/>
    <w:basedOn w:val="Appendix1"/>
    <w:next w:val="Body"/>
    <w:rsid w:val="0078491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">
    <w:name w:val="Hifn Parameter1"/>
    <w:basedOn w:val="TableNormal"/>
    <w:rsid w:val="0078491B"/>
    <w:rPr>
      <w:sz w:val="18"/>
    </w:rPr>
    <w:tblPr/>
  </w:style>
  <w:style w:type="paragraph" w:customStyle="1" w:styleId="CellHeadingBlue1">
    <w:name w:val="Cell Heading Blue1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1">
    <w:name w:val="ListNumber21"/>
    <w:basedOn w:val="Body"/>
    <w:rsid w:val="0078491B"/>
    <w:pPr>
      <w:ind w:left="1440" w:hanging="360"/>
    </w:pPr>
  </w:style>
  <w:style w:type="paragraph" w:customStyle="1" w:styleId="Command5">
    <w:name w:val="Command5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">
    <w:name w:val="HTML Preformatted Char2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MessageCommand1">
    <w:name w:val="Message Command1"/>
    <w:basedOn w:val="DefaultParagraphFont"/>
    <w:uiPriority w:val="1"/>
    <w:qFormat/>
    <w:rsid w:val="0078491B"/>
    <w:rPr>
      <w:rFonts w:ascii="Courier New" w:hAnsi="Courier New" w:cs="Courier New"/>
    </w:rPr>
  </w:style>
  <w:style w:type="character" w:customStyle="1" w:styleId="apple-style-span1">
    <w:name w:val="apple-style-span1"/>
    <w:basedOn w:val="DefaultParagraphFont"/>
    <w:rsid w:val="0078491B"/>
  </w:style>
  <w:style w:type="character" w:customStyle="1" w:styleId="apple-converted-space1">
    <w:name w:val="apple-converted-space1"/>
    <w:basedOn w:val="DefaultParagraphFont"/>
    <w:rsid w:val="0078491B"/>
  </w:style>
  <w:style w:type="character" w:customStyle="1" w:styleId="SubtitleChar2">
    <w:name w:val="Subtitle Char2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highlight1">
    <w:name w:val="highlight1"/>
    <w:basedOn w:val="DefaultParagraphFont"/>
    <w:rsid w:val="0078491B"/>
  </w:style>
  <w:style w:type="paragraph" w:customStyle="1" w:styleId="Default1">
    <w:name w:val="Default1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">
    <w:name w:val="Document Title1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">
    <w:name w:val="Document Subtitle1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1">
    <w:name w:val="Heading 2 no number1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1">
    <w:name w:val="Document Revision1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">
    <w:name w:val="List Table 3 - Accent 111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">
    <w:name w:val="Messages and Commands3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6">
    <w:name w:val="Important Note6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">
    <w:name w:val="Figure Caption Centered2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">
    <w:name w:val="2909F619802848F09E01365C32F346541"/>
    <w:rsid w:val="0078491B"/>
    <w:pPr>
      <w:spacing w:after="200"/>
    </w:pPr>
    <w:rPr>
      <w:lang w:eastAsia="ja-JP"/>
    </w:rPr>
  </w:style>
  <w:style w:type="table" w:customStyle="1" w:styleId="LightList-Accent111">
    <w:name w:val="Light List - Accent 111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">
    <w:name w:val="Body Text Char2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1">
    <w:name w:val="Table Paragraph1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">
    <w:name w:val="Message and Command1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2">
    <w:name w:val="Body Text 2 Char2"/>
    <w:basedOn w:val="DefaultParagraphFont"/>
    <w:semiHidden/>
    <w:rsid w:val="0078491B"/>
  </w:style>
  <w:style w:type="character" w:customStyle="1" w:styleId="BodyText3Char2">
    <w:name w:val="Body Text 3 Char2"/>
    <w:basedOn w:val="DefaultParagraphFont"/>
    <w:semiHidden/>
    <w:rsid w:val="0078491B"/>
    <w:rPr>
      <w:sz w:val="16"/>
      <w:szCs w:val="16"/>
    </w:rPr>
  </w:style>
  <w:style w:type="character" w:customStyle="1" w:styleId="BodyTextIndentChar2">
    <w:name w:val="Body Text Indent Char2"/>
    <w:basedOn w:val="DefaultParagraphFont"/>
    <w:semiHidden/>
    <w:rsid w:val="0078491B"/>
  </w:style>
  <w:style w:type="character" w:customStyle="1" w:styleId="BodyTextFirstIndent2Char2">
    <w:name w:val="Body Text First Indent 2 Char2"/>
    <w:basedOn w:val="BodyTextIndentChar"/>
    <w:semiHidden/>
    <w:rsid w:val="0078491B"/>
  </w:style>
  <w:style w:type="character" w:customStyle="1" w:styleId="BodyTextIndent2Char2">
    <w:name w:val="Body Text Indent 2 Char2"/>
    <w:basedOn w:val="DefaultParagraphFont"/>
    <w:semiHidden/>
    <w:rsid w:val="0078491B"/>
  </w:style>
  <w:style w:type="character" w:customStyle="1" w:styleId="BodyTextIndent3Char2">
    <w:name w:val="Body Text Indent 3 Char2"/>
    <w:basedOn w:val="DefaultParagraphFont"/>
    <w:semiHidden/>
    <w:rsid w:val="0078491B"/>
    <w:rPr>
      <w:sz w:val="16"/>
      <w:szCs w:val="16"/>
    </w:rPr>
  </w:style>
  <w:style w:type="character" w:customStyle="1" w:styleId="E-mailSignatureChar2">
    <w:name w:val="E-mail Signature Char2"/>
    <w:basedOn w:val="DefaultParagraphFont"/>
    <w:semiHidden/>
    <w:rsid w:val="0078491B"/>
  </w:style>
  <w:style w:type="character" w:customStyle="1" w:styleId="HTMLAddressChar2">
    <w:name w:val="HTML Address Char2"/>
    <w:basedOn w:val="DefaultParagraphFont"/>
    <w:semiHidden/>
    <w:rsid w:val="0078491B"/>
    <w:rPr>
      <w:i/>
      <w:iCs/>
    </w:rPr>
  </w:style>
  <w:style w:type="character" w:customStyle="1" w:styleId="MessageHeaderChar2">
    <w:name w:val="Message Header Char2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">
    <w:name w:val="Plain Text Char2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2">
    <w:name w:val="Signature Char2"/>
    <w:basedOn w:val="DefaultParagraphFont"/>
    <w:semiHidden/>
    <w:rsid w:val="0078491B"/>
  </w:style>
  <w:style w:type="paragraph" w:customStyle="1" w:styleId="BackPageCenter1">
    <w:name w:val="Back Page Center1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">
    <w:name w:val="Figure Title1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">
    <w:name w:val="Grid Table 4 - Accent 11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">
    <w:name w:val="FooterCentered9"/>
    <w:basedOn w:val="Footer"/>
    <w:rsid w:val="0078491B"/>
    <w:pPr>
      <w:jc w:val="center"/>
    </w:pPr>
  </w:style>
  <w:style w:type="character" w:customStyle="1" w:styleId="HeaderChar9">
    <w:name w:val="Header Char9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2">
    <w:name w:val="Heading 1 Char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2">
    <w:name w:val="Heading 2 Char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">
    <w:name w:val="Heading 3 Char10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">
    <w:name w:val="FooterCentered10"/>
    <w:basedOn w:val="Footer"/>
    <w:rsid w:val="0078491B"/>
    <w:pPr>
      <w:jc w:val="center"/>
    </w:pPr>
  </w:style>
  <w:style w:type="character" w:customStyle="1" w:styleId="HeaderChar10">
    <w:name w:val="Header Char10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3">
    <w:name w:val="Heading 1 Char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3">
    <w:name w:val="Heading 2 Char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">
    <w:name w:val="Body8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5">
    <w:name w:val="Bullet15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">
    <w:name w:val="Command6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">
    <w:name w:val="Important Note7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">
    <w:name w:val="Figure Caption Centered3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14">
    <w:name w:val="Heading 1 Char1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4">
    <w:name w:val="Heading 2 Char1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">
    <w:name w:val="Heading 4 Char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">
    <w:name w:val="Body9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6">
    <w:name w:val="Bullet16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">
    <w:name w:val="FooterCentered12"/>
    <w:basedOn w:val="Footer"/>
    <w:rsid w:val="0078491B"/>
    <w:pPr>
      <w:jc w:val="center"/>
    </w:pPr>
  </w:style>
  <w:style w:type="character" w:customStyle="1" w:styleId="HeaderChar12">
    <w:name w:val="Header Char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">
    <w:name w:val="Command7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5">
    <w:name w:val="Heading 1 Char1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5">
    <w:name w:val="Heading 2 Char1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">
    <w:name w:val="Heading 4 Char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">
    <w:name w:val="Heading 5 Char3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">
    <w:name w:val="Heading 6 Char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">
    <w:name w:val="Heading 7 Char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">
    <w:name w:val="Heading 8 Char3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">
    <w:name w:val="Heading 9 Char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">
    <w:name w:val="Body10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3">
    <w:name w:val="Anchor3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">
    <w:name w:val="Bullet17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">
    <w:name w:val="Bullet22"/>
    <w:rsid w:val="0078491B"/>
    <w:pPr>
      <w:spacing w:before="120"/>
      <w:ind w:left="1440" w:hanging="360"/>
    </w:pPr>
  </w:style>
  <w:style w:type="paragraph" w:customStyle="1" w:styleId="Bullet32">
    <w:name w:val="Bullet32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2">
    <w:name w:val="Caution2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">
    <w:name w:val="CellBody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">
    <w:name w:val="CellBodyCenter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">
    <w:name w:val="CellBodyRight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">
    <w:name w:val="CellBullet12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">
    <w:name w:val="CellHeading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">
    <w:name w:val="CellHeadingCenter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">
    <w:name w:val="CellIndent12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">
    <w:name w:val="CellIndent22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">
    <w:name w:val="CellIndent32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">
    <w:name w:val="CellNote2"/>
    <w:rsid w:val="0078491B"/>
    <w:pPr>
      <w:ind w:left="360" w:right="432"/>
    </w:pPr>
    <w:rPr>
      <w:sz w:val="18"/>
      <w:szCs w:val="18"/>
    </w:rPr>
  </w:style>
  <w:style w:type="paragraph" w:customStyle="1" w:styleId="Code2">
    <w:name w:val="Code2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">
    <w:name w:val="Equation2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">
    <w:name w:val="Figure2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">
    <w:name w:val="FigureLabel2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3">
    <w:name w:val="Footer Char3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2">
    <w:name w:val="Footnote2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">
    <w:name w:val="GlossTerm2"/>
    <w:basedOn w:val="Normal"/>
    <w:rsid w:val="0078491B"/>
    <w:rPr>
      <w:b/>
    </w:rPr>
  </w:style>
  <w:style w:type="paragraph" w:customStyle="1" w:styleId="HeadingFeature2">
    <w:name w:val="HeadingFeature2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">
    <w:name w:val="Indent12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">
    <w:name w:val="Indent22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">
    <w:name w:val="Indent32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">
    <w:name w:val="Addendum3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">
    <w:name w:val="ProcedureHead2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">
    <w:name w:val="Step12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">
    <w:name w:val="Register Def2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">
    <w:name w:val="Step22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">
    <w:name w:val="Step32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">
    <w:name w:val="TableFootnote2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">
    <w:name w:val="TableTitle2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">
    <w:name w:val="Title Char3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">
    <w:name w:val="FooterCentered13"/>
    <w:basedOn w:val="Footer"/>
    <w:rsid w:val="0078491B"/>
    <w:pPr>
      <w:jc w:val="center"/>
    </w:pPr>
  </w:style>
  <w:style w:type="character" w:customStyle="1" w:styleId="Register2">
    <w:name w:val="Register2"/>
    <w:basedOn w:val="DefaultParagraphFont"/>
    <w:rsid w:val="0078491B"/>
    <w:rPr>
      <w:rFonts w:ascii="Arial" w:hAnsi="Arial"/>
      <w:b/>
      <w:sz w:val="20"/>
      <w:szCs w:val="20"/>
    </w:rPr>
  </w:style>
  <w:style w:type="paragraph" w:customStyle="1" w:styleId="HeadingPreface2">
    <w:name w:val="HeadingPreface2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">
    <w:name w:val="Copyright Heading2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">
    <w:name w:val="Book Title12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">
    <w:name w:val="BookTitle22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">
    <w:name w:val="Document Type2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">
    <w:name w:val="Internal Use Cover2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13">
    <w:name w:val="Header Char1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">
    <w:name w:val="GlossText2"/>
    <w:basedOn w:val="Normal"/>
    <w:rsid w:val="0078491B"/>
    <w:pPr>
      <w:tabs>
        <w:tab w:val="left" w:pos="1800"/>
      </w:tabs>
      <w:ind w:left="432"/>
    </w:pPr>
  </w:style>
  <w:style w:type="paragraph" w:customStyle="1" w:styleId="Exar13">
    <w:name w:val="Exar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">
    <w:name w:val="CONFIDENTIAL2"/>
    <w:rsid w:val="0078491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">
    <w:name w:val="SIGNAL2"/>
    <w:rsid w:val="0078491B"/>
    <w:rPr>
      <w:rFonts w:ascii="Verdana" w:hAnsi="Verdana"/>
      <w:b/>
      <w:smallCaps/>
      <w:color w:val="000000"/>
      <w:sz w:val="20"/>
    </w:rPr>
  </w:style>
  <w:style w:type="paragraph" w:customStyle="1" w:styleId="Notetext2">
    <w:name w:val="Notetext2"/>
    <w:next w:val="Body"/>
    <w:rsid w:val="0078491B"/>
    <w:pPr>
      <w:ind w:left="547" w:right="1080"/>
      <w:jc w:val="both"/>
    </w:pPr>
  </w:style>
  <w:style w:type="paragraph" w:customStyle="1" w:styleId="PageNumbereven2">
    <w:name w:val="Page Number(even)2"/>
    <w:basedOn w:val="Footer"/>
    <w:semiHidden/>
    <w:rsid w:val="0078491B"/>
  </w:style>
  <w:style w:type="paragraph" w:customStyle="1" w:styleId="Headereven2">
    <w:name w:val="Header(even)2"/>
    <w:basedOn w:val="Header"/>
    <w:rsid w:val="0078491B"/>
    <w:pPr>
      <w:tabs>
        <w:tab w:val="clear" w:pos="9270"/>
      </w:tabs>
    </w:pPr>
  </w:style>
  <w:style w:type="paragraph" w:customStyle="1" w:styleId="Footereven2">
    <w:name w:val="Footer(even)2"/>
    <w:basedOn w:val="Footer"/>
    <w:rsid w:val="0078491B"/>
    <w:pPr>
      <w:ind w:right="-90"/>
    </w:pPr>
  </w:style>
  <w:style w:type="paragraph" w:customStyle="1" w:styleId="Glossary2">
    <w:name w:val="Glossary2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0">
    <w:name w:val="Addendum1+2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">
    <w:name w:val="Register|Bit|Field2"/>
    <w:basedOn w:val="DefaultParagraphFont"/>
    <w:rsid w:val="0078491B"/>
    <w:rPr>
      <w:rFonts w:ascii="Arial" w:hAnsi="Arial"/>
      <w:b/>
      <w:caps/>
      <w:sz w:val="22"/>
      <w:szCs w:val="20"/>
    </w:rPr>
  </w:style>
  <w:style w:type="paragraph" w:customStyle="1" w:styleId="HeaderNumber2">
    <w:name w:val="HeaderNumber2"/>
    <w:rsid w:val="0078491B"/>
    <w:rPr>
      <w:rFonts w:ascii="Arial" w:hAnsi="Arial"/>
      <w:b/>
      <w:color w:val="002B5C"/>
      <w:sz w:val="48"/>
    </w:rPr>
  </w:style>
  <w:style w:type="paragraph" w:customStyle="1" w:styleId="Addendum22">
    <w:name w:val="Addendum22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">
    <w:name w:val="SpecNo+2"/>
    <w:basedOn w:val="SpecNo0"/>
    <w:rsid w:val="0078491B"/>
  </w:style>
  <w:style w:type="paragraph" w:customStyle="1" w:styleId="SpecNo20">
    <w:name w:val="SpecNo2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">
    <w:name w:val="Description2"/>
    <w:rsid w:val="0078491B"/>
    <w:pPr>
      <w:spacing w:before="120"/>
      <w:ind w:left="1800" w:hanging="1800"/>
    </w:pPr>
  </w:style>
  <w:style w:type="paragraph" w:customStyle="1" w:styleId="Addendum23">
    <w:name w:val="Addendum+2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">
    <w:name w:val="DocChangeNo.+2"/>
    <w:basedOn w:val="DocChangeNo"/>
    <w:rsid w:val="0078491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0">
    <w:name w:val="DocChangeNo.2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20">
    <w:name w:val="Addendum2+2"/>
    <w:basedOn w:val="Addendum2"/>
    <w:rsid w:val="0078491B"/>
    <w:rPr>
      <w:sz w:val="32"/>
    </w:rPr>
  </w:style>
  <w:style w:type="paragraph" w:customStyle="1" w:styleId="CellHeadingUnder2">
    <w:name w:val="CellHeadingUnder2"/>
    <w:basedOn w:val="CellHeading"/>
    <w:next w:val="CellBody"/>
    <w:rsid w:val="0078491B"/>
    <w:rPr>
      <w:u w:val="single"/>
    </w:rPr>
  </w:style>
  <w:style w:type="paragraph" w:customStyle="1" w:styleId="CellNoteHeading2">
    <w:name w:val="CellNoteHeading2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">
    <w:name w:val="Function2"/>
    <w:basedOn w:val="DefaultParagraphFont"/>
    <w:rsid w:val="0078491B"/>
    <w:rPr>
      <w:rFonts w:ascii="Courier New" w:hAnsi="Courier New"/>
      <w:b/>
      <w:sz w:val="20"/>
    </w:rPr>
  </w:style>
  <w:style w:type="paragraph" w:customStyle="1" w:styleId="CellHeadingFieldDesc2">
    <w:name w:val="CellHeadingField|Desc2"/>
    <w:rsid w:val="0078491B"/>
    <w:rPr>
      <w:rFonts w:ascii="Arial" w:hAnsi="Arial"/>
      <w:b/>
    </w:rPr>
  </w:style>
  <w:style w:type="character" w:customStyle="1" w:styleId="REGISTERBITFIELD20">
    <w:name w:val="REGISTER|BIT|FIELD2"/>
    <w:basedOn w:val="DefaultParagraphFont"/>
    <w:rsid w:val="0078491B"/>
    <w:rPr>
      <w:rFonts w:ascii="Arial" w:hAnsi="Arial"/>
      <w:b/>
      <w:caps/>
      <w:sz w:val="20"/>
      <w:szCs w:val="20"/>
    </w:rPr>
  </w:style>
  <w:style w:type="paragraph" w:customStyle="1" w:styleId="REGISTERBITFIELDCELL2">
    <w:name w:val="REGISTER|BIT|FIELDCELL2"/>
    <w:basedOn w:val="CellBody"/>
    <w:rsid w:val="0078491B"/>
    <w:rPr>
      <w:rFonts w:ascii="Arial" w:hAnsi="Arial"/>
      <w:b/>
      <w:caps/>
    </w:rPr>
  </w:style>
  <w:style w:type="paragraph" w:customStyle="1" w:styleId="Contents2">
    <w:name w:val="Contents2"/>
    <w:basedOn w:val="Title"/>
    <w:rsid w:val="0078491B"/>
    <w:rPr>
      <w:szCs w:val="40"/>
    </w:rPr>
  </w:style>
  <w:style w:type="paragraph" w:customStyle="1" w:styleId="ExarConfidential2">
    <w:name w:val="Exar Confidential2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">
    <w:name w:val="Exar Confidential Char2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">
    <w:name w:val="Hifn Table2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0">
    <w:name w:val="Page Number (even)2"/>
    <w:rsid w:val="0078491B"/>
    <w:rPr>
      <w:rFonts w:ascii="Arial" w:hAnsi="Arial"/>
      <w:sz w:val="16"/>
    </w:rPr>
  </w:style>
  <w:style w:type="character" w:customStyle="1" w:styleId="Address2">
    <w:name w:val="Address2"/>
    <w:basedOn w:val="DefaultParagraphFont"/>
    <w:rsid w:val="0078491B"/>
    <w:rPr>
      <w:rFonts w:ascii="Arial" w:hAnsi="Arial"/>
      <w:i/>
      <w:sz w:val="22"/>
    </w:rPr>
  </w:style>
  <w:style w:type="paragraph" w:customStyle="1" w:styleId="Preliminary2">
    <w:name w:val="Preliminary2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">
    <w:name w:val="Preliminary Char2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">
    <w:name w:val="Balloon Text Char3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20">
    <w:name w:val="Appendix2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">
    <w:name w:val="Comment Text Char3"/>
    <w:basedOn w:val="DefaultParagraphFont"/>
    <w:uiPriority w:val="99"/>
    <w:semiHidden/>
    <w:rsid w:val="0078491B"/>
  </w:style>
  <w:style w:type="character" w:customStyle="1" w:styleId="CommentSubjectChar3">
    <w:name w:val="Comment Subject Char3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2">
    <w:name w:val="copyright2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2">
    <w:name w:val="Function Call2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">
    <w:name w:val="Appendix 12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">
    <w:name w:val="Appendix 22"/>
    <w:basedOn w:val="Appendix1"/>
    <w:next w:val="Body"/>
    <w:rsid w:val="0078491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">
    <w:name w:val="Hifn Parameter2"/>
    <w:basedOn w:val="TableNormal"/>
    <w:rsid w:val="0078491B"/>
    <w:rPr>
      <w:sz w:val="18"/>
    </w:rPr>
    <w:tblPr/>
  </w:style>
  <w:style w:type="paragraph" w:customStyle="1" w:styleId="CellHeadingBlue2">
    <w:name w:val="Cell Heading Blue2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2">
    <w:name w:val="ListNumber22"/>
    <w:basedOn w:val="Body"/>
    <w:rsid w:val="0078491B"/>
    <w:pPr>
      <w:ind w:left="1440" w:hanging="360"/>
    </w:pPr>
  </w:style>
  <w:style w:type="paragraph" w:customStyle="1" w:styleId="Command8">
    <w:name w:val="Command8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">
    <w:name w:val="HTML Preformatted Char3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MessageCommand2">
    <w:name w:val="Message Command2"/>
    <w:basedOn w:val="DefaultParagraphFont"/>
    <w:uiPriority w:val="1"/>
    <w:qFormat/>
    <w:rsid w:val="0078491B"/>
    <w:rPr>
      <w:rFonts w:ascii="Courier New" w:hAnsi="Courier New" w:cs="Courier New"/>
    </w:rPr>
  </w:style>
  <w:style w:type="character" w:customStyle="1" w:styleId="apple-style-span2">
    <w:name w:val="apple-style-span2"/>
    <w:basedOn w:val="DefaultParagraphFont"/>
    <w:rsid w:val="0078491B"/>
  </w:style>
  <w:style w:type="character" w:customStyle="1" w:styleId="apple-converted-space2">
    <w:name w:val="apple-converted-space2"/>
    <w:basedOn w:val="DefaultParagraphFont"/>
    <w:rsid w:val="0078491B"/>
  </w:style>
  <w:style w:type="character" w:customStyle="1" w:styleId="SubtitleChar3">
    <w:name w:val="Subtitle Char3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highlight2">
    <w:name w:val="highlight2"/>
    <w:basedOn w:val="DefaultParagraphFont"/>
    <w:rsid w:val="0078491B"/>
  </w:style>
  <w:style w:type="paragraph" w:customStyle="1" w:styleId="Default2">
    <w:name w:val="Default2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">
    <w:name w:val="Document Title2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">
    <w:name w:val="Document Subtitle2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2">
    <w:name w:val="Heading 2 no number2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2">
    <w:name w:val="Document Revision2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">
    <w:name w:val="List Table 3 - Accent 112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">
    <w:name w:val="Messages and Commands4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8">
    <w:name w:val="Important Note8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">
    <w:name w:val="Figure Caption Centered4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">
    <w:name w:val="2909F619802848F09E01365C32F346542"/>
    <w:rsid w:val="0078491B"/>
    <w:pPr>
      <w:spacing w:after="200"/>
    </w:pPr>
    <w:rPr>
      <w:lang w:eastAsia="ja-JP"/>
    </w:rPr>
  </w:style>
  <w:style w:type="table" w:customStyle="1" w:styleId="LightList-Accent112">
    <w:name w:val="Light List - Accent 112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">
    <w:name w:val="Body Text Char3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2">
    <w:name w:val="Table Paragraph2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">
    <w:name w:val="Message and Command2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3">
    <w:name w:val="Body Text 2 Char3"/>
    <w:basedOn w:val="DefaultParagraphFont"/>
    <w:semiHidden/>
    <w:rsid w:val="0078491B"/>
  </w:style>
  <w:style w:type="character" w:customStyle="1" w:styleId="BodyText3Char3">
    <w:name w:val="Body Text 3 Char3"/>
    <w:basedOn w:val="DefaultParagraphFont"/>
    <w:semiHidden/>
    <w:rsid w:val="0078491B"/>
    <w:rPr>
      <w:sz w:val="16"/>
      <w:szCs w:val="16"/>
    </w:rPr>
  </w:style>
  <w:style w:type="character" w:customStyle="1" w:styleId="BodyTextIndentChar3">
    <w:name w:val="Body Text Indent Char3"/>
    <w:basedOn w:val="DefaultParagraphFont"/>
    <w:semiHidden/>
    <w:rsid w:val="0078491B"/>
  </w:style>
  <w:style w:type="character" w:customStyle="1" w:styleId="BodyTextFirstIndent2Char3">
    <w:name w:val="Body Text First Indent 2 Char3"/>
    <w:basedOn w:val="BodyTextIndentChar"/>
    <w:semiHidden/>
    <w:rsid w:val="0078491B"/>
  </w:style>
  <w:style w:type="character" w:customStyle="1" w:styleId="BodyTextIndent2Char3">
    <w:name w:val="Body Text Indent 2 Char3"/>
    <w:basedOn w:val="DefaultParagraphFont"/>
    <w:semiHidden/>
    <w:rsid w:val="0078491B"/>
  </w:style>
  <w:style w:type="character" w:customStyle="1" w:styleId="BodyTextIndent3Char3">
    <w:name w:val="Body Text Indent 3 Char3"/>
    <w:basedOn w:val="DefaultParagraphFont"/>
    <w:semiHidden/>
    <w:rsid w:val="0078491B"/>
    <w:rPr>
      <w:sz w:val="16"/>
      <w:szCs w:val="16"/>
    </w:rPr>
  </w:style>
  <w:style w:type="character" w:customStyle="1" w:styleId="E-mailSignatureChar3">
    <w:name w:val="E-mail Signature Char3"/>
    <w:basedOn w:val="DefaultParagraphFont"/>
    <w:semiHidden/>
    <w:rsid w:val="0078491B"/>
  </w:style>
  <w:style w:type="character" w:customStyle="1" w:styleId="HTMLAddressChar3">
    <w:name w:val="HTML Address Char3"/>
    <w:basedOn w:val="DefaultParagraphFont"/>
    <w:semiHidden/>
    <w:rsid w:val="0078491B"/>
    <w:rPr>
      <w:i/>
      <w:iCs/>
    </w:rPr>
  </w:style>
  <w:style w:type="character" w:customStyle="1" w:styleId="MessageHeaderChar3">
    <w:name w:val="Message Header Char3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">
    <w:name w:val="Plain Text Char3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3">
    <w:name w:val="Signature Char3"/>
    <w:basedOn w:val="DefaultParagraphFont"/>
    <w:semiHidden/>
    <w:rsid w:val="0078491B"/>
  </w:style>
  <w:style w:type="paragraph" w:customStyle="1" w:styleId="BackPageCenter2">
    <w:name w:val="Back Page Center2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">
    <w:name w:val="Figure Title2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">
    <w:name w:val="Grid Table 4 - Accent 114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6">
    <w:name w:val="Heading 1 Char1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6">
    <w:name w:val="Heading 2 Char1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">
    <w:name w:val="Heading 3 Char1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">
    <w:name w:val="Heading 7 Char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">
    <w:name w:val="Heading 8 Char12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">
    <w:name w:val="Heading 9 Char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">
    <w:name w:val="Footer Char12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">
    <w:name w:val="Title Char12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">
    <w:name w:val="FooterCentered14"/>
    <w:basedOn w:val="Footer"/>
    <w:rsid w:val="0078491B"/>
    <w:pPr>
      <w:jc w:val="center"/>
    </w:pPr>
  </w:style>
  <w:style w:type="character" w:customStyle="1" w:styleId="HeaderChar14">
    <w:name w:val="Header Char14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">
    <w:name w:val="Note Heading Char2"/>
    <w:basedOn w:val="DefaultParagraphFont"/>
    <w:rsid w:val="0078491B"/>
    <w:rPr>
      <w:b/>
    </w:rPr>
  </w:style>
  <w:style w:type="character" w:customStyle="1" w:styleId="BalloonTextChar12">
    <w:name w:val="Balloon Text Char12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losingChar2">
    <w:name w:val="Closing Char2"/>
    <w:basedOn w:val="DefaultParagraphFont"/>
    <w:rsid w:val="0078491B"/>
  </w:style>
  <w:style w:type="character" w:customStyle="1" w:styleId="CommentTextChar12">
    <w:name w:val="Comment Text Char12"/>
    <w:basedOn w:val="DefaultParagraphFont"/>
    <w:uiPriority w:val="99"/>
    <w:semiHidden/>
    <w:rsid w:val="0078491B"/>
  </w:style>
  <w:style w:type="character" w:customStyle="1" w:styleId="CommentSubjectChar12">
    <w:name w:val="Comment Subject Char12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2">
    <w:name w:val="Date Char2"/>
    <w:basedOn w:val="DefaultParagraphFont"/>
    <w:rsid w:val="0078491B"/>
  </w:style>
  <w:style w:type="character" w:customStyle="1" w:styleId="DocumentMapChar2">
    <w:name w:val="Document Map Char2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2">
    <w:name w:val="Endnote Text Char2"/>
    <w:basedOn w:val="DefaultParagraphFont"/>
    <w:semiHidden/>
    <w:rsid w:val="0078491B"/>
  </w:style>
  <w:style w:type="character" w:customStyle="1" w:styleId="FootnoteTextChar2">
    <w:name w:val="Footnote Text Char2"/>
    <w:basedOn w:val="DefaultParagraphFont"/>
    <w:semiHidden/>
    <w:rsid w:val="0078491B"/>
  </w:style>
  <w:style w:type="character" w:customStyle="1" w:styleId="MacroTextChar2">
    <w:name w:val="Macro Text Char2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HTMLPreformattedChar12">
    <w:name w:val="HTML Preformatted Char12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2">
    <w:name w:val="Subtitle Char12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2">
    <w:name w:val="Quote Char12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2">
    <w:name w:val="Intense Quote Char12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BodyTextChar12">
    <w:name w:val="Body Text Char12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">
    <w:name w:val="Body Text First Indent 2 Char12"/>
    <w:basedOn w:val="BodyTextIndentChar1"/>
    <w:uiPriority w:val="99"/>
    <w:semiHidden/>
    <w:rsid w:val="0078491B"/>
    <w:rPr>
      <w:rFonts w:eastAsiaTheme="minorEastAsia"/>
    </w:rPr>
  </w:style>
  <w:style w:type="character" w:customStyle="1" w:styleId="MessageHeaderChar12">
    <w:name w:val="Message Header Char12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">
    <w:name w:val="Heading 1 Char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">
    <w:name w:val="Heading 2 Char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">
    <w:name w:val="Heading 3 Char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">
    <w:name w:val="FooterCentered22"/>
    <w:basedOn w:val="Footer"/>
    <w:rsid w:val="0078491B"/>
    <w:pPr>
      <w:jc w:val="center"/>
    </w:pPr>
  </w:style>
  <w:style w:type="character" w:customStyle="1" w:styleId="HeaderChar22">
    <w:name w:val="Header Char2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">
    <w:name w:val="Command1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">
    <w:name w:val="Important Note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">
    <w:name w:val="Grid Table 4 - Accent 111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">
    <w:name w:val="Heading 1 Char3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">
    <w:name w:val="Heading 2 Char3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">
    <w:name w:val="Body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2">
    <w:name w:val="FooterCentered32"/>
    <w:basedOn w:val="Footer"/>
    <w:rsid w:val="0078491B"/>
    <w:pPr>
      <w:jc w:val="center"/>
    </w:pPr>
  </w:style>
  <w:style w:type="character" w:customStyle="1" w:styleId="HeaderChar32">
    <w:name w:val="Header Char3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">
    <w:name w:val="Exar3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">
    <w:name w:val="Important Note2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">
    <w:name w:val="Heading 1 Char4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">
    <w:name w:val="Heading 2 Char4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">
    <w:name w:val="Heading 3 Char3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">
    <w:name w:val="Heading 4 Char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">
    <w:name w:val="Body2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1">
    <w:name w:val="Bullet1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">
    <w:name w:val="FooterCentered42"/>
    <w:basedOn w:val="Footer"/>
    <w:rsid w:val="0078491B"/>
    <w:pPr>
      <w:jc w:val="center"/>
    </w:pPr>
  </w:style>
  <w:style w:type="character" w:customStyle="1" w:styleId="HeaderChar42">
    <w:name w:val="Header Char4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">
    <w:name w:val="Exar4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">
    <w:name w:val="Command2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">
    <w:name w:val="Messages and Commands1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character" w:customStyle="1" w:styleId="Heading1Char51">
    <w:name w:val="Heading 1 Char5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">
    <w:name w:val="Heading 2 Char5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">
    <w:name w:val="Heading 3 Char4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">
    <w:name w:val="Grid Table 4 - Accent 112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">
    <w:name w:val="Heading 1 Char6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">
    <w:name w:val="Heading 2 Char6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">
    <w:name w:val="Body3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1">
    <w:name w:val="Important Note3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">
    <w:name w:val="Heading 1 Char7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">
    <w:name w:val="Heading 2 Char7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">
    <w:name w:val="Heading 3 Char5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">
    <w:name w:val="Body4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2">
    <w:name w:val="Anchor12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">
    <w:name w:val="FooterCentered51"/>
    <w:basedOn w:val="Footer"/>
    <w:rsid w:val="0078491B"/>
    <w:pPr>
      <w:jc w:val="center"/>
    </w:pPr>
  </w:style>
  <w:style w:type="character" w:customStyle="1" w:styleId="HeaderChar51">
    <w:name w:val="Header Char5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">
    <w:name w:val="Exar5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">
    <w:name w:val="Messages and Commands2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41">
    <w:name w:val="Important Note4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">
    <w:name w:val="Heading 1 Char8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">
    <w:name w:val="Heading 2 Char8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">
    <w:name w:val="Heading 3 Char6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">
    <w:name w:val="Body5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1">
    <w:name w:val="Bullet12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">
    <w:name w:val="Command3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">
    <w:name w:val="Important Note5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">
    <w:name w:val="Figure Caption Centered11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">
    <w:name w:val="Heading 1 Char9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">
    <w:name w:val="Heading 2 Char9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">
    <w:name w:val="Heading 3 Char7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">
    <w:name w:val="Heading 4 Char3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">
    <w:name w:val="Body6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31">
    <w:name w:val="Bullet13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">
    <w:name w:val="FooterCentered61"/>
    <w:basedOn w:val="Footer"/>
    <w:rsid w:val="0078491B"/>
    <w:pPr>
      <w:jc w:val="center"/>
    </w:pPr>
  </w:style>
  <w:style w:type="character" w:customStyle="1" w:styleId="HeaderChar61">
    <w:name w:val="Header Char6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">
    <w:name w:val="Exar6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">
    <w:name w:val="Command4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">
    <w:name w:val="Heading 1 Char10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">
    <w:name w:val="Heading 2 Char10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">
    <w:name w:val="Heading 3 Char8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">
    <w:name w:val="FooterCentered71"/>
    <w:basedOn w:val="Footer"/>
    <w:rsid w:val="0078491B"/>
    <w:pPr>
      <w:jc w:val="center"/>
    </w:pPr>
  </w:style>
  <w:style w:type="character" w:customStyle="1" w:styleId="HeaderChar71">
    <w:name w:val="Header Char7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">
    <w:name w:val="Exar7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">
    <w:name w:val="Heading 1 Char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">
    <w:name w:val="Heading 2 Char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">
    <w:name w:val="Heading 3 Char9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">
    <w:name w:val="Heading 4 Char4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">
    <w:name w:val="Heading 5 Char21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">
    <w:name w:val="Heading 6 Char2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">
    <w:name w:val="Heading 7 Char2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">
    <w:name w:val="Heading 8 Char21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">
    <w:name w:val="Heading 9 Char2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">
    <w:name w:val="Body7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21">
    <w:name w:val="Anchor21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">
    <w:name w:val="Bullet14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">
    <w:name w:val="Bullet211"/>
    <w:rsid w:val="0078491B"/>
    <w:pPr>
      <w:spacing w:before="120"/>
      <w:ind w:left="1440" w:hanging="360"/>
    </w:pPr>
  </w:style>
  <w:style w:type="paragraph" w:customStyle="1" w:styleId="Bullet311">
    <w:name w:val="Bullet311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11">
    <w:name w:val="Caution11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">
    <w:name w:val="CellBody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">
    <w:name w:val="CellBodyCenter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">
    <w:name w:val="CellBodyRight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">
    <w:name w:val="CellBullet111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">
    <w:name w:val="CellHeading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">
    <w:name w:val="CellHeadingCenter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">
    <w:name w:val="CellIndent111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">
    <w:name w:val="CellIndent211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">
    <w:name w:val="CellIndent311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">
    <w:name w:val="CellNote11"/>
    <w:rsid w:val="0078491B"/>
    <w:pPr>
      <w:ind w:left="360" w:right="432"/>
    </w:pPr>
    <w:rPr>
      <w:sz w:val="18"/>
      <w:szCs w:val="18"/>
    </w:rPr>
  </w:style>
  <w:style w:type="paragraph" w:customStyle="1" w:styleId="Code11">
    <w:name w:val="Code11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">
    <w:name w:val="Equation11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">
    <w:name w:val="Figure11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">
    <w:name w:val="FigureLabel11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">
    <w:name w:val="Footer Char21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">
    <w:name w:val="Footnote11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">
    <w:name w:val="GlossTerm11"/>
    <w:basedOn w:val="Normal"/>
    <w:rsid w:val="0078491B"/>
    <w:rPr>
      <w:b/>
    </w:rPr>
  </w:style>
  <w:style w:type="paragraph" w:customStyle="1" w:styleId="HeadingFeature11">
    <w:name w:val="HeadingFeature11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">
    <w:name w:val="Indent111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">
    <w:name w:val="Indent211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">
    <w:name w:val="Indent311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0">
    <w:name w:val="Addendum11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">
    <w:name w:val="ProcedureHead11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">
    <w:name w:val="Step111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">
    <w:name w:val="Register Def11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">
    <w:name w:val="Step211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">
    <w:name w:val="Step311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">
    <w:name w:val="TableFootnote11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">
    <w:name w:val="TableTitle11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">
    <w:name w:val="Title Char21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">
    <w:name w:val="FooterCentered81"/>
    <w:basedOn w:val="Footer"/>
    <w:rsid w:val="0078491B"/>
    <w:pPr>
      <w:jc w:val="center"/>
    </w:pPr>
  </w:style>
  <w:style w:type="character" w:customStyle="1" w:styleId="Register11">
    <w:name w:val="Register11"/>
    <w:basedOn w:val="DefaultParagraphFont"/>
    <w:rsid w:val="0078491B"/>
    <w:rPr>
      <w:rFonts w:ascii="Arial" w:hAnsi="Arial"/>
      <w:b/>
      <w:sz w:val="20"/>
      <w:szCs w:val="20"/>
    </w:rPr>
  </w:style>
  <w:style w:type="paragraph" w:customStyle="1" w:styleId="HeadingPreface11">
    <w:name w:val="HeadingPreface11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">
    <w:name w:val="Copyright Heading11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">
    <w:name w:val="Book Title111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">
    <w:name w:val="BookTitle211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">
    <w:name w:val="Document Type11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">
    <w:name w:val="Internal Use Cover11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">
    <w:name w:val="Header Char8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">
    <w:name w:val="GlossText11"/>
    <w:basedOn w:val="Normal"/>
    <w:rsid w:val="0078491B"/>
    <w:pPr>
      <w:tabs>
        <w:tab w:val="left" w:pos="1800"/>
      </w:tabs>
      <w:ind w:left="432"/>
    </w:pPr>
  </w:style>
  <w:style w:type="paragraph" w:customStyle="1" w:styleId="Exar81">
    <w:name w:val="Exar8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">
    <w:name w:val="CONFIDENTIAL11"/>
    <w:rsid w:val="0078491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">
    <w:name w:val="SIGNAL11"/>
    <w:rsid w:val="0078491B"/>
    <w:rPr>
      <w:rFonts w:ascii="Verdana" w:hAnsi="Verdana"/>
      <w:b/>
      <w:smallCaps/>
      <w:color w:val="000000"/>
      <w:sz w:val="20"/>
    </w:rPr>
  </w:style>
  <w:style w:type="paragraph" w:customStyle="1" w:styleId="Notetext11">
    <w:name w:val="Notetext11"/>
    <w:next w:val="Body"/>
    <w:rsid w:val="0078491B"/>
    <w:pPr>
      <w:ind w:left="547" w:right="1080"/>
      <w:jc w:val="both"/>
    </w:pPr>
  </w:style>
  <w:style w:type="paragraph" w:customStyle="1" w:styleId="PageNumbereven11">
    <w:name w:val="Page Number(even)11"/>
    <w:basedOn w:val="Footer"/>
    <w:semiHidden/>
    <w:rsid w:val="0078491B"/>
  </w:style>
  <w:style w:type="paragraph" w:customStyle="1" w:styleId="Headereven11">
    <w:name w:val="Header(even)11"/>
    <w:basedOn w:val="Header"/>
    <w:rsid w:val="0078491B"/>
    <w:pPr>
      <w:tabs>
        <w:tab w:val="clear" w:pos="9270"/>
      </w:tabs>
    </w:pPr>
  </w:style>
  <w:style w:type="paragraph" w:customStyle="1" w:styleId="Footereven11">
    <w:name w:val="Footer(even)11"/>
    <w:basedOn w:val="Footer"/>
    <w:rsid w:val="0078491B"/>
    <w:pPr>
      <w:ind w:right="-90"/>
    </w:pPr>
  </w:style>
  <w:style w:type="paragraph" w:customStyle="1" w:styleId="Glossary11">
    <w:name w:val="Glossary11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">
    <w:name w:val="Addendum1+11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">
    <w:name w:val="Register|Bit|Field11"/>
    <w:basedOn w:val="DefaultParagraphFont"/>
    <w:rsid w:val="0078491B"/>
    <w:rPr>
      <w:rFonts w:ascii="Arial" w:hAnsi="Arial"/>
      <w:b/>
      <w:caps/>
      <w:sz w:val="22"/>
      <w:szCs w:val="20"/>
    </w:rPr>
  </w:style>
  <w:style w:type="paragraph" w:customStyle="1" w:styleId="HeaderNumber11">
    <w:name w:val="HeaderNumber11"/>
    <w:rsid w:val="0078491B"/>
    <w:rPr>
      <w:rFonts w:ascii="Arial" w:hAnsi="Arial"/>
      <w:b/>
      <w:color w:val="002B5C"/>
      <w:sz w:val="48"/>
    </w:rPr>
  </w:style>
  <w:style w:type="paragraph" w:customStyle="1" w:styleId="Addendum211">
    <w:name w:val="Addendum211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">
    <w:name w:val="SpecNo+11"/>
    <w:basedOn w:val="SpecNo0"/>
    <w:rsid w:val="0078491B"/>
  </w:style>
  <w:style w:type="paragraph" w:customStyle="1" w:styleId="SpecNo110">
    <w:name w:val="SpecNo11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">
    <w:name w:val="Description11"/>
    <w:rsid w:val="0078491B"/>
    <w:pPr>
      <w:spacing w:before="120"/>
      <w:ind w:left="1800" w:hanging="1800"/>
    </w:pPr>
  </w:style>
  <w:style w:type="paragraph" w:customStyle="1" w:styleId="Addendum112">
    <w:name w:val="Addendum+11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">
    <w:name w:val="DocChangeNo.+11"/>
    <w:basedOn w:val="DocChangeNo"/>
    <w:rsid w:val="0078491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0">
    <w:name w:val="DocChangeNo.11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110">
    <w:name w:val="Addendum2+11"/>
    <w:basedOn w:val="Addendum2"/>
    <w:rsid w:val="0078491B"/>
    <w:rPr>
      <w:sz w:val="32"/>
    </w:rPr>
  </w:style>
  <w:style w:type="paragraph" w:customStyle="1" w:styleId="CellHeadingUnder11">
    <w:name w:val="CellHeadingUnder11"/>
    <w:basedOn w:val="CellHeading"/>
    <w:next w:val="CellBody"/>
    <w:rsid w:val="0078491B"/>
    <w:rPr>
      <w:u w:val="single"/>
    </w:rPr>
  </w:style>
  <w:style w:type="paragraph" w:customStyle="1" w:styleId="CellNoteHeading11">
    <w:name w:val="CellNoteHeading11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">
    <w:name w:val="Function11"/>
    <w:basedOn w:val="DefaultParagraphFont"/>
    <w:rsid w:val="0078491B"/>
    <w:rPr>
      <w:rFonts w:ascii="Courier New" w:hAnsi="Courier New"/>
      <w:b/>
      <w:sz w:val="20"/>
    </w:rPr>
  </w:style>
  <w:style w:type="paragraph" w:customStyle="1" w:styleId="CellHeadingFieldDesc11">
    <w:name w:val="CellHeadingField|Desc11"/>
    <w:rsid w:val="0078491B"/>
    <w:rPr>
      <w:rFonts w:ascii="Arial" w:hAnsi="Arial"/>
      <w:b/>
    </w:rPr>
  </w:style>
  <w:style w:type="character" w:customStyle="1" w:styleId="REGISTERBITFIELD110">
    <w:name w:val="REGISTER|BIT|FIELD11"/>
    <w:basedOn w:val="DefaultParagraphFont"/>
    <w:rsid w:val="0078491B"/>
    <w:rPr>
      <w:rFonts w:ascii="Arial" w:hAnsi="Arial"/>
      <w:b/>
      <w:caps/>
      <w:sz w:val="20"/>
      <w:szCs w:val="20"/>
    </w:rPr>
  </w:style>
  <w:style w:type="paragraph" w:customStyle="1" w:styleId="REGISTERBITFIELDCELL11">
    <w:name w:val="REGISTER|BIT|FIELDCELL11"/>
    <w:basedOn w:val="CellBody"/>
    <w:rsid w:val="0078491B"/>
    <w:rPr>
      <w:rFonts w:ascii="Arial" w:hAnsi="Arial"/>
      <w:b/>
      <w:caps/>
    </w:rPr>
  </w:style>
  <w:style w:type="paragraph" w:customStyle="1" w:styleId="Contents11">
    <w:name w:val="Contents11"/>
    <w:basedOn w:val="Title"/>
    <w:rsid w:val="0078491B"/>
    <w:rPr>
      <w:szCs w:val="40"/>
    </w:rPr>
  </w:style>
  <w:style w:type="paragraph" w:customStyle="1" w:styleId="ExarConfidential11">
    <w:name w:val="Exar Confidential11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">
    <w:name w:val="Exar Confidential Char11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">
    <w:name w:val="Hifn Table11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0">
    <w:name w:val="Page Number (even)11"/>
    <w:rsid w:val="0078491B"/>
    <w:rPr>
      <w:rFonts w:ascii="Arial" w:hAnsi="Arial"/>
      <w:sz w:val="16"/>
    </w:rPr>
  </w:style>
  <w:style w:type="character" w:customStyle="1" w:styleId="Address11">
    <w:name w:val="Address11"/>
    <w:basedOn w:val="DefaultParagraphFont"/>
    <w:rsid w:val="0078491B"/>
    <w:rPr>
      <w:rFonts w:ascii="Arial" w:hAnsi="Arial"/>
      <w:i/>
      <w:sz w:val="22"/>
    </w:rPr>
  </w:style>
  <w:style w:type="paragraph" w:customStyle="1" w:styleId="Preliminary11">
    <w:name w:val="Preliminary11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">
    <w:name w:val="Preliminary Char11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">
    <w:name w:val="Balloon Text Char21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110">
    <w:name w:val="Appendix11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">
    <w:name w:val="Comment Text Char21"/>
    <w:basedOn w:val="DefaultParagraphFont"/>
    <w:uiPriority w:val="99"/>
    <w:semiHidden/>
    <w:rsid w:val="0078491B"/>
  </w:style>
  <w:style w:type="character" w:customStyle="1" w:styleId="CommentSubjectChar21">
    <w:name w:val="Comment Subject Char21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11">
    <w:name w:val="copyright11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11">
    <w:name w:val="Function Call11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">
    <w:name w:val="Appendix 111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">
    <w:name w:val="Appendix 211"/>
    <w:basedOn w:val="Appendix1"/>
    <w:next w:val="Body"/>
    <w:rsid w:val="0078491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">
    <w:name w:val="Hifn Parameter11"/>
    <w:basedOn w:val="TableNormal"/>
    <w:rsid w:val="0078491B"/>
    <w:rPr>
      <w:sz w:val="18"/>
    </w:rPr>
    <w:tblPr/>
  </w:style>
  <w:style w:type="paragraph" w:customStyle="1" w:styleId="CellHeadingBlue11">
    <w:name w:val="Cell Heading Blue11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11">
    <w:name w:val="ListNumber211"/>
    <w:basedOn w:val="Body"/>
    <w:rsid w:val="0078491B"/>
    <w:pPr>
      <w:ind w:left="1440" w:hanging="360"/>
    </w:pPr>
  </w:style>
  <w:style w:type="paragraph" w:customStyle="1" w:styleId="Command51">
    <w:name w:val="Command5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">
    <w:name w:val="HTML Preformatted Char21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MessageCommand11">
    <w:name w:val="Message Command11"/>
    <w:basedOn w:val="DefaultParagraphFont"/>
    <w:uiPriority w:val="1"/>
    <w:qFormat/>
    <w:rsid w:val="0078491B"/>
    <w:rPr>
      <w:rFonts w:ascii="Courier New" w:hAnsi="Courier New" w:cs="Courier New"/>
    </w:rPr>
  </w:style>
  <w:style w:type="character" w:customStyle="1" w:styleId="apple-style-span11">
    <w:name w:val="apple-style-span11"/>
    <w:basedOn w:val="DefaultParagraphFont"/>
    <w:rsid w:val="0078491B"/>
  </w:style>
  <w:style w:type="character" w:customStyle="1" w:styleId="apple-converted-space11">
    <w:name w:val="apple-converted-space11"/>
    <w:basedOn w:val="DefaultParagraphFont"/>
    <w:rsid w:val="0078491B"/>
  </w:style>
  <w:style w:type="character" w:customStyle="1" w:styleId="SubtitleChar21">
    <w:name w:val="Subtitle Char21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21">
    <w:name w:val="Quote Char21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21">
    <w:name w:val="Intense Quote Char21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highlight11">
    <w:name w:val="highlight11"/>
    <w:basedOn w:val="DefaultParagraphFont"/>
    <w:rsid w:val="0078491B"/>
  </w:style>
  <w:style w:type="paragraph" w:customStyle="1" w:styleId="Default11">
    <w:name w:val="Default11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">
    <w:name w:val="Document Title11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">
    <w:name w:val="Document Subtitle11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11">
    <w:name w:val="Heading 2 no number11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11">
    <w:name w:val="Document Revision11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">
    <w:name w:val="List Table 3 - Accent 1111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">
    <w:name w:val="Messages and Commands3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61">
    <w:name w:val="Important Note6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">
    <w:name w:val="Figure Caption Centered21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">
    <w:name w:val="2909F619802848F09E01365C32F3465411"/>
    <w:rsid w:val="0078491B"/>
    <w:pPr>
      <w:spacing w:after="200"/>
    </w:pPr>
    <w:rPr>
      <w:lang w:eastAsia="ja-JP"/>
    </w:rPr>
  </w:style>
  <w:style w:type="table" w:customStyle="1" w:styleId="LightList-Accent1111">
    <w:name w:val="Light List - Accent 1111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">
    <w:name w:val="Body Text Char21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11">
    <w:name w:val="Table Paragraph11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">
    <w:name w:val="Message and Command11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21">
    <w:name w:val="Body Text 2 Char21"/>
    <w:basedOn w:val="DefaultParagraphFont"/>
    <w:semiHidden/>
    <w:rsid w:val="0078491B"/>
  </w:style>
  <w:style w:type="character" w:customStyle="1" w:styleId="BodyText3Char21">
    <w:name w:val="Body Text 3 Char21"/>
    <w:basedOn w:val="DefaultParagraphFont"/>
    <w:semiHidden/>
    <w:rsid w:val="0078491B"/>
    <w:rPr>
      <w:sz w:val="16"/>
      <w:szCs w:val="16"/>
    </w:rPr>
  </w:style>
  <w:style w:type="character" w:customStyle="1" w:styleId="BodyTextIndentChar21">
    <w:name w:val="Body Text Indent Char21"/>
    <w:basedOn w:val="DefaultParagraphFont"/>
    <w:semiHidden/>
    <w:rsid w:val="0078491B"/>
  </w:style>
  <w:style w:type="character" w:customStyle="1" w:styleId="BodyTextFirstIndent2Char21">
    <w:name w:val="Body Text First Indent 2 Char21"/>
    <w:basedOn w:val="BodyTextIndentChar"/>
    <w:semiHidden/>
    <w:rsid w:val="0078491B"/>
  </w:style>
  <w:style w:type="character" w:customStyle="1" w:styleId="BodyTextIndent2Char21">
    <w:name w:val="Body Text Indent 2 Char21"/>
    <w:basedOn w:val="DefaultParagraphFont"/>
    <w:semiHidden/>
    <w:rsid w:val="0078491B"/>
  </w:style>
  <w:style w:type="character" w:customStyle="1" w:styleId="BodyTextIndent3Char21">
    <w:name w:val="Body Text Indent 3 Char21"/>
    <w:basedOn w:val="DefaultParagraphFont"/>
    <w:semiHidden/>
    <w:rsid w:val="0078491B"/>
    <w:rPr>
      <w:sz w:val="16"/>
      <w:szCs w:val="16"/>
    </w:rPr>
  </w:style>
  <w:style w:type="character" w:customStyle="1" w:styleId="E-mailSignatureChar21">
    <w:name w:val="E-mail Signature Char21"/>
    <w:basedOn w:val="DefaultParagraphFont"/>
    <w:semiHidden/>
    <w:rsid w:val="0078491B"/>
  </w:style>
  <w:style w:type="character" w:customStyle="1" w:styleId="HTMLAddressChar21">
    <w:name w:val="HTML Address Char21"/>
    <w:basedOn w:val="DefaultParagraphFont"/>
    <w:semiHidden/>
    <w:rsid w:val="0078491B"/>
    <w:rPr>
      <w:i/>
      <w:iCs/>
    </w:rPr>
  </w:style>
  <w:style w:type="character" w:customStyle="1" w:styleId="MessageHeaderChar21">
    <w:name w:val="Message Header Char21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">
    <w:name w:val="Plain Text Char21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21">
    <w:name w:val="Signature Char21"/>
    <w:basedOn w:val="DefaultParagraphFont"/>
    <w:semiHidden/>
    <w:rsid w:val="0078491B"/>
  </w:style>
  <w:style w:type="paragraph" w:customStyle="1" w:styleId="BackPageCenter11">
    <w:name w:val="Back Page Center11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">
    <w:name w:val="Figure Title11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">
    <w:name w:val="Grid Table 4 - Accent 113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">
    <w:name w:val="FooterCentered91"/>
    <w:basedOn w:val="Footer"/>
    <w:rsid w:val="0078491B"/>
    <w:pPr>
      <w:jc w:val="center"/>
    </w:pPr>
  </w:style>
  <w:style w:type="character" w:customStyle="1" w:styleId="HeaderChar91">
    <w:name w:val="Header Char9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">
    <w:name w:val="Exar9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">
    <w:name w:val="Heading 1 Char1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">
    <w:name w:val="Heading 2 Char1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">
    <w:name w:val="FooterCentered15"/>
    <w:basedOn w:val="Footer"/>
    <w:rsid w:val="0078491B"/>
    <w:pPr>
      <w:jc w:val="center"/>
    </w:pPr>
  </w:style>
  <w:style w:type="character" w:customStyle="1" w:styleId="HeaderChar15">
    <w:name w:val="Header Char15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">
    <w:name w:val="Command9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">
    <w:name w:val="Important Note9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">
    <w:name w:val="Grid Table 4 - Accent 115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">
    <w:name w:val="Heading 1 Char18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">
    <w:name w:val="Heading 2 Char18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">
    <w:name w:val="Body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16">
    <w:name w:val="FooterCentered16"/>
    <w:basedOn w:val="Footer"/>
    <w:rsid w:val="0078491B"/>
    <w:pPr>
      <w:jc w:val="center"/>
    </w:pPr>
  </w:style>
  <w:style w:type="character" w:customStyle="1" w:styleId="HeaderChar16">
    <w:name w:val="Header Char16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">
    <w:name w:val="Important Note10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">
    <w:name w:val="Heading 1 Char19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">
    <w:name w:val="Heading 2 Char19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">
    <w:name w:val="Heading 3 Char1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">
    <w:name w:val="Heading 4 Char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">
    <w:name w:val="Body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">
    <w:name w:val="Bullet18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">
    <w:name w:val="FooterCentered17"/>
    <w:basedOn w:val="Footer"/>
    <w:rsid w:val="0078491B"/>
    <w:pPr>
      <w:jc w:val="center"/>
    </w:pPr>
  </w:style>
  <w:style w:type="character" w:customStyle="1" w:styleId="HeaderChar17">
    <w:name w:val="Header Char17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">
    <w:name w:val="Command10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">
    <w:name w:val="Messages and Commands5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character" w:customStyle="1" w:styleId="Heading3Char111">
    <w:name w:val="Heading 3 Char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">
    <w:name w:val="Heading 4 Char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">
    <w:name w:val="Heading 5 Char111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">
    <w:name w:val="Heading 6 Char1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">
    <w:name w:val="Heading 7 Char1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">
    <w:name w:val="Heading 8 Char111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">
    <w:name w:val="Heading 9 Char1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">
    <w:name w:val="Footer Char111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">
    <w:name w:val="Title Char111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">
    <w:name w:val="FooterCentered111"/>
    <w:basedOn w:val="Footer"/>
    <w:rsid w:val="0078491B"/>
    <w:pPr>
      <w:jc w:val="center"/>
    </w:pPr>
  </w:style>
  <w:style w:type="character" w:customStyle="1" w:styleId="HeaderChar111">
    <w:name w:val="Header Char1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">
    <w:name w:val="Exar1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">
    <w:name w:val="Note Heading Char11"/>
    <w:basedOn w:val="DefaultParagraphFont"/>
    <w:rsid w:val="0078491B"/>
    <w:rPr>
      <w:b/>
    </w:rPr>
  </w:style>
  <w:style w:type="character" w:customStyle="1" w:styleId="BalloonTextChar111">
    <w:name w:val="Balloon Text Char111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losingChar11">
    <w:name w:val="Closing Char11"/>
    <w:basedOn w:val="DefaultParagraphFont"/>
    <w:rsid w:val="0078491B"/>
  </w:style>
  <w:style w:type="character" w:customStyle="1" w:styleId="CommentTextChar111">
    <w:name w:val="Comment Text Char111"/>
    <w:basedOn w:val="DefaultParagraphFont"/>
    <w:uiPriority w:val="99"/>
    <w:semiHidden/>
    <w:rsid w:val="0078491B"/>
  </w:style>
  <w:style w:type="character" w:customStyle="1" w:styleId="CommentSubjectChar111">
    <w:name w:val="Comment Subject Char111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11">
    <w:name w:val="Date Char11"/>
    <w:basedOn w:val="DefaultParagraphFont"/>
    <w:rsid w:val="0078491B"/>
  </w:style>
  <w:style w:type="character" w:customStyle="1" w:styleId="DocumentMapChar11">
    <w:name w:val="Document Map Char11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11">
    <w:name w:val="Endnote Text Char11"/>
    <w:basedOn w:val="DefaultParagraphFont"/>
    <w:semiHidden/>
    <w:rsid w:val="0078491B"/>
  </w:style>
  <w:style w:type="character" w:customStyle="1" w:styleId="FootnoteTextChar11">
    <w:name w:val="Footnote Text Char11"/>
    <w:basedOn w:val="DefaultParagraphFont"/>
    <w:semiHidden/>
    <w:rsid w:val="0078491B"/>
  </w:style>
  <w:style w:type="character" w:customStyle="1" w:styleId="MacroTextChar11">
    <w:name w:val="Macro Text Char11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HTMLPreformattedChar111">
    <w:name w:val="HTML Preformatted Char111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11">
    <w:name w:val="Subtitle Char111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11">
    <w:name w:val="Quote Char111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11">
    <w:name w:val="Intense Quote Char111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BodyTextChar111">
    <w:name w:val="Body Text Char111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character" w:customStyle="1" w:styleId="BodyText2Char111">
    <w:name w:val="Body Text 2 Char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3Char111">
    <w:name w:val="Body Text 3 Char111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BodyTextIndentChar111">
    <w:name w:val="Body Text Indent Char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FirstIndent2Char111">
    <w:name w:val="Body Text First Indent 2 Char111"/>
    <w:basedOn w:val="BodyTextIndentChar1"/>
    <w:uiPriority w:val="99"/>
    <w:semiHidden/>
    <w:rsid w:val="0078491B"/>
    <w:rPr>
      <w:rFonts w:eastAsiaTheme="minorEastAsia"/>
    </w:rPr>
  </w:style>
  <w:style w:type="character" w:customStyle="1" w:styleId="BodyTextIndent2Char111">
    <w:name w:val="Body Text Indent 2 Char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Indent3Char111">
    <w:name w:val="Body Text Indent 3 Char111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E-mailSignatureChar111">
    <w:name w:val="E-mail Signature Char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TMLAddressChar111">
    <w:name w:val="HTML Address Char111"/>
    <w:basedOn w:val="DefaultParagraphFont"/>
    <w:uiPriority w:val="99"/>
    <w:semiHidden/>
    <w:rsid w:val="0078491B"/>
    <w:rPr>
      <w:rFonts w:eastAsiaTheme="minorEastAsia"/>
      <w:i/>
      <w:iCs/>
    </w:rPr>
  </w:style>
  <w:style w:type="character" w:customStyle="1" w:styleId="MessageHeaderChar111">
    <w:name w:val="Message Header Char111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">
    <w:name w:val="Plain Text Char111"/>
    <w:basedOn w:val="DefaultParagraphFont"/>
    <w:uiPriority w:val="99"/>
    <w:semiHidden/>
    <w:rsid w:val="0078491B"/>
    <w:rPr>
      <w:rFonts w:ascii="Consolas" w:eastAsiaTheme="minorEastAsia" w:hAnsi="Consolas" w:cs="Consolas"/>
      <w:sz w:val="21"/>
      <w:szCs w:val="21"/>
    </w:rPr>
  </w:style>
  <w:style w:type="character" w:customStyle="1" w:styleId="SignatureChar111">
    <w:name w:val="Signature Char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eading1Char211">
    <w:name w:val="Heading 1 Char2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">
    <w:name w:val="Heading 2 Char2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">
    <w:name w:val="Heading 3 Char2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">
    <w:name w:val="FooterCentered211"/>
    <w:basedOn w:val="Footer"/>
    <w:rsid w:val="0078491B"/>
    <w:pPr>
      <w:jc w:val="center"/>
    </w:pPr>
  </w:style>
  <w:style w:type="character" w:customStyle="1" w:styleId="HeaderChar211">
    <w:name w:val="Header Char2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">
    <w:name w:val="Exar2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">
    <w:name w:val="Important Note1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">
    <w:name w:val="Grid Table 4 - Accent 1111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">
    <w:name w:val="Heading 1 Char3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">
    <w:name w:val="Heading 2 Char3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">
    <w:name w:val="Body1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11">
    <w:name w:val="FooterCentered311"/>
    <w:basedOn w:val="Footer"/>
    <w:rsid w:val="0078491B"/>
    <w:pPr>
      <w:jc w:val="center"/>
    </w:pPr>
  </w:style>
  <w:style w:type="character" w:customStyle="1" w:styleId="HeaderChar311">
    <w:name w:val="Header Char3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">
    <w:name w:val="Exar3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">
    <w:name w:val="Important Note2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">
    <w:name w:val="Heading 1 Char4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">
    <w:name w:val="Heading 2 Char4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">
    <w:name w:val="Heading 3 Char3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">
    <w:name w:val="Body2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411">
    <w:name w:val="FooterCentered411"/>
    <w:basedOn w:val="Footer"/>
    <w:rsid w:val="0078491B"/>
    <w:pPr>
      <w:jc w:val="center"/>
    </w:pPr>
  </w:style>
  <w:style w:type="character" w:customStyle="1" w:styleId="HeaderChar411">
    <w:name w:val="Header Char4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">
    <w:name w:val="Exar4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">
    <w:name w:val="Messages and Commands11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Anchor111">
    <w:name w:val="Anchor111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">
    <w:name w:val="Heading 1 Char1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">
    <w:name w:val="Heading 2 Char1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">
    <w:name w:val="Command11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">
    <w:name w:val="Heading 4 Char2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">
    <w:name w:val="Bullet11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">
    <w:name w:val="Command21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">
    <w:name w:val="Heading 1 Char5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">
    <w:name w:val="Heading 2 Char5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">
    <w:name w:val="Heading 3 Char4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">
    <w:name w:val="Heading 1 Char6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">
    <w:name w:val="Heading 2 Char6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">
    <w:name w:val="Body3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11">
    <w:name w:val="Important Note3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">
    <w:name w:val="Heading 1 Char7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">
    <w:name w:val="Heading 2 Char7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">
    <w:name w:val="Heading 3 Char5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">
    <w:name w:val="Body4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511">
    <w:name w:val="FooterCentered511"/>
    <w:basedOn w:val="Footer"/>
    <w:rsid w:val="0078491B"/>
    <w:pPr>
      <w:jc w:val="center"/>
    </w:pPr>
  </w:style>
  <w:style w:type="character" w:customStyle="1" w:styleId="HeaderChar511">
    <w:name w:val="Header Char5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">
    <w:name w:val="Exar5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">
    <w:name w:val="Heading 1 Char8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">
    <w:name w:val="Heading 2 Char8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">
    <w:name w:val="Heading 3 Char6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">
    <w:name w:val="Body5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11">
    <w:name w:val="Bullet12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">
    <w:name w:val="Figure Caption Centered111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">
    <w:name w:val="Heading 1 Char9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">
    <w:name w:val="Heading 2 Char9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">
    <w:name w:val="Heading 3 Char7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">
    <w:name w:val="Heading 4 Char3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">
    <w:name w:val="Bullet13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">
    <w:name w:val="FooterCentered611"/>
    <w:basedOn w:val="Footer"/>
    <w:rsid w:val="0078491B"/>
    <w:pPr>
      <w:jc w:val="center"/>
    </w:pPr>
  </w:style>
  <w:style w:type="character" w:customStyle="1" w:styleId="HeaderChar611">
    <w:name w:val="Header Char6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">
    <w:name w:val="Exar6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">
    <w:name w:val="Heading 3 Char8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">
    <w:name w:val="Header Char7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">
    <w:name w:val="Title Char211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">
    <w:name w:val="HeadingPreface111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">
    <w:name w:val="Book Title1111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">
    <w:name w:val="Contents111"/>
    <w:basedOn w:val="Title"/>
    <w:rsid w:val="0078491B"/>
    <w:rPr>
      <w:szCs w:val="40"/>
    </w:rPr>
  </w:style>
  <w:style w:type="paragraph" w:customStyle="1" w:styleId="DocumentTitle111">
    <w:name w:val="Document Title111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">
    <w:name w:val="Document Revision111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">
    <w:name w:val="Body14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1">
    <w:name w:val="Bullet18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">
    <w:name w:val="FooterCentered171"/>
    <w:basedOn w:val="Footer"/>
    <w:rsid w:val="0078491B"/>
    <w:pPr>
      <w:jc w:val="center"/>
    </w:pPr>
  </w:style>
  <w:style w:type="paragraph" w:customStyle="1" w:styleId="Exar171">
    <w:name w:val="Exar17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">
    <w:name w:val="Command10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">
    <w:name w:val="Messages and Commands5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FooterCentered18">
    <w:name w:val="FooterCentered18"/>
    <w:basedOn w:val="Footer"/>
    <w:rsid w:val="0078491B"/>
    <w:pPr>
      <w:jc w:val="center"/>
    </w:pPr>
  </w:style>
  <w:style w:type="character" w:customStyle="1" w:styleId="HeaderChar18">
    <w:name w:val="Header Char18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">
    <w:name w:val="Heading 1 Char20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4">
    <w:name w:val="Footer Char4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78491B"/>
    <w:pPr>
      <w:jc w:val="center"/>
    </w:pPr>
  </w:style>
  <w:style w:type="character" w:customStyle="1" w:styleId="HeaderChar19">
    <w:name w:val="Header Char19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">
    <w:name w:val="Heading 1 Char2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">
    <w:name w:val="Header Char20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1Light-Accent11">
    <w:name w:val="Grid Table 1 Light - Accent 11"/>
    <w:basedOn w:val="TableNormal"/>
    <w:uiPriority w:val="46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62">
    <w:name w:val="Body6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92">
    <w:name w:val="FooterCentered92"/>
    <w:basedOn w:val="Footer"/>
    <w:rsid w:val="0078491B"/>
    <w:pPr>
      <w:jc w:val="center"/>
    </w:pPr>
  </w:style>
  <w:style w:type="paragraph" w:customStyle="1" w:styleId="Exar92">
    <w:name w:val="Exar9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">
    <w:name w:val="Heading 1 Char2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">
    <w:name w:val="Body15"/>
    <w:qFormat/>
    <w:rsid w:val="0078491B"/>
    <w:pPr>
      <w:tabs>
        <w:tab w:val="left" w:pos="2700"/>
      </w:tabs>
      <w:jc w:val="both"/>
    </w:pPr>
    <w:rPr>
      <w:szCs w:val="24"/>
    </w:rPr>
  </w:style>
  <w:style w:type="character" w:customStyle="1" w:styleId="FooterChar5">
    <w:name w:val="Footer Char5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3">
    <w:name w:val="Header Char2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">
    <w:name w:val="Grid Table 4 - Accent 116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621">
    <w:name w:val="Body62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921">
    <w:name w:val="FooterCentered921"/>
    <w:basedOn w:val="Footer"/>
    <w:rsid w:val="0078491B"/>
    <w:pPr>
      <w:jc w:val="center"/>
    </w:pPr>
  </w:style>
  <w:style w:type="paragraph" w:customStyle="1" w:styleId="Exar921">
    <w:name w:val="Exar92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">
    <w:name w:val="FooterCentered72"/>
    <w:basedOn w:val="Footer"/>
    <w:rsid w:val="0078491B"/>
    <w:pPr>
      <w:jc w:val="center"/>
    </w:pPr>
  </w:style>
  <w:style w:type="paragraph" w:customStyle="1" w:styleId="Exar72">
    <w:name w:val="Exar7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2">
    <w:name w:val="Body14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2">
    <w:name w:val="Bullet18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2">
    <w:name w:val="Command10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6">
    <w:name w:val="Footer Char6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Body52">
    <w:name w:val="Body5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82">
    <w:name w:val="FooterCentered82"/>
    <w:basedOn w:val="Footer"/>
    <w:rsid w:val="0078491B"/>
    <w:pPr>
      <w:jc w:val="center"/>
    </w:pPr>
  </w:style>
  <w:style w:type="paragraph" w:customStyle="1" w:styleId="Exar82">
    <w:name w:val="Exar8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">
    <w:name w:val="Command2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7">
    <w:name w:val="Footer Char7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Command12">
    <w:name w:val="Command1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2">
    <w:name w:val="Bullet1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3">
    <w:name w:val="Command2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2">
    <w:name w:val="Body3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ody42">
    <w:name w:val="Body4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52">
    <w:name w:val="FooterCentered52"/>
    <w:basedOn w:val="Footer"/>
    <w:rsid w:val="0078491B"/>
    <w:pPr>
      <w:jc w:val="center"/>
    </w:pPr>
  </w:style>
  <w:style w:type="paragraph" w:customStyle="1" w:styleId="Exar52">
    <w:name w:val="Exar5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3">
    <w:name w:val="Body5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2">
    <w:name w:val="Bullet12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ody63">
    <w:name w:val="Body6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62">
    <w:name w:val="FooterCentered62"/>
    <w:basedOn w:val="Footer"/>
    <w:rsid w:val="0078491B"/>
    <w:pPr>
      <w:jc w:val="center"/>
    </w:pPr>
  </w:style>
  <w:style w:type="paragraph" w:customStyle="1" w:styleId="Exar62">
    <w:name w:val="Exar6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3">
    <w:name w:val="FooterCentered73"/>
    <w:basedOn w:val="Footer"/>
    <w:rsid w:val="0078491B"/>
    <w:pPr>
      <w:jc w:val="center"/>
    </w:pPr>
  </w:style>
  <w:style w:type="paragraph" w:customStyle="1" w:styleId="Exar73">
    <w:name w:val="Exar7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3">
    <w:name w:val="FooterCentered83"/>
    <w:basedOn w:val="Footer"/>
    <w:rsid w:val="0078491B"/>
    <w:pPr>
      <w:jc w:val="center"/>
    </w:pPr>
  </w:style>
  <w:style w:type="paragraph" w:customStyle="1" w:styleId="Exar83">
    <w:name w:val="Exar8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3">
    <w:name w:val="FooterCentered93"/>
    <w:basedOn w:val="Footer"/>
    <w:rsid w:val="0078491B"/>
    <w:pPr>
      <w:jc w:val="center"/>
    </w:pPr>
  </w:style>
  <w:style w:type="paragraph" w:customStyle="1" w:styleId="Exar93">
    <w:name w:val="Exar9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01">
    <w:name w:val="FooterCentered101"/>
    <w:basedOn w:val="Footer"/>
    <w:rsid w:val="0078491B"/>
    <w:pPr>
      <w:jc w:val="center"/>
    </w:pPr>
  </w:style>
  <w:style w:type="paragraph" w:customStyle="1" w:styleId="Exar101">
    <w:name w:val="Exar10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1">
    <w:name w:val="Body8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51">
    <w:name w:val="Bullet15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1">
    <w:name w:val="Command6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igureCaptionCentered31">
    <w:name w:val="Figure Caption Centered31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1">
    <w:name w:val="Body9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61">
    <w:name w:val="Bullet16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1">
    <w:name w:val="FooterCentered121"/>
    <w:basedOn w:val="Footer"/>
    <w:rsid w:val="0078491B"/>
    <w:pPr>
      <w:jc w:val="center"/>
    </w:pPr>
  </w:style>
  <w:style w:type="paragraph" w:customStyle="1" w:styleId="Exar121">
    <w:name w:val="Exar12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">
    <w:name w:val="Body10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221">
    <w:name w:val="Bullet221"/>
    <w:rsid w:val="0078491B"/>
    <w:pPr>
      <w:spacing w:before="120"/>
      <w:ind w:left="1440" w:hanging="360"/>
    </w:pPr>
  </w:style>
  <w:style w:type="paragraph" w:customStyle="1" w:styleId="Bullet321">
    <w:name w:val="Bullet321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21">
    <w:name w:val="Caution21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">
    <w:name w:val="CellBody2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1">
    <w:name w:val="CellBodyCenter2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1">
    <w:name w:val="CellBodyRight2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1">
    <w:name w:val="CellBullet121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1">
    <w:name w:val="CellHeading2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1">
    <w:name w:val="CellHeadingCenter2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1">
    <w:name w:val="CellIndent121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1">
    <w:name w:val="CellIndent221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1">
    <w:name w:val="CellIndent321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1">
    <w:name w:val="CellNote21"/>
    <w:rsid w:val="0078491B"/>
    <w:pPr>
      <w:ind w:left="360" w:right="432"/>
    </w:pPr>
    <w:rPr>
      <w:sz w:val="18"/>
      <w:szCs w:val="18"/>
    </w:rPr>
  </w:style>
  <w:style w:type="paragraph" w:customStyle="1" w:styleId="Code21">
    <w:name w:val="Code21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">
    <w:name w:val="Equation21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1">
    <w:name w:val="Figure21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1">
    <w:name w:val="FigureLabel21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">
    <w:name w:val="Footnote21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">
    <w:name w:val="GlossTerm21"/>
    <w:basedOn w:val="Normal"/>
    <w:rsid w:val="0078491B"/>
    <w:rPr>
      <w:b/>
    </w:rPr>
  </w:style>
  <w:style w:type="paragraph" w:customStyle="1" w:styleId="HeadingFeature21">
    <w:name w:val="HeadingFeature21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1">
    <w:name w:val="Indent121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1">
    <w:name w:val="Indent221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1">
    <w:name w:val="Indent321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1">
    <w:name w:val="Addendum31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1">
    <w:name w:val="ProcedureHead21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1">
    <w:name w:val="Step121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1">
    <w:name w:val="Register Def21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1">
    <w:name w:val="Step221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1">
    <w:name w:val="Step321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1">
    <w:name w:val="TableFootnote21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1">
    <w:name w:val="TableTitle21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1">
    <w:name w:val="Title Char31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1">
    <w:name w:val="FooterCentered131"/>
    <w:basedOn w:val="Footer"/>
    <w:rsid w:val="0078491B"/>
    <w:pPr>
      <w:jc w:val="center"/>
    </w:pPr>
  </w:style>
  <w:style w:type="paragraph" w:customStyle="1" w:styleId="HeadingPreface21">
    <w:name w:val="HeadingPreface21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1">
    <w:name w:val="Copyright Heading21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1">
    <w:name w:val="Book Title121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1">
    <w:name w:val="BookTitle221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1">
    <w:name w:val="Document Type21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1">
    <w:name w:val="Internal Use Cover21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1">
    <w:name w:val="GlossText21"/>
    <w:basedOn w:val="Normal"/>
    <w:rsid w:val="0078491B"/>
    <w:pPr>
      <w:tabs>
        <w:tab w:val="left" w:pos="1800"/>
      </w:tabs>
      <w:ind w:left="432"/>
    </w:pPr>
  </w:style>
  <w:style w:type="paragraph" w:customStyle="1" w:styleId="Exar131">
    <w:name w:val="Exar13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">
    <w:name w:val="CONFIDENTIAL21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1">
    <w:name w:val="Notetext21"/>
    <w:next w:val="Body"/>
    <w:rsid w:val="0078491B"/>
    <w:pPr>
      <w:ind w:left="547" w:right="1080"/>
      <w:jc w:val="both"/>
    </w:pPr>
  </w:style>
  <w:style w:type="paragraph" w:customStyle="1" w:styleId="PageNumbereven21">
    <w:name w:val="Page Number(even)21"/>
    <w:basedOn w:val="Footer"/>
    <w:semiHidden/>
    <w:rsid w:val="0078491B"/>
  </w:style>
  <w:style w:type="paragraph" w:customStyle="1" w:styleId="Headereven21">
    <w:name w:val="Header(even)21"/>
    <w:basedOn w:val="Header"/>
    <w:rsid w:val="0078491B"/>
    <w:pPr>
      <w:tabs>
        <w:tab w:val="clear" w:pos="9270"/>
      </w:tabs>
    </w:pPr>
  </w:style>
  <w:style w:type="paragraph" w:customStyle="1" w:styleId="Footereven21">
    <w:name w:val="Footer(even)21"/>
    <w:basedOn w:val="Footer"/>
    <w:rsid w:val="0078491B"/>
    <w:pPr>
      <w:ind w:right="-90"/>
    </w:pPr>
  </w:style>
  <w:style w:type="paragraph" w:customStyle="1" w:styleId="Glossary21">
    <w:name w:val="Glossary21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">
    <w:name w:val="Addendum1+21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1">
    <w:name w:val="HeaderNumber21"/>
    <w:rsid w:val="0078491B"/>
    <w:rPr>
      <w:rFonts w:ascii="Arial" w:hAnsi="Arial"/>
      <w:b/>
      <w:color w:val="002B5C"/>
      <w:sz w:val="48"/>
    </w:rPr>
  </w:style>
  <w:style w:type="paragraph" w:customStyle="1" w:styleId="Addendum221">
    <w:name w:val="Addendum221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1">
    <w:name w:val="SpecNo+21"/>
    <w:basedOn w:val="SpecNo0"/>
    <w:rsid w:val="0078491B"/>
  </w:style>
  <w:style w:type="paragraph" w:customStyle="1" w:styleId="SpecNo210">
    <w:name w:val="SpecNo21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1">
    <w:name w:val="Description21"/>
    <w:rsid w:val="0078491B"/>
    <w:pPr>
      <w:spacing w:before="120"/>
      <w:ind w:left="1800" w:hanging="1800"/>
    </w:pPr>
  </w:style>
  <w:style w:type="paragraph" w:customStyle="1" w:styleId="Addendum212">
    <w:name w:val="Addendum+21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">
    <w:name w:val="DocChangeNo.+21"/>
    <w:basedOn w:val="DocChangeNo"/>
    <w:rsid w:val="0078491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10">
    <w:name w:val="DocChangeNo.21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210">
    <w:name w:val="Addendum2+21"/>
    <w:basedOn w:val="Addendum2"/>
    <w:rsid w:val="0078491B"/>
    <w:rPr>
      <w:sz w:val="32"/>
    </w:rPr>
  </w:style>
  <w:style w:type="paragraph" w:customStyle="1" w:styleId="CellHeadingUnder21">
    <w:name w:val="CellHeadingUnder21"/>
    <w:basedOn w:val="CellHeading"/>
    <w:next w:val="CellBody"/>
    <w:rsid w:val="0078491B"/>
    <w:rPr>
      <w:u w:val="single"/>
    </w:rPr>
  </w:style>
  <w:style w:type="paragraph" w:customStyle="1" w:styleId="CellNoteHeading21">
    <w:name w:val="CellNoteHeading21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1">
    <w:name w:val="CellHeadingField|Desc21"/>
    <w:rsid w:val="0078491B"/>
    <w:rPr>
      <w:rFonts w:ascii="Arial" w:hAnsi="Arial"/>
      <w:b/>
    </w:rPr>
  </w:style>
  <w:style w:type="paragraph" w:customStyle="1" w:styleId="REGISTERBITFIELDCELL21">
    <w:name w:val="REGISTER|BIT|FIELDCELL21"/>
    <w:basedOn w:val="CellBody"/>
    <w:rsid w:val="0078491B"/>
    <w:rPr>
      <w:rFonts w:ascii="Arial" w:hAnsi="Arial"/>
      <w:b/>
      <w:caps/>
    </w:rPr>
  </w:style>
  <w:style w:type="paragraph" w:customStyle="1" w:styleId="Contents21">
    <w:name w:val="Contents21"/>
    <w:basedOn w:val="Title"/>
    <w:rsid w:val="0078491B"/>
    <w:rPr>
      <w:szCs w:val="40"/>
    </w:rPr>
  </w:style>
  <w:style w:type="paragraph" w:customStyle="1" w:styleId="ExarConfidential21">
    <w:name w:val="Exar Confidential21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">
    <w:name w:val="Exar Confidential Char21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">
    <w:name w:val="Hifn Table21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0">
    <w:name w:val="Page Number (even)21"/>
    <w:rsid w:val="0078491B"/>
    <w:rPr>
      <w:rFonts w:ascii="Arial" w:hAnsi="Arial"/>
      <w:sz w:val="16"/>
    </w:rPr>
  </w:style>
  <w:style w:type="paragraph" w:customStyle="1" w:styleId="Preliminary21">
    <w:name w:val="Preliminary21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1">
    <w:name w:val="Preliminary Char21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210">
    <w:name w:val="Appendix21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21">
    <w:name w:val="copyright21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21">
    <w:name w:val="Function Call21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1">
    <w:name w:val="Appendix 121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1">
    <w:name w:val="Appendix 221"/>
    <w:basedOn w:val="Appendix1"/>
    <w:next w:val="Body"/>
    <w:rsid w:val="0078491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1">
    <w:name w:val="Hifn Parameter21"/>
    <w:basedOn w:val="TableNormal"/>
    <w:rsid w:val="0078491B"/>
    <w:rPr>
      <w:sz w:val="18"/>
    </w:rPr>
    <w:tblPr/>
  </w:style>
  <w:style w:type="paragraph" w:customStyle="1" w:styleId="CellHeadingBlue21">
    <w:name w:val="Cell Heading Blue21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21">
    <w:name w:val="ListNumber221"/>
    <w:basedOn w:val="Body"/>
    <w:rsid w:val="0078491B"/>
    <w:pPr>
      <w:ind w:left="1440" w:hanging="360"/>
    </w:pPr>
  </w:style>
  <w:style w:type="paragraph" w:customStyle="1" w:styleId="Default21">
    <w:name w:val="Default21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1">
    <w:name w:val="Document Title21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1">
    <w:name w:val="Document Subtitle21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21">
    <w:name w:val="Heading 2 no number21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21">
    <w:name w:val="Document Revision21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1">
    <w:name w:val="List Table 3 - Accent 1121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2909F619802848F09E01365C32F3465421">
    <w:name w:val="2909F619802848F09E01365C32F3465421"/>
    <w:rsid w:val="0078491B"/>
    <w:pPr>
      <w:spacing w:after="200"/>
    </w:pPr>
    <w:rPr>
      <w:lang w:eastAsia="ja-JP"/>
    </w:rPr>
  </w:style>
  <w:style w:type="table" w:customStyle="1" w:styleId="LightList-Accent1121">
    <w:name w:val="Light List - Accent 1121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1">
    <w:name w:val="Table Paragraph21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1">
    <w:name w:val="Message and Command21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31">
    <w:name w:val="Body Text 2 Char31"/>
    <w:basedOn w:val="DefaultParagraphFont"/>
    <w:semiHidden/>
    <w:rsid w:val="0078491B"/>
  </w:style>
  <w:style w:type="character" w:customStyle="1" w:styleId="BodyText3Char31">
    <w:name w:val="Body Text 3 Char31"/>
    <w:basedOn w:val="DefaultParagraphFont"/>
    <w:semiHidden/>
    <w:rsid w:val="0078491B"/>
    <w:rPr>
      <w:sz w:val="16"/>
      <w:szCs w:val="16"/>
    </w:rPr>
  </w:style>
  <w:style w:type="character" w:customStyle="1" w:styleId="BodyTextIndentChar31">
    <w:name w:val="Body Text Indent Char31"/>
    <w:basedOn w:val="DefaultParagraphFont"/>
    <w:semiHidden/>
    <w:rsid w:val="0078491B"/>
  </w:style>
  <w:style w:type="character" w:customStyle="1" w:styleId="BodyTextFirstIndent2Char31">
    <w:name w:val="Body Text First Indent 2 Char31"/>
    <w:basedOn w:val="BodyTextIndentChar"/>
    <w:semiHidden/>
    <w:rsid w:val="0078491B"/>
  </w:style>
  <w:style w:type="character" w:customStyle="1" w:styleId="BodyTextIndent2Char31">
    <w:name w:val="Body Text Indent 2 Char31"/>
    <w:basedOn w:val="DefaultParagraphFont"/>
    <w:semiHidden/>
    <w:rsid w:val="0078491B"/>
  </w:style>
  <w:style w:type="character" w:customStyle="1" w:styleId="BodyTextIndent3Char31">
    <w:name w:val="Body Text Indent 3 Char31"/>
    <w:basedOn w:val="DefaultParagraphFont"/>
    <w:semiHidden/>
    <w:rsid w:val="0078491B"/>
    <w:rPr>
      <w:sz w:val="16"/>
      <w:szCs w:val="16"/>
    </w:rPr>
  </w:style>
  <w:style w:type="character" w:customStyle="1" w:styleId="E-mailSignatureChar31">
    <w:name w:val="E-mail Signature Char31"/>
    <w:basedOn w:val="DefaultParagraphFont"/>
    <w:semiHidden/>
    <w:rsid w:val="0078491B"/>
  </w:style>
  <w:style w:type="character" w:customStyle="1" w:styleId="HTMLAddressChar31">
    <w:name w:val="HTML Address Char31"/>
    <w:basedOn w:val="DefaultParagraphFont"/>
    <w:semiHidden/>
    <w:rsid w:val="0078491B"/>
    <w:rPr>
      <w:i/>
      <w:iCs/>
    </w:rPr>
  </w:style>
  <w:style w:type="character" w:customStyle="1" w:styleId="MessageHeaderChar31">
    <w:name w:val="Message Header Char31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1">
    <w:name w:val="Plain Text Char31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31">
    <w:name w:val="Signature Char31"/>
    <w:basedOn w:val="DefaultParagraphFont"/>
    <w:semiHidden/>
    <w:rsid w:val="0078491B"/>
  </w:style>
  <w:style w:type="paragraph" w:customStyle="1" w:styleId="BackPageCenter21">
    <w:name w:val="Back Page Center21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1">
    <w:name w:val="Figure Title21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221">
    <w:name w:val="FooterCentered221"/>
    <w:basedOn w:val="Footer"/>
    <w:rsid w:val="0078491B"/>
    <w:pPr>
      <w:jc w:val="center"/>
    </w:pPr>
  </w:style>
  <w:style w:type="paragraph" w:customStyle="1" w:styleId="Exar221">
    <w:name w:val="Exar22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21">
    <w:name w:val="Important Note12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21">
    <w:name w:val="Body12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21">
    <w:name w:val="FooterCentered321"/>
    <w:basedOn w:val="Footer"/>
    <w:rsid w:val="0078491B"/>
    <w:pPr>
      <w:jc w:val="center"/>
    </w:pPr>
  </w:style>
  <w:style w:type="paragraph" w:customStyle="1" w:styleId="Exar321">
    <w:name w:val="Exar32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1">
    <w:name w:val="Important Note22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1">
    <w:name w:val="Body22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421">
    <w:name w:val="FooterCentered421"/>
    <w:basedOn w:val="Footer"/>
    <w:rsid w:val="0078491B"/>
    <w:pPr>
      <w:jc w:val="center"/>
    </w:pPr>
  </w:style>
  <w:style w:type="paragraph" w:customStyle="1" w:styleId="Exar421">
    <w:name w:val="Exar42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211">
    <w:name w:val="Grid Table 4 - Accent 1121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mportantNote411">
    <w:name w:val="Important Note4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Command311">
    <w:name w:val="Command31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1">
    <w:name w:val="Important Note5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611">
    <w:name w:val="Body6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Command411">
    <w:name w:val="Command41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1">
    <w:name w:val="FooterCentered711"/>
    <w:basedOn w:val="Footer"/>
    <w:rsid w:val="0078491B"/>
    <w:pPr>
      <w:jc w:val="center"/>
    </w:pPr>
  </w:style>
  <w:style w:type="paragraph" w:customStyle="1" w:styleId="Exar711">
    <w:name w:val="Exar7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1">
    <w:name w:val="Body7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211">
    <w:name w:val="Anchor211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1">
    <w:name w:val="Bullet14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1">
    <w:name w:val="Bullet2111"/>
    <w:rsid w:val="0078491B"/>
    <w:pPr>
      <w:spacing w:before="120"/>
      <w:ind w:left="1440" w:hanging="360"/>
    </w:pPr>
  </w:style>
  <w:style w:type="paragraph" w:customStyle="1" w:styleId="Bullet3111">
    <w:name w:val="Bullet3111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111">
    <w:name w:val="Caution111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1">
    <w:name w:val="CellBody1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1">
    <w:name w:val="CellBodyCenter1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1">
    <w:name w:val="CellBodyRight1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1">
    <w:name w:val="CellBullet1111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1">
    <w:name w:val="CellHeading1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1">
    <w:name w:val="CellHeadingCenter111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1">
    <w:name w:val="CellIndent1111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1">
    <w:name w:val="CellIndent2111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1">
    <w:name w:val="CellIndent3111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1">
    <w:name w:val="CellNote111"/>
    <w:rsid w:val="0078491B"/>
    <w:pPr>
      <w:ind w:left="360" w:right="432"/>
    </w:pPr>
    <w:rPr>
      <w:sz w:val="18"/>
      <w:szCs w:val="18"/>
    </w:rPr>
  </w:style>
  <w:style w:type="paragraph" w:customStyle="1" w:styleId="Code111">
    <w:name w:val="Code111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1">
    <w:name w:val="Equation111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1">
    <w:name w:val="Figure111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1">
    <w:name w:val="FigureLabel111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1">
    <w:name w:val="Footnote111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1">
    <w:name w:val="GlossTerm111"/>
    <w:basedOn w:val="Normal"/>
    <w:rsid w:val="0078491B"/>
    <w:rPr>
      <w:b/>
    </w:rPr>
  </w:style>
  <w:style w:type="paragraph" w:customStyle="1" w:styleId="HeadingFeature111">
    <w:name w:val="HeadingFeature111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1">
    <w:name w:val="Indent1111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1">
    <w:name w:val="Indent2111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1">
    <w:name w:val="Indent3111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10">
    <w:name w:val="Addendum111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1">
    <w:name w:val="ProcedureHead111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1">
    <w:name w:val="Step1111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1">
    <w:name w:val="Register Def111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1">
    <w:name w:val="Step2111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1">
    <w:name w:val="Step3111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1">
    <w:name w:val="TableFootnote111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1">
    <w:name w:val="TableTitle111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1">
    <w:name w:val="FooterCentered811"/>
    <w:basedOn w:val="Footer"/>
    <w:rsid w:val="0078491B"/>
    <w:pPr>
      <w:jc w:val="center"/>
    </w:pPr>
  </w:style>
  <w:style w:type="paragraph" w:customStyle="1" w:styleId="CopyrightHeading111">
    <w:name w:val="Copyright Heading111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2111">
    <w:name w:val="BookTitle2111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1">
    <w:name w:val="Document Type111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1">
    <w:name w:val="Internal Use Cover111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1">
    <w:name w:val="GlossText111"/>
    <w:basedOn w:val="Normal"/>
    <w:rsid w:val="0078491B"/>
    <w:pPr>
      <w:tabs>
        <w:tab w:val="left" w:pos="1800"/>
      </w:tabs>
      <w:ind w:left="432"/>
    </w:pPr>
  </w:style>
  <w:style w:type="paragraph" w:customStyle="1" w:styleId="Exar811">
    <w:name w:val="Exar8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1">
    <w:name w:val="CONFIDENTIAL111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1">
    <w:name w:val="Notetext111"/>
    <w:next w:val="Body"/>
    <w:rsid w:val="0078491B"/>
    <w:pPr>
      <w:ind w:left="547" w:right="1080"/>
      <w:jc w:val="both"/>
    </w:pPr>
  </w:style>
  <w:style w:type="paragraph" w:customStyle="1" w:styleId="PageNumbereven111">
    <w:name w:val="Page Number(even)111"/>
    <w:basedOn w:val="Footer"/>
    <w:semiHidden/>
    <w:rsid w:val="0078491B"/>
  </w:style>
  <w:style w:type="paragraph" w:customStyle="1" w:styleId="Headereven111">
    <w:name w:val="Header(even)111"/>
    <w:basedOn w:val="Header"/>
    <w:rsid w:val="0078491B"/>
    <w:pPr>
      <w:tabs>
        <w:tab w:val="clear" w:pos="9270"/>
      </w:tabs>
    </w:pPr>
  </w:style>
  <w:style w:type="paragraph" w:customStyle="1" w:styleId="Footereven111">
    <w:name w:val="Footer(even)111"/>
    <w:basedOn w:val="Footer"/>
    <w:rsid w:val="0078491B"/>
    <w:pPr>
      <w:ind w:right="-90"/>
    </w:pPr>
  </w:style>
  <w:style w:type="paragraph" w:customStyle="1" w:styleId="Glossary111">
    <w:name w:val="Glossary111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1">
    <w:name w:val="Addendum1+111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1">
    <w:name w:val="HeaderNumber111"/>
    <w:rsid w:val="0078491B"/>
    <w:rPr>
      <w:rFonts w:ascii="Arial" w:hAnsi="Arial"/>
      <w:b/>
      <w:color w:val="002B5C"/>
      <w:sz w:val="48"/>
    </w:rPr>
  </w:style>
  <w:style w:type="paragraph" w:customStyle="1" w:styleId="Addendum2111">
    <w:name w:val="Addendum2111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1">
    <w:name w:val="SpecNo+111"/>
    <w:basedOn w:val="SpecNo0"/>
    <w:rsid w:val="0078491B"/>
  </w:style>
  <w:style w:type="paragraph" w:customStyle="1" w:styleId="SpecNo1110">
    <w:name w:val="SpecNo111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1">
    <w:name w:val="Description111"/>
    <w:rsid w:val="0078491B"/>
    <w:pPr>
      <w:spacing w:before="120"/>
      <w:ind w:left="1800" w:hanging="1800"/>
    </w:pPr>
  </w:style>
  <w:style w:type="paragraph" w:customStyle="1" w:styleId="Addendum1112">
    <w:name w:val="Addendum+111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1">
    <w:name w:val="DocChangeNo.+111"/>
    <w:basedOn w:val="DocChangeNo"/>
    <w:rsid w:val="0078491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10">
    <w:name w:val="DocChangeNo.111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1110">
    <w:name w:val="Addendum2+111"/>
    <w:basedOn w:val="Addendum2"/>
    <w:rsid w:val="0078491B"/>
    <w:rPr>
      <w:sz w:val="32"/>
    </w:rPr>
  </w:style>
  <w:style w:type="paragraph" w:customStyle="1" w:styleId="CellHeadingUnder111">
    <w:name w:val="CellHeadingUnder111"/>
    <w:basedOn w:val="CellHeading"/>
    <w:next w:val="CellBody"/>
    <w:rsid w:val="0078491B"/>
    <w:rPr>
      <w:u w:val="single"/>
    </w:rPr>
  </w:style>
  <w:style w:type="paragraph" w:customStyle="1" w:styleId="CellNoteHeading111">
    <w:name w:val="CellNoteHeading111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1">
    <w:name w:val="CellHeadingField|Desc111"/>
    <w:rsid w:val="0078491B"/>
    <w:rPr>
      <w:rFonts w:ascii="Arial" w:hAnsi="Arial"/>
      <w:b/>
    </w:rPr>
  </w:style>
  <w:style w:type="paragraph" w:customStyle="1" w:styleId="REGISTERBITFIELDCELL111">
    <w:name w:val="REGISTER|BIT|FIELDCELL111"/>
    <w:basedOn w:val="CellBody"/>
    <w:rsid w:val="0078491B"/>
    <w:rPr>
      <w:rFonts w:ascii="Arial" w:hAnsi="Arial"/>
      <w:b/>
      <w:caps/>
    </w:rPr>
  </w:style>
  <w:style w:type="paragraph" w:customStyle="1" w:styleId="ExarConfidential111">
    <w:name w:val="Exar Confidential111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1">
    <w:name w:val="Exar Confidential Char111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1">
    <w:name w:val="Hifn Table111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10">
    <w:name w:val="Page Number (even)111"/>
    <w:rsid w:val="0078491B"/>
    <w:rPr>
      <w:rFonts w:ascii="Arial" w:hAnsi="Arial"/>
      <w:sz w:val="16"/>
    </w:rPr>
  </w:style>
  <w:style w:type="paragraph" w:customStyle="1" w:styleId="Preliminary111">
    <w:name w:val="Preliminary111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11">
    <w:name w:val="Balloon Text Char211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1110">
    <w:name w:val="Appendix111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1">
    <w:name w:val="Comment Text Char211"/>
    <w:basedOn w:val="DefaultParagraphFont"/>
    <w:uiPriority w:val="99"/>
    <w:semiHidden/>
    <w:rsid w:val="0078491B"/>
  </w:style>
  <w:style w:type="character" w:customStyle="1" w:styleId="CommentSubjectChar211">
    <w:name w:val="Comment Subject Char211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111">
    <w:name w:val="copyright111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111">
    <w:name w:val="Function Call111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1">
    <w:name w:val="Appendix 1111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1">
    <w:name w:val="Appendix 2111"/>
    <w:basedOn w:val="Appendix1"/>
    <w:next w:val="Body"/>
    <w:rsid w:val="0078491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1">
    <w:name w:val="Hifn Parameter111"/>
    <w:basedOn w:val="TableNormal"/>
    <w:rsid w:val="0078491B"/>
    <w:rPr>
      <w:sz w:val="18"/>
    </w:rPr>
    <w:tblPr/>
  </w:style>
  <w:style w:type="paragraph" w:customStyle="1" w:styleId="CellHeadingBlue111">
    <w:name w:val="Cell Heading Blue111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111">
    <w:name w:val="ListNumber2111"/>
    <w:basedOn w:val="Body"/>
    <w:rsid w:val="0078491B"/>
    <w:pPr>
      <w:ind w:left="1440" w:hanging="360"/>
    </w:pPr>
  </w:style>
  <w:style w:type="paragraph" w:customStyle="1" w:styleId="Command511">
    <w:name w:val="Command51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1">
    <w:name w:val="HTML Preformatted Char211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211">
    <w:name w:val="Subtitle Char211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211">
    <w:name w:val="Quote Char211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211">
    <w:name w:val="Intense Quote Char211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paragraph" w:customStyle="1" w:styleId="Default111">
    <w:name w:val="Default111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Subtitle111">
    <w:name w:val="Document Subtitle111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111">
    <w:name w:val="Heading 2 no number111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table" w:customStyle="1" w:styleId="ListTable3-Accent11111">
    <w:name w:val="List Table 3 - Accent 11111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1">
    <w:name w:val="Important Note6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1">
    <w:name w:val="Figure Caption Centered211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1">
    <w:name w:val="2909F619802848F09E01365C32F34654111"/>
    <w:rsid w:val="0078491B"/>
    <w:pPr>
      <w:spacing w:after="200"/>
    </w:pPr>
    <w:rPr>
      <w:lang w:eastAsia="ja-JP"/>
    </w:rPr>
  </w:style>
  <w:style w:type="table" w:customStyle="1" w:styleId="LightList-Accent11111">
    <w:name w:val="Light List - Accent 11111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1">
    <w:name w:val="Body Text Char211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111">
    <w:name w:val="Table Paragraph111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1">
    <w:name w:val="Message and Command111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FirstIndent2Char211">
    <w:name w:val="Body Text First Indent 2 Char211"/>
    <w:basedOn w:val="BodyTextIndentChar"/>
    <w:semiHidden/>
    <w:rsid w:val="0078491B"/>
  </w:style>
  <w:style w:type="paragraph" w:customStyle="1" w:styleId="BackPageCenter111">
    <w:name w:val="Back Page Center111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1">
    <w:name w:val="Figure Title111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1">
    <w:name w:val="Grid Table 4 - Accent 1131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1">
    <w:name w:val="FooterCentered911"/>
    <w:basedOn w:val="Footer"/>
    <w:rsid w:val="0078491B"/>
    <w:pPr>
      <w:jc w:val="center"/>
    </w:pPr>
  </w:style>
  <w:style w:type="paragraph" w:customStyle="1" w:styleId="Exar911">
    <w:name w:val="Exar9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1">
    <w:name w:val="Heading 1 Char17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151">
    <w:name w:val="Header Char15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1">
    <w:name w:val="Body13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ody143">
    <w:name w:val="Body14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3">
    <w:name w:val="Bullet18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3">
    <w:name w:val="Command10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111">
    <w:name w:val="FooterCentered1111"/>
    <w:basedOn w:val="Footer"/>
    <w:rsid w:val="0078491B"/>
    <w:pPr>
      <w:jc w:val="center"/>
    </w:pPr>
  </w:style>
  <w:style w:type="paragraph" w:customStyle="1" w:styleId="Exar1111">
    <w:name w:val="Exar11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1">
    <w:name w:val="Note Heading Char111"/>
    <w:basedOn w:val="DefaultParagraphFont"/>
    <w:rsid w:val="0078491B"/>
    <w:rPr>
      <w:b/>
    </w:rPr>
  </w:style>
  <w:style w:type="character" w:customStyle="1" w:styleId="ClosingChar111">
    <w:name w:val="Closing Char111"/>
    <w:basedOn w:val="DefaultParagraphFont"/>
    <w:rsid w:val="0078491B"/>
  </w:style>
  <w:style w:type="character" w:customStyle="1" w:styleId="CommentSubjectChar1111">
    <w:name w:val="Comment Subject Char1111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111">
    <w:name w:val="Date Char111"/>
    <w:basedOn w:val="DefaultParagraphFont"/>
    <w:rsid w:val="0078491B"/>
  </w:style>
  <w:style w:type="character" w:customStyle="1" w:styleId="DocumentMapChar111">
    <w:name w:val="Document Map Char111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111">
    <w:name w:val="Endnote Text Char111"/>
    <w:basedOn w:val="DefaultParagraphFont"/>
    <w:semiHidden/>
    <w:rsid w:val="0078491B"/>
  </w:style>
  <w:style w:type="character" w:customStyle="1" w:styleId="FootnoteTextChar111">
    <w:name w:val="Footnote Text Char111"/>
    <w:basedOn w:val="DefaultParagraphFont"/>
    <w:semiHidden/>
    <w:rsid w:val="0078491B"/>
  </w:style>
  <w:style w:type="character" w:customStyle="1" w:styleId="MacroTextChar111">
    <w:name w:val="Macro Text Char111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BodyTextFirstIndent2Char1111">
    <w:name w:val="Body Text First Indent 2 Char1111"/>
    <w:basedOn w:val="BodyTextIndentChar1"/>
    <w:uiPriority w:val="99"/>
    <w:semiHidden/>
    <w:rsid w:val="0078491B"/>
    <w:rPr>
      <w:rFonts w:eastAsiaTheme="minorEastAsia"/>
    </w:rPr>
  </w:style>
  <w:style w:type="paragraph" w:customStyle="1" w:styleId="FooterCentered2111">
    <w:name w:val="FooterCentered2111"/>
    <w:basedOn w:val="Footer"/>
    <w:rsid w:val="0078491B"/>
    <w:pPr>
      <w:jc w:val="center"/>
    </w:pPr>
  </w:style>
  <w:style w:type="paragraph" w:customStyle="1" w:styleId="Exar2111">
    <w:name w:val="Exar21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1">
    <w:name w:val="Important Note11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1">
    <w:name w:val="Grid Table 4 - Accent 11111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1">
    <w:name w:val="Body11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111">
    <w:name w:val="FooterCentered3111"/>
    <w:basedOn w:val="Footer"/>
    <w:rsid w:val="0078491B"/>
    <w:pPr>
      <w:jc w:val="center"/>
    </w:pPr>
  </w:style>
  <w:style w:type="paragraph" w:customStyle="1" w:styleId="Exar3111">
    <w:name w:val="Exar31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1">
    <w:name w:val="Important Note21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1">
    <w:name w:val="Body21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4111">
    <w:name w:val="FooterCentered4111"/>
    <w:basedOn w:val="Footer"/>
    <w:rsid w:val="0078491B"/>
    <w:pPr>
      <w:jc w:val="center"/>
    </w:pPr>
  </w:style>
  <w:style w:type="paragraph" w:customStyle="1" w:styleId="Exar4111">
    <w:name w:val="Exar41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1">
    <w:name w:val="Anchor1111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Command1111">
    <w:name w:val="Command111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111">
    <w:name w:val="Bullet111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1">
    <w:name w:val="Command211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111">
    <w:name w:val="Body31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111">
    <w:name w:val="Important Note311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1">
    <w:name w:val="Body41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5111">
    <w:name w:val="FooterCentered5111"/>
    <w:basedOn w:val="Footer"/>
    <w:rsid w:val="0078491B"/>
    <w:pPr>
      <w:jc w:val="center"/>
    </w:pPr>
  </w:style>
  <w:style w:type="paragraph" w:customStyle="1" w:styleId="Exar5111">
    <w:name w:val="Exar51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111">
    <w:name w:val="Body51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111">
    <w:name w:val="Bullet121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1">
    <w:name w:val="Figure Caption Centered1111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ullet13111">
    <w:name w:val="Bullet131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1">
    <w:name w:val="FooterCentered6111"/>
    <w:basedOn w:val="Footer"/>
    <w:rsid w:val="0078491B"/>
    <w:pPr>
      <w:jc w:val="center"/>
    </w:pPr>
  </w:style>
  <w:style w:type="paragraph" w:customStyle="1" w:styleId="Exar6111">
    <w:name w:val="Exar61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HeadingPreface1111">
    <w:name w:val="HeadingPreface1111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1">
    <w:name w:val="Book Title11111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1">
    <w:name w:val="Contents1111"/>
    <w:basedOn w:val="Title"/>
    <w:rsid w:val="0078491B"/>
    <w:rPr>
      <w:szCs w:val="40"/>
    </w:rPr>
  </w:style>
  <w:style w:type="paragraph" w:customStyle="1" w:styleId="DocumentTitle1111">
    <w:name w:val="Document Title1111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1">
    <w:name w:val="Document Revision1111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1">
    <w:name w:val="Body141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11">
    <w:name w:val="Bullet181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11">
    <w:name w:val="Command101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622">
    <w:name w:val="Body62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922">
    <w:name w:val="FooterCentered922"/>
    <w:basedOn w:val="Footer"/>
    <w:rsid w:val="0078491B"/>
    <w:pPr>
      <w:jc w:val="center"/>
    </w:pPr>
  </w:style>
  <w:style w:type="paragraph" w:customStyle="1" w:styleId="Exar922">
    <w:name w:val="Exar92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5">
    <w:name w:val="Heading 1 Char2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8">
    <w:name w:val="Footer Char8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4">
    <w:name w:val="Header Char24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51">
    <w:name w:val="FooterCentered151"/>
    <w:basedOn w:val="Footer"/>
    <w:rsid w:val="0078491B"/>
    <w:pPr>
      <w:jc w:val="center"/>
    </w:pPr>
  </w:style>
  <w:style w:type="paragraph" w:customStyle="1" w:styleId="Exar151">
    <w:name w:val="Exar15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1">
    <w:name w:val="Command9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1">
    <w:name w:val="Important Note9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1">
    <w:name w:val="Grid Table 4 - Accent 115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6">
    <w:name w:val="Heading 1 Char2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9">
    <w:name w:val="Footer Char9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5">
    <w:name w:val="Header Char25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2">
    <w:name w:val="Body13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161">
    <w:name w:val="FooterCentered161"/>
    <w:basedOn w:val="Footer"/>
    <w:rsid w:val="0078491B"/>
    <w:pPr>
      <w:jc w:val="center"/>
    </w:pPr>
  </w:style>
  <w:style w:type="paragraph" w:customStyle="1" w:styleId="Exar161">
    <w:name w:val="Exar16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1">
    <w:name w:val="Important Note10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27">
    <w:name w:val="Heading 1 Char2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0">
    <w:name w:val="FooterCentered20"/>
    <w:basedOn w:val="Footer"/>
    <w:rsid w:val="0078491B"/>
    <w:pPr>
      <w:jc w:val="center"/>
    </w:pPr>
  </w:style>
  <w:style w:type="character" w:customStyle="1" w:styleId="HeaderChar26">
    <w:name w:val="Header Char26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">
    <w:name w:val="Body14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4">
    <w:name w:val="Bullet18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">
    <w:name w:val="Command10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28">
    <w:name w:val="Heading 1 Char28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0">
    <w:name w:val="Footer Char10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3">
    <w:name w:val="FooterCentered23"/>
    <w:basedOn w:val="Footer"/>
    <w:rsid w:val="0078491B"/>
    <w:pPr>
      <w:jc w:val="center"/>
    </w:pPr>
  </w:style>
  <w:style w:type="character" w:customStyle="1" w:styleId="HeaderChar27">
    <w:name w:val="Header Char27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">
    <w:name w:val="Grid Table 4 - Accent 117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9">
    <w:name w:val="Heading 1 Char29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3">
    <w:name w:val="Footer Char13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8">
    <w:name w:val="Header Char28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91">
    <w:name w:val="FooterCentered191"/>
    <w:basedOn w:val="Footer"/>
    <w:rsid w:val="0078491B"/>
    <w:pPr>
      <w:jc w:val="center"/>
    </w:pPr>
  </w:style>
  <w:style w:type="paragraph" w:customStyle="1" w:styleId="Exar191">
    <w:name w:val="Exar19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0">
    <w:name w:val="Heading 1 Char30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6">
    <w:name w:val="Body16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33">
    <w:name w:val="Bullet33"/>
    <w:rsid w:val="0078491B"/>
    <w:pPr>
      <w:tabs>
        <w:tab w:val="num" w:pos="1800"/>
      </w:tabs>
      <w:spacing w:before="120"/>
      <w:ind w:left="1800" w:hanging="360"/>
    </w:pPr>
  </w:style>
  <w:style w:type="character" w:customStyle="1" w:styleId="FooterChar14">
    <w:name w:val="Footer Char14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9">
    <w:name w:val="Header Char29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3">
    <w:name w:val="Important Note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3">
    <w:name w:val="Heading 1 Char3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7">
    <w:name w:val="Body17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4">
    <w:name w:val="Anchor4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4">
    <w:name w:val="Bullet34"/>
    <w:rsid w:val="0078491B"/>
    <w:pPr>
      <w:tabs>
        <w:tab w:val="num" w:pos="1800"/>
      </w:tabs>
      <w:spacing w:before="120"/>
      <w:ind w:left="1800" w:hanging="360"/>
    </w:pPr>
  </w:style>
  <w:style w:type="character" w:customStyle="1" w:styleId="FooterChar15">
    <w:name w:val="Footer Char15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4">
    <w:name w:val="FooterCentered24"/>
    <w:basedOn w:val="Footer"/>
    <w:rsid w:val="0078491B"/>
    <w:pPr>
      <w:jc w:val="center"/>
    </w:pPr>
  </w:style>
  <w:style w:type="character" w:customStyle="1" w:styleId="HeaderChar30">
    <w:name w:val="Header Char30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4">
    <w:name w:val="Important Note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4">
    <w:name w:val="Heading 1 Char3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8">
    <w:name w:val="Body18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9">
    <w:name w:val="Bullet19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5">
    <w:name w:val="Bullet35"/>
    <w:rsid w:val="0078491B"/>
    <w:pPr>
      <w:tabs>
        <w:tab w:val="num" w:pos="1800"/>
      </w:tabs>
      <w:spacing w:before="120"/>
      <w:ind w:left="1800" w:hanging="360"/>
    </w:pPr>
  </w:style>
  <w:style w:type="character" w:customStyle="1" w:styleId="FooterChar16">
    <w:name w:val="Footer Char16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5">
    <w:name w:val="FooterCentered25"/>
    <w:basedOn w:val="Footer"/>
    <w:rsid w:val="0078491B"/>
    <w:pPr>
      <w:jc w:val="center"/>
    </w:pPr>
  </w:style>
  <w:style w:type="character" w:customStyle="1" w:styleId="HeaderChar33">
    <w:name w:val="Header Char3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3">
    <w:name w:val="Command1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5">
    <w:name w:val="Important Note15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5">
    <w:name w:val="Figure Caption Centered5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8">
    <w:name w:val="Grid Table 4 - Accent 118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5">
    <w:name w:val="Heading 1 Char3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9">
    <w:name w:val="Body19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0">
    <w:name w:val="Bullet110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26">
    <w:name w:val="FooterCentered26"/>
    <w:basedOn w:val="Footer"/>
    <w:rsid w:val="0078491B"/>
    <w:pPr>
      <w:jc w:val="center"/>
    </w:pPr>
  </w:style>
  <w:style w:type="character" w:customStyle="1" w:styleId="HeaderChar34">
    <w:name w:val="Header Char34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4">
    <w:name w:val="Command1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36">
    <w:name w:val="Heading 1 Char3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13">
    <w:name w:val="Bullet113"/>
    <w:rsid w:val="0078491B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35">
    <w:name w:val="Header Char35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3">
    <w:name w:val="Body62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923">
    <w:name w:val="FooterCentered923"/>
    <w:basedOn w:val="Footer"/>
    <w:rsid w:val="0078491B"/>
    <w:pPr>
      <w:jc w:val="center"/>
    </w:pPr>
  </w:style>
  <w:style w:type="paragraph" w:customStyle="1" w:styleId="Exar923">
    <w:name w:val="Exar92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7">
    <w:name w:val="Heading 1 Char3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0">
    <w:name w:val="Body20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5">
    <w:name w:val="Anchor5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4">
    <w:name w:val="Bullet1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3">
    <w:name w:val="Bullet23"/>
    <w:rsid w:val="0078491B"/>
    <w:pPr>
      <w:spacing w:before="120"/>
      <w:ind w:left="1440" w:hanging="360"/>
    </w:pPr>
  </w:style>
  <w:style w:type="paragraph" w:customStyle="1" w:styleId="Bullet36">
    <w:name w:val="Bullet36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3">
    <w:name w:val="Caution3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3">
    <w:name w:val="CellBody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3">
    <w:name w:val="CellBodyCenter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3">
    <w:name w:val="CellBodyRight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3">
    <w:name w:val="CellBullet13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3">
    <w:name w:val="CellHeading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3">
    <w:name w:val="CellHeadingCenter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3">
    <w:name w:val="CellIndent13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3">
    <w:name w:val="CellIndent23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3">
    <w:name w:val="CellIndent33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3">
    <w:name w:val="CellNote3"/>
    <w:rsid w:val="0078491B"/>
    <w:pPr>
      <w:ind w:left="360" w:right="432"/>
    </w:pPr>
    <w:rPr>
      <w:sz w:val="18"/>
      <w:szCs w:val="18"/>
    </w:rPr>
  </w:style>
  <w:style w:type="paragraph" w:customStyle="1" w:styleId="Code3">
    <w:name w:val="Code3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3">
    <w:name w:val="Equation3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3">
    <w:name w:val="Figure3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3">
    <w:name w:val="FigureLabel3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7">
    <w:name w:val="Footer Char17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3">
    <w:name w:val="Footnote3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3">
    <w:name w:val="GlossTerm3"/>
    <w:basedOn w:val="Normal"/>
    <w:rsid w:val="0078491B"/>
    <w:rPr>
      <w:b/>
    </w:rPr>
  </w:style>
  <w:style w:type="paragraph" w:customStyle="1" w:styleId="HeadingFeature3">
    <w:name w:val="HeadingFeature3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3">
    <w:name w:val="Indent13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3">
    <w:name w:val="Indent23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3">
    <w:name w:val="Indent33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">
    <w:name w:val="Addendum4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3">
    <w:name w:val="ProcedureHead3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3">
    <w:name w:val="Step13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3">
    <w:name w:val="Register Def3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3">
    <w:name w:val="Step23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3">
    <w:name w:val="Step33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3">
    <w:name w:val="TableFootnote3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3">
    <w:name w:val="TableTitle3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4">
    <w:name w:val="Title Char4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7">
    <w:name w:val="FooterCentered27"/>
    <w:basedOn w:val="Footer"/>
    <w:rsid w:val="0078491B"/>
    <w:pPr>
      <w:jc w:val="center"/>
    </w:pPr>
  </w:style>
  <w:style w:type="paragraph" w:customStyle="1" w:styleId="HeadingPreface3">
    <w:name w:val="HeadingPreface3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3">
    <w:name w:val="Copyright Heading3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3">
    <w:name w:val="Book Title13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3">
    <w:name w:val="BookTitle23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3">
    <w:name w:val="Document Type3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3">
    <w:name w:val="Internal Use Cover3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6">
    <w:name w:val="Header Char36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3">
    <w:name w:val="GlossText3"/>
    <w:basedOn w:val="Normal"/>
    <w:rsid w:val="0078491B"/>
    <w:pPr>
      <w:tabs>
        <w:tab w:val="left" w:pos="1800"/>
      </w:tabs>
      <w:ind w:left="432"/>
    </w:pPr>
  </w:style>
  <w:style w:type="paragraph" w:customStyle="1" w:styleId="Exar27">
    <w:name w:val="Exar27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3">
    <w:name w:val="CONFIDENTIAL3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3">
    <w:name w:val="Notetext3"/>
    <w:next w:val="Body"/>
    <w:rsid w:val="0078491B"/>
    <w:pPr>
      <w:ind w:left="547" w:right="1080"/>
      <w:jc w:val="both"/>
    </w:pPr>
  </w:style>
  <w:style w:type="paragraph" w:customStyle="1" w:styleId="PageNumbereven3">
    <w:name w:val="Page Number(even)3"/>
    <w:basedOn w:val="Footer"/>
    <w:semiHidden/>
    <w:rsid w:val="0078491B"/>
  </w:style>
  <w:style w:type="paragraph" w:customStyle="1" w:styleId="Headereven3">
    <w:name w:val="Header(even)3"/>
    <w:basedOn w:val="Header"/>
    <w:rsid w:val="0078491B"/>
    <w:pPr>
      <w:tabs>
        <w:tab w:val="clear" w:pos="9270"/>
      </w:tabs>
    </w:pPr>
  </w:style>
  <w:style w:type="paragraph" w:customStyle="1" w:styleId="Footereven3">
    <w:name w:val="Footer(even)3"/>
    <w:basedOn w:val="Footer"/>
    <w:rsid w:val="0078491B"/>
    <w:pPr>
      <w:ind w:right="-90"/>
    </w:pPr>
  </w:style>
  <w:style w:type="paragraph" w:customStyle="1" w:styleId="Glossary3">
    <w:name w:val="Glossary3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3">
    <w:name w:val="Addendum1+3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3">
    <w:name w:val="HeaderNumber3"/>
    <w:rsid w:val="0078491B"/>
    <w:rPr>
      <w:rFonts w:ascii="Arial" w:hAnsi="Arial"/>
      <w:b/>
      <w:color w:val="002B5C"/>
      <w:sz w:val="48"/>
    </w:rPr>
  </w:style>
  <w:style w:type="paragraph" w:customStyle="1" w:styleId="Addendum230">
    <w:name w:val="Addendum23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3">
    <w:name w:val="SpecNo+3"/>
    <w:basedOn w:val="SpecNo0"/>
    <w:rsid w:val="0078491B"/>
  </w:style>
  <w:style w:type="paragraph" w:customStyle="1" w:styleId="SpecNo30">
    <w:name w:val="SpecNo3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3">
    <w:name w:val="Description3"/>
    <w:rsid w:val="0078491B"/>
    <w:pPr>
      <w:spacing w:before="120"/>
      <w:ind w:left="1800" w:hanging="1800"/>
    </w:pPr>
  </w:style>
  <w:style w:type="paragraph" w:customStyle="1" w:styleId="Addendum30">
    <w:name w:val="Addendum+3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3">
    <w:name w:val="DocChangeNo.+3"/>
    <w:basedOn w:val="DocChangeNo"/>
    <w:rsid w:val="0078491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30">
    <w:name w:val="DocChangeNo.3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31">
    <w:name w:val="Addendum2+3"/>
    <w:basedOn w:val="Addendum2"/>
    <w:rsid w:val="0078491B"/>
    <w:rPr>
      <w:sz w:val="32"/>
    </w:rPr>
  </w:style>
  <w:style w:type="paragraph" w:customStyle="1" w:styleId="CellHeadingUnder3">
    <w:name w:val="CellHeadingUnder3"/>
    <w:basedOn w:val="CellHeading"/>
    <w:next w:val="CellBody"/>
    <w:rsid w:val="0078491B"/>
    <w:rPr>
      <w:u w:val="single"/>
    </w:rPr>
  </w:style>
  <w:style w:type="paragraph" w:customStyle="1" w:styleId="CellNoteHeading3">
    <w:name w:val="CellNoteHeading3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3">
    <w:name w:val="CellHeadingField|Desc3"/>
    <w:rsid w:val="0078491B"/>
    <w:rPr>
      <w:rFonts w:ascii="Arial" w:hAnsi="Arial"/>
      <w:b/>
    </w:rPr>
  </w:style>
  <w:style w:type="paragraph" w:customStyle="1" w:styleId="REGISTERBITFIELDCELL3">
    <w:name w:val="REGISTER|BIT|FIELDCELL3"/>
    <w:basedOn w:val="CellBody"/>
    <w:rsid w:val="0078491B"/>
    <w:rPr>
      <w:rFonts w:ascii="Arial" w:hAnsi="Arial"/>
      <w:b/>
      <w:caps/>
    </w:rPr>
  </w:style>
  <w:style w:type="paragraph" w:customStyle="1" w:styleId="Contents3">
    <w:name w:val="Contents3"/>
    <w:basedOn w:val="Title"/>
    <w:rsid w:val="0078491B"/>
    <w:rPr>
      <w:szCs w:val="40"/>
    </w:rPr>
  </w:style>
  <w:style w:type="paragraph" w:customStyle="1" w:styleId="ExarConfidential3">
    <w:name w:val="Exar Confidential3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3">
    <w:name w:val="Exar Confidential Char3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3">
    <w:name w:val="Hifn Table3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30">
    <w:name w:val="Page Number (even)3"/>
    <w:rsid w:val="0078491B"/>
    <w:rPr>
      <w:rFonts w:ascii="Arial" w:hAnsi="Arial"/>
      <w:sz w:val="16"/>
    </w:rPr>
  </w:style>
  <w:style w:type="paragraph" w:customStyle="1" w:styleId="Preliminary3">
    <w:name w:val="Preliminary3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3">
    <w:name w:val="Preliminary Char3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4">
    <w:name w:val="Balloon Text Char4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3">
    <w:name w:val="Appendix3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4">
    <w:name w:val="Comment Text Char4"/>
    <w:basedOn w:val="DefaultParagraphFont"/>
    <w:uiPriority w:val="99"/>
    <w:semiHidden/>
    <w:rsid w:val="0078491B"/>
  </w:style>
  <w:style w:type="character" w:customStyle="1" w:styleId="CommentSubjectChar4">
    <w:name w:val="Comment Subject Char4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3">
    <w:name w:val="copyright3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3">
    <w:name w:val="Function Call3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3">
    <w:name w:val="Appendix 13"/>
    <w:basedOn w:val="Heading2"/>
    <w:next w:val="Body"/>
    <w:rsid w:val="0078491B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3">
    <w:name w:val="Appendix 23"/>
    <w:basedOn w:val="Appendix1"/>
    <w:next w:val="Body"/>
    <w:rsid w:val="0078491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3">
    <w:name w:val="Hifn Parameter3"/>
    <w:basedOn w:val="TableNormal"/>
    <w:rsid w:val="0078491B"/>
    <w:rPr>
      <w:sz w:val="18"/>
    </w:rPr>
    <w:tblPr/>
  </w:style>
  <w:style w:type="paragraph" w:customStyle="1" w:styleId="CellHeadingBlue3">
    <w:name w:val="Cell Heading Blue3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3">
    <w:name w:val="ListNumber23"/>
    <w:basedOn w:val="Body"/>
    <w:rsid w:val="0078491B"/>
    <w:pPr>
      <w:ind w:left="1440" w:hanging="360"/>
    </w:pPr>
  </w:style>
  <w:style w:type="paragraph" w:customStyle="1" w:styleId="Command15">
    <w:name w:val="Command15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4">
    <w:name w:val="HTML Preformatted Char4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4">
    <w:name w:val="Subtitle Char4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paragraph" w:customStyle="1" w:styleId="Default3">
    <w:name w:val="Default3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3">
    <w:name w:val="Document Title3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3">
    <w:name w:val="Document Subtitle3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3">
    <w:name w:val="Heading 2 no number3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3">
    <w:name w:val="Document Revision3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3">
    <w:name w:val="List Table 3 - Accent 113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6">
    <w:name w:val="Important Note16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6">
    <w:name w:val="Figure Caption Centered6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3">
    <w:name w:val="2909F619802848F09E01365C32F346543"/>
    <w:rsid w:val="0078491B"/>
    <w:pPr>
      <w:spacing w:after="200"/>
    </w:pPr>
    <w:rPr>
      <w:lang w:eastAsia="ja-JP"/>
    </w:rPr>
  </w:style>
  <w:style w:type="table" w:customStyle="1" w:styleId="LightList-Accent113">
    <w:name w:val="Light List - Accent 113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4">
    <w:name w:val="Body Text Char4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3">
    <w:name w:val="Table Paragraph3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3">
    <w:name w:val="Message and Command3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4">
    <w:name w:val="Body Text 2 Char4"/>
    <w:basedOn w:val="DefaultParagraphFont"/>
    <w:semiHidden/>
    <w:rsid w:val="0078491B"/>
  </w:style>
  <w:style w:type="character" w:customStyle="1" w:styleId="BodyText3Char4">
    <w:name w:val="Body Text 3 Char4"/>
    <w:basedOn w:val="DefaultParagraphFont"/>
    <w:semiHidden/>
    <w:rsid w:val="0078491B"/>
    <w:rPr>
      <w:sz w:val="16"/>
      <w:szCs w:val="16"/>
    </w:rPr>
  </w:style>
  <w:style w:type="character" w:customStyle="1" w:styleId="BodyTextIndentChar4">
    <w:name w:val="Body Text Indent Char4"/>
    <w:basedOn w:val="DefaultParagraphFont"/>
    <w:semiHidden/>
    <w:rsid w:val="0078491B"/>
  </w:style>
  <w:style w:type="character" w:customStyle="1" w:styleId="BodyTextFirstIndent2Char4">
    <w:name w:val="Body Text First Indent 2 Char4"/>
    <w:basedOn w:val="BodyTextIndentChar"/>
    <w:semiHidden/>
    <w:rsid w:val="0078491B"/>
  </w:style>
  <w:style w:type="character" w:customStyle="1" w:styleId="BodyTextIndent2Char4">
    <w:name w:val="Body Text Indent 2 Char4"/>
    <w:basedOn w:val="DefaultParagraphFont"/>
    <w:semiHidden/>
    <w:rsid w:val="0078491B"/>
  </w:style>
  <w:style w:type="character" w:customStyle="1" w:styleId="BodyTextIndent3Char4">
    <w:name w:val="Body Text Indent 3 Char4"/>
    <w:basedOn w:val="DefaultParagraphFont"/>
    <w:semiHidden/>
    <w:rsid w:val="0078491B"/>
    <w:rPr>
      <w:sz w:val="16"/>
      <w:szCs w:val="16"/>
    </w:rPr>
  </w:style>
  <w:style w:type="character" w:customStyle="1" w:styleId="E-mailSignatureChar4">
    <w:name w:val="E-mail Signature Char4"/>
    <w:basedOn w:val="DefaultParagraphFont"/>
    <w:semiHidden/>
    <w:rsid w:val="0078491B"/>
  </w:style>
  <w:style w:type="character" w:customStyle="1" w:styleId="HTMLAddressChar4">
    <w:name w:val="HTML Address Char4"/>
    <w:basedOn w:val="DefaultParagraphFont"/>
    <w:semiHidden/>
    <w:rsid w:val="0078491B"/>
    <w:rPr>
      <w:i/>
      <w:iCs/>
    </w:rPr>
  </w:style>
  <w:style w:type="character" w:customStyle="1" w:styleId="MessageHeaderChar4">
    <w:name w:val="Message Header Char4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4">
    <w:name w:val="Plain Text Char4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4">
    <w:name w:val="Signature Char4"/>
    <w:basedOn w:val="DefaultParagraphFont"/>
    <w:semiHidden/>
    <w:rsid w:val="0078491B"/>
  </w:style>
  <w:style w:type="paragraph" w:customStyle="1" w:styleId="BackPageCenter3">
    <w:name w:val="Back Page Center3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3">
    <w:name w:val="Figure Title3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3">
    <w:name w:val="Note Heading Char3"/>
    <w:basedOn w:val="DefaultParagraphFont"/>
    <w:rsid w:val="0078491B"/>
    <w:rPr>
      <w:b/>
    </w:rPr>
  </w:style>
  <w:style w:type="character" w:customStyle="1" w:styleId="ClosingChar3">
    <w:name w:val="Closing Char3"/>
    <w:basedOn w:val="DefaultParagraphFont"/>
    <w:rsid w:val="0078491B"/>
  </w:style>
  <w:style w:type="character" w:customStyle="1" w:styleId="DateChar3">
    <w:name w:val="Date Char3"/>
    <w:basedOn w:val="DefaultParagraphFont"/>
    <w:rsid w:val="0078491B"/>
  </w:style>
  <w:style w:type="character" w:customStyle="1" w:styleId="DocumentMapChar3">
    <w:name w:val="Document Map Char3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3">
    <w:name w:val="Endnote Text Char3"/>
    <w:basedOn w:val="DefaultParagraphFont"/>
    <w:semiHidden/>
    <w:rsid w:val="0078491B"/>
  </w:style>
  <w:style w:type="character" w:customStyle="1" w:styleId="FootnoteTextChar3">
    <w:name w:val="Footnote Text Char3"/>
    <w:basedOn w:val="DefaultParagraphFont"/>
    <w:semiHidden/>
    <w:rsid w:val="0078491B"/>
  </w:style>
  <w:style w:type="character" w:customStyle="1" w:styleId="MacroTextChar3">
    <w:name w:val="Macro Text Char3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BodyText2Char12">
    <w:name w:val="Body Text 2 Char12"/>
    <w:basedOn w:val="DefaultParagraphFont"/>
    <w:uiPriority w:val="99"/>
    <w:semiHidden/>
    <w:rsid w:val="0078491B"/>
  </w:style>
  <w:style w:type="character" w:customStyle="1" w:styleId="BodyText3Char12">
    <w:name w:val="Body Text 3 Char12"/>
    <w:basedOn w:val="DefaultParagraphFont"/>
    <w:uiPriority w:val="99"/>
    <w:semiHidden/>
    <w:rsid w:val="0078491B"/>
    <w:rPr>
      <w:sz w:val="16"/>
      <w:szCs w:val="16"/>
    </w:rPr>
  </w:style>
  <w:style w:type="character" w:customStyle="1" w:styleId="BodyTextIndentChar12">
    <w:name w:val="Body Text Indent Char12"/>
    <w:basedOn w:val="DefaultParagraphFont"/>
    <w:uiPriority w:val="99"/>
    <w:semiHidden/>
    <w:rsid w:val="0078491B"/>
  </w:style>
  <w:style w:type="character" w:customStyle="1" w:styleId="BodyTextFirstIndent2Char13">
    <w:name w:val="Body Text First Indent 2 Char13"/>
    <w:basedOn w:val="BodyTextIndentChar1"/>
    <w:uiPriority w:val="99"/>
    <w:semiHidden/>
    <w:rsid w:val="0078491B"/>
    <w:rPr>
      <w:rFonts w:eastAsiaTheme="minorEastAsia"/>
    </w:rPr>
  </w:style>
  <w:style w:type="character" w:customStyle="1" w:styleId="BodyTextIndent2Char12">
    <w:name w:val="Body Text Indent 2 Char12"/>
    <w:basedOn w:val="DefaultParagraphFont"/>
    <w:uiPriority w:val="99"/>
    <w:semiHidden/>
    <w:rsid w:val="0078491B"/>
  </w:style>
  <w:style w:type="character" w:customStyle="1" w:styleId="BodyTextIndent3Char12">
    <w:name w:val="Body Text Indent 3 Char12"/>
    <w:basedOn w:val="DefaultParagraphFont"/>
    <w:uiPriority w:val="99"/>
    <w:semiHidden/>
    <w:rsid w:val="0078491B"/>
    <w:rPr>
      <w:sz w:val="16"/>
      <w:szCs w:val="16"/>
    </w:rPr>
  </w:style>
  <w:style w:type="character" w:customStyle="1" w:styleId="E-mailSignatureChar12">
    <w:name w:val="E-mail Signature Char12"/>
    <w:basedOn w:val="DefaultParagraphFont"/>
    <w:uiPriority w:val="99"/>
    <w:semiHidden/>
    <w:rsid w:val="0078491B"/>
  </w:style>
  <w:style w:type="character" w:customStyle="1" w:styleId="HTMLAddressChar12">
    <w:name w:val="HTML Address Char12"/>
    <w:basedOn w:val="DefaultParagraphFont"/>
    <w:uiPriority w:val="99"/>
    <w:semiHidden/>
    <w:rsid w:val="0078491B"/>
    <w:rPr>
      <w:i/>
      <w:iCs/>
    </w:rPr>
  </w:style>
  <w:style w:type="character" w:customStyle="1" w:styleId="PlainTextChar12">
    <w:name w:val="Plain Text Char12"/>
    <w:basedOn w:val="DefaultParagraphFont"/>
    <w:uiPriority w:val="99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12">
    <w:name w:val="Signature Char12"/>
    <w:basedOn w:val="DefaultParagraphFont"/>
    <w:uiPriority w:val="99"/>
    <w:semiHidden/>
    <w:rsid w:val="0078491B"/>
  </w:style>
  <w:style w:type="paragraph" w:customStyle="1" w:styleId="msonormal1">
    <w:name w:val="msonormal1"/>
    <w:basedOn w:val="Normal"/>
    <w:rsid w:val="0078491B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0">
    <w:name w:val="FooterCentered110"/>
    <w:basedOn w:val="Footer"/>
    <w:rsid w:val="0078491B"/>
    <w:pPr>
      <w:jc w:val="center"/>
    </w:pPr>
  </w:style>
  <w:style w:type="paragraph" w:customStyle="1" w:styleId="Exar110">
    <w:name w:val="Exar110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9">
    <w:name w:val="Grid Table 4 - Accent 119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0">
    <w:name w:val="Body110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28">
    <w:name w:val="FooterCentered28"/>
    <w:basedOn w:val="Footer"/>
    <w:rsid w:val="0078491B"/>
    <w:pPr>
      <w:jc w:val="center"/>
    </w:pPr>
  </w:style>
  <w:style w:type="paragraph" w:customStyle="1" w:styleId="Exar28">
    <w:name w:val="Exar28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7">
    <w:name w:val="Important Note17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3">
    <w:name w:val="FooterCentered33"/>
    <w:basedOn w:val="Footer"/>
    <w:rsid w:val="0078491B"/>
    <w:pPr>
      <w:jc w:val="center"/>
    </w:pPr>
  </w:style>
  <w:style w:type="paragraph" w:customStyle="1" w:styleId="Exar33">
    <w:name w:val="Exar3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5Char13">
    <w:name w:val="Heading 5 Char13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3">
    <w:name w:val="Heading 7 Char1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3">
    <w:name w:val="Heading 8 Char13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3">
    <w:name w:val="Heading 9 Char1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3">
    <w:name w:val="Body2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3">
    <w:name w:val="Anchor13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3">
    <w:name w:val="FooterCentered43"/>
    <w:basedOn w:val="Footer"/>
    <w:rsid w:val="0078491B"/>
    <w:pPr>
      <w:jc w:val="center"/>
    </w:pPr>
  </w:style>
  <w:style w:type="paragraph" w:customStyle="1" w:styleId="Exar43">
    <w:name w:val="Exar4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3">
    <w:name w:val="Comment Subject Char13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MessagesandCommands13">
    <w:name w:val="Messages and Commands13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23">
    <w:name w:val="Important Note2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3">
    <w:name w:val="Grid Table 4 - Accent 111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13">
    <w:name w:val="Heading 2 Char1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2">
    <w:name w:val="Heading 3 Char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2">
    <w:name w:val="Heading 4 Char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2">
    <w:name w:val="Heading 5 Char112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2">
    <w:name w:val="Heading 6 Char1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2">
    <w:name w:val="Heading 7 Char1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2">
    <w:name w:val="Heading 8 Char112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2">
    <w:name w:val="Heading 9 Char1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2">
    <w:name w:val="Footer Char112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2">
    <w:name w:val="Title Char112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2">
    <w:name w:val="FooterCentered112"/>
    <w:basedOn w:val="Footer"/>
    <w:rsid w:val="0078491B"/>
    <w:pPr>
      <w:jc w:val="center"/>
    </w:pPr>
  </w:style>
  <w:style w:type="paragraph" w:customStyle="1" w:styleId="Exar112">
    <w:name w:val="Exar1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2">
    <w:name w:val="Note Heading Char12"/>
    <w:basedOn w:val="DefaultParagraphFont"/>
    <w:rsid w:val="0078491B"/>
    <w:rPr>
      <w:b/>
    </w:rPr>
  </w:style>
  <w:style w:type="character" w:customStyle="1" w:styleId="BalloonTextChar112">
    <w:name w:val="Balloon Text Char112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losingChar12">
    <w:name w:val="Closing Char12"/>
    <w:basedOn w:val="DefaultParagraphFont"/>
    <w:rsid w:val="0078491B"/>
  </w:style>
  <w:style w:type="character" w:customStyle="1" w:styleId="CommentTextChar112">
    <w:name w:val="Comment Text Char112"/>
    <w:basedOn w:val="DefaultParagraphFont"/>
    <w:uiPriority w:val="99"/>
    <w:semiHidden/>
    <w:rsid w:val="0078491B"/>
  </w:style>
  <w:style w:type="character" w:customStyle="1" w:styleId="CommentSubjectChar112">
    <w:name w:val="Comment Subject Char112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12">
    <w:name w:val="Date Char12"/>
    <w:basedOn w:val="DefaultParagraphFont"/>
    <w:rsid w:val="0078491B"/>
  </w:style>
  <w:style w:type="character" w:customStyle="1" w:styleId="DocumentMapChar12">
    <w:name w:val="Document Map Char12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12">
    <w:name w:val="Endnote Text Char12"/>
    <w:basedOn w:val="DefaultParagraphFont"/>
    <w:semiHidden/>
    <w:rsid w:val="0078491B"/>
  </w:style>
  <w:style w:type="character" w:customStyle="1" w:styleId="FootnoteTextChar12">
    <w:name w:val="Footnote Text Char12"/>
    <w:basedOn w:val="DefaultParagraphFont"/>
    <w:semiHidden/>
    <w:rsid w:val="0078491B"/>
  </w:style>
  <w:style w:type="character" w:customStyle="1" w:styleId="MacroTextChar12">
    <w:name w:val="Macro Text Char12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HTMLPreformattedChar112">
    <w:name w:val="HTML Preformatted Char112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12">
    <w:name w:val="Subtitle Char112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12">
    <w:name w:val="Quote Char112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12">
    <w:name w:val="Intense Quote Char112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BodyTextChar112">
    <w:name w:val="Body Text Char112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character" w:customStyle="1" w:styleId="BodyText2Char112">
    <w:name w:val="Body Text 2 Char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3Char112">
    <w:name w:val="Body Text 3 Char112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BodyTextIndentChar112">
    <w:name w:val="Body Text Indent Char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FirstIndent2Char112">
    <w:name w:val="Body Text First Indent 2 Char112"/>
    <w:basedOn w:val="BodyTextIndentChar1"/>
    <w:uiPriority w:val="99"/>
    <w:semiHidden/>
    <w:rsid w:val="0078491B"/>
    <w:rPr>
      <w:rFonts w:eastAsiaTheme="minorEastAsia"/>
    </w:rPr>
  </w:style>
  <w:style w:type="character" w:customStyle="1" w:styleId="BodyTextIndent2Char112">
    <w:name w:val="Body Text Indent 2 Char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Indent3Char112">
    <w:name w:val="Body Text Indent 3 Char112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E-mailSignatureChar112">
    <w:name w:val="E-mail Signature Char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TMLAddressChar112">
    <w:name w:val="HTML Address Char112"/>
    <w:basedOn w:val="DefaultParagraphFont"/>
    <w:uiPriority w:val="99"/>
    <w:semiHidden/>
    <w:rsid w:val="0078491B"/>
    <w:rPr>
      <w:rFonts w:eastAsiaTheme="minorEastAsia"/>
      <w:i/>
      <w:iCs/>
    </w:rPr>
  </w:style>
  <w:style w:type="character" w:customStyle="1" w:styleId="MessageHeaderChar112">
    <w:name w:val="Message Header Char112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2">
    <w:name w:val="Plain Text Char112"/>
    <w:basedOn w:val="DefaultParagraphFont"/>
    <w:uiPriority w:val="99"/>
    <w:semiHidden/>
    <w:rsid w:val="0078491B"/>
    <w:rPr>
      <w:rFonts w:ascii="Consolas" w:eastAsiaTheme="minorEastAsia" w:hAnsi="Consolas" w:cs="Consolas"/>
      <w:sz w:val="21"/>
      <w:szCs w:val="21"/>
    </w:rPr>
  </w:style>
  <w:style w:type="character" w:customStyle="1" w:styleId="SignatureChar112">
    <w:name w:val="Signature Char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eading1Char212">
    <w:name w:val="Heading 1 Char2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2">
    <w:name w:val="Heading 2 Char2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2">
    <w:name w:val="Heading 3 Char2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2">
    <w:name w:val="FooterCentered212"/>
    <w:basedOn w:val="Footer"/>
    <w:rsid w:val="0078491B"/>
    <w:pPr>
      <w:jc w:val="center"/>
    </w:pPr>
  </w:style>
  <w:style w:type="character" w:customStyle="1" w:styleId="HeaderChar212">
    <w:name w:val="Header Char2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2">
    <w:name w:val="Exar2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6">
    <w:name w:val="Command16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2">
    <w:name w:val="Important Note1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2">
    <w:name w:val="Grid Table 4 - Accent 1111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2">
    <w:name w:val="Heading 1 Char3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2">
    <w:name w:val="Heading 2 Char3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2">
    <w:name w:val="Body1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12">
    <w:name w:val="FooterCentered312"/>
    <w:basedOn w:val="Footer"/>
    <w:rsid w:val="0078491B"/>
    <w:pPr>
      <w:jc w:val="center"/>
    </w:pPr>
  </w:style>
  <w:style w:type="character" w:customStyle="1" w:styleId="HeaderChar312">
    <w:name w:val="Header Char3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2">
    <w:name w:val="Exar3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2">
    <w:name w:val="Important Note2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2">
    <w:name w:val="Heading 1 Char4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2">
    <w:name w:val="Heading 2 Char4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2">
    <w:name w:val="Heading 3 Char3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2">
    <w:name w:val="Heading 4 Char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2">
    <w:name w:val="Body2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5">
    <w:name w:val="Bullet115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2">
    <w:name w:val="FooterCentered412"/>
    <w:basedOn w:val="Footer"/>
    <w:rsid w:val="0078491B"/>
    <w:pPr>
      <w:jc w:val="center"/>
    </w:pPr>
  </w:style>
  <w:style w:type="character" w:customStyle="1" w:styleId="HeaderChar412">
    <w:name w:val="Header Char4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2">
    <w:name w:val="Exar4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4">
    <w:name w:val="Command2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2">
    <w:name w:val="Messages and Commands11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table" w:customStyle="1" w:styleId="GridTable4-Accent1122">
    <w:name w:val="Grid Table 4 - Accent 112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3">
    <w:name w:val="Body3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2">
    <w:name w:val="Important Note3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2">
    <w:name w:val="Heading 2 Char7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3">
    <w:name w:val="Body4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12">
    <w:name w:val="Anchor112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3">
    <w:name w:val="FooterCentered53"/>
    <w:basedOn w:val="Footer"/>
    <w:rsid w:val="0078491B"/>
    <w:pPr>
      <w:jc w:val="center"/>
    </w:pPr>
  </w:style>
  <w:style w:type="paragraph" w:customStyle="1" w:styleId="Exar53">
    <w:name w:val="Exar5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2">
    <w:name w:val="Messages and Commands2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42">
    <w:name w:val="Important Note4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2">
    <w:name w:val="Heading 2 Char8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2">
    <w:name w:val="Heading 3 Char6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4">
    <w:name w:val="Body5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3">
    <w:name w:val="Bullet12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2">
    <w:name w:val="Command3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2">
    <w:name w:val="Important Note5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2">
    <w:name w:val="Figure Caption Centered12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2">
    <w:name w:val="Heading 2 Char9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2">
    <w:name w:val="Heading 3 Char7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2">
    <w:name w:val="Heading 4 Char3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4">
    <w:name w:val="Body6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32">
    <w:name w:val="Bullet13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3">
    <w:name w:val="FooterCentered63"/>
    <w:basedOn w:val="Footer"/>
    <w:rsid w:val="0078491B"/>
    <w:pPr>
      <w:jc w:val="center"/>
    </w:pPr>
  </w:style>
  <w:style w:type="paragraph" w:customStyle="1" w:styleId="Exar63">
    <w:name w:val="Exar6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2">
    <w:name w:val="Command4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2">
    <w:name w:val="Heading 2 Char10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2">
    <w:name w:val="Heading 3 Char8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4">
    <w:name w:val="FooterCentered74"/>
    <w:basedOn w:val="Footer"/>
    <w:rsid w:val="0078491B"/>
    <w:pPr>
      <w:jc w:val="center"/>
    </w:pPr>
  </w:style>
  <w:style w:type="paragraph" w:customStyle="1" w:styleId="Exar74">
    <w:name w:val="Exar7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2">
    <w:name w:val="Heading 1 Char1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2">
    <w:name w:val="Heading 2 Char1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2">
    <w:name w:val="Heading 3 Char9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2">
    <w:name w:val="Heading 4 Char4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2">
    <w:name w:val="Heading 5 Char22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2">
    <w:name w:val="Heading 6 Char2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2">
    <w:name w:val="Heading 7 Char2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2">
    <w:name w:val="Heading 8 Char22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2">
    <w:name w:val="Heading 9 Char2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2">
    <w:name w:val="Body7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22">
    <w:name w:val="Anchor22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2">
    <w:name w:val="Bullet14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2">
    <w:name w:val="Bullet212"/>
    <w:rsid w:val="0078491B"/>
    <w:pPr>
      <w:spacing w:before="120"/>
      <w:ind w:left="1440" w:hanging="360"/>
    </w:pPr>
  </w:style>
  <w:style w:type="paragraph" w:customStyle="1" w:styleId="Bullet312">
    <w:name w:val="Bullet312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12">
    <w:name w:val="Caution12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2">
    <w:name w:val="CellBody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2">
    <w:name w:val="CellBodyCenter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2">
    <w:name w:val="CellBodyRight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2">
    <w:name w:val="CellBullet112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2">
    <w:name w:val="CellHeading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2">
    <w:name w:val="CellHeadingCenter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2">
    <w:name w:val="CellIndent112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2">
    <w:name w:val="CellIndent212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2">
    <w:name w:val="CellIndent312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2">
    <w:name w:val="CellNote12"/>
    <w:rsid w:val="0078491B"/>
    <w:pPr>
      <w:ind w:left="360" w:right="432"/>
    </w:pPr>
    <w:rPr>
      <w:sz w:val="18"/>
      <w:szCs w:val="18"/>
    </w:rPr>
  </w:style>
  <w:style w:type="paragraph" w:customStyle="1" w:styleId="Code12">
    <w:name w:val="Code12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2">
    <w:name w:val="Equation12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2">
    <w:name w:val="Figure12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2">
    <w:name w:val="FigureLabel12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2">
    <w:name w:val="Footnote12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2">
    <w:name w:val="GlossTerm12"/>
    <w:basedOn w:val="Normal"/>
    <w:rsid w:val="0078491B"/>
    <w:rPr>
      <w:b/>
    </w:rPr>
  </w:style>
  <w:style w:type="paragraph" w:customStyle="1" w:styleId="HeadingFeature12">
    <w:name w:val="HeadingFeature12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2">
    <w:name w:val="Indent112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2">
    <w:name w:val="Indent212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2">
    <w:name w:val="Indent312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22">
    <w:name w:val="Addendum12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2">
    <w:name w:val="ProcedureHead12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2">
    <w:name w:val="Step112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2">
    <w:name w:val="Register Def12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2">
    <w:name w:val="Step212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2">
    <w:name w:val="Step312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2">
    <w:name w:val="TableFootnote12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2">
    <w:name w:val="TableTitle12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4">
    <w:name w:val="FooterCentered84"/>
    <w:basedOn w:val="Footer"/>
    <w:rsid w:val="0078491B"/>
    <w:pPr>
      <w:jc w:val="center"/>
    </w:pPr>
  </w:style>
  <w:style w:type="paragraph" w:customStyle="1" w:styleId="HeadingPreface12">
    <w:name w:val="HeadingPreface12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2">
    <w:name w:val="Copyright Heading12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2">
    <w:name w:val="Book Title112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2">
    <w:name w:val="BookTitle212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2">
    <w:name w:val="Document Type12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2">
    <w:name w:val="Internal Use Cover12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2">
    <w:name w:val="GlossText12"/>
    <w:basedOn w:val="Normal"/>
    <w:rsid w:val="0078491B"/>
    <w:pPr>
      <w:tabs>
        <w:tab w:val="left" w:pos="1800"/>
      </w:tabs>
      <w:ind w:left="432"/>
    </w:pPr>
  </w:style>
  <w:style w:type="paragraph" w:customStyle="1" w:styleId="Exar84">
    <w:name w:val="Exar8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2">
    <w:name w:val="CONFIDENTIAL12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2">
    <w:name w:val="Notetext12"/>
    <w:next w:val="Body"/>
    <w:rsid w:val="0078491B"/>
    <w:pPr>
      <w:ind w:left="547" w:right="1080"/>
      <w:jc w:val="both"/>
    </w:pPr>
  </w:style>
  <w:style w:type="paragraph" w:customStyle="1" w:styleId="PageNumbereven12">
    <w:name w:val="Page Number(even)12"/>
    <w:basedOn w:val="Footer"/>
    <w:semiHidden/>
    <w:rsid w:val="0078491B"/>
  </w:style>
  <w:style w:type="paragraph" w:customStyle="1" w:styleId="Headereven12">
    <w:name w:val="Header(even)12"/>
    <w:basedOn w:val="Header"/>
    <w:rsid w:val="0078491B"/>
    <w:pPr>
      <w:tabs>
        <w:tab w:val="clear" w:pos="9270"/>
      </w:tabs>
    </w:pPr>
  </w:style>
  <w:style w:type="paragraph" w:customStyle="1" w:styleId="Footereven12">
    <w:name w:val="Footer(even)12"/>
    <w:basedOn w:val="Footer"/>
    <w:rsid w:val="0078491B"/>
    <w:pPr>
      <w:ind w:right="-90"/>
    </w:pPr>
  </w:style>
  <w:style w:type="paragraph" w:customStyle="1" w:styleId="Glossary12">
    <w:name w:val="Glossary12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20">
    <w:name w:val="Addendum1+12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2">
    <w:name w:val="HeaderNumber12"/>
    <w:rsid w:val="0078491B"/>
    <w:rPr>
      <w:rFonts w:ascii="Arial" w:hAnsi="Arial"/>
      <w:b/>
      <w:color w:val="002B5C"/>
      <w:sz w:val="48"/>
    </w:rPr>
  </w:style>
  <w:style w:type="paragraph" w:customStyle="1" w:styleId="Addendum2120">
    <w:name w:val="Addendum212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2">
    <w:name w:val="SpecNo+12"/>
    <w:basedOn w:val="SpecNo0"/>
    <w:rsid w:val="0078491B"/>
  </w:style>
  <w:style w:type="paragraph" w:customStyle="1" w:styleId="SpecNo120">
    <w:name w:val="SpecNo12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2">
    <w:name w:val="Description12"/>
    <w:rsid w:val="0078491B"/>
    <w:pPr>
      <w:spacing w:before="120"/>
      <w:ind w:left="1800" w:hanging="1800"/>
    </w:pPr>
  </w:style>
  <w:style w:type="paragraph" w:customStyle="1" w:styleId="Addendum123">
    <w:name w:val="Addendum+12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2">
    <w:name w:val="DocChangeNo.+12"/>
    <w:basedOn w:val="DocChangeNo"/>
    <w:rsid w:val="0078491B"/>
    <w:pPr>
      <w:numPr>
        <w:numId w:val="0"/>
      </w:numPr>
      <w:ind w:left="1260" w:hanging="1260"/>
    </w:pPr>
  </w:style>
  <w:style w:type="paragraph" w:customStyle="1" w:styleId="DocChangeNo120">
    <w:name w:val="DocChangeNo.12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121">
    <w:name w:val="Addendum2+12"/>
    <w:basedOn w:val="Addendum2"/>
    <w:rsid w:val="0078491B"/>
    <w:rPr>
      <w:sz w:val="32"/>
    </w:rPr>
  </w:style>
  <w:style w:type="paragraph" w:customStyle="1" w:styleId="CellHeadingUnder12">
    <w:name w:val="CellHeadingUnder12"/>
    <w:basedOn w:val="CellHeading"/>
    <w:next w:val="CellBody"/>
    <w:rsid w:val="0078491B"/>
    <w:rPr>
      <w:u w:val="single"/>
    </w:rPr>
  </w:style>
  <w:style w:type="paragraph" w:customStyle="1" w:styleId="CellNoteHeading12">
    <w:name w:val="CellNoteHeading12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2">
    <w:name w:val="CellHeadingField|Desc12"/>
    <w:rsid w:val="0078491B"/>
    <w:rPr>
      <w:rFonts w:ascii="Arial" w:hAnsi="Arial"/>
      <w:b/>
    </w:rPr>
  </w:style>
  <w:style w:type="paragraph" w:customStyle="1" w:styleId="REGISTERBITFIELDCELL12">
    <w:name w:val="REGISTER|BIT|FIELDCELL12"/>
    <w:basedOn w:val="CellBody"/>
    <w:rsid w:val="0078491B"/>
    <w:rPr>
      <w:rFonts w:ascii="Arial" w:hAnsi="Arial"/>
      <w:b/>
      <w:caps/>
    </w:rPr>
  </w:style>
  <w:style w:type="paragraph" w:customStyle="1" w:styleId="Contents12">
    <w:name w:val="Contents12"/>
    <w:basedOn w:val="Title"/>
    <w:rsid w:val="0078491B"/>
    <w:rPr>
      <w:szCs w:val="40"/>
    </w:rPr>
  </w:style>
  <w:style w:type="paragraph" w:customStyle="1" w:styleId="ExarConfidential12">
    <w:name w:val="Exar Confidential12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2">
    <w:name w:val="Exar Confidential Char12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2">
    <w:name w:val="Hifn Table12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20">
    <w:name w:val="Page Number (even)12"/>
    <w:rsid w:val="0078491B"/>
    <w:rPr>
      <w:rFonts w:ascii="Arial" w:hAnsi="Arial"/>
      <w:sz w:val="16"/>
    </w:rPr>
  </w:style>
  <w:style w:type="paragraph" w:customStyle="1" w:styleId="Preliminary12">
    <w:name w:val="Preliminary12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2">
    <w:name w:val="Balloon Text Char22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120">
    <w:name w:val="Appendix12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2">
    <w:name w:val="Comment Text Char22"/>
    <w:basedOn w:val="DefaultParagraphFont"/>
    <w:uiPriority w:val="99"/>
    <w:semiHidden/>
    <w:rsid w:val="0078491B"/>
  </w:style>
  <w:style w:type="character" w:customStyle="1" w:styleId="CommentSubjectChar22">
    <w:name w:val="Comment Subject Char22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12">
    <w:name w:val="copyright12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12">
    <w:name w:val="Function Call12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2">
    <w:name w:val="Appendix 112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2">
    <w:name w:val="Appendix 212"/>
    <w:basedOn w:val="Appendix1"/>
    <w:next w:val="Body"/>
    <w:rsid w:val="0078491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2">
    <w:name w:val="Hifn Parameter12"/>
    <w:basedOn w:val="TableNormal"/>
    <w:rsid w:val="0078491B"/>
    <w:rPr>
      <w:sz w:val="18"/>
    </w:rPr>
    <w:tblPr/>
  </w:style>
  <w:style w:type="paragraph" w:customStyle="1" w:styleId="CellHeadingBlue12">
    <w:name w:val="Cell Heading Blue12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12">
    <w:name w:val="ListNumber212"/>
    <w:basedOn w:val="Body"/>
    <w:rsid w:val="0078491B"/>
    <w:pPr>
      <w:ind w:left="1440" w:hanging="360"/>
    </w:pPr>
  </w:style>
  <w:style w:type="paragraph" w:customStyle="1" w:styleId="Command52">
    <w:name w:val="Command5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2">
    <w:name w:val="HTML Preformatted Char22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22">
    <w:name w:val="Subtitle Char22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22">
    <w:name w:val="Quote Char22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22">
    <w:name w:val="Intense Quote Char22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paragraph" w:customStyle="1" w:styleId="Default12">
    <w:name w:val="Default12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2">
    <w:name w:val="Document Title12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2">
    <w:name w:val="Document Subtitle12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12">
    <w:name w:val="Heading 2 no number12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12">
    <w:name w:val="Document Revision12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2">
    <w:name w:val="List Table 3 - Accent 1112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2">
    <w:name w:val="Messages and Commands3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62">
    <w:name w:val="Important Note6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2">
    <w:name w:val="Figure Caption Centered22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2">
    <w:name w:val="2909F619802848F09E01365C32F3465412"/>
    <w:rsid w:val="0078491B"/>
    <w:pPr>
      <w:spacing w:after="200"/>
    </w:pPr>
    <w:rPr>
      <w:lang w:eastAsia="ja-JP"/>
    </w:rPr>
  </w:style>
  <w:style w:type="table" w:customStyle="1" w:styleId="LightList-Accent1112">
    <w:name w:val="Light List - Accent 1112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2">
    <w:name w:val="Body Text Char22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12">
    <w:name w:val="Table Paragraph12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2">
    <w:name w:val="Message and Command12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FirstIndent2Char22">
    <w:name w:val="Body Text First Indent 2 Char22"/>
    <w:basedOn w:val="BodyTextIndentChar"/>
    <w:semiHidden/>
    <w:rsid w:val="0078491B"/>
  </w:style>
  <w:style w:type="paragraph" w:customStyle="1" w:styleId="BackPageCenter12">
    <w:name w:val="Back Page Center12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2">
    <w:name w:val="Figure Title12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2">
    <w:name w:val="Grid Table 4 - Accent 113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4">
    <w:name w:val="FooterCentered94"/>
    <w:basedOn w:val="Footer"/>
    <w:rsid w:val="0078491B"/>
    <w:pPr>
      <w:jc w:val="center"/>
    </w:pPr>
  </w:style>
  <w:style w:type="paragraph" w:customStyle="1" w:styleId="Exar94">
    <w:name w:val="Exar9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21">
    <w:name w:val="Heading 2 Char1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1">
    <w:name w:val="Heading 3 Char10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2">
    <w:name w:val="FooterCentered102"/>
    <w:basedOn w:val="Footer"/>
    <w:rsid w:val="0078491B"/>
    <w:pPr>
      <w:jc w:val="center"/>
    </w:pPr>
  </w:style>
  <w:style w:type="paragraph" w:customStyle="1" w:styleId="Exar102">
    <w:name w:val="Exar10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1">
    <w:name w:val="Heading 2 Char13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1">
    <w:name w:val="Heading 3 Char1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2">
    <w:name w:val="Body8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52">
    <w:name w:val="Bullet15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2">
    <w:name w:val="Command6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1">
    <w:name w:val="Important Note7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2">
    <w:name w:val="Figure Caption Centered32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1">
    <w:name w:val="Heading 2 Char14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1">
    <w:name w:val="Heading 3 Char13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1">
    <w:name w:val="Heading 4 Char5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2">
    <w:name w:val="Body9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62">
    <w:name w:val="Bullet16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2">
    <w:name w:val="FooterCentered122"/>
    <w:basedOn w:val="Footer"/>
    <w:rsid w:val="0078491B"/>
    <w:pPr>
      <w:jc w:val="center"/>
    </w:pPr>
  </w:style>
  <w:style w:type="paragraph" w:customStyle="1" w:styleId="Exar122">
    <w:name w:val="Exar12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1">
    <w:name w:val="Command7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1">
    <w:name w:val="Heading 2 Char15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1">
    <w:name w:val="Heading 4 Char6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1">
    <w:name w:val="Heading 5 Char31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1">
    <w:name w:val="Heading 6 Char3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1">
    <w:name w:val="Heading 7 Char3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1">
    <w:name w:val="Heading 8 Char31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1">
    <w:name w:val="Heading 9 Char3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2">
    <w:name w:val="Body10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31">
    <w:name w:val="Anchor31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1">
    <w:name w:val="Bullet17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2">
    <w:name w:val="Bullet222"/>
    <w:rsid w:val="0078491B"/>
    <w:pPr>
      <w:spacing w:before="120"/>
      <w:ind w:left="1440" w:hanging="360"/>
    </w:pPr>
  </w:style>
  <w:style w:type="paragraph" w:customStyle="1" w:styleId="Bullet322">
    <w:name w:val="Bullet322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22">
    <w:name w:val="Caution22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2">
    <w:name w:val="CellBody2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2">
    <w:name w:val="CellBodyCenter2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2">
    <w:name w:val="CellBodyRight2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2">
    <w:name w:val="CellBullet122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2">
    <w:name w:val="CellHeading2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2">
    <w:name w:val="CellHeadingCenter2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2">
    <w:name w:val="CellIndent122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2">
    <w:name w:val="CellIndent222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2">
    <w:name w:val="CellIndent322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2">
    <w:name w:val="CellNote22"/>
    <w:rsid w:val="0078491B"/>
    <w:pPr>
      <w:ind w:left="360" w:right="432"/>
    </w:pPr>
    <w:rPr>
      <w:sz w:val="18"/>
      <w:szCs w:val="18"/>
    </w:rPr>
  </w:style>
  <w:style w:type="paragraph" w:customStyle="1" w:styleId="Code22">
    <w:name w:val="Code22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2">
    <w:name w:val="Equation22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2">
    <w:name w:val="Figure22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2">
    <w:name w:val="FigureLabel22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2">
    <w:name w:val="Footnote22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2">
    <w:name w:val="GlossTerm22"/>
    <w:basedOn w:val="Normal"/>
    <w:rsid w:val="0078491B"/>
    <w:rPr>
      <w:b/>
    </w:rPr>
  </w:style>
  <w:style w:type="paragraph" w:customStyle="1" w:styleId="HeadingFeature22">
    <w:name w:val="HeadingFeature22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2">
    <w:name w:val="Indent122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2">
    <w:name w:val="Indent222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2">
    <w:name w:val="Indent322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2">
    <w:name w:val="Addendum32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2">
    <w:name w:val="ProcedureHead22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2">
    <w:name w:val="Step122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2">
    <w:name w:val="Register Def22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2">
    <w:name w:val="Step222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2">
    <w:name w:val="Step322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2">
    <w:name w:val="TableFootnote22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2">
    <w:name w:val="TableTitle22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2">
    <w:name w:val="Title Char32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2">
    <w:name w:val="FooterCentered132"/>
    <w:basedOn w:val="Footer"/>
    <w:rsid w:val="0078491B"/>
    <w:pPr>
      <w:jc w:val="center"/>
    </w:pPr>
  </w:style>
  <w:style w:type="character" w:customStyle="1" w:styleId="Register21">
    <w:name w:val="Register21"/>
    <w:basedOn w:val="DefaultParagraphFont"/>
    <w:rsid w:val="0078491B"/>
    <w:rPr>
      <w:rFonts w:ascii="Arial" w:hAnsi="Arial"/>
      <w:b/>
      <w:sz w:val="20"/>
      <w:szCs w:val="20"/>
    </w:rPr>
  </w:style>
  <w:style w:type="paragraph" w:customStyle="1" w:styleId="HeadingPreface22">
    <w:name w:val="HeadingPreface22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2">
    <w:name w:val="Copyright Heading22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2">
    <w:name w:val="Book Title122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2">
    <w:name w:val="BookTitle222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2">
    <w:name w:val="Document Type22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2">
    <w:name w:val="Internal Use Cover22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2">
    <w:name w:val="GlossText22"/>
    <w:basedOn w:val="Normal"/>
    <w:rsid w:val="0078491B"/>
    <w:pPr>
      <w:tabs>
        <w:tab w:val="left" w:pos="1800"/>
      </w:tabs>
      <w:ind w:left="432"/>
    </w:pPr>
  </w:style>
  <w:style w:type="paragraph" w:customStyle="1" w:styleId="Exar132">
    <w:name w:val="Exar13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2">
    <w:name w:val="CONFIDENTIAL22"/>
    <w:rsid w:val="0078491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1">
    <w:name w:val="SIGNAL21"/>
    <w:rsid w:val="0078491B"/>
    <w:rPr>
      <w:rFonts w:ascii="Verdana" w:hAnsi="Verdana"/>
      <w:b/>
      <w:smallCaps/>
      <w:color w:val="000000"/>
      <w:sz w:val="20"/>
    </w:rPr>
  </w:style>
  <w:style w:type="paragraph" w:customStyle="1" w:styleId="Notetext22">
    <w:name w:val="Notetext22"/>
    <w:next w:val="Body"/>
    <w:rsid w:val="0078491B"/>
    <w:pPr>
      <w:ind w:left="547" w:right="1080"/>
      <w:jc w:val="both"/>
    </w:pPr>
  </w:style>
  <w:style w:type="paragraph" w:customStyle="1" w:styleId="PageNumbereven22">
    <w:name w:val="Page Number(even)22"/>
    <w:basedOn w:val="Footer"/>
    <w:semiHidden/>
    <w:rsid w:val="0078491B"/>
  </w:style>
  <w:style w:type="paragraph" w:customStyle="1" w:styleId="Headereven22">
    <w:name w:val="Header(even)22"/>
    <w:basedOn w:val="Header"/>
    <w:rsid w:val="0078491B"/>
    <w:pPr>
      <w:tabs>
        <w:tab w:val="clear" w:pos="9270"/>
      </w:tabs>
    </w:pPr>
  </w:style>
  <w:style w:type="paragraph" w:customStyle="1" w:styleId="Footereven22">
    <w:name w:val="Footer(even)22"/>
    <w:basedOn w:val="Footer"/>
    <w:rsid w:val="0078491B"/>
    <w:pPr>
      <w:ind w:right="-90"/>
    </w:pPr>
  </w:style>
  <w:style w:type="paragraph" w:customStyle="1" w:styleId="Glossary22">
    <w:name w:val="Glossary22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20">
    <w:name w:val="Addendum1+22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1">
    <w:name w:val="Register|Bit|Field21"/>
    <w:basedOn w:val="DefaultParagraphFont"/>
    <w:rsid w:val="0078491B"/>
    <w:rPr>
      <w:rFonts w:ascii="Arial" w:hAnsi="Arial"/>
      <w:b/>
      <w:caps/>
      <w:sz w:val="22"/>
      <w:szCs w:val="20"/>
    </w:rPr>
  </w:style>
  <w:style w:type="paragraph" w:customStyle="1" w:styleId="HeaderNumber22">
    <w:name w:val="HeaderNumber22"/>
    <w:rsid w:val="0078491B"/>
    <w:rPr>
      <w:rFonts w:ascii="Arial" w:hAnsi="Arial"/>
      <w:b/>
      <w:color w:val="002B5C"/>
      <w:sz w:val="48"/>
    </w:rPr>
  </w:style>
  <w:style w:type="paragraph" w:customStyle="1" w:styleId="Addendum222">
    <w:name w:val="Addendum222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2">
    <w:name w:val="SpecNo+22"/>
    <w:basedOn w:val="SpecNo0"/>
    <w:rsid w:val="0078491B"/>
  </w:style>
  <w:style w:type="paragraph" w:customStyle="1" w:styleId="SpecNo220">
    <w:name w:val="SpecNo22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2">
    <w:name w:val="Description22"/>
    <w:rsid w:val="0078491B"/>
    <w:pPr>
      <w:spacing w:before="120"/>
      <w:ind w:left="1800" w:hanging="1800"/>
    </w:pPr>
  </w:style>
  <w:style w:type="paragraph" w:customStyle="1" w:styleId="Addendum223">
    <w:name w:val="Addendum+22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2">
    <w:name w:val="DocChangeNo.+22"/>
    <w:basedOn w:val="DocChangeNo"/>
    <w:rsid w:val="0078491B"/>
    <w:pPr>
      <w:numPr>
        <w:numId w:val="0"/>
      </w:numPr>
      <w:ind w:left="1260" w:hanging="1260"/>
    </w:pPr>
  </w:style>
  <w:style w:type="paragraph" w:customStyle="1" w:styleId="DocChangeNo220">
    <w:name w:val="DocChangeNo.22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220">
    <w:name w:val="Addendum2+22"/>
    <w:basedOn w:val="Addendum2"/>
    <w:rsid w:val="0078491B"/>
    <w:rPr>
      <w:sz w:val="32"/>
    </w:rPr>
  </w:style>
  <w:style w:type="paragraph" w:customStyle="1" w:styleId="CellHeadingUnder22">
    <w:name w:val="CellHeadingUnder22"/>
    <w:basedOn w:val="CellHeading"/>
    <w:next w:val="CellBody"/>
    <w:rsid w:val="0078491B"/>
    <w:rPr>
      <w:u w:val="single"/>
    </w:rPr>
  </w:style>
  <w:style w:type="paragraph" w:customStyle="1" w:styleId="CellNoteHeading22">
    <w:name w:val="CellNoteHeading22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1">
    <w:name w:val="Function21"/>
    <w:basedOn w:val="DefaultParagraphFont"/>
    <w:rsid w:val="0078491B"/>
    <w:rPr>
      <w:rFonts w:ascii="Courier New" w:hAnsi="Courier New"/>
      <w:b/>
      <w:sz w:val="20"/>
    </w:rPr>
  </w:style>
  <w:style w:type="paragraph" w:customStyle="1" w:styleId="CellHeadingFieldDesc22">
    <w:name w:val="CellHeadingField|Desc22"/>
    <w:rsid w:val="0078491B"/>
    <w:rPr>
      <w:rFonts w:ascii="Arial" w:hAnsi="Arial"/>
      <w:b/>
    </w:rPr>
  </w:style>
  <w:style w:type="character" w:customStyle="1" w:styleId="REGISTERBITFIELD210">
    <w:name w:val="REGISTER|BIT|FIELD21"/>
    <w:basedOn w:val="DefaultParagraphFont"/>
    <w:rsid w:val="0078491B"/>
    <w:rPr>
      <w:rFonts w:ascii="Arial" w:hAnsi="Arial"/>
      <w:b/>
      <w:caps/>
      <w:sz w:val="20"/>
      <w:szCs w:val="20"/>
    </w:rPr>
  </w:style>
  <w:style w:type="paragraph" w:customStyle="1" w:styleId="REGISTERBITFIELDCELL22">
    <w:name w:val="REGISTER|BIT|FIELDCELL22"/>
    <w:basedOn w:val="CellBody"/>
    <w:rsid w:val="0078491B"/>
    <w:rPr>
      <w:rFonts w:ascii="Arial" w:hAnsi="Arial"/>
      <w:b/>
      <w:caps/>
    </w:rPr>
  </w:style>
  <w:style w:type="paragraph" w:customStyle="1" w:styleId="Contents22">
    <w:name w:val="Contents22"/>
    <w:basedOn w:val="Title"/>
    <w:rsid w:val="0078491B"/>
    <w:rPr>
      <w:szCs w:val="40"/>
    </w:rPr>
  </w:style>
  <w:style w:type="paragraph" w:customStyle="1" w:styleId="ExarConfidential22">
    <w:name w:val="Exar Confidential22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2">
    <w:name w:val="Exar Confidential Char22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2">
    <w:name w:val="Hifn Table22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20">
    <w:name w:val="Page Number (even)22"/>
    <w:rsid w:val="0078491B"/>
    <w:rPr>
      <w:rFonts w:ascii="Arial" w:hAnsi="Arial"/>
      <w:sz w:val="16"/>
    </w:rPr>
  </w:style>
  <w:style w:type="character" w:customStyle="1" w:styleId="Address21">
    <w:name w:val="Address21"/>
    <w:basedOn w:val="DefaultParagraphFont"/>
    <w:rsid w:val="0078491B"/>
    <w:rPr>
      <w:rFonts w:ascii="Arial" w:hAnsi="Arial"/>
      <w:i/>
      <w:sz w:val="22"/>
    </w:rPr>
  </w:style>
  <w:style w:type="paragraph" w:customStyle="1" w:styleId="Preliminary22">
    <w:name w:val="Preliminary22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2">
    <w:name w:val="Preliminary Char22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1">
    <w:name w:val="Balloon Text Char31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220">
    <w:name w:val="Appendix22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1">
    <w:name w:val="Comment Text Char31"/>
    <w:basedOn w:val="DefaultParagraphFont"/>
    <w:uiPriority w:val="99"/>
    <w:semiHidden/>
    <w:rsid w:val="0078491B"/>
  </w:style>
  <w:style w:type="character" w:customStyle="1" w:styleId="CommentSubjectChar31">
    <w:name w:val="Comment Subject Char31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22">
    <w:name w:val="copyright22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22">
    <w:name w:val="Function Call22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2">
    <w:name w:val="Appendix 122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2">
    <w:name w:val="Appendix 222"/>
    <w:basedOn w:val="Appendix1"/>
    <w:next w:val="Body"/>
    <w:rsid w:val="0078491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2">
    <w:name w:val="Hifn Parameter22"/>
    <w:basedOn w:val="TableNormal"/>
    <w:rsid w:val="0078491B"/>
    <w:rPr>
      <w:sz w:val="18"/>
    </w:rPr>
    <w:tblPr/>
  </w:style>
  <w:style w:type="paragraph" w:customStyle="1" w:styleId="CellHeadingBlue22">
    <w:name w:val="Cell Heading Blue22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22">
    <w:name w:val="ListNumber222"/>
    <w:basedOn w:val="Body"/>
    <w:rsid w:val="0078491B"/>
    <w:pPr>
      <w:ind w:left="1440" w:hanging="360"/>
    </w:pPr>
  </w:style>
  <w:style w:type="paragraph" w:customStyle="1" w:styleId="Command81">
    <w:name w:val="Command8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1">
    <w:name w:val="HTML Preformatted Char31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MessageCommand21">
    <w:name w:val="Message Command21"/>
    <w:basedOn w:val="DefaultParagraphFont"/>
    <w:uiPriority w:val="1"/>
    <w:qFormat/>
    <w:rsid w:val="0078491B"/>
    <w:rPr>
      <w:rFonts w:ascii="Courier New" w:hAnsi="Courier New" w:cs="Courier New"/>
    </w:rPr>
  </w:style>
  <w:style w:type="character" w:customStyle="1" w:styleId="apple-style-span21">
    <w:name w:val="apple-style-span21"/>
    <w:basedOn w:val="DefaultParagraphFont"/>
    <w:rsid w:val="0078491B"/>
  </w:style>
  <w:style w:type="character" w:customStyle="1" w:styleId="apple-converted-space21">
    <w:name w:val="apple-converted-space21"/>
    <w:basedOn w:val="DefaultParagraphFont"/>
    <w:rsid w:val="0078491B"/>
  </w:style>
  <w:style w:type="character" w:customStyle="1" w:styleId="SubtitleChar31">
    <w:name w:val="Subtitle Char31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31">
    <w:name w:val="Quote Char31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31">
    <w:name w:val="Intense Quote Char31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highlight21">
    <w:name w:val="highlight21"/>
    <w:basedOn w:val="DefaultParagraphFont"/>
    <w:rsid w:val="0078491B"/>
  </w:style>
  <w:style w:type="paragraph" w:customStyle="1" w:styleId="Default22">
    <w:name w:val="Default22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2">
    <w:name w:val="Document Title22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2">
    <w:name w:val="Document Subtitle22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22">
    <w:name w:val="Heading 2 no number22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22">
    <w:name w:val="Document Revision22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2">
    <w:name w:val="List Table 3 - Accent 1122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1">
    <w:name w:val="Messages and Commands4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81">
    <w:name w:val="Important Note81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1">
    <w:name w:val="Figure Caption Centered41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2">
    <w:name w:val="2909F619802848F09E01365C32F3465422"/>
    <w:rsid w:val="0078491B"/>
    <w:pPr>
      <w:spacing w:after="200"/>
    </w:pPr>
    <w:rPr>
      <w:lang w:eastAsia="ja-JP"/>
    </w:rPr>
  </w:style>
  <w:style w:type="table" w:customStyle="1" w:styleId="LightList-Accent1122">
    <w:name w:val="Light List - Accent 1122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1">
    <w:name w:val="Body Text Char31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22">
    <w:name w:val="Table Paragraph22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2">
    <w:name w:val="Message and Command22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32">
    <w:name w:val="Body Text 2 Char32"/>
    <w:basedOn w:val="DefaultParagraphFont"/>
    <w:semiHidden/>
    <w:rsid w:val="0078491B"/>
  </w:style>
  <w:style w:type="character" w:customStyle="1" w:styleId="BodyText3Char32">
    <w:name w:val="Body Text 3 Char32"/>
    <w:basedOn w:val="DefaultParagraphFont"/>
    <w:semiHidden/>
    <w:rsid w:val="0078491B"/>
    <w:rPr>
      <w:sz w:val="16"/>
      <w:szCs w:val="16"/>
    </w:rPr>
  </w:style>
  <w:style w:type="character" w:customStyle="1" w:styleId="BodyTextIndentChar32">
    <w:name w:val="Body Text Indent Char32"/>
    <w:basedOn w:val="DefaultParagraphFont"/>
    <w:semiHidden/>
    <w:rsid w:val="0078491B"/>
  </w:style>
  <w:style w:type="character" w:customStyle="1" w:styleId="BodyTextFirstIndent2Char32">
    <w:name w:val="Body Text First Indent 2 Char32"/>
    <w:basedOn w:val="BodyTextIndentChar"/>
    <w:semiHidden/>
    <w:rsid w:val="0078491B"/>
  </w:style>
  <w:style w:type="character" w:customStyle="1" w:styleId="BodyTextIndent2Char32">
    <w:name w:val="Body Text Indent 2 Char32"/>
    <w:basedOn w:val="DefaultParagraphFont"/>
    <w:semiHidden/>
    <w:rsid w:val="0078491B"/>
  </w:style>
  <w:style w:type="character" w:customStyle="1" w:styleId="BodyTextIndent3Char32">
    <w:name w:val="Body Text Indent 3 Char32"/>
    <w:basedOn w:val="DefaultParagraphFont"/>
    <w:semiHidden/>
    <w:rsid w:val="0078491B"/>
    <w:rPr>
      <w:sz w:val="16"/>
      <w:szCs w:val="16"/>
    </w:rPr>
  </w:style>
  <w:style w:type="character" w:customStyle="1" w:styleId="E-mailSignatureChar32">
    <w:name w:val="E-mail Signature Char32"/>
    <w:basedOn w:val="DefaultParagraphFont"/>
    <w:semiHidden/>
    <w:rsid w:val="0078491B"/>
  </w:style>
  <w:style w:type="character" w:customStyle="1" w:styleId="HTMLAddressChar32">
    <w:name w:val="HTML Address Char32"/>
    <w:basedOn w:val="DefaultParagraphFont"/>
    <w:semiHidden/>
    <w:rsid w:val="0078491B"/>
    <w:rPr>
      <w:i/>
      <w:iCs/>
    </w:rPr>
  </w:style>
  <w:style w:type="character" w:customStyle="1" w:styleId="MessageHeaderChar32">
    <w:name w:val="Message Header Char32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2">
    <w:name w:val="Plain Text Char32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32">
    <w:name w:val="Signature Char32"/>
    <w:basedOn w:val="DefaultParagraphFont"/>
    <w:semiHidden/>
    <w:rsid w:val="0078491B"/>
  </w:style>
  <w:style w:type="paragraph" w:customStyle="1" w:styleId="BackPageCenter22">
    <w:name w:val="Back Page Center22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2">
    <w:name w:val="Figure Title22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1">
    <w:name w:val="Grid Table 4 - Accent 114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1">
    <w:name w:val="Heading 2 Char16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1">
    <w:name w:val="Heading 3 Char15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1">
    <w:name w:val="Heading 4 Char1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1">
    <w:name w:val="Heading 5 Char121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1">
    <w:name w:val="Heading 6 Char12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1">
    <w:name w:val="Heading 7 Char12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1">
    <w:name w:val="Heading 8 Char121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1">
    <w:name w:val="Heading 9 Char12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1">
    <w:name w:val="Footer Char121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1">
    <w:name w:val="Title Char121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1">
    <w:name w:val="FooterCentered141"/>
    <w:basedOn w:val="Footer"/>
    <w:rsid w:val="0078491B"/>
    <w:pPr>
      <w:jc w:val="center"/>
    </w:pPr>
  </w:style>
  <w:style w:type="paragraph" w:customStyle="1" w:styleId="Exar141">
    <w:name w:val="Exar14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1">
    <w:name w:val="Note Heading Char21"/>
    <w:basedOn w:val="DefaultParagraphFont"/>
    <w:rsid w:val="0078491B"/>
    <w:rPr>
      <w:b/>
    </w:rPr>
  </w:style>
  <w:style w:type="character" w:customStyle="1" w:styleId="BalloonTextChar121">
    <w:name w:val="Balloon Text Char121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losingChar21">
    <w:name w:val="Closing Char21"/>
    <w:basedOn w:val="DefaultParagraphFont"/>
    <w:rsid w:val="0078491B"/>
  </w:style>
  <w:style w:type="character" w:customStyle="1" w:styleId="CommentTextChar121">
    <w:name w:val="Comment Text Char121"/>
    <w:basedOn w:val="DefaultParagraphFont"/>
    <w:uiPriority w:val="99"/>
    <w:semiHidden/>
    <w:rsid w:val="0078491B"/>
  </w:style>
  <w:style w:type="character" w:customStyle="1" w:styleId="CommentSubjectChar121">
    <w:name w:val="Comment Subject Char121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21">
    <w:name w:val="Date Char21"/>
    <w:basedOn w:val="DefaultParagraphFont"/>
    <w:rsid w:val="0078491B"/>
  </w:style>
  <w:style w:type="character" w:customStyle="1" w:styleId="DocumentMapChar21">
    <w:name w:val="Document Map Char21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21">
    <w:name w:val="Endnote Text Char21"/>
    <w:basedOn w:val="DefaultParagraphFont"/>
    <w:semiHidden/>
    <w:rsid w:val="0078491B"/>
  </w:style>
  <w:style w:type="character" w:customStyle="1" w:styleId="FootnoteTextChar21">
    <w:name w:val="Footnote Text Char21"/>
    <w:basedOn w:val="DefaultParagraphFont"/>
    <w:semiHidden/>
    <w:rsid w:val="0078491B"/>
  </w:style>
  <w:style w:type="character" w:customStyle="1" w:styleId="MacroTextChar21">
    <w:name w:val="Macro Text Char21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HTMLPreformattedChar121">
    <w:name w:val="HTML Preformatted Char121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21">
    <w:name w:val="Subtitle Char121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21">
    <w:name w:val="Quote Char121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21">
    <w:name w:val="Intense Quote Char121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BodyTextChar121">
    <w:name w:val="Body Text Char121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1">
    <w:name w:val="Body Text First Indent 2 Char121"/>
    <w:basedOn w:val="BodyTextIndentChar1"/>
    <w:uiPriority w:val="99"/>
    <w:semiHidden/>
    <w:rsid w:val="0078491B"/>
    <w:rPr>
      <w:rFonts w:eastAsiaTheme="minorEastAsia"/>
    </w:rPr>
  </w:style>
  <w:style w:type="character" w:customStyle="1" w:styleId="MessageHeaderChar121">
    <w:name w:val="Message Header Char121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1">
    <w:name w:val="Heading 1 Char2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1">
    <w:name w:val="Heading 2 Char2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1">
    <w:name w:val="Heading 3 Char2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2">
    <w:name w:val="FooterCentered222"/>
    <w:basedOn w:val="Footer"/>
    <w:rsid w:val="0078491B"/>
    <w:pPr>
      <w:jc w:val="center"/>
    </w:pPr>
  </w:style>
  <w:style w:type="character" w:customStyle="1" w:styleId="HeaderChar221">
    <w:name w:val="Header Char22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2">
    <w:name w:val="Exar22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2">
    <w:name w:val="Command11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2">
    <w:name w:val="Important Note12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1">
    <w:name w:val="Grid Table 4 - Accent 1112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1">
    <w:name w:val="Heading 1 Char3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1">
    <w:name w:val="Heading 2 Char3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2">
    <w:name w:val="Body12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22">
    <w:name w:val="FooterCentered322"/>
    <w:basedOn w:val="Footer"/>
    <w:rsid w:val="0078491B"/>
    <w:pPr>
      <w:jc w:val="center"/>
    </w:pPr>
  </w:style>
  <w:style w:type="character" w:customStyle="1" w:styleId="HeaderChar321">
    <w:name w:val="Header Char32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2">
    <w:name w:val="Exar32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2">
    <w:name w:val="Important Note22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1">
    <w:name w:val="Heading 1 Char4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1">
    <w:name w:val="Heading 2 Char4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1">
    <w:name w:val="Heading 3 Char3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2">
    <w:name w:val="Heading 4 Char2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2">
    <w:name w:val="Body22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12">
    <w:name w:val="Bullet11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2">
    <w:name w:val="FooterCentered422"/>
    <w:basedOn w:val="Footer"/>
    <w:rsid w:val="0078491B"/>
    <w:pPr>
      <w:jc w:val="center"/>
    </w:pPr>
  </w:style>
  <w:style w:type="character" w:customStyle="1" w:styleId="HeaderChar421">
    <w:name w:val="Header Char42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2">
    <w:name w:val="Exar42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2">
    <w:name w:val="Command21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1">
    <w:name w:val="Messages and Commands12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character" w:customStyle="1" w:styleId="Heading1Char512">
    <w:name w:val="Heading 1 Char5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2">
    <w:name w:val="Heading 2 Char5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2">
    <w:name w:val="Heading 3 Char4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2">
    <w:name w:val="Grid Table 4 - Accent 1121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2">
    <w:name w:val="Heading 1 Char6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2">
    <w:name w:val="Heading 2 Char6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2">
    <w:name w:val="Body3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12">
    <w:name w:val="Important Note3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2">
    <w:name w:val="Heading 1 Char7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2">
    <w:name w:val="Heading 2 Char7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2">
    <w:name w:val="Heading 3 Char5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2">
    <w:name w:val="Body4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21">
    <w:name w:val="Anchor121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2">
    <w:name w:val="FooterCentered512"/>
    <w:basedOn w:val="Footer"/>
    <w:rsid w:val="0078491B"/>
    <w:pPr>
      <w:jc w:val="center"/>
    </w:pPr>
  </w:style>
  <w:style w:type="character" w:customStyle="1" w:styleId="HeaderChar512">
    <w:name w:val="Header Char5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2">
    <w:name w:val="Exar5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1">
    <w:name w:val="Messages and Commands21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412">
    <w:name w:val="Important Note4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2">
    <w:name w:val="Heading 1 Char8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2">
    <w:name w:val="Heading 2 Char8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2">
    <w:name w:val="Heading 3 Char6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2">
    <w:name w:val="Body5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12">
    <w:name w:val="Bullet12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2">
    <w:name w:val="Command31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2">
    <w:name w:val="Important Note5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2">
    <w:name w:val="Figure Caption Centered112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2">
    <w:name w:val="Heading 1 Char9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2">
    <w:name w:val="Heading 2 Char9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2">
    <w:name w:val="Heading 3 Char7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2">
    <w:name w:val="Heading 4 Char3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2">
    <w:name w:val="Body6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312">
    <w:name w:val="Bullet13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2">
    <w:name w:val="FooterCentered612"/>
    <w:basedOn w:val="Footer"/>
    <w:rsid w:val="0078491B"/>
    <w:pPr>
      <w:jc w:val="center"/>
    </w:pPr>
  </w:style>
  <w:style w:type="character" w:customStyle="1" w:styleId="HeaderChar612">
    <w:name w:val="Header Char6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2">
    <w:name w:val="Exar6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2">
    <w:name w:val="Command41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1">
    <w:name w:val="Heading 1 Char10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1">
    <w:name w:val="Heading 2 Char10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2">
    <w:name w:val="Heading 3 Char8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2">
    <w:name w:val="FooterCentered712"/>
    <w:basedOn w:val="Footer"/>
    <w:rsid w:val="0078491B"/>
    <w:pPr>
      <w:jc w:val="center"/>
    </w:pPr>
  </w:style>
  <w:style w:type="character" w:customStyle="1" w:styleId="HeaderChar712">
    <w:name w:val="Header Char7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2">
    <w:name w:val="Exar7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1">
    <w:name w:val="Heading 1 Char11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1">
    <w:name w:val="Heading 2 Char112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1">
    <w:name w:val="Heading 3 Char9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1">
    <w:name w:val="Heading 4 Char4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1">
    <w:name w:val="Heading 5 Char211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1">
    <w:name w:val="Heading 6 Char2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1">
    <w:name w:val="Heading 7 Char2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1">
    <w:name w:val="Heading 8 Char211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1">
    <w:name w:val="Heading 9 Char2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2">
    <w:name w:val="Body7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212">
    <w:name w:val="Anchor212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2">
    <w:name w:val="Bullet14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2">
    <w:name w:val="Bullet2112"/>
    <w:rsid w:val="0078491B"/>
    <w:pPr>
      <w:spacing w:before="120"/>
      <w:ind w:left="1440" w:hanging="360"/>
    </w:pPr>
  </w:style>
  <w:style w:type="paragraph" w:customStyle="1" w:styleId="Bullet3112">
    <w:name w:val="Bullet3112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112">
    <w:name w:val="Caution112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2">
    <w:name w:val="CellBody1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2">
    <w:name w:val="CellBodyCenter1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2">
    <w:name w:val="CellBodyRight1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2">
    <w:name w:val="CellBullet1112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2">
    <w:name w:val="CellHeading1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2">
    <w:name w:val="CellHeadingCenter112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2">
    <w:name w:val="CellIndent1112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2">
    <w:name w:val="CellIndent2112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2">
    <w:name w:val="CellIndent3112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2">
    <w:name w:val="CellNote112"/>
    <w:rsid w:val="0078491B"/>
    <w:pPr>
      <w:ind w:left="360" w:right="432"/>
    </w:pPr>
    <w:rPr>
      <w:sz w:val="18"/>
      <w:szCs w:val="18"/>
    </w:rPr>
  </w:style>
  <w:style w:type="paragraph" w:customStyle="1" w:styleId="Code112">
    <w:name w:val="Code112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2">
    <w:name w:val="Equation112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2">
    <w:name w:val="Figure112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2">
    <w:name w:val="FigureLabel112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1">
    <w:name w:val="Footer Char211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2">
    <w:name w:val="Footnote112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2">
    <w:name w:val="GlossTerm112"/>
    <w:basedOn w:val="Normal"/>
    <w:rsid w:val="0078491B"/>
    <w:rPr>
      <w:b/>
    </w:rPr>
  </w:style>
  <w:style w:type="paragraph" w:customStyle="1" w:styleId="HeadingFeature112">
    <w:name w:val="HeadingFeature112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2">
    <w:name w:val="Indent1112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2">
    <w:name w:val="Indent2112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2">
    <w:name w:val="Indent3112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21">
    <w:name w:val="Addendum112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2">
    <w:name w:val="ProcedureHead112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2">
    <w:name w:val="Step1112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2">
    <w:name w:val="Register Def112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2">
    <w:name w:val="Step2112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2">
    <w:name w:val="Step3112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2">
    <w:name w:val="TableFootnote112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2">
    <w:name w:val="TableTitle112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2">
    <w:name w:val="Title Char212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2">
    <w:name w:val="FooterCentered812"/>
    <w:basedOn w:val="Footer"/>
    <w:rsid w:val="0078491B"/>
    <w:pPr>
      <w:jc w:val="center"/>
    </w:pPr>
  </w:style>
  <w:style w:type="character" w:customStyle="1" w:styleId="Register111">
    <w:name w:val="Register111"/>
    <w:basedOn w:val="DefaultParagraphFont"/>
    <w:rsid w:val="0078491B"/>
    <w:rPr>
      <w:rFonts w:ascii="Arial" w:hAnsi="Arial"/>
      <w:b/>
      <w:sz w:val="20"/>
      <w:szCs w:val="20"/>
    </w:rPr>
  </w:style>
  <w:style w:type="paragraph" w:customStyle="1" w:styleId="HeadingPreface112">
    <w:name w:val="HeadingPreface112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2">
    <w:name w:val="Copyright Heading112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2">
    <w:name w:val="Book Title1112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2">
    <w:name w:val="BookTitle2112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2">
    <w:name w:val="Document Type112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2">
    <w:name w:val="Internal Use Cover112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1">
    <w:name w:val="Header Char8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2">
    <w:name w:val="GlossText112"/>
    <w:basedOn w:val="Normal"/>
    <w:rsid w:val="0078491B"/>
    <w:pPr>
      <w:tabs>
        <w:tab w:val="left" w:pos="1800"/>
      </w:tabs>
      <w:ind w:left="432"/>
    </w:pPr>
  </w:style>
  <w:style w:type="paragraph" w:customStyle="1" w:styleId="Exar812">
    <w:name w:val="Exar8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2">
    <w:name w:val="CONFIDENTIAL112"/>
    <w:rsid w:val="0078491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1">
    <w:name w:val="SIGNAL111"/>
    <w:rsid w:val="0078491B"/>
    <w:rPr>
      <w:rFonts w:ascii="Verdana" w:hAnsi="Verdana"/>
      <w:b/>
      <w:smallCaps/>
      <w:color w:val="000000"/>
      <w:sz w:val="20"/>
    </w:rPr>
  </w:style>
  <w:style w:type="paragraph" w:customStyle="1" w:styleId="Notetext112">
    <w:name w:val="Notetext112"/>
    <w:next w:val="Body"/>
    <w:rsid w:val="0078491B"/>
    <w:pPr>
      <w:ind w:left="547" w:right="1080"/>
      <w:jc w:val="both"/>
    </w:pPr>
  </w:style>
  <w:style w:type="paragraph" w:customStyle="1" w:styleId="PageNumbereven112">
    <w:name w:val="Page Number(even)112"/>
    <w:basedOn w:val="Footer"/>
    <w:semiHidden/>
    <w:rsid w:val="0078491B"/>
  </w:style>
  <w:style w:type="paragraph" w:customStyle="1" w:styleId="Headereven112">
    <w:name w:val="Header(even)112"/>
    <w:basedOn w:val="Header"/>
    <w:rsid w:val="0078491B"/>
    <w:pPr>
      <w:tabs>
        <w:tab w:val="clear" w:pos="9270"/>
      </w:tabs>
    </w:pPr>
  </w:style>
  <w:style w:type="paragraph" w:customStyle="1" w:styleId="Footereven112">
    <w:name w:val="Footer(even)112"/>
    <w:basedOn w:val="Footer"/>
    <w:rsid w:val="0078491B"/>
    <w:pPr>
      <w:ind w:right="-90"/>
    </w:pPr>
  </w:style>
  <w:style w:type="paragraph" w:customStyle="1" w:styleId="Glossary112">
    <w:name w:val="Glossary112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20">
    <w:name w:val="Addendum1+112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1">
    <w:name w:val="Register|Bit|Field111"/>
    <w:basedOn w:val="DefaultParagraphFont"/>
    <w:rsid w:val="0078491B"/>
    <w:rPr>
      <w:rFonts w:ascii="Arial" w:hAnsi="Arial"/>
      <w:b/>
      <w:caps/>
      <w:sz w:val="22"/>
      <w:szCs w:val="20"/>
    </w:rPr>
  </w:style>
  <w:style w:type="paragraph" w:customStyle="1" w:styleId="HeaderNumber112">
    <w:name w:val="HeaderNumber112"/>
    <w:rsid w:val="0078491B"/>
    <w:rPr>
      <w:rFonts w:ascii="Arial" w:hAnsi="Arial"/>
      <w:b/>
      <w:color w:val="002B5C"/>
      <w:sz w:val="48"/>
    </w:rPr>
  </w:style>
  <w:style w:type="paragraph" w:customStyle="1" w:styleId="Addendum2112">
    <w:name w:val="Addendum2112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2">
    <w:name w:val="SpecNo+112"/>
    <w:basedOn w:val="SpecNo0"/>
    <w:rsid w:val="0078491B"/>
  </w:style>
  <w:style w:type="paragraph" w:customStyle="1" w:styleId="SpecNo1120">
    <w:name w:val="SpecNo112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2">
    <w:name w:val="Description112"/>
    <w:rsid w:val="0078491B"/>
    <w:pPr>
      <w:spacing w:before="120"/>
      <w:ind w:left="1800" w:hanging="1800"/>
    </w:pPr>
  </w:style>
  <w:style w:type="paragraph" w:customStyle="1" w:styleId="Addendum1122">
    <w:name w:val="Addendum+112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2">
    <w:name w:val="DocChangeNo.+112"/>
    <w:basedOn w:val="DocChangeNo"/>
    <w:rsid w:val="0078491B"/>
    <w:pPr>
      <w:numPr>
        <w:numId w:val="0"/>
      </w:numPr>
      <w:ind w:left="1260" w:hanging="1260"/>
    </w:pPr>
  </w:style>
  <w:style w:type="paragraph" w:customStyle="1" w:styleId="DocChangeNo1120">
    <w:name w:val="DocChangeNo.112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1120">
    <w:name w:val="Addendum2+112"/>
    <w:basedOn w:val="Addendum2"/>
    <w:rsid w:val="0078491B"/>
    <w:rPr>
      <w:sz w:val="32"/>
    </w:rPr>
  </w:style>
  <w:style w:type="paragraph" w:customStyle="1" w:styleId="CellHeadingUnder112">
    <w:name w:val="CellHeadingUnder112"/>
    <w:basedOn w:val="CellHeading"/>
    <w:next w:val="CellBody"/>
    <w:rsid w:val="0078491B"/>
    <w:rPr>
      <w:u w:val="single"/>
    </w:rPr>
  </w:style>
  <w:style w:type="paragraph" w:customStyle="1" w:styleId="CellNoteHeading112">
    <w:name w:val="CellNoteHeading112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1">
    <w:name w:val="Function111"/>
    <w:basedOn w:val="DefaultParagraphFont"/>
    <w:rsid w:val="0078491B"/>
    <w:rPr>
      <w:rFonts w:ascii="Courier New" w:hAnsi="Courier New"/>
      <w:b/>
      <w:sz w:val="20"/>
    </w:rPr>
  </w:style>
  <w:style w:type="paragraph" w:customStyle="1" w:styleId="CellHeadingFieldDesc112">
    <w:name w:val="CellHeadingField|Desc112"/>
    <w:rsid w:val="0078491B"/>
    <w:rPr>
      <w:rFonts w:ascii="Arial" w:hAnsi="Arial"/>
      <w:b/>
    </w:rPr>
  </w:style>
  <w:style w:type="character" w:customStyle="1" w:styleId="REGISTERBITFIELD1110">
    <w:name w:val="REGISTER|BIT|FIELD111"/>
    <w:basedOn w:val="DefaultParagraphFont"/>
    <w:rsid w:val="0078491B"/>
    <w:rPr>
      <w:rFonts w:ascii="Arial" w:hAnsi="Arial"/>
      <w:b/>
      <w:caps/>
      <w:sz w:val="20"/>
      <w:szCs w:val="20"/>
    </w:rPr>
  </w:style>
  <w:style w:type="paragraph" w:customStyle="1" w:styleId="REGISTERBITFIELDCELL112">
    <w:name w:val="REGISTER|BIT|FIELDCELL112"/>
    <w:basedOn w:val="CellBody"/>
    <w:rsid w:val="0078491B"/>
    <w:rPr>
      <w:rFonts w:ascii="Arial" w:hAnsi="Arial"/>
      <w:b/>
      <w:caps/>
    </w:rPr>
  </w:style>
  <w:style w:type="paragraph" w:customStyle="1" w:styleId="Contents112">
    <w:name w:val="Contents112"/>
    <w:basedOn w:val="Title"/>
    <w:rsid w:val="0078491B"/>
    <w:rPr>
      <w:szCs w:val="40"/>
    </w:rPr>
  </w:style>
  <w:style w:type="paragraph" w:customStyle="1" w:styleId="ExarConfidential112">
    <w:name w:val="Exar Confidential112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2">
    <w:name w:val="Exar Confidential Char112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2">
    <w:name w:val="Hifn Table112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20">
    <w:name w:val="Page Number (even)112"/>
    <w:rsid w:val="0078491B"/>
    <w:rPr>
      <w:rFonts w:ascii="Arial" w:hAnsi="Arial"/>
      <w:sz w:val="16"/>
    </w:rPr>
  </w:style>
  <w:style w:type="character" w:customStyle="1" w:styleId="Address111">
    <w:name w:val="Address111"/>
    <w:basedOn w:val="DefaultParagraphFont"/>
    <w:rsid w:val="0078491B"/>
    <w:rPr>
      <w:rFonts w:ascii="Arial" w:hAnsi="Arial"/>
      <w:i/>
      <w:sz w:val="22"/>
    </w:rPr>
  </w:style>
  <w:style w:type="paragraph" w:customStyle="1" w:styleId="Preliminary112">
    <w:name w:val="Preliminary112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1">
    <w:name w:val="Preliminary Char111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2">
    <w:name w:val="Balloon Text Char212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1120">
    <w:name w:val="Appendix112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2">
    <w:name w:val="Comment Text Char212"/>
    <w:basedOn w:val="DefaultParagraphFont"/>
    <w:uiPriority w:val="99"/>
    <w:semiHidden/>
    <w:rsid w:val="0078491B"/>
  </w:style>
  <w:style w:type="character" w:customStyle="1" w:styleId="CommentSubjectChar212">
    <w:name w:val="Comment Subject Char212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112">
    <w:name w:val="copyright112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112">
    <w:name w:val="Function Call112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2">
    <w:name w:val="Appendix 1112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2">
    <w:name w:val="Appendix 2112"/>
    <w:basedOn w:val="Appendix1"/>
    <w:next w:val="Body"/>
    <w:rsid w:val="0078491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2">
    <w:name w:val="Hifn Parameter112"/>
    <w:basedOn w:val="TableNormal"/>
    <w:rsid w:val="0078491B"/>
    <w:rPr>
      <w:sz w:val="18"/>
    </w:rPr>
    <w:tblPr/>
  </w:style>
  <w:style w:type="paragraph" w:customStyle="1" w:styleId="CellHeadingBlue112">
    <w:name w:val="Cell Heading Blue112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112">
    <w:name w:val="ListNumber2112"/>
    <w:basedOn w:val="Body"/>
    <w:rsid w:val="0078491B"/>
    <w:pPr>
      <w:ind w:left="1440" w:hanging="360"/>
    </w:pPr>
  </w:style>
  <w:style w:type="paragraph" w:customStyle="1" w:styleId="Command512">
    <w:name w:val="Command51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2">
    <w:name w:val="HTML Preformatted Char212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MessageCommand111">
    <w:name w:val="Message Command111"/>
    <w:basedOn w:val="DefaultParagraphFont"/>
    <w:uiPriority w:val="1"/>
    <w:qFormat/>
    <w:rsid w:val="0078491B"/>
    <w:rPr>
      <w:rFonts w:ascii="Courier New" w:hAnsi="Courier New" w:cs="Courier New"/>
    </w:rPr>
  </w:style>
  <w:style w:type="character" w:customStyle="1" w:styleId="apple-style-span111">
    <w:name w:val="apple-style-span111"/>
    <w:basedOn w:val="DefaultParagraphFont"/>
    <w:rsid w:val="0078491B"/>
  </w:style>
  <w:style w:type="character" w:customStyle="1" w:styleId="apple-converted-space111">
    <w:name w:val="apple-converted-space111"/>
    <w:basedOn w:val="DefaultParagraphFont"/>
    <w:rsid w:val="0078491B"/>
  </w:style>
  <w:style w:type="character" w:customStyle="1" w:styleId="SubtitleChar212">
    <w:name w:val="Subtitle Char212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212">
    <w:name w:val="Quote Char212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212">
    <w:name w:val="Intense Quote Char212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highlight111">
    <w:name w:val="highlight111"/>
    <w:basedOn w:val="DefaultParagraphFont"/>
    <w:rsid w:val="0078491B"/>
  </w:style>
  <w:style w:type="paragraph" w:customStyle="1" w:styleId="Default112">
    <w:name w:val="Default112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2">
    <w:name w:val="Document Title112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2">
    <w:name w:val="Document Subtitle112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112">
    <w:name w:val="Heading 2 no number112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112">
    <w:name w:val="Document Revision112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2">
    <w:name w:val="List Table 3 - Accent 11112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1">
    <w:name w:val="Messages and Commands31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612">
    <w:name w:val="Important Note6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2">
    <w:name w:val="Figure Caption Centered212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2">
    <w:name w:val="2909F619802848F09E01365C32F34654112"/>
    <w:rsid w:val="0078491B"/>
    <w:pPr>
      <w:spacing w:after="200"/>
    </w:pPr>
    <w:rPr>
      <w:lang w:eastAsia="ja-JP"/>
    </w:rPr>
  </w:style>
  <w:style w:type="table" w:customStyle="1" w:styleId="LightList-Accent11112">
    <w:name w:val="Light List - Accent 11112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2">
    <w:name w:val="Body Text Char212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112">
    <w:name w:val="Table Paragraph112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2">
    <w:name w:val="Message and Command112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211">
    <w:name w:val="Body Text 2 Char211"/>
    <w:basedOn w:val="DefaultParagraphFont"/>
    <w:semiHidden/>
    <w:rsid w:val="0078491B"/>
  </w:style>
  <w:style w:type="character" w:customStyle="1" w:styleId="BodyText3Char211">
    <w:name w:val="Body Text 3 Char211"/>
    <w:basedOn w:val="DefaultParagraphFont"/>
    <w:semiHidden/>
    <w:rsid w:val="0078491B"/>
    <w:rPr>
      <w:sz w:val="16"/>
      <w:szCs w:val="16"/>
    </w:rPr>
  </w:style>
  <w:style w:type="character" w:customStyle="1" w:styleId="BodyTextIndentChar211">
    <w:name w:val="Body Text Indent Char211"/>
    <w:basedOn w:val="DefaultParagraphFont"/>
    <w:semiHidden/>
    <w:rsid w:val="0078491B"/>
  </w:style>
  <w:style w:type="character" w:customStyle="1" w:styleId="BodyTextFirstIndent2Char212">
    <w:name w:val="Body Text First Indent 2 Char212"/>
    <w:basedOn w:val="BodyTextIndentChar"/>
    <w:semiHidden/>
    <w:rsid w:val="0078491B"/>
  </w:style>
  <w:style w:type="character" w:customStyle="1" w:styleId="BodyTextIndent2Char211">
    <w:name w:val="Body Text Indent 2 Char211"/>
    <w:basedOn w:val="DefaultParagraphFont"/>
    <w:semiHidden/>
    <w:rsid w:val="0078491B"/>
  </w:style>
  <w:style w:type="character" w:customStyle="1" w:styleId="BodyTextIndent3Char211">
    <w:name w:val="Body Text Indent 3 Char211"/>
    <w:basedOn w:val="DefaultParagraphFont"/>
    <w:semiHidden/>
    <w:rsid w:val="0078491B"/>
    <w:rPr>
      <w:sz w:val="16"/>
      <w:szCs w:val="16"/>
    </w:rPr>
  </w:style>
  <w:style w:type="character" w:customStyle="1" w:styleId="E-mailSignatureChar211">
    <w:name w:val="E-mail Signature Char211"/>
    <w:basedOn w:val="DefaultParagraphFont"/>
    <w:semiHidden/>
    <w:rsid w:val="0078491B"/>
  </w:style>
  <w:style w:type="character" w:customStyle="1" w:styleId="HTMLAddressChar211">
    <w:name w:val="HTML Address Char211"/>
    <w:basedOn w:val="DefaultParagraphFont"/>
    <w:semiHidden/>
    <w:rsid w:val="0078491B"/>
    <w:rPr>
      <w:i/>
      <w:iCs/>
    </w:rPr>
  </w:style>
  <w:style w:type="character" w:customStyle="1" w:styleId="MessageHeaderChar211">
    <w:name w:val="Message Header Char211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1">
    <w:name w:val="Plain Text Char211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211">
    <w:name w:val="Signature Char211"/>
    <w:basedOn w:val="DefaultParagraphFont"/>
    <w:semiHidden/>
    <w:rsid w:val="0078491B"/>
  </w:style>
  <w:style w:type="paragraph" w:customStyle="1" w:styleId="BackPageCenter112">
    <w:name w:val="Back Page Center112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2">
    <w:name w:val="Figure Title112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2">
    <w:name w:val="Grid Table 4 - Accent 1131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2">
    <w:name w:val="FooterCentered912"/>
    <w:basedOn w:val="Footer"/>
    <w:rsid w:val="0078491B"/>
    <w:pPr>
      <w:jc w:val="center"/>
    </w:pPr>
  </w:style>
  <w:style w:type="character" w:customStyle="1" w:styleId="HeaderChar911">
    <w:name w:val="Header Char9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2">
    <w:name w:val="Exar9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2">
    <w:name w:val="Heading 1 Char17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1">
    <w:name w:val="Heading 2 Char17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1">
    <w:name w:val="Heading 3 Char16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2">
    <w:name w:val="FooterCentered152"/>
    <w:basedOn w:val="Footer"/>
    <w:rsid w:val="0078491B"/>
    <w:pPr>
      <w:jc w:val="center"/>
    </w:pPr>
  </w:style>
  <w:style w:type="character" w:customStyle="1" w:styleId="HeaderChar152">
    <w:name w:val="Header Char15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2">
    <w:name w:val="Exar15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2">
    <w:name w:val="Command9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2">
    <w:name w:val="Important Note9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2">
    <w:name w:val="Grid Table 4 - Accent 115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1">
    <w:name w:val="Heading 1 Char18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1">
    <w:name w:val="Heading 2 Char18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3">
    <w:name w:val="Body13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162">
    <w:name w:val="FooterCentered162"/>
    <w:basedOn w:val="Footer"/>
    <w:rsid w:val="0078491B"/>
    <w:pPr>
      <w:jc w:val="center"/>
    </w:pPr>
  </w:style>
  <w:style w:type="character" w:customStyle="1" w:styleId="HeaderChar161">
    <w:name w:val="Header Char16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2">
    <w:name w:val="Exar16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2">
    <w:name w:val="Important Note10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1">
    <w:name w:val="Heading 1 Char19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1">
    <w:name w:val="Heading 2 Char19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1">
    <w:name w:val="Heading 3 Char17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1">
    <w:name w:val="Heading 4 Char7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5">
    <w:name w:val="Body14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5">
    <w:name w:val="Bullet185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2">
    <w:name w:val="FooterCentered172"/>
    <w:basedOn w:val="Footer"/>
    <w:rsid w:val="0078491B"/>
    <w:pPr>
      <w:jc w:val="center"/>
    </w:pPr>
  </w:style>
  <w:style w:type="character" w:customStyle="1" w:styleId="HeaderChar171">
    <w:name w:val="Header Char17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2">
    <w:name w:val="Exar17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5">
    <w:name w:val="Command105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1">
    <w:name w:val="Heading 3 Char1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1">
    <w:name w:val="Heading 4 Char1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1">
    <w:name w:val="Heading 5 Char1111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1">
    <w:name w:val="Heading 6 Char11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1">
    <w:name w:val="Heading 7 Char11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1">
    <w:name w:val="Heading 8 Char1111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1">
    <w:name w:val="Heading 9 Char1111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1">
    <w:name w:val="Footer Char1111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1">
    <w:name w:val="Title Char1111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2">
    <w:name w:val="FooterCentered1112"/>
    <w:basedOn w:val="Footer"/>
    <w:rsid w:val="0078491B"/>
    <w:pPr>
      <w:jc w:val="center"/>
    </w:pPr>
  </w:style>
  <w:style w:type="character" w:customStyle="1" w:styleId="HeaderChar1111">
    <w:name w:val="Header Char11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2">
    <w:name w:val="Exar11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2">
    <w:name w:val="Note Heading Char112"/>
    <w:basedOn w:val="DefaultParagraphFont"/>
    <w:rsid w:val="0078491B"/>
    <w:rPr>
      <w:b/>
    </w:rPr>
  </w:style>
  <w:style w:type="character" w:customStyle="1" w:styleId="BalloonTextChar1111">
    <w:name w:val="Balloon Text Char1111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losingChar112">
    <w:name w:val="Closing Char112"/>
    <w:basedOn w:val="DefaultParagraphFont"/>
    <w:rsid w:val="0078491B"/>
  </w:style>
  <w:style w:type="character" w:customStyle="1" w:styleId="CommentTextChar1111">
    <w:name w:val="Comment Text Char1111"/>
    <w:basedOn w:val="DefaultParagraphFont"/>
    <w:uiPriority w:val="99"/>
    <w:semiHidden/>
    <w:rsid w:val="0078491B"/>
  </w:style>
  <w:style w:type="character" w:customStyle="1" w:styleId="CommentSubjectChar1112">
    <w:name w:val="Comment Subject Char1112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112">
    <w:name w:val="Date Char112"/>
    <w:basedOn w:val="DefaultParagraphFont"/>
    <w:rsid w:val="0078491B"/>
  </w:style>
  <w:style w:type="character" w:customStyle="1" w:styleId="DocumentMapChar112">
    <w:name w:val="Document Map Char112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112">
    <w:name w:val="Endnote Text Char112"/>
    <w:basedOn w:val="DefaultParagraphFont"/>
    <w:semiHidden/>
    <w:rsid w:val="0078491B"/>
  </w:style>
  <w:style w:type="character" w:customStyle="1" w:styleId="FootnoteTextChar112">
    <w:name w:val="Footnote Text Char112"/>
    <w:basedOn w:val="DefaultParagraphFont"/>
    <w:semiHidden/>
    <w:rsid w:val="0078491B"/>
  </w:style>
  <w:style w:type="character" w:customStyle="1" w:styleId="MacroTextChar112">
    <w:name w:val="Macro Text Char112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HTMLPreformattedChar1111">
    <w:name w:val="HTML Preformatted Char1111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111">
    <w:name w:val="Subtitle Char1111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111">
    <w:name w:val="Quote Char1111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111">
    <w:name w:val="Intense Quote Char1111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BodyTextChar1111">
    <w:name w:val="Body Text Char1111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character" w:customStyle="1" w:styleId="BodyText2Char1111">
    <w:name w:val="Body Text 2 Char1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3Char1111">
    <w:name w:val="Body Text 3 Char1111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BodyTextIndentChar1111">
    <w:name w:val="Body Text Indent Char1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FirstIndent2Char1112">
    <w:name w:val="Body Text First Indent 2 Char1112"/>
    <w:basedOn w:val="BodyTextIndentChar1"/>
    <w:uiPriority w:val="99"/>
    <w:semiHidden/>
    <w:rsid w:val="0078491B"/>
    <w:rPr>
      <w:rFonts w:eastAsiaTheme="minorEastAsia"/>
    </w:rPr>
  </w:style>
  <w:style w:type="character" w:customStyle="1" w:styleId="BodyTextIndent2Char1111">
    <w:name w:val="Body Text Indent 2 Char1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Indent3Char1111">
    <w:name w:val="Body Text Indent 3 Char1111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E-mailSignatureChar1111">
    <w:name w:val="E-mail Signature Char1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TMLAddressChar1111">
    <w:name w:val="HTML Address Char1111"/>
    <w:basedOn w:val="DefaultParagraphFont"/>
    <w:uiPriority w:val="99"/>
    <w:semiHidden/>
    <w:rsid w:val="0078491B"/>
    <w:rPr>
      <w:rFonts w:eastAsiaTheme="minorEastAsia"/>
      <w:i/>
      <w:iCs/>
    </w:rPr>
  </w:style>
  <w:style w:type="character" w:customStyle="1" w:styleId="MessageHeaderChar1111">
    <w:name w:val="Message Header Char1111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1">
    <w:name w:val="Plain Text Char1111"/>
    <w:basedOn w:val="DefaultParagraphFont"/>
    <w:uiPriority w:val="99"/>
    <w:semiHidden/>
    <w:rsid w:val="0078491B"/>
    <w:rPr>
      <w:rFonts w:ascii="Consolas" w:eastAsiaTheme="minorEastAsia" w:hAnsi="Consolas" w:cs="Consolas"/>
      <w:sz w:val="21"/>
      <w:szCs w:val="21"/>
    </w:rPr>
  </w:style>
  <w:style w:type="character" w:customStyle="1" w:styleId="SignatureChar1111">
    <w:name w:val="Signature Char1111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eading1Char2111">
    <w:name w:val="Heading 1 Char2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1">
    <w:name w:val="Heading 2 Char2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1">
    <w:name w:val="Heading 3 Char2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2">
    <w:name w:val="FooterCentered2112"/>
    <w:basedOn w:val="Footer"/>
    <w:rsid w:val="0078491B"/>
    <w:pPr>
      <w:jc w:val="center"/>
    </w:pPr>
  </w:style>
  <w:style w:type="character" w:customStyle="1" w:styleId="HeaderChar2111">
    <w:name w:val="Header Char21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2">
    <w:name w:val="Exar21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2">
    <w:name w:val="Important Note11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2">
    <w:name w:val="Grid Table 4 - Accent 11111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1">
    <w:name w:val="Heading 1 Char3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1">
    <w:name w:val="Heading 2 Char3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2">
    <w:name w:val="Body11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112">
    <w:name w:val="FooterCentered3112"/>
    <w:basedOn w:val="Footer"/>
    <w:rsid w:val="0078491B"/>
    <w:pPr>
      <w:jc w:val="center"/>
    </w:pPr>
  </w:style>
  <w:style w:type="character" w:customStyle="1" w:styleId="HeaderChar3111">
    <w:name w:val="Header Char31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2">
    <w:name w:val="Exar31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2">
    <w:name w:val="Important Note21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1">
    <w:name w:val="Heading 1 Char4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1">
    <w:name w:val="Heading 2 Char4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1">
    <w:name w:val="Heading 3 Char3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2">
    <w:name w:val="Body21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4112">
    <w:name w:val="FooterCentered4112"/>
    <w:basedOn w:val="Footer"/>
    <w:rsid w:val="0078491B"/>
    <w:pPr>
      <w:jc w:val="center"/>
    </w:pPr>
  </w:style>
  <w:style w:type="character" w:customStyle="1" w:styleId="HeaderChar4111">
    <w:name w:val="Header Char41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2">
    <w:name w:val="Exar41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1">
    <w:name w:val="Messages and Commands111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Anchor1112">
    <w:name w:val="Anchor1112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1">
    <w:name w:val="Heading 1 Char11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1">
    <w:name w:val="Heading 2 Char11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2">
    <w:name w:val="Command111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1">
    <w:name w:val="Heading 4 Char2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2">
    <w:name w:val="Bullet111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2">
    <w:name w:val="Command211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1">
    <w:name w:val="Heading 1 Char5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1">
    <w:name w:val="Heading 2 Char5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1">
    <w:name w:val="Heading 3 Char4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1">
    <w:name w:val="Heading 1 Char6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1">
    <w:name w:val="Heading 2 Char6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2">
    <w:name w:val="Body31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112">
    <w:name w:val="Important Note311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1">
    <w:name w:val="Heading 1 Char7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1">
    <w:name w:val="Heading 2 Char7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1">
    <w:name w:val="Heading 3 Char5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2">
    <w:name w:val="Body41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5112">
    <w:name w:val="FooterCentered5112"/>
    <w:basedOn w:val="Footer"/>
    <w:rsid w:val="0078491B"/>
    <w:pPr>
      <w:jc w:val="center"/>
    </w:pPr>
  </w:style>
  <w:style w:type="character" w:customStyle="1" w:styleId="HeaderChar5111">
    <w:name w:val="Header Char51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2">
    <w:name w:val="Exar51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1">
    <w:name w:val="Heading 1 Char8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1">
    <w:name w:val="Heading 2 Char8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1">
    <w:name w:val="Heading 3 Char6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2">
    <w:name w:val="Body51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112">
    <w:name w:val="Bullet121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2">
    <w:name w:val="Figure Caption Centered1112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1">
    <w:name w:val="Heading 1 Char9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1">
    <w:name w:val="Heading 2 Char9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1">
    <w:name w:val="Heading 3 Char7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1">
    <w:name w:val="Heading 4 Char3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2">
    <w:name w:val="Bullet131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2">
    <w:name w:val="FooterCentered6112"/>
    <w:basedOn w:val="Footer"/>
    <w:rsid w:val="0078491B"/>
    <w:pPr>
      <w:jc w:val="center"/>
    </w:pPr>
  </w:style>
  <w:style w:type="character" w:customStyle="1" w:styleId="HeaderChar6111">
    <w:name w:val="Header Char61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2">
    <w:name w:val="Exar61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1">
    <w:name w:val="Heading 3 Char811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1">
    <w:name w:val="Header Char711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1">
    <w:name w:val="Title Char2111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2">
    <w:name w:val="HeadingPreface1112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2">
    <w:name w:val="Book Title11112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2">
    <w:name w:val="Contents1112"/>
    <w:basedOn w:val="Title"/>
    <w:rsid w:val="0078491B"/>
    <w:rPr>
      <w:szCs w:val="40"/>
    </w:rPr>
  </w:style>
  <w:style w:type="paragraph" w:customStyle="1" w:styleId="DocumentTitle1112">
    <w:name w:val="Document Title1112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2">
    <w:name w:val="Document Revision1112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2">
    <w:name w:val="Body1412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12">
    <w:name w:val="Bullet181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1">
    <w:name w:val="FooterCentered1711"/>
    <w:basedOn w:val="Footer"/>
    <w:rsid w:val="0078491B"/>
    <w:pPr>
      <w:jc w:val="center"/>
    </w:pPr>
  </w:style>
  <w:style w:type="paragraph" w:customStyle="1" w:styleId="Exar1711">
    <w:name w:val="Exar171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2">
    <w:name w:val="Command101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1">
    <w:name w:val="Messages and Commands511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FooterCentered181">
    <w:name w:val="FooterCentered181"/>
    <w:basedOn w:val="Footer"/>
    <w:rsid w:val="0078491B"/>
    <w:pPr>
      <w:jc w:val="center"/>
    </w:pPr>
  </w:style>
  <w:style w:type="character" w:customStyle="1" w:styleId="HeaderChar181">
    <w:name w:val="Header Char18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1">
    <w:name w:val="Exar18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1">
    <w:name w:val="Heading 1 Char20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2">
    <w:name w:val="FooterCentered192"/>
    <w:basedOn w:val="Footer"/>
    <w:rsid w:val="0078491B"/>
    <w:pPr>
      <w:jc w:val="center"/>
    </w:pPr>
  </w:style>
  <w:style w:type="character" w:customStyle="1" w:styleId="HeaderChar191">
    <w:name w:val="Header Char19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2">
    <w:name w:val="Exar19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1">
    <w:name w:val="Heading 1 Char23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1">
    <w:name w:val="Header Char20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4">
    <w:name w:val="Body62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924">
    <w:name w:val="FooterCentered924"/>
    <w:basedOn w:val="Footer"/>
    <w:rsid w:val="0078491B"/>
    <w:pPr>
      <w:jc w:val="center"/>
    </w:pPr>
  </w:style>
  <w:style w:type="paragraph" w:customStyle="1" w:styleId="Exar924">
    <w:name w:val="Exar92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1">
    <w:name w:val="Heading 1 Char241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1">
    <w:name w:val="Body151"/>
    <w:qFormat/>
    <w:rsid w:val="0078491B"/>
    <w:pPr>
      <w:tabs>
        <w:tab w:val="left" w:pos="2700"/>
      </w:tabs>
      <w:jc w:val="both"/>
    </w:pPr>
    <w:rPr>
      <w:szCs w:val="24"/>
    </w:rPr>
  </w:style>
  <w:style w:type="character" w:customStyle="1" w:styleId="HeaderChar231">
    <w:name w:val="Header Char231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1">
    <w:name w:val="Grid Table 4 - Accent 116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8">
    <w:name w:val="Heading 1 Char38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4">
    <w:name w:val="Body2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6">
    <w:name w:val="Anchor6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6">
    <w:name w:val="Bullet116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4">
    <w:name w:val="Bullet24"/>
    <w:rsid w:val="0078491B"/>
    <w:pPr>
      <w:spacing w:before="120"/>
      <w:ind w:left="1440" w:hanging="360"/>
    </w:pPr>
  </w:style>
  <w:style w:type="paragraph" w:customStyle="1" w:styleId="Bullet37">
    <w:name w:val="Bullet37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4">
    <w:name w:val="Caution4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4">
    <w:name w:val="CellBody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4">
    <w:name w:val="CellBodyCenter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4">
    <w:name w:val="CellBodyRight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4">
    <w:name w:val="CellBullet14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4">
    <w:name w:val="CellHeading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4">
    <w:name w:val="CellHeadingCenter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4">
    <w:name w:val="CellIndent14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4">
    <w:name w:val="CellIndent24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4">
    <w:name w:val="CellIndent34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4">
    <w:name w:val="CellNote4"/>
    <w:rsid w:val="0078491B"/>
    <w:pPr>
      <w:ind w:left="360" w:right="432"/>
    </w:pPr>
    <w:rPr>
      <w:sz w:val="18"/>
      <w:szCs w:val="18"/>
    </w:rPr>
  </w:style>
  <w:style w:type="paragraph" w:customStyle="1" w:styleId="Code4">
    <w:name w:val="Code4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4">
    <w:name w:val="Equation4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4">
    <w:name w:val="Figure4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4">
    <w:name w:val="FigureLabel4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8">
    <w:name w:val="Footer Char18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4">
    <w:name w:val="Footnote4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4">
    <w:name w:val="GlossTerm4"/>
    <w:basedOn w:val="Normal"/>
    <w:rsid w:val="0078491B"/>
    <w:rPr>
      <w:b/>
    </w:rPr>
  </w:style>
  <w:style w:type="paragraph" w:customStyle="1" w:styleId="HeadingFeature4">
    <w:name w:val="HeadingFeature4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4">
    <w:name w:val="Indent14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4">
    <w:name w:val="Indent24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4">
    <w:name w:val="Indent34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5">
    <w:name w:val="Addendum5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4">
    <w:name w:val="ProcedureHead4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4">
    <w:name w:val="Step14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4">
    <w:name w:val="Register Def4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4">
    <w:name w:val="Step24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4">
    <w:name w:val="Step34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4">
    <w:name w:val="TableFootnote4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4">
    <w:name w:val="TableTitle4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5">
    <w:name w:val="Title Char5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9">
    <w:name w:val="FooterCentered29"/>
    <w:basedOn w:val="Footer"/>
    <w:rsid w:val="0078491B"/>
    <w:pPr>
      <w:jc w:val="center"/>
    </w:pPr>
  </w:style>
  <w:style w:type="paragraph" w:customStyle="1" w:styleId="HeadingPreface4">
    <w:name w:val="HeadingPreface4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4">
    <w:name w:val="Copyright Heading4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4">
    <w:name w:val="Book Title14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4">
    <w:name w:val="BookTitle24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4">
    <w:name w:val="Document Type4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4">
    <w:name w:val="Internal Use Cover4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7">
    <w:name w:val="Header Char37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4">
    <w:name w:val="GlossText4"/>
    <w:basedOn w:val="Normal"/>
    <w:rsid w:val="0078491B"/>
    <w:pPr>
      <w:tabs>
        <w:tab w:val="left" w:pos="1800"/>
      </w:tabs>
      <w:ind w:left="432"/>
    </w:pPr>
  </w:style>
  <w:style w:type="paragraph" w:customStyle="1" w:styleId="Exar29">
    <w:name w:val="Exar29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4">
    <w:name w:val="CONFIDENTIAL4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4">
    <w:name w:val="Notetext4"/>
    <w:next w:val="Body"/>
    <w:rsid w:val="0078491B"/>
    <w:pPr>
      <w:ind w:left="547" w:right="1080"/>
      <w:jc w:val="both"/>
    </w:pPr>
  </w:style>
  <w:style w:type="paragraph" w:customStyle="1" w:styleId="PageNumbereven4">
    <w:name w:val="Page Number(even)4"/>
    <w:basedOn w:val="Footer"/>
    <w:semiHidden/>
    <w:rsid w:val="0078491B"/>
  </w:style>
  <w:style w:type="paragraph" w:customStyle="1" w:styleId="Headereven4">
    <w:name w:val="Header(even)4"/>
    <w:basedOn w:val="Header"/>
    <w:rsid w:val="0078491B"/>
    <w:pPr>
      <w:tabs>
        <w:tab w:val="clear" w:pos="9270"/>
      </w:tabs>
    </w:pPr>
  </w:style>
  <w:style w:type="paragraph" w:customStyle="1" w:styleId="Footereven4">
    <w:name w:val="Footer(even)4"/>
    <w:basedOn w:val="Footer"/>
    <w:rsid w:val="0078491B"/>
    <w:pPr>
      <w:ind w:right="-90"/>
    </w:pPr>
  </w:style>
  <w:style w:type="paragraph" w:customStyle="1" w:styleId="Glossary4">
    <w:name w:val="Glossary4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4">
    <w:name w:val="Addendum1+4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4">
    <w:name w:val="HeaderNumber4"/>
    <w:rsid w:val="0078491B"/>
    <w:rPr>
      <w:rFonts w:ascii="Arial" w:hAnsi="Arial"/>
      <w:b/>
      <w:color w:val="002B5C"/>
      <w:sz w:val="48"/>
    </w:rPr>
  </w:style>
  <w:style w:type="paragraph" w:customStyle="1" w:styleId="Addendum24">
    <w:name w:val="Addendum24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4">
    <w:name w:val="SpecNo+4"/>
    <w:basedOn w:val="SpecNo0"/>
    <w:rsid w:val="0078491B"/>
  </w:style>
  <w:style w:type="paragraph" w:customStyle="1" w:styleId="SpecNo40">
    <w:name w:val="SpecNo4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4">
    <w:name w:val="Description4"/>
    <w:rsid w:val="0078491B"/>
    <w:pPr>
      <w:spacing w:before="120"/>
      <w:ind w:left="1800" w:hanging="1800"/>
    </w:pPr>
  </w:style>
  <w:style w:type="paragraph" w:customStyle="1" w:styleId="Addendum40">
    <w:name w:val="Addendum+4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4">
    <w:name w:val="DocChangeNo.+4"/>
    <w:basedOn w:val="DocChangeNo"/>
    <w:rsid w:val="0078491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40">
    <w:name w:val="DocChangeNo.4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40">
    <w:name w:val="Addendum2+4"/>
    <w:basedOn w:val="Addendum2"/>
    <w:rsid w:val="0078491B"/>
    <w:rPr>
      <w:sz w:val="32"/>
    </w:rPr>
  </w:style>
  <w:style w:type="paragraph" w:customStyle="1" w:styleId="CellHeadingUnder4">
    <w:name w:val="CellHeadingUnder4"/>
    <w:basedOn w:val="CellHeading"/>
    <w:next w:val="CellBody"/>
    <w:rsid w:val="0078491B"/>
    <w:rPr>
      <w:u w:val="single"/>
    </w:rPr>
  </w:style>
  <w:style w:type="paragraph" w:customStyle="1" w:styleId="CellNoteHeading4">
    <w:name w:val="CellNoteHeading4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4">
    <w:name w:val="CellHeadingField|Desc4"/>
    <w:rsid w:val="0078491B"/>
    <w:rPr>
      <w:rFonts w:ascii="Arial" w:hAnsi="Arial"/>
      <w:b/>
    </w:rPr>
  </w:style>
  <w:style w:type="paragraph" w:customStyle="1" w:styleId="REGISTERBITFIELDCELL4">
    <w:name w:val="REGISTER|BIT|FIELDCELL4"/>
    <w:basedOn w:val="CellBody"/>
    <w:rsid w:val="0078491B"/>
    <w:rPr>
      <w:rFonts w:ascii="Arial" w:hAnsi="Arial"/>
      <w:b/>
      <w:caps/>
    </w:rPr>
  </w:style>
  <w:style w:type="paragraph" w:customStyle="1" w:styleId="Contents4">
    <w:name w:val="Contents4"/>
    <w:basedOn w:val="Title"/>
    <w:rsid w:val="0078491B"/>
    <w:rPr>
      <w:szCs w:val="40"/>
    </w:rPr>
  </w:style>
  <w:style w:type="paragraph" w:customStyle="1" w:styleId="ExarConfidential4">
    <w:name w:val="Exar Confidential4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4">
    <w:name w:val="Exar Confidential Char4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4">
    <w:name w:val="Hifn Table4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40">
    <w:name w:val="Page Number (even)4"/>
    <w:rsid w:val="0078491B"/>
    <w:rPr>
      <w:rFonts w:ascii="Arial" w:hAnsi="Arial"/>
      <w:sz w:val="16"/>
    </w:rPr>
  </w:style>
  <w:style w:type="paragraph" w:customStyle="1" w:styleId="Preliminary4">
    <w:name w:val="Preliminary4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4">
    <w:name w:val="Preliminary Char4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5">
    <w:name w:val="Balloon Text Char5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4">
    <w:name w:val="Appendix4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5">
    <w:name w:val="Comment Text Char5"/>
    <w:basedOn w:val="DefaultParagraphFont"/>
    <w:uiPriority w:val="99"/>
    <w:semiHidden/>
    <w:rsid w:val="0078491B"/>
  </w:style>
  <w:style w:type="character" w:customStyle="1" w:styleId="CommentSubjectChar5">
    <w:name w:val="Comment Subject Char5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4">
    <w:name w:val="copyright4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4">
    <w:name w:val="Function Call4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4">
    <w:name w:val="Appendix 14"/>
    <w:basedOn w:val="Heading2"/>
    <w:next w:val="Body"/>
    <w:rsid w:val="0078491B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4">
    <w:name w:val="Appendix 24"/>
    <w:basedOn w:val="Appendix1"/>
    <w:next w:val="Body"/>
    <w:rsid w:val="0078491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4">
    <w:name w:val="Hifn Parameter4"/>
    <w:basedOn w:val="TableNormal"/>
    <w:rsid w:val="0078491B"/>
    <w:rPr>
      <w:sz w:val="18"/>
    </w:rPr>
    <w:tblPr/>
  </w:style>
  <w:style w:type="paragraph" w:customStyle="1" w:styleId="CellHeadingBlue4">
    <w:name w:val="Cell Heading Blue4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4">
    <w:name w:val="ListNumber24"/>
    <w:basedOn w:val="Body"/>
    <w:rsid w:val="0078491B"/>
    <w:pPr>
      <w:ind w:left="1440" w:hanging="360"/>
    </w:pPr>
  </w:style>
  <w:style w:type="paragraph" w:customStyle="1" w:styleId="Command17">
    <w:name w:val="Command17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5">
    <w:name w:val="HTML Preformatted Char5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5">
    <w:name w:val="Subtitle Char5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5">
    <w:name w:val="Quote Char5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5">
    <w:name w:val="Intense Quote Char5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paragraph" w:customStyle="1" w:styleId="Default4">
    <w:name w:val="Default4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4">
    <w:name w:val="Document Title4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4">
    <w:name w:val="Document Subtitle4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4">
    <w:name w:val="Heading 2 no number4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4">
    <w:name w:val="Document Revision4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4">
    <w:name w:val="List Table 3 - Accent 114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8">
    <w:name w:val="Important Note18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7">
    <w:name w:val="Figure Caption Centered7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4">
    <w:name w:val="2909F619802848F09E01365C32F346544"/>
    <w:rsid w:val="0078491B"/>
    <w:pPr>
      <w:spacing w:after="200"/>
    </w:pPr>
    <w:rPr>
      <w:lang w:eastAsia="ja-JP"/>
    </w:rPr>
  </w:style>
  <w:style w:type="table" w:customStyle="1" w:styleId="LightList-Accent114">
    <w:name w:val="Light List - Accent 114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5">
    <w:name w:val="Body Text Char5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4">
    <w:name w:val="Table Paragraph4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4">
    <w:name w:val="Message and Command4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5">
    <w:name w:val="Body Text 2 Char5"/>
    <w:basedOn w:val="DefaultParagraphFont"/>
    <w:semiHidden/>
    <w:rsid w:val="0078491B"/>
  </w:style>
  <w:style w:type="character" w:customStyle="1" w:styleId="BodyText3Char5">
    <w:name w:val="Body Text 3 Char5"/>
    <w:basedOn w:val="DefaultParagraphFont"/>
    <w:semiHidden/>
    <w:rsid w:val="0078491B"/>
    <w:rPr>
      <w:sz w:val="16"/>
      <w:szCs w:val="16"/>
    </w:rPr>
  </w:style>
  <w:style w:type="character" w:customStyle="1" w:styleId="BodyTextIndentChar5">
    <w:name w:val="Body Text Indent Char5"/>
    <w:basedOn w:val="DefaultParagraphFont"/>
    <w:semiHidden/>
    <w:rsid w:val="0078491B"/>
  </w:style>
  <w:style w:type="character" w:customStyle="1" w:styleId="BodyTextFirstIndent2Char5">
    <w:name w:val="Body Text First Indent 2 Char5"/>
    <w:basedOn w:val="BodyTextIndentChar"/>
    <w:semiHidden/>
    <w:rsid w:val="0078491B"/>
  </w:style>
  <w:style w:type="character" w:customStyle="1" w:styleId="BodyTextIndent2Char5">
    <w:name w:val="Body Text Indent 2 Char5"/>
    <w:basedOn w:val="DefaultParagraphFont"/>
    <w:semiHidden/>
    <w:rsid w:val="0078491B"/>
  </w:style>
  <w:style w:type="character" w:customStyle="1" w:styleId="BodyTextIndent3Char5">
    <w:name w:val="Body Text Indent 3 Char5"/>
    <w:basedOn w:val="DefaultParagraphFont"/>
    <w:semiHidden/>
    <w:rsid w:val="0078491B"/>
    <w:rPr>
      <w:sz w:val="16"/>
      <w:szCs w:val="16"/>
    </w:rPr>
  </w:style>
  <w:style w:type="character" w:customStyle="1" w:styleId="E-mailSignatureChar5">
    <w:name w:val="E-mail Signature Char5"/>
    <w:basedOn w:val="DefaultParagraphFont"/>
    <w:semiHidden/>
    <w:rsid w:val="0078491B"/>
  </w:style>
  <w:style w:type="character" w:customStyle="1" w:styleId="HTMLAddressChar5">
    <w:name w:val="HTML Address Char5"/>
    <w:basedOn w:val="DefaultParagraphFont"/>
    <w:semiHidden/>
    <w:rsid w:val="0078491B"/>
    <w:rPr>
      <w:i/>
      <w:iCs/>
    </w:rPr>
  </w:style>
  <w:style w:type="character" w:customStyle="1" w:styleId="MessageHeaderChar5">
    <w:name w:val="Message Header Char5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5">
    <w:name w:val="Plain Text Char5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5">
    <w:name w:val="Signature Char5"/>
    <w:basedOn w:val="DefaultParagraphFont"/>
    <w:semiHidden/>
    <w:rsid w:val="0078491B"/>
  </w:style>
  <w:style w:type="paragraph" w:customStyle="1" w:styleId="BackPageCenter4">
    <w:name w:val="Back Page Center4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4">
    <w:name w:val="Figure Title4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0">
    <w:name w:val="Grid Table 4 - Accent 1110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5Char14">
    <w:name w:val="Heading 5 Char14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4">
    <w:name w:val="Heading 7 Char14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4">
    <w:name w:val="Heading 8 Char14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4">
    <w:name w:val="Heading 9 Char14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113">
    <w:name w:val="FooterCentered113"/>
    <w:basedOn w:val="Footer"/>
    <w:rsid w:val="0078491B"/>
    <w:pPr>
      <w:jc w:val="center"/>
    </w:pPr>
  </w:style>
  <w:style w:type="paragraph" w:customStyle="1" w:styleId="Exar113">
    <w:name w:val="Exar1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4">
    <w:name w:val="Note Heading Char4"/>
    <w:basedOn w:val="DefaultParagraphFont"/>
    <w:rsid w:val="0078491B"/>
    <w:rPr>
      <w:b/>
    </w:rPr>
  </w:style>
  <w:style w:type="character" w:customStyle="1" w:styleId="ClosingChar4">
    <w:name w:val="Closing Char4"/>
    <w:basedOn w:val="DefaultParagraphFont"/>
    <w:rsid w:val="0078491B"/>
  </w:style>
  <w:style w:type="character" w:customStyle="1" w:styleId="CommentSubjectChar14">
    <w:name w:val="Comment Subject Char14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4">
    <w:name w:val="Date Char4"/>
    <w:basedOn w:val="DefaultParagraphFont"/>
    <w:rsid w:val="0078491B"/>
  </w:style>
  <w:style w:type="character" w:customStyle="1" w:styleId="DocumentMapChar4">
    <w:name w:val="Document Map Char4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4">
    <w:name w:val="Endnote Text Char4"/>
    <w:basedOn w:val="DefaultParagraphFont"/>
    <w:semiHidden/>
    <w:rsid w:val="0078491B"/>
  </w:style>
  <w:style w:type="character" w:customStyle="1" w:styleId="FootnoteTextChar4">
    <w:name w:val="Footnote Text Char4"/>
    <w:basedOn w:val="DefaultParagraphFont"/>
    <w:semiHidden/>
    <w:rsid w:val="0078491B"/>
  </w:style>
  <w:style w:type="character" w:customStyle="1" w:styleId="MacroTextChar4">
    <w:name w:val="Macro Text Char4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BodyTextFirstIndent2Char14">
    <w:name w:val="Body Text First Indent 2 Char14"/>
    <w:basedOn w:val="BodyTextIndentChar1"/>
    <w:uiPriority w:val="99"/>
    <w:semiHidden/>
    <w:rsid w:val="0078491B"/>
    <w:rPr>
      <w:rFonts w:eastAsiaTheme="minorEastAsia"/>
    </w:rPr>
  </w:style>
  <w:style w:type="paragraph" w:customStyle="1" w:styleId="FooterCentered210">
    <w:name w:val="FooterCentered210"/>
    <w:basedOn w:val="Footer"/>
    <w:rsid w:val="0078491B"/>
    <w:pPr>
      <w:jc w:val="center"/>
    </w:pPr>
  </w:style>
  <w:style w:type="paragraph" w:customStyle="1" w:styleId="Exar210">
    <w:name w:val="Exar210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8">
    <w:name w:val="Command18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9">
    <w:name w:val="Important Note19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4">
    <w:name w:val="Grid Table 4 - Accent 1114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3">
    <w:name w:val="Body1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4">
    <w:name w:val="FooterCentered34"/>
    <w:basedOn w:val="Footer"/>
    <w:rsid w:val="0078491B"/>
    <w:pPr>
      <w:jc w:val="center"/>
    </w:pPr>
  </w:style>
  <w:style w:type="paragraph" w:customStyle="1" w:styleId="Exar34">
    <w:name w:val="Exar3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4">
    <w:name w:val="Important Note2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4Char23">
    <w:name w:val="Heading 4 Char2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5">
    <w:name w:val="Body2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7">
    <w:name w:val="Bullet117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4">
    <w:name w:val="FooterCentered44"/>
    <w:basedOn w:val="Footer"/>
    <w:rsid w:val="0078491B"/>
    <w:pPr>
      <w:jc w:val="center"/>
    </w:pPr>
  </w:style>
  <w:style w:type="paragraph" w:customStyle="1" w:styleId="Exar44">
    <w:name w:val="Exar4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5">
    <w:name w:val="Command25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4">
    <w:name w:val="Messages and Commands14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table" w:customStyle="1" w:styleId="GridTable4-Accent1123">
    <w:name w:val="Grid Table 4 - Accent 112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4">
    <w:name w:val="Body3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3">
    <w:name w:val="Important Note3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3">
    <w:name w:val="Heading 2 Char7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4">
    <w:name w:val="Body4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4">
    <w:name w:val="Anchor14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4">
    <w:name w:val="FooterCentered54"/>
    <w:basedOn w:val="Footer"/>
    <w:rsid w:val="0078491B"/>
    <w:pPr>
      <w:jc w:val="center"/>
    </w:pPr>
  </w:style>
  <w:style w:type="paragraph" w:customStyle="1" w:styleId="Exar54">
    <w:name w:val="Exar5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3">
    <w:name w:val="Messages and Commands23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43">
    <w:name w:val="Important Note4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3">
    <w:name w:val="Heading 2 Char8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3">
    <w:name w:val="Heading 3 Char6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5">
    <w:name w:val="Body5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4">
    <w:name w:val="Bullet12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3">
    <w:name w:val="Command3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3">
    <w:name w:val="Important Note5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3">
    <w:name w:val="Figure Caption Centered13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3">
    <w:name w:val="Heading 2 Char9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3">
    <w:name w:val="Heading 3 Char7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3">
    <w:name w:val="Heading 4 Char3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5">
    <w:name w:val="Body6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33">
    <w:name w:val="Bullet13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4">
    <w:name w:val="FooterCentered64"/>
    <w:basedOn w:val="Footer"/>
    <w:rsid w:val="0078491B"/>
    <w:pPr>
      <w:jc w:val="center"/>
    </w:pPr>
  </w:style>
  <w:style w:type="paragraph" w:customStyle="1" w:styleId="Exar64">
    <w:name w:val="Exar6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3">
    <w:name w:val="Command4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3">
    <w:name w:val="Heading 2 Char10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3">
    <w:name w:val="Heading 3 Char8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5">
    <w:name w:val="FooterCentered75"/>
    <w:basedOn w:val="Footer"/>
    <w:rsid w:val="0078491B"/>
    <w:pPr>
      <w:jc w:val="center"/>
    </w:pPr>
  </w:style>
  <w:style w:type="paragraph" w:customStyle="1" w:styleId="Exar75">
    <w:name w:val="Exar7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14">
    <w:name w:val="Heading 2 Char11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3">
    <w:name w:val="Heading 3 Char9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3">
    <w:name w:val="Heading 4 Char4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3">
    <w:name w:val="Heading 5 Char23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3">
    <w:name w:val="Heading 6 Char2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3">
    <w:name w:val="Heading 7 Char2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3">
    <w:name w:val="Heading 8 Char23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3">
    <w:name w:val="Heading 9 Char2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3">
    <w:name w:val="Body7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23">
    <w:name w:val="Anchor23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3">
    <w:name w:val="Bullet14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3">
    <w:name w:val="Bullet213"/>
    <w:rsid w:val="0078491B"/>
    <w:pPr>
      <w:spacing w:before="120"/>
      <w:ind w:left="1440" w:hanging="360"/>
    </w:pPr>
  </w:style>
  <w:style w:type="paragraph" w:customStyle="1" w:styleId="Bullet313">
    <w:name w:val="Bullet313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13">
    <w:name w:val="Caution13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3">
    <w:name w:val="CellBody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3">
    <w:name w:val="CellBodyCenter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3">
    <w:name w:val="CellBodyRight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3">
    <w:name w:val="CellBullet113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3">
    <w:name w:val="CellHeading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3">
    <w:name w:val="CellHeadingCenter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3">
    <w:name w:val="CellIndent113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3">
    <w:name w:val="CellIndent213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3">
    <w:name w:val="CellIndent313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3">
    <w:name w:val="CellNote13"/>
    <w:rsid w:val="0078491B"/>
    <w:pPr>
      <w:ind w:left="360" w:right="432"/>
    </w:pPr>
    <w:rPr>
      <w:sz w:val="18"/>
      <w:szCs w:val="18"/>
    </w:rPr>
  </w:style>
  <w:style w:type="paragraph" w:customStyle="1" w:styleId="Code13">
    <w:name w:val="Code13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3">
    <w:name w:val="Equation13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3">
    <w:name w:val="Figure13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3">
    <w:name w:val="FigureLabel13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3">
    <w:name w:val="Footnote13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3">
    <w:name w:val="GlossTerm13"/>
    <w:basedOn w:val="Normal"/>
    <w:rsid w:val="0078491B"/>
    <w:rPr>
      <w:b/>
    </w:rPr>
  </w:style>
  <w:style w:type="paragraph" w:customStyle="1" w:styleId="HeadingFeature13">
    <w:name w:val="HeadingFeature13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3">
    <w:name w:val="Indent113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3">
    <w:name w:val="Indent213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3">
    <w:name w:val="Indent313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30">
    <w:name w:val="Addendum13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3">
    <w:name w:val="ProcedureHead13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3">
    <w:name w:val="Step113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3">
    <w:name w:val="Register Def13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3">
    <w:name w:val="Step213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3">
    <w:name w:val="Step313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3">
    <w:name w:val="TableFootnote13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3">
    <w:name w:val="TableTitle13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5">
    <w:name w:val="FooterCentered85"/>
    <w:basedOn w:val="Footer"/>
    <w:rsid w:val="0078491B"/>
    <w:pPr>
      <w:jc w:val="center"/>
    </w:pPr>
  </w:style>
  <w:style w:type="paragraph" w:customStyle="1" w:styleId="HeadingPreface13">
    <w:name w:val="HeadingPreface13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3">
    <w:name w:val="Copyright Heading13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3">
    <w:name w:val="Book Title113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3">
    <w:name w:val="BookTitle213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3">
    <w:name w:val="Document Type13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3">
    <w:name w:val="Internal Use Cover13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3">
    <w:name w:val="GlossText13"/>
    <w:basedOn w:val="Normal"/>
    <w:rsid w:val="0078491B"/>
    <w:pPr>
      <w:tabs>
        <w:tab w:val="left" w:pos="1800"/>
      </w:tabs>
      <w:ind w:left="432"/>
    </w:pPr>
  </w:style>
  <w:style w:type="paragraph" w:customStyle="1" w:styleId="Exar85">
    <w:name w:val="Exar8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3">
    <w:name w:val="CONFIDENTIAL13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3">
    <w:name w:val="Notetext13"/>
    <w:next w:val="Body"/>
    <w:rsid w:val="0078491B"/>
    <w:pPr>
      <w:ind w:left="547" w:right="1080"/>
      <w:jc w:val="both"/>
    </w:pPr>
  </w:style>
  <w:style w:type="paragraph" w:customStyle="1" w:styleId="PageNumbereven13">
    <w:name w:val="Page Number(even)13"/>
    <w:basedOn w:val="Footer"/>
    <w:semiHidden/>
    <w:rsid w:val="0078491B"/>
  </w:style>
  <w:style w:type="paragraph" w:customStyle="1" w:styleId="Headereven13">
    <w:name w:val="Header(even)13"/>
    <w:basedOn w:val="Header"/>
    <w:rsid w:val="0078491B"/>
    <w:pPr>
      <w:tabs>
        <w:tab w:val="clear" w:pos="9270"/>
      </w:tabs>
    </w:pPr>
  </w:style>
  <w:style w:type="paragraph" w:customStyle="1" w:styleId="Footereven13">
    <w:name w:val="Footer(even)13"/>
    <w:basedOn w:val="Footer"/>
    <w:rsid w:val="0078491B"/>
    <w:pPr>
      <w:ind w:right="-90"/>
    </w:pPr>
  </w:style>
  <w:style w:type="paragraph" w:customStyle="1" w:styleId="Glossary13">
    <w:name w:val="Glossary13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3">
    <w:name w:val="Addendum1+13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3">
    <w:name w:val="HeaderNumber13"/>
    <w:rsid w:val="0078491B"/>
    <w:rPr>
      <w:rFonts w:ascii="Arial" w:hAnsi="Arial"/>
      <w:b/>
      <w:color w:val="002B5C"/>
      <w:sz w:val="48"/>
    </w:rPr>
  </w:style>
  <w:style w:type="paragraph" w:customStyle="1" w:styleId="Addendum213">
    <w:name w:val="Addendum213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3">
    <w:name w:val="SpecNo+13"/>
    <w:basedOn w:val="SpecNo0"/>
    <w:rsid w:val="0078491B"/>
  </w:style>
  <w:style w:type="paragraph" w:customStyle="1" w:styleId="SpecNo130">
    <w:name w:val="SpecNo13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3">
    <w:name w:val="Description13"/>
    <w:rsid w:val="0078491B"/>
    <w:pPr>
      <w:spacing w:before="120"/>
      <w:ind w:left="1800" w:hanging="1800"/>
    </w:pPr>
  </w:style>
  <w:style w:type="paragraph" w:customStyle="1" w:styleId="Addendum131">
    <w:name w:val="Addendum+13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3">
    <w:name w:val="DocChangeNo.+13"/>
    <w:basedOn w:val="DocChangeNo"/>
    <w:rsid w:val="0078491B"/>
    <w:pPr>
      <w:numPr>
        <w:numId w:val="0"/>
      </w:numPr>
      <w:ind w:left="1260" w:hanging="1260"/>
    </w:pPr>
  </w:style>
  <w:style w:type="paragraph" w:customStyle="1" w:styleId="DocChangeNo130">
    <w:name w:val="DocChangeNo.13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130">
    <w:name w:val="Addendum2+13"/>
    <w:basedOn w:val="Addendum2"/>
    <w:rsid w:val="0078491B"/>
    <w:rPr>
      <w:sz w:val="32"/>
    </w:rPr>
  </w:style>
  <w:style w:type="paragraph" w:customStyle="1" w:styleId="CellHeadingUnder13">
    <w:name w:val="CellHeadingUnder13"/>
    <w:basedOn w:val="CellHeading"/>
    <w:next w:val="CellBody"/>
    <w:rsid w:val="0078491B"/>
    <w:rPr>
      <w:u w:val="single"/>
    </w:rPr>
  </w:style>
  <w:style w:type="paragraph" w:customStyle="1" w:styleId="CellNoteHeading13">
    <w:name w:val="CellNoteHeading13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3">
    <w:name w:val="CellHeadingField|Desc13"/>
    <w:rsid w:val="0078491B"/>
    <w:rPr>
      <w:rFonts w:ascii="Arial" w:hAnsi="Arial"/>
      <w:b/>
    </w:rPr>
  </w:style>
  <w:style w:type="paragraph" w:customStyle="1" w:styleId="REGISTERBITFIELDCELL13">
    <w:name w:val="REGISTER|BIT|FIELDCELL13"/>
    <w:basedOn w:val="CellBody"/>
    <w:rsid w:val="0078491B"/>
    <w:rPr>
      <w:rFonts w:ascii="Arial" w:hAnsi="Arial"/>
      <w:b/>
      <w:caps/>
    </w:rPr>
  </w:style>
  <w:style w:type="paragraph" w:customStyle="1" w:styleId="Contents13">
    <w:name w:val="Contents13"/>
    <w:basedOn w:val="Title"/>
    <w:rsid w:val="0078491B"/>
    <w:rPr>
      <w:szCs w:val="40"/>
    </w:rPr>
  </w:style>
  <w:style w:type="paragraph" w:customStyle="1" w:styleId="ExarConfidential13">
    <w:name w:val="Exar Confidential13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3">
    <w:name w:val="Exar Confidential Char13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3">
    <w:name w:val="Hifn Table13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30">
    <w:name w:val="Page Number (even)13"/>
    <w:rsid w:val="0078491B"/>
    <w:rPr>
      <w:rFonts w:ascii="Arial" w:hAnsi="Arial"/>
      <w:sz w:val="16"/>
    </w:rPr>
  </w:style>
  <w:style w:type="paragraph" w:customStyle="1" w:styleId="Preliminary13">
    <w:name w:val="Preliminary13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3">
    <w:name w:val="Balloon Text Char23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130">
    <w:name w:val="Appendix13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3">
    <w:name w:val="Comment Text Char23"/>
    <w:basedOn w:val="DefaultParagraphFont"/>
    <w:uiPriority w:val="99"/>
    <w:semiHidden/>
    <w:rsid w:val="0078491B"/>
  </w:style>
  <w:style w:type="character" w:customStyle="1" w:styleId="CommentSubjectChar23">
    <w:name w:val="Comment Subject Char23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13">
    <w:name w:val="copyright13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13">
    <w:name w:val="Function Call13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3">
    <w:name w:val="Appendix 113"/>
    <w:basedOn w:val="Heading2"/>
    <w:next w:val="Body"/>
    <w:rsid w:val="0078491B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13">
    <w:name w:val="Appendix 213"/>
    <w:basedOn w:val="Appendix1"/>
    <w:next w:val="Body"/>
    <w:rsid w:val="0078491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3">
    <w:name w:val="Hifn Parameter13"/>
    <w:basedOn w:val="TableNormal"/>
    <w:rsid w:val="0078491B"/>
    <w:rPr>
      <w:sz w:val="18"/>
    </w:rPr>
    <w:tblPr/>
  </w:style>
  <w:style w:type="paragraph" w:customStyle="1" w:styleId="CellHeadingBlue13">
    <w:name w:val="Cell Heading Blue13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13">
    <w:name w:val="ListNumber213"/>
    <w:basedOn w:val="Body"/>
    <w:rsid w:val="0078491B"/>
    <w:pPr>
      <w:ind w:left="1440" w:hanging="360"/>
    </w:pPr>
  </w:style>
  <w:style w:type="paragraph" w:customStyle="1" w:styleId="Command53">
    <w:name w:val="Command5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3">
    <w:name w:val="HTML Preformatted Char23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23">
    <w:name w:val="Subtitle Char23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23">
    <w:name w:val="Quote Char23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23">
    <w:name w:val="Intense Quote Char23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paragraph" w:customStyle="1" w:styleId="Default13">
    <w:name w:val="Default13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3">
    <w:name w:val="Document Title13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3">
    <w:name w:val="Document Subtitle13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13">
    <w:name w:val="Heading 2 no number13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13">
    <w:name w:val="Document Revision13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3">
    <w:name w:val="List Table 3 - Accent 1113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3">
    <w:name w:val="Messages and Commands33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63">
    <w:name w:val="Important Note6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3">
    <w:name w:val="Figure Caption Centered23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3">
    <w:name w:val="2909F619802848F09E01365C32F3465413"/>
    <w:rsid w:val="0078491B"/>
    <w:pPr>
      <w:spacing w:after="200"/>
    </w:pPr>
    <w:rPr>
      <w:lang w:eastAsia="ja-JP"/>
    </w:rPr>
  </w:style>
  <w:style w:type="table" w:customStyle="1" w:styleId="LightList-Accent1113">
    <w:name w:val="Light List - Accent 1113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3">
    <w:name w:val="Body Text Char23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13">
    <w:name w:val="Table Paragraph13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3">
    <w:name w:val="Message and Command13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FirstIndent2Char23">
    <w:name w:val="Body Text First Indent 2 Char23"/>
    <w:basedOn w:val="BodyTextIndentChar"/>
    <w:semiHidden/>
    <w:rsid w:val="0078491B"/>
  </w:style>
  <w:style w:type="paragraph" w:customStyle="1" w:styleId="BackPageCenter13">
    <w:name w:val="Back Page Center13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3">
    <w:name w:val="Figure Title13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3">
    <w:name w:val="Grid Table 4 - Accent 113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5">
    <w:name w:val="FooterCentered95"/>
    <w:basedOn w:val="Footer"/>
    <w:rsid w:val="0078491B"/>
    <w:pPr>
      <w:jc w:val="center"/>
    </w:pPr>
  </w:style>
  <w:style w:type="paragraph" w:customStyle="1" w:styleId="Exar95">
    <w:name w:val="Exar9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3">
    <w:name w:val="Heading 3 Char1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3">
    <w:name w:val="Heading 4 Char1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3">
    <w:name w:val="Heading 5 Char113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3">
    <w:name w:val="Heading 6 Char11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3">
    <w:name w:val="Heading 7 Char11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3">
    <w:name w:val="Heading 8 Char113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3">
    <w:name w:val="Heading 9 Char113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3">
    <w:name w:val="Footer Char113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3">
    <w:name w:val="Title Char113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4">
    <w:name w:val="FooterCentered114"/>
    <w:basedOn w:val="Footer"/>
    <w:rsid w:val="0078491B"/>
    <w:pPr>
      <w:jc w:val="center"/>
    </w:pPr>
  </w:style>
  <w:style w:type="paragraph" w:customStyle="1" w:styleId="Exar114">
    <w:name w:val="Exar1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3">
    <w:name w:val="Note Heading Char13"/>
    <w:basedOn w:val="DefaultParagraphFont"/>
    <w:rsid w:val="0078491B"/>
    <w:rPr>
      <w:b/>
    </w:rPr>
  </w:style>
  <w:style w:type="character" w:customStyle="1" w:styleId="BalloonTextChar113">
    <w:name w:val="Balloon Text Char113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losingChar13">
    <w:name w:val="Closing Char13"/>
    <w:basedOn w:val="DefaultParagraphFont"/>
    <w:rsid w:val="0078491B"/>
  </w:style>
  <w:style w:type="character" w:customStyle="1" w:styleId="CommentTextChar113">
    <w:name w:val="Comment Text Char113"/>
    <w:basedOn w:val="DefaultParagraphFont"/>
    <w:uiPriority w:val="99"/>
    <w:semiHidden/>
    <w:rsid w:val="0078491B"/>
  </w:style>
  <w:style w:type="character" w:customStyle="1" w:styleId="CommentSubjectChar113">
    <w:name w:val="Comment Subject Char113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13">
    <w:name w:val="Date Char13"/>
    <w:basedOn w:val="DefaultParagraphFont"/>
    <w:rsid w:val="0078491B"/>
  </w:style>
  <w:style w:type="character" w:customStyle="1" w:styleId="DocumentMapChar13">
    <w:name w:val="Document Map Char13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13">
    <w:name w:val="Endnote Text Char13"/>
    <w:basedOn w:val="DefaultParagraphFont"/>
    <w:semiHidden/>
    <w:rsid w:val="0078491B"/>
  </w:style>
  <w:style w:type="character" w:customStyle="1" w:styleId="FootnoteTextChar13">
    <w:name w:val="Footnote Text Char13"/>
    <w:basedOn w:val="DefaultParagraphFont"/>
    <w:semiHidden/>
    <w:rsid w:val="0078491B"/>
  </w:style>
  <w:style w:type="character" w:customStyle="1" w:styleId="MacroTextChar13">
    <w:name w:val="Macro Text Char13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HTMLPreformattedChar113">
    <w:name w:val="HTML Preformatted Char113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13">
    <w:name w:val="Subtitle Char113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13">
    <w:name w:val="Quote Char113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13">
    <w:name w:val="Intense Quote Char113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BodyTextChar113">
    <w:name w:val="Body Text Char113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character" w:customStyle="1" w:styleId="BodyText2Char113">
    <w:name w:val="Body Text 2 Char113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3Char113">
    <w:name w:val="Body Text 3 Char113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BodyTextIndentChar113">
    <w:name w:val="Body Text Indent Char113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FirstIndent2Char113">
    <w:name w:val="Body Text First Indent 2 Char113"/>
    <w:basedOn w:val="BodyTextIndentChar1"/>
    <w:uiPriority w:val="99"/>
    <w:semiHidden/>
    <w:rsid w:val="0078491B"/>
    <w:rPr>
      <w:rFonts w:eastAsiaTheme="minorEastAsia"/>
    </w:rPr>
  </w:style>
  <w:style w:type="character" w:customStyle="1" w:styleId="BodyTextIndent2Char113">
    <w:name w:val="Body Text Indent 2 Char113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Indent3Char113">
    <w:name w:val="Body Text Indent 3 Char113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E-mailSignatureChar113">
    <w:name w:val="E-mail Signature Char113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TMLAddressChar113">
    <w:name w:val="HTML Address Char113"/>
    <w:basedOn w:val="DefaultParagraphFont"/>
    <w:uiPriority w:val="99"/>
    <w:semiHidden/>
    <w:rsid w:val="0078491B"/>
    <w:rPr>
      <w:rFonts w:eastAsiaTheme="minorEastAsia"/>
      <w:i/>
      <w:iCs/>
    </w:rPr>
  </w:style>
  <w:style w:type="character" w:customStyle="1" w:styleId="MessageHeaderChar113">
    <w:name w:val="Message Header Char113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3">
    <w:name w:val="Plain Text Char113"/>
    <w:basedOn w:val="DefaultParagraphFont"/>
    <w:uiPriority w:val="99"/>
    <w:semiHidden/>
    <w:rsid w:val="0078491B"/>
    <w:rPr>
      <w:rFonts w:ascii="Consolas" w:eastAsiaTheme="minorEastAsia" w:hAnsi="Consolas" w:cs="Consolas"/>
      <w:sz w:val="21"/>
      <w:szCs w:val="21"/>
    </w:rPr>
  </w:style>
  <w:style w:type="character" w:customStyle="1" w:styleId="SignatureChar113">
    <w:name w:val="Signature Char113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eading1Char213">
    <w:name w:val="Heading 1 Char2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3">
    <w:name w:val="Heading 2 Char2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3">
    <w:name w:val="Heading 3 Char2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3">
    <w:name w:val="FooterCentered213"/>
    <w:basedOn w:val="Footer"/>
    <w:rsid w:val="0078491B"/>
    <w:pPr>
      <w:jc w:val="center"/>
    </w:pPr>
  </w:style>
  <w:style w:type="character" w:customStyle="1" w:styleId="HeaderChar213">
    <w:name w:val="Header Char21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3">
    <w:name w:val="Exar2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3">
    <w:name w:val="Important Note1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3">
    <w:name w:val="Grid Table 4 - Accent 1111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3">
    <w:name w:val="Heading 1 Char3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3">
    <w:name w:val="Heading 2 Char3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4">
    <w:name w:val="Body1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13">
    <w:name w:val="FooterCentered313"/>
    <w:basedOn w:val="Footer"/>
    <w:rsid w:val="0078491B"/>
    <w:pPr>
      <w:jc w:val="center"/>
    </w:pPr>
  </w:style>
  <w:style w:type="character" w:customStyle="1" w:styleId="HeaderChar313">
    <w:name w:val="Header Char31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3">
    <w:name w:val="Exar3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3">
    <w:name w:val="Important Note2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3">
    <w:name w:val="Heading 1 Char4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3">
    <w:name w:val="Heading 2 Char4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3">
    <w:name w:val="Heading 3 Char3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3">
    <w:name w:val="Body2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413">
    <w:name w:val="FooterCentered413"/>
    <w:basedOn w:val="Footer"/>
    <w:rsid w:val="0078491B"/>
    <w:pPr>
      <w:jc w:val="center"/>
    </w:pPr>
  </w:style>
  <w:style w:type="character" w:customStyle="1" w:styleId="HeaderChar413">
    <w:name w:val="Header Char41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3">
    <w:name w:val="Exar4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3">
    <w:name w:val="Messages and Commands113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Anchor113">
    <w:name w:val="Anchor113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3">
    <w:name w:val="Heading 1 Char11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3">
    <w:name w:val="Heading 2 Char11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122">
    <w:name w:val="Heading 2 Char1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2">
    <w:name w:val="Heading 3 Char10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3">
    <w:name w:val="FooterCentered103"/>
    <w:basedOn w:val="Footer"/>
    <w:rsid w:val="0078491B"/>
    <w:pPr>
      <w:jc w:val="center"/>
    </w:pPr>
  </w:style>
  <w:style w:type="paragraph" w:customStyle="1" w:styleId="Exar103">
    <w:name w:val="Exar10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2">
    <w:name w:val="Heading 2 Char13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2">
    <w:name w:val="Heading 3 Char1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3">
    <w:name w:val="Body8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53">
    <w:name w:val="Bullet15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3">
    <w:name w:val="Command6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2">
    <w:name w:val="Important Note7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3">
    <w:name w:val="Figure Caption Centered33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2">
    <w:name w:val="Heading 2 Char14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2">
    <w:name w:val="Heading 3 Char13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2">
    <w:name w:val="Heading 4 Char5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3">
    <w:name w:val="Body9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63">
    <w:name w:val="Bullet16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3">
    <w:name w:val="FooterCentered123"/>
    <w:basedOn w:val="Footer"/>
    <w:rsid w:val="0078491B"/>
    <w:pPr>
      <w:jc w:val="center"/>
    </w:pPr>
  </w:style>
  <w:style w:type="paragraph" w:customStyle="1" w:styleId="Exar123">
    <w:name w:val="Exar12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2">
    <w:name w:val="Command7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2">
    <w:name w:val="Heading 2 Char15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2">
    <w:name w:val="Heading 4 Char6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2">
    <w:name w:val="Heading 5 Char32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2">
    <w:name w:val="Heading 6 Char3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2">
    <w:name w:val="Heading 7 Char3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2">
    <w:name w:val="Heading 8 Char32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2">
    <w:name w:val="Heading 9 Char3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3">
    <w:name w:val="Body10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32">
    <w:name w:val="Anchor32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2">
    <w:name w:val="Bullet172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3">
    <w:name w:val="Bullet223"/>
    <w:rsid w:val="0078491B"/>
    <w:pPr>
      <w:spacing w:before="120"/>
      <w:ind w:left="1440" w:hanging="360"/>
    </w:pPr>
  </w:style>
  <w:style w:type="paragraph" w:customStyle="1" w:styleId="Bullet323">
    <w:name w:val="Bullet323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23">
    <w:name w:val="Caution23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3">
    <w:name w:val="CellBody2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3">
    <w:name w:val="CellBodyCenter2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3">
    <w:name w:val="CellBodyRight2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3">
    <w:name w:val="CellBullet123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3">
    <w:name w:val="CellHeading2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3">
    <w:name w:val="CellHeadingCenter2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3">
    <w:name w:val="CellIndent123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3">
    <w:name w:val="CellIndent223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3">
    <w:name w:val="CellIndent323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3">
    <w:name w:val="CellNote23"/>
    <w:rsid w:val="0078491B"/>
    <w:pPr>
      <w:ind w:left="360" w:right="432"/>
    </w:pPr>
    <w:rPr>
      <w:sz w:val="18"/>
      <w:szCs w:val="18"/>
    </w:rPr>
  </w:style>
  <w:style w:type="paragraph" w:customStyle="1" w:styleId="Code23">
    <w:name w:val="Code23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3">
    <w:name w:val="Equation23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3">
    <w:name w:val="Figure23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3">
    <w:name w:val="FigureLabel23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3">
    <w:name w:val="Footnote23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3">
    <w:name w:val="GlossTerm23"/>
    <w:basedOn w:val="Normal"/>
    <w:rsid w:val="0078491B"/>
    <w:rPr>
      <w:b/>
    </w:rPr>
  </w:style>
  <w:style w:type="paragraph" w:customStyle="1" w:styleId="HeadingFeature23">
    <w:name w:val="HeadingFeature23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3">
    <w:name w:val="Indent123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3">
    <w:name w:val="Indent223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3">
    <w:name w:val="Indent323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3">
    <w:name w:val="Addendum33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3">
    <w:name w:val="ProcedureHead23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3">
    <w:name w:val="Step123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3">
    <w:name w:val="Register Def23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3">
    <w:name w:val="Step223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3">
    <w:name w:val="Step323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3">
    <w:name w:val="TableFootnote23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3">
    <w:name w:val="TableTitle23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3">
    <w:name w:val="Title Char33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3">
    <w:name w:val="FooterCentered133"/>
    <w:basedOn w:val="Footer"/>
    <w:rsid w:val="0078491B"/>
    <w:pPr>
      <w:jc w:val="center"/>
    </w:pPr>
  </w:style>
  <w:style w:type="character" w:customStyle="1" w:styleId="Register22">
    <w:name w:val="Register22"/>
    <w:basedOn w:val="DefaultParagraphFont"/>
    <w:rsid w:val="0078491B"/>
    <w:rPr>
      <w:rFonts w:ascii="Arial" w:hAnsi="Arial"/>
      <w:b/>
      <w:sz w:val="20"/>
      <w:szCs w:val="20"/>
    </w:rPr>
  </w:style>
  <w:style w:type="paragraph" w:customStyle="1" w:styleId="HeadingPreface23">
    <w:name w:val="HeadingPreface23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3">
    <w:name w:val="Copyright Heading23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3">
    <w:name w:val="Book Title123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3">
    <w:name w:val="BookTitle223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3">
    <w:name w:val="Document Type23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3">
    <w:name w:val="Internal Use Cover23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3">
    <w:name w:val="GlossText23"/>
    <w:basedOn w:val="Normal"/>
    <w:rsid w:val="0078491B"/>
    <w:pPr>
      <w:tabs>
        <w:tab w:val="left" w:pos="1800"/>
      </w:tabs>
      <w:ind w:left="432"/>
    </w:pPr>
  </w:style>
  <w:style w:type="paragraph" w:customStyle="1" w:styleId="Exar133">
    <w:name w:val="Exar13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3">
    <w:name w:val="CONFIDENTIAL23"/>
    <w:rsid w:val="0078491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2">
    <w:name w:val="SIGNAL22"/>
    <w:rsid w:val="0078491B"/>
    <w:rPr>
      <w:rFonts w:ascii="Verdana" w:hAnsi="Verdana"/>
      <w:b/>
      <w:smallCaps/>
      <w:color w:val="000000"/>
      <w:sz w:val="20"/>
    </w:rPr>
  </w:style>
  <w:style w:type="paragraph" w:customStyle="1" w:styleId="Notetext23">
    <w:name w:val="Notetext23"/>
    <w:next w:val="Body"/>
    <w:rsid w:val="0078491B"/>
    <w:pPr>
      <w:ind w:left="547" w:right="1080"/>
      <w:jc w:val="both"/>
    </w:pPr>
  </w:style>
  <w:style w:type="paragraph" w:customStyle="1" w:styleId="PageNumbereven23">
    <w:name w:val="Page Number(even)23"/>
    <w:basedOn w:val="Footer"/>
    <w:semiHidden/>
    <w:rsid w:val="0078491B"/>
  </w:style>
  <w:style w:type="paragraph" w:customStyle="1" w:styleId="Headereven23">
    <w:name w:val="Header(even)23"/>
    <w:basedOn w:val="Header"/>
    <w:rsid w:val="0078491B"/>
    <w:pPr>
      <w:tabs>
        <w:tab w:val="clear" w:pos="9270"/>
      </w:tabs>
    </w:pPr>
  </w:style>
  <w:style w:type="paragraph" w:customStyle="1" w:styleId="Footereven23">
    <w:name w:val="Footer(even)23"/>
    <w:basedOn w:val="Footer"/>
    <w:rsid w:val="0078491B"/>
    <w:pPr>
      <w:ind w:right="-90"/>
    </w:pPr>
  </w:style>
  <w:style w:type="paragraph" w:customStyle="1" w:styleId="Glossary23">
    <w:name w:val="Glossary23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30">
    <w:name w:val="Addendum1+23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2">
    <w:name w:val="Register|Bit|Field22"/>
    <w:basedOn w:val="DefaultParagraphFont"/>
    <w:rsid w:val="0078491B"/>
    <w:rPr>
      <w:rFonts w:ascii="Arial" w:hAnsi="Arial"/>
      <w:b/>
      <w:caps/>
      <w:sz w:val="22"/>
      <w:szCs w:val="20"/>
    </w:rPr>
  </w:style>
  <w:style w:type="paragraph" w:customStyle="1" w:styleId="HeaderNumber23">
    <w:name w:val="HeaderNumber23"/>
    <w:rsid w:val="0078491B"/>
    <w:rPr>
      <w:rFonts w:ascii="Arial" w:hAnsi="Arial"/>
      <w:b/>
      <w:color w:val="002B5C"/>
      <w:sz w:val="48"/>
    </w:rPr>
  </w:style>
  <w:style w:type="paragraph" w:customStyle="1" w:styleId="Addendum2230">
    <w:name w:val="Addendum223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3">
    <w:name w:val="SpecNo+23"/>
    <w:basedOn w:val="SpecNo0"/>
    <w:rsid w:val="0078491B"/>
  </w:style>
  <w:style w:type="paragraph" w:customStyle="1" w:styleId="SpecNo230">
    <w:name w:val="SpecNo23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3">
    <w:name w:val="Description23"/>
    <w:rsid w:val="0078491B"/>
    <w:pPr>
      <w:spacing w:before="120"/>
      <w:ind w:left="1800" w:hanging="1800"/>
    </w:pPr>
  </w:style>
  <w:style w:type="paragraph" w:customStyle="1" w:styleId="Addendum232">
    <w:name w:val="Addendum+23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3">
    <w:name w:val="DocChangeNo.+23"/>
    <w:basedOn w:val="DocChangeNo"/>
    <w:rsid w:val="0078491B"/>
    <w:pPr>
      <w:numPr>
        <w:numId w:val="0"/>
      </w:numPr>
      <w:ind w:left="1260" w:hanging="1260"/>
    </w:pPr>
  </w:style>
  <w:style w:type="paragraph" w:customStyle="1" w:styleId="DocChangeNo230">
    <w:name w:val="DocChangeNo.23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231">
    <w:name w:val="Addendum2+23"/>
    <w:basedOn w:val="Addendum2"/>
    <w:rsid w:val="0078491B"/>
    <w:rPr>
      <w:sz w:val="32"/>
    </w:rPr>
  </w:style>
  <w:style w:type="paragraph" w:customStyle="1" w:styleId="CellHeadingUnder23">
    <w:name w:val="CellHeadingUnder23"/>
    <w:basedOn w:val="CellHeading"/>
    <w:next w:val="CellBody"/>
    <w:rsid w:val="0078491B"/>
    <w:rPr>
      <w:u w:val="single"/>
    </w:rPr>
  </w:style>
  <w:style w:type="paragraph" w:customStyle="1" w:styleId="CellNoteHeading23">
    <w:name w:val="CellNoteHeading23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2">
    <w:name w:val="Function22"/>
    <w:basedOn w:val="DefaultParagraphFont"/>
    <w:rsid w:val="0078491B"/>
    <w:rPr>
      <w:rFonts w:ascii="Courier New" w:hAnsi="Courier New"/>
      <w:b/>
      <w:sz w:val="20"/>
    </w:rPr>
  </w:style>
  <w:style w:type="paragraph" w:customStyle="1" w:styleId="CellHeadingFieldDesc23">
    <w:name w:val="CellHeadingField|Desc23"/>
    <w:rsid w:val="0078491B"/>
    <w:rPr>
      <w:rFonts w:ascii="Arial" w:hAnsi="Arial"/>
      <w:b/>
    </w:rPr>
  </w:style>
  <w:style w:type="character" w:customStyle="1" w:styleId="REGISTERBITFIELD220">
    <w:name w:val="REGISTER|BIT|FIELD22"/>
    <w:basedOn w:val="DefaultParagraphFont"/>
    <w:rsid w:val="0078491B"/>
    <w:rPr>
      <w:rFonts w:ascii="Arial" w:hAnsi="Arial"/>
      <w:b/>
      <w:caps/>
      <w:sz w:val="20"/>
      <w:szCs w:val="20"/>
    </w:rPr>
  </w:style>
  <w:style w:type="paragraph" w:customStyle="1" w:styleId="REGISTERBITFIELDCELL23">
    <w:name w:val="REGISTER|BIT|FIELDCELL23"/>
    <w:basedOn w:val="CellBody"/>
    <w:rsid w:val="0078491B"/>
    <w:rPr>
      <w:rFonts w:ascii="Arial" w:hAnsi="Arial"/>
      <w:b/>
      <w:caps/>
    </w:rPr>
  </w:style>
  <w:style w:type="paragraph" w:customStyle="1" w:styleId="Contents23">
    <w:name w:val="Contents23"/>
    <w:basedOn w:val="Title"/>
    <w:rsid w:val="0078491B"/>
    <w:rPr>
      <w:szCs w:val="40"/>
    </w:rPr>
  </w:style>
  <w:style w:type="paragraph" w:customStyle="1" w:styleId="ExarConfidential23">
    <w:name w:val="Exar Confidential23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3">
    <w:name w:val="Exar Confidential Char23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3">
    <w:name w:val="Hifn Table23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30">
    <w:name w:val="Page Number (even)23"/>
    <w:rsid w:val="0078491B"/>
    <w:rPr>
      <w:rFonts w:ascii="Arial" w:hAnsi="Arial"/>
      <w:sz w:val="16"/>
    </w:rPr>
  </w:style>
  <w:style w:type="character" w:customStyle="1" w:styleId="Address22">
    <w:name w:val="Address22"/>
    <w:basedOn w:val="DefaultParagraphFont"/>
    <w:rsid w:val="0078491B"/>
    <w:rPr>
      <w:rFonts w:ascii="Arial" w:hAnsi="Arial"/>
      <w:i/>
      <w:sz w:val="22"/>
    </w:rPr>
  </w:style>
  <w:style w:type="paragraph" w:customStyle="1" w:styleId="Preliminary23">
    <w:name w:val="Preliminary23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3">
    <w:name w:val="Preliminary Char23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2">
    <w:name w:val="Balloon Text Char32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230">
    <w:name w:val="Appendix23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2">
    <w:name w:val="Comment Text Char32"/>
    <w:basedOn w:val="DefaultParagraphFont"/>
    <w:uiPriority w:val="99"/>
    <w:semiHidden/>
    <w:rsid w:val="0078491B"/>
  </w:style>
  <w:style w:type="character" w:customStyle="1" w:styleId="CommentSubjectChar32">
    <w:name w:val="Comment Subject Char32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23">
    <w:name w:val="copyright23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23">
    <w:name w:val="Function Call23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3">
    <w:name w:val="Appendix 123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3">
    <w:name w:val="Appendix 223"/>
    <w:basedOn w:val="Appendix1"/>
    <w:next w:val="Body"/>
    <w:rsid w:val="0078491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3">
    <w:name w:val="Hifn Parameter23"/>
    <w:basedOn w:val="TableNormal"/>
    <w:rsid w:val="0078491B"/>
    <w:rPr>
      <w:sz w:val="18"/>
    </w:rPr>
    <w:tblPr/>
  </w:style>
  <w:style w:type="paragraph" w:customStyle="1" w:styleId="CellHeadingBlue23">
    <w:name w:val="Cell Heading Blue23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23">
    <w:name w:val="ListNumber223"/>
    <w:basedOn w:val="Body"/>
    <w:rsid w:val="0078491B"/>
    <w:pPr>
      <w:ind w:left="1440" w:hanging="360"/>
    </w:pPr>
  </w:style>
  <w:style w:type="paragraph" w:customStyle="1" w:styleId="Command82">
    <w:name w:val="Command82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2">
    <w:name w:val="HTML Preformatted Char32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MessageCommand22">
    <w:name w:val="Message Command22"/>
    <w:basedOn w:val="DefaultParagraphFont"/>
    <w:uiPriority w:val="1"/>
    <w:qFormat/>
    <w:rsid w:val="0078491B"/>
    <w:rPr>
      <w:rFonts w:ascii="Courier New" w:hAnsi="Courier New" w:cs="Courier New"/>
    </w:rPr>
  </w:style>
  <w:style w:type="character" w:customStyle="1" w:styleId="apple-style-span22">
    <w:name w:val="apple-style-span22"/>
    <w:basedOn w:val="DefaultParagraphFont"/>
    <w:rsid w:val="0078491B"/>
  </w:style>
  <w:style w:type="character" w:customStyle="1" w:styleId="apple-converted-space22">
    <w:name w:val="apple-converted-space22"/>
    <w:basedOn w:val="DefaultParagraphFont"/>
    <w:rsid w:val="0078491B"/>
  </w:style>
  <w:style w:type="character" w:customStyle="1" w:styleId="SubtitleChar32">
    <w:name w:val="Subtitle Char32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32">
    <w:name w:val="Quote Char32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32">
    <w:name w:val="Intense Quote Char32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highlight22">
    <w:name w:val="highlight22"/>
    <w:basedOn w:val="DefaultParagraphFont"/>
    <w:rsid w:val="0078491B"/>
  </w:style>
  <w:style w:type="paragraph" w:customStyle="1" w:styleId="Default23">
    <w:name w:val="Default23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3">
    <w:name w:val="Document Title23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3">
    <w:name w:val="Document Subtitle23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23">
    <w:name w:val="Heading 2 no number23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23">
    <w:name w:val="Document Revision23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3">
    <w:name w:val="List Table 3 - Accent 1123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2">
    <w:name w:val="Messages and Commands4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82">
    <w:name w:val="Important Note82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2">
    <w:name w:val="Figure Caption Centered42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3">
    <w:name w:val="2909F619802848F09E01365C32F3465423"/>
    <w:rsid w:val="0078491B"/>
    <w:pPr>
      <w:spacing w:after="200"/>
    </w:pPr>
    <w:rPr>
      <w:lang w:eastAsia="ja-JP"/>
    </w:rPr>
  </w:style>
  <w:style w:type="table" w:customStyle="1" w:styleId="LightList-Accent1123">
    <w:name w:val="Light List - Accent 1123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2">
    <w:name w:val="Body Text Char32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23">
    <w:name w:val="Table Paragraph23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3">
    <w:name w:val="Message and Command23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33">
    <w:name w:val="Body Text 2 Char33"/>
    <w:basedOn w:val="DefaultParagraphFont"/>
    <w:semiHidden/>
    <w:rsid w:val="0078491B"/>
  </w:style>
  <w:style w:type="character" w:customStyle="1" w:styleId="BodyText3Char33">
    <w:name w:val="Body Text 3 Char33"/>
    <w:basedOn w:val="DefaultParagraphFont"/>
    <w:semiHidden/>
    <w:rsid w:val="0078491B"/>
    <w:rPr>
      <w:sz w:val="16"/>
      <w:szCs w:val="16"/>
    </w:rPr>
  </w:style>
  <w:style w:type="character" w:customStyle="1" w:styleId="BodyTextIndentChar33">
    <w:name w:val="Body Text Indent Char33"/>
    <w:basedOn w:val="DefaultParagraphFont"/>
    <w:semiHidden/>
    <w:rsid w:val="0078491B"/>
  </w:style>
  <w:style w:type="character" w:customStyle="1" w:styleId="BodyTextFirstIndent2Char33">
    <w:name w:val="Body Text First Indent 2 Char33"/>
    <w:basedOn w:val="BodyTextIndentChar"/>
    <w:semiHidden/>
    <w:rsid w:val="0078491B"/>
  </w:style>
  <w:style w:type="character" w:customStyle="1" w:styleId="BodyTextIndent2Char33">
    <w:name w:val="Body Text Indent 2 Char33"/>
    <w:basedOn w:val="DefaultParagraphFont"/>
    <w:semiHidden/>
    <w:rsid w:val="0078491B"/>
  </w:style>
  <w:style w:type="character" w:customStyle="1" w:styleId="BodyTextIndent3Char33">
    <w:name w:val="Body Text Indent 3 Char33"/>
    <w:basedOn w:val="DefaultParagraphFont"/>
    <w:semiHidden/>
    <w:rsid w:val="0078491B"/>
    <w:rPr>
      <w:sz w:val="16"/>
      <w:szCs w:val="16"/>
    </w:rPr>
  </w:style>
  <w:style w:type="character" w:customStyle="1" w:styleId="E-mailSignatureChar33">
    <w:name w:val="E-mail Signature Char33"/>
    <w:basedOn w:val="DefaultParagraphFont"/>
    <w:semiHidden/>
    <w:rsid w:val="0078491B"/>
  </w:style>
  <w:style w:type="character" w:customStyle="1" w:styleId="HTMLAddressChar33">
    <w:name w:val="HTML Address Char33"/>
    <w:basedOn w:val="DefaultParagraphFont"/>
    <w:semiHidden/>
    <w:rsid w:val="0078491B"/>
    <w:rPr>
      <w:i/>
      <w:iCs/>
    </w:rPr>
  </w:style>
  <w:style w:type="character" w:customStyle="1" w:styleId="MessageHeaderChar33">
    <w:name w:val="Message Header Char33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3">
    <w:name w:val="Plain Text Char33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33">
    <w:name w:val="Signature Char33"/>
    <w:basedOn w:val="DefaultParagraphFont"/>
    <w:semiHidden/>
    <w:rsid w:val="0078491B"/>
  </w:style>
  <w:style w:type="paragraph" w:customStyle="1" w:styleId="BackPageCenter23">
    <w:name w:val="Back Page Center23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3">
    <w:name w:val="Figure Title23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2">
    <w:name w:val="Grid Table 4 - Accent 114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2">
    <w:name w:val="Heading 2 Char16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2">
    <w:name w:val="Heading 3 Char15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2">
    <w:name w:val="Heading 4 Char1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2">
    <w:name w:val="Heading 5 Char122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2">
    <w:name w:val="Heading 6 Char12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2">
    <w:name w:val="Heading 7 Char12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2">
    <w:name w:val="Heading 8 Char122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2">
    <w:name w:val="Heading 9 Char12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2">
    <w:name w:val="Footer Char122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2">
    <w:name w:val="Title Char122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2">
    <w:name w:val="FooterCentered142"/>
    <w:basedOn w:val="Footer"/>
    <w:rsid w:val="0078491B"/>
    <w:pPr>
      <w:jc w:val="center"/>
    </w:pPr>
  </w:style>
  <w:style w:type="paragraph" w:customStyle="1" w:styleId="Exar142">
    <w:name w:val="Exar14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2">
    <w:name w:val="Note Heading Char22"/>
    <w:basedOn w:val="DefaultParagraphFont"/>
    <w:rsid w:val="0078491B"/>
    <w:rPr>
      <w:b/>
    </w:rPr>
  </w:style>
  <w:style w:type="character" w:customStyle="1" w:styleId="BalloonTextChar122">
    <w:name w:val="Balloon Text Char122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losingChar22">
    <w:name w:val="Closing Char22"/>
    <w:basedOn w:val="DefaultParagraphFont"/>
    <w:rsid w:val="0078491B"/>
  </w:style>
  <w:style w:type="character" w:customStyle="1" w:styleId="CommentTextChar122">
    <w:name w:val="Comment Text Char122"/>
    <w:basedOn w:val="DefaultParagraphFont"/>
    <w:uiPriority w:val="99"/>
    <w:semiHidden/>
    <w:rsid w:val="0078491B"/>
  </w:style>
  <w:style w:type="character" w:customStyle="1" w:styleId="CommentSubjectChar122">
    <w:name w:val="Comment Subject Char122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22">
    <w:name w:val="Date Char22"/>
    <w:basedOn w:val="DefaultParagraphFont"/>
    <w:rsid w:val="0078491B"/>
  </w:style>
  <w:style w:type="character" w:customStyle="1" w:styleId="DocumentMapChar22">
    <w:name w:val="Document Map Char22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22">
    <w:name w:val="Endnote Text Char22"/>
    <w:basedOn w:val="DefaultParagraphFont"/>
    <w:semiHidden/>
    <w:rsid w:val="0078491B"/>
  </w:style>
  <w:style w:type="character" w:customStyle="1" w:styleId="FootnoteTextChar22">
    <w:name w:val="Footnote Text Char22"/>
    <w:basedOn w:val="DefaultParagraphFont"/>
    <w:semiHidden/>
    <w:rsid w:val="0078491B"/>
  </w:style>
  <w:style w:type="character" w:customStyle="1" w:styleId="MacroTextChar22">
    <w:name w:val="Macro Text Char22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HTMLPreformattedChar122">
    <w:name w:val="HTML Preformatted Char122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22">
    <w:name w:val="Subtitle Char122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22">
    <w:name w:val="Quote Char122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22">
    <w:name w:val="Intense Quote Char122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BodyTextChar122">
    <w:name w:val="Body Text Char122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2">
    <w:name w:val="Body Text First Indent 2 Char122"/>
    <w:basedOn w:val="BodyTextIndentChar1"/>
    <w:uiPriority w:val="99"/>
    <w:semiHidden/>
    <w:rsid w:val="0078491B"/>
    <w:rPr>
      <w:rFonts w:eastAsiaTheme="minorEastAsia"/>
    </w:rPr>
  </w:style>
  <w:style w:type="character" w:customStyle="1" w:styleId="MessageHeaderChar122">
    <w:name w:val="Message Header Char122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2">
    <w:name w:val="Heading 1 Char2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2">
    <w:name w:val="Heading 2 Char2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2">
    <w:name w:val="Heading 3 Char2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3">
    <w:name w:val="FooterCentered223"/>
    <w:basedOn w:val="Footer"/>
    <w:rsid w:val="0078491B"/>
    <w:pPr>
      <w:jc w:val="center"/>
    </w:pPr>
  </w:style>
  <w:style w:type="character" w:customStyle="1" w:styleId="HeaderChar222">
    <w:name w:val="Header Char22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3">
    <w:name w:val="Exar22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3">
    <w:name w:val="Command11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3">
    <w:name w:val="Important Note12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2">
    <w:name w:val="Grid Table 4 - Accent 1112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2">
    <w:name w:val="Heading 1 Char3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2">
    <w:name w:val="Heading 2 Char3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3">
    <w:name w:val="Body12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23">
    <w:name w:val="FooterCentered323"/>
    <w:basedOn w:val="Footer"/>
    <w:rsid w:val="0078491B"/>
    <w:pPr>
      <w:jc w:val="center"/>
    </w:pPr>
  </w:style>
  <w:style w:type="character" w:customStyle="1" w:styleId="HeaderChar322">
    <w:name w:val="Header Char32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3">
    <w:name w:val="Exar32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3">
    <w:name w:val="Important Note22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2">
    <w:name w:val="Heading 1 Char4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2">
    <w:name w:val="Heading 2 Char4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2">
    <w:name w:val="Heading 3 Char3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3">
    <w:name w:val="Heading 4 Char2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3">
    <w:name w:val="Body22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13">
    <w:name w:val="Bullet111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3">
    <w:name w:val="FooterCentered423"/>
    <w:basedOn w:val="Footer"/>
    <w:rsid w:val="0078491B"/>
    <w:pPr>
      <w:jc w:val="center"/>
    </w:pPr>
  </w:style>
  <w:style w:type="character" w:customStyle="1" w:styleId="HeaderChar422">
    <w:name w:val="Header Char42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3">
    <w:name w:val="Exar42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3">
    <w:name w:val="Command21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2">
    <w:name w:val="Messages and Commands12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character" w:customStyle="1" w:styleId="Heading1Char513">
    <w:name w:val="Heading 1 Char5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3">
    <w:name w:val="Heading 2 Char5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3">
    <w:name w:val="Heading 3 Char4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3">
    <w:name w:val="Grid Table 4 - Accent 1121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3">
    <w:name w:val="Heading 1 Char6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3">
    <w:name w:val="Heading 2 Char6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3">
    <w:name w:val="Body3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13">
    <w:name w:val="Important Note3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3">
    <w:name w:val="Heading 1 Char7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3">
    <w:name w:val="Heading 2 Char7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3">
    <w:name w:val="Heading 3 Char5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3">
    <w:name w:val="Body4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22">
    <w:name w:val="Anchor122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3">
    <w:name w:val="FooterCentered513"/>
    <w:basedOn w:val="Footer"/>
    <w:rsid w:val="0078491B"/>
    <w:pPr>
      <w:jc w:val="center"/>
    </w:pPr>
  </w:style>
  <w:style w:type="character" w:customStyle="1" w:styleId="HeaderChar513">
    <w:name w:val="Header Char51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3">
    <w:name w:val="Exar5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2">
    <w:name w:val="Messages and Commands21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413">
    <w:name w:val="Important Note4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3">
    <w:name w:val="Heading 1 Char8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3">
    <w:name w:val="Heading 2 Char8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3">
    <w:name w:val="Heading 3 Char6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3">
    <w:name w:val="Body5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13">
    <w:name w:val="Bullet121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3">
    <w:name w:val="Command31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3">
    <w:name w:val="Important Note5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3">
    <w:name w:val="Figure Caption Centered113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3">
    <w:name w:val="Heading 1 Char9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3">
    <w:name w:val="Heading 2 Char9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3">
    <w:name w:val="Heading 3 Char7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3">
    <w:name w:val="Heading 4 Char3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3">
    <w:name w:val="Body6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313">
    <w:name w:val="Bullet131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3">
    <w:name w:val="FooterCentered613"/>
    <w:basedOn w:val="Footer"/>
    <w:rsid w:val="0078491B"/>
    <w:pPr>
      <w:jc w:val="center"/>
    </w:pPr>
  </w:style>
  <w:style w:type="character" w:customStyle="1" w:styleId="HeaderChar613">
    <w:name w:val="Header Char61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3">
    <w:name w:val="Exar6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3">
    <w:name w:val="Command41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2">
    <w:name w:val="Heading 1 Char10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2">
    <w:name w:val="Heading 2 Char10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3">
    <w:name w:val="Heading 3 Char81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3">
    <w:name w:val="FooterCentered713"/>
    <w:basedOn w:val="Footer"/>
    <w:rsid w:val="0078491B"/>
    <w:pPr>
      <w:jc w:val="center"/>
    </w:pPr>
  </w:style>
  <w:style w:type="character" w:customStyle="1" w:styleId="HeaderChar713">
    <w:name w:val="Header Char71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3">
    <w:name w:val="Exar7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2">
    <w:name w:val="Heading 1 Char11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2">
    <w:name w:val="Heading 2 Char112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2">
    <w:name w:val="Heading 3 Char9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2">
    <w:name w:val="Heading 4 Char4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2">
    <w:name w:val="Heading 5 Char212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2">
    <w:name w:val="Heading 6 Char2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2">
    <w:name w:val="Heading 7 Char2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2">
    <w:name w:val="Heading 8 Char212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2">
    <w:name w:val="Heading 9 Char2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3">
    <w:name w:val="Body7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213">
    <w:name w:val="Anchor213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3">
    <w:name w:val="Bullet141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3">
    <w:name w:val="Bullet2113"/>
    <w:rsid w:val="0078491B"/>
    <w:pPr>
      <w:spacing w:before="120"/>
      <w:ind w:left="1440" w:hanging="360"/>
    </w:pPr>
  </w:style>
  <w:style w:type="paragraph" w:customStyle="1" w:styleId="Bullet3113">
    <w:name w:val="Bullet3113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113">
    <w:name w:val="Caution113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3">
    <w:name w:val="CellBody1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3">
    <w:name w:val="CellBodyCenter1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3">
    <w:name w:val="CellBodyRight1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3">
    <w:name w:val="CellBullet1113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3">
    <w:name w:val="CellHeading1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3">
    <w:name w:val="CellHeadingCenter113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3">
    <w:name w:val="CellIndent1113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3">
    <w:name w:val="CellIndent2113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3">
    <w:name w:val="CellIndent3113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3">
    <w:name w:val="CellNote113"/>
    <w:rsid w:val="0078491B"/>
    <w:pPr>
      <w:ind w:left="360" w:right="432"/>
    </w:pPr>
    <w:rPr>
      <w:sz w:val="18"/>
      <w:szCs w:val="18"/>
    </w:rPr>
  </w:style>
  <w:style w:type="paragraph" w:customStyle="1" w:styleId="Code113">
    <w:name w:val="Code113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3">
    <w:name w:val="Equation113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3">
    <w:name w:val="Figure113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3">
    <w:name w:val="FigureLabel113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2">
    <w:name w:val="Footer Char212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3">
    <w:name w:val="Footnote113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3">
    <w:name w:val="GlossTerm113"/>
    <w:basedOn w:val="Normal"/>
    <w:rsid w:val="0078491B"/>
    <w:rPr>
      <w:b/>
    </w:rPr>
  </w:style>
  <w:style w:type="paragraph" w:customStyle="1" w:styleId="HeadingFeature113">
    <w:name w:val="HeadingFeature113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3">
    <w:name w:val="Indent1113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3">
    <w:name w:val="Indent2113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3">
    <w:name w:val="Indent3113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30">
    <w:name w:val="Addendum113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3">
    <w:name w:val="ProcedureHead113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3">
    <w:name w:val="Step1113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3">
    <w:name w:val="Register Def113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3">
    <w:name w:val="Step2113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3">
    <w:name w:val="Step3113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3">
    <w:name w:val="TableFootnote113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3">
    <w:name w:val="TableTitle113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3">
    <w:name w:val="Title Char213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3">
    <w:name w:val="FooterCentered813"/>
    <w:basedOn w:val="Footer"/>
    <w:rsid w:val="0078491B"/>
    <w:pPr>
      <w:jc w:val="center"/>
    </w:pPr>
  </w:style>
  <w:style w:type="character" w:customStyle="1" w:styleId="Register112">
    <w:name w:val="Register112"/>
    <w:basedOn w:val="DefaultParagraphFont"/>
    <w:rsid w:val="0078491B"/>
    <w:rPr>
      <w:rFonts w:ascii="Arial" w:hAnsi="Arial"/>
      <w:b/>
      <w:sz w:val="20"/>
      <w:szCs w:val="20"/>
    </w:rPr>
  </w:style>
  <w:style w:type="paragraph" w:customStyle="1" w:styleId="HeadingPreface113">
    <w:name w:val="HeadingPreface113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3">
    <w:name w:val="Copyright Heading113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3">
    <w:name w:val="Book Title1113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3">
    <w:name w:val="BookTitle2113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3">
    <w:name w:val="Document Type113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3">
    <w:name w:val="Internal Use Cover113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2">
    <w:name w:val="Header Char8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3">
    <w:name w:val="GlossText113"/>
    <w:basedOn w:val="Normal"/>
    <w:rsid w:val="0078491B"/>
    <w:pPr>
      <w:tabs>
        <w:tab w:val="left" w:pos="1800"/>
      </w:tabs>
      <w:ind w:left="432"/>
    </w:pPr>
  </w:style>
  <w:style w:type="paragraph" w:customStyle="1" w:styleId="Exar813">
    <w:name w:val="Exar8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3">
    <w:name w:val="CONFIDENTIAL113"/>
    <w:rsid w:val="0078491B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2">
    <w:name w:val="SIGNAL112"/>
    <w:rsid w:val="0078491B"/>
    <w:rPr>
      <w:rFonts w:ascii="Verdana" w:hAnsi="Verdana"/>
      <w:b/>
      <w:smallCaps/>
      <w:color w:val="000000"/>
      <w:sz w:val="20"/>
    </w:rPr>
  </w:style>
  <w:style w:type="paragraph" w:customStyle="1" w:styleId="Notetext113">
    <w:name w:val="Notetext113"/>
    <w:next w:val="Body"/>
    <w:rsid w:val="0078491B"/>
    <w:pPr>
      <w:ind w:left="547" w:right="1080"/>
      <w:jc w:val="both"/>
    </w:pPr>
  </w:style>
  <w:style w:type="paragraph" w:customStyle="1" w:styleId="PageNumbereven113">
    <w:name w:val="Page Number(even)113"/>
    <w:basedOn w:val="Footer"/>
    <w:semiHidden/>
    <w:rsid w:val="0078491B"/>
  </w:style>
  <w:style w:type="paragraph" w:customStyle="1" w:styleId="Headereven113">
    <w:name w:val="Header(even)113"/>
    <w:basedOn w:val="Header"/>
    <w:rsid w:val="0078491B"/>
    <w:pPr>
      <w:tabs>
        <w:tab w:val="clear" w:pos="9270"/>
      </w:tabs>
    </w:pPr>
  </w:style>
  <w:style w:type="paragraph" w:customStyle="1" w:styleId="Footereven113">
    <w:name w:val="Footer(even)113"/>
    <w:basedOn w:val="Footer"/>
    <w:rsid w:val="0078491B"/>
    <w:pPr>
      <w:ind w:right="-90"/>
    </w:pPr>
  </w:style>
  <w:style w:type="paragraph" w:customStyle="1" w:styleId="Glossary113">
    <w:name w:val="Glossary113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3">
    <w:name w:val="Addendum1+113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2">
    <w:name w:val="Register|Bit|Field112"/>
    <w:basedOn w:val="DefaultParagraphFont"/>
    <w:rsid w:val="0078491B"/>
    <w:rPr>
      <w:rFonts w:ascii="Arial" w:hAnsi="Arial"/>
      <w:b/>
      <w:caps/>
      <w:sz w:val="22"/>
      <w:szCs w:val="20"/>
    </w:rPr>
  </w:style>
  <w:style w:type="paragraph" w:customStyle="1" w:styleId="HeaderNumber113">
    <w:name w:val="HeaderNumber113"/>
    <w:rsid w:val="0078491B"/>
    <w:rPr>
      <w:rFonts w:ascii="Arial" w:hAnsi="Arial"/>
      <w:b/>
      <w:color w:val="002B5C"/>
      <w:sz w:val="48"/>
    </w:rPr>
  </w:style>
  <w:style w:type="paragraph" w:customStyle="1" w:styleId="Addendum2113">
    <w:name w:val="Addendum2113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3">
    <w:name w:val="SpecNo+113"/>
    <w:basedOn w:val="SpecNo0"/>
    <w:rsid w:val="0078491B"/>
  </w:style>
  <w:style w:type="paragraph" w:customStyle="1" w:styleId="SpecNo1130">
    <w:name w:val="SpecNo113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3">
    <w:name w:val="Description113"/>
    <w:rsid w:val="0078491B"/>
    <w:pPr>
      <w:spacing w:before="120"/>
      <w:ind w:left="1800" w:hanging="1800"/>
    </w:pPr>
  </w:style>
  <w:style w:type="paragraph" w:customStyle="1" w:styleId="Addendum1131">
    <w:name w:val="Addendum+113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3">
    <w:name w:val="DocChangeNo.+113"/>
    <w:basedOn w:val="DocChangeNo"/>
    <w:rsid w:val="0078491B"/>
    <w:pPr>
      <w:numPr>
        <w:numId w:val="0"/>
      </w:numPr>
      <w:ind w:left="1260" w:hanging="1260"/>
    </w:pPr>
  </w:style>
  <w:style w:type="paragraph" w:customStyle="1" w:styleId="DocChangeNo1130">
    <w:name w:val="DocChangeNo.113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1130">
    <w:name w:val="Addendum2+113"/>
    <w:basedOn w:val="Addendum2"/>
    <w:rsid w:val="0078491B"/>
    <w:rPr>
      <w:sz w:val="32"/>
    </w:rPr>
  </w:style>
  <w:style w:type="paragraph" w:customStyle="1" w:styleId="CellHeadingUnder113">
    <w:name w:val="CellHeadingUnder113"/>
    <w:basedOn w:val="CellHeading"/>
    <w:next w:val="CellBody"/>
    <w:rsid w:val="0078491B"/>
    <w:rPr>
      <w:u w:val="single"/>
    </w:rPr>
  </w:style>
  <w:style w:type="paragraph" w:customStyle="1" w:styleId="CellNoteHeading113">
    <w:name w:val="CellNoteHeading113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2">
    <w:name w:val="Function112"/>
    <w:basedOn w:val="DefaultParagraphFont"/>
    <w:rsid w:val="0078491B"/>
    <w:rPr>
      <w:rFonts w:ascii="Courier New" w:hAnsi="Courier New"/>
      <w:b/>
      <w:sz w:val="20"/>
    </w:rPr>
  </w:style>
  <w:style w:type="paragraph" w:customStyle="1" w:styleId="CellHeadingFieldDesc113">
    <w:name w:val="CellHeadingField|Desc113"/>
    <w:rsid w:val="0078491B"/>
    <w:rPr>
      <w:rFonts w:ascii="Arial" w:hAnsi="Arial"/>
      <w:b/>
    </w:rPr>
  </w:style>
  <w:style w:type="character" w:customStyle="1" w:styleId="REGISTERBITFIELD1120">
    <w:name w:val="REGISTER|BIT|FIELD112"/>
    <w:basedOn w:val="DefaultParagraphFont"/>
    <w:rsid w:val="0078491B"/>
    <w:rPr>
      <w:rFonts w:ascii="Arial" w:hAnsi="Arial"/>
      <w:b/>
      <w:caps/>
      <w:sz w:val="20"/>
      <w:szCs w:val="20"/>
    </w:rPr>
  </w:style>
  <w:style w:type="paragraph" w:customStyle="1" w:styleId="REGISTERBITFIELDCELL113">
    <w:name w:val="REGISTER|BIT|FIELDCELL113"/>
    <w:basedOn w:val="CellBody"/>
    <w:rsid w:val="0078491B"/>
    <w:rPr>
      <w:rFonts w:ascii="Arial" w:hAnsi="Arial"/>
      <w:b/>
      <w:caps/>
    </w:rPr>
  </w:style>
  <w:style w:type="paragraph" w:customStyle="1" w:styleId="Contents113">
    <w:name w:val="Contents113"/>
    <w:basedOn w:val="Title"/>
    <w:rsid w:val="0078491B"/>
    <w:rPr>
      <w:szCs w:val="40"/>
    </w:rPr>
  </w:style>
  <w:style w:type="paragraph" w:customStyle="1" w:styleId="ExarConfidential113">
    <w:name w:val="Exar Confidential113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3">
    <w:name w:val="Exar Confidential Char113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3">
    <w:name w:val="Hifn Table113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30">
    <w:name w:val="Page Number (even)113"/>
    <w:rsid w:val="0078491B"/>
    <w:rPr>
      <w:rFonts w:ascii="Arial" w:hAnsi="Arial"/>
      <w:sz w:val="16"/>
    </w:rPr>
  </w:style>
  <w:style w:type="character" w:customStyle="1" w:styleId="Address112">
    <w:name w:val="Address112"/>
    <w:basedOn w:val="DefaultParagraphFont"/>
    <w:rsid w:val="0078491B"/>
    <w:rPr>
      <w:rFonts w:ascii="Arial" w:hAnsi="Arial"/>
      <w:i/>
      <w:sz w:val="22"/>
    </w:rPr>
  </w:style>
  <w:style w:type="paragraph" w:customStyle="1" w:styleId="Preliminary113">
    <w:name w:val="Preliminary113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2">
    <w:name w:val="Preliminary Char112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3">
    <w:name w:val="Balloon Text Char213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1130">
    <w:name w:val="Appendix113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3">
    <w:name w:val="Comment Text Char213"/>
    <w:basedOn w:val="DefaultParagraphFont"/>
    <w:uiPriority w:val="99"/>
    <w:semiHidden/>
    <w:rsid w:val="0078491B"/>
  </w:style>
  <w:style w:type="character" w:customStyle="1" w:styleId="CommentSubjectChar213">
    <w:name w:val="Comment Subject Char213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113">
    <w:name w:val="copyright113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113">
    <w:name w:val="Function Call113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3">
    <w:name w:val="Appendix 1113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3">
    <w:name w:val="Appendix 2113"/>
    <w:basedOn w:val="Appendix1"/>
    <w:next w:val="Body"/>
    <w:rsid w:val="0078491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3">
    <w:name w:val="Hifn Parameter113"/>
    <w:basedOn w:val="TableNormal"/>
    <w:rsid w:val="0078491B"/>
    <w:rPr>
      <w:sz w:val="18"/>
    </w:rPr>
    <w:tblPr/>
  </w:style>
  <w:style w:type="paragraph" w:customStyle="1" w:styleId="CellHeadingBlue113">
    <w:name w:val="Cell Heading Blue113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113">
    <w:name w:val="ListNumber2113"/>
    <w:basedOn w:val="Body"/>
    <w:rsid w:val="0078491B"/>
    <w:pPr>
      <w:ind w:left="1440" w:hanging="360"/>
    </w:pPr>
  </w:style>
  <w:style w:type="paragraph" w:customStyle="1" w:styleId="Command513">
    <w:name w:val="Command51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3">
    <w:name w:val="HTML Preformatted Char213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MessageCommand112">
    <w:name w:val="Message Command112"/>
    <w:basedOn w:val="DefaultParagraphFont"/>
    <w:uiPriority w:val="1"/>
    <w:qFormat/>
    <w:rsid w:val="0078491B"/>
    <w:rPr>
      <w:rFonts w:ascii="Courier New" w:hAnsi="Courier New" w:cs="Courier New"/>
    </w:rPr>
  </w:style>
  <w:style w:type="character" w:customStyle="1" w:styleId="apple-style-span112">
    <w:name w:val="apple-style-span112"/>
    <w:basedOn w:val="DefaultParagraphFont"/>
    <w:rsid w:val="0078491B"/>
  </w:style>
  <w:style w:type="character" w:customStyle="1" w:styleId="apple-converted-space112">
    <w:name w:val="apple-converted-space112"/>
    <w:basedOn w:val="DefaultParagraphFont"/>
    <w:rsid w:val="0078491B"/>
  </w:style>
  <w:style w:type="character" w:customStyle="1" w:styleId="SubtitleChar213">
    <w:name w:val="Subtitle Char213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213">
    <w:name w:val="Quote Char213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213">
    <w:name w:val="Intense Quote Char213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highlight112">
    <w:name w:val="highlight112"/>
    <w:basedOn w:val="DefaultParagraphFont"/>
    <w:rsid w:val="0078491B"/>
  </w:style>
  <w:style w:type="paragraph" w:customStyle="1" w:styleId="Default113">
    <w:name w:val="Default113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3">
    <w:name w:val="Document Title113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3">
    <w:name w:val="Document Subtitle113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113">
    <w:name w:val="Heading 2 no number113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113">
    <w:name w:val="Document Revision113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3">
    <w:name w:val="List Table 3 - Accent 11113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2">
    <w:name w:val="Messages and Commands31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ImportantNote613">
    <w:name w:val="Important Note6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3">
    <w:name w:val="Figure Caption Centered213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3">
    <w:name w:val="2909F619802848F09E01365C32F34654113"/>
    <w:rsid w:val="0078491B"/>
    <w:pPr>
      <w:spacing w:after="200"/>
    </w:pPr>
    <w:rPr>
      <w:lang w:eastAsia="ja-JP"/>
    </w:rPr>
  </w:style>
  <w:style w:type="table" w:customStyle="1" w:styleId="LightList-Accent11113">
    <w:name w:val="Light List - Accent 11113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3">
    <w:name w:val="Body Text Char213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113">
    <w:name w:val="Table Paragraph113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3">
    <w:name w:val="Message and Command113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212">
    <w:name w:val="Body Text 2 Char212"/>
    <w:basedOn w:val="DefaultParagraphFont"/>
    <w:semiHidden/>
    <w:rsid w:val="0078491B"/>
  </w:style>
  <w:style w:type="character" w:customStyle="1" w:styleId="BodyText3Char212">
    <w:name w:val="Body Text 3 Char212"/>
    <w:basedOn w:val="DefaultParagraphFont"/>
    <w:semiHidden/>
    <w:rsid w:val="0078491B"/>
    <w:rPr>
      <w:sz w:val="16"/>
      <w:szCs w:val="16"/>
    </w:rPr>
  </w:style>
  <w:style w:type="character" w:customStyle="1" w:styleId="BodyTextIndentChar212">
    <w:name w:val="Body Text Indent Char212"/>
    <w:basedOn w:val="DefaultParagraphFont"/>
    <w:semiHidden/>
    <w:rsid w:val="0078491B"/>
  </w:style>
  <w:style w:type="character" w:customStyle="1" w:styleId="BodyTextFirstIndent2Char213">
    <w:name w:val="Body Text First Indent 2 Char213"/>
    <w:basedOn w:val="BodyTextIndentChar"/>
    <w:semiHidden/>
    <w:rsid w:val="0078491B"/>
  </w:style>
  <w:style w:type="character" w:customStyle="1" w:styleId="BodyTextIndent2Char212">
    <w:name w:val="Body Text Indent 2 Char212"/>
    <w:basedOn w:val="DefaultParagraphFont"/>
    <w:semiHidden/>
    <w:rsid w:val="0078491B"/>
  </w:style>
  <w:style w:type="character" w:customStyle="1" w:styleId="BodyTextIndent3Char212">
    <w:name w:val="Body Text Indent 3 Char212"/>
    <w:basedOn w:val="DefaultParagraphFont"/>
    <w:semiHidden/>
    <w:rsid w:val="0078491B"/>
    <w:rPr>
      <w:sz w:val="16"/>
      <w:szCs w:val="16"/>
    </w:rPr>
  </w:style>
  <w:style w:type="character" w:customStyle="1" w:styleId="E-mailSignatureChar212">
    <w:name w:val="E-mail Signature Char212"/>
    <w:basedOn w:val="DefaultParagraphFont"/>
    <w:semiHidden/>
    <w:rsid w:val="0078491B"/>
  </w:style>
  <w:style w:type="character" w:customStyle="1" w:styleId="HTMLAddressChar212">
    <w:name w:val="HTML Address Char212"/>
    <w:basedOn w:val="DefaultParagraphFont"/>
    <w:semiHidden/>
    <w:rsid w:val="0078491B"/>
    <w:rPr>
      <w:i/>
      <w:iCs/>
    </w:rPr>
  </w:style>
  <w:style w:type="character" w:customStyle="1" w:styleId="MessageHeaderChar212">
    <w:name w:val="Message Header Char212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2">
    <w:name w:val="Plain Text Char212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212">
    <w:name w:val="Signature Char212"/>
    <w:basedOn w:val="DefaultParagraphFont"/>
    <w:semiHidden/>
    <w:rsid w:val="0078491B"/>
  </w:style>
  <w:style w:type="paragraph" w:customStyle="1" w:styleId="BackPageCenter113">
    <w:name w:val="Back Page Center113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3">
    <w:name w:val="Figure Title113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3">
    <w:name w:val="Grid Table 4 - Accent 1131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3">
    <w:name w:val="FooterCentered913"/>
    <w:basedOn w:val="Footer"/>
    <w:rsid w:val="0078491B"/>
    <w:pPr>
      <w:jc w:val="center"/>
    </w:pPr>
  </w:style>
  <w:style w:type="character" w:customStyle="1" w:styleId="HeaderChar912">
    <w:name w:val="Header Char9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3">
    <w:name w:val="Exar9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3">
    <w:name w:val="Heading 1 Char17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2">
    <w:name w:val="Heading 2 Char17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2">
    <w:name w:val="Heading 3 Char16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3">
    <w:name w:val="FooterCentered153"/>
    <w:basedOn w:val="Footer"/>
    <w:rsid w:val="0078491B"/>
    <w:pPr>
      <w:jc w:val="center"/>
    </w:pPr>
  </w:style>
  <w:style w:type="character" w:customStyle="1" w:styleId="HeaderChar153">
    <w:name w:val="Header Char15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3">
    <w:name w:val="Exar15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3">
    <w:name w:val="Command9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3">
    <w:name w:val="Important Note9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3">
    <w:name w:val="Grid Table 4 - Accent 115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2">
    <w:name w:val="Heading 1 Char18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2">
    <w:name w:val="Heading 2 Char18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4">
    <w:name w:val="Body13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163">
    <w:name w:val="FooterCentered163"/>
    <w:basedOn w:val="Footer"/>
    <w:rsid w:val="0078491B"/>
    <w:pPr>
      <w:jc w:val="center"/>
    </w:pPr>
  </w:style>
  <w:style w:type="character" w:customStyle="1" w:styleId="HeaderChar162">
    <w:name w:val="Header Char16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3">
    <w:name w:val="Exar16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3">
    <w:name w:val="Important Note10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2">
    <w:name w:val="Heading 1 Char19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2">
    <w:name w:val="Heading 2 Char19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2">
    <w:name w:val="Heading 3 Char17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2">
    <w:name w:val="Heading 4 Char7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6">
    <w:name w:val="Body146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6">
    <w:name w:val="Bullet186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3">
    <w:name w:val="FooterCentered173"/>
    <w:basedOn w:val="Footer"/>
    <w:rsid w:val="0078491B"/>
    <w:pPr>
      <w:jc w:val="center"/>
    </w:pPr>
  </w:style>
  <w:style w:type="character" w:customStyle="1" w:styleId="HeaderChar172">
    <w:name w:val="Header Char17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3">
    <w:name w:val="Exar17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6">
    <w:name w:val="Command106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2">
    <w:name w:val="Heading 3 Char1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2">
    <w:name w:val="Heading 4 Char1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2">
    <w:name w:val="Heading 5 Char1112"/>
    <w:basedOn w:val="DefaultParagraphFont"/>
    <w:uiPriority w:val="9"/>
    <w:rsid w:val="0078491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2">
    <w:name w:val="Heading 6 Char11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2">
    <w:name w:val="Heading 7 Char11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2">
    <w:name w:val="Heading 8 Char1112"/>
    <w:basedOn w:val="DefaultParagraphFont"/>
    <w:uiPriority w:val="9"/>
    <w:rsid w:val="007849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2">
    <w:name w:val="Heading 9 Char1112"/>
    <w:basedOn w:val="DefaultParagraphFont"/>
    <w:uiPriority w:val="9"/>
    <w:rsid w:val="007849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2">
    <w:name w:val="Footer Char1112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2">
    <w:name w:val="Title Char1112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3">
    <w:name w:val="FooterCentered1113"/>
    <w:basedOn w:val="Footer"/>
    <w:rsid w:val="0078491B"/>
    <w:pPr>
      <w:jc w:val="center"/>
    </w:pPr>
  </w:style>
  <w:style w:type="character" w:customStyle="1" w:styleId="HeaderChar1112">
    <w:name w:val="Header Char11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3">
    <w:name w:val="Exar11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3">
    <w:name w:val="Note Heading Char113"/>
    <w:basedOn w:val="DefaultParagraphFont"/>
    <w:rsid w:val="0078491B"/>
    <w:rPr>
      <w:b/>
    </w:rPr>
  </w:style>
  <w:style w:type="character" w:customStyle="1" w:styleId="BalloonTextChar1112">
    <w:name w:val="Balloon Text Char1112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character" w:customStyle="1" w:styleId="ClosingChar113">
    <w:name w:val="Closing Char113"/>
    <w:basedOn w:val="DefaultParagraphFont"/>
    <w:rsid w:val="0078491B"/>
  </w:style>
  <w:style w:type="character" w:customStyle="1" w:styleId="CommentTextChar1112">
    <w:name w:val="Comment Text Char1112"/>
    <w:basedOn w:val="DefaultParagraphFont"/>
    <w:uiPriority w:val="99"/>
    <w:semiHidden/>
    <w:rsid w:val="0078491B"/>
  </w:style>
  <w:style w:type="character" w:customStyle="1" w:styleId="CommentSubjectChar1113">
    <w:name w:val="Comment Subject Char1113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113">
    <w:name w:val="Date Char113"/>
    <w:basedOn w:val="DefaultParagraphFont"/>
    <w:rsid w:val="0078491B"/>
  </w:style>
  <w:style w:type="character" w:customStyle="1" w:styleId="DocumentMapChar113">
    <w:name w:val="Document Map Char113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113">
    <w:name w:val="Endnote Text Char113"/>
    <w:basedOn w:val="DefaultParagraphFont"/>
    <w:semiHidden/>
    <w:rsid w:val="0078491B"/>
  </w:style>
  <w:style w:type="character" w:customStyle="1" w:styleId="FootnoteTextChar113">
    <w:name w:val="Footnote Text Char113"/>
    <w:basedOn w:val="DefaultParagraphFont"/>
    <w:semiHidden/>
    <w:rsid w:val="0078491B"/>
  </w:style>
  <w:style w:type="character" w:customStyle="1" w:styleId="MacroTextChar113">
    <w:name w:val="Macro Text Char113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HTMLPreformattedChar1112">
    <w:name w:val="HTML Preformatted Char1112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1112">
    <w:name w:val="Subtitle Char1112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1112">
    <w:name w:val="Quote Char1112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1112">
    <w:name w:val="Intense Quote Char1112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character" w:customStyle="1" w:styleId="BodyTextChar1112">
    <w:name w:val="Body Text Char1112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character" w:customStyle="1" w:styleId="BodyText2Char1112">
    <w:name w:val="Body Text 2 Char1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3Char1112">
    <w:name w:val="Body Text 3 Char1112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BodyTextIndentChar1112">
    <w:name w:val="Body Text Indent Char1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FirstIndent2Char1113">
    <w:name w:val="Body Text First Indent 2 Char1113"/>
    <w:basedOn w:val="BodyTextIndentChar1"/>
    <w:uiPriority w:val="99"/>
    <w:semiHidden/>
    <w:rsid w:val="0078491B"/>
    <w:rPr>
      <w:rFonts w:eastAsiaTheme="minorEastAsia"/>
    </w:rPr>
  </w:style>
  <w:style w:type="character" w:customStyle="1" w:styleId="BodyTextIndent2Char1112">
    <w:name w:val="Body Text Indent 2 Char1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BodyTextIndent3Char1112">
    <w:name w:val="Body Text Indent 3 Char1112"/>
    <w:basedOn w:val="DefaultParagraphFont"/>
    <w:uiPriority w:val="99"/>
    <w:semiHidden/>
    <w:rsid w:val="0078491B"/>
    <w:rPr>
      <w:rFonts w:eastAsiaTheme="minorEastAsia"/>
      <w:sz w:val="16"/>
      <w:szCs w:val="16"/>
    </w:rPr>
  </w:style>
  <w:style w:type="character" w:customStyle="1" w:styleId="E-mailSignatureChar1112">
    <w:name w:val="E-mail Signature Char1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TMLAddressChar1112">
    <w:name w:val="HTML Address Char1112"/>
    <w:basedOn w:val="DefaultParagraphFont"/>
    <w:uiPriority w:val="99"/>
    <w:semiHidden/>
    <w:rsid w:val="0078491B"/>
    <w:rPr>
      <w:rFonts w:eastAsiaTheme="minorEastAsia"/>
      <w:i/>
      <w:iCs/>
    </w:rPr>
  </w:style>
  <w:style w:type="character" w:customStyle="1" w:styleId="MessageHeaderChar1112">
    <w:name w:val="Message Header Char1112"/>
    <w:basedOn w:val="DefaultParagraphFont"/>
    <w:uiPriority w:val="99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2">
    <w:name w:val="Plain Text Char1112"/>
    <w:basedOn w:val="DefaultParagraphFont"/>
    <w:uiPriority w:val="99"/>
    <w:semiHidden/>
    <w:rsid w:val="0078491B"/>
    <w:rPr>
      <w:rFonts w:ascii="Consolas" w:eastAsiaTheme="minorEastAsia" w:hAnsi="Consolas" w:cs="Consolas"/>
      <w:sz w:val="21"/>
      <w:szCs w:val="21"/>
    </w:rPr>
  </w:style>
  <w:style w:type="character" w:customStyle="1" w:styleId="SignatureChar1112">
    <w:name w:val="Signature Char1112"/>
    <w:basedOn w:val="DefaultParagraphFont"/>
    <w:uiPriority w:val="99"/>
    <w:semiHidden/>
    <w:rsid w:val="0078491B"/>
    <w:rPr>
      <w:rFonts w:eastAsiaTheme="minorEastAsia"/>
    </w:rPr>
  </w:style>
  <w:style w:type="character" w:customStyle="1" w:styleId="Heading1Char2112">
    <w:name w:val="Heading 1 Char2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2">
    <w:name w:val="Heading 2 Char2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2">
    <w:name w:val="Heading 3 Char2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3">
    <w:name w:val="FooterCentered2113"/>
    <w:basedOn w:val="Footer"/>
    <w:rsid w:val="0078491B"/>
    <w:pPr>
      <w:jc w:val="center"/>
    </w:pPr>
  </w:style>
  <w:style w:type="character" w:customStyle="1" w:styleId="HeaderChar2112">
    <w:name w:val="Header Char21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3">
    <w:name w:val="Exar21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3">
    <w:name w:val="Important Note11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3">
    <w:name w:val="Grid Table 4 - Accent 11111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2">
    <w:name w:val="Heading 1 Char3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2">
    <w:name w:val="Heading 2 Char3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3">
    <w:name w:val="Body11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113">
    <w:name w:val="FooterCentered3113"/>
    <w:basedOn w:val="Footer"/>
    <w:rsid w:val="0078491B"/>
    <w:pPr>
      <w:jc w:val="center"/>
    </w:pPr>
  </w:style>
  <w:style w:type="character" w:customStyle="1" w:styleId="HeaderChar3112">
    <w:name w:val="Header Char31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3">
    <w:name w:val="Exar31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3">
    <w:name w:val="Important Note21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2">
    <w:name w:val="Heading 1 Char4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2">
    <w:name w:val="Heading 2 Char4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2">
    <w:name w:val="Heading 3 Char3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3">
    <w:name w:val="Body21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4113">
    <w:name w:val="FooterCentered4113"/>
    <w:basedOn w:val="Footer"/>
    <w:rsid w:val="0078491B"/>
    <w:pPr>
      <w:jc w:val="center"/>
    </w:pPr>
  </w:style>
  <w:style w:type="character" w:customStyle="1" w:styleId="HeaderChar4112">
    <w:name w:val="Header Char41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3">
    <w:name w:val="Exar41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2">
    <w:name w:val="Messages and Commands111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Anchor1113">
    <w:name w:val="Anchor1113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2">
    <w:name w:val="Heading 1 Char11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2">
    <w:name w:val="Heading 2 Char11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3">
    <w:name w:val="Command111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2">
    <w:name w:val="Heading 4 Char2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3">
    <w:name w:val="Bullet1111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3">
    <w:name w:val="Command211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2">
    <w:name w:val="Heading 1 Char5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2">
    <w:name w:val="Heading 2 Char5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2">
    <w:name w:val="Heading 3 Char4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2">
    <w:name w:val="Heading 1 Char6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2">
    <w:name w:val="Heading 2 Char6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3">
    <w:name w:val="Body31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113">
    <w:name w:val="Important Note311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2">
    <w:name w:val="Heading 1 Char7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2">
    <w:name w:val="Heading 2 Char7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2">
    <w:name w:val="Heading 3 Char5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3">
    <w:name w:val="Body41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5113">
    <w:name w:val="FooterCentered5113"/>
    <w:basedOn w:val="Footer"/>
    <w:rsid w:val="0078491B"/>
    <w:pPr>
      <w:jc w:val="center"/>
    </w:pPr>
  </w:style>
  <w:style w:type="character" w:customStyle="1" w:styleId="HeaderChar5112">
    <w:name w:val="Header Char51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3">
    <w:name w:val="Exar51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2">
    <w:name w:val="Heading 1 Char8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2">
    <w:name w:val="Heading 2 Char8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2">
    <w:name w:val="Heading 3 Char6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3">
    <w:name w:val="Body51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113">
    <w:name w:val="Bullet1211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3">
    <w:name w:val="Figure Caption Centered1113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2">
    <w:name w:val="Heading 1 Char9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2">
    <w:name w:val="Heading 2 Char9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2">
    <w:name w:val="Heading 3 Char7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2">
    <w:name w:val="Heading 4 Char3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3">
    <w:name w:val="Bullet1311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3">
    <w:name w:val="FooterCentered6113"/>
    <w:basedOn w:val="Footer"/>
    <w:rsid w:val="0078491B"/>
    <w:pPr>
      <w:jc w:val="center"/>
    </w:pPr>
  </w:style>
  <w:style w:type="character" w:customStyle="1" w:styleId="HeaderChar6112">
    <w:name w:val="Header Char61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3">
    <w:name w:val="Exar61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2">
    <w:name w:val="Heading 3 Char811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2">
    <w:name w:val="Header Char711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2">
    <w:name w:val="Title Char2112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3">
    <w:name w:val="HeadingPreface1113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3">
    <w:name w:val="Book Title11113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3">
    <w:name w:val="Contents1113"/>
    <w:basedOn w:val="Title"/>
    <w:rsid w:val="0078491B"/>
    <w:rPr>
      <w:szCs w:val="40"/>
    </w:rPr>
  </w:style>
  <w:style w:type="paragraph" w:customStyle="1" w:styleId="DocumentTitle1113">
    <w:name w:val="Document Title1113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3">
    <w:name w:val="Document Revision1113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3">
    <w:name w:val="Body1413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13">
    <w:name w:val="Bullet181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2">
    <w:name w:val="FooterCentered1712"/>
    <w:basedOn w:val="Footer"/>
    <w:rsid w:val="0078491B"/>
    <w:pPr>
      <w:jc w:val="center"/>
    </w:pPr>
  </w:style>
  <w:style w:type="paragraph" w:customStyle="1" w:styleId="Exar1712">
    <w:name w:val="Exar171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3">
    <w:name w:val="Command101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2">
    <w:name w:val="Messages and Commands512"/>
    <w:basedOn w:val="DefaultParagraphFont"/>
    <w:uiPriority w:val="1"/>
    <w:qFormat/>
    <w:rsid w:val="0078491B"/>
    <w:rPr>
      <w:rFonts w:ascii="Arial" w:hAnsi="Arial" w:cs="Courier New"/>
      <w:b/>
      <w:sz w:val="20"/>
    </w:rPr>
  </w:style>
  <w:style w:type="paragraph" w:customStyle="1" w:styleId="FooterCentered182">
    <w:name w:val="FooterCentered182"/>
    <w:basedOn w:val="Footer"/>
    <w:rsid w:val="0078491B"/>
    <w:pPr>
      <w:jc w:val="center"/>
    </w:pPr>
  </w:style>
  <w:style w:type="character" w:customStyle="1" w:styleId="HeaderChar182">
    <w:name w:val="Header Char18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2">
    <w:name w:val="Exar182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2">
    <w:name w:val="Heading 1 Char20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3">
    <w:name w:val="FooterCentered193"/>
    <w:basedOn w:val="Footer"/>
    <w:rsid w:val="0078491B"/>
    <w:pPr>
      <w:jc w:val="center"/>
    </w:pPr>
  </w:style>
  <w:style w:type="character" w:customStyle="1" w:styleId="HeaderChar192">
    <w:name w:val="Header Char19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3">
    <w:name w:val="Exar19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2">
    <w:name w:val="Heading 1 Char23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2">
    <w:name w:val="Header Char20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5">
    <w:name w:val="Body62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925">
    <w:name w:val="FooterCentered925"/>
    <w:basedOn w:val="Footer"/>
    <w:rsid w:val="0078491B"/>
    <w:pPr>
      <w:jc w:val="center"/>
    </w:pPr>
  </w:style>
  <w:style w:type="paragraph" w:customStyle="1" w:styleId="Exar925">
    <w:name w:val="Exar92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2">
    <w:name w:val="Heading 1 Char242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2">
    <w:name w:val="Body152"/>
    <w:qFormat/>
    <w:rsid w:val="0078491B"/>
    <w:pPr>
      <w:tabs>
        <w:tab w:val="left" w:pos="2700"/>
      </w:tabs>
      <w:jc w:val="both"/>
    </w:pPr>
    <w:rPr>
      <w:szCs w:val="24"/>
    </w:rPr>
  </w:style>
  <w:style w:type="character" w:customStyle="1" w:styleId="HeaderChar232">
    <w:name w:val="Header Char232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2">
    <w:name w:val="Grid Table 4 - Accent 1162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2">
    <w:name w:val="msonormal2"/>
    <w:basedOn w:val="Normal"/>
    <w:rsid w:val="0078491B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FooterChar19">
    <w:name w:val="Footer Char19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78491B"/>
    <w:pPr>
      <w:jc w:val="center"/>
    </w:pPr>
  </w:style>
  <w:style w:type="character" w:customStyle="1" w:styleId="HeaderChar38">
    <w:name w:val="Header Char38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9">
    <w:name w:val="Heading 1 Char39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6">
    <w:name w:val="Body26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7">
    <w:name w:val="Anchor7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8">
    <w:name w:val="Bullet118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5">
    <w:name w:val="Bullet25"/>
    <w:rsid w:val="0078491B"/>
    <w:pPr>
      <w:spacing w:before="120"/>
      <w:ind w:left="1440" w:hanging="360"/>
    </w:pPr>
  </w:style>
  <w:style w:type="paragraph" w:customStyle="1" w:styleId="Bullet38">
    <w:name w:val="Bullet38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5">
    <w:name w:val="Caution5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5">
    <w:name w:val="CellBody5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5">
    <w:name w:val="CellBodyCenter5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5">
    <w:name w:val="CellBodyRight5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5">
    <w:name w:val="CellBullet15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5">
    <w:name w:val="CellHeading5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5">
    <w:name w:val="CellHeadingCenter5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5">
    <w:name w:val="CellIndent15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5">
    <w:name w:val="CellIndent25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5">
    <w:name w:val="CellIndent35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5">
    <w:name w:val="CellNote5"/>
    <w:rsid w:val="0078491B"/>
    <w:pPr>
      <w:ind w:left="360" w:right="432"/>
    </w:pPr>
    <w:rPr>
      <w:sz w:val="18"/>
      <w:szCs w:val="18"/>
    </w:rPr>
  </w:style>
  <w:style w:type="paragraph" w:customStyle="1" w:styleId="Code5">
    <w:name w:val="Code5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5">
    <w:name w:val="Equation5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5">
    <w:name w:val="Figure5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5">
    <w:name w:val="FigureLabel5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0">
    <w:name w:val="Footer Char20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5">
    <w:name w:val="Footnote5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5">
    <w:name w:val="GlossTerm5"/>
    <w:basedOn w:val="Normal"/>
    <w:rsid w:val="0078491B"/>
    <w:rPr>
      <w:b/>
    </w:rPr>
  </w:style>
  <w:style w:type="paragraph" w:customStyle="1" w:styleId="HeadingFeature5">
    <w:name w:val="HeadingFeature5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5">
    <w:name w:val="Indent15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5">
    <w:name w:val="Indent25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5">
    <w:name w:val="Indent35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6">
    <w:name w:val="Addendum6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5">
    <w:name w:val="ProcedureHead5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5">
    <w:name w:val="Step15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5">
    <w:name w:val="Register Def5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5">
    <w:name w:val="Step25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5">
    <w:name w:val="Step35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5">
    <w:name w:val="TableFootnote5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5">
    <w:name w:val="TableTitle5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6">
    <w:name w:val="Title Char6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35">
    <w:name w:val="FooterCentered35"/>
    <w:basedOn w:val="Footer"/>
    <w:rsid w:val="0078491B"/>
    <w:pPr>
      <w:jc w:val="center"/>
    </w:pPr>
  </w:style>
  <w:style w:type="paragraph" w:customStyle="1" w:styleId="HeadingPreface5">
    <w:name w:val="HeadingPreface5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5">
    <w:name w:val="Copyright Heading5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5">
    <w:name w:val="Book Title15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5">
    <w:name w:val="BookTitle25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5">
    <w:name w:val="Document Type5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5">
    <w:name w:val="Internal Use Cover5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9">
    <w:name w:val="Header Char39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5">
    <w:name w:val="GlossText5"/>
    <w:basedOn w:val="Normal"/>
    <w:rsid w:val="0078491B"/>
    <w:pPr>
      <w:tabs>
        <w:tab w:val="left" w:pos="1800"/>
      </w:tabs>
      <w:ind w:left="432"/>
    </w:pPr>
  </w:style>
  <w:style w:type="paragraph" w:customStyle="1" w:styleId="Exar35">
    <w:name w:val="Exar3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5">
    <w:name w:val="CONFIDENTIAL5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5">
    <w:name w:val="Notetext5"/>
    <w:next w:val="Body"/>
    <w:rsid w:val="0078491B"/>
    <w:pPr>
      <w:ind w:left="547" w:right="1080"/>
      <w:jc w:val="both"/>
    </w:pPr>
  </w:style>
  <w:style w:type="paragraph" w:customStyle="1" w:styleId="PageNumbereven5">
    <w:name w:val="Page Number(even)5"/>
    <w:basedOn w:val="Footer"/>
    <w:semiHidden/>
    <w:rsid w:val="0078491B"/>
  </w:style>
  <w:style w:type="paragraph" w:customStyle="1" w:styleId="Headereven5">
    <w:name w:val="Header(even)5"/>
    <w:basedOn w:val="Header"/>
    <w:rsid w:val="0078491B"/>
    <w:pPr>
      <w:tabs>
        <w:tab w:val="clear" w:pos="9270"/>
      </w:tabs>
    </w:pPr>
  </w:style>
  <w:style w:type="paragraph" w:customStyle="1" w:styleId="Footereven5">
    <w:name w:val="Footer(even)5"/>
    <w:basedOn w:val="Footer"/>
    <w:rsid w:val="0078491B"/>
    <w:pPr>
      <w:ind w:right="-90"/>
    </w:pPr>
  </w:style>
  <w:style w:type="paragraph" w:customStyle="1" w:styleId="Glossary5">
    <w:name w:val="Glossary5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5">
    <w:name w:val="Addendum1+5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5">
    <w:name w:val="HeaderNumber5"/>
    <w:rsid w:val="0078491B"/>
    <w:rPr>
      <w:rFonts w:ascii="Arial" w:hAnsi="Arial"/>
      <w:b/>
      <w:color w:val="002B5C"/>
      <w:sz w:val="48"/>
    </w:rPr>
  </w:style>
  <w:style w:type="paragraph" w:customStyle="1" w:styleId="Addendum25">
    <w:name w:val="Addendum25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5">
    <w:name w:val="SpecNo+5"/>
    <w:basedOn w:val="SpecNo0"/>
    <w:rsid w:val="0078491B"/>
  </w:style>
  <w:style w:type="paragraph" w:customStyle="1" w:styleId="SpecNo50">
    <w:name w:val="SpecNo5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5">
    <w:name w:val="Description5"/>
    <w:rsid w:val="0078491B"/>
    <w:pPr>
      <w:spacing w:before="120"/>
      <w:ind w:left="1800" w:hanging="1800"/>
    </w:pPr>
  </w:style>
  <w:style w:type="paragraph" w:customStyle="1" w:styleId="Addendum50">
    <w:name w:val="Addendum+5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5">
    <w:name w:val="DocChangeNo.+5"/>
    <w:basedOn w:val="DocChangeNo"/>
    <w:rsid w:val="0078491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50">
    <w:name w:val="DocChangeNo.5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50">
    <w:name w:val="Addendum2+5"/>
    <w:basedOn w:val="Addendum2"/>
    <w:rsid w:val="0078491B"/>
    <w:rPr>
      <w:sz w:val="32"/>
    </w:rPr>
  </w:style>
  <w:style w:type="paragraph" w:customStyle="1" w:styleId="CellHeadingUnder5">
    <w:name w:val="CellHeadingUnder5"/>
    <w:basedOn w:val="CellHeading"/>
    <w:next w:val="CellBody"/>
    <w:rsid w:val="0078491B"/>
    <w:rPr>
      <w:u w:val="single"/>
    </w:rPr>
  </w:style>
  <w:style w:type="paragraph" w:customStyle="1" w:styleId="CellNoteHeading5">
    <w:name w:val="CellNoteHeading5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5">
    <w:name w:val="CellHeadingField|Desc5"/>
    <w:rsid w:val="0078491B"/>
    <w:rPr>
      <w:rFonts w:ascii="Arial" w:hAnsi="Arial"/>
      <w:b/>
    </w:rPr>
  </w:style>
  <w:style w:type="paragraph" w:customStyle="1" w:styleId="REGISTERBITFIELDCELL5">
    <w:name w:val="REGISTER|BIT|FIELDCELL5"/>
    <w:basedOn w:val="CellBody"/>
    <w:rsid w:val="0078491B"/>
    <w:rPr>
      <w:rFonts w:ascii="Arial" w:hAnsi="Arial"/>
      <w:b/>
      <w:caps/>
    </w:rPr>
  </w:style>
  <w:style w:type="paragraph" w:customStyle="1" w:styleId="Contents5">
    <w:name w:val="Contents5"/>
    <w:basedOn w:val="Title"/>
    <w:rsid w:val="0078491B"/>
    <w:rPr>
      <w:szCs w:val="40"/>
    </w:rPr>
  </w:style>
  <w:style w:type="paragraph" w:customStyle="1" w:styleId="ExarConfidential5">
    <w:name w:val="Exar Confidential5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5">
    <w:name w:val="Exar Confidential Char5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5">
    <w:name w:val="Hifn Table5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50">
    <w:name w:val="Page Number (even)5"/>
    <w:rsid w:val="0078491B"/>
    <w:rPr>
      <w:rFonts w:ascii="Arial" w:hAnsi="Arial"/>
      <w:sz w:val="16"/>
    </w:rPr>
  </w:style>
  <w:style w:type="paragraph" w:customStyle="1" w:styleId="Preliminary5">
    <w:name w:val="Preliminary5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5">
    <w:name w:val="Preliminary Char5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6">
    <w:name w:val="Balloon Text Char6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5">
    <w:name w:val="Appendix5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6">
    <w:name w:val="Comment Text Char6"/>
    <w:basedOn w:val="DefaultParagraphFont"/>
    <w:uiPriority w:val="99"/>
    <w:semiHidden/>
    <w:rsid w:val="0078491B"/>
  </w:style>
  <w:style w:type="character" w:customStyle="1" w:styleId="CommentSubjectChar6">
    <w:name w:val="Comment Subject Char6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5">
    <w:name w:val="copyright5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5">
    <w:name w:val="Function Call5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5">
    <w:name w:val="Appendix 15"/>
    <w:basedOn w:val="Heading2"/>
    <w:next w:val="Body"/>
    <w:rsid w:val="0078491B"/>
    <w:pPr>
      <w:tabs>
        <w:tab w:val="num" w:pos="720"/>
      </w:tabs>
      <w:ind w:left="720" w:hanging="720"/>
    </w:pPr>
  </w:style>
  <w:style w:type="paragraph" w:customStyle="1" w:styleId="Appendix25">
    <w:name w:val="Appendix 25"/>
    <w:basedOn w:val="Appendix1"/>
    <w:next w:val="Body"/>
    <w:rsid w:val="0078491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5">
    <w:name w:val="Hifn Parameter5"/>
    <w:basedOn w:val="TableNormal"/>
    <w:rsid w:val="0078491B"/>
    <w:rPr>
      <w:sz w:val="18"/>
    </w:rPr>
    <w:tblPr/>
  </w:style>
  <w:style w:type="paragraph" w:customStyle="1" w:styleId="CellHeadingBlue5">
    <w:name w:val="Cell Heading Blue5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5">
    <w:name w:val="ListNumber25"/>
    <w:basedOn w:val="Body"/>
    <w:rsid w:val="0078491B"/>
    <w:pPr>
      <w:ind w:left="1440" w:hanging="360"/>
    </w:pPr>
  </w:style>
  <w:style w:type="paragraph" w:customStyle="1" w:styleId="Command19">
    <w:name w:val="Command19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6">
    <w:name w:val="HTML Preformatted Char6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6">
    <w:name w:val="Subtitle Char6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paragraph" w:customStyle="1" w:styleId="Default5">
    <w:name w:val="Default5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5">
    <w:name w:val="Document Title5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5">
    <w:name w:val="Document Subtitle5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5">
    <w:name w:val="Heading 2 no number5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5">
    <w:name w:val="Document Revision5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5">
    <w:name w:val="List Table 3 - Accent 115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0">
    <w:name w:val="Important Note20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8">
    <w:name w:val="Figure Caption Centered8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5">
    <w:name w:val="2909F619802848F09E01365C32F346545"/>
    <w:rsid w:val="0078491B"/>
    <w:pPr>
      <w:spacing w:after="200"/>
    </w:pPr>
    <w:rPr>
      <w:lang w:eastAsia="ja-JP"/>
    </w:rPr>
  </w:style>
  <w:style w:type="table" w:customStyle="1" w:styleId="LightList-Accent115">
    <w:name w:val="Light List - Accent 115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6">
    <w:name w:val="Body Text Char6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5">
    <w:name w:val="Table Paragraph5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5">
    <w:name w:val="Message and Command5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6">
    <w:name w:val="Body Text 2 Char6"/>
    <w:basedOn w:val="DefaultParagraphFont"/>
    <w:semiHidden/>
    <w:rsid w:val="0078491B"/>
  </w:style>
  <w:style w:type="character" w:customStyle="1" w:styleId="BodyText3Char6">
    <w:name w:val="Body Text 3 Char6"/>
    <w:basedOn w:val="DefaultParagraphFont"/>
    <w:semiHidden/>
    <w:rsid w:val="0078491B"/>
    <w:rPr>
      <w:sz w:val="16"/>
      <w:szCs w:val="16"/>
    </w:rPr>
  </w:style>
  <w:style w:type="character" w:customStyle="1" w:styleId="BodyTextIndentChar6">
    <w:name w:val="Body Text Indent Char6"/>
    <w:basedOn w:val="DefaultParagraphFont"/>
    <w:semiHidden/>
    <w:rsid w:val="0078491B"/>
  </w:style>
  <w:style w:type="character" w:customStyle="1" w:styleId="BodyTextFirstIndent2Char6">
    <w:name w:val="Body Text First Indent 2 Char6"/>
    <w:basedOn w:val="BodyTextIndentChar"/>
    <w:semiHidden/>
    <w:rsid w:val="0078491B"/>
  </w:style>
  <w:style w:type="character" w:customStyle="1" w:styleId="BodyTextIndent2Char6">
    <w:name w:val="Body Text Indent 2 Char6"/>
    <w:basedOn w:val="DefaultParagraphFont"/>
    <w:semiHidden/>
    <w:rsid w:val="0078491B"/>
  </w:style>
  <w:style w:type="character" w:customStyle="1" w:styleId="BodyTextIndent3Char6">
    <w:name w:val="Body Text Indent 3 Char6"/>
    <w:basedOn w:val="DefaultParagraphFont"/>
    <w:semiHidden/>
    <w:rsid w:val="0078491B"/>
    <w:rPr>
      <w:sz w:val="16"/>
      <w:szCs w:val="16"/>
    </w:rPr>
  </w:style>
  <w:style w:type="character" w:customStyle="1" w:styleId="E-mailSignatureChar6">
    <w:name w:val="E-mail Signature Char6"/>
    <w:basedOn w:val="DefaultParagraphFont"/>
    <w:semiHidden/>
    <w:rsid w:val="0078491B"/>
  </w:style>
  <w:style w:type="character" w:customStyle="1" w:styleId="HTMLAddressChar6">
    <w:name w:val="HTML Address Char6"/>
    <w:basedOn w:val="DefaultParagraphFont"/>
    <w:semiHidden/>
    <w:rsid w:val="0078491B"/>
    <w:rPr>
      <w:i/>
      <w:iCs/>
    </w:rPr>
  </w:style>
  <w:style w:type="character" w:customStyle="1" w:styleId="MessageHeaderChar6">
    <w:name w:val="Message Header Char6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6">
    <w:name w:val="Plain Text Char6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6">
    <w:name w:val="Signature Char6"/>
    <w:basedOn w:val="DefaultParagraphFont"/>
    <w:semiHidden/>
    <w:rsid w:val="0078491B"/>
  </w:style>
  <w:style w:type="paragraph" w:customStyle="1" w:styleId="BackPageCenter5">
    <w:name w:val="Back Page Center5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5">
    <w:name w:val="Figure Title5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5">
    <w:name w:val="Grid Table 4 - Accent 1115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5">
    <w:name w:val="FooterCentered115"/>
    <w:basedOn w:val="Footer"/>
    <w:rsid w:val="0078491B"/>
    <w:pPr>
      <w:jc w:val="center"/>
    </w:pPr>
  </w:style>
  <w:style w:type="paragraph" w:customStyle="1" w:styleId="Exar115">
    <w:name w:val="Exar11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7">
    <w:name w:val="Body147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7">
    <w:name w:val="Bullet187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4">
    <w:name w:val="FooterCentered174"/>
    <w:basedOn w:val="Footer"/>
    <w:rsid w:val="0078491B"/>
    <w:pPr>
      <w:jc w:val="center"/>
    </w:pPr>
  </w:style>
  <w:style w:type="paragraph" w:customStyle="1" w:styleId="Exar174">
    <w:name w:val="Exar17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7">
    <w:name w:val="Command107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214">
    <w:name w:val="FooterCentered214"/>
    <w:basedOn w:val="Footer"/>
    <w:rsid w:val="0078491B"/>
    <w:pPr>
      <w:jc w:val="center"/>
    </w:pPr>
  </w:style>
  <w:style w:type="paragraph" w:customStyle="1" w:styleId="Exar214">
    <w:name w:val="Exar2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5">
    <w:name w:val="Body11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ody27">
    <w:name w:val="Body27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6">
    <w:name w:val="FooterCentered36"/>
    <w:basedOn w:val="Footer"/>
    <w:rsid w:val="0078491B"/>
    <w:pPr>
      <w:jc w:val="center"/>
    </w:pPr>
  </w:style>
  <w:style w:type="paragraph" w:customStyle="1" w:styleId="Exar36">
    <w:name w:val="Exar3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0">
    <w:name w:val="Important Note110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35">
    <w:name w:val="Body3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9">
    <w:name w:val="Bullet119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ImportantNote25">
    <w:name w:val="Important Note25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5">
    <w:name w:val="Body4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5">
    <w:name w:val="Bullet125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5">
    <w:name w:val="FooterCentered45"/>
    <w:basedOn w:val="Footer"/>
    <w:rsid w:val="0078491B"/>
    <w:pPr>
      <w:jc w:val="center"/>
    </w:pPr>
  </w:style>
  <w:style w:type="paragraph" w:customStyle="1" w:styleId="Exar45">
    <w:name w:val="Exar4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0">
    <w:name w:val="Command110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55">
    <w:name w:val="FooterCentered55"/>
    <w:basedOn w:val="Footer"/>
    <w:rsid w:val="0078491B"/>
    <w:pPr>
      <w:jc w:val="center"/>
    </w:pPr>
  </w:style>
  <w:style w:type="paragraph" w:customStyle="1" w:styleId="Exar55">
    <w:name w:val="Exar5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6">
    <w:name w:val="Body56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5">
    <w:name w:val="Anchor15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34">
    <w:name w:val="Bullet13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5">
    <w:name w:val="FooterCentered65"/>
    <w:basedOn w:val="Footer"/>
    <w:rsid w:val="0078491B"/>
    <w:pPr>
      <w:jc w:val="center"/>
    </w:pPr>
  </w:style>
  <w:style w:type="paragraph" w:customStyle="1" w:styleId="HeadingPreface14">
    <w:name w:val="HeadingPreface14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4">
    <w:name w:val="Book Title114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Exar65">
    <w:name w:val="Exar6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5">
    <w:name w:val="Note Heading Char5"/>
    <w:basedOn w:val="DefaultParagraphFont"/>
    <w:rsid w:val="0078491B"/>
    <w:rPr>
      <w:b/>
    </w:rPr>
  </w:style>
  <w:style w:type="paragraph" w:customStyle="1" w:styleId="Contents14">
    <w:name w:val="Contents14"/>
    <w:basedOn w:val="Title"/>
    <w:rsid w:val="0078491B"/>
    <w:rPr>
      <w:szCs w:val="40"/>
    </w:rPr>
  </w:style>
  <w:style w:type="character" w:customStyle="1" w:styleId="ClosingChar5">
    <w:name w:val="Closing Char5"/>
    <w:basedOn w:val="DefaultParagraphFont"/>
    <w:rsid w:val="0078491B"/>
  </w:style>
  <w:style w:type="character" w:customStyle="1" w:styleId="CommentSubjectChar15">
    <w:name w:val="Comment Subject Char15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DateChar5">
    <w:name w:val="Date Char5"/>
    <w:basedOn w:val="DefaultParagraphFont"/>
    <w:rsid w:val="0078491B"/>
  </w:style>
  <w:style w:type="character" w:customStyle="1" w:styleId="DocumentMapChar5">
    <w:name w:val="Document Map Char5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5">
    <w:name w:val="Endnote Text Char5"/>
    <w:basedOn w:val="DefaultParagraphFont"/>
    <w:semiHidden/>
    <w:rsid w:val="0078491B"/>
  </w:style>
  <w:style w:type="character" w:customStyle="1" w:styleId="FootnoteTextChar5">
    <w:name w:val="Footnote Text Char5"/>
    <w:basedOn w:val="DefaultParagraphFont"/>
    <w:semiHidden/>
    <w:rsid w:val="0078491B"/>
  </w:style>
  <w:style w:type="character" w:customStyle="1" w:styleId="MacroTextChar5">
    <w:name w:val="Macro Text Char5"/>
    <w:basedOn w:val="DefaultParagraphFont"/>
    <w:semiHidden/>
    <w:rsid w:val="0078491B"/>
    <w:rPr>
      <w:rFonts w:ascii="Courier New" w:hAnsi="Courier New" w:cs="Courier New"/>
      <w:color w:val="000000"/>
    </w:rPr>
  </w:style>
  <w:style w:type="paragraph" w:customStyle="1" w:styleId="Command26">
    <w:name w:val="Command26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ocumentTitle14">
    <w:name w:val="Document Title14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4">
    <w:name w:val="Document Revision14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34">
    <w:name w:val="Important Note3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4">
    <w:name w:val="Figure Caption Centered14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BodyTextFirstIndent2Char15">
    <w:name w:val="Body Text First Indent 2 Char15"/>
    <w:basedOn w:val="BodyTextIndentChar1"/>
    <w:uiPriority w:val="99"/>
    <w:semiHidden/>
    <w:rsid w:val="0078491B"/>
    <w:rPr>
      <w:rFonts w:eastAsiaTheme="minorEastAsia"/>
    </w:rPr>
  </w:style>
  <w:style w:type="table" w:customStyle="1" w:styleId="GridTable4-Accent1116">
    <w:name w:val="Grid Table 4 - Accent 1116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6">
    <w:name w:val="FooterCentered116"/>
    <w:basedOn w:val="Footer"/>
    <w:rsid w:val="0078491B"/>
    <w:pPr>
      <w:jc w:val="center"/>
    </w:pPr>
  </w:style>
  <w:style w:type="paragraph" w:customStyle="1" w:styleId="Exar116">
    <w:name w:val="Exar11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4">
    <w:name w:val="Comment Subject Char114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BodyTextFirstIndent2Char114">
    <w:name w:val="Body Text First Indent 2 Char114"/>
    <w:basedOn w:val="BodyTextIndentChar1"/>
    <w:uiPriority w:val="99"/>
    <w:semiHidden/>
    <w:rsid w:val="0078491B"/>
    <w:rPr>
      <w:rFonts w:eastAsiaTheme="minorEastAsia"/>
    </w:rPr>
  </w:style>
  <w:style w:type="paragraph" w:customStyle="1" w:styleId="FooterCentered215">
    <w:name w:val="FooterCentered215"/>
    <w:basedOn w:val="Footer"/>
    <w:rsid w:val="0078491B"/>
    <w:pPr>
      <w:jc w:val="center"/>
    </w:pPr>
  </w:style>
  <w:style w:type="paragraph" w:customStyle="1" w:styleId="Exar215">
    <w:name w:val="Exar215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4">
    <w:name w:val="Command11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4">
    <w:name w:val="Important Note1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4">
    <w:name w:val="Grid Table 4 - Accent 11114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6">
    <w:name w:val="Body116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14">
    <w:name w:val="FooterCentered314"/>
    <w:basedOn w:val="Footer"/>
    <w:rsid w:val="0078491B"/>
    <w:pPr>
      <w:jc w:val="center"/>
    </w:pPr>
  </w:style>
  <w:style w:type="paragraph" w:customStyle="1" w:styleId="Exar314">
    <w:name w:val="Exar3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4">
    <w:name w:val="Important Note2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4">
    <w:name w:val="Body2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14">
    <w:name w:val="Bullet11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4">
    <w:name w:val="FooterCentered414"/>
    <w:basedOn w:val="Footer"/>
    <w:rsid w:val="0078491B"/>
    <w:pPr>
      <w:jc w:val="center"/>
    </w:pPr>
  </w:style>
  <w:style w:type="paragraph" w:customStyle="1" w:styleId="Exar414">
    <w:name w:val="Exar4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4">
    <w:name w:val="Command21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4">
    <w:name w:val="Grid Table 4 - Accent 1124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4">
    <w:name w:val="Body3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14">
    <w:name w:val="Important Note3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4">
    <w:name w:val="Body4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14">
    <w:name w:val="Anchor114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4">
    <w:name w:val="FooterCentered514"/>
    <w:basedOn w:val="Footer"/>
    <w:rsid w:val="0078491B"/>
    <w:pPr>
      <w:jc w:val="center"/>
    </w:pPr>
  </w:style>
  <w:style w:type="paragraph" w:customStyle="1" w:styleId="Exar514">
    <w:name w:val="Exar5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4">
    <w:name w:val="Important Note4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4">
    <w:name w:val="Body5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14">
    <w:name w:val="Bullet12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4">
    <w:name w:val="Command3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4">
    <w:name w:val="Important Note5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4">
    <w:name w:val="Figure Caption Centered114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6">
    <w:name w:val="Body66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314">
    <w:name w:val="Bullet13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4">
    <w:name w:val="FooterCentered614"/>
    <w:basedOn w:val="Footer"/>
    <w:rsid w:val="0078491B"/>
    <w:pPr>
      <w:jc w:val="center"/>
    </w:pPr>
  </w:style>
  <w:style w:type="paragraph" w:customStyle="1" w:styleId="Exar614">
    <w:name w:val="Exar6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4">
    <w:name w:val="Command4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6">
    <w:name w:val="FooterCentered76"/>
    <w:basedOn w:val="Footer"/>
    <w:rsid w:val="0078491B"/>
    <w:pPr>
      <w:jc w:val="center"/>
    </w:pPr>
  </w:style>
  <w:style w:type="paragraph" w:customStyle="1" w:styleId="Exar76">
    <w:name w:val="Exar7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4">
    <w:name w:val="Body7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24">
    <w:name w:val="Anchor24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4">
    <w:name w:val="Bullet14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4">
    <w:name w:val="Bullet214"/>
    <w:rsid w:val="0078491B"/>
    <w:pPr>
      <w:spacing w:before="120"/>
      <w:ind w:left="1440" w:hanging="360"/>
    </w:pPr>
  </w:style>
  <w:style w:type="paragraph" w:customStyle="1" w:styleId="Bullet314">
    <w:name w:val="Bullet314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14">
    <w:name w:val="Caution14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4">
    <w:name w:val="CellBody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4">
    <w:name w:val="CellBodyCenter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4">
    <w:name w:val="CellBodyRight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4">
    <w:name w:val="CellBullet114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4">
    <w:name w:val="CellHeading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4">
    <w:name w:val="CellHeadingCenter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4">
    <w:name w:val="CellIndent114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4">
    <w:name w:val="CellIndent214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4">
    <w:name w:val="CellIndent314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4">
    <w:name w:val="CellNote14"/>
    <w:rsid w:val="0078491B"/>
    <w:pPr>
      <w:ind w:left="360" w:right="432"/>
    </w:pPr>
    <w:rPr>
      <w:sz w:val="18"/>
      <w:szCs w:val="18"/>
    </w:rPr>
  </w:style>
  <w:style w:type="paragraph" w:customStyle="1" w:styleId="Code14">
    <w:name w:val="Code14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4">
    <w:name w:val="Equation14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4">
    <w:name w:val="Figure14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4">
    <w:name w:val="FigureLabel14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4">
    <w:name w:val="Footnote14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4">
    <w:name w:val="GlossTerm14"/>
    <w:basedOn w:val="Normal"/>
    <w:rsid w:val="0078491B"/>
    <w:rPr>
      <w:b/>
    </w:rPr>
  </w:style>
  <w:style w:type="paragraph" w:customStyle="1" w:styleId="HeadingFeature14">
    <w:name w:val="HeadingFeature14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4">
    <w:name w:val="Indent114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4">
    <w:name w:val="Indent214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4">
    <w:name w:val="Indent314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40">
    <w:name w:val="Addendum14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4">
    <w:name w:val="ProcedureHead14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4">
    <w:name w:val="Step114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4">
    <w:name w:val="Register Def14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4">
    <w:name w:val="Step214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4">
    <w:name w:val="Step314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4">
    <w:name w:val="TableFootnote14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4">
    <w:name w:val="TableTitle14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6">
    <w:name w:val="FooterCentered86"/>
    <w:basedOn w:val="Footer"/>
    <w:rsid w:val="0078491B"/>
    <w:pPr>
      <w:jc w:val="center"/>
    </w:pPr>
  </w:style>
  <w:style w:type="paragraph" w:customStyle="1" w:styleId="HeadingPreface114">
    <w:name w:val="HeadingPreface114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4">
    <w:name w:val="Copyright Heading14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4">
    <w:name w:val="Book Title1114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4">
    <w:name w:val="BookTitle214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4">
    <w:name w:val="Document Type14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4">
    <w:name w:val="Internal Use Cover14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4">
    <w:name w:val="GlossText14"/>
    <w:basedOn w:val="Normal"/>
    <w:rsid w:val="0078491B"/>
    <w:pPr>
      <w:tabs>
        <w:tab w:val="left" w:pos="1800"/>
      </w:tabs>
      <w:ind w:left="432"/>
    </w:pPr>
  </w:style>
  <w:style w:type="paragraph" w:customStyle="1" w:styleId="Exar86">
    <w:name w:val="Exar8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4">
    <w:name w:val="CONFIDENTIAL14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4">
    <w:name w:val="Notetext14"/>
    <w:next w:val="Body"/>
    <w:rsid w:val="0078491B"/>
    <w:pPr>
      <w:ind w:left="547" w:right="1080"/>
      <w:jc w:val="both"/>
    </w:pPr>
  </w:style>
  <w:style w:type="paragraph" w:customStyle="1" w:styleId="PageNumbereven14">
    <w:name w:val="Page Number(even)14"/>
    <w:basedOn w:val="Footer"/>
    <w:semiHidden/>
    <w:rsid w:val="0078491B"/>
  </w:style>
  <w:style w:type="paragraph" w:customStyle="1" w:styleId="Headereven14">
    <w:name w:val="Header(even)14"/>
    <w:basedOn w:val="Header"/>
    <w:rsid w:val="0078491B"/>
    <w:pPr>
      <w:tabs>
        <w:tab w:val="clear" w:pos="9270"/>
      </w:tabs>
    </w:pPr>
  </w:style>
  <w:style w:type="paragraph" w:customStyle="1" w:styleId="Footereven14">
    <w:name w:val="Footer(even)14"/>
    <w:basedOn w:val="Footer"/>
    <w:rsid w:val="0078491B"/>
    <w:pPr>
      <w:ind w:right="-90"/>
    </w:pPr>
  </w:style>
  <w:style w:type="paragraph" w:customStyle="1" w:styleId="Glossary14">
    <w:name w:val="Glossary14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4">
    <w:name w:val="Addendum1+14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4">
    <w:name w:val="HeaderNumber14"/>
    <w:rsid w:val="0078491B"/>
    <w:rPr>
      <w:rFonts w:ascii="Arial" w:hAnsi="Arial"/>
      <w:b/>
      <w:color w:val="002B5C"/>
      <w:sz w:val="48"/>
    </w:rPr>
  </w:style>
  <w:style w:type="paragraph" w:customStyle="1" w:styleId="Addendum214">
    <w:name w:val="Addendum214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4">
    <w:name w:val="SpecNo+14"/>
    <w:basedOn w:val="SpecNo0"/>
    <w:rsid w:val="0078491B"/>
  </w:style>
  <w:style w:type="paragraph" w:customStyle="1" w:styleId="SpecNo140">
    <w:name w:val="SpecNo14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4">
    <w:name w:val="Description14"/>
    <w:rsid w:val="0078491B"/>
    <w:pPr>
      <w:spacing w:before="120"/>
      <w:ind w:left="1800" w:hanging="1800"/>
    </w:pPr>
  </w:style>
  <w:style w:type="paragraph" w:customStyle="1" w:styleId="Addendum141">
    <w:name w:val="Addendum+14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4">
    <w:name w:val="DocChangeNo.+14"/>
    <w:basedOn w:val="DocChangeNo"/>
    <w:rsid w:val="0078491B"/>
    <w:pPr>
      <w:numPr>
        <w:numId w:val="0"/>
      </w:numPr>
      <w:ind w:left="1260" w:hanging="1260"/>
    </w:pPr>
  </w:style>
  <w:style w:type="paragraph" w:customStyle="1" w:styleId="DocChangeNo140">
    <w:name w:val="DocChangeNo.14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140">
    <w:name w:val="Addendum2+14"/>
    <w:basedOn w:val="Addendum2"/>
    <w:rsid w:val="0078491B"/>
    <w:rPr>
      <w:sz w:val="32"/>
    </w:rPr>
  </w:style>
  <w:style w:type="paragraph" w:customStyle="1" w:styleId="CellHeadingUnder14">
    <w:name w:val="CellHeadingUnder14"/>
    <w:basedOn w:val="CellHeading"/>
    <w:next w:val="CellBody"/>
    <w:rsid w:val="0078491B"/>
    <w:rPr>
      <w:u w:val="single"/>
    </w:rPr>
  </w:style>
  <w:style w:type="paragraph" w:customStyle="1" w:styleId="CellNoteHeading14">
    <w:name w:val="CellNoteHeading14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4">
    <w:name w:val="CellHeadingField|Desc14"/>
    <w:rsid w:val="0078491B"/>
    <w:rPr>
      <w:rFonts w:ascii="Arial" w:hAnsi="Arial"/>
      <w:b/>
    </w:rPr>
  </w:style>
  <w:style w:type="paragraph" w:customStyle="1" w:styleId="REGISTERBITFIELDCELL14">
    <w:name w:val="REGISTER|BIT|FIELDCELL14"/>
    <w:basedOn w:val="CellBody"/>
    <w:rsid w:val="0078491B"/>
    <w:rPr>
      <w:rFonts w:ascii="Arial" w:hAnsi="Arial"/>
      <w:b/>
      <w:caps/>
    </w:rPr>
  </w:style>
  <w:style w:type="paragraph" w:customStyle="1" w:styleId="Contents114">
    <w:name w:val="Contents114"/>
    <w:basedOn w:val="Title"/>
    <w:rsid w:val="0078491B"/>
    <w:rPr>
      <w:szCs w:val="40"/>
    </w:rPr>
  </w:style>
  <w:style w:type="paragraph" w:customStyle="1" w:styleId="ExarConfidential14">
    <w:name w:val="Exar Confidential14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4">
    <w:name w:val="Exar Confidential Char14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4">
    <w:name w:val="Hifn Table14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40">
    <w:name w:val="Page Number (even)14"/>
    <w:rsid w:val="0078491B"/>
    <w:rPr>
      <w:rFonts w:ascii="Arial" w:hAnsi="Arial"/>
      <w:sz w:val="16"/>
    </w:rPr>
  </w:style>
  <w:style w:type="paragraph" w:customStyle="1" w:styleId="Preliminary14">
    <w:name w:val="Preliminary14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40">
    <w:name w:val="Appendix14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4">
    <w:name w:val="Comment Subject Char24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14">
    <w:name w:val="copyright14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14">
    <w:name w:val="Function Call14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4">
    <w:name w:val="Appendix 114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4">
    <w:name w:val="Appendix 214"/>
    <w:basedOn w:val="Appendix1"/>
    <w:next w:val="Body"/>
    <w:rsid w:val="0078491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4">
    <w:name w:val="Hifn Parameter14"/>
    <w:basedOn w:val="TableNormal"/>
    <w:rsid w:val="0078491B"/>
    <w:rPr>
      <w:sz w:val="18"/>
    </w:rPr>
    <w:tblPr/>
  </w:style>
  <w:style w:type="paragraph" w:customStyle="1" w:styleId="CellHeadingBlue14">
    <w:name w:val="Cell Heading Blue14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14">
    <w:name w:val="ListNumber214"/>
    <w:basedOn w:val="Body"/>
    <w:rsid w:val="0078491B"/>
    <w:pPr>
      <w:ind w:left="1440" w:hanging="360"/>
    </w:pPr>
  </w:style>
  <w:style w:type="paragraph" w:customStyle="1" w:styleId="Command54">
    <w:name w:val="Command5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4">
    <w:name w:val="Default14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4">
    <w:name w:val="Document Title114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4">
    <w:name w:val="Document Subtitle14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14">
    <w:name w:val="Heading 2 no number14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114">
    <w:name w:val="Document Revision114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4">
    <w:name w:val="List Table 3 - Accent 1114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4">
    <w:name w:val="Important Note6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4">
    <w:name w:val="Figure Caption Centered24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4">
    <w:name w:val="2909F619802848F09E01365C32F3465414"/>
    <w:rsid w:val="0078491B"/>
    <w:pPr>
      <w:spacing w:after="200"/>
    </w:pPr>
    <w:rPr>
      <w:lang w:eastAsia="ja-JP"/>
    </w:rPr>
  </w:style>
  <w:style w:type="table" w:customStyle="1" w:styleId="LightList-Accent1114">
    <w:name w:val="Light List - Accent 1114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4">
    <w:name w:val="Table Paragraph14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4">
    <w:name w:val="Message and Command14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FirstIndent2Char24">
    <w:name w:val="Body Text First Indent 2 Char24"/>
    <w:basedOn w:val="BodyTextIndentChar"/>
    <w:semiHidden/>
    <w:rsid w:val="0078491B"/>
  </w:style>
  <w:style w:type="paragraph" w:customStyle="1" w:styleId="BackPageCenter14">
    <w:name w:val="Back Page Center14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4">
    <w:name w:val="Figure Title14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4">
    <w:name w:val="Grid Table 4 - Accent 1134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6">
    <w:name w:val="FooterCentered96"/>
    <w:basedOn w:val="Footer"/>
    <w:rsid w:val="0078491B"/>
    <w:pPr>
      <w:jc w:val="center"/>
    </w:pPr>
  </w:style>
  <w:style w:type="paragraph" w:customStyle="1" w:styleId="Exar96">
    <w:name w:val="Exar9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114">
    <w:name w:val="FooterCentered1114"/>
    <w:basedOn w:val="Footer"/>
    <w:rsid w:val="0078491B"/>
    <w:pPr>
      <w:jc w:val="center"/>
    </w:pPr>
  </w:style>
  <w:style w:type="paragraph" w:customStyle="1" w:styleId="Exar1114">
    <w:name w:val="Exar11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14">
    <w:name w:val="Comment Subject Char1114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BodyTextFirstIndent2Char1114">
    <w:name w:val="Body Text First Indent 2 Char1114"/>
    <w:basedOn w:val="BodyTextIndentChar1"/>
    <w:uiPriority w:val="99"/>
    <w:semiHidden/>
    <w:rsid w:val="0078491B"/>
    <w:rPr>
      <w:rFonts w:eastAsiaTheme="minorEastAsia"/>
    </w:rPr>
  </w:style>
  <w:style w:type="paragraph" w:customStyle="1" w:styleId="FooterCentered2114">
    <w:name w:val="FooterCentered2114"/>
    <w:basedOn w:val="Footer"/>
    <w:rsid w:val="0078491B"/>
    <w:pPr>
      <w:jc w:val="center"/>
    </w:pPr>
  </w:style>
  <w:style w:type="paragraph" w:customStyle="1" w:styleId="Exar2114">
    <w:name w:val="Exar21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4">
    <w:name w:val="Important Note11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4">
    <w:name w:val="Grid Table 4 - Accent 111114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4">
    <w:name w:val="Body11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114">
    <w:name w:val="FooterCentered3114"/>
    <w:basedOn w:val="Footer"/>
    <w:rsid w:val="0078491B"/>
    <w:pPr>
      <w:jc w:val="center"/>
    </w:pPr>
  </w:style>
  <w:style w:type="paragraph" w:customStyle="1" w:styleId="Exar3114">
    <w:name w:val="Exar31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4">
    <w:name w:val="Important Note21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4">
    <w:name w:val="Body21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4114">
    <w:name w:val="FooterCentered4114"/>
    <w:basedOn w:val="Footer"/>
    <w:rsid w:val="0078491B"/>
    <w:pPr>
      <w:jc w:val="center"/>
    </w:pPr>
  </w:style>
  <w:style w:type="paragraph" w:customStyle="1" w:styleId="Exar4114">
    <w:name w:val="Exar41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4">
    <w:name w:val="Anchor1114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104">
    <w:name w:val="FooterCentered104"/>
    <w:basedOn w:val="Footer"/>
    <w:rsid w:val="0078491B"/>
    <w:pPr>
      <w:jc w:val="center"/>
    </w:pPr>
  </w:style>
  <w:style w:type="paragraph" w:customStyle="1" w:styleId="Exar104">
    <w:name w:val="Exar10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4">
    <w:name w:val="Body8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54">
    <w:name w:val="Bullet15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4">
    <w:name w:val="Command6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3">
    <w:name w:val="Important Note7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4">
    <w:name w:val="Figure Caption Centered34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4">
    <w:name w:val="Body9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64">
    <w:name w:val="Bullet16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4">
    <w:name w:val="FooterCentered124"/>
    <w:basedOn w:val="Footer"/>
    <w:rsid w:val="0078491B"/>
    <w:pPr>
      <w:jc w:val="center"/>
    </w:pPr>
  </w:style>
  <w:style w:type="paragraph" w:customStyle="1" w:styleId="Exar124">
    <w:name w:val="Exar12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3">
    <w:name w:val="Command7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104">
    <w:name w:val="Body10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33">
    <w:name w:val="Anchor33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3">
    <w:name w:val="Bullet173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4">
    <w:name w:val="Bullet224"/>
    <w:rsid w:val="0078491B"/>
    <w:pPr>
      <w:spacing w:before="120"/>
      <w:ind w:left="1440" w:hanging="360"/>
    </w:pPr>
  </w:style>
  <w:style w:type="paragraph" w:customStyle="1" w:styleId="Bullet324">
    <w:name w:val="Bullet324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24">
    <w:name w:val="Caution24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4">
    <w:name w:val="CellBody2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4">
    <w:name w:val="CellBodyCenter2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4">
    <w:name w:val="CellBodyRight2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4">
    <w:name w:val="CellBullet124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4">
    <w:name w:val="CellHeading2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4">
    <w:name w:val="CellHeadingCenter2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4">
    <w:name w:val="CellIndent124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4">
    <w:name w:val="CellIndent224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4">
    <w:name w:val="CellIndent324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4">
    <w:name w:val="CellNote24"/>
    <w:rsid w:val="0078491B"/>
    <w:pPr>
      <w:ind w:left="360" w:right="432"/>
    </w:pPr>
    <w:rPr>
      <w:sz w:val="18"/>
      <w:szCs w:val="18"/>
    </w:rPr>
  </w:style>
  <w:style w:type="paragraph" w:customStyle="1" w:styleId="Code24">
    <w:name w:val="Code24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4">
    <w:name w:val="Equation24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4">
    <w:name w:val="Figure24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4">
    <w:name w:val="FigureLabel24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4">
    <w:name w:val="Footnote24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4">
    <w:name w:val="GlossTerm24"/>
    <w:basedOn w:val="Normal"/>
    <w:rsid w:val="0078491B"/>
    <w:rPr>
      <w:b/>
    </w:rPr>
  </w:style>
  <w:style w:type="paragraph" w:customStyle="1" w:styleId="HeadingFeature24">
    <w:name w:val="HeadingFeature24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4">
    <w:name w:val="Indent124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4">
    <w:name w:val="Indent224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4">
    <w:name w:val="Indent324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4">
    <w:name w:val="Addendum34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4">
    <w:name w:val="ProcedureHead24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4">
    <w:name w:val="Step124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4">
    <w:name w:val="Register Def24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4">
    <w:name w:val="Step224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4">
    <w:name w:val="Step324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4">
    <w:name w:val="TableFootnote24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4">
    <w:name w:val="TableTitle24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134">
    <w:name w:val="FooterCentered134"/>
    <w:basedOn w:val="Footer"/>
    <w:rsid w:val="0078491B"/>
    <w:pPr>
      <w:jc w:val="center"/>
    </w:pPr>
  </w:style>
  <w:style w:type="paragraph" w:customStyle="1" w:styleId="HeadingPreface24">
    <w:name w:val="HeadingPreface24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4">
    <w:name w:val="Copyright Heading24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4">
    <w:name w:val="Book Title124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4">
    <w:name w:val="BookTitle224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4">
    <w:name w:val="Document Type24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4">
    <w:name w:val="Internal Use Cover24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4">
    <w:name w:val="GlossText24"/>
    <w:basedOn w:val="Normal"/>
    <w:rsid w:val="0078491B"/>
    <w:pPr>
      <w:tabs>
        <w:tab w:val="left" w:pos="1800"/>
      </w:tabs>
      <w:ind w:left="432"/>
    </w:pPr>
  </w:style>
  <w:style w:type="paragraph" w:customStyle="1" w:styleId="Exar134">
    <w:name w:val="Exar13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4">
    <w:name w:val="CONFIDENTIAL24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4">
    <w:name w:val="Notetext24"/>
    <w:next w:val="Body"/>
    <w:rsid w:val="0078491B"/>
    <w:pPr>
      <w:ind w:left="547" w:right="1080"/>
      <w:jc w:val="both"/>
    </w:pPr>
  </w:style>
  <w:style w:type="paragraph" w:customStyle="1" w:styleId="PageNumbereven24">
    <w:name w:val="Page Number(even)24"/>
    <w:basedOn w:val="Footer"/>
    <w:semiHidden/>
    <w:rsid w:val="0078491B"/>
  </w:style>
  <w:style w:type="paragraph" w:customStyle="1" w:styleId="Headereven24">
    <w:name w:val="Header(even)24"/>
    <w:basedOn w:val="Header"/>
    <w:rsid w:val="0078491B"/>
    <w:pPr>
      <w:tabs>
        <w:tab w:val="clear" w:pos="9270"/>
      </w:tabs>
    </w:pPr>
  </w:style>
  <w:style w:type="paragraph" w:customStyle="1" w:styleId="Footereven24">
    <w:name w:val="Footer(even)24"/>
    <w:basedOn w:val="Footer"/>
    <w:rsid w:val="0078491B"/>
    <w:pPr>
      <w:ind w:right="-90"/>
    </w:pPr>
  </w:style>
  <w:style w:type="paragraph" w:customStyle="1" w:styleId="Glossary24">
    <w:name w:val="Glossary24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4">
    <w:name w:val="Addendum1+24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4">
    <w:name w:val="HeaderNumber24"/>
    <w:rsid w:val="0078491B"/>
    <w:rPr>
      <w:rFonts w:ascii="Arial" w:hAnsi="Arial"/>
      <w:b/>
      <w:color w:val="002B5C"/>
      <w:sz w:val="48"/>
    </w:rPr>
  </w:style>
  <w:style w:type="paragraph" w:customStyle="1" w:styleId="Addendum224">
    <w:name w:val="Addendum224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4">
    <w:name w:val="SpecNo+24"/>
    <w:basedOn w:val="SpecNo0"/>
    <w:rsid w:val="0078491B"/>
  </w:style>
  <w:style w:type="paragraph" w:customStyle="1" w:styleId="SpecNo240">
    <w:name w:val="SpecNo24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4">
    <w:name w:val="Description24"/>
    <w:rsid w:val="0078491B"/>
    <w:pPr>
      <w:spacing w:before="120"/>
      <w:ind w:left="1800" w:hanging="1800"/>
    </w:pPr>
  </w:style>
  <w:style w:type="paragraph" w:customStyle="1" w:styleId="Addendum241">
    <w:name w:val="Addendum+24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4">
    <w:name w:val="DocChangeNo.+24"/>
    <w:basedOn w:val="DocChangeNo"/>
    <w:rsid w:val="0078491B"/>
    <w:pPr>
      <w:numPr>
        <w:numId w:val="0"/>
      </w:numPr>
      <w:ind w:left="1260" w:hanging="1260"/>
    </w:pPr>
  </w:style>
  <w:style w:type="paragraph" w:customStyle="1" w:styleId="DocChangeNo240">
    <w:name w:val="DocChangeNo.24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240">
    <w:name w:val="Addendum2+24"/>
    <w:basedOn w:val="Addendum2"/>
    <w:rsid w:val="0078491B"/>
    <w:rPr>
      <w:sz w:val="32"/>
    </w:rPr>
  </w:style>
  <w:style w:type="paragraph" w:customStyle="1" w:styleId="CellHeadingUnder24">
    <w:name w:val="CellHeadingUnder24"/>
    <w:basedOn w:val="CellHeading"/>
    <w:next w:val="CellBody"/>
    <w:rsid w:val="0078491B"/>
    <w:rPr>
      <w:u w:val="single"/>
    </w:rPr>
  </w:style>
  <w:style w:type="paragraph" w:customStyle="1" w:styleId="CellNoteHeading24">
    <w:name w:val="CellNoteHeading24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4">
    <w:name w:val="CellHeadingField|Desc24"/>
    <w:rsid w:val="0078491B"/>
    <w:rPr>
      <w:rFonts w:ascii="Arial" w:hAnsi="Arial"/>
      <w:b/>
    </w:rPr>
  </w:style>
  <w:style w:type="paragraph" w:customStyle="1" w:styleId="REGISTERBITFIELDCELL24">
    <w:name w:val="REGISTER|BIT|FIELDCELL24"/>
    <w:basedOn w:val="CellBody"/>
    <w:rsid w:val="0078491B"/>
    <w:rPr>
      <w:rFonts w:ascii="Arial" w:hAnsi="Arial"/>
      <w:b/>
      <w:caps/>
    </w:rPr>
  </w:style>
  <w:style w:type="paragraph" w:customStyle="1" w:styleId="Contents24">
    <w:name w:val="Contents24"/>
    <w:basedOn w:val="Title"/>
    <w:rsid w:val="0078491B"/>
    <w:rPr>
      <w:szCs w:val="40"/>
    </w:rPr>
  </w:style>
  <w:style w:type="paragraph" w:customStyle="1" w:styleId="ExarConfidential24">
    <w:name w:val="Exar Confidential24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4">
    <w:name w:val="Exar Confidential Char24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4">
    <w:name w:val="Hifn Table24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40">
    <w:name w:val="Page Number (even)24"/>
    <w:rsid w:val="0078491B"/>
    <w:rPr>
      <w:rFonts w:ascii="Arial" w:hAnsi="Arial"/>
      <w:sz w:val="16"/>
    </w:rPr>
  </w:style>
  <w:style w:type="paragraph" w:customStyle="1" w:styleId="Preliminary24">
    <w:name w:val="Preliminary24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240">
    <w:name w:val="Appendix24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33">
    <w:name w:val="Comment Subject Char33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24">
    <w:name w:val="copyright24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24">
    <w:name w:val="Function Call24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4">
    <w:name w:val="Appendix 124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4">
    <w:name w:val="Appendix 224"/>
    <w:basedOn w:val="Appendix1"/>
    <w:next w:val="Body"/>
    <w:rsid w:val="0078491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4">
    <w:name w:val="Hifn Parameter24"/>
    <w:basedOn w:val="TableNormal"/>
    <w:rsid w:val="0078491B"/>
    <w:rPr>
      <w:sz w:val="18"/>
    </w:rPr>
    <w:tblPr/>
  </w:style>
  <w:style w:type="paragraph" w:customStyle="1" w:styleId="CellHeadingBlue24">
    <w:name w:val="Cell Heading Blue24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24">
    <w:name w:val="ListNumber224"/>
    <w:basedOn w:val="Body"/>
    <w:rsid w:val="0078491B"/>
    <w:pPr>
      <w:ind w:left="1440" w:hanging="360"/>
    </w:pPr>
  </w:style>
  <w:style w:type="paragraph" w:customStyle="1" w:styleId="Command83">
    <w:name w:val="Command83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24">
    <w:name w:val="Default24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4">
    <w:name w:val="Document Title24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4">
    <w:name w:val="Document Subtitle24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24">
    <w:name w:val="Heading 2 no number24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24">
    <w:name w:val="Document Revision24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4">
    <w:name w:val="List Table 3 - Accent 1124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83">
    <w:name w:val="Important Note83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3">
    <w:name w:val="Figure Caption Centered43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4">
    <w:name w:val="2909F619802848F09E01365C32F3465424"/>
    <w:rsid w:val="0078491B"/>
    <w:pPr>
      <w:spacing w:after="200"/>
    </w:pPr>
    <w:rPr>
      <w:lang w:eastAsia="ja-JP"/>
    </w:rPr>
  </w:style>
  <w:style w:type="table" w:customStyle="1" w:styleId="LightList-Accent1124">
    <w:name w:val="Light List - Accent 1124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4">
    <w:name w:val="Table Paragraph24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4">
    <w:name w:val="Message and Command24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FirstIndent2Char34">
    <w:name w:val="Body Text First Indent 2 Char34"/>
    <w:basedOn w:val="BodyTextIndentChar"/>
    <w:semiHidden/>
    <w:rsid w:val="0078491B"/>
  </w:style>
  <w:style w:type="paragraph" w:customStyle="1" w:styleId="BackPageCenter24">
    <w:name w:val="Back Page Center24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4">
    <w:name w:val="Figure Title24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3">
    <w:name w:val="Grid Table 4 - Accent 114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43">
    <w:name w:val="FooterCentered143"/>
    <w:basedOn w:val="Footer"/>
    <w:rsid w:val="0078491B"/>
    <w:pPr>
      <w:jc w:val="center"/>
    </w:pPr>
  </w:style>
  <w:style w:type="paragraph" w:customStyle="1" w:styleId="Exar143">
    <w:name w:val="Exar14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23">
    <w:name w:val="Comment Subject Char123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BodyTextFirstIndent2Char123">
    <w:name w:val="Body Text First Indent 2 Char123"/>
    <w:basedOn w:val="BodyTextIndentChar1"/>
    <w:uiPriority w:val="99"/>
    <w:semiHidden/>
    <w:rsid w:val="0078491B"/>
    <w:rPr>
      <w:rFonts w:eastAsiaTheme="minorEastAsia"/>
    </w:rPr>
  </w:style>
  <w:style w:type="paragraph" w:customStyle="1" w:styleId="FooterCentered224">
    <w:name w:val="FooterCentered224"/>
    <w:basedOn w:val="Footer"/>
    <w:rsid w:val="0078491B"/>
    <w:pPr>
      <w:jc w:val="center"/>
    </w:pPr>
  </w:style>
  <w:style w:type="paragraph" w:customStyle="1" w:styleId="Exar224">
    <w:name w:val="Exar22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4">
    <w:name w:val="Command111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4">
    <w:name w:val="Important Note12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3">
    <w:name w:val="Grid Table 4 - Accent 1112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24">
    <w:name w:val="Body12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324">
    <w:name w:val="FooterCentered324"/>
    <w:basedOn w:val="Footer"/>
    <w:rsid w:val="0078491B"/>
    <w:pPr>
      <w:jc w:val="center"/>
    </w:pPr>
  </w:style>
  <w:style w:type="paragraph" w:customStyle="1" w:styleId="Exar324">
    <w:name w:val="Exar32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4">
    <w:name w:val="Important Note22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4">
    <w:name w:val="Body22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1114">
    <w:name w:val="Bullet111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4">
    <w:name w:val="FooterCentered424"/>
    <w:basedOn w:val="Footer"/>
    <w:rsid w:val="0078491B"/>
    <w:pPr>
      <w:jc w:val="center"/>
    </w:pPr>
  </w:style>
  <w:style w:type="paragraph" w:customStyle="1" w:styleId="Exar424">
    <w:name w:val="Exar42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4">
    <w:name w:val="Command211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14">
    <w:name w:val="Grid Table 4 - Accent 11214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14">
    <w:name w:val="Body31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ImportantNote3114">
    <w:name w:val="Important Note31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4">
    <w:name w:val="Body41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23">
    <w:name w:val="Anchor123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14">
    <w:name w:val="FooterCentered5114"/>
    <w:basedOn w:val="Footer"/>
    <w:rsid w:val="0078491B"/>
    <w:pPr>
      <w:jc w:val="center"/>
    </w:pPr>
  </w:style>
  <w:style w:type="paragraph" w:customStyle="1" w:styleId="Exar5114">
    <w:name w:val="Exar51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14">
    <w:name w:val="Important Note4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14">
    <w:name w:val="Body51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114">
    <w:name w:val="Bullet121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4">
    <w:name w:val="Command31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4">
    <w:name w:val="Important Note5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14">
    <w:name w:val="Figure Caption Centered1114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14">
    <w:name w:val="Body6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3114">
    <w:name w:val="Bullet131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4">
    <w:name w:val="FooterCentered6114"/>
    <w:basedOn w:val="Footer"/>
    <w:rsid w:val="0078491B"/>
    <w:pPr>
      <w:jc w:val="center"/>
    </w:pPr>
  </w:style>
  <w:style w:type="paragraph" w:customStyle="1" w:styleId="Exar6114">
    <w:name w:val="Exar61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4">
    <w:name w:val="Command41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4">
    <w:name w:val="FooterCentered714"/>
    <w:basedOn w:val="Footer"/>
    <w:rsid w:val="0078491B"/>
    <w:pPr>
      <w:jc w:val="center"/>
    </w:pPr>
  </w:style>
  <w:style w:type="paragraph" w:customStyle="1" w:styleId="Exar714">
    <w:name w:val="Exar7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4">
    <w:name w:val="Body7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214">
    <w:name w:val="Anchor214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4">
    <w:name w:val="Bullet14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4">
    <w:name w:val="Bullet2114"/>
    <w:rsid w:val="0078491B"/>
    <w:pPr>
      <w:spacing w:before="120"/>
      <w:ind w:left="1440" w:hanging="360"/>
    </w:pPr>
  </w:style>
  <w:style w:type="paragraph" w:customStyle="1" w:styleId="Bullet3114">
    <w:name w:val="Bullet3114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114">
    <w:name w:val="Caution114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4">
    <w:name w:val="CellBody1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4">
    <w:name w:val="CellBodyCenter1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4">
    <w:name w:val="CellBodyRight1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4">
    <w:name w:val="CellBullet1114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4">
    <w:name w:val="CellHeading1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4">
    <w:name w:val="CellHeadingCenter114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4">
    <w:name w:val="CellIndent1114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4">
    <w:name w:val="CellIndent2114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4">
    <w:name w:val="CellIndent3114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4">
    <w:name w:val="CellNote114"/>
    <w:rsid w:val="0078491B"/>
    <w:pPr>
      <w:ind w:left="360" w:right="432"/>
    </w:pPr>
    <w:rPr>
      <w:sz w:val="18"/>
      <w:szCs w:val="18"/>
    </w:rPr>
  </w:style>
  <w:style w:type="paragraph" w:customStyle="1" w:styleId="Code114">
    <w:name w:val="Code114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4">
    <w:name w:val="Equation114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4">
    <w:name w:val="Figure114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4">
    <w:name w:val="FigureLabel114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4">
    <w:name w:val="Footnote114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4">
    <w:name w:val="GlossTerm114"/>
    <w:basedOn w:val="Normal"/>
    <w:rsid w:val="0078491B"/>
    <w:rPr>
      <w:b/>
    </w:rPr>
  </w:style>
  <w:style w:type="paragraph" w:customStyle="1" w:styleId="HeadingFeature114">
    <w:name w:val="HeadingFeature114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4">
    <w:name w:val="Indent1114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4">
    <w:name w:val="Indent2114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4">
    <w:name w:val="Indent3114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40">
    <w:name w:val="Addendum114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4">
    <w:name w:val="ProcedureHead114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4">
    <w:name w:val="Step1114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4">
    <w:name w:val="Register Def114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4">
    <w:name w:val="Step2114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4">
    <w:name w:val="Step3114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4">
    <w:name w:val="TableFootnote114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4">
    <w:name w:val="TableTitle114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4">
    <w:name w:val="FooterCentered814"/>
    <w:basedOn w:val="Footer"/>
    <w:rsid w:val="0078491B"/>
    <w:pPr>
      <w:jc w:val="center"/>
    </w:pPr>
  </w:style>
  <w:style w:type="paragraph" w:customStyle="1" w:styleId="HeadingPreface1114">
    <w:name w:val="HeadingPreface1114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4">
    <w:name w:val="Copyright Heading114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14">
    <w:name w:val="Book Title11114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4">
    <w:name w:val="BookTitle2114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4">
    <w:name w:val="Document Type114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4">
    <w:name w:val="Internal Use Cover114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4">
    <w:name w:val="GlossText114"/>
    <w:basedOn w:val="Normal"/>
    <w:rsid w:val="0078491B"/>
    <w:pPr>
      <w:tabs>
        <w:tab w:val="left" w:pos="1800"/>
      </w:tabs>
      <w:ind w:left="432"/>
    </w:pPr>
  </w:style>
  <w:style w:type="paragraph" w:customStyle="1" w:styleId="Exar814">
    <w:name w:val="Exar8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4">
    <w:name w:val="CONFIDENTIAL114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4">
    <w:name w:val="Notetext114"/>
    <w:next w:val="Body"/>
    <w:rsid w:val="0078491B"/>
    <w:pPr>
      <w:ind w:left="547" w:right="1080"/>
      <w:jc w:val="both"/>
    </w:pPr>
  </w:style>
  <w:style w:type="paragraph" w:customStyle="1" w:styleId="PageNumbereven114">
    <w:name w:val="Page Number(even)114"/>
    <w:basedOn w:val="Footer"/>
    <w:semiHidden/>
    <w:rsid w:val="0078491B"/>
  </w:style>
  <w:style w:type="paragraph" w:customStyle="1" w:styleId="Headereven114">
    <w:name w:val="Header(even)114"/>
    <w:basedOn w:val="Header"/>
    <w:rsid w:val="0078491B"/>
    <w:pPr>
      <w:tabs>
        <w:tab w:val="clear" w:pos="9270"/>
      </w:tabs>
    </w:pPr>
  </w:style>
  <w:style w:type="paragraph" w:customStyle="1" w:styleId="Footereven114">
    <w:name w:val="Footer(even)114"/>
    <w:basedOn w:val="Footer"/>
    <w:rsid w:val="0078491B"/>
    <w:pPr>
      <w:ind w:right="-90"/>
    </w:pPr>
  </w:style>
  <w:style w:type="paragraph" w:customStyle="1" w:styleId="Glossary114">
    <w:name w:val="Glossary114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4">
    <w:name w:val="Addendum1+114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4">
    <w:name w:val="HeaderNumber114"/>
    <w:rsid w:val="0078491B"/>
    <w:rPr>
      <w:rFonts w:ascii="Arial" w:hAnsi="Arial"/>
      <w:b/>
      <w:color w:val="002B5C"/>
      <w:sz w:val="48"/>
    </w:rPr>
  </w:style>
  <w:style w:type="paragraph" w:customStyle="1" w:styleId="Addendum2114">
    <w:name w:val="Addendum2114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4">
    <w:name w:val="SpecNo+114"/>
    <w:basedOn w:val="SpecNo0"/>
    <w:rsid w:val="0078491B"/>
  </w:style>
  <w:style w:type="paragraph" w:customStyle="1" w:styleId="SpecNo1140">
    <w:name w:val="SpecNo114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4">
    <w:name w:val="Description114"/>
    <w:rsid w:val="0078491B"/>
    <w:pPr>
      <w:spacing w:before="120"/>
      <w:ind w:left="1800" w:hanging="1800"/>
    </w:pPr>
  </w:style>
  <w:style w:type="paragraph" w:customStyle="1" w:styleId="Addendum1141">
    <w:name w:val="Addendum+114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4">
    <w:name w:val="DocChangeNo.+114"/>
    <w:basedOn w:val="DocChangeNo"/>
    <w:rsid w:val="0078491B"/>
    <w:pPr>
      <w:numPr>
        <w:numId w:val="0"/>
      </w:numPr>
      <w:ind w:left="1260" w:hanging="1260"/>
    </w:pPr>
  </w:style>
  <w:style w:type="paragraph" w:customStyle="1" w:styleId="DocChangeNo1140">
    <w:name w:val="DocChangeNo.114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1140">
    <w:name w:val="Addendum2+114"/>
    <w:basedOn w:val="Addendum2"/>
    <w:rsid w:val="0078491B"/>
    <w:rPr>
      <w:sz w:val="32"/>
    </w:rPr>
  </w:style>
  <w:style w:type="paragraph" w:customStyle="1" w:styleId="CellHeadingUnder114">
    <w:name w:val="CellHeadingUnder114"/>
    <w:basedOn w:val="CellHeading"/>
    <w:next w:val="CellBody"/>
    <w:rsid w:val="0078491B"/>
    <w:rPr>
      <w:u w:val="single"/>
    </w:rPr>
  </w:style>
  <w:style w:type="paragraph" w:customStyle="1" w:styleId="CellNoteHeading114">
    <w:name w:val="CellNoteHeading114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4">
    <w:name w:val="CellHeadingField|Desc114"/>
    <w:rsid w:val="0078491B"/>
    <w:rPr>
      <w:rFonts w:ascii="Arial" w:hAnsi="Arial"/>
      <w:b/>
    </w:rPr>
  </w:style>
  <w:style w:type="paragraph" w:customStyle="1" w:styleId="REGISTERBITFIELDCELL114">
    <w:name w:val="REGISTER|BIT|FIELDCELL114"/>
    <w:basedOn w:val="CellBody"/>
    <w:rsid w:val="0078491B"/>
    <w:rPr>
      <w:rFonts w:ascii="Arial" w:hAnsi="Arial"/>
      <w:b/>
      <w:caps/>
    </w:rPr>
  </w:style>
  <w:style w:type="paragraph" w:customStyle="1" w:styleId="Contents1114">
    <w:name w:val="Contents1114"/>
    <w:basedOn w:val="Title"/>
    <w:rsid w:val="0078491B"/>
    <w:rPr>
      <w:szCs w:val="40"/>
    </w:rPr>
  </w:style>
  <w:style w:type="paragraph" w:customStyle="1" w:styleId="ExarConfidential114">
    <w:name w:val="Exar Confidential114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4">
    <w:name w:val="Exar Confidential Char114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4">
    <w:name w:val="Hifn Table114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40">
    <w:name w:val="Page Number (even)114"/>
    <w:rsid w:val="0078491B"/>
    <w:rPr>
      <w:rFonts w:ascii="Arial" w:hAnsi="Arial"/>
      <w:sz w:val="16"/>
    </w:rPr>
  </w:style>
  <w:style w:type="paragraph" w:customStyle="1" w:styleId="Preliminary114">
    <w:name w:val="Preliminary114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140">
    <w:name w:val="Appendix114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14">
    <w:name w:val="Comment Subject Char214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114">
    <w:name w:val="copyright114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114">
    <w:name w:val="Function Call114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4">
    <w:name w:val="Appendix 1114"/>
    <w:basedOn w:val="Heading2"/>
    <w:next w:val="Body"/>
    <w:rsid w:val="0078491B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4">
    <w:name w:val="Appendix 2114"/>
    <w:basedOn w:val="Appendix1"/>
    <w:next w:val="Body"/>
    <w:rsid w:val="0078491B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4">
    <w:name w:val="Hifn Parameter114"/>
    <w:basedOn w:val="TableNormal"/>
    <w:rsid w:val="0078491B"/>
    <w:rPr>
      <w:sz w:val="18"/>
    </w:rPr>
    <w:tblPr/>
  </w:style>
  <w:style w:type="paragraph" w:customStyle="1" w:styleId="CellHeadingBlue114">
    <w:name w:val="Cell Heading Blue114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114">
    <w:name w:val="ListNumber2114"/>
    <w:basedOn w:val="Body"/>
    <w:rsid w:val="0078491B"/>
    <w:pPr>
      <w:ind w:left="1440" w:hanging="360"/>
    </w:pPr>
  </w:style>
  <w:style w:type="paragraph" w:customStyle="1" w:styleId="Command514">
    <w:name w:val="Command51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14">
    <w:name w:val="Default114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14">
    <w:name w:val="Document Title1114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4">
    <w:name w:val="Document Subtitle114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114">
    <w:name w:val="Heading 2 no number114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1114">
    <w:name w:val="Document Revision1114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4">
    <w:name w:val="List Table 3 - Accent 11114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4">
    <w:name w:val="Important Note61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4">
    <w:name w:val="Figure Caption Centered214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4">
    <w:name w:val="2909F619802848F09E01365C32F34654114"/>
    <w:rsid w:val="0078491B"/>
    <w:pPr>
      <w:spacing w:after="200"/>
    </w:pPr>
    <w:rPr>
      <w:lang w:eastAsia="ja-JP"/>
    </w:rPr>
  </w:style>
  <w:style w:type="table" w:customStyle="1" w:styleId="LightList-Accent11114">
    <w:name w:val="Light List - Accent 11114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14">
    <w:name w:val="Table Paragraph114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4">
    <w:name w:val="Message and Command114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FirstIndent2Char214">
    <w:name w:val="Body Text First Indent 2 Char214"/>
    <w:basedOn w:val="BodyTextIndentChar"/>
    <w:semiHidden/>
    <w:rsid w:val="0078491B"/>
  </w:style>
  <w:style w:type="paragraph" w:customStyle="1" w:styleId="BackPageCenter114">
    <w:name w:val="Back Page Center114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4">
    <w:name w:val="Figure Title114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4">
    <w:name w:val="Grid Table 4 - Accent 11314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4">
    <w:name w:val="FooterCentered914"/>
    <w:basedOn w:val="Footer"/>
    <w:rsid w:val="0078491B"/>
    <w:pPr>
      <w:jc w:val="center"/>
    </w:pPr>
  </w:style>
  <w:style w:type="paragraph" w:customStyle="1" w:styleId="Exar914">
    <w:name w:val="Exar91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54">
    <w:name w:val="FooterCentered154"/>
    <w:basedOn w:val="Footer"/>
    <w:rsid w:val="0078491B"/>
    <w:pPr>
      <w:jc w:val="center"/>
    </w:pPr>
  </w:style>
  <w:style w:type="paragraph" w:customStyle="1" w:styleId="Exar154">
    <w:name w:val="Exar15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4">
    <w:name w:val="Command9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4">
    <w:name w:val="Important Note9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4">
    <w:name w:val="Grid Table 4 - Accent 1154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35">
    <w:name w:val="Body135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164">
    <w:name w:val="FooterCentered164"/>
    <w:basedOn w:val="Footer"/>
    <w:rsid w:val="0078491B"/>
    <w:pPr>
      <w:jc w:val="center"/>
    </w:pPr>
  </w:style>
  <w:style w:type="paragraph" w:customStyle="1" w:styleId="Exar164">
    <w:name w:val="Exar16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4">
    <w:name w:val="Important Note104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414">
    <w:name w:val="Body1414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14">
    <w:name w:val="Bullet1814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3">
    <w:name w:val="FooterCentered1713"/>
    <w:basedOn w:val="Footer"/>
    <w:rsid w:val="0078491B"/>
    <w:pPr>
      <w:jc w:val="center"/>
    </w:pPr>
  </w:style>
  <w:style w:type="paragraph" w:customStyle="1" w:styleId="Exar1713">
    <w:name w:val="Exar171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4">
    <w:name w:val="Command1014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83">
    <w:name w:val="FooterCentered183"/>
    <w:basedOn w:val="Footer"/>
    <w:rsid w:val="0078491B"/>
    <w:pPr>
      <w:jc w:val="center"/>
    </w:pPr>
  </w:style>
  <w:style w:type="paragraph" w:customStyle="1" w:styleId="Exar183">
    <w:name w:val="Exar183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94">
    <w:name w:val="FooterCentered194"/>
    <w:basedOn w:val="Footer"/>
    <w:rsid w:val="0078491B"/>
    <w:pPr>
      <w:jc w:val="center"/>
    </w:pPr>
  </w:style>
  <w:style w:type="paragraph" w:customStyle="1" w:styleId="Exar194">
    <w:name w:val="Exar194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26">
    <w:name w:val="Body626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926">
    <w:name w:val="FooterCentered926"/>
    <w:basedOn w:val="Footer"/>
    <w:rsid w:val="0078491B"/>
    <w:pPr>
      <w:jc w:val="center"/>
    </w:pPr>
  </w:style>
  <w:style w:type="paragraph" w:customStyle="1" w:styleId="Exar926">
    <w:name w:val="Exar92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53">
    <w:name w:val="Body153"/>
    <w:qFormat/>
    <w:rsid w:val="0078491B"/>
    <w:pPr>
      <w:tabs>
        <w:tab w:val="left" w:pos="2700"/>
      </w:tabs>
      <w:jc w:val="both"/>
    </w:pPr>
    <w:rPr>
      <w:szCs w:val="24"/>
    </w:rPr>
  </w:style>
  <w:style w:type="table" w:customStyle="1" w:styleId="GridTable4-Accent1163">
    <w:name w:val="Grid Table 4 - Accent 1163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3">
    <w:name w:val="msonormal3"/>
    <w:basedOn w:val="Normal"/>
    <w:rsid w:val="0078491B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40">
    <w:name w:val="Heading 1 Char40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ep16">
    <w:name w:val="Step16"/>
    <w:rsid w:val="0078491B"/>
    <w:pPr>
      <w:tabs>
        <w:tab w:val="left" w:pos="1440"/>
      </w:tabs>
      <w:spacing w:before="120"/>
    </w:pPr>
    <w:rPr>
      <w:b/>
      <w:color w:val="2F4D87"/>
    </w:rPr>
  </w:style>
  <w:style w:type="character" w:customStyle="1" w:styleId="HeaderChar40">
    <w:name w:val="Header Char40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01">
    <w:name w:val="FooterCentered201"/>
    <w:basedOn w:val="Footer"/>
    <w:rsid w:val="0078491B"/>
    <w:pPr>
      <w:jc w:val="center"/>
    </w:pPr>
  </w:style>
  <w:style w:type="paragraph" w:customStyle="1" w:styleId="Exar201">
    <w:name w:val="Exar20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1">
    <w:name w:val="Body1441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841">
    <w:name w:val="Bullet1841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1">
    <w:name w:val="Command1041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3">
    <w:name w:val="Heading 1 Char43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2">
    <w:name w:val="Footer Char22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3">
    <w:name w:val="Header Char43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31">
    <w:name w:val="FooterCentered231"/>
    <w:basedOn w:val="Footer"/>
    <w:rsid w:val="0078491B"/>
    <w:pPr>
      <w:jc w:val="center"/>
    </w:pPr>
  </w:style>
  <w:style w:type="paragraph" w:customStyle="1" w:styleId="Exar231">
    <w:name w:val="Exar231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1">
    <w:name w:val="Grid Table 4 - Accent 1171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4">
    <w:name w:val="Heading 1 Char44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8">
    <w:name w:val="Body28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39">
    <w:name w:val="Bullet39"/>
    <w:rsid w:val="0078491B"/>
    <w:pPr>
      <w:tabs>
        <w:tab w:val="num" w:pos="1800"/>
      </w:tabs>
      <w:spacing w:before="120"/>
      <w:ind w:left="1800" w:hanging="360"/>
    </w:pPr>
  </w:style>
  <w:style w:type="character" w:customStyle="1" w:styleId="FooterChar23">
    <w:name w:val="Footer Char23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26">
    <w:name w:val="Important Note26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5">
    <w:name w:val="Heading 1 Char45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9">
    <w:name w:val="Body29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8">
    <w:name w:val="Anchor8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10">
    <w:name w:val="Bullet310"/>
    <w:rsid w:val="0078491B"/>
    <w:pPr>
      <w:tabs>
        <w:tab w:val="num" w:pos="1800"/>
      </w:tabs>
      <w:spacing w:before="120"/>
      <w:ind w:left="1800" w:hanging="360"/>
    </w:pPr>
  </w:style>
  <w:style w:type="character" w:customStyle="1" w:styleId="FooterChar24">
    <w:name w:val="Footer Char24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7">
    <w:name w:val="FooterCentered37"/>
    <w:basedOn w:val="Footer"/>
    <w:rsid w:val="0078491B"/>
    <w:pPr>
      <w:jc w:val="center"/>
    </w:pPr>
  </w:style>
  <w:style w:type="character" w:customStyle="1" w:styleId="HeaderChar45">
    <w:name w:val="Header Char45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7">
    <w:name w:val="Exar37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7">
    <w:name w:val="Important Note27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6">
    <w:name w:val="Heading 1 Char46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0">
    <w:name w:val="Body30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0">
    <w:name w:val="Bullet120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15">
    <w:name w:val="Bullet315"/>
    <w:rsid w:val="0078491B"/>
    <w:pPr>
      <w:tabs>
        <w:tab w:val="num" w:pos="1800"/>
      </w:tabs>
      <w:spacing w:before="120"/>
      <w:ind w:left="1800" w:hanging="360"/>
    </w:pPr>
  </w:style>
  <w:style w:type="character" w:customStyle="1" w:styleId="FooterChar25">
    <w:name w:val="Footer Char25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8">
    <w:name w:val="FooterCentered38"/>
    <w:basedOn w:val="Footer"/>
    <w:rsid w:val="0078491B"/>
    <w:pPr>
      <w:jc w:val="center"/>
    </w:pPr>
  </w:style>
  <w:style w:type="character" w:customStyle="1" w:styleId="HeaderChar46">
    <w:name w:val="Header Char46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8">
    <w:name w:val="Exar38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0">
    <w:name w:val="Command20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28">
    <w:name w:val="Important Note28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9">
    <w:name w:val="Figure Caption Centered9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17">
    <w:name w:val="Grid Table 4 - Accent 1117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7">
    <w:name w:val="Heading 1 Char47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6">
    <w:name w:val="Body36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Bullet126">
    <w:name w:val="Bullet126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39">
    <w:name w:val="FooterCentered39"/>
    <w:basedOn w:val="Footer"/>
    <w:rsid w:val="0078491B"/>
    <w:pPr>
      <w:jc w:val="center"/>
    </w:pPr>
  </w:style>
  <w:style w:type="character" w:customStyle="1" w:styleId="HeaderChar47">
    <w:name w:val="Header Char47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9">
    <w:name w:val="Exar39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7">
    <w:name w:val="Command27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8">
    <w:name w:val="Heading 1 Char48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27">
    <w:name w:val="Bullet127"/>
    <w:rsid w:val="0078491B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48">
    <w:name w:val="Header Char48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7">
    <w:name w:val="Body627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927">
    <w:name w:val="FooterCentered927"/>
    <w:basedOn w:val="Footer"/>
    <w:rsid w:val="0078491B"/>
    <w:pPr>
      <w:jc w:val="center"/>
    </w:pPr>
  </w:style>
  <w:style w:type="paragraph" w:customStyle="1" w:styleId="Exar927">
    <w:name w:val="Exar927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9">
    <w:name w:val="Heading 1 Char49"/>
    <w:basedOn w:val="DefaultParagraphFont"/>
    <w:uiPriority w:val="9"/>
    <w:rsid w:val="007849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7">
    <w:name w:val="Body37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9">
    <w:name w:val="Anchor9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28">
    <w:name w:val="Bullet128"/>
    <w:rsid w:val="0078491B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6">
    <w:name w:val="Bullet26"/>
    <w:rsid w:val="0078491B"/>
    <w:pPr>
      <w:spacing w:before="120"/>
      <w:ind w:left="1440" w:hanging="360"/>
    </w:pPr>
  </w:style>
  <w:style w:type="paragraph" w:customStyle="1" w:styleId="Bullet316">
    <w:name w:val="Bullet316"/>
    <w:rsid w:val="0078491B"/>
    <w:pPr>
      <w:tabs>
        <w:tab w:val="num" w:pos="1800"/>
      </w:tabs>
      <w:spacing w:before="120"/>
      <w:ind w:left="1800" w:hanging="360"/>
    </w:pPr>
  </w:style>
  <w:style w:type="paragraph" w:customStyle="1" w:styleId="Caution6">
    <w:name w:val="Caution6"/>
    <w:basedOn w:val="Normal"/>
    <w:rsid w:val="0078491B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6">
    <w:name w:val="CellBody6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6">
    <w:name w:val="CellBodyCenter6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6">
    <w:name w:val="CellBodyRight6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6">
    <w:name w:val="CellBullet16"/>
    <w:rsid w:val="0078491B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6">
    <w:name w:val="CellHeading6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6">
    <w:name w:val="CellHeadingCenter6"/>
    <w:rsid w:val="007849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6">
    <w:name w:val="CellIndent16"/>
    <w:rsid w:val="0078491B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6">
    <w:name w:val="CellIndent26"/>
    <w:rsid w:val="0078491B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6">
    <w:name w:val="CellIndent36"/>
    <w:rsid w:val="0078491B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6">
    <w:name w:val="CellNote6"/>
    <w:rsid w:val="0078491B"/>
    <w:pPr>
      <w:ind w:left="360" w:right="432"/>
    </w:pPr>
    <w:rPr>
      <w:sz w:val="18"/>
      <w:szCs w:val="18"/>
    </w:rPr>
  </w:style>
  <w:style w:type="paragraph" w:customStyle="1" w:styleId="Code6">
    <w:name w:val="Code6"/>
    <w:basedOn w:val="Normal"/>
    <w:rsid w:val="0078491B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6">
    <w:name w:val="Equation6"/>
    <w:rsid w:val="0078491B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6">
    <w:name w:val="Figure6"/>
    <w:next w:val="Body"/>
    <w:rsid w:val="0078491B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6">
    <w:name w:val="FigureLabel6"/>
    <w:basedOn w:val="Normal"/>
    <w:rsid w:val="0078491B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6">
    <w:name w:val="Footer Char26"/>
    <w:basedOn w:val="DefaultParagraphFont"/>
    <w:uiPriority w:val="99"/>
    <w:rsid w:val="0078491B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6">
    <w:name w:val="Footnote6"/>
    <w:basedOn w:val="Normal"/>
    <w:rsid w:val="0078491B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6">
    <w:name w:val="GlossTerm6"/>
    <w:basedOn w:val="Normal"/>
    <w:rsid w:val="0078491B"/>
    <w:rPr>
      <w:b/>
    </w:rPr>
  </w:style>
  <w:style w:type="paragraph" w:customStyle="1" w:styleId="HeadingFeature6">
    <w:name w:val="HeadingFeature6"/>
    <w:next w:val="Body"/>
    <w:rsid w:val="0078491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6">
    <w:name w:val="Indent16"/>
    <w:rsid w:val="0078491B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6">
    <w:name w:val="Indent26"/>
    <w:rsid w:val="0078491B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6">
    <w:name w:val="Indent36"/>
    <w:basedOn w:val="Body"/>
    <w:rsid w:val="0078491B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7">
    <w:name w:val="Addendum7"/>
    <w:next w:val="Body"/>
    <w:rsid w:val="0078491B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6">
    <w:name w:val="ProcedureHead6"/>
    <w:basedOn w:val="Normal"/>
    <w:next w:val="Step1"/>
    <w:rsid w:val="0078491B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7">
    <w:name w:val="Step17"/>
    <w:rsid w:val="0078491B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6">
    <w:name w:val="Register Def6"/>
    <w:rsid w:val="0078491B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6">
    <w:name w:val="Step26"/>
    <w:rsid w:val="0078491B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6">
    <w:name w:val="Step36"/>
    <w:rsid w:val="0078491B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6">
    <w:name w:val="TableFootnote6"/>
    <w:rsid w:val="0078491B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6">
    <w:name w:val="TableTitle6"/>
    <w:rsid w:val="0078491B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7">
    <w:name w:val="Title Char7"/>
    <w:basedOn w:val="DefaultParagraphFont"/>
    <w:uiPriority w:val="10"/>
    <w:rsid w:val="007849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0">
    <w:name w:val="FooterCentered40"/>
    <w:basedOn w:val="Footer"/>
    <w:rsid w:val="0078491B"/>
    <w:pPr>
      <w:jc w:val="center"/>
    </w:pPr>
  </w:style>
  <w:style w:type="paragraph" w:customStyle="1" w:styleId="HeadingPreface6">
    <w:name w:val="HeadingPreface6"/>
    <w:next w:val="Body"/>
    <w:rsid w:val="0078491B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6">
    <w:name w:val="Copyright Heading6"/>
    <w:rsid w:val="0078491B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6">
    <w:name w:val="Book Title16"/>
    <w:next w:val="Body"/>
    <w:rsid w:val="0078491B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6">
    <w:name w:val="BookTitle26"/>
    <w:next w:val="Body"/>
    <w:rsid w:val="0078491B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6">
    <w:name w:val="Document Type6"/>
    <w:rsid w:val="0078491B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6">
    <w:name w:val="Internal Use Cover6"/>
    <w:basedOn w:val="Normal"/>
    <w:rsid w:val="007849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49">
    <w:name w:val="Header Char49"/>
    <w:basedOn w:val="DefaultParagraphFont"/>
    <w:uiPriority w:val="99"/>
    <w:rsid w:val="0078491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6">
    <w:name w:val="GlossText6"/>
    <w:basedOn w:val="Normal"/>
    <w:rsid w:val="0078491B"/>
    <w:pPr>
      <w:tabs>
        <w:tab w:val="left" w:pos="1800"/>
      </w:tabs>
      <w:ind w:left="432"/>
    </w:pPr>
  </w:style>
  <w:style w:type="paragraph" w:customStyle="1" w:styleId="Exar40">
    <w:name w:val="Exar40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6">
    <w:name w:val="CONFIDENTIAL6"/>
    <w:rsid w:val="0078491B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6">
    <w:name w:val="Notetext6"/>
    <w:next w:val="Body"/>
    <w:rsid w:val="0078491B"/>
    <w:pPr>
      <w:ind w:left="547" w:right="1080"/>
      <w:jc w:val="both"/>
    </w:pPr>
  </w:style>
  <w:style w:type="paragraph" w:customStyle="1" w:styleId="PageNumbereven6">
    <w:name w:val="Page Number(even)6"/>
    <w:basedOn w:val="Footer"/>
    <w:semiHidden/>
    <w:rsid w:val="0078491B"/>
  </w:style>
  <w:style w:type="paragraph" w:customStyle="1" w:styleId="Headereven6">
    <w:name w:val="Header(even)6"/>
    <w:basedOn w:val="Header"/>
    <w:rsid w:val="0078491B"/>
    <w:pPr>
      <w:tabs>
        <w:tab w:val="clear" w:pos="9270"/>
      </w:tabs>
    </w:pPr>
  </w:style>
  <w:style w:type="paragraph" w:customStyle="1" w:styleId="Footereven6">
    <w:name w:val="Footer(even)6"/>
    <w:basedOn w:val="Footer"/>
    <w:rsid w:val="0078491B"/>
    <w:pPr>
      <w:ind w:right="-90"/>
    </w:pPr>
  </w:style>
  <w:style w:type="paragraph" w:customStyle="1" w:styleId="Glossary6">
    <w:name w:val="Glossary6"/>
    <w:basedOn w:val="Normal"/>
    <w:next w:val="GlossTerm"/>
    <w:rsid w:val="0078491B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6">
    <w:name w:val="Addendum1+6"/>
    <w:basedOn w:val="Addendum"/>
    <w:next w:val="Body"/>
    <w:rsid w:val="0078491B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6">
    <w:name w:val="HeaderNumber6"/>
    <w:rsid w:val="0078491B"/>
    <w:rPr>
      <w:rFonts w:ascii="Arial" w:hAnsi="Arial"/>
      <w:b/>
      <w:color w:val="002B5C"/>
      <w:sz w:val="48"/>
    </w:rPr>
  </w:style>
  <w:style w:type="paragraph" w:customStyle="1" w:styleId="Addendum26">
    <w:name w:val="Addendum26"/>
    <w:next w:val="SpecNo"/>
    <w:rsid w:val="0078491B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6">
    <w:name w:val="SpecNo+6"/>
    <w:basedOn w:val="SpecNo0"/>
    <w:rsid w:val="0078491B"/>
  </w:style>
  <w:style w:type="paragraph" w:customStyle="1" w:styleId="SpecNo60">
    <w:name w:val="SpecNo6"/>
    <w:next w:val="SpecNo"/>
    <w:rsid w:val="0078491B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6">
    <w:name w:val="Description6"/>
    <w:rsid w:val="0078491B"/>
    <w:pPr>
      <w:spacing w:before="120"/>
      <w:ind w:left="1800" w:hanging="1800"/>
    </w:pPr>
  </w:style>
  <w:style w:type="paragraph" w:customStyle="1" w:styleId="Addendum60">
    <w:name w:val="Addendum+6"/>
    <w:basedOn w:val="Addendum"/>
    <w:next w:val="Body"/>
    <w:rsid w:val="0078491B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6">
    <w:name w:val="DocChangeNo.+6"/>
    <w:basedOn w:val="DocChangeNo"/>
    <w:rsid w:val="0078491B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60">
    <w:name w:val="DocChangeNo.6"/>
    <w:next w:val="DocChangeNo0"/>
    <w:rsid w:val="0078491B"/>
    <w:pPr>
      <w:tabs>
        <w:tab w:val="num" w:pos="1260"/>
      </w:tabs>
      <w:spacing w:before="120"/>
      <w:ind w:left="1260" w:hanging="1260"/>
    </w:pPr>
  </w:style>
  <w:style w:type="paragraph" w:customStyle="1" w:styleId="Addendum260">
    <w:name w:val="Addendum2+6"/>
    <w:basedOn w:val="Addendum2"/>
    <w:rsid w:val="0078491B"/>
    <w:rPr>
      <w:sz w:val="32"/>
    </w:rPr>
  </w:style>
  <w:style w:type="paragraph" w:customStyle="1" w:styleId="CellHeadingUnder6">
    <w:name w:val="CellHeadingUnder6"/>
    <w:basedOn w:val="CellHeading"/>
    <w:next w:val="CellBody"/>
    <w:rsid w:val="0078491B"/>
    <w:rPr>
      <w:u w:val="single"/>
    </w:rPr>
  </w:style>
  <w:style w:type="paragraph" w:customStyle="1" w:styleId="CellNoteHeading6">
    <w:name w:val="CellNoteHeading6"/>
    <w:next w:val="CellNote"/>
    <w:rsid w:val="0078491B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6">
    <w:name w:val="CellHeadingField|Desc6"/>
    <w:rsid w:val="0078491B"/>
    <w:rPr>
      <w:rFonts w:ascii="Arial" w:hAnsi="Arial"/>
      <w:b/>
    </w:rPr>
  </w:style>
  <w:style w:type="paragraph" w:customStyle="1" w:styleId="REGISTERBITFIELDCELL6">
    <w:name w:val="REGISTER|BIT|FIELDCELL6"/>
    <w:basedOn w:val="CellBody"/>
    <w:rsid w:val="0078491B"/>
    <w:rPr>
      <w:rFonts w:ascii="Arial" w:hAnsi="Arial"/>
      <w:b/>
      <w:caps/>
    </w:rPr>
  </w:style>
  <w:style w:type="paragraph" w:customStyle="1" w:styleId="Contents6">
    <w:name w:val="Contents6"/>
    <w:basedOn w:val="Title"/>
    <w:rsid w:val="0078491B"/>
    <w:rPr>
      <w:szCs w:val="40"/>
    </w:rPr>
  </w:style>
  <w:style w:type="paragraph" w:customStyle="1" w:styleId="ExarConfidential6">
    <w:name w:val="Exar Confidential6"/>
    <w:basedOn w:val="Footer"/>
    <w:rsid w:val="0078491B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6">
    <w:name w:val="Exar Confidential Char6"/>
    <w:basedOn w:val="FooterChar"/>
    <w:rsid w:val="0078491B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6">
    <w:name w:val="Hifn Table6"/>
    <w:basedOn w:val="TableGrid"/>
    <w:rsid w:val="0078491B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60">
    <w:name w:val="Page Number (even)6"/>
    <w:rsid w:val="0078491B"/>
    <w:rPr>
      <w:rFonts w:ascii="Arial" w:hAnsi="Arial"/>
      <w:sz w:val="16"/>
    </w:rPr>
  </w:style>
  <w:style w:type="paragraph" w:customStyle="1" w:styleId="Preliminary6">
    <w:name w:val="Preliminary6"/>
    <w:rsid w:val="0078491B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6">
    <w:name w:val="Preliminary Char6"/>
    <w:basedOn w:val="DefaultParagraphFont"/>
    <w:rsid w:val="0078491B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7">
    <w:name w:val="Balloon Text Char7"/>
    <w:basedOn w:val="DefaultParagraphFont"/>
    <w:uiPriority w:val="99"/>
    <w:semiHidden/>
    <w:rsid w:val="0078491B"/>
    <w:rPr>
      <w:rFonts w:ascii="Tahoma" w:hAnsi="Tahoma" w:cs="Tahoma"/>
      <w:sz w:val="16"/>
      <w:szCs w:val="16"/>
    </w:rPr>
  </w:style>
  <w:style w:type="paragraph" w:customStyle="1" w:styleId="Appendix6">
    <w:name w:val="Appendix6"/>
    <w:next w:val="Body"/>
    <w:rsid w:val="0078491B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7">
    <w:name w:val="Comment Text Char7"/>
    <w:basedOn w:val="DefaultParagraphFont"/>
    <w:uiPriority w:val="99"/>
    <w:semiHidden/>
    <w:rsid w:val="0078491B"/>
  </w:style>
  <w:style w:type="character" w:customStyle="1" w:styleId="CommentSubjectChar7">
    <w:name w:val="Comment Subject Char7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copyright6">
    <w:name w:val="copyright6"/>
    <w:basedOn w:val="Body"/>
    <w:rsid w:val="0078491B"/>
    <w:pPr>
      <w:tabs>
        <w:tab w:val="left" w:pos="9360"/>
      </w:tabs>
    </w:pPr>
    <w:rPr>
      <w:sz w:val="14"/>
      <w:szCs w:val="14"/>
    </w:rPr>
  </w:style>
  <w:style w:type="paragraph" w:customStyle="1" w:styleId="FunctionCall6">
    <w:name w:val="Function Call6"/>
    <w:next w:val="Body"/>
    <w:rsid w:val="0078491B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6">
    <w:name w:val="Appendix 16"/>
    <w:basedOn w:val="Heading2"/>
    <w:next w:val="Body"/>
    <w:rsid w:val="0078491B"/>
    <w:pPr>
      <w:tabs>
        <w:tab w:val="num" w:pos="720"/>
      </w:tabs>
      <w:ind w:left="720" w:hanging="720"/>
    </w:pPr>
  </w:style>
  <w:style w:type="paragraph" w:customStyle="1" w:styleId="Appendix26">
    <w:name w:val="Appendix 26"/>
    <w:basedOn w:val="Appendix1"/>
    <w:next w:val="Body"/>
    <w:rsid w:val="0078491B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6">
    <w:name w:val="Hifn Parameter6"/>
    <w:basedOn w:val="TableNormal"/>
    <w:rsid w:val="0078491B"/>
    <w:rPr>
      <w:sz w:val="18"/>
    </w:rPr>
    <w:tblPr/>
  </w:style>
  <w:style w:type="paragraph" w:customStyle="1" w:styleId="CellHeadingBlue6">
    <w:name w:val="Cell Heading Blue6"/>
    <w:basedOn w:val="CellHeading"/>
    <w:next w:val="Body"/>
    <w:rsid w:val="0078491B"/>
    <w:pPr>
      <w:tabs>
        <w:tab w:val="clear" w:pos="720"/>
      </w:tabs>
    </w:pPr>
    <w:rPr>
      <w:color w:val="2F4D87"/>
      <w:sz w:val="18"/>
    </w:rPr>
  </w:style>
  <w:style w:type="paragraph" w:customStyle="1" w:styleId="ListNumber26">
    <w:name w:val="ListNumber26"/>
    <w:basedOn w:val="Body"/>
    <w:rsid w:val="0078491B"/>
    <w:pPr>
      <w:ind w:left="1440" w:hanging="360"/>
    </w:pPr>
  </w:style>
  <w:style w:type="paragraph" w:customStyle="1" w:styleId="Command28">
    <w:name w:val="Command28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7">
    <w:name w:val="HTML Preformatted Char7"/>
    <w:basedOn w:val="DefaultParagraphFont"/>
    <w:uiPriority w:val="99"/>
    <w:rsid w:val="0078491B"/>
    <w:rPr>
      <w:rFonts w:ascii="Courier New" w:hAnsi="Courier New" w:cs="Courier New"/>
      <w:color w:val="auto"/>
      <w:kern w:val="0"/>
    </w:rPr>
  </w:style>
  <w:style w:type="character" w:customStyle="1" w:styleId="SubtitleChar7">
    <w:name w:val="Subtitle Char7"/>
    <w:basedOn w:val="DefaultParagraphFont"/>
    <w:uiPriority w:val="11"/>
    <w:rsid w:val="0078491B"/>
    <w:rPr>
      <w:color w:val="5A5A5A" w:themeColor="text1" w:themeTint="A5"/>
      <w:spacing w:val="10"/>
    </w:rPr>
  </w:style>
  <w:style w:type="character" w:customStyle="1" w:styleId="QuoteChar7">
    <w:name w:val="Quote Char7"/>
    <w:basedOn w:val="DefaultParagraphFont"/>
    <w:uiPriority w:val="29"/>
    <w:rsid w:val="0078491B"/>
    <w:rPr>
      <w:i/>
      <w:iCs/>
      <w:color w:val="000000" w:themeColor="text1"/>
    </w:rPr>
  </w:style>
  <w:style w:type="character" w:customStyle="1" w:styleId="IntenseQuoteChar7">
    <w:name w:val="Intense Quote Char7"/>
    <w:basedOn w:val="DefaultParagraphFont"/>
    <w:uiPriority w:val="30"/>
    <w:rsid w:val="0078491B"/>
    <w:rPr>
      <w:color w:val="000000" w:themeColor="text1"/>
      <w:shd w:val="clear" w:color="auto" w:fill="F2F2F2" w:themeFill="background1" w:themeFillShade="F2"/>
    </w:rPr>
  </w:style>
  <w:style w:type="paragraph" w:customStyle="1" w:styleId="Default6">
    <w:name w:val="Default6"/>
    <w:rsid w:val="0078491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6">
    <w:name w:val="Document Title6"/>
    <w:next w:val="Body"/>
    <w:rsid w:val="0078491B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6">
    <w:name w:val="Document Subtitle6"/>
    <w:basedOn w:val="DocumentTitle"/>
    <w:qFormat/>
    <w:rsid w:val="0078491B"/>
    <w:pPr>
      <w:spacing w:before="360"/>
    </w:pPr>
    <w:rPr>
      <w:i/>
      <w:sz w:val="36"/>
    </w:rPr>
  </w:style>
  <w:style w:type="paragraph" w:customStyle="1" w:styleId="Heading2nonumber6">
    <w:name w:val="Heading 2 no number6"/>
    <w:basedOn w:val="Heading2"/>
    <w:next w:val="Body"/>
    <w:rsid w:val="0078491B"/>
    <w:pPr>
      <w:numPr>
        <w:ilvl w:val="0"/>
        <w:numId w:val="0"/>
      </w:numPr>
      <w:suppressLineNumbers/>
      <w:outlineLvl w:val="9"/>
    </w:pPr>
  </w:style>
  <w:style w:type="paragraph" w:customStyle="1" w:styleId="DocumentRevision6">
    <w:name w:val="Document Revision6"/>
    <w:basedOn w:val="Body"/>
    <w:qFormat/>
    <w:rsid w:val="0078491B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6">
    <w:name w:val="List Table 3 - Accent 116"/>
    <w:basedOn w:val="TableNormal"/>
    <w:uiPriority w:val="48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9">
    <w:name w:val="Important Note29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0">
    <w:name w:val="Figure Caption Centered10"/>
    <w:basedOn w:val="Normal"/>
    <w:rsid w:val="0078491B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6">
    <w:name w:val="2909F619802848F09E01365C32F346546"/>
    <w:rsid w:val="0078491B"/>
    <w:pPr>
      <w:spacing w:after="200"/>
    </w:pPr>
    <w:rPr>
      <w:lang w:eastAsia="ja-JP"/>
    </w:rPr>
  </w:style>
  <w:style w:type="table" w:customStyle="1" w:styleId="LightList-Accent116">
    <w:name w:val="Light List - Accent 116"/>
    <w:basedOn w:val="TableNormal"/>
    <w:uiPriority w:val="61"/>
    <w:rsid w:val="007849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7">
    <w:name w:val="Body Text Char7"/>
    <w:basedOn w:val="DefaultParagraphFont"/>
    <w:rsid w:val="0078491B"/>
    <w:rPr>
      <w:rFonts w:ascii="Palatino Linotype" w:eastAsia="Palatino Linotype" w:hAnsi="Palatino Linotype"/>
      <w:sz w:val="20"/>
      <w:szCs w:val="20"/>
    </w:rPr>
  </w:style>
  <w:style w:type="paragraph" w:customStyle="1" w:styleId="TableParagraph6">
    <w:name w:val="Table Paragraph6"/>
    <w:basedOn w:val="Normal"/>
    <w:uiPriority w:val="1"/>
    <w:qFormat/>
    <w:rsid w:val="0078491B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6">
    <w:name w:val="Message and Command6"/>
    <w:basedOn w:val="MessagesandCommands"/>
    <w:qFormat/>
    <w:rsid w:val="0078491B"/>
    <w:rPr>
      <w:rFonts w:ascii="Courier New" w:hAnsi="Courier New" w:cs="Courier New"/>
      <w:b w:val="0"/>
      <w:sz w:val="22"/>
    </w:rPr>
  </w:style>
  <w:style w:type="character" w:customStyle="1" w:styleId="BodyText2Char7">
    <w:name w:val="Body Text 2 Char7"/>
    <w:basedOn w:val="DefaultParagraphFont"/>
    <w:semiHidden/>
    <w:rsid w:val="0078491B"/>
  </w:style>
  <w:style w:type="character" w:customStyle="1" w:styleId="BodyText3Char7">
    <w:name w:val="Body Text 3 Char7"/>
    <w:basedOn w:val="DefaultParagraphFont"/>
    <w:semiHidden/>
    <w:rsid w:val="0078491B"/>
    <w:rPr>
      <w:sz w:val="16"/>
      <w:szCs w:val="16"/>
    </w:rPr>
  </w:style>
  <w:style w:type="character" w:customStyle="1" w:styleId="BodyTextIndentChar7">
    <w:name w:val="Body Text Indent Char7"/>
    <w:basedOn w:val="DefaultParagraphFont"/>
    <w:semiHidden/>
    <w:rsid w:val="0078491B"/>
  </w:style>
  <w:style w:type="character" w:customStyle="1" w:styleId="BodyTextFirstIndent2Char7">
    <w:name w:val="Body Text First Indent 2 Char7"/>
    <w:basedOn w:val="BodyTextIndentChar"/>
    <w:semiHidden/>
    <w:rsid w:val="0078491B"/>
  </w:style>
  <w:style w:type="character" w:customStyle="1" w:styleId="BodyTextIndent2Char7">
    <w:name w:val="Body Text Indent 2 Char7"/>
    <w:basedOn w:val="DefaultParagraphFont"/>
    <w:semiHidden/>
    <w:rsid w:val="0078491B"/>
  </w:style>
  <w:style w:type="character" w:customStyle="1" w:styleId="BodyTextIndent3Char7">
    <w:name w:val="Body Text Indent 3 Char7"/>
    <w:basedOn w:val="DefaultParagraphFont"/>
    <w:semiHidden/>
    <w:rsid w:val="0078491B"/>
    <w:rPr>
      <w:sz w:val="16"/>
      <w:szCs w:val="16"/>
    </w:rPr>
  </w:style>
  <w:style w:type="character" w:customStyle="1" w:styleId="E-mailSignatureChar7">
    <w:name w:val="E-mail Signature Char7"/>
    <w:basedOn w:val="DefaultParagraphFont"/>
    <w:semiHidden/>
    <w:rsid w:val="0078491B"/>
  </w:style>
  <w:style w:type="character" w:customStyle="1" w:styleId="HTMLAddressChar7">
    <w:name w:val="HTML Address Char7"/>
    <w:basedOn w:val="DefaultParagraphFont"/>
    <w:semiHidden/>
    <w:rsid w:val="0078491B"/>
    <w:rPr>
      <w:i/>
      <w:iCs/>
    </w:rPr>
  </w:style>
  <w:style w:type="character" w:customStyle="1" w:styleId="MessageHeaderChar7">
    <w:name w:val="Message Header Char7"/>
    <w:basedOn w:val="DefaultParagraphFont"/>
    <w:semiHidden/>
    <w:rsid w:val="007849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7">
    <w:name w:val="Plain Text Char7"/>
    <w:basedOn w:val="DefaultParagraphFont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7">
    <w:name w:val="Signature Char7"/>
    <w:basedOn w:val="DefaultParagraphFont"/>
    <w:semiHidden/>
    <w:rsid w:val="0078491B"/>
  </w:style>
  <w:style w:type="paragraph" w:customStyle="1" w:styleId="BackPageCenter6">
    <w:name w:val="Back Page Center6"/>
    <w:basedOn w:val="Body"/>
    <w:next w:val="Body"/>
    <w:rsid w:val="0078491B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6">
    <w:name w:val="Figure Title6"/>
    <w:basedOn w:val="Caption"/>
    <w:next w:val="Normal"/>
    <w:rsid w:val="0078491B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6">
    <w:name w:val="Note Heading Char6"/>
    <w:basedOn w:val="DefaultParagraphFont"/>
    <w:rsid w:val="0078491B"/>
    <w:rPr>
      <w:b/>
    </w:rPr>
  </w:style>
  <w:style w:type="character" w:customStyle="1" w:styleId="ClosingChar6">
    <w:name w:val="Closing Char6"/>
    <w:basedOn w:val="DefaultParagraphFont"/>
    <w:rsid w:val="0078491B"/>
  </w:style>
  <w:style w:type="character" w:customStyle="1" w:styleId="DateChar6">
    <w:name w:val="Date Char6"/>
    <w:basedOn w:val="DefaultParagraphFont"/>
    <w:rsid w:val="0078491B"/>
  </w:style>
  <w:style w:type="character" w:customStyle="1" w:styleId="DocumentMapChar6">
    <w:name w:val="Document Map Char6"/>
    <w:basedOn w:val="DefaultParagraphFont"/>
    <w:semiHidden/>
    <w:rsid w:val="0078491B"/>
    <w:rPr>
      <w:rFonts w:ascii="Tahoma" w:hAnsi="Tahoma" w:cs="Tahoma"/>
      <w:shd w:val="clear" w:color="auto" w:fill="000080"/>
    </w:rPr>
  </w:style>
  <w:style w:type="character" w:customStyle="1" w:styleId="EndnoteTextChar6">
    <w:name w:val="Endnote Text Char6"/>
    <w:basedOn w:val="DefaultParagraphFont"/>
    <w:semiHidden/>
    <w:rsid w:val="0078491B"/>
  </w:style>
  <w:style w:type="character" w:customStyle="1" w:styleId="FootnoteTextChar6">
    <w:name w:val="Footnote Text Char6"/>
    <w:basedOn w:val="DefaultParagraphFont"/>
    <w:semiHidden/>
    <w:rsid w:val="0078491B"/>
  </w:style>
  <w:style w:type="character" w:customStyle="1" w:styleId="MacroTextChar6">
    <w:name w:val="Macro Text Char6"/>
    <w:basedOn w:val="DefaultParagraphFont"/>
    <w:semiHidden/>
    <w:rsid w:val="0078491B"/>
    <w:rPr>
      <w:rFonts w:ascii="Courier New" w:hAnsi="Courier New" w:cs="Courier New"/>
      <w:color w:val="000000"/>
    </w:rPr>
  </w:style>
  <w:style w:type="character" w:customStyle="1" w:styleId="BodyText2Char13">
    <w:name w:val="Body Text 2 Char13"/>
    <w:basedOn w:val="DefaultParagraphFont"/>
    <w:uiPriority w:val="99"/>
    <w:semiHidden/>
    <w:rsid w:val="0078491B"/>
  </w:style>
  <w:style w:type="character" w:customStyle="1" w:styleId="BodyText3Char13">
    <w:name w:val="Body Text 3 Char13"/>
    <w:basedOn w:val="DefaultParagraphFont"/>
    <w:uiPriority w:val="99"/>
    <w:semiHidden/>
    <w:rsid w:val="0078491B"/>
    <w:rPr>
      <w:sz w:val="16"/>
      <w:szCs w:val="16"/>
    </w:rPr>
  </w:style>
  <w:style w:type="character" w:customStyle="1" w:styleId="BodyTextIndentChar13">
    <w:name w:val="Body Text Indent Char13"/>
    <w:basedOn w:val="DefaultParagraphFont"/>
    <w:uiPriority w:val="99"/>
    <w:semiHidden/>
    <w:rsid w:val="0078491B"/>
  </w:style>
  <w:style w:type="character" w:customStyle="1" w:styleId="BodyTextFirstIndent2Char16">
    <w:name w:val="Body Text First Indent 2 Char16"/>
    <w:basedOn w:val="BodyTextIndentChar1"/>
    <w:uiPriority w:val="99"/>
    <w:semiHidden/>
    <w:rsid w:val="0078491B"/>
    <w:rPr>
      <w:rFonts w:eastAsiaTheme="minorEastAsia"/>
    </w:rPr>
  </w:style>
  <w:style w:type="character" w:customStyle="1" w:styleId="BodyTextIndent2Char13">
    <w:name w:val="Body Text Indent 2 Char13"/>
    <w:basedOn w:val="DefaultParagraphFont"/>
    <w:uiPriority w:val="99"/>
    <w:semiHidden/>
    <w:rsid w:val="0078491B"/>
  </w:style>
  <w:style w:type="character" w:customStyle="1" w:styleId="BodyTextIndent3Char13">
    <w:name w:val="Body Text Indent 3 Char13"/>
    <w:basedOn w:val="DefaultParagraphFont"/>
    <w:uiPriority w:val="99"/>
    <w:semiHidden/>
    <w:rsid w:val="0078491B"/>
    <w:rPr>
      <w:sz w:val="16"/>
      <w:szCs w:val="16"/>
    </w:rPr>
  </w:style>
  <w:style w:type="character" w:customStyle="1" w:styleId="E-mailSignatureChar13">
    <w:name w:val="E-mail Signature Char13"/>
    <w:basedOn w:val="DefaultParagraphFont"/>
    <w:uiPriority w:val="99"/>
    <w:semiHidden/>
    <w:rsid w:val="0078491B"/>
  </w:style>
  <w:style w:type="character" w:customStyle="1" w:styleId="HTMLAddressChar13">
    <w:name w:val="HTML Address Char13"/>
    <w:basedOn w:val="DefaultParagraphFont"/>
    <w:uiPriority w:val="99"/>
    <w:semiHidden/>
    <w:rsid w:val="0078491B"/>
    <w:rPr>
      <w:i/>
      <w:iCs/>
    </w:rPr>
  </w:style>
  <w:style w:type="character" w:customStyle="1" w:styleId="PlainTextChar13">
    <w:name w:val="Plain Text Char13"/>
    <w:basedOn w:val="DefaultParagraphFont"/>
    <w:uiPriority w:val="99"/>
    <w:semiHidden/>
    <w:rsid w:val="0078491B"/>
    <w:rPr>
      <w:rFonts w:ascii="Consolas" w:hAnsi="Consolas" w:cs="Consolas"/>
      <w:sz w:val="21"/>
      <w:szCs w:val="21"/>
    </w:rPr>
  </w:style>
  <w:style w:type="character" w:customStyle="1" w:styleId="SignatureChar13">
    <w:name w:val="Signature Char13"/>
    <w:basedOn w:val="DefaultParagraphFont"/>
    <w:uiPriority w:val="99"/>
    <w:semiHidden/>
    <w:rsid w:val="0078491B"/>
  </w:style>
  <w:style w:type="paragraph" w:customStyle="1" w:styleId="msonormal4">
    <w:name w:val="msonormal4"/>
    <w:basedOn w:val="Normal"/>
    <w:rsid w:val="0078491B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7">
    <w:name w:val="FooterCentered117"/>
    <w:basedOn w:val="Footer"/>
    <w:rsid w:val="0078491B"/>
    <w:pPr>
      <w:jc w:val="center"/>
    </w:pPr>
  </w:style>
  <w:style w:type="paragraph" w:customStyle="1" w:styleId="Exar117">
    <w:name w:val="Exar117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18">
    <w:name w:val="Grid Table 4 - Accent 1118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7">
    <w:name w:val="Body117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FooterCentered216">
    <w:name w:val="FooterCentered216"/>
    <w:basedOn w:val="Footer"/>
    <w:rsid w:val="0078491B"/>
    <w:pPr>
      <w:jc w:val="center"/>
    </w:pPr>
  </w:style>
  <w:style w:type="paragraph" w:customStyle="1" w:styleId="Exar216">
    <w:name w:val="Exar21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5">
    <w:name w:val="Important Note115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10">
    <w:name w:val="FooterCentered310"/>
    <w:basedOn w:val="Footer"/>
    <w:rsid w:val="0078491B"/>
    <w:pPr>
      <w:jc w:val="center"/>
    </w:pPr>
  </w:style>
  <w:style w:type="paragraph" w:customStyle="1" w:styleId="Exar310">
    <w:name w:val="Exar310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0">
    <w:name w:val="Body210"/>
    <w:qFormat/>
    <w:rsid w:val="0078491B"/>
    <w:pPr>
      <w:tabs>
        <w:tab w:val="left" w:pos="2700"/>
      </w:tabs>
      <w:jc w:val="both"/>
    </w:pPr>
    <w:rPr>
      <w:szCs w:val="24"/>
    </w:rPr>
  </w:style>
  <w:style w:type="paragraph" w:customStyle="1" w:styleId="Anchor16">
    <w:name w:val="Anchor16"/>
    <w:rsid w:val="0078491B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6">
    <w:name w:val="FooterCentered46"/>
    <w:basedOn w:val="Footer"/>
    <w:rsid w:val="0078491B"/>
    <w:pPr>
      <w:jc w:val="center"/>
    </w:pPr>
  </w:style>
  <w:style w:type="paragraph" w:customStyle="1" w:styleId="Exar46">
    <w:name w:val="Exar46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6">
    <w:name w:val="Comment Subject Char16"/>
    <w:basedOn w:val="CommentTextChar"/>
    <w:uiPriority w:val="99"/>
    <w:semiHidden/>
    <w:rsid w:val="0078491B"/>
    <w:rPr>
      <w:rFonts w:eastAsiaTheme="minorEastAsia"/>
      <w:b/>
    </w:rPr>
  </w:style>
  <w:style w:type="paragraph" w:customStyle="1" w:styleId="ImportantNote210">
    <w:name w:val="Important Note210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9">
    <w:name w:val="Grid Table 4 - Accent 1119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8">
    <w:name w:val="FooterCentered118"/>
    <w:basedOn w:val="Footer"/>
    <w:rsid w:val="0078491B"/>
    <w:pPr>
      <w:jc w:val="center"/>
    </w:pPr>
  </w:style>
  <w:style w:type="paragraph" w:customStyle="1" w:styleId="Exar118">
    <w:name w:val="Exar118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5">
    <w:name w:val="Comment Subject Char115"/>
    <w:basedOn w:val="CommentTextChar"/>
    <w:uiPriority w:val="99"/>
    <w:semiHidden/>
    <w:rsid w:val="0078491B"/>
    <w:rPr>
      <w:rFonts w:eastAsiaTheme="minorEastAsia"/>
      <w:b/>
    </w:rPr>
  </w:style>
  <w:style w:type="character" w:customStyle="1" w:styleId="BodyTextFirstIndent2Char115">
    <w:name w:val="Body Text First Indent 2 Char115"/>
    <w:basedOn w:val="BodyTextIndentChar1"/>
    <w:uiPriority w:val="99"/>
    <w:semiHidden/>
    <w:rsid w:val="0078491B"/>
    <w:rPr>
      <w:rFonts w:eastAsiaTheme="minorEastAsia"/>
    </w:rPr>
  </w:style>
  <w:style w:type="paragraph" w:customStyle="1" w:styleId="FooterCentered217">
    <w:name w:val="FooterCentered217"/>
    <w:basedOn w:val="Footer"/>
    <w:rsid w:val="0078491B"/>
    <w:pPr>
      <w:jc w:val="center"/>
    </w:pPr>
  </w:style>
  <w:style w:type="paragraph" w:customStyle="1" w:styleId="Exar217">
    <w:name w:val="Exar217"/>
    <w:basedOn w:val="Footer"/>
    <w:rsid w:val="0078491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5">
    <w:name w:val="Command115"/>
    <w:basedOn w:val="BlockText"/>
    <w:next w:val="Body"/>
    <w:qFormat/>
    <w:rsid w:val="0078491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6">
    <w:name w:val="Important Note116"/>
    <w:basedOn w:val="Normal"/>
    <w:next w:val="Body"/>
    <w:qFormat/>
    <w:rsid w:val="0078491B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5">
    <w:name w:val="Grid Table 4 - Accent 11115"/>
    <w:basedOn w:val="TableNormal"/>
    <w:uiPriority w:val="49"/>
    <w:rsid w:val="007849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8">
    <w:name w:val="Body118"/>
    <w:qFormat/>
    <w:rsid w:val="0078491B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file:///C:\cygwin64\home\skasarab\mySVN\trunk\doc\release_docs\Technical%20Reference%20Manual\Chapters\Programmers%20Model\Chapters\Crux\3_Regbus%20MasterSlave%20Registers.docx" TargetMode="External"/><Relationship Id="rId7" Type="http://schemas.openxmlformats.org/officeDocument/2006/relationships/footer" Target="footer1.xml"/><Relationship Id="rId12" Type="http://schemas.openxmlformats.org/officeDocument/2006/relationships/subDocument" Target="file:///C:\cygwin64\home\skasarab\mySVN\trunk\doc\release_docs\Technical%20Reference%20Manual\Chapters\Programmers%20Model\Chapters\Crux\0_Intro%20Page.docx" TargetMode="Externa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file:///C:\cygwin64\home\skasarab\mySVN\trunk\doc\release_docs\Technical%20Reference%20Manual\Chapters\Programmers%20Model\Chapters\Crux\1_Router%20Registers.docx" TargetMode="External"/><Relationship Id="rId20" Type="http://schemas.openxmlformats.org/officeDocument/2006/relationships/subDocument" Target="file:///C:\cygwin64\home\skasarab\mySVN\trunk\doc\release_docs\Technical%20Reference%20Manual\Chapters\Programmers%20Model\Chapters\Crux\2_NSIP%20Registers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7CA91-EC7F-4E3D-8B95-F2B8727A3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20</cp:revision>
  <cp:lastPrinted>2015-09-28T03:56:00Z</cp:lastPrinted>
  <dcterms:created xsi:type="dcterms:W3CDTF">2016-04-20T18:34:00Z</dcterms:created>
  <dcterms:modified xsi:type="dcterms:W3CDTF">2019-10-28T16:42:00Z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2019-10-28 16:42:40Z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