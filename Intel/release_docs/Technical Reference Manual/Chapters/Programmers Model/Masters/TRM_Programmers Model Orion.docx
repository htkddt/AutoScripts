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10273" w14:textId="77777777" w:rsidR="00A10D3C" w:rsidRDefault="00A10D3C" w:rsidP="00E11AD2">
      <w:pPr>
        <w:sectPr w:rsidR="00A10D3C" w:rsidSect="00E11AD2">
          <w:headerReference w:type="default" r:id="rId6"/>
          <w:footerReference w:type="default" r:id="rId7"/>
          <w:headerReference w:type="first" r:id="rId8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69DC4E85" w14:textId="77777777" w:rsidR="00A10D3C" w:rsidRDefault="00A10D3C" w:rsidP="00E11AD2">
      <w:pPr>
        <w:sectPr w:rsidR="00A10D3C" w:rsidSect="00E11AD2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2"/>
    </w:p>
    <w:p w14:paraId="4CCCCD14" w14:textId="77777777" w:rsidR="00A10D3C" w:rsidRDefault="00A10D3C" w:rsidP="00E11AD2">
      <w:pPr>
        <w:sectPr w:rsidR="00A10D3C" w:rsidSect="00E11AD2">
          <w:headerReference w:type="default" r:id="rId13"/>
          <w:footerReference w:type="default" r:id="rId14"/>
          <w:headerReference w:type="first" r:id="rId1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6"/>
    </w:p>
    <w:p w14:paraId="3C31B2DD" w14:textId="77777777" w:rsidR="00A10D3C" w:rsidRDefault="00A10D3C" w:rsidP="00E11AD2">
      <w:pPr>
        <w:sectPr w:rsidR="00A10D3C" w:rsidSect="00E11AD2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0"/>
    </w:p>
    <w:p w14:paraId="0BCD5C4A" w14:textId="77777777" w:rsidR="00A10D3C" w:rsidRDefault="00A10D3C" w:rsidP="00E11AD2">
      <w:pPr>
        <w:sectPr w:rsidR="00A10D3C" w:rsidSect="00E11AD2">
          <w:headerReference w:type="default" r:id="rId21"/>
          <w:footerReference w:type="default" r:id="rId22"/>
          <w:headerReference w:type="first" r:id="rId2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4"/>
    </w:p>
    <w:p w14:paraId="7E3ACC3B" w14:textId="77777777" w:rsidR="00A10D3C" w:rsidRDefault="00A10D3C" w:rsidP="00E11AD2">
      <w:pPr>
        <w:sectPr w:rsidR="00A10D3C" w:rsidSect="00E11AD2">
          <w:headerReference w:type="default" r:id="rId25"/>
          <w:footerReference w:type="default" r:id="rId26"/>
          <w:headerReference w:type="first" r:id="rId2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8"/>
    </w:p>
    <w:p w14:paraId="681DCD76" w14:textId="77777777" w:rsidR="00A10D3C" w:rsidRDefault="00A10D3C" w:rsidP="00E11AD2">
      <w:pPr>
        <w:sectPr w:rsidR="00A10D3C" w:rsidSect="00E11AD2">
          <w:headerReference w:type="default" r:id="rId29"/>
          <w:footerReference w:type="default" r:id="rId30"/>
          <w:headerReference w:type="first" r:id="rId3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2"/>
    </w:p>
    <w:p w14:paraId="327B93EA" w14:textId="77777777" w:rsidR="00A10D3C" w:rsidRDefault="00A10D3C" w:rsidP="00E11AD2">
      <w:pPr>
        <w:sectPr w:rsidR="00A10D3C" w:rsidSect="00E11AD2">
          <w:headerReference w:type="default" r:id="rId33"/>
          <w:footerReference w:type="default" r:id="rId34"/>
          <w:headerReference w:type="first" r:id="rId3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6"/>
    </w:p>
    <w:p w14:paraId="23ADE5B4" w14:textId="77777777" w:rsidR="00A10D3C" w:rsidRDefault="00A10D3C" w:rsidP="00E11AD2">
      <w:pPr>
        <w:sectPr w:rsidR="00A10D3C" w:rsidSect="00E11AD2">
          <w:headerReference w:type="default" r:id="rId37"/>
          <w:footerReference w:type="default" r:id="rId38"/>
          <w:headerReference w:type="first" r:id="rId3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0"/>
    </w:p>
    <w:p w14:paraId="21680965" w14:textId="77777777" w:rsidR="00A10D3C" w:rsidRDefault="00A10D3C" w:rsidP="00E11AD2">
      <w:pPr>
        <w:sectPr w:rsidR="00A10D3C" w:rsidSect="00E11AD2">
          <w:headerReference w:type="default" r:id="rId41"/>
          <w:footerReference w:type="default" r:id="rId42"/>
          <w:headerReference w:type="first" r:id="rId4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4"/>
    </w:p>
    <w:p w14:paraId="597BA100" w14:textId="77777777" w:rsidR="00A10D3C" w:rsidRPr="00EF26AB" w:rsidRDefault="00A10D3C" w:rsidP="00E11AD2">
      <w:subDoc r:id="rId45"/>
    </w:p>
    <w:sectPr w:rsidR="00A10D3C" w:rsidRPr="00EF26AB" w:rsidSect="00E11AD2">
      <w:headerReference w:type="default" r:id="rId46"/>
      <w:footerReference w:type="default" r:id="rId47"/>
      <w:headerReference w:type="first" r:id="rId48"/>
      <w:type w:val="continuous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5F84" w14:textId="77777777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0D08C750" wp14:editId="24D2F9D1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CD803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919CD" w14:textId="77777777" w:rsidR="00E11AD2" w:rsidRPr="00DF66E7" w:rsidRDefault="00E11AD2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01248" behindDoc="0" locked="0" layoutInCell="1" allowOverlap="1" wp14:anchorId="1ADCE264" wp14:editId="26E5D07A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A7B75" id="Line 1100" o:spid="_x0000_s1026" style="position:absolute;z-index:2517012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wtEu&#10;cx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EFFF9" w14:textId="77777777" w:rsidR="00E11AD2" w:rsidRPr="00DF66E7" w:rsidRDefault="00E11AD2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05344" behindDoc="0" locked="0" layoutInCell="1" allowOverlap="1" wp14:anchorId="22C500B4" wp14:editId="7AB8BF5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70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1F27F" id="Line 1100" o:spid="_x0000_s1026" style="position:absolute;z-index:25170534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nQpI&#10;R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C3165" w14:textId="77777777" w:rsidR="00E11AD2" w:rsidRPr="00DF66E7" w:rsidRDefault="00E11AD2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2857D6DB" wp14:editId="4CDA4A74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9F433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9UkCu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148F4" w14:textId="77777777" w:rsidR="00E11AD2" w:rsidRPr="00DF66E7" w:rsidRDefault="00E11AD2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25508014" wp14:editId="1C4E337E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69108" id="Line 1100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nV9J8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D115D" w14:textId="77777777" w:rsidR="00E11AD2" w:rsidRPr="00DF66E7" w:rsidRDefault="00E11AD2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6672" behindDoc="0" locked="0" layoutInCell="1" allowOverlap="1" wp14:anchorId="7C6D7DDB" wp14:editId="0F822EA0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92B70" id="Line 1100" o:spid="_x0000_s1026" style="position:absolute;z-index:2516766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30GQIAACs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DGgS30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8B7B8" w14:textId="77777777" w:rsidR="00E11AD2" w:rsidRPr="00DF66E7" w:rsidRDefault="00E11AD2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0768" behindDoc="0" locked="0" layoutInCell="1" allowOverlap="1" wp14:anchorId="05881010" wp14:editId="4FDCDF2D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0FB66" id="Line 1100" o:spid="_x0000_s1026" style="position:absolute;z-index:2516807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a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G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jQ6a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8BC38" w14:textId="77777777" w:rsidR="00E11AD2" w:rsidRPr="00DF66E7" w:rsidRDefault="00E11AD2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4864" behindDoc="0" locked="0" layoutInCell="1" allowOverlap="1" wp14:anchorId="55628B6D" wp14:editId="408BBEEC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EEAF8" id="Line 1100" o:spid="_x0000_s1026" style="position:absolute;z-index:2516848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h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H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eKSh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F1030" w14:textId="77777777" w:rsidR="00E11AD2" w:rsidRPr="00DF66E7" w:rsidRDefault="00E11AD2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8960" behindDoc="0" locked="0" layoutInCell="1" allowOverlap="1" wp14:anchorId="6AC8321B" wp14:editId="1D37332B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E9C37" id="Line 1100" o:spid="_x0000_s1026" style="position:absolute;z-index:2516889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KgGgIAACw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CvKC&#10;oB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E6632" w14:textId="77777777" w:rsidR="00E11AD2" w:rsidRPr="00DF66E7" w:rsidRDefault="00E11AD2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3056" behindDoc="0" locked="0" layoutInCell="1" allowOverlap="1" wp14:anchorId="35A012B5" wp14:editId="58FA7B93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7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F3F90" id="Line 1100" o:spid="_x0000_s1026" style="position:absolute;z-index:2516930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AnR&#10;4rAbAgAALA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D2362" w14:textId="77777777" w:rsidR="00E11AD2" w:rsidRPr="00DF66E7" w:rsidRDefault="00E11AD2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7152" behindDoc="0" locked="0" layoutInCell="1" allowOverlap="1" wp14:anchorId="7C7D71BB" wp14:editId="7381118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0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D72635" id="Line 1100" o:spid="_x0000_s1026" style="position:absolute;z-index:2516971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WCoSF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4A57D" w14:textId="77777777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4B08D9D" wp14:editId="3435A5DD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45C24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0928E36F" wp14:editId="00A9CC21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37905" w14:textId="77777777" w:rsidR="00E11AD2" w:rsidRDefault="00E11AD2" w:rsidP="00DF32E5">
    <w:pPr>
      <w:pStyle w:val="Header"/>
    </w:pPr>
  </w:p>
  <w:p w14:paraId="41D69852" w14:textId="77777777" w:rsidR="00E11AD2" w:rsidRDefault="00E11AD2" w:rsidP="00DF32E5">
    <w:pPr>
      <w:pStyle w:val="Header"/>
    </w:pPr>
  </w:p>
  <w:p w14:paraId="609E6405" w14:textId="77777777" w:rsidR="00E11AD2" w:rsidRDefault="00E11AD2" w:rsidP="00DF32E5">
    <w:pPr>
      <w:pStyle w:val="Header"/>
    </w:pPr>
  </w:p>
  <w:p w14:paraId="376FF2AD" w14:textId="77777777" w:rsidR="00E11AD2" w:rsidRDefault="00E11AD2" w:rsidP="00DF32E5">
    <w:pPr>
      <w:pStyle w:val="Header"/>
    </w:pPr>
  </w:p>
  <w:p w14:paraId="5CBDAF09" w14:textId="77777777" w:rsidR="00E11AD2" w:rsidRDefault="00E11AD2" w:rsidP="00DF32E5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91D77" w14:textId="77777777" w:rsidR="00E11AD2" w:rsidRPr="00DF66E7" w:rsidRDefault="00E11AD2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2816" behindDoc="0" locked="0" layoutInCell="1" allowOverlap="1" wp14:anchorId="676A9601" wp14:editId="7F099F04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BB2C3" id="Line 1101" o:spid="_x0000_s1026" style="position:absolute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d4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ZuVD/Vy2WdfQ/SsqJsBWNcBXW3+cyKv/P/&#10;+lIuk3Wf0Hsbkkf2WCKIvX2j6OhlsO8yCDvNzlsbuhFshZGM4OvzCTP/6zmifj7y+Q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BiQ53g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3840" behindDoc="1" locked="0" layoutInCell="1" allowOverlap="1" wp14:anchorId="2F2669EB" wp14:editId="6FBA33CF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56000" w14:textId="77777777" w:rsidR="00E11AD2" w:rsidRDefault="00E11AD2" w:rsidP="00DF32E5">
    <w:pPr>
      <w:pStyle w:val="Header"/>
    </w:pPr>
  </w:p>
  <w:p w14:paraId="0BE0B100" w14:textId="77777777" w:rsidR="00E11AD2" w:rsidRDefault="00E11AD2" w:rsidP="00DF32E5">
    <w:pPr>
      <w:pStyle w:val="Header"/>
    </w:pPr>
  </w:p>
  <w:p w14:paraId="45F30E0A" w14:textId="77777777" w:rsidR="00E11AD2" w:rsidRDefault="00E11AD2" w:rsidP="00DF32E5">
    <w:pPr>
      <w:pStyle w:val="Header"/>
    </w:pPr>
  </w:p>
  <w:p w14:paraId="186E6296" w14:textId="77777777" w:rsidR="00E11AD2" w:rsidRDefault="00E11AD2" w:rsidP="00DF32E5">
    <w:pPr>
      <w:pStyle w:val="Header"/>
    </w:pPr>
  </w:p>
  <w:p w14:paraId="5DC8DCDF" w14:textId="77777777" w:rsidR="00E11AD2" w:rsidRDefault="00E11AD2" w:rsidP="00DF32E5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10E16" w14:textId="77777777" w:rsidR="00E11AD2" w:rsidRPr="00DF66E7" w:rsidRDefault="00E11AD2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6912" behindDoc="0" locked="0" layoutInCell="1" allowOverlap="1" wp14:anchorId="4C2833E8" wp14:editId="3D5C32C2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5551B" id="Line 1101" o:spid="_x0000_s1026" style="position:absolute;z-index:2516869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OX6abg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7936" behindDoc="1" locked="0" layoutInCell="1" allowOverlap="1" wp14:anchorId="15141066" wp14:editId="3DC5DD51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E49A" w14:textId="77777777" w:rsidR="00E11AD2" w:rsidRDefault="00E11AD2" w:rsidP="00DF32E5">
    <w:pPr>
      <w:pStyle w:val="Header"/>
    </w:pPr>
  </w:p>
  <w:p w14:paraId="0685A251" w14:textId="77777777" w:rsidR="00E11AD2" w:rsidRDefault="00E11AD2" w:rsidP="00DF32E5">
    <w:pPr>
      <w:pStyle w:val="Header"/>
    </w:pPr>
  </w:p>
  <w:p w14:paraId="4FB0C402" w14:textId="77777777" w:rsidR="00E11AD2" w:rsidRDefault="00E11AD2" w:rsidP="00DF32E5">
    <w:pPr>
      <w:pStyle w:val="Header"/>
    </w:pPr>
  </w:p>
  <w:p w14:paraId="4B5C5E9D" w14:textId="77777777" w:rsidR="00E11AD2" w:rsidRDefault="00E11AD2" w:rsidP="00DF32E5">
    <w:pPr>
      <w:pStyle w:val="Header"/>
    </w:pPr>
  </w:p>
  <w:p w14:paraId="31A6775D" w14:textId="77777777" w:rsidR="00E11AD2" w:rsidRDefault="00E11AD2" w:rsidP="00DF32E5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83362" w14:textId="77777777" w:rsidR="00E11AD2" w:rsidRPr="00DF66E7" w:rsidRDefault="00E11AD2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1008" behindDoc="0" locked="0" layoutInCell="1" allowOverlap="1" wp14:anchorId="69B2A7C0" wp14:editId="05DA5442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7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C071E" id="Line 1101" o:spid="_x0000_s1026" style="position:absolute;z-index:25169100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moGgIAACwEAAAOAAAAZHJzL2Uyb0RvYy54bWysU8uu2jAQ3VfqP1jeQx4NX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9y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OnUf2uXi7r7HuQlhVlKxjjKqi7zWdW/J3/&#10;15dymaz7hN7bkDyyxxJB7O0bRUcvg32XQdhpdt7a0I1gK4xkBF+fT5j5X88R9fORz3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ObZCag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2032" behindDoc="1" locked="0" layoutInCell="1" allowOverlap="1" wp14:anchorId="23DF23D9" wp14:editId="426EF454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74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4D425" w14:textId="77777777" w:rsidR="00E11AD2" w:rsidRDefault="00E11AD2" w:rsidP="00DF32E5">
    <w:pPr>
      <w:pStyle w:val="Header"/>
    </w:pPr>
  </w:p>
  <w:p w14:paraId="6E8B8AB2" w14:textId="77777777" w:rsidR="00E11AD2" w:rsidRDefault="00E11AD2" w:rsidP="00DF32E5">
    <w:pPr>
      <w:pStyle w:val="Header"/>
    </w:pPr>
  </w:p>
  <w:p w14:paraId="7A54C725" w14:textId="77777777" w:rsidR="00E11AD2" w:rsidRDefault="00E11AD2" w:rsidP="00DF32E5">
    <w:pPr>
      <w:pStyle w:val="Header"/>
    </w:pPr>
  </w:p>
  <w:p w14:paraId="2168D9A5" w14:textId="77777777" w:rsidR="00E11AD2" w:rsidRDefault="00E11AD2" w:rsidP="00DF32E5">
    <w:pPr>
      <w:pStyle w:val="Header"/>
    </w:pPr>
  </w:p>
  <w:p w14:paraId="4E724484" w14:textId="77777777" w:rsidR="00E11AD2" w:rsidRDefault="00E11AD2" w:rsidP="00DF32E5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C46D2" w14:textId="77777777" w:rsidR="00E11AD2" w:rsidRPr="00DF66E7" w:rsidRDefault="00E11AD2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5104" behindDoc="0" locked="0" layoutInCell="1" allowOverlap="1" wp14:anchorId="1C639DBB" wp14:editId="34A6D4EB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9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88BA8" id="Line 1101" o:spid="_x0000_s1026" style="position:absolute;z-index:25169510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oi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KNDiiI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6128" behindDoc="1" locked="0" layoutInCell="1" allowOverlap="1" wp14:anchorId="7F4307DF" wp14:editId="4991E14F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1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E7904" w14:textId="77777777" w:rsidR="00E11AD2" w:rsidRDefault="00E11AD2" w:rsidP="00DF32E5">
    <w:pPr>
      <w:pStyle w:val="Header"/>
    </w:pPr>
  </w:p>
  <w:p w14:paraId="1A058F08" w14:textId="77777777" w:rsidR="00E11AD2" w:rsidRDefault="00E11AD2" w:rsidP="00DF32E5">
    <w:pPr>
      <w:pStyle w:val="Header"/>
    </w:pPr>
  </w:p>
  <w:p w14:paraId="624CF40E" w14:textId="77777777" w:rsidR="00E11AD2" w:rsidRDefault="00E11AD2" w:rsidP="00DF32E5">
    <w:pPr>
      <w:pStyle w:val="Header"/>
    </w:pPr>
  </w:p>
  <w:p w14:paraId="3D3BA83C" w14:textId="77777777" w:rsidR="00E11AD2" w:rsidRDefault="00E11AD2" w:rsidP="00DF32E5">
    <w:pPr>
      <w:pStyle w:val="Header"/>
    </w:pPr>
  </w:p>
  <w:p w14:paraId="34B1D5E5" w14:textId="77777777" w:rsidR="00E11AD2" w:rsidRDefault="00E11AD2" w:rsidP="00DF32E5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3B512" w14:textId="77777777" w:rsidR="00E11AD2" w:rsidRPr="00DF66E7" w:rsidRDefault="00E11AD2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9200" behindDoc="0" locked="0" layoutInCell="1" allowOverlap="1" wp14:anchorId="398B9A41" wp14:editId="3BA97A78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BD0C03" id="Line 1101" o:spid="_x0000_s1026" style="position:absolute;z-index:25169920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Vr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3ZxWs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00224" behindDoc="1" locked="0" layoutInCell="1" allowOverlap="1" wp14:anchorId="6FCC12AD" wp14:editId="02F562D3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4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78F8D" w14:textId="77777777" w:rsidR="00B2657D" w:rsidRDefault="00B2657D" w:rsidP="00DF32E5">
    <w:pPr>
      <w:pStyle w:val="Header"/>
    </w:pPr>
  </w:p>
  <w:p w14:paraId="693AEEBC" w14:textId="77777777" w:rsidR="00B2657D" w:rsidRDefault="00B2657D" w:rsidP="00DF32E5">
    <w:pPr>
      <w:pStyle w:val="Header"/>
    </w:pPr>
  </w:p>
  <w:p w14:paraId="14E58C53" w14:textId="77777777" w:rsidR="00B2657D" w:rsidRDefault="00B2657D" w:rsidP="00DF32E5">
    <w:pPr>
      <w:pStyle w:val="Header"/>
    </w:pPr>
  </w:p>
  <w:p w14:paraId="45450074" w14:textId="77777777" w:rsidR="00B2657D" w:rsidRDefault="00B2657D" w:rsidP="00DF32E5">
    <w:pPr>
      <w:pStyle w:val="Header"/>
    </w:pPr>
  </w:p>
  <w:p w14:paraId="032F33BE" w14:textId="77777777" w:rsidR="00B2657D" w:rsidRDefault="00B2657D" w:rsidP="00DF32E5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BBB15" w14:textId="77777777" w:rsidR="00E11AD2" w:rsidRDefault="00E11AD2" w:rsidP="00DF32E5">
    <w:pPr>
      <w:pStyle w:val="Header"/>
    </w:pPr>
  </w:p>
  <w:p w14:paraId="5F1502C6" w14:textId="77777777" w:rsidR="00E11AD2" w:rsidRDefault="00E11AD2" w:rsidP="00DF32E5">
    <w:pPr>
      <w:pStyle w:val="Header"/>
    </w:pPr>
  </w:p>
  <w:p w14:paraId="44184038" w14:textId="77777777" w:rsidR="00E11AD2" w:rsidRDefault="00E11AD2" w:rsidP="00DF32E5">
    <w:pPr>
      <w:pStyle w:val="Header"/>
    </w:pPr>
  </w:p>
  <w:p w14:paraId="71647976" w14:textId="77777777" w:rsidR="00E11AD2" w:rsidRDefault="00E11AD2" w:rsidP="00DF32E5">
    <w:pPr>
      <w:pStyle w:val="Header"/>
    </w:pPr>
  </w:p>
  <w:p w14:paraId="36948AE5" w14:textId="77777777" w:rsidR="00E11AD2" w:rsidRDefault="00E11AD2" w:rsidP="00DF32E5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C5E2E" w14:textId="77777777" w:rsidR="00E11AD2" w:rsidRPr="00DF66E7" w:rsidRDefault="00E11AD2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03296" behindDoc="0" locked="0" layoutInCell="1" allowOverlap="1" wp14:anchorId="50D0BD9F" wp14:editId="73074C42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9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3E531" id="Line 1101" o:spid="_x0000_s1026" style="position:absolute;z-index:25170329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GzqXkQ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04320" behindDoc="1" locked="0" layoutInCell="1" allowOverlap="1" wp14:anchorId="7A057576" wp14:editId="3E7828E0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71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D0742" w14:textId="77777777" w:rsidR="00E11AD2" w:rsidRDefault="00E11AD2" w:rsidP="00DF32E5">
    <w:pPr>
      <w:pStyle w:val="Header"/>
    </w:pPr>
  </w:p>
  <w:p w14:paraId="79AC44C4" w14:textId="77777777" w:rsidR="00E11AD2" w:rsidRDefault="00E11AD2" w:rsidP="00DF32E5">
    <w:pPr>
      <w:pStyle w:val="Header"/>
    </w:pPr>
  </w:p>
  <w:p w14:paraId="60D71294" w14:textId="77777777" w:rsidR="00E11AD2" w:rsidRDefault="00E11AD2" w:rsidP="00DF32E5">
    <w:pPr>
      <w:pStyle w:val="Header"/>
    </w:pPr>
  </w:p>
  <w:p w14:paraId="35F0AFE0" w14:textId="77777777" w:rsidR="00E11AD2" w:rsidRDefault="00E11AD2" w:rsidP="00DF32E5">
    <w:pPr>
      <w:pStyle w:val="Header"/>
    </w:pPr>
  </w:p>
  <w:p w14:paraId="6D9804BB" w14:textId="77777777" w:rsidR="00E11AD2" w:rsidRDefault="00E11AD2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673F9" w14:textId="77777777" w:rsidR="00E11AD2" w:rsidRPr="00DF66E7" w:rsidRDefault="00E11AD2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4CC69D48" wp14:editId="7A8CA6E3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8DB88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e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tTW3p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00EB3ED1" wp14:editId="5BD57E3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3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2DAE9" w14:textId="77777777" w:rsidR="00E11AD2" w:rsidRDefault="00E11AD2" w:rsidP="00DF32E5">
    <w:pPr>
      <w:pStyle w:val="Header"/>
    </w:pPr>
  </w:p>
  <w:p w14:paraId="1644D6F1" w14:textId="77777777" w:rsidR="00E11AD2" w:rsidRDefault="00E11AD2" w:rsidP="00DF32E5">
    <w:pPr>
      <w:pStyle w:val="Header"/>
    </w:pPr>
  </w:p>
  <w:p w14:paraId="69F69B2A" w14:textId="77777777" w:rsidR="00E11AD2" w:rsidRDefault="00E11AD2" w:rsidP="00DF32E5">
    <w:pPr>
      <w:pStyle w:val="Header"/>
    </w:pPr>
  </w:p>
  <w:p w14:paraId="34AB7C44" w14:textId="77777777" w:rsidR="00E11AD2" w:rsidRDefault="00E11AD2" w:rsidP="00DF32E5">
    <w:pPr>
      <w:pStyle w:val="Header"/>
    </w:pPr>
  </w:p>
  <w:p w14:paraId="31CB06A9" w14:textId="77777777" w:rsidR="00E11AD2" w:rsidRDefault="00E11AD2" w:rsidP="00DF32E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32E31" w14:textId="77777777" w:rsidR="00E11AD2" w:rsidRPr="00DF66E7" w:rsidRDefault="00E11AD2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0528" behindDoc="0" locked="0" layoutInCell="1" allowOverlap="1" wp14:anchorId="6D671523" wp14:editId="26A2C71E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BB5DE7" id="Line 1101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l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SF85Z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1552" behindDoc="1" locked="0" layoutInCell="1" allowOverlap="1" wp14:anchorId="4DBD96D9" wp14:editId="7D50F193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10B14" w14:textId="77777777" w:rsidR="00E11AD2" w:rsidRDefault="00E11AD2" w:rsidP="00DF32E5">
    <w:pPr>
      <w:pStyle w:val="Header"/>
    </w:pPr>
  </w:p>
  <w:p w14:paraId="7B12B81B" w14:textId="77777777" w:rsidR="00E11AD2" w:rsidRDefault="00E11AD2" w:rsidP="00DF32E5">
    <w:pPr>
      <w:pStyle w:val="Header"/>
    </w:pPr>
  </w:p>
  <w:p w14:paraId="182DECB5" w14:textId="77777777" w:rsidR="00E11AD2" w:rsidRDefault="00E11AD2" w:rsidP="00DF32E5">
    <w:pPr>
      <w:pStyle w:val="Header"/>
    </w:pPr>
  </w:p>
  <w:p w14:paraId="34DE89D6" w14:textId="77777777" w:rsidR="00E11AD2" w:rsidRDefault="00E11AD2" w:rsidP="00DF32E5">
    <w:pPr>
      <w:pStyle w:val="Header"/>
    </w:pPr>
  </w:p>
  <w:p w14:paraId="585AA56A" w14:textId="77777777" w:rsidR="00E11AD2" w:rsidRDefault="00E11AD2" w:rsidP="00DF32E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69128" w14:textId="77777777" w:rsidR="00E11AD2" w:rsidRPr="00DF66E7" w:rsidRDefault="00E11AD2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7F1A3366" wp14:editId="2B32CCF6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22E44" id="Line 1101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OSGQIAACsEAAAOAAAAZHJzL2Uyb0RvYy54bWysU8uu2jAQ3VfqP1jeQx4NX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3ISTkh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5648" behindDoc="1" locked="0" layoutInCell="1" allowOverlap="1" wp14:anchorId="56EDCB6A" wp14:editId="7BA1775F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C7FC8" w14:textId="77777777" w:rsidR="00E11AD2" w:rsidRDefault="00E11AD2" w:rsidP="00DF32E5">
    <w:pPr>
      <w:pStyle w:val="Header"/>
    </w:pPr>
  </w:p>
  <w:p w14:paraId="0D3EFF17" w14:textId="77777777" w:rsidR="00E11AD2" w:rsidRDefault="00E11AD2" w:rsidP="00DF32E5">
    <w:pPr>
      <w:pStyle w:val="Header"/>
    </w:pPr>
  </w:p>
  <w:p w14:paraId="44CCCA41" w14:textId="77777777" w:rsidR="00E11AD2" w:rsidRDefault="00E11AD2" w:rsidP="00DF32E5">
    <w:pPr>
      <w:pStyle w:val="Header"/>
    </w:pPr>
  </w:p>
  <w:p w14:paraId="7F780297" w14:textId="77777777" w:rsidR="00E11AD2" w:rsidRDefault="00E11AD2" w:rsidP="00DF32E5">
    <w:pPr>
      <w:pStyle w:val="Header"/>
    </w:pPr>
  </w:p>
  <w:p w14:paraId="3A085909" w14:textId="77777777" w:rsidR="00E11AD2" w:rsidRDefault="00E11AD2" w:rsidP="00DF32E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1F39B" w14:textId="77777777" w:rsidR="00E11AD2" w:rsidRPr="00DF66E7" w:rsidRDefault="00E11AD2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8720" behindDoc="0" locked="0" layoutInCell="1" allowOverlap="1" wp14:anchorId="1043718A" wp14:editId="06678491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0FDE" id="Line 1101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jEtNjh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9744" behindDoc="1" locked="0" layoutInCell="1" allowOverlap="1" wp14:anchorId="4C556273" wp14:editId="02AEC354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0"/>
  </w:num>
  <w:num w:numId="5">
    <w:abstractNumId w:val="16"/>
  </w:num>
  <w:num w:numId="6">
    <w:abstractNumId w:val="17"/>
  </w:num>
  <w:num w:numId="7">
    <w:abstractNumId w:val="19"/>
  </w:num>
  <w:num w:numId="8">
    <w:abstractNumId w:val="21"/>
  </w:num>
  <w:num w:numId="9">
    <w:abstractNumId w:val="23"/>
  </w:num>
  <w:num w:numId="10">
    <w:abstractNumId w:val="14"/>
  </w:num>
  <w:num w:numId="11">
    <w:abstractNumId w:val="11"/>
  </w:num>
  <w:num w:numId="12">
    <w:abstractNumId w:val="20"/>
  </w:num>
  <w:num w:numId="13">
    <w:abstractNumId w:val="22"/>
  </w:num>
  <w:num w:numId="14">
    <w:abstractNumId w:val="15"/>
  </w:num>
  <w:num w:numId="15">
    <w:abstractNumId w:val="13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B7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EC9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0D3C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037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1AD2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26AB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link w:val="NoteHeadingChar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link w:val="DateChar"/>
    <w:rsid w:val="00707B8A"/>
  </w:style>
  <w:style w:type="paragraph" w:styleId="DocumentMap">
    <w:name w:val="Document Map"/>
    <w:basedOn w:val="Normal"/>
    <w:link w:val="DocumentMapChar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link w:val="EndnoteTextChar"/>
    <w:semiHidden/>
    <w:rsid w:val="00707B8A"/>
  </w:style>
  <w:style w:type="paragraph" w:styleId="FootnoteText">
    <w:name w:val="footnote text"/>
    <w:basedOn w:val="Normal"/>
    <w:link w:val="FootnoteTextChar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link w:val="MacroTextChar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16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17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18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19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20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21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22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23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24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table" w:customStyle="1" w:styleId="GridTable4-Accent11">
    <w:name w:val="Grid Table 4 - Accent 11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oteHeadingChar">
    <w:name w:val="Note Heading Char"/>
    <w:basedOn w:val="DefaultParagraphFont"/>
    <w:link w:val="NoteHeading"/>
    <w:rsid w:val="00E11AD2"/>
    <w:rPr>
      <w:b/>
    </w:rPr>
  </w:style>
  <w:style w:type="character" w:customStyle="1" w:styleId="ClosingChar">
    <w:name w:val="Closing Char"/>
    <w:basedOn w:val="DefaultParagraphFont"/>
    <w:link w:val="Closing"/>
    <w:rsid w:val="00E11AD2"/>
  </w:style>
  <w:style w:type="character" w:customStyle="1" w:styleId="DateChar">
    <w:name w:val="Date Char"/>
    <w:basedOn w:val="DefaultParagraphFont"/>
    <w:link w:val="Date"/>
    <w:rsid w:val="00E11AD2"/>
  </w:style>
  <w:style w:type="character" w:customStyle="1" w:styleId="DocumentMapChar">
    <w:name w:val="Document Map Char"/>
    <w:basedOn w:val="DefaultParagraphFont"/>
    <w:link w:val="DocumentMap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">
    <w:name w:val="Endnote Text Char"/>
    <w:basedOn w:val="DefaultParagraphFont"/>
    <w:link w:val="EndnoteText"/>
    <w:semiHidden/>
    <w:rsid w:val="00E11AD2"/>
  </w:style>
  <w:style w:type="character" w:customStyle="1" w:styleId="FootnoteTextChar">
    <w:name w:val="Footnote Text Char"/>
    <w:basedOn w:val="DefaultParagraphFont"/>
    <w:link w:val="FootnoteText"/>
    <w:semiHidden/>
    <w:rsid w:val="00E11AD2"/>
  </w:style>
  <w:style w:type="character" w:customStyle="1" w:styleId="MacroTextChar">
    <w:name w:val="Macro Text Char"/>
    <w:basedOn w:val="DefaultParagraphFont"/>
    <w:link w:val="MacroText"/>
    <w:semiHidden/>
    <w:rsid w:val="00E11AD2"/>
    <w:rPr>
      <w:rFonts w:ascii="Courier New" w:hAnsi="Courier New" w:cs="Courier New"/>
      <w:color w:val="000000"/>
    </w:rPr>
  </w:style>
  <w:style w:type="character" w:customStyle="1" w:styleId="BodyText2Char1">
    <w:name w:val="Body Text 2 Char1"/>
    <w:basedOn w:val="DefaultParagraphFont"/>
    <w:uiPriority w:val="99"/>
    <w:semiHidden/>
    <w:rsid w:val="00E11AD2"/>
  </w:style>
  <w:style w:type="character" w:customStyle="1" w:styleId="BodyText3Char1">
    <w:name w:val="Body Text 3 Char1"/>
    <w:basedOn w:val="DefaultParagraphFont"/>
    <w:uiPriority w:val="99"/>
    <w:semiHidden/>
    <w:rsid w:val="00E11AD2"/>
    <w:rPr>
      <w:sz w:val="16"/>
      <w:szCs w:val="16"/>
    </w:rPr>
  </w:style>
  <w:style w:type="character" w:customStyle="1" w:styleId="BodyTextIndentChar1">
    <w:name w:val="Body Text Indent Char1"/>
    <w:basedOn w:val="DefaultParagraphFont"/>
    <w:uiPriority w:val="99"/>
    <w:semiHidden/>
    <w:rsid w:val="00E11AD2"/>
  </w:style>
  <w:style w:type="character" w:customStyle="1" w:styleId="BodyTextFirstIndent2Char1">
    <w:name w:val="Body Text First Indent 2 Char1"/>
    <w:basedOn w:val="BodyTextIndentChar1"/>
    <w:uiPriority w:val="99"/>
    <w:semiHidden/>
    <w:rsid w:val="00E11AD2"/>
  </w:style>
  <w:style w:type="character" w:customStyle="1" w:styleId="BodyTextIndent2Char1">
    <w:name w:val="Body Text Indent 2 Char1"/>
    <w:basedOn w:val="DefaultParagraphFont"/>
    <w:uiPriority w:val="99"/>
    <w:semiHidden/>
    <w:rsid w:val="00E11AD2"/>
  </w:style>
  <w:style w:type="character" w:customStyle="1" w:styleId="BodyTextIndent3Char1">
    <w:name w:val="Body Text Indent 3 Char1"/>
    <w:basedOn w:val="DefaultParagraphFont"/>
    <w:uiPriority w:val="99"/>
    <w:semiHidden/>
    <w:rsid w:val="00E11AD2"/>
    <w:rPr>
      <w:sz w:val="16"/>
      <w:szCs w:val="16"/>
    </w:rPr>
  </w:style>
  <w:style w:type="character" w:customStyle="1" w:styleId="E-mailSignatureChar1">
    <w:name w:val="E-mail Signature Char1"/>
    <w:basedOn w:val="DefaultParagraphFont"/>
    <w:uiPriority w:val="99"/>
    <w:semiHidden/>
    <w:rsid w:val="00E11AD2"/>
  </w:style>
  <w:style w:type="character" w:customStyle="1" w:styleId="HTMLAddressChar1">
    <w:name w:val="HTML Address Char1"/>
    <w:basedOn w:val="DefaultParagraphFont"/>
    <w:uiPriority w:val="99"/>
    <w:semiHidden/>
    <w:rsid w:val="00E11AD2"/>
    <w:rPr>
      <w:i/>
      <w:iCs/>
    </w:rPr>
  </w:style>
  <w:style w:type="character" w:customStyle="1" w:styleId="MessageHeaderChar1">
    <w:name w:val="Message Header Char1"/>
    <w:basedOn w:val="DefaultParagraphFont"/>
    <w:uiPriority w:val="99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">
    <w:name w:val="Plain Text Char1"/>
    <w:basedOn w:val="DefaultParagraphFont"/>
    <w:uiPriority w:val="99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1">
    <w:name w:val="Signature Char1"/>
    <w:basedOn w:val="DefaultParagraphFont"/>
    <w:uiPriority w:val="99"/>
    <w:semiHidden/>
    <w:rsid w:val="00E11AD2"/>
  </w:style>
  <w:style w:type="paragraph" w:customStyle="1" w:styleId="msonormal0">
    <w:name w:val="msonormal"/>
    <w:basedOn w:val="Normal"/>
    <w:rsid w:val="00E11AD2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Heading1Char1">
    <w:name w:val="Heading 1 Char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">
    <w:name w:val="FooterCentered1"/>
    <w:basedOn w:val="Footer"/>
    <w:rsid w:val="00E11AD2"/>
    <w:pPr>
      <w:jc w:val="center"/>
    </w:pPr>
  </w:style>
  <w:style w:type="character" w:customStyle="1" w:styleId="HeaderChar1">
    <w:name w:val="Header Char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">
    <w:name w:val="Exar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">
    <w:name w:val="Heading 1 Char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3">
    <w:name w:val="Heading 1 Char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1">
    <w:name w:val="Body1"/>
    <w:qFormat/>
    <w:rsid w:val="00E11AD2"/>
    <w:pPr>
      <w:tabs>
        <w:tab w:val="left" w:pos="2700"/>
      </w:tabs>
      <w:jc w:val="both"/>
    </w:pPr>
    <w:rPr>
      <w:szCs w:val="24"/>
    </w:rPr>
  </w:style>
  <w:style w:type="character" w:customStyle="1" w:styleId="HeaderChar2">
    <w:name w:val="Header Char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1">
    <w:name w:val="Important Note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">
    <w:name w:val="FooterCentered3"/>
    <w:basedOn w:val="Footer"/>
    <w:rsid w:val="00E11AD2"/>
    <w:pPr>
      <w:jc w:val="center"/>
    </w:pPr>
  </w:style>
  <w:style w:type="character" w:customStyle="1" w:styleId="HeaderChar3">
    <w:name w:val="Header Char3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">
    <w:name w:val="Heading 1 Char4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">
    <w:name w:val="Heading 5 Char1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">
    <w:name w:val="Heading 6 Char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">
    <w:name w:val="Heading 7 Char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2">
    <w:name w:val="Body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1">
    <w:name w:val="Anchor1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FooterChar1">
    <w:name w:val="Footer Char1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">
    <w:name w:val="Title Char1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4">
    <w:name w:val="FooterCentered4"/>
    <w:basedOn w:val="Footer"/>
    <w:rsid w:val="00E11AD2"/>
    <w:pPr>
      <w:jc w:val="center"/>
    </w:pPr>
  </w:style>
  <w:style w:type="character" w:customStyle="1" w:styleId="HeaderChar4">
    <w:name w:val="Header Char4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BalloonTextChar1">
    <w:name w:val="Balloon Text Char1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character" w:customStyle="1" w:styleId="CommentTextChar1">
    <w:name w:val="Comment Text Char1"/>
    <w:basedOn w:val="DefaultParagraphFont"/>
    <w:uiPriority w:val="99"/>
    <w:semiHidden/>
    <w:rsid w:val="00E11AD2"/>
  </w:style>
  <w:style w:type="character" w:customStyle="1" w:styleId="CommentSubjectChar1">
    <w:name w:val="Comment Subject Char1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HTMLPreformattedChar1">
    <w:name w:val="HTML Preformatted Char1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1">
    <w:name w:val="Subtitle Char1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1">
    <w:name w:val="Quote Char1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1">
    <w:name w:val="Intense Quote Char1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MessagesandCommands1">
    <w:name w:val="Messages and Commands1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2">
    <w:name w:val="Important Note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BodyTextChar1">
    <w:name w:val="Body Text Char1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table" w:customStyle="1" w:styleId="GridTable4-Accent111">
    <w:name w:val="Grid Table 4 - Accent 111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1">
    <w:name w:val="Heading 1 Char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">
    <w:name w:val="Heading 2 Char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">
    <w:name w:val="Heading 3 Char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">
    <w:name w:val="Heading 4 Char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">
    <w:name w:val="Heading 5 Char11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">
    <w:name w:val="Heading 6 Char1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">
    <w:name w:val="Heading 7 Char1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">
    <w:name w:val="Heading 8 Char11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">
    <w:name w:val="Heading 9 Char1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">
    <w:name w:val="Footer Char11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">
    <w:name w:val="Title Char11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">
    <w:name w:val="FooterCentered11"/>
    <w:basedOn w:val="Footer"/>
    <w:rsid w:val="00E11AD2"/>
    <w:pPr>
      <w:jc w:val="center"/>
    </w:pPr>
  </w:style>
  <w:style w:type="character" w:customStyle="1" w:styleId="HeaderChar11">
    <w:name w:val="Header Char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">
    <w:name w:val="Note Heading Char1"/>
    <w:basedOn w:val="DefaultParagraphFont"/>
    <w:rsid w:val="00E11AD2"/>
    <w:rPr>
      <w:b/>
    </w:rPr>
  </w:style>
  <w:style w:type="character" w:customStyle="1" w:styleId="BalloonTextChar11">
    <w:name w:val="Balloon Text Char11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character" w:customStyle="1" w:styleId="ClosingChar1">
    <w:name w:val="Closing Char1"/>
    <w:basedOn w:val="DefaultParagraphFont"/>
    <w:rsid w:val="00E11AD2"/>
  </w:style>
  <w:style w:type="character" w:customStyle="1" w:styleId="CommentTextChar11">
    <w:name w:val="Comment Text Char11"/>
    <w:basedOn w:val="DefaultParagraphFont"/>
    <w:uiPriority w:val="99"/>
    <w:semiHidden/>
    <w:rsid w:val="00E11AD2"/>
  </w:style>
  <w:style w:type="character" w:customStyle="1" w:styleId="CommentSubjectChar11">
    <w:name w:val="Comment Subject Char11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DateChar1">
    <w:name w:val="Date Char1"/>
    <w:basedOn w:val="DefaultParagraphFont"/>
    <w:rsid w:val="00E11AD2"/>
  </w:style>
  <w:style w:type="character" w:customStyle="1" w:styleId="DocumentMapChar1">
    <w:name w:val="Document Map Char1"/>
    <w:basedOn w:val="DefaultParagraphFont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1">
    <w:name w:val="Endnote Text Char1"/>
    <w:basedOn w:val="DefaultParagraphFont"/>
    <w:semiHidden/>
    <w:rsid w:val="00E11AD2"/>
  </w:style>
  <w:style w:type="character" w:customStyle="1" w:styleId="FootnoteTextChar1">
    <w:name w:val="Footnote Text Char1"/>
    <w:basedOn w:val="DefaultParagraphFont"/>
    <w:semiHidden/>
    <w:rsid w:val="00E11AD2"/>
  </w:style>
  <w:style w:type="character" w:customStyle="1" w:styleId="MacroTextChar1">
    <w:name w:val="Macro Text Char1"/>
    <w:basedOn w:val="DefaultParagraphFont"/>
    <w:semiHidden/>
    <w:rsid w:val="00E11AD2"/>
    <w:rPr>
      <w:rFonts w:ascii="Courier New" w:hAnsi="Courier New" w:cs="Courier New"/>
      <w:color w:val="000000"/>
    </w:rPr>
  </w:style>
  <w:style w:type="character" w:customStyle="1" w:styleId="HTMLPreformattedChar11">
    <w:name w:val="HTML Preformatted Char11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11">
    <w:name w:val="Subtitle Char11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11">
    <w:name w:val="Quote Char11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11">
    <w:name w:val="Intense Quote Char11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BodyTextChar11">
    <w:name w:val="Body Text Char11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character" w:customStyle="1" w:styleId="BodyText2Char11">
    <w:name w:val="Body Text 2 Char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3Char11">
    <w:name w:val="Body Text 3 Char11"/>
    <w:basedOn w:val="DefaultParagraphFont"/>
    <w:uiPriority w:val="99"/>
    <w:semiHidden/>
    <w:rsid w:val="00E11AD2"/>
    <w:rPr>
      <w:rFonts w:eastAsiaTheme="minorEastAsia"/>
      <w:sz w:val="16"/>
      <w:szCs w:val="16"/>
    </w:rPr>
  </w:style>
  <w:style w:type="character" w:customStyle="1" w:styleId="BodyTextIndentChar11">
    <w:name w:val="Body Text Indent Char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FirstIndent2Char11">
    <w:name w:val="Body Text First Indent 2 Char11"/>
    <w:basedOn w:val="BodyTextIndentChar1"/>
    <w:uiPriority w:val="99"/>
    <w:semiHidden/>
    <w:rsid w:val="00E11AD2"/>
    <w:rPr>
      <w:rFonts w:eastAsiaTheme="minorEastAsia"/>
    </w:rPr>
  </w:style>
  <w:style w:type="character" w:customStyle="1" w:styleId="BodyTextIndent2Char11">
    <w:name w:val="Body Text Indent 2 Char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Indent3Char11">
    <w:name w:val="Body Text Indent 3 Char11"/>
    <w:basedOn w:val="DefaultParagraphFont"/>
    <w:uiPriority w:val="99"/>
    <w:semiHidden/>
    <w:rsid w:val="00E11AD2"/>
    <w:rPr>
      <w:rFonts w:eastAsiaTheme="minorEastAsia"/>
      <w:sz w:val="16"/>
      <w:szCs w:val="16"/>
    </w:rPr>
  </w:style>
  <w:style w:type="character" w:customStyle="1" w:styleId="E-mailSignatureChar11">
    <w:name w:val="E-mail Signature Char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HTMLAddressChar11">
    <w:name w:val="HTML Address Char11"/>
    <w:basedOn w:val="DefaultParagraphFont"/>
    <w:uiPriority w:val="99"/>
    <w:semiHidden/>
    <w:rsid w:val="00E11AD2"/>
    <w:rPr>
      <w:rFonts w:eastAsiaTheme="minorEastAsia"/>
      <w:i/>
      <w:iCs/>
    </w:rPr>
  </w:style>
  <w:style w:type="character" w:customStyle="1" w:styleId="MessageHeaderChar11">
    <w:name w:val="Message Header Char11"/>
    <w:basedOn w:val="DefaultParagraphFont"/>
    <w:uiPriority w:val="99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">
    <w:name w:val="Plain Text Char11"/>
    <w:basedOn w:val="DefaultParagraphFont"/>
    <w:uiPriority w:val="99"/>
    <w:semiHidden/>
    <w:rsid w:val="00E11AD2"/>
    <w:rPr>
      <w:rFonts w:ascii="Consolas" w:eastAsiaTheme="minorEastAsia" w:hAnsi="Consolas" w:cs="Consolas"/>
      <w:sz w:val="21"/>
      <w:szCs w:val="21"/>
    </w:rPr>
  </w:style>
  <w:style w:type="character" w:customStyle="1" w:styleId="SignatureChar11">
    <w:name w:val="Signature Char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Heading1Char21">
    <w:name w:val="Heading 1 Char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">
    <w:name w:val="Heading 2 Char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">
    <w:name w:val="Heading 3 Char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">
    <w:name w:val="FooterCentered21"/>
    <w:basedOn w:val="Footer"/>
    <w:rsid w:val="00E11AD2"/>
    <w:pPr>
      <w:jc w:val="center"/>
    </w:pPr>
  </w:style>
  <w:style w:type="character" w:customStyle="1" w:styleId="HeaderChar21">
    <w:name w:val="Header Char2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">
    <w:name w:val="Command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">
    <w:name w:val="Important Note1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">
    <w:name w:val="Grid Table 4 - Accent 1111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">
    <w:name w:val="Heading 1 Char3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">
    <w:name w:val="Heading 2 Char3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">
    <w:name w:val="Body1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1">
    <w:name w:val="FooterCentered31"/>
    <w:basedOn w:val="Footer"/>
    <w:rsid w:val="00E11AD2"/>
    <w:pPr>
      <w:jc w:val="center"/>
    </w:pPr>
  </w:style>
  <w:style w:type="character" w:customStyle="1" w:styleId="HeaderChar31">
    <w:name w:val="Header Char3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">
    <w:name w:val="Exar3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">
    <w:name w:val="Important Note2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">
    <w:name w:val="Heading 1 Char4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">
    <w:name w:val="Heading 2 Char4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">
    <w:name w:val="Heading 3 Char3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">
    <w:name w:val="Heading 4 Char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1">
    <w:name w:val="Body2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1">
    <w:name w:val="Bullet1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">
    <w:name w:val="FooterCentered41"/>
    <w:basedOn w:val="Footer"/>
    <w:rsid w:val="00E11AD2"/>
    <w:pPr>
      <w:jc w:val="center"/>
    </w:pPr>
  </w:style>
  <w:style w:type="character" w:customStyle="1" w:styleId="HeaderChar41">
    <w:name w:val="Header Char4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">
    <w:name w:val="Exar4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">
    <w:name w:val="Command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1">
    <w:name w:val="Messages and Commands11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character" w:customStyle="1" w:styleId="Heading1Char5">
    <w:name w:val="Heading 1 Char5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">
    <w:name w:val="Grid Table 4 - Accent 112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">
    <w:name w:val="Heading 1 Char6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">
    <w:name w:val="Body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ImportantNote3">
    <w:name w:val="Important Note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">
    <w:name w:val="Heading 1 Char7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">
    <w:name w:val="Heading 2 Char7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">
    <w:name w:val="Body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11">
    <w:name w:val="Anchor11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">
    <w:name w:val="FooterCentered5"/>
    <w:basedOn w:val="Footer"/>
    <w:rsid w:val="00E11AD2"/>
    <w:pPr>
      <w:jc w:val="center"/>
    </w:pPr>
  </w:style>
  <w:style w:type="character" w:customStyle="1" w:styleId="HeaderChar5">
    <w:name w:val="Header Char5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">
    <w:name w:val="Messages and Commands2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4">
    <w:name w:val="Important Note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">
    <w:name w:val="Heading 1 Char8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">
    <w:name w:val="Heading 2 Char8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">
    <w:name w:val="Heading 3 Char6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">
    <w:name w:val="Body5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">
    <w:name w:val="Bullet1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">
    <w:name w:val="Command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">
    <w:name w:val="Important Note5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">
    <w:name w:val="Figure Caption Centered1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">
    <w:name w:val="Heading 1 Char9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">
    <w:name w:val="Heading 2 Char9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">
    <w:name w:val="Heading 3 Char7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">
    <w:name w:val="Heading 4 Char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">
    <w:name w:val="Body6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3">
    <w:name w:val="Bullet1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">
    <w:name w:val="FooterCentered6"/>
    <w:basedOn w:val="Footer"/>
    <w:rsid w:val="00E11AD2"/>
    <w:pPr>
      <w:jc w:val="center"/>
    </w:pPr>
  </w:style>
  <w:style w:type="character" w:customStyle="1" w:styleId="HeaderChar6">
    <w:name w:val="Header Char6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">
    <w:name w:val="Command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">
    <w:name w:val="Heading 1 Char10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">
    <w:name w:val="Heading 2 Char10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">
    <w:name w:val="Heading 3 Char8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">
    <w:name w:val="FooterCentered7"/>
    <w:basedOn w:val="Footer"/>
    <w:rsid w:val="00E11AD2"/>
    <w:pPr>
      <w:jc w:val="center"/>
    </w:pPr>
  </w:style>
  <w:style w:type="character" w:customStyle="1" w:styleId="HeaderChar7">
    <w:name w:val="Header Char7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1">
    <w:name w:val="Heading 1 Char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">
    <w:name w:val="Heading 2 Char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">
    <w:name w:val="Heading 3 Char9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">
    <w:name w:val="Heading 4 Char4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">
    <w:name w:val="Heading 5 Char2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">
    <w:name w:val="Heading 6 Char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">
    <w:name w:val="Heading 7 Char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2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chor2">
    <w:name w:val="Anchor2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">
    <w:name w:val="Bullet1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">
    <w:name w:val="Bullet21"/>
    <w:rsid w:val="00E11AD2"/>
    <w:pPr>
      <w:spacing w:before="120"/>
      <w:ind w:left="1440" w:hanging="360"/>
    </w:pPr>
  </w:style>
  <w:style w:type="paragraph" w:customStyle="1" w:styleId="Bullet31">
    <w:name w:val="Bullet31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1">
    <w:name w:val="Caution1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">
    <w:name w:val="CellBody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">
    <w:name w:val="CellBodyCenter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">
    <w:name w:val="CellBodyRight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">
    <w:name w:val="CellBullet11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">
    <w:name w:val="CellHeading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">
    <w:name w:val="CellHeadingCenter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">
    <w:name w:val="CellIndent11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">
    <w:name w:val="CellIndent21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">
    <w:name w:val="CellIndent31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">
    <w:name w:val="CellNote1"/>
    <w:rsid w:val="00E11AD2"/>
    <w:pPr>
      <w:ind w:left="360" w:right="432"/>
    </w:pPr>
    <w:rPr>
      <w:sz w:val="18"/>
      <w:szCs w:val="18"/>
    </w:rPr>
  </w:style>
  <w:style w:type="paragraph" w:customStyle="1" w:styleId="Code1">
    <w:name w:val="Code1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">
    <w:name w:val="Equation1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">
    <w:name w:val="Figure1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">
    <w:name w:val="FigureLabel1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">
    <w:name w:val="Footer Char2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">
    <w:name w:val="Footnote1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">
    <w:name w:val="GlossTerm1"/>
    <w:basedOn w:val="Normal"/>
    <w:rsid w:val="00E11AD2"/>
    <w:rPr>
      <w:b/>
    </w:rPr>
  </w:style>
  <w:style w:type="paragraph" w:customStyle="1" w:styleId="HeadingFeature1">
    <w:name w:val="HeadingFeature1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">
    <w:name w:val="Indent11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">
    <w:name w:val="Indent21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">
    <w:name w:val="Indent31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0">
    <w:name w:val="Addendum1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">
    <w:name w:val="ProcedureHead1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">
    <w:name w:val="Step11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">
    <w:name w:val="Register Def1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">
    <w:name w:val="Step21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">
    <w:name w:val="Step31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">
    <w:name w:val="TableFootnote1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">
    <w:name w:val="TableTitle1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">
    <w:name w:val="Title Char2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">
    <w:name w:val="FooterCentered8"/>
    <w:basedOn w:val="Footer"/>
    <w:rsid w:val="00E11AD2"/>
    <w:pPr>
      <w:jc w:val="center"/>
    </w:pPr>
  </w:style>
  <w:style w:type="character" w:customStyle="1" w:styleId="Register1">
    <w:name w:val="Register1"/>
    <w:basedOn w:val="DefaultParagraphFont"/>
    <w:rsid w:val="00E11AD2"/>
    <w:rPr>
      <w:rFonts w:ascii="Arial" w:hAnsi="Arial"/>
      <w:b/>
      <w:sz w:val="20"/>
      <w:szCs w:val="20"/>
    </w:rPr>
  </w:style>
  <w:style w:type="paragraph" w:customStyle="1" w:styleId="HeadingPreface1">
    <w:name w:val="HeadingPreface1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">
    <w:name w:val="Copyright Heading1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">
    <w:name w:val="Book Title11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">
    <w:name w:val="BookTitle21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">
    <w:name w:val="Document Type1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">
    <w:name w:val="Internal Use Cover1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">
    <w:name w:val="Header Char8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">
    <w:name w:val="GlossText1"/>
    <w:basedOn w:val="Normal"/>
    <w:rsid w:val="00E11AD2"/>
    <w:pPr>
      <w:tabs>
        <w:tab w:val="left" w:pos="1800"/>
      </w:tabs>
      <w:ind w:left="432"/>
    </w:pPr>
  </w:style>
  <w:style w:type="paragraph" w:customStyle="1" w:styleId="Exar8">
    <w:name w:val="Exar8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">
    <w:name w:val="CONFIDENTIAL1"/>
    <w:rsid w:val="00E11AD2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">
    <w:name w:val="SIGNAL1"/>
    <w:rsid w:val="00E11AD2"/>
    <w:rPr>
      <w:rFonts w:ascii="Verdana" w:hAnsi="Verdana"/>
      <w:b/>
      <w:smallCaps/>
      <w:color w:val="000000"/>
      <w:sz w:val="20"/>
    </w:rPr>
  </w:style>
  <w:style w:type="paragraph" w:customStyle="1" w:styleId="Notetext1">
    <w:name w:val="Notetext1"/>
    <w:next w:val="Body"/>
    <w:rsid w:val="00E11AD2"/>
    <w:pPr>
      <w:ind w:left="547" w:right="1080"/>
      <w:jc w:val="both"/>
    </w:pPr>
  </w:style>
  <w:style w:type="paragraph" w:customStyle="1" w:styleId="PageNumbereven1">
    <w:name w:val="Page Number(even)1"/>
    <w:basedOn w:val="Footer"/>
    <w:semiHidden/>
    <w:rsid w:val="00E11AD2"/>
  </w:style>
  <w:style w:type="paragraph" w:customStyle="1" w:styleId="Headereven1">
    <w:name w:val="Header(even)1"/>
    <w:basedOn w:val="Header"/>
    <w:rsid w:val="00E11AD2"/>
    <w:pPr>
      <w:tabs>
        <w:tab w:val="clear" w:pos="9270"/>
      </w:tabs>
    </w:pPr>
  </w:style>
  <w:style w:type="paragraph" w:customStyle="1" w:styleId="Footereven1">
    <w:name w:val="Footer(even)1"/>
    <w:basedOn w:val="Footer"/>
    <w:rsid w:val="00E11AD2"/>
    <w:pPr>
      <w:ind w:right="-90"/>
    </w:pPr>
  </w:style>
  <w:style w:type="paragraph" w:customStyle="1" w:styleId="Glossary1">
    <w:name w:val="Glossary1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">
    <w:name w:val="Addendum1+1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">
    <w:name w:val="Register|Bit|Field1"/>
    <w:basedOn w:val="DefaultParagraphFont"/>
    <w:rsid w:val="00E11AD2"/>
    <w:rPr>
      <w:rFonts w:ascii="Arial" w:hAnsi="Arial"/>
      <w:b/>
      <w:caps/>
      <w:sz w:val="22"/>
      <w:szCs w:val="20"/>
    </w:rPr>
  </w:style>
  <w:style w:type="paragraph" w:customStyle="1" w:styleId="HeaderNumber1">
    <w:name w:val="HeaderNumber1"/>
    <w:rsid w:val="00E11AD2"/>
    <w:rPr>
      <w:rFonts w:ascii="Arial" w:hAnsi="Arial"/>
      <w:b/>
      <w:color w:val="002B5C"/>
      <w:sz w:val="48"/>
    </w:rPr>
  </w:style>
  <w:style w:type="paragraph" w:customStyle="1" w:styleId="Addendum21">
    <w:name w:val="Addendum21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">
    <w:name w:val="SpecNo+1"/>
    <w:basedOn w:val="SpecNo0"/>
    <w:rsid w:val="00E11AD2"/>
  </w:style>
  <w:style w:type="paragraph" w:customStyle="1" w:styleId="SpecNo10">
    <w:name w:val="SpecNo1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">
    <w:name w:val="Description1"/>
    <w:rsid w:val="00E11AD2"/>
    <w:pPr>
      <w:spacing w:before="120"/>
      <w:ind w:left="1800" w:hanging="1800"/>
    </w:pPr>
  </w:style>
  <w:style w:type="paragraph" w:customStyle="1" w:styleId="Addendum12">
    <w:name w:val="Addendum+1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">
    <w:name w:val="DocChangeNo.+1"/>
    <w:basedOn w:val="DocChangeNo"/>
    <w:rsid w:val="00E11AD2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0">
    <w:name w:val="DocChangeNo.1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10">
    <w:name w:val="Addendum2+1"/>
    <w:basedOn w:val="Addendum2"/>
    <w:rsid w:val="00E11AD2"/>
    <w:rPr>
      <w:sz w:val="32"/>
    </w:rPr>
  </w:style>
  <w:style w:type="paragraph" w:customStyle="1" w:styleId="CellHeadingUnder1">
    <w:name w:val="CellHeadingUnder1"/>
    <w:basedOn w:val="CellHeading"/>
    <w:next w:val="CellBody"/>
    <w:rsid w:val="00E11AD2"/>
    <w:rPr>
      <w:u w:val="single"/>
    </w:rPr>
  </w:style>
  <w:style w:type="paragraph" w:customStyle="1" w:styleId="CellNoteHeading1">
    <w:name w:val="CellNoteHeading1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">
    <w:name w:val="Function1"/>
    <w:basedOn w:val="DefaultParagraphFont"/>
    <w:rsid w:val="00E11AD2"/>
    <w:rPr>
      <w:rFonts w:ascii="Courier New" w:hAnsi="Courier New"/>
      <w:b/>
      <w:sz w:val="20"/>
    </w:rPr>
  </w:style>
  <w:style w:type="paragraph" w:customStyle="1" w:styleId="CellHeadingFieldDesc1">
    <w:name w:val="CellHeadingField|Desc1"/>
    <w:rsid w:val="00E11AD2"/>
    <w:rPr>
      <w:rFonts w:ascii="Arial" w:hAnsi="Arial"/>
      <w:b/>
    </w:rPr>
  </w:style>
  <w:style w:type="character" w:customStyle="1" w:styleId="REGISTERBITFIELD10">
    <w:name w:val="REGISTER|BIT|FIELD1"/>
    <w:basedOn w:val="DefaultParagraphFont"/>
    <w:rsid w:val="00E11AD2"/>
    <w:rPr>
      <w:rFonts w:ascii="Arial" w:hAnsi="Arial"/>
      <w:b/>
      <w:caps/>
      <w:sz w:val="20"/>
      <w:szCs w:val="20"/>
    </w:rPr>
  </w:style>
  <w:style w:type="paragraph" w:customStyle="1" w:styleId="REGISTERBITFIELDCELL1">
    <w:name w:val="REGISTER|BIT|FIELDCELL1"/>
    <w:basedOn w:val="CellBody"/>
    <w:rsid w:val="00E11AD2"/>
    <w:rPr>
      <w:rFonts w:ascii="Arial" w:hAnsi="Arial"/>
      <w:b/>
      <w:caps/>
    </w:rPr>
  </w:style>
  <w:style w:type="paragraph" w:customStyle="1" w:styleId="Contents1">
    <w:name w:val="Contents1"/>
    <w:basedOn w:val="Title"/>
    <w:rsid w:val="00E11AD2"/>
    <w:rPr>
      <w:szCs w:val="40"/>
    </w:rPr>
  </w:style>
  <w:style w:type="paragraph" w:customStyle="1" w:styleId="ExarConfidential1">
    <w:name w:val="Exar Confidential1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">
    <w:name w:val="Exar Confidential Char1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">
    <w:name w:val="Hifn Table1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0">
    <w:name w:val="Page Number (even)1"/>
    <w:rsid w:val="00E11AD2"/>
    <w:rPr>
      <w:rFonts w:ascii="Arial" w:hAnsi="Arial"/>
      <w:sz w:val="16"/>
    </w:rPr>
  </w:style>
  <w:style w:type="character" w:customStyle="1" w:styleId="Address1">
    <w:name w:val="Address1"/>
    <w:basedOn w:val="DefaultParagraphFont"/>
    <w:rsid w:val="00E11AD2"/>
    <w:rPr>
      <w:rFonts w:ascii="Arial" w:hAnsi="Arial"/>
      <w:i/>
      <w:sz w:val="22"/>
    </w:rPr>
  </w:style>
  <w:style w:type="paragraph" w:customStyle="1" w:styleId="Preliminary1">
    <w:name w:val="Preliminary1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E11AD2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">
    <w:name w:val="Balloon Text Char2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Appendix10">
    <w:name w:val="Appendix1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">
    <w:name w:val="Comment Text Char2"/>
    <w:basedOn w:val="DefaultParagraphFont"/>
    <w:uiPriority w:val="99"/>
    <w:semiHidden/>
    <w:rsid w:val="00E11AD2"/>
  </w:style>
  <w:style w:type="character" w:customStyle="1" w:styleId="CommentSubjectChar2">
    <w:name w:val="Comment Subject Char2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1">
    <w:name w:val="copyright1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1">
    <w:name w:val="Function Call1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">
    <w:name w:val="Appendix 11"/>
    <w:basedOn w:val="Heading2"/>
    <w:next w:val="Body"/>
    <w:rsid w:val="00E11AD2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">
    <w:name w:val="Appendix 21"/>
    <w:basedOn w:val="Appendix1"/>
    <w:next w:val="Body"/>
    <w:rsid w:val="00E11AD2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">
    <w:name w:val="Hifn Parameter1"/>
    <w:basedOn w:val="TableNormal"/>
    <w:rsid w:val="00E11AD2"/>
    <w:rPr>
      <w:sz w:val="18"/>
    </w:rPr>
    <w:tblPr/>
  </w:style>
  <w:style w:type="paragraph" w:customStyle="1" w:styleId="CellHeadingBlue1">
    <w:name w:val="Cell Heading Blue1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1">
    <w:name w:val="ListNumber21"/>
    <w:basedOn w:val="Body"/>
    <w:rsid w:val="00E11AD2"/>
    <w:pPr>
      <w:ind w:left="1440" w:hanging="360"/>
    </w:pPr>
  </w:style>
  <w:style w:type="paragraph" w:customStyle="1" w:styleId="Command5">
    <w:name w:val="Command5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">
    <w:name w:val="HTML Preformatted Char2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MessageCommand1">
    <w:name w:val="Message Command1"/>
    <w:basedOn w:val="DefaultParagraphFont"/>
    <w:uiPriority w:val="1"/>
    <w:qFormat/>
    <w:rsid w:val="00E11AD2"/>
    <w:rPr>
      <w:rFonts w:ascii="Courier New" w:hAnsi="Courier New" w:cs="Courier New"/>
    </w:rPr>
  </w:style>
  <w:style w:type="character" w:customStyle="1" w:styleId="apple-style-span1">
    <w:name w:val="apple-style-span1"/>
    <w:basedOn w:val="DefaultParagraphFont"/>
    <w:rsid w:val="00E11AD2"/>
  </w:style>
  <w:style w:type="character" w:customStyle="1" w:styleId="apple-converted-space1">
    <w:name w:val="apple-converted-space1"/>
    <w:basedOn w:val="DefaultParagraphFont"/>
    <w:rsid w:val="00E11AD2"/>
  </w:style>
  <w:style w:type="character" w:customStyle="1" w:styleId="SubtitleChar2">
    <w:name w:val="Subtitle Char2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2">
    <w:name w:val="Quote Char2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2">
    <w:name w:val="Intense Quote Char2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highlight1">
    <w:name w:val="highlight1"/>
    <w:basedOn w:val="DefaultParagraphFont"/>
    <w:rsid w:val="00E11AD2"/>
  </w:style>
  <w:style w:type="paragraph" w:customStyle="1" w:styleId="Default1">
    <w:name w:val="Default1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">
    <w:name w:val="Document Title1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">
    <w:name w:val="Document Subtitle1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1">
    <w:name w:val="Heading 2 no number1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1">
    <w:name w:val="Document Revision1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">
    <w:name w:val="List Table 3 - Accent 111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">
    <w:name w:val="Messages and Commands3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6">
    <w:name w:val="Important Note6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">
    <w:name w:val="Figure Caption Centered2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">
    <w:name w:val="2909F619802848F09E01365C32F346541"/>
    <w:rsid w:val="00E11AD2"/>
    <w:pPr>
      <w:spacing w:after="200"/>
    </w:pPr>
    <w:rPr>
      <w:lang w:eastAsia="ja-JP"/>
    </w:rPr>
  </w:style>
  <w:style w:type="table" w:customStyle="1" w:styleId="LightList-Accent111">
    <w:name w:val="Light List - Accent 111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">
    <w:name w:val="Body Text Char2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paragraph" w:customStyle="1" w:styleId="TableParagraph1">
    <w:name w:val="Table Paragraph1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">
    <w:name w:val="Message and Command1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2Char2">
    <w:name w:val="Body Text 2 Char2"/>
    <w:basedOn w:val="DefaultParagraphFont"/>
    <w:semiHidden/>
    <w:rsid w:val="00E11AD2"/>
  </w:style>
  <w:style w:type="character" w:customStyle="1" w:styleId="BodyText3Char2">
    <w:name w:val="Body Text 3 Char2"/>
    <w:basedOn w:val="DefaultParagraphFont"/>
    <w:semiHidden/>
    <w:rsid w:val="00E11AD2"/>
    <w:rPr>
      <w:sz w:val="16"/>
      <w:szCs w:val="16"/>
    </w:rPr>
  </w:style>
  <w:style w:type="character" w:customStyle="1" w:styleId="BodyTextIndentChar2">
    <w:name w:val="Body Text Indent Char2"/>
    <w:basedOn w:val="DefaultParagraphFont"/>
    <w:semiHidden/>
    <w:rsid w:val="00E11AD2"/>
  </w:style>
  <w:style w:type="character" w:customStyle="1" w:styleId="BodyTextFirstIndent2Char2">
    <w:name w:val="Body Text First Indent 2 Char2"/>
    <w:basedOn w:val="BodyTextIndentChar"/>
    <w:semiHidden/>
    <w:rsid w:val="00E11AD2"/>
  </w:style>
  <w:style w:type="character" w:customStyle="1" w:styleId="BodyTextIndent2Char2">
    <w:name w:val="Body Text Indent 2 Char2"/>
    <w:basedOn w:val="DefaultParagraphFont"/>
    <w:semiHidden/>
    <w:rsid w:val="00E11AD2"/>
  </w:style>
  <w:style w:type="character" w:customStyle="1" w:styleId="BodyTextIndent3Char2">
    <w:name w:val="Body Text Indent 3 Char2"/>
    <w:basedOn w:val="DefaultParagraphFont"/>
    <w:semiHidden/>
    <w:rsid w:val="00E11AD2"/>
    <w:rPr>
      <w:sz w:val="16"/>
      <w:szCs w:val="16"/>
    </w:rPr>
  </w:style>
  <w:style w:type="character" w:customStyle="1" w:styleId="E-mailSignatureChar2">
    <w:name w:val="E-mail Signature Char2"/>
    <w:basedOn w:val="DefaultParagraphFont"/>
    <w:semiHidden/>
    <w:rsid w:val="00E11AD2"/>
  </w:style>
  <w:style w:type="character" w:customStyle="1" w:styleId="HTMLAddressChar2">
    <w:name w:val="HTML Address Char2"/>
    <w:basedOn w:val="DefaultParagraphFont"/>
    <w:semiHidden/>
    <w:rsid w:val="00E11AD2"/>
    <w:rPr>
      <w:i/>
      <w:iCs/>
    </w:rPr>
  </w:style>
  <w:style w:type="character" w:customStyle="1" w:styleId="MessageHeaderChar2">
    <w:name w:val="Message Header Char2"/>
    <w:basedOn w:val="DefaultParagraphFont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">
    <w:name w:val="Plain Text Char2"/>
    <w:basedOn w:val="DefaultParagraphFont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2">
    <w:name w:val="Signature Char2"/>
    <w:basedOn w:val="DefaultParagraphFont"/>
    <w:semiHidden/>
    <w:rsid w:val="00E11AD2"/>
  </w:style>
  <w:style w:type="paragraph" w:customStyle="1" w:styleId="BackPageCenter1">
    <w:name w:val="Back Page Center1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">
    <w:name w:val="Figure Title1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">
    <w:name w:val="Grid Table 4 - Accent 113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">
    <w:name w:val="FooterCentered9"/>
    <w:basedOn w:val="Footer"/>
    <w:rsid w:val="00E11AD2"/>
    <w:pPr>
      <w:jc w:val="center"/>
    </w:pPr>
  </w:style>
  <w:style w:type="character" w:customStyle="1" w:styleId="HeaderChar9">
    <w:name w:val="Header Char9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2">
    <w:name w:val="Heading 1 Char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2">
    <w:name w:val="Heading 2 Char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">
    <w:name w:val="Heading 3 Char10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">
    <w:name w:val="FooterCentered10"/>
    <w:basedOn w:val="Footer"/>
    <w:rsid w:val="00E11AD2"/>
    <w:pPr>
      <w:jc w:val="center"/>
    </w:pPr>
  </w:style>
  <w:style w:type="character" w:customStyle="1" w:styleId="HeaderChar10">
    <w:name w:val="Header Char10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3">
    <w:name w:val="Heading 1 Char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3">
    <w:name w:val="Heading 2 Char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">
    <w:name w:val="Heading 3 Char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">
    <w:name w:val="Body8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5">
    <w:name w:val="Bullet15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">
    <w:name w:val="Command6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">
    <w:name w:val="Important Note7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">
    <w:name w:val="Figure Caption Centered3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14">
    <w:name w:val="Heading 1 Char14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4">
    <w:name w:val="Heading 2 Char14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">
    <w:name w:val="Heading 3 Char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">
    <w:name w:val="Heading 4 Char5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">
    <w:name w:val="Body9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6">
    <w:name w:val="Bullet16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">
    <w:name w:val="FooterCentered12"/>
    <w:basedOn w:val="Footer"/>
    <w:rsid w:val="00E11AD2"/>
    <w:pPr>
      <w:jc w:val="center"/>
    </w:pPr>
  </w:style>
  <w:style w:type="character" w:customStyle="1" w:styleId="HeaderChar12">
    <w:name w:val="Header Char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">
    <w:name w:val="Command7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5">
    <w:name w:val="Heading 1 Char15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5">
    <w:name w:val="Heading 2 Char15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">
    <w:name w:val="Heading 3 Char14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">
    <w:name w:val="Heading 4 Char6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">
    <w:name w:val="Heading 5 Char3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">
    <w:name w:val="Heading 6 Char3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">
    <w:name w:val="Heading 7 Char3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">
    <w:name w:val="Heading 8 Char3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">
    <w:name w:val="Heading 9 Char3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">
    <w:name w:val="Body10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3">
    <w:name w:val="Anchor3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">
    <w:name w:val="Bullet17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">
    <w:name w:val="Bullet22"/>
    <w:rsid w:val="00E11AD2"/>
    <w:pPr>
      <w:spacing w:before="120"/>
      <w:ind w:left="1440" w:hanging="360"/>
    </w:pPr>
  </w:style>
  <w:style w:type="paragraph" w:customStyle="1" w:styleId="Bullet32">
    <w:name w:val="Bullet32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2">
    <w:name w:val="Caution2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">
    <w:name w:val="CellBody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">
    <w:name w:val="CellBodyCenter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">
    <w:name w:val="CellBodyRight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">
    <w:name w:val="CellBullet12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">
    <w:name w:val="CellHeading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">
    <w:name w:val="CellHeadingCenter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">
    <w:name w:val="CellIndent12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">
    <w:name w:val="CellIndent22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">
    <w:name w:val="CellIndent32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">
    <w:name w:val="CellNote2"/>
    <w:rsid w:val="00E11AD2"/>
    <w:pPr>
      <w:ind w:left="360" w:right="432"/>
    </w:pPr>
    <w:rPr>
      <w:sz w:val="18"/>
      <w:szCs w:val="18"/>
    </w:rPr>
  </w:style>
  <w:style w:type="paragraph" w:customStyle="1" w:styleId="Code2">
    <w:name w:val="Code2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">
    <w:name w:val="Equation2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">
    <w:name w:val="Figure2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">
    <w:name w:val="FigureLabel2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3">
    <w:name w:val="Footer Char3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2">
    <w:name w:val="Footnote2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">
    <w:name w:val="GlossTerm2"/>
    <w:basedOn w:val="Normal"/>
    <w:rsid w:val="00E11AD2"/>
    <w:rPr>
      <w:b/>
    </w:rPr>
  </w:style>
  <w:style w:type="paragraph" w:customStyle="1" w:styleId="HeadingFeature2">
    <w:name w:val="HeadingFeature2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">
    <w:name w:val="Indent12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">
    <w:name w:val="Indent22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">
    <w:name w:val="Indent32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">
    <w:name w:val="Addendum3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">
    <w:name w:val="ProcedureHead2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">
    <w:name w:val="Step12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">
    <w:name w:val="Register Def2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">
    <w:name w:val="Step22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">
    <w:name w:val="Step32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">
    <w:name w:val="TableFootnote2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">
    <w:name w:val="TableTitle2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">
    <w:name w:val="Title Char3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">
    <w:name w:val="FooterCentered13"/>
    <w:basedOn w:val="Footer"/>
    <w:rsid w:val="00E11AD2"/>
    <w:pPr>
      <w:jc w:val="center"/>
    </w:pPr>
  </w:style>
  <w:style w:type="character" w:customStyle="1" w:styleId="Register2">
    <w:name w:val="Register2"/>
    <w:basedOn w:val="DefaultParagraphFont"/>
    <w:rsid w:val="00E11AD2"/>
    <w:rPr>
      <w:rFonts w:ascii="Arial" w:hAnsi="Arial"/>
      <w:b/>
      <w:sz w:val="20"/>
      <w:szCs w:val="20"/>
    </w:rPr>
  </w:style>
  <w:style w:type="paragraph" w:customStyle="1" w:styleId="HeadingPreface2">
    <w:name w:val="HeadingPreface2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">
    <w:name w:val="Copyright Heading2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">
    <w:name w:val="Book Title12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">
    <w:name w:val="BookTitle22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">
    <w:name w:val="Document Type2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">
    <w:name w:val="Internal Use Cover2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13">
    <w:name w:val="Header Char13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2">
    <w:name w:val="GlossText2"/>
    <w:basedOn w:val="Normal"/>
    <w:rsid w:val="00E11AD2"/>
    <w:pPr>
      <w:tabs>
        <w:tab w:val="left" w:pos="1800"/>
      </w:tabs>
      <w:ind w:left="432"/>
    </w:pPr>
  </w:style>
  <w:style w:type="paragraph" w:customStyle="1" w:styleId="Exar13">
    <w:name w:val="Exar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">
    <w:name w:val="CONFIDENTIAL2"/>
    <w:rsid w:val="00E11AD2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">
    <w:name w:val="SIGNAL2"/>
    <w:rsid w:val="00E11AD2"/>
    <w:rPr>
      <w:rFonts w:ascii="Verdana" w:hAnsi="Verdana"/>
      <w:b/>
      <w:smallCaps/>
      <w:color w:val="000000"/>
      <w:sz w:val="20"/>
    </w:rPr>
  </w:style>
  <w:style w:type="paragraph" w:customStyle="1" w:styleId="Notetext2">
    <w:name w:val="Notetext2"/>
    <w:next w:val="Body"/>
    <w:rsid w:val="00E11AD2"/>
    <w:pPr>
      <w:ind w:left="547" w:right="1080"/>
      <w:jc w:val="both"/>
    </w:pPr>
  </w:style>
  <w:style w:type="paragraph" w:customStyle="1" w:styleId="PageNumbereven2">
    <w:name w:val="Page Number(even)2"/>
    <w:basedOn w:val="Footer"/>
    <w:semiHidden/>
    <w:rsid w:val="00E11AD2"/>
  </w:style>
  <w:style w:type="paragraph" w:customStyle="1" w:styleId="Headereven2">
    <w:name w:val="Header(even)2"/>
    <w:basedOn w:val="Header"/>
    <w:rsid w:val="00E11AD2"/>
    <w:pPr>
      <w:tabs>
        <w:tab w:val="clear" w:pos="9270"/>
      </w:tabs>
    </w:pPr>
  </w:style>
  <w:style w:type="paragraph" w:customStyle="1" w:styleId="Footereven2">
    <w:name w:val="Footer(even)2"/>
    <w:basedOn w:val="Footer"/>
    <w:rsid w:val="00E11AD2"/>
    <w:pPr>
      <w:ind w:right="-90"/>
    </w:pPr>
  </w:style>
  <w:style w:type="paragraph" w:customStyle="1" w:styleId="Glossary2">
    <w:name w:val="Glossary2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0">
    <w:name w:val="Addendum1+2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">
    <w:name w:val="Register|Bit|Field2"/>
    <w:basedOn w:val="DefaultParagraphFont"/>
    <w:rsid w:val="00E11AD2"/>
    <w:rPr>
      <w:rFonts w:ascii="Arial" w:hAnsi="Arial"/>
      <w:b/>
      <w:caps/>
      <w:sz w:val="22"/>
      <w:szCs w:val="20"/>
    </w:rPr>
  </w:style>
  <w:style w:type="paragraph" w:customStyle="1" w:styleId="HeaderNumber2">
    <w:name w:val="HeaderNumber2"/>
    <w:rsid w:val="00E11AD2"/>
    <w:rPr>
      <w:rFonts w:ascii="Arial" w:hAnsi="Arial"/>
      <w:b/>
      <w:color w:val="002B5C"/>
      <w:sz w:val="48"/>
    </w:rPr>
  </w:style>
  <w:style w:type="paragraph" w:customStyle="1" w:styleId="Addendum22">
    <w:name w:val="Addendum22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">
    <w:name w:val="SpecNo+2"/>
    <w:basedOn w:val="SpecNo0"/>
    <w:rsid w:val="00E11AD2"/>
  </w:style>
  <w:style w:type="paragraph" w:customStyle="1" w:styleId="SpecNo20">
    <w:name w:val="SpecNo2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">
    <w:name w:val="Description2"/>
    <w:rsid w:val="00E11AD2"/>
    <w:pPr>
      <w:spacing w:before="120"/>
      <w:ind w:left="1800" w:hanging="1800"/>
    </w:pPr>
  </w:style>
  <w:style w:type="paragraph" w:customStyle="1" w:styleId="Addendum23">
    <w:name w:val="Addendum+2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">
    <w:name w:val="DocChangeNo.+2"/>
    <w:basedOn w:val="DocChangeNo"/>
    <w:rsid w:val="00E11AD2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0">
    <w:name w:val="DocChangeNo.2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20">
    <w:name w:val="Addendum2+2"/>
    <w:basedOn w:val="Addendum2"/>
    <w:rsid w:val="00E11AD2"/>
    <w:rPr>
      <w:sz w:val="32"/>
    </w:rPr>
  </w:style>
  <w:style w:type="paragraph" w:customStyle="1" w:styleId="CellHeadingUnder2">
    <w:name w:val="CellHeadingUnder2"/>
    <w:basedOn w:val="CellHeading"/>
    <w:next w:val="CellBody"/>
    <w:rsid w:val="00E11AD2"/>
    <w:rPr>
      <w:u w:val="single"/>
    </w:rPr>
  </w:style>
  <w:style w:type="paragraph" w:customStyle="1" w:styleId="CellNoteHeading2">
    <w:name w:val="CellNoteHeading2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">
    <w:name w:val="Function2"/>
    <w:basedOn w:val="DefaultParagraphFont"/>
    <w:rsid w:val="00E11AD2"/>
    <w:rPr>
      <w:rFonts w:ascii="Courier New" w:hAnsi="Courier New"/>
      <w:b/>
      <w:sz w:val="20"/>
    </w:rPr>
  </w:style>
  <w:style w:type="paragraph" w:customStyle="1" w:styleId="CellHeadingFieldDesc2">
    <w:name w:val="CellHeadingField|Desc2"/>
    <w:rsid w:val="00E11AD2"/>
    <w:rPr>
      <w:rFonts w:ascii="Arial" w:hAnsi="Arial"/>
      <w:b/>
    </w:rPr>
  </w:style>
  <w:style w:type="character" w:customStyle="1" w:styleId="REGISTERBITFIELD20">
    <w:name w:val="REGISTER|BIT|FIELD2"/>
    <w:basedOn w:val="DefaultParagraphFont"/>
    <w:rsid w:val="00E11AD2"/>
    <w:rPr>
      <w:rFonts w:ascii="Arial" w:hAnsi="Arial"/>
      <w:b/>
      <w:caps/>
      <w:sz w:val="20"/>
      <w:szCs w:val="20"/>
    </w:rPr>
  </w:style>
  <w:style w:type="paragraph" w:customStyle="1" w:styleId="REGISTERBITFIELDCELL2">
    <w:name w:val="REGISTER|BIT|FIELDCELL2"/>
    <w:basedOn w:val="CellBody"/>
    <w:rsid w:val="00E11AD2"/>
    <w:rPr>
      <w:rFonts w:ascii="Arial" w:hAnsi="Arial"/>
      <w:b/>
      <w:caps/>
    </w:rPr>
  </w:style>
  <w:style w:type="paragraph" w:customStyle="1" w:styleId="Contents2">
    <w:name w:val="Contents2"/>
    <w:basedOn w:val="Title"/>
    <w:rsid w:val="00E11AD2"/>
    <w:rPr>
      <w:szCs w:val="40"/>
    </w:rPr>
  </w:style>
  <w:style w:type="paragraph" w:customStyle="1" w:styleId="ExarConfidential2">
    <w:name w:val="Exar Confidential2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">
    <w:name w:val="Exar Confidential Char2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">
    <w:name w:val="Hifn Table2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0">
    <w:name w:val="Page Number (even)2"/>
    <w:rsid w:val="00E11AD2"/>
    <w:rPr>
      <w:rFonts w:ascii="Arial" w:hAnsi="Arial"/>
      <w:sz w:val="16"/>
    </w:rPr>
  </w:style>
  <w:style w:type="character" w:customStyle="1" w:styleId="Address2">
    <w:name w:val="Address2"/>
    <w:basedOn w:val="DefaultParagraphFont"/>
    <w:rsid w:val="00E11AD2"/>
    <w:rPr>
      <w:rFonts w:ascii="Arial" w:hAnsi="Arial"/>
      <w:i/>
      <w:sz w:val="22"/>
    </w:rPr>
  </w:style>
  <w:style w:type="paragraph" w:customStyle="1" w:styleId="Preliminary2">
    <w:name w:val="Preliminary2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">
    <w:name w:val="Preliminary Char2"/>
    <w:basedOn w:val="DefaultParagraphFont"/>
    <w:rsid w:val="00E11AD2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">
    <w:name w:val="Balloon Text Char3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Appendix20">
    <w:name w:val="Appendix2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">
    <w:name w:val="Comment Text Char3"/>
    <w:basedOn w:val="DefaultParagraphFont"/>
    <w:uiPriority w:val="99"/>
    <w:semiHidden/>
    <w:rsid w:val="00E11AD2"/>
  </w:style>
  <w:style w:type="character" w:customStyle="1" w:styleId="CommentSubjectChar3">
    <w:name w:val="Comment Subject Char3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2">
    <w:name w:val="copyright2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2">
    <w:name w:val="Function Call2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">
    <w:name w:val="Appendix 12"/>
    <w:basedOn w:val="Heading2"/>
    <w:next w:val="Body"/>
    <w:rsid w:val="00E11AD2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">
    <w:name w:val="Appendix 22"/>
    <w:basedOn w:val="Appendix1"/>
    <w:next w:val="Body"/>
    <w:rsid w:val="00E11AD2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">
    <w:name w:val="Hifn Parameter2"/>
    <w:basedOn w:val="TableNormal"/>
    <w:rsid w:val="00E11AD2"/>
    <w:rPr>
      <w:sz w:val="18"/>
    </w:rPr>
    <w:tblPr/>
  </w:style>
  <w:style w:type="paragraph" w:customStyle="1" w:styleId="CellHeadingBlue2">
    <w:name w:val="Cell Heading Blue2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2">
    <w:name w:val="ListNumber22"/>
    <w:basedOn w:val="Body"/>
    <w:rsid w:val="00E11AD2"/>
    <w:pPr>
      <w:ind w:left="1440" w:hanging="360"/>
    </w:pPr>
  </w:style>
  <w:style w:type="paragraph" w:customStyle="1" w:styleId="Command8">
    <w:name w:val="Command8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">
    <w:name w:val="HTML Preformatted Char3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MessageCommand2">
    <w:name w:val="Message Command2"/>
    <w:basedOn w:val="DefaultParagraphFont"/>
    <w:uiPriority w:val="1"/>
    <w:qFormat/>
    <w:rsid w:val="00E11AD2"/>
    <w:rPr>
      <w:rFonts w:ascii="Courier New" w:hAnsi="Courier New" w:cs="Courier New"/>
    </w:rPr>
  </w:style>
  <w:style w:type="character" w:customStyle="1" w:styleId="apple-style-span2">
    <w:name w:val="apple-style-span2"/>
    <w:basedOn w:val="DefaultParagraphFont"/>
    <w:rsid w:val="00E11AD2"/>
  </w:style>
  <w:style w:type="character" w:customStyle="1" w:styleId="apple-converted-space2">
    <w:name w:val="apple-converted-space2"/>
    <w:basedOn w:val="DefaultParagraphFont"/>
    <w:rsid w:val="00E11AD2"/>
  </w:style>
  <w:style w:type="character" w:customStyle="1" w:styleId="SubtitleChar3">
    <w:name w:val="Subtitle Char3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3">
    <w:name w:val="Quote Char3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3">
    <w:name w:val="Intense Quote Char3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highlight2">
    <w:name w:val="highlight2"/>
    <w:basedOn w:val="DefaultParagraphFont"/>
    <w:rsid w:val="00E11AD2"/>
  </w:style>
  <w:style w:type="paragraph" w:customStyle="1" w:styleId="Default2">
    <w:name w:val="Default2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">
    <w:name w:val="Document Title2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">
    <w:name w:val="Document Subtitle2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2">
    <w:name w:val="Heading 2 no number2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2">
    <w:name w:val="Document Revision2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">
    <w:name w:val="List Table 3 - Accent 112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">
    <w:name w:val="Messages and Commands4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8">
    <w:name w:val="Important Note8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">
    <w:name w:val="Figure Caption Centered4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">
    <w:name w:val="2909F619802848F09E01365C32F346542"/>
    <w:rsid w:val="00E11AD2"/>
    <w:pPr>
      <w:spacing w:after="200"/>
    </w:pPr>
    <w:rPr>
      <w:lang w:eastAsia="ja-JP"/>
    </w:rPr>
  </w:style>
  <w:style w:type="table" w:customStyle="1" w:styleId="LightList-Accent112">
    <w:name w:val="Light List - Accent 112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">
    <w:name w:val="Body Text Char3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paragraph" w:customStyle="1" w:styleId="TableParagraph2">
    <w:name w:val="Table Paragraph2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">
    <w:name w:val="Message and Command2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2Char3">
    <w:name w:val="Body Text 2 Char3"/>
    <w:basedOn w:val="DefaultParagraphFont"/>
    <w:semiHidden/>
    <w:rsid w:val="00E11AD2"/>
  </w:style>
  <w:style w:type="character" w:customStyle="1" w:styleId="BodyText3Char3">
    <w:name w:val="Body Text 3 Char3"/>
    <w:basedOn w:val="DefaultParagraphFont"/>
    <w:semiHidden/>
    <w:rsid w:val="00E11AD2"/>
    <w:rPr>
      <w:sz w:val="16"/>
      <w:szCs w:val="16"/>
    </w:rPr>
  </w:style>
  <w:style w:type="character" w:customStyle="1" w:styleId="BodyTextIndentChar3">
    <w:name w:val="Body Text Indent Char3"/>
    <w:basedOn w:val="DefaultParagraphFont"/>
    <w:semiHidden/>
    <w:rsid w:val="00E11AD2"/>
  </w:style>
  <w:style w:type="character" w:customStyle="1" w:styleId="BodyTextFirstIndent2Char3">
    <w:name w:val="Body Text First Indent 2 Char3"/>
    <w:basedOn w:val="BodyTextIndentChar"/>
    <w:semiHidden/>
    <w:rsid w:val="00E11AD2"/>
  </w:style>
  <w:style w:type="character" w:customStyle="1" w:styleId="BodyTextIndent2Char3">
    <w:name w:val="Body Text Indent 2 Char3"/>
    <w:basedOn w:val="DefaultParagraphFont"/>
    <w:semiHidden/>
    <w:rsid w:val="00E11AD2"/>
  </w:style>
  <w:style w:type="character" w:customStyle="1" w:styleId="BodyTextIndent3Char3">
    <w:name w:val="Body Text Indent 3 Char3"/>
    <w:basedOn w:val="DefaultParagraphFont"/>
    <w:semiHidden/>
    <w:rsid w:val="00E11AD2"/>
    <w:rPr>
      <w:sz w:val="16"/>
      <w:szCs w:val="16"/>
    </w:rPr>
  </w:style>
  <w:style w:type="character" w:customStyle="1" w:styleId="E-mailSignatureChar3">
    <w:name w:val="E-mail Signature Char3"/>
    <w:basedOn w:val="DefaultParagraphFont"/>
    <w:semiHidden/>
    <w:rsid w:val="00E11AD2"/>
  </w:style>
  <w:style w:type="character" w:customStyle="1" w:styleId="HTMLAddressChar3">
    <w:name w:val="HTML Address Char3"/>
    <w:basedOn w:val="DefaultParagraphFont"/>
    <w:semiHidden/>
    <w:rsid w:val="00E11AD2"/>
    <w:rPr>
      <w:i/>
      <w:iCs/>
    </w:rPr>
  </w:style>
  <w:style w:type="character" w:customStyle="1" w:styleId="MessageHeaderChar3">
    <w:name w:val="Message Header Char3"/>
    <w:basedOn w:val="DefaultParagraphFont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">
    <w:name w:val="Plain Text Char3"/>
    <w:basedOn w:val="DefaultParagraphFont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3">
    <w:name w:val="Signature Char3"/>
    <w:basedOn w:val="DefaultParagraphFont"/>
    <w:semiHidden/>
    <w:rsid w:val="00E11AD2"/>
  </w:style>
  <w:style w:type="paragraph" w:customStyle="1" w:styleId="BackPageCenter2">
    <w:name w:val="Back Page Center2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">
    <w:name w:val="Figure Title2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">
    <w:name w:val="Grid Table 4 - Accent 114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6">
    <w:name w:val="Heading 1 Char16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6">
    <w:name w:val="Heading 2 Char16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">
    <w:name w:val="Heading 3 Char15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">
    <w:name w:val="Heading 4 Char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">
    <w:name w:val="Heading 5 Char12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">
    <w:name w:val="Heading 6 Char1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">
    <w:name w:val="Heading 7 Char1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">
    <w:name w:val="Heading 8 Char12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">
    <w:name w:val="Heading 9 Char1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">
    <w:name w:val="Footer Char12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">
    <w:name w:val="Title Char12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">
    <w:name w:val="FooterCentered14"/>
    <w:basedOn w:val="Footer"/>
    <w:rsid w:val="00E11AD2"/>
    <w:pPr>
      <w:jc w:val="center"/>
    </w:pPr>
  </w:style>
  <w:style w:type="character" w:customStyle="1" w:styleId="HeaderChar14">
    <w:name w:val="Header Char14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">
    <w:name w:val="Note Heading Char2"/>
    <w:basedOn w:val="DefaultParagraphFont"/>
    <w:rsid w:val="00E11AD2"/>
    <w:rPr>
      <w:b/>
    </w:rPr>
  </w:style>
  <w:style w:type="character" w:customStyle="1" w:styleId="BalloonTextChar12">
    <w:name w:val="Balloon Text Char12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character" w:customStyle="1" w:styleId="ClosingChar2">
    <w:name w:val="Closing Char2"/>
    <w:basedOn w:val="DefaultParagraphFont"/>
    <w:rsid w:val="00E11AD2"/>
  </w:style>
  <w:style w:type="character" w:customStyle="1" w:styleId="CommentTextChar12">
    <w:name w:val="Comment Text Char12"/>
    <w:basedOn w:val="DefaultParagraphFont"/>
    <w:uiPriority w:val="99"/>
    <w:semiHidden/>
    <w:rsid w:val="00E11AD2"/>
  </w:style>
  <w:style w:type="character" w:customStyle="1" w:styleId="CommentSubjectChar12">
    <w:name w:val="Comment Subject Char12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DateChar2">
    <w:name w:val="Date Char2"/>
    <w:basedOn w:val="DefaultParagraphFont"/>
    <w:rsid w:val="00E11AD2"/>
  </w:style>
  <w:style w:type="character" w:customStyle="1" w:styleId="DocumentMapChar2">
    <w:name w:val="Document Map Char2"/>
    <w:basedOn w:val="DefaultParagraphFont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2">
    <w:name w:val="Endnote Text Char2"/>
    <w:basedOn w:val="DefaultParagraphFont"/>
    <w:semiHidden/>
    <w:rsid w:val="00E11AD2"/>
  </w:style>
  <w:style w:type="character" w:customStyle="1" w:styleId="FootnoteTextChar2">
    <w:name w:val="Footnote Text Char2"/>
    <w:basedOn w:val="DefaultParagraphFont"/>
    <w:semiHidden/>
    <w:rsid w:val="00E11AD2"/>
  </w:style>
  <w:style w:type="character" w:customStyle="1" w:styleId="MacroTextChar2">
    <w:name w:val="Macro Text Char2"/>
    <w:basedOn w:val="DefaultParagraphFont"/>
    <w:semiHidden/>
    <w:rsid w:val="00E11AD2"/>
    <w:rPr>
      <w:rFonts w:ascii="Courier New" w:hAnsi="Courier New" w:cs="Courier New"/>
      <w:color w:val="000000"/>
    </w:rPr>
  </w:style>
  <w:style w:type="character" w:customStyle="1" w:styleId="HTMLPreformattedChar12">
    <w:name w:val="HTML Preformatted Char12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12">
    <w:name w:val="Subtitle Char12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12">
    <w:name w:val="Quote Char12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12">
    <w:name w:val="Intense Quote Char12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BodyTextChar12">
    <w:name w:val="Body Text Char12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">
    <w:name w:val="Body Text First Indent 2 Char12"/>
    <w:basedOn w:val="BodyTextIndentChar1"/>
    <w:uiPriority w:val="99"/>
    <w:semiHidden/>
    <w:rsid w:val="00E11AD2"/>
    <w:rPr>
      <w:rFonts w:eastAsiaTheme="minorEastAsia"/>
    </w:rPr>
  </w:style>
  <w:style w:type="character" w:customStyle="1" w:styleId="MessageHeaderChar12">
    <w:name w:val="Message Header Char12"/>
    <w:basedOn w:val="DefaultParagraphFont"/>
    <w:uiPriority w:val="99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">
    <w:name w:val="Heading 1 Char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">
    <w:name w:val="Heading 2 Char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">
    <w:name w:val="Heading 3 Char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">
    <w:name w:val="FooterCentered22"/>
    <w:basedOn w:val="Footer"/>
    <w:rsid w:val="00E11AD2"/>
    <w:pPr>
      <w:jc w:val="center"/>
    </w:pPr>
  </w:style>
  <w:style w:type="character" w:customStyle="1" w:styleId="HeaderChar22">
    <w:name w:val="Header Char2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">
    <w:name w:val="Command1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">
    <w:name w:val="Important Note1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">
    <w:name w:val="Grid Table 4 - Accent 1112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">
    <w:name w:val="Heading 1 Char3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">
    <w:name w:val="Heading 2 Char3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">
    <w:name w:val="Body1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2">
    <w:name w:val="FooterCentered32"/>
    <w:basedOn w:val="Footer"/>
    <w:rsid w:val="00E11AD2"/>
    <w:pPr>
      <w:jc w:val="center"/>
    </w:pPr>
  </w:style>
  <w:style w:type="character" w:customStyle="1" w:styleId="HeaderChar32">
    <w:name w:val="Header Char3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">
    <w:name w:val="Exar3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">
    <w:name w:val="Important Note2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">
    <w:name w:val="Heading 1 Char4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">
    <w:name w:val="Heading 2 Char4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">
    <w:name w:val="Heading 3 Char3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">
    <w:name w:val="Heading 4 Char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">
    <w:name w:val="Body2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11">
    <w:name w:val="Bullet11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">
    <w:name w:val="FooterCentered42"/>
    <w:basedOn w:val="Footer"/>
    <w:rsid w:val="00E11AD2"/>
    <w:pPr>
      <w:jc w:val="center"/>
    </w:pPr>
  </w:style>
  <w:style w:type="character" w:customStyle="1" w:styleId="HeaderChar42">
    <w:name w:val="Header Char4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">
    <w:name w:val="Exar4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">
    <w:name w:val="Command2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">
    <w:name w:val="Messages and Commands12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character" w:customStyle="1" w:styleId="Heading1Char51">
    <w:name w:val="Heading 1 Char5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">
    <w:name w:val="Heading 2 Char5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">
    <w:name w:val="Heading 3 Char4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">
    <w:name w:val="Grid Table 4 - Accent 1121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">
    <w:name w:val="Heading 1 Char6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">
    <w:name w:val="Heading 2 Char6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">
    <w:name w:val="Body3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ImportantNote31">
    <w:name w:val="Important Note3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">
    <w:name w:val="Heading 1 Char7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">
    <w:name w:val="Heading 2 Char7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">
    <w:name w:val="Heading 3 Char5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">
    <w:name w:val="Body4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12">
    <w:name w:val="Anchor12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">
    <w:name w:val="FooterCentered51"/>
    <w:basedOn w:val="Footer"/>
    <w:rsid w:val="00E11AD2"/>
    <w:pPr>
      <w:jc w:val="center"/>
    </w:pPr>
  </w:style>
  <w:style w:type="character" w:customStyle="1" w:styleId="HeaderChar51">
    <w:name w:val="Header Char5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">
    <w:name w:val="Exar5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">
    <w:name w:val="Messages and Commands21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41">
    <w:name w:val="Important Note4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">
    <w:name w:val="Heading 1 Char8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">
    <w:name w:val="Heading 2 Char8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">
    <w:name w:val="Heading 3 Char6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">
    <w:name w:val="Body5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1">
    <w:name w:val="Bullet12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">
    <w:name w:val="Command3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">
    <w:name w:val="Important Note5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">
    <w:name w:val="Figure Caption Centered11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">
    <w:name w:val="Heading 1 Char9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">
    <w:name w:val="Heading 2 Char9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">
    <w:name w:val="Heading 3 Char7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">
    <w:name w:val="Heading 4 Char3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">
    <w:name w:val="Body6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31">
    <w:name w:val="Bullet13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">
    <w:name w:val="FooterCentered61"/>
    <w:basedOn w:val="Footer"/>
    <w:rsid w:val="00E11AD2"/>
    <w:pPr>
      <w:jc w:val="center"/>
    </w:pPr>
  </w:style>
  <w:style w:type="character" w:customStyle="1" w:styleId="HeaderChar61">
    <w:name w:val="Header Char6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">
    <w:name w:val="Exar6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">
    <w:name w:val="Command4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">
    <w:name w:val="Heading 1 Char10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">
    <w:name w:val="Heading 2 Char10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">
    <w:name w:val="Heading 3 Char8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">
    <w:name w:val="FooterCentered71"/>
    <w:basedOn w:val="Footer"/>
    <w:rsid w:val="00E11AD2"/>
    <w:pPr>
      <w:jc w:val="center"/>
    </w:pPr>
  </w:style>
  <w:style w:type="character" w:customStyle="1" w:styleId="HeaderChar71">
    <w:name w:val="Header Char7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">
    <w:name w:val="Exar7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">
    <w:name w:val="Heading 1 Char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">
    <w:name w:val="Heading 2 Char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">
    <w:name w:val="Heading 3 Char9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">
    <w:name w:val="Heading 4 Char4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">
    <w:name w:val="Heading 5 Char21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">
    <w:name w:val="Heading 6 Char2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">
    <w:name w:val="Heading 7 Char2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">
    <w:name w:val="Heading 8 Char21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">
    <w:name w:val="Heading 9 Char2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">
    <w:name w:val="Body7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21">
    <w:name w:val="Anchor21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">
    <w:name w:val="Bullet14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">
    <w:name w:val="Bullet211"/>
    <w:rsid w:val="00E11AD2"/>
    <w:pPr>
      <w:spacing w:before="120"/>
      <w:ind w:left="1440" w:hanging="360"/>
    </w:pPr>
  </w:style>
  <w:style w:type="paragraph" w:customStyle="1" w:styleId="Bullet311">
    <w:name w:val="Bullet311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11">
    <w:name w:val="Caution11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">
    <w:name w:val="CellBody1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">
    <w:name w:val="CellBodyCenter1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">
    <w:name w:val="CellBodyRight1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">
    <w:name w:val="CellBullet111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">
    <w:name w:val="CellHeading1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">
    <w:name w:val="CellHeadingCenter1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">
    <w:name w:val="CellIndent111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">
    <w:name w:val="CellIndent211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">
    <w:name w:val="CellIndent311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">
    <w:name w:val="CellNote11"/>
    <w:rsid w:val="00E11AD2"/>
    <w:pPr>
      <w:ind w:left="360" w:right="432"/>
    </w:pPr>
    <w:rPr>
      <w:sz w:val="18"/>
      <w:szCs w:val="18"/>
    </w:rPr>
  </w:style>
  <w:style w:type="paragraph" w:customStyle="1" w:styleId="Code11">
    <w:name w:val="Code11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">
    <w:name w:val="Equation11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">
    <w:name w:val="Figure11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">
    <w:name w:val="FigureLabel11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">
    <w:name w:val="Footer Char21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">
    <w:name w:val="Footnote11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">
    <w:name w:val="GlossTerm11"/>
    <w:basedOn w:val="Normal"/>
    <w:rsid w:val="00E11AD2"/>
    <w:rPr>
      <w:b/>
    </w:rPr>
  </w:style>
  <w:style w:type="paragraph" w:customStyle="1" w:styleId="HeadingFeature11">
    <w:name w:val="HeadingFeature11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">
    <w:name w:val="Indent111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">
    <w:name w:val="Indent211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">
    <w:name w:val="Indent311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0">
    <w:name w:val="Addendum11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">
    <w:name w:val="ProcedureHead11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">
    <w:name w:val="Step111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">
    <w:name w:val="Register Def11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">
    <w:name w:val="Step211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">
    <w:name w:val="Step311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">
    <w:name w:val="TableFootnote11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">
    <w:name w:val="TableTitle11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">
    <w:name w:val="Title Char21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">
    <w:name w:val="FooterCentered81"/>
    <w:basedOn w:val="Footer"/>
    <w:rsid w:val="00E11AD2"/>
    <w:pPr>
      <w:jc w:val="center"/>
    </w:pPr>
  </w:style>
  <w:style w:type="character" w:customStyle="1" w:styleId="Register11">
    <w:name w:val="Register11"/>
    <w:basedOn w:val="DefaultParagraphFont"/>
    <w:rsid w:val="00E11AD2"/>
    <w:rPr>
      <w:rFonts w:ascii="Arial" w:hAnsi="Arial"/>
      <w:b/>
      <w:sz w:val="20"/>
      <w:szCs w:val="20"/>
    </w:rPr>
  </w:style>
  <w:style w:type="paragraph" w:customStyle="1" w:styleId="HeadingPreface11">
    <w:name w:val="HeadingPreface11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">
    <w:name w:val="Copyright Heading11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">
    <w:name w:val="Book Title111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">
    <w:name w:val="BookTitle211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">
    <w:name w:val="Document Type11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">
    <w:name w:val="Internal Use Cover11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">
    <w:name w:val="Header Char8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">
    <w:name w:val="GlossText11"/>
    <w:basedOn w:val="Normal"/>
    <w:rsid w:val="00E11AD2"/>
    <w:pPr>
      <w:tabs>
        <w:tab w:val="left" w:pos="1800"/>
      </w:tabs>
      <w:ind w:left="432"/>
    </w:pPr>
  </w:style>
  <w:style w:type="paragraph" w:customStyle="1" w:styleId="Exar81">
    <w:name w:val="Exar8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">
    <w:name w:val="CONFIDENTIAL11"/>
    <w:rsid w:val="00E11AD2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">
    <w:name w:val="SIGNAL11"/>
    <w:rsid w:val="00E11AD2"/>
    <w:rPr>
      <w:rFonts w:ascii="Verdana" w:hAnsi="Verdana"/>
      <w:b/>
      <w:smallCaps/>
      <w:color w:val="000000"/>
      <w:sz w:val="20"/>
    </w:rPr>
  </w:style>
  <w:style w:type="paragraph" w:customStyle="1" w:styleId="Notetext11">
    <w:name w:val="Notetext11"/>
    <w:next w:val="Body"/>
    <w:rsid w:val="00E11AD2"/>
    <w:pPr>
      <w:ind w:left="547" w:right="1080"/>
      <w:jc w:val="both"/>
    </w:pPr>
  </w:style>
  <w:style w:type="paragraph" w:customStyle="1" w:styleId="PageNumbereven11">
    <w:name w:val="Page Number(even)11"/>
    <w:basedOn w:val="Footer"/>
    <w:semiHidden/>
    <w:rsid w:val="00E11AD2"/>
  </w:style>
  <w:style w:type="paragraph" w:customStyle="1" w:styleId="Headereven11">
    <w:name w:val="Header(even)11"/>
    <w:basedOn w:val="Header"/>
    <w:rsid w:val="00E11AD2"/>
    <w:pPr>
      <w:tabs>
        <w:tab w:val="clear" w:pos="9270"/>
      </w:tabs>
    </w:pPr>
  </w:style>
  <w:style w:type="paragraph" w:customStyle="1" w:styleId="Footereven11">
    <w:name w:val="Footer(even)11"/>
    <w:basedOn w:val="Footer"/>
    <w:rsid w:val="00E11AD2"/>
    <w:pPr>
      <w:ind w:right="-90"/>
    </w:pPr>
  </w:style>
  <w:style w:type="paragraph" w:customStyle="1" w:styleId="Glossary11">
    <w:name w:val="Glossary11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">
    <w:name w:val="Addendum1+11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">
    <w:name w:val="Register|Bit|Field11"/>
    <w:basedOn w:val="DefaultParagraphFont"/>
    <w:rsid w:val="00E11AD2"/>
    <w:rPr>
      <w:rFonts w:ascii="Arial" w:hAnsi="Arial"/>
      <w:b/>
      <w:caps/>
      <w:sz w:val="22"/>
      <w:szCs w:val="20"/>
    </w:rPr>
  </w:style>
  <w:style w:type="paragraph" w:customStyle="1" w:styleId="HeaderNumber11">
    <w:name w:val="HeaderNumber11"/>
    <w:rsid w:val="00E11AD2"/>
    <w:rPr>
      <w:rFonts w:ascii="Arial" w:hAnsi="Arial"/>
      <w:b/>
      <w:color w:val="002B5C"/>
      <w:sz w:val="48"/>
    </w:rPr>
  </w:style>
  <w:style w:type="paragraph" w:customStyle="1" w:styleId="Addendum211">
    <w:name w:val="Addendum211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">
    <w:name w:val="SpecNo+11"/>
    <w:basedOn w:val="SpecNo0"/>
    <w:rsid w:val="00E11AD2"/>
  </w:style>
  <w:style w:type="paragraph" w:customStyle="1" w:styleId="SpecNo110">
    <w:name w:val="SpecNo11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">
    <w:name w:val="Description11"/>
    <w:rsid w:val="00E11AD2"/>
    <w:pPr>
      <w:spacing w:before="120"/>
      <w:ind w:left="1800" w:hanging="1800"/>
    </w:pPr>
  </w:style>
  <w:style w:type="paragraph" w:customStyle="1" w:styleId="Addendum112">
    <w:name w:val="Addendum+11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">
    <w:name w:val="DocChangeNo.+11"/>
    <w:basedOn w:val="DocChangeNo"/>
    <w:rsid w:val="00E11AD2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10">
    <w:name w:val="DocChangeNo.11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110">
    <w:name w:val="Addendum2+11"/>
    <w:basedOn w:val="Addendum2"/>
    <w:rsid w:val="00E11AD2"/>
    <w:rPr>
      <w:sz w:val="32"/>
    </w:rPr>
  </w:style>
  <w:style w:type="paragraph" w:customStyle="1" w:styleId="CellHeadingUnder11">
    <w:name w:val="CellHeadingUnder11"/>
    <w:basedOn w:val="CellHeading"/>
    <w:next w:val="CellBody"/>
    <w:rsid w:val="00E11AD2"/>
    <w:rPr>
      <w:u w:val="single"/>
    </w:rPr>
  </w:style>
  <w:style w:type="paragraph" w:customStyle="1" w:styleId="CellNoteHeading11">
    <w:name w:val="CellNoteHeading11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">
    <w:name w:val="Function11"/>
    <w:basedOn w:val="DefaultParagraphFont"/>
    <w:rsid w:val="00E11AD2"/>
    <w:rPr>
      <w:rFonts w:ascii="Courier New" w:hAnsi="Courier New"/>
      <w:b/>
      <w:sz w:val="20"/>
    </w:rPr>
  </w:style>
  <w:style w:type="paragraph" w:customStyle="1" w:styleId="CellHeadingFieldDesc11">
    <w:name w:val="CellHeadingField|Desc11"/>
    <w:rsid w:val="00E11AD2"/>
    <w:rPr>
      <w:rFonts w:ascii="Arial" w:hAnsi="Arial"/>
      <w:b/>
    </w:rPr>
  </w:style>
  <w:style w:type="character" w:customStyle="1" w:styleId="REGISTERBITFIELD110">
    <w:name w:val="REGISTER|BIT|FIELD11"/>
    <w:basedOn w:val="DefaultParagraphFont"/>
    <w:rsid w:val="00E11AD2"/>
    <w:rPr>
      <w:rFonts w:ascii="Arial" w:hAnsi="Arial"/>
      <w:b/>
      <w:caps/>
      <w:sz w:val="20"/>
      <w:szCs w:val="20"/>
    </w:rPr>
  </w:style>
  <w:style w:type="paragraph" w:customStyle="1" w:styleId="REGISTERBITFIELDCELL11">
    <w:name w:val="REGISTER|BIT|FIELDCELL11"/>
    <w:basedOn w:val="CellBody"/>
    <w:rsid w:val="00E11AD2"/>
    <w:rPr>
      <w:rFonts w:ascii="Arial" w:hAnsi="Arial"/>
      <w:b/>
      <w:caps/>
    </w:rPr>
  </w:style>
  <w:style w:type="paragraph" w:customStyle="1" w:styleId="Contents11">
    <w:name w:val="Contents11"/>
    <w:basedOn w:val="Title"/>
    <w:rsid w:val="00E11AD2"/>
    <w:rPr>
      <w:szCs w:val="40"/>
    </w:rPr>
  </w:style>
  <w:style w:type="paragraph" w:customStyle="1" w:styleId="ExarConfidential11">
    <w:name w:val="Exar Confidential11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">
    <w:name w:val="Exar Confidential Char11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">
    <w:name w:val="Hifn Table11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0">
    <w:name w:val="Page Number (even)11"/>
    <w:rsid w:val="00E11AD2"/>
    <w:rPr>
      <w:rFonts w:ascii="Arial" w:hAnsi="Arial"/>
      <w:sz w:val="16"/>
    </w:rPr>
  </w:style>
  <w:style w:type="character" w:customStyle="1" w:styleId="Address11">
    <w:name w:val="Address11"/>
    <w:basedOn w:val="DefaultParagraphFont"/>
    <w:rsid w:val="00E11AD2"/>
    <w:rPr>
      <w:rFonts w:ascii="Arial" w:hAnsi="Arial"/>
      <w:i/>
      <w:sz w:val="22"/>
    </w:rPr>
  </w:style>
  <w:style w:type="paragraph" w:customStyle="1" w:styleId="Preliminary11">
    <w:name w:val="Preliminary11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">
    <w:name w:val="Preliminary Char11"/>
    <w:basedOn w:val="DefaultParagraphFont"/>
    <w:rsid w:val="00E11AD2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">
    <w:name w:val="Balloon Text Char21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Appendix110">
    <w:name w:val="Appendix11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">
    <w:name w:val="Comment Text Char21"/>
    <w:basedOn w:val="DefaultParagraphFont"/>
    <w:uiPriority w:val="99"/>
    <w:semiHidden/>
    <w:rsid w:val="00E11AD2"/>
  </w:style>
  <w:style w:type="character" w:customStyle="1" w:styleId="CommentSubjectChar21">
    <w:name w:val="Comment Subject Char21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11">
    <w:name w:val="copyright11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11">
    <w:name w:val="Function Call11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">
    <w:name w:val="Appendix 111"/>
    <w:basedOn w:val="Heading2"/>
    <w:next w:val="Body"/>
    <w:rsid w:val="00E11AD2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">
    <w:name w:val="Appendix 211"/>
    <w:basedOn w:val="Appendix1"/>
    <w:next w:val="Body"/>
    <w:rsid w:val="00E11AD2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">
    <w:name w:val="Hifn Parameter11"/>
    <w:basedOn w:val="TableNormal"/>
    <w:rsid w:val="00E11AD2"/>
    <w:rPr>
      <w:sz w:val="18"/>
    </w:rPr>
    <w:tblPr/>
  </w:style>
  <w:style w:type="paragraph" w:customStyle="1" w:styleId="CellHeadingBlue11">
    <w:name w:val="Cell Heading Blue11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11">
    <w:name w:val="ListNumber211"/>
    <w:basedOn w:val="Body"/>
    <w:rsid w:val="00E11AD2"/>
    <w:pPr>
      <w:ind w:left="1440" w:hanging="360"/>
    </w:pPr>
  </w:style>
  <w:style w:type="paragraph" w:customStyle="1" w:styleId="Command51">
    <w:name w:val="Command5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">
    <w:name w:val="HTML Preformatted Char21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MessageCommand11">
    <w:name w:val="Message Command11"/>
    <w:basedOn w:val="DefaultParagraphFont"/>
    <w:uiPriority w:val="1"/>
    <w:qFormat/>
    <w:rsid w:val="00E11AD2"/>
    <w:rPr>
      <w:rFonts w:ascii="Courier New" w:hAnsi="Courier New" w:cs="Courier New"/>
    </w:rPr>
  </w:style>
  <w:style w:type="character" w:customStyle="1" w:styleId="apple-style-span11">
    <w:name w:val="apple-style-span11"/>
    <w:basedOn w:val="DefaultParagraphFont"/>
    <w:rsid w:val="00E11AD2"/>
  </w:style>
  <w:style w:type="character" w:customStyle="1" w:styleId="apple-converted-space11">
    <w:name w:val="apple-converted-space11"/>
    <w:basedOn w:val="DefaultParagraphFont"/>
    <w:rsid w:val="00E11AD2"/>
  </w:style>
  <w:style w:type="character" w:customStyle="1" w:styleId="SubtitleChar21">
    <w:name w:val="Subtitle Char21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21">
    <w:name w:val="Quote Char21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21">
    <w:name w:val="Intense Quote Char21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highlight11">
    <w:name w:val="highlight11"/>
    <w:basedOn w:val="DefaultParagraphFont"/>
    <w:rsid w:val="00E11AD2"/>
  </w:style>
  <w:style w:type="paragraph" w:customStyle="1" w:styleId="Default11">
    <w:name w:val="Default11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">
    <w:name w:val="Document Title11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">
    <w:name w:val="Document Subtitle11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11">
    <w:name w:val="Heading 2 no number11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11">
    <w:name w:val="Document Revision11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">
    <w:name w:val="List Table 3 - Accent 1111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">
    <w:name w:val="Messages and Commands31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61">
    <w:name w:val="Important Note6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">
    <w:name w:val="Figure Caption Centered21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">
    <w:name w:val="2909F619802848F09E01365C32F3465411"/>
    <w:rsid w:val="00E11AD2"/>
    <w:pPr>
      <w:spacing w:after="200"/>
    </w:pPr>
    <w:rPr>
      <w:lang w:eastAsia="ja-JP"/>
    </w:rPr>
  </w:style>
  <w:style w:type="table" w:customStyle="1" w:styleId="LightList-Accent1111">
    <w:name w:val="Light List - Accent 1111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">
    <w:name w:val="Body Text Char21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paragraph" w:customStyle="1" w:styleId="TableParagraph11">
    <w:name w:val="Table Paragraph11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">
    <w:name w:val="Message and Command11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2Char21">
    <w:name w:val="Body Text 2 Char21"/>
    <w:basedOn w:val="DefaultParagraphFont"/>
    <w:semiHidden/>
    <w:rsid w:val="00E11AD2"/>
  </w:style>
  <w:style w:type="character" w:customStyle="1" w:styleId="BodyText3Char21">
    <w:name w:val="Body Text 3 Char21"/>
    <w:basedOn w:val="DefaultParagraphFont"/>
    <w:semiHidden/>
    <w:rsid w:val="00E11AD2"/>
    <w:rPr>
      <w:sz w:val="16"/>
      <w:szCs w:val="16"/>
    </w:rPr>
  </w:style>
  <w:style w:type="character" w:customStyle="1" w:styleId="BodyTextIndentChar21">
    <w:name w:val="Body Text Indent Char21"/>
    <w:basedOn w:val="DefaultParagraphFont"/>
    <w:semiHidden/>
    <w:rsid w:val="00E11AD2"/>
  </w:style>
  <w:style w:type="character" w:customStyle="1" w:styleId="BodyTextFirstIndent2Char21">
    <w:name w:val="Body Text First Indent 2 Char21"/>
    <w:basedOn w:val="BodyTextIndentChar"/>
    <w:semiHidden/>
    <w:rsid w:val="00E11AD2"/>
  </w:style>
  <w:style w:type="character" w:customStyle="1" w:styleId="BodyTextIndent2Char21">
    <w:name w:val="Body Text Indent 2 Char21"/>
    <w:basedOn w:val="DefaultParagraphFont"/>
    <w:semiHidden/>
    <w:rsid w:val="00E11AD2"/>
  </w:style>
  <w:style w:type="character" w:customStyle="1" w:styleId="BodyTextIndent3Char21">
    <w:name w:val="Body Text Indent 3 Char21"/>
    <w:basedOn w:val="DefaultParagraphFont"/>
    <w:semiHidden/>
    <w:rsid w:val="00E11AD2"/>
    <w:rPr>
      <w:sz w:val="16"/>
      <w:szCs w:val="16"/>
    </w:rPr>
  </w:style>
  <w:style w:type="character" w:customStyle="1" w:styleId="E-mailSignatureChar21">
    <w:name w:val="E-mail Signature Char21"/>
    <w:basedOn w:val="DefaultParagraphFont"/>
    <w:semiHidden/>
    <w:rsid w:val="00E11AD2"/>
  </w:style>
  <w:style w:type="character" w:customStyle="1" w:styleId="HTMLAddressChar21">
    <w:name w:val="HTML Address Char21"/>
    <w:basedOn w:val="DefaultParagraphFont"/>
    <w:semiHidden/>
    <w:rsid w:val="00E11AD2"/>
    <w:rPr>
      <w:i/>
      <w:iCs/>
    </w:rPr>
  </w:style>
  <w:style w:type="character" w:customStyle="1" w:styleId="MessageHeaderChar21">
    <w:name w:val="Message Header Char21"/>
    <w:basedOn w:val="DefaultParagraphFont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">
    <w:name w:val="Plain Text Char21"/>
    <w:basedOn w:val="DefaultParagraphFont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21">
    <w:name w:val="Signature Char21"/>
    <w:basedOn w:val="DefaultParagraphFont"/>
    <w:semiHidden/>
    <w:rsid w:val="00E11AD2"/>
  </w:style>
  <w:style w:type="paragraph" w:customStyle="1" w:styleId="BackPageCenter11">
    <w:name w:val="Back Page Center11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">
    <w:name w:val="Figure Title11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">
    <w:name w:val="Grid Table 4 - Accent 1131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">
    <w:name w:val="FooterCentered91"/>
    <w:basedOn w:val="Footer"/>
    <w:rsid w:val="00E11AD2"/>
    <w:pPr>
      <w:jc w:val="center"/>
    </w:pPr>
  </w:style>
  <w:style w:type="character" w:customStyle="1" w:styleId="HeaderChar91">
    <w:name w:val="Header Char9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">
    <w:name w:val="Exar9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">
    <w:name w:val="Heading 1 Char17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">
    <w:name w:val="Heading 2 Char17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">
    <w:name w:val="Heading 3 Char16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">
    <w:name w:val="FooterCentered15"/>
    <w:basedOn w:val="Footer"/>
    <w:rsid w:val="00E11AD2"/>
    <w:pPr>
      <w:jc w:val="center"/>
    </w:pPr>
  </w:style>
  <w:style w:type="character" w:customStyle="1" w:styleId="HeaderChar15">
    <w:name w:val="Header Char15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">
    <w:name w:val="Command9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">
    <w:name w:val="Important Note9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">
    <w:name w:val="Grid Table 4 - Accent 115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">
    <w:name w:val="Heading 1 Char18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">
    <w:name w:val="Heading 2 Char18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">
    <w:name w:val="Body1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16">
    <w:name w:val="FooterCentered16"/>
    <w:basedOn w:val="Footer"/>
    <w:rsid w:val="00E11AD2"/>
    <w:pPr>
      <w:jc w:val="center"/>
    </w:pPr>
  </w:style>
  <w:style w:type="character" w:customStyle="1" w:styleId="HeaderChar16">
    <w:name w:val="Header Char16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">
    <w:name w:val="Important Note10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">
    <w:name w:val="Heading 1 Char19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">
    <w:name w:val="Heading 2 Char19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">
    <w:name w:val="Heading 3 Char17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">
    <w:name w:val="Heading 4 Char7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">
    <w:name w:val="Body1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8">
    <w:name w:val="Bullet18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">
    <w:name w:val="FooterCentered17"/>
    <w:basedOn w:val="Footer"/>
    <w:rsid w:val="00E11AD2"/>
    <w:pPr>
      <w:jc w:val="center"/>
    </w:pPr>
  </w:style>
  <w:style w:type="character" w:customStyle="1" w:styleId="HeaderChar17">
    <w:name w:val="Header Char17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">
    <w:name w:val="Command10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">
    <w:name w:val="Messages and Commands5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character" w:customStyle="1" w:styleId="Heading3Char111">
    <w:name w:val="Heading 3 Char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">
    <w:name w:val="Heading 4 Char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">
    <w:name w:val="Heading 5 Char111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">
    <w:name w:val="Heading 6 Char11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">
    <w:name w:val="Heading 7 Char11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">
    <w:name w:val="Heading 8 Char111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">
    <w:name w:val="Heading 9 Char11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">
    <w:name w:val="Footer Char111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">
    <w:name w:val="Title Char111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">
    <w:name w:val="FooterCentered111"/>
    <w:basedOn w:val="Footer"/>
    <w:rsid w:val="00E11AD2"/>
    <w:pPr>
      <w:jc w:val="center"/>
    </w:pPr>
  </w:style>
  <w:style w:type="character" w:customStyle="1" w:styleId="HeaderChar111">
    <w:name w:val="Header Char1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">
    <w:name w:val="Exar1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">
    <w:name w:val="Note Heading Char11"/>
    <w:basedOn w:val="DefaultParagraphFont"/>
    <w:rsid w:val="00E11AD2"/>
    <w:rPr>
      <w:b/>
    </w:rPr>
  </w:style>
  <w:style w:type="character" w:customStyle="1" w:styleId="BalloonTextChar111">
    <w:name w:val="Balloon Text Char111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character" w:customStyle="1" w:styleId="ClosingChar11">
    <w:name w:val="Closing Char11"/>
    <w:basedOn w:val="DefaultParagraphFont"/>
    <w:rsid w:val="00E11AD2"/>
  </w:style>
  <w:style w:type="character" w:customStyle="1" w:styleId="CommentTextChar111">
    <w:name w:val="Comment Text Char111"/>
    <w:basedOn w:val="DefaultParagraphFont"/>
    <w:uiPriority w:val="99"/>
    <w:semiHidden/>
    <w:rsid w:val="00E11AD2"/>
  </w:style>
  <w:style w:type="character" w:customStyle="1" w:styleId="CommentSubjectChar111">
    <w:name w:val="Comment Subject Char111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DateChar11">
    <w:name w:val="Date Char11"/>
    <w:basedOn w:val="DefaultParagraphFont"/>
    <w:rsid w:val="00E11AD2"/>
  </w:style>
  <w:style w:type="character" w:customStyle="1" w:styleId="DocumentMapChar11">
    <w:name w:val="Document Map Char11"/>
    <w:basedOn w:val="DefaultParagraphFont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11">
    <w:name w:val="Endnote Text Char11"/>
    <w:basedOn w:val="DefaultParagraphFont"/>
    <w:semiHidden/>
    <w:rsid w:val="00E11AD2"/>
  </w:style>
  <w:style w:type="character" w:customStyle="1" w:styleId="FootnoteTextChar11">
    <w:name w:val="Footnote Text Char11"/>
    <w:basedOn w:val="DefaultParagraphFont"/>
    <w:semiHidden/>
    <w:rsid w:val="00E11AD2"/>
  </w:style>
  <w:style w:type="character" w:customStyle="1" w:styleId="MacroTextChar11">
    <w:name w:val="Macro Text Char11"/>
    <w:basedOn w:val="DefaultParagraphFont"/>
    <w:semiHidden/>
    <w:rsid w:val="00E11AD2"/>
    <w:rPr>
      <w:rFonts w:ascii="Courier New" w:hAnsi="Courier New" w:cs="Courier New"/>
      <w:color w:val="000000"/>
    </w:rPr>
  </w:style>
  <w:style w:type="character" w:customStyle="1" w:styleId="HTMLPreformattedChar111">
    <w:name w:val="HTML Preformatted Char111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111">
    <w:name w:val="Subtitle Char111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111">
    <w:name w:val="Quote Char111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111">
    <w:name w:val="Intense Quote Char111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BodyTextChar111">
    <w:name w:val="Body Text Char111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character" w:customStyle="1" w:styleId="BodyText2Char111">
    <w:name w:val="Body Text 2 Char1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3Char111">
    <w:name w:val="Body Text 3 Char111"/>
    <w:basedOn w:val="DefaultParagraphFont"/>
    <w:uiPriority w:val="99"/>
    <w:semiHidden/>
    <w:rsid w:val="00E11AD2"/>
    <w:rPr>
      <w:rFonts w:eastAsiaTheme="minorEastAsia"/>
      <w:sz w:val="16"/>
      <w:szCs w:val="16"/>
    </w:rPr>
  </w:style>
  <w:style w:type="character" w:customStyle="1" w:styleId="BodyTextIndentChar111">
    <w:name w:val="Body Text Indent Char1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FirstIndent2Char111">
    <w:name w:val="Body Text First Indent 2 Char111"/>
    <w:basedOn w:val="BodyTextIndentChar1"/>
    <w:uiPriority w:val="99"/>
    <w:semiHidden/>
    <w:rsid w:val="00E11AD2"/>
    <w:rPr>
      <w:rFonts w:eastAsiaTheme="minorEastAsia"/>
    </w:rPr>
  </w:style>
  <w:style w:type="character" w:customStyle="1" w:styleId="BodyTextIndent2Char111">
    <w:name w:val="Body Text Indent 2 Char1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Indent3Char111">
    <w:name w:val="Body Text Indent 3 Char111"/>
    <w:basedOn w:val="DefaultParagraphFont"/>
    <w:uiPriority w:val="99"/>
    <w:semiHidden/>
    <w:rsid w:val="00E11AD2"/>
    <w:rPr>
      <w:rFonts w:eastAsiaTheme="minorEastAsia"/>
      <w:sz w:val="16"/>
      <w:szCs w:val="16"/>
    </w:rPr>
  </w:style>
  <w:style w:type="character" w:customStyle="1" w:styleId="E-mailSignatureChar111">
    <w:name w:val="E-mail Signature Char1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HTMLAddressChar111">
    <w:name w:val="HTML Address Char111"/>
    <w:basedOn w:val="DefaultParagraphFont"/>
    <w:uiPriority w:val="99"/>
    <w:semiHidden/>
    <w:rsid w:val="00E11AD2"/>
    <w:rPr>
      <w:rFonts w:eastAsiaTheme="minorEastAsia"/>
      <w:i/>
      <w:iCs/>
    </w:rPr>
  </w:style>
  <w:style w:type="character" w:customStyle="1" w:styleId="MessageHeaderChar111">
    <w:name w:val="Message Header Char111"/>
    <w:basedOn w:val="DefaultParagraphFont"/>
    <w:uiPriority w:val="99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">
    <w:name w:val="Plain Text Char111"/>
    <w:basedOn w:val="DefaultParagraphFont"/>
    <w:uiPriority w:val="99"/>
    <w:semiHidden/>
    <w:rsid w:val="00E11AD2"/>
    <w:rPr>
      <w:rFonts w:ascii="Consolas" w:eastAsiaTheme="minorEastAsia" w:hAnsi="Consolas" w:cs="Consolas"/>
      <w:sz w:val="21"/>
      <w:szCs w:val="21"/>
    </w:rPr>
  </w:style>
  <w:style w:type="character" w:customStyle="1" w:styleId="SignatureChar111">
    <w:name w:val="Signature Char1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Heading1Char211">
    <w:name w:val="Heading 1 Char2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">
    <w:name w:val="Heading 2 Char2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">
    <w:name w:val="Heading 3 Char2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">
    <w:name w:val="FooterCentered211"/>
    <w:basedOn w:val="Footer"/>
    <w:rsid w:val="00E11AD2"/>
    <w:pPr>
      <w:jc w:val="center"/>
    </w:pPr>
  </w:style>
  <w:style w:type="character" w:customStyle="1" w:styleId="HeaderChar211">
    <w:name w:val="Header Char2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">
    <w:name w:val="Exar2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">
    <w:name w:val="Important Note11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">
    <w:name w:val="Grid Table 4 - Accent 11111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">
    <w:name w:val="Heading 1 Char3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">
    <w:name w:val="Heading 2 Char3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">
    <w:name w:val="Body11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11">
    <w:name w:val="FooterCentered311"/>
    <w:basedOn w:val="Footer"/>
    <w:rsid w:val="00E11AD2"/>
    <w:pPr>
      <w:jc w:val="center"/>
    </w:pPr>
  </w:style>
  <w:style w:type="character" w:customStyle="1" w:styleId="HeaderChar311">
    <w:name w:val="Header Char3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">
    <w:name w:val="Exar3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">
    <w:name w:val="Important Note21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">
    <w:name w:val="Heading 1 Char4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">
    <w:name w:val="Heading 2 Char4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">
    <w:name w:val="Heading 3 Char3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">
    <w:name w:val="Body21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411">
    <w:name w:val="FooterCentered411"/>
    <w:basedOn w:val="Footer"/>
    <w:rsid w:val="00E11AD2"/>
    <w:pPr>
      <w:jc w:val="center"/>
    </w:pPr>
  </w:style>
  <w:style w:type="character" w:customStyle="1" w:styleId="HeaderChar411">
    <w:name w:val="Header Char4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">
    <w:name w:val="Exar4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">
    <w:name w:val="Messages and Commands111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Anchor111">
    <w:name w:val="Anchor111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">
    <w:name w:val="Heading 1 Char1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">
    <w:name w:val="Heading 2 Char1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">
    <w:name w:val="Command11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">
    <w:name w:val="Heading 4 Char2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">
    <w:name w:val="Bullet111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">
    <w:name w:val="Command21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">
    <w:name w:val="Heading 1 Char5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">
    <w:name w:val="Heading 2 Char5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">
    <w:name w:val="Heading 3 Char4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">
    <w:name w:val="Heading 1 Char6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">
    <w:name w:val="Heading 2 Char6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">
    <w:name w:val="Body31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ImportantNote311">
    <w:name w:val="Important Note31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">
    <w:name w:val="Heading 1 Char7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">
    <w:name w:val="Heading 2 Char7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">
    <w:name w:val="Heading 3 Char5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">
    <w:name w:val="Body41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511">
    <w:name w:val="FooterCentered511"/>
    <w:basedOn w:val="Footer"/>
    <w:rsid w:val="00E11AD2"/>
    <w:pPr>
      <w:jc w:val="center"/>
    </w:pPr>
  </w:style>
  <w:style w:type="character" w:customStyle="1" w:styleId="HeaderChar511">
    <w:name w:val="Header Char5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">
    <w:name w:val="Exar5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">
    <w:name w:val="Heading 1 Char8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">
    <w:name w:val="Heading 2 Char8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">
    <w:name w:val="Heading 3 Char6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">
    <w:name w:val="Body51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11">
    <w:name w:val="Bullet121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">
    <w:name w:val="Figure Caption Centered111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">
    <w:name w:val="Heading 1 Char9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">
    <w:name w:val="Heading 2 Char9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">
    <w:name w:val="Heading 3 Char7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">
    <w:name w:val="Heading 4 Char3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">
    <w:name w:val="Bullet131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">
    <w:name w:val="FooterCentered611"/>
    <w:basedOn w:val="Footer"/>
    <w:rsid w:val="00E11AD2"/>
    <w:pPr>
      <w:jc w:val="center"/>
    </w:pPr>
  </w:style>
  <w:style w:type="character" w:customStyle="1" w:styleId="HeaderChar611">
    <w:name w:val="Header Char6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">
    <w:name w:val="Exar6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">
    <w:name w:val="Heading 3 Char8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">
    <w:name w:val="Header Char7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">
    <w:name w:val="Title Char211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">
    <w:name w:val="HeadingPreface111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">
    <w:name w:val="Book Title1111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">
    <w:name w:val="Contents111"/>
    <w:basedOn w:val="Title"/>
    <w:rsid w:val="00E11AD2"/>
    <w:rPr>
      <w:szCs w:val="40"/>
    </w:rPr>
  </w:style>
  <w:style w:type="paragraph" w:customStyle="1" w:styleId="DocumentTitle111">
    <w:name w:val="Document Title111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">
    <w:name w:val="Document Revision111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">
    <w:name w:val="Body14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81">
    <w:name w:val="Bullet18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">
    <w:name w:val="FooterCentered171"/>
    <w:basedOn w:val="Footer"/>
    <w:rsid w:val="00E11AD2"/>
    <w:pPr>
      <w:jc w:val="center"/>
    </w:pPr>
  </w:style>
  <w:style w:type="paragraph" w:customStyle="1" w:styleId="Exar171">
    <w:name w:val="Exar17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">
    <w:name w:val="Command10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">
    <w:name w:val="Messages and Commands51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FooterCentered18">
    <w:name w:val="FooterCentered18"/>
    <w:basedOn w:val="Footer"/>
    <w:rsid w:val="00E11AD2"/>
    <w:pPr>
      <w:jc w:val="center"/>
    </w:pPr>
  </w:style>
  <w:style w:type="character" w:customStyle="1" w:styleId="HeaderChar18">
    <w:name w:val="Header Char18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">
    <w:name w:val="Heading 1 Char20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4">
    <w:name w:val="Footer Char4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E11AD2"/>
    <w:pPr>
      <w:jc w:val="center"/>
    </w:pPr>
  </w:style>
  <w:style w:type="character" w:customStyle="1" w:styleId="HeaderChar19">
    <w:name w:val="Header Char19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">
    <w:name w:val="Heading 1 Char2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">
    <w:name w:val="Header Char20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1Light-Accent11">
    <w:name w:val="Grid Table 1 Light - Accent 11"/>
    <w:basedOn w:val="TableNormal"/>
    <w:uiPriority w:val="46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62">
    <w:name w:val="Body6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92">
    <w:name w:val="FooterCentered92"/>
    <w:basedOn w:val="Footer"/>
    <w:rsid w:val="00E11AD2"/>
    <w:pPr>
      <w:jc w:val="center"/>
    </w:pPr>
  </w:style>
  <w:style w:type="paragraph" w:customStyle="1" w:styleId="Exar92">
    <w:name w:val="Exar9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">
    <w:name w:val="Heading 1 Char24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">
    <w:name w:val="Body15"/>
    <w:qFormat/>
    <w:rsid w:val="00E11AD2"/>
    <w:pPr>
      <w:tabs>
        <w:tab w:val="left" w:pos="2700"/>
      </w:tabs>
      <w:jc w:val="both"/>
    </w:pPr>
    <w:rPr>
      <w:szCs w:val="24"/>
    </w:rPr>
  </w:style>
  <w:style w:type="character" w:customStyle="1" w:styleId="FooterChar5">
    <w:name w:val="Footer Char5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3">
    <w:name w:val="Header Char23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">
    <w:name w:val="Grid Table 4 - Accent 116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621">
    <w:name w:val="Body62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921">
    <w:name w:val="FooterCentered921"/>
    <w:basedOn w:val="Footer"/>
    <w:rsid w:val="00E11AD2"/>
    <w:pPr>
      <w:jc w:val="center"/>
    </w:pPr>
  </w:style>
  <w:style w:type="paragraph" w:customStyle="1" w:styleId="Exar921">
    <w:name w:val="Exar92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2">
    <w:name w:val="FooterCentered72"/>
    <w:basedOn w:val="Footer"/>
    <w:rsid w:val="00E11AD2"/>
    <w:pPr>
      <w:jc w:val="center"/>
    </w:pPr>
  </w:style>
  <w:style w:type="paragraph" w:customStyle="1" w:styleId="Exar72">
    <w:name w:val="Exar7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2">
    <w:name w:val="Body14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82">
    <w:name w:val="Bullet18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2">
    <w:name w:val="Command10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FooterChar6">
    <w:name w:val="Footer Char6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Body52">
    <w:name w:val="Body5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82">
    <w:name w:val="FooterCentered82"/>
    <w:basedOn w:val="Footer"/>
    <w:rsid w:val="00E11AD2"/>
    <w:pPr>
      <w:jc w:val="center"/>
    </w:pPr>
  </w:style>
  <w:style w:type="paragraph" w:customStyle="1" w:styleId="Exar82">
    <w:name w:val="Exar8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2">
    <w:name w:val="Command2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FooterChar7">
    <w:name w:val="Footer Char7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Command12">
    <w:name w:val="Command1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2">
    <w:name w:val="Bullet11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3">
    <w:name w:val="Command2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2">
    <w:name w:val="Body3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ody42">
    <w:name w:val="Body4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52">
    <w:name w:val="FooterCentered52"/>
    <w:basedOn w:val="Footer"/>
    <w:rsid w:val="00E11AD2"/>
    <w:pPr>
      <w:jc w:val="center"/>
    </w:pPr>
  </w:style>
  <w:style w:type="paragraph" w:customStyle="1" w:styleId="Exar52">
    <w:name w:val="Exar5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3">
    <w:name w:val="Body5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2">
    <w:name w:val="Bullet12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ody63">
    <w:name w:val="Body6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62">
    <w:name w:val="FooterCentered62"/>
    <w:basedOn w:val="Footer"/>
    <w:rsid w:val="00E11AD2"/>
    <w:pPr>
      <w:jc w:val="center"/>
    </w:pPr>
  </w:style>
  <w:style w:type="paragraph" w:customStyle="1" w:styleId="Exar62">
    <w:name w:val="Exar6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3">
    <w:name w:val="FooterCentered73"/>
    <w:basedOn w:val="Footer"/>
    <w:rsid w:val="00E11AD2"/>
    <w:pPr>
      <w:jc w:val="center"/>
    </w:pPr>
  </w:style>
  <w:style w:type="paragraph" w:customStyle="1" w:styleId="Exar73">
    <w:name w:val="Exar7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83">
    <w:name w:val="FooterCentered83"/>
    <w:basedOn w:val="Footer"/>
    <w:rsid w:val="00E11AD2"/>
    <w:pPr>
      <w:jc w:val="center"/>
    </w:pPr>
  </w:style>
  <w:style w:type="paragraph" w:customStyle="1" w:styleId="Exar83">
    <w:name w:val="Exar8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93">
    <w:name w:val="FooterCentered93"/>
    <w:basedOn w:val="Footer"/>
    <w:rsid w:val="00E11AD2"/>
    <w:pPr>
      <w:jc w:val="center"/>
    </w:pPr>
  </w:style>
  <w:style w:type="paragraph" w:customStyle="1" w:styleId="Exar93">
    <w:name w:val="Exar9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01">
    <w:name w:val="FooterCentered101"/>
    <w:basedOn w:val="Footer"/>
    <w:rsid w:val="00E11AD2"/>
    <w:pPr>
      <w:jc w:val="center"/>
    </w:pPr>
  </w:style>
  <w:style w:type="paragraph" w:customStyle="1" w:styleId="Exar101">
    <w:name w:val="Exar10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1">
    <w:name w:val="Body8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51">
    <w:name w:val="Bullet15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1">
    <w:name w:val="Command6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igureCaptionCentered31">
    <w:name w:val="Figure Caption Centered31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91">
    <w:name w:val="Body9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61">
    <w:name w:val="Bullet16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1">
    <w:name w:val="FooterCentered121"/>
    <w:basedOn w:val="Footer"/>
    <w:rsid w:val="00E11AD2"/>
    <w:pPr>
      <w:jc w:val="center"/>
    </w:pPr>
  </w:style>
  <w:style w:type="paragraph" w:customStyle="1" w:styleId="Exar121">
    <w:name w:val="Exar12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1">
    <w:name w:val="Body10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221">
    <w:name w:val="Bullet221"/>
    <w:rsid w:val="00E11AD2"/>
    <w:pPr>
      <w:spacing w:before="120"/>
      <w:ind w:left="1440" w:hanging="360"/>
    </w:pPr>
  </w:style>
  <w:style w:type="paragraph" w:customStyle="1" w:styleId="Bullet321">
    <w:name w:val="Bullet321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21">
    <w:name w:val="Caution21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1">
    <w:name w:val="CellBody2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1">
    <w:name w:val="CellBodyCenter2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1">
    <w:name w:val="CellBodyRight2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1">
    <w:name w:val="CellBullet121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1">
    <w:name w:val="CellHeading2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1">
    <w:name w:val="CellHeadingCenter2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1">
    <w:name w:val="CellIndent121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1">
    <w:name w:val="CellIndent221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1">
    <w:name w:val="CellIndent321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1">
    <w:name w:val="CellNote21"/>
    <w:rsid w:val="00E11AD2"/>
    <w:pPr>
      <w:ind w:left="360" w:right="432"/>
    </w:pPr>
    <w:rPr>
      <w:sz w:val="18"/>
      <w:szCs w:val="18"/>
    </w:rPr>
  </w:style>
  <w:style w:type="paragraph" w:customStyle="1" w:styleId="Code21">
    <w:name w:val="Code21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1">
    <w:name w:val="Equation21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1">
    <w:name w:val="Figure21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1">
    <w:name w:val="FigureLabel21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1">
    <w:name w:val="Footnote21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1">
    <w:name w:val="GlossTerm21"/>
    <w:basedOn w:val="Normal"/>
    <w:rsid w:val="00E11AD2"/>
    <w:rPr>
      <w:b/>
    </w:rPr>
  </w:style>
  <w:style w:type="paragraph" w:customStyle="1" w:styleId="HeadingFeature21">
    <w:name w:val="HeadingFeature21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1">
    <w:name w:val="Indent121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1">
    <w:name w:val="Indent221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1">
    <w:name w:val="Indent321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1">
    <w:name w:val="Addendum31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1">
    <w:name w:val="ProcedureHead21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1">
    <w:name w:val="Step121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1">
    <w:name w:val="Register Def21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1">
    <w:name w:val="Step221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1">
    <w:name w:val="Step321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1">
    <w:name w:val="TableFootnote21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1">
    <w:name w:val="TableTitle21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1">
    <w:name w:val="Title Char31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1">
    <w:name w:val="FooterCentered131"/>
    <w:basedOn w:val="Footer"/>
    <w:rsid w:val="00E11AD2"/>
    <w:pPr>
      <w:jc w:val="center"/>
    </w:pPr>
  </w:style>
  <w:style w:type="paragraph" w:customStyle="1" w:styleId="HeadingPreface21">
    <w:name w:val="HeadingPreface21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1">
    <w:name w:val="Copyright Heading21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1">
    <w:name w:val="Book Title121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1">
    <w:name w:val="BookTitle221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1">
    <w:name w:val="Document Type21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1">
    <w:name w:val="Internal Use Cover21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1">
    <w:name w:val="GlossText21"/>
    <w:basedOn w:val="Normal"/>
    <w:rsid w:val="00E11AD2"/>
    <w:pPr>
      <w:tabs>
        <w:tab w:val="left" w:pos="1800"/>
      </w:tabs>
      <w:ind w:left="432"/>
    </w:pPr>
  </w:style>
  <w:style w:type="paragraph" w:customStyle="1" w:styleId="Exar131">
    <w:name w:val="Exar13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1">
    <w:name w:val="CONFIDENTIAL21"/>
    <w:rsid w:val="00E11AD2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1">
    <w:name w:val="Notetext21"/>
    <w:next w:val="Body"/>
    <w:rsid w:val="00E11AD2"/>
    <w:pPr>
      <w:ind w:left="547" w:right="1080"/>
      <w:jc w:val="both"/>
    </w:pPr>
  </w:style>
  <w:style w:type="paragraph" w:customStyle="1" w:styleId="PageNumbereven21">
    <w:name w:val="Page Number(even)21"/>
    <w:basedOn w:val="Footer"/>
    <w:semiHidden/>
    <w:rsid w:val="00E11AD2"/>
  </w:style>
  <w:style w:type="paragraph" w:customStyle="1" w:styleId="Headereven21">
    <w:name w:val="Header(even)21"/>
    <w:basedOn w:val="Header"/>
    <w:rsid w:val="00E11AD2"/>
    <w:pPr>
      <w:tabs>
        <w:tab w:val="clear" w:pos="9270"/>
      </w:tabs>
    </w:pPr>
  </w:style>
  <w:style w:type="paragraph" w:customStyle="1" w:styleId="Footereven21">
    <w:name w:val="Footer(even)21"/>
    <w:basedOn w:val="Footer"/>
    <w:rsid w:val="00E11AD2"/>
    <w:pPr>
      <w:ind w:right="-90"/>
    </w:pPr>
  </w:style>
  <w:style w:type="paragraph" w:customStyle="1" w:styleId="Glossary21">
    <w:name w:val="Glossary21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1">
    <w:name w:val="Addendum1+21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1">
    <w:name w:val="HeaderNumber21"/>
    <w:rsid w:val="00E11AD2"/>
    <w:rPr>
      <w:rFonts w:ascii="Arial" w:hAnsi="Arial"/>
      <w:b/>
      <w:color w:val="002B5C"/>
      <w:sz w:val="48"/>
    </w:rPr>
  </w:style>
  <w:style w:type="paragraph" w:customStyle="1" w:styleId="Addendum221">
    <w:name w:val="Addendum221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1">
    <w:name w:val="SpecNo+21"/>
    <w:basedOn w:val="SpecNo0"/>
    <w:rsid w:val="00E11AD2"/>
  </w:style>
  <w:style w:type="paragraph" w:customStyle="1" w:styleId="SpecNo210">
    <w:name w:val="SpecNo21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1">
    <w:name w:val="Description21"/>
    <w:rsid w:val="00E11AD2"/>
    <w:pPr>
      <w:spacing w:before="120"/>
      <w:ind w:left="1800" w:hanging="1800"/>
    </w:pPr>
  </w:style>
  <w:style w:type="paragraph" w:customStyle="1" w:styleId="Addendum212">
    <w:name w:val="Addendum+21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1">
    <w:name w:val="DocChangeNo.+21"/>
    <w:basedOn w:val="DocChangeNo"/>
    <w:rsid w:val="00E11AD2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10">
    <w:name w:val="DocChangeNo.21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210">
    <w:name w:val="Addendum2+21"/>
    <w:basedOn w:val="Addendum2"/>
    <w:rsid w:val="00E11AD2"/>
    <w:rPr>
      <w:sz w:val="32"/>
    </w:rPr>
  </w:style>
  <w:style w:type="paragraph" w:customStyle="1" w:styleId="CellHeadingUnder21">
    <w:name w:val="CellHeadingUnder21"/>
    <w:basedOn w:val="CellHeading"/>
    <w:next w:val="CellBody"/>
    <w:rsid w:val="00E11AD2"/>
    <w:rPr>
      <w:u w:val="single"/>
    </w:rPr>
  </w:style>
  <w:style w:type="paragraph" w:customStyle="1" w:styleId="CellNoteHeading21">
    <w:name w:val="CellNoteHeading21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1">
    <w:name w:val="CellHeadingField|Desc21"/>
    <w:rsid w:val="00E11AD2"/>
    <w:rPr>
      <w:rFonts w:ascii="Arial" w:hAnsi="Arial"/>
      <w:b/>
    </w:rPr>
  </w:style>
  <w:style w:type="paragraph" w:customStyle="1" w:styleId="REGISTERBITFIELDCELL21">
    <w:name w:val="REGISTER|BIT|FIELDCELL21"/>
    <w:basedOn w:val="CellBody"/>
    <w:rsid w:val="00E11AD2"/>
    <w:rPr>
      <w:rFonts w:ascii="Arial" w:hAnsi="Arial"/>
      <w:b/>
      <w:caps/>
    </w:rPr>
  </w:style>
  <w:style w:type="paragraph" w:customStyle="1" w:styleId="Contents21">
    <w:name w:val="Contents21"/>
    <w:basedOn w:val="Title"/>
    <w:rsid w:val="00E11AD2"/>
    <w:rPr>
      <w:szCs w:val="40"/>
    </w:rPr>
  </w:style>
  <w:style w:type="paragraph" w:customStyle="1" w:styleId="ExarConfidential21">
    <w:name w:val="Exar Confidential21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1">
    <w:name w:val="Exar Confidential Char21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1">
    <w:name w:val="Hifn Table21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10">
    <w:name w:val="Page Number (even)21"/>
    <w:rsid w:val="00E11AD2"/>
    <w:rPr>
      <w:rFonts w:ascii="Arial" w:hAnsi="Arial"/>
      <w:sz w:val="16"/>
    </w:rPr>
  </w:style>
  <w:style w:type="paragraph" w:customStyle="1" w:styleId="Preliminary21">
    <w:name w:val="Preliminary21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1">
    <w:name w:val="Preliminary Char21"/>
    <w:basedOn w:val="DefaultParagraphFont"/>
    <w:rsid w:val="00E11AD2"/>
    <w:rPr>
      <w:rFonts w:ascii="Arial" w:hAnsi="Arial"/>
      <w:b/>
      <w:color w:val="002B5C"/>
      <w:sz w:val="16"/>
      <w:szCs w:val="16"/>
      <w:lang w:val="en-US" w:eastAsia="en-US" w:bidi="ar-SA"/>
    </w:rPr>
  </w:style>
  <w:style w:type="paragraph" w:customStyle="1" w:styleId="Appendix210">
    <w:name w:val="Appendix21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paragraph" w:customStyle="1" w:styleId="copyright21">
    <w:name w:val="copyright21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21">
    <w:name w:val="Function Call21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1">
    <w:name w:val="Appendix 121"/>
    <w:basedOn w:val="Heading2"/>
    <w:next w:val="Body"/>
    <w:rsid w:val="00E11AD2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1">
    <w:name w:val="Appendix 221"/>
    <w:basedOn w:val="Appendix1"/>
    <w:next w:val="Body"/>
    <w:rsid w:val="00E11AD2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1">
    <w:name w:val="Hifn Parameter21"/>
    <w:basedOn w:val="TableNormal"/>
    <w:rsid w:val="00E11AD2"/>
    <w:rPr>
      <w:sz w:val="18"/>
    </w:rPr>
    <w:tblPr/>
  </w:style>
  <w:style w:type="paragraph" w:customStyle="1" w:styleId="CellHeadingBlue21">
    <w:name w:val="Cell Heading Blue21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21">
    <w:name w:val="ListNumber221"/>
    <w:basedOn w:val="Body"/>
    <w:rsid w:val="00E11AD2"/>
    <w:pPr>
      <w:ind w:left="1440" w:hanging="360"/>
    </w:pPr>
  </w:style>
  <w:style w:type="paragraph" w:customStyle="1" w:styleId="Default21">
    <w:name w:val="Default21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1">
    <w:name w:val="Document Title21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1">
    <w:name w:val="Document Subtitle21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21">
    <w:name w:val="Heading 2 no number21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21">
    <w:name w:val="Document Revision21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1">
    <w:name w:val="List Table 3 - Accent 1121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2909F619802848F09E01365C32F3465421">
    <w:name w:val="2909F619802848F09E01365C32F3465421"/>
    <w:rsid w:val="00E11AD2"/>
    <w:pPr>
      <w:spacing w:after="200"/>
    </w:pPr>
    <w:rPr>
      <w:lang w:eastAsia="ja-JP"/>
    </w:rPr>
  </w:style>
  <w:style w:type="table" w:customStyle="1" w:styleId="LightList-Accent1121">
    <w:name w:val="Light List - Accent 1121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21">
    <w:name w:val="Table Paragraph21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1">
    <w:name w:val="Message and Command21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2Char31">
    <w:name w:val="Body Text 2 Char31"/>
    <w:basedOn w:val="DefaultParagraphFont"/>
    <w:semiHidden/>
    <w:rsid w:val="00E11AD2"/>
  </w:style>
  <w:style w:type="character" w:customStyle="1" w:styleId="BodyText3Char31">
    <w:name w:val="Body Text 3 Char31"/>
    <w:basedOn w:val="DefaultParagraphFont"/>
    <w:semiHidden/>
    <w:rsid w:val="00E11AD2"/>
    <w:rPr>
      <w:sz w:val="16"/>
      <w:szCs w:val="16"/>
    </w:rPr>
  </w:style>
  <w:style w:type="character" w:customStyle="1" w:styleId="BodyTextIndentChar31">
    <w:name w:val="Body Text Indent Char31"/>
    <w:basedOn w:val="DefaultParagraphFont"/>
    <w:semiHidden/>
    <w:rsid w:val="00E11AD2"/>
  </w:style>
  <w:style w:type="character" w:customStyle="1" w:styleId="BodyTextFirstIndent2Char31">
    <w:name w:val="Body Text First Indent 2 Char31"/>
    <w:basedOn w:val="BodyTextIndentChar"/>
    <w:semiHidden/>
    <w:rsid w:val="00E11AD2"/>
  </w:style>
  <w:style w:type="character" w:customStyle="1" w:styleId="BodyTextIndent2Char31">
    <w:name w:val="Body Text Indent 2 Char31"/>
    <w:basedOn w:val="DefaultParagraphFont"/>
    <w:semiHidden/>
    <w:rsid w:val="00E11AD2"/>
  </w:style>
  <w:style w:type="character" w:customStyle="1" w:styleId="BodyTextIndent3Char31">
    <w:name w:val="Body Text Indent 3 Char31"/>
    <w:basedOn w:val="DefaultParagraphFont"/>
    <w:semiHidden/>
    <w:rsid w:val="00E11AD2"/>
    <w:rPr>
      <w:sz w:val="16"/>
      <w:szCs w:val="16"/>
    </w:rPr>
  </w:style>
  <w:style w:type="character" w:customStyle="1" w:styleId="E-mailSignatureChar31">
    <w:name w:val="E-mail Signature Char31"/>
    <w:basedOn w:val="DefaultParagraphFont"/>
    <w:semiHidden/>
    <w:rsid w:val="00E11AD2"/>
  </w:style>
  <w:style w:type="character" w:customStyle="1" w:styleId="HTMLAddressChar31">
    <w:name w:val="HTML Address Char31"/>
    <w:basedOn w:val="DefaultParagraphFont"/>
    <w:semiHidden/>
    <w:rsid w:val="00E11AD2"/>
    <w:rPr>
      <w:i/>
      <w:iCs/>
    </w:rPr>
  </w:style>
  <w:style w:type="character" w:customStyle="1" w:styleId="MessageHeaderChar31">
    <w:name w:val="Message Header Char31"/>
    <w:basedOn w:val="DefaultParagraphFont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1">
    <w:name w:val="Plain Text Char31"/>
    <w:basedOn w:val="DefaultParagraphFont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31">
    <w:name w:val="Signature Char31"/>
    <w:basedOn w:val="DefaultParagraphFont"/>
    <w:semiHidden/>
    <w:rsid w:val="00E11AD2"/>
  </w:style>
  <w:style w:type="paragraph" w:customStyle="1" w:styleId="BackPageCenter21">
    <w:name w:val="Back Page Center21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1">
    <w:name w:val="Figure Title21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221">
    <w:name w:val="FooterCentered221"/>
    <w:basedOn w:val="Footer"/>
    <w:rsid w:val="00E11AD2"/>
    <w:pPr>
      <w:jc w:val="center"/>
    </w:pPr>
  </w:style>
  <w:style w:type="paragraph" w:customStyle="1" w:styleId="Exar221">
    <w:name w:val="Exar22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21">
    <w:name w:val="Important Note12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21">
    <w:name w:val="Body12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21">
    <w:name w:val="FooterCentered321"/>
    <w:basedOn w:val="Footer"/>
    <w:rsid w:val="00E11AD2"/>
    <w:pPr>
      <w:jc w:val="center"/>
    </w:pPr>
  </w:style>
  <w:style w:type="paragraph" w:customStyle="1" w:styleId="Exar321">
    <w:name w:val="Exar32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1">
    <w:name w:val="Important Note22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21">
    <w:name w:val="Body22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421">
    <w:name w:val="FooterCentered421"/>
    <w:basedOn w:val="Footer"/>
    <w:rsid w:val="00E11AD2"/>
    <w:pPr>
      <w:jc w:val="center"/>
    </w:pPr>
  </w:style>
  <w:style w:type="paragraph" w:customStyle="1" w:styleId="Exar421">
    <w:name w:val="Exar42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211">
    <w:name w:val="Grid Table 4 - Accent 11211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mportantNote411">
    <w:name w:val="Important Note41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Command311">
    <w:name w:val="Command31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1">
    <w:name w:val="Important Note51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611">
    <w:name w:val="Body61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Command411">
    <w:name w:val="Command41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11">
    <w:name w:val="FooterCentered711"/>
    <w:basedOn w:val="Footer"/>
    <w:rsid w:val="00E11AD2"/>
    <w:pPr>
      <w:jc w:val="center"/>
    </w:pPr>
  </w:style>
  <w:style w:type="paragraph" w:customStyle="1" w:styleId="Exar711">
    <w:name w:val="Exar7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1">
    <w:name w:val="Body71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211">
    <w:name w:val="Anchor211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1">
    <w:name w:val="Bullet141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1">
    <w:name w:val="Bullet2111"/>
    <w:rsid w:val="00E11AD2"/>
    <w:pPr>
      <w:spacing w:before="120"/>
      <w:ind w:left="1440" w:hanging="360"/>
    </w:pPr>
  </w:style>
  <w:style w:type="paragraph" w:customStyle="1" w:styleId="Bullet3111">
    <w:name w:val="Bullet3111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111">
    <w:name w:val="Caution111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1">
    <w:name w:val="CellBody11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1">
    <w:name w:val="CellBodyCenter11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1">
    <w:name w:val="CellBodyRight11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1">
    <w:name w:val="CellBullet1111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1">
    <w:name w:val="CellHeading11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1">
    <w:name w:val="CellHeadingCenter111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1">
    <w:name w:val="CellIndent1111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1">
    <w:name w:val="CellIndent2111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1">
    <w:name w:val="CellIndent3111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1">
    <w:name w:val="CellNote111"/>
    <w:rsid w:val="00E11AD2"/>
    <w:pPr>
      <w:ind w:left="360" w:right="432"/>
    </w:pPr>
    <w:rPr>
      <w:sz w:val="18"/>
      <w:szCs w:val="18"/>
    </w:rPr>
  </w:style>
  <w:style w:type="paragraph" w:customStyle="1" w:styleId="Code111">
    <w:name w:val="Code111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1">
    <w:name w:val="Equation111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1">
    <w:name w:val="Figure111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1">
    <w:name w:val="FigureLabel111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1">
    <w:name w:val="Footnote111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1">
    <w:name w:val="GlossTerm111"/>
    <w:basedOn w:val="Normal"/>
    <w:rsid w:val="00E11AD2"/>
    <w:rPr>
      <w:b/>
    </w:rPr>
  </w:style>
  <w:style w:type="paragraph" w:customStyle="1" w:styleId="HeadingFeature111">
    <w:name w:val="HeadingFeature111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1">
    <w:name w:val="Indent1111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1">
    <w:name w:val="Indent2111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1">
    <w:name w:val="Indent3111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10">
    <w:name w:val="Addendum111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1">
    <w:name w:val="ProcedureHead111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1">
    <w:name w:val="Step1111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1">
    <w:name w:val="Register Def111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1">
    <w:name w:val="Step2111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1">
    <w:name w:val="Step3111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1">
    <w:name w:val="TableFootnote111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1">
    <w:name w:val="TableTitle111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11">
    <w:name w:val="FooterCentered811"/>
    <w:basedOn w:val="Footer"/>
    <w:rsid w:val="00E11AD2"/>
    <w:pPr>
      <w:jc w:val="center"/>
    </w:pPr>
  </w:style>
  <w:style w:type="paragraph" w:customStyle="1" w:styleId="CopyrightHeading111">
    <w:name w:val="Copyright Heading111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2111">
    <w:name w:val="BookTitle2111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1">
    <w:name w:val="Document Type111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1">
    <w:name w:val="Internal Use Cover111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1">
    <w:name w:val="GlossText111"/>
    <w:basedOn w:val="Normal"/>
    <w:rsid w:val="00E11AD2"/>
    <w:pPr>
      <w:tabs>
        <w:tab w:val="left" w:pos="1800"/>
      </w:tabs>
      <w:ind w:left="432"/>
    </w:pPr>
  </w:style>
  <w:style w:type="paragraph" w:customStyle="1" w:styleId="Exar811">
    <w:name w:val="Exar8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1">
    <w:name w:val="CONFIDENTIAL111"/>
    <w:rsid w:val="00E11AD2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1">
    <w:name w:val="Notetext111"/>
    <w:next w:val="Body"/>
    <w:rsid w:val="00E11AD2"/>
    <w:pPr>
      <w:ind w:left="547" w:right="1080"/>
      <w:jc w:val="both"/>
    </w:pPr>
  </w:style>
  <w:style w:type="paragraph" w:customStyle="1" w:styleId="PageNumbereven111">
    <w:name w:val="Page Number(even)111"/>
    <w:basedOn w:val="Footer"/>
    <w:semiHidden/>
    <w:rsid w:val="00E11AD2"/>
  </w:style>
  <w:style w:type="paragraph" w:customStyle="1" w:styleId="Headereven111">
    <w:name w:val="Header(even)111"/>
    <w:basedOn w:val="Header"/>
    <w:rsid w:val="00E11AD2"/>
    <w:pPr>
      <w:tabs>
        <w:tab w:val="clear" w:pos="9270"/>
      </w:tabs>
    </w:pPr>
  </w:style>
  <w:style w:type="paragraph" w:customStyle="1" w:styleId="Footereven111">
    <w:name w:val="Footer(even)111"/>
    <w:basedOn w:val="Footer"/>
    <w:rsid w:val="00E11AD2"/>
    <w:pPr>
      <w:ind w:right="-90"/>
    </w:pPr>
  </w:style>
  <w:style w:type="paragraph" w:customStyle="1" w:styleId="Glossary111">
    <w:name w:val="Glossary111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1">
    <w:name w:val="Addendum1+111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1">
    <w:name w:val="HeaderNumber111"/>
    <w:rsid w:val="00E11AD2"/>
    <w:rPr>
      <w:rFonts w:ascii="Arial" w:hAnsi="Arial"/>
      <w:b/>
      <w:color w:val="002B5C"/>
      <w:sz w:val="48"/>
    </w:rPr>
  </w:style>
  <w:style w:type="paragraph" w:customStyle="1" w:styleId="Addendum2111">
    <w:name w:val="Addendum2111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1">
    <w:name w:val="SpecNo+111"/>
    <w:basedOn w:val="SpecNo0"/>
    <w:rsid w:val="00E11AD2"/>
  </w:style>
  <w:style w:type="paragraph" w:customStyle="1" w:styleId="SpecNo1110">
    <w:name w:val="SpecNo111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1">
    <w:name w:val="Description111"/>
    <w:rsid w:val="00E11AD2"/>
    <w:pPr>
      <w:spacing w:before="120"/>
      <w:ind w:left="1800" w:hanging="1800"/>
    </w:pPr>
  </w:style>
  <w:style w:type="paragraph" w:customStyle="1" w:styleId="Addendum1112">
    <w:name w:val="Addendum+111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1">
    <w:name w:val="DocChangeNo.+111"/>
    <w:basedOn w:val="DocChangeNo"/>
    <w:rsid w:val="00E11AD2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110">
    <w:name w:val="DocChangeNo.111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1110">
    <w:name w:val="Addendum2+111"/>
    <w:basedOn w:val="Addendum2"/>
    <w:rsid w:val="00E11AD2"/>
    <w:rPr>
      <w:sz w:val="32"/>
    </w:rPr>
  </w:style>
  <w:style w:type="paragraph" w:customStyle="1" w:styleId="CellHeadingUnder111">
    <w:name w:val="CellHeadingUnder111"/>
    <w:basedOn w:val="CellHeading"/>
    <w:next w:val="CellBody"/>
    <w:rsid w:val="00E11AD2"/>
    <w:rPr>
      <w:u w:val="single"/>
    </w:rPr>
  </w:style>
  <w:style w:type="paragraph" w:customStyle="1" w:styleId="CellNoteHeading111">
    <w:name w:val="CellNoteHeading111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11">
    <w:name w:val="CellHeadingField|Desc111"/>
    <w:rsid w:val="00E11AD2"/>
    <w:rPr>
      <w:rFonts w:ascii="Arial" w:hAnsi="Arial"/>
      <w:b/>
    </w:rPr>
  </w:style>
  <w:style w:type="paragraph" w:customStyle="1" w:styleId="REGISTERBITFIELDCELL111">
    <w:name w:val="REGISTER|BIT|FIELDCELL111"/>
    <w:basedOn w:val="CellBody"/>
    <w:rsid w:val="00E11AD2"/>
    <w:rPr>
      <w:rFonts w:ascii="Arial" w:hAnsi="Arial"/>
      <w:b/>
      <w:caps/>
    </w:rPr>
  </w:style>
  <w:style w:type="paragraph" w:customStyle="1" w:styleId="ExarConfidential111">
    <w:name w:val="Exar Confidential111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1">
    <w:name w:val="Exar Confidential Char111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1">
    <w:name w:val="Hifn Table111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10">
    <w:name w:val="Page Number (even)111"/>
    <w:rsid w:val="00E11AD2"/>
    <w:rPr>
      <w:rFonts w:ascii="Arial" w:hAnsi="Arial"/>
      <w:sz w:val="16"/>
    </w:rPr>
  </w:style>
  <w:style w:type="paragraph" w:customStyle="1" w:styleId="Preliminary111">
    <w:name w:val="Preliminary111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11">
    <w:name w:val="Balloon Text Char211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Appendix1110">
    <w:name w:val="Appendix111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1">
    <w:name w:val="Comment Text Char211"/>
    <w:basedOn w:val="DefaultParagraphFont"/>
    <w:uiPriority w:val="99"/>
    <w:semiHidden/>
    <w:rsid w:val="00E11AD2"/>
  </w:style>
  <w:style w:type="character" w:customStyle="1" w:styleId="CommentSubjectChar211">
    <w:name w:val="Comment Subject Char211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111">
    <w:name w:val="copyright111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111">
    <w:name w:val="Function Call111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1">
    <w:name w:val="Appendix 1111"/>
    <w:basedOn w:val="Heading2"/>
    <w:next w:val="Body"/>
    <w:rsid w:val="00E11AD2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1">
    <w:name w:val="Appendix 2111"/>
    <w:basedOn w:val="Appendix1"/>
    <w:next w:val="Body"/>
    <w:rsid w:val="00E11AD2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1">
    <w:name w:val="Hifn Parameter111"/>
    <w:basedOn w:val="TableNormal"/>
    <w:rsid w:val="00E11AD2"/>
    <w:rPr>
      <w:sz w:val="18"/>
    </w:rPr>
    <w:tblPr/>
  </w:style>
  <w:style w:type="paragraph" w:customStyle="1" w:styleId="CellHeadingBlue111">
    <w:name w:val="Cell Heading Blue111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111">
    <w:name w:val="ListNumber2111"/>
    <w:basedOn w:val="Body"/>
    <w:rsid w:val="00E11AD2"/>
    <w:pPr>
      <w:ind w:left="1440" w:hanging="360"/>
    </w:pPr>
  </w:style>
  <w:style w:type="paragraph" w:customStyle="1" w:styleId="Command511">
    <w:name w:val="Command51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1">
    <w:name w:val="HTML Preformatted Char211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211">
    <w:name w:val="Subtitle Char211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211">
    <w:name w:val="Quote Char211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211">
    <w:name w:val="Intense Quote Char211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paragraph" w:customStyle="1" w:styleId="Default111">
    <w:name w:val="Default111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Subtitle111">
    <w:name w:val="Document Subtitle111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111">
    <w:name w:val="Heading 2 no number111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table" w:customStyle="1" w:styleId="ListTable3-Accent11111">
    <w:name w:val="List Table 3 - Accent 11111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11">
    <w:name w:val="Important Note61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1">
    <w:name w:val="Figure Caption Centered211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1">
    <w:name w:val="2909F619802848F09E01365C32F34654111"/>
    <w:rsid w:val="00E11AD2"/>
    <w:pPr>
      <w:spacing w:after="200"/>
    </w:pPr>
    <w:rPr>
      <w:lang w:eastAsia="ja-JP"/>
    </w:rPr>
  </w:style>
  <w:style w:type="table" w:customStyle="1" w:styleId="LightList-Accent11111">
    <w:name w:val="Light List - Accent 11111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1">
    <w:name w:val="Body Text Char211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paragraph" w:customStyle="1" w:styleId="TableParagraph111">
    <w:name w:val="Table Paragraph111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1">
    <w:name w:val="Message and Command111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FirstIndent2Char211">
    <w:name w:val="Body Text First Indent 2 Char211"/>
    <w:basedOn w:val="BodyTextIndentChar"/>
    <w:semiHidden/>
    <w:rsid w:val="00E11AD2"/>
  </w:style>
  <w:style w:type="paragraph" w:customStyle="1" w:styleId="BackPageCenter111">
    <w:name w:val="Back Page Center111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1">
    <w:name w:val="Figure Title111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1">
    <w:name w:val="Grid Table 4 - Accent 11311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1">
    <w:name w:val="FooterCentered911"/>
    <w:basedOn w:val="Footer"/>
    <w:rsid w:val="00E11AD2"/>
    <w:pPr>
      <w:jc w:val="center"/>
    </w:pPr>
  </w:style>
  <w:style w:type="paragraph" w:customStyle="1" w:styleId="Exar911">
    <w:name w:val="Exar9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1">
    <w:name w:val="Heading 1 Char17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151">
    <w:name w:val="Header Char15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31">
    <w:name w:val="Body13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ody143">
    <w:name w:val="Body14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83">
    <w:name w:val="Bullet18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3">
    <w:name w:val="Command10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1111">
    <w:name w:val="FooterCentered1111"/>
    <w:basedOn w:val="Footer"/>
    <w:rsid w:val="00E11AD2"/>
    <w:pPr>
      <w:jc w:val="center"/>
    </w:pPr>
  </w:style>
  <w:style w:type="paragraph" w:customStyle="1" w:styleId="Exar1111">
    <w:name w:val="Exar11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1">
    <w:name w:val="Note Heading Char111"/>
    <w:basedOn w:val="DefaultParagraphFont"/>
    <w:rsid w:val="00E11AD2"/>
    <w:rPr>
      <w:b/>
    </w:rPr>
  </w:style>
  <w:style w:type="character" w:customStyle="1" w:styleId="ClosingChar111">
    <w:name w:val="Closing Char111"/>
    <w:basedOn w:val="DefaultParagraphFont"/>
    <w:rsid w:val="00E11AD2"/>
  </w:style>
  <w:style w:type="character" w:customStyle="1" w:styleId="CommentSubjectChar1111">
    <w:name w:val="Comment Subject Char1111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DateChar111">
    <w:name w:val="Date Char111"/>
    <w:basedOn w:val="DefaultParagraphFont"/>
    <w:rsid w:val="00E11AD2"/>
  </w:style>
  <w:style w:type="character" w:customStyle="1" w:styleId="DocumentMapChar111">
    <w:name w:val="Document Map Char111"/>
    <w:basedOn w:val="DefaultParagraphFont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111">
    <w:name w:val="Endnote Text Char111"/>
    <w:basedOn w:val="DefaultParagraphFont"/>
    <w:semiHidden/>
    <w:rsid w:val="00E11AD2"/>
  </w:style>
  <w:style w:type="character" w:customStyle="1" w:styleId="FootnoteTextChar111">
    <w:name w:val="Footnote Text Char111"/>
    <w:basedOn w:val="DefaultParagraphFont"/>
    <w:semiHidden/>
    <w:rsid w:val="00E11AD2"/>
  </w:style>
  <w:style w:type="character" w:customStyle="1" w:styleId="MacroTextChar111">
    <w:name w:val="Macro Text Char111"/>
    <w:basedOn w:val="DefaultParagraphFont"/>
    <w:semiHidden/>
    <w:rsid w:val="00E11AD2"/>
    <w:rPr>
      <w:rFonts w:ascii="Courier New" w:hAnsi="Courier New" w:cs="Courier New"/>
      <w:color w:val="000000"/>
    </w:rPr>
  </w:style>
  <w:style w:type="character" w:customStyle="1" w:styleId="BodyTextFirstIndent2Char1111">
    <w:name w:val="Body Text First Indent 2 Char1111"/>
    <w:basedOn w:val="BodyTextIndentChar1"/>
    <w:uiPriority w:val="99"/>
    <w:semiHidden/>
    <w:rsid w:val="00E11AD2"/>
    <w:rPr>
      <w:rFonts w:eastAsiaTheme="minorEastAsia"/>
    </w:rPr>
  </w:style>
  <w:style w:type="paragraph" w:customStyle="1" w:styleId="FooterCentered2111">
    <w:name w:val="FooterCentered2111"/>
    <w:basedOn w:val="Footer"/>
    <w:rsid w:val="00E11AD2"/>
    <w:pPr>
      <w:jc w:val="center"/>
    </w:pPr>
  </w:style>
  <w:style w:type="paragraph" w:customStyle="1" w:styleId="Exar2111">
    <w:name w:val="Exar21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1">
    <w:name w:val="Important Note111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1">
    <w:name w:val="Grid Table 4 - Accent 111111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11">
    <w:name w:val="Body111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111">
    <w:name w:val="FooterCentered3111"/>
    <w:basedOn w:val="Footer"/>
    <w:rsid w:val="00E11AD2"/>
    <w:pPr>
      <w:jc w:val="center"/>
    </w:pPr>
  </w:style>
  <w:style w:type="paragraph" w:customStyle="1" w:styleId="Exar3111">
    <w:name w:val="Exar31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1">
    <w:name w:val="Important Note211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11">
    <w:name w:val="Body211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4111">
    <w:name w:val="FooterCentered4111"/>
    <w:basedOn w:val="Footer"/>
    <w:rsid w:val="00E11AD2"/>
    <w:pPr>
      <w:jc w:val="center"/>
    </w:pPr>
  </w:style>
  <w:style w:type="paragraph" w:customStyle="1" w:styleId="Exar4111">
    <w:name w:val="Exar41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Anchor1111">
    <w:name w:val="Anchor1111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Command1111">
    <w:name w:val="Command111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111">
    <w:name w:val="Bullet1111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1">
    <w:name w:val="Command211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111">
    <w:name w:val="Body311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ImportantNote3111">
    <w:name w:val="Important Note311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11">
    <w:name w:val="Body411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5111">
    <w:name w:val="FooterCentered5111"/>
    <w:basedOn w:val="Footer"/>
    <w:rsid w:val="00E11AD2"/>
    <w:pPr>
      <w:jc w:val="center"/>
    </w:pPr>
  </w:style>
  <w:style w:type="paragraph" w:customStyle="1" w:styleId="Exar5111">
    <w:name w:val="Exar51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111">
    <w:name w:val="Body511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111">
    <w:name w:val="Bullet1211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1">
    <w:name w:val="Figure Caption Centered1111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ullet13111">
    <w:name w:val="Bullet1311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1">
    <w:name w:val="FooterCentered6111"/>
    <w:basedOn w:val="Footer"/>
    <w:rsid w:val="00E11AD2"/>
    <w:pPr>
      <w:jc w:val="center"/>
    </w:pPr>
  </w:style>
  <w:style w:type="paragraph" w:customStyle="1" w:styleId="Exar6111">
    <w:name w:val="Exar61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HeadingPreface1111">
    <w:name w:val="HeadingPreface1111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1">
    <w:name w:val="Book Title11111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1">
    <w:name w:val="Contents1111"/>
    <w:basedOn w:val="Title"/>
    <w:rsid w:val="00E11AD2"/>
    <w:rPr>
      <w:szCs w:val="40"/>
    </w:rPr>
  </w:style>
  <w:style w:type="paragraph" w:customStyle="1" w:styleId="DocumentTitle1111">
    <w:name w:val="Document Title1111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1">
    <w:name w:val="Document Revision1111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1">
    <w:name w:val="Body141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811">
    <w:name w:val="Bullet181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11">
    <w:name w:val="Command101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622">
    <w:name w:val="Body62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922">
    <w:name w:val="FooterCentered922"/>
    <w:basedOn w:val="Footer"/>
    <w:rsid w:val="00E11AD2"/>
    <w:pPr>
      <w:jc w:val="center"/>
    </w:pPr>
  </w:style>
  <w:style w:type="paragraph" w:customStyle="1" w:styleId="Exar922">
    <w:name w:val="Exar92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5">
    <w:name w:val="Heading 1 Char25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8">
    <w:name w:val="Footer Char8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4">
    <w:name w:val="Header Char24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51">
    <w:name w:val="FooterCentered151"/>
    <w:basedOn w:val="Footer"/>
    <w:rsid w:val="00E11AD2"/>
    <w:pPr>
      <w:jc w:val="center"/>
    </w:pPr>
  </w:style>
  <w:style w:type="paragraph" w:customStyle="1" w:styleId="Exar151">
    <w:name w:val="Exar15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1">
    <w:name w:val="Command9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1">
    <w:name w:val="Important Note9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1">
    <w:name w:val="Grid Table 4 - Accent 1151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26">
    <w:name w:val="Heading 1 Char26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9">
    <w:name w:val="Footer Char9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5">
    <w:name w:val="Header Char25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32">
    <w:name w:val="Body13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161">
    <w:name w:val="FooterCentered161"/>
    <w:basedOn w:val="Footer"/>
    <w:rsid w:val="00E11AD2"/>
    <w:pPr>
      <w:jc w:val="center"/>
    </w:pPr>
  </w:style>
  <w:style w:type="paragraph" w:customStyle="1" w:styleId="Exar161">
    <w:name w:val="Exar16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1">
    <w:name w:val="Important Note10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27">
    <w:name w:val="Heading 1 Char27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0">
    <w:name w:val="FooterCentered20"/>
    <w:basedOn w:val="Footer"/>
    <w:rsid w:val="00E11AD2"/>
    <w:pPr>
      <w:jc w:val="center"/>
    </w:pPr>
  </w:style>
  <w:style w:type="character" w:customStyle="1" w:styleId="HeaderChar26">
    <w:name w:val="Header Char26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4">
    <w:name w:val="Body14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84">
    <w:name w:val="Bullet18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4">
    <w:name w:val="Command10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28">
    <w:name w:val="Heading 1 Char28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0">
    <w:name w:val="Footer Char10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3">
    <w:name w:val="FooterCentered23"/>
    <w:basedOn w:val="Footer"/>
    <w:rsid w:val="00E11AD2"/>
    <w:pPr>
      <w:jc w:val="center"/>
    </w:pPr>
  </w:style>
  <w:style w:type="character" w:customStyle="1" w:styleId="HeaderChar27">
    <w:name w:val="Header Char27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7">
    <w:name w:val="Grid Table 4 - Accent 117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29">
    <w:name w:val="Heading 1 Char29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3">
    <w:name w:val="Footer Char13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8">
    <w:name w:val="Header Char28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91">
    <w:name w:val="FooterCentered191"/>
    <w:basedOn w:val="Footer"/>
    <w:rsid w:val="00E11AD2"/>
    <w:pPr>
      <w:jc w:val="center"/>
    </w:pPr>
  </w:style>
  <w:style w:type="paragraph" w:customStyle="1" w:styleId="Exar191">
    <w:name w:val="Exar19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0">
    <w:name w:val="Heading 1 Char30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6">
    <w:name w:val="Body16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33">
    <w:name w:val="Bullet33"/>
    <w:rsid w:val="00E11AD2"/>
    <w:pPr>
      <w:tabs>
        <w:tab w:val="num" w:pos="1800"/>
      </w:tabs>
      <w:spacing w:before="120"/>
      <w:ind w:left="1800" w:hanging="360"/>
    </w:pPr>
  </w:style>
  <w:style w:type="character" w:customStyle="1" w:styleId="FooterChar14">
    <w:name w:val="Footer Char14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9">
    <w:name w:val="Header Char29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13">
    <w:name w:val="Important Note1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33">
    <w:name w:val="Heading 1 Char3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7">
    <w:name w:val="Body17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4">
    <w:name w:val="Anchor4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34">
    <w:name w:val="Bullet34"/>
    <w:rsid w:val="00E11AD2"/>
    <w:pPr>
      <w:tabs>
        <w:tab w:val="num" w:pos="1800"/>
      </w:tabs>
      <w:spacing w:before="120"/>
      <w:ind w:left="1800" w:hanging="360"/>
    </w:pPr>
  </w:style>
  <w:style w:type="character" w:customStyle="1" w:styleId="FooterChar15">
    <w:name w:val="Footer Char15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4">
    <w:name w:val="FooterCentered24"/>
    <w:basedOn w:val="Footer"/>
    <w:rsid w:val="00E11AD2"/>
    <w:pPr>
      <w:jc w:val="center"/>
    </w:pPr>
  </w:style>
  <w:style w:type="character" w:customStyle="1" w:styleId="HeaderChar30">
    <w:name w:val="Header Char30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4">
    <w:name w:val="Important Note1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34">
    <w:name w:val="Heading 1 Char34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8">
    <w:name w:val="Body18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9">
    <w:name w:val="Bullet19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35">
    <w:name w:val="Bullet35"/>
    <w:rsid w:val="00E11AD2"/>
    <w:pPr>
      <w:tabs>
        <w:tab w:val="num" w:pos="1800"/>
      </w:tabs>
      <w:spacing w:before="120"/>
      <w:ind w:left="1800" w:hanging="360"/>
    </w:pPr>
  </w:style>
  <w:style w:type="character" w:customStyle="1" w:styleId="FooterChar16">
    <w:name w:val="Footer Char16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5">
    <w:name w:val="FooterCentered25"/>
    <w:basedOn w:val="Footer"/>
    <w:rsid w:val="00E11AD2"/>
    <w:pPr>
      <w:jc w:val="center"/>
    </w:pPr>
  </w:style>
  <w:style w:type="character" w:customStyle="1" w:styleId="HeaderChar33">
    <w:name w:val="Header Char33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3">
    <w:name w:val="Command1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5">
    <w:name w:val="Important Note15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5">
    <w:name w:val="Figure Caption Centered5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customStyle="1" w:styleId="GridTable4-Accent118">
    <w:name w:val="Grid Table 4 - Accent 118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5">
    <w:name w:val="Heading 1 Char35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9">
    <w:name w:val="Body19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10">
    <w:name w:val="Bullet110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26">
    <w:name w:val="FooterCentered26"/>
    <w:basedOn w:val="Footer"/>
    <w:rsid w:val="00E11AD2"/>
    <w:pPr>
      <w:jc w:val="center"/>
    </w:pPr>
  </w:style>
  <w:style w:type="character" w:customStyle="1" w:styleId="HeaderChar34">
    <w:name w:val="Header Char34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4">
    <w:name w:val="Command1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36">
    <w:name w:val="Heading 1 Char36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13">
    <w:name w:val="Bullet113"/>
    <w:rsid w:val="00E11AD2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HeaderChar35">
    <w:name w:val="Header Char35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3">
    <w:name w:val="Body62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923">
    <w:name w:val="FooterCentered923"/>
    <w:basedOn w:val="Footer"/>
    <w:rsid w:val="00E11AD2"/>
    <w:pPr>
      <w:jc w:val="center"/>
    </w:pPr>
  </w:style>
  <w:style w:type="paragraph" w:customStyle="1" w:styleId="Exar923">
    <w:name w:val="Exar92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7">
    <w:name w:val="Heading 1 Char37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0">
    <w:name w:val="Body20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5">
    <w:name w:val="Anchor5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4">
    <w:name w:val="Bullet11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3">
    <w:name w:val="Bullet23"/>
    <w:rsid w:val="00E11AD2"/>
    <w:pPr>
      <w:spacing w:before="120"/>
      <w:ind w:left="1440" w:hanging="360"/>
    </w:pPr>
  </w:style>
  <w:style w:type="paragraph" w:customStyle="1" w:styleId="Bullet36">
    <w:name w:val="Bullet36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3">
    <w:name w:val="Caution3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3">
    <w:name w:val="CellBody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3">
    <w:name w:val="CellBodyCenter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3">
    <w:name w:val="CellBodyRight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3">
    <w:name w:val="CellBullet13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3">
    <w:name w:val="CellHeading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3">
    <w:name w:val="CellHeadingCenter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3">
    <w:name w:val="CellIndent13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3">
    <w:name w:val="CellIndent23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3">
    <w:name w:val="CellIndent33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3">
    <w:name w:val="CellNote3"/>
    <w:rsid w:val="00E11AD2"/>
    <w:pPr>
      <w:ind w:left="360" w:right="432"/>
    </w:pPr>
    <w:rPr>
      <w:sz w:val="18"/>
      <w:szCs w:val="18"/>
    </w:rPr>
  </w:style>
  <w:style w:type="paragraph" w:customStyle="1" w:styleId="Code3">
    <w:name w:val="Code3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3">
    <w:name w:val="Equation3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3">
    <w:name w:val="Figure3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3">
    <w:name w:val="FigureLabel3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7">
    <w:name w:val="Footer Char17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3">
    <w:name w:val="Footnote3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3">
    <w:name w:val="GlossTerm3"/>
    <w:basedOn w:val="Normal"/>
    <w:rsid w:val="00E11AD2"/>
    <w:rPr>
      <w:b/>
    </w:rPr>
  </w:style>
  <w:style w:type="paragraph" w:customStyle="1" w:styleId="HeadingFeature3">
    <w:name w:val="HeadingFeature3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3">
    <w:name w:val="Indent13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3">
    <w:name w:val="Indent23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3">
    <w:name w:val="Indent33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4">
    <w:name w:val="Addendum4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3">
    <w:name w:val="ProcedureHead3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3">
    <w:name w:val="Step13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3">
    <w:name w:val="Register Def3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3">
    <w:name w:val="Step23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3">
    <w:name w:val="Step33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3">
    <w:name w:val="TableFootnote3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3">
    <w:name w:val="TableTitle3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4">
    <w:name w:val="Title Char4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27">
    <w:name w:val="FooterCentered27"/>
    <w:basedOn w:val="Footer"/>
    <w:rsid w:val="00E11AD2"/>
    <w:pPr>
      <w:jc w:val="center"/>
    </w:pPr>
  </w:style>
  <w:style w:type="paragraph" w:customStyle="1" w:styleId="HeadingPreface3">
    <w:name w:val="HeadingPreface3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3">
    <w:name w:val="Copyright Heading3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3">
    <w:name w:val="Book Title13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3">
    <w:name w:val="BookTitle23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3">
    <w:name w:val="Document Type3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3">
    <w:name w:val="Internal Use Cover3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6">
    <w:name w:val="Header Char36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3">
    <w:name w:val="GlossText3"/>
    <w:basedOn w:val="Normal"/>
    <w:rsid w:val="00E11AD2"/>
    <w:pPr>
      <w:tabs>
        <w:tab w:val="left" w:pos="1800"/>
      </w:tabs>
      <w:ind w:left="432"/>
    </w:pPr>
  </w:style>
  <w:style w:type="paragraph" w:customStyle="1" w:styleId="Exar27">
    <w:name w:val="Exar27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3">
    <w:name w:val="CONFIDENTIAL3"/>
    <w:rsid w:val="00E11AD2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3">
    <w:name w:val="Notetext3"/>
    <w:next w:val="Body"/>
    <w:rsid w:val="00E11AD2"/>
    <w:pPr>
      <w:ind w:left="547" w:right="1080"/>
      <w:jc w:val="both"/>
    </w:pPr>
  </w:style>
  <w:style w:type="paragraph" w:customStyle="1" w:styleId="PageNumbereven3">
    <w:name w:val="Page Number(even)3"/>
    <w:basedOn w:val="Footer"/>
    <w:semiHidden/>
    <w:rsid w:val="00E11AD2"/>
  </w:style>
  <w:style w:type="paragraph" w:customStyle="1" w:styleId="Headereven3">
    <w:name w:val="Header(even)3"/>
    <w:basedOn w:val="Header"/>
    <w:rsid w:val="00E11AD2"/>
    <w:pPr>
      <w:tabs>
        <w:tab w:val="clear" w:pos="9270"/>
      </w:tabs>
    </w:pPr>
  </w:style>
  <w:style w:type="paragraph" w:customStyle="1" w:styleId="Footereven3">
    <w:name w:val="Footer(even)3"/>
    <w:basedOn w:val="Footer"/>
    <w:rsid w:val="00E11AD2"/>
    <w:pPr>
      <w:ind w:right="-90"/>
    </w:pPr>
  </w:style>
  <w:style w:type="paragraph" w:customStyle="1" w:styleId="Glossary3">
    <w:name w:val="Glossary3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3">
    <w:name w:val="Addendum1+3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3">
    <w:name w:val="HeaderNumber3"/>
    <w:rsid w:val="00E11AD2"/>
    <w:rPr>
      <w:rFonts w:ascii="Arial" w:hAnsi="Arial"/>
      <w:b/>
      <w:color w:val="002B5C"/>
      <w:sz w:val="48"/>
    </w:rPr>
  </w:style>
  <w:style w:type="paragraph" w:customStyle="1" w:styleId="Addendum230">
    <w:name w:val="Addendum23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3">
    <w:name w:val="SpecNo+3"/>
    <w:basedOn w:val="SpecNo0"/>
    <w:rsid w:val="00E11AD2"/>
  </w:style>
  <w:style w:type="paragraph" w:customStyle="1" w:styleId="SpecNo30">
    <w:name w:val="SpecNo3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3">
    <w:name w:val="Description3"/>
    <w:rsid w:val="00E11AD2"/>
    <w:pPr>
      <w:spacing w:before="120"/>
      <w:ind w:left="1800" w:hanging="1800"/>
    </w:pPr>
  </w:style>
  <w:style w:type="paragraph" w:customStyle="1" w:styleId="Addendum30">
    <w:name w:val="Addendum+3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3">
    <w:name w:val="DocChangeNo.+3"/>
    <w:basedOn w:val="DocChangeNo"/>
    <w:rsid w:val="00E11AD2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30">
    <w:name w:val="DocChangeNo.3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31">
    <w:name w:val="Addendum2+3"/>
    <w:basedOn w:val="Addendum2"/>
    <w:rsid w:val="00E11AD2"/>
    <w:rPr>
      <w:sz w:val="32"/>
    </w:rPr>
  </w:style>
  <w:style w:type="paragraph" w:customStyle="1" w:styleId="CellHeadingUnder3">
    <w:name w:val="CellHeadingUnder3"/>
    <w:basedOn w:val="CellHeading"/>
    <w:next w:val="CellBody"/>
    <w:rsid w:val="00E11AD2"/>
    <w:rPr>
      <w:u w:val="single"/>
    </w:rPr>
  </w:style>
  <w:style w:type="paragraph" w:customStyle="1" w:styleId="CellNoteHeading3">
    <w:name w:val="CellNoteHeading3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3">
    <w:name w:val="CellHeadingField|Desc3"/>
    <w:rsid w:val="00E11AD2"/>
    <w:rPr>
      <w:rFonts w:ascii="Arial" w:hAnsi="Arial"/>
      <w:b/>
    </w:rPr>
  </w:style>
  <w:style w:type="paragraph" w:customStyle="1" w:styleId="REGISTERBITFIELDCELL3">
    <w:name w:val="REGISTER|BIT|FIELDCELL3"/>
    <w:basedOn w:val="CellBody"/>
    <w:rsid w:val="00E11AD2"/>
    <w:rPr>
      <w:rFonts w:ascii="Arial" w:hAnsi="Arial"/>
      <w:b/>
      <w:caps/>
    </w:rPr>
  </w:style>
  <w:style w:type="paragraph" w:customStyle="1" w:styleId="Contents3">
    <w:name w:val="Contents3"/>
    <w:basedOn w:val="Title"/>
    <w:rsid w:val="00E11AD2"/>
    <w:rPr>
      <w:szCs w:val="40"/>
    </w:rPr>
  </w:style>
  <w:style w:type="paragraph" w:customStyle="1" w:styleId="ExarConfidential3">
    <w:name w:val="Exar Confidential3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3">
    <w:name w:val="Exar Confidential Char3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3">
    <w:name w:val="Hifn Table3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30">
    <w:name w:val="Page Number (even)3"/>
    <w:rsid w:val="00E11AD2"/>
    <w:rPr>
      <w:rFonts w:ascii="Arial" w:hAnsi="Arial"/>
      <w:sz w:val="16"/>
    </w:rPr>
  </w:style>
  <w:style w:type="paragraph" w:customStyle="1" w:styleId="Preliminary3">
    <w:name w:val="Preliminary3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3">
    <w:name w:val="Preliminary Char3"/>
    <w:basedOn w:val="DefaultParagraphFont"/>
    <w:rsid w:val="00E11AD2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4">
    <w:name w:val="Balloon Text Char4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Appendix3">
    <w:name w:val="Appendix3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4">
    <w:name w:val="Comment Text Char4"/>
    <w:basedOn w:val="DefaultParagraphFont"/>
    <w:uiPriority w:val="99"/>
    <w:semiHidden/>
    <w:rsid w:val="00E11AD2"/>
  </w:style>
  <w:style w:type="character" w:customStyle="1" w:styleId="CommentSubjectChar4">
    <w:name w:val="Comment Subject Char4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3">
    <w:name w:val="copyright3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3">
    <w:name w:val="Function Call3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3">
    <w:name w:val="Appendix 13"/>
    <w:basedOn w:val="Heading2"/>
    <w:next w:val="Body"/>
    <w:rsid w:val="00E11AD2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3">
    <w:name w:val="Appendix 23"/>
    <w:basedOn w:val="Appendix1"/>
    <w:next w:val="Body"/>
    <w:rsid w:val="00E11AD2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3">
    <w:name w:val="Hifn Parameter3"/>
    <w:basedOn w:val="TableNormal"/>
    <w:rsid w:val="00E11AD2"/>
    <w:rPr>
      <w:sz w:val="18"/>
    </w:rPr>
    <w:tblPr/>
  </w:style>
  <w:style w:type="paragraph" w:customStyle="1" w:styleId="CellHeadingBlue3">
    <w:name w:val="Cell Heading Blue3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3">
    <w:name w:val="ListNumber23"/>
    <w:basedOn w:val="Body"/>
    <w:rsid w:val="00E11AD2"/>
    <w:pPr>
      <w:ind w:left="1440" w:hanging="360"/>
    </w:pPr>
  </w:style>
  <w:style w:type="paragraph" w:customStyle="1" w:styleId="Command15">
    <w:name w:val="Command15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4">
    <w:name w:val="HTML Preformatted Char4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4">
    <w:name w:val="Subtitle Char4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4">
    <w:name w:val="Quote Char4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4">
    <w:name w:val="Intense Quote Char4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paragraph" w:customStyle="1" w:styleId="Default3">
    <w:name w:val="Default3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3">
    <w:name w:val="Document Title3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3">
    <w:name w:val="Document Subtitle3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3">
    <w:name w:val="Heading 2 no number3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3">
    <w:name w:val="Document Revision3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3">
    <w:name w:val="List Table 3 - Accent 113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16">
    <w:name w:val="Important Note16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6">
    <w:name w:val="Figure Caption Centered6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3">
    <w:name w:val="2909F619802848F09E01365C32F346543"/>
    <w:rsid w:val="00E11AD2"/>
    <w:pPr>
      <w:spacing w:after="200"/>
    </w:pPr>
    <w:rPr>
      <w:lang w:eastAsia="ja-JP"/>
    </w:rPr>
  </w:style>
  <w:style w:type="table" w:customStyle="1" w:styleId="LightList-Accent113">
    <w:name w:val="Light List - Accent 113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4">
    <w:name w:val="Body Text Char4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paragraph" w:customStyle="1" w:styleId="TableParagraph3">
    <w:name w:val="Table Paragraph3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3">
    <w:name w:val="Message and Command3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2Char4">
    <w:name w:val="Body Text 2 Char4"/>
    <w:basedOn w:val="DefaultParagraphFont"/>
    <w:semiHidden/>
    <w:rsid w:val="00E11AD2"/>
  </w:style>
  <w:style w:type="character" w:customStyle="1" w:styleId="BodyText3Char4">
    <w:name w:val="Body Text 3 Char4"/>
    <w:basedOn w:val="DefaultParagraphFont"/>
    <w:semiHidden/>
    <w:rsid w:val="00E11AD2"/>
    <w:rPr>
      <w:sz w:val="16"/>
      <w:szCs w:val="16"/>
    </w:rPr>
  </w:style>
  <w:style w:type="character" w:customStyle="1" w:styleId="BodyTextIndentChar4">
    <w:name w:val="Body Text Indent Char4"/>
    <w:basedOn w:val="DefaultParagraphFont"/>
    <w:semiHidden/>
    <w:rsid w:val="00E11AD2"/>
  </w:style>
  <w:style w:type="character" w:customStyle="1" w:styleId="BodyTextFirstIndent2Char4">
    <w:name w:val="Body Text First Indent 2 Char4"/>
    <w:basedOn w:val="BodyTextIndentChar"/>
    <w:semiHidden/>
    <w:rsid w:val="00E11AD2"/>
  </w:style>
  <w:style w:type="character" w:customStyle="1" w:styleId="BodyTextIndent2Char4">
    <w:name w:val="Body Text Indent 2 Char4"/>
    <w:basedOn w:val="DefaultParagraphFont"/>
    <w:semiHidden/>
    <w:rsid w:val="00E11AD2"/>
  </w:style>
  <w:style w:type="character" w:customStyle="1" w:styleId="BodyTextIndent3Char4">
    <w:name w:val="Body Text Indent 3 Char4"/>
    <w:basedOn w:val="DefaultParagraphFont"/>
    <w:semiHidden/>
    <w:rsid w:val="00E11AD2"/>
    <w:rPr>
      <w:sz w:val="16"/>
      <w:szCs w:val="16"/>
    </w:rPr>
  </w:style>
  <w:style w:type="character" w:customStyle="1" w:styleId="E-mailSignatureChar4">
    <w:name w:val="E-mail Signature Char4"/>
    <w:basedOn w:val="DefaultParagraphFont"/>
    <w:semiHidden/>
    <w:rsid w:val="00E11AD2"/>
  </w:style>
  <w:style w:type="character" w:customStyle="1" w:styleId="HTMLAddressChar4">
    <w:name w:val="HTML Address Char4"/>
    <w:basedOn w:val="DefaultParagraphFont"/>
    <w:semiHidden/>
    <w:rsid w:val="00E11AD2"/>
    <w:rPr>
      <w:i/>
      <w:iCs/>
    </w:rPr>
  </w:style>
  <w:style w:type="character" w:customStyle="1" w:styleId="MessageHeaderChar4">
    <w:name w:val="Message Header Char4"/>
    <w:basedOn w:val="DefaultParagraphFont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4">
    <w:name w:val="Plain Text Char4"/>
    <w:basedOn w:val="DefaultParagraphFont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4">
    <w:name w:val="Signature Char4"/>
    <w:basedOn w:val="DefaultParagraphFont"/>
    <w:semiHidden/>
    <w:rsid w:val="00E11AD2"/>
  </w:style>
  <w:style w:type="paragraph" w:customStyle="1" w:styleId="BackPageCenter3">
    <w:name w:val="Back Page Center3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3">
    <w:name w:val="Figure Title3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character" w:customStyle="1" w:styleId="NoteHeadingChar3">
    <w:name w:val="Note Heading Char3"/>
    <w:basedOn w:val="DefaultParagraphFont"/>
    <w:rsid w:val="00E11AD2"/>
    <w:rPr>
      <w:b/>
    </w:rPr>
  </w:style>
  <w:style w:type="character" w:customStyle="1" w:styleId="ClosingChar3">
    <w:name w:val="Closing Char3"/>
    <w:basedOn w:val="DefaultParagraphFont"/>
    <w:rsid w:val="00E11AD2"/>
  </w:style>
  <w:style w:type="character" w:customStyle="1" w:styleId="DateChar3">
    <w:name w:val="Date Char3"/>
    <w:basedOn w:val="DefaultParagraphFont"/>
    <w:rsid w:val="00E11AD2"/>
  </w:style>
  <w:style w:type="character" w:customStyle="1" w:styleId="DocumentMapChar3">
    <w:name w:val="Document Map Char3"/>
    <w:basedOn w:val="DefaultParagraphFont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3">
    <w:name w:val="Endnote Text Char3"/>
    <w:basedOn w:val="DefaultParagraphFont"/>
    <w:semiHidden/>
    <w:rsid w:val="00E11AD2"/>
  </w:style>
  <w:style w:type="character" w:customStyle="1" w:styleId="FootnoteTextChar3">
    <w:name w:val="Footnote Text Char3"/>
    <w:basedOn w:val="DefaultParagraphFont"/>
    <w:semiHidden/>
    <w:rsid w:val="00E11AD2"/>
  </w:style>
  <w:style w:type="character" w:customStyle="1" w:styleId="MacroTextChar3">
    <w:name w:val="Macro Text Char3"/>
    <w:basedOn w:val="DefaultParagraphFont"/>
    <w:semiHidden/>
    <w:rsid w:val="00E11AD2"/>
    <w:rPr>
      <w:rFonts w:ascii="Courier New" w:hAnsi="Courier New" w:cs="Courier New"/>
      <w:color w:val="000000"/>
    </w:rPr>
  </w:style>
  <w:style w:type="character" w:customStyle="1" w:styleId="BodyText2Char12">
    <w:name w:val="Body Text 2 Char12"/>
    <w:basedOn w:val="DefaultParagraphFont"/>
    <w:uiPriority w:val="99"/>
    <w:semiHidden/>
    <w:rsid w:val="00E11AD2"/>
  </w:style>
  <w:style w:type="character" w:customStyle="1" w:styleId="BodyText3Char12">
    <w:name w:val="Body Text 3 Char12"/>
    <w:basedOn w:val="DefaultParagraphFont"/>
    <w:uiPriority w:val="99"/>
    <w:semiHidden/>
    <w:rsid w:val="00E11AD2"/>
    <w:rPr>
      <w:sz w:val="16"/>
      <w:szCs w:val="16"/>
    </w:rPr>
  </w:style>
  <w:style w:type="character" w:customStyle="1" w:styleId="BodyTextIndentChar12">
    <w:name w:val="Body Text Indent Char12"/>
    <w:basedOn w:val="DefaultParagraphFont"/>
    <w:uiPriority w:val="99"/>
    <w:semiHidden/>
    <w:rsid w:val="00E11AD2"/>
  </w:style>
  <w:style w:type="character" w:customStyle="1" w:styleId="BodyTextFirstIndent2Char13">
    <w:name w:val="Body Text First Indent 2 Char13"/>
    <w:basedOn w:val="BodyTextIndentChar1"/>
    <w:uiPriority w:val="99"/>
    <w:semiHidden/>
    <w:rsid w:val="00E11AD2"/>
    <w:rPr>
      <w:rFonts w:eastAsiaTheme="minorEastAsia"/>
    </w:rPr>
  </w:style>
  <w:style w:type="character" w:customStyle="1" w:styleId="BodyTextIndent2Char12">
    <w:name w:val="Body Text Indent 2 Char12"/>
    <w:basedOn w:val="DefaultParagraphFont"/>
    <w:uiPriority w:val="99"/>
    <w:semiHidden/>
    <w:rsid w:val="00E11AD2"/>
  </w:style>
  <w:style w:type="character" w:customStyle="1" w:styleId="BodyTextIndent3Char12">
    <w:name w:val="Body Text Indent 3 Char12"/>
    <w:basedOn w:val="DefaultParagraphFont"/>
    <w:uiPriority w:val="99"/>
    <w:semiHidden/>
    <w:rsid w:val="00E11AD2"/>
    <w:rPr>
      <w:sz w:val="16"/>
      <w:szCs w:val="16"/>
    </w:rPr>
  </w:style>
  <w:style w:type="character" w:customStyle="1" w:styleId="E-mailSignatureChar12">
    <w:name w:val="E-mail Signature Char12"/>
    <w:basedOn w:val="DefaultParagraphFont"/>
    <w:uiPriority w:val="99"/>
    <w:semiHidden/>
    <w:rsid w:val="00E11AD2"/>
  </w:style>
  <w:style w:type="character" w:customStyle="1" w:styleId="HTMLAddressChar12">
    <w:name w:val="HTML Address Char12"/>
    <w:basedOn w:val="DefaultParagraphFont"/>
    <w:uiPriority w:val="99"/>
    <w:semiHidden/>
    <w:rsid w:val="00E11AD2"/>
    <w:rPr>
      <w:i/>
      <w:iCs/>
    </w:rPr>
  </w:style>
  <w:style w:type="character" w:customStyle="1" w:styleId="PlainTextChar12">
    <w:name w:val="Plain Text Char12"/>
    <w:basedOn w:val="DefaultParagraphFont"/>
    <w:uiPriority w:val="99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12">
    <w:name w:val="Signature Char12"/>
    <w:basedOn w:val="DefaultParagraphFont"/>
    <w:uiPriority w:val="99"/>
    <w:semiHidden/>
    <w:rsid w:val="00E11AD2"/>
  </w:style>
  <w:style w:type="paragraph" w:customStyle="1" w:styleId="msonormal1">
    <w:name w:val="msonormal1"/>
    <w:basedOn w:val="Normal"/>
    <w:rsid w:val="00E11AD2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FooterCentered110">
    <w:name w:val="FooterCentered110"/>
    <w:basedOn w:val="Footer"/>
    <w:rsid w:val="00E11AD2"/>
    <w:pPr>
      <w:jc w:val="center"/>
    </w:pPr>
  </w:style>
  <w:style w:type="paragraph" w:customStyle="1" w:styleId="Exar110">
    <w:name w:val="Exar110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9">
    <w:name w:val="Grid Table 4 - Accent 119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0">
    <w:name w:val="Body110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28">
    <w:name w:val="FooterCentered28"/>
    <w:basedOn w:val="Footer"/>
    <w:rsid w:val="00E11AD2"/>
    <w:pPr>
      <w:jc w:val="center"/>
    </w:pPr>
  </w:style>
  <w:style w:type="paragraph" w:customStyle="1" w:styleId="Exar28">
    <w:name w:val="Exar28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7">
    <w:name w:val="Important Note17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3">
    <w:name w:val="FooterCentered33"/>
    <w:basedOn w:val="Footer"/>
    <w:rsid w:val="00E11AD2"/>
    <w:pPr>
      <w:jc w:val="center"/>
    </w:pPr>
  </w:style>
  <w:style w:type="paragraph" w:customStyle="1" w:styleId="Exar33">
    <w:name w:val="Exar3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5Char13">
    <w:name w:val="Heading 5 Char13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3">
    <w:name w:val="Heading 6 Char13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3">
    <w:name w:val="Heading 7 Char13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3">
    <w:name w:val="Heading 8 Char13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3">
    <w:name w:val="Heading 9 Char13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23">
    <w:name w:val="Body2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13">
    <w:name w:val="Anchor13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43">
    <w:name w:val="FooterCentered43"/>
    <w:basedOn w:val="Footer"/>
    <w:rsid w:val="00E11AD2"/>
    <w:pPr>
      <w:jc w:val="center"/>
    </w:pPr>
  </w:style>
  <w:style w:type="paragraph" w:customStyle="1" w:styleId="Exar43">
    <w:name w:val="Exar4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3">
    <w:name w:val="Comment Subject Char13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MessagesandCommands13">
    <w:name w:val="Messages and Commands13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23">
    <w:name w:val="Important Note2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3">
    <w:name w:val="Grid Table 4 - Accent 1113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13">
    <w:name w:val="Heading 2 Char1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2">
    <w:name w:val="Heading 3 Char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2">
    <w:name w:val="Heading 4 Char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2">
    <w:name w:val="Heading 5 Char112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2">
    <w:name w:val="Heading 6 Char11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2">
    <w:name w:val="Heading 7 Char11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2">
    <w:name w:val="Heading 8 Char112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2">
    <w:name w:val="Heading 9 Char11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2">
    <w:name w:val="Footer Char112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2">
    <w:name w:val="Title Char112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2">
    <w:name w:val="FooterCentered112"/>
    <w:basedOn w:val="Footer"/>
    <w:rsid w:val="00E11AD2"/>
    <w:pPr>
      <w:jc w:val="center"/>
    </w:pPr>
  </w:style>
  <w:style w:type="paragraph" w:customStyle="1" w:styleId="Exar112">
    <w:name w:val="Exar1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2">
    <w:name w:val="Note Heading Char12"/>
    <w:basedOn w:val="DefaultParagraphFont"/>
    <w:rsid w:val="00E11AD2"/>
    <w:rPr>
      <w:b/>
    </w:rPr>
  </w:style>
  <w:style w:type="character" w:customStyle="1" w:styleId="BalloonTextChar112">
    <w:name w:val="Balloon Text Char112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character" w:customStyle="1" w:styleId="ClosingChar12">
    <w:name w:val="Closing Char12"/>
    <w:basedOn w:val="DefaultParagraphFont"/>
    <w:rsid w:val="00E11AD2"/>
  </w:style>
  <w:style w:type="character" w:customStyle="1" w:styleId="CommentTextChar112">
    <w:name w:val="Comment Text Char112"/>
    <w:basedOn w:val="DefaultParagraphFont"/>
    <w:uiPriority w:val="99"/>
    <w:semiHidden/>
    <w:rsid w:val="00E11AD2"/>
  </w:style>
  <w:style w:type="character" w:customStyle="1" w:styleId="CommentSubjectChar112">
    <w:name w:val="Comment Subject Char112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DateChar12">
    <w:name w:val="Date Char12"/>
    <w:basedOn w:val="DefaultParagraphFont"/>
    <w:rsid w:val="00E11AD2"/>
  </w:style>
  <w:style w:type="character" w:customStyle="1" w:styleId="DocumentMapChar12">
    <w:name w:val="Document Map Char12"/>
    <w:basedOn w:val="DefaultParagraphFont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12">
    <w:name w:val="Endnote Text Char12"/>
    <w:basedOn w:val="DefaultParagraphFont"/>
    <w:semiHidden/>
    <w:rsid w:val="00E11AD2"/>
  </w:style>
  <w:style w:type="character" w:customStyle="1" w:styleId="FootnoteTextChar12">
    <w:name w:val="Footnote Text Char12"/>
    <w:basedOn w:val="DefaultParagraphFont"/>
    <w:semiHidden/>
    <w:rsid w:val="00E11AD2"/>
  </w:style>
  <w:style w:type="character" w:customStyle="1" w:styleId="MacroTextChar12">
    <w:name w:val="Macro Text Char12"/>
    <w:basedOn w:val="DefaultParagraphFont"/>
    <w:semiHidden/>
    <w:rsid w:val="00E11AD2"/>
    <w:rPr>
      <w:rFonts w:ascii="Courier New" w:hAnsi="Courier New" w:cs="Courier New"/>
      <w:color w:val="000000"/>
    </w:rPr>
  </w:style>
  <w:style w:type="character" w:customStyle="1" w:styleId="HTMLPreformattedChar112">
    <w:name w:val="HTML Preformatted Char112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112">
    <w:name w:val="Subtitle Char112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112">
    <w:name w:val="Quote Char112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112">
    <w:name w:val="Intense Quote Char112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BodyTextChar112">
    <w:name w:val="Body Text Char112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character" w:customStyle="1" w:styleId="BodyText2Char112">
    <w:name w:val="Body Text 2 Char112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3Char112">
    <w:name w:val="Body Text 3 Char112"/>
    <w:basedOn w:val="DefaultParagraphFont"/>
    <w:uiPriority w:val="99"/>
    <w:semiHidden/>
    <w:rsid w:val="00E11AD2"/>
    <w:rPr>
      <w:rFonts w:eastAsiaTheme="minorEastAsia"/>
      <w:sz w:val="16"/>
      <w:szCs w:val="16"/>
    </w:rPr>
  </w:style>
  <w:style w:type="character" w:customStyle="1" w:styleId="BodyTextIndentChar112">
    <w:name w:val="Body Text Indent Char112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FirstIndent2Char112">
    <w:name w:val="Body Text First Indent 2 Char112"/>
    <w:basedOn w:val="BodyTextIndentChar1"/>
    <w:uiPriority w:val="99"/>
    <w:semiHidden/>
    <w:rsid w:val="00E11AD2"/>
    <w:rPr>
      <w:rFonts w:eastAsiaTheme="minorEastAsia"/>
    </w:rPr>
  </w:style>
  <w:style w:type="character" w:customStyle="1" w:styleId="BodyTextIndent2Char112">
    <w:name w:val="Body Text Indent 2 Char112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Indent3Char112">
    <w:name w:val="Body Text Indent 3 Char112"/>
    <w:basedOn w:val="DefaultParagraphFont"/>
    <w:uiPriority w:val="99"/>
    <w:semiHidden/>
    <w:rsid w:val="00E11AD2"/>
    <w:rPr>
      <w:rFonts w:eastAsiaTheme="minorEastAsia"/>
      <w:sz w:val="16"/>
      <w:szCs w:val="16"/>
    </w:rPr>
  </w:style>
  <w:style w:type="character" w:customStyle="1" w:styleId="E-mailSignatureChar112">
    <w:name w:val="E-mail Signature Char112"/>
    <w:basedOn w:val="DefaultParagraphFont"/>
    <w:uiPriority w:val="99"/>
    <w:semiHidden/>
    <w:rsid w:val="00E11AD2"/>
    <w:rPr>
      <w:rFonts w:eastAsiaTheme="minorEastAsia"/>
    </w:rPr>
  </w:style>
  <w:style w:type="character" w:customStyle="1" w:styleId="HTMLAddressChar112">
    <w:name w:val="HTML Address Char112"/>
    <w:basedOn w:val="DefaultParagraphFont"/>
    <w:uiPriority w:val="99"/>
    <w:semiHidden/>
    <w:rsid w:val="00E11AD2"/>
    <w:rPr>
      <w:rFonts w:eastAsiaTheme="minorEastAsia"/>
      <w:i/>
      <w:iCs/>
    </w:rPr>
  </w:style>
  <w:style w:type="character" w:customStyle="1" w:styleId="MessageHeaderChar112">
    <w:name w:val="Message Header Char112"/>
    <w:basedOn w:val="DefaultParagraphFont"/>
    <w:uiPriority w:val="99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2">
    <w:name w:val="Plain Text Char112"/>
    <w:basedOn w:val="DefaultParagraphFont"/>
    <w:uiPriority w:val="99"/>
    <w:semiHidden/>
    <w:rsid w:val="00E11AD2"/>
    <w:rPr>
      <w:rFonts w:ascii="Consolas" w:eastAsiaTheme="minorEastAsia" w:hAnsi="Consolas" w:cs="Consolas"/>
      <w:sz w:val="21"/>
      <w:szCs w:val="21"/>
    </w:rPr>
  </w:style>
  <w:style w:type="character" w:customStyle="1" w:styleId="SignatureChar112">
    <w:name w:val="Signature Char112"/>
    <w:basedOn w:val="DefaultParagraphFont"/>
    <w:uiPriority w:val="99"/>
    <w:semiHidden/>
    <w:rsid w:val="00E11AD2"/>
    <w:rPr>
      <w:rFonts w:eastAsiaTheme="minorEastAsia"/>
    </w:rPr>
  </w:style>
  <w:style w:type="character" w:customStyle="1" w:styleId="Heading1Char212">
    <w:name w:val="Heading 1 Char2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2">
    <w:name w:val="Heading 2 Char2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2">
    <w:name w:val="Heading 3 Char2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2">
    <w:name w:val="FooterCentered212"/>
    <w:basedOn w:val="Footer"/>
    <w:rsid w:val="00E11AD2"/>
    <w:pPr>
      <w:jc w:val="center"/>
    </w:pPr>
  </w:style>
  <w:style w:type="character" w:customStyle="1" w:styleId="HeaderChar212">
    <w:name w:val="Header Char2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2">
    <w:name w:val="Exar2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6">
    <w:name w:val="Command16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2">
    <w:name w:val="Important Note11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2">
    <w:name w:val="Grid Table 4 - Accent 11112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2">
    <w:name w:val="Heading 1 Char3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2">
    <w:name w:val="Heading 2 Char3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2">
    <w:name w:val="Body11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12">
    <w:name w:val="FooterCentered312"/>
    <w:basedOn w:val="Footer"/>
    <w:rsid w:val="00E11AD2"/>
    <w:pPr>
      <w:jc w:val="center"/>
    </w:pPr>
  </w:style>
  <w:style w:type="character" w:customStyle="1" w:styleId="HeaderChar312">
    <w:name w:val="Header Char3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2">
    <w:name w:val="Exar3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2">
    <w:name w:val="Important Note21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2">
    <w:name w:val="Heading 1 Char4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2">
    <w:name w:val="Heading 2 Char4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2">
    <w:name w:val="Heading 3 Char3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2">
    <w:name w:val="Heading 4 Char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12">
    <w:name w:val="Body21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15">
    <w:name w:val="Bullet115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2">
    <w:name w:val="FooterCentered412"/>
    <w:basedOn w:val="Footer"/>
    <w:rsid w:val="00E11AD2"/>
    <w:pPr>
      <w:jc w:val="center"/>
    </w:pPr>
  </w:style>
  <w:style w:type="character" w:customStyle="1" w:styleId="HeaderChar412">
    <w:name w:val="Header Char4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2">
    <w:name w:val="Exar4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4">
    <w:name w:val="Command2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12">
    <w:name w:val="Messages and Commands112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table" w:customStyle="1" w:styleId="GridTable4-Accent1122">
    <w:name w:val="Grid Table 4 - Accent 1122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3">
    <w:name w:val="Body3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ImportantNote32">
    <w:name w:val="Important Note3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2">
    <w:name w:val="Heading 2 Char7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3">
    <w:name w:val="Body4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112">
    <w:name w:val="Anchor112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3">
    <w:name w:val="FooterCentered53"/>
    <w:basedOn w:val="Footer"/>
    <w:rsid w:val="00E11AD2"/>
    <w:pPr>
      <w:jc w:val="center"/>
    </w:pPr>
  </w:style>
  <w:style w:type="paragraph" w:customStyle="1" w:styleId="Exar53">
    <w:name w:val="Exar5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2">
    <w:name w:val="Messages and Commands22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42">
    <w:name w:val="Important Note4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2">
    <w:name w:val="Heading 2 Char8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2">
    <w:name w:val="Heading 3 Char6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4">
    <w:name w:val="Body5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3">
    <w:name w:val="Bullet12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2">
    <w:name w:val="Command3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2">
    <w:name w:val="Important Note5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2">
    <w:name w:val="Figure Caption Centered12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2">
    <w:name w:val="Heading 2 Char9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2">
    <w:name w:val="Heading 3 Char7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2">
    <w:name w:val="Heading 4 Char3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4">
    <w:name w:val="Body6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32">
    <w:name w:val="Bullet13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3">
    <w:name w:val="FooterCentered63"/>
    <w:basedOn w:val="Footer"/>
    <w:rsid w:val="00E11AD2"/>
    <w:pPr>
      <w:jc w:val="center"/>
    </w:pPr>
  </w:style>
  <w:style w:type="paragraph" w:customStyle="1" w:styleId="Exar63">
    <w:name w:val="Exar6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2">
    <w:name w:val="Command4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2">
    <w:name w:val="Heading 2 Char10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2">
    <w:name w:val="Heading 3 Char8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4">
    <w:name w:val="FooterCentered74"/>
    <w:basedOn w:val="Footer"/>
    <w:rsid w:val="00E11AD2"/>
    <w:pPr>
      <w:jc w:val="center"/>
    </w:pPr>
  </w:style>
  <w:style w:type="paragraph" w:customStyle="1" w:styleId="Exar74">
    <w:name w:val="Exar7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12">
    <w:name w:val="Heading 1 Char1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2">
    <w:name w:val="Heading 2 Char1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2">
    <w:name w:val="Heading 3 Char9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2">
    <w:name w:val="Heading 4 Char4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2">
    <w:name w:val="Heading 5 Char22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2">
    <w:name w:val="Heading 6 Char2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2">
    <w:name w:val="Heading 7 Char2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2">
    <w:name w:val="Heading 8 Char22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2">
    <w:name w:val="Heading 9 Char2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2">
    <w:name w:val="Body7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22">
    <w:name w:val="Anchor22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2">
    <w:name w:val="Bullet14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2">
    <w:name w:val="Bullet212"/>
    <w:rsid w:val="00E11AD2"/>
    <w:pPr>
      <w:spacing w:before="120"/>
      <w:ind w:left="1440" w:hanging="360"/>
    </w:pPr>
  </w:style>
  <w:style w:type="paragraph" w:customStyle="1" w:styleId="Bullet312">
    <w:name w:val="Bullet312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12">
    <w:name w:val="Caution12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2">
    <w:name w:val="CellBody1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2">
    <w:name w:val="CellBodyCenter1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2">
    <w:name w:val="CellBodyRight1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2">
    <w:name w:val="CellBullet112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2">
    <w:name w:val="CellHeading1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2">
    <w:name w:val="CellHeadingCenter1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2">
    <w:name w:val="CellIndent112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2">
    <w:name w:val="CellIndent212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2">
    <w:name w:val="CellIndent312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2">
    <w:name w:val="CellNote12"/>
    <w:rsid w:val="00E11AD2"/>
    <w:pPr>
      <w:ind w:left="360" w:right="432"/>
    </w:pPr>
    <w:rPr>
      <w:sz w:val="18"/>
      <w:szCs w:val="18"/>
    </w:rPr>
  </w:style>
  <w:style w:type="paragraph" w:customStyle="1" w:styleId="Code12">
    <w:name w:val="Code12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2">
    <w:name w:val="Equation12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2">
    <w:name w:val="Figure12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2">
    <w:name w:val="FigureLabel12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2">
    <w:name w:val="Footnote12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2">
    <w:name w:val="GlossTerm12"/>
    <w:basedOn w:val="Normal"/>
    <w:rsid w:val="00E11AD2"/>
    <w:rPr>
      <w:b/>
    </w:rPr>
  </w:style>
  <w:style w:type="paragraph" w:customStyle="1" w:styleId="HeadingFeature12">
    <w:name w:val="HeadingFeature12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2">
    <w:name w:val="Indent112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2">
    <w:name w:val="Indent212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2">
    <w:name w:val="Indent312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22">
    <w:name w:val="Addendum12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2">
    <w:name w:val="ProcedureHead12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2">
    <w:name w:val="Step112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2">
    <w:name w:val="Register Def12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2">
    <w:name w:val="Step212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2">
    <w:name w:val="Step312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2">
    <w:name w:val="TableFootnote12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2">
    <w:name w:val="TableTitle12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4">
    <w:name w:val="FooterCentered84"/>
    <w:basedOn w:val="Footer"/>
    <w:rsid w:val="00E11AD2"/>
    <w:pPr>
      <w:jc w:val="center"/>
    </w:pPr>
  </w:style>
  <w:style w:type="paragraph" w:customStyle="1" w:styleId="HeadingPreface12">
    <w:name w:val="HeadingPreface12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2">
    <w:name w:val="Copyright Heading12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2">
    <w:name w:val="Book Title112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2">
    <w:name w:val="BookTitle212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2">
    <w:name w:val="Document Type12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2">
    <w:name w:val="Internal Use Cover12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2">
    <w:name w:val="GlossText12"/>
    <w:basedOn w:val="Normal"/>
    <w:rsid w:val="00E11AD2"/>
    <w:pPr>
      <w:tabs>
        <w:tab w:val="left" w:pos="1800"/>
      </w:tabs>
      <w:ind w:left="432"/>
    </w:pPr>
  </w:style>
  <w:style w:type="paragraph" w:customStyle="1" w:styleId="Exar84">
    <w:name w:val="Exar8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2">
    <w:name w:val="CONFIDENTIAL12"/>
    <w:rsid w:val="00E11AD2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2">
    <w:name w:val="Notetext12"/>
    <w:next w:val="Body"/>
    <w:rsid w:val="00E11AD2"/>
    <w:pPr>
      <w:ind w:left="547" w:right="1080"/>
      <w:jc w:val="both"/>
    </w:pPr>
  </w:style>
  <w:style w:type="paragraph" w:customStyle="1" w:styleId="PageNumbereven12">
    <w:name w:val="Page Number(even)12"/>
    <w:basedOn w:val="Footer"/>
    <w:semiHidden/>
    <w:rsid w:val="00E11AD2"/>
  </w:style>
  <w:style w:type="paragraph" w:customStyle="1" w:styleId="Headereven12">
    <w:name w:val="Header(even)12"/>
    <w:basedOn w:val="Header"/>
    <w:rsid w:val="00E11AD2"/>
    <w:pPr>
      <w:tabs>
        <w:tab w:val="clear" w:pos="9270"/>
      </w:tabs>
    </w:pPr>
  </w:style>
  <w:style w:type="paragraph" w:customStyle="1" w:styleId="Footereven12">
    <w:name w:val="Footer(even)12"/>
    <w:basedOn w:val="Footer"/>
    <w:rsid w:val="00E11AD2"/>
    <w:pPr>
      <w:ind w:right="-90"/>
    </w:pPr>
  </w:style>
  <w:style w:type="paragraph" w:customStyle="1" w:styleId="Glossary12">
    <w:name w:val="Glossary12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20">
    <w:name w:val="Addendum1+12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2">
    <w:name w:val="HeaderNumber12"/>
    <w:rsid w:val="00E11AD2"/>
    <w:rPr>
      <w:rFonts w:ascii="Arial" w:hAnsi="Arial"/>
      <w:b/>
      <w:color w:val="002B5C"/>
      <w:sz w:val="48"/>
    </w:rPr>
  </w:style>
  <w:style w:type="paragraph" w:customStyle="1" w:styleId="Addendum2120">
    <w:name w:val="Addendum212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2">
    <w:name w:val="SpecNo+12"/>
    <w:basedOn w:val="SpecNo0"/>
    <w:rsid w:val="00E11AD2"/>
  </w:style>
  <w:style w:type="paragraph" w:customStyle="1" w:styleId="SpecNo120">
    <w:name w:val="SpecNo12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2">
    <w:name w:val="Description12"/>
    <w:rsid w:val="00E11AD2"/>
    <w:pPr>
      <w:spacing w:before="120"/>
      <w:ind w:left="1800" w:hanging="1800"/>
    </w:pPr>
  </w:style>
  <w:style w:type="paragraph" w:customStyle="1" w:styleId="Addendum123">
    <w:name w:val="Addendum+12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2">
    <w:name w:val="DocChangeNo.+12"/>
    <w:basedOn w:val="DocChangeNo"/>
    <w:rsid w:val="00E11AD2"/>
    <w:pPr>
      <w:numPr>
        <w:numId w:val="0"/>
      </w:numPr>
      <w:ind w:left="1260" w:hanging="1260"/>
    </w:pPr>
  </w:style>
  <w:style w:type="paragraph" w:customStyle="1" w:styleId="DocChangeNo120">
    <w:name w:val="DocChangeNo.12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121">
    <w:name w:val="Addendum2+12"/>
    <w:basedOn w:val="Addendum2"/>
    <w:rsid w:val="00E11AD2"/>
    <w:rPr>
      <w:sz w:val="32"/>
    </w:rPr>
  </w:style>
  <w:style w:type="paragraph" w:customStyle="1" w:styleId="CellHeadingUnder12">
    <w:name w:val="CellHeadingUnder12"/>
    <w:basedOn w:val="CellHeading"/>
    <w:next w:val="CellBody"/>
    <w:rsid w:val="00E11AD2"/>
    <w:rPr>
      <w:u w:val="single"/>
    </w:rPr>
  </w:style>
  <w:style w:type="paragraph" w:customStyle="1" w:styleId="CellNoteHeading12">
    <w:name w:val="CellNoteHeading12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2">
    <w:name w:val="CellHeadingField|Desc12"/>
    <w:rsid w:val="00E11AD2"/>
    <w:rPr>
      <w:rFonts w:ascii="Arial" w:hAnsi="Arial"/>
      <w:b/>
    </w:rPr>
  </w:style>
  <w:style w:type="paragraph" w:customStyle="1" w:styleId="REGISTERBITFIELDCELL12">
    <w:name w:val="REGISTER|BIT|FIELDCELL12"/>
    <w:basedOn w:val="CellBody"/>
    <w:rsid w:val="00E11AD2"/>
    <w:rPr>
      <w:rFonts w:ascii="Arial" w:hAnsi="Arial"/>
      <w:b/>
      <w:caps/>
    </w:rPr>
  </w:style>
  <w:style w:type="paragraph" w:customStyle="1" w:styleId="Contents12">
    <w:name w:val="Contents12"/>
    <w:basedOn w:val="Title"/>
    <w:rsid w:val="00E11AD2"/>
    <w:rPr>
      <w:szCs w:val="40"/>
    </w:rPr>
  </w:style>
  <w:style w:type="paragraph" w:customStyle="1" w:styleId="ExarConfidential12">
    <w:name w:val="Exar Confidential12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2">
    <w:name w:val="Exar Confidential Char12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2">
    <w:name w:val="Hifn Table12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20">
    <w:name w:val="Page Number (even)12"/>
    <w:rsid w:val="00E11AD2"/>
    <w:rPr>
      <w:rFonts w:ascii="Arial" w:hAnsi="Arial"/>
      <w:sz w:val="16"/>
    </w:rPr>
  </w:style>
  <w:style w:type="paragraph" w:customStyle="1" w:styleId="Preliminary12">
    <w:name w:val="Preliminary12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2">
    <w:name w:val="Balloon Text Char22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Appendix120">
    <w:name w:val="Appendix12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2">
    <w:name w:val="Comment Text Char22"/>
    <w:basedOn w:val="DefaultParagraphFont"/>
    <w:uiPriority w:val="99"/>
    <w:semiHidden/>
    <w:rsid w:val="00E11AD2"/>
  </w:style>
  <w:style w:type="character" w:customStyle="1" w:styleId="CommentSubjectChar22">
    <w:name w:val="Comment Subject Char22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12">
    <w:name w:val="copyright12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12">
    <w:name w:val="Function Call12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2">
    <w:name w:val="Appendix 112"/>
    <w:basedOn w:val="Heading2"/>
    <w:next w:val="Body"/>
    <w:rsid w:val="00E11AD2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2">
    <w:name w:val="Appendix 212"/>
    <w:basedOn w:val="Appendix1"/>
    <w:next w:val="Body"/>
    <w:rsid w:val="00E11AD2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2">
    <w:name w:val="Hifn Parameter12"/>
    <w:basedOn w:val="TableNormal"/>
    <w:rsid w:val="00E11AD2"/>
    <w:rPr>
      <w:sz w:val="18"/>
    </w:rPr>
    <w:tblPr/>
  </w:style>
  <w:style w:type="paragraph" w:customStyle="1" w:styleId="CellHeadingBlue12">
    <w:name w:val="Cell Heading Blue12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12">
    <w:name w:val="ListNumber212"/>
    <w:basedOn w:val="Body"/>
    <w:rsid w:val="00E11AD2"/>
    <w:pPr>
      <w:ind w:left="1440" w:hanging="360"/>
    </w:pPr>
  </w:style>
  <w:style w:type="paragraph" w:customStyle="1" w:styleId="Command52">
    <w:name w:val="Command5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2">
    <w:name w:val="HTML Preformatted Char22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22">
    <w:name w:val="Subtitle Char22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22">
    <w:name w:val="Quote Char22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22">
    <w:name w:val="Intense Quote Char22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paragraph" w:customStyle="1" w:styleId="Default12">
    <w:name w:val="Default12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2">
    <w:name w:val="Document Title12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2">
    <w:name w:val="Document Subtitle12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12">
    <w:name w:val="Heading 2 no number12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12">
    <w:name w:val="Document Revision12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2">
    <w:name w:val="List Table 3 - Accent 1112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2">
    <w:name w:val="Messages and Commands32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62">
    <w:name w:val="Important Note6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2">
    <w:name w:val="Figure Caption Centered22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2">
    <w:name w:val="2909F619802848F09E01365C32F3465412"/>
    <w:rsid w:val="00E11AD2"/>
    <w:pPr>
      <w:spacing w:after="200"/>
    </w:pPr>
    <w:rPr>
      <w:lang w:eastAsia="ja-JP"/>
    </w:rPr>
  </w:style>
  <w:style w:type="table" w:customStyle="1" w:styleId="LightList-Accent1112">
    <w:name w:val="Light List - Accent 1112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2">
    <w:name w:val="Body Text Char22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paragraph" w:customStyle="1" w:styleId="TableParagraph12">
    <w:name w:val="Table Paragraph12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2">
    <w:name w:val="Message and Command12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FirstIndent2Char22">
    <w:name w:val="Body Text First Indent 2 Char22"/>
    <w:basedOn w:val="BodyTextIndentChar"/>
    <w:semiHidden/>
    <w:rsid w:val="00E11AD2"/>
  </w:style>
  <w:style w:type="paragraph" w:customStyle="1" w:styleId="BackPageCenter12">
    <w:name w:val="Back Page Center12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2">
    <w:name w:val="Figure Title12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2">
    <w:name w:val="Grid Table 4 - Accent 1132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4">
    <w:name w:val="FooterCentered94"/>
    <w:basedOn w:val="Footer"/>
    <w:rsid w:val="00E11AD2"/>
    <w:pPr>
      <w:jc w:val="center"/>
    </w:pPr>
  </w:style>
  <w:style w:type="paragraph" w:customStyle="1" w:styleId="Exar94">
    <w:name w:val="Exar9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21">
    <w:name w:val="Heading 2 Char1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1">
    <w:name w:val="Heading 3 Char10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2">
    <w:name w:val="FooterCentered102"/>
    <w:basedOn w:val="Footer"/>
    <w:rsid w:val="00E11AD2"/>
    <w:pPr>
      <w:jc w:val="center"/>
    </w:pPr>
  </w:style>
  <w:style w:type="paragraph" w:customStyle="1" w:styleId="Exar102">
    <w:name w:val="Exar10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1">
    <w:name w:val="Heading 2 Char13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1">
    <w:name w:val="Heading 3 Char1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2">
    <w:name w:val="Body8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52">
    <w:name w:val="Bullet15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2">
    <w:name w:val="Command6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1">
    <w:name w:val="Important Note7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2">
    <w:name w:val="Figure Caption Centered32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1">
    <w:name w:val="Heading 2 Char14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1">
    <w:name w:val="Heading 3 Char13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1">
    <w:name w:val="Heading 4 Char5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2">
    <w:name w:val="Body9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62">
    <w:name w:val="Bullet16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2">
    <w:name w:val="FooterCentered122"/>
    <w:basedOn w:val="Footer"/>
    <w:rsid w:val="00E11AD2"/>
    <w:pPr>
      <w:jc w:val="center"/>
    </w:pPr>
  </w:style>
  <w:style w:type="paragraph" w:customStyle="1" w:styleId="Exar122">
    <w:name w:val="Exar12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1">
    <w:name w:val="Command7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1">
    <w:name w:val="Heading 2 Char15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1">
    <w:name w:val="Heading 3 Char14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1">
    <w:name w:val="Heading 4 Char6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1">
    <w:name w:val="Heading 5 Char31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1">
    <w:name w:val="Heading 6 Char3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1">
    <w:name w:val="Heading 7 Char3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1">
    <w:name w:val="Heading 8 Char31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1">
    <w:name w:val="Heading 9 Char3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2">
    <w:name w:val="Body10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31">
    <w:name w:val="Anchor31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1">
    <w:name w:val="Bullet17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2">
    <w:name w:val="Bullet222"/>
    <w:rsid w:val="00E11AD2"/>
    <w:pPr>
      <w:spacing w:before="120"/>
      <w:ind w:left="1440" w:hanging="360"/>
    </w:pPr>
  </w:style>
  <w:style w:type="paragraph" w:customStyle="1" w:styleId="Bullet322">
    <w:name w:val="Bullet322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22">
    <w:name w:val="Caution22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2">
    <w:name w:val="CellBody2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2">
    <w:name w:val="CellBodyCenter2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2">
    <w:name w:val="CellBodyRight2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2">
    <w:name w:val="CellBullet122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2">
    <w:name w:val="CellHeading2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2">
    <w:name w:val="CellHeadingCenter2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2">
    <w:name w:val="CellIndent122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2">
    <w:name w:val="CellIndent222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2">
    <w:name w:val="CellIndent322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2">
    <w:name w:val="CellNote22"/>
    <w:rsid w:val="00E11AD2"/>
    <w:pPr>
      <w:ind w:left="360" w:right="432"/>
    </w:pPr>
    <w:rPr>
      <w:sz w:val="18"/>
      <w:szCs w:val="18"/>
    </w:rPr>
  </w:style>
  <w:style w:type="paragraph" w:customStyle="1" w:styleId="Code22">
    <w:name w:val="Code22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2">
    <w:name w:val="Equation22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2">
    <w:name w:val="Figure22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2">
    <w:name w:val="FigureLabel22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2">
    <w:name w:val="Footnote22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2">
    <w:name w:val="GlossTerm22"/>
    <w:basedOn w:val="Normal"/>
    <w:rsid w:val="00E11AD2"/>
    <w:rPr>
      <w:b/>
    </w:rPr>
  </w:style>
  <w:style w:type="paragraph" w:customStyle="1" w:styleId="HeadingFeature22">
    <w:name w:val="HeadingFeature22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2">
    <w:name w:val="Indent122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2">
    <w:name w:val="Indent222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2">
    <w:name w:val="Indent322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2">
    <w:name w:val="Addendum32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2">
    <w:name w:val="ProcedureHead22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2">
    <w:name w:val="Step122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2">
    <w:name w:val="Register Def22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2">
    <w:name w:val="Step222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2">
    <w:name w:val="Step322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2">
    <w:name w:val="TableFootnote22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2">
    <w:name w:val="TableTitle22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2">
    <w:name w:val="Title Char32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2">
    <w:name w:val="FooterCentered132"/>
    <w:basedOn w:val="Footer"/>
    <w:rsid w:val="00E11AD2"/>
    <w:pPr>
      <w:jc w:val="center"/>
    </w:pPr>
  </w:style>
  <w:style w:type="character" w:customStyle="1" w:styleId="Register21">
    <w:name w:val="Register21"/>
    <w:basedOn w:val="DefaultParagraphFont"/>
    <w:rsid w:val="00E11AD2"/>
    <w:rPr>
      <w:rFonts w:ascii="Arial" w:hAnsi="Arial"/>
      <w:b/>
      <w:sz w:val="20"/>
      <w:szCs w:val="20"/>
    </w:rPr>
  </w:style>
  <w:style w:type="paragraph" w:customStyle="1" w:styleId="HeadingPreface22">
    <w:name w:val="HeadingPreface22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2">
    <w:name w:val="Copyright Heading22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2">
    <w:name w:val="Book Title122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2">
    <w:name w:val="BookTitle222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2">
    <w:name w:val="Document Type22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2">
    <w:name w:val="Internal Use Cover22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2">
    <w:name w:val="GlossText22"/>
    <w:basedOn w:val="Normal"/>
    <w:rsid w:val="00E11AD2"/>
    <w:pPr>
      <w:tabs>
        <w:tab w:val="left" w:pos="1800"/>
      </w:tabs>
      <w:ind w:left="432"/>
    </w:pPr>
  </w:style>
  <w:style w:type="paragraph" w:customStyle="1" w:styleId="Exar132">
    <w:name w:val="Exar13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2">
    <w:name w:val="CONFIDENTIAL22"/>
    <w:rsid w:val="00E11AD2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1">
    <w:name w:val="SIGNAL21"/>
    <w:rsid w:val="00E11AD2"/>
    <w:rPr>
      <w:rFonts w:ascii="Verdana" w:hAnsi="Verdana"/>
      <w:b/>
      <w:smallCaps/>
      <w:color w:val="000000"/>
      <w:sz w:val="20"/>
    </w:rPr>
  </w:style>
  <w:style w:type="paragraph" w:customStyle="1" w:styleId="Notetext22">
    <w:name w:val="Notetext22"/>
    <w:next w:val="Body"/>
    <w:rsid w:val="00E11AD2"/>
    <w:pPr>
      <w:ind w:left="547" w:right="1080"/>
      <w:jc w:val="both"/>
    </w:pPr>
  </w:style>
  <w:style w:type="paragraph" w:customStyle="1" w:styleId="PageNumbereven22">
    <w:name w:val="Page Number(even)22"/>
    <w:basedOn w:val="Footer"/>
    <w:semiHidden/>
    <w:rsid w:val="00E11AD2"/>
  </w:style>
  <w:style w:type="paragraph" w:customStyle="1" w:styleId="Headereven22">
    <w:name w:val="Header(even)22"/>
    <w:basedOn w:val="Header"/>
    <w:rsid w:val="00E11AD2"/>
    <w:pPr>
      <w:tabs>
        <w:tab w:val="clear" w:pos="9270"/>
      </w:tabs>
    </w:pPr>
  </w:style>
  <w:style w:type="paragraph" w:customStyle="1" w:styleId="Footereven22">
    <w:name w:val="Footer(even)22"/>
    <w:basedOn w:val="Footer"/>
    <w:rsid w:val="00E11AD2"/>
    <w:pPr>
      <w:ind w:right="-90"/>
    </w:pPr>
  </w:style>
  <w:style w:type="paragraph" w:customStyle="1" w:styleId="Glossary22">
    <w:name w:val="Glossary22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20">
    <w:name w:val="Addendum1+22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1">
    <w:name w:val="Register|Bit|Field21"/>
    <w:basedOn w:val="DefaultParagraphFont"/>
    <w:rsid w:val="00E11AD2"/>
    <w:rPr>
      <w:rFonts w:ascii="Arial" w:hAnsi="Arial"/>
      <w:b/>
      <w:caps/>
      <w:sz w:val="22"/>
      <w:szCs w:val="20"/>
    </w:rPr>
  </w:style>
  <w:style w:type="paragraph" w:customStyle="1" w:styleId="HeaderNumber22">
    <w:name w:val="HeaderNumber22"/>
    <w:rsid w:val="00E11AD2"/>
    <w:rPr>
      <w:rFonts w:ascii="Arial" w:hAnsi="Arial"/>
      <w:b/>
      <w:color w:val="002B5C"/>
      <w:sz w:val="48"/>
    </w:rPr>
  </w:style>
  <w:style w:type="paragraph" w:customStyle="1" w:styleId="Addendum222">
    <w:name w:val="Addendum222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2">
    <w:name w:val="SpecNo+22"/>
    <w:basedOn w:val="SpecNo0"/>
    <w:rsid w:val="00E11AD2"/>
  </w:style>
  <w:style w:type="paragraph" w:customStyle="1" w:styleId="SpecNo220">
    <w:name w:val="SpecNo22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2">
    <w:name w:val="Description22"/>
    <w:rsid w:val="00E11AD2"/>
    <w:pPr>
      <w:spacing w:before="120"/>
      <w:ind w:left="1800" w:hanging="1800"/>
    </w:pPr>
  </w:style>
  <w:style w:type="paragraph" w:customStyle="1" w:styleId="Addendum223">
    <w:name w:val="Addendum+22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2">
    <w:name w:val="DocChangeNo.+22"/>
    <w:basedOn w:val="DocChangeNo"/>
    <w:rsid w:val="00E11AD2"/>
    <w:pPr>
      <w:numPr>
        <w:numId w:val="0"/>
      </w:numPr>
      <w:ind w:left="1260" w:hanging="1260"/>
    </w:pPr>
  </w:style>
  <w:style w:type="paragraph" w:customStyle="1" w:styleId="DocChangeNo220">
    <w:name w:val="DocChangeNo.22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220">
    <w:name w:val="Addendum2+22"/>
    <w:basedOn w:val="Addendum2"/>
    <w:rsid w:val="00E11AD2"/>
    <w:rPr>
      <w:sz w:val="32"/>
    </w:rPr>
  </w:style>
  <w:style w:type="paragraph" w:customStyle="1" w:styleId="CellHeadingUnder22">
    <w:name w:val="CellHeadingUnder22"/>
    <w:basedOn w:val="CellHeading"/>
    <w:next w:val="CellBody"/>
    <w:rsid w:val="00E11AD2"/>
    <w:rPr>
      <w:u w:val="single"/>
    </w:rPr>
  </w:style>
  <w:style w:type="paragraph" w:customStyle="1" w:styleId="CellNoteHeading22">
    <w:name w:val="CellNoteHeading22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1">
    <w:name w:val="Function21"/>
    <w:basedOn w:val="DefaultParagraphFont"/>
    <w:rsid w:val="00E11AD2"/>
    <w:rPr>
      <w:rFonts w:ascii="Courier New" w:hAnsi="Courier New"/>
      <w:b/>
      <w:sz w:val="20"/>
    </w:rPr>
  </w:style>
  <w:style w:type="paragraph" w:customStyle="1" w:styleId="CellHeadingFieldDesc22">
    <w:name w:val="CellHeadingField|Desc22"/>
    <w:rsid w:val="00E11AD2"/>
    <w:rPr>
      <w:rFonts w:ascii="Arial" w:hAnsi="Arial"/>
      <w:b/>
    </w:rPr>
  </w:style>
  <w:style w:type="character" w:customStyle="1" w:styleId="REGISTERBITFIELD210">
    <w:name w:val="REGISTER|BIT|FIELD21"/>
    <w:basedOn w:val="DefaultParagraphFont"/>
    <w:rsid w:val="00E11AD2"/>
    <w:rPr>
      <w:rFonts w:ascii="Arial" w:hAnsi="Arial"/>
      <w:b/>
      <w:caps/>
      <w:sz w:val="20"/>
      <w:szCs w:val="20"/>
    </w:rPr>
  </w:style>
  <w:style w:type="paragraph" w:customStyle="1" w:styleId="REGISTERBITFIELDCELL22">
    <w:name w:val="REGISTER|BIT|FIELDCELL22"/>
    <w:basedOn w:val="CellBody"/>
    <w:rsid w:val="00E11AD2"/>
    <w:rPr>
      <w:rFonts w:ascii="Arial" w:hAnsi="Arial"/>
      <w:b/>
      <w:caps/>
    </w:rPr>
  </w:style>
  <w:style w:type="paragraph" w:customStyle="1" w:styleId="Contents22">
    <w:name w:val="Contents22"/>
    <w:basedOn w:val="Title"/>
    <w:rsid w:val="00E11AD2"/>
    <w:rPr>
      <w:szCs w:val="40"/>
    </w:rPr>
  </w:style>
  <w:style w:type="paragraph" w:customStyle="1" w:styleId="ExarConfidential22">
    <w:name w:val="Exar Confidential22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2">
    <w:name w:val="Exar Confidential Char22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2">
    <w:name w:val="Hifn Table22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20">
    <w:name w:val="Page Number (even)22"/>
    <w:rsid w:val="00E11AD2"/>
    <w:rPr>
      <w:rFonts w:ascii="Arial" w:hAnsi="Arial"/>
      <w:sz w:val="16"/>
    </w:rPr>
  </w:style>
  <w:style w:type="character" w:customStyle="1" w:styleId="Address21">
    <w:name w:val="Address21"/>
    <w:basedOn w:val="DefaultParagraphFont"/>
    <w:rsid w:val="00E11AD2"/>
    <w:rPr>
      <w:rFonts w:ascii="Arial" w:hAnsi="Arial"/>
      <w:i/>
      <w:sz w:val="22"/>
    </w:rPr>
  </w:style>
  <w:style w:type="paragraph" w:customStyle="1" w:styleId="Preliminary22">
    <w:name w:val="Preliminary22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2">
    <w:name w:val="Preliminary Char22"/>
    <w:basedOn w:val="DefaultParagraphFont"/>
    <w:rsid w:val="00E11AD2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1">
    <w:name w:val="Balloon Text Char31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Appendix220">
    <w:name w:val="Appendix22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1">
    <w:name w:val="Comment Text Char31"/>
    <w:basedOn w:val="DefaultParagraphFont"/>
    <w:uiPriority w:val="99"/>
    <w:semiHidden/>
    <w:rsid w:val="00E11AD2"/>
  </w:style>
  <w:style w:type="character" w:customStyle="1" w:styleId="CommentSubjectChar31">
    <w:name w:val="Comment Subject Char31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22">
    <w:name w:val="copyright22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22">
    <w:name w:val="Function Call22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2">
    <w:name w:val="Appendix 122"/>
    <w:basedOn w:val="Heading2"/>
    <w:next w:val="Body"/>
    <w:rsid w:val="00E11AD2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2">
    <w:name w:val="Appendix 222"/>
    <w:basedOn w:val="Appendix1"/>
    <w:next w:val="Body"/>
    <w:rsid w:val="00E11AD2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2">
    <w:name w:val="Hifn Parameter22"/>
    <w:basedOn w:val="TableNormal"/>
    <w:rsid w:val="00E11AD2"/>
    <w:rPr>
      <w:sz w:val="18"/>
    </w:rPr>
    <w:tblPr/>
  </w:style>
  <w:style w:type="paragraph" w:customStyle="1" w:styleId="CellHeadingBlue22">
    <w:name w:val="Cell Heading Blue22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22">
    <w:name w:val="ListNumber222"/>
    <w:basedOn w:val="Body"/>
    <w:rsid w:val="00E11AD2"/>
    <w:pPr>
      <w:ind w:left="1440" w:hanging="360"/>
    </w:pPr>
  </w:style>
  <w:style w:type="paragraph" w:customStyle="1" w:styleId="Command81">
    <w:name w:val="Command8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1">
    <w:name w:val="HTML Preformatted Char31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MessageCommand21">
    <w:name w:val="Message Command21"/>
    <w:basedOn w:val="DefaultParagraphFont"/>
    <w:uiPriority w:val="1"/>
    <w:qFormat/>
    <w:rsid w:val="00E11AD2"/>
    <w:rPr>
      <w:rFonts w:ascii="Courier New" w:hAnsi="Courier New" w:cs="Courier New"/>
    </w:rPr>
  </w:style>
  <w:style w:type="character" w:customStyle="1" w:styleId="apple-style-span21">
    <w:name w:val="apple-style-span21"/>
    <w:basedOn w:val="DefaultParagraphFont"/>
    <w:rsid w:val="00E11AD2"/>
  </w:style>
  <w:style w:type="character" w:customStyle="1" w:styleId="apple-converted-space21">
    <w:name w:val="apple-converted-space21"/>
    <w:basedOn w:val="DefaultParagraphFont"/>
    <w:rsid w:val="00E11AD2"/>
  </w:style>
  <w:style w:type="character" w:customStyle="1" w:styleId="SubtitleChar31">
    <w:name w:val="Subtitle Char31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31">
    <w:name w:val="Quote Char31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31">
    <w:name w:val="Intense Quote Char31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highlight21">
    <w:name w:val="highlight21"/>
    <w:basedOn w:val="DefaultParagraphFont"/>
    <w:rsid w:val="00E11AD2"/>
  </w:style>
  <w:style w:type="paragraph" w:customStyle="1" w:styleId="Default22">
    <w:name w:val="Default22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2">
    <w:name w:val="Document Title22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2">
    <w:name w:val="Document Subtitle22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22">
    <w:name w:val="Heading 2 no number22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22">
    <w:name w:val="Document Revision22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2">
    <w:name w:val="List Table 3 - Accent 1122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1">
    <w:name w:val="Messages and Commands41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81">
    <w:name w:val="Important Note81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1">
    <w:name w:val="Figure Caption Centered41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2">
    <w:name w:val="2909F619802848F09E01365C32F3465422"/>
    <w:rsid w:val="00E11AD2"/>
    <w:pPr>
      <w:spacing w:after="200"/>
    </w:pPr>
    <w:rPr>
      <w:lang w:eastAsia="ja-JP"/>
    </w:rPr>
  </w:style>
  <w:style w:type="table" w:customStyle="1" w:styleId="LightList-Accent1122">
    <w:name w:val="Light List - Accent 1122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1">
    <w:name w:val="Body Text Char31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paragraph" w:customStyle="1" w:styleId="TableParagraph22">
    <w:name w:val="Table Paragraph22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2">
    <w:name w:val="Message and Command22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2Char32">
    <w:name w:val="Body Text 2 Char32"/>
    <w:basedOn w:val="DefaultParagraphFont"/>
    <w:semiHidden/>
    <w:rsid w:val="00E11AD2"/>
  </w:style>
  <w:style w:type="character" w:customStyle="1" w:styleId="BodyText3Char32">
    <w:name w:val="Body Text 3 Char32"/>
    <w:basedOn w:val="DefaultParagraphFont"/>
    <w:semiHidden/>
    <w:rsid w:val="00E11AD2"/>
    <w:rPr>
      <w:sz w:val="16"/>
      <w:szCs w:val="16"/>
    </w:rPr>
  </w:style>
  <w:style w:type="character" w:customStyle="1" w:styleId="BodyTextIndentChar32">
    <w:name w:val="Body Text Indent Char32"/>
    <w:basedOn w:val="DefaultParagraphFont"/>
    <w:semiHidden/>
    <w:rsid w:val="00E11AD2"/>
  </w:style>
  <w:style w:type="character" w:customStyle="1" w:styleId="BodyTextFirstIndent2Char32">
    <w:name w:val="Body Text First Indent 2 Char32"/>
    <w:basedOn w:val="BodyTextIndentChar"/>
    <w:semiHidden/>
    <w:rsid w:val="00E11AD2"/>
  </w:style>
  <w:style w:type="character" w:customStyle="1" w:styleId="BodyTextIndent2Char32">
    <w:name w:val="Body Text Indent 2 Char32"/>
    <w:basedOn w:val="DefaultParagraphFont"/>
    <w:semiHidden/>
    <w:rsid w:val="00E11AD2"/>
  </w:style>
  <w:style w:type="character" w:customStyle="1" w:styleId="BodyTextIndent3Char32">
    <w:name w:val="Body Text Indent 3 Char32"/>
    <w:basedOn w:val="DefaultParagraphFont"/>
    <w:semiHidden/>
    <w:rsid w:val="00E11AD2"/>
    <w:rPr>
      <w:sz w:val="16"/>
      <w:szCs w:val="16"/>
    </w:rPr>
  </w:style>
  <w:style w:type="character" w:customStyle="1" w:styleId="E-mailSignatureChar32">
    <w:name w:val="E-mail Signature Char32"/>
    <w:basedOn w:val="DefaultParagraphFont"/>
    <w:semiHidden/>
    <w:rsid w:val="00E11AD2"/>
  </w:style>
  <w:style w:type="character" w:customStyle="1" w:styleId="HTMLAddressChar32">
    <w:name w:val="HTML Address Char32"/>
    <w:basedOn w:val="DefaultParagraphFont"/>
    <w:semiHidden/>
    <w:rsid w:val="00E11AD2"/>
    <w:rPr>
      <w:i/>
      <w:iCs/>
    </w:rPr>
  </w:style>
  <w:style w:type="character" w:customStyle="1" w:styleId="MessageHeaderChar32">
    <w:name w:val="Message Header Char32"/>
    <w:basedOn w:val="DefaultParagraphFont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2">
    <w:name w:val="Plain Text Char32"/>
    <w:basedOn w:val="DefaultParagraphFont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32">
    <w:name w:val="Signature Char32"/>
    <w:basedOn w:val="DefaultParagraphFont"/>
    <w:semiHidden/>
    <w:rsid w:val="00E11AD2"/>
  </w:style>
  <w:style w:type="paragraph" w:customStyle="1" w:styleId="BackPageCenter22">
    <w:name w:val="Back Page Center22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2">
    <w:name w:val="Figure Title22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1">
    <w:name w:val="Grid Table 4 - Accent 1141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1">
    <w:name w:val="Heading 2 Char16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1">
    <w:name w:val="Heading 3 Char15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1">
    <w:name w:val="Heading 4 Char1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1">
    <w:name w:val="Heading 5 Char121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1">
    <w:name w:val="Heading 6 Char12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1">
    <w:name w:val="Heading 7 Char12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1">
    <w:name w:val="Heading 8 Char121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1">
    <w:name w:val="Heading 9 Char12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1">
    <w:name w:val="Footer Char121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1">
    <w:name w:val="Title Char121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1">
    <w:name w:val="FooterCentered141"/>
    <w:basedOn w:val="Footer"/>
    <w:rsid w:val="00E11AD2"/>
    <w:pPr>
      <w:jc w:val="center"/>
    </w:pPr>
  </w:style>
  <w:style w:type="paragraph" w:customStyle="1" w:styleId="Exar141">
    <w:name w:val="Exar14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1">
    <w:name w:val="Note Heading Char21"/>
    <w:basedOn w:val="DefaultParagraphFont"/>
    <w:rsid w:val="00E11AD2"/>
    <w:rPr>
      <w:b/>
    </w:rPr>
  </w:style>
  <w:style w:type="character" w:customStyle="1" w:styleId="BalloonTextChar121">
    <w:name w:val="Balloon Text Char121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character" w:customStyle="1" w:styleId="ClosingChar21">
    <w:name w:val="Closing Char21"/>
    <w:basedOn w:val="DefaultParagraphFont"/>
    <w:rsid w:val="00E11AD2"/>
  </w:style>
  <w:style w:type="character" w:customStyle="1" w:styleId="CommentTextChar121">
    <w:name w:val="Comment Text Char121"/>
    <w:basedOn w:val="DefaultParagraphFont"/>
    <w:uiPriority w:val="99"/>
    <w:semiHidden/>
    <w:rsid w:val="00E11AD2"/>
  </w:style>
  <w:style w:type="character" w:customStyle="1" w:styleId="CommentSubjectChar121">
    <w:name w:val="Comment Subject Char121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DateChar21">
    <w:name w:val="Date Char21"/>
    <w:basedOn w:val="DefaultParagraphFont"/>
    <w:rsid w:val="00E11AD2"/>
  </w:style>
  <w:style w:type="character" w:customStyle="1" w:styleId="DocumentMapChar21">
    <w:name w:val="Document Map Char21"/>
    <w:basedOn w:val="DefaultParagraphFont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21">
    <w:name w:val="Endnote Text Char21"/>
    <w:basedOn w:val="DefaultParagraphFont"/>
    <w:semiHidden/>
    <w:rsid w:val="00E11AD2"/>
  </w:style>
  <w:style w:type="character" w:customStyle="1" w:styleId="FootnoteTextChar21">
    <w:name w:val="Footnote Text Char21"/>
    <w:basedOn w:val="DefaultParagraphFont"/>
    <w:semiHidden/>
    <w:rsid w:val="00E11AD2"/>
  </w:style>
  <w:style w:type="character" w:customStyle="1" w:styleId="MacroTextChar21">
    <w:name w:val="Macro Text Char21"/>
    <w:basedOn w:val="DefaultParagraphFont"/>
    <w:semiHidden/>
    <w:rsid w:val="00E11AD2"/>
    <w:rPr>
      <w:rFonts w:ascii="Courier New" w:hAnsi="Courier New" w:cs="Courier New"/>
      <w:color w:val="000000"/>
    </w:rPr>
  </w:style>
  <w:style w:type="character" w:customStyle="1" w:styleId="HTMLPreformattedChar121">
    <w:name w:val="HTML Preformatted Char121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121">
    <w:name w:val="Subtitle Char121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121">
    <w:name w:val="Quote Char121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121">
    <w:name w:val="Intense Quote Char121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BodyTextChar121">
    <w:name w:val="Body Text Char121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1">
    <w:name w:val="Body Text First Indent 2 Char121"/>
    <w:basedOn w:val="BodyTextIndentChar1"/>
    <w:uiPriority w:val="99"/>
    <w:semiHidden/>
    <w:rsid w:val="00E11AD2"/>
    <w:rPr>
      <w:rFonts w:eastAsiaTheme="minorEastAsia"/>
    </w:rPr>
  </w:style>
  <w:style w:type="character" w:customStyle="1" w:styleId="MessageHeaderChar121">
    <w:name w:val="Message Header Char121"/>
    <w:basedOn w:val="DefaultParagraphFont"/>
    <w:uiPriority w:val="99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1">
    <w:name w:val="Heading 1 Char2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1">
    <w:name w:val="Heading 2 Char2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1">
    <w:name w:val="Heading 3 Char2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2">
    <w:name w:val="FooterCentered222"/>
    <w:basedOn w:val="Footer"/>
    <w:rsid w:val="00E11AD2"/>
    <w:pPr>
      <w:jc w:val="center"/>
    </w:pPr>
  </w:style>
  <w:style w:type="character" w:customStyle="1" w:styleId="HeaderChar221">
    <w:name w:val="Header Char22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2">
    <w:name w:val="Exar22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2">
    <w:name w:val="Command11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2">
    <w:name w:val="Important Note12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1">
    <w:name w:val="Grid Table 4 - Accent 11121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1">
    <w:name w:val="Heading 1 Char3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1">
    <w:name w:val="Heading 2 Char3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2">
    <w:name w:val="Body12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22">
    <w:name w:val="FooterCentered322"/>
    <w:basedOn w:val="Footer"/>
    <w:rsid w:val="00E11AD2"/>
    <w:pPr>
      <w:jc w:val="center"/>
    </w:pPr>
  </w:style>
  <w:style w:type="character" w:customStyle="1" w:styleId="HeaderChar321">
    <w:name w:val="Header Char32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2">
    <w:name w:val="Exar32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2">
    <w:name w:val="Important Note22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1">
    <w:name w:val="Heading 1 Char4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1">
    <w:name w:val="Heading 2 Char4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1">
    <w:name w:val="Heading 3 Char3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2">
    <w:name w:val="Heading 4 Char2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2">
    <w:name w:val="Body22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112">
    <w:name w:val="Bullet111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2">
    <w:name w:val="FooterCentered422"/>
    <w:basedOn w:val="Footer"/>
    <w:rsid w:val="00E11AD2"/>
    <w:pPr>
      <w:jc w:val="center"/>
    </w:pPr>
  </w:style>
  <w:style w:type="character" w:customStyle="1" w:styleId="HeaderChar421">
    <w:name w:val="Header Char42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2">
    <w:name w:val="Exar42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2">
    <w:name w:val="Command21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1">
    <w:name w:val="Messages and Commands121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character" w:customStyle="1" w:styleId="Heading1Char512">
    <w:name w:val="Heading 1 Char5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2">
    <w:name w:val="Heading 2 Char5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2">
    <w:name w:val="Heading 3 Char4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2">
    <w:name w:val="Grid Table 4 - Accent 11212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2">
    <w:name w:val="Heading 1 Char6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2">
    <w:name w:val="Heading 2 Char6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2">
    <w:name w:val="Body31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ImportantNote312">
    <w:name w:val="Important Note31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2">
    <w:name w:val="Heading 1 Char7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2">
    <w:name w:val="Heading 2 Char7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2">
    <w:name w:val="Heading 3 Char5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2">
    <w:name w:val="Body41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121">
    <w:name w:val="Anchor121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2">
    <w:name w:val="FooterCentered512"/>
    <w:basedOn w:val="Footer"/>
    <w:rsid w:val="00E11AD2"/>
    <w:pPr>
      <w:jc w:val="center"/>
    </w:pPr>
  </w:style>
  <w:style w:type="character" w:customStyle="1" w:styleId="HeaderChar512">
    <w:name w:val="Header Char5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2">
    <w:name w:val="Exar5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1">
    <w:name w:val="Messages and Commands211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412">
    <w:name w:val="Important Note41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2">
    <w:name w:val="Heading 1 Char8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2">
    <w:name w:val="Heading 2 Char8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2">
    <w:name w:val="Heading 3 Char6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2">
    <w:name w:val="Body51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12">
    <w:name w:val="Bullet121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2">
    <w:name w:val="Command31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2">
    <w:name w:val="Important Note51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2">
    <w:name w:val="Figure Caption Centered112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2">
    <w:name w:val="Heading 1 Char9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2">
    <w:name w:val="Heading 2 Char9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2">
    <w:name w:val="Heading 3 Char7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2">
    <w:name w:val="Heading 4 Char3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2">
    <w:name w:val="Body61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312">
    <w:name w:val="Bullet131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2">
    <w:name w:val="FooterCentered612"/>
    <w:basedOn w:val="Footer"/>
    <w:rsid w:val="00E11AD2"/>
    <w:pPr>
      <w:jc w:val="center"/>
    </w:pPr>
  </w:style>
  <w:style w:type="character" w:customStyle="1" w:styleId="HeaderChar612">
    <w:name w:val="Header Char6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2">
    <w:name w:val="Exar6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2">
    <w:name w:val="Command41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1">
    <w:name w:val="Heading 1 Char10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1">
    <w:name w:val="Heading 2 Char10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2">
    <w:name w:val="Heading 3 Char8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2">
    <w:name w:val="FooterCentered712"/>
    <w:basedOn w:val="Footer"/>
    <w:rsid w:val="00E11AD2"/>
    <w:pPr>
      <w:jc w:val="center"/>
    </w:pPr>
  </w:style>
  <w:style w:type="character" w:customStyle="1" w:styleId="HeaderChar712">
    <w:name w:val="Header Char7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2">
    <w:name w:val="Exar7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1">
    <w:name w:val="Heading 1 Char11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1">
    <w:name w:val="Heading 2 Char112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1">
    <w:name w:val="Heading 3 Char9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1">
    <w:name w:val="Heading 4 Char4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1">
    <w:name w:val="Heading 5 Char211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1">
    <w:name w:val="Heading 6 Char21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1">
    <w:name w:val="Heading 7 Char21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1">
    <w:name w:val="Heading 8 Char211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1">
    <w:name w:val="Heading 9 Char21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2">
    <w:name w:val="Body71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212">
    <w:name w:val="Anchor212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2">
    <w:name w:val="Bullet141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2">
    <w:name w:val="Bullet2112"/>
    <w:rsid w:val="00E11AD2"/>
    <w:pPr>
      <w:spacing w:before="120"/>
      <w:ind w:left="1440" w:hanging="360"/>
    </w:pPr>
  </w:style>
  <w:style w:type="paragraph" w:customStyle="1" w:styleId="Bullet3112">
    <w:name w:val="Bullet3112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112">
    <w:name w:val="Caution112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2">
    <w:name w:val="CellBody11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2">
    <w:name w:val="CellBodyCenter11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2">
    <w:name w:val="CellBodyRight11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2">
    <w:name w:val="CellBullet1112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2">
    <w:name w:val="CellHeading11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2">
    <w:name w:val="CellHeadingCenter112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2">
    <w:name w:val="CellIndent1112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2">
    <w:name w:val="CellIndent2112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2">
    <w:name w:val="CellIndent3112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2">
    <w:name w:val="CellNote112"/>
    <w:rsid w:val="00E11AD2"/>
    <w:pPr>
      <w:ind w:left="360" w:right="432"/>
    </w:pPr>
    <w:rPr>
      <w:sz w:val="18"/>
      <w:szCs w:val="18"/>
    </w:rPr>
  </w:style>
  <w:style w:type="paragraph" w:customStyle="1" w:styleId="Code112">
    <w:name w:val="Code112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2">
    <w:name w:val="Equation112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2">
    <w:name w:val="Figure112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2">
    <w:name w:val="FigureLabel112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1">
    <w:name w:val="Footer Char211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2">
    <w:name w:val="Footnote112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2">
    <w:name w:val="GlossTerm112"/>
    <w:basedOn w:val="Normal"/>
    <w:rsid w:val="00E11AD2"/>
    <w:rPr>
      <w:b/>
    </w:rPr>
  </w:style>
  <w:style w:type="paragraph" w:customStyle="1" w:styleId="HeadingFeature112">
    <w:name w:val="HeadingFeature112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2">
    <w:name w:val="Indent1112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2">
    <w:name w:val="Indent2112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2">
    <w:name w:val="Indent3112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21">
    <w:name w:val="Addendum112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2">
    <w:name w:val="ProcedureHead112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2">
    <w:name w:val="Step1112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2">
    <w:name w:val="Register Def112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2">
    <w:name w:val="Step2112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2">
    <w:name w:val="Step3112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2">
    <w:name w:val="TableFootnote112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2">
    <w:name w:val="TableTitle112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2">
    <w:name w:val="Title Char212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2">
    <w:name w:val="FooterCentered812"/>
    <w:basedOn w:val="Footer"/>
    <w:rsid w:val="00E11AD2"/>
    <w:pPr>
      <w:jc w:val="center"/>
    </w:pPr>
  </w:style>
  <w:style w:type="character" w:customStyle="1" w:styleId="Register111">
    <w:name w:val="Register111"/>
    <w:basedOn w:val="DefaultParagraphFont"/>
    <w:rsid w:val="00E11AD2"/>
    <w:rPr>
      <w:rFonts w:ascii="Arial" w:hAnsi="Arial"/>
      <w:b/>
      <w:sz w:val="20"/>
      <w:szCs w:val="20"/>
    </w:rPr>
  </w:style>
  <w:style w:type="paragraph" w:customStyle="1" w:styleId="HeadingPreface112">
    <w:name w:val="HeadingPreface112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2">
    <w:name w:val="Copyright Heading112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2">
    <w:name w:val="Book Title1112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2">
    <w:name w:val="BookTitle2112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2">
    <w:name w:val="Document Type112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2">
    <w:name w:val="Internal Use Cover112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1">
    <w:name w:val="Header Char8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2">
    <w:name w:val="GlossText112"/>
    <w:basedOn w:val="Normal"/>
    <w:rsid w:val="00E11AD2"/>
    <w:pPr>
      <w:tabs>
        <w:tab w:val="left" w:pos="1800"/>
      </w:tabs>
      <w:ind w:left="432"/>
    </w:pPr>
  </w:style>
  <w:style w:type="paragraph" w:customStyle="1" w:styleId="Exar812">
    <w:name w:val="Exar8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2">
    <w:name w:val="CONFIDENTIAL112"/>
    <w:rsid w:val="00E11AD2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1">
    <w:name w:val="SIGNAL111"/>
    <w:rsid w:val="00E11AD2"/>
    <w:rPr>
      <w:rFonts w:ascii="Verdana" w:hAnsi="Verdana"/>
      <w:b/>
      <w:smallCaps/>
      <w:color w:val="000000"/>
      <w:sz w:val="20"/>
    </w:rPr>
  </w:style>
  <w:style w:type="paragraph" w:customStyle="1" w:styleId="Notetext112">
    <w:name w:val="Notetext112"/>
    <w:next w:val="Body"/>
    <w:rsid w:val="00E11AD2"/>
    <w:pPr>
      <w:ind w:left="547" w:right="1080"/>
      <w:jc w:val="both"/>
    </w:pPr>
  </w:style>
  <w:style w:type="paragraph" w:customStyle="1" w:styleId="PageNumbereven112">
    <w:name w:val="Page Number(even)112"/>
    <w:basedOn w:val="Footer"/>
    <w:semiHidden/>
    <w:rsid w:val="00E11AD2"/>
  </w:style>
  <w:style w:type="paragraph" w:customStyle="1" w:styleId="Headereven112">
    <w:name w:val="Header(even)112"/>
    <w:basedOn w:val="Header"/>
    <w:rsid w:val="00E11AD2"/>
    <w:pPr>
      <w:tabs>
        <w:tab w:val="clear" w:pos="9270"/>
      </w:tabs>
    </w:pPr>
  </w:style>
  <w:style w:type="paragraph" w:customStyle="1" w:styleId="Footereven112">
    <w:name w:val="Footer(even)112"/>
    <w:basedOn w:val="Footer"/>
    <w:rsid w:val="00E11AD2"/>
    <w:pPr>
      <w:ind w:right="-90"/>
    </w:pPr>
  </w:style>
  <w:style w:type="paragraph" w:customStyle="1" w:styleId="Glossary112">
    <w:name w:val="Glossary112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20">
    <w:name w:val="Addendum1+112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1">
    <w:name w:val="Register|Bit|Field111"/>
    <w:basedOn w:val="DefaultParagraphFont"/>
    <w:rsid w:val="00E11AD2"/>
    <w:rPr>
      <w:rFonts w:ascii="Arial" w:hAnsi="Arial"/>
      <w:b/>
      <w:caps/>
      <w:sz w:val="22"/>
      <w:szCs w:val="20"/>
    </w:rPr>
  </w:style>
  <w:style w:type="paragraph" w:customStyle="1" w:styleId="HeaderNumber112">
    <w:name w:val="HeaderNumber112"/>
    <w:rsid w:val="00E11AD2"/>
    <w:rPr>
      <w:rFonts w:ascii="Arial" w:hAnsi="Arial"/>
      <w:b/>
      <w:color w:val="002B5C"/>
      <w:sz w:val="48"/>
    </w:rPr>
  </w:style>
  <w:style w:type="paragraph" w:customStyle="1" w:styleId="Addendum2112">
    <w:name w:val="Addendum2112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2">
    <w:name w:val="SpecNo+112"/>
    <w:basedOn w:val="SpecNo0"/>
    <w:rsid w:val="00E11AD2"/>
  </w:style>
  <w:style w:type="paragraph" w:customStyle="1" w:styleId="SpecNo1120">
    <w:name w:val="SpecNo112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2">
    <w:name w:val="Description112"/>
    <w:rsid w:val="00E11AD2"/>
    <w:pPr>
      <w:spacing w:before="120"/>
      <w:ind w:left="1800" w:hanging="1800"/>
    </w:pPr>
  </w:style>
  <w:style w:type="paragraph" w:customStyle="1" w:styleId="Addendum1122">
    <w:name w:val="Addendum+112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2">
    <w:name w:val="DocChangeNo.+112"/>
    <w:basedOn w:val="DocChangeNo"/>
    <w:rsid w:val="00E11AD2"/>
    <w:pPr>
      <w:numPr>
        <w:numId w:val="0"/>
      </w:numPr>
      <w:ind w:left="1260" w:hanging="1260"/>
    </w:pPr>
  </w:style>
  <w:style w:type="paragraph" w:customStyle="1" w:styleId="DocChangeNo1120">
    <w:name w:val="DocChangeNo.112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1120">
    <w:name w:val="Addendum2+112"/>
    <w:basedOn w:val="Addendum2"/>
    <w:rsid w:val="00E11AD2"/>
    <w:rPr>
      <w:sz w:val="32"/>
    </w:rPr>
  </w:style>
  <w:style w:type="paragraph" w:customStyle="1" w:styleId="CellHeadingUnder112">
    <w:name w:val="CellHeadingUnder112"/>
    <w:basedOn w:val="CellHeading"/>
    <w:next w:val="CellBody"/>
    <w:rsid w:val="00E11AD2"/>
    <w:rPr>
      <w:u w:val="single"/>
    </w:rPr>
  </w:style>
  <w:style w:type="paragraph" w:customStyle="1" w:styleId="CellNoteHeading112">
    <w:name w:val="CellNoteHeading112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1">
    <w:name w:val="Function111"/>
    <w:basedOn w:val="DefaultParagraphFont"/>
    <w:rsid w:val="00E11AD2"/>
    <w:rPr>
      <w:rFonts w:ascii="Courier New" w:hAnsi="Courier New"/>
      <w:b/>
      <w:sz w:val="20"/>
    </w:rPr>
  </w:style>
  <w:style w:type="paragraph" w:customStyle="1" w:styleId="CellHeadingFieldDesc112">
    <w:name w:val="CellHeadingField|Desc112"/>
    <w:rsid w:val="00E11AD2"/>
    <w:rPr>
      <w:rFonts w:ascii="Arial" w:hAnsi="Arial"/>
      <w:b/>
    </w:rPr>
  </w:style>
  <w:style w:type="character" w:customStyle="1" w:styleId="REGISTERBITFIELD1110">
    <w:name w:val="REGISTER|BIT|FIELD111"/>
    <w:basedOn w:val="DefaultParagraphFont"/>
    <w:rsid w:val="00E11AD2"/>
    <w:rPr>
      <w:rFonts w:ascii="Arial" w:hAnsi="Arial"/>
      <w:b/>
      <w:caps/>
      <w:sz w:val="20"/>
      <w:szCs w:val="20"/>
    </w:rPr>
  </w:style>
  <w:style w:type="paragraph" w:customStyle="1" w:styleId="REGISTERBITFIELDCELL112">
    <w:name w:val="REGISTER|BIT|FIELDCELL112"/>
    <w:basedOn w:val="CellBody"/>
    <w:rsid w:val="00E11AD2"/>
    <w:rPr>
      <w:rFonts w:ascii="Arial" w:hAnsi="Arial"/>
      <w:b/>
      <w:caps/>
    </w:rPr>
  </w:style>
  <w:style w:type="paragraph" w:customStyle="1" w:styleId="Contents112">
    <w:name w:val="Contents112"/>
    <w:basedOn w:val="Title"/>
    <w:rsid w:val="00E11AD2"/>
    <w:rPr>
      <w:szCs w:val="40"/>
    </w:rPr>
  </w:style>
  <w:style w:type="paragraph" w:customStyle="1" w:styleId="ExarConfidential112">
    <w:name w:val="Exar Confidential112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2">
    <w:name w:val="Exar Confidential Char112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2">
    <w:name w:val="Hifn Table112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20">
    <w:name w:val="Page Number (even)112"/>
    <w:rsid w:val="00E11AD2"/>
    <w:rPr>
      <w:rFonts w:ascii="Arial" w:hAnsi="Arial"/>
      <w:sz w:val="16"/>
    </w:rPr>
  </w:style>
  <w:style w:type="character" w:customStyle="1" w:styleId="Address111">
    <w:name w:val="Address111"/>
    <w:basedOn w:val="DefaultParagraphFont"/>
    <w:rsid w:val="00E11AD2"/>
    <w:rPr>
      <w:rFonts w:ascii="Arial" w:hAnsi="Arial"/>
      <w:i/>
      <w:sz w:val="22"/>
    </w:rPr>
  </w:style>
  <w:style w:type="paragraph" w:customStyle="1" w:styleId="Preliminary112">
    <w:name w:val="Preliminary112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1">
    <w:name w:val="Preliminary Char111"/>
    <w:basedOn w:val="DefaultParagraphFont"/>
    <w:rsid w:val="00E11AD2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2">
    <w:name w:val="Balloon Text Char212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Appendix1120">
    <w:name w:val="Appendix112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2">
    <w:name w:val="Comment Text Char212"/>
    <w:basedOn w:val="DefaultParagraphFont"/>
    <w:uiPriority w:val="99"/>
    <w:semiHidden/>
    <w:rsid w:val="00E11AD2"/>
  </w:style>
  <w:style w:type="character" w:customStyle="1" w:styleId="CommentSubjectChar212">
    <w:name w:val="Comment Subject Char212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112">
    <w:name w:val="copyright112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112">
    <w:name w:val="Function Call112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2">
    <w:name w:val="Appendix 1112"/>
    <w:basedOn w:val="Heading2"/>
    <w:next w:val="Body"/>
    <w:rsid w:val="00E11AD2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2">
    <w:name w:val="Appendix 2112"/>
    <w:basedOn w:val="Appendix1"/>
    <w:next w:val="Body"/>
    <w:rsid w:val="00E11AD2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2">
    <w:name w:val="Hifn Parameter112"/>
    <w:basedOn w:val="TableNormal"/>
    <w:rsid w:val="00E11AD2"/>
    <w:rPr>
      <w:sz w:val="18"/>
    </w:rPr>
    <w:tblPr/>
  </w:style>
  <w:style w:type="paragraph" w:customStyle="1" w:styleId="CellHeadingBlue112">
    <w:name w:val="Cell Heading Blue112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112">
    <w:name w:val="ListNumber2112"/>
    <w:basedOn w:val="Body"/>
    <w:rsid w:val="00E11AD2"/>
    <w:pPr>
      <w:ind w:left="1440" w:hanging="360"/>
    </w:pPr>
  </w:style>
  <w:style w:type="paragraph" w:customStyle="1" w:styleId="Command512">
    <w:name w:val="Command51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2">
    <w:name w:val="HTML Preformatted Char212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MessageCommand111">
    <w:name w:val="Message Command111"/>
    <w:basedOn w:val="DefaultParagraphFont"/>
    <w:uiPriority w:val="1"/>
    <w:qFormat/>
    <w:rsid w:val="00E11AD2"/>
    <w:rPr>
      <w:rFonts w:ascii="Courier New" w:hAnsi="Courier New" w:cs="Courier New"/>
    </w:rPr>
  </w:style>
  <w:style w:type="character" w:customStyle="1" w:styleId="apple-style-span111">
    <w:name w:val="apple-style-span111"/>
    <w:basedOn w:val="DefaultParagraphFont"/>
    <w:rsid w:val="00E11AD2"/>
  </w:style>
  <w:style w:type="character" w:customStyle="1" w:styleId="apple-converted-space111">
    <w:name w:val="apple-converted-space111"/>
    <w:basedOn w:val="DefaultParagraphFont"/>
    <w:rsid w:val="00E11AD2"/>
  </w:style>
  <w:style w:type="character" w:customStyle="1" w:styleId="SubtitleChar212">
    <w:name w:val="Subtitle Char212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212">
    <w:name w:val="Quote Char212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212">
    <w:name w:val="Intense Quote Char212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highlight111">
    <w:name w:val="highlight111"/>
    <w:basedOn w:val="DefaultParagraphFont"/>
    <w:rsid w:val="00E11AD2"/>
  </w:style>
  <w:style w:type="paragraph" w:customStyle="1" w:styleId="Default112">
    <w:name w:val="Default112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2">
    <w:name w:val="Document Title112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2">
    <w:name w:val="Document Subtitle112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112">
    <w:name w:val="Heading 2 no number112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112">
    <w:name w:val="Document Revision112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2">
    <w:name w:val="List Table 3 - Accent 11112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1">
    <w:name w:val="Messages and Commands311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612">
    <w:name w:val="Important Note61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2">
    <w:name w:val="Figure Caption Centered212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2">
    <w:name w:val="2909F619802848F09E01365C32F34654112"/>
    <w:rsid w:val="00E11AD2"/>
    <w:pPr>
      <w:spacing w:after="200"/>
    </w:pPr>
    <w:rPr>
      <w:lang w:eastAsia="ja-JP"/>
    </w:rPr>
  </w:style>
  <w:style w:type="table" w:customStyle="1" w:styleId="LightList-Accent11112">
    <w:name w:val="Light List - Accent 11112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2">
    <w:name w:val="Body Text Char212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paragraph" w:customStyle="1" w:styleId="TableParagraph112">
    <w:name w:val="Table Paragraph112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2">
    <w:name w:val="Message and Command112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2Char211">
    <w:name w:val="Body Text 2 Char211"/>
    <w:basedOn w:val="DefaultParagraphFont"/>
    <w:semiHidden/>
    <w:rsid w:val="00E11AD2"/>
  </w:style>
  <w:style w:type="character" w:customStyle="1" w:styleId="BodyText3Char211">
    <w:name w:val="Body Text 3 Char211"/>
    <w:basedOn w:val="DefaultParagraphFont"/>
    <w:semiHidden/>
    <w:rsid w:val="00E11AD2"/>
    <w:rPr>
      <w:sz w:val="16"/>
      <w:szCs w:val="16"/>
    </w:rPr>
  </w:style>
  <w:style w:type="character" w:customStyle="1" w:styleId="BodyTextIndentChar211">
    <w:name w:val="Body Text Indent Char211"/>
    <w:basedOn w:val="DefaultParagraphFont"/>
    <w:semiHidden/>
    <w:rsid w:val="00E11AD2"/>
  </w:style>
  <w:style w:type="character" w:customStyle="1" w:styleId="BodyTextFirstIndent2Char212">
    <w:name w:val="Body Text First Indent 2 Char212"/>
    <w:basedOn w:val="BodyTextIndentChar"/>
    <w:semiHidden/>
    <w:rsid w:val="00E11AD2"/>
  </w:style>
  <w:style w:type="character" w:customStyle="1" w:styleId="BodyTextIndent2Char211">
    <w:name w:val="Body Text Indent 2 Char211"/>
    <w:basedOn w:val="DefaultParagraphFont"/>
    <w:semiHidden/>
    <w:rsid w:val="00E11AD2"/>
  </w:style>
  <w:style w:type="character" w:customStyle="1" w:styleId="BodyTextIndent3Char211">
    <w:name w:val="Body Text Indent 3 Char211"/>
    <w:basedOn w:val="DefaultParagraphFont"/>
    <w:semiHidden/>
    <w:rsid w:val="00E11AD2"/>
    <w:rPr>
      <w:sz w:val="16"/>
      <w:szCs w:val="16"/>
    </w:rPr>
  </w:style>
  <w:style w:type="character" w:customStyle="1" w:styleId="E-mailSignatureChar211">
    <w:name w:val="E-mail Signature Char211"/>
    <w:basedOn w:val="DefaultParagraphFont"/>
    <w:semiHidden/>
    <w:rsid w:val="00E11AD2"/>
  </w:style>
  <w:style w:type="character" w:customStyle="1" w:styleId="HTMLAddressChar211">
    <w:name w:val="HTML Address Char211"/>
    <w:basedOn w:val="DefaultParagraphFont"/>
    <w:semiHidden/>
    <w:rsid w:val="00E11AD2"/>
    <w:rPr>
      <w:i/>
      <w:iCs/>
    </w:rPr>
  </w:style>
  <w:style w:type="character" w:customStyle="1" w:styleId="MessageHeaderChar211">
    <w:name w:val="Message Header Char211"/>
    <w:basedOn w:val="DefaultParagraphFont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1">
    <w:name w:val="Plain Text Char211"/>
    <w:basedOn w:val="DefaultParagraphFont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211">
    <w:name w:val="Signature Char211"/>
    <w:basedOn w:val="DefaultParagraphFont"/>
    <w:semiHidden/>
    <w:rsid w:val="00E11AD2"/>
  </w:style>
  <w:style w:type="paragraph" w:customStyle="1" w:styleId="BackPageCenter112">
    <w:name w:val="Back Page Center112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2">
    <w:name w:val="Figure Title112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2">
    <w:name w:val="Grid Table 4 - Accent 11312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2">
    <w:name w:val="FooterCentered912"/>
    <w:basedOn w:val="Footer"/>
    <w:rsid w:val="00E11AD2"/>
    <w:pPr>
      <w:jc w:val="center"/>
    </w:pPr>
  </w:style>
  <w:style w:type="character" w:customStyle="1" w:styleId="HeaderChar911">
    <w:name w:val="Header Char9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2">
    <w:name w:val="Exar9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2">
    <w:name w:val="Heading 1 Char17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1">
    <w:name w:val="Heading 2 Char17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1">
    <w:name w:val="Heading 3 Char16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2">
    <w:name w:val="FooterCentered152"/>
    <w:basedOn w:val="Footer"/>
    <w:rsid w:val="00E11AD2"/>
    <w:pPr>
      <w:jc w:val="center"/>
    </w:pPr>
  </w:style>
  <w:style w:type="character" w:customStyle="1" w:styleId="HeaderChar152">
    <w:name w:val="Header Char15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2">
    <w:name w:val="Exar15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2">
    <w:name w:val="Command9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2">
    <w:name w:val="Important Note9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2">
    <w:name w:val="Grid Table 4 - Accent 1152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1">
    <w:name w:val="Heading 1 Char18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1">
    <w:name w:val="Heading 2 Char18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3">
    <w:name w:val="Body13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162">
    <w:name w:val="FooterCentered162"/>
    <w:basedOn w:val="Footer"/>
    <w:rsid w:val="00E11AD2"/>
    <w:pPr>
      <w:jc w:val="center"/>
    </w:pPr>
  </w:style>
  <w:style w:type="character" w:customStyle="1" w:styleId="HeaderChar161">
    <w:name w:val="Header Char16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2">
    <w:name w:val="Exar16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2">
    <w:name w:val="Important Note10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1">
    <w:name w:val="Heading 1 Char19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1">
    <w:name w:val="Heading 2 Char19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1">
    <w:name w:val="Heading 3 Char17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1">
    <w:name w:val="Heading 4 Char7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5">
    <w:name w:val="Body145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85">
    <w:name w:val="Bullet185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2">
    <w:name w:val="FooterCentered172"/>
    <w:basedOn w:val="Footer"/>
    <w:rsid w:val="00E11AD2"/>
    <w:pPr>
      <w:jc w:val="center"/>
    </w:pPr>
  </w:style>
  <w:style w:type="character" w:customStyle="1" w:styleId="HeaderChar171">
    <w:name w:val="Header Char17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2">
    <w:name w:val="Exar17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5">
    <w:name w:val="Command105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1">
    <w:name w:val="Heading 3 Char1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1">
    <w:name w:val="Heading 4 Char1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1">
    <w:name w:val="Heading 5 Char1111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1">
    <w:name w:val="Heading 6 Char111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1">
    <w:name w:val="Heading 7 Char111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1">
    <w:name w:val="Heading 8 Char1111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1">
    <w:name w:val="Heading 9 Char1111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1">
    <w:name w:val="Footer Char1111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1">
    <w:name w:val="Title Char1111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2">
    <w:name w:val="FooterCentered1112"/>
    <w:basedOn w:val="Footer"/>
    <w:rsid w:val="00E11AD2"/>
    <w:pPr>
      <w:jc w:val="center"/>
    </w:pPr>
  </w:style>
  <w:style w:type="character" w:customStyle="1" w:styleId="HeaderChar1111">
    <w:name w:val="Header Char11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2">
    <w:name w:val="Exar11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2">
    <w:name w:val="Note Heading Char112"/>
    <w:basedOn w:val="DefaultParagraphFont"/>
    <w:rsid w:val="00E11AD2"/>
    <w:rPr>
      <w:b/>
    </w:rPr>
  </w:style>
  <w:style w:type="character" w:customStyle="1" w:styleId="BalloonTextChar1111">
    <w:name w:val="Balloon Text Char1111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character" w:customStyle="1" w:styleId="ClosingChar112">
    <w:name w:val="Closing Char112"/>
    <w:basedOn w:val="DefaultParagraphFont"/>
    <w:rsid w:val="00E11AD2"/>
  </w:style>
  <w:style w:type="character" w:customStyle="1" w:styleId="CommentTextChar1111">
    <w:name w:val="Comment Text Char1111"/>
    <w:basedOn w:val="DefaultParagraphFont"/>
    <w:uiPriority w:val="99"/>
    <w:semiHidden/>
    <w:rsid w:val="00E11AD2"/>
  </w:style>
  <w:style w:type="character" w:customStyle="1" w:styleId="CommentSubjectChar1112">
    <w:name w:val="Comment Subject Char1112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DateChar112">
    <w:name w:val="Date Char112"/>
    <w:basedOn w:val="DefaultParagraphFont"/>
    <w:rsid w:val="00E11AD2"/>
  </w:style>
  <w:style w:type="character" w:customStyle="1" w:styleId="DocumentMapChar112">
    <w:name w:val="Document Map Char112"/>
    <w:basedOn w:val="DefaultParagraphFont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112">
    <w:name w:val="Endnote Text Char112"/>
    <w:basedOn w:val="DefaultParagraphFont"/>
    <w:semiHidden/>
    <w:rsid w:val="00E11AD2"/>
  </w:style>
  <w:style w:type="character" w:customStyle="1" w:styleId="FootnoteTextChar112">
    <w:name w:val="Footnote Text Char112"/>
    <w:basedOn w:val="DefaultParagraphFont"/>
    <w:semiHidden/>
    <w:rsid w:val="00E11AD2"/>
  </w:style>
  <w:style w:type="character" w:customStyle="1" w:styleId="MacroTextChar112">
    <w:name w:val="Macro Text Char112"/>
    <w:basedOn w:val="DefaultParagraphFont"/>
    <w:semiHidden/>
    <w:rsid w:val="00E11AD2"/>
    <w:rPr>
      <w:rFonts w:ascii="Courier New" w:hAnsi="Courier New" w:cs="Courier New"/>
      <w:color w:val="000000"/>
    </w:rPr>
  </w:style>
  <w:style w:type="character" w:customStyle="1" w:styleId="HTMLPreformattedChar1111">
    <w:name w:val="HTML Preformatted Char1111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1111">
    <w:name w:val="Subtitle Char1111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1111">
    <w:name w:val="Quote Char1111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1111">
    <w:name w:val="Intense Quote Char1111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BodyTextChar1111">
    <w:name w:val="Body Text Char1111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character" w:customStyle="1" w:styleId="BodyText2Char1111">
    <w:name w:val="Body Text 2 Char11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3Char1111">
    <w:name w:val="Body Text 3 Char1111"/>
    <w:basedOn w:val="DefaultParagraphFont"/>
    <w:uiPriority w:val="99"/>
    <w:semiHidden/>
    <w:rsid w:val="00E11AD2"/>
    <w:rPr>
      <w:rFonts w:eastAsiaTheme="minorEastAsia"/>
      <w:sz w:val="16"/>
      <w:szCs w:val="16"/>
    </w:rPr>
  </w:style>
  <w:style w:type="character" w:customStyle="1" w:styleId="BodyTextIndentChar1111">
    <w:name w:val="Body Text Indent Char11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FirstIndent2Char1112">
    <w:name w:val="Body Text First Indent 2 Char1112"/>
    <w:basedOn w:val="BodyTextIndentChar1"/>
    <w:uiPriority w:val="99"/>
    <w:semiHidden/>
    <w:rsid w:val="00E11AD2"/>
    <w:rPr>
      <w:rFonts w:eastAsiaTheme="minorEastAsia"/>
    </w:rPr>
  </w:style>
  <w:style w:type="character" w:customStyle="1" w:styleId="BodyTextIndent2Char1111">
    <w:name w:val="Body Text Indent 2 Char11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Indent3Char1111">
    <w:name w:val="Body Text Indent 3 Char1111"/>
    <w:basedOn w:val="DefaultParagraphFont"/>
    <w:uiPriority w:val="99"/>
    <w:semiHidden/>
    <w:rsid w:val="00E11AD2"/>
    <w:rPr>
      <w:rFonts w:eastAsiaTheme="minorEastAsia"/>
      <w:sz w:val="16"/>
      <w:szCs w:val="16"/>
    </w:rPr>
  </w:style>
  <w:style w:type="character" w:customStyle="1" w:styleId="E-mailSignatureChar1111">
    <w:name w:val="E-mail Signature Char11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HTMLAddressChar1111">
    <w:name w:val="HTML Address Char1111"/>
    <w:basedOn w:val="DefaultParagraphFont"/>
    <w:uiPriority w:val="99"/>
    <w:semiHidden/>
    <w:rsid w:val="00E11AD2"/>
    <w:rPr>
      <w:rFonts w:eastAsiaTheme="minorEastAsia"/>
      <w:i/>
      <w:iCs/>
    </w:rPr>
  </w:style>
  <w:style w:type="character" w:customStyle="1" w:styleId="MessageHeaderChar1111">
    <w:name w:val="Message Header Char1111"/>
    <w:basedOn w:val="DefaultParagraphFont"/>
    <w:uiPriority w:val="99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1">
    <w:name w:val="Plain Text Char1111"/>
    <w:basedOn w:val="DefaultParagraphFont"/>
    <w:uiPriority w:val="99"/>
    <w:semiHidden/>
    <w:rsid w:val="00E11AD2"/>
    <w:rPr>
      <w:rFonts w:ascii="Consolas" w:eastAsiaTheme="minorEastAsia" w:hAnsi="Consolas" w:cs="Consolas"/>
      <w:sz w:val="21"/>
      <w:szCs w:val="21"/>
    </w:rPr>
  </w:style>
  <w:style w:type="character" w:customStyle="1" w:styleId="SignatureChar1111">
    <w:name w:val="Signature Char1111"/>
    <w:basedOn w:val="DefaultParagraphFont"/>
    <w:uiPriority w:val="99"/>
    <w:semiHidden/>
    <w:rsid w:val="00E11AD2"/>
    <w:rPr>
      <w:rFonts w:eastAsiaTheme="minorEastAsia"/>
    </w:rPr>
  </w:style>
  <w:style w:type="character" w:customStyle="1" w:styleId="Heading1Char2111">
    <w:name w:val="Heading 1 Char2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1">
    <w:name w:val="Heading 2 Char2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1">
    <w:name w:val="Heading 3 Char2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2">
    <w:name w:val="FooterCentered2112"/>
    <w:basedOn w:val="Footer"/>
    <w:rsid w:val="00E11AD2"/>
    <w:pPr>
      <w:jc w:val="center"/>
    </w:pPr>
  </w:style>
  <w:style w:type="character" w:customStyle="1" w:styleId="HeaderChar2111">
    <w:name w:val="Header Char21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2">
    <w:name w:val="Exar21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2">
    <w:name w:val="Important Note111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2">
    <w:name w:val="Grid Table 4 - Accent 111112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1">
    <w:name w:val="Heading 1 Char3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1">
    <w:name w:val="Heading 2 Char3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2">
    <w:name w:val="Body111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112">
    <w:name w:val="FooterCentered3112"/>
    <w:basedOn w:val="Footer"/>
    <w:rsid w:val="00E11AD2"/>
    <w:pPr>
      <w:jc w:val="center"/>
    </w:pPr>
  </w:style>
  <w:style w:type="character" w:customStyle="1" w:styleId="HeaderChar3111">
    <w:name w:val="Header Char31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2">
    <w:name w:val="Exar31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2">
    <w:name w:val="Important Note211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1">
    <w:name w:val="Heading 1 Char4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1">
    <w:name w:val="Heading 2 Char4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1">
    <w:name w:val="Heading 3 Char3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2">
    <w:name w:val="Body211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4112">
    <w:name w:val="FooterCentered4112"/>
    <w:basedOn w:val="Footer"/>
    <w:rsid w:val="00E11AD2"/>
    <w:pPr>
      <w:jc w:val="center"/>
    </w:pPr>
  </w:style>
  <w:style w:type="character" w:customStyle="1" w:styleId="HeaderChar4111">
    <w:name w:val="Header Char41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2">
    <w:name w:val="Exar41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1">
    <w:name w:val="Messages and Commands1111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Anchor1112">
    <w:name w:val="Anchor1112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1">
    <w:name w:val="Heading 1 Char11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1">
    <w:name w:val="Heading 2 Char11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2">
    <w:name w:val="Command111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1">
    <w:name w:val="Heading 4 Char2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2">
    <w:name w:val="Bullet1111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2">
    <w:name w:val="Command211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1">
    <w:name w:val="Heading 1 Char5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1">
    <w:name w:val="Heading 2 Char5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1">
    <w:name w:val="Heading 3 Char4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1">
    <w:name w:val="Heading 1 Char6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1">
    <w:name w:val="Heading 2 Char6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2">
    <w:name w:val="Body311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ImportantNote3112">
    <w:name w:val="Important Note311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1">
    <w:name w:val="Heading 1 Char7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1">
    <w:name w:val="Heading 2 Char7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1">
    <w:name w:val="Heading 3 Char5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2">
    <w:name w:val="Body411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5112">
    <w:name w:val="FooterCentered5112"/>
    <w:basedOn w:val="Footer"/>
    <w:rsid w:val="00E11AD2"/>
    <w:pPr>
      <w:jc w:val="center"/>
    </w:pPr>
  </w:style>
  <w:style w:type="character" w:customStyle="1" w:styleId="HeaderChar5111">
    <w:name w:val="Header Char51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2">
    <w:name w:val="Exar51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1">
    <w:name w:val="Heading 1 Char8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1">
    <w:name w:val="Heading 2 Char8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1">
    <w:name w:val="Heading 3 Char6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2">
    <w:name w:val="Body511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112">
    <w:name w:val="Bullet1211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2">
    <w:name w:val="Figure Caption Centered1112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1">
    <w:name w:val="Heading 1 Char9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1">
    <w:name w:val="Heading 2 Char9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1">
    <w:name w:val="Heading 3 Char7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1">
    <w:name w:val="Heading 4 Char3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2">
    <w:name w:val="Bullet1311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2">
    <w:name w:val="FooterCentered6112"/>
    <w:basedOn w:val="Footer"/>
    <w:rsid w:val="00E11AD2"/>
    <w:pPr>
      <w:jc w:val="center"/>
    </w:pPr>
  </w:style>
  <w:style w:type="character" w:customStyle="1" w:styleId="HeaderChar6111">
    <w:name w:val="Header Char61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2">
    <w:name w:val="Exar61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1">
    <w:name w:val="Heading 3 Char811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1">
    <w:name w:val="Header Char711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1">
    <w:name w:val="Title Char2111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2">
    <w:name w:val="HeadingPreface1112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2">
    <w:name w:val="Book Title11112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2">
    <w:name w:val="Contents1112"/>
    <w:basedOn w:val="Title"/>
    <w:rsid w:val="00E11AD2"/>
    <w:rPr>
      <w:szCs w:val="40"/>
    </w:rPr>
  </w:style>
  <w:style w:type="paragraph" w:customStyle="1" w:styleId="DocumentTitle1112">
    <w:name w:val="Document Title1112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2">
    <w:name w:val="Document Revision1112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2">
    <w:name w:val="Body1412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812">
    <w:name w:val="Bullet181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1">
    <w:name w:val="FooterCentered1711"/>
    <w:basedOn w:val="Footer"/>
    <w:rsid w:val="00E11AD2"/>
    <w:pPr>
      <w:jc w:val="center"/>
    </w:pPr>
  </w:style>
  <w:style w:type="paragraph" w:customStyle="1" w:styleId="Exar1711">
    <w:name w:val="Exar171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2">
    <w:name w:val="Command101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1">
    <w:name w:val="Messages and Commands511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FooterCentered181">
    <w:name w:val="FooterCentered181"/>
    <w:basedOn w:val="Footer"/>
    <w:rsid w:val="00E11AD2"/>
    <w:pPr>
      <w:jc w:val="center"/>
    </w:pPr>
  </w:style>
  <w:style w:type="character" w:customStyle="1" w:styleId="HeaderChar181">
    <w:name w:val="Header Char18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1">
    <w:name w:val="Exar18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1">
    <w:name w:val="Heading 1 Char20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2">
    <w:name w:val="FooterCentered192"/>
    <w:basedOn w:val="Footer"/>
    <w:rsid w:val="00E11AD2"/>
    <w:pPr>
      <w:jc w:val="center"/>
    </w:pPr>
  </w:style>
  <w:style w:type="character" w:customStyle="1" w:styleId="HeaderChar191">
    <w:name w:val="Header Char19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2">
    <w:name w:val="Exar19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1">
    <w:name w:val="Heading 1 Char23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1">
    <w:name w:val="Header Char20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4">
    <w:name w:val="Body62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924">
    <w:name w:val="FooterCentered924"/>
    <w:basedOn w:val="Footer"/>
    <w:rsid w:val="00E11AD2"/>
    <w:pPr>
      <w:jc w:val="center"/>
    </w:pPr>
  </w:style>
  <w:style w:type="paragraph" w:customStyle="1" w:styleId="Exar924">
    <w:name w:val="Exar92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1">
    <w:name w:val="Heading 1 Char241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1">
    <w:name w:val="Body151"/>
    <w:qFormat/>
    <w:rsid w:val="00E11AD2"/>
    <w:pPr>
      <w:tabs>
        <w:tab w:val="left" w:pos="2700"/>
      </w:tabs>
      <w:jc w:val="both"/>
    </w:pPr>
    <w:rPr>
      <w:szCs w:val="24"/>
    </w:rPr>
  </w:style>
  <w:style w:type="character" w:customStyle="1" w:styleId="HeaderChar231">
    <w:name w:val="Header Char231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1">
    <w:name w:val="Grid Table 4 - Accent 1161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8">
    <w:name w:val="Heading 1 Char38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4">
    <w:name w:val="Body2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6">
    <w:name w:val="Anchor6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6">
    <w:name w:val="Bullet116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4">
    <w:name w:val="Bullet24"/>
    <w:rsid w:val="00E11AD2"/>
    <w:pPr>
      <w:spacing w:before="120"/>
      <w:ind w:left="1440" w:hanging="360"/>
    </w:pPr>
  </w:style>
  <w:style w:type="paragraph" w:customStyle="1" w:styleId="Bullet37">
    <w:name w:val="Bullet37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4">
    <w:name w:val="Caution4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4">
    <w:name w:val="CellBody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4">
    <w:name w:val="CellBodyCenter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4">
    <w:name w:val="CellBodyRight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4">
    <w:name w:val="CellBullet14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4">
    <w:name w:val="CellHeading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4">
    <w:name w:val="CellHeadingCenter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4">
    <w:name w:val="CellIndent14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4">
    <w:name w:val="CellIndent24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4">
    <w:name w:val="CellIndent34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4">
    <w:name w:val="CellNote4"/>
    <w:rsid w:val="00E11AD2"/>
    <w:pPr>
      <w:ind w:left="360" w:right="432"/>
    </w:pPr>
    <w:rPr>
      <w:sz w:val="18"/>
      <w:szCs w:val="18"/>
    </w:rPr>
  </w:style>
  <w:style w:type="paragraph" w:customStyle="1" w:styleId="Code4">
    <w:name w:val="Code4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4">
    <w:name w:val="Equation4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4">
    <w:name w:val="Figure4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4">
    <w:name w:val="FigureLabel4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8">
    <w:name w:val="Footer Char18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4">
    <w:name w:val="Footnote4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4">
    <w:name w:val="GlossTerm4"/>
    <w:basedOn w:val="Normal"/>
    <w:rsid w:val="00E11AD2"/>
    <w:rPr>
      <w:b/>
    </w:rPr>
  </w:style>
  <w:style w:type="paragraph" w:customStyle="1" w:styleId="HeadingFeature4">
    <w:name w:val="HeadingFeature4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4">
    <w:name w:val="Indent14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4">
    <w:name w:val="Indent24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4">
    <w:name w:val="Indent34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5">
    <w:name w:val="Addendum5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4">
    <w:name w:val="ProcedureHead4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4">
    <w:name w:val="Step14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4">
    <w:name w:val="Register Def4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4">
    <w:name w:val="Step24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4">
    <w:name w:val="Step34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4">
    <w:name w:val="TableFootnote4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4">
    <w:name w:val="TableTitle4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5">
    <w:name w:val="Title Char5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29">
    <w:name w:val="FooterCentered29"/>
    <w:basedOn w:val="Footer"/>
    <w:rsid w:val="00E11AD2"/>
    <w:pPr>
      <w:jc w:val="center"/>
    </w:pPr>
  </w:style>
  <w:style w:type="paragraph" w:customStyle="1" w:styleId="HeadingPreface4">
    <w:name w:val="HeadingPreface4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4">
    <w:name w:val="Copyright Heading4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4">
    <w:name w:val="Book Title14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4">
    <w:name w:val="BookTitle24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4">
    <w:name w:val="Document Type4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4">
    <w:name w:val="Internal Use Cover4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7">
    <w:name w:val="Header Char37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4">
    <w:name w:val="GlossText4"/>
    <w:basedOn w:val="Normal"/>
    <w:rsid w:val="00E11AD2"/>
    <w:pPr>
      <w:tabs>
        <w:tab w:val="left" w:pos="1800"/>
      </w:tabs>
      <w:ind w:left="432"/>
    </w:pPr>
  </w:style>
  <w:style w:type="paragraph" w:customStyle="1" w:styleId="Exar29">
    <w:name w:val="Exar29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4">
    <w:name w:val="CONFIDENTIAL4"/>
    <w:rsid w:val="00E11AD2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4">
    <w:name w:val="Notetext4"/>
    <w:next w:val="Body"/>
    <w:rsid w:val="00E11AD2"/>
    <w:pPr>
      <w:ind w:left="547" w:right="1080"/>
      <w:jc w:val="both"/>
    </w:pPr>
  </w:style>
  <w:style w:type="paragraph" w:customStyle="1" w:styleId="PageNumbereven4">
    <w:name w:val="Page Number(even)4"/>
    <w:basedOn w:val="Footer"/>
    <w:semiHidden/>
    <w:rsid w:val="00E11AD2"/>
  </w:style>
  <w:style w:type="paragraph" w:customStyle="1" w:styleId="Headereven4">
    <w:name w:val="Header(even)4"/>
    <w:basedOn w:val="Header"/>
    <w:rsid w:val="00E11AD2"/>
    <w:pPr>
      <w:tabs>
        <w:tab w:val="clear" w:pos="9270"/>
      </w:tabs>
    </w:pPr>
  </w:style>
  <w:style w:type="paragraph" w:customStyle="1" w:styleId="Footereven4">
    <w:name w:val="Footer(even)4"/>
    <w:basedOn w:val="Footer"/>
    <w:rsid w:val="00E11AD2"/>
    <w:pPr>
      <w:ind w:right="-90"/>
    </w:pPr>
  </w:style>
  <w:style w:type="paragraph" w:customStyle="1" w:styleId="Glossary4">
    <w:name w:val="Glossary4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4">
    <w:name w:val="Addendum1+4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4">
    <w:name w:val="HeaderNumber4"/>
    <w:rsid w:val="00E11AD2"/>
    <w:rPr>
      <w:rFonts w:ascii="Arial" w:hAnsi="Arial"/>
      <w:b/>
      <w:color w:val="002B5C"/>
      <w:sz w:val="48"/>
    </w:rPr>
  </w:style>
  <w:style w:type="paragraph" w:customStyle="1" w:styleId="Addendum24">
    <w:name w:val="Addendum24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4">
    <w:name w:val="SpecNo+4"/>
    <w:basedOn w:val="SpecNo0"/>
    <w:rsid w:val="00E11AD2"/>
  </w:style>
  <w:style w:type="paragraph" w:customStyle="1" w:styleId="SpecNo40">
    <w:name w:val="SpecNo4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4">
    <w:name w:val="Description4"/>
    <w:rsid w:val="00E11AD2"/>
    <w:pPr>
      <w:spacing w:before="120"/>
      <w:ind w:left="1800" w:hanging="1800"/>
    </w:pPr>
  </w:style>
  <w:style w:type="paragraph" w:customStyle="1" w:styleId="Addendum40">
    <w:name w:val="Addendum+4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4">
    <w:name w:val="DocChangeNo.+4"/>
    <w:basedOn w:val="DocChangeNo"/>
    <w:rsid w:val="00E11AD2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40">
    <w:name w:val="DocChangeNo.4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40">
    <w:name w:val="Addendum2+4"/>
    <w:basedOn w:val="Addendum2"/>
    <w:rsid w:val="00E11AD2"/>
    <w:rPr>
      <w:sz w:val="32"/>
    </w:rPr>
  </w:style>
  <w:style w:type="paragraph" w:customStyle="1" w:styleId="CellHeadingUnder4">
    <w:name w:val="CellHeadingUnder4"/>
    <w:basedOn w:val="CellHeading"/>
    <w:next w:val="CellBody"/>
    <w:rsid w:val="00E11AD2"/>
    <w:rPr>
      <w:u w:val="single"/>
    </w:rPr>
  </w:style>
  <w:style w:type="paragraph" w:customStyle="1" w:styleId="CellNoteHeading4">
    <w:name w:val="CellNoteHeading4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4">
    <w:name w:val="CellHeadingField|Desc4"/>
    <w:rsid w:val="00E11AD2"/>
    <w:rPr>
      <w:rFonts w:ascii="Arial" w:hAnsi="Arial"/>
      <w:b/>
    </w:rPr>
  </w:style>
  <w:style w:type="paragraph" w:customStyle="1" w:styleId="REGISTERBITFIELDCELL4">
    <w:name w:val="REGISTER|BIT|FIELDCELL4"/>
    <w:basedOn w:val="CellBody"/>
    <w:rsid w:val="00E11AD2"/>
    <w:rPr>
      <w:rFonts w:ascii="Arial" w:hAnsi="Arial"/>
      <w:b/>
      <w:caps/>
    </w:rPr>
  </w:style>
  <w:style w:type="paragraph" w:customStyle="1" w:styleId="Contents4">
    <w:name w:val="Contents4"/>
    <w:basedOn w:val="Title"/>
    <w:rsid w:val="00E11AD2"/>
    <w:rPr>
      <w:szCs w:val="40"/>
    </w:rPr>
  </w:style>
  <w:style w:type="paragraph" w:customStyle="1" w:styleId="ExarConfidential4">
    <w:name w:val="Exar Confidential4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4">
    <w:name w:val="Exar Confidential Char4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4">
    <w:name w:val="Hifn Table4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40">
    <w:name w:val="Page Number (even)4"/>
    <w:rsid w:val="00E11AD2"/>
    <w:rPr>
      <w:rFonts w:ascii="Arial" w:hAnsi="Arial"/>
      <w:sz w:val="16"/>
    </w:rPr>
  </w:style>
  <w:style w:type="paragraph" w:customStyle="1" w:styleId="Preliminary4">
    <w:name w:val="Preliminary4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4">
    <w:name w:val="Preliminary Char4"/>
    <w:basedOn w:val="DefaultParagraphFont"/>
    <w:rsid w:val="00E11AD2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5">
    <w:name w:val="Balloon Text Char5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Appendix4">
    <w:name w:val="Appendix4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5">
    <w:name w:val="Comment Text Char5"/>
    <w:basedOn w:val="DefaultParagraphFont"/>
    <w:uiPriority w:val="99"/>
    <w:semiHidden/>
    <w:rsid w:val="00E11AD2"/>
  </w:style>
  <w:style w:type="character" w:customStyle="1" w:styleId="CommentSubjectChar5">
    <w:name w:val="Comment Subject Char5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4">
    <w:name w:val="copyright4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4">
    <w:name w:val="Function Call4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4">
    <w:name w:val="Appendix 14"/>
    <w:basedOn w:val="Heading2"/>
    <w:next w:val="Body"/>
    <w:rsid w:val="00E11AD2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4">
    <w:name w:val="Appendix 24"/>
    <w:basedOn w:val="Appendix1"/>
    <w:next w:val="Body"/>
    <w:rsid w:val="00E11AD2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4">
    <w:name w:val="Hifn Parameter4"/>
    <w:basedOn w:val="TableNormal"/>
    <w:rsid w:val="00E11AD2"/>
    <w:rPr>
      <w:sz w:val="18"/>
    </w:rPr>
    <w:tblPr/>
  </w:style>
  <w:style w:type="paragraph" w:customStyle="1" w:styleId="CellHeadingBlue4">
    <w:name w:val="Cell Heading Blue4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4">
    <w:name w:val="ListNumber24"/>
    <w:basedOn w:val="Body"/>
    <w:rsid w:val="00E11AD2"/>
    <w:pPr>
      <w:ind w:left="1440" w:hanging="360"/>
    </w:pPr>
  </w:style>
  <w:style w:type="paragraph" w:customStyle="1" w:styleId="Command17">
    <w:name w:val="Command17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5">
    <w:name w:val="HTML Preformatted Char5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5">
    <w:name w:val="Subtitle Char5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5">
    <w:name w:val="Quote Char5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5">
    <w:name w:val="Intense Quote Char5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paragraph" w:customStyle="1" w:styleId="Default4">
    <w:name w:val="Default4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4">
    <w:name w:val="Document Title4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4">
    <w:name w:val="Document Subtitle4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4">
    <w:name w:val="Heading 2 no number4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4">
    <w:name w:val="Document Revision4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4">
    <w:name w:val="List Table 3 - Accent 114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18">
    <w:name w:val="Important Note18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7">
    <w:name w:val="Figure Caption Centered7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4">
    <w:name w:val="2909F619802848F09E01365C32F346544"/>
    <w:rsid w:val="00E11AD2"/>
    <w:pPr>
      <w:spacing w:after="200"/>
    </w:pPr>
    <w:rPr>
      <w:lang w:eastAsia="ja-JP"/>
    </w:rPr>
  </w:style>
  <w:style w:type="table" w:customStyle="1" w:styleId="LightList-Accent114">
    <w:name w:val="Light List - Accent 114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5">
    <w:name w:val="Body Text Char5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paragraph" w:customStyle="1" w:styleId="TableParagraph4">
    <w:name w:val="Table Paragraph4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4">
    <w:name w:val="Message and Command4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2Char5">
    <w:name w:val="Body Text 2 Char5"/>
    <w:basedOn w:val="DefaultParagraphFont"/>
    <w:semiHidden/>
    <w:rsid w:val="00E11AD2"/>
  </w:style>
  <w:style w:type="character" w:customStyle="1" w:styleId="BodyText3Char5">
    <w:name w:val="Body Text 3 Char5"/>
    <w:basedOn w:val="DefaultParagraphFont"/>
    <w:semiHidden/>
    <w:rsid w:val="00E11AD2"/>
    <w:rPr>
      <w:sz w:val="16"/>
      <w:szCs w:val="16"/>
    </w:rPr>
  </w:style>
  <w:style w:type="character" w:customStyle="1" w:styleId="BodyTextIndentChar5">
    <w:name w:val="Body Text Indent Char5"/>
    <w:basedOn w:val="DefaultParagraphFont"/>
    <w:semiHidden/>
    <w:rsid w:val="00E11AD2"/>
  </w:style>
  <w:style w:type="character" w:customStyle="1" w:styleId="BodyTextFirstIndent2Char5">
    <w:name w:val="Body Text First Indent 2 Char5"/>
    <w:basedOn w:val="BodyTextIndentChar"/>
    <w:semiHidden/>
    <w:rsid w:val="00E11AD2"/>
  </w:style>
  <w:style w:type="character" w:customStyle="1" w:styleId="BodyTextIndent2Char5">
    <w:name w:val="Body Text Indent 2 Char5"/>
    <w:basedOn w:val="DefaultParagraphFont"/>
    <w:semiHidden/>
    <w:rsid w:val="00E11AD2"/>
  </w:style>
  <w:style w:type="character" w:customStyle="1" w:styleId="BodyTextIndent3Char5">
    <w:name w:val="Body Text Indent 3 Char5"/>
    <w:basedOn w:val="DefaultParagraphFont"/>
    <w:semiHidden/>
    <w:rsid w:val="00E11AD2"/>
    <w:rPr>
      <w:sz w:val="16"/>
      <w:szCs w:val="16"/>
    </w:rPr>
  </w:style>
  <w:style w:type="character" w:customStyle="1" w:styleId="E-mailSignatureChar5">
    <w:name w:val="E-mail Signature Char5"/>
    <w:basedOn w:val="DefaultParagraphFont"/>
    <w:semiHidden/>
    <w:rsid w:val="00E11AD2"/>
  </w:style>
  <w:style w:type="character" w:customStyle="1" w:styleId="HTMLAddressChar5">
    <w:name w:val="HTML Address Char5"/>
    <w:basedOn w:val="DefaultParagraphFont"/>
    <w:semiHidden/>
    <w:rsid w:val="00E11AD2"/>
    <w:rPr>
      <w:i/>
      <w:iCs/>
    </w:rPr>
  </w:style>
  <w:style w:type="character" w:customStyle="1" w:styleId="MessageHeaderChar5">
    <w:name w:val="Message Header Char5"/>
    <w:basedOn w:val="DefaultParagraphFont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5">
    <w:name w:val="Plain Text Char5"/>
    <w:basedOn w:val="DefaultParagraphFont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5">
    <w:name w:val="Signature Char5"/>
    <w:basedOn w:val="DefaultParagraphFont"/>
    <w:semiHidden/>
    <w:rsid w:val="00E11AD2"/>
  </w:style>
  <w:style w:type="paragraph" w:customStyle="1" w:styleId="BackPageCenter4">
    <w:name w:val="Back Page Center4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4">
    <w:name w:val="Figure Title4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10">
    <w:name w:val="Grid Table 4 - Accent 1110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5Char14">
    <w:name w:val="Heading 5 Char14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4">
    <w:name w:val="Heading 6 Char14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4">
    <w:name w:val="Heading 7 Char14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4">
    <w:name w:val="Heading 8 Char14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4">
    <w:name w:val="Heading 9 Char14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erCentered113">
    <w:name w:val="FooterCentered113"/>
    <w:basedOn w:val="Footer"/>
    <w:rsid w:val="00E11AD2"/>
    <w:pPr>
      <w:jc w:val="center"/>
    </w:pPr>
  </w:style>
  <w:style w:type="paragraph" w:customStyle="1" w:styleId="Exar113">
    <w:name w:val="Exar1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4">
    <w:name w:val="Note Heading Char4"/>
    <w:basedOn w:val="DefaultParagraphFont"/>
    <w:rsid w:val="00E11AD2"/>
    <w:rPr>
      <w:b/>
    </w:rPr>
  </w:style>
  <w:style w:type="character" w:customStyle="1" w:styleId="ClosingChar4">
    <w:name w:val="Closing Char4"/>
    <w:basedOn w:val="DefaultParagraphFont"/>
    <w:rsid w:val="00E11AD2"/>
  </w:style>
  <w:style w:type="character" w:customStyle="1" w:styleId="CommentSubjectChar14">
    <w:name w:val="Comment Subject Char14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DateChar4">
    <w:name w:val="Date Char4"/>
    <w:basedOn w:val="DefaultParagraphFont"/>
    <w:rsid w:val="00E11AD2"/>
  </w:style>
  <w:style w:type="character" w:customStyle="1" w:styleId="DocumentMapChar4">
    <w:name w:val="Document Map Char4"/>
    <w:basedOn w:val="DefaultParagraphFont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4">
    <w:name w:val="Endnote Text Char4"/>
    <w:basedOn w:val="DefaultParagraphFont"/>
    <w:semiHidden/>
    <w:rsid w:val="00E11AD2"/>
  </w:style>
  <w:style w:type="character" w:customStyle="1" w:styleId="FootnoteTextChar4">
    <w:name w:val="Footnote Text Char4"/>
    <w:basedOn w:val="DefaultParagraphFont"/>
    <w:semiHidden/>
    <w:rsid w:val="00E11AD2"/>
  </w:style>
  <w:style w:type="character" w:customStyle="1" w:styleId="MacroTextChar4">
    <w:name w:val="Macro Text Char4"/>
    <w:basedOn w:val="DefaultParagraphFont"/>
    <w:semiHidden/>
    <w:rsid w:val="00E11AD2"/>
    <w:rPr>
      <w:rFonts w:ascii="Courier New" w:hAnsi="Courier New" w:cs="Courier New"/>
      <w:color w:val="000000"/>
    </w:rPr>
  </w:style>
  <w:style w:type="character" w:customStyle="1" w:styleId="BodyTextFirstIndent2Char14">
    <w:name w:val="Body Text First Indent 2 Char14"/>
    <w:basedOn w:val="BodyTextIndentChar1"/>
    <w:uiPriority w:val="99"/>
    <w:semiHidden/>
    <w:rsid w:val="00E11AD2"/>
    <w:rPr>
      <w:rFonts w:eastAsiaTheme="minorEastAsia"/>
    </w:rPr>
  </w:style>
  <w:style w:type="paragraph" w:customStyle="1" w:styleId="FooterCentered210">
    <w:name w:val="FooterCentered210"/>
    <w:basedOn w:val="Footer"/>
    <w:rsid w:val="00E11AD2"/>
    <w:pPr>
      <w:jc w:val="center"/>
    </w:pPr>
  </w:style>
  <w:style w:type="paragraph" w:customStyle="1" w:styleId="Exar210">
    <w:name w:val="Exar210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8">
    <w:name w:val="Command18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9">
    <w:name w:val="Important Note19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4">
    <w:name w:val="Grid Table 4 - Accent 1114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3">
    <w:name w:val="Body11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4">
    <w:name w:val="FooterCentered34"/>
    <w:basedOn w:val="Footer"/>
    <w:rsid w:val="00E11AD2"/>
    <w:pPr>
      <w:jc w:val="center"/>
    </w:pPr>
  </w:style>
  <w:style w:type="paragraph" w:customStyle="1" w:styleId="Exar34">
    <w:name w:val="Exar3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4">
    <w:name w:val="Important Note2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4Char23">
    <w:name w:val="Heading 4 Char2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5">
    <w:name w:val="Body25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17">
    <w:name w:val="Bullet117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4">
    <w:name w:val="FooterCentered44"/>
    <w:basedOn w:val="Footer"/>
    <w:rsid w:val="00E11AD2"/>
    <w:pPr>
      <w:jc w:val="center"/>
    </w:pPr>
  </w:style>
  <w:style w:type="paragraph" w:customStyle="1" w:styleId="Exar44">
    <w:name w:val="Exar4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5">
    <w:name w:val="Command25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4">
    <w:name w:val="Messages and Commands14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table" w:customStyle="1" w:styleId="GridTable4-Accent1123">
    <w:name w:val="Grid Table 4 - Accent 1123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4">
    <w:name w:val="Body3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ImportantNote33">
    <w:name w:val="Important Note3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3">
    <w:name w:val="Heading 2 Char7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4">
    <w:name w:val="Body4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14">
    <w:name w:val="Anchor14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4">
    <w:name w:val="FooterCentered54"/>
    <w:basedOn w:val="Footer"/>
    <w:rsid w:val="00E11AD2"/>
    <w:pPr>
      <w:jc w:val="center"/>
    </w:pPr>
  </w:style>
  <w:style w:type="paragraph" w:customStyle="1" w:styleId="Exar54">
    <w:name w:val="Exar5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3">
    <w:name w:val="Messages and Commands23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43">
    <w:name w:val="Important Note4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3">
    <w:name w:val="Heading 2 Char8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3">
    <w:name w:val="Heading 3 Char6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5">
    <w:name w:val="Body55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4">
    <w:name w:val="Bullet12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3">
    <w:name w:val="Command3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3">
    <w:name w:val="Important Note5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3">
    <w:name w:val="Figure Caption Centered13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3">
    <w:name w:val="Heading 2 Char9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3">
    <w:name w:val="Heading 3 Char7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3">
    <w:name w:val="Heading 4 Char3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5">
    <w:name w:val="Body65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33">
    <w:name w:val="Bullet13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4">
    <w:name w:val="FooterCentered64"/>
    <w:basedOn w:val="Footer"/>
    <w:rsid w:val="00E11AD2"/>
    <w:pPr>
      <w:jc w:val="center"/>
    </w:pPr>
  </w:style>
  <w:style w:type="paragraph" w:customStyle="1" w:styleId="Exar64">
    <w:name w:val="Exar6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3">
    <w:name w:val="Command4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3">
    <w:name w:val="Heading 2 Char10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3">
    <w:name w:val="Heading 3 Char8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5">
    <w:name w:val="FooterCentered75"/>
    <w:basedOn w:val="Footer"/>
    <w:rsid w:val="00E11AD2"/>
    <w:pPr>
      <w:jc w:val="center"/>
    </w:pPr>
  </w:style>
  <w:style w:type="paragraph" w:customStyle="1" w:styleId="Exar75">
    <w:name w:val="Exar75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14">
    <w:name w:val="Heading 2 Char114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3">
    <w:name w:val="Heading 3 Char9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3">
    <w:name w:val="Heading 4 Char4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3">
    <w:name w:val="Heading 5 Char23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3">
    <w:name w:val="Heading 6 Char23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3">
    <w:name w:val="Heading 7 Char23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3">
    <w:name w:val="Heading 8 Char23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3">
    <w:name w:val="Heading 9 Char23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3">
    <w:name w:val="Body7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23">
    <w:name w:val="Anchor23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3">
    <w:name w:val="Bullet14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3">
    <w:name w:val="Bullet213"/>
    <w:rsid w:val="00E11AD2"/>
    <w:pPr>
      <w:spacing w:before="120"/>
      <w:ind w:left="1440" w:hanging="360"/>
    </w:pPr>
  </w:style>
  <w:style w:type="paragraph" w:customStyle="1" w:styleId="Bullet313">
    <w:name w:val="Bullet313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13">
    <w:name w:val="Caution13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3">
    <w:name w:val="CellBody1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3">
    <w:name w:val="CellBodyCenter1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3">
    <w:name w:val="CellBodyRight1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3">
    <w:name w:val="CellBullet113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3">
    <w:name w:val="CellHeading1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3">
    <w:name w:val="CellHeadingCenter1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3">
    <w:name w:val="CellIndent113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3">
    <w:name w:val="CellIndent213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3">
    <w:name w:val="CellIndent313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3">
    <w:name w:val="CellNote13"/>
    <w:rsid w:val="00E11AD2"/>
    <w:pPr>
      <w:ind w:left="360" w:right="432"/>
    </w:pPr>
    <w:rPr>
      <w:sz w:val="18"/>
      <w:szCs w:val="18"/>
    </w:rPr>
  </w:style>
  <w:style w:type="paragraph" w:customStyle="1" w:styleId="Code13">
    <w:name w:val="Code13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3">
    <w:name w:val="Equation13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3">
    <w:name w:val="Figure13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3">
    <w:name w:val="FigureLabel13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3">
    <w:name w:val="Footnote13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3">
    <w:name w:val="GlossTerm13"/>
    <w:basedOn w:val="Normal"/>
    <w:rsid w:val="00E11AD2"/>
    <w:rPr>
      <w:b/>
    </w:rPr>
  </w:style>
  <w:style w:type="paragraph" w:customStyle="1" w:styleId="HeadingFeature13">
    <w:name w:val="HeadingFeature13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3">
    <w:name w:val="Indent113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3">
    <w:name w:val="Indent213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3">
    <w:name w:val="Indent313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30">
    <w:name w:val="Addendum13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3">
    <w:name w:val="ProcedureHead13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3">
    <w:name w:val="Step113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3">
    <w:name w:val="Register Def13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3">
    <w:name w:val="Step213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3">
    <w:name w:val="Step313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3">
    <w:name w:val="TableFootnote13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3">
    <w:name w:val="TableTitle13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5">
    <w:name w:val="FooterCentered85"/>
    <w:basedOn w:val="Footer"/>
    <w:rsid w:val="00E11AD2"/>
    <w:pPr>
      <w:jc w:val="center"/>
    </w:pPr>
  </w:style>
  <w:style w:type="paragraph" w:customStyle="1" w:styleId="HeadingPreface13">
    <w:name w:val="HeadingPreface13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3">
    <w:name w:val="Copyright Heading13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3">
    <w:name w:val="Book Title113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3">
    <w:name w:val="BookTitle213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3">
    <w:name w:val="Document Type13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3">
    <w:name w:val="Internal Use Cover13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3">
    <w:name w:val="GlossText13"/>
    <w:basedOn w:val="Normal"/>
    <w:rsid w:val="00E11AD2"/>
    <w:pPr>
      <w:tabs>
        <w:tab w:val="left" w:pos="1800"/>
      </w:tabs>
      <w:ind w:left="432"/>
    </w:pPr>
  </w:style>
  <w:style w:type="paragraph" w:customStyle="1" w:styleId="Exar85">
    <w:name w:val="Exar85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3">
    <w:name w:val="CONFIDENTIAL13"/>
    <w:rsid w:val="00E11AD2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3">
    <w:name w:val="Notetext13"/>
    <w:next w:val="Body"/>
    <w:rsid w:val="00E11AD2"/>
    <w:pPr>
      <w:ind w:left="547" w:right="1080"/>
      <w:jc w:val="both"/>
    </w:pPr>
  </w:style>
  <w:style w:type="paragraph" w:customStyle="1" w:styleId="PageNumbereven13">
    <w:name w:val="Page Number(even)13"/>
    <w:basedOn w:val="Footer"/>
    <w:semiHidden/>
    <w:rsid w:val="00E11AD2"/>
  </w:style>
  <w:style w:type="paragraph" w:customStyle="1" w:styleId="Headereven13">
    <w:name w:val="Header(even)13"/>
    <w:basedOn w:val="Header"/>
    <w:rsid w:val="00E11AD2"/>
    <w:pPr>
      <w:tabs>
        <w:tab w:val="clear" w:pos="9270"/>
      </w:tabs>
    </w:pPr>
  </w:style>
  <w:style w:type="paragraph" w:customStyle="1" w:styleId="Footereven13">
    <w:name w:val="Footer(even)13"/>
    <w:basedOn w:val="Footer"/>
    <w:rsid w:val="00E11AD2"/>
    <w:pPr>
      <w:ind w:right="-90"/>
    </w:pPr>
  </w:style>
  <w:style w:type="paragraph" w:customStyle="1" w:styleId="Glossary13">
    <w:name w:val="Glossary13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3">
    <w:name w:val="Addendum1+13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3">
    <w:name w:val="HeaderNumber13"/>
    <w:rsid w:val="00E11AD2"/>
    <w:rPr>
      <w:rFonts w:ascii="Arial" w:hAnsi="Arial"/>
      <w:b/>
      <w:color w:val="002B5C"/>
      <w:sz w:val="48"/>
    </w:rPr>
  </w:style>
  <w:style w:type="paragraph" w:customStyle="1" w:styleId="Addendum213">
    <w:name w:val="Addendum213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3">
    <w:name w:val="SpecNo+13"/>
    <w:basedOn w:val="SpecNo0"/>
    <w:rsid w:val="00E11AD2"/>
  </w:style>
  <w:style w:type="paragraph" w:customStyle="1" w:styleId="SpecNo130">
    <w:name w:val="SpecNo13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3">
    <w:name w:val="Description13"/>
    <w:rsid w:val="00E11AD2"/>
    <w:pPr>
      <w:spacing w:before="120"/>
      <w:ind w:left="1800" w:hanging="1800"/>
    </w:pPr>
  </w:style>
  <w:style w:type="paragraph" w:customStyle="1" w:styleId="Addendum131">
    <w:name w:val="Addendum+13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3">
    <w:name w:val="DocChangeNo.+13"/>
    <w:basedOn w:val="DocChangeNo"/>
    <w:rsid w:val="00E11AD2"/>
    <w:pPr>
      <w:numPr>
        <w:numId w:val="0"/>
      </w:numPr>
      <w:ind w:left="1260" w:hanging="1260"/>
    </w:pPr>
  </w:style>
  <w:style w:type="paragraph" w:customStyle="1" w:styleId="DocChangeNo130">
    <w:name w:val="DocChangeNo.13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130">
    <w:name w:val="Addendum2+13"/>
    <w:basedOn w:val="Addendum2"/>
    <w:rsid w:val="00E11AD2"/>
    <w:rPr>
      <w:sz w:val="32"/>
    </w:rPr>
  </w:style>
  <w:style w:type="paragraph" w:customStyle="1" w:styleId="CellHeadingUnder13">
    <w:name w:val="CellHeadingUnder13"/>
    <w:basedOn w:val="CellHeading"/>
    <w:next w:val="CellBody"/>
    <w:rsid w:val="00E11AD2"/>
    <w:rPr>
      <w:u w:val="single"/>
    </w:rPr>
  </w:style>
  <w:style w:type="paragraph" w:customStyle="1" w:styleId="CellNoteHeading13">
    <w:name w:val="CellNoteHeading13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3">
    <w:name w:val="CellHeadingField|Desc13"/>
    <w:rsid w:val="00E11AD2"/>
    <w:rPr>
      <w:rFonts w:ascii="Arial" w:hAnsi="Arial"/>
      <w:b/>
    </w:rPr>
  </w:style>
  <w:style w:type="paragraph" w:customStyle="1" w:styleId="REGISTERBITFIELDCELL13">
    <w:name w:val="REGISTER|BIT|FIELDCELL13"/>
    <w:basedOn w:val="CellBody"/>
    <w:rsid w:val="00E11AD2"/>
    <w:rPr>
      <w:rFonts w:ascii="Arial" w:hAnsi="Arial"/>
      <w:b/>
      <w:caps/>
    </w:rPr>
  </w:style>
  <w:style w:type="paragraph" w:customStyle="1" w:styleId="Contents13">
    <w:name w:val="Contents13"/>
    <w:basedOn w:val="Title"/>
    <w:rsid w:val="00E11AD2"/>
    <w:rPr>
      <w:szCs w:val="40"/>
    </w:rPr>
  </w:style>
  <w:style w:type="paragraph" w:customStyle="1" w:styleId="ExarConfidential13">
    <w:name w:val="Exar Confidential13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3">
    <w:name w:val="Exar Confidential Char13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3">
    <w:name w:val="Hifn Table13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30">
    <w:name w:val="Page Number (even)13"/>
    <w:rsid w:val="00E11AD2"/>
    <w:rPr>
      <w:rFonts w:ascii="Arial" w:hAnsi="Arial"/>
      <w:sz w:val="16"/>
    </w:rPr>
  </w:style>
  <w:style w:type="paragraph" w:customStyle="1" w:styleId="Preliminary13">
    <w:name w:val="Preliminary13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3">
    <w:name w:val="Balloon Text Char23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Appendix130">
    <w:name w:val="Appendix13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3">
    <w:name w:val="Comment Text Char23"/>
    <w:basedOn w:val="DefaultParagraphFont"/>
    <w:uiPriority w:val="99"/>
    <w:semiHidden/>
    <w:rsid w:val="00E11AD2"/>
  </w:style>
  <w:style w:type="character" w:customStyle="1" w:styleId="CommentSubjectChar23">
    <w:name w:val="Comment Subject Char23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13">
    <w:name w:val="copyright13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13">
    <w:name w:val="Function Call13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3">
    <w:name w:val="Appendix 113"/>
    <w:basedOn w:val="Heading2"/>
    <w:next w:val="Body"/>
    <w:rsid w:val="00E11AD2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13">
    <w:name w:val="Appendix 213"/>
    <w:basedOn w:val="Appendix1"/>
    <w:next w:val="Body"/>
    <w:rsid w:val="00E11AD2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3">
    <w:name w:val="Hifn Parameter13"/>
    <w:basedOn w:val="TableNormal"/>
    <w:rsid w:val="00E11AD2"/>
    <w:rPr>
      <w:sz w:val="18"/>
    </w:rPr>
    <w:tblPr/>
  </w:style>
  <w:style w:type="paragraph" w:customStyle="1" w:styleId="CellHeadingBlue13">
    <w:name w:val="Cell Heading Blue13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13">
    <w:name w:val="ListNumber213"/>
    <w:basedOn w:val="Body"/>
    <w:rsid w:val="00E11AD2"/>
    <w:pPr>
      <w:ind w:left="1440" w:hanging="360"/>
    </w:pPr>
  </w:style>
  <w:style w:type="paragraph" w:customStyle="1" w:styleId="Command53">
    <w:name w:val="Command5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3">
    <w:name w:val="HTML Preformatted Char23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23">
    <w:name w:val="Subtitle Char23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23">
    <w:name w:val="Quote Char23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23">
    <w:name w:val="Intense Quote Char23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paragraph" w:customStyle="1" w:styleId="Default13">
    <w:name w:val="Default13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3">
    <w:name w:val="Document Title13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3">
    <w:name w:val="Document Subtitle13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13">
    <w:name w:val="Heading 2 no number13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13">
    <w:name w:val="Document Revision13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3">
    <w:name w:val="List Table 3 - Accent 1113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3">
    <w:name w:val="Messages and Commands33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63">
    <w:name w:val="Important Note6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3">
    <w:name w:val="Figure Caption Centered23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3">
    <w:name w:val="2909F619802848F09E01365C32F3465413"/>
    <w:rsid w:val="00E11AD2"/>
    <w:pPr>
      <w:spacing w:after="200"/>
    </w:pPr>
    <w:rPr>
      <w:lang w:eastAsia="ja-JP"/>
    </w:rPr>
  </w:style>
  <w:style w:type="table" w:customStyle="1" w:styleId="LightList-Accent1113">
    <w:name w:val="Light List - Accent 1113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3">
    <w:name w:val="Body Text Char23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paragraph" w:customStyle="1" w:styleId="TableParagraph13">
    <w:name w:val="Table Paragraph13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3">
    <w:name w:val="Message and Command13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FirstIndent2Char23">
    <w:name w:val="Body Text First Indent 2 Char23"/>
    <w:basedOn w:val="BodyTextIndentChar"/>
    <w:semiHidden/>
    <w:rsid w:val="00E11AD2"/>
  </w:style>
  <w:style w:type="paragraph" w:customStyle="1" w:styleId="BackPageCenter13">
    <w:name w:val="Back Page Center13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3">
    <w:name w:val="Figure Title13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3">
    <w:name w:val="Grid Table 4 - Accent 1133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5">
    <w:name w:val="FooterCentered95"/>
    <w:basedOn w:val="Footer"/>
    <w:rsid w:val="00E11AD2"/>
    <w:pPr>
      <w:jc w:val="center"/>
    </w:pPr>
  </w:style>
  <w:style w:type="paragraph" w:customStyle="1" w:styleId="Exar95">
    <w:name w:val="Exar95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113">
    <w:name w:val="Heading 3 Char1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3">
    <w:name w:val="Heading 4 Char1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3">
    <w:name w:val="Heading 5 Char113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3">
    <w:name w:val="Heading 6 Char113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3">
    <w:name w:val="Heading 7 Char113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3">
    <w:name w:val="Heading 8 Char113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3">
    <w:name w:val="Heading 9 Char113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3">
    <w:name w:val="Footer Char113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3">
    <w:name w:val="Title Char113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4">
    <w:name w:val="FooterCentered114"/>
    <w:basedOn w:val="Footer"/>
    <w:rsid w:val="00E11AD2"/>
    <w:pPr>
      <w:jc w:val="center"/>
    </w:pPr>
  </w:style>
  <w:style w:type="paragraph" w:customStyle="1" w:styleId="Exar114">
    <w:name w:val="Exar1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3">
    <w:name w:val="Note Heading Char13"/>
    <w:basedOn w:val="DefaultParagraphFont"/>
    <w:rsid w:val="00E11AD2"/>
    <w:rPr>
      <w:b/>
    </w:rPr>
  </w:style>
  <w:style w:type="character" w:customStyle="1" w:styleId="BalloonTextChar113">
    <w:name w:val="Balloon Text Char113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character" w:customStyle="1" w:styleId="ClosingChar13">
    <w:name w:val="Closing Char13"/>
    <w:basedOn w:val="DefaultParagraphFont"/>
    <w:rsid w:val="00E11AD2"/>
  </w:style>
  <w:style w:type="character" w:customStyle="1" w:styleId="CommentTextChar113">
    <w:name w:val="Comment Text Char113"/>
    <w:basedOn w:val="DefaultParagraphFont"/>
    <w:uiPriority w:val="99"/>
    <w:semiHidden/>
    <w:rsid w:val="00E11AD2"/>
  </w:style>
  <w:style w:type="character" w:customStyle="1" w:styleId="CommentSubjectChar113">
    <w:name w:val="Comment Subject Char113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DateChar13">
    <w:name w:val="Date Char13"/>
    <w:basedOn w:val="DefaultParagraphFont"/>
    <w:rsid w:val="00E11AD2"/>
  </w:style>
  <w:style w:type="character" w:customStyle="1" w:styleId="DocumentMapChar13">
    <w:name w:val="Document Map Char13"/>
    <w:basedOn w:val="DefaultParagraphFont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13">
    <w:name w:val="Endnote Text Char13"/>
    <w:basedOn w:val="DefaultParagraphFont"/>
    <w:semiHidden/>
    <w:rsid w:val="00E11AD2"/>
  </w:style>
  <w:style w:type="character" w:customStyle="1" w:styleId="FootnoteTextChar13">
    <w:name w:val="Footnote Text Char13"/>
    <w:basedOn w:val="DefaultParagraphFont"/>
    <w:semiHidden/>
    <w:rsid w:val="00E11AD2"/>
  </w:style>
  <w:style w:type="character" w:customStyle="1" w:styleId="MacroTextChar13">
    <w:name w:val="Macro Text Char13"/>
    <w:basedOn w:val="DefaultParagraphFont"/>
    <w:semiHidden/>
    <w:rsid w:val="00E11AD2"/>
    <w:rPr>
      <w:rFonts w:ascii="Courier New" w:hAnsi="Courier New" w:cs="Courier New"/>
      <w:color w:val="000000"/>
    </w:rPr>
  </w:style>
  <w:style w:type="character" w:customStyle="1" w:styleId="HTMLPreformattedChar113">
    <w:name w:val="HTML Preformatted Char113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113">
    <w:name w:val="Subtitle Char113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113">
    <w:name w:val="Quote Char113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113">
    <w:name w:val="Intense Quote Char113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BodyTextChar113">
    <w:name w:val="Body Text Char113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character" w:customStyle="1" w:styleId="BodyText2Char113">
    <w:name w:val="Body Text 2 Char113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3Char113">
    <w:name w:val="Body Text 3 Char113"/>
    <w:basedOn w:val="DefaultParagraphFont"/>
    <w:uiPriority w:val="99"/>
    <w:semiHidden/>
    <w:rsid w:val="00E11AD2"/>
    <w:rPr>
      <w:rFonts w:eastAsiaTheme="minorEastAsia"/>
      <w:sz w:val="16"/>
      <w:szCs w:val="16"/>
    </w:rPr>
  </w:style>
  <w:style w:type="character" w:customStyle="1" w:styleId="BodyTextIndentChar113">
    <w:name w:val="Body Text Indent Char113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FirstIndent2Char113">
    <w:name w:val="Body Text First Indent 2 Char113"/>
    <w:basedOn w:val="BodyTextIndentChar1"/>
    <w:uiPriority w:val="99"/>
    <w:semiHidden/>
    <w:rsid w:val="00E11AD2"/>
    <w:rPr>
      <w:rFonts w:eastAsiaTheme="minorEastAsia"/>
    </w:rPr>
  </w:style>
  <w:style w:type="character" w:customStyle="1" w:styleId="BodyTextIndent2Char113">
    <w:name w:val="Body Text Indent 2 Char113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Indent3Char113">
    <w:name w:val="Body Text Indent 3 Char113"/>
    <w:basedOn w:val="DefaultParagraphFont"/>
    <w:uiPriority w:val="99"/>
    <w:semiHidden/>
    <w:rsid w:val="00E11AD2"/>
    <w:rPr>
      <w:rFonts w:eastAsiaTheme="minorEastAsia"/>
      <w:sz w:val="16"/>
      <w:szCs w:val="16"/>
    </w:rPr>
  </w:style>
  <w:style w:type="character" w:customStyle="1" w:styleId="E-mailSignatureChar113">
    <w:name w:val="E-mail Signature Char113"/>
    <w:basedOn w:val="DefaultParagraphFont"/>
    <w:uiPriority w:val="99"/>
    <w:semiHidden/>
    <w:rsid w:val="00E11AD2"/>
    <w:rPr>
      <w:rFonts w:eastAsiaTheme="minorEastAsia"/>
    </w:rPr>
  </w:style>
  <w:style w:type="character" w:customStyle="1" w:styleId="HTMLAddressChar113">
    <w:name w:val="HTML Address Char113"/>
    <w:basedOn w:val="DefaultParagraphFont"/>
    <w:uiPriority w:val="99"/>
    <w:semiHidden/>
    <w:rsid w:val="00E11AD2"/>
    <w:rPr>
      <w:rFonts w:eastAsiaTheme="minorEastAsia"/>
      <w:i/>
      <w:iCs/>
    </w:rPr>
  </w:style>
  <w:style w:type="character" w:customStyle="1" w:styleId="MessageHeaderChar113">
    <w:name w:val="Message Header Char113"/>
    <w:basedOn w:val="DefaultParagraphFont"/>
    <w:uiPriority w:val="99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3">
    <w:name w:val="Plain Text Char113"/>
    <w:basedOn w:val="DefaultParagraphFont"/>
    <w:uiPriority w:val="99"/>
    <w:semiHidden/>
    <w:rsid w:val="00E11AD2"/>
    <w:rPr>
      <w:rFonts w:ascii="Consolas" w:eastAsiaTheme="minorEastAsia" w:hAnsi="Consolas" w:cs="Consolas"/>
      <w:sz w:val="21"/>
      <w:szCs w:val="21"/>
    </w:rPr>
  </w:style>
  <w:style w:type="character" w:customStyle="1" w:styleId="SignatureChar113">
    <w:name w:val="Signature Char113"/>
    <w:basedOn w:val="DefaultParagraphFont"/>
    <w:uiPriority w:val="99"/>
    <w:semiHidden/>
    <w:rsid w:val="00E11AD2"/>
    <w:rPr>
      <w:rFonts w:eastAsiaTheme="minorEastAsia"/>
    </w:rPr>
  </w:style>
  <w:style w:type="character" w:customStyle="1" w:styleId="Heading1Char213">
    <w:name w:val="Heading 1 Char2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3">
    <w:name w:val="Heading 2 Char2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3">
    <w:name w:val="Heading 3 Char2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3">
    <w:name w:val="FooterCentered213"/>
    <w:basedOn w:val="Footer"/>
    <w:rsid w:val="00E11AD2"/>
    <w:pPr>
      <w:jc w:val="center"/>
    </w:pPr>
  </w:style>
  <w:style w:type="character" w:customStyle="1" w:styleId="HeaderChar213">
    <w:name w:val="Header Char213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3">
    <w:name w:val="Exar2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3">
    <w:name w:val="Important Note11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3">
    <w:name w:val="Grid Table 4 - Accent 11113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3">
    <w:name w:val="Heading 1 Char3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3">
    <w:name w:val="Heading 2 Char3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4">
    <w:name w:val="Body11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13">
    <w:name w:val="FooterCentered313"/>
    <w:basedOn w:val="Footer"/>
    <w:rsid w:val="00E11AD2"/>
    <w:pPr>
      <w:jc w:val="center"/>
    </w:pPr>
  </w:style>
  <w:style w:type="character" w:customStyle="1" w:styleId="HeaderChar313">
    <w:name w:val="Header Char313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3">
    <w:name w:val="Exar3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3">
    <w:name w:val="Important Note21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3">
    <w:name w:val="Heading 1 Char4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3">
    <w:name w:val="Heading 2 Char4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3">
    <w:name w:val="Heading 3 Char3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3">
    <w:name w:val="Body21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413">
    <w:name w:val="FooterCentered413"/>
    <w:basedOn w:val="Footer"/>
    <w:rsid w:val="00E11AD2"/>
    <w:pPr>
      <w:jc w:val="center"/>
    </w:pPr>
  </w:style>
  <w:style w:type="character" w:customStyle="1" w:styleId="HeaderChar413">
    <w:name w:val="Header Char413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3">
    <w:name w:val="Exar4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3">
    <w:name w:val="Messages and Commands113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Anchor113">
    <w:name w:val="Anchor113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3">
    <w:name w:val="Heading 1 Char11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3">
    <w:name w:val="Heading 2 Char11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2Char122">
    <w:name w:val="Heading 2 Char1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2">
    <w:name w:val="Heading 3 Char10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3">
    <w:name w:val="FooterCentered103"/>
    <w:basedOn w:val="Footer"/>
    <w:rsid w:val="00E11AD2"/>
    <w:pPr>
      <w:jc w:val="center"/>
    </w:pPr>
  </w:style>
  <w:style w:type="paragraph" w:customStyle="1" w:styleId="Exar103">
    <w:name w:val="Exar10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2">
    <w:name w:val="Heading 2 Char13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2">
    <w:name w:val="Heading 3 Char1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3">
    <w:name w:val="Body8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53">
    <w:name w:val="Bullet15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3">
    <w:name w:val="Command6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2">
    <w:name w:val="Important Note7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3">
    <w:name w:val="Figure Caption Centered33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2">
    <w:name w:val="Heading 2 Char14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2">
    <w:name w:val="Heading 3 Char13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2">
    <w:name w:val="Heading 4 Char5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3">
    <w:name w:val="Body9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63">
    <w:name w:val="Bullet16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3">
    <w:name w:val="FooterCentered123"/>
    <w:basedOn w:val="Footer"/>
    <w:rsid w:val="00E11AD2"/>
    <w:pPr>
      <w:jc w:val="center"/>
    </w:pPr>
  </w:style>
  <w:style w:type="paragraph" w:customStyle="1" w:styleId="Exar123">
    <w:name w:val="Exar12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2">
    <w:name w:val="Command7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2">
    <w:name w:val="Heading 2 Char15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2">
    <w:name w:val="Heading 3 Char14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2">
    <w:name w:val="Heading 4 Char6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2">
    <w:name w:val="Heading 5 Char32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2">
    <w:name w:val="Heading 6 Char3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2">
    <w:name w:val="Heading 7 Char3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2">
    <w:name w:val="Heading 8 Char32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2">
    <w:name w:val="Heading 9 Char3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3">
    <w:name w:val="Body10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32">
    <w:name w:val="Anchor32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2">
    <w:name w:val="Bullet172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3">
    <w:name w:val="Bullet223"/>
    <w:rsid w:val="00E11AD2"/>
    <w:pPr>
      <w:spacing w:before="120"/>
      <w:ind w:left="1440" w:hanging="360"/>
    </w:pPr>
  </w:style>
  <w:style w:type="paragraph" w:customStyle="1" w:styleId="Bullet323">
    <w:name w:val="Bullet323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23">
    <w:name w:val="Caution23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3">
    <w:name w:val="CellBody2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3">
    <w:name w:val="CellBodyCenter2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3">
    <w:name w:val="CellBodyRight2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3">
    <w:name w:val="CellBullet123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3">
    <w:name w:val="CellHeading2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3">
    <w:name w:val="CellHeadingCenter2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3">
    <w:name w:val="CellIndent123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3">
    <w:name w:val="CellIndent223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3">
    <w:name w:val="CellIndent323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3">
    <w:name w:val="CellNote23"/>
    <w:rsid w:val="00E11AD2"/>
    <w:pPr>
      <w:ind w:left="360" w:right="432"/>
    </w:pPr>
    <w:rPr>
      <w:sz w:val="18"/>
      <w:szCs w:val="18"/>
    </w:rPr>
  </w:style>
  <w:style w:type="paragraph" w:customStyle="1" w:styleId="Code23">
    <w:name w:val="Code23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3">
    <w:name w:val="Equation23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3">
    <w:name w:val="Figure23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3">
    <w:name w:val="FigureLabel23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3">
    <w:name w:val="Footnote23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3">
    <w:name w:val="GlossTerm23"/>
    <w:basedOn w:val="Normal"/>
    <w:rsid w:val="00E11AD2"/>
    <w:rPr>
      <w:b/>
    </w:rPr>
  </w:style>
  <w:style w:type="paragraph" w:customStyle="1" w:styleId="HeadingFeature23">
    <w:name w:val="HeadingFeature23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3">
    <w:name w:val="Indent123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3">
    <w:name w:val="Indent223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3">
    <w:name w:val="Indent323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3">
    <w:name w:val="Addendum33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3">
    <w:name w:val="ProcedureHead23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3">
    <w:name w:val="Step123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3">
    <w:name w:val="Register Def23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3">
    <w:name w:val="Step223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3">
    <w:name w:val="Step323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3">
    <w:name w:val="TableFootnote23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3">
    <w:name w:val="TableTitle23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3">
    <w:name w:val="Title Char33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3">
    <w:name w:val="FooterCentered133"/>
    <w:basedOn w:val="Footer"/>
    <w:rsid w:val="00E11AD2"/>
    <w:pPr>
      <w:jc w:val="center"/>
    </w:pPr>
  </w:style>
  <w:style w:type="character" w:customStyle="1" w:styleId="Register22">
    <w:name w:val="Register22"/>
    <w:basedOn w:val="DefaultParagraphFont"/>
    <w:rsid w:val="00E11AD2"/>
    <w:rPr>
      <w:rFonts w:ascii="Arial" w:hAnsi="Arial"/>
      <w:b/>
      <w:sz w:val="20"/>
      <w:szCs w:val="20"/>
    </w:rPr>
  </w:style>
  <w:style w:type="paragraph" w:customStyle="1" w:styleId="HeadingPreface23">
    <w:name w:val="HeadingPreface23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3">
    <w:name w:val="Copyright Heading23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3">
    <w:name w:val="Book Title123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3">
    <w:name w:val="BookTitle223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3">
    <w:name w:val="Document Type23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3">
    <w:name w:val="Internal Use Cover23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3">
    <w:name w:val="GlossText23"/>
    <w:basedOn w:val="Normal"/>
    <w:rsid w:val="00E11AD2"/>
    <w:pPr>
      <w:tabs>
        <w:tab w:val="left" w:pos="1800"/>
      </w:tabs>
      <w:ind w:left="432"/>
    </w:pPr>
  </w:style>
  <w:style w:type="paragraph" w:customStyle="1" w:styleId="Exar133">
    <w:name w:val="Exar13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3">
    <w:name w:val="CONFIDENTIAL23"/>
    <w:rsid w:val="00E11AD2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2">
    <w:name w:val="SIGNAL22"/>
    <w:rsid w:val="00E11AD2"/>
    <w:rPr>
      <w:rFonts w:ascii="Verdana" w:hAnsi="Verdana"/>
      <w:b/>
      <w:smallCaps/>
      <w:color w:val="000000"/>
      <w:sz w:val="20"/>
    </w:rPr>
  </w:style>
  <w:style w:type="paragraph" w:customStyle="1" w:styleId="Notetext23">
    <w:name w:val="Notetext23"/>
    <w:next w:val="Body"/>
    <w:rsid w:val="00E11AD2"/>
    <w:pPr>
      <w:ind w:left="547" w:right="1080"/>
      <w:jc w:val="both"/>
    </w:pPr>
  </w:style>
  <w:style w:type="paragraph" w:customStyle="1" w:styleId="PageNumbereven23">
    <w:name w:val="Page Number(even)23"/>
    <w:basedOn w:val="Footer"/>
    <w:semiHidden/>
    <w:rsid w:val="00E11AD2"/>
  </w:style>
  <w:style w:type="paragraph" w:customStyle="1" w:styleId="Headereven23">
    <w:name w:val="Header(even)23"/>
    <w:basedOn w:val="Header"/>
    <w:rsid w:val="00E11AD2"/>
    <w:pPr>
      <w:tabs>
        <w:tab w:val="clear" w:pos="9270"/>
      </w:tabs>
    </w:pPr>
  </w:style>
  <w:style w:type="paragraph" w:customStyle="1" w:styleId="Footereven23">
    <w:name w:val="Footer(even)23"/>
    <w:basedOn w:val="Footer"/>
    <w:rsid w:val="00E11AD2"/>
    <w:pPr>
      <w:ind w:right="-90"/>
    </w:pPr>
  </w:style>
  <w:style w:type="paragraph" w:customStyle="1" w:styleId="Glossary23">
    <w:name w:val="Glossary23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30">
    <w:name w:val="Addendum1+23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2">
    <w:name w:val="Register|Bit|Field22"/>
    <w:basedOn w:val="DefaultParagraphFont"/>
    <w:rsid w:val="00E11AD2"/>
    <w:rPr>
      <w:rFonts w:ascii="Arial" w:hAnsi="Arial"/>
      <w:b/>
      <w:caps/>
      <w:sz w:val="22"/>
      <w:szCs w:val="20"/>
    </w:rPr>
  </w:style>
  <w:style w:type="paragraph" w:customStyle="1" w:styleId="HeaderNumber23">
    <w:name w:val="HeaderNumber23"/>
    <w:rsid w:val="00E11AD2"/>
    <w:rPr>
      <w:rFonts w:ascii="Arial" w:hAnsi="Arial"/>
      <w:b/>
      <w:color w:val="002B5C"/>
      <w:sz w:val="48"/>
    </w:rPr>
  </w:style>
  <w:style w:type="paragraph" w:customStyle="1" w:styleId="Addendum2230">
    <w:name w:val="Addendum223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3">
    <w:name w:val="SpecNo+23"/>
    <w:basedOn w:val="SpecNo0"/>
    <w:rsid w:val="00E11AD2"/>
  </w:style>
  <w:style w:type="paragraph" w:customStyle="1" w:styleId="SpecNo230">
    <w:name w:val="SpecNo23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3">
    <w:name w:val="Description23"/>
    <w:rsid w:val="00E11AD2"/>
    <w:pPr>
      <w:spacing w:before="120"/>
      <w:ind w:left="1800" w:hanging="1800"/>
    </w:pPr>
  </w:style>
  <w:style w:type="paragraph" w:customStyle="1" w:styleId="Addendum232">
    <w:name w:val="Addendum+23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3">
    <w:name w:val="DocChangeNo.+23"/>
    <w:basedOn w:val="DocChangeNo"/>
    <w:rsid w:val="00E11AD2"/>
    <w:pPr>
      <w:numPr>
        <w:numId w:val="0"/>
      </w:numPr>
      <w:ind w:left="1260" w:hanging="1260"/>
    </w:pPr>
  </w:style>
  <w:style w:type="paragraph" w:customStyle="1" w:styleId="DocChangeNo230">
    <w:name w:val="DocChangeNo.23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231">
    <w:name w:val="Addendum2+23"/>
    <w:basedOn w:val="Addendum2"/>
    <w:rsid w:val="00E11AD2"/>
    <w:rPr>
      <w:sz w:val="32"/>
    </w:rPr>
  </w:style>
  <w:style w:type="paragraph" w:customStyle="1" w:styleId="CellHeadingUnder23">
    <w:name w:val="CellHeadingUnder23"/>
    <w:basedOn w:val="CellHeading"/>
    <w:next w:val="CellBody"/>
    <w:rsid w:val="00E11AD2"/>
    <w:rPr>
      <w:u w:val="single"/>
    </w:rPr>
  </w:style>
  <w:style w:type="paragraph" w:customStyle="1" w:styleId="CellNoteHeading23">
    <w:name w:val="CellNoteHeading23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2">
    <w:name w:val="Function22"/>
    <w:basedOn w:val="DefaultParagraphFont"/>
    <w:rsid w:val="00E11AD2"/>
    <w:rPr>
      <w:rFonts w:ascii="Courier New" w:hAnsi="Courier New"/>
      <w:b/>
      <w:sz w:val="20"/>
    </w:rPr>
  </w:style>
  <w:style w:type="paragraph" w:customStyle="1" w:styleId="CellHeadingFieldDesc23">
    <w:name w:val="CellHeadingField|Desc23"/>
    <w:rsid w:val="00E11AD2"/>
    <w:rPr>
      <w:rFonts w:ascii="Arial" w:hAnsi="Arial"/>
      <w:b/>
    </w:rPr>
  </w:style>
  <w:style w:type="character" w:customStyle="1" w:styleId="REGISTERBITFIELD220">
    <w:name w:val="REGISTER|BIT|FIELD22"/>
    <w:basedOn w:val="DefaultParagraphFont"/>
    <w:rsid w:val="00E11AD2"/>
    <w:rPr>
      <w:rFonts w:ascii="Arial" w:hAnsi="Arial"/>
      <w:b/>
      <w:caps/>
      <w:sz w:val="20"/>
      <w:szCs w:val="20"/>
    </w:rPr>
  </w:style>
  <w:style w:type="paragraph" w:customStyle="1" w:styleId="REGISTERBITFIELDCELL23">
    <w:name w:val="REGISTER|BIT|FIELDCELL23"/>
    <w:basedOn w:val="CellBody"/>
    <w:rsid w:val="00E11AD2"/>
    <w:rPr>
      <w:rFonts w:ascii="Arial" w:hAnsi="Arial"/>
      <w:b/>
      <w:caps/>
    </w:rPr>
  </w:style>
  <w:style w:type="paragraph" w:customStyle="1" w:styleId="Contents23">
    <w:name w:val="Contents23"/>
    <w:basedOn w:val="Title"/>
    <w:rsid w:val="00E11AD2"/>
    <w:rPr>
      <w:szCs w:val="40"/>
    </w:rPr>
  </w:style>
  <w:style w:type="paragraph" w:customStyle="1" w:styleId="ExarConfidential23">
    <w:name w:val="Exar Confidential23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3">
    <w:name w:val="Exar Confidential Char23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3">
    <w:name w:val="Hifn Table23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30">
    <w:name w:val="Page Number (even)23"/>
    <w:rsid w:val="00E11AD2"/>
    <w:rPr>
      <w:rFonts w:ascii="Arial" w:hAnsi="Arial"/>
      <w:sz w:val="16"/>
    </w:rPr>
  </w:style>
  <w:style w:type="character" w:customStyle="1" w:styleId="Address22">
    <w:name w:val="Address22"/>
    <w:basedOn w:val="DefaultParagraphFont"/>
    <w:rsid w:val="00E11AD2"/>
    <w:rPr>
      <w:rFonts w:ascii="Arial" w:hAnsi="Arial"/>
      <w:i/>
      <w:sz w:val="22"/>
    </w:rPr>
  </w:style>
  <w:style w:type="paragraph" w:customStyle="1" w:styleId="Preliminary23">
    <w:name w:val="Preliminary23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3">
    <w:name w:val="Preliminary Char23"/>
    <w:basedOn w:val="DefaultParagraphFont"/>
    <w:rsid w:val="00E11AD2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2">
    <w:name w:val="Balloon Text Char32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Appendix230">
    <w:name w:val="Appendix23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2">
    <w:name w:val="Comment Text Char32"/>
    <w:basedOn w:val="DefaultParagraphFont"/>
    <w:uiPriority w:val="99"/>
    <w:semiHidden/>
    <w:rsid w:val="00E11AD2"/>
  </w:style>
  <w:style w:type="character" w:customStyle="1" w:styleId="CommentSubjectChar32">
    <w:name w:val="Comment Subject Char32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23">
    <w:name w:val="copyright23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23">
    <w:name w:val="Function Call23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3">
    <w:name w:val="Appendix 123"/>
    <w:basedOn w:val="Heading2"/>
    <w:next w:val="Body"/>
    <w:rsid w:val="00E11AD2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3">
    <w:name w:val="Appendix 223"/>
    <w:basedOn w:val="Appendix1"/>
    <w:next w:val="Body"/>
    <w:rsid w:val="00E11AD2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3">
    <w:name w:val="Hifn Parameter23"/>
    <w:basedOn w:val="TableNormal"/>
    <w:rsid w:val="00E11AD2"/>
    <w:rPr>
      <w:sz w:val="18"/>
    </w:rPr>
    <w:tblPr/>
  </w:style>
  <w:style w:type="paragraph" w:customStyle="1" w:styleId="CellHeadingBlue23">
    <w:name w:val="Cell Heading Blue23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23">
    <w:name w:val="ListNumber223"/>
    <w:basedOn w:val="Body"/>
    <w:rsid w:val="00E11AD2"/>
    <w:pPr>
      <w:ind w:left="1440" w:hanging="360"/>
    </w:pPr>
  </w:style>
  <w:style w:type="paragraph" w:customStyle="1" w:styleId="Command82">
    <w:name w:val="Command82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2">
    <w:name w:val="HTML Preformatted Char32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MessageCommand22">
    <w:name w:val="Message Command22"/>
    <w:basedOn w:val="DefaultParagraphFont"/>
    <w:uiPriority w:val="1"/>
    <w:qFormat/>
    <w:rsid w:val="00E11AD2"/>
    <w:rPr>
      <w:rFonts w:ascii="Courier New" w:hAnsi="Courier New" w:cs="Courier New"/>
    </w:rPr>
  </w:style>
  <w:style w:type="character" w:customStyle="1" w:styleId="apple-style-span22">
    <w:name w:val="apple-style-span22"/>
    <w:basedOn w:val="DefaultParagraphFont"/>
    <w:rsid w:val="00E11AD2"/>
  </w:style>
  <w:style w:type="character" w:customStyle="1" w:styleId="apple-converted-space22">
    <w:name w:val="apple-converted-space22"/>
    <w:basedOn w:val="DefaultParagraphFont"/>
    <w:rsid w:val="00E11AD2"/>
  </w:style>
  <w:style w:type="character" w:customStyle="1" w:styleId="SubtitleChar32">
    <w:name w:val="Subtitle Char32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32">
    <w:name w:val="Quote Char32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32">
    <w:name w:val="Intense Quote Char32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highlight22">
    <w:name w:val="highlight22"/>
    <w:basedOn w:val="DefaultParagraphFont"/>
    <w:rsid w:val="00E11AD2"/>
  </w:style>
  <w:style w:type="paragraph" w:customStyle="1" w:styleId="Default23">
    <w:name w:val="Default23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3">
    <w:name w:val="Document Title23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3">
    <w:name w:val="Document Subtitle23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23">
    <w:name w:val="Heading 2 no number23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23">
    <w:name w:val="Document Revision23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3">
    <w:name w:val="List Table 3 - Accent 1123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2">
    <w:name w:val="Messages and Commands42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82">
    <w:name w:val="Important Note82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2">
    <w:name w:val="Figure Caption Centered42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3">
    <w:name w:val="2909F619802848F09E01365C32F3465423"/>
    <w:rsid w:val="00E11AD2"/>
    <w:pPr>
      <w:spacing w:after="200"/>
    </w:pPr>
    <w:rPr>
      <w:lang w:eastAsia="ja-JP"/>
    </w:rPr>
  </w:style>
  <w:style w:type="table" w:customStyle="1" w:styleId="LightList-Accent1123">
    <w:name w:val="Light List - Accent 1123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2">
    <w:name w:val="Body Text Char32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paragraph" w:customStyle="1" w:styleId="TableParagraph23">
    <w:name w:val="Table Paragraph23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3">
    <w:name w:val="Message and Command23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2Char33">
    <w:name w:val="Body Text 2 Char33"/>
    <w:basedOn w:val="DefaultParagraphFont"/>
    <w:semiHidden/>
    <w:rsid w:val="00E11AD2"/>
  </w:style>
  <w:style w:type="character" w:customStyle="1" w:styleId="BodyText3Char33">
    <w:name w:val="Body Text 3 Char33"/>
    <w:basedOn w:val="DefaultParagraphFont"/>
    <w:semiHidden/>
    <w:rsid w:val="00E11AD2"/>
    <w:rPr>
      <w:sz w:val="16"/>
      <w:szCs w:val="16"/>
    </w:rPr>
  </w:style>
  <w:style w:type="character" w:customStyle="1" w:styleId="BodyTextIndentChar33">
    <w:name w:val="Body Text Indent Char33"/>
    <w:basedOn w:val="DefaultParagraphFont"/>
    <w:semiHidden/>
    <w:rsid w:val="00E11AD2"/>
  </w:style>
  <w:style w:type="character" w:customStyle="1" w:styleId="BodyTextFirstIndent2Char33">
    <w:name w:val="Body Text First Indent 2 Char33"/>
    <w:basedOn w:val="BodyTextIndentChar"/>
    <w:semiHidden/>
    <w:rsid w:val="00E11AD2"/>
  </w:style>
  <w:style w:type="character" w:customStyle="1" w:styleId="BodyTextIndent2Char33">
    <w:name w:val="Body Text Indent 2 Char33"/>
    <w:basedOn w:val="DefaultParagraphFont"/>
    <w:semiHidden/>
    <w:rsid w:val="00E11AD2"/>
  </w:style>
  <w:style w:type="character" w:customStyle="1" w:styleId="BodyTextIndent3Char33">
    <w:name w:val="Body Text Indent 3 Char33"/>
    <w:basedOn w:val="DefaultParagraphFont"/>
    <w:semiHidden/>
    <w:rsid w:val="00E11AD2"/>
    <w:rPr>
      <w:sz w:val="16"/>
      <w:szCs w:val="16"/>
    </w:rPr>
  </w:style>
  <w:style w:type="character" w:customStyle="1" w:styleId="E-mailSignatureChar33">
    <w:name w:val="E-mail Signature Char33"/>
    <w:basedOn w:val="DefaultParagraphFont"/>
    <w:semiHidden/>
    <w:rsid w:val="00E11AD2"/>
  </w:style>
  <w:style w:type="character" w:customStyle="1" w:styleId="HTMLAddressChar33">
    <w:name w:val="HTML Address Char33"/>
    <w:basedOn w:val="DefaultParagraphFont"/>
    <w:semiHidden/>
    <w:rsid w:val="00E11AD2"/>
    <w:rPr>
      <w:i/>
      <w:iCs/>
    </w:rPr>
  </w:style>
  <w:style w:type="character" w:customStyle="1" w:styleId="MessageHeaderChar33">
    <w:name w:val="Message Header Char33"/>
    <w:basedOn w:val="DefaultParagraphFont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3">
    <w:name w:val="Plain Text Char33"/>
    <w:basedOn w:val="DefaultParagraphFont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33">
    <w:name w:val="Signature Char33"/>
    <w:basedOn w:val="DefaultParagraphFont"/>
    <w:semiHidden/>
    <w:rsid w:val="00E11AD2"/>
  </w:style>
  <w:style w:type="paragraph" w:customStyle="1" w:styleId="BackPageCenter23">
    <w:name w:val="Back Page Center23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3">
    <w:name w:val="Figure Title23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2">
    <w:name w:val="Grid Table 4 - Accent 1142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2">
    <w:name w:val="Heading 2 Char16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2">
    <w:name w:val="Heading 3 Char15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2">
    <w:name w:val="Heading 4 Char1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2">
    <w:name w:val="Heading 5 Char122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2">
    <w:name w:val="Heading 6 Char12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2">
    <w:name w:val="Heading 7 Char12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2">
    <w:name w:val="Heading 8 Char122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2">
    <w:name w:val="Heading 9 Char12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2">
    <w:name w:val="Footer Char122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2">
    <w:name w:val="Title Char122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2">
    <w:name w:val="FooterCentered142"/>
    <w:basedOn w:val="Footer"/>
    <w:rsid w:val="00E11AD2"/>
    <w:pPr>
      <w:jc w:val="center"/>
    </w:pPr>
  </w:style>
  <w:style w:type="paragraph" w:customStyle="1" w:styleId="Exar142">
    <w:name w:val="Exar14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2">
    <w:name w:val="Note Heading Char22"/>
    <w:basedOn w:val="DefaultParagraphFont"/>
    <w:rsid w:val="00E11AD2"/>
    <w:rPr>
      <w:b/>
    </w:rPr>
  </w:style>
  <w:style w:type="character" w:customStyle="1" w:styleId="BalloonTextChar122">
    <w:name w:val="Balloon Text Char122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character" w:customStyle="1" w:styleId="ClosingChar22">
    <w:name w:val="Closing Char22"/>
    <w:basedOn w:val="DefaultParagraphFont"/>
    <w:rsid w:val="00E11AD2"/>
  </w:style>
  <w:style w:type="character" w:customStyle="1" w:styleId="CommentTextChar122">
    <w:name w:val="Comment Text Char122"/>
    <w:basedOn w:val="DefaultParagraphFont"/>
    <w:uiPriority w:val="99"/>
    <w:semiHidden/>
    <w:rsid w:val="00E11AD2"/>
  </w:style>
  <w:style w:type="character" w:customStyle="1" w:styleId="CommentSubjectChar122">
    <w:name w:val="Comment Subject Char122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DateChar22">
    <w:name w:val="Date Char22"/>
    <w:basedOn w:val="DefaultParagraphFont"/>
    <w:rsid w:val="00E11AD2"/>
  </w:style>
  <w:style w:type="character" w:customStyle="1" w:styleId="DocumentMapChar22">
    <w:name w:val="Document Map Char22"/>
    <w:basedOn w:val="DefaultParagraphFont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22">
    <w:name w:val="Endnote Text Char22"/>
    <w:basedOn w:val="DefaultParagraphFont"/>
    <w:semiHidden/>
    <w:rsid w:val="00E11AD2"/>
  </w:style>
  <w:style w:type="character" w:customStyle="1" w:styleId="FootnoteTextChar22">
    <w:name w:val="Footnote Text Char22"/>
    <w:basedOn w:val="DefaultParagraphFont"/>
    <w:semiHidden/>
    <w:rsid w:val="00E11AD2"/>
  </w:style>
  <w:style w:type="character" w:customStyle="1" w:styleId="MacroTextChar22">
    <w:name w:val="Macro Text Char22"/>
    <w:basedOn w:val="DefaultParagraphFont"/>
    <w:semiHidden/>
    <w:rsid w:val="00E11AD2"/>
    <w:rPr>
      <w:rFonts w:ascii="Courier New" w:hAnsi="Courier New" w:cs="Courier New"/>
      <w:color w:val="000000"/>
    </w:rPr>
  </w:style>
  <w:style w:type="character" w:customStyle="1" w:styleId="HTMLPreformattedChar122">
    <w:name w:val="HTML Preformatted Char122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122">
    <w:name w:val="Subtitle Char122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122">
    <w:name w:val="Quote Char122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122">
    <w:name w:val="Intense Quote Char122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BodyTextChar122">
    <w:name w:val="Body Text Char122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2">
    <w:name w:val="Body Text First Indent 2 Char122"/>
    <w:basedOn w:val="BodyTextIndentChar1"/>
    <w:uiPriority w:val="99"/>
    <w:semiHidden/>
    <w:rsid w:val="00E11AD2"/>
    <w:rPr>
      <w:rFonts w:eastAsiaTheme="minorEastAsia"/>
    </w:rPr>
  </w:style>
  <w:style w:type="character" w:customStyle="1" w:styleId="MessageHeaderChar122">
    <w:name w:val="Message Header Char122"/>
    <w:basedOn w:val="DefaultParagraphFont"/>
    <w:uiPriority w:val="99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2">
    <w:name w:val="Heading 1 Char2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2">
    <w:name w:val="Heading 2 Char2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2">
    <w:name w:val="Heading 3 Char2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3">
    <w:name w:val="FooterCentered223"/>
    <w:basedOn w:val="Footer"/>
    <w:rsid w:val="00E11AD2"/>
    <w:pPr>
      <w:jc w:val="center"/>
    </w:pPr>
  </w:style>
  <w:style w:type="character" w:customStyle="1" w:styleId="HeaderChar222">
    <w:name w:val="Header Char22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3">
    <w:name w:val="Exar22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3">
    <w:name w:val="Command11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3">
    <w:name w:val="Important Note12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2">
    <w:name w:val="Grid Table 4 - Accent 11122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2">
    <w:name w:val="Heading 1 Char3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2">
    <w:name w:val="Heading 2 Char3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3">
    <w:name w:val="Body12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23">
    <w:name w:val="FooterCentered323"/>
    <w:basedOn w:val="Footer"/>
    <w:rsid w:val="00E11AD2"/>
    <w:pPr>
      <w:jc w:val="center"/>
    </w:pPr>
  </w:style>
  <w:style w:type="character" w:customStyle="1" w:styleId="HeaderChar322">
    <w:name w:val="Header Char32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3">
    <w:name w:val="Exar32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3">
    <w:name w:val="Important Note22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2">
    <w:name w:val="Heading 1 Char4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2">
    <w:name w:val="Heading 2 Char4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2">
    <w:name w:val="Heading 3 Char3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3">
    <w:name w:val="Heading 4 Char2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3">
    <w:name w:val="Body22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113">
    <w:name w:val="Bullet111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3">
    <w:name w:val="FooterCentered423"/>
    <w:basedOn w:val="Footer"/>
    <w:rsid w:val="00E11AD2"/>
    <w:pPr>
      <w:jc w:val="center"/>
    </w:pPr>
  </w:style>
  <w:style w:type="character" w:customStyle="1" w:styleId="HeaderChar422">
    <w:name w:val="Header Char42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3">
    <w:name w:val="Exar42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3">
    <w:name w:val="Command21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2">
    <w:name w:val="Messages and Commands122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character" w:customStyle="1" w:styleId="Heading1Char513">
    <w:name w:val="Heading 1 Char5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3">
    <w:name w:val="Heading 2 Char5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3">
    <w:name w:val="Heading 3 Char4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3">
    <w:name w:val="Grid Table 4 - Accent 11213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3">
    <w:name w:val="Heading 1 Char6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3">
    <w:name w:val="Heading 2 Char6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3">
    <w:name w:val="Body31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ImportantNote313">
    <w:name w:val="Important Note31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3">
    <w:name w:val="Heading 1 Char7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3">
    <w:name w:val="Heading 2 Char7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3">
    <w:name w:val="Heading 3 Char5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3">
    <w:name w:val="Body41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122">
    <w:name w:val="Anchor122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3">
    <w:name w:val="FooterCentered513"/>
    <w:basedOn w:val="Footer"/>
    <w:rsid w:val="00E11AD2"/>
    <w:pPr>
      <w:jc w:val="center"/>
    </w:pPr>
  </w:style>
  <w:style w:type="character" w:customStyle="1" w:styleId="HeaderChar513">
    <w:name w:val="Header Char513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3">
    <w:name w:val="Exar5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2">
    <w:name w:val="Messages and Commands212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413">
    <w:name w:val="Important Note41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3">
    <w:name w:val="Heading 1 Char8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3">
    <w:name w:val="Heading 2 Char8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3">
    <w:name w:val="Heading 3 Char6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3">
    <w:name w:val="Body51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13">
    <w:name w:val="Bullet121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3">
    <w:name w:val="Command31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3">
    <w:name w:val="Important Note51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3">
    <w:name w:val="Figure Caption Centered113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3">
    <w:name w:val="Heading 1 Char9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3">
    <w:name w:val="Heading 2 Char9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3">
    <w:name w:val="Heading 3 Char7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3">
    <w:name w:val="Heading 4 Char3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3">
    <w:name w:val="Body61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313">
    <w:name w:val="Bullet131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3">
    <w:name w:val="FooterCentered613"/>
    <w:basedOn w:val="Footer"/>
    <w:rsid w:val="00E11AD2"/>
    <w:pPr>
      <w:jc w:val="center"/>
    </w:pPr>
  </w:style>
  <w:style w:type="character" w:customStyle="1" w:styleId="HeaderChar613">
    <w:name w:val="Header Char613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3">
    <w:name w:val="Exar6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3">
    <w:name w:val="Command41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2">
    <w:name w:val="Heading 1 Char10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2">
    <w:name w:val="Heading 2 Char10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3">
    <w:name w:val="Heading 3 Char81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3">
    <w:name w:val="FooterCentered713"/>
    <w:basedOn w:val="Footer"/>
    <w:rsid w:val="00E11AD2"/>
    <w:pPr>
      <w:jc w:val="center"/>
    </w:pPr>
  </w:style>
  <w:style w:type="character" w:customStyle="1" w:styleId="HeaderChar713">
    <w:name w:val="Header Char713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3">
    <w:name w:val="Exar7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2">
    <w:name w:val="Heading 1 Char11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2">
    <w:name w:val="Heading 2 Char112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2">
    <w:name w:val="Heading 3 Char9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2">
    <w:name w:val="Heading 4 Char4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2">
    <w:name w:val="Heading 5 Char212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2">
    <w:name w:val="Heading 6 Char21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2">
    <w:name w:val="Heading 7 Char21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2">
    <w:name w:val="Heading 8 Char212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2">
    <w:name w:val="Heading 9 Char21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3">
    <w:name w:val="Body71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213">
    <w:name w:val="Anchor213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3">
    <w:name w:val="Bullet141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3">
    <w:name w:val="Bullet2113"/>
    <w:rsid w:val="00E11AD2"/>
    <w:pPr>
      <w:spacing w:before="120"/>
      <w:ind w:left="1440" w:hanging="360"/>
    </w:pPr>
  </w:style>
  <w:style w:type="paragraph" w:customStyle="1" w:styleId="Bullet3113">
    <w:name w:val="Bullet3113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113">
    <w:name w:val="Caution113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3">
    <w:name w:val="CellBody11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3">
    <w:name w:val="CellBodyCenter11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3">
    <w:name w:val="CellBodyRight11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3">
    <w:name w:val="CellBullet1113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3">
    <w:name w:val="CellHeading11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3">
    <w:name w:val="CellHeadingCenter113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3">
    <w:name w:val="CellIndent1113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3">
    <w:name w:val="CellIndent2113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3">
    <w:name w:val="CellIndent3113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3">
    <w:name w:val="CellNote113"/>
    <w:rsid w:val="00E11AD2"/>
    <w:pPr>
      <w:ind w:left="360" w:right="432"/>
    </w:pPr>
    <w:rPr>
      <w:sz w:val="18"/>
      <w:szCs w:val="18"/>
    </w:rPr>
  </w:style>
  <w:style w:type="paragraph" w:customStyle="1" w:styleId="Code113">
    <w:name w:val="Code113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3">
    <w:name w:val="Equation113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3">
    <w:name w:val="Figure113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3">
    <w:name w:val="FigureLabel113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2">
    <w:name w:val="Footer Char212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3">
    <w:name w:val="Footnote113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3">
    <w:name w:val="GlossTerm113"/>
    <w:basedOn w:val="Normal"/>
    <w:rsid w:val="00E11AD2"/>
    <w:rPr>
      <w:b/>
    </w:rPr>
  </w:style>
  <w:style w:type="paragraph" w:customStyle="1" w:styleId="HeadingFeature113">
    <w:name w:val="HeadingFeature113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3">
    <w:name w:val="Indent1113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3">
    <w:name w:val="Indent2113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3">
    <w:name w:val="Indent3113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30">
    <w:name w:val="Addendum113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3">
    <w:name w:val="ProcedureHead113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3">
    <w:name w:val="Step1113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3">
    <w:name w:val="Register Def113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3">
    <w:name w:val="Step2113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3">
    <w:name w:val="Step3113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3">
    <w:name w:val="TableFootnote113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3">
    <w:name w:val="TableTitle113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3">
    <w:name w:val="Title Char213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3">
    <w:name w:val="FooterCentered813"/>
    <w:basedOn w:val="Footer"/>
    <w:rsid w:val="00E11AD2"/>
    <w:pPr>
      <w:jc w:val="center"/>
    </w:pPr>
  </w:style>
  <w:style w:type="character" w:customStyle="1" w:styleId="Register112">
    <w:name w:val="Register112"/>
    <w:basedOn w:val="DefaultParagraphFont"/>
    <w:rsid w:val="00E11AD2"/>
    <w:rPr>
      <w:rFonts w:ascii="Arial" w:hAnsi="Arial"/>
      <w:b/>
      <w:sz w:val="20"/>
      <w:szCs w:val="20"/>
    </w:rPr>
  </w:style>
  <w:style w:type="paragraph" w:customStyle="1" w:styleId="HeadingPreface113">
    <w:name w:val="HeadingPreface113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3">
    <w:name w:val="Copyright Heading113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3">
    <w:name w:val="Book Title1113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3">
    <w:name w:val="BookTitle2113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3">
    <w:name w:val="Document Type113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3">
    <w:name w:val="Internal Use Cover113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2">
    <w:name w:val="Header Char8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3">
    <w:name w:val="GlossText113"/>
    <w:basedOn w:val="Normal"/>
    <w:rsid w:val="00E11AD2"/>
    <w:pPr>
      <w:tabs>
        <w:tab w:val="left" w:pos="1800"/>
      </w:tabs>
      <w:ind w:left="432"/>
    </w:pPr>
  </w:style>
  <w:style w:type="paragraph" w:customStyle="1" w:styleId="Exar813">
    <w:name w:val="Exar8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3">
    <w:name w:val="CONFIDENTIAL113"/>
    <w:rsid w:val="00E11AD2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2">
    <w:name w:val="SIGNAL112"/>
    <w:rsid w:val="00E11AD2"/>
    <w:rPr>
      <w:rFonts w:ascii="Verdana" w:hAnsi="Verdana"/>
      <w:b/>
      <w:smallCaps/>
      <w:color w:val="000000"/>
      <w:sz w:val="20"/>
    </w:rPr>
  </w:style>
  <w:style w:type="paragraph" w:customStyle="1" w:styleId="Notetext113">
    <w:name w:val="Notetext113"/>
    <w:next w:val="Body"/>
    <w:rsid w:val="00E11AD2"/>
    <w:pPr>
      <w:ind w:left="547" w:right="1080"/>
      <w:jc w:val="both"/>
    </w:pPr>
  </w:style>
  <w:style w:type="paragraph" w:customStyle="1" w:styleId="PageNumbereven113">
    <w:name w:val="Page Number(even)113"/>
    <w:basedOn w:val="Footer"/>
    <w:semiHidden/>
    <w:rsid w:val="00E11AD2"/>
  </w:style>
  <w:style w:type="paragraph" w:customStyle="1" w:styleId="Headereven113">
    <w:name w:val="Header(even)113"/>
    <w:basedOn w:val="Header"/>
    <w:rsid w:val="00E11AD2"/>
    <w:pPr>
      <w:tabs>
        <w:tab w:val="clear" w:pos="9270"/>
      </w:tabs>
    </w:pPr>
  </w:style>
  <w:style w:type="paragraph" w:customStyle="1" w:styleId="Footereven113">
    <w:name w:val="Footer(even)113"/>
    <w:basedOn w:val="Footer"/>
    <w:rsid w:val="00E11AD2"/>
    <w:pPr>
      <w:ind w:right="-90"/>
    </w:pPr>
  </w:style>
  <w:style w:type="paragraph" w:customStyle="1" w:styleId="Glossary113">
    <w:name w:val="Glossary113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3">
    <w:name w:val="Addendum1+113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2">
    <w:name w:val="Register|Bit|Field112"/>
    <w:basedOn w:val="DefaultParagraphFont"/>
    <w:rsid w:val="00E11AD2"/>
    <w:rPr>
      <w:rFonts w:ascii="Arial" w:hAnsi="Arial"/>
      <w:b/>
      <w:caps/>
      <w:sz w:val="22"/>
      <w:szCs w:val="20"/>
    </w:rPr>
  </w:style>
  <w:style w:type="paragraph" w:customStyle="1" w:styleId="HeaderNumber113">
    <w:name w:val="HeaderNumber113"/>
    <w:rsid w:val="00E11AD2"/>
    <w:rPr>
      <w:rFonts w:ascii="Arial" w:hAnsi="Arial"/>
      <w:b/>
      <w:color w:val="002B5C"/>
      <w:sz w:val="48"/>
    </w:rPr>
  </w:style>
  <w:style w:type="paragraph" w:customStyle="1" w:styleId="Addendum2113">
    <w:name w:val="Addendum2113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3">
    <w:name w:val="SpecNo+113"/>
    <w:basedOn w:val="SpecNo0"/>
    <w:rsid w:val="00E11AD2"/>
  </w:style>
  <w:style w:type="paragraph" w:customStyle="1" w:styleId="SpecNo1130">
    <w:name w:val="SpecNo113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3">
    <w:name w:val="Description113"/>
    <w:rsid w:val="00E11AD2"/>
    <w:pPr>
      <w:spacing w:before="120"/>
      <w:ind w:left="1800" w:hanging="1800"/>
    </w:pPr>
  </w:style>
  <w:style w:type="paragraph" w:customStyle="1" w:styleId="Addendum1131">
    <w:name w:val="Addendum+113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3">
    <w:name w:val="DocChangeNo.+113"/>
    <w:basedOn w:val="DocChangeNo"/>
    <w:rsid w:val="00E11AD2"/>
    <w:pPr>
      <w:numPr>
        <w:numId w:val="0"/>
      </w:numPr>
      <w:ind w:left="1260" w:hanging="1260"/>
    </w:pPr>
  </w:style>
  <w:style w:type="paragraph" w:customStyle="1" w:styleId="DocChangeNo1130">
    <w:name w:val="DocChangeNo.113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1130">
    <w:name w:val="Addendum2+113"/>
    <w:basedOn w:val="Addendum2"/>
    <w:rsid w:val="00E11AD2"/>
    <w:rPr>
      <w:sz w:val="32"/>
    </w:rPr>
  </w:style>
  <w:style w:type="paragraph" w:customStyle="1" w:styleId="CellHeadingUnder113">
    <w:name w:val="CellHeadingUnder113"/>
    <w:basedOn w:val="CellHeading"/>
    <w:next w:val="CellBody"/>
    <w:rsid w:val="00E11AD2"/>
    <w:rPr>
      <w:u w:val="single"/>
    </w:rPr>
  </w:style>
  <w:style w:type="paragraph" w:customStyle="1" w:styleId="CellNoteHeading113">
    <w:name w:val="CellNoteHeading113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2">
    <w:name w:val="Function112"/>
    <w:basedOn w:val="DefaultParagraphFont"/>
    <w:rsid w:val="00E11AD2"/>
    <w:rPr>
      <w:rFonts w:ascii="Courier New" w:hAnsi="Courier New"/>
      <w:b/>
      <w:sz w:val="20"/>
    </w:rPr>
  </w:style>
  <w:style w:type="paragraph" w:customStyle="1" w:styleId="CellHeadingFieldDesc113">
    <w:name w:val="CellHeadingField|Desc113"/>
    <w:rsid w:val="00E11AD2"/>
    <w:rPr>
      <w:rFonts w:ascii="Arial" w:hAnsi="Arial"/>
      <w:b/>
    </w:rPr>
  </w:style>
  <w:style w:type="character" w:customStyle="1" w:styleId="REGISTERBITFIELD1120">
    <w:name w:val="REGISTER|BIT|FIELD112"/>
    <w:basedOn w:val="DefaultParagraphFont"/>
    <w:rsid w:val="00E11AD2"/>
    <w:rPr>
      <w:rFonts w:ascii="Arial" w:hAnsi="Arial"/>
      <w:b/>
      <w:caps/>
      <w:sz w:val="20"/>
      <w:szCs w:val="20"/>
    </w:rPr>
  </w:style>
  <w:style w:type="paragraph" w:customStyle="1" w:styleId="REGISTERBITFIELDCELL113">
    <w:name w:val="REGISTER|BIT|FIELDCELL113"/>
    <w:basedOn w:val="CellBody"/>
    <w:rsid w:val="00E11AD2"/>
    <w:rPr>
      <w:rFonts w:ascii="Arial" w:hAnsi="Arial"/>
      <w:b/>
      <w:caps/>
    </w:rPr>
  </w:style>
  <w:style w:type="paragraph" w:customStyle="1" w:styleId="Contents113">
    <w:name w:val="Contents113"/>
    <w:basedOn w:val="Title"/>
    <w:rsid w:val="00E11AD2"/>
    <w:rPr>
      <w:szCs w:val="40"/>
    </w:rPr>
  </w:style>
  <w:style w:type="paragraph" w:customStyle="1" w:styleId="ExarConfidential113">
    <w:name w:val="Exar Confidential113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3">
    <w:name w:val="Exar Confidential Char113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3">
    <w:name w:val="Hifn Table113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30">
    <w:name w:val="Page Number (even)113"/>
    <w:rsid w:val="00E11AD2"/>
    <w:rPr>
      <w:rFonts w:ascii="Arial" w:hAnsi="Arial"/>
      <w:sz w:val="16"/>
    </w:rPr>
  </w:style>
  <w:style w:type="character" w:customStyle="1" w:styleId="Address112">
    <w:name w:val="Address112"/>
    <w:basedOn w:val="DefaultParagraphFont"/>
    <w:rsid w:val="00E11AD2"/>
    <w:rPr>
      <w:rFonts w:ascii="Arial" w:hAnsi="Arial"/>
      <w:i/>
      <w:sz w:val="22"/>
    </w:rPr>
  </w:style>
  <w:style w:type="paragraph" w:customStyle="1" w:styleId="Preliminary113">
    <w:name w:val="Preliminary113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2">
    <w:name w:val="Preliminary Char112"/>
    <w:basedOn w:val="DefaultParagraphFont"/>
    <w:rsid w:val="00E11AD2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3">
    <w:name w:val="Balloon Text Char213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Appendix1130">
    <w:name w:val="Appendix113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3">
    <w:name w:val="Comment Text Char213"/>
    <w:basedOn w:val="DefaultParagraphFont"/>
    <w:uiPriority w:val="99"/>
    <w:semiHidden/>
    <w:rsid w:val="00E11AD2"/>
  </w:style>
  <w:style w:type="character" w:customStyle="1" w:styleId="CommentSubjectChar213">
    <w:name w:val="Comment Subject Char213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113">
    <w:name w:val="copyright113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113">
    <w:name w:val="Function Call113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3">
    <w:name w:val="Appendix 1113"/>
    <w:basedOn w:val="Heading2"/>
    <w:next w:val="Body"/>
    <w:rsid w:val="00E11AD2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3">
    <w:name w:val="Appendix 2113"/>
    <w:basedOn w:val="Appendix1"/>
    <w:next w:val="Body"/>
    <w:rsid w:val="00E11AD2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3">
    <w:name w:val="Hifn Parameter113"/>
    <w:basedOn w:val="TableNormal"/>
    <w:rsid w:val="00E11AD2"/>
    <w:rPr>
      <w:sz w:val="18"/>
    </w:rPr>
    <w:tblPr/>
  </w:style>
  <w:style w:type="paragraph" w:customStyle="1" w:styleId="CellHeadingBlue113">
    <w:name w:val="Cell Heading Blue113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113">
    <w:name w:val="ListNumber2113"/>
    <w:basedOn w:val="Body"/>
    <w:rsid w:val="00E11AD2"/>
    <w:pPr>
      <w:ind w:left="1440" w:hanging="360"/>
    </w:pPr>
  </w:style>
  <w:style w:type="paragraph" w:customStyle="1" w:styleId="Command513">
    <w:name w:val="Command51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3">
    <w:name w:val="HTML Preformatted Char213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MessageCommand112">
    <w:name w:val="Message Command112"/>
    <w:basedOn w:val="DefaultParagraphFont"/>
    <w:uiPriority w:val="1"/>
    <w:qFormat/>
    <w:rsid w:val="00E11AD2"/>
    <w:rPr>
      <w:rFonts w:ascii="Courier New" w:hAnsi="Courier New" w:cs="Courier New"/>
    </w:rPr>
  </w:style>
  <w:style w:type="character" w:customStyle="1" w:styleId="apple-style-span112">
    <w:name w:val="apple-style-span112"/>
    <w:basedOn w:val="DefaultParagraphFont"/>
    <w:rsid w:val="00E11AD2"/>
  </w:style>
  <w:style w:type="character" w:customStyle="1" w:styleId="apple-converted-space112">
    <w:name w:val="apple-converted-space112"/>
    <w:basedOn w:val="DefaultParagraphFont"/>
    <w:rsid w:val="00E11AD2"/>
  </w:style>
  <w:style w:type="character" w:customStyle="1" w:styleId="SubtitleChar213">
    <w:name w:val="Subtitle Char213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213">
    <w:name w:val="Quote Char213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213">
    <w:name w:val="Intense Quote Char213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highlight112">
    <w:name w:val="highlight112"/>
    <w:basedOn w:val="DefaultParagraphFont"/>
    <w:rsid w:val="00E11AD2"/>
  </w:style>
  <w:style w:type="paragraph" w:customStyle="1" w:styleId="Default113">
    <w:name w:val="Default113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3">
    <w:name w:val="Document Title113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3">
    <w:name w:val="Document Subtitle113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113">
    <w:name w:val="Heading 2 no number113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113">
    <w:name w:val="Document Revision113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3">
    <w:name w:val="List Table 3 - Accent 11113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2">
    <w:name w:val="Messages and Commands312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ImportantNote613">
    <w:name w:val="Important Note61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3">
    <w:name w:val="Figure Caption Centered213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3">
    <w:name w:val="2909F619802848F09E01365C32F34654113"/>
    <w:rsid w:val="00E11AD2"/>
    <w:pPr>
      <w:spacing w:after="200"/>
    </w:pPr>
    <w:rPr>
      <w:lang w:eastAsia="ja-JP"/>
    </w:rPr>
  </w:style>
  <w:style w:type="table" w:customStyle="1" w:styleId="LightList-Accent11113">
    <w:name w:val="Light List - Accent 11113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3">
    <w:name w:val="Body Text Char213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paragraph" w:customStyle="1" w:styleId="TableParagraph113">
    <w:name w:val="Table Paragraph113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3">
    <w:name w:val="Message and Command113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2Char212">
    <w:name w:val="Body Text 2 Char212"/>
    <w:basedOn w:val="DefaultParagraphFont"/>
    <w:semiHidden/>
    <w:rsid w:val="00E11AD2"/>
  </w:style>
  <w:style w:type="character" w:customStyle="1" w:styleId="BodyText3Char212">
    <w:name w:val="Body Text 3 Char212"/>
    <w:basedOn w:val="DefaultParagraphFont"/>
    <w:semiHidden/>
    <w:rsid w:val="00E11AD2"/>
    <w:rPr>
      <w:sz w:val="16"/>
      <w:szCs w:val="16"/>
    </w:rPr>
  </w:style>
  <w:style w:type="character" w:customStyle="1" w:styleId="BodyTextIndentChar212">
    <w:name w:val="Body Text Indent Char212"/>
    <w:basedOn w:val="DefaultParagraphFont"/>
    <w:semiHidden/>
    <w:rsid w:val="00E11AD2"/>
  </w:style>
  <w:style w:type="character" w:customStyle="1" w:styleId="BodyTextFirstIndent2Char213">
    <w:name w:val="Body Text First Indent 2 Char213"/>
    <w:basedOn w:val="BodyTextIndentChar"/>
    <w:semiHidden/>
    <w:rsid w:val="00E11AD2"/>
  </w:style>
  <w:style w:type="character" w:customStyle="1" w:styleId="BodyTextIndent2Char212">
    <w:name w:val="Body Text Indent 2 Char212"/>
    <w:basedOn w:val="DefaultParagraphFont"/>
    <w:semiHidden/>
    <w:rsid w:val="00E11AD2"/>
  </w:style>
  <w:style w:type="character" w:customStyle="1" w:styleId="BodyTextIndent3Char212">
    <w:name w:val="Body Text Indent 3 Char212"/>
    <w:basedOn w:val="DefaultParagraphFont"/>
    <w:semiHidden/>
    <w:rsid w:val="00E11AD2"/>
    <w:rPr>
      <w:sz w:val="16"/>
      <w:szCs w:val="16"/>
    </w:rPr>
  </w:style>
  <w:style w:type="character" w:customStyle="1" w:styleId="E-mailSignatureChar212">
    <w:name w:val="E-mail Signature Char212"/>
    <w:basedOn w:val="DefaultParagraphFont"/>
    <w:semiHidden/>
    <w:rsid w:val="00E11AD2"/>
  </w:style>
  <w:style w:type="character" w:customStyle="1" w:styleId="HTMLAddressChar212">
    <w:name w:val="HTML Address Char212"/>
    <w:basedOn w:val="DefaultParagraphFont"/>
    <w:semiHidden/>
    <w:rsid w:val="00E11AD2"/>
    <w:rPr>
      <w:i/>
      <w:iCs/>
    </w:rPr>
  </w:style>
  <w:style w:type="character" w:customStyle="1" w:styleId="MessageHeaderChar212">
    <w:name w:val="Message Header Char212"/>
    <w:basedOn w:val="DefaultParagraphFont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2">
    <w:name w:val="Plain Text Char212"/>
    <w:basedOn w:val="DefaultParagraphFont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212">
    <w:name w:val="Signature Char212"/>
    <w:basedOn w:val="DefaultParagraphFont"/>
    <w:semiHidden/>
    <w:rsid w:val="00E11AD2"/>
  </w:style>
  <w:style w:type="paragraph" w:customStyle="1" w:styleId="BackPageCenter113">
    <w:name w:val="Back Page Center113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3">
    <w:name w:val="Figure Title113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3">
    <w:name w:val="Grid Table 4 - Accent 11313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3">
    <w:name w:val="FooterCentered913"/>
    <w:basedOn w:val="Footer"/>
    <w:rsid w:val="00E11AD2"/>
    <w:pPr>
      <w:jc w:val="center"/>
    </w:pPr>
  </w:style>
  <w:style w:type="character" w:customStyle="1" w:styleId="HeaderChar912">
    <w:name w:val="Header Char9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3">
    <w:name w:val="Exar9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3">
    <w:name w:val="Heading 1 Char17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2">
    <w:name w:val="Heading 2 Char17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2">
    <w:name w:val="Heading 3 Char16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3">
    <w:name w:val="FooterCentered153"/>
    <w:basedOn w:val="Footer"/>
    <w:rsid w:val="00E11AD2"/>
    <w:pPr>
      <w:jc w:val="center"/>
    </w:pPr>
  </w:style>
  <w:style w:type="character" w:customStyle="1" w:styleId="HeaderChar153">
    <w:name w:val="Header Char153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3">
    <w:name w:val="Exar15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3">
    <w:name w:val="Command9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3">
    <w:name w:val="Important Note9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3">
    <w:name w:val="Grid Table 4 - Accent 1153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2">
    <w:name w:val="Heading 1 Char18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2">
    <w:name w:val="Heading 2 Char18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4">
    <w:name w:val="Body13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163">
    <w:name w:val="FooterCentered163"/>
    <w:basedOn w:val="Footer"/>
    <w:rsid w:val="00E11AD2"/>
    <w:pPr>
      <w:jc w:val="center"/>
    </w:pPr>
  </w:style>
  <w:style w:type="character" w:customStyle="1" w:styleId="HeaderChar162">
    <w:name w:val="Header Char16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3">
    <w:name w:val="Exar16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3">
    <w:name w:val="Important Note10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2">
    <w:name w:val="Heading 1 Char19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2">
    <w:name w:val="Heading 2 Char19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2">
    <w:name w:val="Heading 3 Char17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2">
    <w:name w:val="Heading 4 Char7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6">
    <w:name w:val="Body146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86">
    <w:name w:val="Bullet186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3">
    <w:name w:val="FooterCentered173"/>
    <w:basedOn w:val="Footer"/>
    <w:rsid w:val="00E11AD2"/>
    <w:pPr>
      <w:jc w:val="center"/>
    </w:pPr>
  </w:style>
  <w:style w:type="character" w:customStyle="1" w:styleId="HeaderChar172">
    <w:name w:val="Header Char17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3">
    <w:name w:val="Exar17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6">
    <w:name w:val="Command106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2">
    <w:name w:val="Heading 3 Char1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2">
    <w:name w:val="Heading 4 Char1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2">
    <w:name w:val="Heading 5 Char1112"/>
    <w:basedOn w:val="DefaultParagraphFont"/>
    <w:uiPriority w:val="9"/>
    <w:rsid w:val="00E11AD2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2">
    <w:name w:val="Heading 6 Char111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2">
    <w:name w:val="Heading 7 Char111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2">
    <w:name w:val="Heading 8 Char1112"/>
    <w:basedOn w:val="DefaultParagraphFont"/>
    <w:uiPriority w:val="9"/>
    <w:rsid w:val="00E11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2">
    <w:name w:val="Heading 9 Char1112"/>
    <w:basedOn w:val="DefaultParagraphFont"/>
    <w:uiPriority w:val="9"/>
    <w:rsid w:val="00E11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2">
    <w:name w:val="Footer Char1112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2">
    <w:name w:val="Title Char1112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3">
    <w:name w:val="FooterCentered1113"/>
    <w:basedOn w:val="Footer"/>
    <w:rsid w:val="00E11AD2"/>
    <w:pPr>
      <w:jc w:val="center"/>
    </w:pPr>
  </w:style>
  <w:style w:type="character" w:customStyle="1" w:styleId="HeaderChar1112">
    <w:name w:val="Header Char11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3">
    <w:name w:val="Exar11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3">
    <w:name w:val="Note Heading Char113"/>
    <w:basedOn w:val="DefaultParagraphFont"/>
    <w:rsid w:val="00E11AD2"/>
    <w:rPr>
      <w:b/>
    </w:rPr>
  </w:style>
  <w:style w:type="character" w:customStyle="1" w:styleId="BalloonTextChar1112">
    <w:name w:val="Balloon Text Char1112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character" w:customStyle="1" w:styleId="ClosingChar113">
    <w:name w:val="Closing Char113"/>
    <w:basedOn w:val="DefaultParagraphFont"/>
    <w:rsid w:val="00E11AD2"/>
  </w:style>
  <w:style w:type="character" w:customStyle="1" w:styleId="CommentTextChar1112">
    <w:name w:val="Comment Text Char1112"/>
    <w:basedOn w:val="DefaultParagraphFont"/>
    <w:uiPriority w:val="99"/>
    <w:semiHidden/>
    <w:rsid w:val="00E11AD2"/>
  </w:style>
  <w:style w:type="character" w:customStyle="1" w:styleId="CommentSubjectChar1113">
    <w:name w:val="Comment Subject Char1113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DateChar113">
    <w:name w:val="Date Char113"/>
    <w:basedOn w:val="DefaultParagraphFont"/>
    <w:rsid w:val="00E11AD2"/>
  </w:style>
  <w:style w:type="character" w:customStyle="1" w:styleId="DocumentMapChar113">
    <w:name w:val="Document Map Char113"/>
    <w:basedOn w:val="DefaultParagraphFont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113">
    <w:name w:val="Endnote Text Char113"/>
    <w:basedOn w:val="DefaultParagraphFont"/>
    <w:semiHidden/>
    <w:rsid w:val="00E11AD2"/>
  </w:style>
  <w:style w:type="character" w:customStyle="1" w:styleId="FootnoteTextChar113">
    <w:name w:val="Footnote Text Char113"/>
    <w:basedOn w:val="DefaultParagraphFont"/>
    <w:semiHidden/>
    <w:rsid w:val="00E11AD2"/>
  </w:style>
  <w:style w:type="character" w:customStyle="1" w:styleId="MacroTextChar113">
    <w:name w:val="Macro Text Char113"/>
    <w:basedOn w:val="DefaultParagraphFont"/>
    <w:semiHidden/>
    <w:rsid w:val="00E11AD2"/>
    <w:rPr>
      <w:rFonts w:ascii="Courier New" w:hAnsi="Courier New" w:cs="Courier New"/>
      <w:color w:val="000000"/>
    </w:rPr>
  </w:style>
  <w:style w:type="character" w:customStyle="1" w:styleId="HTMLPreformattedChar1112">
    <w:name w:val="HTML Preformatted Char1112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1112">
    <w:name w:val="Subtitle Char1112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1112">
    <w:name w:val="Quote Char1112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1112">
    <w:name w:val="Intense Quote Char1112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character" w:customStyle="1" w:styleId="BodyTextChar1112">
    <w:name w:val="Body Text Char1112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character" w:customStyle="1" w:styleId="BodyText2Char1112">
    <w:name w:val="Body Text 2 Char1112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3Char1112">
    <w:name w:val="Body Text 3 Char1112"/>
    <w:basedOn w:val="DefaultParagraphFont"/>
    <w:uiPriority w:val="99"/>
    <w:semiHidden/>
    <w:rsid w:val="00E11AD2"/>
    <w:rPr>
      <w:rFonts w:eastAsiaTheme="minorEastAsia"/>
      <w:sz w:val="16"/>
      <w:szCs w:val="16"/>
    </w:rPr>
  </w:style>
  <w:style w:type="character" w:customStyle="1" w:styleId="BodyTextIndentChar1112">
    <w:name w:val="Body Text Indent Char1112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FirstIndent2Char1113">
    <w:name w:val="Body Text First Indent 2 Char1113"/>
    <w:basedOn w:val="BodyTextIndentChar1"/>
    <w:uiPriority w:val="99"/>
    <w:semiHidden/>
    <w:rsid w:val="00E11AD2"/>
    <w:rPr>
      <w:rFonts w:eastAsiaTheme="minorEastAsia"/>
    </w:rPr>
  </w:style>
  <w:style w:type="character" w:customStyle="1" w:styleId="BodyTextIndent2Char1112">
    <w:name w:val="Body Text Indent 2 Char1112"/>
    <w:basedOn w:val="DefaultParagraphFont"/>
    <w:uiPriority w:val="99"/>
    <w:semiHidden/>
    <w:rsid w:val="00E11AD2"/>
    <w:rPr>
      <w:rFonts w:eastAsiaTheme="minorEastAsia"/>
    </w:rPr>
  </w:style>
  <w:style w:type="character" w:customStyle="1" w:styleId="BodyTextIndent3Char1112">
    <w:name w:val="Body Text Indent 3 Char1112"/>
    <w:basedOn w:val="DefaultParagraphFont"/>
    <w:uiPriority w:val="99"/>
    <w:semiHidden/>
    <w:rsid w:val="00E11AD2"/>
    <w:rPr>
      <w:rFonts w:eastAsiaTheme="minorEastAsia"/>
      <w:sz w:val="16"/>
      <w:szCs w:val="16"/>
    </w:rPr>
  </w:style>
  <w:style w:type="character" w:customStyle="1" w:styleId="E-mailSignatureChar1112">
    <w:name w:val="E-mail Signature Char1112"/>
    <w:basedOn w:val="DefaultParagraphFont"/>
    <w:uiPriority w:val="99"/>
    <w:semiHidden/>
    <w:rsid w:val="00E11AD2"/>
    <w:rPr>
      <w:rFonts w:eastAsiaTheme="minorEastAsia"/>
    </w:rPr>
  </w:style>
  <w:style w:type="character" w:customStyle="1" w:styleId="HTMLAddressChar1112">
    <w:name w:val="HTML Address Char1112"/>
    <w:basedOn w:val="DefaultParagraphFont"/>
    <w:uiPriority w:val="99"/>
    <w:semiHidden/>
    <w:rsid w:val="00E11AD2"/>
    <w:rPr>
      <w:rFonts w:eastAsiaTheme="minorEastAsia"/>
      <w:i/>
      <w:iCs/>
    </w:rPr>
  </w:style>
  <w:style w:type="character" w:customStyle="1" w:styleId="MessageHeaderChar1112">
    <w:name w:val="Message Header Char1112"/>
    <w:basedOn w:val="DefaultParagraphFont"/>
    <w:uiPriority w:val="99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2">
    <w:name w:val="Plain Text Char1112"/>
    <w:basedOn w:val="DefaultParagraphFont"/>
    <w:uiPriority w:val="99"/>
    <w:semiHidden/>
    <w:rsid w:val="00E11AD2"/>
    <w:rPr>
      <w:rFonts w:ascii="Consolas" w:eastAsiaTheme="minorEastAsia" w:hAnsi="Consolas" w:cs="Consolas"/>
      <w:sz w:val="21"/>
      <w:szCs w:val="21"/>
    </w:rPr>
  </w:style>
  <w:style w:type="character" w:customStyle="1" w:styleId="SignatureChar1112">
    <w:name w:val="Signature Char1112"/>
    <w:basedOn w:val="DefaultParagraphFont"/>
    <w:uiPriority w:val="99"/>
    <w:semiHidden/>
    <w:rsid w:val="00E11AD2"/>
    <w:rPr>
      <w:rFonts w:eastAsiaTheme="minorEastAsia"/>
    </w:rPr>
  </w:style>
  <w:style w:type="character" w:customStyle="1" w:styleId="Heading1Char2112">
    <w:name w:val="Heading 1 Char2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2">
    <w:name w:val="Heading 2 Char2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2">
    <w:name w:val="Heading 3 Char2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3">
    <w:name w:val="FooterCentered2113"/>
    <w:basedOn w:val="Footer"/>
    <w:rsid w:val="00E11AD2"/>
    <w:pPr>
      <w:jc w:val="center"/>
    </w:pPr>
  </w:style>
  <w:style w:type="character" w:customStyle="1" w:styleId="HeaderChar2112">
    <w:name w:val="Header Char21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3">
    <w:name w:val="Exar21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3">
    <w:name w:val="Important Note111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3">
    <w:name w:val="Grid Table 4 - Accent 111113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2">
    <w:name w:val="Heading 1 Char3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2">
    <w:name w:val="Heading 2 Char3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3">
    <w:name w:val="Body111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113">
    <w:name w:val="FooterCentered3113"/>
    <w:basedOn w:val="Footer"/>
    <w:rsid w:val="00E11AD2"/>
    <w:pPr>
      <w:jc w:val="center"/>
    </w:pPr>
  </w:style>
  <w:style w:type="character" w:customStyle="1" w:styleId="HeaderChar3112">
    <w:name w:val="Header Char31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3">
    <w:name w:val="Exar31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3">
    <w:name w:val="Important Note211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2">
    <w:name w:val="Heading 1 Char4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2">
    <w:name w:val="Heading 2 Char4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2">
    <w:name w:val="Heading 3 Char3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3">
    <w:name w:val="Body211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4113">
    <w:name w:val="FooterCentered4113"/>
    <w:basedOn w:val="Footer"/>
    <w:rsid w:val="00E11AD2"/>
    <w:pPr>
      <w:jc w:val="center"/>
    </w:pPr>
  </w:style>
  <w:style w:type="character" w:customStyle="1" w:styleId="HeaderChar4112">
    <w:name w:val="Header Char41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3">
    <w:name w:val="Exar41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2">
    <w:name w:val="Messages and Commands1112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Anchor1113">
    <w:name w:val="Anchor1113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2">
    <w:name w:val="Heading 1 Char11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2">
    <w:name w:val="Heading 2 Char11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3">
    <w:name w:val="Command111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2">
    <w:name w:val="Heading 4 Char2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3">
    <w:name w:val="Bullet1111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3">
    <w:name w:val="Command211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2">
    <w:name w:val="Heading 1 Char5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2">
    <w:name w:val="Heading 2 Char5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2">
    <w:name w:val="Heading 3 Char4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2">
    <w:name w:val="Heading 1 Char6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2">
    <w:name w:val="Heading 2 Char6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3">
    <w:name w:val="Body311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ImportantNote3113">
    <w:name w:val="Important Note311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2">
    <w:name w:val="Heading 1 Char7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2">
    <w:name w:val="Heading 2 Char7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2">
    <w:name w:val="Heading 3 Char5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3">
    <w:name w:val="Body411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5113">
    <w:name w:val="FooterCentered5113"/>
    <w:basedOn w:val="Footer"/>
    <w:rsid w:val="00E11AD2"/>
    <w:pPr>
      <w:jc w:val="center"/>
    </w:pPr>
  </w:style>
  <w:style w:type="character" w:customStyle="1" w:styleId="HeaderChar5112">
    <w:name w:val="Header Char51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3">
    <w:name w:val="Exar51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2">
    <w:name w:val="Heading 1 Char8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2">
    <w:name w:val="Heading 2 Char8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2">
    <w:name w:val="Heading 3 Char6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3">
    <w:name w:val="Body511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113">
    <w:name w:val="Bullet1211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3">
    <w:name w:val="Figure Caption Centered1113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2">
    <w:name w:val="Heading 1 Char9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2">
    <w:name w:val="Heading 2 Char9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2">
    <w:name w:val="Heading 3 Char7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2">
    <w:name w:val="Heading 4 Char3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3">
    <w:name w:val="Bullet1311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3">
    <w:name w:val="FooterCentered6113"/>
    <w:basedOn w:val="Footer"/>
    <w:rsid w:val="00E11AD2"/>
    <w:pPr>
      <w:jc w:val="center"/>
    </w:pPr>
  </w:style>
  <w:style w:type="character" w:customStyle="1" w:styleId="HeaderChar6112">
    <w:name w:val="Header Char61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3">
    <w:name w:val="Exar61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2">
    <w:name w:val="Heading 3 Char811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2">
    <w:name w:val="Header Char711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2">
    <w:name w:val="Title Char2112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3">
    <w:name w:val="HeadingPreface1113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3">
    <w:name w:val="Book Title11113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3">
    <w:name w:val="Contents1113"/>
    <w:basedOn w:val="Title"/>
    <w:rsid w:val="00E11AD2"/>
    <w:rPr>
      <w:szCs w:val="40"/>
    </w:rPr>
  </w:style>
  <w:style w:type="paragraph" w:customStyle="1" w:styleId="DocumentTitle1113">
    <w:name w:val="Document Title1113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3">
    <w:name w:val="Document Revision1113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3">
    <w:name w:val="Body1413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813">
    <w:name w:val="Bullet181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2">
    <w:name w:val="FooterCentered1712"/>
    <w:basedOn w:val="Footer"/>
    <w:rsid w:val="00E11AD2"/>
    <w:pPr>
      <w:jc w:val="center"/>
    </w:pPr>
  </w:style>
  <w:style w:type="paragraph" w:customStyle="1" w:styleId="Exar1712">
    <w:name w:val="Exar171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3">
    <w:name w:val="Command101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2">
    <w:name w:val="Messages and Commands512"/>
    <w:basedOn w:val="DefaultParagraphFont"/>
    <w:uiPriority w:val="1"/>
    <w:qFormat/>
    <w:rsid w:val="00E11AD2"/>
    <w:rPr>
      <w:rFonts w:ascii="Arial" w:hAnsi="Arial" w:cs="Courier New"/>
      <w:b/>
      <w:sz w:val="20"/>
    </w:rPr>
  </w:style>
  <w:style w:type="paragraph" w:customStyle="1" w:styleId="FooterCentered182">
    <w:name w:val="FooterCentered182"/>
    <w:basedOn w:val="Footer"/>
    <w:rsid w:val="00E11AD2"/>
    <w:pPr>
      <w:jc w:val="center"/>
    </w:pPr>
  </w:style>
  <w:style w:type="character" w:customStyle="1" w:styleId="HeaderChar182">
    <w:name w:val="Header Char18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2">
    <w:name w:val="Exar182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2">
    <w:name w:val="Heading 1 Char20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3">
    <w:name w:val="FooterCentered193"/>
    <w:basedOn w:val="Footer"/>
    <w:rsid w:val="00E11AD2"/>
    <w:pPr>
      <w:jc w:val="center"/>
    </w:pPr>
  </w:style>
  <w:style w:type="character" w:customStyle="1" w:styleId="HeaderChar192">
    <w:name w:val="Header Char19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3">
    <w:name w:val="Exar19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2">
    <w:name w:val="Heading 1 Char23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2">
    <w:name w:val="Header Char20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5">
    <w:name w:val="Body625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925">
    <w:name w:val="FooterCentered925"/>
    <w:basedOn w:val="Footer"/>
    <w:rsid w:val="00E11AD2"/>
    <w:pPr>
      <w:jc w:val="center"/>
    </w:pPr>
  </w:style>
  <w:style w:type="paragraph" w:customStyle="1" w:styleId="Exar925">
    <w:name w:val="Exar925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2">
    <w:name w:val="Heading 1 Char242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2">
    <w:name w:val="Body152"/>
    <w:qFormat/>
    <w:rsid w:val="00E11AD2"/>
    <w:pPr>
      <w:tabs>
        <w:tab w:val="left" w:pos="2700"/>
      </w:tabs>
      <w:jc w:val="both"/>
    </w:pPr>
    <w:rPr>
      <w:szCs w:val="24"/>
    </w:rPr>
  </w:style>
  <w:style w:type="character" w:customStyle="1" w:styleId="HeaderChar232">
    <w:name w:val="Header Char232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2">
    <w:name w:val="Grid Table 4 - Accent 1162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2">
    <w:name w:val="msonormal2"/>
    <w:basedOn w:val="Normal"/>
    <w:rsid w:val="00E11AD2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FooterChar19">
    <w:name w:val="Footer Char19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0">
    <w:name w:val="FooterCentered30"/>
    <w:basedOn w:val="Footer"/>
    <w:rsid w:val="00E11AD2"/>
    <w:pPr>
      <w:jc w:val="center"/>
    </w:pPr>
  </w:style>
  <w:style w:type="character" w:customStyle="1" w:styleId="HeaderChar38">
    <w:name w:val="Header Char38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0">
    <w:name w:val="Exar30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9">
    <w:name w:val="Heading 1 Char39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6">
    <w:name w:val="Body26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7">
    <w:name w:val="Anchor7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8">
    <w:name w:val="Bullet118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5">
    <w:name w:val="Bullet25"/>
    <w:rsid w:val="00E11AD2"/>
    <w:pPr>
      <w:spacing w:before="120"/>
      <w:ind w:left="1440" w:hanging="360"/>
    </w:pPr>
  </w:style>
  <w:style w:type="paragraph" w:customStyle="1" w:styleId="Bullet38">
    <w:name w:val="Bullet38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5">
    <w:name w:val="Caution5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5">
    <w:name w:val="CellBody5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5">
    <w:name w:val="CellBodyCenter5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5">
    <w:name w:val="CellBodyRight5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5">
    <w:name w:val="CellBullet15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5">
    <w:name w:val="CellHeading5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5">
    <w:name w:val="CellHeadingCenter5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5">
    <w:name w:val="CellIndent15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5">
    <w:name w:val="CellIndent25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5">
    <w:name w:val="CellIndent35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5">
    <w:name w:val="CellNote5"/>
    <w:rsid w:val="00E11AD2"/>
    <w:pPr>
      <w:ind w:left="360" w:right="432"/>
    </w:pPr>
    <w:rPr>
      <w:sz w:val="18"/>
      <w:szCs w:val="18"/>
    </w:rPr>
  </w:style>
  <w:style w:type="paragraph" w:customStyle="1" w:styleId="Code5">
    <w:name w:val="Code5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5">
    <w:name w:val="Equation5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5">
    <w:name w:val="Figure5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5">
    <w:name w:val="FigureLabel5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0">
    <w:name w:val="Footer Char20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5">
    <w:name w:val="Footnote5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5">
    <w:name w:val="GlossTerm5"/>
    <w:basedOn w:val="Normal"/>
    <w:rsid w:val="00E11AD2"/>
    <w:rPr>
      <w:b/>
    </w:rPr>
  </w:style>
  <w:style w:type="paragraph" w:customStyle="1" w:styleId="HeadingFeature5">
    <w:name w:val="HeadingFeature5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5">
    <w:name w:val="Indent15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5">
    <w:name w:val="Indent25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5">
    <w:name w:val="Indent35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6">
    <w:name w:val="Addendum6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5">
    <w:name w:val="ProcedureHead5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5">
    <w:name w:val="Step15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5">
    <w:name w:val="Register Def5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5">
    <w:name w:val="Step25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5">
    <w:name w:val="Step35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5">
    <w:name w:val="TableFootnote5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5">
    <w:name w:val="TableTitle5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6">
    <w:name w:val="Title Char6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35">
    <w:name w:val="FooterCentered35"/>
    <w:basedOn w:val="Footer"/>
    <w:rsid w:val="00E11AD2"/>
    <w:pPr>
      <w:jc w:val="center"/>
    </w:pPr>
  </w:style>
  <w:style w:type="paragraph" w:customStyle="1" w:styleId="HeadingPreface5">
    <w:name w:val="HeadingPreface5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5">
    <w:name w:val="Copyright Heading5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5">
    <w:name w:val="Book Title15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5">
    <w:name w:val="BookTitle25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5">
    <w:name w:val="Document Type5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5">
    <w:name w:val="Internal Use Cover5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9">
    <w:name w:val="Header Char39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5">
    <w:name w:val="GlossText5"/>
    <w:basedOn w:val="Normal"/>
    <w:rsid w:val="00E11AD2"/>
    <w:pPr>
      <w:tabs>
        <w:tab w:val="left" w:pos="1800"/>
      </w:tabs>
      <w:ind w:left="432"/>
    </w:pPr>
  </w:style>
  <w:style w:type="paragraph" w:customStyle="1" w:styleId="Exar35">
    <w:name w:val="Exar35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5">
    <w:name w:val="CONFIDENTIAL5"/>
    <w:rsid w:val="00E11AD2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5">
    <w:name w:val="Notetext5"/>
    <w:next w:val="Body"/>
    <w:rsid w:val="00E11AD2"/>
    <w:pPr>
      <w:ind w:left="547" w:right="1080"/>
      <w:jc w:val="both"/>
    </w:pPr>
  </w:style>
  <w:style w:type="paragraph" w:customStyle="1" w:styleId="PageNumbereven5">
    <w:name w:val="Page Number(even)5"/>
    <w:basedOn w:val="Footer"/>
    <w:semiHidden/>
    <w:rsid w:val="00E11AD2"/>
  </w:style>
  <w:style w:type="paragraph" w:customStyle="1" w:styleId="Headereven5">
    <w:name w:val="Header(even)5"/>
    <w:basedOn w:val="Header"/>
    <w:rsid w:val="00E11AD2"/>
    <w:pPr>
      <w:tabs>
        <w:tab w:val="clear" w:pos="9270"/>
      </w:tabs>
    </w:pPr>
  </w:style>
  <w:style w:type="paragraph" w:customStyle="1" w:styleId="Footereven5">
    <w:name w:val="Footer(even)5"/>
    <w:basedOn w:val="Footer"/>
    <w:rsid w:val="00E11AD2"/>
    <w:pPr>
      <w:ind w:right="-90"/>
    </w:pPr>
  </w:style>
  <w:style w:type="paragraph" w:customStyle="1" w:styleId="Glossary5">
    <w:name w:val="Glossary5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5">
    <w:name w:val="Addendum1+5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5">
    <w:name w:val="HeaderNumber5"/>
    <w:rsid w:val="00E11AD2"/>
    <w:rPr>
      <w:rFonts w:ascii="Arial" w:hAnsi="Arial"/>
      <w:b/>
      <w:color w:val="002B5C"/>
      <w:sz w:val="48"/>
    </w:rPr>
  </w:style>
  <w:style w:type="paragraph" w:customStyle="1" w:styleId="Addendum25">
    <w:name w:val="Addendum25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5">
    <w:name w:val="SpecNo+5"/>
    <w:basedOn w:val="SpecNo0"/>
    <w:rsid w:val="00E11AD2"/>
  </w:style>
  <w:style w:type="paragraph" w:customStyle="1" w:styleId="SpecNo50">
    <w:name w:val="SpecNo5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5">
    <w:name w:val="Description5"/>
    <w:rsid w:val="00E11AD2"/>
    <w:pPr>
      <w:spacing w:before="120"/>
      <w:ind w:left="1800" w:hanging="1800"/>
    </w:pPr>
  </w:style>
  <w:style w:type="paragraph" w:customStyle="1" w:styleId="Addendum50">
    <w:name w:val="Addendum+5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5">
    <w:name w:val="DocChangeNo.+5"/>
    <w:basedOn w:val="DocChangeNo"/>
    <w:rsid w:val="00E11AD2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50">
    <w:name w:val="DocChangeNo.5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50">
    <w:name w:val="Addendum2+5"/>
    <w:basedOn w:val="Addendum2"/>
    <w:rsid w:val="00E11AD2"/>
    <w:rPr>
      <w:sz w:val="32"/>
    </w:rPr>
  </w:style>
  <w:style w:type="paragraph" w:customStyle="1" w:styleId="CellHeadingUnder5">
    <w:name w:val="CellHeadingUnder5"/>
    <w:basedOn w:val="CellHeading"/>
    <w:next w:val="CellBody"/>
    <w:rsid w:val="00E11AD2"/>
    <w:rPr>
      <w:u w:val="single"/>
    </w:rPr>
  </w:style>
  <w:style w:type="paragraph" w:customStyle="1" w:styleId="CellNoteHeading5">
    <w:name w:val="CellNoteHeading5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5">
    <w:name w:val="CellHeadingField|Desc5"/>
    <w:rsid w:val="00E11AD2"/>
    <w:rPr>
      <w:rFonts w:ascii="Arial" w:hAnsi="Arial"/>
      <w:b/>
    </w:rPr>
  </w:style>
  <w:style w:type="paragraph" w:customStyle="1" w:styleId="REGISTERBITFIELDCELL5">
    <w:name w:val="REGISTER|BIT|FIELDCELL5"/>
    <w:basedOn w:val="CellBody"/>
    <w:rsid w:val="00E11AD2"/>
    <w:rPr>
      <w:rFonts w:ascii="Arial" w:hAnsi="Arial"/>
      <w:b/>
      <w:caps/>
    </w:rPr>
  </w:style>
  <w:style w:type="paragraph" w:customStyle="1" w:styleId="Contents5">
    <w:name w:val="Contents5"/>
    <w:basedOn w:val="Title"/>
    <w:rsid w:val="00E11AD2"/>
    <w:rPr>
      <w:szCs w:val="40"/>
    </w:rPr>
  </w:style>
  <w:style w:type="paragraph" w:customStyle="1" w:styleId="ExarConfidential5">
    <w:name w:val="Exar Confidential5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5">
    <w:name w:val="Exar Confidential Char5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5">
    <w:name w:val="Hifn Table5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50">
    <w:name w:val="Page Number (even)5"/>
    <w:rsid w:val="00E11AD2"/>
    <w:rPr>
      <w:rFonts w:ascii="Arial" w:hAnsi="Arial"/>
      <w:sz w:val="16"/>
    </w:rPr>
  </w:style>
  <w:style w:type="paragraph" w:customStyle="1" w:styleId="Preliminary5">
    <w:name w:val="Preliminary5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5">
    <w:name w:val="Preliminary Char5"/>
    <w:basedOn w:val="DefaultParagraphFont"/>
    <w:rsid w:val="00E11AD2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6">
    <w:name w:val="Balloon Text Char6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Appendix5">
    <w:name w:val="Appendix5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6">
    <w:name w:val="Comment Text Char6"/>
    <w:basedOn w:val="DefaultParagraphFont"/>
    <w:uiPriority w:val="99"/>
    <w:semiHidden/>
    <w:rsid w:val="00E11AD2"/>
  </w:style>
  <w:style w:type="character" w:customStyle="1" w:styleId="CommentSubjectChar6">
    <w:name w:val="Comment Subject Char6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5">
    <w:name w:val="copyright5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5">
    <w:name w:val="Function Call5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5">
    <w:name w:val="Appendix 15"/>
    <w:basedOn w:val="Heading2"/>
    <w:next w:val="Body"/>
    <w:rsid w:val="00E11AD2"/>
    <w:pPr>
      <w:tabs>
        <w:tab w:val="num" w:pos="720"/>
      </w:tabs>
      <w:ind w:left="720" w:hanging="720"/>
    </w:pPr>
  </w:style>
  <w:style w:type="paragraph" w:customStyle="1" w:styleId="Appendix25">
    <w:name w:val="Appendix 25"/>
    <w:basedOn w:val="Appendix1"/>
    <w:next w:val="Body"/>
    <w:rsid w:val="00E11AD2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5">
    <w:name w:val="Hifn Parameter5"/>
    <w:basedOn w:val="TableNormal"/>
    <w:rsid w:val="00E11AD2"/>
    <w:rPr>
      <w:sz w:val="18"/>
    </w:rPr>
    <w:tblPr/>
  </w:style>
  <w:style w:type="paragraph" w:customStyle="1" w:styleId="CellHeadingBlue5">
    <w:name w:val="Cell Heading Blue5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5">
    <w:name w:val="ListNumber25"/>
    <w:basedOn w:val="Body"/>
    <w:rsid w:val="00E11AD2"/>
    <w:pPr>
      <w:ind w:left="1440" w:hanging="360"/>
    </w:pPr>
  </w:style>
  <w:style w:type="paragraph" w:customStyle="1" w:styleId="Command19">
    <w:name w:val="Command19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6">
    <w:name w:val="HTML Preformatted Char6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6">
    <w:name w:val="Subtitle Char6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6">
    <w:name w:val="Quote Char6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6">
    <w:name w:val="Intense Quote Char6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paragraph" w:customStyle="1" w:styleId="Default5">
    <w:name w:val="Default5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5">
    <w:name w:val="Document Title5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5">
    <w:name w:val="Document Subtitle5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5">
    <w:name w:val="Heading 2 no number5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5">
    <w:name w:val="Document Revision5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5">
    <w:name w:val="List Table 3 - Accent 115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20">
    <w:name w:val="Important Note20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8">
    <w:name w:val="Figure Caption Centered8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5">
    <w:name w:val="2909F619802848F09E01365C32F346545"/>
    <w:rsid w:val="00E11AD2"/>
    <w:pPr>
      <w:spacing w:after="200"/>
    </w:pPr>
    <w:rPr>
      <w:lang w:eastAsia="ja-JP"/>
    </w:rPr>
  </w:style>
  <w:style w:type="table" w:customStyle="1" w:styleId="LightList-Accent115">
    <w:name w:val="Light List - Accent 115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6">
    <w:name w:val="Body Text Char6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paragraph" w:customStyle="1" w:styleId="TableParagraph5">
    <w:name w:val="Table Paragraph5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5">
    <w:name w:val="Message and Command5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2Char6">
    <w:name w:val="Body Text 2 Char6"/>
    <w:basedOn w:val="DefaultParagraphFont"/>
    <w:semiHidden/>
    <w:rsid w:val="00E11AD2"/>
  </w:style>
  <w:style w:type="character" w:customStyle="1" w:styleId="BodyText3Char6">
    <w:name w:val="Body Text 3 Char6"/>
    <w:basedOn w:val="DefaultParagraphFont"/>
    <w:semiHidden/>
    <w:rsid w:val="00E11AD2"/>
    <w:rPr>
      <w:sz w:val="16"/>
      <w:szCs w:val="16"/>
    </w:rPr>
  </w:style>
  <w:style w:type="character" w:customStyle="1" w:styleId="BodyTextIndentChar6">
    <w:name w:val="Body Text Indent Char6"/>
    <w:basedOn w:val="DefaultParagraphFont"/>
    <w:semiHidden/>
    <w:rsid w:val="00E11AD2"/>
  </w:style>
  <w:style w:type="character" w:customStyle="1" w:styleId="BodyTextFirstIndent2Char6">
    <w:name w:val="Body Text First Indent 2 Char6"/>
    <w:basedOn w:val="BodyTextIndentChar"/>
    <w:semiHidden/>
    <w:rsid w:val="00E11AD2"/>
  </w:style>
  <w:style w:type="character" w:customStyle="1" w:styleId="BodyTextIndent2Char6">
    <w:name w:val="Body Text Indent 2 Char6"/>
    <w:basedOn w:val="DefaultParagraphFont"/>
    <w:semiHidden/>
    <w:rsid w:val="00E11AD2"/>
  </w:style>
  <w:style w:type="character" w:customStyle="1" w:styleId="BodyTextIndent3Char6">
    <w:name w:val="Body Text Indent 3 Char6"/>
    <w:basedOn w:val="DefaultParagraphFont"/>
    <w:semiHidden/>
    <w:rsid w:val="00E11AD2"/>
    <w:rPr>
      <w:sz w:val="16"/>
      <w:szCs w:val="16"/>
    </w:rPr>
  </w:style>
  <w:style w:type="character" w:customStyle="1" w:styleId="E-mailSignatureChar6">
    <w:name w:val="E-mail Signature Char6"/>
    <w:basedOn w:val="DefaultParagraphFont"/>
    <w:semiHidden/>
    <w:rsid w:val="00E11AD2"/>
  </w:style>
  <w:style w:type="character" w:customStyle="1" w:styleId="HTMLAddressChar6">
    <w:name w:val="HTML Address Char6"/>
    <w:basedOn w:val="DefaultParagraphFont"/>
    <w:semiHidden/>
    <w:rsid w:val="00E11AD2"/>
    <w:rPr>
      <w:i/>
      <w:iCs/>
    </w:rPr>
  </w:style>
  <w:style w:type="character" w:customStyle="1" w:styleId="MessageHeaderChar6">
    <w:name w:val="Message Header Char6"/>
    <w:basedOn w:val="DefaultParagraphFont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6">
    <w:name w:val="Plain Text Char6"/>
    <w:basedOn w:val="DefaultParagraphFont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6">
    <w:name w:val="Signature Char6"/>
    <w:basedOn w:val="DefaultParagraphFont"/>
    <w:semiHidden/>
    <w:rsid w:val="00E11AD2"/>
  </w:style>
  <w:style w:type="paragraph" w:customStyle="1" w:styleId="BackPageCenter5">
    <w:name w:val="Back Page Center5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5">
    <w:name w:val="Figure Title5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15">
    <w:name w:val="Grid Table 4 - Accent 1115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5">
    <w:name w:val="FooterCentered115"/>
    <w:basedOn w:val="Footer"/>
    <w:rsid w:val="00E11AD2"/>
    <w:pPr>
      <w:jc w:val="center"/>
    </w:pPr>
  </w:style>
  <w:style w:type="paragraph" w:customStyle="1" w:styleId="Exar115">
    <w:name w:val="Exar115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7">
    <w:name w:val="Body147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87">
    <w:name w:val="Bullet187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4">
    <w:name w:val="FooterCentered174"/>
    <w:basedOn w:val="Footer"/>
    <w:rsid w:val="00E11AD2"/>
    <w:pPr>
      <w:jc w:val="center"/>
    </w:pPr>
  </w:style>
  <w:style w:type="paragraph" w:customStyle="1" w:styleId="Exar174">
    <w:name w:val="Exar17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7">
    <w:name w:val="Command107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214">
    <w:name w:val="FooterCentered214"/>
    <w:basedOn w:val="Footer"/>
    <w:rsid w:val="00E11AD2"/>
    <w:pPr>
      <w:jc w:val="center"/>
    </w:pPr>
  </w:style>
  <w:style w:type="paragraph" w:customStyle="1" w:styleId="Exar214">
    <w:name w:val="Exar2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15">
    <w:name w:val="Body115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ody27">
    <w:name w:val="Body27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6">
    <w:name w:val="FooterCentered36"/>
    <w:basedOn w:val="Footer"/>
    <w:rsid w:val="00E11AD2"/>
    <w:pPr>
      <w:jc w:val="center"/>
    </w:pPr>
  </w:style>
  <w:style w:type="paragraph" w:customStyle="1" w:styleId="Exar36">
    <w:name w:val="Exar36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0">
    <w:name w:val="Important Note110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35">
    <w:name w:val="Body35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19">
    <w:name w:val="Bullet119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ImportantNote25">
    <w:name w:val="Important Note25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5">
    <w:name w:val="Body45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5">
    <w:name w:val="Bullet125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5">
    <w:name w:val="FooterCentered45"/>
    <w:basedOn w:val="Footer"/>
    <w:rsid w:val="00E11AD2"/>
    <w:pPr>
      <w:jc w:val="center"/>
    </w:pPr>
  </w:style>
  <w:style w:type="paragraph" w:customStyle="1" w:styleId="Exar45">
    <w:name w:val="Exar45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0">
    <w:name w:val="Command110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55">
    <w:name w:val="FooterCentered55"/>
    <w:basedOn w:val="Footer"/>
    <w:rsid w:val="00E11AD2"/>
    <w:pPr>
      <w:jc w:val="center"/>
    </w:pPr>
  </w:style>
  <w:style w:type="paragraph" w:customStyle="1" w:styleId="Exar55">
    <w:name w:val="Exar55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6">
    <w:name w:val="Body56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15">
    <w:name w:val="Anchor15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34">
    <w:name w:val="Bullet13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5">
    <w:name w:val="FooterCentered65"/>
    <w:basedOn w:val="Footer"/>
    <w:rsid w:val="00E11AD2"/>
    <w:pPr>
      <w:jc w:val="center"/>
    </w:pPr>
  </w:style>
  <w:style w:type="paragraph" w:customStyle="1" w:styleId="HeadingPreface14">
    <w:name w:val="HeadingPreface14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4">
    <w:name w:val="Book Title114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Exar65">
    <w:name w:val="Exar65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5">
    <w:name w:val="Note Heading Char5"/>
    <w:basedOn w:val="DefaultParagraphFont"/>
    <w:rsid w:val="00E11AD2"/>
    <w:rPr>
      <w:b/>
    </w:rPr>
  </w:style>
  <w:style w:type="paragraph" w:customStyle="1" w:styleId="Contents14">
    <w:name w:val="Contents14"/>
    <w:basedOn w:val="Title"/>
    <w:rsid w:val="00E11AD2"/>
    <w:rPr>
      <w:szCs w:val="40"/>
    </w:rPr>
  </w:style>
  <w:style w:type="character" w:customStyle="1" w:styleId="ClosingChar5">
    <w:name w:val="Closing Char5"/>
    <w:basedOn w:val="DefaultParagraphFont"/>
    <w:rsid w:val="00E11AD2"/>
  </w:style>
  <w:style w:type="character" w:customStyle="1" w:styleId="CommentSubjectChar15">
    <w:name w:val="Comment Subject Char15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DateChar5">
    <w:name w:val="Date Char5"/>
    <w:basedOn w:val="DefaultParagraphFont"/>
    <w:rsid w:val="00E11AD2"/>
  </w:style>
  <w:style w:type="character" w:customStyle="1" w:styleId="DocumentMapChar5">
    <w:name w:val="Document Map Char5"/>
    <w:basedOn w:val="DefaultParagraphFont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5">
    <w:name w:val="Endnote Text Char5"/>
    <w:basedOn w:val="DefaultParagraphFont"/>
    <w:semiHidden/>
    <w:rsid w:val="00E11AD2"/>
  </w:style>
  <w:style w:type="character" w:customStyle="1" w:styleId="FootnoteTextChar5">
    <w:name w:val="Footnote Text Char5"/>
    <w:basedOn w:val="DefaultParagraphFont"/>
    <w:semiHidden/>
    <w:rsid w:val="00E11AD2"/>
  </w:style>
  <w:style w:type="character" w:customStyle="1" w:styleId="MacroTextChar5">
    <w:name w:val="Macro Text Char5"/>
    <w:basedOn w:val="DefaultParagraphFont"/>
    <w:semiHidden/>
    <w:rsid w:val="00E11AD2"/>
    <w:rPr>
      <w:rFonts w:ascii="Courier New" w:hAnsi="Courier New" w:cs="Courier New"/>
      <w:color w:val="000000"/>
    </w:rPr>
  </w:style>
  <w:style w:type="paragraph" w:customStyle="1" w:styleId="Command26">
    <w:name w:val="Command26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ocumentTitle14">
    <w:name w:val="Document Title14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4">
    <w:name w:val="Document Revision14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ImportantNote34">
    <w:name w:val="Important Note3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4">
    <w:name w:val="Figure Caption Centered14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BodyTextFirstIndent2Char15">
    <w:name w:val="Body Text First Indent 2 Char15"/>
    <w:basedOn w:val="BodyTextIndentChar1"/>
    <w:uiPriority w:val="99"/>
    <w:semiHidden/>
    <w:rsid w:val="00E11AD2"/>
    <w:rPr>
      <w:rFonts w:eastAsiaTheme="minorEastAsia"/>
    </w:rPr>
  </w:style>
  <w:style w:type="table" w:customStyle="1" w:styleId="GridTable4-Accent1116">
    <w:name w:val="Grid Table 4 - Accent 1116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6">
    <w:name w:val="FooterCentered116"/>
    <w:basedOn w:val="Footer"/>
    <w:rsid w:val="00E11AD2"/>
    <w:pPr>
      <w:jc w:val="center"/>
    </w:pPr>
  </w:style>
  <w:style w:type="paragraph" w:customStyle="1" w:styleId="Exar116">
    <w:name w:val="Exar116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4">
    <w:name w:val="Comment Subject Char114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BodyTextFirstIndent2Char114">
    <w:name w:val="Body Text First Indent 2 Char114"/>
    <w:basedOn w:val="BodyTextIndentChar1"/>
    <w:uiPriority w:val="99"/>
    <w:semiHidden/>
    <w:rsid w:val="00E11AD2"/>
    <w:rPr>
      <w:rFonts w:eastAsiaTheme="minorEastAsia"/>
    </w:rPr>
  </w:style>
  <w:style w:type="paragraph" w:customStyle="1" w:styleId="FooterCentered215">
    <w:name w:val="FooterCentered215"/>
    <w:basedOn w:val="Footer"/>
    <w:rsid w:val="00E11AD2"/>
    <w:pPr>
      <w:jc w:val="center"/>
    </w:pPr>
  </w:style>
  <w:style w:type="paragraph" w:customStyle="1" w:styleId="Exar215">
    <w:name w:val="Exar215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4">
    <w:name w:val="Command11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4">
    <w:name w:val="Important Note11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4">
    <w:name w:val="Grid Table 4 - Accent 11114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6">
    <w:name w:val="Body116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14">
    <w:name w:val="FooterCentered314"/>
    <w:basedOn w:val="Footer"/>
    <w:rsid w:val="00E11AD2"/>
    <w:pPr>
      <w:jc w:val="center"/>
    </w:pPr>
  </w:style>
  <w:style w:type="paragraph" w:customStyle="1" w:styleId="Exar314">
    <w:name w:val="Exar3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4">
    <w:name w:val="Important Note21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4">
    <w:name w:val="Body21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114">
    <w:name w:val="Bullet111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4">
    <w:name w:val="FooterCentered414"/>
    <w:basedOn w:val="Footer"/>
    <w:rsid w:val="00E11AD2"/>
    <w:pPr>
      <w:jc w:val="center"/>
    </w:pPr>
  </w:style>
  <w:style w:type="paragraph" w:customStyle="1" w:styleId="Exar414">
    <w:name w:val="Exar4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4">
    <w:name w:val="Command21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table" w:customStyle="1" w:styleId="GridTable4-Accent1124">
    <w:name w:val="Grid Table 4 - Accent 1124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14">
    <w:name w:val="Body31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ImportantNote314">
    <w:name w:val="Important Note31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4">
    <w:name w:val="Body41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114">
    <w:name w:val="Anchor114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4">
    <w:name w:val="FooterCentered514"/>
    <w:basedOn w:val="Footer"/>
    <w:rsid w:val="00E11AD2"/>
    <w:pPr>
      <w:jc w:val="center"/>
    </w:pPr>
  </w:style>
  <w:style w:type="paragraph" w:customStyle="1" w:styleId="Exar514">
    <w:name w:val="Exar5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44">
    <w:name w:val="Important Note4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514">
    <w:name w:val="Body51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14">
    <w:name w:val="Bullet121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4">
    <w:name w:val="Command3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4">
    <w:name w:val="Important Note5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4">
    <w:name w:val="Figure Caption Centered114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66">
    <w:name w:val="Body66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314">
    <w:name w:val="Bullet131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4">
    <w:name w:val="FooterCentered614"/>
    <w:basedOn w:val="Footer"/>
    <w:rsid w:val="00E11AD2"/>
    <w:pPr>
      <w:jc w:val="center"/>
    </w:pPr>
  </w:style>
  <w:style w:type="paragraph" w:customStyle="1" w:styleId="Exar614">
    <w:name w:val="Exar6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4">
    <w:name w:val="Command4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6">
    <w:name w:val="FooterCentered76"/>
    <w:basedOn w:val="Footer"/>
    <w:rsid w:val="00E11AD2"/>
    <w:pPr>
      <w:jc w:val="center"/>
    </w:pPr>
  </w:style>
  <w:style w:type="paragraph" w:customStyle="1" w:styleId="Exar76">
    <w:name w:val="Exar76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4">
    <w:name w:val="Body7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24">
    <w:name w:val="Anchor24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4">
    <w:name w:val="Bullet14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4">
    <w:name w:val="Bullet214"/>
    <w:rsid w:val="00E11AD2"/>
    <w:pPr>
      <w:spacing w:before="120"/>
      <w:ind w:left="1440" w:hanging="360"/>
    </w:pPr>
  </w:style>
  <w:style w:type="paragraph" w:customStyle="1" w:styleId="Bullet314">
    <w:name w:val="Bullet314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14">
    <w:name w:val="Caution14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4">
    <w:name w:val="CellBody1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4">
    <w:name w:val="CellBodyCenter1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4">
    <w:name w:val="CellBodyRight1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4">
    <w:name w:val="CellBullet114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4">
    <w:name w:val="CellHeading1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4">
    <w:name w:val="CellHeadingCenter1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4">
    <w:name w:val="CellIndent114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4">
    <w:name w:val="CellIndent214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4">
    <w:name w:val="CellIndent314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4">
    <w:name w:val="CellNote14"/>
    <w:rsid w:val="00E11AD2"/>
    <w:pPr>
      <w:ind w:left="360" w:right="432"/>
    </w:pPr>
    <w:rPr>
      <w:sz w:val="18"/>
      <w:szCs w:val="18"/>
    </w:rPr>
  </w:style>
  <w:style w:type="paragraph" w:customStyle="1" w:styleId="Code14">
    <w:name w:val="Code14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4">
    <w:name w:val="Equation14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4">
    <w:name w:val="Figure14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4">
    <w:name w:val="FigureLabel14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4">
    <w:name w:val="Footnote14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4">
    <w:name w:val="GlossTerm14"/>
    <w:basedOn w:val="Normal"/>
    <w:rsid w:val="00E11AD2"/>
    <w:rPr>
      <w:b/>
    </w:rPr>
  </w:style>
  <w:style w:type="paragraph" w:customStyle="1" w:styleId="HeadingFeature14">
    <w:name w:val="HeadingFeature14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4">
    <w:name w:val="Indent114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4">
    <w:name w:val="Indent214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4">
    <w:name w:val="Indent314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40">
    <w:name w:val="Addendum14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4">
    <w:name w:val="ProcedureHead14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4">
    <w:name w:val="Step114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4">
    <w:name w:val="Register Def14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4">
    <w:name w:val="Step214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4">
    <w:name w:val="Step314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4">
    <w:name w:val="TableFootnote14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4">
    <w:name w:val="TableTitle14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6">
    <w:name w:val="FooterCentered86"/>
    <w:basedOn w:val="Footer"/>
    <w:rsid w:val="00E11AD2"/>
    <w:pPr>
      <w:jc w:val="center"/>
    </w:pPr>
  </w:style>
  <w:style w:type="paragraph" w:customStyle="1" w:styleId="HeadingPreface114">
    <w:name w:val="HeadingPreface114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4">
    <w:name w:val="Copyright Heading14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4">
    <w:name w:val="Book Title1114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4">
    <w:name w:val="BookTitle214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4">
    <w:name w:val="Document Type14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4">
    <w:name w:val="Internal Use Cover14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4">
    <w:name w:val="GlossText14"/>
    <w:basedOn w:val="Normal"/>
    <w:rsid w:val="00E11AD2"/>
    <w:pPr>
      <w:tabs>
        <w:tab w:val="left" w:pos="1800"/>
      </w:tabs>
      <w:ind w:left="432"/>
    </w:pPr>
  </w:style>
  <w:style w:type="paragraph" w:customStyle="1" w:styleId="Exar86">
    <w:name w:val="Exar86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4">
    <w:name w:val="CONFIDENTIAL14"/>
    <w:rsid w:val="00E11AD2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4">
    <w:name w:val="Notetext14"/>
    <w:next w:val="Body"/>
    <w:rsid w:val="00E11AD2"/>
    <w:pPr>
      <w:ind w:left="547" w:right="1080"/>
      <w:jc w:val="both"/>
    </w:pPr>
  </w:style>
  <w:style w:type="paragraph" w:customStyle="1" w:styleId="PageNumbereven14">
    <w:name w:val="Page Number(even)14"/>
    <w:basedOn w:val="Footer"/>
    <w:semiHidden/>
    <w:rsid w:val="00E11AD2"/>
  </w:style>
  <w:style w:type="paragraph" w:customStyle="1" w:styleId="Headereven14">
    <w:name w:val="Header(even)14"/>
    <w:basedOn w:val="Header"/>
    <w:rsid w:val="00E11AD2"/>
    <w:pPr>
      <w:tabs>
        <w:tab w:val="clear" w:pos="9270"/>
      </w:tabs>
    </w:pPr>
  </w:style>
  <w:style w:type="paragraph" w:customStyle="1" w:styleId="Footereven14">
    <w:name w:val="Footer(even)14"/>
    <w:basedOn w:val="Footer"/>
    <w:rsid w:val="00E11AD2"/>
    <w:pPr>
      <w:ind w:right="-90"/>
    </w:pPr>
  </w:style>
  <w:style w:type="paragraph" w:customStyle="1" w:styleId="Glossary14">
    <w:name w:val="Glossary14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4">
    <w:name w:val="Addendum1+14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4">
    <w:name w:val="HeaderNumber14"/>
    <w:rsid w:val="00E11AD2"/>
    <w:rPr>
      <w:rFonts w:ascii="Arial" w:hAnsi="Arial"/>
      <w:b/>
      <w:color w:val="002B5C"/>
      <w:sz w:val="48"/>
    </w:rPr>
  </w:style>
  <w:style w:type="paragraph" w:customStyle="1" w:styleId="Addendum214">
    <w:name w:val="Addendum214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4">
    <w:name w:val="SpecNo+14"/>
    <w:basedOn w:val="SpecNo0"/>
    <w:rsid w:val="00E11AD2"/>
  </w:style>
  <w:style w:type="paragraph" w:customStyle="1" w:styleId="SpecNo140">
    <w:name w:val="SpecNo14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4">
    <w:name w:val="Description14"/>
    <w:rsid w:val="00E11AD2"/>
    <w:pPr>
      <w:spacing w:before="120"/>
      <w:ind w:left="1800" w:hanging="1800"/>
    </w:pPr>
  </w:style>
  <w:style w:type="paragraph" w:customStyle="1" w:styleId="Addendum141">
    <w:name w:val="Addendum+14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4">
    <w:name w:val="DocChangeNo.+14"/>
    <w:basedOn w:val="DocChangeNo"/>
    <w:rsid w:val="00E11AD2"/>
    <w:pPr>
      <w:numPr>
        <w:numId w:val="0"/>
      </w:numPr>
      <w:ind w:left="1260" w:hanging="1260"/>
    </w:pPr>
  </w:style>
  <w:style w:type="paragraph" w:customStyle="1" w:styleId="DocChangeNo140">
    <w:name w:val="DocChangeNo.14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140">
    <w:name w:val="Addendum2+14"/>
    <w:basedOn w:val="Addendum2"/>
    <w:rsid w:val="00E11AD2"/>
    <w:rPr>
      <w:sz w:val="32"/>
    </w:rPr>
  </w:style>
  <w:style w:type="paragraph" w:customStyle="1" w:styleId="CellHeadingUnder14">
    <w:name w:val="CellHeadingUnder14"/>
    <w:basedOn w:val="CellHeading"/>
    <w:next w:val="CellBody"/>
    <w:rsid w:val="00E11AD2"/>
    <w:rPr>
      <w:u w:val="single"/>
    </w:rPr>
  </w:style>
  <w:style w:type="paragraph" w:customStyle="1" w:styleId="CellNoteHeading14">
    <w:name w:val="CellNoteHeading14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4">
    <w:name w:val="CellHeadingField|Desc14"/>
    <w:rsid w:val="00E11AD2"/>
    <w:rPr>
      <w:rFonts w:ascii="Arial" w:hAnsi="Arial"/>
      <w:b/>
    </w:rPr>
  </w:style>
  <w:style w:type="paragraph" w:customStyle="1" w:styleId="REGISTERBITFIELDCELL14">
    <w:name w:val="REGISTER|BIT|FIELDCELL14"/>
    <w:basedOn w:val="CellBody"/>
    <w:rsid w:val="00E11AD2"/>
    <w:rPr>
      <w:rFonts w:ascii="Arial" w:hAnsi="Arial"/>
      <w:b/>
      <w:caps/>
    </w:rPr>
  </w:style>
  <w:style w:type="paragraph" w:customStyle="1" w:styleId="Contents114">
    <w:name w:val="Contents114"/>
    <w:basedOn w:val="Title"/>
    <w:rsid w:val="00E11AD2"/>
    <w:rPr>
      <w:szCs w:val="40"/>
    </w:rPr>
  </w:style>
  <w:style w:type="paragraph" w:customStyle="1" w:styleId="ExarConfidential14">
    <w:name w:val="Exar Confidential14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4">
    <w:name w:val="Exar Confidential Char14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4">
    <w:name w:val="Hifn Table14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40">
    <w:name w:val="Page Number (even)14"/>
    <w:rsid w:val="00E11AD2"/>
    <w:rPr>
      <w:rFonts w:ascii="Arial" w:hAnsi="Arial"/>
      <w:sz w:val="16"/>
    </w:rPr>
  </w:style>
  <w:style w:type="paragraph" w:customStyle="1" w:styleId="Preliminary14">
    <w:name w:val="Preliminary14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140">
    <w:name w:val="Appendix14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24">
    <w:name w:val="Comment Subject Char24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14">
    <w:name w:val="copyright14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14">
    <w:name w:val="Function Call14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4">
    <w:name w:val="Appendix 114"/>
    <w:basedOn w:val="Heading2"/>
    <w:next w:val="Body"/>
    <w:rsid w:val="00E11AD2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4">
    <w:name w:val="Appendix 214"/>
    <w:basedOn w:val="Appendix1"/>
    <w:next w:val="Body"/>
    <w:rsid w:val="00E11AD2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4">
    <w:name w:val="Hifn Parameter14"/>
    <w:basedOn w:val="TableNormal"/>
    <w:rsid w:val="00E11AD2"/>
    <w:rPr>
      <w:sz w:val="18"/>
    </w:rPr>
    <w:tblPr/>
  </w:style>
  <w:style w:type="paragraph" w:customStyle="1" w:styleId="CellHeadingBlue14">
    <w:name w:val="Cell Heading Blue14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14">
    <w:name w:val="ListNumber214"/>
    <w:basedOn w:val="Body"/>
    <w:rsid w:val="00E11AD2"/>
    <w:pPr>
      <w:ind w:left="1440" w:hanging="360"/>
    </w:pPr>
  </w:style>
  <w:style w:type="paragraph" w:customStyle="1" w:styleId="Command54">
    <w:name w:val="Command5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14">
    <w:name w:val="Default14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4">
    <w:name w:val="Document Title114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4">
    <w:name w:val="Document Subtitle14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14">
    <w:name w:val="Heading 2 no number14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114">
    <w:name w:val="Document Revision114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4">
    <w:name w:val="List Table 3 - Accent 1114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4">
    <w:name w:val="Important Note6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4">
    <w:name w:val="Figure Caption Centered24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4">
    <w:name w:val="2909F619802848F09E01365C32F3465414"/>
    <w:rsid w:val="00E11AD2"/>
    <w:pPr>
      <w:spacing w:after="200"/>
    </w:pPr>
    <w:rPr>
      <w:lang w:eastAsia="ja-JP"/>
    </w:rPr>
  </w:style>
  <w:style w:type="table" w:customStyle="1" w:styleId="LightList-Accent1114">
    <w:name w:val="Light List - Accent 1114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14">
    <w:name w:val="Table Paragraph14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4">
    <w:name w:val="Message and Command14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FirstIndent2Char24">
    <w:name w:val="Body Text First Indent 2 Char24"/>
    <w:basedOn w:val="BodyTextIndentChar"/>
    <w:semiHidden/>
    <w:rsid w:val="00E11AD2"/>
  </w:style>
  <w:style w:type="paragraph" w:customStyle="1" w:styleId="BackPageCenter14">
    <w:name w:val="Back Page Center14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4">
    <w:name w:val="Figure Title14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4">
    <w:name w:val="Grid Table 4 - Accent 1134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6">
    <w:name w:val="FooterCentered96"/>
    <w:basedOn w:val="Footer"/>
    <w:rsid w:val="00E11AD2"/>
    <w:pPr>
      <w:jc w:val="center"/>
    </w:pPr>
  </w:style>
  <w:style w:type="paragraph" w:customStyle="1" w:styleId="Exar96">
    <w:name w:val="Exar96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114">
    <w:name w:val="FooterCentered1114"/>
    <w:basedOn w:val="Footer"/>
    <w:rsid w:val="00E11AD2"/>
    <w:pPr>
      <w:jc w:val="center"/>
    </w:pPr>
  </w:style>
  <w:style w:type="paragraph" w:customStyle="1" w:styleId="Exar1114">
    <w:name w:val="Exar11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14">
    <w:name w:val="Comment Subject Char1114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BodyTextFirstIndent2Char1114">
    <w:name w:val="Body Text First Indent 2 Char1114"/>
    <w:basedOn w:val="BodyTextIndentChar1"/>
    <w:uiPriority w:val="99"/>
    <w:semiHidden/>
    <w:rsid w:val="00E11AD2"/>
    <w:rPr>
      <w:rFonts w:eastAsiaTheme="minorEastAsia"/>
    </w:rPr>
  </w:style>
  <w:style w:type="paragraph" w:customStyle="1" w:styleId="FooterCentered2114">
    <w:name w:val="FooterCentered2114"/>
    <w:basedOn w:val="Footer"/>
    <w:rsid w:val="00E11AD2"/>
    <w:pPr>
      <w:jc w:val="center"/>
    </w:pPr>
  </w:style>
  <w:style w:type="paragraph" w:customStyle="1" w:styleId="Exar2114">
    <w:name w:val="Exar21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4">
    <w:name w:val="Important Note111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4">
    <w:name w:val="Grid Table 4 - Accent 111114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14">
    <w:name w:val="Body111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114">
    <w:name w:val="FooterCentered3114"/>
    <w:basedOn w:val="Footer"/>
    <w:rsid w:val="00E11AD2"/>
    <w:pPr>
      <w:jc w:val="center"/>
    </w:pPr>
  </w:style>
  <w:style w:type="paragraph" w:customStyle="1" w:styleId="Exar3114">
    <w:name w:val="Exar31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4">
    <w:name w:val="Important Note211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14">
    <w:name w:val="Body211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4114">
    <w:name w:val="FooterCentered4114"/>
    <w:basedOn w:val="Footer"/>
    <w:rsid w:val="00E11AD2"/>
    <w:pPr>
      <w:jc w:val="center"/>
    </w:pPr>
  </w:style>
  <w:style w:type="paragraph" w:customStyle="1" w:styleId="Exar4114">
    <w:name w:val="Exar41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Anchor1114">
    <w:name w:val="Anchor1114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104">
    <w:name w:val="FooterCentered104"/>
    <w:basedOn w:val="Footer"/>
    <w:rsid w:val="00E11AD2"/>
    <w:pPr>
      <w:jc w:val="center"/>
    </w:pPr>
  </w:style>
  <w:style w:type="paragraph" w:customStyle="1" w:styleId="Exar104">
    <w:name w:val="Exar10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4">
    <w:name w:val="Body8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54">
    <w:name w:val="Bullet15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4">
    <w:name w:val="Command6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3">
    <w:name w:val="Important Note7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4">
    <w:name w:val="Figure Caption Centered34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94">
    <w:name w:val="Body9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64">
    <w:name w:val="Bullet16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4">
    <w:name w:val="FooterCentered124"/>
    <w:basedOn w:val="Footer"/>
    <w:rsid w:val="00E11AD2"/>
    <w:pPr>
      <w:jc w:val="center"/>
    </w:pPr>
  </w:style>
  <w:style w:type="paragraph" w:customStyle="1" w:styleId="Exar124">
    <w:name w:val="Exar12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3">
    <w:name w:val="Command7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104">
    <w:name w:val="Body10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33">
    <w:name w:val="Anchor33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3">
    <w:name w:val="Bullet173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4">
    <w:name w:val="Bullet224"/>
    <w:rsid w:val="00E11AD2"/>
    <w:pPr>
      <w:spacing w:before="120"/>
      <w:ind w:left="1440" w:hanging="360"/>
    </w:pPr>
  </w:style>
  <w:style w:type="paragraph" w:customStyle="1" w:styleId="Bullet324">
    <w:name w:val="Bullet324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24">
    <w:name w:val="Caution24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4">
    <w:name w:val="CellBody2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4">
    <w:name w:val="CellBodyCenter2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4">
    <w:name w:val="CellBodyRight2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4">
    <w:name w:val="CellBullet124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4">
    <w:name w:val="CellHeading2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4">
    <w:name w:val="CellHeadingCenter2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4">
    <w:name w:val="CellIndent124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4">
    <w:name w:val="CellIndent224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4">
    <w:name w:val="CellIndent324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4">
    <w:name w:val="CellNote24"/>
    <w:rsid w:val="00E11AD2"/>
    <w:pPr>
      <w:ind w:left="360" w:right="432"/>
    </w:pPr>
    <w:rPr>
      <w:sz w:val="18"/>
      <w:szCs w:val="18"/>
    </w:rPr>
  </w:style>
  <w:style w:type="paragraph" w:customStyle="1" w:styleId="Code24">
    <w:name w:val="Code24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4">
    <w:name w:val="Equation24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4">
    <w:name w:val="Figure24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4">
    <w:name w:val="FigureLabel24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4">
    <w:name w:val="Footnote24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4">
    <w:name w:val="GlossTerm24"/>
    <w:basedOn w:val="Normal"/>
    <w:rsid w:val="00E11AD2"/>
    <w:rPr>
      <w:b/>
    </w:rPr>
  </w:style>
  <w:style w:type="paragraph" w:customStyle="1" w:styleId="HeadingFeature24">
    <w:name w:val="HeadingFeature24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4">
    <w:name w:val="Indent124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4">
    <w:name w:val="Indent224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4">
    <w:name w:val="Indent324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4">
    <w:name w:val="Addendum34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4">
    <w:name w:val="ProcedureHead24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4">
    <w:name w:val="Step124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4">
    <w:name w:val="Register Def24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4">
    <w:name w:val="Step224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4">
    <w:name w:val="Step324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4">
    <w:name w:val="TableFootnote24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4">
    <w:name w:val="TableTitle24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134">
    <w:name w:val="FooterCentered134"/>
    <w:basedOn w:val="Footer"/>
    <w:rsid w:val="00E11AD2"/>
    <w:pPr>
      <w:jc w:val="center"/>
    </w:pPr>
  </w:style>
  <w:style w:type="paragraph" w:customStyle="1" w:styleId="HeadingPreface24">
    <w:name w:val="HeadingPreface24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4">
    <w:name w:val="Copyright Heading24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4">
    <w:name w:val="Book Title124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4">
    <w:name w:val="BookTitle224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4">
    <w:name w:val="Document Type24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4">
    <w:name w:val="Internal Use Cover24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4">
    <w:name w:val="GlossText24"/>
    <w:basedOn w:val="Normal"/>
    <w:rsid w:val="00E11AD2"/>
    <w:pPr>
      <w:tabs>
        <w:tab w:val="left" w:pos="1800"/>
      </w:tabs>
      <w:ind w:left="432"/>
    </w:pPr>
  </w:style>
  <w:style w:type="paragraph" w:customStyle="1" w:styleId="Exar134">
    <w:name w:val="Exar13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4">
    <w:name w:val="CONFIDENTIAL24"/>
    <w:rsid w:val="00E11AD2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4">
    <w:name w:val="Notetext24"/>
    <w:next w:val="Body"/>
    <w:rsid w:val="00E11AD2"/>
    <w:pPr>
      <w:ind w:left="547" w:right="1080"/>
      <w:jc w:val="both"/>
    </w:pPr>
  </w:style>
  <w:style w:type="paragraph" w:customStyle="1" w:styleId="PageNumbereven24">
    <w:name w:val="Page Number(even)24"/>
    <w:basedOn w:val="Footer"/>
    <w:semiHidden/>
    <w:rsid w:val="00E11AD2"/>
  </w:style>
  <w:style w:type="paragraph" w:customStyle="1" w:styleId="Headereven24">
    <w:name w:val="Header(even)24"/>
    <w:basedOn w:val="Header"/>
    <w:rsid w:val="00E11AD2"/>
    <w:pPr>
      <w:tabs>
        <w:tab w:val="clear" w:pos="9270"/>
      </w:tabs>
    </w:pPr>
  </w:style>
  <w:style w:type="paragraph" w:customStyle="1" w:styleId="Footereven24">
    <w:name w:val="Footer(even)24"/>
    <w:basedOn w:val="Footer"/>
    <w:rsid w:val="00E11AD2"/>
    <w:pPr>
      <w:ind w:right="-90"/>
    </w:pPr>
  </w:style>
  <w:style w:type="paragraph" w:customStyle="1" w:styleId="Glossary24">
    <w:name w:val="Glossary24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4">
    <w:name w:val="Addendum1+24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4">
    <w:name w:val="HeaderNumber24"/>
    <w:rsid w:val="00E11AD2"/>
    <w:rPr>
      <w:rFonts w:ascii="Arial" w:hAnsi="Arial"/>
      <w:b/>
      <w:color w:val="002B5C"/>
      <w:sz w:val="48"/>
    </w:rPr>
  </w:style>
  <w:style w:type="paragraph" w:customStyle="1" w:styleId="Addendum224">
    <w:name w:val="Addendum224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4">
    <w:name w:val="SpecNo+24"/>
    <w:basedOn w:val="SpecNo0"/>
    <w:rsid w:val="00E11AD2"/>
  </w:style>
  <w:style w:type="paragraph" w:customStyle="1" w:styleId="SpecNo240">
    <w:name w:val="SpecNo24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4">
    <w:name w:val="Description24"/>
    <w:rsid w:val="00E11AD2"/>
    <w:pPr>
      <w:spacing w:before="120"/>
      <w:ind w:left="1800" w:hanging="1800"/>
    </w:pPr>
  </w:style>
  <w:style w:type="paragraph" w:customStyle="1" w:styleId="Addendum241">
    <w:name w:val="Addendum+24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4">
    <w:name w:val="DocChangeNo.+24"/>
    <w:basedOn w:val="DocChangeNo"/>
    <w:rsid w:val="00E11AD2"/>
    <w:pPr>
      <w:numPr>
        <w:numId w:val="0"/>
      </w:numPr>
      <w:ind w:left="1260" w:hanging="1260"/>
    </w:pPr>
  </w:style>
  <w:style w:type="paragraph" w:customStyle="1" w:styleId="DocChangeNo240">
    <w:name w:val="DocChangeNo.24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240">
    <w:name w:val="Addendum2+24"/>
    <w:basedOn w:val="Addendum2"/>
    <w:rsid w:val="00E11AD2"/>
    <w:rPr>
      <w:sz w:val="32"/>
    </w:rPr>
  </w:style>
  <w:style w:type="paragraph" w:customStyle="1" w:styleId="CellHeadingUnder24">
    <w:name w:val="CellHeadingUnder24"/>
    <w:basedOn w:val="CellHeading"/>
    <w:next w:val="CellBody"/>
    <w:rsid w:val="00E11AD2"/>
    <w:rPr>
      <w:u w:val="single"/>
    </w:rPr>
  </w:style>
  <w:style w:type="paragraph" w:customStyle="1" w:styleId="CellNoteHeading24">
    <w:name w:val="CellNoteHeading24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4">
    <w:name w:val="CellHeadingField|Desc24"/>
    <w:rsid w:val="00E11AD2"/>
    <w:rPr>
      <w:rFonts w:ascii="Arial" w:hAnsi="Arial"/>
      <w:b/>
    </w:rPr>
  </w:style>
  <w:style w:type="paragraph" w:customStyle="1" w:styleId="REGISTERBITFIELDCELL24">
    <w:name w:val="REGISTER|BIT|FIELDCELL24"/>
    <w:basedOn w:val="CellBody"/>
    <w:rsid w:val="00E11AD2"/>
    <w:rPr>
      <w:rFonts w:ascii="Arial" w:hAnsi="Arial"/>
      <w:b/>
      <w:caps/>
    </w:rPr>
  </w:style>
  <w:style w:type="paragraph" w:customStyle="1" w:styleId="Contents24">
    <w:name w:val="Contents24"/>
    <w:basedOn w:val="Title"/>
    <w:rsid w:val="00E11AD2"/>
    <w:rPr>
      <w:szCs w:val="40"/>
    </w:rPr>
  </w:style>
  <w:style w:type="paragraph" w:customStyle="1" w:styleId="ExarConfidential24">
    <w:name w:val="Exar Confidential24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4">
    <w:name w:val="Exar Confidential Char24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4">
    <w:name w:val="Hifn Table24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40">
    <w:name w:val="Page Number (even)24"/>
    <w:rsid w:val="00E11AD2"/>
    <w:rPr>
      <w:rFonts w:ascii="Arial" w:hAnsi="Arial"/>
      <w:sz w:val="16"/>
    </w:rPr>
  </w:style>
  <w:style w:type="paragraph" w:customStyle="1" w:styleId="Preliminary24">
    <w:name w:val="Preliminary24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240">
    <w:name w:val="Appendix24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33">
    <w:name w:val="Comment Subject Char33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24">
    <w:name w:val="copyright24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24">
    <w:name w:val="Function Call24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4">
    <w:name w:val="Appendix 124"/>
    <w:basedOn w:val="Heading2"/>
    <w:next w:val="Body"/>
    <w:rsid w:val="00E11AD2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4">
    <w:name w:val="Appendix 224"/>
    <w:basedOn w:val="Appendix1"/>
    <w:next w:val="Body"/>
    <w:rsid w:val="00E11AD2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4">
    <w:name w:val="Hifn Parameter24"/>
    <w:basedOn w:val="TableNormal"/>
    <w:rsid w:val="00E11AD2"/>
    <w:rPr>
      <w:sz w:val="18"/>
    </w:rPr>
    <w:tblPr/>
  </w:style>
  <w:style w:type="paragraph" w:customStyle="1" w:styleId="CellHeadingBlue24">
    <w:name w:val="Cell Heading Blue24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24">
    <w:name w:val="ListNumber224"/>
    <w:basedOn w:val="Body"/>
    <w:rsid w:val="00E11AD2"/>
    <w:pPr>
      <w:ind w:left="1440" w:hanging="360"/>
    </w:pPr>
  </w:style>
  <w:style w:type="paragraph" w:customStyle="1" w:styleId="Command83">
    <w:name w:val="Command83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24">
    <w:name w:val="Default24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4">
    <w:name w:val="Document Title24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4">
    <w:name w:val="Document Subtitle24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24">
    <w:name w:val="Heading 2 no number24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24">
    <w:name w:val="Document Revision24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4">
    <w:name w:val="List Table 3 - Accent 1124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83">
    <w:name w:val="Important Note83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3">
    <w:name w:val="Figure Caption Centered43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4">
    <w:name w:val="2909F619802848F09E01365C32F3465424"/>
    <w:rsid w:val="00E11AD2"/>
    <w:pPr>
      <w:spacing w:after="200"/>
    </w:pPr>
    <w:rPr>
      <w:lang w:eastAsia="ja-JP"/>
    </w:rPr>
  </w:style>
  <w:style w:type="table" w:customStyle="1" w:styleId="LightList-Accent1124">
    <w:name w:val="Light List - Accent 1124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24">
    <w:name w:val="Table Paragraph24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4">
    <w:name w:val="Message and Command24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FirstIndent2Char34">
    <w:name w:val="Body Text First Indent 2 Char34"/>
    <w:basedOn w:val="BodyTextIndentChar"/>
    <w:semiHidden/>
    <w:rsid w:val="00E11AD2"/>
  </w:style>
  <w:style w:type="paragraph" w:customStyle="1" w:styleId="BackPageCenter24">
    <w:name w:val="Back Page Center24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4">
    <w:name w:val="Figure Title24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3">
    <w:name w:val="Grid Table 4 - Accent 1143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43">
    <w:name w:val="FooterCentered143"/>
    <w:basedOn w:val="Footer"/>
    <w:rsid w:val="00E11AD2"/>
    <w:pPr>
      <w:jc w:val="center"/>
    </w:pPr>
  </w:style>
  <w:style w:type="paragraph" w:customStyle="1" w:styleId="Exar143">
    <w:name w:val="Exar14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23">
    <w:name w:val="Comment Subject Char123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BodyTextFirstIndent2Char123">
    <w:name w:val="Body Text First Indent 2 Char123"/>
    <w:basedOn w:val="BodyTextIndentChar1"/>
    <w:uiPriority w:val="99"/>
    <w:semiHidden/>
    <w:rsid w:val="00E11AD2"/>
    <w:rPr>
      <w:rFonts w:eastAsiaTheme="minorEastAsia"/>
    </w:rPr>
  </w:style>
  <w:style w:type="paragraph" w:customStyle="1" w:styleId="FooterCentered224">
    <w:name w:val="FooterCentered224"/>
    <w:basedOn w:val="Footer"/>
    <w:rsid w:val="00E11AD2"/>
    <w:pPr>
      <w:jc w:val="center"/>
    </w:pPr>
  </w:style>
  <w:style w:type="paragraph" w:customStyle="1" w:styleId="Exar224">
    <w:name w:val="Exar22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14">
    <w:name w:val="Command111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4">
    <w:name w:val="Important Note12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3">
    <w:name w:val="Grid Table 4 - Accent 11123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24">
    <w:name w:val="Body12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324">
    <w:name w:val="FooterCentered324"/>
    <w:basedOn w:val="Footer"/>
    <w:rsid w:val="00E11AD2"/>
    <w:pPr>
      <w:jc w:val="center"/>
    </w:pPr>
  </w:style>
  <w:style w:type="paragraph" w:customStyle="1" w:styleId="Exar324">
    <w:name w:val="Exar32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4">
    <w:name w:val="Important Note22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24">
    <w:name w:val="Body22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1114">
    <w:name w:val="Bullet1111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4">
    <w:name w:val="FooterCentered424"/>
    <w:basedOn w:val="Footer"/>
    <w:rsid w:val="00E11AD2"/>
    <w:pPr>
      <w:jc w:val="center"/>
    </w:pPr>
  </w:style>
  <w:style w:type="paragraph" w:customStyle="1" w:styleId="Exar424">
    <w:name w:val="Exar42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14">
    <w:name w:val="Command211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table" w:customStyle="1" w:styleId="GridTable4-Accent11214">
    <w:name w:val="Grid Table 4 - Accent 11214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114">
    <w:name w:val="Body311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ImportantNote3114">
    <w:name w:val="Important Note311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14">
    <w:name w:val="Body411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123">
    <w:name w:val="Anchor123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14">
    <w:name w:val="FooterCentered5114"/>
    <w:basedOn w:val="Footer"/>
    <w:rsid w:val="00E11AD2"/>
    <w:pPr>
      <w:jc w:val="center"/>
    </w:pPr>
  </w:style>
  <w:style w:type="paragraph" w:customStyle="1" w:styleId="Exar5114">
    <w:name w:val="Exar51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414">
    <w:name w:val="Important Note41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5114">
    <w:name w:val="Body511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114">
    <w:name w:val="Bullet1211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4">
    <w:name w:val="Command31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4">
    <w:name w:val="Important Note51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14">
    <w:name w:val="Figure Caption Centered1114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614">
    <w:name w:val="Body61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3114">
    <w:name w:val="Bullet1311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4">
    <w:name w:val="FooterCentered6114"/>
    <w:basedOn w:val="Footer"/>
    <w:rsid w:val="00E11AD2"/>
    <w:pPr>
      <w:jc w:val="center"/>
    </w:pPr>
  </w:style>
  <w:style w:type="paragraph" w:customStyle="1" w:styleId="Exar6114">
    <w:name w:val="Exar61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4">
    <w:name w:val="Command41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14">
    <w:name w:val="FooterCentered714"/>
    <w:basedOn w:val="Footer"/>
    <w:rsid w:val="00E11AD2"/>
    <w:pPr>
      <w:jc w:val="center"/>
    </w:pPr>
  </w:style>
  <w:style w:type="paragraph" w:customStyle="1" w:styleId="Exar714">
    <w:name w:val="Exar7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4">
    <w:name w:val="Body71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214">
    <w:name w:val="Anchor214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4">
    <w:name w:val="Bullet141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4">
    <w:name w:val="Bullet2114"/>
    <w:rsid w:val="00E11AD2"/>
    <w:pPr>
      <w:spacing w:before="120"/>
      <w:ind w:left="1440" w:hanging="360"/>
    </w:pPr>
  </w:style>
  <w:style w:type="paragraph" w:customStyle="1" w:styleId="Bullet3114">
    <w:name w:val="Bullet3114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114">
    <w:name w:val="Caution114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4">
    <w:name w:val="CellBody11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4">
    <w:name w:val="CellBodyCenter11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4">
    <w:name w:val="CellBodyRight11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4">
    <w:name w:val="CellBullet1114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4">
    <w:name w:val="CellHeading11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4">
    <w:name w:val="CellHeadingCenter114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4">
    <w:name w:val="CellIndent1114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4">
    <w:name w:val="CellIndent2114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4">
    <w:name w:val="CellIndent3114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4">
    <w:name w:val="CellNote114"/>
    <w:rsid w:val="00E11AD2"/>
    <w:pPr>
      <w:ind w:left="360" w:right="432"/>
    </w:pPr>
    <w:rPr>
      <w:sz w:val="18"/>
      <w:szCs w:val="18"/>
    </w:rPr>
  </w:style>
  <w:style w:type="paragraph" w:customStyle="1" w:styleId="Code114">
    <w:name w:val="Code114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4">
    <w:name w:val="Equation114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4">
    <w:name w:val="Figure114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4">
    <w:name w:val="FigureLabel114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4">
    <w:name w:val="Footnote114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4">
    <w:name w:val="GlossTerm114"/>
    <w:basedOn w:val="Normal"/>
    <w:rsid w:val="00E11AD2"/>
    <w:rPr>
      <w:b/>
    </w:rPr>
  </w:style>
  <w:style w:type="paragraph" w:customStyle="1" w:styleId="HeadingFeature114">
    <w:name w:val="HeadingFeature114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4">
    <w:name w:val="Indent1114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4">
    <w:name w:val="Indent2114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4">
    <w:name w:val="Indent3114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40">
    <w:name w:val="Addendum114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4">
    <w:name w:val="ProcedureHead114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4">
    <w:name w:val="Step1114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4">
    <w:name w:val="Register Def114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4">
    <w:name w:val="Step2114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4">
    <w:name w:val="Step3114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4">
    <w:name w:val="TableFootnote114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4">
    <w:name w:val="TableTitle114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14">
    <w:name w:val="FooterCentered814"/>
    <w:basedOn w:val="Footer"/>
    <w:rsid w:val="00E11AD2"/>
    <w:pPr>
      <w:jc w:val="center"/>
    </w:pPr>
  </w:style>
  <w:style w:type="paragraph" w:customStyle="1" w:styleId="HeadingPreface1114">
    <w:name w:val="HeadingPreface1114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4">
    <w:name w:val="Copyright Heading114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14">
    <w:name w:val="Book Title11114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4">
    <w:name w:val="BookTitle2114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4">
    <w:name w:val="Document Type114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4">
    <w:name w:val="Internal Use Cover114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4">
    <w:name w:val="GlossText114"/>
    <w:basedOn w:val="Normal"/>
    <w:rsid w:val="00E11AD2"/>
    <w:pPr>
      <w:tabs>
        <w:tab w:val="left" w:pos="1800"/>
      </w:tabs>
      <w:ind w:left="432"/>
    </w:pPr>
  </w:style>
  <w:style w:type="paragraph" w:customStyle="1" w:styleId="Exar814">
    <w:name w:val="Exar8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4">
    <w:name w:val="CONFIDENTIAL114"/>
    <w:rsid w:val="00E11AD2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4">
    <w:name w:val="Notetext114"/>
    <w:next w:val="Body"/>
    <w:rsid w:val="00E11AD2"/>
    <w:pPr>
      <w:ind w:left="547" w:right="1080"/>
      <w:jc w:val="both"/>
    </w:pPr>
  </w:style>
  <w:style w:type="paragraph" w:customStyle="1" w:styleId="PageNumbereven114">
    <w:name w:val="Page Number(even)114"/>
    <w:basedOn w:val="Footer"/>
    <w:semiHidden/>
    <w:rsid w:val="00E11AD2"/>
  </w:style>
  <w:style w:type="paragraph" w:customStyle="1" w:styleId="Headereven114">
    <w:name w:val="Header(even)114"/>
    <w:basedOn w:val="Header"/>
    <w:rsid w:val="00E11AD2"/>
    <w:pPr>
      <w:tabs>
        <w:tab w:val="clear" w:pos="9270"/>
      </w:tabs>
    </w:pPr>
  </w:style>
  <w:style w:type="paragraph" w:customStyle="1" w:styleId="Footereven114">
    <w:name w:val="Footer(even)114"/>
    <w:basedOn w:val="Footer"/>
    <w:rsid w:val="00E11AD2"/>
    <w:pPr>
      <w:ind w:right="-90"/>
    </w:pPr>
  </w:style>
  <w:style w:type="paragraph" w:customStyle="1" w:styleId="Glossary114">
    <w:name w:val="Glossary114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4">
    <w:name w:val="Addendum1+114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4">
    <w:name w:val="HeaderNumber114"/>
    <w:rsid w:val="00E11AD2"/>
    <w:rPr>
      <w:rFonts w:ascii="Arial" w:hAnsi="Arial"/>
      <w:b/>
      <w:color w:val="002B5C"/>
      <w:sz w:val="48"/>
    </w:rPr>
  </w:style>
  <w:style w:type="paragraph" w:customStyle="1" w:styleId="Addendum2114">
    <w:name w:val="Addendum2114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4">
    <w:name w:val="SpecNo+114"/>
    <w:basedOn w:val="SpecNo0"/>
    <w:rsid w:val="00E11AD2"/>
  </w:style>
  <w:style w:type="paragraph" w:customStyle="1" w:styleId="SpecNo1140">
    <w:name w:val="SpecNo114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4">
    <w:name w:val="Description114"/>
    <w:rsid w:val="00E11AD2"/>
    <w:pPr>
      <w:spacing w:before="120"/>
      <w:ind w:left="1800" w:hanging="1800"/>
    </w:pPr>
  </w:style>
  <w:style w:type="paragraph" w:customStyle="1" w:styleId="Addendum1141">
    <w:name w:val="Addendum+114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4">
    <w:name w:val="DocChangeNo.+114"/>
    <w:basedOn w:val="DocChangeNo"/>
    <w:rsid w:val="00E11AD2"/>
    <w:pPr>
      <w:numPr>
        <w:numId w:val="0"/>
      </w:numPr>
      <w:ind w:left="1260" w:hanging="1260"/>
    </w:pPr>
  </w:style>
  <w:style w:type="paragraph" w:customStyle="1" w:styleId="DocChangeNo1140">
    <w:name w:val="DocChangeNo.114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1140">
    <w:name w:val="Addendum2+114"/>
    <w:basedOn w:val="Addendum2"/>
    <w:rsid w:val="00E11AD2"/>
    <w:rPr>
      <w:sz w:val="32"/>
    </w:rPr>
  </w:style>
  <w:style w:type="paragraph" w:customStyle="1" w:styleId="CellHeadingUnder114">
    <w:name w:val="CellHeadingUnder114"/>
    <w:basedOn w:val="CellHeading"/>
    <w:next w:val="CellBody"/>
    <w:rsid w:val="00E11AD2"/>
    <w:rPr>
      <w:u w:val="single"/>
    </w:rPr>
  </w:style>
  <w:style w:type="paragraph" w:customStyle="1" w:styleId="CellNoteHeading114">
    <w:name w:val="CellNoteHeading114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14">
    <w:name w:val="CellHeadingField|Desc114"/>
    <w:rsid w:val="00E11AD2"/>
    <w:rPr>
      <w:rFonts w:ascii="Arial" w:hAnsi="Arial"/>
      <w:b/>
    </w:rPr>
  </w:style>
  <w:style w:type="paragraph" w:customStyle="1" w:styleId="REGISTERBITFIELDCELL114">
    <w:name w:val="REGISTER|BIT|FIELDCELL114"/>
    <w:basedOn w:val="CellBody"/>
    <w:rsid w:val="00E11AD2"/>
    <w:rPr>
      <w:rFonts w:ascii="Arial" w:hAnsi="Arial"/>
      <w:b/>
      <w:caps/>
    </w:rPr>
  </w:style>
  <w:style w:type="paragraph" w:customStyle="1" w:styleId="Contents1114">
    <w:name w:val="Contents1114"/>
    <w:basedOn w:val="Title"/>
    <w:rsid w:val="00E11AD2"/>
    <w:rPr>
      <w:szCs w:val="40"/>
    </w:rPr>
  </w:style>
  <w:style w:type="paragraph" w:customStyle="1" w:styleId="ExarConfidential114">
    <w:name w:val="Exar Confidential114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4">
    <w:name w:val="Exar Confidential Char114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4">
    <w:name w:val="Hifn Table114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40">
    <w:name w:val="Page Number (even)114"/>
    <w:rsid w:val="00E11AD2"/>
    <w:rPr>
      <w:rFonts w:ascii="Arial" w:hAnsi="Arial"/>
      <w:sz w:val="16"/>
    </w:rPr>
  </w:style>
  <w:style w:type="paragraph" w:customStyle="1" w:styleId="Preliminary114">
    <w:name w:val="Preliminary114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1140">
    <w:name w:val="Appendix114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214">
    <w:name w:val="Comment Subject Char214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114">
    <w:name w:val="copyright114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114">
    <w:name w:val="Function Call114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4">
    <w:name w:val="Appendix 1114"/>
    <w:basedOn w:val="Heading2"/>
    <w:next w:val="Body"/>
    <w:rsid w:val="00E11AD2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4">
    <w:name w:val="Appendix 2114"/>
    <w:basedOn w:val="Appendix1"/>
    <w:next w:val="Body"/>
    <w:rsid w:val="00E11AD2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4">
    <w:name w:val="Hifn Parameter114"/>
    <w:basedOn w:val="TableNormal"/>
    <w:rsid w:val="00E11AD2"/>
    <w:rPr>
      <w:sz w:val="18"/>
    </w:rPr>
    <w:tblPr/>
  </w:style>
  <w:style w:type="paragraph" w:customStyle="1" w:styleId="CellHeadingBlue114">
    <w:name w:val="Cell Heading Blue114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114">
    <w:name w:val="ListNumber2114"/>
    <w:basedOn w:val="Body"/>
    <w:rsid w:val="00E11AD2"/>
    <w:pPr>
      <w:ind w:left="1440" w:hanging="360"/>
    </w:pPr>
  </w:style>
  <w:style w:type="paragraph" w:customStyle="1" w:styleId="Command514">
    <w:name w:val="Command51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114">
    <w:name w:val="Default114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14">
    <w:name w:val="Document Title1114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4">
    <w:name w:val="Document Subtitle114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114">
    <w:name w:val="Heading 2 no number114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1114">
    <w:name w:val="Document Revision1114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4">
    <w:name w:val="List Table 3 - Accent 11114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14">
    <w:name w:val="Important Note61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4">
    <w:name w:val="Figure Caption Centered214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4">
    <w:name w:val="2909F619802848F09E01365C32F34654114"/>
    <w:rsid w:val="00E11AD2"/>
    <w:pPr>
      <w:spacing w:after="200"/>
    </w:pPr>
    <w:rPr>
      <w:lang w:eastAsia="ja-JP"/>
    </w:rPr>
  </w:style>
  <w:style w:type="table" w:customStyle="1" w:styleId="LightList-Accent11114">
    <w:name w:val="Light List - Accent 11114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114">
    <w:name w:val="Table Paragraph114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4">
    <w:name w:val="Message and Command114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FirstIndent2Char214">
    <w:name w:val="Body Text First Indent 2 Char214"/>
    <w:basedOn w:val="BodyTextIndentChar"/>
    <w:semiHidden/>
    <w:rsid w:val="00E11AD2"/>
  </w:style>
  <w:style w:type="paragraph" w:customStyle="1" w:styleId="BackPageCenter114">
    <w:name w:val="Back Page Center114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4">
    <w:name w:val="Figure Title114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4">
    <w:name w:val="Grid Table 4 - Accent 11314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4">
    <w:name w:val="FooterCentered914"/>
    <w:basedOn w:val="Footer"/>
    <w:rsid w:val="00E11AD2"/>
    <w:pPr>
      <w:jc w:val="center"/>
    </w:pPr>
  </w:style>
  <w:style w:type="paragraph" w:customStyle="1" w:styleId="Exar914">
    <w:name w:val="Exar91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54">
    <w:name w:val="FooterCentered154"/>
    <w:basedOn w:val="Footer"/>
    <w:rsid w:val="00E11AD2"/>
    <w:pPr>
      <w:jc w:val="center"/>
    </w:pPr>
  </w:style>
  <w:style w:type="paragraph" w:customStyle="1" w:styleId="Exar154">
    <w:name w:val="Exar15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4">
    <w:name w:val="Command9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4">
    <w:name w:val="Important Note9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4">
    <w:name w:val="Grid Table 4 - Accent 1154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35">
    <w:name w:val="Body135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164">
    <w:name w:val="FooterCentered164"/>
    <w:basedOn w:val="Footer"/>
    <w:rsid w:val="00E11AD2"/>
    <w:pPr>
      <w:jc w:val="center"/>
    </w:pPr>
  </w:style>
  <w:style w:type="paragraph" w:customStyle="1" w:styleId="Exar164">
    <w:name w:val="Exar16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4">
    <w:name w:val="Important Note104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414">
    <w:name w:val="Body1414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814">
    <w:name w:val="Bullet1814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3">
    <w:name w:val="FooterCentered1713"/>
    <w:basedOn w:val="Footer"/>
    <w:rsid w:val="00E11AD2"/>
    <w:pPr>
      <w:jc w:val="center"/>
    </w:pPr>
  </w:style>
  <w:style w:type="paragraph" w:customStyle="1" w:styleId="Exar1713">
    <w:name w:val="Exar171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4">
    <w:name w:val="Command1014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183">
    <w:name w:val="FooterCentered183"/>
    <w:basedOn w:val="Footer"/>
    <w:rsid w:val="00E11AD2"/>
    <w:pPr>
      <w:jc w:val="center"/>
    </w:pPr>
  </w:style>
  <w:style w:type="paragraph" w:customStyle="1" w:styleId="Exar183">
    <w:name w:val="Exar183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94">
    <w:name w:val="FooterCentered194"/>
    <w:basedOn w:val="Footer"/>
    <w:rsid w:val="00E11AD2"/>
    <w:pPr>
      <w:jc w:val="center"/>
    </w:pPr>
  </w:style>
  <w:style w:type="paragraph" w:customStyle="1" w:styleId="Exar194">
    <w:name w:val="Exar194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626">
    <w:name w:val="Body626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926">
    <w:name w:val="FooterCentered926"/>
    <w:basedOn w:val="Footer"/>
    <w:rsid w:val="00E11AD2"/>
    <w:pPr>
      <w:jc w:val="center"/>
    </w:pPr>
  </w:style>
  <w:style w:type="paragraph" w:customStyle="1" w:styleId="Exar926">
    <w:name w:val="Exar926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53">
    <w:name w:val="Body153"/>
    <w:qFormat/>
    <w:rsid w:val="00E11AD2"/>
    <w:pPr>
      <w:tabs>
        <w:tab w:val="left" w:pos="2700"/>
      </w:tabs>
      <w:jc w:val="both"/>
    </w:pPr>
    <w:rPr>
      <w:szCs w:val="24"/>
    </w:rPr>
  </w:style>
  <w:style w:type="table" w:customStyle="1" w:styleId="GridTable4-Accent1163">
    <w:name w:val="Grid Table 4 - Accent 1163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3">
    <w:name w:val="msonormal3"/>
    <w:basedOn w:val="Normal"/>
    <w:rsid w:val="00E11AD2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Heading1Char40">
    <w:name w:val="Heading 1 Char40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Step16">
    <w:name w:val="Step16"/>
    <w:rsid w:val="00E11AD2"/>
    <w:pPr>
      <w:tabs>
        <w:tab w:val="left" w:pos="1440"/>
      </w:tabs>
      <w:spacing w:before="120"/>
    </w:pPr>
    <w:rPr>
      <w:b/>
      <w:color w:val="2F4D87"/>
    </w:rPr>
  </w:style>
  <w:style w:type="character" w:customStyle="1" w:styleId="HeaderChar40">
    <w:name w:val="Header Char40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01">
    <w:name w:val="FooterCentered201"/>
    <w:basedOn w:val="Footer"/>
    <w:rsid w:val="00E11AD2"/>
    <w:pPr>
      <w:jc w:val="center"/>
    </w:pPr>
  </w:style>
  <w:style w:type="paragraph" w:customStyle="1" w:styleId="Exar201">
    <w:name w:val="Exar20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41">
    <w:name w:val="Body1441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841">
    <w:name w:val="Bullet1841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41">
    <w:name w:val="Command1041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43">
    <w:name w:val="Heading 1 Char43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22">
    <w:name w:val="Footer Char22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3">
    <w:name w:val="Header Char43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31">
    <w:name w:val="FooterCentered231"/>
    <w:basedOn w:val="Footer"/>
    <w:rsid w:val="00E11AD2"/>
    <w:pPr>
      <w:jc w:val="center"/>
    </w:pPr>
  </w:style>
  <w:style w:type="paragraph" w:customStyle="1" w:styleId="Exar231">
    <w:name w:val="Exar231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71">
    <w:name w:val="Grid Table 4 - Accent 1171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44">
    <w:name w:val="Heading 1 Char44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8">
    <w:name w:val="Body28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39">
    <w:name w:val="Bullet39"/>
    <w:rsid w:val="00E11AD2"/>
    <w:pPr>
      <w:tabs>
        <w:tab w:val="num" w:pos="1800"/>
      </w:tabs>
      <w:spacing w:before="120"/>
      <w:ind w:left="1800" w:hanging="360"/>
    </w:pPr>
  </w:style>
  <w:style w:type="character" w:customStyle="1" w:styleId="FooterChar23">
    <w:name w:val="Footer Char23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4">
    <w:name w:val="Header Char44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26">
    <w:name w:val="Important Note26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5">
    <w:name w:val="Heading 1 Char45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9">
    <w:name w:val="Body29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8">
    <w:name w:val="Anchor8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310">
    <w:name w:val="Bullet310"/>
    <w:rsid w:val="00E11AD2"/>
    <w:pPr>
      <w:tabs>
        <w:tab w:val="num" w:pos="1800"/>
      </w:tabs>
      <w:spacing w:before="120"/>
      <w:ind w:left="1800" w:hanging="360"/>
    </w:pPr>
  </w:style>
  <w:style w:type="character" w:customStyle="1" w:styleId="FooterChar24">
    <w:name w:val="Footer Char24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7">
    <w:name w:val="FooterCentered37"/>
    <w:basedOn w:val="Footer"/>
    <w:rsid w:val="00E11AD2"/>
    <w:pPr>
      <w:jc w:val="center"/>
    </w:pPr>
  </w:style>
  <w:style w:type="character" w:customStyle="1" w:styleId="HeaderChar45">
    <w:name w:val="Header Char45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7">
    <w:name w:val="Exar37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7">
    <w:name w:val="Important Note27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6">
    <w:name w:val="Heading 1 Char46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0">
    <w:name w:val="Body30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0">
    <w:name w:val="Bullet120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315">
    <w:name w:val="Bullet315"/>
    <w:rsid w:val="00E11AD2"/>
    <w:pPr>
      <w:tabs>
        <w:tab w:val="num" w:pos="1800"/>
      </w:tabs>
      <w:spacing w:before="120"/>
      <w:ind w:left="1800" w:hanging="360"/>
    </w:pPr>
  </w:style>
  <w:style w:type="character" w:customStyle="1" w:styleId="FooterChar25">
    <w:name w:val="Footer Char25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8">
    <w:name w:val="FooterCentered38"/>
    <w:basedOn w:val="Footer"/>
    <w:rsid w:val="00E11AD2"/>
    <w:pPr>
      <w:jc w:val="center"/>
    </w:pPr>
  </w:style>
  <w:style w:type="character" w:customStyle="1" w:styleId="HeaderChar46">
    <w:name w:val="Header Char46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8">
    <w:name w:val="Exar38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0">
    <w:name w:val="Command20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28">
    <w:name w:val="Important Note28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9">
    <w:name w:val="Figure Caption Centered9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customStyle="1" w:styleId="GridTable4-Accent1117">
    <w:name w:val="Grid Table 4 - Accent 1117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47">
    <w:name w:val="Heading 1 Char47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6">
    <w:name w:val="Body36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Bullet126">
    <w:name w:val="Bullet126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39">
    <w:name w:val="FooterCentered39"/>
    <w:basedOn w:val="Footer"/>
    <w:rsid w:val="00E11AD2"/>
    <w:pPr>
      <w:jc w:val="center"/>
    </w:pPr>
  </w:style>
  <w:style w:type="character" w:customStyle="1" w:styleId="HeaderChar47">
    <w:name w:val="Header Char47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9">
    <w:name w:val="Exar39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7">
    <w:name w:val="Command27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48">
    <w:name w:val="Heading 1 Char48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27">
    <w:name w:val="Bullet127"/>
    <w:rsid w:val="00E11AD2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HeaderChar48">
    <w:name w:val="Header Char48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7">
    <w:name w:val="Body627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927">
    <w:name w:val="FooterCentered927"/>
    <w:basedOn w:val="Footer"/>
    <w:rsid w:val="00E11AD2"/>
    <w:pPr>
      <w:jc w:val="center"/>
    </w:pPr>
  </w:style>
  <w:style w:type="paragraph" w:customStyle="1" w:styleId="Exar927">
    <w:name w:val="Exar927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9">
    <w:name w:val="Heading 1 Char49"/>
    <w:basedOn w:val="DefaultParagraphFont"/>
    <w:uiPriority w:val="9"/>
    <w:rsid w:val="00E11A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7">
    <w:name w:val="Body37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9">
    <w:name w:val="Anchor9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28">
    <w:name w:val="Bullet128"/>
    <w:rsid w:val="00E11AD2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6">
    <w:name w:val="Bullet26"/>
    <w:rsid w:val="00E11AD2"/>
    <w:pPr>
      <w:spacing w:before="120"/>
      <w:ind w:left="1440" w:hanging="360"/>
    </w:pPr>
  </w:style>
  <w:style w:type="paragraph" w:customStyle="1" w:styleId="Bullet316">
    <w:name w:val="Bullet316"/>
    <w:rsid w:val="00E11AD2"/>
    <w:pPr>
      <w:tabs>
        <w:tab w:val="num" w:pos="1800"/>
      </w:tabs>
      <w:spacing w:before="120"/>
      <w:ind w:left="1800" w:hanging="360"/>
    </w:pPr>
  </w:style>
  <w:style w:type="paragraph" w:customStyle="1" w:styleId="Caution6">
    <w:name w:val="Caution6"/>
    <w:basedOn w:val="Normal"/>
    <w:rsid w:val="00E11AD2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6">
    <w:name w:val="CellBody6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6">
    <w:name w:val="CellBodyCenter6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6">
    <w:name w:val="CellBodyRight6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6">
    <w:name w:val="CellBullet16"/>
    <w:rsid w:val="00E11AD2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6">
    <w:name w:val="CellHeading6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6">
    <w:name w:val="CellHeadingCenter6"/>
    <w:rsid w:val="00E11AD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6">
    <w:name w:val="CellIndent16"/>
    <w:rsid w:val="00E11AD2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6">
    <w:name w:val="CellIndent26"/>
    <w:rsid w:val="00E11AD2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6">
    <w:name w:val="CellIndent36"/>
    <w:rsid w:val="00E11AD2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6">
    <w:name w:val="CellNote6"/>
    <w:rsid w:val="00E11AD2"/>
    <w:pPr>
      <w:ind w:left="360" w:right="432"/>
    </w:pPr>
    <w:rPr>
      <w:sz w:val="18"/>
      <w:szCs w:val="18"/>
    </w:rPr>
  </w:style>
  <w:style w:type="paragraph" w:customStyle="1" w:styleId="Code6">
    <w:name w:val="Code6"/>
    <w:basedOn w:val="Normal"/>
    <w:rsid w:val="00E11AD2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6">
    <w:name w:val="Equation6"/>
    <w:rsid w:val="00E11AD2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6">
    <w:name w:val="Figure6"/>
    <w:next w:val="Body"/>
    <w:rsid w:val="00E11AD2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6">
    <w:name w:val="FigureLabel6"/>
    <w:basedOn w:val="Normal"/>
    <w:rsid w:val="00E11AD2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6">
    <w:name w:val="Footer Char26"/>
    <w:basedOn w:val="DefaultParagraphFont"/>
    <w:uiPriority w:val="99"/>
    <w:rsid w:val="00E11AD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6">
    <w:name w:val="Footnote6"/>
    <w:basedOn w:val="Normal"/>
    <w:rsid w:val="00E11AD2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6">
    <w:name w:val="GlossTerm6"/>
    <w:basedOn w:val="Normal"/>
    <w:rsid w:val="00E11AD2"/>
    <w:rPr>
      <w:b/>
    </w:rPr>
  </w:style>
  <w:style w:type="paragraph" w:customStyle="1" w:styleId="HeadingFeature6">
    <w:name w:val="HeadingFeature6"/>
    <w:next w:val="Body"/>
    <w:rsid w:val="00E11AD2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6">
    <w:name w:val="Indent16"/>
    <w:rsid w:val="00E11AD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6">
    <w:name w:val="Indent26"/>
    <w:rsid w:val="00E11AD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6">
    <w:name w:val="Indent36"/>
    <w:basedOn w:val="Body"/>
    <w:rsid w:val="00E11AD2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7">
    <w:name w:val="Addendum7"/>
    <w:next w:val="Body"/>
    <w:rsid w:val="00E11AD2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6">
    <w:name w:val="ProcedureHead6"/>
    <w:basedOn w:val="Normal"/>
    <w:next w:val="Step1"/>
    <w:rsid w:val="00E11AD2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7">
    <w:name w:val="Step17"/>
    <w:rsid w:val="00E11AD2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6">
    <w:name w:val="Register Def6"/>
    <w:rsid w:val="00E11AD2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6">
    <w:name w:val="Step26"/>
    <w:rsid w:val="00E11AD2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6">
    <w:name w:val="Step36"/>
    <w:rsid w:val="00E11AD2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6">
    <w:name w:val="TableFootnote6"/>
    <w:rsid w:val="00E11AD2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6">
    <w:name w:val="TableTitle6"/>
    <w:rsid w:val="00E11AD2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7">
    <w:name w:val="Title Char7"/>
    <w:basedOn w:val="DefaultParagraphFont"/>
    <w:uiPriority w:val="10"/>
    <w:rsid w:val="00E11A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40">
    <w:name w:val="FooterCentered40"/>
    <w:basedOn w:val="Footer"/>
    <w:rsid w:val="00E11AD2"/>
    <w:pPr>
      <w:jc w:val="center"/>
    </w:pPr>
  </w:style>
  <w:style w:type="paragraph" w:customStyle="1" w:styleId="HeadingPreface6">
    <w:name w:val="HeadingPreface6"/>
    <w:next w:val="Body"/>
    <w:rsid w:val="00E11AD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6">
    <w:name w:val="Copyright Heading6"/>
    <w:rsid w:val="00E11AD2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6">
    <w:name w:val="Book Title16"/>
    <w:next w:val="Body"/>
    <w:rsid w:val="00E11AD2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6">
    <w:name w:val="BookTitle26"/>
    <w:next w:val="Body"/>
    <w:rsid w:val="00E11AD2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6">
    <w:name w:val="Document Type6"/>
    <w:rsid w:val="00E11AD2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6">
    <w:name w:val="Internal Use Cover6"/>
    <w:basedOn w:val="Normal"/>
    <w:rsid w:val="00E11A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49">
    <w:name w:val="Header Char49"/>
    <w:basedOn w:val="DefaultParagraphFont"/>
    <w:uiPriority w:val="99"/>
    <w:rsid w:val="00E11AD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6">
    <w:name w:val="GlossText6"/>
    <w:basedOn w:val="Normal"/>
    <w:rsid w:val="00E11AD2"/>
    <w:pPr>
      <w:tabs>
        <w:tab w:val="left" w:pos="1800"/>
      </w:tabs>
      <w:ind w:left="432"/>
    </w:pPr>
  </w:style>
  <w:style w:type="paragraph" w:customStyle="1" w:styleId="Exar40">
    <w:name w:val="Exar40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6">
    <w:name w:val="CONFIDENTIAL6"/>
    <w:rsid w:val="00E11AD2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6">
    <w:name w:val="Notetext6"/>
    <w:next w:val="Body"/>
    <w:rsid w:val="00E11AD2"/>
    <w:pPr>
      <w:ind w:left="547" w:right="1080"/>
      <w:jc w:val="both"/>
    </w:pPr>
  </w:style>
  <w:style w:type="paragraph" w:customStyle="1" w:styleId="PageNumbereven6">
    <w:name w:val="Page Number(even)6"/>
    <w:basedOn w:val="Footer"/>
    <w:semiHidden/>
    <w:rsid w:val="00E11AD2"/>
  </w:style>
  <w:style w:type="paragraph" w:customStyle="1" w:styleId="Headereven6">
    <w:name w:val="Header(even)6"/>
    <w:basedOn w:val="Header"/>
    <w:rsid w:val="00E11AD2"/>
    <w:pPr>
      <w:tabs>
        <w:tab w:val="clear" w:pos="9270"/>
      </w:tabs>
    </w:pPr>
  </w:style>
  <w:style w:type="paragraph" w:customStyle="1" w:styleId="Footereven6">
    <w:name w:val="Footer(even)6"/>
    <w:basedOn w:val="Footer"/>
    <w:rsid w:val="00E11AD2"/>
    <w:pPr>
      <w:ind w:right="-90"/>
    </w:pPr>
  </w:style>
  <w:style w:type="paragraph" w:customStyle="1" w:styleId="Glossary6">
    <w:name w:val="Glossary6"/>
    <w:basedOn w:val="Normal"/>
    <w:next w:val="GlossTerm"/>
    <w:rsid w:val="00E11AD2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6">
    <w:name w:val="Addendum1+6"/>
    <w:basedOn w:val="Addendum"/>
    <w:next w:val="Body"/>
    <w:rsid w:val="00E11AD2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6">
    <w:name w:val="HeaderNumber6"/>
    <w:rsid w:val="00E11AD2"/>
    <w:rPr>
      <w:rFonts w:ascii="Arial" w:hAnsi="Arial"/>
      <w:b/>
      <w:color w:val="002B5C"/>
      <w:sz w:val="48"/>
    </w:rPr>
  </w:style>
  <w:style w:type="paragraph" w:customStyle="1" w:styleId="Addendum26">
    <w:name w:val="Addendum26"/>
    <w:next w:val="SpecNo"/>
    <w:rsid w:val="00E11AD2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6">
    <w:name w:val="SpecNo+6"/>
    <w:basedOn w:val="SpecNo0"/>
    <w:rsid w:val="00E11AD2"/>
  </w:style>
  <w:style w:type="paragraph" w:customStyle="1" w:styleId="SpecNo60">
    <w:name w:val="SpecNo6"/>
    <w:next w:val="SpecNo"/>
    <w:rsid w:val="00E11AD2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6">
    <w:name w:val="Description6"/>
    <w:rsid w:val="00E11AD2"/>
    <w:pPr>
      <w:spacing w:before="120"/>
      <w:ind w:left="1800" w:hanging="1800"/>
    </w:pPr>
  </w:style>
  <w:style w:type="paragraph" w:customStyle="1" w:styleId="Addendum60">
    <w:name w:val="Addendum+6"/>
    <w:basedOn w:val="Addendum"/>
    <w:next w:val="Body"/>
    <w:rsid w:val="00E11AD2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6">
    <w:name w:val="DocChangeNo.+6"/>
    <w:basedOn w:val="DocChangeNo"/>
    <w:rsid w:val="00E11AD2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60">
    <w:name w:val="DocChangeNo.6"/>
    <w:next w:val="DocChangeNo0"/>
    <w:rsid w:val="00E11AD2"/>
    <w:pPr>
      <w:tabs>
        <w:tab w:val="num" w:pos="1260"/>
      </w:tabs>
      <w:spacing w:before="120"/>
      <w:ind w:left="1260" w:hanging="1260"/>
    </w:pPr>
  </w:style>
  <w:style w:type="paragraph" w:customStyle="1" w:styleId="Addendum260">
    <w:name w:val="Addendum2+6"/>
    <w:basedOn w:val="Addendum2"/>
    <w:rsid w:val="00E11AD2"/>
    <w:rPr>
      <w:sz w:val="32"/>
    </w:rPr>
  </w:style>
  <w:style w:type="paragraph" w:customStyle="1" w:styleId="CellHeadingUnder6">
    <w:name w:val="CellHeadingUnder6"/>
    <w:basedOn w:val="CellHeading"/>
    <w:next w:val="CellBody"/>
    <w:rsid w:val="00E11AD2"/>
    <w:rPr>
      <w:u w:val="single"/>
    </w:rPr>
  </w:style>
  <w:style w:type="paragraph" w:customStyle="1" w:styleId="CellNoteHeading6">
    <w:name w:val="CellNoteHeading6"/>
    <w:next w:val="CellNote"/>
    <w:rsid w:val="00E11AD2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6">
    <w:name w:val="CellHeadingField|Desc6"/>
    <w:rsid w:val="00E11AD2"/>
    <w:rPr>
      <w:rFonts w:ascii="Arial" w:hAnsi="Arial"/>
      <w:b/>
    </w:rPr>
  </w:style>
  <w:style w:type="paragraph" w:customStyle="1" w:styleId="REGISTERBITFIELDCELL6">
    <w:name w:val="REGISTER|BIT|FIELDCELL6"/>
    <w:basedOn w:val="CellBody"/>
    <w:rsid w:val="00E11AD2"/>
    <w:rPr>
      <w:rFonts w:ascii="Arial" w:hAnsi="Arial"/>
      <w:b/>
      <w:caps/>
    </w:rPr>
  </w:style>
  <w:style w:type="paragraph" w:customStyle="1" w:styleId="Contents6">
    <w:name w:val="Contents6"/>
    <w:basedOn w:val="Title"/>
    <w:rsid w:val="00E11AD2"/>
    <w:rPr>
      <w:szCs w:val="40"/>
    </w:rPr>
  </w:style>
  <w:style w:type="paragraph" w:customStyle="1" w:styleId="ExarConfidential6">
    <w:name w:val="Exar Confidential6"/>
    <w:basedOn w:val="Footer"/>
    <w:rsid w:val="00E11AD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6">
    <w:name w:val="Exar Confidential Char6"/>
    <w:basedOn w:val="FooterChar"/>
    <w:rsid w:val="00E11AD2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6">
    <w:name w:val="Hifn Table6"/>
    <w:basedOn w:val="TableGrid"/>
    <w:rsid w:val="00E11AD2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60">
    <w:name w:val="Page Number (even)6"/>
    <w:rsid w:val="00E11AD2"/>
    <w:rPr>
      <w:rFonts w:ascii="Arial" w:hAnsi="Arial"/>
      <w:sz w:val="16"/>
    </w:rPr>
  </w:style>
  <w:style w:type="paragraph" w:customStyle="1" w:styleId="Preliminary6">
    <w:name w:val="Preliminary6"/>
    <w:rsid w:val="00E11AD2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6">
    <w:name w:val="Preliminary Char6"/>
    <w:basedOn w:val="DefaultParagraphFont"/>
    <w:rsid w:val="00E11AD2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7">
    <w:name w:val="Balloon Text Char7"/>
    <w:basedOn w:val="DefaultParagraphFont"/>
    <w:uiPriority w:val="99"/>
    <w:semiHidden/>
    <w:rsid w:val="00E11AD2"/>
    <w:rPr>
      <w:rFonts w:ascii="Tahoma" w:hAnsi="Tahoma" w:cs="Tahoma"/>
      <w:sz w:val="16"/>
      <w:szCs w:val="16"/>
    </w:rPr>
  </w:style>
  <w:style w:type="paragraph" w:customStyle="1" w:styleId="Appendix6">
    <w:name w:val="Appendix6"/>
    <w:next w:val="Body"/>
    <w:rsid w:val="00E11AD2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7">
    <w:name w:val="Comment Text Char7"/>
    <w:basedOn w:val="DefaultParagraphFont"/>
    <w:uiPriority w:val="99"/>
    <w:semiHidden/>
    <w:rsid w:val="00E11AD2"/>
  </w:style>
  <w:style w:type="character" w:customStyle="1" w:styleId="CommentSubjectChar7">
    <w:name w:val="Comment Subject Char7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copyright6">
    <w:name w:val="copyright6"/>
    <w:basedOn w:val="Body"/>
    <w:rsid w:val="00E11AD2"/>
    <w:pPr>
      <w:tabs>
        <w:tab w:val="left" w:pos="9360"/>
      </w:tabs>
    </w:pPr>
    <w:rPr>
      <w:sz w:val="14"/>
      <w:szCs w:val="14"/>
    </w:rPr>
  </w:style>
  <w:style w:type="paragraph" w:customStyle="1" w:styleId="FunctionCall6">
    <w:name w:val="Function Call6"/>
    <w:next w:val="Body"/>
    <w:rsid w:val="00E11AD2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6">
    <w:name w:val="Appendix 16"/>
    <w:basedOn w:val="Heading2"/>
    <w:next w:val="Body"/>
    <w:rsid w:val="00E11AD2"/>
    <w:pPr>
      <w:tabs>
        <w:tab w:val="num" w:pos="720"/>
      </w:tabs>
      <w:ind w:left="720" w:hanging="720"/>
    </w:pPr>
  </w:style>
  <w:style w:type="paragraph" w:customStyle="1" w:styleId="Appendix26">
    <w:name w:val="Appendix 26"/>
    <w:basedOn w:val="Appendix1"/>
    <w:next w:val="Body"/>
    <w:rsid w:val="00E11AD2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6">
    <w:name w:val="Hifn Parameter6"/>
    <w:basedOn w:val="TableNormal"/>
    <w:rsid w:val="00E11AD2"/>
    <w:rPr>
      <w:sz w:val="18"/>
    </w:rPr>
    <w:tblPr/>
  </w:style>
  <w:style w:type="paragraph" w:customStyle="1" w:styleId="CellHeadingBlue6">
    <w:name w:val="Cell Heading Blue6"/>
    <w:basedOn w:val="CellHeading"/>
    <w:next w:val="Body"/>
    <w:rsid w:val="00E11AD2"/>
    <w:pPr>
      <w:tabs>
        <w:tab w:val="clear" w:pos="720"/>
      </w:tabs>
    </w:pPr>
    <w:rPr>
      <w:color w:val="2F4D87"/>
      <w:sz w:val="18"/>
    </w:rPr>
  </w:style>
  <w:style w:type="paragraph" w:customStyle="1" w:styleId="ListNumber26">
    <w:name w:val="ListNumber26"/>
    <w:basedOn w:val="Body"/>
    <w:rsid w:val="00E11AD2"/>
    <w:pPr>
      <w:ind w:left="1440" w:hanging="360"/>
    </w:pPr>
  </w:style>
  <w:style w:type="paragraph" w:customStyle="1" w:styleId="Command28">
    <w:name w:val="Command28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7">
    <w:name w:val="HTML Preformatted Char7"/>
    <w:basedOn w:val="DefaultParagraphFont"/>
    <w:uiPriority w:val="99"/>
    <w:rsid w:val="00E11AD2"/>
    <w:rPr>
      <w:rFonts w:ascii="Courier New" w:hAnsi="Courier New" w:cs="Courier New"/>
      <w:color w:val="auto"/>
      <w:kern w:val="0"/>
    </w:rPr>
  </w:style>
  <w:style w:type="character" w:customStyle="1" w:styleId="SubtitleChar7">
    <w:name w:val="Subtitle Char7"/>
    <w:basedOn w:val="DefaultParagraphFont"/>
    <w:uiPriority w:val="11"/>
    <w:rsid w:val="00E11AD2"/>
    <w:rPr>
      <w:color w:val="5A5A5A" w:themeColor="text1" w:themeTint="A5"/>
      <w:spacing w:val="10"/>
    </w:rPr>
  </w:style>
  <w:style w:type="character" w:customStyle="1" w:styleId="QuoteChar7">
    <w:name w:val="Quote Char7"/>
    <w:basedOn w:val="DefaultParagraphFont"/>
    <w:uiPriority w:val="29"/>
    <w:rsid w:val="00E11AD2"/>
    <w:rPr>
      <w:i/>
      <w:iCs/>
      <w:color w:val="000000" w:themeColor="text1"/>
    </w:rPr>
  </w:style>
  <w:style w:type="character" w:customStyle="1" w:styleId="IntenseQuoteChar7">
    <w:name w:val="Intense Quote Char7"/>
    <w:basedOn w:val="DefaultParagraphFont"/>
    <w:uiPriority w:val="30"/>
    <w:rsid w:val="00E11AD2"/>
    <w:rPr>
      <w:color w:val="000000" w:themeColor="text1"/>
      <w:shd w:val="clear" w:color="auto" w:fill="F2F2F2" w:themeFill="background1" w:themeFillShade="F2"/>
    </w:rPr>
  </w:style>
  <w:style w:type="paragraph" w:customStyle="1" w:styleId="Default6">
    <w:name w:val="Default6"/>
    <w:rsid w:val="00E11AD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6">
    <w:name w:val="Document Title6"/>
    <w:next w:val="Body"/>
    <w:rsid w:val="00E11AD2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6">
    <w:name w:val="Document Subtitle6"/>
    <w:basedOn w:val="DocumentTitle"/>
    <w:qFormat/>
    <w:rsid w:val="00E11AD2"/>
    <w:pPr>
      <w:spacing w:before="360"/>
    </w:pPr>
    <w:rPr>
      <w:i/>
      <w:sz w:val="36"/>
    </w:rPr>
  </w:style>
  <w:style w:type="paragraph" w:customStyle="1" w:styleId="Heading2nonumber6">
    <w:name w:val="Heading 2 no number6"/>
    <w:basedOn w:val="Heading2"/>
    <w:next w:val="Body"/>
    <w:rsid w:val="00E11AD2"/>
    <w:pPr>
      <w:numPr>
        <w:ilvl w:val="0"/>
        <w:numId w:val="0"/>
      </w:numPr>
      <w:suppressLineNumbers/>
      <w:outlineLvl w:val="9"/>
    </w:pPr>
  </w:style>
  <w:style w:type="paragraph" w:customStyle="1" w:styleId="DocumentRevision6">
    <w:name w:val="Document Revision6"/>
    <w:basedOn w:val="Body"/>
    <w:qFormat/>
    <w:rsid w:val="00E11AD2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6">
    <w:name w:val="List Table 3 - Accent 116"/>
    <w:basedOn w:val="TableNormal"/>
    <w:uiPriority w:val="48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29">
    <w:name w:val="Important Note29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0">
    <w:name w:val="Figure Caption Centered10"/>
    <w:basedOn w:val="Normal"/>
    <w:rsid w:val="00E11AD2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6">
    <w:name w:val="2909F619802848F09E01365C32F346546"/>
    <w:rsid w:val="00E11AD2"/>
    <w:pPr>
      <w:spacing w:after="200"/>
    </w:pPr>
    <w:rPr>
      <w:lang w:eastAsia="ja-JP"/>
    </w:rPr>
  </w:style>
  <w:style w:type="table" w:customStyle="1" w:styleId="LightList-Accent116">
    <w:name w:val="Light List - Accent 116"/>
    <w:basedOn w:val="TableNormal"/>
    <w:uiPriority w:val="61"/>
    <w:rsid w:val="00E11AD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7">
    <w:name w:val="Body Text Char7"/>
    <w:basedOn w:val="DefaultParagraphFont"/>
    <w:rsid w:val="00E11AD2"/>
    <w:rPr>
      <w:rFonts w:ascii="Palatino Linotype" w:eastAsia="Palatino Linotype" w:hAnsi="Palatino Linotype"/>
      <w:sz w:val="20"/>
      <w:szCs w:val="20"/>
    </w:rPr>
  </w:style>
  <w:style w:type="paragraph" w:customStyle="1" w:styleId="TableParagraph6">
    <w:name w:val="Table Paragraph6"/>
    <w:basedOn w:val="Normal"/>
    <w:uiPriority w:val="1"/>
    <w:qFormat/>
    <w:rsid w:val="00E11AD2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6">
    <w:name w:val="Message and Command6"/>
    <w:basedOn w:val="MessagesandCommands"/>
    <w:qFormat/>
    <w:rsid w:val="00E11AD2"/>
    <w:rPr>
      <w:rFonts w:ascii="Courier New" w:hAnsi="Courier New" w:cs="Courier New"/>
      <w:b w:val="0"/>
      <w:sz w:val="22"/>
    </w:rPr>
  </w:style>
  <w:style w:type="character" w:customStyle="1" w:styleId="BodyText2Char7">
    <w:name w:val="Body Text 2 Char7"/>
    <w:basedOn w:val="DefaultParagraphFont"/>
    <w:semiHidden/>
    <w:rsid w:val="00E11AD2"/>
  </w:style>
  <w:style w:type="character" w:customStyle="1" w:styleId="BodyText3Char7">
    <w:name w:val="Body Text 3 Char7"/>
    <w:basedOn w:val="DefaultParagraphFont"/>
    <w:semiHidden/>
    <w:rsid w:val="00E11AD2"/>
    <w:rPr>
      <w:sz w:val="16"/>
      <w:szCs w:val="16"/>
    </w:rPr>
  </w:style>
  <w:style w:type="character" w:customStyle="1" w:styleId="BodyTextIndentChar7">
    <w:name w:val="Body Text Indent Char7"/>
    <w:basedOn w:val="DefaultParagraphFont"/>
    <w:semiHidden/>
    <w:rsid w:val="00E11AD2"/>
  </w:style>
  <w:style w:type="character" w:customStyle="1" w:styleId="BodyTextFirstIndent2Char7">
    <w:name w:val="Body Text First Indent 2 Char7"/>
    <w:basedOn w:val="BodyTextIndentChar"/>
    <w:semiHidden/>
    <w:rsid w:val="00E11AD2"/>
  </w:style>
  <w:style w:type="character" w:customStyle="1" w:styleId="BodyTextIndent2Char7">
    <w:name w:val="Body Text Indent 2 Char7"/>
    <w:basedOn w:val="DefaultParagraphFont"/>
    <w:semiHidden/>
    <w:rsid w:val="00E11AD2"/>
  </w:style>
  <w:style w:type="character" w:customStyle="1" w:styleId="BodyTextIndent3Char7">
    <w:name w:val="Body Text Indent 3 Char7"/>
    <w:basedOn w:val="DefaultParagraphFont"/>
    <w:semiHidden/>
    <w:rsid w:val="00E11AD2"/>
    <w:rPr>
      <w:sz w:val="16"/>
      <w:szCs w:val="16"/>
    </w:rPr>
  </w:style>
  <w:style w:type="character" w:customStyle="1" w:styleId="E-mailSignatureChar7">
    <w:name w:val="E-mail Signature Char7"/>
    <w:basedOn w:val="DefaultParagraphFont"/>
    <w:semiHidden/>
    <w:rsid w:val="00E11AD2"/>
  </w:style>
  <w:style w:type="character" w:customStyle="1" w:styleId="HTMLAddressChar7">
    <w:name w:val="HTML Address Char7"/>
    <w:basedOn w:val="DefaultParagraphFont"/>
    <w:semiHidden/>
    <w:rsid w:val="00E11AD2"/>
    <w:rPr>
      <w:i/>
      <w:iCs/>
    </w:rPr>
  </w:style>
  <w:style w:type="character" w:customStyle="1" w:styleId="MessageHeaderChar7">
    <w:name w:val="Message Header Char7"/>
    <w:basedOn w:val="DefaultParagraphFont"/>
    <w:semiHidden/>
    <w:rsid w:val="00E11AD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7">
    <w:name w:val="Plain Text Char7"/>
    <w:basedOn w:val="DefaultParagraphFont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7">
    <w:name w:val="Signature Char7"/>
    <w:basedOn w:val="DefaultParagraphFont"/>
    <w:semiHidden/>
    <w:rsid w:val="00E11AD2"/>
  </w:style>
  <w:style w:type="paragraph" w:customStyle="1" w:styleId="BackPageCenter6">
    <w:name w:val="Back Page Center6"/>
    <w:basedOn w:val="Body"/>
    <w:next w:val="Body"/>
    <w:rsid w:val="00E11AD2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6">
    <w:name w:val="Figure Title6"/>
    <w:basedOn w:val="Caption"/>
    <w:next w:val="Normal"/>
    <w:rsid w:val="00E11AD2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character" w:customStyle="1" w:styleId="NoteHeadingChar6">
    <w:name w:val="Note Heading Char6"/>
    <w:basedOn w:val="DefaultParagraphFont"/>
    <w:rsid w:val="00E11AD2"/>
    <w:rPr>
      <w:b/>
    </w:rPr>
  </w:style>
  <w:style w:type="character" w:customStyle="1" w:styleId="ClosingChar6">
    <w:name w:val="Closing Char6"/>
    <w:basedOn w:val="DefaultParagraphFont"/>
    <w:rsid w:val="00E11AD2"/>
  </w:style>
  <w:style w:type="character" w:customStyle="1" w:styleId="DateChar6">
    <w:name w:val="Date Char6"/>
    <w:basedOn w:val="DefaultParagraphFont"/>
    <w:rsid w:val="00E11AD2"/>
  </w:style>
  <w:style w:type="character" w:customStyle="1" w:styleId="DocumentMapChar6">
    <w:name w:val="Document Map Char6"/>
    <w:basedOn w:val="DefaultParagraphFont"/>
    <w:semiHidden/>
    <w:rsid w:val="00E11AD2"/>
    <w:rPr>
      <w:rFonts w:ascii="Tahoma" w:hAnsi="Tahoma" w:cs="Tahoma"/>
      <w:shd w:val="clear" w:color="auto" w:fill="000080"/>
    </w:rPr>
  </w:style>
  <w:style w:type="character" w:customStyle="1" w:styleId="EndnoteTextChar6">
    <w:name w:val="Endnote Text Char6"/>
    <w:basedOn w:val="DefaultParagraphFont"/>
    <w:semiHidden/>
    <w:rsid w:val="00E11AD2"/>
  </w:style>
  <w:style w:type="character" w:customStyle="1" w:styleId="FootnoteTextChar6">
    <w:name w:val="Footnote Text Char6"/>
    <w:basedOn w:val="DefaultParagraphFont"/>
    <w:semiHidden/>
    <w:rsid w:val="00E11AD2"/>
  </w:style>
  <w:style w:type="character" w:customStyle="1" w:styleId="MacroTextChar6">
    <w:name w:val="Macro Text Char6"/>
    <w:basedOn w:val="DefaultParagraphFont"/>
    <w:semiHidden/>
    <w:rsid w:val="00E11AD2"/>
    <w:rPr>
      <w:rFonts w:ascii="Courier New" w:hAnsi="Courier New" w:cs="Courier New"/>
      <w:color w:val="000000"/>
    </w:rPr>
  </w:style>
  <w:style w:type="character" w:customStyle="1" w:styleId="BodyText2Char13">
    <w:name w:val="Body Text 2 Char13"/>
    <w:basedOn w:val="DefaultParagraphFont"/>
    <w:uiPriority w:val="99"/>
    <w:semiHidden/>
    <w:rsid w:val="00E11AD2"/>
  </w:style>
  <w:style w:type="character" w:customStyle="1" w:styleId="BodyText3Char13">
    <w:name w:val="Body Text 3 Char13"/>
    <w:basedOn w:val="DefaultParagraphFont"/>
    <w:uiPriority w:val="99"/>
    <w:semiHidden/>
    <w:rsid w:val="00E11AD2"/>
    <w:rPr>
      <w:sz w:val="16"/>
      <w:szCs w:val="16"/>
    </w:rPr>
  </w:style>
  <w:style w:type="character" w:customStyle="1" w:styleId="BodyTextIndentChar13">
    <w:name w:val="Body Text Indent Char13"/>
    <w:basedOn w:val="DefaultParagraphFont"/>
    <w:uiPriority w:val="99"/>
    <w:semiHidden/>
    <w:rsid w:val="00E11AD2"/>
  </w:style>
  <w:style w:type="character" w:customStyle="1" w:styleId="BodyTextFirstIndent2Char16">
    <w:name w:val="Body Text First Indent 2 Char16"/>
    <w:basedOn w:val="BodyTextIndentChar1"/>
    <w:uiPriority w:val="99"/>
    <w:semiHidden/>
    <w:rsid w:val="00E11AD2"/>
    <w:rPr>
      <w:rFonts w:eastAsiaTheme="minorEastAsia"/>
    </w:rPr>
  </w:style>
  <w:style w:type="character" w:customStyle="1" w:styleId="BodyTextIndent2Char13">
    <w:name w:val="Body Text Indent 2 Char13"/>
    <w:basedOn w:val="DefaultParagraphFont"/>
    <w:uiPriority w:val="99"/>
    <w:semiHidden/>
    <w:rsid w:val="00E11AD2"/>
  </w:style>
  <w:style w:type="character" w:customStyle="1" w:styleId="BodyTextIndent3Char13">
    <w:name w:val="Body Text Indent 3 Char13"/>
    <w:basedOn w:val="DefaultParagraphFont"/>
    <w:uiPriority w:val="99"/>
    <w:semiHidden/>
    <w:rsid w:val="00E11AD2"/>
    <w:rPr>
      <w:sz w:val="16"/>
      <w:szCs w:val="16"/>
    </w:rPr>
  </w:style>
  <w:style w:type="character" w:customStyle="1" w:styleId="E-mailSignatureChar13">
    <w:name w:val="E-mail Signature Char13"/>
    <w:basedOn w:val="DefaultParagraphFont"/>
    <w:uiPriority w:val="99"/>
    <w:semiHidden/>
    <w:rsid w:val="00E11AD2"/>
  </w:style>
  <w:style w:type="character" w:customStyle="1" w:styleId="HTMLAddressChar13">
    <w:name w:val="HTML Address Char13"/>
    <w:basedOn w:val="DefaultParagraphFont"/>
    <w:uiPriority w:val="99"/>
    <w:semiHidden/>
    <w:rsid w:val="00E11AD2"/>
    <w:rPr>
      <w:i/>
      <w:iCs/>
    </w:rPr>
  </w:style>
  <w:style w:type="character" w:customStyle="1" w:styleId="PlainTextChar13">
    <w:name w:val="Plain Text Char13"/>
    <w:basedOn w:val="DefaultParagraphFont"/>
    <w:uiPriority w:val="99"/>
    <w:semiHidden/>
    <w:rsid w:val="00E11AD2"/>
    <w:rPr>
      <w:rFonts w:ascii="Consolas" w:hAnsi="Consolas" w:cs="Consolas"/>
      <w:sz w:val="21"/>
      <w:szCs w:val="21"/>
    </w:rPr>
  </w:style>
  <w:style w:type="character" w:customStyle="1" w:styleId="SignatureChar13">
    <w:name w:val="Signature Char13"/>
    <w:basedOn w:val="DefaultParagraphFont"/>
    <w:uiPriority w:val="99"/>
    <w:semiHidden/>
    <w:rsid w:val="00E11AD2"/>
  </w:style>
  <w:style w:type="paragraph" w:customStyle="1" w:styleId="msonormal4">
    <w:name w:val="msonormal4"/>
    <w:basedOn w:val="Normal"/>
    <w:rsid w:val="00E11AD2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FooterCentered117">
    <w:name w:val="FooterCentered117"/>
    <w:basedOn w:val="Footer"/>
    <w:rsid w:val="00E11AD2"/>
    <w:pPr>
      <w:jc w:val="center"/>
    </w:pPr>
  </w:style>
  <w:style w:type="paragraph" w:customStyle="1" w:styleId="Exar117">
    <w:name w:val="Exar117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18">
    <w:name w:val="Grid Table 4 - Accent 1118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7">
    <w:name w:val="Body117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FooterCentered216">
    <w:name w:val="FooterCentered216"/>
    <w:basedOn w:val="Footer"/>
    <w:rsid w:val="00E11AD2"/>
    <w:pPr>
      <w:jc w:val="center"/>
    </w:pPr>
  </w:style>
  <w:style w:type="paragraph" w:customStyle="1" w:styleId="Exar216">
    <w:name w:val="Exar216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5">
    <w:name w:val="Important Note115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10">
    <w:name w:val="FooterCentered310"/>
    <w:basedOn w:val="Footer"/>
    <w:rsid w:val="00E11AD2"/>
    <w:pPr>
      <w:jc w:val="center"/>
    </w:pPr>
  </w:style>
  <w:style w:type="paragraph" w:customStyle="1" w:styleId="Exar310">
    <w:name w:val="Exar310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10">
    <w:name w:val="Body210"/>
    <w:qFormat/>
    <w:rsid w:val="00E11AD2"/>
    <w:pPr>
      <w:tabs>
        <w:tab w:val="left" w:pos="2700"/>
      </w:tabs>
      <w:jc w:val="both"/>
    </w:pPr>
    <w:rPr>
      <w:szCs w:val="24"/>
    </w:rPr>
  </w:style>
  <w:style w:type="paragraph" w:customStyle="1" w:styleId="Anchor16">
    <w:name w:val="Anchor16"/>
    <w:rsid w:val="00E11AD2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46">
    <w:name w:val="FooterCentered46"/>
    <w:basedOn w:val="Footer"/>
    <w:rsid w:val="00E11AD2"/>
    <w:pPr>
      <w:jc w:val="center"/>
    </w:pPr>
  </w:style>
  <w:style w:type="paragraph" w:customStyle="1" w:styleId="Exar46">
    <w:name w:val="Exar46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6">
    <w:name w:val="Comment Subject Char16"/>
    <w:basedOn w:val="CommentTextChar"/>
    <w:uiPriority w:val="99"/>
    <w:semiHidden/>
    <w:rsid w:val="00E11AD2"/>
    <w:rPr>
      <w:rFonts w:eastAsiaTheme="minorEastAsia"/>
      <w:b/>
    </w:rPr>
  </w:style>
  <w:style w:type="paragraph" w:customStyle="1" w:styleId="ImportantNote210">
    <w:name w:val="Important Note210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9">
    <w:name w:val="Grid Table 4 - Accent 1119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8">
    <w:name w:val="FooterCentered118"/>
    <w:basedOn w:val="Footer"/>
    <w:rsid w:val="00E11AD2"/>
    <w:pPr>
      <w:jc w:val="center"/>
    </w:pPr>
  </w:style>
  <w:style w:type="paragraph" w:customStyle="1" w:styleId="Exar118">
    <w:name w:val="Exar118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5">
    <w:name w:val="Comment Subject Char115"/>
    <w:basedOn w:val="CommentTextChar"/>
    <w:uiPriority w:val="99"/>
    <w:semiHidden/>
    <w:rsid w:val="00E11AD2"/>
    <w:rPr>
      <w:rFonts w:eastAsiaTheme="minorEastAsia"/>
      <w:b/>
    </w:rPr>
  </w:style>
  <w:style w:type="character" w:customStyle="1" w:styleId="BodyTextFirstIndent2Char115">
    <w:name w:val="Body Text First Indent 2 Char115"/>
    <w:basedOn w:val="BodyTextIndentChar1"/>
    <w:uiPriority w:val="99"/>
    <w:semiHidden/>
    <w:rsid w:val="00E11AD2"/>
    <w:rPr>
      <w:rFonts w:eastAsiaTheme="minorEastAsia"/>
    </w:rPr>
  </w:style>
  <w:style w:type="paragraph" w:customStyle="1" w:styleId="FooterCentered217">
    <w:name w:val="FooterCentered217"/>
    <w:basedOn w:val="Footer"/>
    <w:rsid w:val="00E11AD2"/>
    <w:pPr>
      <w:jc w:val="center"/>
    </w:pPr>
  </w:style>
  <w:style w:type="paragraph" w:customStyle="1" w:styleId="Exar217">
    <w:name w:val="Exar217"/>
    <w:basedOn w:val="Footer"/>
    <w:rsid w:val="00E11AD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5">
    <w:name w:val="Command115"/>
    <w:basedOn w:val="BlockText"/>
    <w:next w:val="Body"/>
    <w:qFormat/>
    <w:rsid w:val="00E11AD2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6">
    <w:name w:val="Important Note116"/>
    <w:basedOn w:val="Normal"/>
    <w:next w:val="Body"/>
    <w:qFormat/>
    <w:rsid w:val="00E11AD2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5">
    <w:name w:val="Grid Table 4 - Accent 11115"/>
    <w:basedOn w:val="TableNormal"/>
    <w:uiPriority w:val="49"/>
    <w:rsid w:val="00E11A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8">
    <w:name w:val="Body118"/>
    <w:qFormat/>
    <w:rsid w:val="00E11AD2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26" Type="http://schemas.openxmlformats.org/officeDocument/2006/relationships/footer" Target="footer6.xml"/><Relationship Id="rId39" Type="http://schemas.openxmlformats.org/officeDocument/2006/relationships/header" Target="header18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oter" Target="footer8.xml"/><Relationship Id="rId42" Type="http://schemas.openxmlformats.org/officeDocument/2006/relationships/footer" Target="footer10.xml"/><Relationship Id="rId47" Type="http://schemas.openxmlformats.org/officeDocument/2006/relationships/footer" Target="footer11.xml"/><Relationship Id="rId50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subDocument" Target="file:///C:\cygwin64\home\skasarab\mySVN\trunk\doc\release_docs\Technical%20Reference%20Manual\Chapters\Programmers%20Model\Chapters\Orion\0_Intro%20Page.docx" TargetMode="Externa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footer" Target="footer9.xml"/><Relationship Id="rId46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subDocument" Target="file:///C:\cygwin64\home\skasarab\mySVN\trunk\doc\release_docs\Technical%20Reference%20Manual\Chapters\Programmers%20Model\Chapters\Orion\1_Router%20Registers.docx" TargetMode="External"/><Relationship Id="rId20" Type="http://schemas.openxmlformats.org/officeDocument/2006/relationships/subDocument" Target="file:///C:\cygwin64\home\skasarab\mySVN\trunk\doc\release_docs\Technical%20Reference%20Manual\Chapters\Programmers%20Model\Chapters\Orion\2_NoC%20Interface%20Registers.docx" TargetMode="External"/><Relationship Id="rId29" Type="http://schemas.openxmlformats.org/officeDocument/2006/relationships/header" Target="header13.xml"/><Relationship Id="rId41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subDocument" Target="file:///C:\cygwin64\home\skasarab\mySVN\trunk\doc\release_docs\Technical%20Reference%20Manual\Chapters\Programmers%20Model\Chapters\Orion\3_AMBA%20Master%20Registers.docx" TargetMode="External"/><Relationship Id="rId32" Type="http://schemas.openxmlformats.org/officeDocument/2006/relationships/subDocument" Target="file:///C:\cygwin64\home\skasarab\mySVN\trunk\doc\release_docs\Technical%20Reference%20Manual\Chapters\Programmers%20Model\Chapters\Orion\5_AMBA%20Slave%20Registers.docx" TargetMode="External"/><Relationship Id="rId37" Type="http://schemas.openxmlformats.org/officeDocument/2006/relationships/header" Target="header17.xml"/><Relationship Id="rId40" Type="http://schemas.openxmlformats.org/officeDocument/2006/relationships/subDocument" Target="file:///C:\cygwin64\home\skasarab\mySVN\trunk\doc\release_docs\Technical%20Reference%20Manual\Chapters\Programmers%20Model\Chapters\Orion\11_OCP%20Master%20Registers.docx" TargetMode="External"/><Relationship Id="rId45" Type="http://schemas.openxmlformats.org/officeDocument/2006/relationships/subDocument" Target="file:///C:\cygwin64\home\skasarab\mySVN\trunk\doc\release_docs\Technical%20Reference%20Manual\Chapters\Programmers%20Model\Chapters\Orion\13_Configurable%20Slave%20Registers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subDocument" Target="file:///C:\cygwin64\home\skasarab\mySVN\trunk\doc\release_docs\Technical%20Reference%20Manual\Chapters\Programmers%20Model\Chapters\Orion\4_Regbus%20Registers.docx" TargetMode="External"/><Relationship Id="rId36" Type="http://schemas.openxmlformats.org/officeDocument/2006/relationships/subDocument" Target="file:///C:\cygwin64\home\skasarab\mySVN\trunk\doc\release_docs\Technical%20Reference%20Manual\Chapters\Programmers%20Model\Chapters\Orion\6_Protocol%20Converter%20Registers.docx" TargetMode="External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header" Target="header14.xml"/><Relationship Id="rId44" Type="http://schemas.openxmlformats.org/officeDocument/2006/relationships/subDocument" Target="file:///C:\cygwin64\home\skasarab\mySVN\trunk\doc\release_docs\Technical%20Reference%20Manual\Chapters\Programmers%20Model\Chapters\Orion\12_OCP%20Slave%20Registers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footer" Target="footer7.xml"/><Relationship Id="rId35" Type="http://schemas.openxmlformats.org/officeDocument/2006/relationships/header" Target="header16.xml"/><Relationship Id="rId43" Type="http://schemas.openxmlformats.org/officeDocument/2006/relationships/header" Target="header20.xml"/><Relationship Id="rId48" Type="http://schemas.openxmlformats.org/officeDocument/2006/relationships/header" Target="header22.xml"/><Relationship Id="rId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A7C2D-42FB-40B3-9796-22CF89F9C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10</TotalTime>
  <Pages>1</Pages>
  <Words>0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10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20</cp:revision>
  <cp:lastPrinted>2015-09-28T03:56:00Z</cp:lastPrinted>
  <dcterms:created xsi:type="dcterms:W3CDTF">2016-04-20T18:34:00Z</dcterms:created>
  <dcterms:modified xsi:type="dcterms:W3CDTF">2019-10-30T16:55:00Z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2019-10-30 16:55:27Z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