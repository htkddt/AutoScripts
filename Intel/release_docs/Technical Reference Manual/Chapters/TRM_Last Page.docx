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DD11D" w14:textId="77777777" w:rsidR="00F46A18" w:rsidRPr="0024061E" w:rsidRDefault="00F46A18" w:rsidP="00D37FB3">
      <w:pPr>
        <w:jc w:val="center"/>
        <w:rPr>
          <w:rFonts w:ascii="Palatino Linotype" w:hAnsi="Palatino Linotype"/>
        </w:rPr>
      </w:pPr>
    </w:p>
    <w:p w14:paraId="062BEEAD" w14:textId="77777777" w:rsidR="00F46A18" w:rsidRPr="0024061E" w:rsidRDefault="00F46A18" w:rsidP="00D37FB3">
      <w:pPr>
        <w:jc w:val="center"/>
        <w:rPr>
          <w:rFonts w:ascii="Palatino Linotype" w:hAnsi="Palatino Linotype"/>
        </w:rPr>
      </w:pPr>
    </w:p>
    <w:p w14:paraId="5E700B9B" w14:textId="77777777" w:rsidR="00F46A18" w:rsidRPr="0024061E" w:rsidRDefault="00F46A18" w:rsidP="00D37FB3">
      <w:pPr>
        <w:jc w:val="center"/>
        <w:rPr>
          <w:rFonts w:ascii="Palatino Linotype" w:hAnsi="Palatino Linotype"/>
        </w:rPr>
      </w:pPr>
    </w:p>
    <w:p w14:paraId="0B7A3252" w14:textId="77777777" w:rsidR="00F46A18" w:rsidRPr="0024061E" w:rsidRDefault="00F46A18" w:rsidP="00D37FB3">
      <w:pPr>
        <w:jc w:val="center"/>
        <w:rPr>
          <w:rFonts w:ascii="Palatino Linotype" w:hAnsi="Palatino Linotype"/>
        </w:rPr>
      </w:pPr>
    </w:p>
    <w:p w14:paraId="69E934AD" w14:textId="77777777" w:rsidR="00F46A18" w:rsidRPr="0024061E" w:rsidRDefault="00F46A18" w:rsidP="00D37FB3">
      <w:pPr>
        <w:jc w:val="center"/>
        <w:rPr>
          <w:rFonts w:ascii="Palatino Linotype" w:hAnsi="Palatino Linotype"/>
        </w:rPr>
      </w:pPr>
    </w:p>
    <w:p w14:paraId="3296B63A" w14:textId="77777777" w:rsidR="00F46A18" w:rsidRPr="0024061E" w:rsidRDefault="00F46A18" w:rsidP="00D37FB3">
      <w:pPr>
        <w:jc w:val="center"/>
        <w:rPr>
          <w:rFonts w:ascii="Palatino Linotype" w:hAnsi="Palatino Linotype"/>
        </w:rPr>
      </w:pPr>
    </w:p>
    <w:p w14:paraId="5AD99FB1" w14:textId="77777777" w:rsidR="00F46A18" w:rsidRPr="0024061E" w:rsidRDefault="00F46A18" w:rsidP="00D37FB3">
      <w:pPr>
        <w:jc w:val="center"/>
        <w:rPr>
          <w:rFonts w:ascii="Palatino Linotype" w:hAnsi="Palatino Linotype"/>
        </w:rPr>
      </w:pPr>
    </w:p>
    <w:p w14:paraId="69D03439" w14:textId="77777777" w:rsidR="00F46A18" w:rsidRDefault="00F46A18" w:rsidP="00D37FB3">
      <w:pPr>
        <w:jc w:val="center"/>
        <w:rPr>
          <w:rFonts w:ascii="Palatino Linotype" w:hAnsi="Palatino Linotype"/>
        </w:rPr>
      </w:pPr>
    </w:p>
    <w:p w14:paraId="73705043" w14:textId="77777777" w:rsidR="00F46A18" w:rsidRDefault="00F46A18" w:rsidP="00D37FB3">
      <w:pPr>
        <w:jc w:val="center"/>
        <w:rPr>
          <w:rFonts w:ascii="Palatino Linotype" w:hAnsi="Palatino Linotype"/>
        </w:rPr>
      </w:pPr>
    </w:p>
    <w:p w14:paraId="36C40736" w14:textId="77777777" w:rsidR="00F46A18" w:rsidRDefault="00F46A18" w:rsidP="00D37FB3">
      <w:pPr>
        <w:jc w:val="center"/>
        <w:rPr>
          <w:rFonts w:ascii="Palatino Linotype" w:hAnsi="Palatino Linotype"/>
        </w:rPr>
      </w:pPr>
    </w:p>
    <w:p w14:paraId="1955799D" w14:textId="77777777" w:rsidR="00F46A18" w:rsidRDefault="00F46A18" w:rsidP="00D37FB3">
      <w:pPr>
        <w:jc w:val="center"/>
        <w:rPr>
          <w:rFonts w:ascii="Palatino Linotype" w:hAnsi="Palatino Linotype"/>
        </w:rPr>
      </w:pPr>
    </w:p>
    <w:p w14:paraId="7F272B16" w14:textId="77777777" w:rsidR="00F46A18" w:rsidRPr="0024061E" w:rsidRDefault="00F46A18" w:rsidP="00D37FB3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Intel Corporation</w:t>
      </w:r>
    </w:p>
    <w:p w14:paraId="1CACEDE5" w14:textId="77777777" w:rsidR="00F46A18" w:rsidRDefault="00F46A18" w:rsidP="009115F9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2200 Mission College Blvd,</w:t>
      </w:r>
    </w:p>
    <w:p w14:paraId="312F2A42" w14:textId="77777777" w:rsidR="00F46A18" w:rsidRDefault="00F46A18" w:rsidP="009115F9">
      <w:pPr>
        <w:jc w:val="center"/>
        <w:rPr>
          <w:rFonts w:ascii="Palatino Linotype" w:hAnsi="Palatino Linotype"/>
        </w:rPr>
        <w:sectPr w:rsidR="00F46A18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>
        <w:rPr>
          <w:rFonts w:ascii="Palatino Linotype" w:hAnsi="Palatino Linotype"/>
        </w:rPr>
        <w:t>Santa Clara, CA - 95054.</w:t>
      </w:r>
    </w:p>
    <w:p w14:paraId="510E1E56" w14:textId="6BADFA07" w:rsidR="00007877" w:rsidRPr="0024061E" w:rsidRDefault="00007877" w:rsidP="009115F9">
      <w:pPr>
        <w:jc w:val="center"/>
        <w:rPr>
          <w:rFonts w:ascii="Palatino Linotype" w:hAnsi="Palatino Linotype"/>
        </w:rPr>
      </w:pPr>
    </w:p>
    <w:sectPr w:rsidR="00007877" w:rsidRPr="0024061E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E7873" w14:textId="77777777" w:rsidR="003258B1" w:rsidRDefault="003258B1" w:rsidP="00DF32E5">
      <w:r>
        <w:separator/>
      </w:r>
    </w:p>
    <w:p w14:paraId="177FCB4A" w14:textId="77777777" w:rsidR="003258B1" w:rsidRDefault="003258B1" w:rsidP="00DF32E5"/>
  </w:endnote>
  <w:endnote w:type="continuationSeparator" w:id="0">
    <w:p w14:paraId="400F50A2" w14:textId="77777777" w:rsidR="003258B1" w:rsidRDefault="003258B1" w:rsidP="00DF32E5">
      <w:r>
        <w:continuationSeparator/>
      </w:r>
    </w:p>
    <w:p w14:paraId="26951FFC" w14:textId="77777777" w:rsidR="003258B1" w:rsidRDefault="003258B1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C0A15" w14:textId="77777777" w:rsidR="00F46A18" w:rsidRPr="00DF66E7" w:rsidRDefault="00F46A18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39F20806" wp14:editId="152AAD31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65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52446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52B30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31C83" w14:textId="77777777" w:rsidR="003258B1" w:rsidRDefault="003258B1" w:rsidP="00DF32E5">
      <w:r>
        <w:separator/>
      </w:r>
    </w:p>
    <w:p w14:paraId="5169979E" w14:textId="77777777" w:rsidR="003258B1" w:rsidRDefault="003258B1" w:rsidP="00DF32E5"/>
  </w:footnote>
  <w:footnote w:type="continuationSeparator" w:id="0">
    <w:p w14:paraId="6F6DF14F" w14:textId="77777777" w:rsidR="003258B1" w:rsidRDefault="003258B1" w:rsidP="00DF32E5">
      <w:r>
        <w:continuationSeparator/>
      </w:r>
    </w:p>
    <w:p w14:paraId="67CF55F6" w14:textId="77777777" w:rsidR="003258B1" w:rsidRDefault="003258B1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4E510" w14:textId="77777777" w:rsidR="00F46A18" w:rsidRPr="00DF66E7" w:rsidRDefault="00F46A18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54D6129" wp14:editId="349565C5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5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37D4A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626E046A" wp14:editId="31AC4C25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65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0527D" w14:textId="77777777" w:rsidR="00F46A18" w:rsidRDefault="00F46A18" w:rsidP="00DF32E5">
    <w:pPr>
      <w:pStyle w:val="Header"/>
    </w:pPr>
  </w:p>
  <w:p w14:paraId="38494819" w14:textId="77777777" w:rsidR="00F46A18" w:rsidRDefault="00F46A18" w:rsidP="00DF32E5">
    <w:pPr>
      <w:pStyle w:val="Header"/>
    </w:pPr>
  </w:p>
  <w:p w14:paraId="6E5FB3E2" w14:textId="77777777" w:rsidR="00F46A18" w:rsidRDefault="00F46A18" w:rsidP="00DF32E5">
    <w:pPr>
      <w:pStyle w:val="Header"/>
    </w:pPr>
  </w:p>
  <w:p w14:paraId="6884C5E8" w14:textId="77777777" w:rsidR="00F46A18" w:rsidRDefault="00F46A18" w:rsidP="00DF32E5">
    <w:pPr>
      <w:pStyle w:val="Header"/>
    </w:pPr>
  </w:p>
  <w:p w14:paraId="48A94932" w14:textId="77777777" w:rsidR="00F46A18" w:rsidRDefault="00F46A18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0DF7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B2657D" w:rsidRDefault="00B2657D" w:rsidP="00DF32E5">
    <w:pPr>
      <w:pStyle w:val="Header"/>
    </w:pPr>
  </w:p>
  <w:p w14:paraId="376C616C" w14:textId="77777777" w:rsidR="00B2657D" w:rsidRDefault="00B2657D" w:rsidP="00DF32E5">
    <w:pPr>
      <w:pStyle w:val="Header"/>
    </w:pPr>
  </w:p>
  <w:p w14:paraId="53E24699" w14:textId="77777777" w:rsidR="00B2657D" w:rsidRDefault="00B2657D" w:rsidP="00DF32E5">
    <w:pPr>
      <w:pStyle w:val="Header"/>
    </w:pPr>
  </w:p>
  <w:p w14:paraId="2ABB37AC" w14:textId="77777777" w:rsidR="00B2657D" w:rsidRDefault="00B2657D" w:rsidP="00DF32E5">
    <w:pPr>
      <w:pStyle w:val="Header"/>
    </w:pPr>
  </w:p>
  <w:p w14:paraId="6B537E06" w14:textId="77777777" w:rsidR="00B2657D" w:rsidRDefault="00B2657D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2"/>
  </w:num>
  <w:num w:numId="4">
    <w:abstractNumId w:val="11"/>
  </w:num>
  <w:num w:numId="5">
    <w:abstractNumId w:val="28"/>
  </w:num>
  <w:num w:numId="6">
    <w:abstractNumId w:val="31"/>
  </w:num>
  <w:num w:numId="7">
    <w:abstractNumId w:val="33"/>
  </w:num>
  <w:num w:numId="8">
    <w:abstractNumId w:val="37"/>
  </w:num>
  <w:num w:numId="9">
    <w:abstractNumId w:val="40"/>
  </w:num>
  <w:num w:numId="10">
    <w:abstractNumId w:val="24"/>
  </w:num>
  <w:num w:numId="11">
    <w:abstractNumId w:val="13"/>
  </w:num>
  <w:num w:numId="12">
    <w:abstractNumId w:val="35"/>
  </w:num>
  <w:num w:numId="13">
    <w:abstractNumId w:val="38"/>
  </w:num>
  <w:num w:numId="14">
    <w:abstractNumId w:val="25"/>
  </w:num>
  <w:num w:numId="15">
    <w:abstractNumId w:val="16"/>
  </w:num>
  <w:num w:numId="16">
    <w:abstractNumId w:val="15"/>
  </w:num>
  <w:num w:numId="17">
    <w:abstractNumId w:val="39"/>
  </w:num>
  <w:num w:numId="18">
    <w:abstractNumId w:val="22"/>
  </w:num>
  <w:num w:numId="19">
    <w:abstractNumId w:val="17"/>
  </w:num>
  <w:num w:numId="20">
    <w:abstractNumId w:val="21"/>
  </w:num>
  <w:num w:numId="21">
    <w:abstractNumId w:val="27"/>
  </w:num>
  <w:num w:numId="22">
    <w:abstractNumId w:val="12"/>
  </w:num>
  <w:num w:numId="23">
    <w:abstractNumId w:val="18"/>
  </w:num>
  <w:num w:numId="24">
    <w:abstractNumId w:val="20"/>
  </w:num>
  <w:num w:numId="25">
    <w:abstractNumId w:val="29"/>
  </w:num>
  <w:num w:numId="26">
    <w:abstractNumId w:val="23"/>
  </w:num>
  <w:num w:numId="27">
    <w:abstractNumId w:val="9"/>
  </w:num>
  <w:num w:numId="28">
    <w:abstractNumId w:val="34"/>
  </w:num>
  <w:num w:numId="29">
    <w:abstractNumId w:val="19"/>
  </w:num>
  <w:num w:numId="30">
    <w:abstractNumId w:val="26"/>
  </w:num>
  <w:num w:numId="31">
    <w:abstractNumId w:val="36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0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8B1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A18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C8083-72A8-4BC2-950B-DCAFC95F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8</TotalTime>
  <Pages>1</Pages>
  <Words>13</Words>
  <Characters>69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80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17</cp:revision>
  <cp:lastPrinted>2015-09-28T03:56:00Z</cp:lastPrinted>
  <dcterms:created xsi:type="dcterms:W3CDTF">2016-04-20T18:34:00Z</dcterms:created>
  <dcterms:modified xsi:type="dcterms:W3CDTF">2018-12-05T20:56:00Z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2018-12-05 20:56:02Z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