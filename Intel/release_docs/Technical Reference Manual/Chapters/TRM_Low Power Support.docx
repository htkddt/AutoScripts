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9BBF" w14:textId="77777777" w:rsidR="00553C6F" w:rsidRPr="00151A93" w:rsidRDefault="00553C6F" w:rsidP="00553C6F">
      <w:pPr>
        <w:pStyle w:val="Heading1"/>
        <w:rPr>
          <w:rFonts w:ascii="Palatino Linotype" w:hAnsi="Palatino Linotype"/>
        </w:rPr>
      </w:pPr>
      <w:bookmarkStart w:id="0" w:name="_Toc449675193"/>
      <w:bookmarkStart w:id="1" w:name="_Toc454614813"/>
      <w:bookmarkStart w:id="2" w:name="_Toc461798340"/>
      <w:bookmarkStart w:id="3" w:name="_Toc461798498"/>
      <w:bookmarkStart w:id="4" w:name="_Toc496630081"/>
      <w:bookmarkStart w:id="5" w:name="_Toc496630365"/>
      <w:r w:rsidRPr="00151A93">
        <w:rPr>
          <w:rFonts w:ascii="Palatino Linotype" w:hAnsi="Palatino Linotype"/>
        </w:rPr>
        <w:t>Low Power Support</w:t>
      </w:r>
      <w:bookmarkEnd w:id="0"/>
      <w:bookmarkEnd w:id="1"/>
      <w:bookmarkEnd w:id="2"/>
      <w:bookmarkEnd w:id="3"/>
      <w:bookmarkEnd w:id="4"/>
      <w:bookmarkEnd w:id="5"/>
    </w:p>
    <w:p w14:paraId="4E81C022" w14:textId="5498A50E" w:rsidR="00553C6F" w:rsidRPr="00151A93" w:rsidRDefault="00AD3046" w:rsidP="00553C6F">
      <w:pPr>
        <w:pStyle w:val="Heading2"/>
        <w:rPr>
          <w:rFonts w:ascii="Palatino Linotype" w:hAnsi="Palatino Linotype"/>
        </w:rPr>
      </w:pPr>
      <w:bookmarkStart w:id="6" w:name="_Toc423068133"/>
      <w:bookmarkStart w:id="7" w:name="_Toc438204167"/>
      <w:bookmarkStart w:id="8" w:name="_Toc449675194"/>
      <w:bookmarkStart w:id="9" w:name="_Toc454614814"/>
      <w:bookmarkStart w:id="10" w:name="_Toc461798341"/>
      <w:bookmarkStart w:id="11" w:name="_Toc461798499"/>
      <w:bookmarkStart w:id="12" w:name="_Toc496630082"/>
      <w:bookmarkStart w:id="13" w:name="_Toc496630366"/>
      <w:r>
        <w:rPr>
          <w:rFonts w:ascii="Palatino Linotype" w:hAnsi="Palatino Linotype"/>
        </w:rPr>
        <w:t>CFG</w:t>
      </w:r>
      <w:r w:rsidR="00553C6F" w:rsidRPr="00151A93">
        <w:rPr>
          <w:rFonts w:ascii="Palatino Linotype" w:hAnsi="Palatino Linotype"/>
        </w:rPr>
        <w:t xml:space="preserve"> Power Management Architecture</w:t>
      </w:r>
      <w:bookmarkEnd w:id="6"/>
      <w:bookmarkEnd w:id="7"/>
      <w:bookmarkEnd w:id="8"/>
      <w:bookmarkEnd w:id="9"/>
      <w:bookmarkEnd w:id="10"/>
      <w:bookmarkEnd w:id="11"/>
      <w:bookmarkEnd w:id="12"/>
      <w:bookmarkEnd w:id="13"/>
    </w:p>
    <w:p w14:paraId="62B4B8B5" w14:textId="77777777" w:rsidR="00553C6F" w:rsidRPr="00151A93" w:rsidRDefault="00553C6F" w:rsidP="00553C6F">
      <w:pPr>
        <w:jc w:val="both"/>
        <w:rPr>
          <w:rFonts w:ascii="Palatino Linotype" w:hAnsi="Palatino Linotype"/>
        </w:rPr>
      </w:pPr>
      <w:r w:rsidRPr="00151A93">
        <w:rPr>
          <w:rFonts w:ascii="Palatino Linotype" w:hAnsi="Palatino Linotype"/>
        </w:rPr>
        <w:t>The power management architecture is comprised of 3 layers: the PMU – SoC power control circuitry provided by the user, the NetSpeed Power Supervisor (NSPS), and NoC itself.</w:t>
      </w:r>
    </w:p>
    <w:p w14:paraId="4A1EE839" w14:textId="77777777" w:rsidR="00553C6F" w:rsidRPr="00151A93" w:rsidRDefault="00553C6F" w:rsidP="00553C6F">
      <w:pPr>
        <w:jc w:val="center"/>
        <w:rPr>
          <w:rFonts w:ascii="Palatino Linotype" w:hAnsi="Palatino Linotype"/>
        </w:rPr>
      </w:pPr>
      <w:r w:rsidRPr="00151A93">
        <w:rPr>
          <w:rFonts w:ascii="Palatino Linotype" w:hAnsi="Palatino Linotype"/>
          <w:noProof/>
        </w:rPr>
        <w:drawing>
          <wp:inline distT="0" distB="0" distL="0" distR="0" wp14:anchorId="17FBF97F" wp14:editId="389F3B67">
            <wp:extent cx="5696555" cy="2685357"/>
            <wp:effectExtent l="0" t="0" r="0" b="1270"/>
            <wp:docPr id="1580" name="Picture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696555" cy="2685357"/>
                    </a:xfrm>
                    <a:prstGeom prst="rect">
                      <a:avLst/>
                    </a:prstGeom>
                    <a:noFill/>
                    <a:ln>
                      <a:noFill/>
                    </a:ln>
                  </pic:spPr>
                </pic:pic>
              </a:graphicData>
            </a:graphic>
          </wp:inline>
        </w:drawing>
      </w:r>
    </w:p>
    <w:p w14:paraId="1EBF9ED6" w14:textId="5FDE90A6" w:rsidR="00553C6F" w:rsidRPr="00151A93" w:rsidRDefault="00553C6F" w:rsidP="00553C6F">
      <w:pPr>
        <w:pStyle w:val="Caption"/>
        <w:rPr>
          <w:rFonts w:ascii="Palatino Linotype" w:hAnsi="Palatino Linotype"/>
        </w:rPr>
      </w:pPr>
      <w:bookmarkStart w:id="14" w:name="_Toc423068189"/>
      <w:bookmarkStart w:id="15" w:name="_Toc438204213"/>
      <w:bookmarkStart w:id="16" w:name="_Toc496630201"/>
      <w:bookmarkStart w:id="17" w:name="_Toc496630456"/>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25</w:t>
      </w:r>
      <w:r w:rsidRPr="00151A93">
        <w:rPr>
          <w:rFonts w:ascii="Palatino Linotype" w:hAnsi="Palatino Linotype"/>
          <w:noProof/>
        </w:rPr>
        <w:fldChar w:fldCharType="end"/>
      </w:r>
      <w:r w:rsidRPr="00151A93">
        <w:rPr>
          <w:rFonts w:ascii="Palatino Linotype" w:hAnsi="Palatino Linotype"/>
        </w:rPr>
        <w:t xml:space="preserve">  </w:t>
      </w:r>
      <w:r w:rsidR="00AD3046">
        <w:rPr>
          <w:rFonts w:ascii="Palatino Linotype" w:hAnsi="Palatino Linotype"/>
        </w:rPr>
        <w:t>CFG</w:t>
      </w:r>
      <w:r w:rsidRPr="00151A93">
        <w:rPr>
          <w:rFonts w:ascii="Palatino Linotype" w:hAnsi="Palatino Linotype"/>
        </w:rPr>
        <w:t xml:space="preserve"> Power Management Architecture</w:t>
      </w:r>
      <w:bookmarkEnd w:id="14"/>
      <w:bookmarkEnd w:id="15"/>
      <w:bookmarkEnd w:id="16"/>
      <w:bookmarkEnd w:id="17"/>
    </w:p>
    <w:p w14:paraId="383D4033" w14:textId="77777777" w:rsidR="00553C6F" w:rsidRPr="00151A93" w:rsidRDefault="00553C6F" w:rsidP="00553C6F">
      <w:pPr>
        <w:pStyle w:val="Heading3"/>
        <w:rPr>
          <w:rFonts w:ascii="Palatino Linotype" w:hAnsi="Palatino Linotype"/>
        </w:rPr>
      </w:pPr>
      <w:bookmarkStart w:id="18" w:name="_Toc423068134"/>
      <w:bookmarkStart w:id="19" w:name="_Toc438204168"/>
      <w:r w:rsidRPr="00151A93">
        <w:rPr>
          <w:rFonts w:ascii="Palatino Linotype" w:hAnsi="Palatino Linotype"/>
        </w:rPr>
        <w:t>PMU (SoC Power Management Unit)</w:t>
      </w:r>
      <w:bookmarkEnd w:id="18"/>
      <w:bookmarkEnd w:id="19"/>
    </w:p>
    <w:p w14:paraId="20D4B0CE" w14:textId="18A87126" w:rsidR="00553C6F" w:rsidRPr="00151A93" w:rsidRDefault="00553C6F" w:rsidP="00553C6F">
      <w:pPr>
        <w:jc w:val="both"/>
        <w:rPr>
          <w:rFonts w:ascii="Palatino Linotype" w:hAnsi="Palatino Linotype"/>
        </w:rPr>
      </w:pPr>
      <w:r w:rsidRPr="00151A93">
        <w:rPr>
          <w:rFonts w:ascii="Palatino Linotype" w:hAnsi="Palatino Linotype"/>
        </w:rPr>
        <w:t xml:space="preserve">SoC power management logic, the PMU, is responsible for coordinating power state changes amongst all the elements of the device, including the NoC, but also including the hosts that interact with the NoC and logic beyond.  The PMU is provided by the user and generates all power gating controls (isolation, power gate enable, etc.) – </w:t>
      </w:r>
      <w:r w:rsidR="00AD3046">
        <w:rPr>
          <w:rFonts w:ascii="Palatino Linotype" w:hAnsi="Palatino Linotype"/>
        </w:rPr>
        <w:t>CFG</w:t>
      </w:r>
      <w:r w:rsidRPr="00151A93">
        <w:rPr>
          <w:rFonts w:ascii="Palatino Linotype" w:hAnsi="Palatino Linotype"/>
        </w:rPr>
        <w:t xml:space="preserve"> logic does not generate these.  The PMU is generally expected to exist in an “always on” power domain.</w:t>
      </w:r>
    </w:p>
    <w:p w14:paraId="1A8FA53B" w14:textId="77777777" w:rsidR="00553C6F" w:rsidRPr="00151A93" w:rsidRDefault="00553C6F" w:rsidP="00553C6F">
      <w:pPr>
        <w:jc w:val="both"/>
        <w:rPr>
          <w:rFonts w:ascii="Palatino Linotype" w:hAnsi="Palatino Linotype"/>
        </w:rPr>
      </w:pPr>
      <w:r w:rsidRPr="00151A93">
        <w:rPr>
          <w:rFonts w:ascii="Palatino Linotype" w:hAnsi="Palatino Linotype"/>
        </w:rPr>
        <w:t>The PMU coordinates power state changes with the NoC via an AMBA Q-channel interface as defined in the ARM Low Power Interface Specification.</w:t>
      </w:r>
    </w:p>
    <w:p w14:paraId="13C28C79" w14:textId="77777777" w:rsidR="00553C6F" w:rsidRPr="00151A93" w:rsidRDefault="00553C6F" w:rsidP="00553C6F">
      <w:pPr>
        <w:pStyle w:val="Heading3"/>
        <w:rPr>
          <w:rFonts w:ascii="Palatino Linotype" w:hAnsi="Palatino Linotype"/>
        </w:rPr>
      </w:pPr>
      <w:bookmarkStart w:id="20" w:name="_Toc423068135"/>
      <w:bookmarkStart w:id="21" w:name="_Toc438204169"/>
      <w:r w:rsidRPr="00151A93">
        <w:rPr>
          <w:rFonts w:ascii="Palatino Linotype" w:hAnsi="Palatino Linotype"/>
        </w:rPr>
        <w:t>NetSpeed Power Supervisor</w:t>
      </w:r>
      <w:bookmarkEnd w:id="20"/>
      <w:bookmarkEnd w:id="21"/>
    </w:p>
    <w:p w14:paraId="2993AEBD"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The NetSpeed Power Supervisor (NSPS) abstracts away NoC microarchitectural details to present a simple well-defined interface to the PMU for communication of power intent.  For each power domain in the NoC, it maintains a Power Domain Finite State Machine (PD FSM) that provides high-level sequencing of the operations required for power removal and power restoration.  This FSM drives the Q-channel interface (QREQn/QACCEPTn/QDENY/QACTIVE) to the PMU in conjunction with driving signals to elements in the NoC, needed to coordinate power sequencing </w:t>
      </w:r>
      <w:r w:rsidRPr="00151A93">
        <w:rPr>
          <w:rFonts w:ascii="Palatino Linotype" w:hAnsi="Palatino Linotype"/>
        </w:rPr>
        <w:lastRenderedPageBreak/>
        <w:t>activity.  It is mapped into a power domain that is always on with respect to the rest of the power domains in the NoC, which could be the same power domain as the PMU, possibly co-located with it.</w:t>
      </w:r>
    </w:p>
    <w:p w14:paraId="21A345A7" w14:textId="77777777" w:rsidR="00553C6F" w:rsidRPr="00151A93" w:rsidRDefault="00553C6F" w:rsidP="00553C6F">
      <w:pPr>
        <w:jc w:val="both"/>
        <w:rPr>
          <w:rFonts w:ascii="Palatino Linotype" w:hAnsi="Palatino Linotype"/>
        </w:rPr>
      </w:pPr>
      <w:r w:rsidRPr="00151A93">
        <w:rPr>
          <w:rFonts w:ascii="Palatino Linotype" w:hAnsi="Palatino Linotype"/>
        </w:rPr>
        <w:t>The NS Power Supervisor also has aggregation logic to combine acknowledgment signals and wake request signals returned from NoC elements.  This logic may be distributed in the design to minimize wiring impact.</w:t>
      </w:r>
    </w:p>
    <w:p w14:paraId="0FB3EBF7" w14:textId="77777777" w:rsidR="00553C6F" w:rsidRPr="00151A93" w:rsidRDefault="00553C6F" w:rsidP="00553C6F">
      <w:pPr>
        <w:pStyle w:val="Heading3"/>
        <w:jc w:val="both"/>
        <w:rPr>
          <w:rFonts w:ascii="Palatino Linotype" w:hAnsi="Palatino Linotype"/>
        </w:rPr>
      </w:pPr>
      <w:bookmarkStart w:id="22" w:name="_Toc423068136"/>
      <w:bookmarkStart w:id="23" w:name="_Toc438204170"/>
      <w:r w:rsidRPr="00151A93">
        <w:rPr>
          <w:rFonts w:ascii="Palatino Linotype" w:hAnsi="Palatino Linotype"/>
        </w:rPr>
        <w:t>NoC Element Power Management Logic:</w:t>
      </w:r>
      <w:bookmarkEnd w:id="22"/>
      <w:bookmarkEnd w:id="23"/>
      <w:r w:rsidRPr="00151A93">
        <w:rPr>
          <w:rFonts w:ascii="Palatino Linotype" w:hAnsi="Palatino Linotype"/>
        </w:rPr>
        <w:t xml:space="preserve"> </w:t>
      </w:r>
    </w:p>
    <w:p w14:paraId="04702379" w14:textId="77777777" w:rsidR="00553C6F" w:rsidRPr="00151A93" w:rsidRDefault="00553C6F" w:rsidP="00553C6F">
      <w:pPr>
        <w:jc w:val="both"/>
        <w:rPr>
          <w:rFonts w:ascii="Palatino Linotype" w:hAnsi="Palatino Linotype"/>
        </w:rPr>
      </w:pPr>
      <w:r w:rsidRPr="00151A93">
        <w:rPr>
          <w:rFonts w:ascii="Palatino Linotype" w:hAnsi="Palatino Linotype"/>
        </w:rPr>
        <w:t>Logic in each of the NoC elements implements required power management functionality, including supporting coordination with the NSPS (e.g., fencing and draining, idle status and sleep ack, etc.).  This logic is located within each NoC element (bridges and routers).</w:t>
      </w:r>
    </w:p>
    <w:p w14:paraId="5D0D8A09" w14:textId="77777777" w:rsidR="00553C6F" w:rsidRPr="00151A93" w:rsidRDefault="00553C6F" w:rsidP="00553C6F">
      <w:pPr>
        <w:pStyle w:val="Heading2"/>
        <w:jc w:val="both"/>
        <w:rPr>
          <w:rFonts w:ascii="Palatino Linotype" w:hAnsi="Palatino Linotype"/>
        </w:rPr>
      </w:pPr>
      <w:bookmarkStart w:id="24" w:name="_Toc438204171"/>
      <w:bookmarkStart w:id="25" w:name="_Toc449675195"/>
      <w:bookmarkStart w:id="26" w:name="_Toc454614815"/>
      <w:bookmarkStart w:id="27" w:name="_Toc461798342"/>
      <w:bookmarkStart w:id="28" w:name="_Toc461798500"/>
      <w:bookmarkStart w:id="29" w:name="_Toc496630083"/>
      <w:bookmarkStart w:id="30" w:name="_Toc496630367"/>
      <w:r w:rsidRPr="00151A93">
        <w:rPr>
          <w:rFonts w:ascii="Palatino Linotype" w:hAnsi="Palatino Linotype"/>
        </w:rPr>
        <w:t>Power Domains and Relationships to Clock and Voltage Domains</w:t>
      </w:r>
      <w:bookmarkEnd w:id="24"/>
      <w:bookmarkEnd w:id="25"/>
      <w:bookmarkEnd w:id="26"/>
      <w:bookmarkEnd w:id="27"/>
      <w:bookmarkEnd w:id="28"/>
      <w:bookmarkEnd w:id="29"/>
      <w:bookmarkEnd w:id="30"/>
    </w:p>
    <w:p w14:paraId="6B755422" w14:textId="77777777" w:rsidR="00553C6F" w:rsidRPr="00151A93" w:rsidRDefault="00553C6F" w:rsidP="00553C6F">
      <w:pPr>
        <w:jc w:val="both"/>
        <w:rPr>
          <w:rFonts w:ascii="Palatino Linotype" w:hAnsi="Palatino Linotype"/>
        </w:rPr>
      </w:pPr>
      <w:r w:rsidRPr="00151A93">
        <w:rPr>
          <w:rFonts w:ascii="Palatino Linotype" w:hAnsi="Palatino Linotype"/>
        </w:rPr>
        <w:t>Power domains are the logical construct through which power control is communicated between the PMU and the NoC.  They nominally describe the boundaries of regions that share common status regarding clock gating (at the power domain level) and power gating.  The sections below describe the interactions between power domains, clock domains and voltage domains.</w:t>
      </w:r>
    </w:p>
    <w:p w14:paraId="0F298687" w14:textId="77777777" w:rsidR="00553C6F" w:rsidRPr="00151A93" w:rsidRDefault="00553C6F" w:rsidP="00553C6F">
      <w:pPr>
        <w:pStyle w:val="Heading3"/>
        <w:jc w:val="both"/>
        <w:rPr>
          <w:rFonts w:ascii="Palatino Linotype" w:hAnsi="Palatino Linotype"/>
        </w:rPr>
      </w:pPr>
      <w:bookmarkStart w:id="31" w:name="_Toc423068127"/>
      <w:bookmarkStart w:id="32" w:name="_Toc438204172"/>
      <w:r w:rsidRPr="00151A93">
        <w:rPr>
          <w:rFonts w:ascii="Palatino Linotype" w:hAnsi="Palatino Linotype"/>
        </w:rPr>
        <w:t>Clock Domains</w:t>
      </w:r>
      <w:bookmarkEnd w:id="31"/>
      <w:bookmarkEnd w:id="32"/>
    </w:p>
    <w:p w14:paraId="471AAB5B" w14:textId="77777777" w:rsidR="00553C6F" w:rsidRPr="00151A93" w:rsidRDefault="00553C6F" w:rsidP="00553C6F">
      <w:pPr>
        <w:jc w:val="both"/>
        <w:rPr>
          <w:rFonts w:ascii="Palatino Linotype" w:hAnsi="Palatino Linotype"/>
        </w:rPr>
      </w:pPr>
      <w:r w:rsidRPr="00151A93">
        <w:rPr>
          <w:rFonts w:ascii="Palatino Linotype" w:hAnsi="Palatino Linotype"/>
        </w:rPr>
        <w:t>Clock domains may span power domain boundaries, as long as all the power domains have a common voltage domain.  Clock domains may not span voltage domain boundaries.  However, where clock gating is intended at any level above an individual NoC element (e.g., routers and bridges), one or more power domains must be defined that in aggregate match the boundary of the gated clock domain.  For each clock domain, a distinct clock input pin is provided at the NoC interface for each power domain that it spans.  A clock gate and corresponding enable may be inserted in front of these pins to create gated clock domains.  The SoC PMU would request a power state change for the affected power domain(s) from the NSPS prior to changing the gated status of this clock domain.</w:t>
      </w:r>
    </w:p>
    <w:p w14:paraId="652C9261" w14:textId="77777777" w:rsidR="00553C6F" w:rsidRPr="00151A93" w:rsidRDefault="00553C6F" w:rsidP="00553C6F">
      <w:pPr>
        <w:jc w:val="both"/>
        <w:rPr>
          <w:rFonts w:ascii="Palatino Linotype" w:hAnsi="Palatino Linotype"/>
        </w:rPr>
      </w:pPr>
      <w:r w:rsidRPr="00151A93">
        <w:rPr>
          <w:rFonts w:ascii="Palatino Linotype" w:hAnsi="Palatino Linotype"/>
        </w:rPr>
        <w:t>In cases where coarse grained clock gating is intended above the NoC element level but at finer granularity than would be power gated (i.e., a power gating domain spans multiple clock gating domains), power domains must be defined for each gated clock domain, and when power gating the aggregating domain, the SoC PMU must request power state change for all the gated clock domains that are part of the aggregate power gating domain.  The converse also applies.</w:t>
      </w:r>
    </w:p>
    <w:p w14:paraId="79F888A6" w14:textId="77777777" w:rsidR="00553C6F" w:rsidRPr="00151A93" w:rsidRDefault="00553C6F" w:rsidP="00553C6F">
      <w:pPr>
        <w:pStyle w:val="Heading3"/>
        <w:rPr>
          <w:rFonts w:ascii="Palatino Linotype" w:hAnsi="Palatino Linotype"/>
        </w:rPr>
      </w:pPr>
      <w:bookmarkStart w:id="33" w:name="_Toc423068128"/>
      <w:bookmarkStart w:id="34" w:name="_Toc438204173"/>
      <w:r w:rsidRPr="00151A93">
        <w:rPr>
          <w:rFonts w:ascii="Palatino Linotype" w:hAnsi="Palatino Linotype"/>
        </w:rPr>
        <w:t>Multiple Voltage Domains</w:t>
      </w:r>
      <w:bookmarkEnd w:id="33"/>
      <w:bookmarkEnd w:id="34"/>
    </w:p>
    <w:p w14:paraId="4E9F3A58"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Orion LP supports the definition of multiple voltage domains.  Each power domain is assigned to a single voltage domain, with the implication that a power domain may not span multiple </w:t>
      </w:r>
      <w:r w:rsidRPr="00151A93">
        <w:rPr>
          <w:rFonts w:ascii="Palatino Linotype" w:hAnsi="Palatino Linotype"/>
        </w:rPr>
        <w:lastRenderedPageBreak/>
        <w:t>voltage domains.  However, a voltage domain may be divided into multiple power domains which have independent power state controls.  In other words, power domains may not span voltage domains, but a voltage domain may contain multiple power domains.  Where signals in the NoC cross voltage domain boundaries, NocStudio will infer appropriate level-shifting structures in the CPF collateral it generates.</w:t>
      </w:r>
    </w:p>
    <w:p w14:paraId="4D8E2D7E" w14:textId="77777777" w:rsidR="00553C6F" w:rsidRPr="00151A93" w:rsidRDefault="00553C6F" w:rsidP="00553C6F">
      <w:pPr>
        <w:jc w:val="both"/>
        <w:rPr>
          <w:rFonts w:ascii="Palatino Linotype" w:hAnsi="Palatino Linotype"/>
        </w:rPr>
      </w:pPr>
      <w:r w:rsidRPr="00151A93">
        <w:rPr>
          <w:rFonts w:ascii="Palatino Linotype" w:hAnsi="Palatino Linotype"/>
        </w:rPr>
        <w:t>Note as stated above, clock domains may not span voltage domains.</w:t>
      </w:r>
    </w:p>
    <w:p w14:paraId="62740759" w14:textId="77777777" w:rsidR="00553C6F" w:rsidRPr="00151A93" w:rsidRDefault="00553C6F" w:rsidP="00553C6F">
      <w:pPr>
        <w:pStyle w:val="Heading2"/>
        <w:jc w:val="both"/>
        <w:rPr>
          <w:rFonts w:ascii="Palatino Linotype" w:hAnsi="Palatino Linotype"/>
        </w:rPr>
      </w:pPr>
      <w:bookmarkStart w:id="35" w:name="_Toc438204174"/>
      <w:bookmarkStart w:id="36" w:name="_Toc449675196"/>
      <w:bookmarkStart w:id="37" w:name="_Toc454614816"/>
      <w:bookmarkStart w:id="38" w:name="_Toc461798343"/>
      <w:bookmarkStart w:id="39" w:name="_Toc461798501"/>
      <w:bookmarkStart w:id="40" w:name="_Toc496630084"/>
      <w:bookmarkStart w:id="41" w:name="_Toc496630368"/>
      <w:r w:rsidRPr="00151A93">
        <w:rPr>
          <w:rFonts w:ascii="Palatino Linotype" w:hAnsi="Palatino Linotype"/>
        </w:rPr>
        <w:t>Low Power Signaling Interface Between PMU and NSPS</w:t>
      </w:r>
      <w:bookmarkEnd w:id="35"/>
      <w:bookmarkEnd w:id="36"/>
      <w:bookmarkEnd w:id="37"/>
      <w:bookmarkEnd w:id="38"/>
      <w:bookmarkEnd w:id="39"/>
      <w:bookmarkEnd w:id="40"/>
      <w:bookmarkEnd w:id="41"/>
    </w:p>
    <w:p w14:paraId="184AD39A"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Orion LP implements the Q-channel low-power signaling protocol according to the ARM AMBA Low Power Interface Specification.  One Q-channel interface is provided for each power domain defined for the NoC.  Four signals are involved: </w:t>
      </w:r>
      <w:r w:rsidRPr="00151A93">
        <w:rPr>
          <w:rFonts w:ascii="Palatino Linotype" w:hAnsi="Palatino Linotype"/>
          <w:i/>
        </w:rPr>
        <w:t>QREQn_&lt;PD&gt;</w:t>
      </w:r>
      <w:r w:rsidRPr="00151A93">
        <w:rPr>
          <w:rFonts w:ascii="Palatino Linotype" w:hAnsi="Palatino Linotype"/>
        </w:rPr>
        <w:t xml:space="preserve"> (driven by PMU), </w:t>
      </w:r>
      <w:r w:rsidRPr="00151A93">
        <w:rPr>
          <w:rFonts w:ascii="Palatino Linotype" w:hAnsi="Palatino Linotype"/>
          <w:i/>
        </w:rPr>
        <w:t>QACCEPTn_&lt;PD&gt;</w:t>
      </w:r>
      <w:r w:rsidRPr="00151A93">
        <w:rPr>
          <w:rFonts w:ascii="Palatino Linotype" w:hAnsi="Palatino Linotype"/>
        </w:rPr>
        <w:t xml:space="preserve">, </w:t>
      </w:r>
      <w:r w:rsidRPr="00151A93">
        <w:rPr>
          <w:rFonts w:ascii="Palatino Linotype" w:hAnsi="Palatino Linotype"/>
          <w:i/>
        </w:rPr>
        <w:t>QDENY_&lt;PD&gt;</w:t>
      </w:r>
      <w:r w:rsidRPr="00151A93">
        <w:rPr>
          <w:rFonts w:ascii="Palatino Linotype" w:hAnsi="Palatino Linotype"/>
        </w:rPr>
        <w:t xml:space="preserve"> and </w:t>
      </w:r>
      <w:r w:rsidRPr="00151A93">
        <w:rPr>
          <w:rFonts w:ascii="Palatino Linotype" w:hAnsi="Palatino Linotype"/>
          <w:i/>
        </w:rPr>
        <w:t>QACTIVE_&lt;PD&gt;</w:t>
      </w:r>
      <w:r w:rsidRPr="00151A93">
        <w:rPr>
          <w:rFonts w:ascii="Palatino Linotype" w:hAnsi="Palatino Linotype"/>
        </w:rPr>
        <w:t xml:space="preserve"> (these latter 3 driven by NSPS).  This interface allows the PMU to issue requests to the NSPS to safely remove and restore power to each power domain.  This interface also allows the NSPS to issue requests to wake power domains.  The PMU is ultimately responsible for waking domains, either in response to NSPS requests or other criteria.</w:t>
      </w:r>
    </w:p>
    <w:p w14:paraId="09A46E80" w14:textId="77777777" w:rsidR="00553C6F" w:rsidRPr="00151A93" w:rsidRDefault="00553C6F" w:rsidP="00553C6F">
      <w:pPr>
        <w:jc w:val="both"/>
        <w:rPr>
          <w:rFonts w:ascii="Palatino Linotype" w:hAnsi="Palatino Linotype"/>
        </w:rPr>
      </w:pPr>
      <w:r w:rsidRPr="00151A93">
        <w:rPr>
          <w:rFonts w:ascii="Palatino Linotype" w:hAnsi="Palatino Linotype"/>
        </w:rPr>
        <w:t>Following is a brief description of how this interface is used to power down and subsequently power up a domain:</w:t>
      </w:r>
    </w:p>
    <w:p w14:paraId="042FD6C8" w14:textId="77777777" w:rsidR="00553C6F" w:rsidRPr="00151A93" w:rsidRDefault="00553C6F" w:rsidP="00553C6F">
      <w:pPr>
        <w:pStyle w:val="Heading3"/>
        <w:rPr>
          <w:rFonts w:ascii="Palatino Linotype" w:hAnsi="Palatino Linotype"/>
        </w:rPr>
      </w:pPr>
      <w:bookmarkStart w:id="42" w:name="_Toc438204175"/>
      <w:r w:rsidRPr="00151A93">
        <w:rPr>
          <w:rFonts w:ascii="Palatino Linotype" w:hAnsi="Palatino Linotype"/>
        </w:rPr>
        <w:t xml:space="preserve">Power </w:t>
      </w:r>
      <w:proofErr w:type="gramStart"/>
      <w:r w:rsidRPr="00151A93">
        <w:rPr>
          <w:rFonts w:ascii="Palatino Linotype" w:hAnsi="Palatino Linotype"/>
        </w:rPr>
        <w:t>Down</w:t>
      </w:r>
      <w:proofErr w:type="gramEnd"/>
      <w:r w:rsidRPr="00151A93">
        <w:rPr>
          <w:rFonts w:ascii="Palatino Linotype" w:hAnsi="Palatino Linotype"/>
        </w:rPr>
        <w:t xml:space="preserve"> Sequence</w:t>
      </w:r>
      <w:bookmarkEnd w:id="42"/>
    </w:p>
    <w:p w14:paraId="3A4F6590" w14:textId="77777777" w:rsidR="00553C6F" w:rsidRPr="00151A93" w:rsidRDefault="00553C6F" w:rsidP="00553C6F">
      <w:pPr>
        <w:rPr>
          <w:rFonts w:ascii="Palatino Linotype" w:hAnsi="Palatino Linotype"/>
        </w:rPr>
      </w:pPr>
    </w:p>
    <w:p w14:paraId="12F813EA" w14:textId="77777777" w:rsidR="00553C6F" w:rsidRPr="00151A93" w:rsidRDefault="00553C6F" w:rsidP="00553C6F">
      <w:pPr>
        <w:jc w:val="center"/>
        <w:rPr>
          <w:rFonts w:ascii="Palatino Linotype" w:hAnsi="Palatino Linotype"/>
        </w:rPr>
      </w:pPr>
      <w:r w:rsidRPr="00151A93">
        <w:rPr>
          <w:rFonts w:ascii="Palatino Linotype" w:hAnsi="Palatino Linotype"/>
          <w:noProof/>
        </w:rPr>
        <w:drawing>
          <wp:inline distT="0" distB="0" distL="0" distR="0" wp14:anchorId="4FB6B615" wp14:editId="2F743166">
            <wp:extent cx="6190488" cy="3207392"/>
            <wp:effectExtent l="0" t="0" r="0" b="0"/>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drom_lp_v2_spec_pd.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0488" cy="3207392"/>
                    </a:xfrm>
                    <a:prstGeom prst="rect">
                      <a:avLst/>
                    </a:prstGeom>
                  </pic:spPr>
                </pic:pic>
              </a:graphicData>
            </a:graphic>
          </wp:inline>
        </w:drawing>
      </w:r>
    </w:p>
    <w:p w14:paraId="5220C03D" w14:textId="77777777" w:rsidR="00553C6F" w:rsidRPr="00151A93" w:rsidRDefault="00553C6F" w:rsidP="00553C6F">
      <w:pPr>
        <w:pStyle w:val="Caption"/>
        <w:rPr>
          <w:rFonts w:ascii="Palatino Linotype" w:hAnsi="Palatino Linotype"/>
        </w:rPr>
      </w:pPr>
      <w:bookmarkStart w:id="43" w:name="_Toc438204214"/>
      <w:bookmarkStart w:id="44" w:name="_Toc496630202"/>
      <w:bookmarkStart w:id="45" w:name="_Toc496630457"/>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26</w:t>
      </w:r>
      <w:r w:rsidRPr="00151A93">
        <w:rPr>
          <w:rFonts w:ascii="Palatino Linotype" w:hAnsi="Palatino Linotype"/>
          <w:noProof/>
        </w:rPr>
        <w:fldChar w:fldCharType="end"/>
      </w:r>
      <w:r w:rsidRPr="00151A93">
        <w:rPr>
          <w:rFonts w:ascii="Palatino Linotype" w:hAnsi="Palatino Linotype"/>
          <w:noProof/>
        </w:rPr>
        <w:t xml:space="preserve"> Power Down Waveform Sequence</w:t>
      </w:r>
      <w:bookmarkEnd w:id="43"/>
      <w:bookmarkEnd w:id="44"/>
      <w:bookmarkEnd w:id="45"/>
    </w:p>
    <w:p w14:paraId="4D7BC1E5" w14:textId="77777777" w:rsidR="00553C6F" w:rsidRPr="00151A93" w:rsidRDefault="00553C6F" w:rsidP="00553C6F">
      <w:pPr>
        <w:pStyle w:val="ListParagraph"/>
        <w:numPr>
          <w:ilvl w:val="0"/>
          <w:numId w:val="19"/>
        </w:numPr>
        <w:rPr>
          <w:rFonts w:ascii="Palatino Linotype" w:hAnsi="Palatino Linotype"/>
        </w:rPr>
      </w:pPr>
      <w:r w:rsidRPr="00151A93">
        <w:rPr>
          <w:rFonts w:ascii="Palatino Linotype" w:hAnsi="Palatino Linotype"/>
        </w:rPr>
        <w:lastRenderedPageBreak/>
        <w:t xml:space="preserve">Normal Operation: </w:t>
      </w:r>
      <w:r w:rsidRPr="00151A93">
        <w:rPr>
          <w:rFonts w:ascii="Palatino Linotype" w:hAnsi="Palatino Linotype"/>
          <w:i/>
        </w:rPr>
        <w:t>QREQn_&lt;PD&gt;</w:t>
      </w:r>
      <w:r w:rsidRPr="00151A93">
        <w:rPr>
          <w:rFonts w:ascii="Palatino Linotype" w:hAnsi="Palatino Linotype"/>
        </w:rPr>
        <w:t xml:space="preserve">, </w:t>
      </w:r>
      <w:r w:rsidRPr="00151A93">
        <w:rPr>
          <w:rFonts w:ascii="Palatino Linotype" w:hAnsi="Palatino Linotype"/>
          <w:i/>
        </w:rPr>
        <w:t>QACCEPTn_&lt;PD&gt;</w:t>
      </w:r>
      <w:r w:rsidRPr="00151A93">
        <w:rPr>
          <w:rFonts w:ascii="Palatino Linotype" w:hAnsi="Palatino Linotype"/>
        </w:rPr>
        <w:t xml:space="preserve"> == 1, and </w:t>
      </w:r>
      <w:r w:rsidRPr="00151A93">
        <w:rPr>
          <w:rFonts w:ascii="Palatino Linotype" w:hAnsi="Palatino Linotype"/>
          <w:i/>
        </w:rPr>
        <w:t>QDENY_&lt;PD&gt;</w:t>
      </w:r>
      <w:r w:rsidRPr="00151A93">
        <w:rPr>
          <w:rFonts w:ascii="Palatino Linotype" w:hAnsi="Palatino Linotype"/>
        </w:rPr>
        <w:t xml:space="preserve"> == 0.  </w:t>
      </w:r>
      <w:r w:rsidRPr="00151A93">
        <w:rPr>
          <w:rFonts w:ascii="Palatino Linotype" w:hAnsi="Palatino Linotype"/>
          <w:i/>
        </w:rPr>
        <w:t>QACTIVE_&lt;PD&gt;</w:t>
      </w:r>
      <w:r w:rsidRPr="00151A93">
        <w:rPr>
          <w:rFonts w:ascii="Palatino Linotype" w:hAnsi="Palatino Linotype"/>
        </w:rPr>
        <w:t xml:space="preserve"> may be in either state.</w:t>
      </w:r>
    </w:p>
    <w:p w14:paraId="1FCA50F3" w14:textId="77777777" w:rsidR="00553C6F" w:rsidRPr="00151A93" w:rsidRDefault="00553C6F" w:rsidP="00553C6F">
      <w:pPr>
        <w:pStyle w:val="ListParagraph"/>
        <w:numPr>
          <w:ilvl w:val="0"/>
          <w:numId w:val="19"/>
        </w:numPr>
        <w:rPr>
          <w:rFonts w:ascii="Palatino Linotype" w:hAnsi="Palatino Linotype"/>
        </w:rPr>
      </w:pPr>
      <w:r w:rsidRPr="00151A93">
        <w:rPr>
          <w:rFonts w:ascii="Palatino Linotype" w:hAnsi="Palatino Linotype"/>
        </w:rPr>
        <w:t>Power Down Request</w:t>
      </w:r>
    </w:p>
    <w:p w14:paraId="2F903D31" w14:textId="77777777" w:rsidR="00553C6F" w:rsidRPr="00151A93" w:rsidRDefault="00553C6F" w:rsidP="00553C6F">
      <w:pPr>
        <w:pStyle w:val="ListParagraph"/>
        <w:numPr>
          <w:ilvl w:val="1"/>
          <w:numId w:val="18"/>
        </w:numPr>
        <w:rPr>
          <w:rFonts w:ascii="Palatino Linotype" w:hAnsi="Palatino Linotype"/>
        </w:rPr>
      </w:pPr>
      <w:r w:rsidRPr="00151A93">
        <w:rPr>
          <w:rFonts w:ascii="Palatino Linotype" w:hAnsi="Palatino Linotype"/>
        </w:rPr>
        <w:t xml:space="preserve">PMU drives </w:t>
      </w:r>
      <w:r w:rsidRPr="00151A93">
        <w:rPr>
          <w:rFonts w:ascii="Palatino Linotype" w:hAnsi="Palatino Linotype"/>
          <w:i/>
        </w:rPr>
        <w:t>QREQn_&lt;PD&gt;</w:t>
      </w:r>
      <w:r w:rsidRPr="00151A93">
        <w:rPr>
          <w:rFonts w:ascii="Palatino Linotype" w:hAnsi="Palatino Linotype"/>
        </w:rPr>
        <w:t xml:space="preserve"> low</w:t>
      </w:r>
    </w:p>
    <w:p w14:paraId="4B883C25" w14:textId="77777777" w:rsidR="00553C6F" w:rsidRPr="00151A93" w:rsidRDefault="00553C6F" w:rsidP="00553C6F">
      <w:pPr>
        <w:pStyle w:val="ListParagraph"/>
        <w:numPr>
          <w:ilvl w:val="1"/>
          <w:numId w:val="18"/>
        </w:numPr>
        <w:rPr>
          <w:rFonts w:ascii="Palatino Linotype" w:hAnsi="Palatino Linotype"/>
        </w:rPr>
      </w:pPr>
      <w:r w:rsidRPr="00151A93">
        <w:rPr>
          <w:rFonts w:ascii="Palatino Linotype" w:hAnsi="Palatino Linotype"/>
        </w:rPr>
        <w:t>NSPS decides whether it can accept power down request or not:</w:t>
      </w:r>
    </w:p>
    <w:p w14:paraId="44782BE3" w14:textId="77777777" w:rsidR="00553C6F" w:rsidRPr="00151A93" w:rsidRDefault="00553C6F" w:rsidP="00553C6F">
      <w:pPr>
        <w:pStyle w:val="ListParagraph"/>
        <w:numPr>
          <w:ilvl w:val="2"/>
          <w:numId w:val="18"/>
        </w:numPr>
        <w:rPr>
          <w:rFonts w:ascii="Palatino Linotype" w:hAnsi="Palatino Linotype"/>
        </w:rPr>
      </w:pPr>
      <w:r w:rsidRPr="00151A93">
        <w:rPr>
          <w:rFonts w:ascii="Palatino Linotype" w:hAnsi="Palatino Linotype"/>
        </w:rPr>
        <w:t xml:space="preserve">Will accept: drives </w:t>
      </w:r>
      <w:r w:rsidRPr="00151A93">
        <w:rPr>
          <w:rFonts w:ascii="Palatino Linotype" w:hAnsi="Palatino Linotype"/>
          <w:i/>
        </w:rPr>
        <w:t>QACCEPTn_&lt;PD&gt;</w:t>
      </w:r>
      <w:r w:rsidRPr="00151A93">
        <w:rPr>
          <w:rFonts w:ascii="Palatino Linotype" w:hAnsi="Palatino Linotype"/>
        </w:rPr>
        <w:t xml:space="preserve"> low</w:t>
      </w:r>
    </w:p>
    <w:p w14:paraId="51387224" w14:textId="77777777" w:rsidR="00553C6F" w:rsidRPr="00151A93" w:rsidRDefault="00553C6F" w:rsidP="00553C6F">
      <w:pPr>
        <w:pStyle w:val="ListParagraph"/>
        <w:numPr>
          <w:ilvl w:val="2"/>
          <w:numId w:val="18"/>
        </w:numPr>
        <w:rPr>
          <w:rFonts w:ascii="Palatino Linotype" w:hAnsi="Palatino Linotype"/>
        </w:rPr>
      </w:pPr>
      <w:r w:rsidRPr="00151A93">
        <w:rPr>
          <w:rFonts w:ascii="Palatino Linotype" w:hAnsi="Palatino Linotype"/>
        </w:rPr>
        <w:t xml:space="preserve">Will not accept: drives </w:t>
      </w:r>
      <w:r w:rsidRPr="00151A93">
        <w:rPr>
          <w:rFonts w:ascii="Palatino Linotype" w:hAnsi="Palatino Linotype"/>
          <w:i/>
        </w:rPr>
        <w:t>QDENY_&lt;PD&gt;</w:t>
      </w:r>
      <w:r w:rsidRPr="00151A93">
        <w:rPr>
          <w:rFonts w:ascii="Palatino Linotype" w:hAnsi="Palatino Linotype"/>
        </w:rPr>
        <w:t xml:space="preserve"> high</w:t>
      </w:r>
    </w:p>
    <w:p w14:paraId="7D7F9E46"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Note: PMU must hold </w:t>
      </w:r>
      <w:r w:rsidRPr="00151A93">
        <w:rPr>
          <w:rFonts w:ascii="Palatino Linotype" w:hAnsi="Palatino Linotype"/>
          <w:i/>
        </w:rPr>
        <w:t>QREQn_&lt;PD&gt;</w:t>
      </w:r>
      <w:r w:rsidRPr="00151A93">
        <w:rPr>
          <w:rFonts w:ascii="Palatino Linotype" w:hAnsi="Palatino Linotype"/>
        </w:rPr>
        <w:t xml:space="preserve"> low until NSPS responds by asserting either </w:t>
      </w:r>
      <w:r w:rsidRPr="00151A93">
        <w:rPr>
          <w:rFonts w:ascii="Palatino Linotype" w:hAnsi="Palatino Linotype"/>
          <w:i/>
        </w:rPr>
        <w:t>QACCEPTn_&lt;PD&gt;</w:t>
      </w:r>
      <w:r w:rsidRPr="00151A93">
        <w:rPr>
          <w:rFonts w:ascii="Palatino Linotype" w:hAnsi="Palatino Linotype"/>
        </w:rPr>
        <w:t xml:space="preserve"> or </w:t>
      </w:r>
      <w:r w:rsidRPr="00151A93">
        <w:rPr>
          <w:rFonts w:ascii="Palatino Linotype" w:hAnsi="Palatino Linotype"/>
          <w:i/>
        </w:rPr>
        <w:t>QDENY_&lt;PD&gt;</w:t>
      </w:r>
      <w:r w:rsidRPr="00151A93">
        <w:rPr>
          <w:rFonts w:ascii="Palatino Linotype" w:hAnsi="Palatino Linotype"/>
        </w:rPr>
        <w:t xml:space="preserve">, and it must return to normal operation by raising </w:t>
      </w:r>
      <w:r w:rsidRPr="00151A93">
        <w:rPr>
          <w:rFonts w:ascii="Palatino Linotype" w:hAnsi="Palatino Linotype"/>
          <w:i/>
        </w:rPr>
        <w:t>QREQn_&lt;PD&gt;</w:t>
      </w:r>
      <w:r w:rsidRPr="00151A93">
        <w:rPr>
          <w:rFonts w:ascii="Palatino Linotype" w:hAnsi="Palatino Linotype"/>
        </w:rPr>
        <w:t xml:space="preserve"> high and waiting for </w:t>
      </w:r>
      <w:r w:rsidRPr="00151A93">
        <w:rPr>
          <w:rFonts w:ascii="Palatino Linotype" w:hAnsi="Palatino Linotype"/>
          <w:i/>
        </w:rPr>
        <w:t>QACCEPTn_&lt;PD&gt;</w:t>
      </w:r>
      <w:r w:rsidRPr="00151A93">
        <w:rPr>
          <w:rFonts w:ascii="Palatino Linotype" w:hAnsi="Palatino Linotype"/>
        </w:rPr>
        <w:t xml:space="preserve"> to go high or </w:t>
      </w:r>
      <w:r w:rsidRPr="00151A93">
        <w:rPr>
          <w:rFonts w:ascii="Palatino Linotype" w:hAnsi="Palatino Linotype"/>
          <w:i/>
        </w:rPr>
        <w:t>QDENY_&lt;PD&gt;</w:t>
      </w:r>
      <w:r w:rsidRPr="00151A93">
        <w:rPr>
          <w:rFonts w:ascii="Palatino Linotype" w:hAnsi="Palatino Linotype"/>
        </w:rPr>
        <w:t xml:space="preserve"> to go low before initiating a new power down request (for this domain).</w:t>
      </w:r>
    </w:p>
    <w:p w14:paraId="23E7E369" w14:textId="77777777" w:rsidR="00553C6F" w:rsidRPr="00151A93" w:rsidRDefault="00553C6F" w:rsidP="00553C6F">
      <w:pPr>
        <w:pStyle w:val="ListParagraph"/>
        <w:numPr>
          <w:ilvl w:val="0"/>
          <w:numId w:val="19"/>
        </w:numPr>
        <w:rPr>
          <w:rFonts w:ascii="Palatino Linotype" w:hAnsi="Palatino Linotype"/>
        </w:rPr>
      </w:pPr>
      <w:r w:rsidRPr="00151A93">
        <w:rPr>
          <w:rFonts w:ascii="Palatino Linotype" w:hAnsi="Palatino Linotype"/>
        </w:rPr>
        <w:t xml:space="preserve">Powered Down: </w:t>
      </w:r>
      <w:r w:rsidRPr="00151A93">
        <w:rPr>
          <w:rFonts w:ascii="Palatino Linotype" w:hAnsi="Palatino Linotype"/>
          <w:i/>
        </w:rPr>
        <w:t>QREQn_&lt;PD&gt;</w:t>
      </w:r>
      <w:r w:rsidRPr="00151A93">
        <w:rPr>
          <w:rFonts w:ascii="Palatino Linotype" w:hAnsi="Palatino Linotype"/>
        </w:rPr>
        <w:t xml:space="preserve">, </w:t>
      </w:r>
      <w:r w:rsidRPr="00151A93">
        <w:rPr>
          <w:rFonts w:ascii="Palatino Linotype" w:hAnsi="Palatino Linotype"/>
          <w:i/>
        </w:rPr>
        <w:t>QACCEPTn_&lt;PD&gt;</w:t>
      </w:r>
      <w:r w:rsidRPr="00151A93">
        <w:rPr>
          <w:rFonts w:ascii="Palatino Linotype" w:hAnsi="Palatino Linotype"/>
        </w:rPr>
        <w:t xml:space="preserve">, </w:t>
      </w:r>
      <w:r w:rsidRPr="00151A93">
        <w:rPr>
          <w:rFonts w:ascii="Palatino Linotype" w:hAnsi="Palatino Linotype"/>
          <w:i/>
        </w:rPr>
        <w:t>QDENY_&lt;PD&gt;</w:t>
      </w:r>
      <w:r w:rsidRPr="00151A93">
        <w:rPr>
          <w:rFonts w:ascii="Palatino Linotype" w:hAnsi="Palatino Linotype"/>
        </w:rPr>
        <w:t xml:space="preserve"> and </w:t>
      </w:r>
      <w:r w:rsidRPr="00151A93">
        <w:rPr>
          <w:rFonts w:ascii="Palatino Linotype" w:hAnsi="Palatino Linotype"/>
          <w:i/>
        </w:rPr>
        <w:t>QACTIVE_&lt;PD&gt;</w:t>
      </w:r>
      <w:r w:rsidRPr="00151A93">
        <w:rPr>
          <w:rFonts w:ascii="Palatino Linotype" w:hAnsi="Palatino Linotype"/>
        </w:rPr>
        <w:t xml:space="preserve"> all == 0.</w:t>
      </w:r>
    </w:p>
    <w:p w14:paraId="120BEFEA" w14:textId="77777777" w:rsidR="00553C6F" w:rsidRPr="00151A93" w:rsidRDefault="00553C6F" w:rsidP="00553C6F">
      <w:pPr>
        <w:pStyle w:val="ListParagraph"/>
        <w:numPr>
          <w:ilvl w:val="1"/>
          <w:numId w:val="19"/>
        </w:numPr>
        <w:rPr>
          <w:rFonts w:ascii="Palatino Linotype" w:hAnsi="Palatino Linotype"/>
        </w:rPr>
      </w:pPr>
      <w:r w:rsidRPr="00151A93">
        <w:rPr>
          <w:rFonts w:ascii="Palatino Linotype" w:hAnsi="Palatino Linotype"/>
        </w:rPr>
        <w:t>PMU removes power</w:t>
      </w:r>
    </w:p>
    <w:p w14:paraId="6EFFA365" w14:textId="77777777" w:rsidR="00553C6F" w:rsidRPr="00151A93" w:rsidRDefault="00553C6F" w:rsidP="00553C6F">
      <w:pPr>
        <w:pStyle w:val="ListParagraph"/>
        <w:numPr>
          <w:ilvl w:val="2"/>
          <w:numId w:val="19"/>
        </w:numPr>
        <w:rPr>
          <w:rFonts w:ascii="Palatino Linotype" w:hAnsi="Palatino Linotype"/>
        </w:rPr>
      </w:pPr>
      <w:r w:rsidRPr="00151A93">
        <w:rPr>
          <w:rFonts w:ascii="Palatino Linotype" w:hAnsi="Palatino Linotype"/>
        </w:rPr>
        <w:t xml:space="preserve">Asserts </w:t>
      </w:r>
      <w:r w:rsidRPr="00151A93">
        <w:rPr>
          <w:rFonts w:ascii="Palatino Linotype" w:hAnsi="Palatino Linotype"/>
          <w:i/>
        </w:rPr>
        <w:t>iso_en_&lt;PD&gt;</w:t>
      </w:r>
    </w:p>
    <w:p w14:paraId="602C4D27" w14:textId="77777777" w:rsidR="00553C6F" w:rsidRPr="00151A93" w:rsidRDefault="00553C6F" w:rsidP="00553C6F">
      <w:pPr>
        <w:pStyle w:val="ListParagraph"/>
        <w:numPr>
          <w:ilvl w:val="2"/>
          <w:numId w:val="19"/>
        </w:numPr>
        <w:rPr>
          <w:rFonts w:ascii="Palatino Linotype" w:hAnsi="Palatino Linotype"/>
        </w:rPr>
      </w:pPr>
      <w:r w:rsidRPr="00151A93">
        <w:rPr>
          <w:rFonts w:ascii="Palatino Linotype" w:hAnsi="Palatino Linotype"/>
        </w:rPr>
        <w:t>Disables clocks</w:t>
      </w:r>
    </w:p>
    <w:p w14:paraId="1E98CDED" w14:textId="77777777" w:rsidR="00553C6F" w:rsidRPr="00151A93" w:rsidRDefault="00553C6F" w:rsidP="00553C6F">
      <w:pPr>
        <w:pStyle w:val="ListParagraph"/>
        <w:numPr>
          <w:ilvl w:val="2"/>
          <w:numId w:val="19"/>
        </w:numPr>
        <w:rPr>
          <w:rFonts w:ascii="Palatino Linotype" w:hAnsi="Palatino Linotype"/>
        </w:rPr>
      </w:pPr>
      <w:r w:rsidRPr="00151A93">
        <w:rPr>
          <w:rFonts w:ascii="Palatino Linotype" w:hAnsi="Palatino Linotype"/>
        </w:rPr>
        <w:t xml:space="preserve">Asserts </w:t>
      </w:r>
      <w:r w:rsidRPr="00151A93">
        <w:rPr>
          <w:rFonts w:ascii="Palatino Linotype" w:hAnsi="Palatino Linotype"/>
          <w:i/>
        </w:rPr>
        <w:t>pwr_shutoff_&lt;PD&gt;</w:t>
      </w:r>
    </w:p>
    <w:p w14:paraId="6720C121" w14:textId="77777777" w:rsidR="00553C6F" w:rsidRPr="00151A93" w:rsidRDefault="00553C6F" w:rsidP="00553C6F">
      <w:pPr>
        <w:pStyle w:val="Heading3"/>
        <w:rPr>
          <w:rFonts w:ascii="Palatino Linotype" w:hAnsi="Palatino Linotype"/>
        </w:rPr>
      </w:pPr>
      <w:bookmarkStart w:id="46" w:name="_Toc438204176"/>
      <w:r w:rsidRPr="00151A93">
        <w:rPr>
          <w:rFonts w:ascii="Palatino Linotype" w:hAnsi="Palatino Linotype"/>
        </w:rPr>
        <w:t xml:space="preserve">Power </w:t>
      </w:r>
      <w:proofErr w:type="gramStart"/>
      <w:r w:rsidRPr="00151A93">
        <w:rPr>
          <w:rFonts w:ascii="Palatino Linotype" w:hAnsi="Palatino Linotype"/>
        </w:rPr>
        <w:t>Up</w:t>
      </w:r>
      <w:proofErr w:type="gramEnd"/>
      <w:r w:rsidRPr="00151A93">
        <w:rPr>
          <w:rFonts w:ascii="Palatino Linotype" w:hAnsi="Palatino Linotype"/>
        </w:rPr>
        <w:t xml:space="preserve"> Sequence</w:t>
      </w:r>
      <w:bookmarkEnd w:id="46"/>
    </w:p>
    <w:p w14:paraId="6E9E0C7E" w14:textId="77777777" w:rsidR="00553C6F" w:rsidRPr="00151A93" w:rsidRDefault="00553C6F" w:rsidP="00553C6F">
      <w:pPr>
        <w:rPr>
          <w:rFonts w:ascii="Palatino Linotype" w:hAnsi="Palatino Linotype"/>
        </w:rPr>
      </w:pPr>
    </w:p>
    <w:p w14:paraId="40522121" w14:textId="77777777" w:rsidR="00553C6F" w:rsidRPr="00151A93" w:rsidRDefault="00553C6F" w:rsidP="00553C6F">
      <w:pPr>
        <w:jc w:val="center"/>
        <w:rPr>
          <w:rFonts w:ascii="Palatino Linotype" w:hAnsi="Palatino Linotype"/>
        </w:rPr>
      </w:pPr>
      <w:r w:rsidRPr="00151A93">
        <w:rPr>
          <w:rFonts w:ascii="Palatino Linotype" w:hAnsi="Palatino Linotype"/>
          <w:noProof/>
        </w:rPr>
        <w:drawing>
          <wp:inline distT="0" distB="0" distL="0" distR="0" wp14:anchorId="1797F3DE" wp14:editId="3B734F02">
            <wp:extent cx="6190488" cy="2883446"/>
            <wp:effectExtent l="0" t="0" r="0" b="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drom_lp_v2_spec_pu.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0488" cy="2883446"/>
                    </a:xfrm>
                    <a:prstGeom prst="rect">
                      <a:avLst/>
                    </a:prstGeom>
                  </pic:spPr>
                </pic:pic>
              </a:graphicData>
            </a:graphic>
          </wp:inline>
        </w:drawing>
      </w:r>
    </w:p>
    <w:p w14:paraId="29CDC36F" w14:textId="77777777" w:rsidR="00553C6F" w:rsidRPr="00151A93" w:rsidRDefault="00553C6F" w:rsidP="00553C6F">
      <w:pPr>
        <w:pStyle w:val="Caption"/>
        <w:rPr>
          <w:rFonts w:ascii="Palatino Linotype" w:hAnsi="Palatino Linotype"/>
          <w:noProof/>
        </w:rPr>
      </w:pPr>
      <w:bookmarkStart w:id="47" w:name="_Toc438204215"/>
      <w:bookmarkStart w:id="48" w:name="_Toc496630203"/>
      <w:bookmarkStart w:id="49" w:name="_Toc496630458"/>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27</w:t>
      </w:r>
      <w:r w:rsidRPr="00151A93">
        <w:rPr>
          <w:rFonts w:ascii="Palatino Linotype" w:hAnsi="Palatino Linotype"/>
          <w:noProof/>
        </w:rPr>
        <w:fldChar w:fldCharType="end"/>
      </w:r>
      <w:r w:rsidRPr="00151A93">
        <w:rPr>
          <w:rFonts w:ascii="Palatino Linotype" w:hAnsi="Palatino Linotype"/>
          <w:noProof/>
        </w:rPr>
        <w:t xml:space="preserve"> Power Up Sequence Waveforms</w:t>
      </w:r>
      <w:bookmarkEnd w:id="47"/>
      <w:bookmarkEnd w:id="48"/>
      <w:bookmarkEnd w:id="49"/>
    </w:p>
    <w:p w14:paraId="55CF47FF" w14:textId="77777777" w:rsidR="00553C6F" w:rsidRPr="00151A93" w:rsidRDefault="00553C6F" w:rsidP="00553C6F">
      <w:pPr>
        <w:pStyle w:val="ListParagraph"/>
        <w:numPr>
          <w:ilvl w:val="0"/>
          <w:numId w:val="20"/>
        </w:numPr>
        <w:rPr>
          <w:rFonts w:ascii="Palatino Linotype" w:hAnsi="Palatino Linotype"/>
        </w:rPr>
      </w:pPr>
      <w:r w:rsidRPr="00151A93">
        <w:rPr>
          <w:rFonts w:ascii="Palatino Linotype" w:hAnsi="Palatino Linotype"/>
        </w:rPr>
        <w:t xml:space="preserve">Wake Request initiated by NSPS: drives </w:t>
      </w:r>
      <w:r w:rsidRPr="00151A93">
        <w:rPr>
          <w:rFonts w:ascii="Palatino Linotype" w:hAnsi="Palatino Linotype"/>
          <w:i/>
        </w:rPr>
        <w:t>QACTIVE_&lt;PD&gt;</w:t>
      </w:r>
      <w:r w:rsidRPr="00151A93">
        <w:rPr>
          <w:rFonts w:ascii="Palatino Linotype" w:hAnsi="Palatino Linotype"/>
        </w:rPr>
        <w:t xml:space="preserve"> high.</w:t>
      </w:r>
    </w:p>
    <w:p w14:paraId="0C09F734" w14:textId="77777777" w:rsidR="00553C6F" w:rsidRPr="00151A93" w:rsidRDefault="00553C6F" w:rsidP="00553C6F">
      <w:pPr>
        <w:pStyle w:val="ListParagraph"/>
        <w:numPr>
          <w:ilvl w:val="0"/>
          <w:numId w:val="20"/>
        </w:numPr>
        <w:rPr>
          <w:rFonts w:ascii="Palatino Linotype" w:hAnsi="Palatino Linotype"/>
        </w:rPr>
      </w:pPr>
      <w:r w:rsidRPr="00151A93">
        <w:rPr>
          <w:rFonts w:ascii="Palatino Linotype" w:hAnsi="Palatino Linotype"/>
        </w:rPr>
        <w:t>Power Up</w:t>
      </w:r>
    </w:p>
    <w:p w14:paraId="755D3923" w14:textId="77777777" w:rsidR="00553C6F" w:rsidRPr="00151A93" w:rsidRDefault="00553C6F" w:rsidP="00553C6F">
      <w:pPr>
        <w:pStyle w:val="ListParagraph"/>
        <w:numPr>
          <w:ilvl w:val="1"/>
          <w:numId w:val="20"/>
        </w:numPr>
        <w:rPr>
          <w:rFonts w:ascii="Palatino Linotype" w:hAnsi="Palatino Linotype"/>
        </w:rPr>
      </w:pPr>
      <w:r w:rsidRPr="00151A93">
        <w:rPr>
          <w:rFonts w:ascii="Palatino Linotype" w:hAnsi="Palatino Linotype"/>
        </w:rPr>
        <w:lastRenderedPageBreak/>
        <w:t>PMU restores power</w:t>
      </w:r>
    </w:p>
    <w:p w14:paraId="1465FD36" w14:textId="77777777" w:rsidR="00553C6F" w:rsidRPr="00151A93" w:rsidRDefault="00553C6F" w:rsidP="00553C6F">
      <w:pPr>
        <w:pStyle w:val="ListParagraph"/>
        <w:numPr>
          <w:ilvl w:val="2"/>
          <w:numId w:val="20"/>
        </w:numPr>
        <w:rPr>
          <w:rFonts w:ascii="Palatino Linotype" w:hAnsi="Palatino Linotype"/>
        </w:rPr>
      </w:pPr>
      <w:r w:rsidRPr="00151A93">
        <w:rPr>
          <w:rFonts w:ascii="Palatino Linotype" w:hAnsi="Palatino Linotype"/>
        </w:rPr>
        <w:t>De</w:t>
      </w:r>
      <w:r>
        <w:rPr>
          <w:rFonts w:ascii="Palatino Linotype" w:hAnsi="Palatino Linotype"/>
        </w:rPr>
        <w:t>-</w:t>
      </w:r>
      <w:r w:rsidRPr="00151A93">
        <w:rPr>
          <w:rFonts w:ascii="Palatino Linotype" w:hAnsi="Palatino Linotype"/>
        </w:rPr>
        <w:t xml:space="preserve">asserts </w:t>
      </w:r>
      <w:r w:rsidRPr="00151A93">
        <w:rPr>
          <w:rFonts w:ascii="Palatino Linotype" w:hAnsi="Palatino Linotype"/>
          <w:i/>
        </w:rPr>
        <w:t>pwr_shutoff_&lt;PD&gt;</w:t>
      </w:r>
    </w:p>
    <w:p w14:paraId="27AFC015" w14:textId="77777777" w:rsidR="00553C6F" w:rsidRPr="00151A93" w:rsidRDefault="00553C6F" w:rsidP="00553C6F">
      <w:pPr>
        <w:pStyle w:val="ListParagraph"/>
        <w:numPr>
          <w:ilvl w:val="2"/>
          <w:numId w:val="20"/>
        </w:numPr>
        <w:rPr>
          <w:rFonts w:ascii="Palatino Linotype" w:hAnsi="Palatino Linotype"/>
        </w:rPr>
      </w:pPr>
      <w:r w:rsidRPr="00151A93">
        <w:rPr>
          <w:rFonts w:ascii="Palatino Linotype" w:hAnsi="Palatino Linotype"/>
        </w:rPr>
        <w:t xml:space="preserve">Enables clocks and asserts </w:t>
      </w:r>
      <w:r w:rsidRPr="00151A93">
        <w:rPr>
          <w:rFonts w:ascii="Palatino Linotype" w:hAnsi="Palatino Linotype"/>
          <w:i/>
        </w:rPr>
        <w:t>reset_n_&lt;PD&gt;</w:t>
      </w:r>
    </w:p>
    <w:p w14:paraId="1C68B9B3" w14:textId="77777777" w:rsidR="00553C6F" w:rsidRPr="00151A93" w:rsidRDefault="00553C6F" w:rsidP="00553C6F">
      <w:pPr>
        <w:pStyle w:val="ListParagraph"/>
        <w:numPr>
          <w:ilvl w:val="2"/>
          <w:numId w:val="20"/>
        </w:numPr>
        <w:rPr>
          <w:rFonts w:ascii="Palatino Linotype" w:hAnsi="Palatino Linotype"/>
        </w:rPr>
      </w:pPr>
      <w:r w:rsidRPr="00151A93">
        <w:rPr>
          <w:rFonts w:ascii="Palatino Linotype" w:hAnsi="Palatino Linotype"/>
        </w:rPr>
        <w:t>De</w:t>
      </w:r>
      <w:r>
        <w:rPr>
          <w:rFonts w:ascii="Palatino Linotype" w:hAnsi="Palatino Linotype"/>
        </w:rPr>
        <w:t>-</w:t>
      </w:r>
      <w:r w:rsidRPr="00151A93">
        <w:rPr>
          <w:rFonts w:ascii="Palatino Linotype" w:hAnsi="Palatino Linotype"/>
        </w:rPr>
        <w:t xml:space="preserve">asserts </w:t>
      </w:r>
      <w:r w:rsidRPr="00151A93">
        <w:rPr>
          <w:rFonts w:ascii="Palatino Linotype" w:hAnsi="Palatino Linotype"/>
          <w:i/>
        </w:rPr>
        <w:t>iso_en_&lt;PD&gt;</w:t>
      </w:r>
    </w:p>
    <w:p w14:paraId="78A8DA38" w14:textId="77777777" w:rsidR="00553C6F" w:rsidRPr="00151A93" w:rsidRDefault="00553C6F" w:rsidP="00553C6F">
      <w:pPr>
        <w:pStyle w:val="ListParagraph"/>
        <w:numPr>
          <w:ilvl w:val="2"/>
          <w:numId w:val="20"/>
        </w:numPr>
        <w:rPr>
          <w:rFonts w:ascii="Palatino Linotype" w:hAnsi="Palatino Linotype"/>
        </w:rPr>
      </w:pPr>
      <w:r w:rsidRPr="00151A93">
        <w:rPr>
          <w:rFonts w:ascii="Palatino Linotype" w:hAnsi="Palatino Linotype"/>
        </w:rPr>
        <w:t>De</w:t>
      </w:r>
      <w:r>
        <w:rPr>
          <w:rFonts w:ascii="Palatino Linotype" w:hAnsi="Palatino Linotype"/>
        </w:rPr>
        <w:t>-</w:t>
      </w:r>
      <w:r w:rsidRPr="00151A93">
        <w:rPr>
          <w:rFonts w:ascii="Palatino Linotype" w:hAnsi="Palatino Linotype"/>
        </w:rPr>
        <w:t xml:space="preserve">asserts </w:t>
      </w:r>
      <w:r w:rsidRPr="00151A93">
        <w:rPr>
          <w:rFonts w:ascii="Palatino Linotype" w:hAnsi="Palatino Linotype"/>
          <w:i/>
        </w:rPr>
        <w:t>reset_n_&lt;PD&gt;</w:t>
      </w:r>
    </w:p>
    <w:p w14:paraId="00C8A084" w14:textId="77777777" w:rsidR="00553C6F" w:rsidRPr="00151A93" w:rsidRDefault="00553C6F" w:rsidP="00553C6F">
      <w:pPr>
        <w:pStyle w:val="ListParagraph"/>
        <w:numPr>
          <w:ilvl w:val="1"/>
          <w:numId w:val="20"/>
        </w:numPr>
        <w:rPr>
          <w:rFonts w:ascii="Palatino Linotype" w:hAnsi="Palatino Linotype"/>
        </w:rPr>
      </w:pPr>
      <w:r w:rsidRPr="00151A93">
        <w:rPr>
          <w:rFonts w:ascii="Palatino Linotype" w:hAnsi="Palatino Linotype"/>
        </w:rPr>
        <w:t xml:space="preserve">PMU drives </w:t>
      </w:r>
      <w:r w:rsidRPr="00151A93">
        <w:rPr>
          <w:rFonts w:ascii="Palatino Linotype" w:hAnsi="Palatino Linotype"/>
          <w:i/>
        </w:rPr>
        <w:t>QREQn_&lt;PD&gt;</w:t>
      </w:r>
      <w:r w:rsidRPr="00151A93">
        <w:rPr>
          <w:rFonts w:ascii="Palatino Linotype" w:hAnsi="Palatino Linotype"/>
        </w:rPr>
        <w:t xml:space="preserve"> high.</w:t>
      </w:r>
    </w:p>
    <w:p w14:paraId="2BC29955" w14:textId="77777777" w:rsidR="00553C6F" w:rsidRPr="00151A93" w:rsidRDefault="00553C6F" w:rsidP="00553C6F">
      <w:pPr>
        <w:pStyle w:val="ListParagraph"/>
        <w:numPr>
          <w:ilvl w:val="1"/>
          <w:numId w:val="20"/>
        </w:numPr>
        <w:rPr>
          <w:rFonts w:ascii="Palatino Linotype" w:hAnsi="Palatino Linotype"/>
        </w:rPr>
      </w:pPr>
      <w:r w:rsidRPr="00151A93">
        <w:rPr>
          <w:rFonts w:ascii="Palatino Linotype" w:hAnsi="Palatino Linotype"/>
        </w:rPr>
        <w:t xml:space="preserve">NSPS acks by driving </w:t>
      </w:r>
      <w:r w:rsidRPr="00151A93">
        <w:rPr>
          <w:rFonts w:ascii="Palatino Linotype" w:hAnsi="Palatino Linotype"/>
          <w:i/>
        </w:rPr>
        <w:t>QACCEPTn_&lt;PD&gt;</w:t>
      </w:r>
      <w:r w:rsidRPr="00151A93">
        <w:rPr>
          <w:rFonts w:ascii="Palatino Linotype" w:hAnsi="Palatino Linotype"/>
        </w:rPr>
        <w:t xml:space="preserve"> high when logic is safely restored for normal operation.</w:t>
      </w:r>
    </w:p>
    <w:p w14:paraId="63812041" w14:textId="77777777" w:rsidR="00553C6F" w:rsidRPr="00151A93" w:rsidRDefault="00553C6F" w:rsidP="00553C6F">
      <w:pPr>
        <w:pStyle w:val="ListParagraph"/>
        <w:numPr>
          <w:ilvl w:val="0"/>
          <w:numId w:val="20"/>
        </w:numPr>
        <w:rPr>
          <w:rFonts w:ascii="Palatino Linotype" w:hAnsi="Palatino Linotype"/>
        </w:rPr>
      </w:pPr>
      <w:r w:rsidRPr="00151A93">
        <w:rPr>
          <w:rFonts w:ascii="Palatino Linotype" w:hAnsi="Palatino Linotype"/>
        </w:rPr>
        <w:t xml:space="preserve">Normal Operation: </w:t>
      </w:r>
      <w:r w:rsidRPr="00151A93">
        <w:rPr>
          <w:rFonts w:ascii="Palatino Linotype" w:hAnsi="Palatino Linotype"/>
          <w:i/>
        </w:rPr>
        <w:t>QREQn_&lt;PD&gt;</w:t>
      </w:r>
      <w:r w:rsidRPr="00151A93">
        <w:rPr>
          <w:rFonts w:ascii="Palatino Linotype" w:hAnsi="Palatino Linotype"/>
        </w:rPr>
        <w:t xml:space="preserve">, </w:t>
      </w:r>
      <w:r w:rsidRPr="00151A93">
        <w:rPr>
          <w:rFonts w:ascii="Palatino Linotype" w:hAnsi="Palatino Linotype"/>
          <w:i/>
        </w:rPr>
        <w:t>QACCEPTn_&lt;PD&gt;</w:t>
      </w:r>
      <w:r w:rsidRPr="00151A93">
        <w:rPr>
          <w:rFonts w:ascii="Palatino Linotype" w:hAnsi="Palatino Linotype"/>
        </w:rPr>
        <w:t xml:space="preserve"> == 1, and </w:t>
      </w:r>
      <w:r w:rsidRPr="00151A93">
        <w:rPr>
          <w:rFonts w:ascii="Palatino Linotype" w:hAnsi="Palatino Linotype"/>
          <w:i/>
        </w:rPr>
        <w:t>QDENY_&lt;PD&gt;</w:t>
      </w:r>
      <w:r w:rsidRPr="00151A93">
        <w:rPr>
          <w:rFonts w:ascii="Palatino Linotype" w:hAnsi="Palatino Linotype"/>
        </w:rPr>
        <w:t xml:space="preserve"> == 0.  </w:t>
      </w:r>
      <w:r w:rsidRPr="00151A93">
        <w:rPr>
          <w:rFonts w:ascii="Palatino Linotype" w:hAnsi="Palatino Linotype"/>
          <w:i/>
        </w:rPr>
        <w:t>QACTIVE_&lt;PD&gt;</w:t>
      </w:r>
      <w:r w:rsidRPr="00151A93">
        <w:rPr>
          <w:rFonts w:ascii="Palatino Linotype" w:hAnsi="Palatino Linotype"/>
        </w:rPr>
        <w:t xml:space="preserve"> may be in either state.</w:t>
      </w:r>
    </w:p>
    <w:p w14:paraId="6BBF42CD" w14:textId="77777777" w:rsidR="00553C6F" w:rsidRPr="00151A93" w:rsidRDefault="00553C6F" w:rsidP="00553C6F">
      <w:pPr>
        <w:pStyle w:val="Heading2"/>
        <w:rPr>
          <w:rFonts w:ascii="Palatino Linotype" w:hAnsi="Palatino Linotype"/>
        </w:rPr>
      </w:pPr>
      <w:bookmarkStart w:id="50" w:name="_Toc438204177"/>
      <w:bookmarkStart w:id="51" w:name="_Toc449675197"/>
      <w:bookmarkStart w:id="52" w:name="_Toc454614817"/>
      <w:bookmarkStart w:id="53" w:name="_Toc461798344"/>
      <w:bookmarkStart w:id="54" w:name="_Toc461798502"/>
      <w:bookmarkStart w:id="55" w:name="_Toc496630085"/>
      <w:bookmarkStart w:id="56" w:name="_Toc496630369"/>
      <w:r w:rsidRPr="00151A93">
        <w:rPr>
          <w:rFonts w:ascii="Palatino Linotype" w:hAnsi="Palatino Linotype"/>
        </w:rPr>
        <w:t>Fencing and Draining</w:t>
      </w:r>
      <w:bookmarkEnd w:id="50"/>
      <w:bookmarkEnd w:id="51"/>
      <w:bookmarkEnd w:id="52"/>
      <w:bookmarkEnd w:id="53"/>
      <w:bookmarkEnd w:id="54"/>
      <w:bookmarkEnd w:id="55"/>
      <w:bookmarkEnd w:id="56"/>
    </w:p>
    <w:p w14:paraId="2372AB42" w14:textId="34B0EBF7" w:rsidR="00553C6F" w:rsidRPr="00151A93" w:rsidRDefault="00553C6F" w:rsidP="00553C6F">
      <w:pPr>
        <w:jc w:val="both"/>
        <w:rPr>
          <w:rFonts w:ascii="Palatino Linotype" w:hAnsi="Palatino Linotype"/>
        </w:rPr>
      </w:pPr>
      <w:r w:rsidRPr="00151A93">
        <w:rPr>
          <w:rFonts w:ascii="Palatino Linotype" w:hAnsi="Palatino Linotype"/>
        </w:rPr>
        <w:t xml:space="preserve">Fencing and draining is a feature of </w:t>
      </w:r>
      <w:r w:rsidR="00AD3046">
        <w:rPr>
          <w:rFonts w:ascii="Palatino Linotype" w:hAnsi="Palatino Linotype"/>
        </w:rPr>
        <w:t>CFG</w:t>
      </w:r>
      <w:r w:rsidRPr="00151A93">
        <w:rPr>
          <w:rFonts w:ascii="Palatino Linotype" w:hAnsi="Palatino Linotype"/>
        </w:rPr>
        <w:t xml:space="preserve"> power management that prevents any loss or corruption of transactions due to power state changes.  In response to requests from the PMU to shut down one or more power domains (signaled by driving the associated QREQn signals low), the NSPS communicates with all master bridges to ensure 2 things:</w:t>
      </w:r>
    </w:p>
    <w:p w14:paraId="0120D554" w14:textId="77777777" w:rsidR="00553C6F" w:rsidRPr="00151A93" w:rsidRDefault="00553C6F" w:rsidP="00553C6F">
      <w:pPr>
        <w:pStyle w:val="ListParagraph"/>
        <w:numPr>
          <w:ilvl w:val="0"/>
          <w:numId w:val="21"/>
        </w:numPr>
        <w:jc w:val="both"/>
        <w:rPr>
          <w:rFonts w:ascii="Palatino Linotype" w:hAnsi="Palatino Linotype"/>
        </w:rPr>
      </w:pPr>
      <w:r w:rsidRPr="00151A93">
        <w:rPr>
          <w:rFonts w:ascii="Palatino Linotype" w:hAnsi="Palatino Linotype"/>
        </w:rPr>
        <w:t>No new transactions that require the power domain that is going down are allowed to enter the NoC – this is “fencing.”</w:t>
      </w:r>
    </w:p>
    <w:p w14:paraId="63A49C87" w14:textId="77777777" w:rsidR="00553C6F" w:rsidRPr="00151A93" w:rsidRDefault="00553C6F" w:rsidP="00553C6F">
      <w:pPr>
        <w:pStyle w:val="ListParagraph"/>
        <w:numPr>
          <w:ilvl w:val="0"/>
          <w:numId w:val="21"/>
        </w:numPr>
        <w:jc w:val="both"/>
        <w:rPr>
          <w:rFonts w:ascii="Palatino Linotype" w:hAnsi="Palatino Linotype"/>
        </w:rPr>
      </w:pPr>
      <w:r w:rsidRPr="00151A93">
        <w:rPr>
          <w:rFonts w:ascii="Palatino Linotype" w:hAnsi="Palatino Linotype"/>
        </w:rPr>
        <w:t>Any transactions in progress at the time the QREQn power down request is received are monitored for completion prior to acknowledging the request – this is “draining.”</w:t>
      </w:r>
    </w:p>
    <w:p w14:paraId="3D15DCE8" w14:textId="77777777" w:rsidR="00553C6F" w:rsidRPr="00151A93" w:rsidRDefault="00553C6F" w:rsidP="00553C6F">
      <w:pPr>
        <w:jc w:val="both"/>
        <w:rPr>
          <w:rFonts w:ascii="Palatino Linotype" w:hAnsi="Palatino Linotype"/>
        </w:rPr>
      </w:pPr>
      <w:r w:rsidRPr="00151A93">
        <w:rPr>
          <w:rFonts w:ascii="Palatino Linotype" w:hAnsi="Palatino Linotype"/>
        </w:rPr>
        <w:t>To support this feature, all master bridges constantly monitor the requested power status of all relevant power domains via signals driven by the NSPS.  When a bridge observes a request to shut down, it initiates fencing and draining for that power domain.  Fencing begins immediately, and an acknowledgement signal to the NSPS is asserted only when all outstanding transactions dependent upon that power domain have completed.</w:t>
      </w:r>
    </w:p>
    <w:p w14:paraId="0AC88AE0" w14:textId="77777777" w:rsidR="00553C6F" w:rsidRPr="00151A93" w:rsidRDefault="00553C6F" w:rsidP="00553C6F">
      <w:pPr>
        <w:jc w:val="both"/>
        <w:rPr>
          <w:rFonts w:ascii="Palatino Linotype" w:hAnsi="Palatino Linotype"/>
        </w:rPr>
      </w:pPr>
      <w:r w:rsidRPr="00151A93">
        <w:rPr>
          <w:rFonts w:ascii="Palatino Linotype" w:hAnsi="Palatino Linotype"/>
        </w:rPr>
        <w:t>The address look</w:t>
      </w:r>
      <w:r>
        <w:rPr>
          <w:rFonts w:ascii="Palatino Linotype" w:hAnsi="Palatino Linotype"/>
        </w:rPr>
        <w:t>-</w:t>
      </w:r>
      <w:r w:rsidRPr="00151A93">
        <w:rPr>
          <w:rFonts w:ascii="Palatino Linotype" w:hAnsi="Palatino Linotype"/>
        </w:rPr>
        <w:t>up tables in the master bridges include information about which power domains are required to be in the active state for a given transaction request to be completed successfully.  This information, combined with the power status information, is used to make a dynamic decision whether to fence or forward each newly arriving transaction on the host interface.</w:t>
      </w:r>
    </w:p>
    <w:p w14:paraId="4A8457A4" w14:textId="77777777" w:rsidR="00553C6F" w:rsidRPr="00151A93" w:rsidRDefault="00553C6F" w:rsidP="00553C6F">
      <w:pPr>
        <w:pStyle w:val="Heading3"/>
        <w:jc w:val="both"/>
        <w:rPr>
          <w:rFonts w:ascii="Palatino Linotype" w:hAnsi="Palatino Linotype"/>
        </w:rPr>
      </w:pPr>
      <w:bookmarkStart w:id="57" w:name="_Toc438204178"/>
      <w:r w:rsidRPr="00151A93">
        <w:rPr>
          <w:rFonts w:ascii="Palatino Linotype" w:hAnsi="Palatino Linotype"/>
        </w:rPr>
        <w:t>Fencing Behavior</w:t>
      </w:r>
      <w:bookmarkEnd w:id="57"/>
    </w:p>
    <w:p w14:paraId="5223051F" w14:textId="77777777" w:rsidR="00553C6F" w:rsidRPr="00151A93" w:rsidRDefault="00553C6F" w:rsidP="00553C6F">
      <w:pPr>
        <w:jc w:val="both"/>
        <w:rPr>
          <w:rFonts w:ascii="Palatino Linotype" w:hAnsi="Palatino Linotype"/>
        </w:rPr>
      </w:pPr>
      <w:r w:rsidRPr="00151A93">
        <w:rPr>
          <w:rFonts w:ascii="Palatino Linotype" w:hAnsi="Palatino Linotype"/>
        </w:rPr>
        <w:t>When a transaction is fenced, it will be handled in one of two ways depending on how the NoC is configured:</w:t>
      </w:r>
    </w:p>
    <w:p w14:paraId="2488483C" w14:textId="77777777" w:rsidR="00553C6F" w:rsidRPr="00151A93" w:rsidRDefault="00553C6F" w:rsidP="00553C6F">
      <w:pPr>
        <w:pStyle w:val="ListParagraph"/>
        <w:numPr>
          <w:ilvl w:val="0"/>
          <w:numId w:val="22"/>
        </w:numPr>
        <w:jc w:val="both"/>
        <w:rPr>
          <w:rFonts w:ascii="Palatino Linotype" w:hAnsi="Palatino Linotype"/>
        </w:rPr>
      </w:pPr>
      <w:r w:rsidRPr="00151A93">
        <w:rPr>
          <w:rFonts w:ascii="Palatino Linotype" w:hAnsi="Palatino Linotype"/>
        </w:rPr>
        <w:t>DECERR response: completed immediately by the master bridge with a DECERR status.</w:t>
      </w:r>
    </w:p>
    <w:p w14:paraId="1B47F4B3" w14:textId="77777777" w:rsidR="00553C6F" w:rsidRPr="00151A93" w:rsidRDefault="00553C6F" w:rsidP="00553C6F">
      <w:pPr>
        <w:pStyle w:val="ListParagraph"/>
        <w:numPr>
          <w:ilvl w:val="0"/>
          <w:numId w:val="22"/>
        </w:numPr>
        <w:jc w:val="both"/>
        <w:rPr>
          <w:rFonts w:ascii="Palatino Linotype" w:hAnsi="Palatino Linotype"/>
        </w:rPr>
      </w:pPr>
      <w:r w:rsidRPr="00151A93">
        <w:rPr>
          <w:rFonts w:ascii="Palatino Linotype" w:hAnsi="Palatino Linotype"/>
        </w:rPr>
        <w:lastRenderedPageBreak/>
        <w:t>Auto-Wake Request: transaction will be held in local storage in the master bridge while it signals NSPS to request any blocking power domains to be woken by asserting QACTIVE.</w:t>
      </w:r>
    </w:p>
    <w:p w14:paraId="328334C5" w14:textId="77777777" w:rsidR="00553C6F" w:rsidRPr="00151A93" w:rsidRDefault="00553C6F" w:rsidP="00553C6F">
      <w:pPr>
        <w:pStyle w:val="ListParagraph"/>
        <w:numPr>
          <w:ilvl w:val="1"/>
          <w:numId w:val="22"/>
        </w:numPr>
        <w:jc w:val="both"/>
        <w:rPr>
          <w:rFonts w:ascii="Palatino Linotype" w:hAnsi="Palatino Linotype"/>
        </w:rPr>
      </w:pPr>
      <w:r w:rsidRPr="00151A93">
        <w:rPr>
          <w:rFonts w:ascii="Palatino Linotype" w:hAnsi="Palatino Linotype"/>
        </w:rPr>
        <w:t>Note: the PMU should take action to wake an auto-wake enabled power domain whenever QACTIVE is received for a domain that is powered down.  Otherwise the transaction will remain blocked, which in turn blocks all further transactions on that channel (even those that do not have the same power domain dependencies).</w:t>
      </w:r>
    </w:p>
    <w:p w14:paraId="6E8C36D1"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The type of response is controlled for each master bridge via the bridge property </w:t>
      </w:r>
      <w:r w:rsidRPr="00151A93">
        <w:rPr>
          <w:rFonts w:ascii="Palatino Linotype" w:hAnsi="Palatino Linotype"/>
          <w:i/>
        </w:rPr>
        <w:t>axi4m_autowake_enable</w:t>
      </w:r>
      <w:r w:rsidRPr="00151A93">
        <w:rPr>
          <w:rFonts w:ascii="Palatino Linotype" w:hAnsi="Palatino Linotype"/>
        </w:rPr>
        <w:t xml:space="preserve"> in NocStudio.  When regbus is enabled, this setting appears in a register that may be dynamically configured.</w:t>
      </w:r>
    </w:p>
    <w:p w14:paraId="141FD42F"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In addition to the master bridge setting, NocStudio maintains a property for each power domain which indicates whether or not it is wakeable.  This is set via an optional argument to the </w:t>
      </w:r>
      <w:r w:rsidRPr="00151A93">
        <w:rPr>
          <w:rFonts w:ascii="Palatino Linotype" w:hAnsi="Palatino Linotype"/>
          <w:i/>
        </w:rPr>
        <w:t>add_power_domain</w:t>
      </w:r>
      <w:r w:rsidRPr="00151A93">
        <w:rPr>
          <w:rFonts w:ascii="Palatino Linotype" w:hAnsi="Palatino Linotype"/>
        </w:rPr>
        <w:t xml:space="preserve"> command, or it may also be updated via the </w:t>
      </w:r>
      <w:r w:rsidRPr="00151A93">
        <w:rPr>
          <w:rFonts w:ascii="Palatino Linotype" w:hAnsi="Palatino Linotype"/>
          <w:i/>
        </w:rPr>
        <w:t>set_power_domain_auto_wakeup</w:t>
      </w:r>
      <w:r w:rsidRPr="00151A93">
        <w:rPr>
          <w:rFonts w:ascii="Palatino Linotype" w:hAnsi="Palatino Linotype"/>
        </w:rPr>
        <w:t xml:space="preserve"> command.</w:t>
      </w:r>
    </w:p>
    <w:p w14:paraId="241BC40D" w14:textId="77777777" w:rsidR="00553C6F" w:rsidRPr="00151A93" w:rsidRDefault="00553C6F" w:rsidP="00553C6F">
      <w:pPr>
        <w:jc w:val="both"/>
        <w:rPr>
          <w:rFonts w:ascii="Palatino Linotype" w:hAnsi="Palatino Linotype"/>
        </w:rPr>
      </w:pPr>
      <w:r w:rsidRPr="00151A93">
        <w:rPr>
          <w:rFonts w:ascii="Palatino Linotype" w:hAnsi="Palatino Linotype"/>
        </w:rPr>
        <w:t>Auto-wake requests will be signaled by asserting QACTIVE_&lt;PD&gt; for each power domain that is blocking a transaction only when both the following conditions exist:</w:t>
      </w:r>
    </w:p>
    <w:p w14:paraId="583CEA4F" w14:textId="77777777" w:rsidR="00553C6F" w:rsidRPr="00151A93" w:rsidRDefault="00553C6F" w:rsidP="00553C6F">
      <w:pPr>
        <w:pStyle w:val="ListParagraph"/>
        <w:numPr>
          <w:ilvl w:val="0"/>
          <w:numId w:val="45"/>
        </w:numPr>
        <w:rPr>
          <w:rFonts w:ascii="Palatino Linotype" w:hAnsi="Palatino Linotype"/>
        </w:rPr>
      </w:pPr>
      <w:r w:rsidRPr="00151A93">
        <w:rPr>
          <w:rFonts w:ascii="Palatino Linotype" w:hAnsi="Palatino Linotype"/>
        </w:rPr>
        <w:t xml:space="preserve">Bridge property </w:t>
      </w:r>
      <w:r w:rsidRPr="00151A93">
        <w:rPr>
          <w:rFonts w:ascii="Palatino Linotype" w:hAnsi="Palatino Linotype"/>
          <w:i/>
        </w:rPr>
        <w:t>axi4m_autowake_enable</w:t>
      </w:r>
      <w:r w:rsidRPr="00151A93">
        <w:rPr>
          <w:rFonts w:ascii="Palatino Linotype" w:hAnsi="Palatino Linotype"/>
        </w:rPr>
        <w:t xml:space="preserve"> is set true.</w:t>
      </w:r>
    </w:p>
    <w:p w14:paraId="33F5AC65" w14:textId="77777777" w:rsidR="00553C6F" w:rsidRPr="00151A93" w:rsidRDefault="00553C6F" w:rsidP="00553C6F">
      <w:pPr>
        <w:pStyle w:val="ListParagraph"/>
        <w:numPr>
          <w:ilvl w:val="0"/>
          <w:numId w:val="45"/>
        </w:numPr>
        <w:jc w:val="both"/>
        <w:rPr>
          <w:rFonts w:ascii="Palatino Linotype" w:hAnsi="Palatino Linotype"/>
        </w:rPr>
      </w:pPr>
      <w:r w:rsidRPr="00151A93">
        <w:rPr>
          <w:rFonts w:ascii="Palatino Linotype" w:hAnsi="Palatino Linotype"/>
        </w:rPr>
        <w:t>All power domains that are currently blocking the transaction are auto-wake enabled.</w:t>
      </w:r>
    </w:p>
    <w:p w14:paraId="72E37468" w14:textId="77777777" w:rsidR="00553C6F" w:rsidRPr="00151A93" w:rsidRDefault="00553C6F" w:rsidP="00553C6F">
      <w:pPr>
        <w:jc w:val="both"/>
        <w:rPr>
          <w:rFonts w:ascii="Palatino Linotype" w:hAnsi="Palatino Linotype"/>
        </w:rPr>
      </w:pPr>
      <w:r w:rsidRPr="00151A93">
        <w:rPr>
          <w:rFonts w:ascii="Palatino Linotype" w:hAnsi="Palatino Linotype"/>
        </w:rPr>
        <w:t>Correspondingly, if any power domain blocking the transaction is not wakeable, the transaction response is forced to become a DECERR, and QACTIVE_&lt;PD&gt; is not asserted to wake any power domains.</w:t>
      </w:r>
    </w:p>
    <w:p w14:paraId="1AF5B232" w14:textId="77777777" w:rsidR="00553C6F" w:rsidRPr="00151A93" w:rsidRDefault="00553C6F" w:rsidP="00553C6F">
      <w:pPr>
        <w:pStyle w:val="Heading3"/>
        <w:jc w:val="both"/>
        <w:rPr>
          <w:rFonts w:ascii="Palatino Linotype" w:hAnsi="Palatino Linotype"/>
        </w:rPr>
      </w:pPr>
      <w:bookmarkStart w:id="58" w:name="_Toc438204179"/>
      <w:r w:rsidRPr="00151A93">
        <w:rPr>
          <w:rFonts w:ascii="Palatino Linotype" w:hAnsi="Palatino Linotype"/>
        </w:rPr>
        <w:t>Fencing and QDENY</w:t>
      </w:r>
      <w:bookmarkEnd w:id="58"/>
    </w:p>
    <w:p w14:paraId="5EC1D7BE" w14:textId="77777777" w:rsidR="00553C6F" w:rsidRPr="00151A93" w:rsidRDefault="00553C6F" w:rsidP="00553C6F">
      <w:pPr>
        <w:jc w:val="both"/>
        <w:rPr>
          <w:rFonts w:ascii="Palatino Linotype" w:hAnsi="Palatino Linotype"/>
        </w:rPr>
      </w:pPr>
      <w:r w:rsidRPr="00151A93">
        <w:rPr>
          <w:rFonts w:ascii="Palatino Linotype" w:hAnsi="Palatino Linotype"/>
        </w:rPr>
        <w:t>When a power down request (</w:t>
      </w:r>
      <w:r w:rsidRPr="00151A93">
        <w:rPr>
          <w:rFonts w:ascii="Palatino Linotype" w:hAnsi="Palatino Linotype"/>
          <w:i/>
        </w:rPr>
        <w:t>QREQn_&lt;PD&gt;</w:t>
      </w:r>
      <w:r w:rsidRPr="00151A93">
        <w:rPr>
          <w:rFonts w:ascii="Palatino Linotype" w:hAnsi="Palatino Linotype"/>
        </w:rPr>
        <w:t xml:space="preserve"> 1-&gt;0) is received for an auto-wake capable power domain, if there are any pending transactions in the NoC that depend on that domain, the NSPS will reject the power down request by asserting </w:t>
      </w:r>
      <w:r w:rsidRPr="00151A93">
        <w:rPr>
          <w:rFonts w:ascii="Palatino Linotype" w:hAnsi="Palatino Linotype"/>
          <w:i/>
        </w:rPr>
        <w:t>QDENY_&lt;PD&gt;</w:t>
      </w:r>
      <w:r w:rsidRPr="00151A93">
        <w:rPr>
          <w:rFonts w:ascii="Palatino Linotype" w:hAnsi="Palatino Linotype"/>
        </w:rPr>
        <w:t xml:space="preserve"> instead of initiating fencing and draining.  The PMU must return Q-channel to the Q_RUN state by raising </w:t>
      </w:r>
      <w:r w:rsidRPr="00151A93">
        <w:rPr>
          <w:rFonts w:ascii="Palatino Linotype" w:hAnsi="Palatino Linotype"/>
          <w:i/>
        </w:rPr>
        <w:t>QREQn_&lt;PD&gt;</w:t>
      </w:r>
      <w:r w:rsidRPr="00151A93">
        <w:rPr>
          <w:rFonts w:ascii="Palatino Linotype" w:hAnsi="Palatino Linotype"/>
        </w:rPr>
        <w:t>, and it must wait for all activity that depends on the target power domain to complete before a power down request will be accepted (though it may retry repeatedly while waiting).  This behavior holds regardless of the fencing response type configuration at the master bridges (</w:t>
      </w:r>
      <w:r w:rsidRPr="00151A93">
        <w:rPr>
          <w:rFonts w:ascii="Palatino Linotype" w:hAnsi="Palatino Linotype"/>
          <w:i/>
        </w:rPr>
        <w:t>axi4m_autowake_enable</w:t>
      </w:r>
      <w:r w:rsidRPr="00151A93">
        <w:rPr>
          <w:rFonts w:ascii="Palatino Linotype" w:hAnsi="Palatino Linotype"/>
        </w:rPr>
        <w:t>).</w:t>
      </w:r>
    </w:p>
    <w:p w14:paraId="4D7E7AF9"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Note that </w:t>
      </w:r>
      <w:r w:rsidRPr="00151A93">
        <w:rPr>
          <w:rFonts w:ascii="Palatino Linotype" w:hAnsi="Palatino Linotype"/>
          <w:i/>
        </w:rPr>
        <w:t xml:space="preserve">QACTIVE_&lt;PD&gt; </w:t>
      </w:r>
      <w:r w:rsidRPr="00151A93">
        <w:rPr>
          <w:rFonts w:ascii="Palatino Linotype" w:hAnsi="Palatino Linotype"/>
        </w:rPr>
        <w:t>is driven high whenever there is pending activity dependent upon a power domain.  This may be used by the PMU during the Q_RUN state to determine whether or not a power down request is likely to be accepted.</w:t>
      </w:r>
    </w:p>
    <w:p w14:paraId="08409254" w14:textId="77777777" w:rsidR="00553C6F" w:rsidRPr="00151A93" w:rsidRDefault="00553C6F" w:rsidP="00553C6F">
      <w:pPr>
        <w:jc w:val="center"/>
        <w:rPr>
          <w:rFonts w:ascii="Palatino Linotype" w:hAnsi="Palatino Linotype"/>
        </w:rPr>
      </w:pPr>
      <w:r w:rsidRPr="00151A93">
        <w:rPr>
          <w:rFonts w:ascii="Palatino Linotype" w:hAnsi="Palatino Linotype"/>
          <w:noProof/>
        </w:rPr>
        <w:lastRenderedPageBreak/>
        <w:drawing>
          <wp:inline distT="0" distB="0" distL="0" distR="0" wp14:anchorId="51AAE4E1" wp14:editId="241B6DD2">
            <wp:extent cx="6236208" cy="3510815"/>
            <wp:effectExtent l="0" t="0" r="0" b="0"/>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vedrom_lp_v2_spec_qdeny.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6208" cy="3510815"/>
                    </a:xfrm>
                    <a:prstGeom prst="rect">
                      <a:avLst/>
                    </a:prstGeom>
                  </pic:spPr>
                </pic:pic>
              </a:graphicData>
            </a:graphic>
          </wp:inline>
        </w:drawing>
      </w:r>
    </w:p>
    <w:p w14:paraId="303A5B43" w14:textId="77777777" w:rsidR="00553C6F" w:rsidRPr="00151A93" w:rsidRDefault="00553C6F" w:rsidP="00553C6F">
      <w:pPr>
        <w:pStyle w:val="Caption"/>
        <w:rPr>
          <w:rFonts w:ascii="Palatino Linotype" w:hAnsi="Palatino Linotype"/>
        </w:rPr>
      </w:pPr>
      <w:bookmarkStart w:id="59" w:name="_Toc438204216"/>
      <w:bookmarkStart w:id="60" w:name="_Toc496630204"/>
      <w:bookmarkStart w:id="61" w:name="_Toc496630459"/>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28</w:t>
      </w:r>
      <w:r w:rsidRPr="00151A93">
        <w:rPr>
          <w:rFonts w:ascii="Palatino Linotype" w:hAnsi="Palatino Linotype"/>
          <w:noProof/>
        </w:rPr>
        <w:fldChar w:fldCharType="end"/>
      </w:r>
      <w:r w:rsidRPr="00151A93">
        <w:rPr>
          <w:rFonts w:ascii="Palatino Linotype" w:hAnsi="Palatino Linotype"/>
          <w:noProof/>
        </w:rPr>
        <w:t xml:space="preserve"> QDENY Waveform Sequence</w:t>
      </w:r>
      <w:bookmarkEnd w:id="59"/>
      <w:bookmarkEnd w:id="60"/>
      <w:bookmarkEnd w:id="61"/>
    </w:p>
    <w:p w14:paraId="49CBDC67" w14:textId="77777777" w:rsidR="00553C6F" w:rsidRPr="00151A93" w:rsidRDefault="00553C6F" w:rsidP="00553C6F">
      <w:pPr>
        <w:pStyle w:val="Heading2"/>
        <w:rPr>
          <w:rFonts w:ascii="Palatino Linotype" w:hAnsi="Palatino Linotype"/>
        </w:rPr>
      </w:pPr>
      <w:bookmarkStart w:id="62" w:name="_Toc438204194"/>
      <w:bookmarkStart w:id="63" w:name="_Toc449675198"/>
      <w:bookmarkStart w:id="64" w:name="_Toc454614818"/>
      <w:bookmarkStart w:id="65" w:name="_Toc461798345"/>
      <w:bookmarkStart w:id="66" w:name="_Toc461798503"/>
      <w:bookmarkStart w:id="67" w:name="_Toc496630086"/>
      <w:bookmarkStart w:id="68" w:name="_Toc496630370"/>
      <w:r w:rsidRPr="00151A93">
        <w:rPr>
          <w:rFonts w:ascii="Palatino Linotype" w:hAnsi="Palatino Linotype"/>
        </w:rPr>
        <w:t>Low Power Signals</w:t>
      </w:r>
      <w:bookmarkEnd w:id="62"/>
      <w:bookmarkEnd w:id="63"/>
      <w:bookmarkEnd w:id="64"/>
      <w:bookmarkEnd w:id="65"/>
      <w:bookmarkEnd w:id="66"/>
      <w:bookmarkEnd w:id="67"/>
      <w:bookmarkEnd w:id="68"/>
    </w:p>
    <w:p w14:paraId="2CD324B3" w14:textId="77777777" w:rsidR="00553C6F" w:rsidRPr="00151A93" w:rsidRDefault="00553C6F" w:rsidP="00553C6F">
      <w:pPr>
        <w:pStyle w:val="Heading3"/>
        <w:rPr>
          <w:rFonts w:ascii="Palatino Linotype" w:hAnsi="Palatino Linotype"/>
        </w:rPr>
      </w:pPr>
      <w:bookmarkStart w:id="69" w:name="_Toc423068143"/>
      <w:bookmarkStart w:id="70" w:name="_Toc438204195"/>
      <w:r w:rsidRPr="00151A93">
        <w:rPr>
          <w:rFonts w:ascii="Palatino Linotype" w:hAnsi="Palatino Linotype"/>
        </w:rPr>
        <w:t>NetSpeed Power Supervisor Interface to PMU</w:t>
      </w:r>
      <w:bookmarkEnd w:id="69"/>
      <w:bookmarkEnd w:id="70"/>
    </w:p>
    <w:p w14:paraId="3B33B33B" w14:textId="77777777" w:rsidR="00553C6F" w:rsidRPr="00151A93" w:rsidRDefault="00553C6F" w:rsidP="00553C6F">
      <w:pPr>
        <w:jc w:val="both"/>
        <w:rPr>
          <w:rFonts w:ascii="Palatino Linotype" w:hAnsi="Palatino Linotype"/>
        </w:rPr>
      </w:pPr>
      <w:r w:rsidRPr="00151A93">
        <w:rPr>
          <w:rFonts w:ascii="Palatino Linotype" w:hAnsi="Palatino Linotype"/>
        </w:rPr>
        <w:t>The interface between the NetSpeed Power Supervisor and the PMU follows the AMBA Low Power Interface Specification, specifically the Q-Channel defined there.  It is defined to be asynchronous and capturing logic on both sides must properly synchronize the signals to a local clock.</w:t>
      </w:r>
    </w:p>
    <w:p w14:paraId="496FADDB" w14:textId="77777777" w:rsidR="00553C6F" w:rsidRPr="00151A93" w:rsidRDefault="00553C6F" w:rsidP="00553C6F">
      <w:pPr>
        <w:jc w:val="both"/>
        <w:rPr>
          <w:rFonts w:ascii="Palatino Linotype" w:hAnsi="Palatino Linotype"/>
        </w:rPr>
      </w:pPr>
      <w:r w:rsidRPr="00151A93">
        <w:rPr>
          <w:rFonts w:ascii="Palatino Linotype" w:hAnsi="Palatino Linotype"/>
        </w:rPr>
        <w:t>One set of the signals is implemented per power domain.  The interface will not change through NoC design iterations as long as the power domains are not changed.</w:t>
      </w:r>
    </w:p>
    <w:tbl>
      <w:tblPr>
        <w:tblStyle w:val="GridTable4-Accent117"/>
        <w:tblW w:w="9445" w:type="dxa"/>
        <w:tblLayout w:type="fixed"/>
        <w:tblLook w:val="06A0" w:firstRow="1" w:lastRow="0" w:firstColumn="1" w:lastColumn="0" w:noHBand="1" w:noVBand="1"/>
      </w:tblPr>
      <w:tblGrid>
        <w:gridCol w:w="2785"/>
        <w:gridCol w:w="990"/>
        <w:gridCol w:w="1440"/>
        <w:gridCol w:w="4230"/>
      </w:tblGrid>
      <w:tr w:rsidR="00553C6F" w:rsidRPr="00151A93" w14:paraId="1B2D81C3" w14:textId="77777777" w:rsidTr="005D1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C6D9914" w14:textId="77777777" w:rsidR="00553C6F" w:rsidRPr="00151A93" w:rsidRDefault="00553C6F" w:rsidP="005D1B9D">
            <w:pPr>
              <w:rPr>
                <w:rFonts w:ascii="Palatino Linotype" w:hAnsi="Palatino Linotype"/>
                <w:b w:val="0"/>
              </w:rPr>
            </w:pPr>
            <w:r w:rsidRPr="00151A93">
              <w:rPr>
                <w:rFonts w:ascii="Palatino Linotype" w:hAnsi="Palatino Linotype"/>
                <w:b w:val="0"/>
              </w:rPr>
              <w:t>Signal Name</w:t>
            </w:r>
          </w:p>
        </w:tc>
        <w:tc>
          <w:tcPr>
            <w:tcW w:w="990" w:type="dxa"/>
          </w:tcPr>
          <w:p w14:paraId="73966B08" w14:textId="77777777" w:rsidR="00553C6F" w:rsidRPr="00151A93" w:rsidRDefault="00553C6F" w:rsidP="005D1B9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Source</w:t>
            </w:r>
          </w:p>
        </w:tc>
        <w:tc>
          <w:tcPr>
            <w:tcW w:w="1440" w:type="dxa"/>
          </w:tcPr>
          <w:p w14:paraId="6C94F8C8" w14:textId="77777777" w:rsidR="00553C6F" w:rsidRPr="00151A93" w:rsidRDefault="00553C6F" w:rsidP="005D1B9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Destination</w:t>
            </w:r>
          </w:p>
        </w:tc>
        <w:tc>
          <w:tcPr>
            <w:tcW w:w="4230" w:type="dxa"/>
          </w:tcPr>
          <w:p w14:paraId="2A18F9A2" w14:textId="77777777" w:rsidR="00553C6F" w:rsidRPr="00151A93" w:rsidRDefault="00553C6F" w:rsidP="005D1B9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Purpose</w:t>
            </w:r>
          </w:p>
        </w:tc>
      </w:tr>
      <w:tr w:rsidR="00553C6F" w:rsidRPr="00151A93" w14:paraId="758A00C0" w14:textId="77777777" w:rsidTr="005D1B9D">
        <w:tc>
          <w:tcPr>
            <w:cnfStyle w:val="001000000000" w:firstRow="0" w:lastRow="0" w:firstColumn="1" w:lastColumn="0" w:oddVBand="0" w:evenVBand="0" w:oddHBand="0" w:evenHBand="0" w:firstRowFirstColumn="0" w:firstRowLastColumn="0" w:lastRowFirstColumn="0" w:lastRowLastColumn="0"/>
            <w:tcW w:w="2785" w:type="dxa"/>
          </w:tcPr>
          <w:p w14:paraId="3BD7DB60" w14:textId="77777777" w:rsidR="00553C6F" w:rsidRPr="00151A93" w:rsidRDefault="00553C6F" w:rsidP="005D1B9D">
            <w:pPr>
              <w:rPr>
                <w:rFonts w:ascii="Palatino Linotype" w:hAnsi="Palatino Linotype"/>
                <w:b w:val="0"/>
              </w:rPr>
            </w:pPr>
            <w:r w:rsidRPr="00151A93">
              <w:rPr>
                <w:rFonts w:ascii="Palatino Linotype" w:hAnsi="Palatino Linotype"/>
                <w:b w:val="0"/>
              </w:rPr>
              <w:t>QREQn_&lt;PD&gt;</w:t>
            </w:r>
          </w:p>
        </w:tc>
        <w:tc>
          <w:tcPr>
            <w:tcW w:w="990" w:type="dxa"/>
          </w:tcPr>
          <w:p w14:paraId="6307BAEE"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3A9B1A1F"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4230" w:type="dxa"/>
          </w:tcPr>
          <w:p w14:paraId="6B45F30C"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Inform NS logic of intent to remove/restore power from/to power domain &lt;PD&gt;.  When transitioning 1-&gt;0, requests power-down, when transitioning 0-&gt;1, requests wake-up.</w:t>
            </w:r>
          </w:p>
        </w:tc>
      </w:tr>
      <w:tr w:rsidR="00553C6F" w:rsidRPr="00151A93" w14:paraId="77768800" w14:textId="77777777" w:rsidTr="005D1B9D">
        <w:tc>
          <w:tcPr>
            <w:cnfStyle w:val="001000000000" w:firstRow="0" w:lastRow="0" w:firstColumn="1" w:lastColumn="0" w:oddVBand="0" w:evenVBand="0" w:oddHBand="0" w:evenHBand="0" w:firstRowFirstColumn="0" w:firstRowLastColumn="0" w:lastRowFirstColumn="0" w:lastRowLastColumn="0"/>
            <w:tcW w:w="2785" w:type="dxa"/>
          </w:tcPr>
          <w:p w14:paraId="4A4BCD72" w14:textId="77777777" w:rsidR="00553C6F" w:rsidRPr="00151A93" w:rsidRDefault="00553C6F" w:rsidP="005D1B9D">
            <w:pPr>
              <w:rPr>
                <w:rFonts w:ascii="Palatino Linotype" w:hAnsi="Palatino Linotype"/>
                <w:b w:val="0"/>
              </w:rPr>
            </w:pPr>
            <w:r w:rsidRPr="00151A93">
              <w:rPr>
                <w:rFonts w:ascii="Palatino Linotype" w:hAnsi="Palatino Linotype"/>
                <w:b w:val="0"/>
              </w:rPr>
              <w:t>QACCEPTn_&lt;PD&gt;</w:t>
            </w:r>
          </w:p>
        </w:tc>
        <w:tc>
          <w:tcPr>
            <w:tcW w:w="990" w:type="dxa"/>
          </w:tcPr>
          <w:p w14:paraId="59156674"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1440" w:type="dxa"/>
          </w:tcPr>
          <w:p w14:paraId="25085A64"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4230" w:type="dxa"/>
          </w:tcPr>
          <w:p w14:paraId="4C807788"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Response to </w:t>
            </w:r>
            <w:r w:rsidRPr="00151A93">
              <w:rPr>
                <w:rFonts w:ascii="Palatino Linotype" w:hAnsi="Palatino Linotype"/>
                <w:i/>
              </w:rPr>
              <w:t>QREQn_&lt;PD&gt;</w:t>
            </w:r>
            <w:r w:rsidRPr="00151A93">
              <w:rPr>
                <w:rFonts w:ascii="Palatino Linotype" w:hAnsi="Palatino Linotype"/>
              </w:rPr>
              <w:t>, acknowledges request for power down or power up.</w:t>
            </w:r>
          </w:p>
        </w:tc>
      </w:tr>
      <w:tr w:rsidR="00553C6F" w:rsidRPr="00151A93" w14:paraId="5CA7F25B" w14:textId="77777777" w:rsidTr="005D1B9D">
        <w:tc>
          <w:tcPr>
            <w:cnfStyle w:val="001000000000" w:firstRow="0" w:lastRow="0" w:firstColumn="1" w:lastColumn="0" w:oddVBand="0" w:evenVBand="0" w:oddHBand="0" w:evenHBand="0" w:firstRowFirstColumn="0" w:firstRowLastColumn="0" w:lastRowFirstColumn="0" w:lastRowLastColumn="0"/>
            <w:tcW w:w="2785" w:type="dxa"/>
          </w:tcPr>
          <w:p w14:paraId="194C61E9" w14:textId="77777777" w:rsidR="00553C6F" w:rsidRPr="00151A93" w:rsidRDefault="00553C6F" w:rsidP="005D1B9D">
            <w:pPr>
              <w:rPr>
                <w:rFonts w:ascii="Palatino Linotype" w:hAnsi="Palatino Linotype"/>
                <w:b w:val="0"/>
              </w:rPr>
            </w:pPr>
            <w:r w:rsidRPr="00151A93">
              <w:rPr>
                <w:rFonts w:ascii="Palatino Linotype" w:hAnsi="Palatino Linotype"/>
                <w:b w:val="0"/>
              </w:rPr>
              <w:t>QDENY_&lt;PD&gt;</w:t>
            </w:r>
          </w:p>
        </w:tc>
        <w:tc>
          <w:tcPr>
            <w:tcW w:w="990" w:type="dxa"/>
          </w:tcPr>
          <w:p w14:paraId="2254EF81"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1440" w:type="dxa"/>
          </w:tcPr>
          <w:p w14:paraId="2F74E2C2"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4230" w:type="dxa"/>
          </w:tcPr>
          <w:p w14:paraId="322BFD7A"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Asserted instead of </w:t>
            </w:r>
            <w:r w:rsidRPr="00151A93">
              <w:rPr>
                <w:rFonts w:ascii="Palatino Linotype" w:hAnsi="Palatino Linotype"/>
                <w:i/>
              </w:rPr>
              <w:t>QACCEPTn_&lt;PD&gt;</w:t>
            </w:r>
            <w:r w:rsidRPr="00151A93">
              <w:rPr>
                <w:rFonts w:ascii="Palatino Linotype" w:hAnsi="Palatino Linotype"/>
              </w:rPr>
              <w:t xml:space="preserve"> to reject a power down request.</w:t>
            </w:r>
          </w:p>
        </w:tc>
      </w:tr>
      <w:tr w:rsidR="00553C6F" w:rsidRPr="00151A93" w14:paraId="6FC5E3ED" w14:textId="77777777" w:rsidTr="005D1B9D">
        <w:tc>
          <w:tcPr>
            <w:cnfStyle w:val="001000000000" w:firstRow="0" w:lastRow="0" w:firstColumn="1" w:lastColumn="0" w:oddVBand="0" w:evenVBand="0" w:oddHBand="0" w:evenHBand="0" w:firstRowFirstColumn="0" w:firstRowLastColumn="0" w:lastRowFirstColumn="0" w:lastRowLastColumn="0"/>
            <w:tcW w:w="2785" w:type="dxa"/>
          </w:tcPr>
          <w:p w14:paraId="32098060" w14:textId="77777777" w:rsidR="00553C6F" w:rsidRPr="00151A93" w:rsidRDefault="00553C6F" w:rsidP="005D1B9D">
            <w:pPr>
              <w:rPr>
                <w:rFonts w:ascii="Palatino Linotype" w:hAnsi="Palatino Linotype"/>
                <w:b w:val="0"/>
              </w:rPr>
            </w:pPr>
            <w:r w:rsidRPr="00151A93">
              <w:rPr>
                <w:rFonts w:ascii="Palatino Linotype" w:hAnsi="Palatino Linotype"/>
                <w:b w:val="0"/>
              </w:rPr>
              <w:lastRenderedPageBreak/>
              <w:t>QACTIVE_&lt;PD&gt;</w:t>
            </w:r>
          </w:p>
        </w:tc>
        <w:tc>
          <w:tcPr>
            <w:tcW w:w="990" w:type="dxa"/>
          </w:tcPr>
          <w:p w14:paraId="318EAB42"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1440" w:type="dxa"/>
          </w:tcPr>
          <w:p w14:paraId="494CC849"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4230" w:type="dxa"/>
          </w:tcPr>
          <w:p w14:paraId="21AC7309"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When powered down (Q_STOPPED state - </w:t>
            </w:r>
            <w:r w:rsidRPr="00151A93">
              <w:rPr>
                <w:rFonts w:ascii="Palatino Linotype" w:hAnsi="Palatino Linotype"/>
                <w:i/>
              </w:rPr>
              <w:t>QREQn_&lt;PD&gt;</w:t>
            </w:r>
            <w:r w:rsidRPr="00151A93">
              <w:rPr>
                <w:rFonts w:ascii="Palatino Linotype" w:hAnsi="Palatino Linotype"/>
              </w:rPr>
              <w:t xml:space="preserve"> and </w:t>
            </w:r>
            <w:r w:rsidRPr="00151A93">
              <w:rPr>
                <w:rFonts w:ascii="Palatino Linotype" w:hAnsi="Palatino Linotype"/>
                <w:i/>
              </w:rPr>
              <w:t>QACCEPTn_&lt;PD&gt;</w:t>
            </w:r>
            <w:r w:rsidRPr="00151A93">
              <w:rPr>
                <w:rFonts w:ascii="Palatino Linotype" w:hAnsi="Palatino Linotype"/>
              </w:rPr>
              <w:t xml:space="preserve"> are both low, NSPS in SLEEP_ACK state), </w:t>
            </w:r>
            <w:r w:rsidRPr="00151A93">
              <w:rPr>
                <w:rFonts w:ascii="Palatino Linotype" w:hAnsi="Palatino Linotype"/>
                <w:i/>
              </w:rPr>
              <w:t>QACTIVE_&lt;PD&gt;</w:t>
            </w:r>
            <w:r w:rsidRPr="00151A93">
              <w:rPr>
                <w:rFonts w:ascii="Palatino Linotype" w:hAnsi="Palatino Linotype"/>
              </w:rPr>
              <w:t xml:space="preserve"> is asserted to signal a wake-up request.  In other states, it serves to indicate the idle status of NoC logic within the power domain.</w:t>
            </w:r>
          </w:p>
        </w:tc>
      </w:tr>
    </w:tbl>
    <w:p w14:paraId="15C5FC21" w14:textId="77777777" w:rsidR="00553C6F" w:rsidRPr="00151A93" w:rsidRDefault="00553C6F" w:rsidP="00553C6F">
      <w:pPr>
        <w:pStyle w:val="Caption"/>
        <w:rPr>
          <w:rFonts w:ascii="Palatino Linotype" w:hAnsi="Palatino Linotype"/>
          <w:noProof/>
        </w:rPr>
      </w:pPr>
      <w:bookmarkStart w:id="71" w:name="_Toc438204226"/>
      <w:bookmarkStart w:id="72" w:name="_Toc496630230"/>
      <w:bookmarkStart w:id="73" w:name="_Toc496630483"/>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1</w:t>
      </w:r>
      <w:r w:rsidRPr="00151A93">
        <w:rPr>
          <w:rFonts w:ascii="Palatino Linotype" w:hAnsi="Palatino Linotype"/>
          <w:noProof/>
        </w:rPr>
        <w:fldChar w:fldCharType="end"/>
      </w:r>
      <w:r w:rsidRPr="00151A93">
        <w:rPr>
          <w:rFonts w:ascii="Palatino Linotype" w:hAnsi="Palatino Linotype"/>
          <w:noProof/>
        </w:rPr>
        <w:t xml:space="preserve"> NSPS to PMU Interface</w:t>
      </w:r>
      <w:bookmarkEnd w:id="71"/>
      <w:bookmarkEnd w:id="72"/>
      <w:bookmarkEnd w:id="73"/>
    </w:p>
    <w:p w14:paraId="6766295F" w14:textId="77777777" w:rsidR="00553C6F" w:rsidRPr="00151A93" w:rsidRDefault="00553C6F" w:rsidP="00553C6F">
      <w:pPr>
        <w:pStyle w:val="Heading3"/>
        <w:rPr>
          <w:rFonts w:ascii="Palatino Linotype" w:hAnsi="Palatino Linotype"/>
        </w:rPr>
      </w:pPr>
      <w:bookmarkStart w:id="74" w:name="_Toc438204196"/>
      <w:r w:rsidRPr="00151A93">
        <w:rPr>
          <w:rFonts w:ascii="Palatino Linotype" w:hAnsi="Palatino Linotype"/>
        </w:rPr>
        <w:t>PMU to Power Domain Interface</w:t>
      </w:r>
      <w:bookmarkEnd w:id="74"/>
    </w:p>
    <w:p w14:paraId="554E01DE" w14:textId="77777777" w:rsidR="00553C6F" w:rsidRPr="00151A93" w:rsidRDefault="00553C6F" w:rsidP="00553C6F">
      <w:pPr>
        <w:rPr>
          <w:rFonts w:ascii="Palatino Linotype" w:hAnsi="Palatino Linotype"/>
        </w:rPr>
      </w:pPr>
      <w:r w:rsidRPr="00151A93">
        <w:rPr>
          <w:rFonts w:ascii="Palatino Linotype" w:hAnsi="Palatino Linotype"/>
        </w:rPr>
        <w:t>The PMU (or related logic in the SoC) drives the following signals related to power management, one set of these signals per power domain.</w:t>
      </w:r>
    </w:p>
    <w:tbl>
      <w:tblPr>
        <w:tblStyle w:val="GridTable4-Accent117"/>
        <w:tblW w:w="9445" w:type="dxa"/>
        <w:tblLayout w:type="fixed"/>
        <w:tblLook w:val="06A0" w:firstRow="1" w:lastRow="0" w:firstColumn="1" w:lastColumn="0" w:noHBand="1" w:noVBand="1"/>
      </w:tblPr>
      <w:tblGrid>
        <w:gridCol w:w="2785"/>
        <w:gridCol w:w="990"/>
        <w:gridCol w:w="1440"/>
        <w:gridCol w:w="4230"/>
      </w:tblGrid>
      <w:tr w:rsidR="00553C6F" w:rsidRPr="00151A93" w14:paraId="67107C55" w14:textId="77777777" w:rsidTr="005D1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CAA921E" w14:textId="77777777" w:rsidR="00553C6F" w:rsidRPr="00151A93" w:rsidRDefault="00553C6F" w:rsidP="005D1B9D">
            <w:pPr>
              <w:rPr>
                <w:rFonts w:ascii="Palatino Linotype" w:hAnsi="Palatino Linotype"/>
                <w:b w:val="0"/>
              </w:rPr>
            </w:pPr>
            <w:r w:rsidRPr="00151A93">
              <w:rPr>
                <w:rFonts w:ascii="Palatino Linotype" w:hAnsi="Palatino Linotype"/>
                <w:b w:val="0"/>
              </w:rPr>
              <w:t>Signal Name</w:t>
            </w:r>
          </w:p>
        </w:tc>
        <w:tc>
          <w:tcPr>
            <w:tcW w:w="990" w:type="dxa"/>
          </w:tcPr>
          <w:p w14:paraId="26B45507" w14:textId="77777777" w:rsidR="00553C6F" w:rsidRPr="00151A93" w:rsidRDefault="00553C6F" w:rsidP="005D1B9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Source</w:t>
            </w:r>
          </w:p>
        </w:tc>
        <w:tc>
          <w:tcPr>
            <w:tcW w:w="1440" w:type="dxa"/>
          </w:tcPr>
          <w:p w14:paraId="6F2EB5FF" w14:textId="77777777" w:rsidR="00553C6F" w:rsidRPr="00151A93" w:rsidRDefault="00553C6F" w:rsidP="005D1B9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Destination</w:t>
            </w:r>
          </w:p>
        </w:tc>
        <w:tc>
          <w:tcPr>
            <w:tcW w:w="4230" w:type="dxa"/>
          </w:tcPr>
          <w:p w14:paraId="6E08EA46" w14:textId="77777777" w:rsidR="00553C6F" w:rsidRPr="00151A93" w:rsidRDefault="00553C6F" w:rsidP="005D1B9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Purpose</w:t>
            </w:r>
          </w:p>
        </w:tc>
      </w:tr>
      <w:tr w:rsidR="00553C6F" w:rsidRPr="00151A93" w14:paraId="39134140" w14:textId="77777777" w:rsidTr="005D1B9D">
        <w:tc>
          <w:tcPr>
            <w:cnfStyle w:val="001000000000" w:firstRow="0" w:lastRow="0" w:firstColumn="1" w:lastColumn="0" w:oddVBand="0" w:evenVBand="0" w:oddHBand="0" w:evenHBand="0" w:firstRowFirstColumn="0" w:firstRowLastColumn="0" w:lastRowFirstColumn="0" w:lastRowLastColumn="0"/>
            <w:tcW w:w="2785" w:type="dxa"/>
          </w:tcPr>
          <w:p w14:paraId="7E7EC149" w14:textId="77777777" w:rsidR="00553C6F" w:rsidRPr="00151A93" w:rsidRDefault="00553C6F" w:rsidP="005D1B9D">
            <w:pPr>
              <w:rPr>
                <w:rFonts w:ascii="Palatino Linotype" w:hAnsi="Palatino Linotype"/>
                <w:b w:val="0"/>
              </w:rPr>
            </w:pPr>
            <w:r w:rsidRPr="00151A93">
              <w:rPr>
                <w:rFonts w:ascii="Palatino Linotype" w:hAnsi="Palatino Linotype"/>
                <w:b w:val="0"/>
              </w:rPr>
              <w:t>reset_n_&lt;PD&gt;</w:t>
            </w:r>
          </w:p>
        </w:tc>
        <w:tc>
          <w:tcPr>
            <w:tcW w:w="990" w:type="dxa"/>
          </w:tcPr>
          <w:p w14:paraId="5FCA09C0"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64E4EAE2"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NoC elements</w:t>
            </w:r>
          </w:p>
        </w:tc>
        <w:tc>
          <w:tcPr>
            <w:tcW w:w="4230" w:type="dxa"/>
          </w:tcPr>
          <w:p w14:paraId="3D13BBAA"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Per power domain reset.  This is asserted to establish clean state following the first power-on event and subsequent power cycles for the power domain.  Point to multipoint, subject to clock/voltage domain crossing treatment.</w:t>
            </w:r>
          </w:p>
        </w:tc>
      </w:tr>
      <w:tr w:rsidR="00553C6F" w:rsidRPr="00151A93" w14:paraId="5EE64455" w14:textId="77777777" w:rsidTr="005D1B9D">
        <w:tc>
          <w:tcPr>
            <w:cnfStyle w:val="001000000000" w:firstRow="0" w:lastRow="0" w:firstColumn="1" w:lastColumn="0" w:oddVBand="0" w:evenVBand="0" w:oddHBand="0" w:evenHBand="0" w:firstRowFirstColumn="0" w:firstRowLastColumn="0" w:lastRowFirstColumn="0" w:lastRowLastColumn="0"/>
            <w:tcW w:w="2785" w:type="dxa"/>
          </w:tcPr>
          <w:p w14:paraId="32BAFB95" w14:textId="77777777" w:rsidR="00553C6F" w:rsidRPr="00151A93" w:rsidRDefault="00553C6F" w:rsidP="005D1B9D">
            <w:pPr>
              <w:rPr>
                <w:rFonts w:ascii="Palatino Linotype" w:hAnsi="Palatino Linotype"/>
                <w:b w:val="0"/>
              </w:rPr>
            </w:pPr>
            <w:r w:rsidRPr="00151A93">
              <w:rPr>
                <w:rFonts w:ascii="Palatino Linotype" w:hAnsi="Palatino Linotype"/>
                <w:b w:val="0"/>
              </w:rPr>
              <w:t>iso_en_&lt;PD&gt;</w:t>
            </w:r>
          </w:p>
        </w:tc>
        <w:tc>
          <w:tcPr>
            <w:tcW w:w="990" w:type="dxa"/>
          </w:tcPr>
          <w:p w14:paraId="4A5259F8"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54526CF0"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isolation clamps</w:t>
            </w:r>
          </w:p>
        </w:tc>
        <w:tc>
          <w:tcPr>
            <w:tcW w:w="4230" w:type="dxa"/>
          </w:tcPr>
          <w:p w14:paraId="792A17F6"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Defined in ns_soc_ip.cpf, this controls isolation clamps that are inferred where outputs of the power domain connect to inputs that exist in other power domains.  Clamping function is enabled when this signal is driven high.</w:t>
            </w:r>
          </w:p>
        </w:tc>
      </w:tr>
      <w:tr w:rsidR="00553C6F" w:rsidRPr="00151A93" w14:paraId="35FC9FFB" w14:textId="77777777" w:rsidTr="005D1B9D">
        <w:tc>
          <w:tcPr>
            <w:cnfStyle w:val="001000000000" w:firstRow="0" w:lastRow="0" w:firstColumn="1" w:lastColumn="0" w:oddVBand="0" w:evenVBand="0" w:oddHBand="0" w:evenHBand="0" w:firstRowFirstColumn="0" w:firstRowLastColumn="0" w:lastRowFirstColumn="0" w:lastRowLastColumn="0"/>
            <w:tcW w:w="2785" w:type="dxa"/>
          </w:tcPr>
          <w:p w14:paraId="42D85668" w14:textId="77777777" w:rsidR="00553C6F" w:rsidRPr="00151A93" w:rsidRDefault="00553C6F" w:rsidP="005D1B9D">
            <w:pPr>
              <w:rPr>
                <w:rFonts w:ascii="Palatino Linotype" w:hAnsi="Palatino Linotype"/>
                <w:b w:val="0"/>
              </w:rPr>
            </w:pPr>
            <w:r w:rsidRPr="00151A93">
              <w:rPr>
                <w:rFonts w:ascii="Palatino Linotype" w:hAnsi="Palatino Linotype"/>
                <w:b w:val="0"/>
              </w:rPr>
              <w:t>pwr_shutoff_&lt;PD&gt;</w:t>
            </w:r>
          </w:p>
        </w:tc>
        <w:tc>
          <w:tcPr>
            <w:tcW w:w="990" w:type="dxa"/>
          </w:tcPr>
          <w:p w14:paraId="0077B258"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0B01964A"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power gates</w:t>
            </w:r>
          </w:p>
        </w:tc>
        <w:tc>
          <w:tcPr>
            <w:tcW w:w="4230" w:type="dxa"/>
          </w:tcPr>
          <w:p w14:paraId="56EF50D3" w14:textId="77777777" w:rsidR="00553C6F" w:rsidRPr="00151A93" w:rsidRDefault="00553C6F" w:rsidP="005D1B9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Defined in ns_soc_ip.cpf, this controls power gates for the power domain.  Power is removed when this signal is asserted high.</w:t>
            </w:r>
          </w:p>
        </w:tc>
      </w:tr>
    </w:tbl>
    <w:p w14:paraId="379242F1" w14:textId="77777777" w:rsidR="00553C6F" w:rsidRPr="00151A93" w:rsidRDefault="00553C6F" w:rsidP="00553C6F">
      <w:pPr>
        <w:pStyle w:val="Caption"/>
        <w:rPr>
          <w:rFonts w:ascii="Palatino Linotype" w:hAnsi="Palatino Linotype"/>
        </w:rPr>
      </w:pPr>
      <w:bookmarkStart w:id="75" w:name="_Toc438204227"/>
      <w:bookmarkStart w:id="76" w:name="_Toc496630231"/>
      <w:bookmarkStart w:id="77" w:name="_Toc496630484"/>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2</w:t>
      </w:r>
      <w:r w:rsidRPr="00151A93">
        <w:rPr>
          <w:rFonts w:ascii="Palatino Linotype" w:hAnsi="Palatino Linotype"/>
          <w:noProof/>
        </w:rPr>
        <w:fldChar w:fldCharType="end"/>
      </w:r>
      <w:r w:rsidRPr="00151A93">
        <w:rPr>
          <w:rFonts w:ascii="Palatino Linotype" w:hAnsi="Palatino Linotype"/>
          <w:noProof/>
        </w:rPr>
        <w:t xml:space="preserve"> PMU to Power Domain Interface</w:t>
      </w:r>
      <w:bookmarkEnd w:id="75"/>
      <w:bookmarkEnd w:id="76"/>
      <w:bookmarkEnd w:id="77"/>
    </w:p>
    <w:p w14:paraId="011EDA77" w14:textId="77777777" w:rsidR="00553C6F" w:rsidRPr="00151A93" w:rsidRDefault="00553C6F" w:rsidP="00553C6F">
      <w:pPr>
        <w:pStyle w:val="Heading2"/>
        <w:rPr>
          <w:rFonts w:ascii="Palatino Linotype" w:hAnsi="Palatino Linotype"/>
        </w:rPr>
      </w:pPr>
      <w:bookmarkStart w:id="78" w:name="_Toc438204197"/>
      <w:bookmarkStart w:id="79" w:name="_Toc449675199"/>
      <w:bookmarkStart w:id="80" w:name="_Toc454614819"/>
      <w:bookmarkStart w:id="81" w:name="_Toc461798346"/>
      <w:bookmarkStart w:id="82" w:name="_Toc461798504"/>
      <w:bookmarkStart w:id="83" w:name="_Toc496630087"/>
      <w:bookmarkStart w:id="84" w:name="_Toc496630371"/>
      <w:r w:rsidRPr="00151A93">
        <w:rPr>
          <w:rFonts w:ascii="Palatino Linotype" w:hAnsi="Palatino Linotype"/>
        </w:rPr>
        <w:t>Bridge Logic in Host Power Domain</w:t>
      </w:r>
      <w:bookmarkEnd w:id="78"/>
      <w:bookmarkEnd w:id="79"/>
      <w:bookmarkEnd w:id="80"/>
      <w:bookmarkEnd w:id="81"/>
      <w:bookmarkEnd w:id="82"/>
      <w:bookmarkEnd w:id="83"/>
      <w:bookmarkEnd w:id="84"/>
    </w:p>
    <w:p w14:paraId="17AFC294"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There are a couple of situations where a portion of the bridge logic must exist in the host’s power domain (as specified by the </w:t>
      </w:r>
      <w:r w:rsidRPr="00151A93">
        <w:rPr>
          <w:rFonts w:ascii="Palatino Linotype" w:hAnsi="Palatino Linotype"/>
          <w:i/>
        </w:rPr>
        <w:t>power_domain_host</w:t>
      </w:r>
      <w:r w:rsidRPr="00151A93">
        <w:rPr>
          <w:rFonts w:ascii="Palatino Linotype" w:hAnsi="Palatino Linotype"/>
        </w:rPr>
        <w:t xml:space="preserve"> property of the bridge).</w:t>
      </w:r>
    </w:p>
    <w:p w14:paraId="4CC855D9" w14:textId="77777777" w:rsidR="00553C6F" w:rsidRPr="00151A93" w:rsidRDefault="00553C6F" w:rsidP="00553C6F">
      <w:pPr>
        <w:pStyle w:val="Heading3"/>
        <w:jc w:val="both"/>
        <w:rPr>
          <w:rFonts w:ascii="Palatino Linotype" w:hAnsi="Palatino Linotype"/>
        </w:rPr>
      </w:pPr>
      <w:bookmarkStart w:id="85" w:name="_Ref427323481"/>
      <w:bookmarkStart w:id="86" w:name="_Toc438204198"/>
      <w:r w:rsidRPr="00151A93">
        <w:rPr>
          <w:rFonts w:ascii="Palatino Linotype" w:hAnsi="Palatino Linotype"/>
        </w:rPr>
        <w:t>AHBLM Compound Bridge</w:t>
      </w:r>
      <w:bookmarkEnd w:id="85"/>
      <w:bookmarkEnd w:id="86"/>
    </w:p>
    <w:p w14:paraId="3C924002"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For the AHB Lite master bridge, protocol conversion logic translates the host interface protocol to AXI4 which is driven to an AXI4 master bridge.  In this case, due to protocol restrictions described further in section </w:t>
      </w:r>
      <w:r w:rsidRPr="00151A93">
        <w:rPr>
          <w:rFonts w:ascii="Palatino Linotype" w:hAnsi="Palatino Linotype"/>
        </w:rPr>
        <w:fldChar w:fldCharType="begin"/>
      </w:r>
      <w:r w:rsidRPr="00151A93">
        <w:rPr>
          <w:rFonts w:ascii="Palatino Linotype" w:hAnsi="Palatino Linotype"/>
        </w:rPr>
        <w:instrText xml:space="preserve"> REF _Ref438478693 \r \h  \* MERGEFORMAT </w:instrText>
      </w:r>
      <w:r w:rsidRPr="00151A93">
        <w:rPr>
          <w:rFonts w:ascii="Palatino Linotype" w:hAnsi="Palatino Linotype"/>
        </w:rPr>
      </w:r>
      <w:r w:rsidRPr="00151A93">
        <w:rPr>
          <w:rFonts w:ascii="Palatino Linotype" w:hAnsi="Palatino Linotype"/>
        </w:rPr>
        <w:fldChar w:fldCharType="separate"/>
      </w:r>
      <w:r>
        <w:rPr>
          <w:rFonts w:ascii="Palatino Linotype" w:hAnsi="Palatino Linotype"/>
        </w:rPr>
        <w:t>4.7</w:t>
      </w:r>
      <w:r w:rsidRPr="00151A93">
        <w:rPr>
          <w:rFonts w:ascii="Palatino Linotype" w:hAnsi="Palatino Linotype"/>
        </w:rPr>
        <w:fldChar w:fldCharType="end"/>
      </w:r>
      <w:r w:rsidRPr="00151A93">
        <w:rPr>
          <w:rFonts w:ascii="Palatino Linotype" w:hAnsi="Palatino Linotype"/>
        </w:rPr>
        <w:t xml:space="preserve">, the conversion logic must live in the host’s power domain.  When the bridge’s </w:t>
      </w:r>
      <w:r w:rsidRPr="00151A93">
        <w:rPr>
          <w:rFonts w:ascii="Palatino Linotype" w:hAnsi="Palatino Linotype"/>
          <w:i/>
        </w:rPr>
        <w:t>power_domain</w:t>
      </w:r>
      <w:r w:rsidRPr="00151A93">
        <w:rPr>
          <w:rFonts w:ascii="Palatino Linotype" w:hAnsi="Palatino Linotype"/>
        </w:rPr>
        <w:t xml:space="preserve"> property is set to a different power domain than the </w:t>
      </w:r>
      <w:r w:rsidRPr="00151A93">
        <w:rPr>
          <w:rFonts w:ascii="Palatino Linotype" w:hAnsi="Palatino Linotype"/>
          <w:i/>
        </w:rPr>
        <w:t>power_domain_host</w:t>
      </w:r>
      <w:r w:rsidRPr="00151A93">
        <w:rPr>
          <w:rFonts w:ascii="Palatino Linotype" w:hAnsi="Palatino Linotype"/>
        </w:rPr>
        <w:t xml:space="preserve"> </w:t>
      </w:r>
      <w:r w:rsidRPr="00151A93">
        <w:rPr>
          <w:rFonts w:ascii="Palatino Linotype" w:hAnsi="Palatino Linotype"/>
        </w:rPr>
        <w:lastRenderedPageBreak/>
        <w:t xml:space="preserve">property, the boundary between these domains appears between the protocol converter and the AXI </w:t>
      </w:r>
      <w:proofErr w:type="gramStart"/>
      <w:r w:rsidRPr="00151A93">
        <w:rPr>
          <w:rFonts w:ascii="Palatino Linotype" w:hAnsi="Palatino Linotype"/>
        </w:rPr>
        <w:t>bridge</w:t>
      </w:r>
      <w:proofErr w:type="gramEnd"/>
      <w:r w:rsidRPr="00151A93">
        <w:rPr>
          <w:rFonts w:ascii="Palatino Linotype" w:hAnsi="Palatino Linotype"/>
        </w:rPr>
        <w:t>.</w:t>
      </w:r>
    </w:p>
    <w:p w14:paraId="51AE6A89" w14:textId="77777777" w:rsidR="00553C6F" w:rsidRPr="00151A93" w:rsidRDefault="00553C6F" w:rsidP="00553C6F">
      <w:pPr>
        <w:pStyle w:val="Heading3"/>
        <w:jc w:val="both"/>
        <w:rPr>
          <w:rFonts w:ascii="Palatino Linotype" w:hAnsi="Palatino Linotype"/>
        </w:rPr>
      </w:pPr>
      <w:bookmarkStart w:id="87" w:name="_Toc438204199"/>
      <w:r w:rsidRPr="00151A93">
        <w:rPr>
          <w:rFonts w:ascii="Palatino Linotype" w:hAnsi="Palatino Linotype"/>
        </w:rPr>
        <w:t>Voltage Domain Boundaries between Host and Bridge</w:t>
      </w:r>
      <w:bookmarkEnd w:id="87"/>
    </w:p>
    <w:p w14:paraId="2B39F37F" w14:textId="77777777" w:rsidR="00553C6F" w:rsidRPr="00151A93" w:rsidRDefault="00553C6F" w:rsidP="00553C6F">
      <w:pPr>
        <w:jc w:val="both"/>
        <w:rPr>
          <w:rFonts w:ascii="Palatino Linotype" w:hAnsi="Palatino Linotype"/>
        </w:rPr>
      </w:pPr>
      <w:r w:rsidRPr="00151A93">
        <w:rPr>
          <w:rFonts w:ascii="Palatino Linotype" w:hAnsi="Palatino Linotype"/>
        </w:rPr>
        <w:t>Where a voltage domain boundary appears, NocStudio inserts a set of asynchronous clock crossing structures built from specially designed FIFOs.  These FIFOs separate the read mux and associated logic into one voltage domain and the storage array and associated write strobe logic into the other voltage domain.  Level shifters are properly inferred to allow safe signal crossing between the two voltage domains.</w:t>
      </w:r>
    </w:p>
    <w:p w14:paraId="693F0DED"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When a voltage boundary is created between host and bridge, one side of the voltage domain crossing structures must live in the host power domain.  In the case of compound bridges, the voltage domain crossing structures are inserted between the protocol conversion logic and the AXI4 </w:t>
      </w:r>
      <w:proofErr w:type="gramStart"/>
      <w:r w:rsidRPr="00151A93">
        <w:rPr>
          <w:rFonts w:ascii="Palatino Linotype" w:hAnsi="Palatino Linotype"/>
        </w:rPr>
        <w:t>bridge</w:t>
      </w:r>
      <w:proofErr w:type="gramEnd"/>
      <w:r w:rsidRPr="00151A93">
        <w:rPr>
          <w:rFonts w:ascii="Palatino Linotype" w:hAnsi="Palatino Linotype"/>
        </w:rPr>
        <w:t>.  In all other cases, the voltage domain crossing structures are inserted between the host and bridge at the host interface to the bridge.</w:t>
      </w:r>
    </w:p>
    <w:p w14:paraId="33061F2E" w14:textId="77777777" w:rsidR="00553C6F" w:rsidRPr="00151A93" w:rsidRDefault="00553C6F" w:rsidP="00553C6F">
      <w:pPr>
        <w:pStyle w:val="Heading2"/>
        <w:jc w:val="both"/>
        <w:rPr>
          <w:rFonts w:ascii="Palatino Linotype" w:hAnsi="Palatino Linotype"/>
        </w:rPr>
      </w:pPr>
      <w:bookmarkStart w:id="88" w:name="_Toc438204200"/>
      <w:bookmarkStart w:id="89" w:name="_Ref438478693"/>
      <w:bookmarkStart w:id="90" w:name="_Toc449675200"/>
      <w:bookmarkStart w:id="91" w:name="_Toc454614820"/>
      <w:bookmarkStart w:id="92" w:name="_Toc461798347"/>
      <w:bookmarkStart w:id="93" w:name="_Toc461798505"/>
      <w:bookmarkStart w:id="94" w:name="_Toc496630088"/>
      <w:bookmarkStart w:id="95" w:name="_Toc496630372"/>
      <w:r w:rsidRPr="00151A93">
        <w:rPr>
          <w:rFonts w:ascii="Palatino Linotype" w:hAnsi="Palatino Linotype"/>
        </w:rPr>
        <w:t>AHB Lite Master Bridge (AHBLM)</w:t>
      </w:r>
      <w:bookmarkEnd w:id="88"/>
      <w:bookmarkEnd w:id="89"/>
      <w:bookmarkEnd w:id="90"/>
      <w:bookmarkEnd w:id="91"/>
      <w:bookmarkEnd w:id="92"/>
      <w:bookmarkEnd w:id="93"/>
      <w:bookmarkEnd w:id="94"/>
      <w:bookmarkEnd w:id="95"/>
    </w:p>
    <w:p w14:paraId="0CE6F8A3"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The AHB protocol, due to its pipelined nature, requires the host interface of the AHBLM </w:t>
      </w:r>
      <w:proofErr w:type="gramStart"/>
      <w:r w:rsidRPr="00151A93">
        <w:rPr>
          <w:rFonts w:ascii="Palatino Linotype" w:hAnsi="Palatino Linotype"/>
        </w:rPr>
        <w:t>bridge</w:t>
      </w:r>
      <w:proofErr w:type="gramEnd"/>
      <w:r w:rsidRPr="00151A93">
        <w:rPr>
          <w:rFonts w:ascii="Palatino Linotype" w:hAnsi="Palatino Linotype"/>
        </w:rPr>
        <w:t xml:space="preserve"> to hold HREADY high whenever the interface is idle.  This means the bridge must always accept any newly initiated transactions, so there is no protocol compliant way for AHBLM to hold off the host interface at a clean transaction boundary.  Because of this limitation, the following restriction applies:</w:t>
      </w:r>
    </w:p>
    <w:p w14:paraId="13DD3F4A" w14:textId="77777777" w:rsidR="00553C6F" w:rsidRPr="00151A93" w:rsidRDefault="00553C6F" w:rsidP="00553C6F">
      <w:pPr>
        <w:jc w:val="both"/>
        <w:rPr>
          <w:rFonts w:ascii="Palatino Linotype" w:hAnsi="Palatino Linotype"/>
        </w:rPr>
      </w:pPr>
      <w:r w:rsidRPr="00151A93">
        <w:rPr>
          <w:rFonts w:ascii="Palatino Linotype" w:hAnsi="Palatino Linotype"/>
        </w:rPr>
        <w:t>The host driving the AHBLM interface must guarantee that no new transactions are initiated any time the host power domain (</w:t>
      </w:r>
      <w:r w:rsidRPr="00151A93">
        <w:rPr>
          <w:rFonts w:ascii="Palatino Linotype" w:hAnsi="Palatino Linotype"/>
          <w:i/>
        </w:rPr>
        <w:t>power_domain_host)</w:t>
      </w:r>
      <w:r w:rsidRPr="00151A93">
        <w:rPr>
          <w:rFonts w:ascii="Palatino Linotype" w:hAnsi="Palatino Linotype"/>
        </w:rPr>
        <w:t xml:space="preserve"> is not in the Q_RUN state.</w:t>
      </w:r>
    </w:p>
    <w:p w14:paraId="29D1A498" w14:textId="77777777" w:rsidR="00553C6F" w:rsidRPr="00151A93" w:rsidRDefault="00553C6F" w:rsidP="00553C6F">
      <w:pPr>
        <w:pStyle w:val="Heading2"/>
        <w:jc w:val="both"/>
        <w:rPr>
          <w:rFonts w:ascii="Palatino Linotype" w:hAnsi="Palatino Linotype"/>
        </w:rPr>
      </w:pPr>
      <w:bookmarkStart w:id="96" w:name="_Toc461798348"/>
      <w:bookmarkStart w:id="97" w:name="_Toc461798506"/>
      <w:bookmarkStart w:id="98" w:name="_Toc496630089"/>
      <w:bookmarkStart w:id="99" w:name="_Toc496630373"/>
      <w:bookmarkStart w:id="100" w:name="_Toc438204201"/>
      <w:bookmarkStart w:id="101" w:name="_Toc449675201"/>
      <w:bookmarkStart w:id="102" w:name="_Toc454614821"/>
      <w:r w:rsidRPr="00151A93">
        <w:rPr>
          <w:rFonts w:ascii="Palatino Linotype" w:hAnsi="Palatino Linotype"/>
        </w:rPr>
        <w:t>Regbus Master and Tunnel</w:t>
      </w:r>
      <w:bookmarkEnd w:id="96"/>
      <w:bookmarkEnd w:id="97"/>
      <w:bookmarkEnd w:id="98"/>
      <w:bookmarkEnd w:id="99"/>
    </w:p>
    <w:p w14:paraId="6AA42339" w14:textId="77777777" w:rsidR="00553C6F" w:rsidRPr="00151A93" w:rsidRDefault="00553C6F" w:rsidP="00553C6F">
      <w:pPr>
        <w:jc w:val="both"/>
        <w:rPr>
          <w:rFonts w:ascii="Palatino Linotype" w:hAnsi="Palatino Linotype"/>
        </w:rPr>
      </w:pPr>
      <w:r w:rsidRPr="00151A93">
        <w:rPr>
          <w:rFonts w:ascii="Palatino Linotype" w:hAnsi="Palatino Linotype"/>
        </w:rPr>
        <w:t>The regbus master bridge must be configured so that its power domain (</w:t>
      </w:r>
      <w:r w:rsidRPr="00151A93">
        <w:rPr>
          <w:rFonts w:ascii="Palatino Linotype" w:hAnsi="Palatino Linotype"/>
          <w:i/>
        </w:rPr>
        <w:t>power_domain</w:t>
      </w:r>
      <w:r w:rsidRPr="00151A93">
        <w:rPr>
          <w:rFonts w:ascii="Palatino Linotype" w:hAnsi="Palatino Linotype"/>
        </w:rPr>
        <w:t>) and its host’s power domain (</w:t>
      </w:r>
      <w:r w:rsidRPr="00151A93">
        <w:rPr>
          <w:rFonts w:ascii="Palatino Linotype" w:hAnsi="Palatino Linotype"/>
          <w:i/>
        </w:rPr>
        <w:t>power_domain_host</w:t>
      </w:r>
      <w:r w:rsidRPr="00151A93">
        <w:rPr>
          <w:rFonts w:ascii="Palatino Linotype" w:hAnsi="Palatino Linotype"/>
        </w:rPr>
        <w:t xml:space="preserve">) must be the same.  When regbus tunnel is deployed, the rbm/s and rbm/m instances must be configured such that their </w:t>
      </w:r>
      <w:r w:rsidRPr="00151A93">
        <w:rPr>
          <w:rFonts w:ascii="Palatino Linotype" w:hAnsi="Palatino Linotype"/>
          <w:i/>
        </w:rPr>
        <w:t>power_domain</w:t>
      </w:r>
      <w:r w:rsidRPr="00151A93">
        <w:rPr>
          <w:rFonts w:ascii="Palatino Linotype" w:hAnsi="Palatino Linotype"/>
        </w:rPr>
        <w:t xml:space="preserve"> and </w:t>
      </w:r>
      <w:r w:rsidRPr="00151A93">
        <w:rPr>
          <w:rFonts w:ascii="Palatino Linotype" w:hAnsi="Palatino Linotype"/>
          <w:i/>
        </w:rPr>
        <w:t>power_domain_host</w:t>
      </w:r>
      <w:r w:rsidRPr="00151A93">
        <w:rPr>
          <w:rFonts w:ascii="Palatino Linotype" w:hAnsi="Palatino Linotype"/>
        </w:rPr>
        <w:t xml:space="preserve"> properties are all the same.</w:t>
      </w:r>
    </w:p>
    <w:p w14:paraId="35E830E7" w14:textId="77777777" w:rsidR="00553C6F" w:rsidRPr="00151A93" w:rsidRDefault="00553C6F" w:rsidP="00553C6F">
      <w:pPr>
        <w:jc w:val="both"/>
        <w:rPr>
          <w:rFonts w:ascii="Palatino Linotype" w:hAnsi="Palatino Linotype"/>
        </w:rPr>
      </w:pPr>
      <w:r w:rsidRPr="00151A93">
        <w:rPr>
          <w:rFonts w:ascii="Palatino Linotype" w:hAnsi="Palatino Linotype"/>
        </w:rPr>
        <w:t>NocStudio automatically enforces these restrictions by updating all properties that must remain the same to take the new value whenever an update is made to any of the properties.</w:t>
      </w:r>
    </w:p>
    <w:p w14:paraId="27A8D6AD" w14:textId="77777777" w:rsidR="00553C6F" w:rsidRPr="00151A93" w:rsidRDefault="00553C6F" w:rsidP="00553C6F">
      <w:pPr>
        <w:pStyle w:val="Heading2"/>
        <w:jc w:val="both"/>
        <w:rPr>
          <w:rFonts w:ascii="Palatino Linotype" w:hAnsi="Palatino Linotype"/>
        </w:rPr>
      </w:pPr>
      <w:bookmarkStart w:id="103" w:name="_Toc461798349"/>
      <w:bookmarkStart w:id="104" w:name="_Toc461798507"/>
      <w:bookmarkStart w:id="105" w:name="_Toc496630090"/>
      <w:bookmarkStart w:id="106" w:name="_Toc496630374"/>
      <w:r w:rsidRPr="00151A93">
        <w:rPr>
          <w:rFonts w:ascii="Palatino Linotype" w:hAnsi="Palatino Linotype"/>
        </w:rPr>
        <w:t>Shared Interface Bridge</w:t>
      </w:r>
      <w:bookmarkEnd w:id="103"/>
      <w:bookmarkEnd w:id="104"/>
      <w:bookmarkEnd w:id="105"/>
      <w:bookmarkEnd w:id="106"/>
    </w:p>
    <w:p w14:paraId="13406CA3" w14:textId="77777777" w:rsidR="00553C6F" w:rsidRPr="00151A93" w:rsidRDefault="00553C6F" w:rsidP="00553C6F">
      <w:pPr>
        <w:jc w:val="both"/>
        <w:rPr>
          <w:rFonts w:ascii="Palatino Linotype" w:hAnsi="Palatino Linotype"/>
          <w:i/>
        </w:rPr>
      </w:pPr>
      <w:r w:rsidRPr="00151A93">
        <w:rPr>
          <w:rFonts w:ascii="Palatino Linotype" w:hAnsi="Palatino Linotype"/>
        </w:rPr>
        <w:t xml:space="preserve">A shared interface bridge instance inherits its </w:t>
      </w:r>
      <w:r w:rsidRPr="00151A93">
        <w:rPr>
          <w:rFonts w:ascii="Palatino Linotype" w:hAnsi="Palatino Linotype"/>
          <w:i/>
        </w:rPr>
        <w:t>power_domain</w:t>
      </w:r>
      <w:r w:rsidRPr="00151A93">
        <w:rPr>
          <w:rFonts w:ascii="Palatino Linotype" w:hAnsi="Palatino Linotype"/>
        </w:rPr>
        <w:t xml:space="preserve"> and </w:t>
      </w:r>
      <w:r w:rsidRPr="00151A93">
        <w:rPr>
          <w:rFonts w:ascii="Palatino Linotype" w:hAnsi="Palatino Linotype"/>
          <w:i/>
        </w:rPr>
        <w:t>power_domain_host</w:t>
      </w:r>
      <w:r w:rsidRPr="00151A93">
        <w:rPr>
          <w:rFonts w:ascii="Palatino Linotype" w:hAnsi="Palatino Linotype"/>
        </w:rPr>
        <w:t xml:space="preserve"> settings from the </w:t>
      </w:r>
      <w:r w:rsidRPr="00151A93">
        <w:rPr>
          <w:rFonts w:ascii="Palatino Linotype" w:hAnsi="Palatino Linotype"/>
          <w:i/>
        </w:rPr>
        <w:t>power_domain</w:t>
      </w:r>
      <w:r w:rsidRPr="00151A93">
        <w:rPr>
          <w:rFonts w:ascii="Palatino Linotype" w:hAnsi="Palatino Linotype"/>
        </w:rPr>
        <w:t xml:space="preserve"> setting of all the master bridges that feed into it, and that setting must be the </w:t>
      </w:r>
      <w:r w:rsidRPr="00151A93">
        <w:rPr>
          <w:rFonts w:ascii="Palatino Linotype" w:hAnsi="Palatino Linotype"/>
        </w:rPr>
        <w:lastRenderedPageBreak/>
        <w:t xml:space="preserve">same across all these bridges.  NocStudio verifies this when mapping is executed, and it will flag an error if the </w:t>
      </w:r>
      <w:r w:rsidRPr="00151A93">
        <w:rPr>
          <w:rFonts w:ascii="Palatino Linotype" w:hAnsi="Palatino Linotype"/>
          <w:i/>
        </w:rPr>
        <w:t xml:space="preserve">power_domain </w:t>
      </w:r>
      <w:r w:rsidRPr="00151A93">
        <w:rPr>
          <w:rFonts w:ascii="Palatino Linotype" w:hAnsi="Palatino Linotype"/>
        </w:rPr>
        <w:t>settings are not consistent.</w:t>
      </w:r>
    </w:p>
    <w:p w14:paraId="29946F20" w14:textId="77777777" w:rsidR="00553C6F" w:rsidRPr="00151A93" w:rsidRDefault="00553C6F" w:rsidP="00553C6F">
      <w:pPr>
        <w:pStyle w:val="Heading2"/>
        <w:jc w:val="both"/>
        <w:rPr>
          <w:rFonts w:ascii="Palatino Linotype" w:hAnsi="Palatino Linotype"/>
        </w:rPr>
      </w:pPr>
      <w:bookmarkStart w:id="107" w:name="_Toc461798350"/>
      <w:bookmarkStart w:id="108" w:name="_Toc461798508"/>
      <w:bookmarkStart w:id="109" w:name="_Toc496630091"/>
      <w:bookmarkStart w:id="110" w:name="_Toc496630375"/>
      <w:r w:rsidRPr="00151A93">
        <w:rPr>
          <w:rFonts w:ascii="Palatino Linotype" w:hAnsi="Palatino Linotype"/>
        </w:rPr>
        <w:t>Always On Power Domains</w:t>
      </w:r>
      <w:bookmarkEnd w:id="100"/>
      <w:bookmarkEnd w:id="101"/>
      <w:bookmarkEnd w:id="102"/>
      <w:bookmarkEnd w:id="107"/>
      <w:bookmarkEnd w:id="108"/>
      <w:bookmarkEnd w:id="109"/>
      <w:bookmarkEnd w:id="110"/>
    </w:p>
    <w:p w14:paraId="3E77E429"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Always on power domains are those for which the </w:t>
      </w:r>
      <w:r w:rsidRPr="00151A93">
        <w:rPr>
          <w:rFonts w:ascii="Palatino Linotype" w:hAnsi="Palatino Linotype"/>
          <w:i/>
        </w:rPr>
        <w:t>power_domain_always_on</w:t>
      </w:r>
      <w:r w:rsidRPr="00151A93">
        <w:rPr>
          <w:rFonts w:ascii="Palatino Linotype" w:hAnsi="Palatino Linotype"/>
        </w:rPr>
        <w:t xml:space="preserve"> property is set to “yes.”  The fundamental expectation is that logic in such power domains is powered before or coincident with other power domains in the NoC (i.e., at initial start-up or boot time), and that it remains powered continuously during operation of the device.  They are defined in CPF power intent files so that signal transitions between them and other power domains can be recognized and properly handled.  However, these power domains do not have power gating (</w:t>
      </w:r>
      <w:r w:rsidRPr="00151A93">
        <w:rPr>
          <w:rFonts w:ascii="Palatino Linotype" w:hAnsi="Palatino Linotype"/>
          <w:i/>
        </w:rPr>
        <w:t>pwr_shutoff_&lt;PD&gt;</w:t>
      </w:r>
      <w:r w:rsidRPr="00151A93">
        <w:rPr>
          <w:rFonts w:ascii="Palatino Linotype" w:hAnsi="Palatino Linotype"/>
        </w:rPr>
        <w:t>) or isolation (</w:t>
      </w:r>
      <w:r w:rsidRPr="00151A93">
        <w:rPr>
          <w:rFonts w:ascii="Palatino Linotype" w:hAnsi="Palatino Linotype"/>
          <w:i/>
        </w:rPr>
        <w:t>iso_en_&lt;PD&gt;</w:t>
      </w:r>
      <w:r w:rsidRPr="00151A93">
        <w:rPr>
          <w:rFonts w:ascii="Palatino Linotype" w:hAnsi="Palatino Linotype"/>
        </w:rPr>
        <w:t>) logic or signaling inferred in the CPF files as such logic is unnecessary.  Q-channel interfaces and the associated NSPS power control logic is not present for always on power domains.</w:t>
      </w:r>
    </w:p>
    <w:p w14:paraId="1878C1F4" w14:textId="77777777" w:rsidR="00553C6F" w:rsidRPr="00151A93" w:rsidRDefault="00553C6F" w:rsidP="00553C6F">
      <w:pPr>
        <w:pStyle w:val="Heading3"/>
        <w:jc w:val="both"/>
        <w:rPr>
          <w:rFonts w:ascii="Palatino Linotype" w:hAnsi="Palatino Linotype"/>
        </w:rPr>
      </w:pPr>
      <w:bookmarkStart w:id="111" w:name="_Toc438204202"/>
      <w:r w:rsidRPr="00151A93">
        <w:rPr>
          <w:rFonts w:ascii="Palatino Linotype" w:hAnsi="Palatino Linotype"/>
        </w:rPr>
        <w:t>Clock Gated Only Power Domains</w:t>
      </w:r>
      <w:bookmarkEnd w:id="111"/>
    </w:p>
    <w:p w14:paraId="6BB564EF" w14:textId="77777777" w:rsidR="00553C6F" w:rsidRPr="00151A93" w:rsidRDefault="00553C6F" w:rsidP="00553C6F">
      <w:pPr>
        <w:jc w:val="both"/>
        <w:rPr>
          <w:rFonts w:ascii="Palatino Linotype" w:hAnsi="Palatino Linotype"/>
        </w:rPr>
      </w:pPr>
      <w:r w:rsidRPr="00151A93">
        <w:rPr>
          <w:rFonts w:ascii="Palatino Linotype" w:hAnsi="Palatino Linotype"/>
        </w:rPr>
        <w:t xml:space="preserve">Clock gated only power domains are always on power domains that also have the </w:t>
      </w:r>
      <w:r w:rsidRPr="00151A93">
        <w:rPr>
          <w:rFonts w:ascii="Palatino Linotype" w:hAnsi="Palatino Linotype"/>
          <w:i/>
        </w:rPr>
        <w:t>power_domain_force_q_channel</w:t>
      </w:r>
      <w:r w:rsidRPr="00151A93">
        <w:rPr>
          <w:rFonts w:ascii="Palatino Linotype" w:hAnsi="Palatino Linotype"/>
        </w:rPr>
        <w:t xml:space="preserve"> property set to “yes.”  These domains are treated like other always on power domains in CPF files, so they do not have power shutoff or isolation circuitry, but a Q-channel interface and associated NSPS power control logic is provided which allows the PMU to switch these domains between active (Q_RUN) and quiet (Q_STOPPED) states.  Fencing and draining is implemented for these power domains, allowing clocks to be safely gated when they are in the Q_STOPPED state.</w:t>
      </w:r>
    </w:p>
    <w:p w14:paraId="28EE26FA" w14:textId="77777777" w:rsidR="00553C6F" w:rsidRPr="00151A93" w:rsidRDefault="00553C6F" w:rsidP="00553C6F">
      <w:pPr>
        <w:pStyle w:val="Heading2"/>
        <w:jc w:val="both"/>
        <w:rPr>
          <w:rFonts w:ascii="Palatino Linotype" w:hAnsi="Palatino Linotype"/>
        </w:rPr>
      </w:pPr>
      <w:bookmarkStart w:id="112" w:name="_Toc461798351"/>
      <w:bookmarkStart w:id="113" w:name="_Toc461798509"/>
      <w:bookmarkStart w:id="114" w:name="_Toc496630092"/>
      <w:bookmarkStart w:id="115" w:name="_Toc496630376"/>
      <w:r w:rsidRPr="00151A93">
        <w:rPr>
          <w:rFonts w:ascii="Palatino Linotype" w:hAnsi="Palatino Linotype"/>
        </w:rPr>
        <w:t>Restrictions</w:t>
      </w:r>
      <w:bookmarkEnd w:id="112"/>
      <w:bookmarkEnd w:id="113"/>
      <w:bookmarkEnd w:id="114"/>
      <w:bookmarkEnd w:id="115"/>
    </w:p>
    <w:p w14:paraId="535A0BED" w14:textId="77777777" w:rsidR="00553C6F" w:rsidRPr="00151A93" w:rsidRDefault="00553C6F" w:rsidP="00553C6F">
      <w:pPr>
        <w:pStyle w:val="ListParagraph"/>
        <w:numPr>
          <w:ilvl w:val="0"/>
          <w:numId w:val="43"/>
        </w:numPr>
        <w:ind w:left="1080"/>
        <w:jc w:val="both"/>
        <w:rPr>
          <w:rFonts w:ascii="Palatino Linotype" w:hAnsi="Palatino Linotype"/>
        </w:rPr>
      </w:pPr>
      <w:r w:rsidRPr="00151A93">
        <w:rPr>
          <w:rFonts w:ascii="Palatino Linotype" w:hAnsi="Palatino Linotype"/>
        </w:rPr>
        <w:t>User regbus bridges are not currently fully supported in low power mode</w:t>
      </w:r>
    </w:p>
    <w:p w14:paraId="40886B66" w14:textId="77777777" w:rsidR="00553C6F" w:rsidRPr="00151A93" w:rsidRDefault="00553C6F" w:rsidP="00553C6F">
      <w:pPr>
        <w:pStyle w:val="ListParagraph"/>
        <w:numPr>
          <w:ilvl w:val="0"/>
          <w:numId w:val="43"/>
        </w:numPr>
        <w:ind w:left="1080"/>
        <w:jc w:val="both"/>
        <w:rPr>
          <w:rFonts w:ascii="Palatino Linotype" w:hAnsi="Palatino Linotype"/>
        </w:rPr>
      </w:pPr>
      <w:r w:rsidRPr="00151A93">
        <w:rPr>
          <w:rFonts w:ascii="Palatino Linotype" w:hAnsi="Palatino Linotype"/>
        </w:rPr>
        <w:t>Multi-voltage: AHBLM master bridge, APB &amp; AHB slave bridges do not implement multi-voltage support.</w:t>
      </w:r>
    </w:p>
    <w:p w14:paraId="4C8CFBE6" w14:textId="77777777" w:rsidR="00553C6F" w:rsidRPr="00151A93" w:rsidRDefault="00553C6F" w:rsidP="00553C6F">
      <w:pPr>
        <w:pStyle w:val="ListParagraph"/>
        <w:numPr>
          <w:ilvl w:val="0"/>
          <w:numId w:val="44"/>
        </w:numPr>
        <w:ind w:left="1080"/>
        <w:jc w:val="both"/>
        <w:rPr>
          <w:rFonts w:ascii="Palatino Linotype" w:hAnsi="Palatino Linotype"/>
        </w:rPr>
      </w:pPr>
      <w:r w:rsidRPr="00151A93">
        <w:rPr>
          <w:rFonts w:ascii="Palatino Linotype" w:hAnsi="Palatino Linotype"/>
        </w:rPr>
        <w:t>Support has not been implemented for:</w:t>
      </w:r>
    </w:p>
    <w:p w14:paraId="57A88A35" w14:textId="77777777" w:rsidR="00553C6F" w:rsidRPr="00151A93" w:rsidRDefault="00553C6F" w:rsidP="00553C6F">
      <w:pPr>
        <w:pStyle w:val="ListParagraph"/>
        <w:numPr>
          <w:ilvl w:val="1"/>
          <w:numId w:val="44"/>
        </w:numPr>
        <w:ind w:left="1800"/>
        <w:jc w:val="both"/>
        <w:rPr>
          <w:rFonts w:ascii="Palatino Linotype" w:hAnsi="Palatino Linotype"/>
        </w:rPr>
      </w:pPr>
      <w:r w:rsidRPr="00151A93">
        <w:rPr>
          <w:rFonts w:ascii="Palatino Linotype" w:hAnsi="Palatino Linotype"/>
        </w:rPr>
        <w:t>DVFS.</w:t>
      </w:r>
    </w:p>
    <w:p w14:paraId="62A24B6C" w14:textId="77777777" w:rsidR="00EA4A14" w:rsidRPr="00151A93" w:rsidRDefault="00EA4A14" w:rsidP="00EA4A14">
      <w:pPr>
        <w:pStyle w:val="ListParagraph"/>
        <w:numPr>
          <w:ilvl w:val="1"/>
          <w:numId w:val="44"/>
        </w:numPr>
        <w:ind w:left="1800"/>
        <w:jc w:val="both"/>
        <w:rPr>
          <w:rFonts w:ascii="Palatino Linotype" w:hAnsi="Palatino Linotype"/>
        </w:rPr>
      </w:pPr>
      <w:r w:rsidRPr="00151A93">
        <w:rPr>
          <w:rFonts w:ascii="Palatino Linotype" w:hAnsi="Palatino Linotype"/>
        </w:rPr>
        <w:t>UPF power intent format</w:t>
      </w:r>
      <w:r>
        <w:rPr>
          <w:rFonts w:ascii="Palatino Linotype" w:hAnsi="Palatino Linotype"/>
        </w:rPr>
        <w:t xml:space="preserve"> support is preliminary.</w:t>
      </w:r>
    </w:p>
    <w:p w14:paraId="424F1CDA" w14:textId="77777777" w:rsidR="00553C6F" w:rsidRPr="00151A93" w:rsidRDefault="00553C6F" w:rsidP="00553C6F">
      <w:pPr>
        <w:pStyle w:val="ListParagraph"/>
        <w:numPr>
          <w:ilvl w:val="2"/>
          <w:numId w:val="44"/>
        </w:numPr>
        <w:ind w:left="2520"/>
        <w:jc w:val="both"/>
        <w:rPr>
          <w:rFonts w:ascii="Palatino Linotype" w:hAnsi="Palatino Linotype"/>
        </w:rPr>
        <w:sectPr w:rsidR="00553C6F" w:rsidRPr="00151A93" w:rsidSect="00CC3D06">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20"/>
          <w:noEndnote/>
          <w:docGrid w:linePitch="360"/>
        </w:sectPr>
      </w:pPr>
      <w:bookmarkStart w:id="116" w:name="_GoBack"/>
      <w:bookmarkEnd w:id="116"/>
      <w:r w:rsidRPr="00151A93">
        <w:rPr>
          <w:rFonts w:ascii="Palatino Linotype" w:hAnsi="Palatino Linotype"/>
        </w:rPr>
        <w:t>Impacts LP simulation and synthesis with Synopsys tools.</w:t>
      </w:r>
    </w:p>
    <w:p w14:paraId="7012B022" w14:textId="77777777" w:rsidR="00553C6F" w:rsidRPr="008E5977" w:rsidRDefault="00553C6F" w:rsidP="00553C6F">
      <w:pPr>
        <w:rPr>
          <w:rFonts w:ascii="Palatino Linotype" w:hAnsi="Palatino Linotype"/>
        </w:rPr>
      </w:pPr>
    </w:p>
    <w:p w14:paraId="510E1E56" w14:textId="5E7F864D" w:rsidR="00007877" w:rsidRPr="00C86C9D" w:rsidRDefault="00007877" w:rsidP="00C86C9D"/>
    <w:sectPr w:rsidR="00007877" w:rsidRPr="00C86C9D" w:rsidSect="00CC3D06">
      <w:headerReference w:type="default" r:id="rId18"/>
      <w:footerReference w:type="default" r:id="rId19"/>
      <w:headerReference w:type="first" r:id="rId2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9E157" w14:textId="77777777" w:rsidR="00505F01" w:rsidRDefault="00505F01" w:rsidP="00DF32E5">
      <w:r>
        <w:separator/>
      </w:r>
    </w:p>
    <w:p w14:paraId="03367F41" w14:textId="77777777" w:rsidR="00505F01" w:rsidRDefault="00505F01" w:rsidP="00DF32E5"/>
  </w:endnote>
  <w:endnote w:type="continuationSeparator" w:id="0">
    <w:p w14:paraId="4B6172D2" w14:textId="77777777" w:rsidR="00505F01" w:rsidRDefault="00505F01" w:rsidP="00DF32E5">
      <w:r>
        <w:continuationSeparator/>
      </w:r>
    </w:p>
    <w:p w14:paraId="747EBB00" w14:textId="77777777" w:rsidR="00505F01" w:rsidRDefault="00505F01"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9878" w14:textId="77777777" w:rsidR="00553C6F" w:rsidRDefault="00553C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D1F7E" w14:textId="5E263505" w:rsidR="00553C6F" w:rsidRPr="00553C6F" w:rsidRDefault="00553C6F" w:rsidP="00553C6F">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1552" behindDoc="0" locked="0" layoutInCell="1" allowOverlap="1" wp14:anchorId="78CF0EEE" wp14:editId="3A7CBB32">
              <wp:simplePos x="0" y="0"/>
              <wp:positionH relativeFrom="column">
                <wp:posOffset>9525</wp:posOffset>
              </wp:positionH>
              <wp:positionV relativeFrom="paragraph">
                <wp:posOffset>2702</wp:posOffset>
              </wp:positionV>
              <wp:extent cx="5962650" cy="0"/>
              <wp:effectExtent l="0" t="0" r="19050" b="19050"/>
              <wp:wrapNone/>
              <wp:docPr id="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89908" id="Line 1100"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iKGQIAACs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zjHiK&#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EA4A14">
      <w:rPr>
        <w:rFonts w:asciiTheme="majorHAnsi" w:hAnsiTheme="majorHAnsi"/>
        <w:noProof/>
        <w:szCs w:val="18"/>
      </w:rPr>
      <w:t>9</w:t>
    </w:r>
    <w:r w:rsidRPr="0012256C">
      <w:rPr>
        <w:rFonts w:asciiTheme="majorHAnsi" w:hAnsiTheme="majorHAnsi"/>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4B71" w14:textId="77777777" w:rsidR="00553C6F" w:rsidRDefault="00553C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EA4A14">
      <w:rPr>
        <w:rFonts w:asciiTheme="majorHAnsi" w:hAnsiTheme="majorHAnsi"/>
        <w:noProof/>
        <w:szCs w:val="18"/>
      </w:rPr>
      <w:t>11</w:t>
    </w:r>
    <w:r w:rsidRPr="0012256C">
      <w:rPr>
        <w:rFonts w:asciiTheme="majorHAnsi" w:hAnsiTheme="majorHAnsi"/>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8E612" w14:textId="77777777" w:rsidR="00505F01" w:rsidRDefault="00505F01" w:rsidP="00DF32E5">
      <w:r>
        <w:separator/>
      </w:r>
    </w:p>
    <w:p w14:paraId="366F417E" w14:textId="77777777" w:rsidR="00505F01" w:rsidRDefault="00505F01" w:rsidP="00DF32E5"/>
  </w:footnote>
  <w:footnote w:type="continuationSeparator" w:id="0">
    <w:p w14:paraId="087FAAD6" w14:textId="77777777" w:rsidR="00505F01" w:rsidRDefault="00505F01" w:rsidP="00DF32E5">
      <w:r>
        <w:continuationSeparator/>
      </w:r>
    </w:p>
    <w:p w14:paraId="24C97B3B" w14:textId="77777777" w:rsidR="00505F01" w:rsidRDefault="00505F01" w:rsidP="00DF32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3120C" w14:textId="77777777" w:rsidR="00553C6F" w:rsidRDefault="00553C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5344" w14:textId="70E5EDA3" w:rsidR="00553C6F" w:rsidRPr="00553C6F" w:rsidRDefault="00553C6F" w:rsidP="00553C6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8480" behindDoc="0" locked="0" layoutInCell="1" allowOverlap="1" wp14:anchorId="7BA5C14E" wp14:editId="20F5D75B">
              <wp:simplePos x="0" y="0"/>
              <wp:positionH relativeFrom="margin">
                <wp:posOffset>0</wp:posOffset>
              </wp:positionH>
              <wp:positionV relativeFrom="paragraph">
                <wp:posOffset>397672</wp:posOffset>
              </wp:positionV>
              <wp:extent cx="5962650" cy="0"/>
              <wp:effectExtent l="0" t="0" r="19050" b="19050"/>
              <wp:wrapNone/>
              <wp:docPr id="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0831B" id="Line 1101" o:spid="_x0000_s1026" style="position:absolute;z-index:2516684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1S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jl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Ie4dU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9504" behindDoc="1" locked="0" layoutInCell="1" allowOverlap="1" wp14:anchorId="12538804" wp14:editId="2995BFA5">
          <wp:simplePos x="0" y="0"/>
          <wp:positionH relativeFrom="margin">
            <wp:posOffset>5139055</wp:posOffset>
          </wp:positionH>
          <wp:positionV relativeFrom="topMargin">
            <wp:posOffset>255432</wp:posOffset>
          </wp:positionV>
          <wp:extent cx="804545" cy="594360"/>
          <wp:effectExtent l="0" t="0" r="0" b="0"/>
          <wp:wrapNone/>
          <wp:docPr id="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A6391" w14:textId="77777777" w:rsidR="00553C6F" w:rsidRDefault="00553C6F" w:rsidP="00DF32E5">
    <w:pPr>
      <w:pStyle w:val="Header"/>
    </w:pPr>
  </w:p>
  <w:p w14:paraId="428A7C4E" w14:textId="77777777" w:rsidR="00553C6F" w:rsidRDefault="00553C6F" w:rsidP="00DF32E5">
    <w:pPr>
      <w:pStyle w:val="Header"/>
    </w:pPr>
  </w:p>
  <w:p w14:paraId="55CF9E61" w14:textId="77777777" w:rsidR="00553C6F" w:rsidRDefault="00553C6F" w:rsidP="00DF32E5">
    <w:pPr>
      <w:pStyle w:val="Header"/>
    </w:pPr>
  </w:p>
  <w:p w14:paraId="18FBCFE6" w14:textId="77777777" w:rsidR="00553C6F" w:rsidRDefault="00553C6F" w:rsidP="00DF32E5">
    <w:pPr>
      <w:pStyle w:val="Header"/>
    </w:pPr>
  </w:p>
  <w:p w14:paraId="0F636A2C" w14:textId="77777777" w:rsidR="00553C6F" w:rsidRDefault="00553C6F" w:rsidP="00DF32E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9"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34F21"/>
    <w:multiLevelType w:val="hybridMultilevel"/>
    <w:tmpl w:val="7C6CD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6"/>
  </w:num>
  <w:num w:numId="11">
    <w:abstractNumId w:val="13"/>
  </w:num>
  <w:num w:numId="12">
    <w:abstractNumId w:val="38"/>
  </w:num>
  <w:num w:numId="13">
    <w:abstractNumId w:val="41"/>
  </w:num>
  <w:num w:numId="14">
    <w:abstractNumId w:val="27"/>
  </w:num>
  <w:num w:numId="15">
    <w:abstractNumId w:val="16"/>
  </w:num>
  <w:num w:numId="16">
    <w:abstractNumId w:val="15"/>
  </w:num>
  <w:num w:numId="17">
    <w:abstractNumId w:val="42"/>
  </w:num>
  <w:num w:numId="18">
    <w:abstractNumId w:val="24"/>
  </w:num>
  <w:num w:numId="19">
    <w:abstractNumId w:val="17"/>
  </w:num>
  <w:num w:numId="20">
    <w:abstractNumId w:val="22"/>
  </w:num>
  <w:num w:numId="21">
    <w:abstractNumId w:val="29"/>
  </w:num>
  <w:num w:numId="22">
    <w:abstractNumId w:val="12"/>
  </w:num>
  <w:num w:numId="23">
    <w:abstractNumId w:val="18"/>
  </w:num>
  <w:num w:numId="24">
    <w:abstractNumId w:val="20"/>
  </w:num>
  <w:num w:numId="25">
    <w:abstractNumId w:val="32"/>
  </w:num>
  <w:num w:numId="26">
    <w:abstractNumId w:val="25"/>
  </w:num>
  <w:num w:numId="27">
    <w:abstractNumId w:val="9"/>
  </w:num>
  <w:num w:numId="28">
    <w:abstractNumId w:val="37"/>
  </w:num>
  <w:num w:numId="29">
    <w:abstractNumId w:val="19"/>
  </w:num>
  <w:num w:numId="30">
    <w:abstractNumId w:val="28"/>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6"/>
  </w:num>
  <w:num w:numId="43">
    <w:abstractNumId w:val="21"/>
  </w:num>
  <w:num w:numId="44">
    <w:abstractNumId w:val="23"/>
  </w:num>
  <w:num w:numId="45">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9D"/>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5F01"/>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C6F"/>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38AA"/>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046"/>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A14"/>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paragraph" w:customStyle="1" w:styleId="FooterCentered23">
    <w:name w:val="FooterCentered23"/>
    <w:basedOn w:val="Footer"/>
    <w:rsid w:val="00553C6F"/>
    <w:pPr>
      <w:jc w:val="center"/>
    </w:pPr>
  </w:style>
  <w:style w:type="paragraph" w:customStyle="1" w:styleId="Exar23">
    <w:name w:val="Exar23"/>
    <w:basedOn w:val="Footer"/>
    <w:rsid w:val="00553C6F"/>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553C6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C1866-E5AF-4933-9F76-5B2377CC7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11</Pages>
  <Words>2821</Words>
  <Characters>15035</Characters>
  <Application>Microsoft Office Word</Application>
  <DocSecurity>0</DocSecurity>
  <Lines>314</Lines>
  <Paragraphs>140</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17784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5</cp:revision>
  <cp:lastPrinted>2015-09-28T03:56:00Z</cp:lastPrinted>
  <dcterms:created xsi:type="dcterms:W3CDTF">2018-12-05T23:10:00Z</dcterms:created>
  <dcterms:modified xsi:type="dcterms:W3CDTF">2019-01-07T23:25:00Z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deeb4ea8-0052-4285-aa40-fc27e391527d</vt:lpwstr>
  </property>
  <property fmtid="{D5CDD505-2E9C-101B-9397-08002B2CF9AE}" pid="12" name="CTP_TimeStamp">
    <vt:lpwstr>2019-01-07 23:25:34Z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