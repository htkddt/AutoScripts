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B583" w14:textId="77777777" w:rsidR="003B4526" w:rsidRDefault="003B4526" w:rsidP="00C94050">
      <w:pPr>
        <w:sectPr w:rsidR="003B4526" w:rsidSect="003B4526">
          <w:headerReference w:type="default" r:id="rId8"/>
          <w:footerReference w:type="default" r:id="rId9"/>
          <w:pgSz w:w="12240" w:h="15840" w:code="1"/>
          <w:pgMar w:top="1440" w:right="1440" w:bottom="1440" w:left="1440" w:header="720" w:footer="432" w:gutter="0"/>
          <w:cols w:space="720"/>
          <w:noEndnote/>
          <w:titlePg/>
          <w:docGrid w:linePitch="360"/>
        </w:sectPr>
      </w:pPr>
    </w:p>
    <w:p w14:paraId="5F103635" w14:textId="77777777" w:rsidR="003B4526" w:rsidRPr="00C15CBD" w:rsidRDefault="003B4526" w:rsidP="00012CEF">
      <w:pPr>
        <w:pStyle w:val="FigureLabel11"/>
        <w:jc w:val="left"/>
        <w:rPr>
          <w:rFonts w:ascii="Palatino Linotype" w:hAnsi="Palatino Linotype"/>
        </w:rPr>
      </w:pPr>
    </w:p>
    <w:p w14:paraId="0BFC845F" w14:textId="77777777" w:rsidR="003B4526" w:rsidRPr="00C15CBD" w:rsidRDefault="003B4526" w:rsidP="00012CEF">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6F85541F" wp14:editId="68F90BDD">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0"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716EE050" w14:textId="77777777" w:rsidR="003B4526" w:rsidRPr="00C15CBD" w:rsidRDefault="003B4526" w:rsidP="00012CEF">
      <w:pPr>
        <w:pStyle w:val="DocumentSubtitle13"/>
        <w:rPr>
          <w:rFonts w:ascii="Palatino Linotype" w:hAnsi="Palatino Linotype"/>
          <w:i w:val="0"/>
          <w:sz w:val="52"/>
          <w:szCs w:val="48"/>
        </w:rPr>
      </w:pPr>
    </w:p>
    <w:p w14:paraId="45A058EB" w14:textId="77777777" w:rsidR="003B4526" w:rsidRPr="00C15CBD" w:rsidRDefault="003B4526" w:rsidP="00012CEF">
      <w:pPr>
        <w:pStyle w:val="DocumentSubtitle13"/>
        <w:rPr>
          <w:rFonts w:ascii="Palatino Linotype" w:hAnsi="Palatino Linotype"/>
          <w:i w:val="0"/>
          <w:sz w:val="52"/>
          <w:szCs w:val="48"/>
        </w:rPr>
      </w:pPr>
    </w:p>
    <w:p w14:paraId="338012F4" w14:textId="77777777" w:rsidR="003B4526" w:rsidRPr="00C15CBD" w:rsidRDefault="003B4526" w:rsidP="00012CEF">
      <w:pPr>
        <w:pStyle w:val="DocumentSubtitle13"/>
        <w:rPr>
          <w:rFonts w:ascii="Palatino Linotype" w:hAnsi="Palatino Linotype"/>
          <w:i w:val="0"/>
          <w:sz w:val="52"/>
          <w:szCs w:val="48"/>
        </w:rPr>
      </w:pPr>
      <w:r>
        <w:rPr>
          <w:rFonts w:ascii="Palatino Linotype" w:hAnsi="Palatino Linotype"/>
          <w:i w:val="0"/>
          <w:sz w:val="52"/>
          <w:szCs w:val="48"/>
        </w:rPr>
        <w:t>CFG Pegasus Last Level Cache</w:t>
      </w:r>
    </w:p>
    <w:p w14:paraId="5363DD7A" w14:textId="77777777" w:rsidR="003B4526" w:rsidRPr="00C15CBD" w:rsidRDefault="003B4526" w:rsidP="00012CEF">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Technical Reference</w:t>
      </w:r>
      <w:r w:rsidRPr="00C15CBD">
        <w:rPr>
          <w:rFonts w:asciiTheme="majorHAnsi" w:hAnsiTheme="majorHAnsi"/>
          <w:b/>
          <w:i/>
          <w:color w:val="1F497D" w:themeColor="text2"/>
          <w:sz w:val="40"/>
        </w:rPr>
        <w:t xml:space="preserve"> Manual</w:t>
      </w:r>
    </w:p>
    <w:p w14:paraId="39346C0F" w14:textId="7EC1A18F" w:rsidR="003B4526" w:rsidRPr="00C15CBD" w:rsidRDefault="003B4526" w:rsidP="00012CEF">
      <w:pPr>
        <w:spacing w:line="360" w:lineRule="auto"/>
        <w:rPr>
          <w:rFonts w:ascii="Palatino Linotype" w:hAnsi="Palatino Linotype"/>
          <w:b/>
          <w:sz w:val="28"/>
        </w:rPr>
      </w:pPr>
      <w:r>
        <w:rPr>
          <w:rFonts w:ascii="Palatino Linotype" w:hAnsi="Palatino Linotype"/>
          <w:b/>
          <w:sz w:val="28"/>
        </w:rPr>
        <w:t>Version:  PEGASUS-19.</w:t>
      </w:r>
      <w:r w:rsidR="00172DCE">
        <w:rPr>
          <w:rFonts w:ascii="Palatino Linotype" w:hAnsi="Palatino Linotype"/>
          <w:b/>
          <w:sz w:val="28"/>
        </w:rPr>
        <w:t>10</w:t>
      </w:r>
    </w:p>
    <w:p w14:paraId="2B225404" w14:textId="77777777" w:rsidR="003B4526" w:rsidRPr="00C15CBD" w:rsidRDefault="003B4526" w:rsidP="00012CEF">
      <w:pPr>
        <w:spacing w:line="360" w:lineRule="auto"/>
        <w:rPr>
          <w:rFonts w:ascii="Palatino Linotype" w:hAnsi="Palatino Linotype"/>
          <w:b/>
          <w:sz w:val="26"/>
        </w:rPr>
      </w:pPr>
      <w:r w:rsidRPr="00C15CBD">
        <w:rPr>
          <w:rFonts w:ascii="Palatino Linotype" w:hAnsi="Palatino Linotype"/>
          <w:b/>
          <w:sz w:val="26"/>
        </w:rPr>
        <w:t>Revision: 0.0</w:t>
      </w:r>
    </w:p>
    <w:p w14:paraId="5EFDEBC0" w14:textId="77777777" w:rsidR="003B4526" w:rsidRDefault="003B4526" w:rsidP="00012CEF">
      <w:pPr>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4E4A1DD5" w14:textId="77777777" w:rsidR="003B4526" w:rsidRPr="00040FC5" w:rsidRDefault="003B4526" w:rsidP="00012CEF">
      <w:pPr>
        <w:pStyle w:val="Title"/>
        <w:rPr>
          <w:rFonts w:ascii="Palatino Linotype" w:hAnsi="Palatino Linotype"/>
        </w:rPr>
      </w:pPr>
      <w:r>
        <w:rPr>
          <w:rFonts w:ascii="Palatino Linotype" w:hAnsi="Palatino Linotype"/>
        </w:rPr>
        <w:lastRenderedPageBreak/>
        <w:t>CFG</w:t>
      </w:r>
      <w:r w:rsidRPr="00040FC5">
        <w:rPr>
          <w:rFonts w:ascii="Palatino Linotype" w:hAnsi="Palatino Linotype"/>
        </w:rPr>
        <w:t xml:space="preserve"> Pegasus Last Level Cache</w:t>
      </w:r>
    </w:p>
    <w:p w14:paraId="0C67629A" w14:textId="77777777" w:rsidR="003B4526" w:rsidRPr="00040FC5" w:rsidRDefault="003B4526" w:rsidP="00012CEF">
      <w:pPr>
        <w:keepNext/>
        <w:tabs>
          <w:tab w:val="left" w:pos="835"/>
        </w:tabs>
        <w:spacing w:before="360" w:after="240" w:line="360" w:lineRule="exact"/>
        <w:outlineLvl w:val="0"/>
        <w:rPr>
          <w:rFonts w:ascii="Palatino Linotype" w:hAnsi="Palatino Linotype"/>
          <w:b/>
          <w:color w:val="2F4D87"/>
          <w:sz w:val="26"/>
        </w:rPr>
      </w:pPr>
      <w:bookmarkStart w:id="0" w:name="_Toc462213013"/>
      <w:bookmarkStart w:id="1" w:name="_Toc23343998"/>
      <w:r w:rsidRPr="00040FC5">
        <w:rPr>
          <w:rFonts w:ascii="Palatino Linotype" w:hAnsi="Palatino Linotype"/>
          <w:b/>
          <w:color w:val="2F4D87"/>
          <w:sz w:val="26"/>
        </w:rPr>
        <w:t>About This Document</w:t>
      </w:r>
      <w:bookmarkEnd w:id="0"/>
      <w:bookmarkEnd w:id="1"/>
    </w:p>
    <w:p w14:paraId="753E68D6" w14:textId="77777777" w:rsidR="003B4526" w:rsidRPr="00040FC5" w:rsidRDefault="003B4526" w:rsidP="00012CEF">
      <w:pPr>
        <w:rPr>
          <w:rFonts w:ascii="Palatino Linotype" w:hAnsi="Palatino Linotype"/>
        </w:rPr>
      </w:pPr>
      <w:r w:rsidRPr="00040FC5">
        <w:rPr>
          <w:rFonts w:ascii="Palatino Linotype" w:hAnsi="Palatino Linotype"/>
        </w:rPr>
        <w:t>This document describes the architecture of Pegasus Last Level Cache and NocStudio commands for Pegasus. Using Pegasus, users can configure cache hierarchy to boost system performance.</w:t>
      </w:r>
    </w:p>
    <w:p w14:paraId="7648D11A" w14:textId="77777777" w:rsidR="003B4526" w:rsidRPr="00040FC5" w:rsidRDefault="003B4526" w:rsidP="00012CEF">
      <w:pPr>
        <w:keepNext/>
        <w:tabs>
          <w:tab w:val="left" w:pos="835"/>
        </w:tabs>
        <w:spacing w:before="360" w:after="240" w:line="360" w:lineRule="exact"/>
        <w:outlineLvl w:val="0"/>
        <w:rPr>
          <w:rFonts w:ascii="Palatino Linotype" w:hAnsi="Palatino Linotype"/>
          <w:b/>
          <w:color w:val="2F4D87"/>
          <w:sz w:val="26"/>
        </w:rPr>
      </w:pPr>
      <w:bookmarkStart w:id="2" w:name="_Toc462213014"/>
      <w:bookmarkStart w:id="3" w:name="_Toc23343999"/>
      <w:r w:rsidRPr="00040FC5">
        <w:rPr>
          <w:rFonts w:ascii="Palatino Linotype" w:hAnsi="Palatino Linotype"/>
          <w:b/>
          <w:color w:val="2F4D87"/>
          <w:sz w:val="26"/>
        </w:rPr>
        <w:t>Audience</w:t>
      </w:r>
      <w:bookmarkEnd w:id="2"/>
      <w:bookmarkEnd w:id="3"/>
      <w:r w:rsidRPr="00040FC5">
        <w:rPr>
          <w:rFonts w:ascii="Palatino Linotype" w:hAnsi="Palatino Linotype"/>
          <w:b/>
          <w:color w:val="2F4D87"/>
          <w:sz w:val="26"/>
        </w:rPr>
        <w:t xml:space="preserve"> </w:t>
      </w:r>
    </w:p>
    <w:p w14:paraId="628AB9EB" w14:textId="77777777" w:rsidR="003B4526" w:rsidRPr="00040FC5" w:rsidRDefault="003B4526" w:rsidP="00012CEF">
      <w:pPr>
        <w:rPr>
          <w:rFonts w:ascii="Palatino Linotype" w:hAnsi="Palatino Linotype"/>
        </w:rPr>
      </w:pPr>
      <w:r w:rsidRPr="00040FC5">
        <w:rPr>
          <w:rFonts w:ascii="Palatino Linotype" w:hAnsi="Palatino Linotype"/>
        </w:rPr>
        <w:t xml:space="preserve">This document is intended for users of NocStudio Orion and Gemini: </w:t>
      </w:r>
    </w:p>
    <w:p w14:paraId="7F0B66BA" w14:textId="77777777" w:rsidR="003B4526" w:rsidRPr="00040FC5" w:rsidRDefault="003B4526"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SoC Architects</w:t>
      </w:r>
    </w:p>
    <w:p w14:paraId="7370DF29" w14:textId="77777777" w:rsidR="003B4526" w:rsidRPr="00040FC5" w:rsidRDefault="003B4526"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NoC Architects</w:t>
      </w:r>
    </w:p>
    <w:p w14:paraId="4C2E0FD2" w14:textId="77777777" w:rsidR="003B4526" w:rsidRPr="00040FC5" w:rsidRDefault="003B4526"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NoC Designers</w:t>
      </w:r>
    </w:p>
    <w:p w14:paraId="1E21C2BC" w14:textId="77777777" w:rsidR="003B4526" w:rsidRPr="00040FC5" w:rsidRDefault="003B4526" w:rsidP="00012CEF">
      <w:pPr>
        <w:pStyle w:val="HeadingPreface5"/>
        <w:rPr>
          <w:rFonts w:ascii="Palatino Linotype" w:hAnsi="Palatino Linotype"/>
          <w:sz w:val="26"/>
        </w:rPr>
      </w:pPr>
      <w:bookmarkStart w:id="4" w:name="_Toc462213015"/>
      <w:bookmarkStart w:id="5" w:name="_Toc23344000"/>
      <w:r w:rsidRPr="00040FC5">
        <w:rPr>
          <w:rFonts w:ascii="Palatino Linotype" w:hAnsi="Palatino Linotype"/>
          <w:sz w:val="26"/>
        </w:rPr>
        <w:t>Prerequisite</w:t>
      </w:r>
      <w:bookmarkEnd w:id="4"/>
      <w:bookmarkEnd w:id="5"/>
    </w:p>
    <w:p w14:paraId="103858CD" w14:textId="77777777" w:rsidR="003B4526" w:rsidRPr="00040FC5" w:rsidRDefault="003B4526" w:rsidP="00012CEF">
      <w:pPr>
        <w:rPr>
          <w:rFonts w:ascii="Palatino Linotype" w:hAnsi="Palatino Linotype"/>
        </w:rPr>
      </w:pPr>
      <w:r w:rsidRPr="00040FC5">
        <w:rPr>
          <w:rFonts w:ascii="Palatino Linotype" w:hAnsi="Palatino Linotype"/>
        </w:rPr>
        <w:t>Before proceeding, you should generally understand:</w:t>
      </w:r>
    </w:p>
    <w:p w14:paraId="5CB37448" w14:textId="77777777" w:rsidR="003B4526" w:rsidRPr="00040FC5" w:rsidRDefault="003B4526"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Basics of Network on Chip technology</w:t>
      </w:r>
    </w:p>
    <w:p w14:paraId="6B80D6C1" w14:textId="77777777" w:rsidR="003B4526" w:rsidRPr="00040FC5" w:rsidRDefault="003B4526" w:rsidP="00012CEF">
      <w:pPr>
        <w:numPr>
          <w:ilvl w:val="0"/>
          <w:numId w:val="2"/>
        </w:numPr>
        <w:tabs>
          <w:tab w:val="left" w:pos="900"/>
        </w:tabs>
        <w:spacing w:before="120" w:after="0" w:line="280" w:lineRule="atLeast"/>
        <w:rPr>
          <w:rFonts w:ascii="Palatino Linotype" w:hAnsi="Palatino Linotype"/>
        </w:rPr>
      </w:pPr>
      <w:r w:rsidRPr="00040FC5">
        <w:rPr>
          <w:rFonts w:ascii="Palatino Linotype" w:hAnsi="Palatino Linotype"/>
        </w:rPr>
        <w:t>AMBA interconnect standards</w:t>
      </w:r>
    </w:p>
    <w:p w14:paraId="48BB99D5" w14:textId="77777777" w:rsidR="003B4526" w:rsidRPr="00040FC5" w:rsidRDefault="003B4526" w:rsidP="00012CEF">
      <w:pPr>
        <w:rPr>
          <w:rFonts w:ascii="Palatino Linotype" w:hAnsi="Palatino Linotype"/>
          <w:sz w:val="26"/>
        </w:rPr>
      </w:pPr>
      <w:bookmarkStart w:id="6" w:name="_Toc462213016"/>
    </w:p>
    <w:p w14:paraId="6009539F" w14:textId="77777777" w:rsidR="003B4526" w:rsidRPr="00040FC5" w:rsidRDefault="003B4526" w:rsidP="00012CEF">
      <w:pPr>
        <w:keepNext/>
        <w:tabs>
          <w:tab w:val="left" w:pos="835"/>
        </w:tabs>
        <w:spacing w:before="360" w:after="240" w:line="360" w:lineRule="exact"/>
        <w:outlineLvl w:val="0"/>
        <w:rPr>
          <w:rFonts w:ascii="Palatino Linotype" w:hAnsi="Palatino Linotype"/>
          <w:b/>
          <w:color w:val="2F4D87"/>
          <w:sz w:val="26"/>
        </w:rPr>
      </w:pPr>
      <w:bookmarkStart w:id="7" w:name="_Toc23344001"/>
      <w:bookmarkEnd w:id="6"/>
      <w:r w:rsidRPr="00040FC5">
        <w:rPr>
          <w:rFonts w:ascii="Palatino Linotype" w:hAnsi="Palatino Linotype"/>
          <w:b/>
          <w:color w:val="2F4D87"/>
          <w:sz w:val="26"/>
        </w:rPr>
        <w:t>Related Documents</w:t>
      </w:r>
      <w:bookmarkEnd w:id="7"/>
      <w:r w:rsidRPr="00040FC5">
        <w:rPr>
          <w:rFonts w:ascii="Palatino Linotype" w:hAnsi="Palatino Linotype"/>
          <w:b/>
          <w:color w:val="2F4D87"/>
          <w:sz w:val="26"/>
        </w:rPr>
        <w:t xml:space="preserve"> </w:t>
      </w:r>
    </w:p>
    <w:p w14:paraId="60D9F365" w14:textId="77777777" w:rsidR="003B4526" w:rsidRPr="00040FC5" w:rsidRDefault="003B4526" w:rsidP="00012CEF">
      <w:pPr>
        <w:rPr>
          <w:rFonts w:ascii="Palatino Linotype" w:hAnsi="Palatino Linotype"/>
        </w:rPr>
      </w:pPr>
      <w:r w:rsidRPr="00040FC5">
        <w:rPr>
          <w:rFonts w:ascii="Palatino Linotype" w:hAnsi="Palatino Linotype"/>
        </w:rPr>
        <w:t>The following documents can be used as a reference to this document.</w:t>
      </w:r>
    </w:p>
    <w:p w14:paraId="245B5477" w14:textId="77777777" w:rsidR="003B4526" w:rsidRPr="00040FC5" w:rsidRDefault="003B4526" w:rsidP="00012CEF">
      <w:pPr>
        <w:numPr>
          <w:ilvl w:val="0"/>
          <w:numId w:val="2"/>
        </w:numPr>
        <w:tabs>
          <w:tab w:val="left" w:pos="900"/>
        </w:tabs>
        <w:spacing w:before="120" w:after="0" w:line="280" w:lineRule="atLeast"/>
        <w:rPr>
          <w:rFonts w:ascii="Palatino Linotype" w:hAnsi="Palatino Linotype"/>
        </w:rPr>
      </w:pPr>
      <w:r>
        <w:rPr>
          <w:rFonts w:ascii="Palatino Linotype" w:hAnsi="Palatino Linotype"/>
        </w:rPr>
        <w:t>CFG</w:t>
      </w:r>
      <w:r w:rsidRPr="00040FC5">
        <w:rPr>
          <w:rFonts w:ascii="Palatino Linotype" w:hAnsi="Palatino Linotype"/>
        </w:rPr>
        <w:t xml:space="preserve"> NocStudio Orion User Manual</w:t>
      </w:r>
    </w:p>
    <w:p w14:paraId="5EC42CD9" w14:textId="77777777" w:rsidR="003B4526" w:rsidRPr="00040FC5" w:rsidRDefault="003B4526" w:rsidP="00012CEF">
      <w:pPr>
        <w:numPr>
          <w:ilvl w:val="0"/>
          <w:numId w:val="2"/>
        </w:numPr>
        <w:tabs>
          <w:tab w:val="left" w:pos="900"/>
        </w:tabs>
        <w:spacing w:before="120" w:after="0" w:line="280" w:lineRule="atLeast"/>
        <w:rPr>
          <w:rFonts w:ascii="Palatino Linotype" w:hAnsi="Palatino Linotype"/>
        </w:rPr>
      </w:pPr>
      <w:r>
        <w:rPr>
          <w:rFonts w:ascii="Palatino Linotype" w:hAnsi="Palatino Linotype"/>
        </w:rPr>
        <w:t>CFG</w:t>
      </w:r>
      <w:r w:rsidRPr="00040FC5">
        <w:rPr>
          <w:rFonts w:ascii="Palatino Linotype" w:hAnsi="Palatino Linotype"/>
        </w:rPr>
        <w:t xml:space="preserve"> NocStudio Gemini User Manual</w:t>
      </w:r>
    </w:p>
    <w:p w14:paraId="26F975F2" w14:textId="77777777" w:rsidR="003B4526" w:rsidRPr="00040FC5" w:rsidRDefault="003B4526" w:rsidP="00012CEF">
      <w:pPr>
        <w:rPr>
          <w:rFonts w:ascii="Palatino Linotype" w:hAnsi="Palatino Linotype"/>
          <w:sz w:val="26"/>
        </w:rPr>
      </w:pPr>
      <w:bookmarkStart w:id="8" w:name="_Toc462213017"/>
    </w:p>
    <w:p w14:paraId="4B2E9B15" w14:textId="77777777" w:rsidR="003B4526" w:rsidRPr="00040FC5" w:rsidRDefault="003B4526" w:rsidP="00012CEF">
      <w:pPr>
        <w:pStyle w:val="HeadingPreface5"/>
        <w:rPr>
          <w:rFonts w:ascii="Palatino Linotype" w:hAnsi="Palatino Linotype"/>
          <w:sz w:val="26"/>
        </w:rPr>
      </w:pPr>
      <w:bookmarkStart w:id="9" w:name="_Toc23344002"/>
      <w:bookmarkEnd w:id="8"/>
      <w:r w:rsidRPr="00040FC5">
        <w:rPr>
          <w:rFonts w:ascii="Palatino Linotype" w:hAnsi="Palatino Linotype"/>
          <w:sz w:val="26"/>
        </w:rPr>
        <w:t>Customer Support</w:t>
      </w:r>
      <w:bookmarkEnd w:id="9"/>
    </w:p>
    <w:p w14:paraId="56004A1F" w14:textId="77777777" w:rsidR="003B4526" w:rsidRPr="00040FC5" w:rsidRDefault="003B4526" w:rsidP="00012CEF">
      <w:pPr>
        <w:rPr>
          <w:rStyle w:val="Hyperlink"/>
          <w:rFonts w:ascii="Palatino Linotype" w:hAnsi="Palatino Linotype"/>
        </w:rPr>
      </w:pPr>
      <w:r w:rsidRPr="00040FC5">
        <w:rPr>
          <w:rFonts w:ascii="Palatino Linotype" w:hAnsi="Palatino Linotype"/>
        </w:rPr>
        <w:t>For technical support about this product</w:t>
      </w:r>
      <w:r>
        <w:rPr>
          <w:rFonts w:ascii="Palatino Linotype" w:hAnsi="Palatino Linotype"/>
        </w:rPr>
        <w:t xml:space="preserve"> and </w:t>
      </w:r>
      <w:r w:rsidRPr="00040FC5">
        <w:rPr>
          <w:rFonts w:ascii="Palatino Linotype" w:hAnsi="Palatino Linotype"/>
        </w:rPr>
        <w:t>general information</w:t>
      </w:r>
      <w:r>
        <w:rPr>
          <w:rFonts w:ascii="Palatino Linotype" w:hAnsi="Palatino Linotype"/>
        </w:rPr>
        <w:t>, contact CFG Support.</w:t>
      </w:r>
      <w:r w:rsidRPr="00040FC5">
        <w:rPr>
          <w:rStyle w:val="Hyperlink"/>
          <w:rFonts w:ascii="Palatino Linotype" w:hAnsi="Palatino Linotype"/>
        </w:rPr>
        <w:t xml:space="preserve"> </w:t>
      </w:r>
    </w:p>
    <w:p w14:paraId="64286AC4" w14:textId="77777777" w:rsidR="003B4526" w:rsidRPr="00040FC5" w:rsidRDefault="003B4526" w:rsidP="00012CEF">
      <w:pPr>
        <w:rPr>
          <w:rStyle w:val="Hyperlink"/>
          <w:rFonts w:ascii="Palatino Linotype" w:hAnsi="Palatino Linotype"/>
        </w:rPr>
      </w:pPr>
    </w:p>
    <w:p w14:paraId="7D94C36E" w14:textId="77777777" w:rsidR="003B4526" w:rsidRPr="00040FC5" w:rsidRDefault="003B4526" w:rsidP="00012CEF">
      <w:pPr>
        <w:pStyle w:val="Title"/>
        <w:rPr>
          <w:rFonts w:ascii="Palatino Linotype" w:hAnsi="Palatino Linotype"/>
        </w:rPr>
      </w:pPr>
      <w:r w:rsidRPr="00040FC5">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3B4526" w:rsidRPr="00040FC5" w14:paraId="2FCD7CCA"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4F1A582F" w14:textId="77777777" w:rsidR="003B4526" w:rsidRPr="00040FC5" w:rsidRDefault="003B4526" w:rsidP="0082005A">
            <w:pPr>
              <w:rPr>
                <w:rFonts w:ascii="Palatino Linotype" w:hAnsi="Palatino Linotype"/>
              </w:rPr>
            </w:pPr>
            <w:r w:rsidRPr="00040FC5">
              <w:rPr>
                <w:rFonts w:ascii="Palatino Linotype" w:hAnsi="Palatino Linotype"/>
              </w:rPr>
              <w:t>Revision</w:t>
            </w:r>
          </w:p>
        </w:tc>
        <w:tc>
          <w:tcPr>
            <w:tcW w:w="1890" w:type="dxa"/>
            <w:hideMark/>
          </w:tcPr>
          <w:p w14:paraId="40B5DB6A" w14:textId="77777777" w:rsidR="003B4526" w:rsidRPr="00040FC5" w:rsidRDefault="003B4526"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040FC5">
              <w:rPr>
                <w:rFonts w:ascii="Palatino Linotype" w:hAnsi="Palatino Linotype"/>
              </w:rPr>
              <w:t>Date</w:t>
            </w:r>
          </w:p>
        </w:tc>
        <w:tc>
          <w:tcPr>
            <w:tcW w:w="6295" w:type="dxa"/>
            <w:hideMark/>
          </w:tcPr>
          <w:p w14:paraId="1BAF5145" w14:textId="77777777" w:rsidR="003B4526" w:rsidRPr="00040FC5" w:rsidRDefault="003B4526"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040FC5">
              <w:rPr>
                <w:rFonts w:ascii="Palatino Linotype" w:hAnsi="Palatino Linotype"/>
              </w:rPr>
              <w:t>Updates</w:t>
            </w:r>
          </w:p>
        </w:tc>
      </w:tr>
      <w:tr w:rsidR="003B4526" w:rsidRPr="00040FC5" w14:paraId="610997E1" w14:textId="77777777" w:rsidTr="0075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39181D" w14:textId="77777777" w:rsidR="003B4526" w:rsidRPr="00564AD8" w:rsidRDefault="003B4526" w:rsidP="0082005A">
            <w:pPr>
              <w:rPr>
                <w:rFonts w:ascii="Palatino Linotype" w:hAnsi="Palatino Linotype"/>
                <w:b w:val="0"/>
              </w:rPr>
            </w:pPr>
            <w:r w:rsidRPr="00564AD8">
              <w:rPr>
                <w:rFonts w:ascii="Palatino Linotype" w:hAnsi="Palatino Linotype"/>
                <w:b w:val="0"/>
              </w:rPr>
              <w:t>0.0</w:t>
            </w:r>
          </w:p>
        </w:tc>
        <w:tc>
          <w:tcPr>
            <w:tcW w:w="18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E5EFC5C" w14:textId="216F94BF" w:rsidR="003B4526" w:rsidRPr="00040FC5" w:rsidRDefault="00172DCE"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Oct 31, 2019</w:t>
            </w:r>
          </w:p>
        </w:tc>
        <w:tc>
          <w:tcPr>
            <w:tcW w:w="6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041796" w14:textId="77777777" w:rsidR="003B4526" w:rsidRPr="00040FC5" w:rsidRDefault="003B4526"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48146A08" w14:textId="77777777" w:rsidR="003B4526" w:rsidRDefault="003B4526" w:rsidP="00012CEF">
      <w:pPr>
        <w:rPr>
          <w:rStyle w:val="Hyperlink"/>
          <w:rFonts w:ascii="Palatino Linotype" w:hAnsi="Palatino Linotype"/>
        </w:rPr>
      </w:pPr>
      <w:r>
        <w:rPr>
          <w:rStyle w:val="Hyperlink"/>
          <w:rFonts w:ascii="Palatino Linotype" w:hAnsi="Palatino Linotype"/>
        </w:rPr>
        <w:br w:type="page"/>
      </w:r>
    </w:p>
    <w:p w14:paraId="52347FD5" w14:textId="77777777" w:rsidR="003B4526" w:rsidRPr="00040FC5" w:rsidRDefault="003B4526" w:rsidP="00012CEF">
      <w:pPr>
        <w:pStyle w:val="Title"/>
        <w:rPr>
          <w:rFonts w:ascii="Palatino Linotype" w:hAnsi="Palatino Linotype"/>
        </w:rPr>
      </w:pPr>
      <w:r w:rsidRPr="00040FC5">
        <w:rPr>
          <w:rFonts w:ascii="Palatino Linotype" w:hAnsi="Palatino Linotype"/>
        </w:rPr>
        <w:lastRenderedPageBreak/>
        <w:t>Contents</w:t>
      </w:r>
    </w:p>
    <w:p w14:paraId="1B799022" w14:textId="134433D5" w:rsidR="00172DCE" w:rsidRDefault="003B4526">
      <w:pPr>
        <w:pStyle w:val="TOC1"/>
        <w:rPr>
          <w:rFonts w:asciiTheme="minorHAnsi" w:hAnsiTheme="minorHAnsi"/>
          <w:b w:val="0"/>
          <w:color w:val="auto"/>
          <w:szCs w:val="22"/>
        </w:rPr>
      </w:pPr>
      <w:r w:rsidRPr="00040FC5">
        <w:rPr>
          <w:rFonts w:ascii="Palatino Linotype" w:hAnsi="Palatino Linotype"/>
          <w:bCs/>
        </w:rPr>
        <w:fldChar w:fldCharType="begin"/>
      </w:r>
      <w:r w:rsidRPr="00040FC5">
        <w:rPr>
          <w:rFonts w:ascii="Palatino Linotype" w:hAnsi="Palatino Linotype"/>
          <w:bCs/>
        </w:rPr>
        <w:instrText xml:space="preserve"> TOC \o "1-3" \h \z \u </w:instrText>
      </w:r>
      <w:r w:rsidRPr="00040FC5">
        <w:rPr>
          <w:rFonts w:ascii="Palatino Linotype" w:hAnsi="Palatino Linotype"/>
          <w:bCs/>
        </w:rPr>
        <w:fldChar w:fldCharType="separate"/>
      </w:r>
      <w:hyperlink w:anchor="_Toc23343998" w:history="1">
        <w:r w:rsidR="00172DCE" w:rsidRPr="00C304EF">
          <w:rPr>
            <w:rStyle w:val="Hyperlink"/>
            <w:rFonts w:ascii="Palatino Linotype" w:hAnsi="Palatino Linotype"/>
          </w:rPr>
          <w:t>About This Document</w:t>
        </w:r>
        <w:r w:rsidR="00172DCE">
          <w:rPr>
            <w:webHidden/>
          </w:rPr>
          <w:tab/>
        </w:r>
        <w:r w:rsidR="00172DCE">
          <w:rPr>
            <w:webHidden/>
          </w:rPr>
          <w:fldChar w:fldCharType="begin"/>
        </w:r>
        <w:r w:rsidR="00172DCE">
          <w:rPr>
            <w:webHidden/>
          </w:rPr>
          <w:instrText xml:space="preserve"> PAGEREF _Toc23343998 \h </w:instrText>
        </w:r>
        <w:r w:rsidR="00172DCE">
          <w:rPr>
            <w:webHidden/>
          </w:rPr>
        </w:r>
        <w:r w:rsidR="00172DCE">
          <w:rPr>
            <w:webHidden/>
          </w:rPr>
          <w:fldChar w:fldCharType="separate"/>
        </w:r>
        <w:r w:rsidR="00172DCE">
          <w:rPr>
            <w:webHidden/>
          </w:rPr>
          <w:t>2</w:t>
        </w:r>
        <w:r w:rsidR="00172DCE">
          <w:rPr>
            <w:webHidden/>
          </w:rPr>
          <w:fldChar w:fldCharType="end"/>
        </w:r>
      </w:hyperlink>
    </w:p>
    <w:p w14:paraId="219B280B" w14:textId="4DE4092F" w:rsidR="00172DCE" w:rsidRDefault="00172DCE">
      <w:pPr>
        <w:pStyle w:val="TOC1"/>
        <w:rPr>
          <w:rFonts w:asciiTheme="minorHAnsi" w:hAnsiTheme="minorHAnsi"/>
          <w:b w:val="0"/>
          <w:color w:val="auto"/>
          <w:szCs w:val="22"/>
        </w:rPr>
      </w:pPr>
      <w:hyperlink w:anchor="_Toc23343999" w:history="1">
        <w:r w:rsidRPr="00C304EF">
          <w:rPr>
            <w:rStyle w:val="Hyperlink"/>
            <w:rFonts w:ascii="Palatino Linotype" w:hAnsi="Palatino Linotype"/>
          </w:rPr>
          <w:t>Audience</w:t>
        </w:r>
        <w:r>
          <w:rPr>
            <w:webHidden/>
          </w:rPr>
          <w:tab/>
        </w:r>
        <w:r>
          <w:rPr>
            <w:webHidden/>
          </w:rPr>
          <w:fldChar w:fldCharType="begin"/>
        </w:r>
        <w:r>
          <w:rPr>
            <w:webHidden/>
          </w:rPr>
          <w:instrText xml:space="preserve"> PAGEREF _Toc23343999 \h </w:instrText>
        </w:r>
        <w:r>
          <w:rPr>
            <w:webHidden/>
          </w:rPr>
        </w:r>
        <w:r>
          <w:rPr>
            <w:webHidden/>
          </w:rPr>
          <w:fldChar w:fldCharType="separate"/>
        </w:r>
        <w:r>
          <w:rPr>
            <w:webHidden/>
          </w:rPr>
          <w:t>2</w:t>
        </w:r>
        <w:r>
          <w:rPr>
            <w:webHidden/>
          </w:rPr>
          <w:fldChar w:fldCharType="end"/>
        </w:r>
      </w:hyperlink>
    </w:p>
    <w:p w14:paraId="585BF09B" w14:textId="1E734D5F" w:rsidR="00172DCE" w:rsidRDefault="00172DCE">
      <w:pPr>
        <w:pStyle w:val="TOC1"/>
        <w:rPr>
          <w:rFonts w:asciiTheme="minorHAnsi" w:hAnsiTheme="minorHAnsi"/>
          <w:b w:val="0"/>
          <w:color w:val="auto"/>
          <w:szCs w:val="22"/>
        </w:rPr>
      </w:pPr>
      <w:hyperlink w:anchor="_Toc23344000" w:history="1">
        <w:r w:rsidRPr="00C304EF">
          <w:rPr>
            <w:rStyle w:val="Hyperlink"/>
            <w:rFonts w:ascii="Palatino Linotype" w:hAnsi="Palatino Linotype"/>
          </w:rPr>
          <w:t>Prerequisite</w:t>
        </w:r>
        <w:r>
          <w:rPr>
            <w:webHidden/>
          </w:rPr>
          <w:tab/>
        </w:r>
        <w:r>
          <w:rPr>
            <w:webHidden/>
          </w:rPr>
          <w:fldChar w:fldCharType="begin"/>
        </w:r>
        <w:r>
          <w:rPr>
            <w:webHidden/>
          </w:rPr>
          <w:instrText xml:space="preserve"> PAGEREF _Toc23344000 \h </w:instrText>
        </w:r>
        <w:r>
          <w:rPr>
            <w:webHidden/>
          </w:rPr>
        </w:r>
        <w:r>
          <w:rPr>
            <w:webHidden/>
          </w:rPr>
          <w:fldChar w:fldCharType="separate"/>
        </w:r>
        <w:r>
          <w:rPr>
            <w:webHidden/>
          </w:rPr>
          <w:t>2</w:t>
        </w:r>
        <w:r>
          <w:rPr>
            <w:webHidden/>
          </w:rPr>
          <w:fldChar w:fldCharType="end"/>
        </w:r>
      </w:hyperlink>
    </w:p>
    <w:p w14:paraId="5A2A5681" w14:textId="72F2143F" w:rsidR="00172DCE" w:rsidRDefault="00172DCE">
      <w:pPr>
        <w:pStyle w:val="TOC1"/>
        <w:rPr>
          <w:rFonts w:asciiTheme="minorHAnsi" w:hAnsiTheme="minorHAnsi"/>
          <w:b w:val="0"/>
          <w:color w:val="auto"/>
          <w:szCs w:val="22"/>
        </w:rPr>
      </w:pPr>
      <w:hyperlink w:anchor="_Toc23344001" w:history="1">
        <w:r w:rsidRPr="00C304EF">
          <w:rPr>
            <w:rStyle w:val="Hyperlink"/>
            <w:rFonts w:ascii="Palatino Linotype" w:hAnsi="Palatino Linotype"/>
          </w:rPr>
          <w:t>Related Documents</w:t>
        </w:r>
        <w:r>
          <w:rPr>
            <w:webHidden/>
          </w:rPr>
          <w:tab/>
        </w:r>
        <w:r>
          <w:rPr>
            <w:webHidden/>
          </w:rPr>
          <w:fldChar w:fldCharType="begin"/>
        </w:r>
        <w:r>
          <w:rPr>
            <w:webHidden/>
          </w:rPr>
          <w:instrText xml:space="preserve"> PAGEREF _Toc23344001 \h </w:instrText>
        </w:r>
        <w:r>
          <w:rPr>
            <w:webHidden/>
          </w:rPr>
        </w:r>
        <w:r>
          <w:rPr>
            <w:webHidden/>
          </w:rPr>
          <w:fldChar w:fldCharType="separate"/>
        </w:r>
        <w:r>
          <w:rPr>
            <w:webHidden/>
          </w:rPr>
          <w:t>2</w:t>
        </w:r>
        <w:r>
          <w:rPr>
            <w:webHidden/>
          </w:rPr>
          <w:fldChar w:fldCharType="end"/>
        </w:r>
      </w:hyperlink>
    </w:p>
    <w:p w14:paraId="254577CB" w14:textId="29F01AD5" w:rsidR="00172DCE" w:rsidRDefault="00172DCE">
      <w:pPr>
        <w:pStyle w:val="TOC1"/>
        <w:rPr>
          <w:rFonts w:asciiTheme="minorHAnsi" w:hAnsiTheme="minorHAnsi"/>
          <w:b w:val="0"/>
          <w:color w:val="auto"/>
          <w:szCs w:val="22"/>
        </w:rPr>
      </w:pPr>
      <w:hyperlink w:anchor="_Toc23344002" w:history="1">
        <w:r w:rsidRPr="00C304EF">
          <w:rPr>
            <w:rStyle w:val="Hyperlink"/>
            <w:rFonts w:ascii="Palatino Linotype" w:hAnsi="Palatino Linotype"/>
          </w:rPr>
          <w:t>Customer Support</w:t>
        </w:r>
        <w:r>
          <w:rPr>
            <w:webHidden/>
          </w:rPr>
          <w:tab/>
        </w:r>
        <w:r>
          <w:rPr>
            <w:webHidden/>
          </w:rPr>
          <w:fldChar w:fldCharType="begin"/>
        </w:r>
        <w:r>
          <w:rPr>
            <w:webHidden/>
          </w:rPr>
          <w:instrText xml:space="preserve"> PAGEREF _Toc23344002 \h </w:instrText>
        </w:r>
        <w:r>
          <w:rPr>
            <w:webHidden/>
          </w:rPr>
        </w:r>
        <w:r>
          <w:rPr>
            <w:webHidden/>
          </w:rPr>
          <w:fldChar w:fldCharType="separate"/>
        </w:r>
        <w:r>
          <w:rPr>
            <w:webHidden/>
          </w:rPr>
          <w:t>2</w:t>
        </w:r>
        <w:r>
          <w:rPr>
            <w:webHidden/>
          </w:rPr>
          <w:fldChar w:fldCharType="end"/>
        </w:r>
      </w:hyperlink>
    </w:p>
    <w:p w14:paraId="751173EB" w14:textId="31CC84E0" w:rsidR="00172DCE" w:rsidRDefault="00172DCE">
      <w:pPr>
        <w:pStyle w:val="TOC1"/>
        <w:rPr>
          <w:rFonts w:asciiTheme="minorHAnsi" w:hAnsiTheme="minorHAnsi"/>
          <w:b w:val="0"/>
          <w:color w:val="auto"/>
          <w:szCs w:val="22"/>
        </w:rPr>
      </w:pPr>
      <w:hyperlink w:anchor="_Toc23344003" w:history="1">
        <w:r w:rsidRPr="00C304EF">
          <w:rPr>
            <w:rStyle w:val="Hyperlink"/>
            <w:rFonts w:ascii="Palatino Linotype" w:hAnsi="Palatino Linotype"/>
          </w:rPr>
          <w:t>1</w:t>
        </w:r>
        <w:r>
          <w:rPr>
            <w:rFonts w:asciiTheme="minorHAnsi" w:hAnsiTheme="minorHAnsi"/>
            <w:b w:val="0"/>
            <w:color w:val="auto"/>
            <w:szCs w:val="22"/>
          </w:rPr>
          <w:tab/>
        </w:r>
        <w:r w:rsidRPr="00C304EF">
          <w:rPr>
            <w:rStyle w:val="Hyperlink"/>
            <w:rFonts w:ascii="Palatino Linotype" w:hAnsi="Palatino Linotype"/>
          </w:rPr>
          <w:t>Introduction</w:t>
        </w:r>
        <w:r>
          <w:rPr>
            <w:webHidden/>
          </w:rPr>
          <w:tab/>
        </w:r>
        <w:r>
          <w:rPr>
            <w:webHidden/>
          </w:rPr>
          <w:fldChar w:fldCharType="begin"/>
        </w:r>
        <w:r>
          <w:rPr>
            <w:webHidden/>
          </w:rPr>
          <w:instrText xml:space="preserve"> PAGEREF _Toc23344003 \h </w:instrText>
        </w:r>
        <w:r>
          <w:rPr>
            <w:webHidden/>
          </w:rPr>
        </w:r>
        <w:r>
          <w:rPr>
            <w:webHidden/>
          </w:rPr>
          <w:fldChar w:fldCharType="separate"/>
        </w:r>
        <w:r>
          <w:rPr>
            <w:webHidden/>
          </w:rPr>
          <w:t>8</w:t>
        </w:r>
        <w:r>
          <w:rPr>
            <w:webHidden/>
          </w:rPr>
          <w:fldChar w:fldCharType="end"/>
        </w:r>
      </w:hyperlink>
    </w:p>
    <w:p w14:paraId="39990205" w14:textId="723D4E41" w:rsidR="00172DCE" w:rsidRDefault="00172DCE">
      <w:pPr>
        <w:pStyle w:val="TOC1"/>
        <w:rPr>
          <w:rFonts w:asciiTheme="minorHAnsi" w:hAnsiTheme="minorHAnsi"/>
          <w:b w:val="0"/>
          <w:color w:val="auto"/>
          <w:szCs w:val="22"/>
        </w:rPr>
      </w:pPr>
      <w:hyperlink w:anchor="_Toc23344004" w:history="1">
        <w:r w:rsidRPr="00C304EF">
          <w:rPr>
            <w:rStyle w:val="Hyperlink"/>
            <w:rFonts w:ascii="Palatino Linotype" w:hAnsi="Palatino Linotype"/>
          </w:rPr>
          <w:t>2</w:t>
        </w:r>
        <w:r>
          <w:rPr>
            <w:rFonts w:asciiTheme="minorHAnsi" w:hAnsiTheme="minorHAnsi"/>
            <w:b w:val="0"/>
            <w:color w:val="auto"/>
            <w:szCs w:val="22"/>
          </w:rPr>
          <w:tab/>
        </w:r>
        <w:r w:rsidRPr="00C304EF">
          <w:rPr>
            <w:rStyle w:val="Hyperlink"/>
            <w:rFonts w:ascii="Palatino Linotype" w:hAnsi="Palatino Linotype"/>
          </w:rPr>
          <w:t>Functional Description</w:t>
        </w:r>
        <w:r>
          <w:rPr>
            <w:webHidden/>
          </w:rPr>
          <w:tab/>
        </w:r>
        <w:r>
          <w:rPr>
            <w:webHidden/>
          </w:rPr>
          <w:fldChar w:fldCharType="begin"/>
        </w:r>
        <w:r>
          <w:rPr>
            <w:webHidden/>
          </w:rPr>
          <w:instrText xml:space="preserve"> PAGEREF _Toc23344004 \h </w:instrText>
        </w:r>
        <w:r>
          <w:rPr>
            <w:webHidden/>
          </w:rPr>
        </w:r>
        <w:r>
          <w:rPr>
            <w:webHidden/>
          </w:rPr>
          <w:fldChar w:fldCharType="separate"/>
        </w:r>
        <w:r>
          <w:rPr>
            <w:webHidden/>
          </w:rPr>
          <w:t>10</w:t>
        </w:r>
        <w:r>
          <w:rPr>
            <w:webHidden/>
          </w:rPr>
          <w:fldChar w:fldCharType="end"/>
        </w:r>
      </w:hyperlink>
    </w:p>
    <w:p w14:paraId="3DEF5933" w14:textId="7563B6A4" w:rsidR="00172DCE" w:rsidRDefault="00172DCE">
      <w:pPr>
        <w:pStyle w:val="TOC2"/>
        <w:tabs>
          <w:tab w:val="left" w:pos="800"/>
        </w:tabs>
        <w:rPr>
          <w:noProof/>
          <w:szCs w:val="22"/>
        </w:rPr>
      </w:pPr>
      <w:hyperlink w:anchor="_Toc23344005" w:history="1">
        <w:r w:rsidRPr="00C304EF">
          <w:rPr>
            <w:rStyle w:val="Hyperlink"/>
            <w:rFonts w:ascii="Palatino Linotype" w:hAnsi="Palatino Linotype"/>
            <w:noProof/>
          </w:rPr>
          <w:t>2.1</w:t>
        </w:r>
        <w:r>
          <w:rPr>
            <w:noProof/>
            <w:szCs w:val="22"/>
          </w:rPr>
          <w:tab/>
        </w:r>
        <w:r w:rsidRPr="00C304EF">
          <w:rPr>
            <w:rStyle w:val="Hyperlink"/>
            <w:rFonts w:ascii="Palatino Linotype" w:hAnsi="Palatino Linotype"/>
            <w:noProof/>
          </w:rPr>
          <w:t>Relationship to Coherency</w:t>
        </w:r>
        <w:r>
          <w:rPr>
            <w:noProof/>
            <w:webHidden/>
          </w:rPr>
          <w:tab/>
        </w:r>
        <w:r>
          <w:rPr>
            <w:noProof/>
            <w:webHidden/>
          </w:rPr>
          <w:fldChar w:fldCharType="begin"/>
        </w:r>
        <w:r>
          <w:rPr>
            <w:noProof/>
            <w:webHidden/>
          </w:rPr>
          <w:instrText xml:space="preserve"> PAGEREF _Toc23344005 \h </w:instrText>
        </w:r>
        <w:r>
          <w:rPr>
            <w:noProof/>
            <w:webHidden/>
          </w:rPr>
        </w:r>
        <w:r>
          <w:rPr>
            <w:noProof/>
            <w:webHidden/>
          </w:rPr>
          <w:fldChar w:fldCharType="separate"/>
        </w:r>
        <w:r>
          <w:rPr>
            <w:noProof/>
            <w:webHidden/>
          </w:rPr>
          <w:t>11</w:t>
        </w:r>
        <w:r>
          <w:rPr>
            <w:noProof/>
            <w:webHidden/>
          </w:rPr>
          <w:fldChar w:fldCharType="end"/>
        </w:r>
      </w:hyperlink>
    </w:p>
    <w:p w14:paraId="223DDC23" w14:textId="1C87CBC9" w:rsidR="00172DCE" w:rsidRDefault="00172DCE">
      <w:pPr>
        <w:pStyle w:val="TOC2"/>
        <w:tabs>
          <w:tab w:val="left" w:pos="800"/>
        </w:tabs>
        <w:rPr>
          <w:noProof/>
          <w:szCs w:val="22"/>
        </w:rPr>
      </w:pPr>
      <w:hyperlink w:anchor="_Toc23344006" w:history="1">
        <w:r w:rsidRPr="00C304EF">
          <w:rPr>
            <w:rStyle w:val="Hyperlink"/>
            <w:rFonts w:ascii="Palatino Linotype" w:hAnsi="Palatino Linotype"/>
            <w:noProof/>
          </w:rPr>
          <w:t>2.2</w:t>
        </w:r>
        <w:r>
          <w:rPr>
            <w:noProof/>
            <w:szCs w:val="22"/>
          </w:rPr>
          <w:tab/>
        </w:r>
        <w:r w:rsidRPr="00C304EF">
          <w:rPr>
            <w:rStyle w:val="Hyperlink"/>
            <w:rFonts w:ascii="Palatino Linotype" w:hAnsi="Palatino Linotype"/>
            <w:noProof/>
          </w:rPr>
          <w:t>Multiple LLCs</w:t>
        </w:r>
        <w:r>
          <w:rPr>
            <w:noProof/>
            <w:webHidden/>
          </w:rPr>
          <w:tab/>
        </w:r>
        <w:r>
          <w:rPr>
            <w:noProof/>
            <w:webHidden/>
          </w:rPr>
          <w:fldChar w:fldCharType="begin"/>
        </w:r>
        <w:r>
          <w:rPr>
            <w:noProof/>
            <w:webHidden/>
          </w:rPr>
          <w:instrText xml:space="preserve"> PAGEREF _Toc23344006 \h </w:instrText>
        </w:r>
        <w:r>
          <w:rPr>
            <w:noProof/>
            <w:webHidden/>
          </w:rPr>
        </w:r>
        <w:r>
          <w:rPr>
            <w:noProof/>
            <w:webHidden/>
          </w:rPr>
          <w:fldChar w:fldCharType="separate"/>
        </w:r>
        <w:r>
          <w:rPr>
            <w:noProof/>
            <w:webHidden/>
          </w:rPr>
          <w:t>11</w:t>
        </w:r>
        <w:r>
          <w:rPr>
            <w:noProof/>
            <w:webHidden/>
          </w:rPr>
          <w:fldChar w:fldCharType="end"/>
        </w:r>
      </w:hyperlink>
    </w:p>
    <w:p w14:paraId="3A32DFB1" w14:textId="72969873" w:rsidR="00172DCE" w:rsidRDefault="00172DCE">
      <w:pPr>
        <w:pStyle w:val="TOC2"/>
        <w:tabs>
          <w:tab w:val="left" w:pos="800"/>
        </w:tabs>
        <w:rPr>
          <w:noProof/>
          <w:szCs w:val="22"/>
        </w:rPr>
      </w:pPr>
      <w:hyperlink w:anchor="_Toc23344007" w:history="1">
        <w:r w:rsidRPr="00C304EF">
          <w:rPr>
            <w:rStyle w:val="Hyperlink"/>
            <w:rFonts w:ascii="Palatino Linotype" w:hAnsi="Palatino Linotype"/>
            <w:noProof/>
          </w:rPr>
          <w:t>2.3</w:t>
        </w:r>
        <w:r>
          <w:rPr>
            <w:noProof/>
            <w:szCs w:val="22"/>
          </w:rPr>
          <w:tab/>
        </w:r>
        <w:r w:rsidRPr="00C304EF">
          <w:rPr>
            <w:rStyle w:val="Hyperlink"/>
            <w:rFonts w:ascii="Palatino Linotype" w:hAnsi="Palatino Linotype"/>
            <w:noProof/>
          </w:rPr>
          <w:t>Flexible Connectivity</w:t>
        </w:r>
        <w:r>
          <w:rPr>
            <w:noProof/>
            <w:webHidden/>
          </w:rPr>
          <w:tab/>
        </w:r>
        <w:r>
          <w:rPr>
            <w:noProof/>
            <w:webHidden/>
          </w:rPr>
          <w:fldChar w:fldCharType="begin"/>
        </w:r>
        <w:r>
          <w:rPr>
            <w:noProof/>
            <w:webHidden/>
          </w:rPr>
          <w:instrText xml:space="preserve"> PAGEREF _Toc23344007 \h </w:instrText>
        </w:r>
        <w:r>
          <w:rPr>
            <w:noProof/>
            <w:webHidden/>
          </w:rPr>
        </w:r>
        <w:r>
          <w:rPr>
            <w:noProof/>
            <w:webHidden/>
          </w:rPr>
          <w:fldChar w:fldCharType="separate"/>
        </w:r>
        <w:r>
          <w:rPr>
            <w:noProof/>
            <w:webHidden/>
          </w:rPr>
          <w:t>12</w:t>
        </w:r>
        <w:r>
          <w:rPr>
            <w:noProof/>
            <w:webHidden/>
          </w:rPr>
          <w:fldChar w:fldCharType="end"/>
        </w:r>
      </w:hyperlink>
    </w:p>
    <w:p w14:paraId="4CBC4CE3" w14:textId="00C41198" w:rsidR="00172DCE" w:rsidRDefault="00172DCE">
      <w:pPr>
        <w:pStyle w:val="TOC2"/>
        <w:tabs>
          <w:tab w:val="left" w:pos="800"/>
        </w:tabs>
        <w:rPr>
          <w:noProof/>
          <w:szCs w:val="22"/>
        </w:rPr>
      </w:pPr>
      <w:hyperlink w:anchor="_Toc23344008" w:history="1">
        <w:r w:rsidRPr="00C304EF">
          <w:rPr>
            <w:rStyle w:val="Hyperlink"/>
            <w:rFonts w:ascii="Palatino Linotype" w:hAnsi="Palatino Linotype"/>
            <w:noProof/>
          </w:rPr>
          <w:t>2.4</w:t>
        </w:r>
        <w:r>
          <w:rPr>
            <w:noProof/>
            <w:szCs w:val="22"/>
          </w:rPr>
          <w:tab/>
        </w:r>
        <w:r w:rsidRPr="00C304EF">
          <w:rPr>
            <w:rStyle w:val="Hyperlink"/>
            <w:rFonts w:ascii="Palatino Linotype" w:hAnsi="Palatino Linotype"/>
            <w:noProof/>
          </w:rPr>
          <w:t>Logically Partitioned RAM Arrays</w:t>
        </w:r>
        <w:r>
          <w:rPr>
            <w:noProof/>
            <w:webHidden/>
          </w:rPr>
          <w:tab/>
        </w:r>
        <w:r>
          <w:rPr>
            <w:noProof/>
            <w:webHidden/>
          </w:rPr>
          <w:fldChar w:fldCharType="begin"/>
        </w:r>
        <w:r>
          <w:rPr>
            <w:noProof/>
            <w:webHidden/>
          </w:rPr>
          <w:instrText xml:space="preserve"> PAGEREF _Toc23344008 \h </w:instrText>
        </w:r>
        <w:r>
          <w:rPr>
            <w:noProof/>
            <w:webHidden/>
          </w:rPr>
        </w:r>
        <w:r>
          <w:rPr>
            <w:noProof/>
            <w:webHidden/>
          </w:rPr>
          <w:fldChar w:fldCharType="separate"/>
        </w:r>
        <w:r>
          <w:rPr>
            <w:noProof/>
            <w:webHidden/>
          </w:rPr>
          <w:t>13</w:t>
        </w:r>
        <w:r>
          <w:rPr>
            <w:noProof/>
            <w:webHidden/>
          </w:rPr>
          <w:fldChar w:fldCharType="end"/>
        </w:r>
      </w:hyperlink>
    </w:p>
    <w:p w14:paraId="6EDE7428" w14:textId="4171EE32" w:rsidR="00172DCE" w:rsidRDefault="00172DCE">
      <w:pPr>
        <w:pStyle w:val="TOC2"/>
        <w:tabs>
          <w:tab w:val="left" w:pos="800"/>
        </w:tabs>
        <w:rPr>
          <w:noProof/>
          <w:szCs w:val="22"/>
        </w:rPr>
      </w:pPr>
      <w:hyperlink w:anchor="_Toc23344009" w:history="1">
        <w:r w:rsidRPr="00C304EF">
          <w:rPr>
            <w:rStyle w:val="Hyperlink"/>
            <w:rFonts w:ascii="Palatino Linotype" w:hAnsi="Palatino Linotype"/>
            <w:noProof/>
          </w:rPr>
          <w:t>2.5</w:t>
        </w:r>
        <w:r>
          <w:rPr>
            <w:noProof/>
            <w:szCs w:val="22"/>
          </w:rPr>
          <w:tab/>
        </w:r>
        <w:r w:rsidRPr="00C304EF">
          <w:rPr>
            <w:rStyle w:val="Hyperlink"/>
            <w:rFonts w:ascii="Palatino Linotype" w:hAnsi="Palatino Linotype"/>
            <w:noProof/>
          </w:rPr>
          <w:t>Single-ported RAMs</w:t>
        </w:r>
        <w:r>
          <w:rPr>
            <w:noProof/>
            <w:webHidden/>
          </w:rPr>
          <w:tab/>
        </w:r>
        <w:r>
          <w:rPr>
            <w:noProof/>
            <w:webHidden/>
          </w:rPr>
          <w:fldChar w:fldCharType="begin"/>
        </w:r>
        <w:r>
          <w:rPr>
            <w:noProof/>
            <w:webHidden/>
          </w:rPr>
          <w:instrText xml:space="preserve"> PAGEREF _Toc23344009 \h </w:instrText>
        </w:r>
        <w:r>
          <w:rPr>
            <w:noProof/>
            <w:webHidden/>
          </w:rPr>
        </w:r>
        <w:r>
          <w:rPr>
            <w:noProof/>
            <w:webHidden/>
          </w:rPr>
          <w:fldChar w:fldCharType="separate"/>
        </w:r>
        <w:r>
          <w:rPr>
            <w:noProof/>
            <w:webHidden/>
          </w:rPr>
          <w:t>14</w:t>
        </w:r>
        <w:r>
          <w:rPr>
            <w:noProof/>
            <w:webHidden/>
          </w:rPr>
          <w:fldChar w:fldCharType="end"/>
        </w:r>
      </w:hyperlink>
    </w:p>
    <w:p w14:paraId="671B1E9C" w14:textId="0720D43F" w:rsidR="00172DCE" w:rsidRDefault="00172DCE">
      <w:pPr>
        <w:pStyle w:val="TOC2"/>
        <w:tabs>
          <w:tab w:val="left" w:pos="800"/>
        </w:tabs>
        <w:rPr>
          <w:noProof/>
          <w:szCs w:val="22"/>
        </w:rPr>
      </w:pPr>
      <w:hyperlink w:anchor="_Toc23344010" w:history="1">
        <w:r w:rsidRPr="00C304EF">
          <w:rPr>
            <w:rStyle w:val="Hyperlink"/>
            <w:rFonts w:ascii="Palatino Linotype" w:hAnsi="Palatino Linotype"/>
            <w:noProof/>
          </w:rPr>
          <w:t>2.6</w:t>
        </w:r>
        <w:r>
          <w:rPr>
            <w:noProof/>
            <w:szCs w:val="22"/>
          </w:rPr>
          <w:tab/>
        </w:r>
        <w:r w:rsidRPr="00C304EF">
          <w:rPr>
            <w:rStyle w:val="Hyperlink"/>
            <w:rFonts w:ascii="Palatino Linotype" w:hAnsi="Palatino Linotype"/>
            <w:noProof/>
          </w:rPr>
          <w:t>Flexible Timing of Arrays</w:t>
        </w:r>
        <w:r>
          <w:rPr>
            <w:noProof/>
            <w:webHidden/>
          </w:rPr>
          <w:tab/>
        </w:r>
        <w:r>
          <w:rPr>
            <w:noProof/>
            <w:webHidden/>
          </w:rPr>
          <w:fldChar w:fldCharType="begin"/>
        </w:r>
        <w:r>
          <w:rPr>
            <w:noProof/>
            <w:webHidden/>
          </w:rPr>
          <w:instrText xml:space="preserve"> PAGEREF _Toc23344010 \h </w:instrText>
        </w:r>
        <w:r>
          <w:rPr>
            <w:noProof/>
            <w:webHidden/>
          </w:rPr>
        </w:r>
        <w:r>
          <w:rPr>
            <w:noProof/>
            <w:webHidden/>
          </w:rPr>
          <w:fldChar w:fldCharType="separate"/>
        </w:r>
        <w:r>
          <w:rPr>
            <w:noProof/>
            <w:webHidden/>
          </w:rPr>
          <w:t>14</w:t>
        </w:r>
        <w:r>
          <w:rPr>
            <w:noProof/>
            <w:webHidden/>
          </w:rPr>
          <w:fldChar w:fldCharType="end"/>
        </w:r>
      </w:hyperlink>
    </w:p>
    <w:p w14:paraId="16723F16" w14:textId="3D9CFFE3" w:rsidR="00172DCE" w:rsidRDefault="00172DCE">
      <w:pPr>
        <w:pStyle w:val="TOC2"/>
        <w:tabs>
          <w:tab w:val="left" w:pos="800"/>
        </w:tabs>
        <w:rPr>
          <w:noProof/>
          <w:szCs w:val="22"/>
        </w:rPr>
      </w:pPr>
      <w:hyperlink w:anchor="_Toc23344011" w:history="1">
        <w:r w:rsidRPr="00C304EF">
          <w:rPr>
            <w:rStyle w:val="Hyperlink"/>
            <w:rFonts w:ascii="Palatino Linotype" w:hAnsi="Palatino Linotype"/>
            <w:noProof/>
          </w:rPr>
          <w:t>2.7</w:t>
        </w:r>
        <w:r>
          <w:rPr>
            <w:noProof/>
            <w:szCs w:val="22"/>
          </w:rPr>
          <w:tab/>
        </w:r>
        <w:r w:rsidRPr="00C304EF">
          <w:rPr>
            <w:rStyle w:val="Hyperlink"/>
            <w:rFonts w:ascii="Palatino Linotype" w:hAnsi="Palatino Linotype"/>
            <w:noProof/>
          </w:rPr>
          <w:t>Banking of the RAMs</w:t>
        </w:r>
        <w:r>
          <w:rPr>
            <w:noProof/>
            <w:webHidden/>
          </w:rPr>
          <w:tab/>
        </w:r>
        <w:r>
          <w:rPr>
            <w:noProof/>
            <w:webHidden/>
          </w:rPr>
          <w:fldChar w:fldCharType="begin"/>
        </w:r>
        <w:r>
          <w:rPr>
            <w:noProof/>
            <w:webHidden/>
          </w:rPr>
          <w:instrText xml:space="preserve"> PAGEREF _Toc23344011 \h </w:instrText>
        </w:r>
        <w:r>
          <w:rPr>
            <w:noProof/>
            <w:webHidden/>
          </w:rPr>
        </w:r>
        <w:r>
          <w:rPr>
            <w:noProof/>
            <w:webHidden/>
          </w:rPr>
          <w:fldChar w:fldCharType="separate"/>
        </w:r>
        <w:r>
          <w:rPr>
            <w:noProof/>
            <w:webHidden/>
          </w:rPr>
          <w:t>15</w:t>
        </w:r>
        <w:r>
          <w:rPr>
            <w:noProof/>
            <w:webHidden/>
          </w:rPr>
          <w:fldChar w:fldCharType="end"/>
        </w:r>
      </w:hyperlink>
    </w:p>
    <w:p w14:paraId="37EADE7F" w14:textId="79D3DC6B" w:rsidR="00172DCE" w:rsidRDefault="00172DCE">
      <w:pPr>
        <w:pStyle w:val="TOC2"/>
        <w:tabs>
          <w:tab w:val="left" w:pos="800"/>
        </w:tabs>
        <w:rPr>
          <w:noProof/>
          <w:szCs w:val="22"/>
        </w:rPr>
      </w:pPr>
      <w:hyperlink w:anchor="_Toc23344012" w:history="1">
        <w:r w:rsidRPr="00C304EF">
          <w:rPr>
            <w:rStyle w:val="Hyperlink"/>
            <w:rFonts w:ascii="Palatino Linotype" w:hAnsi="Palatino Linotype"/>
            <w:noProof/>
          </w:rPr>
          <w:t>2.8</w:t>
        </w:r>
        <w:r>
          <w:rPr>
            <w:noProof/>
            <w:szCs w:val="22"/>
          </w:rPr>
          <w:tab/>
        </w:r>
        <w:r w:rsidRPr="00C304EF">
          <w:rPr>
            <w:rStyle w:val="Hyperlink"/>
            <w:rFonts w:ascii="Palatino Linotype" w:hAnsi="Palatino Linotype"/>
            <w:noProof/>
          </w:rPr>
          <w:t>Flexible Capacity and Associativity</w:t>
        </w:r>
        <w:r>
          <w:rPr>
            <w:noProof/>
            <w:webHidden/>
          </w:rPr>
          <w:tab/>
        </w:r>
        <w:r>
          <w:rPr>
            <w:noProof/>
            <w:webHidden/>
          </w:rPr>
          <w:fldChar w:fldCharType="begin"/>
        </w:r>
        <w:r>
          <w:rPr>
            <w:noProof/>
            <w:webHidden/>
          </w:rPr>
          <w:instrText xml:space="preserve"> PAGEREF _Toc23344012 \h </w:instrText>
        </w:r>
        <w:r>
          <w:rPr>
            <w:noProof/>
            <w:webHidden/>
          </w:rPr>
        </w:r>
        <w:r>
          <w:rPr>
            <w:noProof/>
            <w:webHidden/>
          </w:rPr>
          <w:fldChar w:fldCharType="separate"/>
        </w:r>
        <w:r>
          <w:rPr>
            <w:noProof/>
            <w:webHidden/>
          </w:rPr>
          <w:t>15</w:t>
        </w:r>
        <w:r>
          <w:rPr>
            <w:noProof/>
            <w:webHidden/>
          </w:rPr>
          <w:fldChar w:fldCharType="end"/>
        </w:r>
      </w:hyperlink>
    </w:p>
    <w:p w14:paraId="48668E1F" w14:textId="77C9F640" w:rsidR="00172DCE" w:rsidRDefault="00172DCE">
      <w:pPr>
        <w:pStyle w:val="TOC2"/>
        <w:tabs>
          <w:tab w:val="left" w:pos="800"/>
        </w:tabs>
        <w:rPr>
          <w:noProof/>
          <w:szCs w:val="22"/>
        </w:rPr>
      </w:pPr>
      <w:hyperlink w:anchor="_Toc23344013" w:history="1">
        <w:r w:rsidRPr="00C304EF">
          <w:rPr>
            <w:rStyle w:val="Hyperlink"/>
            <w:rFonts w:ascii="Palatino Linotype" w:hAnsi="Palatino Linotype"/>
            <w:noProof/>
          </w:rPr>
          <w:t>2.9</w:t>
        </w:r>
        <w:r>
          <w:rPr>
            <w:noProof/>
            <w:szCs w:val="22"/>
          </w:rPr>
          <w:tab/>
        </w:r>
        <w:r w:rsidRPr="00C304EF">
          <w:rPr>
            <w:rStyle w:val="Hyperlink"/>
            <w:rFonts w:ascii="Palatino Linotype" w:hAnsi="Palatino Linotype"/>
            <w:noProof/>
          </w:rPr>
          <w:t>Way Groups and Data Banking: Relationship</w:t>
        </w:r>
        <w:r>
          <w:rPr>
            <w:noProof/>
            <w:webHidden/>
          </w:rPr>
          <w:tab/>
        </w:r>
        <w:r>
          <w:rPr>
            <w:noProof/>
            <w:webHidden/>
          </w:rPr>
          <w:fldChar w:fldCharType="begin"/>
        </w:r>
        <w:r>
          <w:rPr>
            <w:noProof/>
            <w:webHidden/>
          </w:rPr>
          <w:instrText xml:space="preserve"> PAGEREF _Toc23344013 \h </w:instrText>
        </w:r>
        <w:r>
          <w:rPr>
            <w:noProof/>
            <w:webHidden/>
          </w:rPr>
        </w:r>
        <w:r>
          <w:rPr>
            <w:noProof/>
            <w:webHidden/>
          </w:rPr>
          <w:fldChar w:fldCharType="separate"/>
        </w:r>
        <w:r>
          <w:rPr>
            <w:noProof/>
            <w:webHidden/>
          </w:rPr>
          <w:t>16</w:t>
        </w:r>
        <w:r>
          <w:rPr>
            <w:noProof/>
            <w:webHidden/>
          </w:rPr>
          <w:fldChar w:fldCharType="end"/>
        </w:r>
      </w:hyperlink>
    </w:p>
    <w:p w14:paraId="216708E4" w14:textId="7ECD963B" w:rsidR="00172DCE" w:rsidRDefault="00172DCE">
      <w:pPr>
        <w:pStyle w:val="TOC2"/>
        <w:tabs>
          <w:tab w:val="left" w:pos="1000"/>
        </w:tabs>
        <w:rPr>
          <w:noProof/>
          <w:szCs w:val="22"/>
        </w:rPr>
      </w:pPr>
      <w:hyperlink w:anchor="_Toc23344014" w:history="1">
        <w:r w:rsidRPr="00C304EF">
          <w:rPr>
            <w:rStyle w:val="Hyperlink"/>
            <w:rFonts w:ascii="Palatino Linotype" w:hAnsi="Palatino Linotype"/>
            <w:noProof/>
          </w:rPr>
          <w:t>2.10</w:t>
        </w:r>
        <w:r>
          <w:rPr>
            <w:noProof/>
            <w:szCs w:val="22"/>
          </w:rPr>
          <w:tab/>
        </w:r>
        <w:r w:rsidRPr="00C304EF">
          <w:rPr>
            <w:rStyle w:val="Hyperlink"/>
            <w:rFonts w:ascii="Palatino Linotype" w:hAnsi="Palatino Linotype"/>
            <w:noProof/>
          </w:rPr>
          <w:t>Scratchpad RAM Mode</w:t>
        </w:r>
        <w:r>
          <w:rPr>
            <w:noProof/>
            <w:webHidden/>
          </w:rPr>
          <w:tab/>
        </w:r>
        <w:r>
          <w:rPr>
            <w:noProof/>
            <w:webHidden/>
          </w:rPr>
          <w:fldChar w:fldCharType="begin"/>
        </w:r>
        <w:r>
          <w:rPr>
            <w:noProof/>
            <w:webHidden/>
          </w:rPr>
          <w:instrText xml:space="preserve"> PAGEREF _Toc23344014 \h </w:instrText>
        </w:r>
        <w:r>
          <w:rPr>
            <w:noProof/>
            <w:webHidden/>
          </w:rPr>
        </w:r>
        <w:r>
          <w:rPr>
            <w:noProof/>
            <w:webHidden/>
          </w:rPr>
          <w:fldChar w:fldCharType="separate"/>
        </w:r>
        <w:r>
          <w:rPr>
            <w:noProof/>
            <w:webHidden/>
          </w:rPr>
          <w:t>16</w:t>
        </w:r>
        <w:r>
          <w:rPr>
            <w:noProof/>
            <w:webHidden/>
          </w:rPr>
          <w:fldChar w:fldCharType="end"/>
        </w:r>
      </w:hyperlink>
    </w:p>
    <w:p w14:paraId="08CCCD33" w14:textId="722134C8" w:rsidR="00172DCE" w:rsidRDefault="00172DCE">
      <w:pPr>
        <w:pStyle w:val="TOC2"/>
        <w:tabs>
          <w:tab w:val="left" w:pos="1000"/>
        </w:tabs>
        <w:rPr>
          <w:noProof/>
          <w:szCs w:val="22"/>
        </w:rPr>
      </w:pPr>
      <w:hyperlink w:anchor="_Toc23344015" w:history="1">
        <w:r w:rsidRPr="00C304EF">
          <w:rPr>
            <w:rStyle w:val="Hyperlink"/>
            <w:rFonts w:ascii="Palatino Linotype" w:hAnsi="Palatino Linotype"/>
            <w:noProof/>
          </w:rPr>
          <w:t>2.11</w:t>
        </w:r>
        <w:r>
          <w:rPr>
            <w:noProof/>
            <w:szCs w:val="22"/>
          </w:rPr>
          <w:tab/>
        </w:r>
        <w:r w:rsidRPr="00C304EF">
          <w:rPr>
            <w:rStyle w:val="Hyperlink"/>
            <w:rFonts w:ascii="Palatino Linotype" w:hAnsi="Palatino Linotype"/>
            <w:noProof/>
          </w:rPr>
          <w:t>Replacement Policy</w:t>
        </w:r>
        <w:r>
          <w:rPr>
            <w:noProof/>
            <w:webHidden/>
          </w:rPr>
          <w:tab/>
        </w:r>
        <w:r>
          <w:rPr>
            <w:noProof/>
            <w:webHidden/>
          </w:rPr>
          <w:fldChar w:fldCharType="begin"/>
        </w:r>
        <w:r>
          <w:rPr>
            <w:noProof/>
            <w:webHidden/>
          </w:rPr>
          <w:instrText xml:space="preserve"> PAGEREF _Toc23344015 \h </w:instrText>
        </w:r>
        <w:r>
          <w:rPr>
            <w:noProof/>
            <w:webHidden/>
          </w:rPr>
        </w:r>
        <w:r>
          <w:rPr>
            <w:noProof/>
            <w:webHidden/>
          </w:rPr>
          <w:fldChar w:fldCharType="separate"/>
        </w:r>
        <w:r>
          <w:rPr>
            <w:noProof/>
            <w:webHidden/>
          </w:rPr>
          <w:t>17</w:t>
        </w:r>
        <w:r>
          <w:rPr>
            <w:noProof/>
            <w:webHidden/>
          </w:rPr>
          <w:fldChar w:fldCharType="end"/>
        </w:r>
      </w:hyperlink>
    </w:p>
    <w:p w14:paraId="33E8E41C" w14:textId="4618555B" w:rsidR="00172DCE" w:rsidRDefault="00172DCE">
      <w:pPr>
        <w:pStyle w:val="TOC2"/>
        <w:tabs>
          <w:tab w:val="left" w:pos="1000"/>
        </w:tabs>
        <w:rPr>
          <w:noProof/>
          <w:szCs w:val="22"/>
        </w:rPr>
      </w:pPr>
      <w:hyperlink w:anchor="_Toc23344016" w:history="1">
        <w:r w:rsidRPr="00C304EF">
          <w:rPr>
            <w:rStyle w:val="Hyperlink"/>
            <w:rFonts w:ascii="Palatino Linotype" w:hAnsi="Palatino Linotype"/>
            <w:noProof/>
          </w:rPr>
          <w:t>2.12</w:t>
        </w:r>
        <w:r>
          <w:rPr>
            <w:noProof/>
            <w:szCs w:val="22"/>
          </w:rPr>
          <w:tab/>
        </w:r>
        <w:r w:rsidRPr="00C304EF">
          <w:rPr>
            <w:rStyle w:val="Hyperlink"/>
            <w:rFonts w:ascii="Palatino Linotype" w:hAnsi="Palatino Linotype"/>
            <w:noProof/>
          </w:rPr>
          <w:t>Partial Reads and Writes</w:t>
        </w:r>
        <w:r>
          <w:rPr>
            <w:noProof/>
            <w:webHidden/>
          </w:rPr>
          <w:tab/>
        </w:r>
        <w:r>
          <w:rPr>
            <w:noProof/>
            <w:webHidden/>
          </w:rPr>
          <w:fldChar w:fldCharType="begin"/>
        </w:r>
        <w:r>
          <w:rPr>
            <w:noProof/>
            <w:webHidden/>
          </w:rPr>
          <w:instrText xml:space="preserve"> PAGEREF _Toc23344016 \h </w:instrText>
        </w:r>
        <w:r>
          <w:rPr>
            <w:noProof/>
            <w:webHidden/>
          </w:rPr>
        </w:r>
        <w:r>
          <w:rPr>
            <w:noProof/>
            <w:webHidden/>
          </w:rPr>
          <w:fldChar w:fldCharType="separate"/>
        </w:r>
        <w:r>
          <w:rPr>
            <w:noProof/>
            <w:webHidden/>
          </w:rPr>
          <w:t>17</w:t>
        </w:r>
        <w:r>
          <w:rPr>
            <w:noProof/>
            <w:webHidden/>
          </w:rPr>
          <w:fldChar w:fldCharType="end"/>
        </w:r>
      </w:hyperlink>
    </w:p>
    <w:p w14:paraId="0883E410" w14:textId="4D401028" w:rsidR="00172DCE" w:rsidRDefault="00172DCE">
      <w:pPr>
        <w:pStyle w:val="TOC2"/>
        <w:tabs>
          <w:tab w:val="left" w:pos="1000"/>
        </w:tabs>
        <w:rPr>
          <w:noProof/>
          <w:szCs w:val="22"/>
        </w:rPr>
      </w:pPr>
      <w:hyperlink w:anchor="_Toc23344017" w:history="1">
        <w:r w:rsidRPr="00C304EF">
          <w:rPr>
            <w:rStyle w:val="Hyperlink"/>
            <w:rFonts w:ascii="Palatino Linotype" w:hAnsi="Palatino Linotype"/>
            <w:noProof/>
          </w:rPr>
          <w:t>2.13</w:t>
        </w:r>
        <w:r>
          <w:rPr>
            <w:noProof/>
            <w:szCs w:val="22"/>
          </w:rPr>
          <w:tab/>
        </w:r>
        <w:r w:rsidRPr="00C304EF">
          <w:rPr>
            <w:rStyle w:val="Hyperlink"/>
            <w:rFonts w:ascii="Palatino Linotype" w:hAnsi="Palatino Linotype"/>
            <w:noProof/>
          </w:rPr>
          <w:t>Trust-Zone Bit</w:t>
        </w:r>
        <w:r>
          <w:rPr>
            <w:noProof/>
            <w:webHidden/>
          </w:rPr>
          <w:tab/>
        </w:r>
        <w:r>
          <w:rPr>
            <w:noProof/>
            <w:webHidden/>
          </w:rPr>
          <w:fldChar w:fldCharType="begin"/>
        </w:r>
        <w:r>
          <w:rPr>
            <w:noProof/>
            <w:webHidden/>
          </w:rPr>
          <w:instrText xml:space="preserve"> PAGEREF _Toc23344017 \h </w:instrText>
        </w:r>
        <w:r>
          <w:rPr>
            <w:noProof/>
            <w:webHidden/>
          </w:rPr>
        </w:r>
        <w:r>
          <w:rPr>
            <w:noProof/>
            <w:webHidden/>
          </w:rPr>
          <w:fldChar w:fldCharType="separate"/>
        </w:r>
        <w:r>
          <w:rPr>
            <w:noProof/>
            <w:webHidden/>
          </w:rPr>
          <w:t>18</w:t>
        </w:r>
        <w:r>
          <w:rPr>
            <w:noProof/>
            <w:webHidden/>
          </w:rPr>
          <w:fldChar w:fldCharType="end"/>
        </w:r>
      </w:hyperlink>
    </w:p>
    <w:p w14:paraId="46D0DDC7" w14:textId="21ACC457" w:rsidR="00172DCE" w:rsidRDefault="00172DCE">
      <w:pPr>
        <w:pStyle w:val="TOC2"/>
        <w:tabs>
          <w:tab w:val="left" w:pos="1000"/>
        </w:tabs>
        <w:rPr>
          <w:noProof/>
          <w:szCs w:val="22"/>
        </w:rPr>
      </w:pPr>
      <w:hyperlink w:anchor="_Toc23344018" w:history="1">
        <w:r w:rsidRPr="00C304EF">
          <w:rPr>
            <w:rStyle w:val="Hyperlink"/>
            <w:rFonts w:ascii="Palatino Linotype" w:hAnsi="Palatino Linotype"/>
            <w:noProof/>
          </w:rPr>
          <w:t>2.14</w:t>
        </w:r>
        <w:r>
          <w:rPr>
            <w:noProof/>
            <w:szCs w:val="22"/>
          </w:rPr>
          <w:tab/>
        </w:r>
        <w:r w:rsidRPr="00C304EF">
          <w:rPr>
            <w:rStyle w:val="Hyperlink"/>
            <w:rFonts w:ascii="Palatino Linotype" w:hAnsi="Palatino Linotype"/>
            <w:noProof/>
          </w:rPr>
          <w:t>Allocation control</w:t>
        </w:r>
        <w:r>
          <w:rPr>
            <w:noProof/>
            <w:webHidden/>
          </w:rPr>
          <w:tab/>
        </w:r>
        <w:r>
          <w:rPr>
            <w:noProof/>
            <w:webHidden/>
          </w:rPr>
          <w:fldChar w:fldCharType="begin"/>
        </w:r>
        <w:r>
          <w:rPr>
            <w:noProof/>
            <w:webHidden/>
          </w:rPr>
          <w:instrText xml:space="preserve"> PAGEREF _Toc23344018 \h </w:instrText>
        </w:r>
        <w:r>
          <w:rPr>
            <w:noProof/>
            <w:webHidden/>
          </w:rPr>
        </w:r>
        <w:r>
          <w:rPr>
            <w:noProof/>
            <w:webHidden/>
          </w:rPr>
          <w:fldChar w:fldCharType="separate"/>
        </w:r>
        <w:r>
          <w:rPr>
            <w:noProof/>
            <w:webHidden/>
          </w:rPr>
          <w:t>18</w:t>
        </w:r>
        <w:r>
          <w:rPr>
            <w:noProof/>
            <w:webHidden/>
          </w:rPr>
          <w:fldChar w:fldCharType="end"/>
        </w:r>
      </w:hyperlink>
    </w:p>
    <w:p w14:paraId="55D8FC53" w14:textId="7FC2F96F" w:rsidR="00172DCE" w:rsidRDefault="00172DCE">
      <w:pPr>
        <w:pStyle w:val="TOC3"/>
        <w:rPr>
          <w:iCs w:val="0"/>
          <w:noProof/>
          <w:szCs w:val="22"/>
        </w:rPr>
      </w:pPr>
      <w:hyperlink w:anchor="_Toc23344019" w:history="1">
        <w:r w:rsidRPr="00C304EF">
          <w:rPr>
            <w:rStyle w:val="Hyperlink"/>
            <w:rFonts w:ascii="Palatino Linotype" w:hAnsi="Palatino Linotype"/>
            <w:noProof/>
          </w:rPr>
          <w:t>2.14.1</w:t>
        </w:r>
        <w:r>
          <w:rPr>
            <w:iCs w:val="0"/>
            <w:noProof/>
            <w:szCs w:val="22"/>
          </w:rPr>
          <w:tab/>
        </w:r>
        <w:r w:rsidRPr="00C304EF">
          <w:rPr>
            <w:rStyle w:val="Hyperlink"/>
            <w:rFonts w:ascii="Palatino Linotype" w:hAnsi="Palatino Linotype"/>
            <w:noProof/>
          </w:rPr>
          <w:t>Way Allocation Controls</w:t>
        </w:r>
        <w:r>
          <w:rPr>
            <w:noProof/>
            <w:webHidden/>
          </w:rPr>
          <w:tab/>
        </w:r>
        <w:r>
          <w:rPr>
            <w:noProof/>
            <w:webHidden/>
          </w:rPr>
          <w:fldChar w:fldCharType="begin"/>
        </w:r>
        <w:r>
          <w:rPr>
            <w:noProof/>
            <w:webHidden/>
          </w:rPr>
          <w:instrText xml:space="preserve"> PAGEREF _Toc23344019 \h </w:instrText>
        </w:r>
        <w:r>
          <w:rPr>
            <w:noProof/>
            <w:webHidden/>
          </w:rPr>
        </w:r>
        <w:r>
          <w:rPr>
            <w:noProof/>
            <w:webHidden/>
          </w:rPr>
          <w:fldChar w:fldCharType="separate"/>
        </w:r>
        <w:r>
          <w:rPr>
            <w:noProof/>
            <w:webHidden/>
          </w:rPr>
          <w:t>18</w:t>
        </w:r>
        <w:r>
          <w:rPr>
            <w:noProof/>
            <w:webHidden/>
          </w:rPr>
          <w:fldChar w:fldCharType="end"/>
        </w:r>
      </w:hyperlink>
    </w:p>
    <w:p w14:paraId="0054DE9D" w14:textId="63AD69DB" w:rsidR="00172DCE" w:rsidRDefault="00172DCE">
      <w:pPr>
        <w:pStyle w:val="TOC3"/>
        <w:rPr>
          <w:iCs w:val="0"/>
          <w:noProof/>
          <w:szCs w:val="22"/>
        </w:rPr>
      </w:pPr>
      <w:hyperlink w:anchor="_Toc23344020" w:history="1">
        <w:r w:rsidRPr="00C304EF">
          <w:rPr>
            <w:rStyle w:val="Hyperlink"/>
            <w:rFonts w:ascii="Palatino Linotype" w:hAnsi="Palatino Linotype"/>
            <w:noProof/>
          </w:rPr>
          <w:t>2.14.2</w:t>
        </w:r>
        <w:r>
          <w:rPr>
            <w:iCs w:val="0"/>
            <w:noProof/>
            <w:szCs w:val="22"/>
          </w:rPr>
          <w:tab/>
        </w:r>
        <w:r w:rsidRPr="00C304EF">
          <w:rPr>
            <w:rStyle w:val="Hyperlink"/>
            <w:rFonts w:ascii="Palatino Linotype" w:hAnsi="Palatino Linotype"/>
            <w:noProof/>
          </w:rPr>
          <w:t>Dynamic control of allocation behavior</w:t>
        </w:r>
        <w:r>
          <w:rPr>
            <w:noProof/>
            <w:webHidden/>
          </w:rPr>
          <w:tab/>
        </w:r>
        <w:r>
          <w:rPr>
            <w:noProof/>
            <w:webHidden/>
          </w:rPr>
          <w:fldChar w:fldCharType="begin"/>
        </w:r>
        <w:r>
          <w:rPr>
            <w:noProof/>
            <w:webHidden/>
          </w:rPr>
          <w:instrText xml:space="preserve"> PAGEREF _Toc23344020 \h </w:instrText>
        </w:r>
        <w:r>
          <w:rPr>
            <w:noProof/>
            <w:webHidden/>
          </w:rPr>
        </w:r>
        <w:r>
          <w:rPr>
            <w:noProof/>
            <w:webHidden/>
          </w:rPr>
          <w:fldChar w:fldCharType="separate"/>
        </w:r>
        <w:r>
          <w:rPr>
            <w:noProof/>
            <w:webHidden/>
          </w:rPr>
          <w:t>19</w:t>
        </w:r>
        <w:r>
          <w:rPr>
            <w:noProof/>
            <w:webHidden/>
          </w:rPr>
          <w:fldChar w:fldCharType="end"/>
        </w:r>
      </w:hyperlink>
    </w:p>
    <w:p w14:paraId="52ECD412" w14:textId="67E06FC0" w:rsidR="00172DCE" w:rsidRDefault="00172DCE">
      <w:pPr>
        <w:pStyle w:val="TOC3"/>
        <w:rPr>
          <w:iCs w:val="0"/>
          <w:noProof/>
          <w:szCs w:val="22"/>
        </w:rPr>
      </w:pPr>
      <w:hyperlink w:anchor="_Toc23344021" w:history="1">
        <w:r w:rsidRPr="00C304EF">
          <w:rPr>
            <w:rStyle w:val="Hyperlink"/>
            <w:rFonts w:ascii="Palatino Linotype" w:hAnsi="Palatino Linotype"/>
            <w:noProof/>
          </w:rPr>
          <w:t>2.14.3</w:t>
        </w:r>
        <w:r>
          <w:rPr>
            <w:iCs w:val="0"/>
            <w:noProof/>
            <w:szCs w:val="22"/>
          </w:rPr>
          <w:tab/>
        </w:r>
        <w:r w:rsidRPr="00C304EF">
          <w:rPr>
            <w:rStyle w:val="Hyperlink"/>
            <w:rFonts w:ascii="Palatino Linotype" w:hAnsi="Palatino Linotype"/>
            <w:noProof/>
          </w:rPr>
          <w:t>Static control of allocation behavior</w:t>
        </w:r>
        <w:r>
          <w:rPr>
            <w:noProof/>
            <w:webHidden/>
          </w:rPr>
          <w:tab/>
        </w:r>
        <w:r>
          <w:rPr>
            <w:noProof/>
            <w:webHidden/>
          </w:rPr>
          <w:fldChar w:fldCharType="begin"/>
        </w:r>
        <w:r>
          <w:rPr>
            <w:noProof/>
            <w:webHidden/>
          </w:rPr>
          <w:instrText xml:space="preserve"> PAGEREF _Toc23344021 \h </w:instrText>
        </w:r>
        <w:r>
          <w:rPr>
            <w:noProof/>
            <w:webHidden/>
          </w:rPr>
        </w:r>
        <w:r>
          <w:rPr>
            <w:noProof/>
            <w:webHidden/>
          </w:rPr>
          <w:fldChar w:fldCharType="separate"/>
        </w:r>
        <w:r>
          <w:rPr>
            <w:noProof/>
            <w:webHidden/>
          </w:rPr>
          <w:t>19</w:t>
        </w:r>
        <w:r>
          <w:rPr>
            <w:noProof/>
            <w:webHidden/>
          </w:rPr>
          <w:fldChar w:fldCharType="end"/>
        </w:r>
      </w:hyperlink>
    </w:p>
    <w:p w14:paraId="6290A8BB" w14:textId="3ECBDA0E" w:rsidR="00172DCE" w:rsidRDefault="00172DCE">
      <w:pPr>
        <w:pStyle w:val="TOC2"/>
        <w:tabs>
          <w:tab w:val="left" w:pos="1000"/>
        </w:tabs>
        <w:rPr>
          <w:noProof/>
          <w:szCs w:val="22"/>
        </w:rPr>
      </w:pPr>
      <w:hyperlink w:anchor="_Toc23344022" w:history="1">
        <w:r w:rsidRPr="00C304EF">
          <w:rPr>
            <w:rStyle w:val="Hyperlink"/>
            <w:rFonts w:ascii="Palatino Linotype" w:hAnsi="Palatino Linotype"/>
            <w:noProof/>
          </w:rPr>
          <w:t>2.15</w:t>
        </w:r>
        <w:r>
          <w:rPr>
            <w:noProof/>
            <w:szCs w:val="22"/>
          </w:rPr>
          <w:tab/>
        </w:r>
        <w:r w:rsidRPr="00C304EF">
          <w:rPr>
            <w:rStyle w:val="Hyperlink"/>
            <w:rFonts w:ascii="Palatino Linotype" w:hAnsi="Palatino Linotype"/>
            <w:noProof/>
          </w:rPr>
          <w:t>ECC Support</w:t>
        </w:r>
        <w:r>
          <w:rPr>
            <w:noProof/>
            <w:webHidden/>
          </w:rPr>
          <w:tab/>
        </w:r>
        <w:r>
          <w:rPr>
            <w:noProof/>
            <w:webHidden/>
          </w:rPr>
          <w:fldChar w:fldCharType="begin"/>
        </w:r>
        <w:r>
          <w:rPr>
            <w:noProof/>
            <w:webHidden/>
          </w:rPr>
          <w:instrText xml:space="preserve"> PAGEREF _Toc23344022 \h </w:instrText>
        </w:r>
        <w:r>
          <w:rPr>
            <w:noProof/>
            <w:webHidden/>
          </w:rPr>
        </w:r>
        <w:r>
          <w:rPr>
            <w:noProof/>
            <w:webHidden/>
          </w:rPr>
          <w:fldChar w:fldCharType="separate"/>
        </w:r>
        <w:r>
          <w:rPr>
            <w:noProof/>
            <w:webHidden/>
          </w:rPr>
          <w:t>20</w:t>
        </w:r>
        <w:r>
          <w:rPr>
            <w:noProof/>
            <w:webHidden/>
          </w:rPr>
          <w:fldChar w:fldCharType="end"/>
        </w:r>
      </w:hyperlink>
    </w:p>
    <w:p w14:paraId="62A5EF43" w14:textId="1A3CF8C6" w:rsidR="00172DCE" w:rsidRDefault="00172DCE">
      <w:pPr>
        <w:pStyle w:val="TOC2"/>
        <w:tabs>
          <w:tab w:val="left" w:pos="1000"/>
        </w:tabs>
        <w:rPr>
          <w:noProof/>
          <w:szCs w:val="22"/>
        </w:rPr>
      </w:pPr>
      <w:hyperlink w:anchor="_Toc23344023" w:history="1">
        <w:r w:rsidRPr="00C304EF">
          <w:rPr>
            <w:rStyle w:val="Hyperlink"/>
            <w:rFonts w:ascii="Palatino Linotype" w:hAnsi="Palatino Linotype"/>
            <w:noProof/>
          </w:rPr>
          <w:t>2.16</w:t>
        </w:r>
        <w:r>
          <w:rPr>
            <w:noProof/>
            <w:szCs w:val="22"/>
          </w:rPr>
          <w:tab/>
        </w:r>
        <w:r w:rsidRPr="00C304EF">
          <w:rPr>
            <w:rStyle w:val="Hyperlink"/>
            <w:rFonts w:ascii="Palatino Linotype" w:hAnsi="Palatino Linotype"/>
            <w:noProof/>
          </w:rPr>
          <w:t>Configurable Index and Tag Bits</w:t>
        </w:r>
        <w:r>
          <w:rPr>
            <w:noProof/>
            <w:webHidden/>
          </w:rPr>
          <w:tab/>
        </w:r>
        <w:r>
          <w:rPr>
            <w:noProof/>
            <w:webHidden/>
          </w:rPr>
          <w:fldChar w:fldCharType="begin"/>
        </w:r>
        <w:r>
          <w:rPr>
            <w:noProof/>
            <w:webHidden/>
          </w:rPr>
          <w:instrText xml:space="preserve"> PAGEREF _Toc23344023 \h </w:instrText>
        </w:r>
        <w:r>
          <w:rPr>
            <w:noProof/>
            <w:webHidden/>
          </w:rPr>
        </w:r>
        <w:r>
          <w:rPr>
            <w:noProof/>
            <w:webHidden/>
          </w:rPr>
          <w:fldChar w:fldCharType="separate"/>
        </w:r>
        <w:r>
          <w:rPr>
            <w:noProof/>
            <w:webHidden/>
          </w:rPr>
          <w:t>20</w:t>
        </w:r>
        <w:r>
          <w:rPr>
            <w:noProof/>
            <w:webHidden/>
          </w:rPr>
          <w:fldChar w:fldCharType="end"/>
        </w:r>
      </w:hyperlink>
    </w:p>
    <w:p w14:paraId="12D8DBAC" w14:textId="6B26C4B5" w:rsidR="00172DCE" w:rsidRDefault="00172DCE">
      <w:pPr>
        <w:pStyle w:val="TOC2"/>
        <w:tabs>
          <w:tab w:val="left" w:pos="1000"/>
        </w:tabs>
        <w:rPr>
          <w:noProof/>
          <w:szCs w:val="22"/>
        </w:rPr>
      </w:pPr>
      <w:hyperlink w:anchor="_Toc23344024" w:history="1">
        <w:r w:rsidRPr="00C304EF">
          <w:rPr>
            <w:rStyle w:val="Hyperlink"/>
            <w:rFonts w:ascii="Palatino Linotype" w:hAnsi="Palatino Linotype"/>
            <w:noProof/>
          </w:rPr>
          <w:t>2.17</w:t>
        </w:r>
        <w:r>
          <w:rPr>
            <w:noProof/>
            <w:szCs w:val="22"/>
          </w:rPr>
          <w:tab/>
        </w:r>
        <w:r w:rsidRPr="00C304EF">
          <w:rPr>
            <w:rStyle w:val="Hyperlink"/>
            <w:rFonts w:ascii="Palatino Linotype" w:hAnsi="Palatino Linotype"/>
            <w:noProof/>
          </w:rPr>
          <w:t>Control Sequences</w:t>
        </w:r>
        <w:r>
          <w:rPr>
            <w:noProof/>
            <w:webHidden/>
          </w:rPr>
          <w:tab/>
        </w:r>
        <w:r>
          <w:rPr>
            <w:noProof/>
            <w:webHidden/>
          </w:rPr>
          <w:fldChar w:fldCharType="begin"/>
        </w:r>
        <w:r>
          <w:rPr>
            <w:noProof/>
            <w:webHidden/>
          </w:rPr>
          <w:instrText xml:space="preserve"> PAGEREF _Toc23344024 \h </w:instrText>
        </w:r>
        <w:r>
          <w:rPr>
            <w:noProof/>
            <w:webHidden/>
          </w:rPr>
        </w:r>
        <w:r>
          <w:rPr>
            <w:noProof/>
            <w:webHidden/>
          </w:rPr>
          <w:fldChar w:fldCharType="separate"/>
        </w:r>
        <w:r>
          <w:rPr>
            <w:noProof/>
            <w:webHidden/>
          </w:rPr>
          <w:t>20</w:t>
        </w:r>
        <w:r>
          <w:rPr>
            <w:noProof/>
            <w:webHidden/>
          </w:rPr>
          <w:fldChar w:fldCharType="end"/>
        </w:r>
      </w:hyperlink>
    </w:p>
    <w:p w14:paraId="24701267" w14:textId="6560DF57" w:rsidR="00172DCE" w:rsidRDefault="00172DCE">
      <w:pPr>
        <w:pStyle w:val="TOC2"/>
        <w:tabs>
          <w:tab w:val="left" w:pos="1000"/>
        </w:tabs>
        <w:rPr>
          <w:noProof/>
          <w:szCs w:val="22"/>
        </w:rPr>
      </w:pPr>
      <w:hyperlink w:anchor="_Toc23344025" w:history="1">
        <w:r w:rsidRPr="00C304EF">
          <w:rPr>
            <w:rStyle w:val="Hyperlink"/>
            <w:rFonts w:ascii="Palatino Linotype" w:hAnsi="Palatino Linotype"/>
            <w:noProof/>
          </w:rPr>
          <w:t>2.18</w:t>
        </w:r>
        <w:r>
          <w:rPr>
            <w:noProof/>
            <w:szCs w:val="22"/>
          </w:rPr>
          <w:tab/>
        </w:r>
        <w:r w:rsidRPr="00C304EF">
          <w:rPr>
            <w:rStyle w:val="Hyperlink"/>
            <w:rFonts w:ascii="Palatino Linotype" w:hAnsi="Palatino Linotype"/>
            <w:noProof/>
          </w:rPr>
          <w:t>Cache Maintenance Instructions</w:t>
        </w:r>
        <w:r>
          <w:rPr>
            <w:noProof/>
            <w:webHidden/>
          </w:rPr>
          <w:tab/>
        </w:r>
        <w:r>
          <w:rPr>
            <w:noProof/>
            <w:webHidden/>
          </w:rPr>
          <w:fldChar w:fldCharType="begin"/>
        </w:r>
        <w:r>
          <w:rPr>
            <w:noProof/>
            <w:webHidden/>
          </w:rPr>
          <w:instrText xml:space="preserve"> PAGEREF _Toc23344025 \h </w:instrText>
        </w:r>
        <w:r>
          <w:rPr>
            <w:noProof/>
            <w:webHidden/>
          </w:rPr>
        </w:r>
        <w:r>
          <w:rPr>
            <w:noProof/>
            <w:webHidden/>
          </w:rPr>
          <w:fldChar w:fldCharType="separate"/>
        </w:r>
        <w:r>
          <w:rPr>
            <w:noProof/>
            <w:webHidden/>
          </w:rPr>
          <w:t>21</w:t>
        </w:r>
        <w:r>
          <w:rPr>
            <w:noProof/>
            <w:webHidden/>
          </w:rPr>
          <w:fldChar w:fldCharType="end"/>
        </w:r>
      </w:hyperlink>
    </w:p>
    <w:p w14:paraId="7A7EC6BE" w14:textId="4DF166A8" w:rsidR="00172DCE" w:rsidRDefault="00172DCE">
      <w:pPr>
        <w:pStyle w:val="TOC2"/>
        <w:tabs>
          <w:tab w:val="left" w:pos="1000"/>
        </w:tabs>
        <w:rPr>
          <w:noProof/>
          <w:szCs w:val="22"/>
        </w:rPr>
      </w:pPr>
      <w:hyperlink w:anchor="_Toc23344026" w:history="1">
        <w:r w:rsidRPr="00C304EF">
          <w:rPr>
            <w:rStyle w:val="Hyperlink"/>
            <w:rFonts w:ascii="Palatino Linotype" w:hAnsi="Palatino Linotype"/>
            <w:noProof/>
          </w:rPr>
          <w:t>2.19</w:t>
        </w:r>
        <w:r>
          <w:rPr>
            <w:noProof/>
            <w:szCs w:val="22"/>
          </w:rPr>
          <w:tab/>
        </w:r>
        <w:r w:rsidRPr="00C304EF">
          <w:rPr>
            <w:rStyle w:val="Hyperlink"/>
            <w:rFonts w:ascii="Palatino Linotype" w:hAnsi="Palatino Linotype"/>
            <w:noProof/>
          </w:rPr>
          <w:t>AXI Exclusive Functionality</w:t>
        </w:r>
        <w:r>
          <w:rPr>
            <w:noProof/>
            <w:webHidden/>
          </w:rPr>
          <w:tab/>
        </w:r>
        <w:r>
          <w:rPr>
            <w:noProof/>
            <w:webHidden/>
          </w:rPr>
          <w:fldChar w:fldCharType="begin"/>
        </w:r>
        <w:r>
          <w:rPr>
            <w:noProof/>
            <w:webHidden/>
          </w:rPr>
          <w:instrText xml:space="preserve"> PAGEREF _Toc23344026 \h </w:instrText>
        </w:r>
        <w:r>
          <w:rPr>
            <w:noProof/>
            <w:webHidden/>
          </w:rPr>
        </w:r>
        <w:r>
          <w:rPr>
            <w:noProof/>
            <w:webHidden/>
          </w:rPr>
          <w:fldChar w:fldCharType="separate"/>
        </w:r>
        <w:r>
          <w:rPr>
            <w:noProof/>
            <w:webHidden/>
          </w:rPr>
          <w:t>22</w:t>
        </w:r>
        <w:r>
          <w:rPr>
            <w:noProof/>
            <w:webHidden/>
          </w:rPr>
          <w:fldChar w:fldCharType="end"/>
        </w:r>
      </w:hyperlink>
    </w:p>
    <w:p w14:paraId="6C9B523E" w14:textId="2429449F" w:rsidR="00172DCE" w:rsidRDefault="00172DCE">
      <w:pPr>
        <w:pStyle w:val="TOC1"/>
        <w:rPr>
          <w:rFonts w:asciiTheme="minorHAnsi" w:hAnsiTheme="minorHAnsi"/>
          <w:b w:val="0"/>
          <w:color w:val="auto"/>
          <w:szCs w:val="22"/>
        </w:rPr>
      </w:pPr>
      <w:hyperlink w:anchor="_Toc23344027" w:history="1">
        <w:r w:rsidRPr="00C304EF">
          <w:rPr>
            <w:rStyle w:val="Hyperlink"/>
            <w:rFonts w:ascii="Palatino Linotype" w:hAnsi="Palatino Linotype"/>
          </w:rPr>
          <w:t>3</w:t>
        </w:r>
        <w:r>
          <w:rPr>
            <w:rFonts w:asciiTheme="minorHAnsi" w:hAnsiTheme="minorHAnsi"/>
            <w:b w:val="0"/>
            <w:color w:val="auto"/>
            <w:szCs w:val="22"/>
          </w:rPr>
          <w:tab/>
        </w:r>
        <w:r w:rsidRPr="00C304EF">
          <w:rPr>
            <w:rStyle w:val="Hyperlink"/>
            <w:rFonts w:ascii="Palatino Linotype" w:hAnsi="Palatino Linotype"/>
          </w:rPr>
          <w:t>NocStudio Commands and Properties for LLC</w:t>
        </w:r>
        <w:r>
          <w:rPr>
            <w:webHidden/>
          </w:rPr>
          <w:tab/>
        </w:r>
        <w:r>
          <w:rPr>
            <w:webHidden/>
          </w:rPr>
          <w:fldChar w:fldCharType="begin"/>
        </w:r>
        <w:r>
          <w:rPr>
            <w:webHidden/>
          </w:rPr>
          <w:instrText xml:space="preserve"> PAGEREF _Toc23344027 \h </w:instrText>
        </w:r>
        <w:r>
          <w:rPr>
            <w:webHidden/>
          </w:rPr>
        </w:r>
        <w:r>
          <w:rPr>
            <w:webHidden/>
          </w:rPr>
          <w:fldChar w:fldCharType="separate"/>
        </w:r>
        <w:r>
          <w:rPr>
            <w:webHidden/>
          </w:rPr>
          <w:t>23</w:t>
        </w:r>
        <w:r>
          <w:rPr>
            <w:webHidden/>
          </w:rPr>
          <w:fldChar w:fldCharType="end"/>
        </w:r>
      </w:hyperlink>
    </w:p>
    <w:p w14:paraId="1DAF1208" w14:textId="7EE4D7F4" w:rsidR="00172DCE" w:rsidRDefault="00172DCE">
      <w:pPr>
        <w:pStyle w:val="TOC2"/>
        <w:tabs>
          <w:tab w:val="left" w:pos="800"/>
        </w:tabs>
        <w:rPr>
          <w:noProof/>
          <w:szCs w:val="22"/>
        </w:rPr>
      </w:pPr>
      <w:hyperlink w:anchor="_Toc23344028" w:history="1">
        <w:r w:rsidRPr="00C304EF">
          <w:rPr>
            <w:rStyle w:val="Hyperlink"/>
            <w:rFonts w:ascii="Palatino Linotype" w:hAnsi="Palatino Linotype"/>
            <w:noProof/>
          </w:rPr>
          <w:t>3.1</w:t>
        </w:r>
        <w:r>
          <w:rPr>
            <w:noProof/>
            <w:szCs w:val="22"/>
          </w:rPr>
          <w:tab/>
        </w:r>
        <w:r w:rsidRPr="00C304EF">
          <w:rPr>
            <w:rStyle w:val="Hyperlink"/>
            <w:rFonts w:ascii="Palatino Linotype" w:hAnsi="Palatino Linotype"/>
            <w:noProof/>
          </w:rPr>
          <w:t>Adding a Last Level Cache</w:t>
        </w:r>
        <w:r>
          <w:rPr>
            <w:noProof/>
            <w:webHidden/>
          </w:rPr>
          <w:tab/>
        </w:r>
        <w:r>
          <w:rPr>
            <w:noProof/>
            <w:webHidden/>
          </w:rPr>
          <w:fldChar w:fldCharType="begin"/>
        </w:r>
        <w:r>
          <w:rPr>
            <w:noProof/>
            <w:webHidden/>
          </w:rPr>
          <w:instrText xml:space="preserve"> PAGEREF _Toc23344028 \h </w:instrText>
        </w:r>
        <w:r>
          <w:rPr>
            <w:noProof/>
            <w:webHidden/>
          </w:rPr>
        </w:r>
        <w:r>
          <w:rPr>
            <w:noProof/>
            <w:webHidden/>
          </w:rPr>
          <w:fldChar w:fldCharType="separate"/>
        </w:r>
        <w:r>
          <w:rPr>
            <w:noProof/>
            <w:webHidden/>
          </w:rPr>
          <w:t>23</w:t>
        </w:r>
        <w:r>
          <w:rPr>
            <w:noProof/>
            <w:webHidden/>
          </w:rPr>
          <w:fldChar w:fldCharType="end"/>
        </w:r>
      </w:hyperlink>
    </w:p>
    <w:p w14:paraId="605379F9" w14:textId="534FC227" w:rsidR="00172DCE" w:rsidRDefault="00172DCE">
      <w:pPr>
        <w:pStyle w:val="TOC2"/>
        <w:tabs>
          <w:tab w:val="left" w:pos="800"/>
        </w:tabs>
        <w:rPr>
          <w:noProof/>
          <w:szCs w:val="22"/>
        </w:rPr>
      </w:pPr>
      <w:hyperlink w:anchor="_Toc23344029" w:history="1">
        <w:r w:rsidRPr="00C304EF">
          <w:rPr>
            <w:rStyle w:val="Hyperlink"/>
            <w:rFonts w:ascii="Palatino Linotype" w:hAnsi="Palatino Linotype"/>
            <w:noProof/>
          </w:rPr>
          <w:t>3.2</w:t>
        </w:r>
        <w:r>
          <w:rPr>
            <w:noProof/>
            <w:szCs w:val="22"/>
          </w:rPr>
          <w:tab/>
        </w:r>
        <w:r w:rsidRPr="00C304EF">
          <w:rPr>
            <w:rStyle w:val="Hyperlink"/>
            <w:rFonts w:ascii="Palatino Linotype" w:hAnsi="Palatino Linotype"/>
            <w:noProof/>
          </w:rPr>
          <w:t>LLC with 2 Slave Ports</w:t>
        </w:r>
        <w:r>
          <w:rPr>
            <w:noProof/>
            <w:webHidden/>
          </w:rPr>
          <w:tab/>
        </w:r>
        <w:r>
          <w:rPr>
            <w:noProof/>
            <w:webHidden/>
          </w:rPr>
          <w:fldChar w:fldCharType="begin"/>
        </w:r>
        <w:r>
          <w:rPr>
            <w:noProof/>
            <w:webHidden/>
          </w:rPr>
          <w:instrText xml:space="preserve"> PAGEREF _Toc23344029 \h </w:instrText>
        </w:r>
        <w:r>
          <w:rPr>
            <w:noProof/>
            <w:webHidden/>
          </w:rPr>
        </w:r>
        <w:r>
          <w:rPr>
            <w:noProof/>
            <w:webHidden/>
          </w:rPr>
          <w:fldChar w:fldCharType="separate"/>
        </w:r>
        <w:r>
          <w:rPr>
            <w:noProof/>
            <w:webHidden/>
          </w:rPr>
          <w:t>23</w:t>
        </w:r>
        <w:r>
          <w:rPr>
            <w:noProof/>
            <w:webHidden/>
          </w:rPr>
          <w:fldChar w:fldCharType="end"/>
        </w:r>
      </w:hyperlink>
    </w:p>
    <w:p w14:paraId="7D7B20B7" w14:textId="3FD84903" w:rsidR="00172DCE" w:rsidRDefault="00172DCE">
      <w:pPr>
        <w:pStyle w:val="TOC2"/>
        <w:tabs>
          <w:tab w:val="left" w:pos="800"/>
        </w:tabs>
        <w:rPr>
          <w:noProof/>
          <w:szCs w:val="22"/>
        </w:rPr>
      </w:pPr>
      <w:hyperlink w:anchor="_Toc23344030" w:history="1">
        <w:r w:rsidRPr="00C304EF">
          <w:rPr>
            <w:rStyle w:val="Hyperlink"/>
            <w:rFonts w:ascii="Palatino Linotype" w:hAnsi="Palatino Linotype"/>
            <w:noProof/>
          </w:rPr>
          <w:t>3.3</w:t>
        </w:r>
        <w:r>
          <w:rPr>
            <w:noProof/>
            <w:szCs w:val="22"/>
          </w:rPr>
          <w:tab/>
        </w:r>
        <w:r w:rsidRPr="00C304EF">
          <w:rPr>
            <w:rStyle w:val="Hyperlink"/>
            <w:rFonts w:ascii="Palatino Linotype" w:hAnsi="Palatino Linotype"/>
            <w:noProof/>
          </w:rPr>
          <w:t>Configurable properties of the LLC</w:t>
        </w:r>
        <w:r>
          <w:rPr>
            <w:noProof/>
            <w:webHidden/>
          </w:rPr>
          <w:tab/>
        </w:r>
        <w:r>
          <w:rPr>
            <w:noProof/>
            <w:webHidden/>
          </w:rPr>
          <w:fldChar w:fldCharType="begin"/>
        </w:r>
        <w:r>
          <w:rPr>
            <w:noProof/>
            <w:webHidden/>
          </w:rPr>
          <w:instrText xml:space="preserve"> PAGEREF _Toc23344030 \h </w:instrText>
        </w:r>
        <w:r>
          <w:rPr>
            <w:noProof/>
            <w:webHidden/>
          </w:rPr>
        </w:r>
        <w:r>
          <w:rPr>
            <w:noProof/>
            <w:webHidden/>
          </w:rPr>
          <w:fldChar w:fldCharType="separate"/>
        </w:r>
        <w:r>
          <w:rPr>
            <w:noProof/>
            <w:webHidden/>
          </w:rPr>
          <w:t>24</w:t>
        </w:r>
        <w:r>
          <w:rPr>
            <w:noProof/>
            <w:webHidden/>
          </w:rPr>
          <w:fldChar w:fldCharType="end"/>
        </w:r>
      </w:hyperlink>
    </w:p>
    <w:p w14:paraId="77A315D2" w14:textId="2EBE40BA" w:rsidR="00172DCE" w:rsidRDefault="00172DCE">
      <w:pPr>
        <w:pStyle w:val="TOC2"/>
        <w:tabs>
          <w:tab w:val="left" w:pos="800"/>
        </w:tabs>
        <w:rPr>
          <w:noProof/>
          <w:szCs w:val="22"/>
        </w:rPr>
      </w:pPr>
      <w:hyperlink w:anchor="_Toc23344031" w:history="1">
        <w:r w:rsidRPr="00C304EF">
          <w:rPr>
            <w:rStyle w:val="Hyperlink"/>
            <w:rFonts w:ascii="Palatino Linotype" w:hAnsi="Palatino Linotype"/>
            <w:noProof/>
          </w:rPr>
          <w:t>3.4</w:t>
        </w:r>
        <w:r>
          <w:rPr>
            <w:noProof/>
            <w:szCs w:val="22"/>
          </w:rPr>
          <w:tab/>
        </w:r>
        <w:r w:rsidRPr="00C304EF">
          <w:rPr>
            <w:rStyle w:val="Hyperlink"/>
            <w:rFonts w:ascii="Palatino Linotype" w:hAnsi="Palatino Linotype"/>
            <w:noProof/>
          </w:rPr>
          <w:t>Grouping LLC’s</w:t>
        </w:r>
        <w:r>
          <w:rPr>
            <w:noProof/>
            <w:webHidden/>
          </w:rPr>
          <w:tab/>
        </w:r>
        <w:r>
          <w:rPr>
            <w:noProof/>
            <w:webHidden/>
          </w:rPr>
          <w:fldChar w:fldCharType="begin"/>
        </w:r>
        <w:r>
          <w:rPr>
            <w:noProof/>
            <w:webHidden/>
          </w:rPr>
          <w:instrText xml:space="preserve"> PAGEREF _Toc23344031 \h </w:instrText>
        </w:r>
        <w:r>
          <w:rPr>
            <w:noProof/>
            <w:webHidden/>
          </w:rPr>
        </w:r>
        <w:r>
          <w:rPr>
            <w:noProof/>
            <w:webHidden/>
          </w:rPr>
          <w:fldChar w:fldCharType="separate"/>
        </w:r>
        <w:r>
          <w:rPr>
            <w:noProof/>
            <w:webHidden/>
          </w:rPr>
          <w:t>26</w:t>
        </w:r>
        <w:r>
          <w:rPr>
            <w:noProof/>
            <w:webHidden/>
          </w:rPr>
          <w:fldChar w:fldCharType="end"/>
        </w:r>
      </w:hyperlink>
    </w:p>
    <w:p w14:paraId="4689178B" w14:textId="6D06A26D" w:rsidR="00172DCE" w:rsidRDefault="00172DCE">
      <w:pPr>
        <w:pStyle w:val="TOC2"/>
        <w:tabs>
          <w:tab w:val="left" w:pos="800"/>
        </w:tabs>
        <w:rPr>
          <w:noProof/>
          <w:szCs w:val="22"/>
        </w:rPr>
      </w:pPr>
      <w:hyperlink w:anchor="_Toc23344032" w:history="1">
        <w:r w:rsidRPr="00C304EF">
          <w:rPr>
            <w:rStyle w:val="Hyperlink"/>
            <w:rFonts w:ascii="Palatino Linotype" w:hAnsi="Palatino Linotype"/>
            <w:noProof/>
          </w:rPr>
          <w:t>3.5</w:t>
        </w:r>
        <w:r>
          <w:rPr>
            <w:noProof/>
            <w:szCs w:val="22"/>
          </w:rPr>
          <w:tab/>
        </w:r>
        <w:r w:rsidRPr="00C304EF">
          <w:rPr>
            <w:rStyle w:val="Hyperlink"/>
            <w:rFonts w:ascii="Palatino Linotype" w:hAnsi="Palatino Linotype"/>
            <w:noProof/>
          </w:rPr>
          <w:t>Configuring Pegasus as a Scratchpad RAM</w:t>
        </w:r>
        <w:r>
          <w:rPr>
            <w:noProof/>
            <w:webHidden/>
          </w:rPr>
          <w:tab/>
        </w:r>
        <w:r>
          <w:rPr>
            <w:noProof/>
            <w:webHidden/>
          </w:rPr>
          <w:fldChar w:fldCharType="begin"/>
        </w:r>
        <w:r>
          <w:rPr>
            <w:noProof/>
            <w:webHidden/>
          </w:rPr>
          <w:instrText xml:space="preserve"> PAGEREF _Toc23344032 \h </w:instrText>
        </w:r>
        <w:r>
          <w:rPr>
            <w:noProof/>
            <w:webHidden/>
          </w:rPr>
        </w:r>
        <w:r>
          <w:rPr>
            <w:noProof/>
            <w:webHidden/>
          </w:rPr>
          <w:fldChar w:fldCharType="separate"/>
        </w:r>
        <w:r>
          <w:rPr>
            <w:noProof/>
            <w:webHidden/>
          </w:rPr>
          <w:t>27</w:t>
        </w:r>
        <w:r>
          <w:rPr>
            <w:noProof/>
            <w:webHidden/>
          </w:rPr>
          <w:fldChar w:fldCharType="end"/>
        </w:r>
      </w:hyperlink>
    </w:p>
    <w:p w14:paraId="14590BE3" w14:textId="2B551343" w:rsidR="00172DCE" w:rsidRDefault="00172DCE">
      <w:pPr>
        <w:pStyle w:val="TOC1"/>
        <w:rPr>
          <w:rFonts w:asciiTheme="minorHAnsi" w:hAnsiTheme="minorHAnsi"/>
          <w:b w:val="0"/>
          <w:color w:val="auto"/>
          <w:szCs w:val="22"/>
        </w:rPr>
      </w:pPr>
      <w:hyperlink w:anchor="_Toc23344033" w:history="1">
        <w:r w:rsidRPr="00C304EF">
          <w:rPr>
            <w:rStyle w:val="Hyperlink"/>
            <w:rFonts w:ascii="Palatino Linotype" w:hAnsi="Palatino Linotype"/>
          </w:rPr>
          <w:t>4</w:t>
        </w:r>
        <w:r>
          <w:rPr>
            <w:rFonts w:asciiTheme="minorHAnsi" w:hAnsiTheme="minorHAnsi"/>
            <w:b w:val="0"/>
            <w:color w:val="auto"/>
            <w:szCs w:val="22"/>
          </w:rPr>
          <w:tab/>
        </w:r>
        <w:r w:rsidRPr="00C304EF">
          <w:rPr>
            <w:rStyle w:val="Hyperlink"/>
            <w:rFonts w:ascii="Palatino Linotype" w:hAnsi="Palatino Linotype"/>
          </w:rPr>
          <w:t>Programmers Model</w:t>
        </w:r>
        <w:r>
          <w:rPr>
            <w:webHidden/>
          </w:rPr>
          <w:tab/>
        </w:r>
        <w:r>
          <w:rPr>
            <w:webHidden/>
          </w:rPr>
          <w:fldChar w:fldCharType="begin"/>
        </w:r>
        <w:r>
          <w:rPr>
            <w:webHidden/>
          </w:rPr>
          <w:instrText xml:space="preserve"> PAGEREF _Toc23344033 \h </w:instrText>
        </w:r>
        <w:r>
          <w:rPr>
            <w:webHidden/>
          </w:rPr>
        </w:r>
        <w:r>
          <w:rPr>
            <w:webHidden/>
          </w:rPr>
          <w:fldChar w:fldCharType="separate"/>
        </w:r>
        <w:r>
          <w:rPr>
            <w:webHidden/>
          </w:rPr>
          <w:t>29</w:t>
        </w:r>
        <w:r>
          <w:rPr>
            <w:webHidden/>
          </w:rPr>
          <w:fldChar w:fldCharType="end"/>
        </w:r>
      </w:hyperlink>
    </w:p>
    <w:p w14:paraId="3729B585" w14:textId="565DBFEE" w:rsidR="00172DCE" w:rsidRDefault="00172DCE">
      <w:pPr>
        <w:pStyle w:val="TOC2"/>
        <w:tabs>
          <w:tab w:val="left" w:pos="800"/>
        </w:tabs>
        <w:rPr>
          <w:noProof/>
          <w:szCs w:val="22"/>
        </w:rPr>
      </w:pPr>
      <w:hyperlink w:anchor="_Toc23344034" w:history="1">
        <w:r w:rsidRPr="00C304EF">
          <w:rPr>
            <w:rStyle w:val="Hyperlink"/>
            <w:rFonts w:ascii="Palatino Linotype" w:hAnsi="Palatino Linotype"/>
            <w:noProof/>
          </w:rPr>
          <w:t>4.1</w:t>
        </w:r>
        <w:r>
          <w:rPr>
            <w:noProof/>
            <w:szCs w:val="22"/>
          </w:rPr>
          <w:tab/>
        </w:r>
        <w:r w:rsidRPr="00C304EF">
          <w:rPr>
            <w:rStyle w:val="Hyperlink"/>
            <w:rFonts w:ascii="Palatino Linotype" w:hAnsi="Palatino Linotype"/>
            <w:noProof/>
          </w:rPr>
          <w:t>Transitions for Way Group State</w:t>
        </w:r>
        <w:r>
          <w:rPr>
            <w:noProof/>
            <w:webHidden/>
          </w:rPr>
          <w:tab/>
        </w:r>
        <w:r>
          <w:rPr>
            <w:noProof/>
            <w:webHidden/>
          </w:rPr>
          <w:fldChar w:fldCharType="begin"/>
        </w:r>
        <w:r>
          <w:rPr>
            <w:noProof/>
            <w:webHidden/>
          </w:rPr>
          <w:instrText xml:space="preserve"> PAGEREF _Toc23344034 \h </w:instrText>
        </w:r>
        <w:r>
          <w:rPr>
            <w:noProof/>
            <w:webHidden/>
          </w:rPr>
        </w:r>
        <w:r>
          <w:rPr>
            <w:noProof/>
            <w:webHidden/>
          </w:rPr>
          <w:fldChar w:fldCharType="separate"/>
        </w:r>
        <w:r>
          <w:rPr>
            <w:noProof/>
            <w:webHidden/>
          </w:rPr>
          <w:t>29</w:t>
        </w:r>
        <w:r>
          <w:rPr>
            <w:noProof/>
            <w:webHidden/>
          </w:rPr>
          <w:fldChar w:fldCharType="end"/>
        </w:r>
      </w:hyperlink>
    </w:p>
    <w:p w14:paraId="56256FAE" w14:textId="37D6F0A9" w:rsidR="00172DCE" w:rsidRDefault="00172DCE">
      <w:pPr>
        <w:pStyle w:val="TOC3"/>
        <w:rPr>
          <w:iCs w:val="0"/>
          <w:noProof/>
          <w:szCs w:val="22"/>
        </w:rPr>
      </w:pPr>
      <w:hyperlink w:anchor="_Toc23344035" w:history="1">
        <w:r w:rsidRPr="00C304EF">
          <w:rPr>
            <w:rStyle w:val="Hyperlink"/>
            <w:rFonts w:ascii="Palatino Linotype" w:hAnsi="Palatino Linotype"/>
            <w:noProof/>
          </w:rPr>
          <w:t>4.1.1</w:t>
        </w:r>
        <w:r>
          <w:rPr>
            <w:iCs w:val="0"/>
            <w:noProof/>
            <w:szCs w:val="22"/>
          </w:rPr>
          <w:tab/>
        </w:r>
        <w:r w:rsidRPr="00C304EF">
          <w:rPr>
            <w:rStyle w:val="Hyperlink"/>
            <w:rFonts w:ascii="Palatino Linotype" w:hAnsi="Palatino Linotype"/>
            <w:noProof/>
          </w:rPr>
          <w:t>Cache Mode to Disabled Mode Transition</w:t>
        </w:r>
        <w:r>
          <w:rPr>
            <w:noProof/>
            <w:webHidden/>
          </w:rPr>
          <w:tab/>
        </w:r>
        <w:r>
          <w:rPr>
            <w:noProof/>
            <w:webHidden/>
          </w:rPr>
          <w:fldChar w:fldCharType="begin"/>
        </w:r>
        <w:r>
          <w:rPr>
            <w:noProof/>
            <w:webHidden/>
          </w:rPr>
          <w:instrText xml:space="preserve"> PAGEREF _Toc23344035 \h </w:instrText>
        </w:r>
        <w:r>
          <w:rPr>
            <w:noProof/>
            <w:webHidden/>
          </w:rPr>
        </w:r>
        <w:r>
          <w:rPr>
            <w:noProof/>
            <w:webHidden/>
          </w:rPr>
          <w:fldChar w:fldCharType="separate"/>
        </w:r>
        <w:r>
          <w:rPr>
            <w:noProof/>
            <w:webHidden/>
          </w:rPr>
          <w:t>29</w:t>
        </w:r>
        <w:r>
          <w:rPr>
            <w:noProof/>
            <w:webHidden/>
          </w:rPr>
          <w:fldChar w:fldCharType="end"/>
        </w:r>
      </w:hyperlink>
    </w:p>
    <w:p w14:paraId="753A412C" w14:textId="38022A93" w:rsidR="00172DCE" w:rsidRDefault="00172DCE">
      <w:pPr>
        <w:pStyle w:val="TOC3"/>
        <w:rPr>
          <w:iCs w:val="0"/>
          <w:noProof/>
          <w:szCs w:val="22"/>
        </w:rPr>
      </w:pPr>
      <w:hyperlink w:anchor="_Toc23344036" w:history="1">
        <w:r w:rsidRPr="00C304EF">
          <w:rPr>
            <w:rStyle w:val="Hyperlink"/>
            <w:rFonts w:ascii="Palatino Linotype" w:hAnsi="Palatino Linotype"/>
            <w:noProof/>
          </w:rPr>
          <w:t>4.1.2</w:t>
        </w:r>
        <w:r>
          <w:rPr>
            <w:iCs w:val="0"/>
            <w:noProof/>
            <w:szCs w:val="22"/>
          </w:rPr>
          <w:tab/>
        </w:r>
        <w:r w:rsidRPr="00C304EF">
          <w:rPr>
            <w:rStyle w:val="Hyperlink"/>
            <w:rFonts w:ascii="Palatino Linotype" w:hAnsi="Palatino Linotype"/>
            <w:noProof/>
          </w:rPr>
          <w:t>RAM Mode to Disabled Mode</w:t>
        </w:r>
        <w:r>
          <w:rPr>
            <w:noProof/>
            <w:webHidden/>
          </w:rPr>
          <w:tab/>
        </w:r>
        <w:r>
          <w:rPr>
            <w:noProof/>
            <w:webHidden/>
          </w:rPr>
          <w:fldChar w:fldCharType="begin"/>
        </w:r>
        <w:r>
          <w:rPr>
            <w:noProof/>
            <w:webHidden/>
          </w:rPr>
          <w:instrText xml:space="preserve"> PAGEREF _Toc23344036 \h </w:instrText>
        </w:r>
        <w:r>
          <w:rPr>
            <w:noProof/>
            <w:webHidden/>
          </w:rPr>
        </w:r>
        <w:r>
          <w:rPr>
            <w:noProof/>
            <w:webHidden/>
          </w:rPr>
          <w:fldChar w:fldCharType="separate"/>
        </w:r>
        <w:r>
          <w:rPr>
            <w:noProof/>
            <w:webHidden/>
          </w:rPr>
          <w:t>30</w:t>
        </w:r>
        <w:r>
          <w:rPr>
            <w:noProof/>
            <w:webHidden/>
          </w:rPr>
          <w:fldChar w:fldCharType="end"/>
        </w:r>
      </w:hyperlink>
    </w:p>
    <w:p w14:paraId="56E32274" w14:textId="0D051163" w:rsidR="00172DCE" w:rsidRDefault="00172DCE">
      <w:pPr>
        <w:pStyle w:val="TOC3"/>
        <w:rPr>
          <w:iCs w:val="0"/>
          <w:noProof/>
          <w:szCs w:val="22"/>
        </w:rPr>
      </w:pPr>
      <w:hyperlink w:anchor="_Toc23344037" w:history="1">
        <w:r w:rsidRPr="00C304EF">
          <w:rPr>
            <w:rStyle w:val="Hyperlink"/>
            <w:rFonts w:ascii="Palatino Linotype" w:hAnsi="Palatino Linotype"/>
            <w:noProof/>
          </w:rPr>
          <w:t>4.1.3</w:t>
        </w:r>
        <w:r>
          <w:rPr>
            <w:iCs w:val="0"/>
            <w:noProof/>
            <w:szCs w:val="22"/>
          </w:rPr>
          <w:tab/>
        </w:r>
        <w:r w:rsidRPr="00C304EF">
          <w:rPr>
            <w:rStyle w:val="Hyperlink"/>
            <w:rFonts w:ascii="Palatino Linotype" w:hAnsi="Palatino Linotype"/>
            <w:noProof/>
          </w:rPr>
          <w:t>Disabled Mode to Cache Mode</w:t>
        </w:r>
        <w:r>
          <w:rPr>
            <w:noProof/>
            <w:webHidden/>
          </w:rPr>
          <w:tab/>
        </w:r>
        <w:r>
          <w:rPr>
            <w:noProof/>
            <w:webHidden/>
          </w:rPr>
          <w:fldChar w:fldCharType="begin"/>
        </w:r>
        <w:r>
          <w:rPr>
            <w:noProof/>
            <w:webHidden/>
          </w:rPr>
          <w:instrText xml:space="preserve"> PAGEREF _Toc23344037 \h </w:instrText>
        </w:r>
        <w:r>
          <w:rPr>
            <w:noProof/>
            <w:webHidden/>
          </w:rPr>
        </w:r>
        <w:r>
          <w:rPr>
            <w:noProof/>
            <w:webHidden/>
          </w:rPr>
          <w:fldChar w:fldCharType="separate"/>
        </w:r>
        <w:r>
          <w:rPr>
            <w:noProof/>
            <w:webHidden/>
          </w:rPr>
          <w:t>30</w:t>
        </w:r>
        <w:r>
          <w:rPr>
            <w:noProof/>
            <w:webHidden/>
          </w:rPr>
          <w:fldChar w:fldCharType="end"/>
        </w:r>
      </w:hyperlink>
    </w:p>
    <w:p w14:paraId="62ADA484" w14:textId="32C4BEA7" w:rsidR="00172DCE" w:rsidRDefault="00172DCE">
      <w:pPr>
        <w:pStyle w:val="TOC3"/>
        <w:rPr>
          <w:iCs w:val="0"/>
          <w:noProof/>
          <w:szCs w:val="22"/>
        </w:rPr>
      </w:pPr>
      <w:hyperlink w:anchor="_Toc23344038" w:history="1">
        <w:r w:rsidRPr="00C304EF">
          <w:rPr>
            <w:rStyle w:val="Hyperlink"/>
            <w:rFonts w:ascii="Palatino Linotype" w:hAnsi="Palatino Linotype"/>
            <w:noProof/>
          </w:rPr>
          <w:t>4.1.4</w:t>
        </w:r>
        <w:r>
          <w:rPr>
            <w:iCs w:val="0"/>
            <w:noProof/>
            <w:szCs w:val="22"/>
          </w:rPr>
          <w:tab/>
        </w:r>
        <w:r w:rsidRPr="00C304EF">
          <w:rPr>
            <w:rStyle w:val="Hyperlink"/>
            <w:rFonts w:ascii="Palatino Linotype" w:hAnsi="Palatino Linotype"/>
            <w:noProof/>
          </w:rPr>
          <w:t>Disabled Mode to RAM Mode</w:t>
        </w:r>
        <w:r>
          <w:rPr>
            <w:noProof/>
            <w:webHidden/>
          </w:rPr>
          <w:tab/>
        </w:r>
        <w:r>
          <w:rPr>
            <w:noProof/>
            <w:webHidden/>
          </w:rPr>
          <w:fldChar w:fldCharType="begin"/>
        </w:r>
        <w:r>
          <w:rPr>
            <w:noProof/>
            <w:webHidden/>
          </w:rPr>
          <w:instrText xml:space="preserve"> PAGEREF _Toc23344038 \h </w:instrText>
        </w:r>
        <w:r>
          <w:rPr>
            <w:noProof/>
            <w:webHidden/>
          </w:rPr>
        </w:r>
        <w:r>
          <w:rPr>
            <w:noProof/>
            <w:webHidden/>
          </w:rPr>
          <w:fldChar w:fldCharType="separate"/>
        </w:r>
        <w:r>
          <w:rPr>
            <w:noProof/>
            <w:webHidden/>
          </w:rPr>
          <w:t>31</w:t>
        </w:r>
        <w:r>
          <w:rPr>
            <w:noProof/>
            <w:webHidden/>
          </w:rPr>
          <w:fldChar w:fldCharType="end"/>
        </w:r>
      </w:hyperlink>
    </w:p>
    <w:p w14:paraId="3A8D36C4" w14:textId="7221C617" w:rsidR="00172DCE" w:rsidRDefault="00172DCE">
      <w:pPr>
        <w:pStyle w:val="TOC2"/>
        <w:tabs>
          <w:tab w:val="left" w:pos="800"/>
        </w:tabs>
        <w:rPr>
          <w:noProof/>
          <w:szCs w:val="22"/>
        </w:rPr>
      </w:pPr>
      <w:hyperlink w:anchor="_Toc23344039" w:history="1">
        <w:r w:rsidRPr="00C304EF">
          <w:rPr>
            <w:rStyle w:val="Hyperlink"/>
            <w:rFonts w:ascii="Palatino Linotype" w:hAnsi="Palatino Linotype"/>
            <w:noProof/>
          </w:rPr>
          <w:t>4.2</w:t>
        </w:r>
        <w:r>
          <w:rPr>
            <w:noProof/>
            <w:szCs w:val="22"/>
          </w:rPr>
          <w:tab/>
        </w:r>
        <w:r w:rsidRPr="00C304EF">
          <w:rPr>
            <w:rStyle w:val="Hyperlink"/>
            <w:rFonts w:ascii="Palatino Linotype" w:hAnsi="Palatino Linotype"/>
            <w:noProof/>
          </w:rPr>
          <w:t>Register-based Access of RAMs</w:t>
        </w:r>
        <w:r>
          <w:rPr>
            <w:noProof/>
            <w:webHidden/>
          </w:rPr>
          <w:tab/>
        </w:r>
        <w:r>
          <w:rPr>
            <w:noProof/>
            <w:webHidden/>
          </w:rPr>
          <w:fldChar w:fldCharType="begin"/>
        </w:r>
        <w:r>
          <w:rPr>
            <w:noProof/>
            <w:webHidden/>
          </w:rPr>
          <w:instrText xml:space="preserve"> PAGEREF _Toc23344039 \h </w:instrText>
        </w:r>
        <w:r>
          <w:rPr>
            <w:noProof/>
            <w:webHidden/>
          </w:rPr>
        </w:r>
        <w:r>
          <w:rPr>
            <w:noProof/>
            <w:webHidden/>
          </w:rPr>
          <w:fldChar w:fldCharType="separate"/>
        </w:r>
        <w:r>
          <w:rPr>
            <w:noProof/>
            <w:webHidden/>
          </w:rPr>
          <w:t>31</w:t>
        </w:r>
        <w:r>
          <w:rPr>
            <w:noProof/>
            <w:webHidden/>
          </w:rPr>
          <w:fldChar w:fldCharType="end"/>
        </w:r>
      </w:hyperlink>
    </w:p>
    <w:p w14:paraId="567ADCBC" w14:textId="25F6A87E" w:rsidR="00172DCE" w:rsidRDefault="00172DCE">
      <w:pPr>
        <w:pStyle w:val="TOC2"/>
        <w:tabs>
          <w:tab w:val="left" w:pos="800"/>
        </w:tabs>
        <w:rPr>
          <w:noProof/>
          <w:szCs w:val="22"/>
        </w:rPr>
      </w:pPr>
      <w:hyperlink w:anchor="_Toc23344040" w:history="1">
        <w:r w:rsidRPr="00C304EF">
          <w:rPr>
            <w:rStyle w:val="Hyperlink"/>
            <w:rFonts w:ascii="Palatino Linotype" w:hAnsi="Palatino Linotype"/>
            <w:noProof/>
          </w:rPr>
          <w:t>4.3</w:t>
        </w:r>
        <w:r>
          <w:rPr>
            <w:noProof/>
            <w:szCs w:val="22"/>
          </w:rPr>
          <w:tab/>
        </w:r>
        <w:r w:rsidRPr="00C304EF">
          <w:rPr>
            <w:rStyle w:val="Hyperlink"/>
            <w:rFonts w:ascii="Palatino Linotype" w:hAnsi="Palatino Linotype"/>
            <w:noProof/>
          </w:rPr>
          <w:t>LLC Allocation Controls</w:t>
        </w:r>
        <w:r>
          <w:rPr>
            <w:noProof/>
            <w:webHidden/>
          </w:rPr>
          <w:tab/>
        </w:r>
        <w:r>
          <w:rPr>
            <w:noProof/>
            <w:webHidden/>
          </w:rPr>
          <w:fldChar w:fldCharType="begin"/>
        </w:r>
        <w:r>
          <w:rPr>
            <w:noProof/>
            <w:webHidden/>
          </w:rPr>
          <w:instrText xml:space="preserve"> PAGEREF _Toc23344040 \h </w:instrText>
        </w:r>
        <w:r>
          <w:rPr>
            <w:noProof/>
            <w:webHidden/>
          </w:rPr>
        </w:r>
        <w:r>
          <w:rPr>
            <w:noProof/>
            <w:webHidden/>
          </w:rPr>
          <w:fldChar w:fldCharType="separate"/>
        </w:r>
        <w:r>
          <w:rPr>
            <w:noProof/>
            <w:webHidden/>
          </w:rPr>
          <w:t>32</w:t>
        </w:r>
        <w:r>
          <w:rPr>
            <w:noProof/>
            <w:webHidden/>
          </w:rPr>
          <w:fldChar w:fldCharType="end"/>
        </w:r>
      </w:hyperlink>
    </w:p>
    <w:p w14:paraId="427308D7" w14:textId="6919F27E" w:rsidR="00172DCE" w:rsidRDefault="00172DCE">
      <w:pPr>
        <w:pStyle w:val="TOC2"/>
        <w:tabs>
          <w:tab w:val="left" w:pos="800"/>
        </w:tabs>
        <w:rPr>
          <w:noProof/>
          <w:szCs w:val="22"/>
        </w:rPr>
      </w:pPr>
      <w:hyperlink w:anchor="_Toc23344041" w:history="1">
        <w:r w:rsidRPr="00C304EF">
          <w:rPr>
            <w:rStyle w:val="Hyperlink"/>
            <w:noProof/>
          </w:rPr>
          <w:t>4.4</w:t>
        </w:r>
        <w:r>
          <w:rPr>
            <w:noProof/>
            <w:szCs w:val="22"/>
          </w:rPr>
          <w:tab/>
        </w:r>
        <w:r w:rsidRPr="00C304EF">
          <w:rPr>
            <w:rStyle w:val="Hyperlink"/>
            <w:noProof/>
          </w:rPr>
          <w:t>LLC Host Registers</w:t>
        </w:r>
        <w:r>
          <w:rPr>
            <w:noProof/>
            <w:webHidden/>
          </w:rPr>
          <w:tab/>
        </w:r>
        <w:r>
          <w:rPr>
            <w:noProof/>
            <w:webHidden/>
          </w:rPr>
          <w:fldChar w:fldCharType="begin"/>
        </w:r>
        <w:r>
          <w:rPr>
            <w:noProof/>
            <w:webHidden/>
          </w:rPr>
          <w:instrText xml:space="preserve"> PAGEREF _Toc23344041 \h </w:instrText>
        </w:r>
        <w:r>
          <w:rPr>
            <w:noProof/>
            <w:webHidden/>
          </w:rPr>
        </w:r>
        <w:r>
          <w:rPr>
            <w:noProof/>
            <w:webHidden/>
          </w:rPr>
          <w:fldChar w:fldCharType="separate"/>
        </w:r>
        <w:r>
          <w:rPr>
            <w:noProof/>
            <w:webHidden/>
          </w:rPr>
          <w:t>32</w:t>
        </w:r>
        <w:r>
          <w:rPr>
            <w:noProof/>
            <w:webHidden/>
          </w:rPr>
          <w:fldChar w:fldCharType="end"/>
        </w:r>
      </w:hyperlink>
    </w:p>
    <w:p w14:paraId="5226F333" w14:textId="6B8C861F" w:rsidR="00172DCE" w:rsidRDefault="00172DCE">
      <w:pPr>
        <w:pStyle w:val="TOC3"/>
        <w:rPr>
          <w:iCs w:val="0"/>
          <w:noProof/>
          <w:szCs w:val="22"/>
        </w:rPr>
      </w:pPr>
      <w:hyperlink w:anchor="_Toc23344042" w:history="1">
        <w:r w:rsidRPr="00C304EF">
          <w:rPr>
            <w:rStyle w:val="Hyperlink"/>
            <w:noProof/>
          </w:rPr>
          <w:t>4.4.1</w:t>
        </w:r>
        <w:r>
          <w:rPr>
            <w:iCs w:val="0"/>
            <w:noProof/>
            <w:szCs w:val="22"/>
          </w:rPr>
          <w:tab/>
        </w:r>
        <w:r w:rsidRPr="00C304EF">
          <w:rPr>
            <w:rStyle w:val="Hyperlink"/>
            <w:noProof/>
          </w:rPr>
          <w:t>LLC_ALLOC_ARCACHE_EN</w:t>
        </w:r>
        <w:r>
          <w:rPr>
            <w:noProof/>
            <w:webHidden/>
          </w:rPr>
          <w:tab/>
        </w:r>
        <w:r>
          <w:rPr>
            <w:noProof/>
            <w:webHidden/>
          </w:rPr>
          <w:fldChar w:fldCharType="begin"/>
        </w:r>
        <w:r>
          <w:rPr>
            <w:noProof/>
            <w:webHidden/>
          </w:rPr>
          <w:instrText xml:space="preserve"> PAGEREF _Toc23344042 \h </w:instrText>
        </w:r>
        <w:r>
          <w:rPr>
            <w:noProof/>
            <w:webHidden/>
          </w:rPr>
        </w:r>
        <w:r>
          <w:rPr>
            <w:noProof/>
            <w:webHidden/>
          </w:rPr>
          <w:fldChar w:fldCharType="separate"/>
        </w:r>
        <w:r>
          <w:rPr>
            <w:noProof/>
            <w:webHidden/>
          </w:rPr>
          <w:t>32</w:t>
        </w:r>
        <w:r>
          <w:rPr>
            <w:noProof/>
            <w:webHidden/>
          </w:rPr>
          <w:fldChar w:fldCharType="end"/>
        </w:r>
      </w:hyperlink>
    </w:p>
    <w:p w14:paraId="3B4CD63A" w14:textId="39CD0807" w:rsidR="00172DCE" w:rsidRDefault="00172DCE">
      <w:pPr>
        <w:pStyle w:val="TOC3"/>
        <w:rPr>
          <w:iCs w:val="0"/>
          <w:noProof/>
          <w:szCs w:val="22"/>
        </w:rPr>
      </w:pPr>
      <w:hyperlink w:anchor="_Toc23344043" w:history="1">
        <w:r w:rsidRPr="00C304EF">
          <w:rPr>
            <w:rStyle w:val="Hyperlink"/>
            <w:noProof/>
          </w:rPr>
          <w:t>4.4.2</w:t>
        </w:r>
        <w:r>
          <w:rPr>
            <w:iCs w:val="0"/>
            <w:noProof/>
            <w:szCs w:val="22"/>
          </w:rPr>
          <w:tab/>
        </w:r>
        <w:r w:rsidRPr="00C304EF">
          <w:rPr>
            <w:rStyle w:val="Hyperlink"/>
            <w:noProof/>
          </w:rPr>
          <w:t>LLC_ALLOC_AWCACHE_EN</w:t>
        </w:r>
        <w:r>
          <w:rPr>
            <w:noProof/>
            <w:webHidden/>
          </w:rPr>
          <w:tab/>
        </w:r>
        <w:r>
          <w:rPr>
            <w:noProof/>
            <w:webHidden/>
          </w:rPr>
          <w:fldChar w:fldCharType="begin"/>
        </w:r>
        <w:r>
          <w:rPr>
            <w:noProof/>
            <w:webHidden/>
          </w:rPr>
          <w:instrText xml:space="preserve"> PAGEREF _Toc23344043 \h </w:instrText>
        </w:r>
        <w:r>
          <w:rPr>
            <w:noProof/>
            <w:webHidden/>
          </w:rPr>
        </w:r>
        <w:r>
          <w:rPr>
            <w:noProof/>
            <w:webHidden/>
          </w:rPr>
          <w:fldChar w:fldCharType="separate"/>
        </w:r>
        <w:r>
          <w:rPr>
            <w:noProof/>
            <w:webHidden/>
          </w:rPr>
          <w:t>33</w:t>
        </w:r>
        <w:r>
          <w:rPr>
            <w:noProof/>
            <w:webHidden/>
          </w:rPr>
          <w:fldChar w:fldCharType="end"/>
        </w:r>
      </w:hyperlink>
    </w:p>
    <w:p w14:paraId="0DC33BBA" w14:textId="397FA825" w:rsidR="00172DCE" w:rsidRDefault="00172DCE">
      <w:pPr>
        <w:pStyle w:val="TOC3"/>
        <w:rPr>
          <w:iCs w:val="0"/>
          <w:noProof/>
          <w:szCs w:val="22"/>
        </w:rPr>
      </w:pPr>
      <w:hyperlink w:anchor="_Toc23344044" w:history="1">
        <w:r w:rsidRPr="00C304EF">
          <w:rPr>
            <w:rStyle w:val="Hyperlink"/>
            <w:noProof/>
          </w:rPr>
          <w:t>4.4.3</w:t>
        </w:r>
        <w:r>
          <w:rPr>
            <w:iCs w:val="0"/>
            <w:noProof/>
            <w:szCs w:val="22"/>
          </w:rPr>
          <w:tab/>
        </w:r>
        <w:r w:rsidRPr="00C304EF">
          <w:rPr>
            <w:rStyle w:val="Hyperlink"/>
            <w:noProof/>
          </w:rPr>
          <w:t>LLC_ALLOC_RD_EN</w:t>
        </w:r>
        <w:r>
          <w:rPr>
            <w:noProof/>
            <w:webHidden/>
          </w:rPr>
          <w:tab/>
        </w:r>
        <w:r>
          <w:rPr>
            <w:noProof/>
            <w:webHidden/>
          </w:rPr>
          <w:fldChar w:fldCharType="begin"/>
        </w:r>
        <w:r>
          <w:rPr>
            <w:noProof/>
            <w:webHidden/>
          </w:rPr>
          <w:instrText xml:space="preserve"> PAGEREF _Toc23344044 \h </w:instrText>
        </w:r>
        <w:r>
          <w:rPr>
            <w:noProof/>
            <w:webHidden/>
          </w:rPr>
        </w:r>
        <w:r>
          <w:rPr>
            <w:noProof/>
            <w:webHidden/>
          </w:rPr>
          <w:fldChar w:fldCharType="separate"/>
        </w:r>
        <w:r>
          <w:rPr>
            <w:noProof/>
            <w:webHidden/>
          </w:rPr>
          <w:t>34</w:t>
        </w:r>
        <w:r>
          <w:rPr>
            <w:noProof/>
            <w:webHidden/>
          </w:rPr>
          <w:fldChar w:fldCharType="end"/>
        </w:r>
      </w:hyperlink>
    </w:p>
    <w:p w14:paraId="15D6FB15" w14:textId="64B17B3C" w:rsidR="00172DCE" w:rsidRDefault="00172DCE">
      <w:pPr>
        <w:pStyle w:val="TOC3"/>
        <w:rPr>
          <w:iCs w:val="0"/>
          <w:noProof/>
          <w:szCs w:val="22"/>
        </w:rPr>
      </w:pPr>
      <w:hyperlink w:anchor="_Toc23344045" w:history="1">
        <w:r w:rsidRPr="00C304EF">
          <w:rPr>
            <w:rStyle w:val="Hyperlink"/>
            <w:noProof/>
          </w:rPr>
          <w:t>4.4.4</w:t>
        </w:r>
        <w:r>
          <w:rPr>
            <w:iCs w:val="0"/>
            <w:noProof/>
            <w:szCs w:val="22"/>
          </w:rPr>
          <w:tab/>
        </w:r>
        <w:r w:rsidRPr="00C304EF">
          <w:rPr>
            <w:rStyle w:val="Hyperlink"/>
            <w:noProof/>
          </w:rPr>
          <w:t>LLC_ALLOC_WR_EN</w:t>
        </w:r>
        <w:r>
          <w:rPr>
            <w:noProof/>
            <w:webHidden/>
          </w:rPr>
          <w:tab/>
        </w:r>
        <w:r>
          <w:rPr>
            <w:noProof/>
            <w:webHidden/>
          </w:rPr>
          <w:fldChar w:fldCharType="begin"/>
        </w:r>
        <w:r>
          <w:rPr>
            <w:noProof/>
            <w:webHidden/>
          </w:rPr>
          <w:instrText xml:space="preserve"> PAGEREF _Toc23344045 \h </w:instrText>
        </w:r>
        <w:r>
          <w:rPr>
            <w:noProof/>
            <w:webHidden/>
          </w:rPr>
        </w:r>
        <w:r>
          <w:rPr>
            <w:noProof/>
            <w:webHidden/>
          </w:rPr>
          <w:fldChar w:fldCharType="separate"/>
        </w:r>
        <w:r>
          <w:rPr>
            <w:noProof/>
            <w:webHidden/>
          </w:rPr>
          <w:t>34</w:t>
        </w:r>
        <w:r>
          <w:rPr>
            <w:noProof/>
            <w:webHidden/>
          </w:rPr>
          <w:fldChar w:fldCharType="end"/>
        </w:r>
      </w:hyperlink>
    </w:p>
    <w:p w14:paraId="736B040E" w14:textId="114B71A9" w:rsidR="00172DCE" w:rsidRDefault="00172DCE">
      <w:pPr>
        <w:pStyle w:val="TOC3"/>
        <w:rPr>
          <w:iCs w:val="0"/>
          <w:noProof/>
          <w:szCs w:val="22"/>
        </w:rPr>
      </w:pPr>
      <w:hyperlink w:anchor="_Toc23344046" w:history="1">
        <w:r w:rsidRPr="00C304EF">
          <w:rPr>
            <w:rStyle w:val="Hyperlink"/>
            <w:noProof/>
          </w:rPr>
          <w:t>4.4.5</w:t>
        </w:r>
        <w:r>
          <w:rPr>
            <w:iCs w:val="0"/>
            <w:noProof/>
            <w:szCs w:val="22"/>
          </w:rPr>
          <w:tab/>
        </w:r>
        <w:r w:rsidRPr="00C304EF">
          <w:rPr>
            <w:rStyle w:val="Hyperlink"/>
            <w:noProof/>
          </w:rPr>
          <w:t>LLC_CACHE_WAY_ENABLE</w:t>
        </w:r>
        <w:r>
          <w:rPr>
            <w:noProof/>
            <w:webHidden/>
          </w:rPr>
          <w:tab/>
        </w:r>
        <w:r>
          <w:rPr>
            <w:noProof/>
            <w:webHidden/>
          </w:rPr>
          <w:fldChar w:fldCharType="begin"/>
        </w:r>
        <w:r>
          <w:rPr>
            <w:noProof/>
            <w:webHidden/>
          </w:rPr>
          <w:instrText xml:space="preserve"> PAGEREF _Toc23344046 \h </w:instrText>
        </w:r>
        <w:r>
          <w:rPr>
            <w:noProof/>
            <w:webHidden/>
          </w:rPr>
        </w:r>
        <w:r>
          <w:rPr>
            <w:noProof/>
            <w:webHidden/>
          </w:rPr>
          <w:fldChar w:fldCharType="separate"/>
        </w:r>
        <w:r>
          <w:rPr>
            <w:noProof/>
            <w:webHidden/>
          </w:rPr>
          <w:t>35</w:t>
        </w:r>
        <w:r>
          <w:rPr>
            <w:noProof/>
            <w:webHidden/>
          </w:rPr>
          <w:fldChar w:fldCharType="end"/>
        </w:r>
      </w:hyperlink>
    </w:p>
    <w:p w14:paraId="6B878C76" w14:textId="3154B1A7" w:rsidR="00172DCE" w:rsidRDefault="00172DCE">
      <w:pPr>
        <w:pStyle w:val="TOC3"/>
        <w:rPr>
          <w:iCs w:val="0"/>
          <w:noProof/>
          <w:szCs w:val="22"/>
        </w:rPr>
      </w:pPr>
      <w:hyperlink w:anchor="_Toc23344047" w:history="1">
        <w:r w:rsidRPr="00C304EF">
          <w:rPr>
            <w:rStyle w:val="Hyperlink"/>
            <w:noProof/>
          </w:rPr>
          <w:t>4.4.6</w:t>
        </w:r>
        <w:r>
          <w:rPr>
            <w:iCs w:val="0"/>
            <w:noProof/>
            <w:szCs w:val="22"/>
          </w:rPr>
          <w:tab/>
        </w:r>
        <w:r w:rsidRPr="00C304EF">
          <w:rPr>
            <w:rStyle w:val="Hyperlink"/>
            <w:noProof/>
          </w:rPr>
          <w:t>LLC_CLASS_ALLOC</w:t>
        </w:r>
        <w:r>
          <w:rPr>
            <w:noProof/>
            <w:webHidden/>
          </w:rPr>
          <w:tab/>
        </w:r>
        <w:r>
          <w:rPr>
            <w:noProof/>
            <w:webHidden/>
          </w:rPr>
          <w:fldChar w:fldCharType="begin"/>
        </w:r>
        <w:r>
          <w:rPr>
            <w:noProof/>
            <w:webHidden/>
          </w:rPr>
          <w:instrText xml:space="preserve"> PAGEREF _Toc23344047 \h </w:instrText>
        </w:r>
        <w:r>
          <w:rPr>
            <w:noProof/>
            <w:webHidden/>
          </w:rPr>
        </w:r>
        <w:r>
          <w:rPr>
            <w:noProof/>
            <w:webHidden/>
          </w:rPr>
          <w:fldChar w:fldCharType="separate"/>
        </w:r>
        <w:r>
          <w:rPr>
            <w:noProof/>
            <w:webHidden/>
          </w:rPr>
          <w:t>35</w:t>
        </w:r>
        <w:r>
          <w:rPr>
            <w:noProof/>
            <w:webHidden/>
          </w:rPr>
          <w:fldChar w:fldCharType="end"/>
        </w:r>
      </w:hyperlink>
    </w:p>
    <w:p w14:paraId="4A2482FA" w14:textId="65F3010E" w:rsidR="00172DCE" w:rsidRDefault="00172DCE">
      <w:pPr>
        <w:pStyle w:val="TOC3"/>
        <w:rPr>
          <w:iCs w:val="0"/>
          <w:noProof/>
          <w:szCs w:val="22"/>
        </w:rPr>
      </w:pPr>
      <w:hyperlink w:anchor="_Toc23344048" w:history="1">
        <w:r w:rsidRPr="00C304EF">
          <w:rPr>
            <w:rStyle w:val="Hyperlink"/>
            <w:noProof/>
          </w:rPr>
          <w:t>4.4.7</w:t>
        </w:r>
        <w:r>
          <w:rPr>
            <w:iCs w:val="0"/>
            <w:noProof/>
            <w:szCs w:val="22"/>
          </w:rPr>
          <w:tab/>
        </w:r>
        <w:r w:rsidRPr="00C304EF">
          <w:rPr>
            <w:rStyle w:val="Hyperlink"/>
            <w:noProof/>
          </w:rPr>
          <w:t>LLC_DATA_INV_CTL</w:t>
        </w:r>
        <w:r>
          <w:rPr>
            <w:noProof/>
            <w:webHidden/>
          </w:rPr>
          <w:tab/>
        </w:r>
        <w:r>
          <w:rPr>
            <w:noProof/>
            <w:webHidden/>
          </w:rPr>
          <w:fldChar w:fldCharType="begin"/>
        </w:r>
        <w:r>
          <w:rPr>
            <w:noProof/>
            <w:webHidden/>
          </w:rPr>
          <w:instrText xml:space="preserve"> PAGEREF _Toc23344048 \h </w:instrText>
        </w:r>
        <w:r>
          <w:rPr>
            <w:noProof/>
            <w:webHidden/>
          </w:rPr>
        </w:r>
        <w:r>
          <w:rPr>
            <w:noProof/>
            <w:webHidden/>
          </w:rPr>
          <w:fldChar w:fldCharType="separate"/>
        </w:r>
        <w:r>
          <w:rPr>
            <w:noProof/>
            <w:webHidden/>
          </w:rPr>
          <w:t>36</w:t>
        </w:r>
        <w:r>
          <w:rPr>
            <w:noProof/>
            <w:webHidden/>
          </w:rPr>
          <w:fldChar w:fldCharType="end"/>
        </w:r>
      </w:hyperlink>
    </w:p>
    <w:p w14:paraId="75C19140" w14:textId="5D37E48F" w:rsidR="00172DCE" w:rsidRDefault="00172DCE">
      <w:pPr>
        <w:pStyle w:val="TOC3"/>
        <w:rPr>
          <w:iCs w:val="0"/>
          <w:noProof/>
          <w:szCs w:val="22"/>
        </w:rPr>
      </w:pPr>
      <w:hyperlink w:anchor="_Toc23344049" w:history="1">
        <w:r w:rsidRPr="00C304EF">
          <w:rPr>
            <w:rStyle w:val="Hyperlink"/>
            <w:noProof/>
          </w:rPr>
          <w:t>4.4.8</w:t>
        </w:r>
        <w:r>
          <w:rPr>
            <w:iCs w:val="0"/>
            <w:noProof/>
            <w:szCs w:val="22"/>
          </w:rPr>
          <w:tab/>
        </w:r>
        <w:r w:rsidRPr="00C304EF">
          <w:rPr>
            <w:rStyle w:val="Hyperlink"/>
            <w:noProof/>
          </w:rPr>
          <w:t>LLC_ECC_DATA_ADDR</w:t>
        </w:r>
        <w:r>
          <w:rPr>
            <w:noProof/>
            <w:webHidden/>
          </w:rPr>
          <w:tab/>
        </w:r>
        <w:r>
          <w:rPr>
            <w:noProof/>
            <w:webHidden/>
          </w:rPr>
          <w:fldChar w:fldCharType="begin"/>
        </w:r>
        <w:r>
          <w:rPr>
            <w:noProof/>
            <w:webHidden/>
          </w:rPr>
          <w:instrText xml:space="preserve"> PAGEREF _Toc23344049 \h </w:instrText>
        </w:r>
        <w:r>
          <w:rPr>
            <w:noProof/>
            <w:webHidden/>
          </w:rPr>
        </w:r>
        <w:r>
          <w:rPr>
            <w:noProof/>
            <w:webHidden/>
          </w:rPr>
          <w:fldChar w:fldCharType="separate"/>
        </w:r>
        <w:r>
          <w:rPr>
            <w:noProof/>
            <w:webHidden/>
          </w:rPr>
          <w:t>37</w:t>
        </w:r>
        <w:r>
          <w:rPr>
            <w:noProof/>
            <w:webHidden/>
          </w:rPr>
          <w:fldChar w:fldCharType="end"/>
        </w:r>
      </w:hyperlink>
    </w:p>
    <w:p w14:paraId="1DEE3BB0" w14:textId="1CDAAC02" w:rsidR="00172DCE" w:rsidRDefault="00172DCE">
      <w:pPr>
        <w:pStyle w:val="TOC3"/>
        <w:rPr>
          <w:iCs w:val="0"/>
          <w:noProof/>
          <w:szCs w:val="22"/>
        </w:rPr>
      </w:pPr>
      <w:hyperlink w:anchor="_Toc23344050" w:history="1">
        <w:r w:rsidRPr="00C304EF">
          <w:rPr>
            <w:rStyle w:val="Hyperlink"/>
            <w:noProof/>
          </w:rPr>
          <w:t>4.4.9</w:t>
        </w:r>
        <w:r>
          <w:rPr>
            <w:iCs w:val="0"/>
            <w:noProof/>
            <w:szCs w:val="22"/>
          </w:rPr>
          <w:tab/>
        </w:r>
        <w:r w:rsidRPr="00C304EF">
          <w:rPr>
            <w:rStyle w:val="Hyperlink"/>
            <w:noProof/>
          </w:rPr>
          <w:t>LLC_ECC_DATA_INFO</w:t>
        </w:r>
        <w:r>
          <w:rPr>
            <w:noProof/>
            <w:webHidden/>
          </w:rPr>
          <w:tab/>
        </w:r>
        <w:r>
          <w:rPr>
            <w:noProof/>
            <w:webHidden/>
          </w:rPr>
          <w:fldChar w:fldCharType="begin"/>
        </w:r>
        <w:r>
          <w:rPr>
            <w:noProof/>
            <w:webHidden/>
          </w:rPr>
          <w:instrText xml:space="preserve"> PAGEREF _Toc23344050 \h </w:instrText>
        </w:r>
        <w:r>
          <w:rPr>
            <w:noProof/>
            <w:webHidden/>
          </w:rPr>
        </w:r>
        <w:r>
          <w:rPr>
            <w:noProof/>
            <w:webHidden/>
          </w:rPr>
          <w:fldChar w:fldCharType="separate"/>
        </w:r>
        <w:r>
          <w:rPr>
            <w:noProof/>
            <w:webHidden/>
          </w:rPr>
          <w:t>38</w:t>
        </w:r>
        <w:r>
          <w:rPr>
            <w:noProof/>
            <w:webHidden/>
          </w:rPr>
          <w:fldChar w:fldCharType="end"/>
        </w:r>
      </w:hyperlink>
    </w:p>
    <w:p w14:paraId="57749718" w14:textId="49132D38" w:rsidR="00172DCE" w:rsidRDefault="00172DCE">
      <w:pPr>
        <w:pStyle w:val="TOC3"/>
        <w:rPr>
          <w:iCs w:val="0"/>
          <w:noProof/>
          <w:szCs w:val="22"/>
        </w:rPr>
      </w:pPr>
      <w:hyperlink w:anchor="_Toc23344051" w:history="1">
        <w:r w:rsidRPr="00C304EF">
          <w:rPr>
            <w:rStyle w:val="Hyperlink"/>
            <w:noProof/>
          </w:rPr>
          <w:t>4.4.10</w:t>
        </w:r>
        <w:r>
          <w:rPr>
            <w:iCs w:val="0"/>
            <w:noProof/>
            <w:szCs w:val="22"/>
          </w:rPr>
          <w:tab/>
        </w:r>
        <w:r w:rsidRPr="00C304EF">
          <w:rPr>
            <w:rStyle w:val="Hyperlink"/>
            <w:noProof/>
          </w:rPr>
          <w:t>LLC_ECC_DISABLE</w:t>
        </w:r>
        <w:r>
          <w:rPr>
            <w:noProof/>
            <w:webHidden/>
          </w:rPr>
          <w:tab/>
        </w:r>
        <w:r>
          <w:rPr>
            <w:noProof/>
            <w:webHidden/>
          </w:rPr>
          <w:fldChar w:fldCharType="begin"/>
        </w:r>
        <w:r>
          <w:rPr>
            <w:noProof/>
            <w:webHidden/>
          </w:rPr>
          <w:instrText xml:space="preserve"> PAGEREF _Toc23344051 \h </w:instrText>
        </w:r>
        <w:r>
          <w:rPr>
            <w:noProof/>
            <w:webHidden/>
          </w:rPr>
        </w:r>
        <w:r>
          <w:rPr>
            <w:noProof/>
            <w:webHidden/>
          </w:rPr>
          <w:fldChar w:fldCharType="separate"/>
        </w:r>
        <w:r>
          <w:rPr>
            <w:noProof/>
            <w:webHidden/>
          </w:rPr>
          <w:t>38</w:t>
        </w:r>
        <w:r>
          <w:rPr>
            <w:noProof/>
            <w:webHidden/>
          </w:rPr>
          <w:fldChar w:fldCharType="end"/>
        </w:r>
      </w:hyperlink>
    </w:p>
    <w:p w14:paraId="2ED54A7D" w14:textId="33720151" w:rsidR="00172DCE" w:rsidRDefault="00172DCE">
      <w:pPr>
        <w:pStyle w:val="TOC3"/>
        <w:rPr>
          <w:iCs w:val="0"/>
          <w:noProof/>
          <w:szCs w:val="22"/>
        </w:rPr>
      </w:pPr>
      <w:hyperlink w:anchor="_Toc23344052" w:history="1">
        <w:r w:rsidRPr="00C304EF">
          <w:rPr>
            <w:rStyle w:val="Hyperlink"/>
            <w:noProof/>
          </w:rPr>
          <w:t>4.4.11</w:t>
        </w:r>
        <w:r>
          <w:rPr>
            <w:iCs w:val="0"/>
            <w:noProof/>
            <w:szCs w:val="22"/>
          </w:rPr>
          <w:tab/>
        </w:r>
        <w:r w:rsidRPr="00C304EF">
          <w:rPr>
            <w:rStyle w:val="Hyperlink"/>
            <w:noProof/>
          </w:rPr>
          <w:t>LLC_ECC_TAG_ADDR</w:t>
        </w:r>
        <w:r>
          <w:rPr>
            <w:noProof/>
            <w:webHidden/>
          </w:rPr>
          <w:tab/>
        </w:r>
        <w:r>
          <w:rPr>
            <w:noProof/>
            <w:webHidden/>
          </w:rPr>
          <w:fldChar w:fldCharType="begin"/>
        </w:r>
        <w:r>
          <w:rPr>
            <w:noProof/>
            <w:webHidden/>
          </w:rPr>
          <w:instrText xml:space="preserve"> PAGEREF _Toc23344052 \h </w:instrText>
        </w:r>
        <w:r>
          <w:rPr>
            <w:noProof/>
            <w:webHidden/>
          </w:rPr>
        </w:r>
        <w:r>
          <w:rPr>
            <w:noProof/>
            <w:webHidden/>
          </w:rPr>
          <w:fldChar w:fldCharType="separate"/>
        </w:r>
        <w:r>
          <w:rPr>
            <w:noProof/>
            <w:webHidden/>
          </w:rPr>
          <w:t>39</w:t>
        </w:r>
        <w:r>
          <w:rPr>
            <w:noProof/>
            <w:webHidden/>
          </w:rPr>
          <w:fldChar w:fldCharType="end"/>
        </w:r>
      </w:hyperlink>
    </w:p>
    <w:p w14:paraId="47975DEC" w14:textId="769CB883" w:rsidR="00172DCE" w:rsidRDefault="00172DCE">
      <w:pPr>
        <w:pStyle w:val="TOC3"/>
        <w:rPr>
          <w:iCs w:val="0"/>
          <w:noProof/>
          <w:szCs w:val="22"/>
        </w:rPr>
      </w:pPr>
      <w:hyperlink w:anchor="_Toc23344053" w:history="1">
        <w:r w:rsidRPr="00C304EF">
          <w:rPr>
            <w:rStyle w:val="Hyperlink"/>
            <w:noProof/>
          </w:rPr>
          <w:t>4.4.12</w:t>
        </w:r>
        <w:r>
          <w:rPr>
            <w:iCs w:val="0"/>
            <w:noProof/>
            <w:szCs w:val="22"/>
          </w:rPr>
          <w:tab/>
        </w:r>
        <w:r w:rsidRPr="00C304EF">
          <w:rPr>
            <w:rStyle w:val="Hyperlink"/>
            <w:noProof/>
          </w:rPr>
          <w:t>LLC_ECC_TAG_INFO</w:t>
        </w:r>
        <w:r>
          <w:rPr>
            <w:noProof/>
            <w:webHidden/>
          </w:rPr>
          <w:tab/>
        </w:r>
        <w:r>
          <w:rPr>
            <w:noProof/>
            <w:webHidden/>
          </w:rPr>
          <w:fldChar w:fldCharType="begin"/>
        </w:r>
        <w:r>
          <w:rPr>
            <w:noProof/>
            <w:webHidden/>
          </w:rPr>
          <w:instrText xml:space="preserve"> PAGEREF _Toc23344053 \h </w:instrText>
        </w:r>
        <w:r>
          <w:rPr>
            <w:noProof/>
            <w:webHidden/>
          </w:rPr>
        </w:r>
        <w:r>
          <w:rPr>
            <w:noProof/>
            <w:webHidden/>
          </w:rPr>
          <w:fldChar w:fldCharType="separate"/>
        </w:r>
        <w:r>
          <w:rPr>
            <w:noProof/>
            <w:webHidden/>
          </w:rPr>
          <w:t>40</w:t>
        </w:r>
        <w:r>
          <w:rPr>
            <w:noProof/>
            <w:webHidden/>
          </w:rPr>
          <w:fldChar w:fldCharType="end"/>
        </w:r>
      </w:hyperlink>
    </w:p>
    <w:p w14:paraId="14FB0FA3" w14:textId="67831883" w:rsidR="00172DCE" w:rsidRDefault="00172DCE">
      <w:pPr>
        <w:pStyle w:val="TOC3"/>
        <w:rPr>
          <w:iCs w:val="0"/>
          <w:noProof/>
          <w:szCs w:val="22"/>
        </w:rPr>
      </w:pPr>
      <w:hyperlink w:anchor="_Toc23344054" w:history="1">
        <w:r w:rsidRPr="00C304EF">
          <w:rPr>
            <w:rStyle w:val="Hyperlink"/>
            <w:noProof/>
          </w:rPr>
          <w:t>4.4.13</w:t>
        </w:r>
        <w:r>
          <w:rPr>
            <w:iCs w:val="0"/>
            <w:noProof/>
            <w:szCs w:val="22"/>
          </w:rPr>
          <w:tab/>
        </w:r>
        <w:r w:rsidRPr="00C304EF">
          <w:rPr>
            <w:rStyle w:val="Hyperlink"/>
            <w:noProof/>
          </w:rPr>
          <w:t>LLC_EVENT_COUNTER_0</w:t>
        </w:r>
        <w:r>
          <w:rPr>
            <w:noProof/>
            <w:webHidden/>
          </w:rPr>
          <w:tab/>
        </w:r>
        <w:r>
          <w:rPr>
            <w:noProof/>
            <w:webHidden/>
          </w:rPr>
          <w:fldChar w:fldCharType="begin"/>
        </w:r>
        <w:r>
          <w:rPr>
            <w:noProof/>
            <w:webHidden/>
          </w:rPr>
          <w:instrText xml:space="preserve"> PAGEREF _Toc23344054 \h </w:instrText>
        </w:r>
        <w:r>
          <w:rPr>
            <w:noProof/>
            <w:webHidden/>
          </w:rPr>
        </w:r>
        <w:r>
          <w:rPr>
            <w:noProof/>
            <w:webHidden/>
          </w:rPr>
          <w:fldChar w:fldCharType="separate"/>
        </w:r>
        <w:r>
          <w:rPr>
            <w:noProof/>
            <w:webHidden/>
          </w:rPr>
          <w:t>40</w:t>
        </w:r>
        <w:r>
          <w:rPr>
            <w:noProof/>
            <w:webHidden/>
          </w:rPr>
          <w:fldChar w:fldCharType="end"/>
        </w:r>
      </w:hyperlink>
    </w:p>
    <w:p w14:paraId="7E939F14" w14:textId="432762B7" w:rsidR="00172DCE" w:rsidRDefault="00172DCE">
      <w:pPr>
        <w:pStyle w:val="TOC3"/>
        <w:rPr>
          <w:iCs w:val="0"/>
          <w:noProof/>
          <w:szCs w:val="22"/>
        </w:rPr>
      </w:pPr>
      <w:hyperlink w:anchor="_Toc23344055" w:history="1">
        <w:r w:rsidRPr="00C304EF">
          <w:rPr>
            <w:rStyle w:val="Hyperlink"/>
            <w:noProof/>
          </w:rPr>
          <w:t>4.4.14</w:t>
        </w:r>
        <w:r>
          <w:rPr>
            <w:iCs w:val="0"/>
            <w:noProof/>
            <w:szCs w:val="22"/>
          </w:rPr>
          <w:tab/>
        </w:r>
        <w:r w:rsidRPr="00C304EF">
          <w:rPr>
            <w:rStyle w:val="Hyperlink"/>
            <w:noProof/>
          </w:rPr>
          <w:t>LLC_EVENT_COUNTER_1</w:t>
        </w:r>
        <w:r>
          <w:rPr>
            <w:noProof/>
            <w:webHidden/>
          </w:rPr>
          <w:tab/>
        </w:r>
        <w:r>
          <w:rPr>
            <w:noProof/>
            <w:webHidden/>
          </w:rPr>
          <w:fldChar w:fldCharType="begin"/>
        </w:r>
        <w:r>
          <w:rPr>
            <w:noProof/>
            <w:webHidden/>
          </w:rPr>
          <w:instrText xml:space="preserve"> PAGEREF _Toc23344055 \h </w:instrText>
        </w:r>
        <w:r>
          <w:rPr>
            <w:noProof/>
            <w:webHidden/>
          </w:rPr>
        </w:r>
        <w:r>
          <w:rPr>
            <w:noProof/>
            <w:webHidden/>
          </w:rPr>
          <w:fldChar w:fldCharType="separate"/>
        </w:r>
        <w:r>
          <w:rPr>
            <w:noProof/>
            <w:webHidden/>
          </w:rPr>
          <w:t>41</w:t>
        </w:r>
        <w:r>
          <w:rPr>
            <w:noProof/>
            <w:webHidden/>
          </w:rPr>
          <w:fldChar w:fldCharType="end"/>
        </w:r>
      </w:hyperlink>
    </w:p>
    <w:p w14:paraId="004AAB52" w14:textId="5BA71B04" w:rsidR="00172DCE" w:rsidRDefault="00172DCE">
      <w:pPr>
        <w:pStyle w:val="TOC3"/>
        <w:rPr>
          <w:iCs w:val="0"/>
          <w:noProof/>
          <w:szCs w:val="22"/>
        </w:rPr>
      </w:pPr>
      <w:hyperlink w:anchor="_Toc23344056" w:history="1">
        <w:r w:rsidRPr="00C304EF">
          <w:rPr>
            <w:rStyle w:val="Hyperlink"/>
            <w:noProof/>
          </w:rPr>
          <w:t>4.4.15</w:t>
        </w:r>
        <w:r>
          <w:rPr>
            <w:iCs w:val="0"/>
            <w:noProof/>
            <w:szCs w:val="22"/>
          </w:rPr>
          <w:tab/>
        </w:r>
        <w:r w:rsidRPr="00C304EF">
          <w:rPr>
            <w:rStyle w:val="Hyperlink"/>
            <w:noProof/>
          </w:rPr>
          <w:t>LLC_EVENT_COUNTER_MASK_0</w:t>
        </w:r>
        <w:r>
          <w:rPr>
            <w:noProof/>
            <w:webHidden/>
          </w:rPr>
          <w:tab/>
        </w:r>
        <w:r>
          <w:rPr>
            <w:noProof/>
            <w:webHidden/>
          </w:rPr>
          <w:fldChar w:fldCharType="begin"/>
        </w:r>
        <w:r>
          <w:rPr>
            <w:noProof/>
            <w:webHidden/>
          </w:rPr>
          <w:instrText xml:space="preserve"> PAGEREF _Toc23344056 \h </w:instrText>
        </w:r>
        <w:r>
          <w:rPr>
            <w:noProof/>
            <w:webHidden/>
          </w:rPr>
        </w:r>
        <w:r>
          <w:rPr>
            <w:noProof/>
            <w:webHidden/>
          </w:rPr>
          <w:fldChar w:fldCharType="separate"/>
        </w:r>
        <w:r>
          <w:rPr>
            <w:noProof/>
            <w:webHidden/>
          </w:rPr>
          <w:t>42</w:t>
        </w:r>
        <w:r>
          <w:rPr>
            <w:noProof/>
            <w:webHidden/>
          </w:rPr>
          <w:fldChar w:fldCharType="end"/>
        </w:r>
      </w:hyperlink>
    </w:p>
    <w:p w14:paraId="4B9B0F60" w14:textId="69553BB9" w:rsidR="00172DCE" w:rsidRDefault="00172DCE">
      <w:pPr>
        <w:pStyle w:val="TOC3"/>
        <w:rPr>
          <w:iCs w:val="0"/>
          <w:noProof/>
          <w:szCs w:val="22"/>
        </w:rPr>
      </w:pPr>
      <w:hyperlink w:anchor="_Toc23344057" w:history="1">
        <w:r w:rsidRPr="00C304EF">
          <w:rPr>
            <w:rStyle w:val="Hyperlink"/>
            <w:noProof/>
          </w:rPr>
          <w:t>4.4.16</w:t>
        </w:r>
        <w:r>
          <w:rPr>
            <w:iCs w:val="0"/>
            <w:noProof/>
            <w:szCs w:val="22"/>
          </w:rPr>
          <w:tab/>
        </w:r>
        <w:r w:rsidRPr="00C304EF">
          <w:rPr>
            <w:rStyle w:val="Hyperlink"/>
            <w:noProof/>
          </w:rPr>
          <w:t>LLC_EVENT_COUNTER_MASK_1</w:t>
        </w:r>
        <w:r>
          <w:rPr>
            <w:noProof/>
            <w:webHidden/>
          </w:rPr>
          <w:tab/>
        </w:r>
        <w:r>
          <w:rPr>
            <w:noProof/>
            <w:webHidden/>
          </w:rPr>
          <w:fldChar w:fldCharType="begin"/>
        </w:r>
        <w:r>
          <w:rPr>
            <w:noProof/>
            <w:webHidden/>
          </w:rPr>
          <w:instrText xml:space="preserve"> PAGEREF _Toc23344057 \h </w:instrText>
        </w:r>
        <w:r>
          <w:rPr>
            <w:noProof/>
            <w:webHidden/>
          </w:rPr>
        </w:r>
        <w:r>
          <w:rPr>
            <w:noProof/>
            <w:webHidden/>
          </w:rPr>
          <w:fldChar w:fldCharType="separate"/>
        </w:r>
        <w:r>
          <w:rPr>
            <w:noProof/>
            <w:webHidden/>
          </w:rPr>
          <w:t>43</w:t>
        </w:r>
        <w:r>
          <w:rPr>
            <w:noProof/>
            <w:webHidden/>
          </w:rPr>
          <w:fldChar w:fldCharType="end"/>
        </w:r>
      </w:hyperlink>
    </w:p>
    <w:p w14:paraId="16A9C4A0" w14:textId="2A0613C0" w:rsidR="00172DCE" w:rsidRDefault="00172DCE">
      <w:pPr>
        <w:pStyle w:val="TOC3"/>
        <w:rPr>
          <w:iCs w:val="0"/>
          <w:noProof/>
          <w:szCs w:val="22"/>
        </w:rPr>
      </w:pPr>
      <w:hyperlink w:anchor="_Toc23344058" w:history="1">
        <w:r w:rsidRPr="00C304EF">
          <w:rPr>
            <w:rStyle w:val="Hyperlink"/>
            <w:noProof/>
          </w:rPr>
          <w:t>4.4.17</w:t>
        </w:r>
        <w:r>
          <w:rPr>
            <w:iCs w:val="0"/>
            <w:noProof/>
            <w:szCs w:val="22"/>
          </w:rPr>
          <w:tab/>
        </w:r>
        <w:r w:rsidRPr="00C304EF">
          <w:rPr>
            <w:rStyle w:val="Hyperlink"/>
            <w:noProof/>
          </w:rPr>
          <w:t>LLC_FLUSH_CNTRL</w:t>
        </w:r>
        <w:r>
          <w:rPr>
            <w:noProof/>
            <w:webHidden/>
          </w:rPr>
          <w:tab/>
        </w:r>
        <w:r>
          <w:rPr>
            <w:noProof/>
            <w:webHidden/>
          </w:rPr>
          <w:fldChar w:fldCharType="begin"/>
        </w:r>
        <w:r>
          <w:rPr>
            <w:noProof/>
            <w:webHidden/>
          </w:rPr>
          <w:instrText xml:space="preserve"> PAGEREF _Toc23344058 \h </w:instrText>
        </w:r>
        <w:r>
          <w:rPr>
            <w:noProof/>
            <w:webHidden/>
          </w:rPr>
        </w:r>
        <w:r>
          <w:rPr>
            <w:noProof/>
            <w:webHidden/>
          </w:rPr>
          <w:fldChar w:fldCharType="separate"/>
        </w:r>
        <w:r>
          <w:rPr>
            <w:noProof/>
            <w:webHidden/>
          </w:rPr>
          <w:t>44</w:t>
        </w:r>
        <w:r>
          <w:rPr>
            <w:noProof/>
            <w:webHidden/>
          </w:rPr>
          <w:fldChar w:fldCharType="end"/>
        </w:r>
      </w:hyperlink>
    </w:p>
    <w:p w14:paraId="09E8DB76" w14:textId="4A7510E5" w:rsidR="00172DCE" w:rsidRDefault="00172DCE">
      <w:pPr>
        <w:pStyle w:val="TOC3"/>
        <w:rPr>
          <w:iCs w:val="0"/>
          <w:noProof/>
          <w:szCs w:val="22"/>
        </w:rPr>
      </w:pPr>
      <w:hyperlink w:anchor="_Toc23344059" w:history="1">
        <w:r w:rsidRPr="00C304EF">
          <w:rPr>
            <w:rStyle w:val="Hyperlink"/>
            <w:noProof/>
          </w:rPr>
          <w:t>4.4.18</w:t>
        </w:r>
        <w:r>
          <w:rPr>
            <w:iCs w:val="0"/>
            <w:noProof/>
            <w:szCs w:val="22"/>
          </w:rPr>
          <w:tab/>
        </w:r>
        <w:r w:rsidRPr="00C304EF">
          <w:rPr>
            <w:rStyle w:val="Hyperlink"/>
            <w:noProof/>
          </w:rPr>
          <w:t>LLC_FORCE_PARTIAL_WR_ALLOC</w:t>
        </w:r>
        <w:r>
          <w:rPr>
            <w:noProof/>
            <w:webHidden/>
          </w:rPr>
          <w:tab/>
        </w:r>
        <w:r>
          <w:rPr>
            <w:noProof/>
            <w:webHidden/>
          </w:rPr>
          <w:fldChar w:fldCharType="begin"/>
        </w:r>
        <w:r>
          <w:rPr>
            <w:noProof/>
            <w:webHidden/>
          </w:rPr>
          <w:instrText xml:space="preserve"> PAGEREF _Toc23344059 \h </w:instrText>
        </w:r>
        <w:r>
          <w:rPr>
            <w:noProof/>
            <w:webHidden/>
          </w:rPr>
        </w:r>
        <w:r>
          <w:rPr>
            <w:noProof/>
            <w:webHidden/>
          </w:rPr>
          <w:fldChar w:fldCharType="separate"/>
        </w:r>
        <w:r>
          <w:rPr>
            <w:noProof/>
            <w:webHidden/>
          </w:rPr>
          <w:t>45</w:t>
        </w:r>
        <w:r>
          <w:rPr>
            <w:noProof/>
            <w:webHidden/>
          </w:rPr>
          <w:fldChar w:fldCharType="end"/>
        </w:r>
      </w:hyperlink>
    </w:p>
    <w:p w14:paraId="4537ED39" w14:textId="4F3DA8B7" w:rsidR="00172DCE" w:rsidRDefault="00172DCE">
      <w:pPr>
        <w:pStyle w:val="TOC3"/>
        <w:rPr>
          <w:iCs w:val="0"/>
          <w:noProof/>
          <w:szCs w:val="22"/>
        </w:rPr>
      </w:pPr>
      <w:hyperlink w:anchor="_Toc23344060" w:history="1">
        <w:r w:rsidRPr="00C304EF">
          <w:rPr>
            <w:rStyle w:val="Hyperlink"/>
            <w:noProof/>
          </w:rPr>
          <w:t>4.4.19</w:t>
        </w:r>
        <w:r>
          <w:rPr>
            <w:iCs w:val="0"/>
            <w:noProof/>
            <w:szCs w:val="22"/>
          </w:rPr>
          <w:tab/>
        </w:r>
        <w:r w:rsidRPr="00C304EF">
          <w:rPr>
            <w:rStyle w:val="Hyperlink"/>
            <w:noProof/>
          </w:rPr>
          <w:t>LLC_GLOBAL_ALLOC</w:t>
        </w:r>
        <w:r>
          <w:rPr>
            <w:noProof/>
            <w:webHidden/>
          </w:rPr>
          <w:tab/>
        </w:r>
        <w:r>
          <w:rPr>
            <w:noProof/>
            <w:webHidden/>
          </w:rPr>
          <w:fldChar w:fldCharType="begin"/>
        </w:r>
        <w:r>
          <w:rPr>
            <w:noProof/>
            <w:webHidden/>
          </w:rPr>
          <w:instrText xml:space="preserve"> PAGEREF _Toc23344060 \h </w:instrText>
        </w:r>
        <w:r>
          <w:rPr>
            <w:noProof/>
            <w:webHidden/>
          </w:rPr>
        </w:r>
        <w:r>
          <w:rPr>
            <w:noProof/>
            <w:webHidden/>
          </w:rPr>
          <w:fldChar w:fldCharType="separate"/>
        </w:r>
        <w:r>
          <w:rPr>
            <w:noProof/>
            <w:webHidden/>
          </w:rPr>
          <w:t>45</w:t>
        </w:r>
        <w:r>
          <w:rPr>
            <w:noProof/>
            <w:webHidden/>
          </w:rPr>
          <w:fldChar w:fldCharType="end"/>
        </w:r>
      </w:hyperlink>
    </w:p>
    <w:p w14:paraId="0D9475C2" w14:textId="075BB3CB" w:rsidR="00172DCE" w:rsidRDefault="00172DCE">
      <w:pPr>
        <w:pStyle w:val="TOC3"/>
        <w:rPr>
          <w:iCs w:val="0"/>
          <w:noProof/>
          <w:szCs w:val="22"/>
        </w:rPr>
      </w:pPr>
      <w:hyperlink w:anchor="_Toc23344061" w:history="1">
        <w:r w:rsidRPr="00C304EF">
          <w:rPr>
            <w:rStyle w:val="Hyperlink"/>
            <w:noProof/>
          </w:rPr>
          <w:t>4.4.20</w:t>
        </w:r>
        <w:r>
          <w:rPr>
            <w:iCs w:val="0"/>
            <w:noProof/>
            <w:szCs w:val="22"/>
          </w:rPr>
          <w:tab/>
        </w:r>
        <w:r w:rsidRPr="00C304EF">
          <w:rPr>
            <w:rStyle w:val="Hyperlink"/>
            <w:noProof/>
          </w:rPr>
          <w:t>LLC_INDIRECT_RAM_CONT</w:t>
        </w:r>
        <w:r>
          <w:rPr>
            <w:noProof/>
            <w:webHidden/>
          </w:rPr>
          <w:tab/>
        </w:r>
        <w:r>
          <w:rPr>
            <w:noProof/>
            <w:webHidden/>
          </w:rPr>
          <w:fldChar w:fldCharType="begin"/>
        </w:r>
        <w:r>
          <w:rPr>
            <w:noProof/>
            <w:webHidden/>
          </w:rPr>
          <w:instrText xml:space="preserve"> PAGEREF _Toc23344061 \h </w:instrText>
        </w:r>
        <w:r>
          <w:rPr>
            <w:noProof/>
            <w:webHidden/>
          </w:rPr>
        </w:r>
        <w:r>
          <w:rPr>
            <w:noProof/>
            <w:webHidden/>
          </w:rPr>
          <w:fldChar w:fldCharType="separate"/>
        </w:r>
        <w:r>
          <w:rPr>
            <w:noProof/>
            <w:webHidden/>
          </w:rPr>
          <w:t>46</w:t>
        </w:r>
        <w:r>
          <w:rPr>
            <w:noProof/>
            <w:webHidden/>
          </w:rPr>
          <w:fldChar w:fldCharType="end"/>
        </w:r>
      </w:hyperlink>
    </w:p>
    <w:p w14:paraId="137642FC" w14:textId="670D2F8D" w:rsidR="00172DCE" w:rsidRDefault="00172DCE">
      <w:pPr>
        <w:pStyle w:val="TOC3"/>
        <w:rPr>
          <w:iCs w:val="0"/>
          <w:noProof/>
          <w:szCs w:val="22"/>
        </w:rPr>
      </w:pPr>
      <w:hyperlink w:anchor="_Toc23344062" w:history="1">
        <w:r w:rsidRPr="00C304EF">
          <w:rPr>
            <w:rStyle w:val="Hyperlink"/>
            <w:noProof/>
          </w:rPr>
          <w:t>4.4.21</w:t>
        </w:r>
        <w:r>
          <w:rPr>
            <w:iCs w:val="0"/>
            <w:noProof/>
            <w:szCs w:val="22"/>
          </w:rPr>
          <w:tab/>
        </w:r>
        <w:r w:rsidRPr="00C304EF">
          <w:rPr>
            <w:rStyle w:val="Hyperlink"/>
            <w:noProof/>
          </w:rPr>
          <w:t>LLC_INDIRECT_TRIGGER</w:t>
        </w:r>
        <w:r>
          <w:rPr>
            <w:noProof/>
            <w:webHidden/>
          </w:rPr>
          <w:tab/>
        </w:r>
        <w:r>
          <w:rPr>
            <w:noProof/>
            <w:webHidden/>
          </w:rPr>
          <w:fldChar w:fldCharType="begin"/>
        </w:r>
        <w:r>
          <w:rPr>
            <w:noProof/>
            <w:webHidden/>
          </w:rPr>
          <w:instrText xml:space="preserve"> PAGEREF _Toc23344062 \h </w:instrText>
        </w:r>
        <w:r>
          <w:rPr>
            <w:noProof/>
            <w:webHidden/>
          </w:rPr>
        </w:r>
        <w:r>
          <w:rPr>
            <w:noProof/>
            <w:webHidden/>
          </w:rPr>
          <w:fldChar w:fldCharType="separate"/>
        </w:r>
        <w:r>
          <w:rPr>
            <w:noProof/>
            <w:webHidden/>
          </w:rPr>
          <w:t>47</w:t>
        </w:r>
        <w:r>
          <w:rPr>
            <w:noProof/>
            <w:webHidden/>
          </w:rPr>
          <w:fldChar w:fldCharType="end"/>
        </w:r>
      </w:hyperlink>
    </w:p>
    <w:p w14:paraId="3AF4772B" w14:textId="3959FA9A" w:rsidR="00172DCE" w:rsidRDefault="00172DCE">
      <w:pPr>
        <w:pStyle w:val="TOC3"/>
        <w:rPr>
          <w:iCs w:val="0"/>
          <w:noProof/>
          <w:szCs w:val="22"/>
        </w:rPr>
      </w:pPr>
      <w:hyperlink w:anchor="_Toc23344063" w:history="1">
        <w:r w:rsidRPr="00C304EF">
          <w:rPr>
            <w:rStyle w:val="Hyperlink"/>
            <w:noProof/>
          </w:rPr>
          <w:t>4.4.22</w:t>
        </w:r>
        <w:r>
          <w:rPr>
            <w:iCs w:val="0"/>
            <w:noProof/>
            <w:szCs w:val="22"/>
          </w:rPr>
          <w:tab/>
        </w:r>
        <w:r w:rsidRPr="00C304EF">
          <w:rPr>
            <w:rStyle w:val="Hyperlink"/>
            <w:noProof/>
          </w:rPr>
          <w:t>LLC_INTERRUPT_ERR</w:t>
        </w:r>
        <w:r>
          <w:rPr>
            <w:noProof/>
            <w:webHidden/>
          </w:rPr>
          <w:tab/>
        </w:r>
        <w:r>
          <w:rPr>
            <w:noProof/>
            <w:webHidden/>
          </w:rPr>
          <w:fldChar w:fldCharType="begin"/>
        </w:r>
        <w:r>
          <w:rPr>
            <w:noProof/>
            <w:webHidden/>
          </w:rPr>
          <w:instrText xml:space="preserve"> PAGEREF _Toc23344063 \h </w:instrText>
        </w:r>
        <w:r>
          <w:rPr>
            <w:noProof/>
            <w:webHidden/>
          </w:rPr>
        </w:r>
        <w:r>
          <w:rPr>
            <w:noProof/>
            <w:webHidden/>
          </w:rPr>
          <w:fldChar w:fldCharType="separate"/>
        </w:r>
        <w:r>
          <w:rPr>
            <w:noProof/>
            <w:webHidden/>
          </w:rPr>
          <w:t>48</w:t>
        </w:r>
        <w:r>
          <w:rPr>
            <w:noProof/>
            <w:webHidden/>
          </w:rPr>
          <w:fldChar w:fldCharType="end"/>
        </w:r>
      </w:hyperlink>
    </w:p>
    <w:p w14:paraId="4F8C7A3F" w14:textId="495DBF84" w:rsidR="00172DCE" w:rsidRDefault="00172DCE">
      <w:pPr>
        <w:pStyle w:val="TOC3"/>
        <w:rPr>
          <w:iCs w:val="0"/>
          <w:noProof/>
          <w:szCs w:val="22"/>
        </w:rPr>
      </w:pPr>
      <w:hyperlink w:anchor="_Toc23344064" w:history="1">
        <w:r w:rsidRPr="00C304EF">
          <w:rPr>
            <w:rStyle w:val="Hyperlink"/>
            <w:noProof/>
          </w:rPr>
          <w:t>4.4.23</w:t>
        </w:r>
        <w:r>
          <w:rPr>
            <w:iCs w:val="0"/>
            <w:noProof/>
            <w:szCs w:val="22"/>
          </w:rPr>
          <w:tab/>
        </w:r>
        <w:r w:rsidRPr="00C304EF">
          <w:rPr>
            <w:rStyle w:val="Hyperlink"/>
            <w:noProof/>
          </w:rPr>
          <w:t>LLC_INTERRUPT_FATAL_MASK</w:t>
        </w:r>
        <w:r>
          <w:rPr>
            <w:noProof/>
            <w:webHidden/>
          </w:rPr>
          <w:tab/>
        </w:r>
        <w:r>
          <w:rPr>
            <w:noProof/>
            <w:webHidden/>
          </w:rPr>
          <w:fldChar w:fldCharType="begin"/>
        </w:r>
        <w:r>
          <w:rPr>
            <w:noProof/>
            <w:webHidden/>
          </w:rPr>
          <w:instrText xml:space="preserve"> PAGEREF _Toc23344064 \h </w:instrText>
        </w:r>
        <w:r>
          <w:rPr>
            <w:noProof/>
            <w:webHidden/>
          </w:rPr>
        </w:r>
        <w:r>
          <w:rPr>
            <w:noProof/>
            <w:webHidden/>
          </w:rPr>
          <w:fldChar w:fldCharType="separate"/>
        </w:r>
        <w:r>
          <w:rPr>
            <w:noProof/>
            <w:webHidden/>
          </w:rPr>
          <w:t>49</w:t>
        </w:r>
        <w:r>
          <w:rPr>
            <w:noProof/>
            <w:webHidden/>
          </w:rPr>
          <w:fldChar w:fldCharType="end"/>
        </w:r>
      </w:hyperlink>
    </w:p>
    <w:p w14:paraId="5B3AA39E" w14:textId="20DCE229" w:rsidR="00172DCE" w:rsidRDefault="00172DCE">
      <w:pPr>
        <w:pStyle w:val="TOC3"/>
        <w:rPr>
          <w:iCs w:val="0"/>
          <w:noProof/>
          <w:szCs w:val="22"/>
        </w:rPr>
      </w:pPr>
      <w:hyperlink w:anchor="_Toc23344065" w:history="1">
        <w:r w:rsidRPr="00C304EF">
          <w:rPr>
            <w:rStyle w:val="Hyperlink"/>
            <w:noProof/>
          </w:rPr>
          <w:t>4.4.24</w:t>
        </w:r>
        <w:r>
          <w:rPr>
            <w:iCs w:val="0"/>
            <w:noProof/>
            <w:szCs w:val="22"/>
          </w:rPr>
          <w:tab/>
        </w:r>
        <w:r w:rsidRPr="00C304EF">
          <w:rPr>
            <w:rStyle w:val="Hyperlink"/>
            <w:noProof/>
          </w:rPr>
          <w:t>LLC_INTERRUPT_MASK</w:t>
        </w:r>
        <w:r>
          <w:rPr>
            <w:noProof/>
            <w:webHidden/>
          </w:rPr>
          <w:tab/>
        </w:r>
        <w:r>
          <w:rPr>
            <w:noProof/>
            <w:webHidden/>
          </w:rPr>
          <w:fldChar w:fldCharType="begin"/>
        </w:r>
        <w:r>
          <w:rPr>
            <w:noProof/>
            <w:webHidden/>
          </w:rPr>
          <w:instrText xml:space="preserve"> PAGEREF _Toc23344065 \h </w:instrText>
        </w:r>
        <w:r>
          <w:rPr>
            <w:noProof/>
            <w:webHidden/>
          </w:rPr>
        </w:r>
        <w:r>
          <w:rPr>
            <w:noProof/>
            <w:webHidden/>
          </w:rPr>
          <w:fldChar w:fldCharType="separate"/>
        </w:r>
        <w:r>
          <w:rPr>
            <w:noProof/>
            <w:webHidden/>
          </w:rPr>
          <w:t>50</w:t>
        </w:r>
        <w:r>
          <w:rPr>
            <w:noProof/>
            <w:webHidden/>
          </w:rPr>
          <w:fldChar w:fldCharType="end"/>
        </w:r>
      </w:hyperlink>
    </w:p>
    <w:p w14:paraId="73A3D157" w14:textId="3D16E37E" w:rsidR="00172DCE" w:rsidRDefault="00172DCE">
      <w:pPr>
        <w:pStyle w:val="TOC3"/>
        <w:rPr>
          <w:iCs w:val="0"/>
          <w:noProof/>
          <w:szCs w:val="22"/>
        </w:rPr>
      </w:pPr>
      <w:hyperlink w:anchor="_Toc23344066" w:history="1">
        <w:r w:rsidRPr="00C304EF">
          <w:rPr>
            <w:rStyle w:val="Hyperlink"/>
            <w:noProof/>
          </w:rPr>
          <w:t>4.4.25</w:t>
        </w:r>
        <w:r>
          <w:rPr>
            <w:iCs w:val="0"/>
            <w:noProof/>
            <w:szCs w:val="22"/>
          </w:rPr>
          <w:tab/>
        </w:r>
        <w:r w:rsidRPr="00C304EF">
          <w:rPr>
            <w:rStyle w:val="Hyperlink"/>
            <w:noProof/>
          </w:rPr>
          <w:t>LLC_OPERATION_CONTROL</w:t>
        </w:r>
        <w:r>
          <w:rPr>
            <w:noProof/>
            <w:webHidden/>
          </w:rPr>
          <w:tab/>
        </w:r>
        <w:r>
          <w:rPr>
            <w:noProof/>
            <w:webHidden/>
          </w:rPr>
          <w:fldChar w:fldCharType="begin"/>
        </w:r>
        <w:r>
          <w:rPr>
            <w:noProof/>
            <w:webHidden/>
          </w:rPr>
          <w:instrText xml:space="preserve"> PAGEREF _Toc23344066 \h </w:instrText>
        </w:r>
        <w:r>
          <w:rPr>
            <w:noProof/>
            <w:webHidden/>
          </w:rPr>
        </w:r>
        <w:r>
          <w:rPr>
            <w:noProof/>
            <w:webHidden/>
          </w:rPr>
          <w:fldChar w:fldCharType="separate"/>
        </w:r>
        <w:r>
          <w:rPr>
            <w:noProof/>
            <w:webHidden/>
          </w:rPr>
          <w:t>51</w:t>
        </w:r>
        <w:r>
          <w:rPr>
            <w:noProof/>
            <w:webHidden/>
          </w:rPr>
          <w:fldChar w:fldCharType="end"/>
        </w:r>
      </w:hyperlink>
    </w:p>
    <w:p w14:paraId="6EA2FADA" w14:textId="63D74FE5" w:rsidR="00172DCE" w:rsidRDefault="00172DCE">
      <w:pPr>
        <w:pStyle w:val="TOC3"/>
        <w:rPr>
          <w:iCs w:val="0"/>
          <w:noProof/>
          <w:szCs w:val="22"/>
        </w:rPr>
      </w:pPr>
      <w:hyperlink w:anchor="_Toc23344067" w:history="1">
        <w:r w:rsidRPr="00C304EF">
          <w:rPr>
            <w:rStyle w:val="Hyperlink"/>
            <w:noProof/>
          </w:rPr>
          <w:t>4.4.26</w:t>
        </w:r>
        <w:r>
          <w:rPr>
            <w:iCs w:val="0"/>
            <w:noProof/>
            <w:szCs w:val="22"/>
          </w:rPr>
          <w:tab/>
        </w:r>
        <w:r w:rsidRPr="00C304EF">
          <w:rPr>
            <w:rStyle w:val="Hyperlink"/>
            <w:noProof/>
          </w:rPr>
          <w:t>LLC_RAM_ADDRESS_BASE</w:t>
        </w:r>
        <w:r>
          <w:rPr>
            <w:noProof/>
            <w:webHidden/>
          </w:rPr>
          <w:tab/>
        </w:r>
        <w:r>
          <w:rPr>
            <w:noProof/>
            <w:webHidden/>
          </w:rPr>
          <w:fldChar w:fldCharType="begin"/>
        </w:r>
        <w:r>
          <w:rPr>
            <w:noProof/>
            <w:webHidden/>
          </w:rPr>
          <w:instrText xml:space="preserve"> PAGEREF _Toc23344067 \h </w:instrText>
        </w:r>
        <w:r>
          <w:rPr>
            <w:noProof/>
            <w:webHidden/>
          </w:rPr>
        </w:r>
        <w:r>
          <w:rPr>
            <w:noProof/>
            <w:webHidden/>
          </w:rPr>
          <w:fldChar w:fldCharType="separate"/>
        </w:r>
        <w:r>
          <w:rPr>
            <w:noProof/>
            <w:webHidden/>
          </w:rPr>
          <w:t>52</w:t>
        </w:r>
        <w:r>
          <w:rPr>
            <w:noProof/>
            <w:webHidden/>
          </w:rPr>
          <w:fldChar w:fldCharType="end"/>
        </w:r>
      </w:hyperlink>
    </w:p>
    <w:p w14:paraId="7D7E6DF5" w14:textId="4B61EBFC" w:rsidR="00172DCE" w:rsidRDefault="00172DCE">
      <w:pPr>
        <w:pStyle w:val="TOC3"/>
        <w:rPr>
          <w:iCs w:val="0"/>
          <w:noProof/>
          <w:szCs w:val="22"/>
        </w:rPr>
      </w:pPr>
      <w:hyperlink w:anchor="_Toc23344068" w:history="1">
        <w:r w:rsidRPr="00C304EF">
          <w:rPr>
            <w:rStyle w:val="Hyperlink"/>
            <w:noProof/>
          </w:rPr>
          <w:t>4.4.27</w:t>
        </w:r>
        <w:r>
          <w:rPr>
            <w:iCs w:val="0"/>
            <w:noProof/>
            <w:szCs w:val="22"/>
          </w:rPr>
          <w:tab/>
        </w:r>
        <w:r w:rsidRPr="00C304EF">
          <w:rPr>
            <w:rStyle w:val="Hyperlink"/>
            <w:noProof/>
          </w:rPr>
          <w:t>LLC_RAM_WAY_ENABLE</w:t>
        </w:r>
        <w:r>
          <w:rPr>
            <w:noProof/>
            <w:webHidden/>
          </w:rPr>
          <w:tab/>
        </w:r>
        <w:r>
          <w:rPr>
            <w:noProof/>
            <w:webHidden/>
          </w:rPr>
          <w:fldChar w:fldCharType="begin"/>
        </w:r>
        <w:r>
          <w:rPr>
            <w:noProof/>
            <w:webHidden/>
          </w:rPr>
          <w:instrText xml:space="preserve"> PAGEREF _Toc23344068 \h </w:instrText>
        </w:r>
        <w:r>
          <w:rPr>
            <w:noProof/>
            <w:webHidden/>
          </w:rPr>
        </w:r>
        <w:r>
          <w:rPr>
            <w:noProof/>
            <w:webHidden/>
          </w:rPr>
          <w:fldChar w:fldCharType="separate"/>
        </w:r>
        <w:r>
          <w:rPr>
            <w:noProof/>
            <w:webHidden/>
          </w:rPr>
          <w:t>52</w:t>
        </w:r>
        <w:r>
          <w:rPr>
            <w:noProof/>
            <w:webHidden/>
          </w:rPr>
          <w:fldChar w:fldCharType="end"/>
        </w:r>
      </w:hyperlink>
    </w:p>
    <w:p w14:paraId="764D5E71" w14:textId="4F2773E5" w:rsidR="00172DCE" w:rsidRDefault="00172DCE">
      <w:pPr>
        <w:pStyle w:val="TOC3"/>
        <w:rPr>
          <w:iCs w:val="0"/>
          <w:noProof/>
          <w:szCs w:val="22"/>
        </w:rPr>
      </w:pPr>
      <w:hyperlink w:anchor="_Toc23344069" w:history="1">
        <w:r w:rsidRPr="00C304EF">
          <w:rPr>
            <w:rStyle w:val="Hyperlink"/>
            <w:noProof/>
          </w:rPr>
          <w:t>4.4.28</w:t>
        </w:r>
        <w:r>
          <w:rPr>
            <w:iCs w:val="0"/>
            <w:noProof/>
            <w:szCs w:val="22"/>
          </w:rPr>
          <w:tab/>
        </w:r>
        <w:r w:rsidRPr="00C304EF">
          <w:rPr>
            <w:rStyle w:val="Hyperlink"/>
            <w:noProof/>
          </w:rPr>
          <w:t>LLC_RAM_WAY_SECURE</w:t>
        </w:r>
        <w:r>
          <w:rPr>
            <w:noProof/>
            <w:webHidden/>
          </w:rPr>
          <w:tab/>
        </w:r>
        <w:r>
          <w:rPr>
            <w:noProof/>
            <w:webHidden/>
          </w:rPr>
          <w:fldChar w:fldCharType="begin"/>
        </w:r>
        <w:r>
          <w:rPr>
            <w:noProof/>
            <w:webHidden/>
          </w:rPr>
          <w:instrText xml:space="preserve"> PAGEREF _Toc23344069 \h </w:instrText>
        </w:r>
        <w:r>
          <w:rPr>
            <w:noProof/>
            <w:webHidden/>
          </w:rPr>
        </w:r>
        <w:r>
          <w:rPr>
            <w:noProof/>
            <w:webHidden/>
          </w:rPr>
          <w:fldChar w:fldCharType="separate"/>
        </w:r>
        <w:r>
          <w:rPr>
            <w:noProof/>
            <w:webHidden/>
          </w:rPr>
          <w:t>53</w:t>
        </w:r>
        <w:r>
          <w:rPr>
            <w:noProof/>
            <w:webHidden/>
          </w:rPr>
          <w:fldChar w:fldCharType="end"/>
        </w:r>
      </w:hyperlink>
    </w:p>
    <w:p w14:paraId="112CFA6F" w14:textId="0F9DE122" w:rsidR="00172DCE" w:rsidRDefault="00172DCE">
      <w:pPr>
        <w:pStyle w:val="TOC3"/>
        <w:rPr>
          <w:iCs w:val="0"/>
          <w:noProof/>
          <w:szCs w:val="22"/>
        </w:rPr>
      </w:pPr>
      <w:hyperlink w:anchor="_Toc23344070" w:history="1">
        <w:r w:rsidRPr="00C304EF">
          <w:rPr>
            <w:rStyle w:val="Hyperlink"/>
            <w:noProof/>
          </w:rPr>
          <w:t>4.4.29</w:t>
        </w:r>
        <w:r>
          <w:rPr>
            <w:iCs w:val="0"/>
            <w:noProof/>
            <w:szCs w:val="22"/>
          </w:rPr>
          <w:tab/>
        </w:r>
        <w:r w:rsidRPr="00C304EF">
          <w:rPr>
            <w:rStyle w:val="Hyperlink"/>
            <w:noProof/>
          </w:rPr>
          <w:t>LLC_READ_DEALLOCATE</w:t>
        </w:r>
        <w:r>
          <w:rPr>
            <w:noProof/>
            <w:webHidden/>
          </w:rPr>
          <w:tab/>
        </w:r>
        <w:r>
          <w:rPr>
            <w:noProof/>
            <w:webHidden/>
          </w:rPr>
          <w:fldChar w:fldCharType="begin"/>
        </w:r>
        <w:r>
          <w:rPr>
            <w:noProof/>
            <w:webHidden/>
          </w:rPr>
          <w:instrText xml:space="preserve"> PAGEREF _Toc23344070 \h </w:instrText>
        </w:r>
        <w:r>
          <w:rPr>
            <w:noProof/>
            <w:webHidden/>
          </w:rPr>
        </w:r>
        <w:r>
          <w:rPr>
            <w:noProof/>
            <w:webHidden/>
          </w:rPr>
          <w:fldChar w:fldCharType="separate"/>
        </w:r>
        <w:r>
          <w:rPr>
            <w:noProof/>
            <w:webHidden/>
          </w:rPr>
          <w:t>53</w:t>
        </w:r>
        <w:r>
          <w:rPr>
            <w:noProof/>
            <w:webHidden/>
          </w:rPr>
          <w:fldChar w:fldCharType="end"/>
        </w:r>
      </w:hyperlink>
    </w:p>
    <w:p w14:paraId="05901EAA" w14:textId="44C9CAD8" w:rsidR="00172DCE" w:rsidRDefault="00172DCE">
      <w:pPr>
        <w:pStyle w:val="TOC3"/>
        <w:rPr>
          <w:iCs w:val="0"/>
          <w:noProof/>
          <w:szCs w:val="22"/>
        </w:rPr>
      </w:pPr>
      <w:hyperlink w:anchor="_Toc23344071" w:history="1">
        <w:r w:rsidRPr="00C304EF">
          <w:rPr>
            <w:rStyle w:val="Hyperlink"/>
            <w:noProof/>
          </w:rPr>
          <w:t>4.4.30</w:t>
        </w:r>
        <w:r>
          <w:rPr>
            <w:iCs w:val="0"/>
            <w:noProof/>
            <w:szCs w:val="22"/>
          </w:rPr>
          <w:tab/>
        </w:r>
        <w:r w:rsidRPr="00C304EF">
          <w:rPr>
            <w:rStyle w:val="Hyperlink"/>
            <w:noProof/>
          </w:rPr>
          <w:t>LLC_READ_DISCARD_DIRTY</w:t>
        </w:r>
        <w:r>
          <w:rPr>
            <w:noProof/>
            <w:webHidden/>
          </w:rPr>
          <w:tab/>
        </w:r>
        <w:r>
          <w:rPr>
            <w:noProof/>
            <w:webHidden/>
          </w:rPr>
          <w:fldChar w:fldCharType="begin"/>
        </w:r>
        <w:r>
          <w:rPr>
            <w:noProof/>
            <w:webHidden/>
          </w:rPr>
          <w:instrText xml:space="preserve"> PAGEREF _Toc23344071 \h </w:instrText>
        </w:r>
        <w:r>
          <w:rPr>
            <w:noProof/>
            <w:webHidden/>
          </w:rPr>
        </w:r>
        <w:r>
          <w:rPr>
            <w:noProof/>
            <w:webHidden/>
          </w:rPr>
          <w:fldChar w:fldCharType="separate"/>
        </w:r>
        <w:r>
          <w:rPr>
            <w:noProof/>
            <w:webHidden/>
          </w:rPr>
          <w:t>54</w:t>
        </w:r>
        <w:r>
          <w:rPr>
            <w:noProof/>
            <w:webHidden/>
          </w:rPr>
          <w:fldChar w:fldCharType="end"/>
        </w:r>
      </w:hyperlink>
    </w:p>
    <w:p w14:paraId="04F504ED" w14:textId="63E614AE" w:rsidR="00172DCE" w:rsidRDefault="00172DCE">
      <w:pPr>
        <w:pStyle w:val="TOC3"/>
        <w:rPr>
          <w:iCs w:val="0"/>
          <w:noProof/>
          <w:szCs w:val="22"/>
        </w:rPr>
      </w:pPr>
      <w:hyperlink w:anchor="_Toc23344072" w:history="1">
        <w:r w:rsidRPr="00C304EF">
          <w:rPr>
            <w:rStyle w:val="Hyperlink"/>
            <w:noProof/>
          </w:rPr>
          <w:t>4.4.31</w:t>
        </w:r>
        <w:r>
          <w:rPr>
            <w:iCs w:val="0"/>
            <w:noProof/>
            <w:szCs w:val="22"/>
          </w:rPr>
          <w:tab/>
        </w:r>
        <w:r w:rsidRPr="00C304EF">
          <w:rPr>
            <w:rStyle w:val="Hyperlink"/>
            <w:noProof/>
          </w:rPr>
          <w:t>LLC_SHDW_PIPE_STATUS</w:t>
        </w:r>
        <w:r>
          <w:rPr>
            <w:noProof/>
            <w:webHidden/>
          </w:rPr>
          <w:tab/>
        </w:r>
        <w:r>
          <w:rPr>
            <w:noProof/>
            <w:webHidden/>
          </w:rPr>
          <w:fldChar w:fldCharType="begin"/>
        </w:r>
        <w:r>
          <w:rPr>
            <w:noProof/>
            <w:webHidden/>
          </w:rPr>
          <w:instrText xml:space="preserve"> PAGEREF _Toc23344072 \h </w:instrText>
        </w:r>
        <w:r>
          <w:rPr>
            <w:noProof/>
            <w:webHidden/>
          </w:rPr>
        </w:r>
        <w:r>
          <w:rPr>
            <w:noProof/>
            <w:webHidden/>
          </w:rPr>
          <w:fldChar w:fldCharType="separate"/>
        </w:r>
        <w:r>
          <w:rPr>
            <w:noProof/>
            <w:webHidden/>
          </w:rPr>
          <w:t>54</w:t>
        </w:r>
        <w:r>
          <w:rPr>
            <w:noProof/>
            <w:webHidden/>
          </w:rPr>
          <w:fldChar w:fldCharType="end"/>
        </w:r>
      </w:hyperlink>
    </w:p>
    <w:p w14:paraId="46CAAF2B" w14:textId="794BC010" w:rsidR="00172DCE" w:rsidRDefault="00172DCE">
      <w:pPr>
        <w:pStyle w:val="TOC3"/>
        <w:rPr>
          <w:iCs w:val="0"/>
          <w:noProof/>
          <w:szCs w:val="22"/>
        </w:rPr>
      </w:pPr>
      <w:hyperlink w:anchor="_Toc23344073" w:history="1">
        <w:r w:rsidRPr="00C304EF">
          <w:rPr>
            <w:rStyle w:val="Hyperlink"/>
            <w:noProof/>
          </w:rPr>
          <w:t>4.4.32</w:t>
        </w:r>
        <w:r>
          <w:rPr>
            <w:iCs w:val="0"/>
            <w:noProof/>
            <w:szCs w:val="22"/>
          </w:rPr>
          <w:tab/>
        </w:r>
        <w:r w:rsidRPr="00C304EF">
          <w:rPr>
            <w:rStyle w:val="Hyperlink"/>
            <w:noProof/>
          </w:rPr>
          <w:t>LLC_SPARE</w:t>
        </w:r>
        <w:r>
          <w:rPr>
            <w:noProof/>
            <w:webHidden/>
          </w:rPr>
          <w:tab/>
        </w:r>
        <w:r>
          <w:rPr>
            <w:noProof/>
            <w:webHidden/>
          </w:rPr>
          <w:fldChar w:fldCharType="begin"/>
        </w:r>
        <w:r>
          <w:rPr>
            <w:noProof/>
            <w:webHidden/>
          </w:rPr>
          <w:instrText xml:space="preserve"> PAGEREF _Toc23344073 \h </w:instrText>
        </w:r>
        <w:r>
          <w:rPr>
            <w:noProof/>
            <w:webHidden/>
          </w:rPr>
        </w:r>
        <w:r>
          <w:rPr>
            <w:noProof/>
            <w:webHidden/>
          </w:rPr>
          <w:fldChar w:fldCharType="separate"/>
        </w:r>
        <w:r>
          <w:rPr>
            <w:noProof/>
            <w:webHidden/>
          </w:rPr>
          <w:t>56</w:t>
        </w:r>
        <w:r>
          <w:rPr>
            <w:noProof/>
            <w:webHidden/>
          </w:rPr>
          <w:fldChar w:fldCharType="end"/>
        </w:r>
      </w:hyperlink>
    </w:p>
    <w:p w14:paraId="68AEF1DD" w14:textId="1FAD541A" w:rsidR="00172DCE" w:rsidRDefault="00172DCE">
      <w:pPr>
        <w:pStyle w:val="TOC3"/>
        <w:rPr>
          <w:iCs w:val="0"/>
          <w:noProof/>
          <w:szCs w:val="22"/>
        </w:rPr>
      </w:pPr>
      <w:hyperlink w:anchor="_Toc23344074" w:history="1">
        <w:r w:rsidRPr="00C304EF">
          <w:rPr>
            <w:rStyle w:val="Hyperlink"/>
            <w:noProof/>
          </w:rPr>
          <w:t>4.4.33</w:t>
        </w:r>
        <w:r>
          <w:rPr>
            <w:iCs w:val="0"/>
            <w:noProof/>
            <w:szCs w:val="22"/>
          </w:rPr>
          <w:tab/>
        </w:r>
        <w:r w:rsidRPr="00C304EF">
          <w:rPr>
            <w:rStyle w:val="Hyperlink"/>
            <w:noProof/>
          </w:rPr>
          <w:t>LLC_TAG_INV_CTL</w:t>
        </w:r>
        <w:r>
          <w:rPr>
            <w:noProof/>
            <w:webHidden/>
          </w:rPr>
          <w:tab/>
        </w:r>
        <w:r>
          <w:rPr>
            <w:noProof/>
            <w:webHidden/>
          </w:rPr>
          <w:fldChar w:fldCharType="begin"/>
        </w:r>
        <w:r>
          <w:rPr>
            <w:noProof/>
            <w:webHidden/>
          </w:rPr>
          <w:instrText xml:space="preserve"> PAGEREF _Toc23344074 \h </w:instrText>
        </w:r>
        <w:r>
          <w:rPr>
            <w:noProof/>
            <w:webHidden/>
          </w:rPr>
        </w:r>
        <w:r>
          <w:rPr>
            <w:noProof/>
            <w:webHidden/>
          </w:rPr>
          <w:fldChar w:fldCharType="separate"/>
        </w:r>
        <w:r>
          <w:rPr>
            <w:noProof/>
            <w:webHidden/>
          </w:rPr>
          <w:t>57</w:t>
        </w:r>
        <w:r>
          <w:rPr>
            <w:noProof/>
            <w:webHidden/>
          </w:rPr>
          <w:fldChar w:fldCharType="end"/>
        </w:r>
      </w:hyperlink>
    </w:p>
    <w:p w14:paraId="1A81A50C" w14:textId="6BD65964" w:rsidR="00172DCE" w:rsidRDefault="00172DCE">
      <w:pPr>
        <w:pStyle w:val="TOC3"/>
        <w:rPr>
          <w:iCs w:val="0"/>
          <w:noProof/>
          <w:szCs w:val="22"/>
        </w:rPr>
      </w:pPr>
      <w:hyperlink w:anchor="_Toc23344075" w:history="1">
        <w:r w:rsidRPr="00C304EF">
          <w:rPr>
            <w:rStyle w:val="Hyperlink"/>
            <w:noProof/>
          </w:rPr>
          <w:t>4.4.34</w:t>
        </w:r>
        <w:r>
          <w:rPr>
            <w:iCs w:val="0"/>
            <w:noProof/>
            <w:szCs w:val="22"/>
          </w:rPr>
          <w:tab/>
        </w:r>
        <w:r w:rsidRPr="00C304EF">
          <w:rPr>
            <w:rStyle w:val="Hyperlink"/>
            <w:noProof/>
          </w:rPr>
          <w:t>LLC_WAY_</w:t>
        </w:r>
        <w:bookmarkStart w:id="10" w:name="_GoBack"/>
        <w:bookmarkEnd w:id="10"/>
        <w:r w:rsidRPr="00C304EF">
          <w:rPr>
            <w:rStyle w:val="Hyperlink"/>
            <w:noProof/>
          </w:rPr>
          <w:t>FLUSH</w:t>
        </w:r>
        <w:r>
          <w:rPr>
            <w:noProof/>
            <w:webHidden/>
          </w:rPr>
          <w:tab/>
        </w:r>
        <w:r>
          <w:rPr>
            <w:noProof/>
            <w:webHidden/>
          </w:rPr>
          <w:fldChar w:fldCharType="begin"/>
        </w:r>
        <w:r>
          <w:rPr>
            <w:noProof/>
            <w:webHidden/>
          </w:rPr>
          <w:instrText xml:space="preserve"> PAGEREF _Toc23344075 \h </w:instrText>
        </w:r>
        <w:r>
          <w:rPr>
            <w:noProof/>
            <w:webHidden/>
          </w:rPr>
        </w:r>
        <w:r>
          <w:rPr>
            <w:noProof/>
            <w:webHidden/>
          </w:rPr>
          <w:fldChar w:fldCharType="separate"/>
        </w:r>
        <w:r>
          <w:rPr>
            <w:noProof/>
            <w:webHidden/>
          </w:rPr>
          <w:t>57</w:t>
        </w:r>
        <w:r>
          <w:rPr>
            <w:noProof/>
            <w:webHidden/>
          </w:rPr>
          <w:fldChar w:fldCharType="end"/>
        </w:r>
      </w:hyperlink>
    </w:p>
    <w:p w14:paraId="7AA57733" w14:textId="6C309189" w:rsidR="00172DCE" w:rsidRDefault="00172DCE">
      <w:pPr>
        <w:pStyle w:val="TOC3"/>
        <w:rPr>
          <w:iCs w:val="0"/>
          <w:noProof/>
          <w:szCs w:val="22"/>
        </w:rPr>
      </w:pPr>
      <w:hyperlink w:anchor="_Toc23344076" w:history="1">
        <w:r w:rsidRPr="00C304EF">
          <w:rPr>
            <w:rStyle w:val="Hyperlink"/>
            <w:noProof/>
          </w:rPr>
          <w:t>4.4.35</w:t>
        </w:r>
        <w:r>
          <w:rPr>
            <w:iCs w:val="0"/>
            <w:noProof/>
            <w:szCs w:val="22"/>
          </w:rPr>
          <w:tab/>
        </w:r>
        <w:r w:rsidRPr="00C304EF">
          <w:rPr>
            <w:rStyle w:val="Hyperlink"/>
            <w:noProof/>
          </w:rPr>
          <w:t>LLC_WRITETHROUGH_EN</w:t>
        </w:r>
        <w:r>
          <w:rPr>
            <w:noProof/>
            <w:webHidden/>
          </w:rPr>
          <w:tab/>
        </w:r>
        <w:r>
          <w:rPr>
            <w:noProof/>
            <w:webHidden/>
          </w:rPr>
          <w:fldChar w:fldCharType="begin"/>
        </w:r>
        <w:r>
          <w:rPr>
            <w:noProof/>
            <w:webHidden/>
          </w:rPr>
          <w:instrText xml:space="preserve"> PAGEREF _Toc23344076 \h </w:instrText>
        </w:r>
        <w:r>
          <w:rPr>
            <w:noProof/>
            <w:webHidden/>
          </w:rPr>
        </w:r>
        <w:r>
          <w:rPr>
            <w:noProof/>
            <w:webHidden/>
          </w:rPr>
          <w:fldChar w:fldCharType="separate"/>
        </w:r>
        <w:r>
          <w:rPr>
            <w:noProof/>
            <w:webHidden/>
          </w:rPr>
          <w:t>58</w:t>
        </w:r>
        <w:r>
          <w:rPr>
            <w:noProof/>
            <w:webHidden/>
          </w:rPr>
          <w:fldChar w:fldCharType="end"/>
        </w:r>
      </w:hyperlink>
    </w:p>
    <w:p w14:paraId="294B1AAA" w14:textId="530254BC" w:rsidR="003B4526" w:rsidRPr="00040FC5" w:rsidRDefault="003B4526" w:rsidP="00012CEF">
      <w:pPr>
        <w:pStyle w:val="TOC2"/>
        <w:rPr>
          <w:rFonts w:ascii="Palatino Linotype" w:hAnsi="Palatino Linotype"/>
        </w:rPr>
      </w:pPr>
      <w:r w:rsidRPr="00040FC5">
        <w:rPr>
          <w:rFonts w:ascii="Palatino Linotype" w:hAnsi="Palatino Linotype"/>
          <w:bCs/>
          <w:noProof/>
          <w:color w:val="002B5C"/>
          <w:szCs w:val="44"/>
        </w:rPr>
        <w:fldChar w:fldCharType="end"/>
      </w:r>
    </w:p>
    <w:p w14:paraId="414AAFCB" w14:textId="77777777" w:rsidR="003B4526" w:rsidRPr="00040FC5" w:rsidRDefault="003B4526" w:rsidP="00012CEF">
      <w:pPr>
        <w:rPr>
          <w:rFonts w:ascii="Palatino Linotype" w:hAnsi="Palatino Linotype"/>
        </w:rPr>
      </w:pPr>
    </w:p>
    <w:p w14:paraId="5D8848D1" w14:textId="606728CD" w:rsidR="003B4526" w:rsidRPr="00172DCE" w:rsidRDefault="003B4526" w:rsidP="00172DCE">
      <w:pPr>
        <w:rPr>
          <w:rFonts w:ascii="Palatino Linotype" w:hAnsi="Palatino Linotype"/>
          <w:b/>
          <w:sz w:val="32"/>
          <w:szCs w:val="32"/>
        </w:rPr>
      </w:pPr>
      <w:bookmarkStart w:id="11" w:name="_Toc396272436"/>
      <w:r w:rsidRPr="00040FC5">
        <w:rPr>
          <w:rFonts w:ascii="Palatino Linotype" w:hAnsi="Palatino Linotype"/>
          <w:b/>
          <w:bCs/>
          <w:smallCaps/>
          <w:sz w:val="56"/>
          <w:szCs w:val="40"/>
        </w:rPr>
        <w:br w:type="page"/>
      </w:r>
      <w:r w:rsidRPr="00172DCE">
        <w:rPr>
          <w:rFonts w:ascii="Palatino Linotype" w:hAnsi="Palatino Linotype"/>
          <w:b/>
          <w:sz w:val="32"/>
          <w:szCs w:val="32"/>
        </w:rPr>
        <w:lastRenderedPageBreak/>
        <w:t>Figures</w:t>
      </w:r>
    </w:p>
    <w:p w14:paraId="37598312" w14:textId="580D53AE" w:rsidR="003B4526" w:rsidRDefault="003B4526">
      <w:pPr>
        <w:pStyle w:val="TableofFigures"/>
        <w:tabs>
          <w:tab w:val="right" w:leader="dot" w:pos="9350"/>
        </w:tabs>
        <w:rPr>
          <w:noProof/>
        </w:rPr>
      </w:pPr>
      <w:r w:rsidRPr="00040FC5">
        <w:rPr>
          <w:rFonts w:ascii="Palatino Linotype" w:hAnsi="Palatino Linotype"/>
        </w:rPr>
        <w:fldChar w:fldCharType="begin"/>
      </w:r>
      <w:r w:rsidRPr="00040FC5">
        <w:rPr>
          <w:rFonts w:ascii="Palatino Linotype" w:hAnsi="Palatino Linotype"/>
        </w:rPr>
        <w:instrText xml:space="preserve"> TOC \h \z \c "Figure" </w:instrText>
      </w:r>
      <w:r w:rsidRPr="00040FC5">
        <w:rPr>
          <w:rFonts w:ascii="Palatino Linotype" w:hAnsi="Palatino Linotype"/>
        </w:rPr>
        <w:fldChar w:fldCharType="separate"/>
      </w:r>
      <w:hyperlink w:anchor="_Toc5627062" w:history="1">
        <w:r w:rsidRPr="00152C2F">
          <w:rPr>
            <w:rStyle w:val="Hyperlink"/>
            <w:rFonts w:ascii="Palatino Linotype" w:hAnsi="Palatino Linotype"/>
            <w:noProof/>
          </w:rPr>
          <w:t>Figure 1: Last Level Cache sits behind coherency controller</w:t>
        </w:r>
        <w:r>
          <w:rPr>
            <w:noProof/>
            <w:webHidden/>
          </w:rPr>
          <w:tab/>
        </w:r>
        <w:r>
          <w:rPr>
            <w:noProof/>
            <w:webHidden/>
          </w:rPr>
          <w:fldChar w:fldCharType="begin"/>
        </w:r>
        <w:r>
          <w:rPr>
            <w:noProof/>
            <w:webHidden/>
          </w:rPr>
          <w:instrText xml:space="preserve"> PAGEREF _Toc5627062 \h </w:instrText>
        </w:r>
        <w:r>
          <w:rPr>
            <w:noProof/>
            <w:webHidden/>
          </w:rPr>
        </w:r>
        <w:r>
          <w:rPr>
            <w:noProof/>
            <w:webHidden/>
          </w:rPr>
          <w:fldChar w:fldCharType="separate"/>
        </w:r>
        <w:r w:rsidR="00172DCE">
          <w:rPr>
            <w:noProof/>
            <w:webHidden/>
          </w:rPr>
          <w:t>10</w:t>
        </w:r>
        <w:r>
          <w:rPr>
            <w:noProof/>
            <w:webHidden/>
          </w:rPr>
          <w:fldChar w:fldCharType="end"/>
        </w:r>
      </w:hyperlink>
    </w:p>
    <w:p w14:paraId="00062B06" w14:textId="27379036" w:rsidR="003B4526" w:rsidRDefault="0083079E">
      <w:pPr>
        <w:pStyle w:val="TableofFigures"/>
        <w:tabs>
          <w:tab w:val="right" w:leader="dot" w:pos="9350"/>
        </w:tabs>
        <w:rPr>
          <w:noProof/>
        </w:rPr>
      </w:pPr>
      <w:hyperlink w:anchor="_Toc5627063" w:history="1">
        <w:r w:rsidR="003B4526" w:rsidRPr="00152C2F">
          <w:rPr>
            <w:rStyle w:val="Hyperlink"/>
            <w:rFonts w:ascii="Palatino Linotype" w:hAnsi="Palatino Linotype"/>
            <w:noProof/>
          </w:rPr>
          <w:t>Figure 2: LLC has an ACE-lite and AXI port</w:t>
        </w:r>
        <w:r w:rsidR="003B4526">
          <w:rPr>
            <w:noProof/>
            <w:webHidden/>
          </w:rPr>
          <w:tab/>
        </w:r>
        <w:r w:rsidR="003B4526">
          <w:rPr>
            <w:noProof/>
            <w:webHidden/>
          </w:rPr>
          <w:fldChar w:fldCharType="begin"/>
        </w:r>
        <w:r w:rsidR="003B4526">
          <w:rPr>
            <w:noProof/>
            <w:webHidden/>
          </w:rPr>
          <w:instrText xml:space="preserve"> PAGEREF _Toc5627063 \h </w:instrText>
        </w:r>
        <w:r w:rsidR="003B4526">
          <w:rPr>
            <w:noProof/>
            <w:webHidden/>
          </w:rPr>
        </w:r>
        <w:r w:rsidR="003B4526">
          <w:rPr>
            <w:noProof/>
            <w:webHidden/>
          </w:rPr>
          <w:fldChar w:fldCharType="separate"/>
        </w:r>
        <w:r w:rsidR="00172DCE">
          <w:rPr>
            <w:noProof/>
            <w:webHidden/>
          </w:rPr>
          <w:t>11</w:t>
        </w:r>
        <w:r w:rsidR="003B4526">
          <w:rPr>
            <w:noProof/>
            <w:webHidden/>
          </w:rPr>
          <w:fldChar w:fldCharType="end"/>
        </w:r>
      </w:hyperlink>
    </w:p>
    <w:p w14:paraId="07AD44B9" w14:textId="4CDD5DC5" w:rsidR="003B4526" w:rsidRDefault="0083079E">
      <w:pPr>
        <w:pStyle w:val="TableofFigures"/>
        <w:tabs>
          <w:tab w:val="right" w:leader="dot" w:pos="9350"/>
        </w:tabs>
        <w:rPr>
          <w:noProof/>
        </w:rPr>
      </w:pPr>
      <w:hyperlink w:anchor="_Toc5627064" w:history="1">
        <w:r w:rsidR="003B4526" w:rsidRPr="00152C2F">
          <w:rPr>
            <w:rStyle w:val="Hyperlink"/>
            <w:rFonts w:ascii="Palatino Linotype" w:hAnsi="Palatino Linotype"/>
            <w:noProof/>
          </w:rPr>
          <w:t>Figure 3: State Tracking in LLC Tags</w:t>
        </w:r>
        <w:r w:rsidR="003B4526">
          <w:rPr>
            <w:noProof/>
            <w:webHidden/>
          </w:rPr>
          <w:tab/>
        </w:r>
        <w:r w:rsidR="003B4526">
          <w:rPr>
            <w:noProof/>
            <w:webHidden/>
          </w:rPr>
          <w:fldChar w:fldCharType="begin"/>
        </w:r>
        <w:r w:rsidR="003B4526">
          <w:rPr>
            <w:noProof/>
            <w:webHidden/>
          </w:rPr>
          <w:instrText xml:space="preserve"> PAGEREF _Toc5627064 \h </w:instrText>
        </w:r>
        <w:r w:rsidR="003B4526">
          <w:rPr>
            <w:noProof/>
            <w:webHidden/>
          </w:rPr>
        </w:r>
        <w:r w:rsidR="003B4526">
          <w:rPr>
            <w:noProof/>
            <w:webHidden/>
          </w:rPr>
          <w:fldChar w:fldCharType="separate"/>
        </w:r>
        <w:r w:rsidR="00172DCE">
          <w:rPr>
            <w:noProof/>
            <w:webHidden/>
          </w:rPr>
          <w:t>11</w:t>
        </w:r>
        <w:r w:rsidR="003B4526">
          <w:rPr>
            <w:noProof/>
            <w:webHidden/>
          </w:rPr>
          <w:fldChar w:fldCharType="end"/>
        </w:r>
      </w:hyperlink>
    </w:p>
    <w:p w14:paraId="1D3221E3" w14:textId="70C0F08B" w:rsidR="003B4526" w:rsidRDefault="0083079E">
      <w:pPr>
        <w:pStyle w:val="TableofFigures"/>
        <w:tabs>
          <w:tab w:val="right" w:leader="dot" w:pos="9350"/>
        </w:tabs>
        <w:rPr>
          <w:noProof/>
        </w:rPr>
      </w:pPr>
      <w:hyperlink w:anchor="_Toc5627065" w:history="1">
        <w:r w:rsidR="003B4526" w:rsidRPr="00152C2F">
          <w:rPr>
            <w:rStyle w:val="Hyperlink"/>
            <w:rFonts w:ascii="Palatino Linotype" w:hAnsi="Palatino Linotype"/>
            <w:noProof/>
          </w:rPr>
          <w:t>Figure 4: Multiple Parallel LLCs</w:t>
        </w:r>
        <w:r w:rsidR="003B4526">
          <w:rPr>
            <w:noProof/>
            <w:webHidden/>
          </w:rPr>
          <w:tab/>
        </w:r>
        <w:r w:rsidR="003B4526">
          <w:rPr>
            <w:noProof/>
            <w:webHidden/>
          </w:rPr>
          <w:fldChar w:fldCharType="begin"/>
        </w:r>
        <w:r w:rsidR="003B4526">
          <w:rPr>
            <w:noProof/>
            <w:webHidden/>
          </w:rPr>
          <w:instrText xml:space="preserve"> PAGEREF _Toc5627065 \h </w:instrText>
        </w:r>
        <w:r w:rsidR="003B4526">
          <w:rPr>
            <w:noProof/>
            <w:webHidden/>
          </w:rPr>
        </w:r>
        <w:r w:rsidR="003B4526">
          <w:rPr>
            <w:noProof/>
            <w:webHidden/>
          </w:rPr>
          <w:fldChar w:fldCharType="separate"/>
        </w:r>
        <w:r w:rsidR="00172DCE">
          <w:rPr>
            <w:noProof/>
            <w:webHidden/>
          </w:rPr>
          <w:t>12</w:t>
        </w:r>
        <w:r w:rsidR="003B4526">
          <w:rPr>
            <w:noProof/>
            <w:webHidden/>
          </w:rPr>
          <w:fldChar w:fldCharType="end"/>
        </w:r>
      </w:hyperlink>
    </w:p>
    <w:p w14:paraId="274AB6D6" w14:textId="00A52619" w:rsidR="003B4526" w:rsidRDefault="0083079E">
      <w:pPr>
        <w:pStyle w:val="TableofFigures"/>
        <w:tabs>
          <w:tab w:val="right" w:leader="dot" w:pos="9350"/>
        </w:tabs>
        <w:rPr>
          <w:noProof/>
        </w:rPr>
      </w:pPr>
      <w:hyperlink w:anchor="_Toc5627066" w:history="1">
        <w:r w:rsidR="003B4526" w:rsidRPr="00152C2F">
          <w:rPr>
            <w:rStyle w:val="Hyperlink"/>
            <w:rFonts w:ascii="Palatino Linotype" w:hAnsi="Palatino Linotype"/>
            <w:noProof/>
          </w:rPr>
          <w:t>Figure 5: Dedicated caches connectivity</w:t>
        </w:r>
        <w:r w:rsidR="003B4526">
          <w:rPr>
            <w:noProof/>
            <w:webHidden/>
          </w:rPr>
          <w:tab/>
        </w:r>
        <w:r w:rsidR="003B4526">
          <w:rPr>
            <w:noProof/>
            <w:webHidden/>
          </w:rPr>
          <w:fldChar w:fldCharType="begin"/>
        </w:r>
        <w:r w:rsidR="003B4526">
          <w:rPr>
            <w:noProof/>
            <w:webHidden/>
          </w:rPr>
          <w:instrText xml:space="preserve"> PAGEREF _Toc5627066 \h </w:instrText>
        </w:r>
        <w:r w:rsidR="003B4526">
          <w:rPr>
            <w:noProof/>
            <w:webHidden/>
          </w:rPr>
        </w:r>
        <w:r w:rsidR="003B4526">
          <w:rPr>
            <w:noProof/>
            <w:webHidden/>
          </w:rPr>
          <w:fldChar w:fldCharType="separate"/>
        </w:r>
        <w:r w:rsidR="00172DCE">
          <w:rPr>
            <w:noProof/>
            <w:webHidden/>
          </w:rPr>
          <w:t>12</w:t>
        </w:r>
        <w:r w:rsidR="003B4526">
          <w:rPr>
            <w:noProof/>
            <w:webHidden/>
          </w:rPr>
          <w:fldChar w:fldCharType="end"/>
        </w:r>
      </w:hyperlink>
    </w:p>
    <w:p w14:paraId="7854E7EF" w14:textId="27FD33EE" w:rsidR="003B4526" w:rsidRDefault="0083079E">
      <w:pPr>
        <w:pStyle w:val="TableofFigures"/>
        <w:tabs>
          <w:tab w:val="right" w:leader="dot" w:pos="9350"/>
        </w:tabs>
        <w:rPr>
          <w:noProof/>
        </w:rPr>
      </w:pPr>
      <w:hyperlink w:anchor="_Toc5627067" w:history="1">
        <w:r w:rsidR="003B4526" w:rsidRPr="00152C2F">
          <w:rPr>
            <w:rStyle w:val="Hyperlink"/>
            <w:rFonts w:ascii="Palatino Linotype" w:hAnsi="Palatino Linotype"/>
            <w:noProof/>
          </w:rPr>
          <w:t>Figure 6: Flexible Connectivity</w:t>
        </w:r>
        <w:r w:rsidR="003B4526">
          <w:rPr>
            <w:noProof/>
            <w:webHidden/>
          </w:rPr>
          <w:tab/>
        </w:r>
        <w:r w:rsidR="003B4526">
          <w:rPr>
            <w:noProof/>
            <w:webHidden/>
          </w:rPr>
          <w:fldChar w:fldCharType="begin"/>
        </w:r>
        <w:r w:rsidR="003B4526">
          <w:rPr>
            <w:noProof/>
            <w:webHidden/>
          </w:rPr>
          <w:instrText xml:space="preserve"> PAGEREF _Toc5627067 \h </w:instrText>
        </w:r>
        <w:r w:rsidR="003B4526">
          <w:rPr>
            <w:noProof/>
            <w:webHidden/>
          </w:rPr>
        </w:r>
        <w:r w:rsidR="003B4526">
          <w:rPr>
            <w:noProof/>
            <w:webHidden/>
          </w:rPr>
          <w:fldChar w:fldCharType="separate"/>
        </w:r>
        <w:r w:rsidR="00172DCE">
          <w:rPr>
            <w:noProof/>
            <w:webHidden/>
          </w:rPr>
          <w:t>13</w:t>
        </w:r>
        <w:r w:rsidR="003B4526">
          <w:rPr>
            <w:noProof/>
            <w:webHidden/>
          </w:rPr>
          <w:fldChar w:fldCharType="end"/>
        </w:r>
      </w:hyperlink>
    </w:p>
    <w:p w14:paraId="6C52C4DE" w14:textId="0BE4D2C7" w:rsidR="003B4526" w:rsidRDefault="0083079E">
      <w:pPr>
        <w:pStyle w:val="TableofFigures"/>
        <w:tabs>
          <w:tab w:val="right" w:leader="dot" w:pos="9350"/>
        </w:tabs>
        <w:rPr>
          <w:noProof/>
        </w:rPr>
      </w:pPr>
      <w:hyperlink w:anchor="_Toc5627068" w:history="1">
        <w:r w:rsidR="003B4526" w:rsidRPr="00152C2F">
          <w:rPr>
            <w:rStyle w:val="Hyperlink"/>
            <w:rFonts w:ascii="Palatino Linotype" w:hAnsi="Palatino Linotype"/>
            <w:noProof/>
          </w:rPr>
          <w:t>Figure 7: LLC has Controller, Tag Arrays and Data Arrays.  Controller has separate interface to access the arrays.</w:t>
        </w:r>
        <w:r w:rsidR="003B4526">
          <w:rPr>
            <w:noProof/>
            <w:webHidden/>
          </w:rPr>
          <w:tab/>
        </w:r>
        <w:r w:rsidR="003B4526">
          <w:rPr>
            <w:noProof/>
            <w:webHidden/>
          </w:rPr>
          <w:fldChar w:fldCharType="begin"/>
        </w:r>
        <w:r w:rsidR="003B4526">
          <w:rPr>
            <w:noProof/>
            <w:webHidden/>
          </w:rPr>
          <w:instrText xml:space="preserve"> PAGEREF _Toc5627068 \h </w:instrText>
        </w:r>
        <w:r w:rsidR="003B4526">
          <w:rPr>
            <w:noProof/>
            <w:webHidden/>
          </w:rPr>
        </w:r>
        <w:r w:rsidR="003B4526">
          <w:rPr>
            <w:noProof/>
            <w:webHidden/>
          </w:rPr>
          <w:fldChar w:fldCharType="separate"/>
        </w:r>
        <w:r w:rsidR="00172DCE">
          <w:rPr>
            <w:noProof/>
            <w:webHidden/>
          </w:rPr>
          <w:t>14</w:t>
        </w:r>
        <w:r w:rsidR="003B4526">
          <w:rPr>
            <w:noProof/>
            <w:webHidden/>
          </w:rPr>
          <w:fldChar w:fldCharType="end"/>
        </w:r>
      </w:hyperlink>
    </w:p>
    <w:p w14:paraId="3E575B08" w14:textId="3ACEA41B" w:rsidR="003B4526" w:rsidRDefault="0083079E">
      <w:pPr>
        <w:pStyle w:val="TableofFigures"/>
        <w:tabs>
          <w:tab w:val="right" w:leader="dot" w:pos="9350"/>
        </w:tabs>
        <w:rPr>
          <w:noProof/>
        </w:rPr>
      </w:pPr>
      <w:hyperlink w:anchor="_Toc5627069" w:history="1">
        <w:r w:rsidR="003B4526" w:rsidRPr="00152C2F">
          <w:rPr>
            <w:rStyle w:val="Hyperlink"/>
            <w:rFonts w:ascii="Palatino Linotype" w:hAnsi="Palatino Linotype"/>
            <w:noProof/>
          </w:rPr>
          <w:t>Figure 8: RAM access show flexible latency and repeat rate</w:t>
        </w:r>
        <w:r w:rsidR="003B4526">
          <w:rPr>
            <w:noProof/>
            <w:webHidden/>
          </w:rPr>
          <w:tab/>
        </w:r>
        <w:r w:rsidR="003B4526">
          <w:rPr>
            <w:noProof/>
            <w:webHidden/>
          </w:rPr>
          <w:fldChar w:fldCharType="begin"/>
        </w:r>
        <w:r w:rsidR="003B4526">
          <w:rPr>
            <w:noProof/>
            <w:webHidden/>
          </w:rPr>
          <w:instrText xml:space="preserve"> PAGEREF _Toc5627069 \h </w:instrText>
        </w:r>
        <w:r w:rsidR="003B4526">
          <w:rPr>
            <w:noProof/>
            <w:webHidden/>
          </w:rPr>
        </w:r>
        <w:r w:rsidR="003B4526">
          <w:rPr>
            <w:noProof/>
            <w:webHidden/>
          </w:rPr>
          <w:fldChar w:fldCharType="separate"/>
        </w:r>
        <w:r w:rsidR="00172DCE">
          <w:rPr>
            <w:noProof/>
            <w:webHidden/>
          </w:rPr>
          <w:t>15</w:t>
        </w:r>
        <w:r w:rsidR="003B4526">
          <w:rPr>
            <w:noProof/>
            <w:webHidden/>
          </w:rPr>
          <w:fldChar w:fldCharType="end"/>
        </w:r>
      </w:hyperlink>
    </w:p>
    <w:p w14:paraId="384C086A" w14:textId="069189E6" w:rsidR="003B4526" w:rsidRDefault="0083079E">
      <w:pPr>
        <w:pStyle w:val="TableofFigures"/>
        <w:tabs>
          <w:tab w:val="right" w:leader="dot" w:pos="9350"/>
        </w:tabs>
        <w:rPr>
          <w:noProof/>
        </w:rPr>
      </w:pPr>
      <w:hyperlink w:anchor="_Toc5627070" w:history="1">
        <w:r w:rsidR="003B4526" w:rsidRPr="00152C2F">
          <w:rPr>
            <w:rStyle w:val="Hyperlink"/>
            <w:rFonts w:ascii="Palatino Linotype" w:hAnsi="Palatino Linotype"/>
            <w:noProof/>
          </w:rPr>
          <w:t>Figure 9: Cache with banked data arrays</w:t>
        </w:r>
        <w:r w:rsidR="003B4526">
          <w:rPr>
            <w:noProof/>
            <w:webHidden/>
          </w:rPr>
          <w:tab/>
        </w:r>
        <w:r w:rsidR="003B4526">
          <w:rPr>
            <w:noProof/>
            <w:webHidden/>
          </w:rPr>
          <w:fldChar w:fldCharType="begin"/>
        </w:r>
        <w:r w:rsidR="003B4526">
          <w:rPr>
            <w:noProof/>
            <w:webHidden/>
          </w:rPr>
          <w:instrText xml:space="preserve"> PAGEREF _Toc5627070 \h </w:instrText>
        </w:r>
        <w:r w:rsidR="003B4526">
          <w:rPr>
            <w:noProof/>
            <w:webHidden/>
          </w:rPr>
        </w:r>
        <w:r w:rsidR="003B4526">
          <w:rPr>
            <w:noProof/>
            <w:webHidden/>
          </w:rPr>
          <w:fldChar w:fldCharType="separate"/>
        </w:r>
        <w:r w:rsidR="00172DCE">
          <w:rPr>
            <w:noProof/>
            <w:webHidden/>
          </w:rPr>
          <w:t>15</w:t>
        </w:r>
        <w:r w:rsidR="003B4526">
          <w:rPr>
            <w:noProof/>
            <w:webHidden/>
          </w:rPr>
          <w:fldChar w:fldCharType="end"/>
        </w:r>
      </w:hyperlink>
    </w:p>
    <w:p w14:paraId="57EBA16C" w14:textId="4CF0B518" w:rsidR="003B4526" w:rsidRDefault="0083079E">
      <w:pPr>
        <w:pStyle w:val="TableofFigures"/>
        <w:tabs>
          <w:tab w:val="right" w:leader="dot" w:pos="9350"/>
        </w:tabs>
        <w:rPr>
          <w:noProof/>
        </w:rPr>
      </w:pPr>
      <w:hyperlink w:anchor="_Toc5627071" w:history="1">
        <w:r w:rsidR="003B4526" w:rsidRPr="00152C2F">
          <w:rPr>
            <w:rStyle w:val="Hyperlink"/>
            <w:rFonts w:ascii="Palatino Linotype" w:hAnsi="Palatino Linotype"/>
            <w:noProof/>
          </w:rPr>
          <w:t>Figure 10: Ways and Banking are related</w:t>
        </w:r>
        <w:r w:rsidR="003B4526">
          <w:rPr>
            <w:noProof/>
            <w:webHidden/>
          </w:rPr>
          <w:tab/>
        </w:r>
        <w:r w:rsidR="003B4526">
          <w:rPr>
            <w:noProof/>
            <w:webHidden/>
          </w:rPr>
          <w:fldChar w:fldCharType="begin"/>
        </w:r>
        <w:r w:rsidR="003B4526">
          <w:rPr>
            <w:noProof/>
            <w:webHidden/>
          </w:rPr>
          <w:instrText xml:space="preserve"> PAGEREF _Toc5627071 \h </w:instrText>
        </w:r>
        <w:r w:rsidR="003B4526">
          <w:rPr>
            <w:noProof/>
            <w:webHidden/>
          </w:rPr>
        </w:r>
        <w:r w:rsidR="003B4526">
          <w:rPr>
            <w:noProof/>
            <w:webHidden/>
          </w:rPr>
          <w:fldChar w:fldCharType="separate"/>
        </w:r>
        <w:r w:rsidR="00172DCE">
          <w:rPr>
            <w:noProof/>
            <w:webHidden/>
          </w:rPr>
          <w:t>16</w:t>
        </w:r>
        <w:r w:rsidR="003B4526">
          <w:rPr>
            <w:noProof/>
            <w:webHidden/>
          </w:rPr>
          <w:fldChar w:fldCharType="end"/>
        </w:r>
      </w:hyperlink>
    </w:p>
    <w:p w14:paraId="059CA10D" w14:textId="0D0DEAF3" w:rsidR="003B4526" w:rsidRDefault="0083079E">
      <w:pPr>
        <w:pStyle w:val="TableofFigures"/>
        <w:tabs>
          <w:tab w:val="right" w:leader="dot" w:pos="9350"/>
        </w:tabs>
        <w:rPr>
          <w:noProof/>
        </w:rPr>
      </w:pPr>
      <w:hyperlink w:anchor="_Toc5627072" w:history="1">
        <w:r w:rsidR="003B4526" w:rsidRPr="00152C2F">
          <w:rPr>
            <w:rStyle w:val="Hyperlink"/>
            <w:rFonts w:ascii="Palatino Linotype" w:hAnsi="Palatino Linotype"/>
            <w:noProof/>
          </w:rPr>
          <w:t>Figure 11: Portions of cache can be modified to act as a scratchpad RAM</w:t>
        </w:r>
        <w:r w:rsidR="003B4526">
          <w:rPr>
            <w:noProof/>
            <w:webHidden/>
          </w:rPr>
          <w:tab/>
        </w:r>
        <w:r w:rsidR="003B4526">
          <w:rPr>
            <w:noProof/>
            <w:webHidden/>
          </w:rPr>
          <w:fldChar w:fldCharType="begin"/>
        </w:r>
        <w:r w:rsidR="003B4526">
          <w:rPr>
            <w:noProof/>
            <w:webHidden/>
          </w:rPr>
          <w:instrText xml:space="preserve"> PAGEREF _Toc5627072 \h </w:instrText>
        </w:r>
        <w:r w:rsidR="003B4526">
          <w:rPr>
            <w:noProof/>
            <w:webHidden/>
          </w:rPr>
        </w:r>
        <w:r w:rsidR="003B4526">
          <w:rPr>
            <w:noProof/>
            <w:webHidden/>
          </w:rPr>
          <w:fldChar w:fldCharType="separate"/>
        </w:r>
        <w:r w:rsidR="00172DCE">
          <w:rPr>
            <w:noProof/>
            <w:webHidden/>
          </w:rPr>
          <w:t>17</w:t>
        </w:r>
        <w:r w:rsidR="003B4526">
          <w:rPr>
            <w:noProof/>
            <w:webHidden/>
          </w:rPr>
          <w:fldChar w:fldCharType="end"/>
        </w:r>
      </w:hyperlink>
    </w:p>
    <w:p w14:paraId="64DB2A04" w14:textId="61FE00C9" w:rsidR="003B4526" w:rsidRDefault="0083079E">
      <w:pPr>
        <w:pStyle w:val="TableofFigures"/>
        <w:tabs>
          <w:tab w:val="right" w:leader="dot" w:pos="9350"/>
        </w:tabs>
        <w:rPr>
          <w:noProof/>
        </w:rPr>
      </w:pPr>
      <w:hyperlink w:anchor="_Toc5627073" w:history="1">
        <w:r w:rsidR="003B4526" w:rsidRPr="00152C2F">
          <w:rPr>
            <w:rStyle w:val="Hyperlink"/>
            <w:rFonts w:ascii="Palatino Linotype" w:hAnsi="Palatino Linotype"/>
            <w:noProof/>
          </w:rPr>
          <w:t>Figure 12: Programmable allocation vectors</w:t>
        </w:r>
        <w:r w:rsidR="003B4526">
          <w:rPr>
            <w:noProof/>
            <w:webHidden/>
          </w:rPr>
          <w:tab/>
        </w:r>
        <w:r w:rsidR="003B4526">
          <w:rPr>
            <w:noProof/>
            <w:webHidden/>
          </w:rPr>
          <w:fldChar w:fldCharType="begin"/>
        </w:r>
        <w:r w:rsidR="003B4526">
          <w:rPr>
            <w:noProof/>
            <w:webHidden/>
          </w:rPr>
          <w:instrText xml:space="preserve"> PAGEREF _Toc5627073 \h </w:instrText>
        </w:r>
        <w:r w:rsidR="003B4526">
          <w:rPr>
            <w:noProof/>
            <w:webHidden/>
          </w:rPr>
        </w:r>
        <w:r w:rsidR="003B4526">
          <w:rPr>
            <w:noProof/>
            <w:webHidden/>
          </w:rPr>
          <w:fldChar w:fldCharType="separate"/>
        </w:r>
        <w:r w:rsidR="00172DCE">
          <w:rPr>
            <w:noProof/>
            <w:webHidden/>
          </w:rPr>
          <w:t>18</w:t>
        </w:r>
        <w:r w:rsidR="003B4526">
          <w:rPr>
            <w:noProof/>
            <w:webHidden/>
          </w:rPr>
          <w:fldChar w:fldCharType="end"/>
        </w:r>
      </w:hyperlink>
    </w:p>
    <w:p w14:paraId="46E7C16E" w14:textId="50F6A25E" w:rsidR="003B4526" w:rsidRDefault="0083079E">
      <w:pPr>
        <w:pStyle w:val="TableofFigures"/>
        <w:tabs>
          <w:tab w:val="right" w:leader="dot" w:pos="9350"/>
        </w:tabs>
        <w:rPr>
          <w:noProof/>
        </w:rPr>
      </w:pPr>
      <w:hyperlink w:anchor="_Toc5627074" w:history="1">
        <w:r w:rsidR="003B4526" w:rsidRPr="00152C2F">
          <w:rPr>
            <w:rStyle w:val="Hyperlink"/>
            <w:rFonts w:ascii="Palatino Linotype" w:hAnsi="Palatino Linotype"/>
            <w:noProof/>
          </w:rPr>
          <w:t>Figure 13: Non-coherent DMA bypasses LLC</w:t>
        </w:r>
        <w:r w:rsidR="003B4526">
          <w:rPr>
            <w:noProof/>
            <w:webHidden/>
          </w:rPr>
          <w:tab/>
        </w:r>
        <w:r w:rsidR="003B4526">
          <w:rPr>
            <w:noProof/>
            <w:webHidden/>
          </w:rPr>
          <w:fldChar w:fldCharType="begin"/>
        </w:r>
        <w:r w:rsidR="003B4526">
          <w:rPr>
            <w:noProof/>
            <w:webHidden/>
          </w:rPr>
          <w:instrText xml:space="preserve"> PAGEREF _Toc5627074 \h </w:instrText>
        </w:r>
        <w:r w:rsidR="003B4526">
          <w:rPr>
            <w:noProof/>
            <w:webHidden/>
          </w:rPr>
        </w:r>
        <w:r w:rsidR="003B4526">
          <w:rPr>
            <w:noProof/>
            <w:webHidden/>
          </w:rPr>
          <w:fldChar w:fldCharType="separate"/>
        </w:r>
        <w:r w:rsidR="00172DCE">
          <w:rPr>
            <w:noProof/>
            <w:webHidden/>
          </w:rPr>
          <w:t>21</w:t>
        </w:r>
        <w:r w:rsidR="003B4526">
          <w:rPr>
            <w:noProof/>
            <w:webHidden/>
          </w:rPr>
          <w:fldChar w:fldCharType="end"/>
        </w:r>
      </w:hyperlink>
    </w:p>
    <w:p w14:paraId="43F47AF8" w14:textId="7C5816AD" w:rsidR="003B4526" w:rsidRDefault="0083079E">
      <w:pPr>
        <w:pStyle w:val="TableofFigures"/>
        <w:tabs>
          <w:tab w:val="right" w:leader="dot" w:pos="9350"/>
        </w:tabs>
        <w:rPr>
          <w:noProof/>
        </w:rPr>
      </w:pPr>
      <w:hyperlink w:anchor="_Toc5627075" w:history="1">
        <w:r w:rsidR="003B4526" w:rsidRPr="00152C2F">
          <w:rPr>
            <w:rStyle w:val="Hyperlink"/>
            <w:rFonts w:ascii="Palatino Linotype" w:hAnsi="Palatino Linotype"/>
            <w:noProof/>
          </w:rPr>
          <w:t>Figure 14: Use of second slave port in LLC</w:t>
        </w:r>
        <w:r w:rsidR="003B4526">
          <w:rPr>
            <w:noProof/>
            <w:webHidden/>
          </w:rPr>
          <w:tab/>
        </w:r>
        <w:r w:rsidR="003B4526">
          <w:rPr>
            <w:noProof/>
            <w:webHidden/>
          </w:rPr>
          <w:fldChar w:fldCharType="begin"/>
        </w:r>
        <w:r w:rsidR="003B4526">
          <w:rPr>
            <w:noProof/>
            <w:webHidden/>
          </w:rPr>
          <w:instrText xml:space="preserve"> PAGEREF _Toc5627075 \h </w:instrText>
        </w:r>
        <w:r w:rsidR="003B4526">
          <w:rPr>
            <w:noProof/>
            <w:webHidden/>
          </w:rPr>
        </w:r>
        <w:r w:rsidR="003B4526">
          <w:rPr>
            <w:noProof/>
            <w:webHidden/>
          </w:rPr>
          <w:fldChar w:fldCharType="separate"/>
        </w:r>
        <w:r w:rsidR="00172DCE">
          <w:rPr>
            <w:noProof/>
            <w:webHidden/>
          </w:rPr>
          <w:t>23</w:t>
        </w:r>
        <w:r w:rsidR="003B4526">
          <w:rPr>
            <w:noProof/>
            <w:webHidden/>
          </w:rPr>
          <w:fldChar w:fldCharType="end"/>
        </w:r>
      </w:hyperlink>
    </w:p>
    <w:p w14:paraId="151E460D" w14:textId="53D65750" w:rsidR="003B4526" w:rsidRDefault="0083079E">
      <w:pPr>
        <w:pStyle w:val="TableofFigures"/>
        <w:tabs>
          <w:tab w:val="right" w:leader="dot" w:pos="9350"/>
        </w:tabs>
        <w:rPr>
          <w:noProof/>
        </w:rPr>
      </w:pPr>
      <w:hyperlink w:anchor="_Toc5627076" w:history="1">
        <w:r w:rsidR="003B4526" w:rsidRPr="00152C2F">
          <w:rPr>
            <w:rStyle w:val="Hyperlink"/>
            <w:noProof/>
          </w:rPr>
          <w:t xml:space="preserve">Figure 15 </w:t>
        </w:r>
        <w:r w:rsidR="003B4526" w:rsidRPr="00152C2F">
          <w:rPr>
            <w:rStyle w:val="Hyperlink"/>
            <w:rFonts w:ascii="Palatino Linotype" w:hAnsi="Palatino Linotype"/>
            <w:noProof/>
          </w:rPr>
          <w:t>Each WayGroup supports 3 operation states</w:t>
        </w:r>
        <w:r w:rsidR="003B4526">
          <w:rPr>
            <w:noProof/>
            <w:webHidden/>
          </w:rPr>
          <w:tab/>
        </w:r>
        <w:r w:rsidR="003B4526">
          <w:rPr>
            <w:noProof/>
            <w:webHidden/>
          </w:rPr>
          <w:fldChar w:fldCharType="begin"/>
        </w:r>
        <w:r w:rsidR="003B4526">
          <w:rPr>
            <w:noProof/>
            <w:webHidden/>
          </w:rPr>
          <w:instrText xml:space="preserve"> PAGEREF _Toc5627076 \h </w:instrText>
        </w:r>
        <w:r w:rsidR="003B4526">
          <w:rPr>
            <w:noProof/>
            <w:webHidden/>
          </w:rPr>
        </w:r>
        <w:r w:rsidR="003B4526">
          <w:rPr>
            <w:noProof/>
            <w:webHidden/>
          </w:rPr>
          <w:fldChar w:fldCharType="separate"/>
        </w:r>
        <w:r w:rsidR="00172DCE">
          <w:rPr>
            <w:noProof/>
            <w:webHidden/>
          </w:rPr>
          <w:t>29</w:t>
        </w:r>
        <w:r w:rsidR="003B4526">
          <w:rPr>
            <w:noProof/>
            <w:webHidden/>
          </w:rPr>
          <w:fldChar w:fldCharType="end"/>
        </w:r>
      </w:hyperlink>
    </w:p>
    <w:p w14:paraId="6CA2FF55" w14:textId="1CE27970" w:rsidR="003B4526" w:rsidRPr="00040FC5" w:rsidRDefault="003B4526" w:rsidP="00012CEF">
      <w:pPr>
        <w:pStyle w:val="TableofFigures"/>
        <w:tabs>
          <w:tab w:val="right" w:leader="dot" w:pos="9350"/>
        </w:tabs>
        <w:rPr>
          <w:rFonts w:ascii="Palatino Linotype" w:hAnsi="Palatino Linotype"/>
        </w:rPr>
      </w:pPr>
      <w:r w:rsidRPr="00040FC5">
        <w:rPr>
          <w:rFonts w:ascii="Palatino Linotype" w:hAnsi="Palatino Linotype"/>
        </w:rPr>
        <w:fldChar w:fldCharType="end"/>
      </w:r>
    </w:p>
    <w:p w14:paraId="442A57C4" w14:textId="77777777" w:rsidR="003B4526" w:rsidRPr="00040FC5" w:rsidRDefault="003B4526" w:rsidP="00012CEF">
      <w:pPr>
        <w:pStyle w:val="Heading1"/>
        <w:keepNext/>
        <w:keepLines/>
        <w:pBdr>
          <w:bottom w:val="single" w:sz="4" w:space="1" w:color="595959" w:themeColor="text1" w:themeTint="A6"/>
        </w:pBdr>
        <w:spacing w:before="360" w:after="120" w:line="276" w:lineRule="auto"/>
        <w:rPr>
          <w:rFonts w:ascii="Palatino Linotype" w:hAnsi="Palatino Linotype"/>
        </w:rPr>
      </w:pPr>
      <w:bookmarkStart w:id="12" w:name="_Toc23344003"/>
      <w:r w:rsidRPr="00040FC5">
        <w:rPr>
          <w:rFonts w:ascii="Palatino Linotype" w:hAnsi="Palatino Linotype"/>
        </w:rPr>
        <w:lastRenderedPageBreak/>
        <w:t>Introduction</w:t>
      </w:r>
      <w:bookmarkEnd w:id="12"/>
    </w:p>
    <w:p w14:paraId="2775C5A8" w14:textId="77777777" w:rsidR="003B4526" w:rsidRPr="00040FC5" w:rsidRDefault="003B4526" w:rsidP="00012CEF">
      <w:pPr>
        <w:jc w:val="both"/>
        <w:rPr>
          <w:rFonts w:ascii="Palatino Linotype" w:hAnsi="Palatino Linotype"/>
        </w:rPr>
      </w:pPr>
      <w:r w:rsidRPr="00040FC5">
        <w:rPr>
          <w:rFonts w:ascii="Palatino Linotype" w:hAnsi="Palatino Linotype"/>
        </w:rPr>
        <w:t>Pegasus is a highly customizable and configurable last level cache that can eliminate memory bottlenecks and boost overall system performance.</w:t>
      </w:r>
    </w:p>
    <w:p w14:paraId="6C2C947F" w14:textId="77777777" w:rsidR="003B4526" w:rsidRPr="00040FC5" w:rsidRDefault="003B4526" w:rsidP="00012CEF">
      <w:pPr>
        <w:jc w:val="both"/>
        <w:rPr>
          <w:rFonts w:ascii="Palatino Linotype" w:hAnsi="Palatino Linotype"/>
        </w:rPr>
      </w:pPr>
      <w:r w:rsidRPr="00040FC5">
        <w:rPr>
          <w:rFonts w:ascii="Palatino Linotype" w:hAnsi="Palatino Linotype"/>
        </w:rPr>
        <w:t>Pegasus can act as a memory bandwidth multiplier.  Whenever a memory read or write hits a line that’s present in the cache, the access to memory can be avoided.  This reduction in the accesses to memory reduces the utilized memory bandwidth, effectively increase the available memory bandwidth of the system.  A cache hit rate of 50%, for instance, would allow 2X the number of memory requests by locally completing half of them and only sending the other half to memory.</w:t>
      </w:r>
    </w:p>
    <w:p w14:paraId="0549BD82" w14:textId="77777777" w:rsidR="003B4526" w:rsidRPr="00040FC5" w:rsidRDefault="003B4526" w:rsidP="00012CEF">
      <w:pPr>
        <w:jc w:val="both"/>
        <w:rPr>
          <w:rFonts w:ascii="Palatino Linotype" w:hAnsi="Palatino Linotype"/>
        </w:rPr>
      </w:pPr>
      <w:r w:rsidRPr="00040FC5">
        <w:rPr>
          <w:rFonts w:ascii="Palatino Linotype" w:hAnsi="Palatino Linotype"/>
        </w:rPr>
        <w:t>Pegasus also increases system performance by reducing average latency.  For every request that hits in the cache, the latency of going to memory can be eliminated and the request can be processed locally.</w:t>
      </w:r>
    </w:p>
    <w:p w14:paraId="78F7D0F5" w14:textId="77777777" w:rsidR="003B4526" w:rsidRPr="00040FC5" w:rsidRDefault="003B4526" w:rsidP="00012CEF">
      <w:pPr>
        <w:jc w:val="both"/>
        <w:rPr>
          <w:rFonts w:ascii="Palatino Linotype" w:hAnsi="Palatino Linotype"/>
        </w:rPr>
      </w:pPr>
      <w:r w:rsidRPr="00040FC5">
        <w:rPr>
          <w:rFonts w:ascii="Palatino Linotype" w:hAnsi="Palatino Linotype"/>
        </w:rPr>
        <w:t>Each request that is completed by Pegasus also reduces dynamic power.  Off-chip accesses to DRAM consume significant dynamic power.  Cache hits eliminate this power consumption with a much lower power on-chip RAM access.</w:t>
      </w:r>
    </w:p>
    <w:p w14:paraId="561831B3" w14:textId="77777777" w:rsidR="003B4526" w:rsidRPr="00040FC5" w:rsidRDefault="003B4526" w:rsidP="00012CEF">
      <w:pPr>
        <w:jc w:val="both"/>
        <w:rPr>
          <w:rFonts w:ascii="Palatino Linotype" w:hAnsi="Palatino Linotype"/>
        </w:rPr>
      </w:pPr>
      <w:r w:rsidRPr="00040FC5">
        <w:rPr>
          <w:rFonts w:ascii="Palatino Linotype" w:hAnsi="Palatino Linotype"/>
        </w:rPr>
        <w:t>Pegasus allows architects significant control of their design by supporting a multitude of flexible cache hierarchies.  It can be configured as a memory cache or as a coherent-only cache.</w:t>
      </w:r>
    </w:p>
    <w:p w14:paraId="7937930A" w14:textId="77777777" w:rsidR="003B4526" w:rsidRPr="00040FC5" w:rsidRDefault="003B4526" w:rsidP="00012CEF">
      <w:pPr>
        <w:jc w:val="both"/>
        <w:rPr>
          <w:rFonts w:ascii="Palatino Linotype" w:hAnsi="Palatino Linotype"/>
        </w:rPr>
      </w:pPr>
      <w:r w:rsidRPr="00040FC5">
        <w:rPr>
          <w:rFonts w:ascii="Palatino Linotype" w:hAnsi="Palatino Linotype"/>
        </w:rPr>
        <w:t>Pegasus can be configured as a coherent-only cache.  Only coherent or IO coherent accesses will be sent to the cache in this configuration.  This limits the benefits of the cache to these coherent accesses but can provide a lower latency and lower area solution.  Non-coherent accesses go directly to memory, which can have a number of indirect benefits including support for larger than 64B requests.</w:t>
      </w:r>
    </w:p>
    <w:p w14:paraId="6410DFDD" w14:textId="77777777" w:rsidR="003B4526" w:rsidRPr="00040FC5" w:rsidRDefault="003B4526" w:rsidP="00012CEF">
      <w:pPr>
        <w:jc w:val="both"/>
        <w:rPr>
          <w:rFonts w:ascii="Palatino Linotype" w:hAnsi="Palatino Linotype"/>
        </w:rPr>
      </w:pPr>
      <w:r w:rsidRPr="00040FC5">
        <w:rPr>
          <w:rFonts w:ascii="Palatino Linotype" w:hAnsi="Palatino Linotype"/>
        </w:rPr>
        <w:t>If Pegasus is configured as a memory cache, all accesses to the specified address range will go to the cache and perform a cache lookup.  This allows non-coherent accesses to gain the latency and bandwidth benefits of caching.</w:t>
      </w:r>
    </w:p>
    <w:p w14:paraId="76691D97" w14:textId="77777777" w:rsidR="003B4526" w:rsidRPr="00040FC5" w:rsidRDefault="003B4526" w:rsidP="00012CEF">
      <w:pPr>
        <w:jc w:val="both"/>
        <w:rPr>
          <w:rFonts w:ascii="Palatino Linotype" w:hAnsi="Palatino Linotype"/>
        </w:rPr>
      </w:pPr>
      <w:r w:rsidRPr="00040FC5">
        <w:rPr>
          <w:rFonts w:ascii="Palatino Linotype" w:hAnsi="Palatino Linotype"/>
        </w:rPr>
        <w:t>Pegasus as a coherent-only cache needs to support cache maintenance operations to push data to memory in order to facilitate communication between coherent and non-coherent devices.  These are used when a memory space moves from one Shareability Domain to another.  If Pegasus is configured as a memory cache, no cache maintenance is needed as requests all requests will see the same data.</w:t>
      </w:r>
    </w:p>
    <w:p w14:paraId="39A110CF" w14:textId="77777777" w:rsidR="003B4526" w:rsidRPr="00040FC5" w:rsidRDefault="003B4526" w:rsidP="00012CEF">
      <w:pPr>
        <w:jc w:val="both"/>
        <w:rPr>
          <w:rFonts w:ascii="Palatino Linotype" w:hAnsi="Palatino Linotype"/>
        </w:rPr>
      </w:pPr>
    </w:p>
    <w:p w14:paraId="730E9EDA" w14:textId="77777777" w:rsidR="003B4526" w:rsidRPr="00040FC5" w:rsidRDefault="003B4526" w:rsidP="00012CEF">
      <w:pPr>
        <w:jc w:val="both"/>
        <w:rPr>
          <w:rFonts w:ascii="Palatino Linotype" w:hAnsi="Palatino Linotype"/>
        </w:rPr>
      </w:pPr>
      <w:r w:rsidRPr="00040FC5">
        <w:rPr>
          <w:rFonts w:ascii="Palatino Linotype" w:hAnsi="Palatino Linotype"/>
        </w:rPr>
        <w:lastRenderedPageBreak/>
        <w:t>The cache hierarchy connectivity can be created to have redundant paths so that the LLC can be entirely disabled and traffic can be routed directly to memory instead. This allows the entire LLC to be powered off and traffic to take a more direct route in the network.</w:t>
      </w:r>
    </w:p>
    <w:p w14:paraId="12F1003E" w14:textId="77777777" w:rsidR="003B4526" w:rsidRPr="00040FC5" w:rsidRDefault="003B4526" w:rsidP="00012CEF">
      <w:pPr>
        <w:jc w:val="both"/>
        <w:rPr>
          <w:rFonts w:ascii="Palatino Linotype" w:hAnsi="Palatino Linotype"/>
        </w:rPr>
      </w:pPr>
      <w:r w:rsidRPr="00040FC5">
        <w:rPr>
          <w:rFonts w:ascii="Palatino Linotype" w:hAnsi="Palatino Linotype"/>
        </w:rPr>
        <w:t>Based on system requirements such as cache capacity and total coherent bandwidth, architects can add multiple instance of Pegasus, and customizes them before placing them in the interconnect. The benefits that Pegasus brings are:</w:t>
      </w:r>
    </w:p>
    <w:p w14:paraId="42A3057E" w14:textId="77777777" w:rsidR="003B4526" w:rsidRPr="00040FC5" w:rsidRDefault="003B4526" w:rsidP="004061BB">
      <w:pPr>
        <w:pStyle w:val="ListParagraph"/>
        <w:numPr>
          <w:ilvl w:val="0"/>
          <w:numId w:val="25"/>
        </w:numPr>
        <w:spacing w:after="0" w:line="240" w:lineRule="auto"/>
        <w:contextualSpacing w:val="0"/>
        <w:jc w:val="both"/>
        <w:rPr>
          <w:rFonts w:ascii="Palatino Linotype" w:hAnsi="Palatino Linotype"/>
        </w:rPr>
      </w:pPr>
      <w:r w:rsidRPr="00040FC5">
        <w:rPr>
          <w:rFonts w:ascii="Palatino Linotype" w:hAnsi="Palatino Linotype"/>
        </w:rPr>
        <w:t>Lower latency by placing Pegasus where they are accessed the most.</w:t>
      </w:r>
    </w:p>
    <w:p w14:paraId="03168ABE" w14:textId="77777777" w:rsidR="003B4526" w:rsidRPr="00040FC5" w:rsidRDefault="003B4526" w:rsidP="004061BB">
      <w:pPr>
        <w:pStyle w:val="ListParagraph"/>
        <w:numPr>
          <w:ilvl w:val="0"/>
          <w:numId w:val="25"/>
        </w:numPr>
        <w:spacing w:after="0" w:line="240" w:lineRule="auto"/>
        <w:contextualSpacing w:val="0"/>
        <w:jc w:val="both"/>
        <w:rPr>
          <w:rFonts w:ascii="Palatino Linotype" w:hAnsi="Palatino Linotype"/>
        </w:rPr>
      </w:pPr>
      <w:r w:rsidRPr="00040FC5">
        <w:rPr>
          <w:rFonts w:ascii="Palatino Linotype" w:hAnsi="Palatino Linotype"/>
        </w:rPr>
        <w:t>Reduce congestion by handling requests locally &amp; using caches to reduce traffic to memory.</w:t>
      </w:r>
    </w:p>
    <w:p w14:paraId="12D557F1" w14:textId="77777777" w:rsidR="003B4526" w:rsidRPr="00040FC5" w:rsidRDefault="003B4526" w:rsidP="004061BB">
      <w:pPr>
        <w:pStyle w:val="ListParagraph"/>
        <w:numPr>
          <w:ilvl w:val="0"/>
          <w:numId w:val="25"/>
        </w:numPr>
        <w:tabs>
          <w:tab w:val="left" w:pos="2145"/>
        </w:tabs>
        <w:spacing w:after="0" w:line="240" w:lineRule="auto"/>
        <w:contextualSpacing w:val="0"/>
        <w:jc w:val="both"/>
        <w:rPr>
          <w:rFonts w:ascii="Palatino Linotype" w:hAnsi="Palatino Linotype"/>
        </w:rPr>
      </w:pPr>
      <w:r w:rsidRPr="00040FC5">
        <w:rPr>
          <w:rFonts w:ascii="Palatino Linotype" w:hAnsi="Palatino Linotype"/>
        </w:rPr>
        <w:t>Improve die utilization by placing Pegasus in empty die space</w:t>
      </w:r>
      <w:bookmarkEnd w:id="11"/>
    </w:p>
    <w:p w14:paraId="1D9B85E2" w14:textId="77777777" w:rsidR="003B4526" w:rsidRPr="00C86C9D" w:rsidRDefault="003B4526" w:rsidP="00C86C9D"/>
    <w:p w14:paraId="726BE499" w14:textId="77777777" w:rsidR="003B4526" w:rsidRDefault="003B4526" w:rsidP="00C94050">
      <w:pPr>
        <w:sectPr w:rsidR="003B4526" w:rsidSect="00C94050">
          <w:headerReference w:type="default" r:id="rId11"/>
          <w:footerReference w:type="default" r:id="rId12"/>
          <w:headerReference w:type="first" r:id="rId13"/>
          <w:type w:val="continuous"/>
          <w:pgSz w:w="12240" w:h="15840" w:code="1"/>
          <w:pgMar w:top="1440" w:right="1440" w:bottom="1440" w:left="1440" w:header="720" w:footer="432" w:gutter="0"/>
          <w:cols w:space="720"/>
          <w:noEndnote/>
          <w:docGrid w:linePitch="360"/>
        </w:sectPr>
      </w:pPr>
    </w:p>
    <w:p w14:paraId="302DB5F2" w14:textId="77777777" w:rsidR="003B4526" w:rsidRPr="00040FC5" w:rsidRDefault="003B4526" w:rsidP="00CF18D3">
      <w:pPr>
        <w:pStyle w:val="Heading1"/>
        <w:keepNext/>
        <w:keepLines/>
        <w:pBdr>
          <w:bottom w:val="single" w:sz="4" w:space="1" w:color="595959" w:themeColor="text1" w:themeTint="A6"/>
        </w:pBdr>
        <w:spacing w:before="360" w:after="120" w:line="276" w:lineRule="auto"/>
        <w:rPr>
          <w:rFonts w:ascii="Palatino Linotype" w:hAnsi="Palatino Linotype"/>
        </w:rPr>
      </w:pPr>
      <w:bookmarkStart w:id="13" w:name="_Toc23344004"/>
      <w:r w:rsidRPr="00040FC5">
        <w:rPr>
          <w:rFonts w:ascii="Palatino Linotype" w:hAnsi="Palatino Linotype"/>
        </w:rPr>
        <w:lastRenderedPageBreak/>
        <w:t>Functional Description</w:t>
      </w:r>
      <w:bookmarkEnd w:id="13"/>
    </w:p>
    <w:p w14:paraId="64A9E233" w14:textId="77777777" w:rsidR="003B4526" w:rsidRPr="00040FC5" w:rsidRDefault="003B4526" w:rsidP="00CF18D3">
      <w:pPr>
        <w:jc w:val="both"/>
        <w:rPr>
          <w:rFonts w:ascii="Palatino Linotype" w:hAnsi="Palatino Linotype"/>
        </w:rPr>
      </w:pPr>
      <w:r w:rsidRPr="00040FC5">
        <w:rPr>
          <w:rFonts w:ascii="Palatino Linotype" w:hAnsi="Palatino Linotype"/>
        </w:rPr>
        <w:t>The Pegasus Last-Level Cache (LLC) module is a cache designed to supplement a coherent system.  It is expected to be instantiated between the Coherency Controller and the Memory Controller.</w:t>
      </w:r>
    </w:p>
    <w:p w14:paraId="64579DD6" w14:textId="77777777" w:rsidR="003B4526" w:rsidRPr="00040FC5" w:rsidRDefault="003B4526" w:rsidP="00CF18D3">
      <w:pPr>
        <w:keepNext/>
        <w:rPr>
          <w:rFonts w:ascii="Palatino Linotype" w:hAnsi="Palatino Linotype"/>
        </w:rPr>
      </w:pPr>
      <w:r>
        <w:rPr>
          <w:rFonts w:ascii="Palatino Linotype" w:hAnsi="Palatino Linotype"/>
          <w:noProof/>
        </w:rPr>
        <w:drawing>
          <wp:inline distT="0" distB="0" distL="0" distR="0" wp14:anchorId="35491EFD" wp14:editId="5136937F">
            <wp:extent cx="5954395" cy="275399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395" cy="2753995"/>
                    </a:xfrm>
                    <a:prstGeom prst="rect">
                      <a:avLst/>
                    </a:prstGeom>
                    <a:noFill/>
                    <a:ln>
                      <a:noFill/>
                    </a:ln>
                  </pic:spPr>
                </pic:pic>
              </a:graphicData>
            </a:graphic>
          </wp:inline>
        </w:drawing>
      </w:r>
    </w:p>
    <w:p w14:paraId="104EF662" w14:textId="53098538" w:rsidR="003B4526" w:rsidRPr="00040FC5" w:rsidRDefault="003B4526" w:rsidP="00CF18D3">
      <w:pPr>
        <w:pStyle w:val="Caption"/>
        <w:rPr>
          <w:rFonts w:ascii="Palatino Linotype" w:hAnsi="Palatino Linotype"/>
        </w:rPr>
      </w:pPr>
      <w:bookmarkStart w:id="14" w:name="_Toc442877285"/>
      <w:bookmarkStart w:id="15" w:name="_Toc442879848"/>
      <w:bookmarkStart w:id="16" w:name="_Toc442879974"/>
      <w:bookmarkStart w:id="17" w:name="_Toc5627062"/>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1</w:t>
      </w:r>
      <w:r w:rsidRPr="00040FC5">
        <w:rPr>
          <w:rFonts w:ascii="Palatino Linotype" w:hAnsi="Palatino Linotype"/>
          <w:noProof/>
        </w:rPr>
        <w:fldChar w:fldCharType="end"/>
      </w:r>
      <w:r w:rsidRPr="00040FC5">
        <w:rPr>
          <w:rFonts w:ascii="Palatino Linotype" w:hAnsi="Palatino Linotype"/>
        </w:rPr>
        <w:t>: Last Level Cache sits behind coherency controller</w:t>
      </w:r>
      <w:bookmarkEnd w:id="14"/>
      <w:bookmarkEnd w:id="15"/>
      <w:bookmarkEnd w:id="16"/>
      <w:bookmarkEnd w:id="17"/>
    </w:p>
    <w:p w14:paraId="404EC6B2" w14:textId="77777777" w:rsidR="003B4526" w:rsidRPr="00040FC5" w:rsidRDefault="003B4526" w:rsidP="00CF18D3">
      <w:pPr>
        <w:jc w:val="both"/>
        <w:rPr>
          <w:rFonts w:ascii="Palatino Linotype" w:hAnsi="Palatino Linotype"/>
        </w:rPr>
      </w:pPr>
      <w:r w:rsidRPr="00040FC5">
        <w:rPr>
          <w:rFonts w:ascii="Palatino Linotype" w:hAnsi="Palatino Linotype"/>
        </w:rPr>
        <w:t>Pegasus is a non-integrated LLC design, which means the LLC is a separate module from the coherency controller.  This provides significant flexibility in how Pegasus is used in a system.</w:t>
      </w:r>
    </w:p>
    <w:p w14:paraId="2929843D" w14:textId="77777777" w:rsidR="003B4526" w:rsidRPr="00040FC5" w:rsidRDefault="003B4526" w:rsidP="00CF18D3">
      <w:pPr>
        <w:jc w:val="both"/>
        <w:rPr>
          <w:rFonts w:ascii="Palatino Linotype" w:hAnsi="Palatino Linotype"/>
        </w:rPr>
      </w:pPr>
      <w:r w:rsidRPr="00040FC5">
        <w:rPr>
          <w:rFonts w:ascii="Palatino Linotype" w:hAnsi="Palatino Linotype"/>
        </w:rPr>
        <w:t>In a coherent system, this flexibility allows a different number of CCCs and LLCs in the system.  It also allows flexibility in the physical location of these modules on the floorplan.</w:t>
      </w:r>
    </w:p>
    <w:p w14:paraId="38C2EF61" w14:textId="77777777" w:rsidR="003B4526" w:rsidRPr="00040FC5" w:rsidRDefault="003B4526" w:rsidP="00CF18D3">
      <w:pPr>
        <w:jc w:val="both"/>
        <w:rPr>
          <w:rFonts w:ascii="Palatino Linotype" w:hAnsi="Palatino Linotype"/>
        </w:rPr>
      </w:pPr>
      <w:r w:rsidRPr="00040FC5">
        <w:rPr>
          <w:rFonts w:ascii="Palatino Linotype" w:hAnsi="Palatino Linotype"/>
        </w:rPr>
        <w:t>Since the LLC is not integrated with the coherency controller, it can be utilized even in non-coherent systems as a system cache.  As shown below, the LLC has an ACE-lite input port and an AXI output port.   In a non-coherent system, the unused ACE-lite signals can be tied off to work as an AXI port.</w:t>
      </w:r>
    </w:p>
    <w:p w14:paraId="29662033" w14:textId="77777777" w:rsidR="003B4526" w:rsidRPr="00040FC5" w:rsidRDefault="003B4526" w:rsidP="00CF18D3">
      <w:pPr>
        <w:keepNext/>
        <w:rPr>
          <w:rFonts w:ascii="Palatino Linotype" w:hAnsi="Palatino Linotype"/>
        </w:rPr>
      </w:pPr>
      <w:r>
        <w:rPr>
          <w:rFonts w:ascii="Palatino Linotype" w:hAnsi="Palatino Linotype"/>
          <w:noProof/>
        </w:rPr>
        <w:lastRenderedPageBreak/>
        <w:drawing>
          <wp:inline distT="0" distB="0" distL="0" distR="0" wp14:anchorId="35C542D5" wp14:editId="6BA1BB18">
            <wp:extent cx="514604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6040" cy="1647825"/>
                    </a:xfrm>
                    <a:prstGeom prst="rect">
                      <a:avLst/>
                    </a:prstGeom>
                    <a:noFill/>
                    <a:ln>
                      <a:noFill/>
                    </a:ln>
                  </pic:spPr>
                </pic:pic>
              </a:graphicData>
            </a:graphic>
          </wp:inline>
        </w:drawing>
      </w:r>
    </w:p>
    <w:p w14:paraId="4DEE14B3" w14:textId="7799CE10" w:rsidR="003B4526" w:rsidRPr="00040FC5" w:rsidRDefault="003B4526" w:rsidP="00CF18D3">
      <w:pPr>
        <w:pStyle w:val="Caption"/>
        <w:rPr>
          <w:rFonts w:ascii="Palatino Linotype" w:hAnsi="Palatino Linotype"/>
        </w:rPr>
      </w:pPr>
      <w:bookmarkStart w:id="18" w:name="_Toc442877286"/>
      <w:bookmarkStart w:id="19" w:name="_Toc442879849"/>
      <w:bookmarkStart w:id="20" w:name="_Toc442879975"/>
      <w:bookmarkStart w:id="21" w:name="_Toc5627063"/>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2</w:t>
      </w:r>
      <w:r w:rsidRPr="00040FC5">
        <w:rPr>
          <w:rFonts w:ascii="Palatino Linotype" w:hAnsi="Palatino Linotype"/>
          <w:noProof/>
        </w:rPr>
        <w:fldChar w:fldCharType="end"/>
      </w:r>
      <w:r w:rsidRPr="00040FC5">
        <w:rPr>
          <w:rFonts w:ascii="Palatino Linotype" w:hAnsi="Palatino Linotype"/>
        </w:rPr>
        <w:t>: LLC has an ACE-lite and AXI port</w:t>
      </w:r>
      <w:bookmarkEnd w:id="18"/>
      <w:bookmarkEnd w:id="19"/>
      <w:bookmarkEnd w:id="20"/>
      <w:bookmarkEnd w:id="21"/>
    </w:p>
    <w:p w14:paraId="419CFE81" w14:textId="77777777" w:rsidR="003B4526" w:rsidRPr="00040FC5" w:rsidRDefault="003B4526" w:rsidP="00CF18D3">
      <w:pPr>
        <w:jc w:val="both"/>
        <w:rPr>
          <w:rFonts w:ascii="Palatino Linotype" w:hAnsi="Palatino Linotype"/>
        </w:rPr>
      </w:pPr>
      <w:r w:rsidRPr="00040FC5">
        <w:rPr>
          <w:rFonts w:ascii="Palatino Linotype" w:hAnsi="Palatino Linotype"/>
        </w:rPr>
        <w:t>The input is ACE-lite so that the cache can receive cache maintenance instructions as well as standard read and write instructions.  It has an AXI output port where it is able to fetch lines from memory or evict lines to memory.</w:t>
      </w:r>
    </w:p>
    <w:p w14:paraId="3EDC6EC9" w14:textId="77777777" w:rsidR="003B4526" w:rsidRPr="00040FC5" w:rsidRDefault="003B4526" w:rsidP="00CF18D3">
      <w:pPr>
        <w:pStyle w:val="Heading2"/>
        <w:rPr>
          <w:rFonts w:ascii="Palatino Linotype" w:hAnsi="Palatino Linotype"/>
        </w:rPr>
      </w:pPr>
      <w:bookmarkStart w:id="22" w:name="_Toc396272437"/>
      <w:bookmarkStart w:id="23" w:name="_Toc23344005"/>
      <w:r w:rsidRPr="00040FC5">
        <w:rPr>
          <w:rFonts w:ascii="Palatino Linotype" w:hAnsi="Palatino Linotype"/>
        </w:rPr>
        <w:t>Relationship to Coherency</w:t>
      </w:r>
      <w:bookmarkEnd w:id="22"/>
      <w:bookmarkEnd w:id="23"/>
    </w:p>
    <w:p w14:paraId="2992D948" w14:textId="77777777" w:rsidR="003B4526" w:rsidRPr="00040FC5" w:rsidRDefault="003B4526" w:rsidP="00CF18D3">
      <w:pPr>
        <w:jc w:val="both"/>
        <w:rPr>
          <w:rFonts w:ascii="Palatino Linotype" w:hAnsi="Palatino Linotype"/>
        </w:rPr>
      </w:pPr>
      <w:r w:rsidRPr="00040FC5">
        <w:rPr>
          <w:rFonts w:ascii="Palatino Linotype" w:hAnsi="Palatino Linotype"/>
        </w:rPr>
        <w:t>A last level cache resides between the coherency controller and the memory controller.  This leaves it outside of the coherent space.  The LLC contents do not need to be tracked by the directory, and the LLC does not need to retain Shared or Unique state information.  The cache only needs to track Valid and Dirty state.</w:t>
      </w:r>
    </w:p>
    <w:p w14:paraId="01A664D8" w14:textId="77777777" w:rsidR="003B4526" w:rsidRPr="00040FC5" w:rsidRDefault="003B4526" w:rsidP="00CF18D3">
      <w:pPr>
        <w:keepNext/>
        <w:rPr>
          <w:rFonts w:ascii="Palatino Linotype" w:hAnsi="Palatino Linotype"/>
        </w:rPr>
      </w:pPr>
      <w:r>
        <w:rPr>
          <w:rFonts w:ascii="Palatino Linotype" w:hAnsi="Palatino Linotype"/>
          <w:noProof/>
        </w:rPr>
        <w:drawing>
          <wp:inline distT="0" distB="0" distL="0" distR="0" wp14:anchorId="36938021" wp14:editId="53A747EE">
            <wp:extent cx="3933825" cy="48895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488950"/>
                    </a:xfrm>
                    <a:prstGeom prst="rect">
                      <a:avLst/>
                    </a:prstGeom>
                    <a:noFill/>
                    <a:ln>
                      <a:noFill/>
                    </a:ln>
                  </pic:spPr>
                </pic:pic>
              </a:graphicData>
            </a:graphic>
          </wp:inline>
        </w:drawing>
      </w:r>
    </w:p>
    <w:p w14:paraId="67776318" w14:textId="3348AB88" w:rsidR="003B4526" w:rsidRPr="00040FC5" w:rsidRDefault="003B4526" w:rsidP="00CF18D3">
      <w:pPr>
        <w:pStyle w:val="Caption"/>
        <w:rPr>
          <w:rFonts w:ascii="Palatino Linotype" w:hAnsi="Palatino Linotype"/>
        </w:rPr>
      </w:pPr>
      <w:bookmarkStart w:id="24" w:name="_Toc442877287"/>
      <w:bookmarkStart w:id="25" w:name="_Toc442879850"/>
      <w:bookmarkStart w:id="26" w:name="_Toc442879976"/>
      <w:bookmarkStart w:id="27" w:name="_Toc5627064"/>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3</w:t>
      </w:r>
      <w:r w:rsidRPr="00040FC5">
        <w:rPr>
          <w:rFonts w:ascii="Palatino Linotype" w:hAnsi="Palatino Linotype"/>
          <w:noProof/>
        </w:rPr>
        <w:fldChar w:fldCharType="end"/>
      </w:r>
      <w:r w:rsidRPr="00040FC5">
        <w:rPr>
          <w:rFonts w:ascii="Palatino Linotype" w:hAnsi="Palatino Linotype"/>
        </w:rPr>
        <w:t>: State Tracking in LLC Tags</w:t>
      </w:r>
      <w:bookmarkEnd w:id="24"/>
      <w:bookmarkEnd w:id="25"/>
      <w:bookmarkEnd w:id="26"/>
      <w:bookmarkEnd w:id="27"/>
    </w:p>
    <w:p w14:paraId="6A218B80" w14:textId="77777777" w:rsidR="003B4526" w:rsidRPr="00040FC5" w:rsidRDefault="003B4526" w:rsidP="00CF18D3">
      <w:pPr>
        <w:jc w:val="both"/>
        <w:rPr>
          <w:rFonts w:ascii="Palatino Linotype" w:hAnsi="Palatino Linotype"/>
        </w:rPr>
      </w:pPr>
      <w:r w:rsidRPr="00040FC5">
        <w:rPr>
          <w:rFonts w:ascii="Palatino Linotype" w:hAnsi="Palatino Linotype"/>
        </w:rPr>
        <w:t>If a coherent cache has a copy of the cache line, even in a Unique state, the LLC can also have a copy of the line.  The coherency protocol will attempt to provide any requestor with the coherent version of the data, and only if it misses in the coherent system will the data in the LLC be used.  This means there are no requirements on Inclusivity or Exclusivity for the LLC with respect to the coherent system.</w:t>
      </w:r>
    </w:p>
    <w:p w14:paraId="23F19581" w14:textId="77777777" w:rsidR="003B4526" w:rsidRPr="00040FC5" w:rsidRDefault="003B4526" w:rsidP="00CF18D3">
      <w:pPr>
        <w:pStyle w:val="Heading2"/>
        <w:rPr>
          <w:rFonts w:ascii="Palatino Linotype" w:hAnsi="Palatino Linotype"/>
        </w:rPr>
      </w:pPr>
      <w:bookmarkStart w:id="28" w:name="_Toc396272438"/>
      <w:bookmarkStart w:id="29" w:name="_Toc23344006"/>
      <w:r w:rsidRPr="00040FC5">
        <w:rPr>
          <w:rFonts w:ascii="Palatino Linotype" w:hAnsi="Palatino Linotype"/>
        </w:rPr>
        <w:t>Multiple LLCs</w:t>
      </w:r>
      <w:bookmarkEnd w:id="28"/>
      <w:bookmarkEnd w:id="29"/>
    </w:p>
    <w:p w14:paraId="06012DD7" w14:textId="77777777" w:rsidR="003B4526" w:rsidRPr="00040FC5" w:rsidRDefault="003B4526" w:rsidP="00CF18D3">
      <w:pPr>
        <w:jc w:val="both"/>
        <w:rPr>
          <w:rFonts w:ascii="Palatino Linotype" w:hAnsi="Palatino Linotype"/>
        </w:rPr>
      </w:pPr>
      <w:r w:rsidRPr="00040FC5">
        <w:rPr>
          <w:rFonts w:ascii="Palatino Linotype" w:hAnsi="Palatino Linotype"/>
        </w:rPr>
        <w:t xml:space="preserve">To achieve higher bandwidth, or to partition the RAMs across the chip, it is possible to have multiple, parallel last level caches.  </w:t>
      </w:r>
    </w:p>
    <w:p w14:paraId="76483884" w14:textId="77777777" w:rsidR="003B4526" w:rsidRPr="00040FC5" w:rsidRDefault="003B4526" w:rsidP="00CF18D3">
      <w:pPr>
        <w:keepNext/>
        <w:rPr>
          <w:rFonts w:ascii="Palatino Linotype" w:hAnsi="Palatino Linotype"/>
        </w:rPr>
      </w:pPr>
      <w:r>
        <w:rPr>
          <w:rFonts w:ascii="Palatino Linotype" w:hAnsi="Palatino Linotype"/>
          <w:noProof/>
        </w:rPr>
        <w:lastRenderedPageBreak/>
        <w:drawing>
          <wp:inline distT="0" distB="0" distL="0" distR="0" wp14:anchorId="537F5C69" wp14:editId="58091803">
            <wp:extent cx="3232150" cy="259461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2150" cy="2594610"/>
                    </a:xfrm>
                    <a:prstGeom prst="rect">
                      <a:avLst/>
                    </a:prstGeom>
                    <a:noFill/>
                    <a:ln>
                      <a:noFill/>
                    </a:ln>
                  </pic:spPr>
                </pic:pic>
              </a:graphicData>
            </a:graphic>
          </wp:inline>
        </w:drawing>
      </w:r>
    </w:p>
    <w:p w14:paraId="4BAD0E9F" w14:textId="0F2271D5" w:rsidR="003B4526" w:rsidRPr="00040FC5" w:rsidRDefault="003B4526" w:rsidP="00CF18D3">
      <w:pPr>
        <w:pStyle w:val="Caption"/>
        <w:rPr>
          <w:rFonts w:ascii="Palatino Linotype" w:hAnsi="Palatino Linotype"/>
        </w:rPr>
      </w:pPr>
      <w:bookmarkStart w:id="30" w:name="_Toc442877288"/>
      <w:bookmarkStart w:id="31" w:name="_Toc442879851"/>
      <w:bookmarkStart w:id="32" w:name="_Toc442879977"/>
      <w:bookmarkStart w:id="33" w:name="_Toc5627065"/>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4</w:t>
      </w:r>
      <w:r w:rsidRPr="00040FC5">
        <w:rPr>
          <w:rFonts w:ascii="Palatino Linotype" w:hAnsi="Palatino Linotype"/>
          <w:noProof/>
        </w:rPr>
        <w:fldChar w:fldCharType="end"/>
      </w:r>
      <w:r w:rsidRPr="00040FC5">
        <w:rPr>
          <w:rFonts w:ascii="Palatino Linotype" w:hAnsi="Palatino Linotype"/>
        </w:rPr>
        <w:t>: Multiple Parallel LLCs</w:t>
      </w:r>
      <w:bookmarkEnd w:id="30"/>
      <w:bookmarkEnd w:id="31"/>
      <w:bookmarkEnd w:id="32"/>
      <w:bookmarkEnd w:id="33"/>
    </w:p>
    <w:p w14:paraId="4916CE8A" w14:textId="77777777" w:rsidR="003B4526" w:rsidRPr="00040FC5" w:rsidRDefault="003B4526" w:rsidP="00CF18D3">
      <w:pPr>
        <w:jc w:val="both"/>
        <w:rPr>
          <w:rFonts w:ascii="Palatino Linotype" w:hAnsi="Palatino Linotype"/>
        </w:rPr>
      </w:pPr>
      <w:r w:rsidRPr="00040FC5">
        <w:rPr>
          <w:rFonts w:ascii="Palatino Linotype" w:hAnsi="Palatino Linotype"/>
        </w:rPr>
        <w:t>Since the caches are not tracked by a coherency mechanism, they have to be guaranteed that they won’t hold the same cache lines.  This is guaranteed by splitting which addresses go to each cache.  For a power-of-2 number of caches, this can be easily accomplished by using certain address bits to index which cache the request should go to.  A hash function can also be used to distribute requests more evenly across the LLCs.</w:t>
      </w:r>
    </w:p>
    <w:p w14:paraId="0AFE69BD" w14:textId="77777777" w:rsidR="003B4526" w:rsidRPr="00040FC5" w:rsidRDefault="003B4526" w:rsidP="00CF18D3">
      <w:pPr>
        <w:pStyle w:val="Heading2"/>
        <w:rPr>
          <w:rFonts w:ascii="Palatino Linotype" w:hAnsi="Palatino Linotype"/>
        </w:rPr>
      </w:pPr>
      <w:bookmarkStart w:id="34" w:name="_Toc396272439"/>
      <w:bookmarkStart w:id="35" w:name="_Toc23344007"/>
      <w:r w:rsidRPr="00040FC5">
        <w:rPr>
          <w:rFonts w:ascii="Palatino Linotype" w:hAnsi="Palatino Linotype"/>
        </w:rPr>
        <w:t>Flexible Connectivity</w:t>
      </w:r>
      <w:bookmarkEnd w:id="34"/>
      <w:bookmarkEnd w:id="35"/>
    </w:p>
    <w:p w14:paraId="5D2B36D3" w14:textId="77777777" w:rsidR="003B4526" w:rsidRPr="00040FC5" w:rsidRDefault="003B4526" w:rsidP="00CF18D3">
      <w:pPr>
        <w:jc w:val="both"/>
        <w:rPr>
          <w:rFonts w:ascii="Palatino Linotype" w:hAnsi="Palatino Linotype"/>
        </w:rPr>
      </w:pPr>
      <w:r w:rsidRPr="00040FC5">
        <w:rPr>
          <w:rFonts w:ascii="Palatino Linotype" w:hAnsi="Palatino Linotype"/>
        </w:rPr>
        <w:t>The LLC cache can be connected to the system in a number of ways.  One method is to have dedicated LLCs for each memory controller, or to each coherency controller.  Connections can then be made directly between agents.</w:t>
      </w:r>
    </w:p>
    <w:p w14:paraId="5DE31B36" w14:textId="77777777" w:rsidR="003B4526" w:rsidRPr="00040FC5" w:rsidRDefault="003B4526" w:rsidP="00CF18D3">
      <w:pPr>
        <w:keepNext/>
        <w:rPr>
          <w:rFonts w:ascii="Palatino Linotype" w:hAnsi="Palatino Linotype"/>
        </w:rPr>
      </w:pPr>
      <w:r>
        <w:rPr>
          <w:rFonts w:ascii="Palatino Linotype" w:hAnsi="Palatino Linotype"/>
          <w:noProof/>
        </w:rPr>
        <w:drawing>
          <wp:inline distT="0" distB="0" distL="0" distR="0" wp14:anchorId="6FEB0C32" wp14:editId="273FC397">
            <wp:extent cx="3136900" cy="22542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2254250"/>
                    </a:xfrm>
                    <a:prstGeom prst="rect">
                      <a:avLst/>
                    </a:prstGeom>
                    <a:noFill/>
                    <a:ln>
                      <a:noFill/>
                    </a:ln>
                  </pic:spPr>
                </pic:pic>
              </a:graphicData>
            </a:graphic>
          </wp:inline>
        </w:drawing>
      </w:r>
    </w:p>
    <w:p w14:paraId="6C97C94C" w14:textId="5039B887" w:rsidR="003B4526" w:rsidRPr="00040FC5" w:rsidRDefault="003B4526" w:rsidP="00CF18D3">
      <w:pPr>
        <w:pStyle w:val="Caption"/>
        <w:rPr>
          <w:rFonts w:ascii="Palatino Linotype" w:hAnsi="Palatino Linotype"/>
        </w:rPr>
      </w:pPr>
      <w:bookmarkStart w:id="36" w:name="_Toc442877289"/>
      <w:bookmarkStart w:id="37" w:name="_Toc442879852"/>
      <w:bookmarkStart w:id="38" w:name="_Toc442879978"/>
      <w:bookmarkStart w:id="39" w:name="_Toc5627066"/>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5</w:t>
      </w:r>
      <w:r w:rsidRPr="00040FC5">
        <w:rPr>
          <w:rFonts w:ascii="Palatino Linotype" w:hAnsi="Palatino Linotype"/>
          <w:noProof/>
        </w:rPr>
        <w:fldChar w:fldCharType="end"/>
      </w:r>
      <w:r w:rsidRPr="00040FC5">
        <w:rPr>
          <w:rFonts w:ascii="Palatino Linotype" w:hAnsi="Palatino Linotype"/>
        </w:rPr>
        <w:t>: Dedicated caches connectivity</w:t>
      </w:r>
      <w:bookmarkEnd w:id="36"/>
      <w:bookmarkEnd w:id="37"/>
      <w:bookmarkEnd w:id="38"/>
      <w:bookmarkEnd w:id="39"/>
    </w:p>
    <w:p w14:paraId="16124AEB" w14:textId="77777777" w:rsidR="003B4526" w:rsidRPr="00040FC5" w:rsidRDefault="003B4526" w:rsidP="00CF18D3">
      <w:pPr>
        <w:jc w:val="both"/>
        <w:rPr>
          <w:rFonts w:ascii="Palatino Linotype" w:hAnsi="Palatino Linotype"/>
        </w:rPr>
      </w:pPr>
      <w:r w:rsidRPr="00040FC5">
        <w:rPr>
          <w:rFonts w:ascii="Palatino Linotype" w:hAnsi="Palatino Linotype"/>
        </w:rPr>
        <w:lastRenderedPageBreak/>
        <w:t>In the example above, each of the components in a column would be responsible for the same portion of the address space.  An alternative approach is to allow LLCs to be split using some other addressing mechanism, so there isn’t a 1:1 association.</w:t>
      </w:r>
    </w:p>
    <w:p w14:paraId="56D0D8D6" w14:textId="77777777" w:rsidR="003B4526" w:rsidRPr="00040FC5" w:rsidRDefault="003B4526" w:rsidP="00CF18D3">
      <w:pPr>
        <w:keepNext/>
        <w:rPr>
          <w:rFonts w:ascii="Palatino Linotype" w:hAnsi="Palatino Linotype"/>
        </w:rPr>
      </w:pPr>
      <w:r>
        <w:rPr>
          <w:rFonts w:ascii="Palatino Linotype" w:hAnsi="Palatino Linotype"/>
          <w:noProof/>
        </w:rPr>
        <w:drawing>
          <wp:inline distT="0" distB="0" distL="0" distR="0" wp14:anchorId="543F4136" wp14:editId="19B587CA">
            <wp:extent cx="3019425" cy="26155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2615565"/>
                    </a:xfrm>
                    <a:prstGeom prst="rect">
                      <a:avLst/>
                    </a:prstGeom>
                    <a:noFill/>
                    <a:ln>
                      <a:noFill/>
                    </a:ln>
                  </pic:spPr>
                </pic:pic>
              </a:graphicData>
            </a:graphic>
          </wp:inline>
        </w:drawing>
      </w:r>
    </w:p>
    <w:p w14:paraId="251B5DD0" w14:textId="72E384DA" w:rsidR="003B4526" w:rsidRPr="00040FC5" w:rsidRDefault="003B4526" w:rsidP="00CF18D3">
      <w:pPr>
        <w:pStyle w:val="Caption"/>
        <w:rPr>
          <w:rFonts w:ascii="Palatino Linotype" w:hAnsi="Palatino Linotype"/>
        </w:rPr>
      </w:pPr>
      <w:bookmarkStart w:id="40" w:name="_Toc442877290"/>
      <w:bookmarkStart w:id="41" w:name="_Toc442879853"/>
      <w:bookmarkStart w:id="42" w:name="_Toc442879979"/>
      <w:bookmarkStart w:id="43" w:name="_Toc5627067"/>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6</w:t>
      </w:r>
      <w:r w:rsidRPr="00040FC5">
        <w:rPr>
          <w:rFonts w:ascii="Palatino Linotype" w:hAnsi="Palatino Linotype"/>
          <w:noProof/>
        </w:rPr>
        <w:fldChar w:fldCharType="end"/>
      </w:r>
      <w:r w:rsidRPr="00040FC5">
        <w:rPr>
          <w:rFonts w:ascii="Palatino Linotype" w:hAnsi="Palatino Linotype"/>
        </w:rPr>
        <w:t>: Flexible Connectivity</w:t>
      </w:r>
      <w:bookmarkEnd w:id="40"/>
      <w:bookmarkEnd w:id="41"/>
      <w:bookmarkEnd w:id="42"/>
      <w:bookmarkEnd w:id="43"/>
    </w:p>
    <w:p w14:paraId="25EAC6C3" w14:textId="77777777" w:rsidR="003B4526" w:rsidRPr="00040FC5" w:rsidRDefault="003B4526" w:rsidP="00CF18D3">
      <w:pPr>
        <w:pStyle w:val="Heading2"/>
        <w:rPr>
          <w:rFonts w:ascii="Palatino Linotype" w:hAnsi="Palatino Linotype"/>
        </w:rPr>
      </w:pPr>
      <w:bookmarkStart w:id="44" w:name="_Toc396272440"/>
      <w:bookmarkStart w:id="45" w:name="_Toc23344008"/>
      <w:r w:rsidRPr="00040FC5">
        <w:rPr>
          <w:rFonts w:ascii="Palatino Linotype" w:hAnsi="Palatino Linotype"/>
        </w:rPr>
        <w:t>Logically Partitioned RAM Arrays</w:t>
      </w:r>
      <w:bookmarkEnd w:id="44"/>
      <w:bookmarkEnd w:id="45"/>
    </w:p>
    <w:p w14:paraId="3AD7E448" w14:textId="77777777" w:rsidR="003B4526" w:rsidRPr="00040FC5" w:rsidRDefault="003B4526" w:rsidP="00CF18D3">
      <w:pPr>
        <w:jc w:val="both"/>
        <w:rPr>
          <w:rFonts w:ascii="Palatino Linotype" w:hAnsi="Palatino Linotype"/>
        </w:rPr>
      </w:pPr>
      <w:r w:rsidRPr="00040FC5">
        <w:rPr>
          <w:rFonts w:ascii="Palatino Linotype" w:hAnsi="Palatino Linotype"/>
        </w:rPr>
        <w:t>A major issue with building Last-Level Cache IP is that RAM designs are technology specific and cannot be synthesized with the rest of the logic.  The RAM arrays can be built in a number of ways with different latencies, frequencies, and bandwidths.  They can also be logically banked for increased bandwidth.  Pegasus is built to have enough flexibility to use different RAM designs.</w:t>
      </w:r>
    </w:p>
    <w:p w14:paraId="075D75E7" w14:textId="77777777" w:rsidR="003B4526" w:rsidRPr="00040FC5" w:rsidRDefault="003B4526" w:rsidP="00CF18D3">
      <w:pPr>
        <w:keepNext/>
        <w:rPr>
          <w:rFonts w:ascii="Palatino Linotype" w:hAnsi="Palatino Linotype"/>
        </w:rPr>
      </w:pPr>
      <w:r>
        <w:rPr>
          <w:rFonts w:ascii="Palatino Linotype" w:hAnsi="Palatino Linotype"/>
          <w:noProof/>
        </w:rPr>
        <w:lastRenderedPageBreak/>
        <w:drawing>
          <wp:inline distT="0" distB="0" distL="0" distR="0" wp14:anchorId="64271BAF" wp14:editId="4B5DF778">
            <wp:extent cx="5592445" cy="40614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2445" cy="4061460"/>
                    </a:xfrm>
                    <a:prstGeom prst="rect">
                      <a:avLst/>
                    </a:prstGeom>
                    <a:noFill/>
                    <a:ln>
                      <a:noFill/>
                    </a:ln>
                  </pic:spPr>
                </pic:pic>
              </a:graphicData>
            </a:graphic>
          </wp:inline>
        </w:drawing>
      </w:r>
    </w:p>
    <w:p w14:paraId="2780C6EE" w14:textId="7CB0545C" w:rsidR="003B4526" w:rsidRPr="00040FC5" w:rsidRDefault="003B4526" w:rsidP="00CF18D3">
      <w:pPr>
        <w:pStyle w:val="Caption"/>
        <w:rPr>
          <w:rFonts w:ascii="Palatino Linotype" w:hAnsi="Palatino Linotype"/>
        </w:rPr>
      </w:pPr>
      <w:bookmarkStart w:id="46" w:name="_Toc442877291"/>
      <w:bookmarkStart w:id="47" w:name="_Toc442879854"/>
      <w:bookmarkStart w:id="48" w:name="_Toc442879980"/>
      <w:bookmarkStart w:id="49" w:name="_Toc5627068"/>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7</w:t>
      </w:r>
      <w:r w:rsidRPr="00040FC5">
        <w:rPr>
          <w:rFonts w:ascii="Palatino Linotype" w:hAnsi="Palatino Linotype"/>
          <w:noProof/>
        </w:rPr>
        <w:fldChar w:fldCharType="end"/>
      </w:r>
      <w:r w:rsidRPr="00040FC5">
        <w:rPr>
          <w:rFonts w:ascii="Palatino Linotype" w:hAnsi="Palatino Linotype"/>
        </w:rPr>
        <w:t>: LLC has Controller, Tag Arrays and Data Arrays.  Controller has separate interface to access the arrays.</w:t>
      </w:r>
      <w:bookmarkEnd w:id="46"/>
      <w:bookmarkEnd w:id="47"/>
      <w:bookmarkEnd w:id="48"/>
      <w:bookmarkEnd w:id="49"/>
    </w:p>
    <w:p w14:paraId="125C7227" w14:textId="77777777" w:rsidR="003B4526" w:rsidRPr="00040FC5" w:rsidRDefault="003B4526" w:rsidP="00CF18D3">
      <w:pPr>
        <w:jc w:val="both"/>
        <w:rPr>
          <w:rFonts w:ascii="Palatino Linotype" w:hAnsi="Palatino Linotype"/>
        </w:rPr>
      </w:pPr>
      <w:r w:rsidRPr="00040FC5">
        <w:rPr>
          <w:rFonts w:ascii="Palatino Linotype" w:hAnsi="Palatino Linotype"/>
        </w:rPr>
        <w:t>The diagram above shows the LLC in more detail.  The cache controller is separate from the tag and data arrays.  There is a simple interface between the controller and each of the array blocks.  The controller is the primary IP that is provided to customers.  The Arrays are either built with compilers or are custom designed by the customer.  The controller must be flexible in how it accesses the arrays, but this loose coupling allows the arrays to be built independently.</w:t>
      </w:r>
    </w:p>
    <w:p w14:paraId="7F9405E6" w14:textId="77777777" w:rsidR="003B4526" w:rsidRPr="00040FC5" w:rsidRDefault="003B4526" w:rsidP="00CF18D3">
      <w:pPr>
        <w:pStyle w:val="Heading2"/>
        <w:rPr>
          <w:rFonts w:ascii="Palatino Linotype" w:hAnsi="Palatino Linotype"/>
        </w:rPr>
      </w:pPr>
      <w:bookmarkStart w:id="50" w:name="_Toc396272441"/>
      <w:bookmarkStart w:id="51" w:name="_Toc23344009"/>
      <w:r w:rsidRPr="00040FC5">
        <w:rPr>
          <w:rFonts w:ascii="Palatino Linotype" w:hAnsi="Palatino Linotype"/>
        </w:rPr>
        <w:t>Single-ported RAMs</w:t>
      </w:r>
      <w:bookmarkEnd w:id="50"/>
      <w:bookmarkEnd w:id="51"/>
    </w:p>
    <w:p w14:paraId="6CB3508C" w14:textId="77777777" w:rsidR="003B4526" w:rsidRPr="00040FC5" w:rsidRDefault="003B4526" w:rsidP="00CF18D3">
      <w:pPr>
        <w:jc w:val="both"/>
        <w:rPr>
          <w:rFonts w:ascii="Palatino Linotype" w:hAnsi="Palatino Linotype"/>
        </w:rPr>
      </w:pPr>
      <w:r w:rsidRPr="00040FC5">
        <w:rPr>
          <w:rFonts w:ascii="Palatino Linotype" w:hAnsi="Palatino Linotype"/>
        </w:rPr>
        <w:t>Since a last-level cache is big, it needs to be built with dense arrays.  The standard RAM design for big arrays is a 6-T cell with a single port that allows either a read or a write.  The cache controller is built assuming only single-ported RAMs are utilized.</w:t>
      </w:r>
    </w:p>
    <w:p w14:paraId="3625FEC6" w14:textId="77777777" w:rsidR="003B4526" w:rsidRPr="00040FC5" w:rsidRDefault="003B4526" w:rsidP="00CF18D3">
      <w:pPr>
        <w:pStyle w:val="Heading2"/>
        <w:rPr>
          <w:rFonts w:ascii="Palatino Linotype" w:hAnsi="Palatino Linotype"/>
        </w:rPr>
      </w:pPr>
      <w:bookmarkStart w:id="52" w:name="_Toc396272442"/>
      <w:bookmarkStart w:id="53" w:name="_Toc23344010"/>
      <w:r w:rsidRPr="00040FC5">
        <w:rPr>
          <w:rFonts w:ascii="Palatino Linotype" w:hAnsi="Palatino Linotype"/>
        </w:rPr>
        <w:t>Flexible Timing of Arrays</w:t>
      </w:r>
      <w:bookmarkEnd w:id="52"/>
      <w:bookmarkEnd w:id="53"/>
    </w:p>
    <w:p w14:paraId="6AABCBC4" w14:textId="77777777" w:rsidR="003B4526" w:rsidRPr="00040FC5" w:rsidRDefault="003B4526" w:rsidP="00CF18D3">
      <w:pPr>
        <w:jc w:val="both"/>
        <w:rPr>
          <w:rFonts w:ascii="Palatino Linotype" w:hAnsi="Palatino Linotype"/>
        </w:rPr>
      </w:pPr>
      <w:r w:rsidRPr="00040FC5">
        <w:rPr>
          <w:rFonts w:ascii="Palatino Linotype" w:hAnsi="Palatino Linotype"/>
        </w:rPr>
        <w:t>Pegasus is configurable to handle the various timing requirements of the RAMs.  For each RAM array, the controller must know the latency of the access to the RAMs, as well as the bandwidth.  This will affect the rate at which requests are sent to the RAM, as well as the expected delay until the RAM response returns.</w:t>
      </w:r>
    </w:p>
    <w:p w14:paraId="5BB5163D" w14:textId="77777777" w:rsidR="003B4526" w:rsidRPr="00040FC5" w:rsidRDefault="003B4526" w:rsidP="00CF18D3">
      <w:pPr>
        <w:keepNext/>
        <w:rPr>
          <w:rFonts w:ascii="Palatino Linotype" w:hAnsi="Palatino Linotype"/>
        </w:rPr>
      </w:pPr>
      <w:r>
        <w:rPr>
          <w:rFonts w:ascii="Palatino Linotype" w:hAnsi="Palatino Linotype"/>
          <w:noProof/>
        </w:rPr>
        <w:lastRenderedPageBreak/>
        <w:drawing>
          <wp:inline distT="0" distB="0" distL="0" distR="0" wp14:anchorId="6EEB89D6" wp14:editId="5D13CF60">
            <wp:extent cx="5943600" cy="1711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11960"/>
                    </a:xfrm>
                    <a:prstGeom prst="rect">
                      <a:avLst/>
                    </a:prstGeom>
                    <a:noFill/>
                    <a:ln>
                      <a:noFill/>
                    </a:ln>
                  </pic:spPr>
                </pic:pic>
              </a:graphicData>
            </a:graphic>
          </wp:inline>
        </w:drawing>
      </w:r>
    </w:p>
    <w:p w14:paraId="4D22FB8D" w14:textId="6EE35426" w:rsidR="003B4526" w:rsidRPr="00040FC5" w:rsidRDefault="003B4526" w:rsidP="00CF18D3">
      <w:pPr>
        <w:pStyle w:val="Caption"/>
        <w:rPr>
          <w:rFonts w:ascii="Palatino Linotype" w:hAnsi="Palatino Linotype"/>
        </w:rPr>
      </w:pPr>
      <w:bookmarkStart w:id="54" w:name="_Toc442877292"/>
      <w:bookmarkStart w:id="55" w:name="_Toc442879855"/>
      <w:bookmarkStart w:id="56" w:name="_Toc442879981"/>
      <w:bookmarkStart w:id="57" w:name="_Toc5627069"/>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8</w:t>
      </w:r>
      <w:r w:rsidRPr="00040FC5">
        <w:rPr>
          <w:rFonts w:ascii="Palatino Linotype" w:hAnsi="Palatino Linotype"/>
          <w:noProof/>
        </w:rPr>
        <w:fldChar w:fldCharType="end"/>
      </w:r>
      <w:r w:rsidRPr="00040FC5">
        <w:rPr>
          <w:rFonts w:ascii="Palatino Linotype" w:hAnsi="Palatino Linotype"/>
        </w:rPr>
        <w:t>: RAM access show flexible latency and repeat rate</w:t>
      </w:r>
      <w:bookmarkEnd w:id="54"/>
      <w:bookmarkEnd w:id="55"/>
      <w:bookmarkEnd w:id="56"/>
      <w:bookmarkEnd w:id="57"/>
    </w:p>
    <w:p w14:paraId="52191E72" w14:textId="77777777" w:rsidR="003B4526" w:rsidRPr="00040FC5" w:rsidRDefault="003B4526" w:rsidP="00CF18D3">
      <w:pPr>
        <w:jc w:val="both"/>
        <w:rPr>
          <w:rFonts w:ascii="Palatino Linotype" w:hAnsi="Palatino Linotype"/>
        </w:rPr>
      </w:pPr>
      <w:r w:rsidRPr="00040FC5">
        <w:rPr>
          <w:rFonts w:ascii="Palatino Linotype" w:hAnsi="Palatino Linotype"/>
        </w:rPr>
        <w:t>The cache control logic provides a flexible specification of the RAMs for latency and bandwidth.  This allows the cache to adjust to the specific RAM implementation.</w:t>
      </w:r>
    </w:p>
    <w:p w14:paraId="28B1ED88" w14:textId="77777777" w:rsidR="003B4526" w:rsidRPr="00040FC5" w:rsidRDefault="003B4526" w:rsidP="00CF18D3">
      <w:pPr>
        <w:jc w:val="both"/>
        <w:rPr>
          <w:rFonts w:ascii="Palatino Linotype" w:hAnsi="Palatino Linotype"/>
        </w:rPr>
      </w:pPr>
      <w:r w:rsidRPr="00040FC5">
        <w:rPr>
          <w:rFonts w:ascii="Palatino Linotype" w:hAnsi="Palatino Linotype"/>
        </w:rPr>
        <w:t>Read and Write latencies and bandwidth are assumed to be identical, which is typically the case for single-ported RAM arrays.</w:t>
      </w:r>
    </w:p>
    <w:p w14:paraId="4CF24662" w14:textId="77777777" w:rsidR="003B4526" w:rsidRPr="00040FC5" w:rsidRDefault="003B4526" w:rsidP="00CF18D3">
      <w:pPr>
        <w:pStyle w:val="Heading2"/>
        <w:rPr>
          <w:rFonts w:ascii="Palatino Linotype" w:hAnsi="Palatino Linotype"/>
        </w:rPr>
      </w:pPr>
      <w:bookmarkStart w:id="58" w:name="_Toc396272443"/>
      <w:bookmarkStart w:id="59" w:name="_Toc23344011"/>
      <w:r w:rsidRPr="00040FC5">
        <w:rPr>
          <w:rFonts w:ascii="Palatino Linotype" w:hAnsi="Palatino Linotype"/>
        </w:rPr>
        <w:t>Banking of the RAMs</w:t>
      </w:r>
      <w:bookmarkEnd w:id="58"/>
      <w:bookmarkEnd w:id="59"/>
    </w:p>
    <w:p w14:paraId="0582FE7D" w14:textId="77777777" w:rsidR="003B4526" w:rsidRPr="00040FC5" w:rsidRDefault="003B4526" w:rsidP="00CF18D3">
      <w:pPr>
        <w:jc w:val="both"/>
        <w:rPr>
          <w:rFonts w:ascii="Palatino Linotype" w:hAnsi="Palatino Linotype"/>
        </w:rPr>
      </w:pPr>
      <w:r w:rsidRPr="00040FC5">
        <w:rPr>
          <w:rFonts w:ascii="Palatino Linotype" w:hAnsi="Palatino Linotype"/>
        </w:rPr>
        <w:t>Since the data arrays may not be fully pipelined, higher throughput can be achieved through a banked design.  Parallel requests can be made to the different banks, allowing more requests per cycle.  Pegasus supports the use of multiple data banks.</w:t>
      </w:r>
    </w:p>
    <w:p w14:paraId="0D69AF92" w14:textId="77777777" w:rsidR="003B4526" w:rsidRPr="00040FC5" w:rsidRDefault="003B4526" w:rsidP="00CF18D3">
      <w:pPr>
        <w:keepNext/>
        <w:rPr>
          <w:rFonts w:ascii="Palatino Linotype" w:hAnsi="Palatino Linotype"/>
        </w:rPr>
      </w:pPr>
      <w:r>
        <w:rPr>
          <w:rFonts w:ascii="Palatino Linotype" w:hAnsi="Palatino Linotype"/>
          <w:noProof/>
        </w:rPr>
        <w:drawing>
          <wp:inline distT="0" distB="0" distL="0" distR="0" wp14:anchorId="5C0780CC" wp14:editId="26E4F3AB">
            <wp:extent cx="5943600" cy="1212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inline>
        </w:drawing>
      </w:r>
    </w:p>
    <w:p w14:paraId="2A812352" w14:textId="5719E0D7" w:rsidR="003B4526" w:rsidRPr="00040FC5" w:rsidRDefault="003B4526" w:rsidP="00CF18D3">
      <w:pPr>
        <w:pStyle w:val="Caption"/>
        <w:rPr>
          <w:rFonts w:ascii="Palatino Linotype" w:hAnsi="Palatino Linotype"/>
        </w:rPr>
      </w:pPr>
      <w:bookmarkStart w:id="60" w:name="_Toc442877293"/>
      <w:bookmarkStart w:id="61" w:name="_Toc442879856"/>
      <w:bookmarkStart w:id="62" w:name="_Toc442879982"/>
      <w:bookmarkStart w:id="63" w:name="_Toc5627070"/>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9</w:t>
      </w:r>
      <w:r w:rsidRPr="00040FC5">
        <w:rPr>
          <w:rFonts w:ascii="Palatino Linotype" w:hAnsi="Palatino Linotype"/>
          <w:noProof/>
        </w:rPr>
        <w:fldChar w:fldCharType="end"/>
      </w:r>
      <w:r w:rsidRPr="00040FC5">
        <w:rPr>
          <w:rFonts w:ascii="Palatino Linotype" w:hAnsi="Palatino Linotype"/>
        </w:rPr>
        <w:t>: Cache with banked data arrays</w:t>
      </w:r>
      <w:bookmarkEnd w:id="60"/>
      <w:bookmarkEnd w:id="61"/>
      <w:bookmarkEnd w:id="62"/>
      <w:bookmarkEnd w:id="63"/>
    </w:p>
    <w:p w14:paraId="3734CBDE" w14:textId="77777777" w:rsidR="003B4526" w:rsidRPr="00040FC5" w:rsidRDefault="003B4526" w:rsidP="00CF18D3">
      <w:pPr>
        <w:jc w:val="both"/>
        <w:rPr>
          <w:rFonts w:ascii="Palatino Linotype" w:hAnsi="Palatino Linotype"/>
        </w:rPr>
      </w:pPr>
      <w:r w:rsidRPr="00040FC5">
        <w:rPr>
          <w:rFonts w:ascii="Palatino Linotype" w:hAnsi="Palatino Linotype"/>
        </w:rPr>
        <w:t>Normally data array banks can be split by address or by cache ways.  Pegasus supports splitting by associative ways.  This allows the cache to easily support power-gating sections of the data array.  Ways can be disabled for allocation, flushed, and power gated.  Re-enabling the bank is easy and does not affect the enabled arrays.</w:t>
      </w:r>
    </w:p>
    <w:p w14:paraId="7F7DDDA2" w14:textId="77777777" w:rsidR="003B4526" w:rsidRPr="00040FC5" w:rsidRDefault="003B4526" w:rsidP="00CF18D3">
      <w:pPr>
        <w:pStyle w:val="Heading2"/>
        <w:rPr>
          <w:rFonts w:ascii="Palatino Linotype" w:hAnsi="Palatino Linotype"/>
        </w:rPr>
      </w:pPr>
      <w:bookmarkStart w:id="64" w:name="_Toc396272444"/>
      <w:bookmarkStart w:id="65" w:name="_Toc23344012"/>
      <w:r w:rsidRPr="00040FC5">
        <w:rPr>
          <w:rFonts w:ascii="Palatino Linotype" w:hAnsi="Palatino Linotype"/>
        </w:rPr>
        <w:t>Flexible Capacity and Associativity</w:t>
      </w:r>
      <w:bookmarkEnd w:id="64"/>
      <w:bookmarkEnd w:id="65"/>
    </w:p>
    <w:p w14:paraId="1AAC95D3" w14:textId="77777777" w:rsidR="003B4526" w:rsidRPr="00040FC5" w:rsidRDefault="003B4526" w:rsidP="00CF18D3">
      <w:pPr>
        <w:rPr>
          <w:rFonts w:ascii="Palatino Linotype" w:hAnsi="Palatino Linotype"/>
        </w:rPr>
      </w:pPr>
      <w:r w:rsidRPr="00040FC5">
        <w:rPr>
          <w:rFonts w:ascii="Palatino Linotype" w:hAnsi="Palatino Linotype"/>
        </w:rPr>
        <w:t>The LLC is designed to be configured for different sizes of caches.  Both the number of sets and the number of ways is configurable.  This allows control over the size and as</w:t>
      </w:r>
      <w:r>
        <w:rPr>
          <w:rFonts w:ascii="Palatino Linotype" w:hAnsi="Palatino Linotype"/>
        </w:rPr>
        <w:t>s</w:t>
      </w:r>
      <w:r w:rsidRPr="00040FC5">
        <w:rPr>
          <w:rFonts w:ascii="Palatino Linotype" w:hAnsi="Palatino Linotype"/>
        </w:rPr>
        <w:t>ociativity of the cache.</w:t>
      </w:r>
    </w:p>
    <w:p w14:paraId="69FC90CC" w14:textId="77777777" w:rsidR="003B4526" w:rsidRPr="00040FC5" w:rsidRDefault="003B4526" w:rsidP="00CF18D3">
      <w:pPr>
        <w:jc w:val="both"/>
        <w:rPr>
          <w:rFonts w:ascii="Palatino Linotype" w:hAnsi="Palatino Linotype"/>
        </w:rPr>
      </w:pPr>
      <w:r w:rsidRPr="00040FC5">
        <w:rPr>
          <w:rFonts w:ascii="Palatino Linotype" w:hAnsi="Palatino Linotype"/>
        </w:rPr>
        <w:lastRenderedPageBreak/>
        <w:t xml:space="preserve">Like most caches, the number of sets in the cache is required to be a power of 2 in size.  This allows straightforward indexing and avoids uneven pressure across sets.  </w:t>
      </w:r>
    </w:p>
    <w:p w14:paraId="194BD773" w14:textId="77777777" w:rsidR="003B4526" w:rsidRPr="00040FC5" w:rsidRDefault="003B4526" w:rsidP="00CF18D3">
      <w:pPr>
        <w:jc w:val="both"/>
        <w:rPr>
          <w:rFonts w:ascii="Palatino Linotype" w:hAnsi="Palatino Linotype"/>
        </w:rPr>
      </w:pPr>
      <w:r w:rsidRPr="00040FC5">
        <w:rPr>
          <w:rFonts w:ascii="Palatino Linotype" w:hAnsi="Palatino Linotype"/>
        </w:rPr>
        <w:t>The number of ways has more flexibility and can be used to create non-power-of-2 sized caches.</w:t>
      </w:r>
    </w:p>
    <w:p w14:paraId="0D951B7D" w14:textId="77777777" w:rsidR="003B4526" w:rsidRPr="00040FC5" w:rsidRDefault="003B4526" w:rsidP="00CF18D3">
      <w:pPr>
        <w:pStyle w:val="Heading2"/>
        <w:rPr>
          <w:rFonts w:ascii="Palatino Linotype" w:hAnsi="Palatino Linotype"/>
        </w:rPr>
      </w:pPr>
      <w:bookmarkStart w:id="66" w:name="_Toc396272445"/>
      <w:bookmarkStart w:id="67" w:name="_Toc23344013"/>
      <w:r w:rsidRPr="00040FC5">
        <w:rPr>
          <w:rFonts w:ascii="Palatino Linotype" w:hAnsi="Palatino Linotype"/>
        </w:rPr>
        <w:t>Way Groups and Data Banking: Relationship</w:t>
      </w:r>
      <w:bookmarkEnd w:id="66"/>
      <w:bookmarkEnd w:id="67"/>
    </w:p>
    <w:p w14:paraId="2C4C538B" w14:textId="77777777" w:rsidR="003B4526" w:rsidRPr="00040FC5" w:rsidRDefault="003B4526" w:rsidP="00CF18D3">
      <w:pPr>
        <w:jc w:val="both"/>
        <w:rPr>
          <w:rFonts w:ascii="Palatino Linotype" w:hAnsi="Palatino Linotype"/>
        </w:rPr>
      </w:pPr>
      <w:r w:rsidRPr="00040FC5">
        <w:rPr>
          <w:rFonts w:ascii="Palatino Linotype" w:hAnsi="Palatino Linotype"/>
        </w:rPr>
        <w:t>The LLC is built with an implied relationship between the number of associative ways, and the number of data banks.</w:t>
      </w:r>
    </w:p>
    <w:p w14:paraId="072DB9C4" w14:textId="77777777" w:rsidR="003B4526" w:rsidRPr="00040FC5" w:rsidRDefault="003B4526" w:rsidP="00CF18D3">
      <w:pPr>
        <w:jc w:val="both"/>
        <w:rPr>
          <w:rFonts w:ascii="Palatino Linotype" w:hAnsi="Palatino Linotype"/>
        </w:rPr>
      </w:pPr>
      <w:r w:rsidRPr="00040FC5">
        <w:rPr>
          <w:rFonts w:ascii="Palatino Linotype" w:hAnsi="Palatino Linotype"/>
        </w:rPr>
        <w:t>Ways are always instantiated in groups of 4.  So, the associativity of the cache must be a multiple of 4.  This group of 4 is called a Way Group.  For each Way Group, there are two data array banks.  One if for the first half of the cache line.  The other is for the second half of the cache line.  As more associativity is added, so are more data banks.</w:t>
      </w:r>
    </w:p>
    <w:p w14:paraId="003C4583" w14:textId="77777777" w:rsidR="003B4526" w:rsidRPr="00040FC5" w:rsidRDefault="003B4526" w:rsidP="00CF18D3">
      <w:pPr>
        <w:keepNext/>
        <w:rPr>
          <w:rFonts w:ascii="Palatino Linotype" w:hAnsi="Palatino Linotype"/>
        </w:rPr>
      </w:pPr>
      <w:r>
        <w:rPr>
          <w:rFonts w:ascii="Palatino Linotype" w:hAnsi="Palatino Linotype"/>
          <w:noProof/>
        </w:rPr>
        <w:drawing>
          <wp:inline distT="0" distB="0" distL="0" distR="0" wp14:anchorId="3864ADA1" wp14:editId="0965D069">
            <wp:extent cx="59436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14:paraId="234353A3" w14:textId="7114B4C1" w:rsidR="003B4526" w:rsidRPr="00040FC5" w:rsidRDefault="003B4526" w:rsidP="00CF18D3">
      <w:pPr>
        <w:pStyle w:val="Caption"/>
        <w:rPr>
          <w:rFonts w:ascii="Palatino Linotype" w:hAnsi="Palatino Linotype"/>
        </w:rPr>
      </w:pPr>
      <w:bookmarkStart w:id="68" w:name="_Toc442877294"/>
      <w:bookmarkStart w:id="69" w:name="_Toc442879857"/>
      <w:bookmarkStart w:id="70" w:name="_Toc442879983"/>
      <w:bookmarkStart w:id="71" w:name="_Toc5627071"/>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10</w:t>
      </w:r>
      <w:r w:rsidRPr="00040FC5">
        <w:rPr>
          <w:rFonts w:ascii="Palatino Linotype" w:hAnsi="Palatino Linotype"/>
          <w:noProof/>
        </w:rPr>
        <w:fldChar w:fldCharType="end"/>
      </w:r>
      <w:r w:rsidRPr="00040FC5">
        <w:rPr>
          <w:rFonts w:ascii="Palatino Linotype" w:hAnsi="Palatino Linotype"/>
        </w:rPr>
        <w:t>: Ways and Banking are related</w:t>
      </w:r>
      <w:bookmarkEnd w:id="68"/>
      <w:bookmarkEnd w:id="69"/>
      <w:bookmarkEnd w:id="70"/>
      <w:bookmarkEnd w:id="71"/>
    </w:p>
    <w:p w14:paraId="68EC4BA9" w14:textId="77777777" w:rsidR="003B4526" w:rsidRPr="00040FC5" w:rsidRDefault="003B4526" w:rsidP="00CF18D3">
      <w:pPr>
        <w:rPr>
          <w:rFonts w:ascii="Palatino Linotype" w:hAnsi="Palatino Linotype"/>
        </w:rPr>
      </w:pPr>
    </w:p>
    <w:p w14:paraId="4C1F8A81" w14:textId="77777777" w:rsidR="003B4526" w:rsidRPr="00040FC5" w:rsidRDefault="003B4526" w:rsidP="00CF18D3">
      <w:pPr>
        <w:rPr>
          <w:rFonts w:ascii="Palatino Linotype" w:hAnsi="Palatino Linotype"/>
        </w:rPr>
      </w:pPr>
    </w:p>
    <w:p w14:paraId="71115738" w14:textId="77777777" w:rsidR="003B4526" w:rsidRPr="00040FC5" w:rsidRDefault="003B4526" w:rsidP="00CF18D3">
      <w:pPr>
        <w:pStyle w:val="Heading2"/>
        <w:rPr>
          <w:rFonts w:ascii="Palatino Linotype" w:hAnsi="Palatino Linotype"/>
        </w:rPr>
      </w:pPr>
      <w:bookmarkStart w:id="72" w:name="_Toc396272446"/>
      <w:bookmarkStart w:id="73" w:name="_Toc23344014"/>
      <w:r w:rsidRPr="00040FC5">
        <w:rPr>
          <w:rFonts w:ascii="Palatino Linotype" w:hAnsi="Palatino Linotype"/>
        </w:rPr>
        <w:t>Scratchpad RAM Mode</w:t>
      </w:r>
      <w:bookmarkEnd w:id="72"/>
      <w:bookmarkEnd w:id="73"/>
    </w:p>
    <w:p w14:paraId="414BEFD0" w14:textId="77777777" w:rsidR="003B4526" w:rsidRPr="00040FC5" w:rsidRDefault="003B4526" w:rsidP="00CF18D3">
      <w:pPr>
        <w:jc w:val="both"/>
        <w:rPr>
          <w:rFonts w:ascii="Palatino Linotype" w:hAnsi="Palatino Linotype"/>
        </w:rPr>
      </w:pPr>
      <w:r w:rsidRPr="00040FC5">
        <w:rPr>
          <w:rFonts w:ascii="Palatino Linotype" w:hAnsi="Palatino Linotype"/>
        </w:rPr>
        <w:t>Since Pegasus contains a significant amount of on-chip RAM, it is often useful for a system to utilize this RAM directly instead of as a cache.  This is often called scratchpad mode.  Part or all of a cache can be modified to act as a backing store for a range of addresses.  The addresses will always hit in the RAM and will never miss or evict the address.</w:t>
      </w:r>
    </w:p>
    <w:p w14:paraId="193BCAC4" w14:textId="77777777" w:rsidR="003B4526" w:rsidRPr="00040FC5" w:rsidRDefault="003B4526" w:rsidP="00CF18D3">
      <w:pPr>
        <w:jc w:val="both"/>
        <w:rPr>
          <w:rFonts w:ascii="Palatino Linotype" w:hAnsi="Palatino Linotype"/>
        </w:rPr>
      </w:pPr>
      <w:r w:rsidRPr="00040FC5">
        <w:rPr>
          <w:rFonts w:ascii="Palatino Linotype" w:hAnsi="Palatino Linotype"/>
        </w:rPr>
        <w:lastRenderedPageBreak/>
        <w:t>The LLC can allow portions of its cache to be utilized as a scratchpad RAM.   The amount that is converted to scratchpad is flexible.</w:t>
      </w:r>
    </w:p>
    <w:p w14:paraId="25DE90A1" w14:textId="77777777" w:rsidR="003B4526" w:rsidRPr="00040FC5" w:rsidRDefault="003B4526" w:rsidP="00CF18D3">
      <w:pPr>
        <w:keepNext/>
        <w:rPr>
          <w:rFonts w:ascii="Palatino Linotype" w:hAnsi="Palatino Linotype"/>
        </w:rPr>
      </w:pPr>
      <w:r>
        <w:rPr>
          <w:rFonts w:ascii="Palatino Linotype" w:hAnsi="Palatino Linotype"/>
          <w:noProof/>
        </w:rPr>
        <w:drawing>
          <wp:inline distT="0" distB="0" distL="0" distR="0" wp14:anchorId="21F8F43C" wp14:editId="66BE5C17">
            <wp:extent cx="5943600"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665F38A4" w14:textId="7B411314" w:rsidR="003B4526" w:rsidRPr="00040FC5" w:rsidRDefault="003B4526" w:rsidP="00CF18D3">
      <w:pPr>
        <w:pStyle w:val="Caption"/>
        <w:rPr>
          <w:rFonts w:ascii="Palatino Linotype" w:hAnsi="Palatino Linotype"/>
        </w:rPr>
      </w:pPr>
      <w:bookmarkStart w:id="74" w:name="_Toc442877295"/>
      <w:bookmarkStart w:id="75" w:name="_Toc442879858"/>
      <w:bookmarkStart w:id="76" w:name="_Toc442879984"/>
      <w:bookmarkStart w:id="77" w:name="_Toc5627072"/>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11</w:t>
      </w:r>
      <w:r w:rsidRPr="00040FC5">
        <w:rPr>
          <w:rFonts w:ascii="Palatino Linotype" w:hAnsi="Palatino Linotype"/>
          <w:noProof/>
        </w:rPr>
        <w:fldChar w:fldCharType="end"/>
      </w:r>
      <w:r w:rsidRPr="00040FC5">
        <w:rPr>
          <w:rFonts w:ascii="Palatino Linotype" w:hAnsi="Palatino Linotype"/>
        </w:rPr>
        <w:t>: Portions of cache can be modified to act as a scratchpad RAM</w:t>
      </w:r>
      <w:bookmarkEnd w:id="74"/>
      <w:bookmarkEnd w:id="75"/>
      <w:bookmarkEnd w:id="76"/>
      <w:bookmarkEnd w:id="77"/>
    </w:p>
    <w:p w14:paraId="6E0CE8B5" w14:textId="77777777" w:rsidR="003B4526" w:rsidRPr="00040FC5" w:rsidRDefault="003B4526" w:rsidP="00CF18D3">
      <w:pPr>
        <w:jc w:val="both"/>
        <w:rPr>
          <w:rFonts w:ascii="Palatino Linotype" w:hAnsi="Palatino Linotype"/>
        </w:rPr>
      </w:pPr>
      <w:r w:rsidRPr="00040FC5">
        <w:rPr>
          <w:rFonts w:ascii="Palatino Linotype" w:hAnsi="Palatino Linotype"/>
        </w:rPr>
        <w:t>To transition a portion of the cache to scratchpad mode, the associated ways must be disabled and the lines must be flushed from the cache.  Once the designated ways are removed, the way can be programmed to act as scratchpad.  During this mode, the tag array for these ways will be unused.</w:t>
      </w:r>
    </w:p>
    <w:p w14:paraId="00484EA2" w14:textId="77777777" w:rsidR="003B4526" w:rsidRPr="00040FC5" w:rsidRDefault="003B4526" w:rsidP="00CF18D3">
      <w:pPr>
        <w:rPr>
          <w:rFonts w:ascii="Palatino Linotype" w:hAnsi="Palatino Linotype"/>
        </w:rPr>
      </w:pPr>
      <w:r w:rsidRPr="00040FC5">
        <w:rPr>
          <w:rFonts w:ascii="Palatino Linotype" w:hAnsi="Palatino Linotype"/>
        </w:rPr>
        <w:t>The scratchpad mode requires an address space.  This range is programmable.</w:t>
      </w:r>
    </w:p>
    <w:p w14:paraId="70FD5F76" w14:textId="77777777" w:rsidR="003B4526" w:rsidRPr="00040FC5" w:rsidRDefault="003B4526" w:rsidP="00CF18D3">
      <w:pPr>
        <w:jc w:val="both"/>
        <w:rPr>
          <w:rFonts w:ascii="Palatino Linotype" w:hAnsi="Palatino Linotype"/>
        </w:rPr>
      </w:pPr>
      <w:r w:rsidRPr="00040FC5">
        <w:rPr>
          <w:rFonts w:ascii="Palatino Linotype" w:hAnsi="Palatino Linotype"/>
        </w:rPr>
        <w:t>The scratchpad space can be protected with Trust-Zone security.  If the space is indicated as secure, only secure accesses will be able to read or write the data.  Non-secure accesses will receive a decode error.</w:t>
      </w:r>
    </w:p>
    <w:p w14:paraId="43441E11" w14:textId="77777777" w:rsidR="003B4526" w:rsidRPr="00040FC5" w:rsidRDefault="003B4526" w:rsidP="00CF18D3">
      <w:pPr>
        <w:pStyle w:val="Heading2"/>
        <w:rPr>
          <w:rFonts w:ascii="Palatino Linotype" w:hAnsi="Palatino Linotype"/>
        </w:rPr>
      </w:pPr>
      <w:bookmarkStart w:id="78" w:name="_Toc396272447"/>
      <w:bookmarkStart w:id="79" w:name="_Toc23344015"/>
      <w:r w:rsidRPr="00040FC5">
        <w:rPr>
          <w:rFonts w:ascii="Palatino Linotype" w:hAnsi="Palatino Linotype"/>
        </w:rPr>
        <w:t>Replacement Policy</w:t>
      </w:r>
      <w:bookmarkEnd w:id="78"/>
      <w:bookmarkEnd w:id="79"/>
    </w:p>
    <w:p w14:paraId="27423F21" w14:textId="77777777" w:rsidR="003B4526" w:rsidRPr="00040FC5" w:rsidRDefault="003B4526" w:rsidP="00CF18D3">
      <w:pPr>
        <w:jc w:val="both"/>
        <w:rPr>
          <w:rFonts w:ascii="Palatino Linotype" w:hAnsi="Palatino Linotype"/>
        </w:rPr>
      </w:pPr>
      <w:r w:rsidRPr="00040FC5">
        <w:rPr>
          <w:rFonts w:ascii="Palatino Linotype" w:hAnsi="Palatino Linotype"/>
        </w:rPr>
        <w:t>Each Way Group tracks 4 associative ways.  It also keeps a 3-bit tree-LRU indicator to determine which lines are more recently used and which are less.  If a Way Group is selected for replacement, the tree-LRU will choose the least recently used line.</w:t>
      </w:r>
    </w:p>
    <w:p w14:paraId="337C9D5F" w14:textId="77777777" w:rsidR="003B4526" w:rsidRPr="00040FC5" w:rsidRDefault="003B4526" w:rsidP="00CF18D3">
      <w:pPr>
        <w:jc w:val="both"/>
        <w:rPr>
          <w:rFonts w:ascii="Palatino Linotype" w:hAnsi="Palatino Linotype"/>
        </w:rPr>
      </w:pPr>
      <w:r w:rsidRPr="00040FC5">
        <w:rPr>
          <w:rFonts w:ascii="Palatino Linotype" w:hAnsi="Palatino Linotype"/>
        </w:rPr>
        <w:t>Across Way Groups, there is no information that tracks relative age or use.  Among the possible Way Groups, a global round-robin mechanism is used to select ways for replacement.  This amounts to a random policy within the same set.</w:t>
      </w:r>
    </w:p>
    <w:p w14:paraId="4EAE0AD2" w14:textId="77777777" w:rsidR="003B4526" w:rsidRPr="00040FC5" w:rsidRDefault="003B4526" w:rsidP="00CF18D3">
      <w:pPr>
        <w:jc w:val="both"/>
        <w:rPr>
          <w:rFonts w:ascii="Palatino Linotype" w:hAnsi="Palatino Linotype"/>
        </w:rPr>
      </w:pPr>
      <w:r w:rsidRPr="00040FC5">
        <w:rPr>
          <w:rFonts w:ascii="Palatino Linotype" w:hAnsi="Palatino Linotype"/>
        </w:rPr>
        <w:t>If there are empty ways to choose from, the algorithm will ignore the normal replacement method and pick the first available empty position.</w:t>
      </w:r>
    </w:p>
    <w:p w14:paraId="05E1F4CE" w14:textId="77777777" w:rsidR="003B4526" w:rsidRPr="00040FC5" w:rsidRDefault="003B4526" w:rsidP="00CF18D3">
      <w:pPr>
        <w:pStyle w:val="Heading2"/>
        <w:rPr>
          <w:rFonts w:ascii="Palatino Linotype" w:hAnsi="Palatino Linotype"/>
        </w:rPr>
      </w:pPr>
      <w:bookmarkStart w:id="80" w:name="_Toc396272449"/>
      <w:bookmarkStart w:id="81" w:name="_Toc23344016"/>
      <w:r w:rsidRPr="00040FC5">
        <w:rPr>
          <w:rFonts w:ascii="Palatino Linotype" w:hAnsi="Palatino Linotype"/>
        </w:rPr>
        <w:t>Partial Reads and Writes</w:t>
      </w:r>
      <w:bookmarkEnd w:id="80"/>
      <w:bookmarkEnd w:id="81"/>
    </w:p>
    <w:p w14:paraId="4879467F" w14:textId="77777777" w:rsidR="003B4526" w:rsidRPr="00040FC5" w:rsidRDefault="003B4526" w:rsidP="00CF18D3">
      <w:pPr>
        <w:jc w:val="both"/>
        <w:rPr>
          <w:rFonts w:ascii="Palatino Linotype" w:hAnsi="Palatino Linotype"/>
        </w:rPr>
      </w:pPr>
      <w:r w:rsidRPr="00040FC5">
        <w:rPr>
          <w:rFonts w:ascii="Palatino Linotype" w:hAnsi="Palatino Linotype"/>
        </w:rPr>
        <w:t>Like all caches, the LLC is primarily used for cache line accesses.  However, it is possible for a partial cache line access to occur.</w:t>
      </w:r>
    </w:p>
    <w:p w14:paraId="6F9250CC" w14:textId="77777777" w:rsidR="003B4526" w:rsidRPr="00040FC5" w:rsidRDefault="003B4526" w:rsidP="00CF18D3">
      <w:pPr>
        <w:jc w:val="both"/>
        <w:rPr>
          <w:rFonts w:ascii="Palatino Linotype" w:hAnsi="Palatino Linotype"/>
        </w:rPr>
      </w:pPr>
      <w:r w:rsidRPr="00040FC5">
        <w:rPr>
          <w:rFonts w:ascii="Palatino Linotype" w:hAnsi="Palatino Linotype"/>
        </w:rPr>
        <w:t>For read requests, the behavior is simple.  It will either retrieve data from the cache or will go to memory.  The partial read will never allocate into the cache.</w:t>
      </w:r>
    </w:p>
    <w:p w14:paraId="5B329A11" w14:textId="77777777" w:rsidR="003B4526" w:rsidRPr="00040FC5" w:rsidRDefault="003B4526" w:rsidP="00CF18D3">
      <w:pPr>
        <w:jc w:val="both"/>
        <w:rPr>
          <w:rFonts w:ascii="Palatino Linotype" w:hAnsi="Palatino Linotype"/>
        </w:rPr>
      </w:pPr>
      <w:r w:rsidRPr="00040FC5">
        <w:rPr>
          <w:rFonts w:ascii="Palatino Linotype" w:hAnsi="Palatino Linotype"/>
        </w:rPr>
        <w:lastRenderedPageBreak/>
        <w:t>For partial writes, the write will either merge with data already in the cache (utilizing a read-modify-write sequence), or it will send the write directly to memory.  The LLC will not fetch a line from memory to merge with the write and allocate in the cache.  If it isn’t already in the cache, the LLC will send the partial write to memory and let it be handled there.</w:t>
      </w:r>
    </w:p>
    <w:p w14:paraId="3F4D7709" w14:textId="77777777" w:rsidR="003B4526" w:rsidRPr="00040FC5" w:rsidRDefault="003B4526" w:rsidP="00CF18D3">
      <w:pPr>
        <w:rPr>
          <w:rFonts w:ascii="Palatino Linotype" w:hAnsi="Palatino Linotype"/>
        </w:rPr>
      </w:pPr>
      <w:r w:rsidRPr="00040FC5">
        <w:rPr>
          <w:rFonts w:ascii="Palatino Linotype" w:hAnsi="Palatino Linotype"/>
        </w:rPr>
        <w:t>In scratchpad mode, the partial write must merge with the existing cache line.</w:t>
      </w:r>
    </w:p>
    <w:p w14:paraId="19DC6D96" w14:textId="77777777" w:rsidR="003B4526" w:rsidRPr="00040FC5" w:rsidRDefault="003B4526" w:rsidP="00CF18D3">
      <w:pPr>
        <w:pStyle w:val="Heading2"/>
        <w:rPr>
          <w:rFonts w:ascii="Palatino Linotype" w:hAnsi="Palatino Linotype"/>
        </w:rPr>
      </w:pPr>
      <w:bookmarkStart w:id="82" w:name="_Toc396272450"/>
      <w:bookmarkStart w:id="83" w:name="_Toc23344017"/>
      <w:r w:rsidRPr="00040FC5">
        <w:rPr>
          <w:rFonts w:ascii="Palatino Linotype" w:hAnsi="Palatino Linotype"/>
        </w:rPr>
        <w:t>Trust-Zone Bit</w:t>
      </w:r>
      <w:bookmarkEnd w:id="82"/>
      <w:bookmarkEnd w:id="83"/>
    </w:p>
    <w:p w14:paraId="3864DAC0" w14:textId="77777777" w:rsidR="003B4526" w:rsidRPr="00040FC5" w:rsidRDefault="003B4526" w:rsidP="00CF18D3">
      <w:pPr>
        <w:jc w:val="both"/>
        <w:rPr>
          <w:rFonts w:ascii="Palatino Linotype" w:hAnsi="Palatino Linotype"/>
        </w:rPr>
      </w:pPr>
      <w:r w:rsidRPr="00040FC5">
        <w:rPr>
          <w:rFonts w:ascii="Palatino Linotype" w:hAnsi="Palatino Linotype"/>
        </w:rPr>
        <w:t>The LLC is aware of trust-zone support.  It will use the AxPROT[1] bit, which is utilized for Trust-Zone, as an additional address bit stored in the TAG.  This prevents accesses that are non-secure from seeing secure data, or the reverse.  The same address, with different AxPROT[1] bits, can exist as two separate entries in the cache because the cache treats them as different addresses.</w:t>
      </w:r>
    </w:p>
    <w:p w14:paraId="1028C7A0" w14:textId="77777777" w:rsidR="003B4526" w:rsidRPr="00040FC5" w:rsidRDefault="003B4526" w:rsidP="00CF18D3">
      <w:pPr>
        <w:pStyle w:val="Heading2"/>
        <w:rPr>
          <w:rFonts w:ascii="Palatino Linotype" w:hAnsi="Palatino Linotype"/>
        </w:rPr>
      </w:pPr>
      <w:bookmarkStart w:id="84" w:name="_Toc23344018"/>
      <w:r w:rsidRPr="00040FC5">
        <w:rPr>
          <w:rFonts w:ascii="Palatino Linotype" w:hAnsi="Palatino Linotype"/>
        </w:rPr>
        <w:t>Allocation control</w:t>
      </w:r>
      <w:bookmarkEnd w:id="84"/>
    </w:p>
    <w:p w14:paraId="077F10BB" w14:textId="77777777" w:rsidR="003B4526" w:rsidRPr="00040FC5" w:rsidRDefault="003B4526" w:rsidP="00CF18D3">
      <w:pPr>
        <w:jc w:val="both"/>
        <w:rPr>
          <w:rFonts w:ascii="Palatino Linotype" w:hAnsi="Palatino Linotype"/>
        </w:rPr>
      </w:pPr>
      <w:r w:rsidRPr="00040FC5">
        <w:rPr>
          <w:rFonts w:ascii="Palatino Linotype" w:hAnsi="Palatino Linotype"/>
        </w:rPr>
        <w:t xml:space="preserve">LLC supports way allocation controls. LLC Allocation Class can be set to one of 8 allocation classes. Each allocation class has a set of allocation control capabilities which are programmable with defaults configurable in NocStudio.  This includes selection of which ways in the cache a request can allocate into, as well as allocation rules.  All agents in an allocation class share these properties.  </w:t>
      </w:r>
    </w:p>
    <w:p w14:paraId="30B193FA" w14:textId="77777777" w:rsidR="003B4526" w:rsidRPr="00040FC5" w:rsidRDefault="003B4526" w:rsidP="00CF18D3">
      <w:pPr>
        <w:pStyle w:val="Heading3"/>
        <w:rPr>
          <w:rFonts w:ascii="Palatino Linotype" w:hAnsi="Palatino Linotype"/>
        </w:rPr>
      </w:pPr>
      <w:bookmarkStart w:id="85" w:name="_Toc23344019"/>
      <w:r w:rsidRPr="00040FC5">
        <w:rPr>
          <w:rFonts w:ascii="Palatino Linotype" w:hAnsi="Palatino Linotype"/>
        </w:rPr>
        <w:t>Way Allocation Controls</w:t>
      </w:r>
      <w:bookmarkEnd w:id="85"/>
    </w:p>
    <w:p w14:paraId="2786A095" w14:textId="77777777" w:rsidR="003B4526" w:rsidRPr="00040FC5" w:rsidRDefault="003B4526" w:rsidP="00CF18D3">
      <w:pPr>
        <w:jc w:val="both"/>
        <w:rPr>
          <w:rFonts w:ascii="Palatino Linotype" w:hAnsi="Palatino Linotype"/>
        </w:rPr>
      </w:pPr>
      <w:r w:rsidRPr="00040FC5">
        <w:rPr>
          <w:rFonts w:ascii="Palatino Linotype" w:hAnsi="Palatino Linotype"/>
        </w:rPr>
        <w:t>Choosing which lines to replace on a cache line allocation can have significant performance implications.  The first consideration for replacement is determining which cache ways are available for allocation.  Some ways may be disabled, and an agent may be limited to a subset of the remaining ways when choosing a position for allocation.</w:t>
      </w:r>
    </w:p>
    <w:p w14:paraId="72CB47E5" w14:textId="77777777" w:rsidR="003B4526" w:rsidRPr="00040FC5" w:rsidRDefault="003B4526" w:rsidP="00CF18D3">
      <w:pPr>
        <w:rPr>
          <w:rFonts w:ascii="Palatino Linotype" w:hAnsi="Palatino Linotype"/>
        </w:rPr>
      </w:pPr>
    </w:p>
    <w:p w14:paraId="7B921F3D" w14:textId="77777777" w:rsidR="003B4526" w:rsidRPr="00040FC5" w:rsidRDefault="003B4526" w:rsidP="00CF18D3">
      <w:pPr>
        <w:keepNext/>
        <w:rPr>
          <w:rFonts w:ascii="Palatino Linotype" w:hAnsi="Palatino Linotype"/>
        </w:rPr>
      </w:pPr>
      <w:r>
        <w:rPr>
          <w:rFonts w:ascii="Palatino Linotype" w:hAnsi="Palatino Linotype"/>
          <w:noProof/>
        </w:rPr>
        <w:drawing>
          <wp:inline distT="0" distB="0" distL="0" distR="0" wp14:anchorId="2FDFC456" wp14:editId="367BD2E3">
            <wp:extent cx="5082540" cy="1765300"/>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1765300"/>
                    </a:xfrm>
                    <a:prstGeom prst="rect">
                      <a:avLst/>
                    </a:prstGeom>
                    <a:noFill/>
                    <a:ln>
                      <a:noFill/>
                    </a:ln>
                  </pic:spPr>
                </pic:pic>
              </a:graphicData>
            </a:graphic>
          </wp:inline>
        </w:drawing>
      </w:r>
    </w:p>
    <w:p w14:paraId="2FC55B86" w14:textId="180028D9" w:rsidR="003B4526" w:rsidRPr="00040FC5" w:rsidRDefault="003B4526" w:rsidP="00CF18D3">
      <w:pPr>
        <w:pStyle w:val="Caption"/>
        <w:rPr>
          <w:rFonts w:ascii="Palatino Linotype" w:hAnsi="Palatino Linotype"/>
        </w:rPr>
      </w:pPr>
      <w:bookmarkStart w:id="86" w:name="_Toc442877296"/>
      <w:bookmarkStart w:id="87" w:name="_Toc442879859"/>
      <w:bookmarkStart w:id="88" w:name="_Toc442879985"/>
      <w:bookmarkStart w:id="89" w:name="_Toc5627073"/>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12</w:t>
      </w:r>
      <w:r w:rsidRPr="00040FC5">
        <w:rPr>
          <w:rFonts w:ascii="Palatino Linotype" w:hAnsi="Palatino Linotype"/>
          <w:noProof/>
        </w:rPr>
        <w:fldChar w:fldCharType="end"/>
      </w:r>
      <w:r w:rsidRPr="00040FC5">
        <w:rPr>
          <w:rFonts w:ascii="Palatino Linotype" w:hAnsi="Palatino Linotype"/>
        </w:rPr>
        <w:t>: Programmable allocation vectors</w:t>
      </w:r>
      <w:bookmarkEnd w:id="86"/>
      <w:bookmarkEnd w:id="87"/>
      <w:bookmarkEnd w:id="88"/>
      <w:bookmarkEnd w:id="89"/>
    </w:p>
    <w:p w14:paraId="415500F7" w14:textId="77777777" w:rsidR="003B4526" w:rsidRPr="00040FC5" w:rsidRDefault="003B4526" w:rsidP="00CF18D3">
      <w:pPr>
        <w:jc w:val="both"/>
        <w:rPr>
          <w:rFonts w:ascii="Palatino Linotype" w:hAnsi="Palatino Linotype"/>
        </w:rPr>
      </w:pPr>
      <w:r w:rsidRPr="00040FC5">
        <w:rPr>
          <w:rFonts w:ascii="Palatino Linotype" w:hAnsi="Palatino Linotype"/>
        </w:rPr>
        <w:lastRenderedPageBreak/>
        <w:t>Pegasus supports 8 allocation classes per system.  Each allocation class has a programmable register that indicates which ways the allocation class is allowed to allocate into.  This allows several agents to have different allocation vectors, which enables software to statically allocate cache entries to specific agents.   These vectors can overlap as well, allowing some agents to share cache ways.</w:t>
      </w:r>
    </w:p>
    <w:p w14:paraId="7512E309" w14:textId="77777777" w:rsidR="003B4526" w:rsidRPr="00040FC5" w:rsidRDefault="003B4526" w:rsidP="00CF18D3">
      <w:pPr>
        <w:jc w:val="both"/>
        <w:rPr>
          <w:rFonts w:ascii="Palatino Linotype" w:hAnsi="Palatino Linotype"/>
        </w:rPr>
      </w:pPr>
      <w:r w:rsidRPr="00040FC5">
        <w:rPr>
          <w:rFonts w:ascii="Palatino Linotype" w:hAnsi="Palatino Linotype"/>
        </w:rPr>
        <w:t>To disable ways for allocation, the corresponding bit for each of the allocation vectors can be set to zero.  As new lines are brought into the cache, they will only allocate if an available way is active.  If there are no available ways to allocate into, the line will pass through the cache without allocating.</w:t>
      </w:r>
    </w:p>
    <w:p w14:paraId="709CD244" w14:textId="77777777" w:rsidR="003B4526" w:rsidRPr="00040FC5" w:rsidRDefault="003B4526" w:rsidP="00CF18D3">
      <w:pPr>
        <w:jc w:val="both"/>
        <w:rPr>
          <w:rFonts w:ascii="Palatino Linotype" w:hAnsi="Palatino Linotype"/>
        </w:rPr>
      </w:pPr>
      <w:r w:rsidRPr="00040FC5">
        <w:rPr>
          <w:rFonts w:ascii="Palatino Linotype" w:hAnsi="Palatino Linotype"/>
        </w:rPr>
        <w:t>Disabling allocation into a way for an agent or even all agents does not prevent the way from being looked up and compared during a cache access.  Even if an agent can’t allocate in a way, the line it is trying to access could be present in that way.  Disabling allocation does not disable the way.</w:t>
      </w:r>
    </w:p>
    <w:p w14:paraId="4B3B809A" w14:textId="77777777" w:rsidR="003B4526" w:rsidRPr="00040FC5" w:rsidRDefault="003B4526" w:rsidP="00CF18D3">
      <w:pPr>
        <w:jc w:val="both"/>
        <w:rPr>
          <w:rFonts w:ascii="Palatino Linotype" w:hAnsi="Palatino Linotype"/>
        </w:rPr>
      </w:pPr>
      <w:r w:rsidRPr="00040FC5">
        <w:rPr>
          <w:rFonts w:ascii="Palatino Linotype" w:hAnsi="Palatino Linotype"/>
        </w:rPr>
        <w:t>Disabling allocation in a way for all agents can be used as the first step for flushing cache lines from that way.  Once new entries can’t allocate, a flush engine can walk through the entries in that way and evict them until the entire way is empty.</w:t>
      </w:r>
    </w:p>
    <w:p w14:paraId="44C15E33" w14:textId="77777777" w:rsidR="003B4526" w:rsidRPr="00040FC5" w:rsidRDefault="003B4526" w:rsidP="00CF18D3">
      <w:pPr>
        <w:rPr>
          <w:rFonts w:ascii="Palatino Linotype" w:hAnsi="Palatino Linotype"/>
        </w:rPr>
      </w:pPr>
    </w:p>
    <w:p w14:paraId="4947A497" w14:textId="77777777" w:rsidR="003B4526" w:rsidRPr="00040FC5" w:rsidRDefault="003B4526" w:rsidP="00CF18D3">
      <w:pPr>
        <w:pStyle w:val="Heading3"/>
        <w:rPr>
          <w:rFonts w:ascii="Palatino Linotype" w:hAnsi="Palatino Linotype"/>
        </w:rPr>
      </w:pPr>
      <w:bookmarkStart w:id="90" w:name="_Toc23344020"/>
      <w:r w:rsidRPr="00040FC5">
        <w:rPr>
          <w:rFonts w:ascii="Palatino Linotype" w:hAnsi="Palatino Linotype"/>
        </w:rPr>
        <w:t>Dynamic control of allocation behavior</w:t>
      </w:r>
      <w:bookmarkEnd w:id="90"/>
    </w:p>
    <w:p w14:paraId="5C821B6E" w14:textId="77777777" w:rsidR="003B4526" w:rsidRPr="00040FC5" w:rsidRDefault="003B4526" w:rsidP="00CF18D3">
      <w:pPr>
        <w:jc w:val="both"/>
        <w:rPr>
          <w:rFonts w:ascii="Palatino Linotype" w:hAnsi="Palatino Linotype"/>
        </w:rPr>
      </w:pPr>
      <w:r w:rsidRPr="00040FC5">
        <w:rPr>
          <w:rFonts w:ascii="Palatino Linotype" w:hAnsi="Palatino Linotype"/>
        </w:rPr>
        <w:t>When a miss occurs, whether to allocate into the cache is primarily controlled by the two system-wide 8-bit vectors:</w:t>
      </w:r>
    </w:p>
    <w:p w14:paraId="06633E5B" w14:textId="77777777" w:rsidR="003B4526" w:rsidRPr="00040FC5" w:rsidRDefault="003B4526" w:rsidP="004061BB">
      <w:pPr>
        <w:pStyle w:val="ListParagraph"/>
        <w:numPr>
          <w:ilvl w:val="0"/>
          <w:numId w:val="27"/>
        </w:numPr>
        <w:spacing w:after="0" w:line="240" w:lineRule="auto"/>
        <w:contextualSpacing w:val="0"/>
        <w:rPr>
          <w:rFonts w:ascii="Palatino Linotype" w:hAnsi="Palatino Linotype"/>
        </w:rPr>
      </w:pPr>
      <w:r w:rsidRPr="00040FC5">
        <w:rPr>
          <w:rFonts w:ascii="Palatino Linotype" w:hAnsi="Palatino Linotype"/>
        </w:rPr>
        <w:t>llc_class_read_allocate_use_arcache</w:t>
      </w:r>
    </w:p>
    <w:p w14:paraId="285BD20C" w14:textId="77777777" w:rsidR="003B4526" w:rsidRPr="00040FC5" w:rsidRDefault="003B4526" w:rsidP="004061BB">
      <w:pPr>
        <w:pStyle w:val="ListParagraph"/>
        <w:numPr>
          <w:ilvl w:val="0"/>
          <w:numId w:val="27"/>
        </w:numPr>
        <w:spacing w:after="0" w:line="240" w:lineRule="auto"/>
        <w:contextualSpacing w:val="0"/>
        <w:rPr>
          <w:rFonts w:ascii="Palatino Linotype" w:hAnsi="Palatino Linotype"/>
        </w:rPr>
      </w:pPr>
      <w:r w:rsidRPr="00040FC5">
        <w:rPr>
          <w:rFonts w:ascii="Palatino Linotype" w:hAnsi="Palatino Linotype"/>
        </w:rPr>
        <w:t>llc_class_write_allocate_use_awcache</w:t>
      </w:r>
    </w:p>
    <w:p w14:paraId="6595D78C" w14:textId="77777777" w:rsidR="003B4526" w:rsidRPr="00040FC5" w:rsidRDefault="003B4526" w:rsidP="00CF18D3">
      <w:pPr>
        <w:jc w:val="both"/>
        <w:rPr>
          <w:rFonts w:ascii="Palatino Linotype" w:hAnsi="Palatino Linotype"/>
        </w:rPr>
      </w:pPr>
      <w:r w:rsidRPr="00040FC5">
        <w:rPr>
          <w:rFonts w:ascii="Palatino Linotype" w:hAnsi="Palatino Linotype"/>
        </w:rPr>
        <w:t>These vectors indicate for each class (bit-position) whether dynamic-allocation is allowed (value=1) or disabled (value=0).  If dynamic-allocation is allowed, then the value of the AxCACHE bit is used for the final determination of whether to allocate.</w:t>
      </w:r>
    </w:p>
    <w:p w14:paraId="407AF0BF" w14:textId="77777777" w:rsidR="003B4526" w:rsidRPr="00040FC5" w:rsidRDefault="003B4526" w:rsidP="00CF18D3">
      <w:pPr>
        <w:jc w:val="both"/>
        <w:rPr>
          <w:rFonts w:ascii="Palatino Linotype" w:hAnsi="Palatino Linotype"/>
        </w:rPr>
      </w:pPr>
      <w:r w:rsidRPr="00040FC5">
        <w:rPr>
          <w:rFonts w:ascii="Palatino Linotype" w:hAnsi="Palatino Linotype"/>
        </w:rPr>
        <w:t>The AxCACHE bits are supplied by the master agent on the AXI/ACE interface, but may be overridden by the master bridge through use of the following parameters:</w:t>
      </w:r>
    </w:p>
    <w:p w14:paraId="4772B5E3" w14:textId="77777777" w:rsidR="003B4526" w:rsidRPr="00040FC5" w:rsidRDefault="003B4526" w:rsidP="004061BB">
      <w:pPr>
        <w:pStyle w:val="ListParagraph"/>
        <w:numPr>
          <w:ilvl w:val="0"/>
          <w:numId w:val="26"/>
        </w:numPr>
        <w:spacing w:after="0" w:line="240" w:lineRule="auto"/>
        <w:contextualSpacing w:val="0"/>
        <w:rPr>
          <w:rFonts w:ascii="Palatino Linotype" w:hAnsi="Palatino Linotype"/>
        </w:rPr>
      </w:pPr>
      <w:r w:rsidRPr="00040FC5">
        <w:rPr>
          <w:rFonts w:ascii="Palatino Linotype" w:hAnsi="Palatino Linotype"/>
        </w:rPr>
        <w:t xml:space="preserve">for writes: axi4_ovrd_awcache_enb and axi4_ovrd_awcache_val  </w:t>
      </w:r>
    </w:p>
    <w:p w14:paraId="16B8B1E4" w14:textId="77777777" w:rsidR="003B4526" w:rsidRPr="00040FC5" w:rsidRDefault="003B4526" w:rsidP="004061BB">
      <w:pPr>
        <w:pStyle w:val="ListParagraph"/>
        <w:numPr>
          <w:ilvl w:val="0"/>
          <w:numId w:val="26"/>
        </w:numPr>
        <w:spacing w:after="0" w:line="240" w:lineRule="auto"/>
        <w:contextualSpacing w:val="0"/>
        <w:rPr>
          <w:rFonts w:ascii="Palatino Linotype" w:hAnsi="Palatino Linotype"/>
        </w:rPr>
      </w:pPr>
      <w:r w:rsidRPr="00040FC5">
        <w:rPr>
          <w:rFonts w:ascii="Palatino Linotype" w:hAnsi="Palatino Linotype"/>
        </w:rPr>
        <w:t xml:space="preserve">for reads: axi4_ovrd_arcache_enb and axi4_ovrd_arcache_val  </w:t>
      </w:r>
    </w:p>
    <w:p w14:paraId="468D24EF" w14:textId="77777777" w:rsidR="003B4526" w:rsidRPr="00040FC5" w:rsidRDefault="003B4526" w:rsidP="00CF18D3">
      <w:pPr>
        <w:rPr>
          <w:rFonts w:ascii="Palatino Linotype" w:hAnsi="Palatino Linotype"/>
        </w:rPr>
      </w:pPr>
    </w:p>
    <w:p w14:paraId="2FCECC00" w14:textId="77777777" w:rsidR="003B4526" w:rsidRPr="00040FC5" w:rsidRDefault="003B4526" w:rsidP="00CF18D3">
      <w:pPr>
        <w:pStyle w:val="Heading3"/>
        <w:rPr>
          <w:rFonts w:ascii="Palatino Linotype" w:hAnsi="Palatino Linotype"/>
        </w:rPr>
      </w:pPr>
      <w:bookmarkStart w:id="91" w:name="_Toc23344021"/>
      <w:r w:rsidRPr="00040FC5">
        <w:rPr>
          <w:rFonts w:ascii="Palatino Linotype" w:hAnsi="Palatino Linotype"/>
        </w:rPr>
        <w:t>Static control of allocation behavior</w:t>
      </w:r>
      <w:bookmarkEnd w:id="91"/>
    </w:p>
    <w:p w14:paraId="2B74FA69" w14:textId="77777777" w:rsidR="003B4526" w:rsidRPr="00040FC5" w:rsidRDefault="003B4526" w:rsidP="00CF18D3">
      <w:pPr>
        <w:jc w:val="both"/>
        <w:rPr>
          <w:rFonts w:ascii="Palatino Linotype" w:hAnsi="Palatino Linotype"/>
        </w:rPr>
      </w:pPr>
      <w:r w:rsidRPr="00040FC5">
        <w:rPr>
          <w:rFonts w:ascii="Palatino Linotype" w:hAnsi="Palatino Linotype"/>
        </w:rPr>
        <w:t>If dynamic control of allocation is disabled for a class (relevant bit of the parameter is zero) then two vectors determine the allocation policy statically for reads and writes:</w:t>
      </w:r>
    </w:p>
    <w:p w14:paraId="41B762E3" w14:textId="77777777" w:rsidR="003B4526" w:rsidRPr="00040FC5" w:rsidRDefault="003B4526" w:rsidP="004061BB">
      <w:pPr>
        <w:pStyle w:val="ListParagraph"/>
        <w:numPr>
          <w:ilvl w:val="0"/>
          <w:numId w:val="28"/>
        </w:numPr>
        <w:spacing w:after="0" w:line="240" w:lineRule="auto"/>
        <w:contextualSpacing w:val="0"/>
        <w:rPr>
          <w:rFonts w:ascii="Palatino Linotype" w:hAnsi="Palatino Linotype"/>
        </w:rPr>
      </w:pPr>
      <w:r w:rsidRPr="00040FC5">
        <w:rPr>
          <w:rFonts w:ascii="Palatino Linotype" w:hAnsi="Palatino Linotype"/>
        </w:rPr>
        <w:lastRenderedPageBreak/>
        <w:t>llc_class_read_allocate</w:t>
      </w:r>
    </w:p>
    <w:p w14:paraId="33598904" w14:textId="77777777" w:rsidR="003B4526" w:rsidRPr="00040FC5" w:rsidRDefault="003B4526" w:rsidP="004061BB">
      <w:pPr>
        <w:pStyle w:val="ListParagraph"/>
        <w:numPr>
          <w:ilvl w:val="0"/>
          <w:numId w:val="28"/>
        </w:numPr>
        <w:spacing w:after="0" w:line="240" w:lineRule="auto"/>
        <w:contextualSpacing w:val="0"/>
        <w:rPr>
          <w:rFonts w:ascii="Palatino Linotype" w:hAnsi="Palatino Linotype"/>
        </w:rPr>
      </w:pPr>
      <w:r w:rsidRPr="00040FC5">
        <w:rPr>
          <w:rFonts w:ascii="Palatino Linotype" w:hAnsi="Palatino Linotype"/>
        </w:rPr>
        <w:t>llc_class_write_allocate</w:t>
      </w:r>
    </w:p>
    <w:p w14:paraId="0CEA1D2C" w14:textId="77777777" w:rsidR="003B4526" w:rsidRPr="00040FC5" w:rsidRDefault="003B4526" w:rsidP="00CF18D3">
      <w:pPr>
        <w:rPr>
          <w:rFonts w:ascii="Palatino Linotype" w:hAnsi="Palatino Linotype"/>
        </w:rPr>
      </w:pPr>
      <w:r w:rsidRPr="00040FC5">
        <w:rPr>
          <w:rFonts w:ascii="Palatino Linotype" w:hAnsi="Palatino Linotype"/>
        </w:rPr>
        <w:t>Each bit indicates whether allocation is enabled or disabled for the corresponding class.</w:t>
      </w:r>
    </w:p>
    <w:p w14:paraId="0C6DD5BD" w14:textId="77777777" w:rsidR="003B4526" w:rsidRPr="00040FC5" w:rsidRDefault="003B4526" w:rsidP="00CF18D3">
      <w:pPr>
        <w:pStyle w:val="Heading2"/>
        <w:rPr>
          <w:rFonts w:ascii="Palatino Linotype" w:hAnsi="Palatino Linotype"/>
        </w:rPr>
      </w:pPr>
      <w:bookmarkStart w:id="92" w:name="_Toc396272452"/>
      <w:bookmarkStart w:id="93" w:name="_Toc23344022"/>
      <w:r w:rsidRPr="00040FC5">
        <w:rPr>
          <w:rFonts w:ascii="Palatino Linotype" w:hAnsi="Palatino Linotype"/>
        </w:rPr>
        <w:t>ECC Support</w:t>
      </w:r>
      <w:bookmarkEnd w:id="92"/>
      <w:bookmarkEnd w:id="93"/>
    </w:p>
    <w:p w14:paraId="6CAD6257" w14:textId="77777777" w:rsidR="003B4526" w:rsidRPr="00040FC5" w:rsidRDefault="003B4526" w:rsidP="00CF18D3">
      <w:pPr>
        <w:jc w:val="both"/>
        <w:rPr>
          <w:rFonts w:ascii="Palatino Linotype" w:hAnsi="Palatino Linotype"/>
        </w:rPr>
      </w:pPr>
      <w:r w:rsidRPr="00040FC5">
        <w:rPr>
          <w:rFonts w:ascii="Palatino Linotype" w:hAnsi="Palatino Linotype"/>
        </w:rPr>
        <w:t>Both tag and data arrays can be protected with ECC.  These are independent configuration options, so a cache can be built with just ECC on DATA, or just ECC on TAG, or both, or neither.  Additionally, each LLC in the system can be independently configured, so some caches can have ECC while others may choose not to.</w:t>
      </w:r>
    </w:p>
    <w:p w14:paraId="52A283AA" w14:textId="77777777" w:rsidR="003B4526" w:rsidRPr="00040FC5" w:rsidRDefault="003B4526" w:rsidP="00CF18D3">
      <w:pPr>
        <w:pStyle w:val="Heading2"/>
        <w:rPr>
          <w:rFonts w:ascii="Palatino Linotype" w:hAnsi="Palatino Linotype"/>
        </w:rPr>
      </w:pPr>
      <w:bookmarkStart w:id="94" w:name="_Toc396272453"/>
      <w:bookmarkStart w:id="95" w:name="_Toc23344023"/>
      <w:r w:rsidRPr="00040FC5">
        <w:rPr>
          <w:rFonts w:ascii="Palatino Linotype" w:hAnsi="Palatino Linotype"/>
        </w:rPr>
        <w:t>Configurable Index and Tag Bits</w:t>
      </w:r>
      <w:bookmarkEnd w:id="94"/>
      <w:bookmarkEnd w:id="95"/>
    </w:p>
    <w:p w14:paraId="3FA1E581" w14:textId="77777777" w:rsidR="003B4526" w:rsidRPr="00040FC5" w:rsidRDefault="003B4526" w:rsidP="00CF18D3">
      <w:pPr>
        <w:jc w:val="both"/>
        <w:rPr>
          <w:rFonts w:ascii="Palatino Linotype" w:hAnsi="Palatino Linotype"/>
        </w:rPr>
      </w:pPr>
      <w:r w:rsidRPr="00040FC5">
        <w:rPr>
          <w:rFonts w:ascii="Palatino Linotype" w:hAnsi="Palatino Linotype"/>
        </w:rPr>
        <w:t>Pegasus has configurability on how many bits of the address are index bits and how many are tag bits.  It also has flexibility in which bits of the address are used for the index and which are used for the tag.</w:t>
      </w:r>
    </w:p>
    <w:p w14:paraId="40EE4A0C" w14:textId="77777777" w:rsidR="003B4526" w:rsidRPr="00040FC5" w:rsidRDefault="003B4526" w:rsidP="00CF18D3">
      <w:pPr>
        <w:jc w:val="both"/>
        <w:rPr>
          <w:rFonts w:ascii="Palatino Linotype" w:hAnsi="Palatino Linotype"/>
        </w:rPr>
      </w:pPr>
      <w:r w:rsidRPr="00040FC5">
        <w:rPr>
          <w:rFonts w:ascii="Palatino Linotype" w:hAnsi="Palatino Linotype"/>
        </w:rPr>
        <w:t>If multiple LLCs are utilized, certain bits of the address will likely be used to select which of the LLCs an address goes to.  The effect is that for a particular LLC, those selected address bits will always be a constant.  That means they should not be utilized as part of the index, since it would make a sizable portion of the cache inaccessible.</w:t>
      </w:r>
    </w:p>
    <w:p w14:paraId="109B9371" w14:textId="77777777" w:rsidR="003B4526" w:rsidRPr="00040FC5" w:rsidRDefault="003B4526" w:rsidP="00CF18D3">
      <w:pPr>
        <w:jc w:val="both"/>
        <w:rPr>
          <w:rFonts w:ascii="Palatino Linotype" w:hAnsi="Palatino Linotype"/>
        </w:rPr>
      </w:pPr>
      <w:r w:rsidRPr="00040FC5">
        <w:rPr>
          <w:rFonts w:ascii="Palatino Linotype" w:hAnsi="Palatino Linotype"/>
        </w:rPr>
        <w:t>These bits can also be removed from the Tags, since the value is constant.  This optimization can have a big impact on tag size.  However, this optimization may be undesirable if the address slicing is reprogrammed at any time.  For instance, if 3 out of 4 LLCs are powered off, and all addresses are sent to the last LLC, it will need to have sufficient tag space to track every line.  This area/power vs. flexibility tradeoff is up to the customer.</w:t>
      </w:r>
    </w:p>
    <w:p w14:paraId="3B740ACD" w14:textId="77777777" w:rsidR="003B4526" w:rsidRPr="00040FC5" w:rsidRDefault="003B4526" w:rsidP="00CF18D3">
      <w:pPr>
        <w:jc w:val="both"/>
        <w:rPr>
          <w:rFonts w:ascii="Palatino Linotype" w:hAnsi="Palatino Linotype"/>
        </w:rPr>
      </w:pPr>
      <w:r w:rsidRPr="00040FC5">
        <w:rPr>
          <w:rFonts w:ascii="Palatino Linotype" w:hAnsi="Palatino Linotype"/>
        </w:rPr>
        <w:t>In addition to slice bits not being stored, it is common for upper address bits to be constant as well.  A memory space may only take a fraction of the total address space.</w:t>
      </w:r>
    </w:p>
    <w:p w14:paraId="6DCF2F84" w14:textId="77777777" w:rsidR="003B4526" w:rsidRPr="00040FC5" w:rsidRDefault="003B4526" w:rsidP="00CF18D3">
      <w:pPr>
        <w:pStyle w:val="Heading2"/>
        <w:rPr>
          <w:rFonts w:ascii="Palatino Linotype" w:hAnsi="Palatino Linotype"/>
        </w:rPr>
      </w:pPr>
      <w:bookmarkStart w:id="96" w:name="_Toc396272454"/>
      <w:bookmarkStart w:id="97" w:name="_Toc23344024"/>
      <w:r w:rsidRPr="00040FC5">
        <w:rPr>
          <w:rFonts w:ascii="Palatino Linotype" w:hAnsi="Palatino Linotype"/>
        </w:rPr>
        <w:t>Control Sequences</w:t>
      </w:r>
      <w:bookmarkEnd w:id="96"/>
      <w:bookmarkEnd w:id="97"/>
    </w:p>
    <w:p w14:paraId="405EBB03" w14:textId="77777777" w:rsidR="003B4526" w:rsidRPr="00040FC5" w:rsidRDefault="003B4526" w:rsidP="00CF18D3">
      <w:pPr>
        <w:rPr>
          <w:rFonts w:ascii="Palatino Linotype" w:hAnsi="Palatino Linotype"/>
        </w:rPr>
      </w:pPr>
      <w:r w:rsidRPr="00040FC5">
        <w:rPr>
          <w:rFonts w:ascii="Palatino Linotype" w:hAnsi="Palatino Linotype"/>
        </w:rPr>
        <w:t>The LLC has built-in state machines that allows automated methods of flushing or invalidating the caches.</w:t>
      </w:r>
    </w:p>
    <w:p w14:paraId="0D3936D6" w14:textId="77777777" w:rsidR="003B4526" w:rsidRPr="00040FC5" w:rsidRDefault="003B4526" w:rsidP="00CF18D3">
      <w:pPr>
        <w:jc w:val="both"/>
        <w:rPr>
          <w:rFonts w:ascii="Palatino Linotype" w:hAnsi="Palatino Linotype"/>
          <w:b/>
        </w:rPr>
      </w:pPr>
      <w:r w:rsidRPr="00040FC5">
        <w:rPr>
          <w:rFonts w:ascii="Palatino Linotype" w:hAnsi="Palatino Linotype"/>
          <w:b/>
        </w:rPr>
        <w:t xml:space="preserve">Invalidate Tags: </w:t>
      </w:r>
      <w:r w:rsidRPr="00040FC5">
        <w:rPr>
          <w:rFonts w:ascii="Palatino Linotype" w:hAnsi="Palatino Linotype"/>
        </w:rPr>
        <w:t xml:space="preserve">This sequence will invalidate all tags within a programmed vector of ways.  This can be used at reset or power up when the contents of the RAM are unknown. </w:t>
      </w:r>
    </w:p>
    <w:p w14:paraId="66F973ED" w14:textId="77777777" w:rsidR="003B4526" w:rsidRPr="00040FC5" w:rsidRDefault="003B4526" w:rsidP="00CF18D3">
      <w:pPr>
        <w:jc w:val="both"/>
        <w:rPr>
          <w:rFonts w:ascii="Palatino Linotype" w:hAnsi="Palatino Linotype"/>
        </w:rPr>
      </w:pPr>
      <w:r w:rsidRPr="00040FC5">
        <w:rPr>
          <w:rFonts w:ascii="Palatino Linotype" w:hAnsi="Palatino Linotype"/>
          <w:b/>
        </w:rPr>
        <w:t>Invalidate data:</w:t>
      </w:r>
      <w:r w:rsidRPr="00040FC5">
        <w:rPr>
          <w:rFonts w:ascii="Palatino Linotype" w:hAnsi="Palatino Linotype"/>
        </w:rPr>
        <w:t xml:space="preserve"> This sequence can zero out the contents of the data array.  This is useful when switching to scratchpad mode, as a way of initializing the data.  More importantly, it is a way of invalidating any secure data that was stored either before the scratchpad mode was entered, or </w:t>
      </w:r>
      <w:r w:rsidRPr="00040FC5">
        <w:rPr>
          <w:rFonts w:ascii="Palatino Linotype" w:hAnsi="Palatino Linotype"/>
        </w:rPr>
        <w:lastRenderedPageBreak/>
        <w:t>after secure scratchpad was exited.  Since scratchpad allows a direct access of the RAM contents, remnants of secure data must be invalidated before direct access is enabled.</w:t>
      </w:r>
    </w:p>
    <w:p w14:paraId="0AE1302E" w14:textId="77777777" w:rsidR="003B4526" w:rsidRPr="00040FC5" w:rsidRDefault="003B4526" w:rsidP="00CF18D3">
      <w:pPr>
        <w:jc w:val="both"/>
        <w:rPr>
          <w:rFonts w:ascii="Palatino Linotype" w:hAnsi="Palatino Linotype"/>
        </w:rPr>
      </w:pPr>
      <w:r w:rsidRPr="00040FC5">
        <w:rPr>
          <w:rFonts w:ascii="Palatino Linotype" w:hAnsi="Palatino Linotype"/>
          <w:b/>
        </w:rPr>
        <w:t>Cache way flush engine</w:t>
      </w:r>
      <w:r w:rsidRPr="00040FC5">
        <w:rPr>
          <w:rFonts w:ascii="Palatino Linotype" w:hAnsi="Palatino Linotype"/>
        </w:rPr>
        <w:t>:  This engine will run through the cache flushing and invalidating all cache lines in the programmed ways.  The lines are invalidated in case a write to an already flushed line occurs, hitting in the way.  While the allocation for those ways is disabled, access to them is still allowed.</w:t>
      </w:r>
    </w:p>
    <w:p w14:paraId="7C020975" w14:textId="77777777" w:rsidR="003B4526" w:rsidRPr="00040FC5" w:rsidRDefault="003B4526" w:rsidP="00CF18D3">
      <w:pPr>
        <w:pStyle w:val="Heading2"/>
        <w:rPr>
          <w:rFonts w:ascii="Palatino Linotype" w:hAnsi="Palatino Linotype"/>
        </w:rPr>
      </w:pPr>
      <w:bookmarkStart w:id="98" w:name="_Toc396272455"/>
      <w:bookmarkStart w:id="99" w:name="_Toc23344025"/>
      <w:r w:rsidRPr="00040FC5">
        <w:rPr>
          <w:rFonts w:ascii="Palatino Linotype" w:hAnsi="Palatino Linotype"/>
        </w:rPr>
        <w:t>Cache Maintenance Instructions</w:t>
      </w:r>
      <w:bookmarkEnd w:id="98"/>
      <w:bookmarkEnd w:id="99"/>
    </w:p>
    <w:p w14:paraId="7531C8E8" w14:textId="77777777" w:rsidR="003B4526" w:rsidRPr="00040FC5" w:rsidRDefault="003B4526" w:rsidP="00CF18D3">
      <w:pPr>
        <w:jc w:val="both"/>
        <w:rPr>
          <w:rFonts w:ascii="Palatino Linotype" w:hAnsi="Palatino Linotype"/>
        </w:rPr>
      </w:pPr>
      <w:r w:rsidRPr="00040FC5">
        <w:rPr>
          <w:rFonts w:ascii="Palatino Linotype" w:hAnsi="Palatino Linotype"/>
        </w:rPr>
        <w:t>Since the LLC has an ACE-lite input, it can receive cache maintenance instructions.  This include CleanInvalid, CleanShared, and MakeInvalid.  These instructions may flush or invalidate particular cache lines.</w:t>
      </w:r>
    </w:p>
    <w:p w14:paraId="11F572C8" w14:textId="77777777" w:rsidR="003B4526" w:rsidRPr="00040FC5" w:rsidRDefault="003B4526" w:rsidP="00CF18D3">
      <w:pPr>
        <w:keepNext/>
        <w:rPr>
          <w:rFonts w:ascii="Palatino Linotype" w:hAnsi="Palatino Linotype"/>
        </w:rPr>
      </w:pPr>
      <w:r>
        <w:rPr>
          <w:rFonts w:ascii="Palatino Linotype" w:hAnsi="Palatino Linotype"/>
          <w:noProof/>
        </w:rPr>
        <w:drawing>
          <wp:inline distT="0" distB="0" distL="0" distR="0" wp14:anchorId="4756186B" wp14:editId="4CF3A56D">
            <wp:extent cx="5943600" cy="26047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04770"/>
                    </a:xfrm>
                    <a:prstGeom prst="rect">
                      <a:avLst/>
                    </a:prstGeom>
                    <a:noFill/>
                    <a:ln>
                      <a:noFill/>
                    </a:ln>
                  </pic:spPr>
                </pic:pic>
              </a:graphicData>
            </a:graphic>
          </wp:inline>
        </w:drawing>
      </w:r>
    </w:p>
    <w:p w14:paraId="104117EF" w14:textId="58CF17BC" w:rsidR="003B4526" w:rsidRPr="00040FC5" w:rsidRDefault="003B4526" w:rsidP="00CF18D3">
      <w:pPr>
        <w:pStyle w:val="Caption"/>
        <w:rPr>
          <w:rFonts w:ascii="Palatino Linotype" w:hAnsi="Palatino Linotype"/>
        </w:rPr>
      </w:pPr>
      <w:bookmarkStart w:id="100" w:name="_Toc442877297"/>
      <w:bookmarkStart w:id="101" w:name="_Toc442879860"/>
      <w:bookmarkStart w:id="102" w:name="_Toc442879986"/>
      <w:bookmarkStart w:id="103" w:name="_Toc5627074"/>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13</w:t>
      </w:r>
      <w:r w:rsidRPr="00040FC5">
        <w:rPr>
          <w:rFonts w:ascii="Palatino Linotype" w:hAnsi="Palatino Linotype"/>
          <w:noProof/>
        </w:rPr>
        <w:fldChar w:fldCharType="end"/>
      </w:r>
      <w:r w:rsidRPr="00040FC5">
        <w:rPr>
          <w:rFonts w:ascii="Palatino Linotype" w:hAnsi="Palatino Linotype"/>
        </w:rPr>
        <w:t>: Non-coherent DMA bypasses LLC</w:t>
      </w:r>
      <w:bookmarkEnd w:id="100"/>
      <w:bookmarkEnd w:id="101"/>
      <w:bookmarkEnd w:id="102"/>
      <w:bookmarkEnd w:id="103"/>
    </w:p>
    <w:p w14:paraId="2C3FE4EC" w14:textId="77777777" w:rsidR="003B4526" w:rsidRPr="00040FC5" w:rsidRDefault="003B4526" w:rsidP="00CF18D3">
      <w:pPr>
        <w:jc w:val="both"/>
        <w:rPr>
          <w:rFonts w:ascii="Palatino Linotype" w:hAnsi="Palatino Linotype"/>
        </w:rPr>
      </w:pPr>
      <w:r w:rsidRPr="00040FC5">
        <w:rPr>
          <w:rFonts w:ascii="Palatino Linotype" w:hAnsi="Palatino Linotype"/>
        </w:rPr>
        <w:t>This is required in a system where non-coherent traffic bypasses the LLC and directly accesses memory, as shown above.  These instructions are used to push lines to memory so that prior coherent stores are visible to non-coherent reads, and new coherent reads will see the results of non-coherent writes.</w:t>
      </w:r>
    </w:p>
    <w:p w14:paraId="2A3DF4F2" w14:textId="77777777" w:rsidR="003B4526" w:rsidRPr="00040FC5" w:rsidRDefault="003B4526" w:rsidP="00CF18D3">
      <w:pPr>
        <w:jc w:val="both"/>
        <w:rPr>
          <w:rFonts w:ascii="Palatino Linotype" w:hAnsi="Palatino Linotype"/>
        </w:rPr>
      </w:pPr>
      <w:r w:rsidRPr="00040FC5">
        <w:rPr>
          <w:rFonts w:ascii="Palatino Linotype" w:hAnsi="Palatino Linotype"/>
        </w:rPr>
        <w:t>The Cache Maintenance operations are not an effective way of flushing or invalidating the cache, and not intended to be used for that purpose.  They are used for transitioning between Shareability domains and their different use models.</w:t>
      </w:r>
    </w:p>
    <w:p w14:paraId="25EABF22" w14:textId="77777777" w:rsidR="003B4526" w:rsidRPr="00040FC5" w:rsidRDefault="003B4526" w:rsidP="00CF18D3">
      <w:pPr>
        <w:pStyle w:val="Heading2"/>
        <w:rPr>
          <w:rFonts w:ascii="Palatino Linotype" w:hAnsi="Palatino Linotype"/>
        </w:rPr>
      </w:pPr>
      <w:bookmarkStart w:id="104" w:name="_Toc23344026"/>
      <w:r w:rsidRPr="00040FC5">
        <w:rPr>
          <w:rFonts w:ascii="Palatino Linotype" w:hAnsi="Palatino Linotype"/>
        </w:rPr>
        <w:lastRenderedPageBreak/>
        <w:t>AXI Exclusive Functionality</w:t>
      </w:r>
      <w:bookmarkEnd w:id="104"/>
    </w:p>
    <w:p w14:paraId="39B33F50" w14:textId="77777777" w:rsidR="003B4526" w:rsidRPr="00040FC5" w:rsidRDefault="003B4526" w:rsidP="00CF18D3">
      <w:pPr>
        <w:jc w:val="both"/>
        <w:rPr>
          <w:rFonts w:ascii="Palatino Linotype" w:hAnsi="Palatino Linotype"/>
        </w:rPr>
      </w:pPr>
      <w:r w:rsidRPr="00040FC5">
        <w:rPr>
          <w:rFonts w:ascii="Palatino Linotype" w:hAnsi="Palatino Linotype"/>
        </w:rPr>
        <w:t>Pegasus can be configured to provide AXI Exclusive functionality (see AXI/ACE specification section A7) when it is configured as a memory cache.  Exclusive sequences require a monitor per agent to track whether a line has been modified between an Exclusive read and the Exclusive write.  Pegasus can be configured with a variable number of Exclusive monitors.</w:t>
      </w:r>
    </w:p>
    <w:p w14:paraId="2C90B03D" w14:textId="77777777" w:rsidR="003B4526" w:rsidRPr="00040FC5" w:rsidRDefault="003B4526" w:rsidP="00CF18D3">
      <w:pPr>
        <w:jc w:val="both"/>
        <w:rPr>
          <w:rFonts w:ascii="Palatino Linotype" w:hAnsi="Palatino Linotype"/>
        </w:rPr>
      </w:pPr>
      <w:r w:rsidRPr="00040FC5">
        <w:rPr>
          <w:rFonts w:ascii="Palatino Linotype" w:hAnsi="Palatino Linotype"/>
        </w:rPr>
        <w:t>A single AXI/ACE port can have multiple logical agents, each capable of performing Exclusive operations.  In order to avoid thrashing between these requests, Pegasus supports a separate monitor for each logical agent behind the port.  For agents that never perform Exclusive requests, Pegasus will remove the corresponding monitor hardware.</w:t>
      </w:r>
    </w:p>
    <w:p w14:paraId="45C5D546" w14:textId="77777777" w:rsidR="003B4526" w:rsidRPr="00040FC5" w:rsidRDefault="003B4526" w:rsidP="00CF18D3">
      <w:pPr>
        <w:jc w:val="both"/>
        <w:rPr>
          <w:rFonts w:ascii="Palatino Linotype" w:hAnsi="Palatino Linotype"/>
        </w:rPr>
      </w:pPr>
      <w:r w:rsidRPr="00040FC5">
        <w:rPr>
          <w:rFonts w:ascii="Palatino Linotype" w:hAnsi="Palatino Linotype"/>
        </w:rPr>
        <w:t xml:space="preserve">The Exclusive monitors track requests on a 64B granularity.  If requests are made for smaller than 64B, an Exclusive update to part of the cache line can invalidate the monitors for the other sub-blocks.  </w:t>
      </w:r>
    </w:p>
    <w:p w14:paraId="5193B259" w14:textId="77777777" w:rsidR="003B4526" w:rsidRPr="00040FC5" w:rsidRDefault="003B4526" w:rsidP="00CF18D3">
      <w:pPr>
        <w:jc w:val="both"/>
        <w:rPr>
          <w:rFonts w:ascii="Palatino Linotype" w:hAnsi="Palatino Linotype"/>
        </w:rPr>
      </w:pPr>
      <w:r w:rsidRPr="00040FC5">
        <w:rPr>
          <w:rFonts w:ascii="Palatino Linotype" w:hAnsi="Palatino Linotype"/>
        </w:rPr>
        <w:t>Pegasus does not support Exclusive requests greater than 64B in size.  If larger granularity is needed, an address range can be created that goes straight to memory instead of to the LLC</w:t>
      </w:r>
    </w:p>
    <w:p w14:paraId="2A2DEAF5" w14:textId="77777777" w:rsidR="003B4526" w:rsidRPr="00040FC5" w:rsidRDefault="003B4526" w:rsidP="00CF18D3">
      <w:pPr>
        <w:rPr>
          <w:rFonts w:ascii="Palatino Linotype" w:hAnsi="Palatino Linotype"/>
        </w:rPr>
      </w:pPr>
    </w:p>
    <w:p w14:paraId="3E9B7EB0" w14:textId="77777777" w:rsidR="003B4526" w:rsidRPr="00040FC5" w:rsidRDefault="003B4526" w:rsidP="00CF18D3">
      <w:pPr>
        <w:tabs>
          <w:tab w:val="left" w:pos="2325"/>
        </w:tabs>
        <w:rPr>
          <w:rFonts w:ascii="Palatino Linotype" w:hAnsi="Palatino Linotype"/>
        </w:rPr>
        <w:sectPr w:rsidR="003B4526" w:rsidRPr="00040FC5" w:rsidSect="00CF18D3">
          <w:headerReference w:type="default" r:id="rId27"/>
          <w:footerReference w:type="default" r:id="rId28"/>
          <w:headerReference w:type="first" r:id="rId29"/>
          <w:pgSz w:w="12240" w:h="15840" w:code="1"/>
          <w:pgMar w:top="1728" w:right="1440" w:bottom="1440" w:left="1440" w:header="720" w:footer="432" w:gutter="0"/>
          <w:cols w:space="720"/>
          <w:noEndnote/>
          <w:docGrid w:linePitch="360"/>
        </w:sectPr>
      </w:pPr>
      <w:r w:rsidRPr="00040FC5">
        <w:rPr>
          <w:rFonts w:ascii="Palatino Linotype" w:hAnsi="Palatino Linotype"/>
        </w:rPr>
        <w:tab/>
      </w:r>
    </w:p>
    <w:p w14:paraId="6E57FCED" w14:textId="77777777" w:rsidR="003B4526" w:rsidRPr="00263371" w:rsidRDefault="003B4526" w:rsidP="00CF18D3">
      <w:pPr>
        <w:tabs>
          <w:tab w:val="left" w:pos="2325"/>
        </w:tabs>
        <w:rPr>
          <w:rFonts w:ascii="Palatino Linotype" w:hAnsi="Palatino Linotype"/>
        </w:rPr>
      </w:pPr>
    </w:p>
    <w:p w14:paraId="408F0BE1" w14:textId="77777777" w:rsidR="003B4526" w:rsidRPr="00C86C9D" w:rsidRDefault="003B4526" w:rsidP="00C86C9D"/>
    <w:p w14:paraId="4AC79346" w14:textId="77777777" w:rsidR="003B4526" w:rsidRDefault="003B4526" w:rsidP="00C94050">
      <w:pPr>
        <w:sectPr w:rsidR="003B4526" w:rsidSect="00C94050">
          <w:headerReference w:type="default" r:id="rId30"/>
          <w:footerReference w:type="default" r:id="rId31"/>
          <w:headerReference w:type="first" r:id="rId32"/>
          <w:type w:val="continuous"/>
          <w:pgSz w:w="12240" w:h="15840" w:code="1"/>
          <w:pgMar w:top="1440" w:right="1440" w:bottom="1440" w:left="1440" w:header="720" w:footer="432" w:gutter="0"/>
          <w:cols w:space="720"/>
          <w:noEndnote/>
          <w:docGrid w:linePitch="360"/>
        </w:sectPr>
      </w:pPr>
    </w:p>
    <w:p w14:paraId="6569CAC8" w14:textId="77777777" w:rsidR="003B4526" w:rsidRPr="00040FC5" w:rsidRDefault="003B4526" w:rsidP="00A46A82">
      <w:pPr>
        <w:pStyle w:val="Heading1"/>
        <w:keepNext/>
        <w:keepLines/>
        <w:pBdr>
          <w:bottom w:val="single" w:sz="4" w:space="1" w:color="595959" w:themeColor="text1" w:themeTint="A6"/>
        </w:pBdr>
        <w:spacing w:before="360" w:after="120" w:line="276" w:lineRule="auto"/>
        <w:rPr>
          <w:rFonts w:ascii="Palatino Linotype" w:hAnsi="Palatino Linotype"/>
        </w:rPr>
      </w:pPr>
      <w:bookmarkStart w:id="105" w:name="_Toc23344027"/>
      <w:r w:rsidRPr="00040FC5">
        <w:rPr>
          <w:rFonts w:ascii="Palatino Linotype" w:hAnsi="Palatino Linotype"/>
        </w:rPr>
        <w:lastRenderedPageBreak/>
        <w:t>NocStudio Commands and Properties for LLC</w:t>
      </w:r>
      <w:bookmarkEnd w:id="105"/>
    </w:p>
    <w:p w14:paraId="26953925" w14:textId="77777777" w:rsidR="003B4526" w:rsidRPr="00040FC5" w:rsidRDefault="003B4526" w:rsidP="00A46A82">
      <w:pPr>
        <w:jc w:val="both"/>
        <w:rPr>
          <w:rFonts w:ascii="Palatino Linotype" w:hAnsi="Palatino Linotype"/>
        </w:rPr>
      </w:pPr>
      <w:r>
        <w:rPr>
          <w:rFonts w:ascii="Palatino Linotype" w:hAnsi="Palatino Linotype"/>
        </w:rPr>
        <w:t>CFG</w:t>
      </w:r>
      <w:r w:rsidRPr="00040FC5">
        <w:rPr>
          <w:rFonts w:ascii="Palatino Linotype" w:hAnsi="Palatino Linotype"/>
        </w:rPr>
        <w:t>’s NocStudio allows the instantiation of last level caches and the configuration of several of its properties.</w:t>
      </w:r>
    </w:p>
    <w:p w14:paraId="45BDF5CA" w14:textId="77777777" w:rsidR="003B4526" w:rsidRPr="00040FC5" w:rsidRDefault="003B4526" w:rsidP="00A46A82">
      <w:pPr>
        <w:pStyle w:val="Heading2"/>
        <w:rPr>
          <w:rFonts w:ascii="Palatino Linotype" w:hAnsi="Palatino Linotype"/>
        </w:rPr>
      </w:pPr>
      <w:bookmarkStart w:id="106" w:name="_Toc23344028"/>
      <w:r w:rsidRPr="00040FC5">
        <w:rPr>
          <w:rFonts w:ascii="Palatino Linotype" w:hAnsi="Palatino Linotype"/>
        </w:rPr>
        <w:t>Adding a Last Level Cache</w:t>
      </w:r>
      <w:bookmarkEnd w:id="106"/>
    </w:p>
    <w:p w14:paraId="238B2CD0" w14:textId="77777777" w:rsidR="003B4526" w:rsidRPr="00040FC5" w:rsidRDefault="003B4526" w:rsidP="00A46A82">
      <w:pPr>
        <w:pStyle w:val="Body19"/>
        <w:rPr>
          <w:rFonts w:ascii="Palatino Linotype" w:hAnsi="Palatino Linotype"/>
          <w:szCs w:val="22"/>
        </w:rPr>
      </w:pPr>
      <w:r>
        <w:rPr>
          <w:rFonts w:ascii="Palatino Linotype" w:hAnsi="Palatino Linotype"/>
          <w:szCs w:val="22"/>
        </w:rPr>
        <w:t>CFG</w:t>
      </w:r>
      <w:r w:rsidRPr="00040FC5">
        <w:rPr>
          <w:rFonts w:ascii="Palatino Linotype" w:hAnsi="Palatino Linotype"/>
          <w:szCs w:val="22"/>
        </w:rPr>
        <w:t xml:space="preserve">’s Pegasus or Last Level Cache (LLC) can be added using the </w:t>
      </w:r>
      <w:r w:rsidRPr="00040FC5">
        <w:rPr>
          <w:rFonts w:ascii="Palatino Linotype" w:hAnsi="Palatino Linotype"/>
          <w:b/>
          <w:szCs w:val="22"/>
        </w:rPr>
        <w:t>add_llc</w:t>
      </w:r>
      <w:r w:rsidRPr="00040FC5">
        <w:rPr>
          <w:rFonts w:ascii="Palatino Linotype" w:hAnsi="Palatino Linotype"/>
          <w:szCs w:val="22"/>
        </w:rPr>
        <w:t xml:space="preserve"> command. </w:t>
      </w:r>
    </w:p>
    <w:p w14:paraId="2D42E6A7" w14:textId="77777777" w:rsidR="003B4526" w:rsidRPr="00040FC5" w:rsidRDefault="003B4526" w:rsidP="00A46A82">
      <w:pPr>
        <w:pStyle w:val="Command15"/>
        <w:rPr>
          <w:rFonts w:ascii="Palatino Linotype" w:hAnsi="Palatino Linotype"/>
        </w:rPr>
      </w:pPr>
      <w:r w:rsidRPr="00040FC5">
        <w:rPr>
          <w:rFonts w:ascii="Palatino Linotype" w:hAnsi="Palatino Linotype"/>
        </w:rPr>
        <w:t>add_llc &lt;name&gt; [color &lt;value&gt;] [pos &lt;pos&gt;] [size &lt;size_x&gt; &lt;size_y&gt;] &lt;bridge &lt;slave name&gt; llcs [pos] bridge &lt;master name&gt; llcm [pos]&gt;</w:t>
      </w:r>
    </w:p>
    <w:p w14:paraId="7A976C42" w14:textId="77777777" w:rsidR="003B4526" w:rsidRPr="00040FC5" w:rsidRDefault="003B4526" w:rsidP="00A46A82">
      <w:pPr>
        <w:pStyle w:val="Body19"/>
        <w:rPr>
          <w:rFonts w:ascii="Palatino Linotype" w:hAnsi="Palatino Linotype"/>
          <w:szCs w:val="22"/>
        </w:rPr>
      </w:pPr>
      <w:r w:rsidRPr="00040FC5">
        <w:rPr>
          <w:rFonts w:ascii="Palatino Linotype" w:hAnsi="Palatino Linotype"/>
          <w:szCs w:val="22"/>
        </w:rPr>
        <w:t xml:space="preserve">The last level cache name, color, position, size, bridge names and bridge positions can all be specified similar to the </w:t>
      </w:r>
      <w:r w:rsidRPr="00040FC5">
        <w:rPr>
          <w:rFonts w:ascii="Palatino Linotype" w:hAnsi="Palatino Linotype"/>
          <w:b/>
          <w:szCs w:val="22"/>
        </w:rPr>
        <w:t>add_host</w:t>
      </w:r>
      <w:r w:rsidRPr="00040FC5">
        <w:rPr>
          <w:rFonts w:ascii="Palatino Linotype" w:hAnsi="Palatino Linotype"/>
          <w:szCs w:val="22"/>
        </w:rPr>
        <w:t xml:space="preserve"> command. As noted above, the last level cache has 2 bridges: 1 master of type </w:t>
      </w:r>
      <w:r w:rsidRPr="00040FC5">
        <w:rPr>
          <w:rFonts w:ascii="Palatino Linotype" w:hAnsi="Palatino Linotype"/>
          <w:i/>
          <w:szCs w:val="22"/>
        </w:rPr>
        <w:t>llcm</w:t>
      </w:r>
      <w:r w:rsidRPr="00040FC5">
        <w:rPr>
          <w:rFonts w:ascii="Palatino Linotype" w:hAnsi="Palatino Linotype"/>
          <w:szCs w:val="22"/>
        </w:rPr>
        <w:t xml:space="preserve"> and 1 slave of type </w:t>
      </w:r>
      <w:r w:rsidRPr="00040FC5">
        <w:rPr>
          <w:rFonts w:ascii="Palatino Linotype" w:hAnsi="Palatino Linotype"/>
          <w:i/>
          <w:szCs w:val="22"/>
        </w:rPr>
        <w:t>llcs</w:t>
      </w:r>
      <w:r w:rsidRPr="00040FC5">
        <w:rPr>
          <w:rFonts w:ascii="Palatino Linotype" w:hAnsi="Palatino Linotype"/>
          <w:szCs w:val="22"/>
        </w:rPr>
        <w:t>.</w:t>
      </w:r>
    </w:p>
    <w:p w14:paraId="1E2106C8" w14:textId="77777777" w:rsidR="003B4526" w:rsidRPr="00040FC5" w:rsidRDefault="003B4526" w:rsidP="00A46A82">
      <w:pPr>
        <w:pStyle w:val="Heading2"/>
        <w:rPr>
          <w:rFonts w:ascii="Palatino Linotype" w:hAnsi="Palatino Linotype"/>
        </w:rPr>
      </w:pPr>
      <w:bookmarkStart w:id="107" w:name="_Toc23344029"/>
      <w:r w:rsidRPr="00040FC5">
        <w:rPr>
          <w:rFonts w:ascii="Palatino Linotype" w:hAnsi="Palatino Linotype"/>
        </w:rPr>
        <w:t>LLC with 2 Slave Ports</w:t>
      </w:r>
      <w:bookmarkEnd w:id="107"/>
    </w:p>
    <w:p w14:paraId="740DE239" w14:textId="77777777" w:rsidR="003B4526" w:rsidRPr="00040FC5" w:rsidRDefault="003B4526" w:rsidP="00A46A82">
      <w:pPr>
        <w:jc w:val="both"/>
        <w:rPr>
          <w:rFonts w:ascii="Palatino Linotype" w:hAnsi="Palatino Linotype"/>
        </w:rPr>
      </w:pPr>
      <w:r w:rsidRPr="00040FC5">
        <w:rPr>
          <w:rFonts w:ascii="Palatino Linotype" w:hAnsi="Palatino Linotype"/>
        </w:rPr>
        <w:t>The LLC can be configured to have a second slave port.  This feature allows a more latency optimized solution.</w:t>
      </w:r>
    </w:p>
    <w:p w14:paraId="53AC8E0E" w14:textId="77777777" w:rsidR="003B4526" w:rsidRPr="00040FC5" w:rsidRDefault="003B4526" w:rsidP="00A46A82">
      <w:pPr>
        <w:keepNext/>
        <w:rPr>
          <w:rFonts w:ascii="Palatino Linotype" w:hAnsi="Palatino Linotype"/>
        </w:rPr>
      </w:pPr>
      <w:r w:rsidRPr="00040FC5">
        <w:rPr>
          <w:rFonts w:ascii="Palatino Linotype" w:hAnsi="Palatino Linotype"/>
        </w:rPr>
        <w:object w:dxaOrig="11248" w:dyaOrig="2834" w14:anchorId="44734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18.2pt" o:ole="">
            <v:imagedata r:id="rId33" o:title=""/>
          </v:shape>
          <o:OLEObject Type="Embed" ProgID="Visio.Drawing.11" ShapeID="_x0000_i1025" DrawAspect="Content" ObjectID="_1633957115" r:id="rId34"/>
        </w:object>
      </w:r>
    </w:p>
    <w:p w14:paraId="1DD297EA" w14:textId="6C918B33" w:rsidR="003B4526" w:rsidRPr="00040FC5" w:rsidRDefault="003B4526" w:rsidP="00A46A82">
      <w:pPr>
        <w:pStyle w:val="Caption"/>
        <w:rPr>
          <w:rFonts w:ascii="Palatino Linotype" w:hAnsi="Palatino Linotype"/>
        </w:rPr>
      </w:pPr>
      <w:bookmarkStart w:id="108" w:name="_Toc5627075"/>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sidR="00172DCE">
        <w:rPr>
          <w:rFonts w:ascii="Palatino Linotype" w:hAnsi="Palatino Linotype"/>
          <w:noProof/>
        </w:rPr>
        <w:t>14</w:t>
      </w:r>
      <w:r w:rsidRPr="00040FC5">
        <w:rPr>
          <w:rFonts w:ascii="Palatino Linotype" w:hAnsi="Palatino Linotype"/>
          <w:noProof/>
        </w:rPr>
        <w:fldChar w:fldCharType="end"/>
      </w:r>
      <w:r w:rsidRPr="00040FC5">
        <w:rPr>
          <w:rFonts w:ascii="Palatino Linotype" w:hAnsi="Palatino Linotype"/>
        </w:rPr>
        <w:t>: Use of second slave port in LLC</w:t>
      </w:r>
      <w:bookmarkEnd w:id="108"/>
    </w:p>
    <w:p w14:paraId="331AA3E8" w14:textId="77777777" w:rsidR="003B4526" w:rsidRPr="00040FC5" w:rsidRDefault="003B4526" w:rsidP="00A46A82">
      <w:pPr>
        <w:jc w:val="both"/>
        <w:rPr>
          <w:rFonts w:ascii="Palatino Linotype" w:hAnsi="Palatino Linotype"/>
        </w:rPr>
      </w:pPr>
      <w:r w:rsidRPr="00040FC5">
        <w:rPr>
          <w:rFonts w:ascii="Palatino Linotype" w:hAnsi="Palatino Linotype"/>
        </w:rPr>
        <w:t>The second slave port is used when there are multiple masters talking to the LLC.  This can happen in a variety of cases, including the one shown above where CCC talks to LLC, but so do other master.  When LLC is set up as a memory cache, this will happen.</w:t>
      </w:r>
    </w:p>
    <w:p w14:paraId="200EC217" w14:textId="77777777" w:rsidR="003B4526" w:rsidRPr="00040FC5" w:rsidRDefault="003B4526" w:rsidP="00A46A82">
      <w:pPr>
        <w:jc w:val="both"/>
        <w:rPr>
          <w:rFonts w:ascii="Palatino Linotype" w:hAnsi="Palatino Linotype"/>
        </w:rPr>
      </w:pPr>
      <w:r w:rsidRPr="00040FC5">
        <w:rPr>
          <w:rFonts w:ascii="Palatino Linotype" w:hAnsi="Palatino Linotype"/>
        </w:rPr>
        <w:t>By using the second port, the CCC can talk directly to the LLC, allowing it to skip the bridges and routers if the ports are co-located in the same grid position in NocStudio.  This can provide a significant performance improvement by reducing the latency of coherent requests.</w:t>
      </w:r>
    </w:p>
    <w:p w14:paraId="7138B8C8" w14:textId="77777777" w:rsidR="003B4526" w:rsidRPr="00040FC5" w:rsidRDefault="003B4526" w:rsidP="00A46A82">
      <w:pPr>
        <w:jc w:val="both"/>
        <w:rPr>
          <w:rFonts w:ascii="Palatino Linotype" w:hAnsi="Palatino Linotype"/>
        </w:rPr>
      </w:pPr>
      <w:r w:rsidRPr="00040FC5">
        <w:rPr>
          <w:rFonts w:ascii="Palatino Linotype" w:hAnsi="Palatino Linotype"/>
        </w:rPr>
        <w:lastRenderedPageBreak/>
        <w:t xml:space="preserve">The third port can be added by adding another bridge to the LLC with protocol </w:t>
      </w:r>
      <w:r w:rsidRPr="00040FC5">
        <w:rPr>
          <w:rFonts w:ascii="Palatino Linotype" w:hAnsi="Palatino Linotype"/>
          <w:i/>
        </w:rPr>
        <w:t>llcs2</w:t>
      </w:r>
      <w:r w:rsidRPr="00040FC5">
        <w:rPr>
          <w:rFonts w:ascii="Palatino Linotype" w:hAnsi="Palatino Linotype"/>
        </w:rPr>
        <w:t xml:space="preserve">.  When this bridge is added, the LLC will have a new host property called </w:t>
      </w:r>
      <w:r w:rsidRPr="00040FC5">
        <w:rPr>
          <w:rFonts w:ascii="Palatino Linotype" w:hAnsi="Palatino Linotype"/>
          <w:i/>
        </w:rPr>
        <w:t>llc_second_slave_port_connect</w:t>
      </w:r>
      <w:r w:rsidRPr="00040FC5">
        <w:rPr>
          <w:rFonts w:ascii="Palatino Linotype" w:hAnsi="Palatino Linotype"/>
        </w:rPr>
        <w:t>.  This property needs to be set to the port that is directly connecting to the additional slave port.  In the example above, it is the CCC master port that would be specified.</w:t>
      </w:r>
    </w:p>
    <w:p w14:paraId="2815B4FD" w14:textId="77777777" w:rsidR="003B4526" w:rsidRPr="00040FC5" w:rsidRDefault="003B4526" w:rsidP="00A46A82">
      <w:pPr>
        <w:jc w:val="both"/>
        <w:rPr>
          <w:rFonts w:ascii="Palatino Linotype" w:hAnsi="Palatino Linotype"/>
        </w:rPr>
      </w:pPr>
      <w:r w:rsidRPr="00040FC5">
        <w:rPr>
          <w:rFonts w:ascii="Palatino Linotype" w:hAnsi="Palatino Linotype"/>
        </w:rPr>
        <w:t>Traffic to the LLC is always specified through an LLC group or RAM group.  Neither of these specifies a slave bridge, and NocStudio recognizes that all traffic applies to both ports.</w:t>
      </w:r>
    </w:p>
    <w:p w14:paraId="63CD09C7" w14:textId="77777777" w:rsidR="003B4526" w:rsidRPr="00040FC5" w:rsidRDefault="003B4526" w:rsidP="00A46A82">
      <w:pPr>
        <w:jc w:val="both"/>
        <w:rPr>
          <w:rFonts w:ascii="Palatino Linotype" w:hAnsi="Palatino Linotype"/>
        </w:rPr>
      </w:pPr>
      <w:r w:rsidRPr="00040FC5">
        <w:rPr>
          <w:rFonts w:ascii="Palatino Linotype" w:hAnsi="Palatino Linotype"/>
        </w:rPr>
        <w:t>The second port has its own properties for read and write max outstanding.</w:t>
      </w:r>
    </w:p>
    <w:p w14:paraId="4BFCF627" w14:textId="77777777" w:rsidR="003B4526" w:rsidRPr="00040FC5" w:rsidRDefault="003B4526" w:rsidP="00A46A82">
      <w:pPr>
        <w:pStyle w:val="Heading2"/>
        <w:jc w:val="both"/>
        <w:rPr>
          <w:rFonts w:ascii="Palatino Linotype" w:hAnsi="Palatino Linotype"/>
        </w:rPr>
      </w:pPr>
      <w:bookmarkStart w:id="109" w:name="_Toc23344030"/>
      <w:r w:rsidRPr="00040FC5">
        <w:rPr>
          <w:rFonts w:ascii="Palatino Linotype" w:hAnsi="Palatino Linotype"/>
        </w:rPr>
        <w:t>Configurable properties of the LLC</w:t>
      </w:r>
      <w:bookmarkEnd w:id="109"/>
    </w:p>
    <w:p w14:paraId="427C0E5C" w14:textId="77777777" w:rsidR="003B4526" w:rsidRPr="00040FC5" w:rsidRDefault="003B4526" w:rsidP="00A46A82">
      <w:pPr>
        <w:jc w:val="both"/>
        <w:rPr>
          <w:rFonts w:ascii="Palatino Linotype" w:hAnsi="Palatino Linotype"/>
        </w:rPr>
      </w:pPr>
      <w:r w:rsidRPr="00040FC5">
        <w:rPr>
          <w:rFonts w:ascii="Palatino Linotype" w:hAnsi="Palatino Linotype"/>
        </w:rPr>
        <w:t>Several properties specific to the LLC can be configured through properties available in NocStudio.</w:t>
      </w:r>
    </w:p>
    <w:p w14:paraId="2C3FB13F" w14:textId="77777777" w:rsidR="003B4526" w:rsidRPr="00040FC5" w:rsidRDefault="003B4526" w:rsidP="004061BB">
      <w:pPr>
        <w:pStyle w:val="NormalWeb"/>
        <w:numPr>
          <w:ilvl w:val="0"/>
          <w:numId w:val="29"/>
        </w:numPr>
        <w:spacing w:before="0" w:beforeAutospacing="0" w:after="0" w:afterAutospacing="0"/>
        <w:jc w:val="both"/>
        <w:rPr>
          <w:rFonts w:ascii="Palatino Linotype" w:hAnsi="Palatino Linotype"/>
          <w:sz w:val="22"/>
          <w:szCs w:val="22"/>
        </w:rPr>
      </w:pPr>
      <w:r w:rsidRPr="00040FC5">
        <w:rPr>
          <w:rFonts w:ascii="Palatino Linotype" w:hAnsi="Palatino Linotype"/>
          <w:b/>
          <w:sz w:val="22"/>
          <w:szCs w:val="22"/>
        </w:rPr>
        <w:t>hysteresis_count:</w:t>
      </w:r>
      <w:r w:rsidRPr="00040FC5">
        <w:rPr>
          <w:rFonts w:ascii="Palatino Linotype" w:hAnsi="Palatino Linotype"/>
          <w:sz w:val="22"/>
          <w:szCs w:val="22"/>
        </w:rPr>
        <w:t xml:space="preserve"> This property specifies the number of clock cycles before LLC goes into low power mode when coarse clock gating is enabled.</w:t>
      </w:r>
    </w:p>
    <w:p w14:paraId="227F7EDA" w14:textId="77777777" w:rsidR="003B4526" w:rsidRPr="00040FC5" w:rsidRDefault="003B4526" w:rsidP="004061BB">
      <w:pPr>
        <w:pStyle w:val="NormalWeb"/>
        <w:numPr>
          <w:ilvl w:val="0"/>
          <w:numId w:val="29"/>
        </w:numPr>
        <w:spacing w:before="0" w:beforeAutospacing="0" w:after="0" w:afterAutospacing="0"/>
        <w:jc w:val="both"/>
        <w:rPr>
          <w:rFonts w:ascii="Palatino Linotype" w:hAnsi="Palatino Linotype"/>
          <w:sz w:val="22"/>
          <w:szCs w:val="22"/>
        </w:rPr>
      </w:pPr>
      <w:r w:rsidRPr="00040FC5">
        <w:rPr>
          <w:rFonts w:ascii="Palatino Linotype" w:hAnsi="Palatino Linotype"/>
          <w:b/>
          <w:sz w:val="22"/>
          <w:szCs w:val="22"/>
        </w:rPr>
        <w:t>llc_cache_associativity:</w:t>
      </w:r>
      <w:r w:rsidRPr="00040FC5">
        <w:rPr>
          <w:rFonts w:ascii="Palatino Linotype" w:hAnsi="Palatino Linotype"/>
          <w:sz w:val="22"/>
          <w:szCs w:val="22"/>
        </w:rPr>
        <w:t xml:space="preserve"> This property specifies the number of associative ways in the cache. This value must be a multiple of 4. The default value is 8.</w:t>
      </w:r>
    </w:p>
    <w:p w14:paraId="1032372E"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llc_cache_capacity:</w:t>
      </w:r>
      <w:r w:rsidRPr="00040FC5">
        <w:rPr>
          <w:rFonts w:ascii="Palatino Linotype" w:eastAsia="Times New Roman" w:hAnsi="Palatino Linotype"/>
        </w:rPr>
        <w:t xml:space="preserve"> </w:t>
      </w:r>
      <w:r w:rsidRPr="00040FC5">
        <w:rPr>
          <w:rFonts w:ascii="Palatino Linotype" w:hAnsi="Palatino Linotype"/>
        </w:rPr>
        <w:t>This property specifies the total capacity of this cache, specified in MB. The maximum allowed cache size is 1024 MB.</w:t>
      </w:r>
    </w:p>
    <w:p w14:paraId="717BAC36"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llc_class*_alloc_waygroups:</w:t>
      </w:r>
      <w:r w:rsidRPr="00040FC5">
        <w:rPr>
          <w:rFonts w:ascii="Palatino Linotype" w:eastAsia="Times New Roman" w:hAnsi="Palatino Linotype"/>
        </w:rPr>
        <w:t xml:space="preserve"> This property is used to set up allocation vectors for each of the LLC Allocation classes.  The property is a bit field specifying which waygroups that class is allowed to allocate into.</w:t>
      </w:r>
    </w:p>
    <w:p w14:paraId="308A7EEA"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 xml:space="preserve">llc_class_read_allocate: </w:t>
      </w:r>
      <w:r w:rsidRPr="00040FC5">
        <w:rPr>
          <w:rFonts w:ascii="Palatino Linotype" w:eastAsia="Times New Roman" w:hAnsi="Palatino Linotype"/>
        </w:rPr>
        <w:t>This property indicates whether an LLC allocation class defaults to allocate on reads.  This property is an 8-bit field that specifies the default for each allocate class.  If that class sets the llc_class_read_allocate_use_arcache property, this property is unused.</w:t>
      </w:r>
    </w:p>
    <w:p w14:paraId="4C33B50B"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llc_class_read_allocate_use_arcache:</w:t>
      </w:r>
      <w:r w:rsidRPr="00040FC5">
        <w:rPr>
          <w:rFonts w:ascii="Palatino Linotype" w:eastAsia="Times New Roman" w:hAnsi="Palatino Linotype"/>
        </w:rPr>
        <w:t xml:space="preserve"> This property indicates whether an LLC allocate class should use the ARCACHE bits to determine if a read should allocate.  The property is an 8-bit field allowing each LLC Allocation Class to control whether it uses the ARCACHE bits.  If not, the llc_class_read_allocate field will determine if allocation happens on reads.</w:t>
      </w:r>
    </w:p>
    <w:p w14:paraId="76B53F42"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 xml:space="preserve">llc_class_write_allocate: </w:t>
      </w:r>
      <w:r w:rsidRPr="00040FC5">
        <w:rPr>
          <w:rFonts w:ascii="Palatino Linotype" w:eastAsia="Times New Roman" w:hAnsi="Palatino Linotype"/>
        </w:rPr>
        <w:t>This property indicates whether an LLC allocation class defaults to allocate on writes.  This property is an 8-bit field that specifies the default for each allocate class.  If that class sets the llc_class_write_allocate_use_awcache property, this property is unused.</w:t>
      </w:r>
    </w:p>
    <w:p w14:paraId="2248C622"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 xml:space="preserve">llc_class_write_allocate_use_awcache: </w:t>
      </w:r>
      <w:r w:rsidRPr="00040FC5">
        <w:rPr>
          <w:rFonts w:ascii="Palatino Linotype" w:eastAsia="Times New Roman" w:hAnsi="Palatino Linotype"/>
        </w:rPr>
        <w:t xml:space="preserve">This property indicates whether an LLC allocate class should use the AWCACHE bits to determine if a write should allocate.  The property is an 8-bit field allowing each LLC Allocation Class to control whether it uses the </w:t>
      </w:r>
      <w:r w:rsidRPr="00040FC5">
        <w:rPr>
          <w:rFonts w:ascii="Palatino Linotype" w:eastAsia="Times New Roman" w:hAnsi="Palatino Linotype"/>
        </w:rPr>
        <w:lastRenderedPageBreak/>
        <w:t>AWCACHE bits.  If not, the llc_class_write_allocate field will determine if allocation happens on writes.</w:t>
      </w:r>
    </w:p>
    <w:p w14:paraId="5CE5C344"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llc_data_ecc_enable:</w:t>
      </w:r>
      <w:r w:rsidRPr="00040FC5">
        <w:rPr>
          <w:rFonts w:ascii="Palatino Linotype" w:eastAsia="Times New Roman" w:hAnsi="Palatino Linotype"/>
        </w:rPr>
        <w:t xml:space="preserve"> </w:t>
      </w:r>
      <w:r w:rsidRPr="00040FC5">
        <w:rPr>
          <w:rFonts w:ascii="Palatino Linotype" w:hAnsi="Palatino Linotype"/>
        </w:rPr>
        <w:t>If enabled, the data RAM stores ECC bits along with the data, enabling error correction and detection. By default, this property is disabled.</w:t>
      </w:r>
    </w:p>
    <w:p w14:paraId="7580FB64"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llc_data_ram_bandwidth_delay:</w:t>
      </w:r>
      <w:r w:rsidRPr="00040FC5">
        <w:rPr>
          <w:rFonts w:ascii="Palatino Linotype" w:eastAsia="Times New Roman" w:hAnsi="Palatino Linotype"/>
        </w:rPr>
        <w:t xml:space="preserve"> </w:t>
      </w:r>
      <w:r w:rsidRPr="00040FC5">
        <w:rPr>
          <w:rFonts w:ascii="Palatino Linotype" w:hAnsi="Palatino Linotype"/>
        </w:rPr>
        <w:t>This value specifies the bandwidth of the data RAM. The format specifies the bandwidth as one access (read or write) every N cycle</w:t>
      </w:r>
      <w:r>
        <w:rPr>
          <w:rFonts w:ascii="Palatino Linotype" w:hAnsi="Palatino Linotype"/>
        </w:rPr>
        <w:t>s</w:t>
      </w:r>
      <w:r w:rsidRPr="00040FC5">
        <w:rPr>
          <w:rFonts w:ascii="Palatino Linotype" w:hAnsi="Palatino Linotype"/>
        </w:rPr>
        <w:t>, where N is the value specified. The default value is 2 cycles.</w:t>
      </w:r>
    </w:p>
    <w:p w14:paraId="7039168C"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llc_data_ram_latency:</w:t>
      </w:r>
      <w:r w:rsidRPr="00040FC5">
        <w:rPr>
          <w:rFonts w:ascii="Palatino Linotype" w:eastAsia="Times New Roman" w:hAnsi="Palatino Linotype"/>
        </w:rPr>
        <w:t xml:space="preserve"> </w:t>
      </w:r>
      <w:r w:rsidRPr="00040FC5">
        <w:rPr>
          <w:rFonts w:ascii="Palatino Linotype" w:hAnsi="Palatino Linotype"/>
        </w:rPr>
        <w:t>This value specifies the latency of the data array for this cache. A one-cycle RAM lookup would have the value 1. The default value is 2 cycles.</w:t>
      </w:r>
    </w:p>
    <w:p w14:paraId="5922F65D"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llc_index_bits:</w:t>
      </w:r>
      <w:r w:rsidRPr="00040FC5">
        <w:rPr>
          <w:rFonts w:ascii="Palatino Linotype" w:eastAsia="Times New Roman" w:hAnsi="Palatino Linotype"/>
        </w:rPr>
        <w:t xml:space="preserve"> </w:t>
      </w:r>
      <w:r w:rsidRPr="00040FC5">
        <w:rPr>
          <w:rFonts w:ascii="Palatino Linotype" w:hAnsi="Palatino Linotype"/>
        </w:rPr>
        <w:t>This bit vector specifies which of the address bits is used for indexing into the cache.</w:t>
      </w:r>
    </w:p>
    <w:p w14:paraId="2D523137"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llc_master_port_read_max_outstanding: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read requests the LLC master port can support from all sources. The default value is 16.</w:t>
      </w:r>
    </w:p>
    <w:p w14:paraId="4536E63E"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llc_master_port_write_max_outstanding: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write requests the LLC master port can support from all sources. The default value is 16.</w:t>
      </w:r>
    </w:p>
    <w:p w14:paraId="662BBB80"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llc_max_address_size:</w:t>
      </w:r>
      <w:r w:rsidRPr="00040FC5">
        <w:rPr>
          <w:rFonts w:ascii="Palatino Linotype" w:eastAsia="Times New Roman" w:hAnsi="Palatino Linotype"/>
        </w:rPr>
        <w:t xml:space="preserve"> </w:t>
      </w:r>
      <w:r w:rsidRPr="00040FC5">
        <w:rPr>
          <w:rFonts w:ascii="Palatino Linotype" w:hAnsi="Palatino Linotype"/>
        </w:rPr>
        <w:t>This value specifies the maximum number of address bits that need to be tracked by the tag. If the cacheable address space is smaller than the system address, the tag can be reduced in size by not storing those bits.</w:t>
      </w:r>
    </w:p>
    <w:p w14:paraId="36C51BAE"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llc_slave_port_read_max_outstanding: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read requests the LLC slave port can support from all sources. The default value is 16.</w:t>
      </w:r>
    </w:p>
    <w:p w14:paraId="42C3B78E"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llc_slave_port_write_max_outstanding: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write requests the LLC slave port can support from all sources. The default value is 16.</w:t>
      </w:r>
    </w:p>
    <w:p w14:paraId="69659827" w14:textId="77777777" w:rsidR="003B4526" w:rsidRPr="00040FC5" w:rsidRDefault="003B4526" w:rsidP="004061BB">
      <w:pPr>
        <w:pStyle w:val="ListParagraph"/>
        <w:numPr>
          <w:ilvl w:val="0"/>
          <w:numId w:val="29"/>
        </w:numPr>
        <w:spacing w:after="200"/>
        <w:jc w:val="both"/>
        <w:rPr>
          <w:rFonts w:ascii="Palatino Linotype" w:hAnsi="Palatino Linotype"/>
        </w:rPr>
      </w:pPr>
      <w:r w:rsidRPr="00040FC5">
        <w:rPr>
          <w:rFonts w:ascii="Palatino Linotype" w:hAnsi="Palatino Linotype"/>
          <w:b/>
        </w:rPr>
        <w:t>llc_tag_bits:</w:t>
      </w:r>
      <w:r w:rsidRPr="00040FC5">
        <w:rPr>
          <w:rFonts w:ascii="Palatino Linotype" w:hAnsi="Palatino Linotype"/>
        </w:rPr>
        <w:t xml:space="preserve"> This bit vector specifies which of the address bits is stored in the cache tag and used for lookup comparison.</w:t>
      </w:r>
    </w:p>
    <w:p w14:paraId="798AFAA3" w14:textId="77777777" w:rsidR="003B4526" w:rsidRPr="00040FC5" w:rsidRDefault="003B4526" w:rsidP="004061BB">
      <w:pPr>
        <w:pStyle w:val="ListParagraph"/>
        <w:numPr>
          <w:ilvl w:val="0"/>
          <w:numId w:val="29"/>
        </w:numPr>
        <w:spacing w:after="200"/>
        <w:jc w:val="both"/>
        <w:rPr>
          <w:rFonts w:ascii="Palatino Linotype" w:hAnsi="Palatino Linotype"/>
        </w:rPr>
      </w:pPr>
      <w:r w:rsidRPr="00040FC5">
        <w:rPr>
          <w:rFonts w:ascii="Palatino Linotype" w:hAnsi="Palatino Linotype"/>
          <w:b/>
        </w:rPr>
        <w:t>llc_tag_ecc_enable:</w:t>
      </w:r>
      <w:r w:rsidRPr="00040FC5">
        <w:rPr>
          <w:rFonts w:ascii="Palatino Linotype" w:hAnsi="Palatino Linotype"/>
        </w:rPr>
        <w:t xml:space="preserve"> If enabled, the tag RAM stores ECC bits along with the tag value, enabling error correction and detection. By default, this property is disabled.</w:t>
      </w:r>
    </w:p>
    <w:p w14:paraId="63BE43B0" w14:textId="77777777" w:rsidR="003B4526" w:rsidRPr="00040FC5" w:rsidRDefault="003B4526" w:rsidP="004061BB">
      <w:pPr>
        <w:pStyle w:val="ListParagraph"/>
        <w:numPr>
          <w:ilvl w:val="0"/>
          <w:numId w:val="29"/>
        </w:numPr>
        <w:spacing w:after="200"/>
        <w:jc w:val="both"/>
        <w:rPr>
          <w:rFonts w:ascii="Palatino Linotype" w:hAnsi="Palatino Linotype"/>
        </w:rPr>
      </w:pPr>
      <w:r w:rsidRPr="00040FC5">
        <w:rPr>
          <w:rFonts w:ascii="Palatino Linotype" w:hAnsi="Palatino Linotype"/>
          <w:b/>
        </w:rPr>
        <w:t>llc_tag_ram_latency:</w:t>
      </w:r>
      <w:r w:rsidRPr="00040FC5">
        <w:rPr>
          <w:rFonts w:ascii="Palatino Linotype" w:hAnsi="Palatino Linotype"/>
        </w:rPr>
        <w:t xml:space="preserve"> This value specifies the latency of the tag array for this cache. A one-cycle RAM lookup would have the value 1.</w:t>
      </w:r>
    </w:p>
    <w:p w14:paraId="1537962D" w14:textId="77777777" w:rsidR="003B4526" w:rsidRPr="00040FC5" w:rsidRDefault="003B4526" w:rsidP="004061BB">
      <w:pPr>
        <w:pStyle w:val="ListParagraph"/>
        <w:numPr>
          <w:ilvl w:val="0"/>
          <w:numId w:val="29"/>
        </w:numPr>
        <w:spacing w:after="200"/>
        <w:jc w:val="both"/>
        <w:rPr>
          <w:rFonts w:ascii="Palatino Linotype" w:hAnsi="Palatino Linotype"/>
        </w:rPr>
      </w:pPr>
      <w:r w:rsidRPr="00040FC5">
        <w:rPr>
          <w:rFonts w:ascii="Palatino Linotype" w:hAnsi="Palatino Linotype"/>
          <w:b/>
        </w:rPr>
        <w:t>llc_waygroup_cache_mode_enable:</w:t>
      </w:r>
      <w:r w:rsidRPr="00040FC5">
        <w:rPr>
          <w:rFonts w:ascii="Palatino Linotype" w:hAnsi="Palatino Linotype"/>
        </w:rPr>
        <w:t xml:space="preserve"> This vector property specifies for each LLC waygroup whether cache mode is enabled by default.  If neither cache mode or RAM mode are enabled for a waygroup, it will start of disabled and will be inaccessible until programmed to be enabled in one of those modes.  A waygroup cannot be enabled for cache mode and RAM mode.</w:t>
      </w:r>
    </w:p>
    <w:p w14:paraId="1088EAA8" w14:textId="77777777" w:rsidR="003B4526" w:rsidRPr="00040FC5" w:rsidRDefault="003B4526" w:rsidP="004061BB">
      <w:pPr>
        <w:pStyle w:val="ListParagraph"/>
        <w:numPr>
          <w:ilvl w:val="0"/>
          <w:numId w:val="29"/>
        </w:numPr>
        <w:spacing w:after="200"/>
        <w:jc w:val="both"/>
        <w:rPr>
          <w:rFonts w:ascii="Palatino Linotype" w:hAnsi="Palatino Linotype"/>
        </w:rPr>
      </w:pPr>
      <w:r w:rsidRPr="00040FC5">
        <w:rPr>
          <w:rFonts w:ascii="Palatino Linotype" w:hAnsi="Palatino Linotype"/>
          <w:b/>
        </w:rPr>
        <w:lastRenderedPageBreak/>
        <w:t>llc_waygroup_ram_mode_enable:</w:t>
      </w:r>
      <w:r w:rsidRPr="00040FC5">
        <w:rPr>
          <w:rFonts w:ascii="Palatino Linotype" w:hAnsi="Palatino Linotype"/>
        </w:rPr>
        <w:t xml:space="preserve"> This vector property specifies which LLC waygroups work as RAM. Address range has to be specified to LLC bridge before specifying this property.  Cache mode and RAM mode cannot be enabled for the same waygroup on reset.</w:t>
      </w:r>
    </w:p>
    <w:p w14:paraId="6F9EEC3F" w14:textId="77777777" w:rsidR="003B4526" w:rsidRPr="00040FC5" w:rsidRDefault="003B4526" w:rsidP="004061BB">
      <w:pPr>
        <w:pStyle w:val="ListParagraph"/>
        <w:numPr>
          <w:ilvl w:val="0"/>
          <w:numId w:val="29"/>
        </w:numPr>
        <w:spacing w:after="200"/>
        <w:jc w:val="both"/>
        <w:rPr>
          <w:rFonts w:ascii="Palatino Linotype" w:hAnsi="Palatino Linotype"/>
        </w:rPr>
      </w:pPr>
      <w:r w:rsidRPr="00040FC5">
        <w:rPr>
          <w:rFonts w:ascii="Palatino Linotype" w:hAnsi="Palatino Linotype"/>
          <w:b/>
        </w:rPr>
        <w:t>llc_waygroup_ram_mode_secure:</w:t>
      </w:r>
      <w:r w:rsidRPr="00040FC5">
        <w:rPr>
          <w:rFonts w:ascii="Palatino Linotype" w:hAnsi="Palatino Linotype"/>
        </w:rPr>
        <w:t xml:space="preserve"> This vector property specifies which LLC waygroups work as secure RAM. Address range has to be specified to LLC bridge before specifying this property.</w:t>
      </w:r>
    </w:p>
    <w:p w14:paraId="3EDA1616" w14:textId="77777777" w:rsidR="003B4526" w:rsidRPr="00040FC5" w:rsidRDefault="003B4526" w:rsidP="00A46A82">
      <w:pPr>
        <w:spacing w:after="200"/>
        <w:contextualSpacing/>
        <w:jc w:val="both"/>
        <w:rPr>
          <w:rFonts w:ascii="Palatino Linotype" w:hAnsi="Palatino Linotype"/>
        </w:rPr>
      </w:pPr>
      <w:r w:rsidRPr="00040FC5">
        <w:rPr>
          <w:rFonts w:ascii="Palatino Linotype" w:hAnsi="Palatino Linotype"/>
        </w:rPr>
        <w:t>When a second slave port is added, the following properties are available:</w:t>
      </w:r>
    </w:p>
    <w:p w14:paraId="4F8E24BB"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llc_slave_port2_read_max_outstanding: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read requests the second LLC slave port can support from all sources. The default value is 16.</w:t>
      </w:r>
    </w:p>
    <w:p w14:paraId="1B23F280"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llc_slave_port2_write_max_outstanding: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write requests the second LLC slave port can support from all sources. The default value is 16.</w:t>
      </w:r>
    </w:p>
    <w:p w14:paraId="4D1AE6CD" w14:textId="77777777" w:rsidR="003B4526" w:rsidRPr="00040FC5" w:rsidRDefault="003B4526" w:rsidP="004061BB">
      <w:pPr>
        <w:pStyle w:val="ListParagraph"/>
        <w:numPr>
          <w:ilvl w:val="0"/>
          <w:numId w:val="29"/>
        </w:numPr>
        <w:spacing w:after="200"/>
        <w:jc w:val="both"/>
        <w:rPr>
          <w:rFonts w:ascii="Palatino Linotype" w:eastAsia="Times New Roman" w:hAnsi="Palatino Linotype"/>
        </w:rPr>
      </w:pPr>
      <w:r w:rsidRPr="00040FC5">
        <w:rPr>
          <w:rFonts w:ascii="Palatino Linotype" w:eastAsia="Times New Roman" w:hAnsi="Palatino Linotype"/>
          <w:b/>
        </w:rPr>
        <w:t xml:space="preserve">llc_second_slave_port_connect: </w:t>
      </w:r>
      <w:r w:rsidRPr="00040FC5">
        <w:rPr>
          <w:rFonts w:ascii="Palatino Linotype" w:eastAsia="Times New Roman" w:hAnsi="Palatino Linotype"/>
        </w:rPr>
        <w:t>This property specifies the master port that connects to the LLC second slave port.</w:t>
      </w:r>
    </w:p>
    <w:p w14:paraId="1C151932" w14:textId="77777777" w:rsidR="003B4526" w:rsidRPr="00040FC5" w:rsidRDefault="003B4526" w:rsidP="00A46A82">
      <w:pPr>
        <w:jc w:val="both"/>
        <w:rPr>
          <w:rFonts w:ascii="Palatino Linotype" w:hAnsi="Palatino Linotype"/>
        </w:rPr>
      </w:pPr>
      <w:r w:rsidRPr="00040FC5">
        <w:rPr>
          <w:rFonts w:ascii="Palatino Linotype" w:hAnsi="Palatino Linotype"/>
        </w:rPr>
        <w:t>There is a LLC related property in master bridges which talk to LLC.</w:t>
      </w:r>
    </w:p>
    <w:p w14:paraId="70745B05" w14:textId="77777777" w:rsidR="003B4526" w:rsidRPr="00040FC5" w:rsidRDefault="003B4526" w:rsidP="004061BB">
      <w:pPr>
        <w:pStyle w:val="ListParagraph"/>
        <w:numPr>
          <w:ilvl w:val="0"/>
          <w:numId w:val="30"/>
        </w:numPr>
        <w:spacing w:after="200" w:line="240" w:lineRule="auto"/>
        <w:jc w:val="both"/>
        <w:rPr>
          <w:rFonts w:ascii="Palatino Linotype" w:hAnsi="Palatino Linotype"/>
        </w:rPr>
      </w:pPr>
      <w:r w:rsidRPr="00040FC5">
        <w:rPr>
          <w:rFonts w:ascii="Palatino Linotype" w:hAnsi="Palatino Linotype"/>
          <w:b/>
        </w:rPr>
        <w:t>llc_allocation_class:</w:t>
      </w:r>
      <w:r w:rsidRPr="00040FC5">
        <w:rPr>
          <w:rFonts w:ascii="Palatino Linotype" w:hAnsi="Palatino Linotype"/>
        </w:rPr>
        <w:t xml:space="preserve"> This property specifies the allocation class for the bridge which LLC uses to determine which way groups to use for the allocation.</w:t>
      </w:r>
    </w:p>
    <w:p w14:paraId="3AD4B013" w14:textId="77777777" w:rsidR="003B4526" w:rsidRPr="00040FC5" w:rsidRDefault="003B4526" w:rsidP="00A46A82">
      <w:pPr>
        <w:pStyle w:val="Heading2"/>
        <w:jc w:val="both"/>
        <w:rPr>
          <w:rFonts w:ascii="Palatino Linotype" w:hAnsi="Palatino Linotype"/>
        </w:rPr>
      </w:pPr>
      <w:bookmarkStart w:id="110" w:name="_Toc23344031"/>
      <w:r w:rsidRPr="00040FC5">
        <w:rPr>
          <w:rFonts w:ascii="Palatino Linotype" w:hAnsi="Palatino Linotype"/>
        </w:rPr>
        <w:t>Grouping LLC’s</w:t>
      </w:r>
      <w:bookmarkEnd w:id="110"/>
    </w:p>
    <w:p w14:paraId="0C739A0E" w14:textId="77777777" w:rsidR="003B4526" w:rsidRPr="00040FC5" w:rsidRDefault="003B4526" w:rsidP="00A46A82">
      <w:pPr>
        <w:jc w:val="both"/>
        <w:rPr>
          <w:rFonts w:ascii="Palatino Linotype" w:hAnsi="Palatino Linotype"/>
        </w:rPr>
      </w:pPr>
      <w:r w:rsidRPr="00040FC5">
        <w:rPr>
          <w:rFonts w:ascii="Palatino Linotype" w:hAnsi="Palatino Linotype"/>
        </w:rPr>
        <w:t>For systems with larger bandwidth requirements, it may be necessary to utilize multiple LLCs to increase bandwidth.  One common method for supporting this is to take an address range and slice it into equal parts, with each LLC responsible for one of the parts.  If requests are well distributed to the different slices, bandwidth will increase proportional to the number of components.  Having 4 instances of a cache can get 4x the bandwidth of a single instance.</w:t>
      </w:r>
    </w:p>
    <w:p w14:paraId="49E9B3B2" w14:textId="77777777" w:rsidR="003B4526" w:rsidRPr="00040FC5" w:rsidRDefault="003B4526" w:rsidP="00A46A82">
      <w:pPr>
        <w:pStyle w:val="Body19"/>
        <w:rPr>
          <w:rFonts w:ascii="Palatino Linotype" w:hAnsi="Palatino Linotype"/>
          <w:szCs w:val="22"/>
        </w:rPr>
      </w:pPr>
      <w:r w:rsidRPr="00040FC5">
        <w:rPr>
          <w:rFonts w:ascii="Palatino Linotype" w:hAnsi="Palatino Linotype"/>
          <w:szCs w:val="22"/>
        </w:rPr>
        <w:t>The slicing function uses specified address bits to assign responsibility to each component.  Slicing can be done using a power-of-2 number of slices.  This allows a simple decode of address bits.</w:t>
      </w:r>
    </w:p>
    <w:p w14:paraId="259F9EBD" w14:textId="77777777" w:rsidR="003B4526" w:rsidRPr="00040FC5" w:rsidRDefault="003B4526" w:rsidP="00A46A82">
      <w:pPr>
        <w:jc w:val="both"/>
        <w:rPr>
          <w:rFonts w:ascii="Palatino Linotype" w:hAnsi="Palatino Linotype"/>
        </w:rPr>
      </w:pPr>
      <w:r w:rsidRPr="00040FC5">
        <w:rPr>
          <w:rFonts w:ascii="Palatino Linotype" w:hAnsi="Palatino Linotype"/>
        </w:rPr>
        <w:t xml:space="preserve">To support slicing of address space, NocStudio allows for a group of LLCs to be declared so that they function together to split responsibility of an address space.  This group can then be declared in an </w:t>
      </w:r>
      <w:r w:rsidRPr="00040FC5">
        <w:rPr>
          <w:rFonts w:ascii="Palatino Linotype" w:hAnsi="Palatino Linotype"/>
          <w:i/>
        </w:rPr>
        <w:t xml:space="preserve">add_range </w:t>
      </w:r>
      <w:r w:rsidRPr="00040FC5">
        <w:rPr>
          <w:rFonts w:ascii="Palatino Linotype" w:hAnsi="Palatino Linotype"/>
        </w:rPr>
        <w:t>command to place the elements of the group into the correct hierarchy.</w:t>
      </w:r>
    </w:p>
    <w:p w14:paraId="779981C9" w14:textId="77777777" w:rsidR="003B4526" w:rsidRPr="00040FC5" w:rsidRDefault="003B4526" w:rsidP="00A46A82">
      <w:pPr>
        <w:pStyle w:val="Body19"/>
        <w:rPr>
          <w:rFonts w:ascii="Palatino Linotype" w:hAnsi="Palatino Linotype"/>
          <w:szCs w:val="22"/>
        </w:rPr>
      </w:pPr>
      <w:r w:rsidRPr="00040FC5">
        <w:rPr>
          <w:rFonts w:ascii="Palatino Linotype" w:hAnsi="Palatino Linotype"/>
          <w:szCs w:val="22"/>
        </w:rPr>
        <w:t xml:space="preserve">An LLC group can be specified using the </w:t>
      </w:r>
      <w:r w:rsidRPr="00040FC5">
        <w:rPr>
          <w:rFonts w:ascii="Palatino Linotype" w:hAnsi="Palatino Linotype"/>
          <w:b/>
          <w:szCs w:val="22"/>
        </w:rPr>
        <w:t>add_llc_group</w:t>
      </w:r>
      <w:r w:rsidRPr="00040FC5">
        <w:rPr>
          <w:rFonts w:ascii="Palatino Linotype" w:hAnsi="Palatino Linotype"/>
          <w:szCs w:val="22"/>
        </w:rPr>
        <w:t xml:space="preserve"> command.</w:t>
      </w:r>
    </w:p>
    <w:p w14:paraId="57150703" w14:textId="77777777" w:rsidR="003B4526" w:rsidRPr="00040FC5" w:rsidRDefault="003B4526" w:rsidP="00A46A82">
      <w:pPr>
        <w:pStyle w:val="Command15"/>
        <w:pBdr>
          <w:right w:val="single" w:sz="2" w:space="24" w:color="4F81BD" w:themeColor="accent1" w:shadow="1" w:frame="1"/>
        </w:pBdr>
        <w:rPr>
          <w:rFonts w:ascii="Palatino Linotype" w:hAnsi="Palatino Linotype"/>
        </w:rPr>
      </w:pPr>
      <w:r w:rsidRPr="00040FC5">
        <w:rPr>
          <w:rFonts w:ascii="Palatino Linotype" w:hAnsi="Palatino Linotype"/>
        </w:rPr>
        <w:lastRenderedPageBreak/>
        <w:t>add_llc_group –name &lt;llc group name&gt; -hash_fns &lt;[hash name1] [hash_name0]..&gt; | -slice_bits &lt;slice bits&gt; [-memory_cache_enable]</w:t>
      </w:r>
    </w:p>
    <w:p w14:paraId="5CBAD5D4" w14:textId="77777777" w:rsidR="003B4526" w:rsidRPr="00040FC5" w:rsidRDefault="003B4526" w:rsidP="00A46A82">
      <w:pPr>
        <w:pStyle w:val="Command15"/>
        <w:pBdr>
          <w:right w:val="single" w:sz="2" w:space="24" w:color="4F81BD" w:themeColor="accent1" w:shadow="1" w:frame="1"/>
        </w:pBdr>
        <w:rPr>
          <w:rFonts w:ascii="Palatino Linotype" w:hAnsi="Palatino Linotype"/>
        </w:rPr>
      </w:pPr>
      <w:r w:rsidRPr="00040FC5">
        <w:rPr>
          <w:rFonts w:ascii="Palatino Linotype" w:hAnsi="Palatino Linotype"/>
        </w:rPr>
        <w:t xml:space="preserve">               [-llc_disableable] –members &lt;[llc_host1]…&gt;</w:t>
      </w:r>
    </w:p>
    <w:p w14:paraId="06AA1AC2" w14:textId="77777777" w:rsidR="003B4526" w:rsidRPr="00040FC5" w:rsidRDefault="003B4526" w:rsidP="00A46A82">
      <w:pPr>
        <w:pStyle w:val="Body19"/>
        <w:rPr>
          <w:rFonts w:ascii="Palatino Linotype" w:hAnsi="Palatino Linotype"/>
          <w:szCs w:val="22"/>
        </w:rPr>
      </w:pPr>
      <w:r w:rsidRPr="00040FC5">
        <w:rPr>
          <w:rFonts w:ascii="Palatino Linotype" w:hAnsi="Palatino Linotype"/>
          <w:szCs w:val="22"/>
        </w:rPr>
        <w:t>Each LLC group is assigned a unique name. The slicing function uses specified address bits to assign responsibility to each component.  Slicing can be done using a power-of-2 number of slices.  This allows a simple decode of address bits. The number of LLCs must be a power of 2.  This ensures that address slicing can be done with a direct decode of the address bits chosen for slicing.  N components requires log2(N) address bits.  If an incorrect number of address bits or components are specified, the command will be rejected.</w:t>
      </w:r>
    </w:p>
    <w:p w14:paraId="46D137CD" w14:textId="77777777" w:rsidR="003B4526" w:rsidRPr="00040FC5" w:rsidRDefault="003B4526" w:rsidP="00A46A82">
      <w:pPr>
        <w:jc w:val="both"/>
        <w:rPr>
          <w:rFonts w:ascii="Palatino Linotype" w:hAnsi="Palatino Linotype"/>
        </w:rPr>
      </w:pPr>
      <w:r w:rsidRPr="00040FC5">
        <w:rPr>
          <w:rFonts w:ascii="Palatino Linotype" w:hAnsi="Palatino Linotype"/>
        </w:rPr>
        <w:t>If the memory_cache_enable option is specified, all the LLC’s in this group function as a memory cache. A memory cache is a cache that is accessible by all traffic, including coherent and non-coherent. If the LLC is not marked as a memory cache, it is not accessible by non-coherent traffic.</w:t>
      </w:r>
    </w:p>
    <w:p w14:paraId="63569D92" w14:textId="77777777" w:rsidR="003B4526" w:rsidRPr="00040FC5" w:rsidRDefault="003B4526" w:rsidP="00A46A82">
      <w:pPr>
        <w:jc w:val="both"/>
        <w:rPr>
          <w:rFonts w:ascii="Palatino Linotype" w:hAnsi="Palatino Linotype"/>
        </w:rPr>
      </w:pPr>
      <w:r w:rsidRPr="00040FC5">
        <w:rPr>
          <w:rFonts w:ascii="Palatino Linotype" w:hAnsi="Palatino Linotype"/>
        </w:rPr>
        <w:t>The llc_disableable option implies that the LLC’s in this group can be completely powered off and disabled if required. If this option is specified, any traffic flow that has a path to the LLC will also have a redundant path to the slave.</w:t>
      </w:r>
    </w:p>
    <w:p w14:paraId="0CE7CBAD" w14:textId="77777777" w:rsidR="003B4526" w:rsidRPr="00040FC5" w:rsidRDefault="003B4526" w:rsidP="00A46A82">
      <w:pPr>
        <w:jc w:val="both"/>
        <w:rPr>
          <w:rFonts w:ascii="Palatino Linotype" w:hAnsi="Palatino Linotype"/>
        </w:rPr>
      </w:pPr>
      <w:r w:rsidRPr="00040FC5">
        <w:rPr>
          <w:rFonts w:ascii="Palatino Linotype" w:hAnsi="Palatino Linotype"/>
        </w:rPr>
        <w:t xml:space="preserve">An LLC group can also be added to the address range of the slave. Specifying an LLC group with an address range means that requests targeting the specified address range can access the LLC’s that are part of the specified group to read or write data. This can reduce latency. An LLC group can be added to both coherent (with CCC group) and non-coherent (without CCC group) address ranges. </w:t>
      </w:r>
    </w:p>
    <w:p w14:paraId="337D52F6" w14:textId="77777777" w:rsidR="003B4526" w:rsidRPr="00040FC5" w:rsidRDefault="003B4526" w:rsidP="00A46A82">
      <w:pPr>
        <w:pStyle w:val="Heading2"/>
        <w:jc w:val="both"/>
        <w:rPr>
          <w:rFonts w:ascii="Palatino Linotype" w:hAnsi="Palatino Linotype"/>
        </w:rPr>
      </w:pPr>
      <w:bookmarkStart w:id="111" w:name="_Toc23344032"/>
      <w:r w:rsidRPr="00040FC5">
        <w:rPr>
          <w:rFonts w:ascii="Palatino Linotype" w:hAnsi="Palatino Linotype"/>
        </w:rPr>
        <w:t>Configuring Pegasus as a Scratchpad RAM</w:t>
      </w:r>
      <w:bookmarkEnd w:id="111"/>
    </w:p>
    <w:p w14:paraId="69E47A29" w14:textId="77777777" w:rsidR="003B4526" w:rsidRPr="00040FC5" w:rsidRDefault="003B4526" w:rsidP="00A46A82">
      <w:pPr>
        <w:jc w:val="both"/>
        <w:rPr>
          <w:rFonts w:ascii="Palatino Linotype" w:hAnsi="Palatino Linotype"/>
        </w:rPr>
      </w:pPr>
      <w:r w:rsidRPr="00040FC5">
        <w:rPr>
          <w:rFonts w:ascii="Palatino Linotype" w:hAnsi="Palatino Linotype"/>
        </w:rPr>
        <w:t xml:space="preserve">Part or all of the LLC can be configured as Scratchpad RAM.  To configure this in NocStudio, the user must add the LLC or LLCs into a RAM group using the </w:t>
      </w:r>
      <w:r w:rsidRPr="00040FC5">
        <w:rPr>
          <w:rFonts w:ascii="Palatino Linotype" w:hAnsi="Palatino Linotype"/>
          <w:i/>
        </w:rPr>
        <w:t>add_ram_group</w:t>
      </w:r>
      <w:r w:rsidRPr="00040FC5">
        <w:rPr>
          <w:rFonts w:ascii="Palatino Linotype" w:hAnsi="Palatino Linotype"/>
        </w:rPr>
        <w:t xml:space="preserve"> command in NocStudio.  When multiple LLCs are added to a RAM group, it indicates that a single address range will be divided across the specified LLCs.  The range can be divided using slice bits or a hash function.</w:t>
      </w:r>
    </w:p>
    <w:p w14:paraId="7D2F6C14" w14:textId="77777777" w:rsidR="003B4526" w:rsidRPr="00040FC5" w:rsidRDefault="003B4526" w:rsidP="00A46A82">
      <w:pPr>
        <w:jc w:val="both"/>
        <w:rPr>
          <w:rFonts w:ascii="Palatino Linotype" w:hAnsi="Palatino Linotype"/>
        </w:rPr>
      </w:pPr>
      <w:r w:rsidRPr="00040FC5">
        <w:rPr>
          <w:rFonts w:ascii="Palatino Linotype" w:hAnsi="Palatino Linotype"/>
        </w:rPr>
        <w:t xml:space="preserve">Once the RAM group is created, an address range must be assigned to the RAM group. Only a single range can be added for a RAM group, and the range must a power-of-2 size that is minimally inclusive of the combined LLC capacities.  So, if two LLCs have 1.5MB of cache each, totally 3MB, the Scratchpad RAM address range must be 4MB in size.  The range can be marked as coherent by adding a CCC group in the </w:t>
      </w:r>
      <w:r w:rsidRPr="00040FC5">
        <w:rPr>
          <w:rFonts w:ascii="Palatino Linotype" w:hAnsi="Palatino Linotype"/>
          <w:i/>
        </w:rPr>
        <w:t>add_range</w:t>
      </w:r>
      <w:r w:rsidRPr="00040FC5">
        <w:rPr>
          <w:rFonts w:ascii="Palatino Linotype" w:hAnsi="Palatino Linotype"/>
        </w:rPr>
        <w:t xml:space="preserve"> command.</w:t>
      </w:r>
    </w:p>
    <w:p w14:paraId="1F523EC4" w14:textId="77777777" w:rsidR="003B4526" w:rsidRPr="00040FC5" w:rsidRDefault="003B4526" w:rsidP="00A46A82">
      <w:pPr>
        <w:jc w:val="both"/>
        <w:rPr>
          <w:rFonts w:ascii="Palatino Linotype" w:hAnsi="Palatino Linotype"/>
        </w:rPr>
      </w:pPr>
      <w:r w:rsidRPr="00040FC5">
        <w:rPr>
          <w:rFonts w:ascii="Palatino Linotype" w:hAnsi="Palatino Linotype"/>
        </w:rPr>
        <w:lastRenderedPageBreak/>
        <w:t>If a hash function is used, the hash function is not allowed to be programmable.  Unlike a cache, the RAM acts as a backing store, and needs to drop one of the specified hash function bits in order to compress the address space.</w:t>
      </w:r>
    </w:p>
    <w:p w14:paraId="313EB6A7" w14:textId="77777777" w:rsidR="003B4526" w:rsidRPr="00040FC5" w:rsidRDefault="003B4526" w:rsidP="00A46A82">
      <w:pPr>
        <w:jc w:val="both"/>
        <w:rPr>
          <w:rFonts w:ascii="Palatino Linotype" w:hAnsi="Palatino Linotype"/>
        </w:rPr>
      </w:pPr>
      <w:r w:rsidRPr="00040FC5">
        <w:rPr>
          <w:rFonts w:ascii="Palatino Linotype" w:hAnsi="Palatino Linotype"/>
        </w:rPr>
        <w:t xml:space="preserve">Once the range is created, traffic can be specified to the RAM group through the </w:t>
      </w:r>
      <w:r w:rsidRPr="00040FC5">
        <w:rPr>
          <w:rFonts w:ascii="Palatino Linotype" w:hAnsi="Palatino Linotype"/>
          <w:i/>
        </w:rPr>
        <w:t>add_traffic_b</w:t>
      </w:r>
      <w:r w:rsidRPr="00040FC5">
        <w:rPr>
          <w:rFonts w:ascii="Palatino Linotype" w:hAnsi="Palatino Linotype"/>
        </w:rPr>
        <w:t xml:space="preserve"> command.</w:t>
      </w:r>
    </w:p>
    <w:p w14:paraId="4DF1E927" w14:textId="77777777" w:rsidR="003B4526" w:rsidRPr="00040FC5" w:rsidRDefault="003B4526" w:rsidP="00A46A82">
      <w:pPr>
        <w:jc w:val="both"/>
        <w:rPr>
          <w:rFonts w:ascii="Palatino Linotype" w:hAnsi="Palatino Linotype"/>
        </w:rPr>
      </w:pPr>
      <w:r w:rsidRPr="00040FC5">
        <w:rPr>
          <w:rFonts w:ascii="Palatino Linotype" w:hAnsi="Palatino Linotype"/>
        </w:rPr>
        <w:t xml:space="preserve">Once these steps are finished, the range and traffic to the Scratchpad RAM is configured.  But the defaults configuration of the LLC still needs to be specified.  For each waygroup of each cache, the user can specify whether the waygroup should reset to cache mode, or to RAM mode, or neither.  For RAM mode, the host property </w:t>
      </w:r>
      <w:r w:rsidRPr="00040FC5">
        <w:rPr>
          <w:rFonts w:ascii="Palatino Linotype" w:hAnsi="Palatino Linotype"/>
          <w:i/>
        </w:rPr>
        <w:t xml:space="preserve">llc_waygroup_ram_mode_enable </w:t>
      </w:r>
      <w:r w:rsidRPr="00040FC5">
        <w:rPr>
          <w:rFonts w:ascii="Palatino Linotype" w:hAnsi="Palatino Linotype"/>
        </w:rPr>
        <w:t xml:space="preserve">specifies which waygroup is enabled as RAM.  The user can also specify if that waygroup allows secure or non-secure accesses with the property </w:t>
      </w:r>
      <w:r w:rsidRPr="00040FC5">
        <w:rPr>
          <w:rFonts w:ascii="Palatino Linotype" w:hAnsi="Palatino Linotype"/>
          <w:i/>
        </w:rPr>
        <w:t>llc_waygroup_ram_mode_secure</w:t>
      </w:r>
      <w:r w:rsidRPr="00040FC5">
        <w:rPr>
          <w:rFonts w:ascii="Palatino Linotype" w:hAnsi="Palatino Linotype"/>
        </w:rPr>
        <w:t>.</w:t>
      </w:r>
    </w:p>
    <w:p w14:paraId="548A57C1" w14:textId="77777777" w:rsidR="003B4526" w:rsidRPr="00040FC5" w:rsidRDefault="003B4526" w:rsidP="00A46A82">
      <w:pPr>
        <w:jc w:val="both"/>
        <w:rPr>
          <w:rFonts w:ascii="Palatino Linotype" w:hAnsi="Palatino Linotype"/>
        </w:rPr>
      </w:pPr>
      <w:r w:rsidRPr="00040FC5">
        <w:rPr>
          <w:rFonts w:ascii="Palatino Linotype" w:hAnsi="Palatino Linotype"/>
        </w:rPr>
        <w:t>The mapping of address to waygroup is needed for software to know which addresses are available.  For the range specified, each LLC will look at address bits up to the size of the address range.  So, a 4MB ram group would have 22 address bits, or [21:0].  The index bits used by the scratchpad are the lower order bits, while way bits are the top bits.  The way bits are broken into {waygroup number, way}.  So, a 4MB cache with 8 waygroups would use bits 21:19 as waygroup, 18:17 as the way bits within the waygroup, and 16:6 as the index bits.  8 waygroups is 32 ways, so each way would have 128KB of storage.</w:t>
      </w:r>
    </w:p>
    <w:p w14:paraId="5A55781B" w14:textId="77777777" w:rsidR="003B4526" w:rsidRPr="00040FC5" w:rsidRDefault="003B4526" w:rsidP="00A46A82">
      <w:pPr>
        <w:jc w:val="both"/>
        <w:rPr>
          <w:rFonts w:ascii="Palatino Linotype" w:hAnsi="Palatino Linotype"/>
        </w:rPr>
      </w:pPr>
    </w:p>
    <w:p w14:paraId="1BED7A5A" w14:textId="77777777" w:rsidR="003B4526" w:rsidRPr="00040FC5" w:rsidRDefault="003B4526" w:rsidP="00A46A82">
      <w:pPr>
        <w:jc w:val="both"/>
        <w:rPr>
          <w:rFonts w:ascii="Palatino Linotype" w:hAnsi="Palatino Linotype"/>
        </w:rPr>
      </w:pPr>
    </w:p>
    <w:p w14:paraId="007BA0AC" w14:textId="77777777" w:rsidR="003B4526" w:rsidRPr="00040FC5" w:rsidRDefault="003B4526" w:rsidP="00A46A82">
      <w:pPr>
        <w:jc w:val="both"/>
        <w:rPr>
          <w:rFonts w:ascii="Palatino Linotype" w:hAnsi="Palatino Linotype"/>
        </w:rPr>
        <w:sectPr w:rsidR="003B4526" w:rsidRPr="00040FC5" w:rsidSect="00A46A82">
          <w:headerReference w:type="default" r:id="rId35"/>
          <w:footerReference w:type="default" r:id="rId36"/>
          <w:headerReference w:type="first" r:id="rId37"/>
          <w:pgSz w:w="12240" w:h="15840" w:code="1"/>
          <w:pgMar w:top="1728" w:right="1440" w:bottom="1440" w:left="1440" w:header="720" w:footer="432" w:gutter="0"/>
          <w:cols w:space="720"/>
          <w:noEndnote/>
          <w:docGrid w:linePitch="360"/>
        </w:sectPr>
      </w:pPr>
    </w:p>
    <w:p w14:paraId="21CF8F06" w14:textId="77777777" w:rsidR="003B4526" w:rsidRPr="00263371" w:rsidRDefault="003B4526" w:rsidP="00A46A82">
      <w:pPr>
        <w:jc w:val="both"/>
        <w:rPr>
          <w:rFonts w:ascii="Palatino Linotype" w:hAnsi="Palatino Linotype"/>
        </w:rPr>
      </w:pPr>
    </w:p>
    <w:p w14:paraId="32AE96EC" w14:textId="77777777" w:rsidR="003B4526" w:rsidRPr="00C86C9D" w:rsidRDefault="003B4526" w:rsidP="00C86C9D"/>
    <w:p w14:paraId="6EE0B47C" w14:textId="77777777" w:rsidR="003B4526" w:rsidRDefault="003B4526" w:rsidP="00C94050">
      <w:pPr>
        <w:sectPr w:rsidR="003B4526" w:rsidSect="00C94050">
          <w:headerReference w:type="default" r:id="rId38"/>
          <w:footerReference w:type="default" r:id="rId39"/>
          <w:headerReference w:type="first" r:id="rId40"/>
          <w:type w:val="continuous"/>
          <w:pgSz w:w="12240" w:h="15840" w:code="1"/>
          <w:pgMar w:top="1440" w:right="1440" w:bottom="1440" w:left="1440" w:header="720" w:footer="432" w:gutter="0"/>
          <w:cols w:space="720"/>
          <w:noEndnote/>
          <w:docGrid w:linePitch="360"/>
        </w:sectPr>
      </w:pPr>
    </w:p>
    <w:p w14:paraId="3D78EBF3" w14:textId="77777777" w:rsidR="003B4526" w:rsidRPr="00040FC5" w:rsidRDefault="003B4526" w:rsidP="00C60BC6">
      <w:pPr>
        <w:pStyle w:val="Heading1"/>
        <w:rPr>
          <w:rFonts w:ascii="Palatino Linotype" w:hAnsi="Palatino Linotype"/>
        </w:rPr>
      </w:pPr>
      <w:bookmarkStart w:id="112" w:name="_Toc23344033"/>
      <w:r w:rsidRPr="00040FC5">
        <w:rPr>
          <w:rFonts w:ascii="Palatino Linotype" w:hAnsi="Palatino Linotype"/>
        </w:rPr>
        <w:lastRenderedPageBreak/>
        <w:t>Programmers Model</w:t>
      </w:r>
      <w:bookmarkEnd w:id="112"/>
    </w:p>
    <w:p w14:paraId="6300A4EA" w14:textId="77777777" w:rsidR="003B4526" w:rsidRPr="00040FC5" w:rsidRDefault="003B4526" w:rsidP="00C60BC6">
      <w:pPr>
        <w:pStyle w:val="Heading2"/>
        <w:rPr>
          <w:rFonts w:ascii="Palatino Linotype" w:hAnsi="Palatino Linotype"/>
        </w:rPr>
      </w:pPr>
      <w:bookmarkStart w:id="113" w:name="_Toc462174438"/>
      <w:bookmarkStart w:id="114" w:name="_Toc23344034"/>
      <w:r w:rsidRPr="00040FC5">
        <w:rPr>
          <w:rFonts w:ascii="Palatino Linotype" w:hAnsi="Palatino Linotype"/>
        </w:rPr>
        <w:t>Transitions for Way Group State</w:t>
      </w:r>
      <w:bookmarkEnd w:id="113"/>
      <w:bookmarkEnd w:id="114"/>
    </w:p>
    <w:p w14:paraId="2AC38478" w14:textId="77777777" w:rsidR="003B4526" w:rsidRPr="00040FC5" w:rsidRDefault="003B4526" w:rsidP="00C60BC6">
      <w:pPr>
        <w:jc w:val="both"/>
        <w:rPr>
          <w:rFonts w:ascii="Palatino Linotype" w:hAnsi="Palatino Linotype"/>
        </w:rPr>
      </w:pPr>
      <w:r w:rsidRPr="00040FC5">
        <w:rPr>
          <w:rFonts w:ascii="Palatino Linotype" w:hAnsi="Palatino Linotype"/>
        </w:rPr>
        <w:t>Each waygroup can exist in one of three states.  It can be enabled for Cache, enabled for RAM, or disabled.  When disabled, it may be powered off.  This section will describe the transitions between these states.</w:t>
      </w:r>
    </w:p>
    <w:p w14:paraId="29BDB2CE" w14:textId="77777777" w:rsidR="003B4526" w:rsidRPr="00040FC5" w:rsidRDefault="003B4526" w:rsidP="00C60BC6">
      <w:pPr>
        <w:keepNext/>
        <w:jc w:val="center"/>
        <w:rPr>
          <w:rFonts w:ascii="Palatino Linotype" w:hAnsi="Palatino Linotype"/>
        </w:rPr>
      </w:pPr>
      <w:r w:rsidRPr="00040FC5">
        <w:rPr>
          <w:rFonts w:ascii="Palatino Linotype" w:hAnsi="Palatino Linotype"/>
        </w:rPr>
        <w:object w:dxaOrig="9084" w:dyaOrig="5304" w14:anchorId="14C32FE2">
          <v:shape id="_x0000_i1026" type="#_x0000_t75" style="width:233.2pt;height:137.55pt" o:ole="">
            <v:imagedata r:id="rId41" o:title=""/>
          </v:shape>
          <o:OLEObject Type="Embed" ProgID="Visio.Drawing.11" ShapeID="_x0000_i1026" DrawAspect="Content" ObjectID="_1633957116" r:id="rId42"/>
        </w:object>
      </w:r>
    </w:p>
    <w:p w14:paraId="6D81600D" w14:textId="2FDC4963" w:rsidR="003B4526" w:rsidRPr="00040FC5" w:rsidRDefault="003B4526" w:rsidP="00954619">
      <w:pPr>
        <w:pStyle w:val="Caption"/>
        <w:rPr>
          <w:rFonts w:ascii="Palatino Linotype" w:hAnsi="Palatino Linotype"/>
        </w:rPr>
      </w:pPr>
      <w:bookmarkStart w:id="115" w:name="_Toc462174459"/>
      <w:bookmarkStart w:id="116" w:name="_Toc5627076"/>
      <w:r>
        <w:t xml:space="preserve">Figure </w:t>
      </w:r>
      <w:r>
        <w:rPr>
          <w:noProof/>
        </w:rPr>
        <w:fldChar w:fldCharType="begin"/>
      </w:r>
      <w:r>
        <w:rPr>
          <w:noProof/>
        </w:rPr>
        <w:instrText xml:space="preserve"> SEQ Figure \* ARABIC </w:instrText>
      </w:r>
      <w:r>
        <w:rPr>
          <w:noProof/>
        </w:rPr>
        <w:fldChar w:fldCharType="separate"/>
      </w:r>
      <w:r w:rsidR="00172DCE">
        <w:rPr>
          <w:noProof/>
        </w:rPr>
        <w:t>15</w:t>
      </w:r>
      <w:r>
        <w:rPr>
          <w:noProof/>
        </w:rPr>
        <w:fldChar w:fldCharType="end"/>
      </w:r>
      <w:r>
        <w:t xml:space="preserve"> </w:t>
      </w:r>
      <w:r w:rsidRPr="00040FC5">
        <w:rPr>
          <w:rFonts w:ascii="Palatino Linotype" w:hAnsi="Palatino Linotype"/>
        </w:rPr>
        <w:t>Each WayGroup supports 3 operation states</w:t>
      </w:r>
      <w:bookmarkEnd w:id="115"/>
      <w:bookmarkEnd w:id="116"/>
    </w:p>
    <w:p w14:paraId="174EBD0C" w14:textId="77777777" w:rsidR="003B4526" w:rsidRPr="00040FC5" w:rsidRDefault="003B4526" w:rsidP="00C60BC6">
      <w:pPr>
        <w:jc w:val="both"/>
        <w:rPr>
          <w:rFonts w:ascii="Palatino Linotype" w:hAnsi="Palatino Linotype"/>
        </w:rPr>
      </w:pPr>
      <w:r w:rsidRPr="00040FC5">
        <w:rPr>
          <w:rFonts w:ascii="Palatino Linotype" w:hAnsi="Palatino Linotype"/>
        </w:rPr>
        <w:t>As seen in this figure, while 3 state exists, the transitions should always go through the Disabled state.  Directly changing Cache Enabled to RAM enabled or vice versa is not supported.</w:t>
      </w:r>
    </w:p>
    <w:p w14:paraId="42B7459C" w14:textId="77777777" w:rsidR="003B4526" w:rsidRPr="00040FC5" w:rsidRDefault="003B4526" w:rsidP="00C60BC6">
      <w:pPr>
        <w:pStyle w:val="Heading3"/>
        <w:rPr>
          <w:rFonts w:ascii="Palatino Linotype" w:hAnsi="Palatino Linotype"/>
        </w:rPr>
      </w:pPr>
      <w:bookmarkStart w:id="117" w:name="_Toc462174439"/>
      <w:bookmarkStart w:id="118" w:name="_Toc23344035"/>
      <w:r w:rsidRPr="00040FC5">
        <w:rPr>
          <w:rFonts w:ascii="Palatino Linotype" w:hAnsi="Palatino Linotype"/>
        </w:rPr>
        <w:t>Cache Mode to Disabled Mode Transition</w:t>
      </w:r>
      <w:bookmarkEnd w:id="117"/>
      <w:bookmarkEnd w:id="118"/>
    </w:p>
    <w:p w14:paraId="0BF639C2" w14:textId="77777777" w:rsidR="003B4526" w:rsidRPr="00040FC5" w:rsidRDefault="003B4526" w:rsidP="00C60BC6">
      <w:pPr>
        <w:jc w:val="both"/>
        <w:rPr>
          <w:rFonts w:ascii="Palatino Linotype" w:hAnsi="Palatino Linotype"/>
        </w:rPr>
      </w:pPr>
      <w:r w:rsidRPr="00040FC5">
        <w:rPr>
          <w:rFonts w:ascii="Palatino Linotype" w:hAnsi="Palatino Linotype"/>
        </w:rPr>
        <w:t>To transition a waygroup or multiple waygroups from cache mode to disabled mode, the first step is to disabled allocation for those waygroups.  This will prevent any new lines from being added to the waygroups.  This can be achieved by writing to the Global Allocation Way Group Enable register.  By marking the appropriate waygroups as zero, no new lines will allocate into that cache.</w:t>
      </w:r>
    </w:p>
    <w:p w14:paraId="001270EB" w14:textId="77777777" w:rsidR="003B4526" w:rsidRPr="00040FC5" w:rsidRDefault="003B4526" w:rsidP="00C60BC6">
      <w:pPr>
        <w:jc w:val="both"/>
        <w:rPr>
          <w:rFonts w:ascii="Palatino Linotype" w:hAnsi="Palatino Linotype"/>
        </w:rPr>
      </w:pPr>
      <w:r w:rsidRPr="00040FC5">
        <w:rPr>
          <w:rFonts w:ascii="Palatino Linotype" w:hAnsi="Palatino Linotype"/>
        </w:rPr>
        <w:t>After allocation is disabled, the lines present in that waygroup must be flushed and invalidate.  The flush will write back any dirty data to memory, while the invalidation will prevent any new requests to an address from writing into the cache in that location.  The flush engine is controlled by the LLC Way Flush register.  The waygroups that you want to flush can be written to the wayflush register, and it will trigger the flush engine.  Once the flush process has completed, the way flush control register will reset to zero.  Since the flush sequence can take a significant amount of time, the status can be periodically polled by reading the register to determine if any of the bits are still set.  If all are zeroed out, the flush engine has completed.</w:t>
      </w:r>
    </w:p>
    <w:p w14:paraId="5E8285A4" w14:textId="77777777" w:rsidR="003B4526" w:rsidRPr="00040FC5" w:rsidRDefault="003B4526" w:rsidP="00C60BC6">
      <w:pPr>
        <w:jc w:val="both"/>
        <w:rPr>
          <w:rFonts w:ascii="Palatino Linotype" w:hAnsi="Palatino Linotype"/>
        </w:rPr>
      </w:pPr>
      <w:r w:rsidRPr="00040FC5">
        <w:rPr>
          <w:rFonts w:ascii="Palatino Linotype" w:hAnsi="Palatino Linotype"/>
        </w:rPr>
        <w:lastRenderedPageBreak/>
        <w:t>Once the flush engine has completed, those ways will be guaranteed to be empty and no new lines will be added.  During this time, requests will still perform cache lookups for these waygroups, but at this point, they will always miss.</w:t>
      </w:r>
    </w:p>
    <w:p w14:paraId="504DCD1B" w14:textId="77777777" w:rsidR="003B4526" w:rsidRPr="00040FC5" w:rsidRDefault="003B4526" w:rsidP="00C60BC6">
      <w:pPr>
        <w:jc w:val="both"/>
        <w:rPr>
          <w:rFonts w:ascii="Palatino Linotype" w:hAnsi="Palatino Linotype"/>
        </w:rPr>
      </w:pPr>
      <w:r w:rsidRPr="00040FC5">
        <w:rPr>
          <w:rFonts w:ascii="Palatino Linotype" w:hAnsi="Palatino Linotype"/>
        </w:rPr>
        <w:t>At this point, the Cache Way Enable register can be programmed to indicate that these ways are no longer enabled for Caching.  Once they are disabled, new cache accesses will stop reading the cache tags and will ignore the contents of those pins.  At this point, the corresponding tag arrays and data arrays can be powered off.</w:t>
      </w:r>
    </w:p>
    <w:p w14:paraId="53C254D5" w14:textId="77777777" w:rsidR="003B4526" w:rsidRPr="00040FC5" w:rsidRDefault="003B4526" w:rsidP="00C60BC6">
      <w:pPr>
        <w:pStyle w:val="Heading3"/>
        <w:rPr>
          <w:rFonts w:ascii="Palatino Linotype" w:hAnsi="Palatino Linotype"/>
        </w:rPr>
      </w:pPr>
      <w:bookmarkStart w:id="119" w:name="_Toc462174440"/>
      <w:bookmarkStart w:id="120" w:name="_Toc23344036"/>
      <w:r w:rsidRPr="00040FC5">
        <w:rPr>
          <w:rFonts w:ascii="Palatino Linotype" w:hAnsi="Palatino Linotype"/>
        </w:rPr>
        <w:t>RAM Mode to Disabled Mode</w:t>
      </w:r>
      <w:bookmarkEnd w:id="119"/>
      <w:bookmarkEnd w:id="120"/>
    </w:p>
    <w:p w14:paraId="613D48EB" w14:textId="77777777" w:rsidR="003B4526" w:rsidRPr="00040FC5" w:rsidRDefault="003B4526" w:rsidP="00C60BC6">
      <w:pPr>
        <w:jc w:val="both"/>
        <w:rPr>
          <w:rFonts w:ascii="Palatino Linotype" w:hAnsi="Palatino Linotype"/>
        </w:rPr>
      </w:pPr>
      <w:r w:rsidRPr="00040FC5">
        <w:rPr>
          <w:rFonts w:ascii="Palatino Linotype" w:hAnsi="Palatino Linotype"/>
        </w:rPr>
        <w:t>To transition a waygroup from RAM mode to the Disabled mode, the hardware transition is straightforward.  A write to the RAM Way Enable control register can mark the waygroup as disabled.</w:t>
      </w:r>
    </w:p>
    <w:p w14:paraId="07233B89" w14:textId="77777777" w:rsidR="003B4526" w:rsidRPr="00040FC5" w:rsidRDefault="003B4526" w:rsidP="00C60BC6">
      <w:pPr>
        <w:jc w:val="both"/>
        <w:rPr>
          <w:rFonts w:ascii="Palatino Linotype" w:hAnsi="Palatino Linotype"/>
        </w:rPr>
      </w:pPr>
      <w:r w:rsidRPr="00040FC5">
        <w:rPr>
          <w:rFonts w:ascii="Palatino Linotype" w:hAnsi="Palatino Linotype"/>
        </w:rPr>
        <w:t>Software may need more elaborate control sequences.  When the waygroup transitions to disabled, the prior content of the RAM is lost.  If that data needs to be preserved, a copy sequence must be performed by software to move the data from the RAM to a location in memory.  Before this sequence happens, software should coordinate traffic so that new requests to the RAM region are not expected.</w:t>
      </w:r>
    </w:p>
    <w:p w14:paraId="6DAFBA47" w14:textId="77777777" w:rsidR="003B4526" w:rsidRPr="00040FC5" w:rsidRDefault="003B4526" w:rsidP="00C60BC6">
      <w:pPr>
        <w:pStyle w:val="Heading3"/>
        <w:rPr>
          <w:rFonts w:ascii="Palatino Linotype" w:hAnsi="Palatino Linotype"/>
        </w:rPr>
      </w:pPr>
      <w:bookmarkStart w:id="121" w:name="_Toc462174441"/>
      <w:bookmarkStart w:id="122" w:name="_Toc23344037"/>
      <w:r w:rsidRPr="00040FC5">
        <w:rPr>
          <w:rFonts w:ascii="Palatino Linotype" w:hAnsi="Palatino Linotype"/>
        </w:rPr>
        <w:t>Disabled Mode to Cache Mode</w:t>
      </w:r>
      <w:bookmarkEnd w:id="121"/>
      <w:bookmarkEnd w:id="122"/>
    </w:p>
    <w:p w14:paraId="098A28E3" w14:textId="77777777" w:rsidR="003B4526" w:rsidRPr="00040FC5" w:rsidRDefault="003B4526" w:rsidP="00C60BC6">
      <w:pPr>
        <w:jc w:val="both"/>
        <w:rPr>
          <w:rFonts w:ascii="Palatino Linotype" w:hAnsi="Palatino Linotype"/>
        </w:rPr>
      </w:pPr>
      <w:r w:rsidRPr="00040FC5">
        <w:rPr>
          <w:rFonts w:ascii="Palatino Linotype" w:hAnsi="Palatino Linotype"/>
        </w:rPr>
        <w:t>To transition from disabled mode to cache mode, the LLC must go through a sequence where the tag RAMs are invalidated, where they are enabled for use, and then finally they are enabled for allocation.</w:t>
      </w:r>
    </w:p>
    <w:p w14:paraId="144F3FF2" w14:textId="77777777" w:rsidR="003B4526" w:rsidRPr="00040FC5" w:rsidRDefault="003B4526" w:rsidP="00C60BC6">
      <w:pPr>
        <w:jc w:val="both"/>
        <w:rPr>
          <w:rFonts w:ascii="Palatino Linotype" w:hAnsi="Palatino Linotype"/>
        </w:rPr>
      </w:pPr>
      <w:r w:rsidRPr="00040FC5">
        <w:rPr>
          <w:rFonts w:ascii="Palatino Linotype" w:hAnsi="Palatino Linotype"/>
        </w:rPr>
        <w:t>The first part of this sequence must ensure that the corresponding tag arrays are invalidated.  If the ways were previously invalidated and the state was maintained (there was no power sequences, for instance), no further action is required.  If the tags are in an unknown state, or have just powered on, an invalidation sequence must occur.  The LLC Tag Invalidation Engine control register can be used to initiate an invalidation of the tags for the waygroups in question.  The registers can be polled for status to determine when it has completed.</w:t>
      </w:r>
    </w:p>
    <w:p w14:paraId="3F54D239" w14:textId="77777777" w:rsidR="003B4526" w:rsidRPr="00040FC5" w:rsidRDefault="003B4526" w:rsidP="00C60BC6">
      <w:pPr>
        <w:jc w:val="both"/>
        <w:rPr>
          <w:rFonts w:ascii="Palatino Linotype" w:hAnsi="Palatino Linotype"/>
        </w:rPr>
      </w:pPr>
      <w:r w:rsidRPr="00040FC5">
        <w:rPr>
          <w:rFonts w:ascii="Palatino Linotype" w:hAnsi="Palatino Linotype"/>
        </w:rPr>
        <w:t>Once invalidated, the cache ways can be enabled for cache mode accesses by writing to the Cache Way Enable register.  Once set, those waygroups will be looked up by any cache access.  However, the entries will be invalidated until the allocation enables are set up.  The allocation controls can be set before the Cache Way Enable register is set because allocation is limited to waygroups that are enabled.</w:t>
      </w:r>
    </w:p>
    <w:p w14:paraId="3411AE19" w14:textId="77777777" w:rsidR="003B4526" w:rsidRPr="00040FC5" w:rsidRDefault="003B4526" w:rsidP="00C60BC6">
      <w:pPr>
        <w:pStyle w:val="Heading3"/>
        <w:rPr>
          <w:rFonts w:ascii="Palatino Linotype" w:hAnsi="Palatino Linotype"/>
        </w:rPr>
      </w:pPr>
      <w:bookmarkStart w:id="123" w:name="_Toc462174442"/>
      <w:bookmarkStart w:id="124" w:name="_Toc23344038"/>
      <w:r w:rsidRPr="00040FC5">
        <w:rPr>
          <w:rFonts w:ascii="Palatino Linotype" w:hAnsi="Palatino Linotype"/>
        </w:rPr>
        <w:lastRenderedPageBreak/>
        <w:t>Disabled Mode to RAM Mode</w:t>
      </w:r>
      <w:bookmarkEnd w:id="123"/>
      <w:bookmarkEnd w:id="124"/>
    </w:p>
    <w:p w14:paraId="2550C34F" w14:textId="77777777" w:rsidR="003B4526" w:rsidRPr="00040FC5" w:rsidRDefault="003B4526" w:rsidP="00C60BC6">
      <w:pPr>
        <w:jc w:val="both"/>
        <w:rPr>
          <w:rFonts w:ascii="Palatino Linotype" w:hAnsi="Palatino Linotype"/>
        </w:rPr>
      </w:pPr>
      <w:r w:rsidRPr="00040FC5">
        <w:rPr>
          <w:rFonts w:ascii="Palatino Linotype" w:hAnsi="Palatino Linotype"/>
        </w:rPr>
        <w:t>To transition a disabled waygroup to RAM mode requires three steps.  First, the data contents must be overridden.  Second, security permissions must be determined for the RAM waygroups, and finally, the waygroups should be set to RAM mode.</w:t>
      </w:r>
    </w:p>
    <w:p w14:paraId="26617974" w14:textId="77777777" w:rsidR="003B4526" w:rsidRPr="00040FC5" w:rsidRDefault="003B4526" w:rsidP="00C60BC6">
      <w:pPr>
        <w:jc w:val="both"/>
        <w:rPr>
          <w:rFonts w:ascii="Palatino Linotype" w:hAnsi="Palatino Linotype"/>
        </w:rPr>
      </w:pPr>
      <w:r w:rsidRPr="00040FC5">
        <w:rPr>
          <w:rFonts w:ascii="Palatino Linotype" w:hAnsi="Palatino Linotype"/>
        </w:rPr>
        <w:t>The data invalidation must happen in order to ensure that any data that was previously stored into the data array (either cache data or RAM data) is completely invalidated.  Without this step, it is possible for the RAM mode to have visibility of unrelated data, including potentially secure data.  Invalidation is needed to ensure security is preserved.</w:t>
      </w:r>
    </w:p>
    <w:p w14:paraId="047D231F" w14:textId="77777777" w:rsidR="003B4526" w:rsidRPr="00040FC5" w:rsidRDefault="003B4526" w:rsidP="00C60BC6">
      <w:pPr>
        <w:jc w:val="both"/>
        <w:rPr>
          <w:rFonts w:ascii="Palatino Linotype" w:hAnsi="Palatino Linotype"/>
        </w:rPr>
      </w:pPr>
      <w:r w:rsidRPr="00040FC5">
        <w:rPr>
          <w:rFonts w:ascii="Palatino Linotype" w:hAnsi="Palatino Linotype"/>
        </w:rPr>
        <w:t>Data invalidation happens by writing to the Data Invalidation Engine Control register, indicating which waygroups should be invalidated.  This register can also be polled for status.</w:t>
      </w:r>
    </w:p>
    <w:p w14:paraId="4FB916C8" w14:textId="77777777" w:rsidR="003B4526" w:rsidRPr="00040FC5" w:rsidRDefault="003B4526" w:rsidP="00C60BC6">
      <w:pPr>
        <w:jc w:val="both"/>
        <w:rPr>
          <w:rFonts w:ascii="Palatino Linotype" w:hAnsi="Palatino Linotype"/>
        </w:rPr>
      </w:pPr>
      <w:r w:rsidRPr="00040FC5">
        <w:rPr>
          <w:rFonts w:ascii="Palatino Linotype" w:hAnsi="Palatino Linotype"/>
        </w:rPr>
        <w:t>Once invalidation has completed, but before the RAM mode enable occurs, the security permission must be decided.  This can be controlled by writing to the Scratchpad Ram Way Group Security register.  This register has one bit per way group, with a value of 1 requiring accesses to be secure, and a value of 0 requiring non-secure.</w:t>
      </w:r>
    </w:p>
    <w:p w14:paraId="0AABCB2E" w14:textId="77777777" w:rsidR="003B4526" w:rsidRPr="00040FC5" w:rsidRDefault="003B4526" w:rsidP="00C60BC6">
      <w:pPr>
        <w:jc w:val="both"/>
        <w:rPr>
          <w:rFonts w:ascii="Palatino Linotype" w:hAnsi="Palatino Linotype"/>
        </w:rPr>
      </w:pPr>
      <w:r w:rsidRPr="00040FC5">
        <w:rPr>
          <w:rFonts w:ascii="Palatino Linotype" w:hAnsi="Palatino Linotype"/>
        </w:rPr>
        <w:t>Finally, the RAM mode can be enabled by setting the Scratchpad RAM Way Group Enable register.</w:t>
      </w:r>
    </w:p>
    <w:p w14:paraId="7B9E52FD" w14:textId="77777777" w:rsidR="003B4526" w:rsidRPr="00040FC5" w:rsidRDefault="003B4526" w:rsidP="00C60BC6">
      <w:pPr>
        <w:pStyle w:val="Heading2"/>
        <w:rPr>
          <w:rFonts w:ascii="Palatino Linotype" w:hAnsi="Palatino Linotype"/>
        </w:rPr>
      </w:pPr>
      <w:bookmarkStart w:id="125" w:name="_Toc462174443"/>
      <w:bookmarkStart w:id="126" w:name="_Toc23344039"/>
      <w:r w:rsidRPr="00040FC5">
        <w:rPr>
          <w:rFonts w:ascii="Palatino Linotype" w:hAnsi="Palatino Linotype"/>
        </w:rPr>
        <w:t>Register-based Access of RAMs</w:t>
      </w:r>
      <w:bookmarkEnd w:id="125"/>
      <w:bookmarkEnd w:id="126"/>
    </w:p>
    <w:p w14:paraId="03E2A55B" w14:textId="77777777" w:rsidR="003B4526" w:rsidRPr="00040FC5" w:rsidRDefault="003B4526" w:rsidP="00C60BC6">
      <w:pPr>
        <w:jc w:val="both"/>
        <w:rPr>
          <w:rFonts w:ascii="Palatino Linotype" w:hAnsi="Palatino Linotype"/>
        </w:rPr>
      </w:pPr>
      <w:r w:rsidRPr="00040FC5">
        <w:rPr>
          <w:rFonts w:ascii="Palatino Linotype" w:hAnsi="Palatino Linotype"/>
        </w:rPr>
        <w:t>Both the Data RAMs and Tag RAMs are accessible through register-based accesses.  This allows a backdoor method of reading or writing the arrays, which can be useful for debug, DFT follow up, or even for controlling stimulus in a test.</w:t>
      </w:r>
    </w:p>
    <w:p w14:paraId="28EE47D6" w14:textId="77777777" w:rsidR="003B4526" w:rsidRPr="00040FC5" w:rsidRDefault="003B4526" w:rsidP="00C60BC6">
      <w:pPr>
        <w:jc w:val="both"/>
        <w:rPr>
          <w:rFonts w:ascii="Palatino Linotype" w:hAnsi="Palatino Linotype"/>
        </w:rPr>
      </w:pPr>
      <w:r w:rsidRPr="00040FC5">
        <w:rPr>
          <w:rFonts w:ascii="Palatino Linotype" w:hAnsi="Palatino Linotype"/>
        </w:rPr>
        <w:t>The register-based accesses use two sets of registers.  It uses the indirect content registers, and the indirect trigger register.  The content registers hold data to be written to the RAMs, or data read from the RAMs.  The indirect trigger actually performs the access and indicates RAM address (index and way).</w:t>
      </w:r>
    </w:p>
    <w:p w14:paraId="5846A3EC" w14:textId="77777777" w:rsidR="003B4526" w:rsidRPr="00040FC5" w:rsidRDefault="003B4526" w:rsidP="00C60BC6">
      <w:pPr>
        <w:jc w:val="both"/>
        <w:rPr>
          <w:rFonts w:ascii="Palatino Linotype" w:hAnsi="Palatino Linotype"/>
        </w:rPr>
      </w:pPr>
      <w:r w:rsidRPr="00040FC5">
        <w:rPr>
          <w:rFonts w:ascii="Palatino Linotype" w:hAnsi="Palatino Linotype"/>
        </w:rPr>
        <w:t>There are 4 kinds of accesses applicable to each of the LLC RAMs.  The operations are read, write raw, write+ecc, and read-modify-write.</w:t>
      </w:r>
    </w:p>
    <w:p w14:paraId="290B8401" w14:textId="77777777" w:rsidR="003B4526" w:rsidRPr="00040FC5" w:rsidRDefault="003B4526" w:rsidP="00C60BC6">
      <w:pPr>
        <w:jc w:val="both"/>
        <w:rPr>
          <w:rFonts w:ascii="Palatino Linotype" w:hAnsi="Palatino Linotype"/>
        </w:rPr>
      </w:pPr>
      <w:r w:rsidRPr="00040FC5">
        <w:rPr>
          <w:rFonts w:ascii="Palatino Linotype" w:hAnsi="Palatino Linotype"/>
        </w:rPr>
        <w:t>The read request is triggered by a write to the indirect trigger indicating it should perform a read.  It will read the specified RAM location and copy the contents of that RAM into the indirect content registers.  The completion of the trigger access occurs only after the RAM access has occurred, so there is no need to poll for completion.  Once the trigger access is done, software can load the content registers to view the data in the RAM.</w:t>
      </w:r>
    </w:p>
    <w:p w14:paraId="39D3EA16" w14:textId="77777777" w:rsidR="003B4526" w:rsidRPr="00040FC5" w:rsidRDefault="003B4526" w:rsidP="00C60BC6">
      <w:pPr>
        <w:jc w:val="both"/>
        <w:rPr>
          <w:rFonts w:ascii="Palatino Linotype" w:hAnsi="Palatino Linotype"/>
        </w:rPr>
      </w:pPr>
      <w:r w:rsidRPr="00040FC5">
        <w:rPr>
          <w:rFonts w:ascii="Palatino Linotype" w:hAnsi="Palatino Linotype"/>
        </w:rPr>
        <w:t xml:space="preserve">The write request is initiated by a write to the indirect trigger, and it copies the values in the indirect content registers into the RAM.  There are two variants of the write request.  The first will </w:t>
      </w:r>
      <w:r w:rsidRPr="00040FC5">
        <w:rPr>
          <w:rFonts w:ascii="Palatino Linotype" w:hAnsi="Palatino Linotype"/>
        </w:rPr>
        <w:lastRenderedPageBreak/>
        <w:t>write the entire array, including ECC, based on the indirect content register.  The second variant will write the non-ECC data with the indirect content register but will perform an ECC generation to determine the checkbits to set for the ECC portion of the RAM.</w:t>
      </w:r>
    </w:p>
    <w:p w14:paraId="11C83206" w14:textId="77777777" w:rsidR="003B4526" w:rsidRPr="00040FC5" w:rsidRDefault="003B4526" w:rsidP="00C60BC6">
      <w:pPr>
        <w:jc w:val="both"/>
        <w:rPr>
          <w:rFonts w:ascii="Palatino Linotype" w:hAnsi="Palatino Linotype"/>
        </w:rPr>
      </w:pPr>
      <w:r w:rsidRPr="00040FC5">
        <w:rPr>
          <w:rFonts w:ascii="Palatino Linotype" w:hAnsi="Palatino Linotype"/>
        </w:rPr>
        <w:t>The read-modify-write sequence performs an atomic access to the RAM where it reads the content, XORs the content with the indirect content registers, and writes it back.  This allows an atomic method of flipping a specified number of bits.  This is useful for forcing the generation of single or double bit errors.  The read-modify-write can be triggered during normal operation to introduce single or double bit errors.  The operation is atomic, so it will modify the existing content of the RAM without any chance of that entry being modified in the middle of the sequence.</w:t>
      </w:r>
    </w:p>
    <w:p w14:paraId="4833D676" w14:textId="77777777" w:rsidR="003B4526" w:rsidRPr="00040FC5" w:rsidRDefault="003B4526" w:rsidP="00C60BC6">
      <w:pPr>
        <w:pStyle w:val="Heading2"/>
        <w:jc w:val="both"/>
        <w:rPr>
          <w:rFonts w:ascii="Palatino Linotype" w:hAnsi="Palatino Linotype"/>
        </w:rPr>
      </w:pPr>
      <w:bookmarkStart w:id="127" w:name="_Toc462174444"/>
      <w:bookmarkStart w:id="128" w:name="_Toc23344040"/>
      <w:r w:rsidRPr="00040FC5">
        <w:rPr>
          <w:rFonts w:ascii="Palatino Linotype" w:hAnsi="Palatino Linotype"/>
        </w:rPr>
        <w:t>LLC Allocation Controls</w:t>
      </w:r>
      <w:bookmarkEnd w:id="127"/>
      <w:bookmarkEnd w:id="128"/>
    </w:p>
    <w:p w14:paraId="07B7553F" w14:textId="77777777" w:rsidR="003B4526" w:rsidRPr="00040FC5" w:rsidRDefault="003B4526" w:rsidP="00C60BC6">
      <w:pPr>
        <w:jc w:val="both"/>
        <w:rPr>
          <w:rFonts w:ascii="Palatino Linotype" w:hAnsi="Palatino Linotype"/>
        </w:rPr>
      </w:pPr>
      <w:r w:rsidRPr="00040FC5">
        <w:rPr>
          <w:rFonts w:ascii="Palatino Linotype" w:hAnsi="Palatino Linotype"/>
        </w:rPr>
        <w:t>There are several programmable registers that can change the allocation properties of the LLC.  These registers correspond to the following NocStudio LLC properties:</w:t>
      </w:r>
    </w:p>
    <w:p w14:paraId="1F4E0657" w14:textId="77777777" w:rsidR="003B4526" w:rsidRPr="00040FC5" w:rsidRDefault="003B4526" w:rsidP="004061BB">
      <w:pPr>
        <w:pStyle w:val="ListParagraph"/>
        <w:numPr>
          <w:ilvl w:val="0"/>
          <w:numId w:val="31"/>
        </w:numPr>
        <w:spacing w:after="0" w:line="240" w:lineRule="auto"/>
        <w:contextualSpacing w:val="0"/>
        <w:jc w:val="both"/>
        <w:rPr>
          <w:rFonts w:ascii="Palatino Linotype" w:hAnsi="Palatino Linotype"/>
        </w:rPr>
      </w:pPr>
      <w:r w:rsidRPr="00040FC5">
        <w:rPr>
          <w:rFonts w:ascii="Palatino Linotype" w:hAnsi="Palatino Linotype"/>
        </w:rPr>
        <w:t>llc_class*_alloc_waygroups</w:t>
      </w:r>
    </w:p>
    <w:p w14:paraId="0F55F0C7" w14:textId="77777777" w:rsidR="003B4526" w:rsidRPr="00040FC5" w:rsidRDefault="003B4526" w:rsidP="004061BB">
      <w:pPr>
        <w:pStyle w:val="ListParagraph"/>
        <w:numPr>
          <w:ilvl w:val="0"/>
          <w:numId w:val="31"/>
        </w:numPr>
        <w:spacing w:after="0" w:line="240" w:lineRule="auto"/>
        <w:contextualSpacing w:val="0"/>
        <w:jc w:val="both"/>
        <w:rPr>
          <w:rFonts w:ascii="Palatino Linotype" w:hAnsi="Palatino Linotype"/>
        </w:rPr>
      </w:pPr>
      <w:r w:rsidRPr="00040FC5">
        <w:rPr>
          <w:rFonts w:ascii="Palatino Linotype" w:hAnsi="Palatino Linotype"/>
        </w:rPr>
        <w:t>llc_class_read_allocate</w:t>
      </w:r>
    </w:p>
    <w:p w14:paraId="6F02CC78" w14:textId="77777777" w:rsidR="003B4526" w:rsidRPr="00040FC5" w:rsidRDefault="003B4526" w:rsidP="004061BB">
      <w:pPr>
        <w:pStyle w:val="ListParagraph"/>
        <w:numPr>
          <w:ilvl w:val="0"/>
          <w:numId w:val="31"/>
        </w:numPr>
        <w:spacing w:after="0" w:line="240" w:lineRule="auto"/>
        <w:contextualSpacing w:val="0"/>
        <w:jc w:val="both"/>
        <w:rPr>
          <w:rFonts w:ascii="Palatino Linotype" w:hAnsi="Palatino Linotype"/>
        </w:rPr>
      </w:pPr>
      <w:r w:rsidRPr="00040FC5">
        <w:rPr>
          <w:rFonts w:ascii="Palatino Linotype" w:hAnsi="Palatino Linotype"/>
        </w:rPr>
        <w:t>llc_class_read_allocate_use_arcache</w:t>
      </w:r>
    </w:p>
    <w:p w14:paraId="596B110D" w14:textId="77777777" w:rsidR="003B4526" w:rsidRPr="00040FC5" w:rsidRDefault="003B4526" w:rsidP="004061BB">
      <w:pPr>
        <w:pStyle w:val="ListParagraph"/>
        <w:numPr>
          <w:ilvl w:val="0"/>
          <w:numId w:val="31"/>
        </w:numPr>
        <w:spacing w:after="0" w:line="240" w:lineRule="auto"/>
        <w:contextualSpacing w:val="0"/>
        <w:jc w:val="both"/>
        <w:rPr>
          <w:rFonts w:ascii="Palatino Linotype" w:hAnsi="Palatino Linotype"/>
        </w:rPr>
      </w:pPr>
      <w:r w:rsidRPr="00040FC5">
        <w:rPr>
          <w:rFonts w:ascii="Palatino Linotype" w:hAnsi="Palatino Linotype"/>
        </w:rPr>
        <w:t>llc_class_write_allocate</w:t>
      </w:r>
    </w:p>
    <w:p w14:paraId="7B7A0A7E" w14:textId="77777777" w:rsidR="003B4526" w:rsidRPr="00040FC5" w:rsidRDefault="003B4526" w:rsidP="004061BB">
      <w:pPr>
        <w:pStyle w:val="ListParagraph"/>
        <w:numPr>
          <w:ilvl w:val="0"/>
          <w:numId w:val="31"/>
        </w:numPr>
        <w:spacing w:after="0" w:line="240" w:lineRule="auto"/>
        <w:contextualSpacing w:val="0"/>
        <w:jc w:val="both"/>
        <w:rPr>
          <w:rFonts w:ascii="Palatino Linotype" w:hAnsi="Palatino Linotype"/>
        </w:rPr>
      </w:pPr>
      <w:r w:rsidRPr="00040FC5">
        <w:rPr>
          <w:rFonts w:ascii="Palatino Linotype" w:hAnsi="Palatino Linotype"/>
        </w:rPr>
        <w:t>llc_class_write_allocate_use_awcache</w:t>
      </w:r>
    </w:p>
    <w:p w14:paraId="13F17DC2" w14:textId="77777777" w:rsidR="003B4526" w:rsidRPr="00040FC5" w:rsidRDefault="003B4526" w:rsidP="00C60BC6">
      <w:pPr>
        <w:jc w:val="both"/>
        <w:rPr>
          <w:rFonts w:ascii="Palatino Linotype" w:hAnsi="Palatino Linotype"/>
        </w:rPr>
      </w:pPr>
    </w:p>
    <w:p w14:paraId="32724A3A" w14:textId="77777777" w:rsidR="003B4526" w:rsidRPr="00040FC5" w:rsidRDefault="003B4526" w:rsidP="00C60BC6">
      <w:pPr>
        <w:jc w:val="both"/>
        <w:rPr>
          <w:rFonts w:ascii="Palatino Linotype" w:hAnsi="Palatino Linotype"/>
        </w:rPr>
      </w:pPr>
      <w:r w:rsidRPr="00040FC5">
        <w:rPr>
          <w:rFonts w:ascii="Palatino Linotype" w:hAnsi="Palatino Linotype"/>
        </w:rPr>
        <w:t>The NocStudio properties set the initial values of these registers, but the registers can be reprogrammed at any time to modify the allocation behavior of the system.  These registers control which ways an LLC Allocation Class is allowed to allocate into, and whether they should allocate on reads or writes.</w:t>
      </w:r>
    </w:p>
    <w:p w14:paraId="6596693C" w14:textId="77777777" w:rsidR="003B4526" w:rsidRPr="00040FC5" w:rsidRDefault="003B4526" w:rsidP="00C60BC6">
      <w:pPr>
        <w:jc w:val="both"/>
        <w:rPr>
          <w:rFonts w:ascii="Palatino Linotype" w:hAnsi="Palatino Linotype"/>
        </w:rPr>
      </w:pPr>
      <w:r w:rsidRPr="00040FC5">
        <w:rPr>
          <w:rFonts w:ascii="Palatino Linotype" w:hAnsi="Palatino Linotype"/>
        </w:rPr>
        <w:t>These allocation controls are modified by which ways are enabled for cache mode.  If a way is disabled for cache mode, programming it to be allocated into will have no effect.  This means these properties do not need to be modified as waygroups are enabled or disabled for cache use.</w:t>
      </w:r>
    </w:p>
    <w:p w14:paraId="56501EA7" w14:textId="77777777" w:rsidR="003B4526" w:rsidRDefault="003B4526" w:rsidP="00C60BC6">
      <w:pPr>
        <w:sectPr w:rsidR="003B4526" w:rsidSect="00CC3D06">
          <w:headerReference w:type="default" r:id="rId43"/>
          <w:footerReference w:type="default" r:id="rId44"/>
          <w:headerReference w:type="first" r:id="rId45"/>
          <w:pgSz w:w="12240" w:h="15840" w:code="1"/>
          <w:pgMar w:top="1440" w:right="1440" w:bottom="1440" w:left="1440" w:header="720" w:footer="432" w:gutter="0"/>
          <w:cols w:space="720"/>
          <w:noEndnote/>
          <w:docGrid w:linePitch="360"/>
        </w:sectPr>
      </w:pPr>
    </w:p>
    <w:p w14:paraId="5AB4D02C" w14:textId="77777777" w:rsidR="003B4526" w:rsidRDefault="003B4526" w:rsidP="00ED7842">
      <w:pPr>
        <w:sectPr w:rsidR="003B4526" w:rsidSect="00ED7842">
          <w:headerReference w:type="default" r:id="rId46"/>
          <w:footerReference w:type="default" r:id="rId47"/>
          <w:headerReference w:type="first" r:id="rId48"/>
          <w:type w:val="continuous"/>
          <w:pgSz w:w="12240" w:h="15840" w:code="1"/>
          <w:pgMar w:top="1440" w:right="1440" w:bottom="1440" w:left="1440" w:header="720" w:footer="432" w:gutter="0"/>
          <w:cols w:space="720"/>
          <w:noEndnote/>
          <w:docGrid w:linePitch="360"/>
        </w:sectPr>
      </w:pPr>
    </w:p>
    <w:p w14:paraId="65A30A37" w14:textId="77777777" w:rsidR="003B4526" w:rsidRDefault="003B4526" w:rsidP="006C1F1D">
      <w:pPr>
        <w:pStyle w:val="Heading2"/>
        <w:rPr>
          <w:color w:val="auto"/>
        </w:rPr>
      </w:pPr>
      <w:bookmarkStart w:id="129" w:name="_Toc496630145"/>
      <w:bookmarkStart w:id="130" w:name="_Toc23344041"/>
      <w:r w:rsidRPr="00176267">
        <w:rPr>
          <w:color w:val="auto"/>
        </w:rPr>
        <w:t>LLC Host Registers</w:t>
      </w:r>
      <w:bookmarkEnd w:id="129"/>
      <w:bookmarkEnd w:id="130"/>
    </w:p>
    <w:p w14:paraId="3ACBBED7" w14:textId="77777777" w:rsidR="003B4526" w:rsidRDefault="003B4526" w:rsidP="006C1F1D">
      <w:pPr>
        <w:pStyle w:val="Heading3"/>
      </w:pPr>
      <w:bookmarkStart w:id="131" w:name="_Toc23344042"/>
      <w:r>
        <w:t>LLC_ALLOC_ARCACHE_EN</w:t>
      </w:r>
      <w:bookmarkEnd w:id="131"/>
    </w:p>
    <w:p w14:paraId="3565164C" w14:textId="77777777" w:rsidR="003B4526" w:rsidRDefault="003B4526" w:rsidP="002F31B6">
      <w:pPr>
        <w:pStyle w:val="NormalWeb"/>
        <w:jc w:val="both"/>
      </w:pPr>
      <w:r>
        <w:t>This register holds one bit for each of the LLC Allocation Classes. If the bit is marked as one, this indicates that read allocation for that LLC Allocation Class is controlled by the ARCACHE bits. If marked as zero, it means the allocation will be controlled by the llc_alloc_rd_en register. The default of this register is configured within NocStudio.</w:t>
      </w:r>
    </w:p>
    <w:p w14:paraId="0215336F" w14:textId="77777777" w:rsidR="003B4526" w:rsidRDefault="003B4526" w:rsidP="006C1F1D">
      <w:pPr>
        <w:pStyle w:val="NormalWeb"/>
      </w:pPr>
      <w:r>
        <w:lastRenderedPageBreak/>
        <w:t>Attribute: RW</w:t>
      </w:r>
    </w:p>
    <w:p w14:paraId="0262EA4B" w14:textId="77777777" w:rsidR="003B4526" w:rsidRDefault="003B4526" w:rsidP="006C1F1D">
      <w:pPr>
        <w:pStyle w:val="NormalWeb"/>
      </w:pPr>
      <w:r>
        <w:t>Security: Non-secure</w:t>
      </w:r>
    </w:p>
    <w:p w14:paraId="27C2DEDF" w14:textId="77777777" w:rsidR="003B4526" w:rsidRDefault="003B4526" w:rsidP="006C1F1D">
      <w:pPr>
        <w:pStyle w:val="NormalWeb"/>
      </w:pPr>
      <w:r>
        <w:t>Bit field description:</w:t>
      </w:r>
    </w:p>
    <w:p w14:paraId="79ECCE25" w14:textId="77777777" w:rsidR="003B4526" w:rsidRDefault="003B4526" w:rsidP="004061BB">
      <w:pPr>
        <w:numPr>
          <w:ilvl w:val="0"/>
          <w:numId w:val="32"/>
        </w:numPr>
        <w:spacing w:before="100" w:beforeAutospacing="1" w:after="100" w:afterAutospacing="1" w:line="240" w:lineRule="auto"/>
      </w:pPr>
      <w:r>
        <w:rPr>
          <w:b/>
          <w:bCs/>
        </w:rPr>
        <w:t>ARCACHE_Allocation_Enable</w:t>
      </w:r>
      <w:r>
        <w:t>[7:0] - Read allocation for that LLC Allocation Class is controlled by the ARCACHE bits/llc_alloc_rd_en register.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18"/>
        <w:gridCol w:w="318"/>
        <w:gridCol w:w="318"/>
        <w:gridCol w:w="318"/>
        <w:gridCol w:w="318"/>
        <w:gridCol w:w="318"/>
        <w:gridCol w:w="318"/>
        <w:gridCol w:w="325"/>
      </w:tblGrid>
      <w:tr w:rsidR="003B4526" w14:paraId="44CF4B3A"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CAD6265" w14:textId="77777777" w:rsidR="003B4526" w:rsidRPr="004E4E41" w:rsidRDefault="003B4526" w:rsidP="00280205">
            <w:pPr>
              <w:spacing w:after="0"/>
              <w:jc w:val="center"/>
              <w:rPr>
                <w:sz w:val="18"/>
              </w:rPr>
            </w:pPr>
            <w:r w:rsidRPr="004E4E41">
              <w:rPr>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8764" w14:textId="77777777" w:rsidR="003B4526" w:rsidRPr="004E4E41" w:rsidRDefault="003B4526" w:rsidP="00280205">
            <w:pPr>
              <w:jc w:val="center"/>
              <w:rPr>
                <w:sz w:val="18"/>
              </w:rPr>
            </w:pPr>
            <w:r w:rsidRPr="004E4E41">
              <w:rPr>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B0B34" w14:textId="77777777" w:rsidR="003B4526" w:rsidRPr="004E4E41" w:rsidRDefault="003B4526" w:rsidP="00280205">
            <w:pPr>
              <w:jc w:val="center"/>
              <w:rPr>
                <w:sz w:val="18"/>
              </w:rPr>
            </w:pPr>
            <w:r w:rsidRPr="004E4E41">
              <w:rPr>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997BE" w14:textId="77777777" w:rsidR="003B4526" w:rsidRPr="004E4E41" w:rsidRDefault="003B4526" w:rsidP="00280205">
            <w:pPr>
              <w:jc w:val="center"/>
              <w:rPr>
                <w:sz w:val="18"/>
              </w:rPr>
            </w:pPr>
            <w:r w:rsidRPr="004E4E41">
              <w:rPr>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F234D" w14:textId="77777777" w:rsidR="003B4526" w:rsidRPr="004E4E41" w:rsidRDefault="003B4526" w:rsidP="00280205">
            <w:pPr>
              <w:jc w:val="center"/>
              <w:rPr>
                <w:sz w:val="18"/>
              </w:rPr>
            </w:pPr>
            <w:r w:rsidRPr="004E4E41">
              <w:rPr>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9FB32" w14:textId="77777777" w:rsidR="003B4526" w:rsidRPr="004E4E41" w:rsidRDefault="003B4526" w:rsidP="00280205">
            <w:pPr>
              <w:jc w:val="center"/>
              <w:rPr>
                <w:sz w:val="18"/>
              </w:rPr>
            </w:pPr>
            <w:r w:rsidRPr="004E4E41">
              <w:rPr>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665D0" w14:textId="77777777" w:rsidR="003B4526" w:rsidRPr="004E4E41" w:rsidRDefault="003B4526" w:rsidP="00280205">
            <w:pPr>
              <w:jc w:val="center"/>
              <w:rPr>
                <w:sz w:val="18"/>
              </w:rPr>
            </w:pPr>
            <w:r w:rsidRPr="004E4E41">
              <w:rPr>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CA7D5" w14:textId="77777777" w:rsidR="003B4526" w:rsidRPr="004E4E41" w:rsidRDefault="003B4526" w:rsidP="00280205">
            <w:pPr>
              <w:jc w:val="center"/>
              <w:rPr>
                <w:sz w:val="18"/>
              </w:rPr>
            </w:pPr>
            <w:r w:rsidRPr="004E4E41">
              <w:rPr>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F483E" w14:textId="77777777" w:rsidR="003B4526" w:rsidRPr="004E4E41" w:rsidRDefault="003B4526" w:rsidP="00280205">
            <w:pPr>
              <w:jc w:val="center"/>
              <w:rPr>
                <w:sz w:val="18"/>
              </w:rPr>
            </w:pPr>
            <w:r w:rsidRPr="004E4E41">
              <w:rPr>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35B03" w14:textId="77777777" w:rsidR="003B4526" w:rsidRPr="004E4E41" w:rsidRDefault="003B4526" w:rsidP="00280205">
            <w:pPr>
              <w:jc w:val="center"/>
              <w:rPr>
                <w:sz w:val="18"/>
              </w:rPr>
            </w:pPr>
            <w:r w:rsidRPr="004E4E41">
              <w:rPr>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75435" w14:textId="77777777" w:rsidR="003B4526" w:rsidRPr="004E4E41" w:rsidRDefault="003B4526" w:rsidP="00280205">
            <w:pPr>
              <w:jc w:val="center"/>
              <w:rPr>
                <w:sz w:val="18"/>
              </w:rPr>
            </w:pPr>
            <w:r w:rsidRPr="004E4E41">
              <w:rPr>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67874" w14:textId="77777777" w:rsidR="003B4526" w:rsidRPr="004E4E41" w:rsidRDefault="003B4526" w:rsidP="00280205">
            <w:pPr>
              <w:jc w:val="center"/>
              <w:rPr>
                <w:sz w:val="18"/>
              </w:rPr>
            </w:pPr>
            <w:r w:rsidRPr="004E4E41">
              <w:rPr>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7D614" w14:textId="77777777" w:rsidR="003B4526" w:rsidRPr="004E4E41" w:rsidRDefault="003B4526" w:rsidP="00280205">
            <w:pPr>
              <w:jc w:val="center"/>
              <w:rPr>
                <w:sz w:val="18"/>
              </w:rPr>
            </w:pPr>
            <w:r w:rsidRPr="004E4E41">
              <w:rPr>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C923D" w14:textId="77777777" w:rsidR="003B4526" w:rsidRPr="004E4E41" w:rsidRDefault="003B4526" w:rsidP="00280205">
            <w:pPr>
              <w:jc w:val="center"/>
              <w:rPr>
                <w:sz w:val="18"/>
              </w:rPr>
            </w:pPr>
            <w:r w:rsidRPr="004E4E41">
              <w:rPr>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2E0E3" w14:textId="77777777" w:rsidR="003B4526" w:rsidRPr="004E4E41" w:rsidRDefault="003B4526" w:rsidP="00280205">
            <w:pPr>
              <w:jc w:val="center"/>
              <w:rPr>
                <w:sz w:val="18"/>
              </w:rPr>
            </w:pPr>
            <w:r w:rsidRPr="004E4E41">
              <w:rPr>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A3D2E" w14:textId="77777777" w:rsidR="003B4526" w:rsidRPr="004E4E41" w:rsidRDefault="003B4526" w:rsidP="00280205">
            <w:pPr>
              <w:jc w:val="center"/>
              <w:rPr>
                <w:sz w:val="18"/>
              </w:rPr>
            </w:pPr>
            <w:r w:rsidRPr="004E4E41">
              <w:rPr>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9F856" w14:textId="77777777" w:rsidR="003B4526" w:rsidRPr="004E4E41" w:rsidRDefault="003B4526" w:rsidP="00280205">
            <w:pPr>
              <w:jc w:val="center"/>
              <w:rPr>
                <w:sz w:val="18"/>
              </w:rPr>
            </w:pPr>
            <w:r w:rsidRPr="004E4E41">
              <w:rPr>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8C0EE" w14:textId="77777777" w:rsidR="003B4526" w:rsidRPr="004E4E41" w:rsidRDefault="003B4526" w:rsidP="00280205">
            <w:pPr>
              <w:jc w:val="center"/>
              <w:rPr>
                <w:sz w:val="18"/>
              </w:rPr>
            </w:pPr>
            <w:r w:rsidRPr="004E4E41">
              <w:rPr>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E1B17" w14:textId="77777777" w:rsidR="003B4526" w:rsidRPr="004E4E41" w:rsidRDefault="003B4526" w:rsidP="00280205">
            <w:pPr>
              <w:jc w:val="center"/>
              <w:rPr>
                <w:sz w:val="18"/>
              </w:rPr>
            </w:pPr>
            <w:r w:rsidRPr="004E4E41">
              <w:rPr>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216C7" w14:textId="77777777" w:rsidR="003B4526" w:rsidRPr="004E4E41" w:rsidRDefault="003B4526" w:rsidP="00280205">
            <w:pPr>
              <w:jc w:val="center"/>
              <w:rPr>
                <w:sz w:val="18"/>
              </w:rPr>
            </w:pPr>
            <w:r w:rsidRPr="004E4E41">
              <w:rPr>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08677" w14:textId="77777777" w:rsidR="003B4526" w:rsidRPr="004E4E41" w:rsidRDefault="003B4526" w:rsidP="00280205">
            <w:pPr>
              <w:jc w:val="center"/>
              <w:rPr>
                <w:sz w:val="18"/>
              </w:rPr>
            </w:pPr>
            <w:r w:rsidRPr="004E4E41">
              <w:rPr>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6996" w14:textId="77777777" w:rsidR="003B4526" w:rsidRPr="004E4E41" w:rsidRDefault="003B4526" w:rsidP="00280205">
            <w:pPr>
              <w:jc w:val="center"/>
              <w:rPr>
                <w:sz w:val="18"/>
              </w:rPr>
            </w:pPr>
            <w:r w:rsidRPr="004E4E41">
              <w:rPr>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657C3" w14:textId="77777777" w:rsidR="003B4526" w:rsidRPr="004E4E41" w:rsidRDefault="003B4526" w:rsidP="00280205">
            <w:pPr>
              <w:jc w:val="center"/>
              <w:rPr>
                <w:sz w:val="18"/>
              </w:rPr>
            </w:pPr>
            <w:r w:rsidRPr="004E4E41">
              <w:rPr>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1BD7D" w14:textId="77777777" w:rsidR="003B4526" w:rsidRPr="004E4E41" w:rsidRDefault="003B4526" w:rsidP="00280205">
            <w:pPr>
              <w:jc w:val="center"/>
              <w:rPr>
                <w:sz w:val="18"/>
              </w:rPr>
            </w:pPr>
            <w:r w:rsidRPr="004E4E41">
              <w:rPr>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F4299" w14:textId="77777777" w:rsidR="003B4526" w:rsidRPr="004E4E41" w:rsidRDefault="003B4526" w:rsidP="00280205">
            <w:pPr>
              <w:jc w:val="center"/>
              <w:rPr>
                <w:sz w:val="18"/>
              </w:rPr>
            </w:pPr>
            <w:r w:rsidRPr="004E4E41">
              <w:rPr>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AA76B" w14:textId="77777777" w:rsidR="003B4526" w:rsidRPr="004E4E41" w:rsidRDefault="003B4526" w:rsidP="00280205">
            <w:pPr>
              <w:jc w:val="center"/>
              <w:rPr>
                <w:sz w:val="18"/>
              </w:rPr>
            </w:pPr>
            <w:r w:rsidRPr="004E4E41">
              <w:rPr>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5AAC8" w14:textId="77777777" w:rsidR="003B4526" w:rsidRPr="004E4E41" w:rsidRDefault="003B4526" w:rsidP="00280205">
            <w:pPr>
              <w:jc w:val="center"/>
              <w:rPr>
                <w:sz w:val="18"/>
              </w:rPr>
            </w:pPr>
            <w:r w:rsidRPr="004E4E41">
              <w:rPr>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59E9C" w14:textId="77777777" w:rsidR="003B4526" w:rsidRPr="004E4E41" w:rsidRDefault="003B4526" w:rsidP="00280205">
            <w:pPr>
              <w:jc w:val="center"/>
              <w:rPr>
                <w:sz w:val="18"/>
              </w:rPr>
            </w:pPr>
            <w:r w:rsidRPr="004E4E41">
              <w:rPr>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AC5A" w14:textId="77777777" w:rsidR="003B4526" w:rsidRPr="004E4E41" w:rsidRDefault="003B4526" w:rsidP="00280205">
            <w:pPr>
              <w:jc w:val="center"/>
              <w:rPr>
                <w:sz w:val="18"/>
              </w:rPr>
            </w:pPr>
            <w:r w:rsidRPr="004E4E41">
              <w:rPr>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ABEE8" w14:textId="77777777" w:rsidR="003B4526" w:rsidRPr="004E4E41" w:rsidRDefault="003B4526" w:rsidP="00280205">
            <w:pPr>
              <w:jc w:val="center"/>
              <w:rPr>
                <w:sz w:val="18"/>
              </w:rPr>
            </w:pPr>
            <w:r w:rsidRPr="004E4E41">
              <w:rPr>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A8552" w14:textId="77777777" w:rsidR="003B4526" w:rsidRPr="004E4E41" w:rsidRDefault="003B4526" w:rsidP="00280205">
            <w:pPr>
              <w:jc w:val="center"/>
              <w:rPr>
                <w:sz w:val="18"/>
              </w:rPr>
            </w:pPr>
            <w:r w:rsidRPr="004E4E41">
              <w:rPr>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9A017" w14:textId="77777777" w:rsidR="003B4526" w:rsidRPr="004E4E41" w:rsidRDefault="003B4526" w:rsidP="00280205">
            <w:pPr>
              <w:jc w:val="center"/>
              <w:rPr>
                <w:sz w:val="18"/>
              </w:rPr>
            </w:pPr>
            <w:r w:rsidRPr="004E4E41">
              <w:rPr>
                <w:sz w:val="18"/>
              </w:rPr>
              <w:t>32</w:t>
            </w:r>
          </w:p>
        </w:tc>
      </w:tr>
      <w:tr w:rsidR="003B4526" w14:paraId="29D96A3E"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F85C4BD" w14:textId="77777777" w:rsidR="003B4526" w:rsidRPr="004E4E41" w:rsidRDefault="003B4526" w:rsidP="00280205">
            <w:pPr>
              <w:jc w:val="center"/>
              <w:rPr>
                <w:sz w:val="18"/>
              </w:rPr>
            </w:pPr>
            <w:r w:rsidRPr="004E4E41">
              <w:rPr>
                <w:sz w:val="18"/>
              </w:rPr>
              <w:t>u</w:t>
            </w:r>
          </w:p>
        </w:tc>
      </w:tr>
      <w:tr w:rsidR="003B4526" w14:paraId="5F530438"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CD8F5D" w14:textId="77777777" w:rsidR="003B4526" w:rsidRPr="004E4E41" w:rsidRDefault="003B4526" w:rsidP="00280205">
            <w:pPr>
              <w:jc w:val="center"/>
              <w:rPr>
                <w:sz w:val="18"/>
              </w:rPr>
            </w:pPr>
            <w:r w:rsidRPr="004E4E41">
              <w:rPr>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19729" w14:textId="77777777" w:rsidR="003B4526" w:rsidRPr="004E4E41" w:rsidRDefault="003B4526" w:rsidP="00280205">
            <w:pPr>
              <w:jc w:val="center"/>
              <w:rPr>
                <w:sz w:val="18"/>
              </w:rPr>
            </w:pPr>
            <w:r w:rsidRPr="004E4E41">
              <w:rPr>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0D876" w14:textId="77777777" w:rsidR="003B4526" w:rsidRPr="004E4E41" w:rsidRDefault="003B4526" w:rsidP="00280205">
            <w:pPr>
              <w:jc w:val="center"/>
              <w:rPr>
                <w:sz w:val="18"/>
              </w:rPr>
            </w:pPr>
            <w:r w:rsidRPr="004E4E41">
              <w:rPr>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CF52A" w14:textId="77777777" w:rsidR="003B4526" w:rsidRPr="004E4E41" w:rsidRDefault="003B4526" w:rsidP="00280205">
            <w:pPr>
              <w:jc w:val="center"/>
              <w:rPr>
                <w:sz w:val="18"/>
              </w:rPr>
            </w:pPr>
            <w:r w:rsidRPr="004E4E41">
              <w:rPr>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64558" w14:textId="77777777" w:rsidR="003B4526" w:rsidRPr="004E4E41" w:rsidRDefault="003B4526" w:rsidP="00280205">
            <w:pPr>
              <w:jc w:val="center"/>
              <w:rPr>
                <w:sz w:val="18"/>
              </w:rPr>
            </w:pPr>
            <w:r w:rsidRPr="004E4E41">
              <w:rPr>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F08D4" w14:textId="77777777" w:rsidR="003B4526" w:rsidRPr="004E4E41" w:rsidRDefault="003B4526" w:rsidP="00280205">
            <w:pPr>
              <w:jc w:val="center"/>
              <w:rPr>
                <w:sz w:val="18"/>
              </w:rPr>
            </w:pPr>
            <w:r w:rsidRPr="004E4E41">
              <w:rPr>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267E9" w14:textId="77777777" w:rsidR="003B4526" w:rsidRPr="004E4E41" w:rsidRDefault="003B4526" w:rsidP="00280205">
            <w:pPr>
              <w:jc w:val="center"/>
              <w:rPr>
                <w:sz w:val="18"/>
              </w:rPr>
            </w:pPr>
            <w:r w:rsidRPr="004E4E41">
              <w:rPr>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926A5" w14:textId="77777777" w:rsidR="003B4526" w:rsidRPr="004E4E41" w:rsidRDefault="003B4526" w:rsidP="00280205">
            <w:pPr>
              <w:jc w:val="center"/>
              <w:rPr>
                <w:sz w:val="18"/>
              </w:rPr>
            </w:pPr>
            <w:r w:rsidRPr="004E4E41">
              <w:rPr>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C48FA" w14:textId="77777777" w:rsidR="003B4526" w:rsidRPr="004E4E41" w:rsidRDefault="003B4526" w:rsidP="00280205">
            <w:pPr>
              <w:jc w:val="center"/>
              <w:rPr>
                <w:sz w:val="18"/>
              </w:rPr>
            </w:pPr>
            <w:r w:rsidRPr="004E4E41">
              <w:rPr>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89223" w14:textId="77777777" w:rsidR="003B4526" w:rsidRPr="004E4E41" w:rsidRDefault="003B4526" w:rsidP="00280205">
            <w:pPr>
              <w:jc w:val="center"/>
              <w:rPr>
                <w:sz w:val="18"/>
              </w:rPr>
            </w:pPr>
            <w:r w:rsidRPr="004E4E41">
              <w:rPr>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B1118" w14:textId="77777777" w:rsidR="003B4526" w:rsidRPr="004E4E41" w:rsidRDefault="003B4526" w:rsidP="00280205">
            <w:pPr>
              <w:jc w:val="center"/>
              <w:rPr>
                <w:sz w:val="18"/>
              </w:rPr>
            </w:pPr>
            <w:r w:rsidRPr="004E4E41">
              <w:rPr>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B164" w14:textId="77777777" w:rsidR="003B4526" w:rsidRPr="004E4E41" w:rsidRDefault="003B4526" w:rsidP="00280205">
            <w:pPr>
              <w:jc w:val="center"/>
              <w:rPr>
                <w:sz w:val="18"/>
              </w:rPr>
            </w:pPr>
            <w:r w:rsidRPr="004E4E41">
              <w:rPr>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123D8" w14:textId="77777777" w:rsidR="003B4526" w:rsidRPr="004E4E41" w:rsidRDefault="003B4526" w:rsidP="00280205">
            <w:pPr>
              <w:jc w:val="center"/>
              <w:rPr>
                <w:sz w:val="18"/>
              </w:rPr>
            </w:pPr>
            <w:r w:rsidRPr="004E4E41">
              <w:rPr>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8D920" w14:textId="77777777" w:rsidR="003B4526" w:rsidRPr="004E4E41" w:rsidRDefault="003B4526" w:rsidP="00280205">
            <w:pPr>
              <w:jc w:val="center"/>
              <w:rPr>
                <w:sz w:val="18"/>
              </w:rPr>
            </w:pPr>
            <w:r w:rsidRPr="004E4E41">
              <w:rPr>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EA1A8" w14:textId="77777777" w:rsidR="003B4526" w:rsidRPr="004E4E41" w:rsidRDefault="003B4526" w:rsidP="00280205">
            <w:pPr>
              <w:jc w:val="center"/>
              <w:rPr>
                <w:sz w:val="18"/>
              </w:rPr>
            </w:pPr>
            <w:r w:rsidRPr="004E4E41">
              <w:rPr>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C556B" w14:textId="77777777" w:rsidR="003B4526" w:rsidRPr="004E4E41" w:rsidRDefault="003B4526" w:rsidP="00280205">
            <w:pPr>
              <w:jc w:val="center"/>
              <w:rPr>
                <w:sz w:val="18"/>
              </w:rPr>
            </w:pPr>
            <w:r w:rsidRPr="004E4E41">
              <w:rPr>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5A3DE" w14:textId="77777777" w:rsidR="003B4526" w:rsidRPr="004E4E41" w:rsidRDefault="003B4526" w:rsidP="00280205">
            <w:pPr>
              <w:jc w:val="center"/>
              <w:rPr>
                <w:sz w:val="18"/>
              </w:rPr>
            </w:pPr>
            <w:r w:rsidRPr="004E4E41">
              <w:rPr>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C45C1" w14:textId="77777777" w:rsidR="003B4526" w:rsidRPr="004E4E41" w:rsidRDefault="003B4526" w:rsidP="00280205">
            <w:pPr>
              <w:jc w:val="center"/>
              <w:rPr>
                <w:sz w:val="18"/>
              </w:rPr>
            </w:pPr>
            <w:r w:rsidRPr="004E4E41">
              <w:rPr>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CC93E" w14:textId="77777777" w:rsidR="003B4526" w:rsidRPr="004E4E41" w:rsidRDefault="003B4526" w:rsidP="00280205">
            <w:pPr>
              <w:jc w:val="center"/>
              <w:rPr>
                <w:sz w:val="18"/>
              </w:rPr>
            </w:pPr>
            <w:r w:rsidRPr="004E4E41">
              <w:rPr>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117FA" w14:textId="77777777" w:rsidR="003B4526" w:rsidRPr="004E4E41" w:rsidRDefault="003B4526" w:rsidP="00280205">
            <w:pPr>
              <w:jc w:val="center"/>
              <w:rPr>
                <w:sz w:val="18"/>
              </w:rPr>
            </w:pPr>
            <w:r w:rsidRPr="004E4E41">
              <w:rPr>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1C477" w14:textId="77777777" w:rsidR="003B4526" w:rsidRPr="004E4E41" w:rsidRDefault="003B4526" w:rsidP="00280205">
            <w:pPr>
              <w:jc w:val="center"/>
              <w:rPr>
                <w:sz w:val="18"/>
              </w:rPr>
            </w:pPr>
            <w:r w:rsidRPr="004E4E41">
              <w:rPr>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AB969" w14:textId="77777777" w:rsidR="003B4526" w:rsidRPr="004E4E41" w:rsidRDefault="003B4526" w:rsidP="00280205">
            <w:pPr>
              <w:jc w:val="center"/>
              <w:rPr>
                <w:sz w:val="18"/>
              </w:rPr>
            </w:pPr>
            <w:r w:rsidRPr="004E4E41">
              <w:rPr>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7C31D" w14:textId="77777777" w:rsidR="003B4526" w:rsidRPr="004E4E41" w:rsidRDefault="003B4526" w:rsidP="00280205">
            <w:pPr>
              <w:jc w:val="center"/>
              <w:rPr>
                <w:sz w:val="18"/>
              </w:rPr>
            </w:pPr>
            <w:r w:rsidRPr="004E4E41">
              <w:rPr>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524CD" w14:textId="77777777" w:rsidR="003B4526" w:rsidRPr="004E4E41" w:rsidRDefault="003B4526" w:rsidP="00280205">
            <w:pPr>
              <w:jc w:val="center"/>
              <w:rPr>
                <w:sz w:val="18"/>
              </w:rPr>
            </w:pPr>
            <w:r w:rsidRPr="004E4E41">
              <w:rPr>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18A4A" w14:textId="77777777" w:rsidR="003B4526" w:rsidRPr="004E4E41" w:rsidRDefault="003B4526" w:rsidP="00280205">
            <w:pPr>
              <w:jc w:val="center"/>
              <w:rPr>
                <w:sz w:val="18"/>
              </w:rPr>
            </w:pPr>
            <w:r w:rsidRPr="004E4E41">
              <w:rPr>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30D1A" w14:textId="77777777" w:rsidR="003B4526" w:rsidRPr="004E4E41" w:rsidRDefault="003B4526" w:rsidP="00280205">
            <w:pPr>
              <w:jc w:val="center"/>
              <w:rPr>
                <w:sz w:val="18"/>
              </w:rPr>
            </w:pPr>
            <w:r w:rsidRPr="004E4E41">
              <w:rPr>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A7E94" w14:textId="77777777" w:rsidR="003B4526" w:rsidRPr="004E4E41" w:rsidRDefault="003B4526" w:rsidP="00280205">
            <w:pPr>
              <w:jc w:val="center"/>
              <w:rPr>
                <w:sz w:val="18"/>
              </w:rPr>
            </w:pPr>
            <w:r w:rsidRPr="004E4E41">
              <w:rPr>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6CF54" w14:textId="77777777" w:rsidR="003B4526" w:rsidRPr="004E4E41" w:rsidRDefault="003B4526" w:rsidP="00280205">
            <w:pPr>
              <w:jc w:val="center"/>
              <w:rPr>
                <w:sz w:val="18"/>
              </w:rPr>
            </w:pPr>
            <w:r w:rsidRPr="004E4E41">
              <w:rPr>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CA201" w14:textId="77777777" w:rsidR="003B4526" w:rsidRPr="004E4E41" w:rsidRDefault="003B4526" w:rsidP="00280205">
            <w:pPr>
              <w:jc w:val="center"/>
              <w:rPr>
                <w:sz w:val="18"/>
              </w:rPr>
            </w:pPr>
            <w:r w:rsidRPr="004E4E41">
              <w:rPr>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FEE0E" w14:textId="77777777" w:rsidR="003B4526" w:rsidRPr="004E4E41" w:rsidRDefault="003B4526" w:rsidP="00280205">
            <w:pPr>
              <w:jc w:val="center"/>
              <w:rPr>
                <w:sz w:val="18"/>
              </w:rPr>
            </w:pPr>
            <w:r w:rsidRPr="004E4E41">
              <w:rPr>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8C4B" w14:textId="77777777" w:rsidR="003B4526" w:rsidRPr="004E4E41" w:rsidRDefault="003B4526" w:rsidP="00280205">
            <w:pPr>
              <w:jc w:val="center"/>
              <w:rPr>
                <w:sz w:val="18"/>
              </w:rPr>
            </w:pPr>
            <w:r w:rsidRPr="004E4E41">
              <w:rPr>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EE0CE" w14:textId="77777777" w:rsidR="003B4526" w:rsidRPr="004E4E41" w:rsidRDefault="003B4526" w:rsidP="00280205">
            <w:pPr>
              <w:jc w:val="center"/>
              <w:rPr>
                <w:sz w:val="18"/>
              </w:rPr>
            </w:pPr>
            <w:r w:rsidRPr="004E4E41">
              <w:rPr>
                <w:sz w:val="18"/>
              </w:rPr>
              <w:t>0</w:t>
            </w:r>
          </w:p>
        </w:tc>
      </w:tr>
      <w:tr w:rsidR="003B4526" w14:paraId="0C4957A1" w14:textId="77777777" w:rsidTr="002F31B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0ED5B9D4" w14:textId="77777777" w:rsidR="003B4526" w:rsidRPr="004E4E41" w:rsidRDefault="003B4526" w:rsidP="00280205">
            <w:pPr>
              <w:jc w:val="center"/>
              <w:rPr>
                <w:sz w:val="18"/>
              </w:rPr>
            </w:pPr>
            <w:r w:rsidRPr="004E4E41">
              <w:rPr>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846B98E" w14:textId="77777777" w:rsidR="003B4526" w:rsidRPr="004E4E41" w:rsidRDefault="003B4526" w:rsidP="00280205">
            <w:pPr>
              <w:jc w:val="center"/>
              <w:rPr>
                <w:sz w:val="18"/>
              </w:rPr>
            </w:pPr>
            <w:r w:rsidRPr="004E4E41">
              <w:rPr>
                <w:sz w:val="18"/>
              </w:rPr>
              <w:t>ARCACHE_Allocation_Enable</w:t>
            </w:r>
          </w:p>
        </w:tc>
      </w:tr>
    </w:tbl>
    <w:p w14:paraId="74B36333" w14:textId="6EC57460"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1</w:t>
      </w:r>
      <w:r>
        <w:rPr>
          <w:noProof/>
        </w:rPr>
        <w:fldChar w:fldCharType="end"/>
      </w:r>
      <w:r>
        <w:t xml:space="preserve"> LLC_ALLOC_ARCACHE_EN register.</w:t>
      </w:r>
    </w:p>
    <w:p w14:paraId="20F17FB5" w14:textId="77777777" w:rsidR="003B4526" w:rsidRDefault="003B4526" w:rsidP="006C1F1D">
      <w:pPr>
        <w:pStyle w:val="Heading3"/>
      </w:pPr>
      <w:bookmarkStart w:id="132" w:name="_Toc23344043"/>
      <w:r>
        <w:t>LLC_ALLOC_AWCACHE_EN</w:t>
      </w:r>
      <w:bookmarkEnd w:id="132"/>
    </w:p>
    <w:p w14:paraId="6BBD170C" w14:textId="77777777" w:rsidR="003B4526" w:rsidRDefault="003B4526" w:rsidP="002F31B6">
      <w:pPr>
        <w:pStyle w:val="NormalWeb"/>
        <w:jc w:val="both"/>
      </w:pPr>
      <w:r>
        <w:t>This register holds one bit for each of the LLC Allocation Classes. If the bit is marked as one, this indicates that write allocation for that LLC Allocation Class is controlled by the AWCACHE bits. If marked as zero, it means the allocation will be controlled by the llc_alloc_wr_en register. The default of this register is configured within NocStudio.</w:t>
      </w:r>
    </w:p>
    <w:p w14:paraId="502A0E76" w14:textId="77777777" w:rsidR="003B4526" w:rsidRDefault="003B4526" w:rsidP="006C1F1D">
      <w:pPr>
        <w:pStyle w:val="NormalWeb"/>
      </w:pPr>
      <w:r>
        <w:t>Attribute: RW</w:t>
      </w:r>
    </w:p>
    <w:p w14:paraId="78799C4E" w14:textId="77777777" w:rsidR="003B4526" w:rsidRDefault="003B4526" w:rsidP="006C1F1D">
      <w:pPr>
        <w:pStyle w:val="NormalWeb"/>
      </w:pPr>
      <w:r>
        <w:t>Security: Non-secure</w:t>
      </w:r>
    </w:p>
    <w:p w14:paraId="6C6E5B90" w14:textId="77777777" w:rsidR="003B4526" w:rsidRDefault="003B4526" w:rsidP="006C1F1D">
      <w:pPr>
        <w:pStyle w:val="NormalWeb"/>
      </w:pPr>
      <w:r>
        <w:t>Bit field description:</w:t>
      </w:r>
    </w:p>
    <w:p w14:paraId="60BB8DA2" w14:textId="77777777" w:rsidR="003B4526" w:rsidRDefault="003B4526" w:rsidP="004061BB">
      <w:pPr>
        <w:numPr>
          <w:ilvl w:val="0"/>
          <w:numId w:val="33"/>
        </w:numPr>
        <w:spacing w:before="100" w:beforeAutospacing="1" w:after="100" w:afterAutospacing="1" w:line="240" w:lineRule="auto"/>
      </w:pPr>
      <w:r>
        <w:rPr>
          <w:b/>
          <w:bCs/>
        </w:rPr>
        <w:t>AWCACHE_Allocation_Enable</w:t>
      </w:r>
      <w:r>
        <w:t>[7:0] - Write allocation for that LLC Allocation Class is controlled by the AWCACHE bits/llc_alloc_wr_en register.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5"/>
        <w:gridCol w:w="325"/>
        <w:gridCol w:w="325"/>
        <w:gridCol w:w="325"/>
        <w:gridCol w:w="325"/>
        <w:gridCol w:w="325"/>
        <w:gridCol w:w="325"/>
        <w:gridCol w:w="332"/>
      </w:tblGrid>
      <w:tr w:rsidR="003B4526" w14:paraId="386904EF"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6357677" w14:textId="77777777" w:rsidR="003B4526" w:rsidRPr="004E4E41" w:rsidRDefault="003B4526" w:rsidP="00280205">
            <w:pPr>
              <w:spacing w:after="0"/>
              <w:jc w:val="center"/>
              <w:rPr>
                <w:sz w:val="18"/>
              </w:rPr>
            </w:pPr>
            <w:r w:rsidRPr="004E4E41">
              <w:rPr>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E7B50" w14:textId="77777777" w:rsidR="003B4526" w:rsidRPr="004E4E41" w:rsidRDefault="003B4526" w:rsidP="00280205">
            <w:pPr>
              <w:jc w:val="center"/>
              <w:rPr>
                <w:sz w:val="18"/>
              </w:rPr>
            </w:pPr>
            <w:r w:rsidRPr="004E4E41">
              <w:rPr>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D7BDC" w14:textId="77777777" w:rsidR="003B4526" w:rsidRPr="004E4E41" w:rsidRDefault="003B4526" w:rsidP="00280205">
            <w:pPr>
              <w:jc w:val="center"/>
              <w:rPr>
                <w:sz w:val="18"/>
              </w:rPr>
            </w:pPr>
            <w:r w:rsidRPr="004E4E41">
              <w:rPr>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591EC" w14:textId="77777777" w:rsidR="003B4526" w:rsidRPr="004E4E41" w:rsidRDefault="003B4526" w:rsidP="00280205">
            <w:pPr>
              <w:jc w:val="center"/>
              <w:rPr>
                <w:sz w:val="18"/>
              </w:rPr>
            </w:pPr>
            <w:r w:rsidRPr="004E4E41">
              <w:rPr>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BCCE5" w14:textId="77777777" w:rsidR="003B4526" w:rsidRPr="004E4E41" w:rsidRDefault="003B4526" w:rsidP="00280205">
            <w:pPr>
              <w:jc w:val="center"/>
              <w:rPr>
                <w:sz w:val="18"/>
              </w:rPr>
            </w:pPr>
            <w:r w:rsidRPr="004E4E41">
              <w:rPr>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055F2" w14:textId="77777777" w:rsidR="003B4526" w:rsidRPr="004E4E41" w:rsidRDefault="003B4526" w:rsidP="00280205">
            <w:pPr>
              <w:jc w:val="center"/>
              <w:rPr>
                <w:sz w:val="18"/>
              </w:rPr>
            </w:pPr>
            <w:r w:rsidRPr="004E4E41">
              <w:rPr>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DD5D7" w14:textId="77777777" w:rsidR="003B4526" w:rsidRPr="004E4E41" w:rsidRDefault="003B4526" w:rsidP="00280205">
            <w:pPr>
              <w:jc w:val="center"/>
              <w:rPr>
                <w:sz w:val="18"/>
              </w:rPr>
            </w:pPr>
            <w:r w:rsidRPr="004E4E41">
              <w:rPr>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18A65" w14:textId="77777777" w:rsidR="003B4526" w:rsidRPr="004E4E41" w:rsidRDefault="003B4526" w:rsidP="00280205">
            <w:pPr>
              <w:jc w:val="center"/>
              <w:rPr>
                <w:sz w:val="18"/>
              </w:rPr>
            </w:pPr>
            <w:r w:rsidRPr="004E4E41">
              <w:rPr>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7371C" w14:textId="77777777" w:rsidR="003B4526" w:rsidRPr="004E4E41" w:rsidRDefault="003B4526" w:rsidP="00280205">
            <w:pPr>
              <w:jc w:val="center"/>
              <w:rPr>
                <w:sz w:val="18"/>
              </w:rPr>
            </w:pPr>
            <w:r w:rsidRPr="004E4E41">
              <w:rPr>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9EEBD" w14:textId="77777777" w:rsidR="003B4526" w:rsidRPr="004E4E41" w:rsidRDefault="003B4526" w:rsidP="00280205">
            <w:pPr>
              <w:jc w:val="center"/>
              <w:rPr>
                <w:sz w:val="18"/>
              </w:rPr>
            </w:pPr>
            <w:r w:rsidRPr="004E4E41">
              <w:rPr>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879AA" w14:textId="77777777" w:rsidR="003B4526" w:rsidRPr="004E4E41" w:rsidRDefault="003B4526" w:rsidP="00280205">
            <w:pPr>
              <w:jc w:val="center"/>
              <w:rPr>
                <w:sz w:val="18"/>
              </w:rPr>
            </w:pPr>
            <w:r w:rsidRPr="004E4E41">
              <w:rPr>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040A7" w14:textId="77777777" w:rsidR="003B4526" w:rsidRPr="004E4E41" w:rsidRDefault="003B4526" w:rsidP="00280205">
            <w:pPr>
              <w:jc w:val="center"/>
              <w:rPr>
                <w:sz w:val="18"/>
              </w:rPr>
            </w:pPr>
            <w:r w:rsidRPr="004E4E41">
              <w:rPr>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D34F7" w14:textId="77777777" w:rsidR="003B4526" w:rsidRPr="004E4E41" w:rsidRDefault="003B4526" w:rsidP="00280205">
            <w:pPr>
              <w:jc w:val="center"/>
              <w:rPr>
                <w:sz w:val="18"/>
              </w:rPr>
            </w:pPr>
            <w:r w:rsidRPr="004E4E41">
              <w:rPr>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5A997" w14:textId="77777777" w:rsidR="003B4526" w:rsidRPr="004E4E41" w:rsidRDefault="003B4526" w:rsidP="00280205">
            <w:pPr>
              <w:jc w:val="center"/>
              <w:rPr>
                <w:sz w:val="18"/>
              </w:rPr>
            </w:pPr>
            <w:r w:rsidRPr="004E4E41">
              <w:rPr>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7F918" w14:textId="77777777" w:rsidR="003B4526" w:rsidRPr="004E4E41" w:rsidRDefault="003B4526" w:rsidP="00280205">
            <w:pPr>
              <w:jc w:val="center"/>
              <w:rPr>
                <w:sz w:val="18"/>
              </w:rPr>
            </w:pPr>
            <w:r w:rsidRPr="004E4E41">
              <w:rPr>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BF5A6" w14:textId="77777777" w:rsidR="003B4526" w:rsidRPr="004E4E41" w:rsidRDefault="003B4526" w:rsidP="00280205">
            <w:pPr>
              <w:jc w:val="center"/>
              <w:rPr>
                <w:sz w:val="18"/>
              </w:rPr>
            </w:pPr>
            <w:r w:rsidRPr="004E4E41">
              <w:rPr>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B9261" w14:textId="77777777" w:rsidR="003B4526" w:rsidRPr="004E4E41" w:rsidRDefault="003B4526" w:rsidP="00280205">
            <w:pPr>
              <w:jc w:val="center"/>
              <w:rPr>
                <w:sz w:val="18"/>
              </w:rPr>
            </w:pPr>
            <w:r w:rsidRPr="004E4E41">
              <w:rPr>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B9278" w14:textId="77777777" w:rsidR="003B4526" w:rsidRPr="004E4E41" w:rsidRDefault="003B4526" w:rsidP="00280205">
            <w:pPr>
              <w:jc w:val="center"/>
              <w:rPr>
                <w:sz w:val="18"/>
              </w:rPr>
            </w:pPr>
            <w:r w:rsidRPr="004E4E41">
              <w:rPr>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EC98E" w14:textId="77777777" w:rsidR="003B4526" w:rsidRPr="004E4E41" w:rsidRDefault="003B4526" w:rsidP="00280205">
            <w:pPr>
              <w:jc w:val="center"/>
              <w:rPr>
                <w:sz w:val="18"/>
              </w:rPr>
            </w:pPr>
            <w:r w:rsidRPr="004E4E41">
              <w:rPr>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71CC3" w14:textId="77777777" w:rsidR="003B4526" w:rsidRPr="004E4E41" w:rsidRDefault="003B4526" w:rsidP="00280205">
            <w:pPr>
              <w:jc w:val="center"/>
              <w:rPr>
                <w:sz w:val="18"/>
              </w:rPr>
            </w:pPr>
            <w:r w:rsidRPr="004E4E41">
              <w:rPr>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725F4" w14:textId="77777777" w:rsidR="003B4526" w:rsidRPr="004E4E41" w:rsidRDefault="003B4526" w:rsidP="00280205">
            <w:pPr>
              <w:jc w:val="center"/>
              <w:rPr>
                <w:sz w:val="18"/>
              </w:rPr>
            </w:pPr>
            <w:r w:rsidRPr="004E4E41">
              <w:rPr>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7D590" w14:textId="77777777" w:rsidR="003B4526" w:rsidRPr="004E4E41" w:rsidRDefault="003B4526" w:rsidP="00280205">
            <w:pPr>
              <w:jc w:val="center"/>
              <w:rPr>
                <w:sz w:val="18"/>
              </w:rPr>
            </w:pPr>
            <w:r w:rsidRPr="004E4E41">
              <w:rPr>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8B993" w14:textId="77777777" w:rsidR="003B4526" w:rsidRPr="004E4E41" w:rsidRDefault="003B4526" w:rsidP="00280205">
            <w:pPr>
              <w:jc w:val="center"/>
              <w:rPr>
                <w:sz w:val="18"/>
              </w:rPr>
            </w:pPr>
            <w:r w:rsidRPr="004E4E41">
              <w:rPr>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40217" w14:textId="77777777" w:rsidR="003B4526" w:rsidRPr="004E4E41" w:rsidRDefault="003B4526" w:rsidP="00280205">
            <w:pPr>
              <w:jc w:val="center"/>
              <w:rPr>
                <w:sz w:val="18"/>
              </w:rPr>
            </w:pPr>
            <w:r w:rsidRPr="004E4E41">
              <w:rPr>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0DCFC" w14:textId="77777777" w:rsidR="003B4526" w:rsidRPr="004E4E41" w:rsidRDefault="003B4526" w:rsidP="00280205">
            <w:pPr>
              <w:jc w:val="center"/>
              <w:rPr>
                <w:sz w:val="18"/>
              </w:rPr>
            </w:pPr>
            <w:r w:rsidRPr="004E4E41">
              <w:rPr>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A84F7" w14:textId="77777777" w:rsidR="003B4526" w:rsidRPr="004E4E41" w:rsidRDefault="003B4526" w:rsidP="00280205">
            <w:pPr>
              <w:jc w:val="center"/>
              <w:rPr>
                <w:sz w:val="18"/>
              </w:rPr>
            </w:pPr>
            <w:r w:rsidRPr="004E4E41">
              <w:rPr>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BD444" w14:textId="77777777" w:rsidR="003B4526" w:rsidRPr="004E4E41" w:rsidRDefault="003B4526" w:rsidP="00280205">
            <w:pPr>
              <w:jc w:val="center"/>
              <w:rPr>
                <w:sz w:val="18"/>
              </w:rPr>
            </w:pPr>
            <w:r w:rsidRPr="004E4E41">
              <w:rPr>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B1B0F" w14:textId="77777777" w:rsidR="003B4526" w:rsidRPr="004E4E41" w:rsidRDefault="003B4526" w:rsidP="00280205">
            <w:pPr>
              <w:jc w:val="center"/>
              <w:rPr>
                <w:sz w:val="18"/>
              </w:rPr>
            </w:pPr>
            <w:r w:rsidRPr="004E4E41">
              <w:rPr>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9C692" w14:textId="77777777" w:rsidR="003B4526" w:rsidRPr="004E4E41" w:rsidRDefault="003B4526" w:rsidP="00280205">
            <w:pPr>
              <w:jc w:val="center"/>
              <w:rPr>
                <w:sz w:val="18"/>
              </w:rPr>
            </w:pPr>
            <w:r w:rsidRPr="004E4E41">
              <w:rPr>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3AABF" w14:textId="77777777" w:rsidR="003B4526" w:rsidRPr="004E4E41" w:rsidRDefault="003B4526" w:rsidP="00280205">
            <w:pPr>
              <w:jc w:val="center"/>
              <w:rPr>
                <w:sz w:val="18"/>
              </w:rPr>
            </w:pPr>
            <w:r w:rsidRPr="004E4E41">
              <w:rPr>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A6E2D" w14:textId="77777777" w:rsidR="003B4526" w:rsidRPr="004E4E41" w:rsidRDefault="003B4526" w:rsidP="00280205">
            <w:pPr>
              <w:jc w:val="center"/>
              <w:rPr>
                <w:sz w:val="18"/>
              </w:rPr>
            </w:pPr>
            <w:r w:rsidRPr="004E4E41">
              <w:rPr>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99E1" w14:textId="77777777" w:rsidR="003B4526" w:rsidRPr="004E4E41" w:rsidRDefault="003B4526" w:rsidP="00280205">
            <w:pPr>
              <w:jc w:val="center"/>
              <w:rPr>
                <w:sz w:val="18"/>
              </w:rPr>
            </w:pPr>
            <w:r w:rsidRPr="004E4E41">
              <w:rPr>
                <w:sz w:val="18"/>
              </w:rPr>
              <w:t>32</w:t>
            </w:r>
          </w:p>
        </w:tc>
      </w:tr>
      <w:tr w:rsidR="003B4526" w14:paraId="04CB6DA3"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FEF2782" w14:textId="77777777" w:rsidR="003B4526" w:rsidRPr="004E4E41" w:rsidRDefault="003B4526" w:rsidP="00280205">
            <w:pPr>
              <w:jc w:val="center"/>
              <w:rPr>
                <w:sz w:val="18"/>
              </w:rPr>
            </w:pPr>
            <w:r w:rsidRPr="004E4E41">
              <w:rPr>
                <w:sz w:val="18"/>
              </w:rPr>
              <w:t>u</w:t>
            </w:r>
          </w:p>
        </w:tc>
      </w:tr>
      <w:tr w:rsidR="003B4526" w14:paraId="23841F82"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9BDAA" w14:textId="77777777" w:rsidR="003B4526" w:rsidRPr="004E4E41" w:rsidRDefault="003B4526" w:rsidP="00280205">
            <w:pPr>
              <w:jc w:val="center"/>
              <w:rPr>
                <w:sz w:val="18"/>
              </w:rPr>
            </w:pPr>
            <w:r w:rsidRPr="004E4E41">
              <w:rPr>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DE61E" w14:textId="77777777" w:rsidR="003B4526" w:rsidRPr="004E4E41" w:rsidRDefault="003B4526" w:rsidP="00280205">
            <w:pPr>
              <w:jc w:val="center"/>
              <w:rPr>
                <w:sz w:val="18"/>
              </w:rPr>
            </w:pPr>
            <w:r w:rsidRPr="004E4E41">
              <w:rPr>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1F20E" w14:textId="77777777" w:rsidR="003B4526" w:rsidRPr="004E4E41" w:rsidRDefault="003B4526" w:rsidP="00280205">
            <w:pPr>
              <w:jc w:val="center"/>
              <w:rPr>
                <w:sz w:val="18"/>
              </w:rPr>
            </w:pPr>
            <w:r w:rsidRPr="004E4E41">
              <w:rPr>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FBECE" w14:textId="77777777" w:rsidR="003B4526" w:rsidRPr="004E4E41" w:rsidRDefault="003B4526" w:rsidP="00280205">
            <w:pPr>
              <w:jc w:val="center"/>
              <w:rPr>
                <w:sz w:val="18"/>
              </w:rPr>
            </w:pPr>
            <w:r w:rsidRPr="004E4E41">
              <w:rPr>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7B5C3" w14:textId="77777777" w:rsidR="003B4526" w:rsidRPr="004E4E41" w:rsidRDefault="003B4526" w:rsidP="00280205">
            <w:pPr>
              <w:jc w:val="center"/>
              <w:rPr>
                <w:sz w:val="18"/>
              </w:rPr>
            </w:pPr>
            <w:r w:rsidRPr="004E4E41">
              <w:rPr>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4B3E9" w14:textId="77777777" w:rsidR="003B4526" w:rsidRPr="004E4E41" w:rsidRDefault="003B4526" w:rsidP="00280205">
            <w:pPr>
              <w:jc w:val="center"/>
              <w:rPr>
                <w:sz w:val="18"/>
              </w:rPr>
            </w:pPr>
            <w:r w:rsidRPr="004E4E41">
              <w:rPr>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6C2B8" w14:textId="77777777" w:rsidR="003B4526" w:rsidRPr="004E4E41" w:rsidRDefault="003B4526" w:rsidP="00280205">
            <w:pPr>
              <w:jc w:val="center"/>
              <w:rPr>
                <w:sz w:val="18"/>
              </w:rPr>
            </w:pPr>
            <w:r w:rsidRPr="004E4E41">
              <w:rPr>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8D4D9" w14:textId="77777777" w:rsidR="003B4526" w:rsidRPr="004E4E41" w:rsidRDefault="003B4526" w:rsidP="00280205">
            <w:pPr>
              <w:jc w:val="center"/>
              <w:rPr>
                <w:sz w:val="18"/>
              </w:rPr>
            </w:pPr>
            <w:r w:rsidRPr="004E4E41">
              <w:rPr>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A7807" w14:textId="77777777" w:rsidR="003B4526" w:rsidRPr="004E4E41" w:rsidRDefault="003B4526" w:rsidP="00280205">
            <w:pPr>
              <w:jc w:val="center"/>
              <w:rPr>
                <w:sz w:val="18"/>
              </w:rPr>
            </w:pPr>
            <w:r w:rsidRPr="004E4E41">
              <w:rPr>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B6D4D" w14:textId="77777777" w:rsidR="003B4526" w:rsidRPr="004E4E41" w:rsidRDefault="003B4526" w:rsidP="00280205">
            <w:pPr>
              <w:jc w:val="center"/>
              <w:rPr>
                <w:sz w:val="18"/>
              </w:rPr>
            </w:pPr>
            <w:r w:rsidRPr="004E4E41">
              <w:rPr>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CE4C3" w14:textId="77777777" w:rsidR="003B4526" w:rsidRPr="004E4E41" w:rsidRDefault="003B4526" w:rsidP="00280205">
            <w:pPr>
              <w:jc w:val="center"/>
              <w:rPr>
                <w:sz w:val="18"/>
              </w:rPr>
            </w:pPr>
            <w:r w:rsidRPr="004E4E41">
              <w:rPr>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0D2C0" w14:textId="77777777" w:rsidR="003B4526" w:rsidRPr="004E4E41" w:rsidRDefault="003B4526" w:rsidP="00280205">
            <w:pPr>
              <w:jc w:val="center"/>
              <w:rPr>
                <w:sz w:val="18"/>
              </w:rPr>
            </w:pPr>
            <w:r w:rsidRPr="004E4E41">
              <w:rPr>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1D549" w14:textId="77777777" w:rsidR="003B4526" w:rsidRPr="004E4E41" w:rsidRDefault="003B4526" w:rsidP="00280205">
            <w:pPr>
              <w:jc w:val="center"/>
              <w:rPr>
                <w:sz w:val="18"/>
              </w:rPr>
            </w:pPr>
            <w:r w:rsidRPr="004E4E41">
              <w:rPr>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01A93" w14:textId="77777777" w:rsidR="003B4526" w:rsidRPr="004E4E41" w:rsidRDefault="003B4526" w:rsidP="00280205">
            <w:pPr>
              <w:jc w:val="center"/>
              <w:rPr>
                <w:sz w:val="18"/>
              </w:rPr>
            </w:pPr>
            <w:r w:rsidRPr="004E4E41">
              <w:rPr>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85710" w14:textId="77777777" w:rsidR="003B4526" w:rsidRPr="004E4E41" w:rsidRDefault="003B4526" w:rsidP="00280205">
            <w:pPr>
              <w:jc w:val="center"/>
              <w:rPr>
                <w:sz w:val="18"/>
              </w:rPr>
            </w:pPr>
            <w:r w:rsidRPr="004E4E41">
              <w:rPr>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0DC9A" w14:textId="77777777" w:rsidR="003B4526" w:rsidRPr="004E4E41" w:rsidRDefault="003B4526" w:rsidP="00280205">
            <w:pPr>
              <w:jc w:val="center"/>
              <w:rPr>
                <w:sz w:val="18"/>
              </w:rPr>
            </w:pPr>
            <w:r w:rsidRPr="004E4E41">
              <w:rPr>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BC6FA" w14:textId="77777777" w:rsidR="003B4526" w:rsidRPr="004E4E41" w:rsidRDefault="003B4526" w:rsidP="00280205">
            <w:pPr>
              <w:jc w:val="center"/>
              <w:rPr>
                <w:sz w:val="18"/>
              </w:rPr>
            </w:pPr>
            <w:r w:rsidRPr="004E4E41">
              <w:rPr>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D4628" w14:textId="77777777" w:rsidR="003B4526" w:rsidRPr="004E4E41" w:rsidRDefault="003B4526" w:rsidP="00280205">
            <w:pPr>
              <w:jc w:val="center"/>
              <w:rPr>
                <w:sz w:val="18"/>
              </w:rPr>
            </w:pPr>
            <w:r w:rsidRPr="004E4E41">
              <w:rPr>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91E35" w14:textId="77777777" w:rsidR="003B4526" w:rsidRPr="004E4E41" w:rsidRDefault="003B4526" w:rsidP="00280205">
            <w:pPr>
              <w:jc w:val="center"/>
              <w:rPr>
                <w:sz w:val="18"/>
              </w:rPr>
            </w:pPr>
            <w:r w:rsidRPr="004E4E41">
              <w:rPr>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8C180" w14:textId="77777777" w:rsidR="003B4526" w:rsidRPr="004E4E41" w:rsidRDefault="003B4526" w:rsidP="00280205">
            <w:pPr>
              <w:jc w:val="center"/>
              <w:rPr>
                <w:sz w:val="18"/>
              </w:rPr>
            </w:pPr>
            <w:r w:rsidRPr="004E4E41">
              <w:rPr>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43B12" w14:textId="77777777" w:rsidR="003B4526" w:rsidRPr="004E4E41" w:rsidRDefault="003B4526" w:rsidP="00280205">
            <w:pPr>
              <w:jc w:val="center"/>
              <w:rPr>
                <w:sz w:val="18"/>
              </w:rPr>
            </w:pPr>
            <w:r w:rsidRPr="004E4E41">
              <w:rPr>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AE6C5" w14:textId="77777777" w:rsidR="003B4526" w:rsidRPr="004E4E41" w:rsidRDefault="003B4526" w:rsidP="00280205">
            <w:pPr>
              <w:jc w:val="center"/>
              <w:rPr>
                <w:sz w:val="18"/>
              </w:rPr>
            </w:pPr>
            <w:r w:rsidRPr="004E4E41">
              <w:rPr>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40D79" w14:textId="77777777" w:rsidR="003B4526" w:rsidRPr="004E4E41" w:rsidRDefault="003B4526" w:rsidP="00280205">
            <w:pPr>
              <w:jc w:val="center"/>
              <w:rPr>
                <w:sz w:val="18"/>
              </w:rPr>
            </w:pPr>
            <w:r w:rsidRPr="004E4E41">
              <w:rPr>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5C92D" w14:textId="77777777" w:rsidR="003B4526" w:rsidRPr="004E4E41" w:rsidRDefault="003B4526" w:rsidP="00280205">
            <w:pPr>
              <w:jc w:val="center"/>
              <w:rPr>
                <w:sz w:val="18"/>
              </w:rPr>
            </w:pPr>
            <w:r w:rsidRPr="004E4E41">
              <w:rPr>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3A4AE" w14:textId="77777777" w:rsidR="003B4526" w:rsidRPr="004E4E41" w:rsidRDefault="003B4526" w:rsidP="00280205">
            <w:pPr>
              <w:jc w:val="center"/>
              <w:rPr>
                <w:sz w:val="18"/>
              </w:rPr>
            </w:pPr>
            <w:r w:rsidRPr="004E4E41">
              <w:rPr>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17F2D" w14:textId="77777777" w:rsidR="003B4526" w:rsidRPr="004E4E41" w:rsidRDefault="003B4526" w:rsidP="00280205">
            <w:pPr>
              <w:jc w:val="center"/>
              <w:rPr>
                <w:sz w:val="18"/>
              </w:rPr>
            </w:pPr>
            <w:r w:rsidRPr="004E4E41">
              <w:rPr>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8C4A1" w14:textId="77777777" w:rsidR="003B4526" w:rsidRPr="004E4E41" w:rsidRDefault="003B4526" w:rsidP="00280205">
            <w:pPr>
              <w:jc w:val="center"/>
              <w:rPr>
                <w:sz w:val="18"/>
              </w:rPr>
            </w:pPr>
            <w:r w:rsidRPr="004E4E41">
              <w:rPr>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C21D1" w14:textId="77777777" w:rsidR="003B4526" w:rsidRPr="004E4E41" w:rsidRDefault="003B4526" w:rsidP="00280205">
            <w:pPr>
              <w:jc w:val="center"/>
              <w:rPr>
                <w:sz w:val="18"/>
              </w:rPr>
            </w:pPr>
            <w:r w:rsidRPr="004E4E41">
              <w:rPr>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A13CA" w14:textId="77777777" w:rsidR="003B4526" w:rsidRPr="004E4E41" w:rsidRDefault="003B4526" w:rsidP="00280205">
            <w:pPr>
              <w:jc w:val="center"/>
              <w:rPr>
                <w:sz w:val="18"/>
              </w:rPr>
            </w:pPr>
            <w:r w:rsidRPr="004E4E41">
              <w:rPr>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5DD16" w14:textId="77777777" w:rsidR="003B4526" w:rsidRPr="004E4E41" w:rsidRDefault="003B4526" w:rsidP="00280205">
            <w:pPr>
              <w:jc w:val="center"/>
              <w:rPr>
                <w:sz w:val="18"/>
              </w:rPr>
            </w:pPr>
            <w:r w:rsidRPr="004E4E41">
              <w:rPr>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F7161" w14:textId="77777777" w:rsidR="003B4526" w:rsidRPr="004E4E41" w:rsidRDefault="003B4526" w:rsidP="00280205">
            <w:pPr>
              <w:jc w:val="center"/>
              <w:rPr>
                <w:sz w:val="18"/>
              </w:rPr>
            </w:pPr>
            <w:r w:rsidRPr="004E4E41">
              <w:rPr>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D7A27" w14:textId="77777777" w:rsidR="003B4526" w:rsidRPr="004E4E41" w:rsidRDefault="003B4526" w:rsidP="00280205">
            <w:pPr>
              <w:jc w:val="center"/>
              <w:rPr>
                <w:sz w:val="18"/>
              </w:rPr>
            </w:pPr>
            <w:r w:rsidRPr="004E4E41">
              <w:rPr>
                <w:sz w:val="18"/>
              </w:rPr>
              <w:t>0</w:t>
            </w:r>
          </w:p>
        </w:tc>
      </w:tr>
      <w:tr w:rsidR="003B4526" w14:paraId="277CADD6" w14:textId="77777777" w:rsidTr="002F31B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1EB98317" w14:textId="77777777" w:rsidR="003B4526" w:rsidRPr="004E4E41" w:rsidRDefault="003B4526" w:rsidP="00280205">
            <w:pPr>
              <w:jc w:val="center"/>
              <w:rPr>
                <w:sz w:val="18"/>
              </w:rPr>
            </w:pPr>
            <w:r w:rsidRPr="004E4E41">
              <w:rPr>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DE6BA0F" w14:textId="77777777" w:rsidR="003B4526" w:rsidRPr="004E4E41" w:rsidRDefault="003B4526" w:rsidP="00280205">
            <w:pPr>
              <w:jc w:val="center"/>
              <w:rPr>
                <w:sz w:val="18"/>
              </w:rPr>
            </w:pPr>
            <w:r w:rsidRPr="004E4E41">
              <w:rPr>
                <w:sz w:val="18"/>
              </w:rPr>
              <w:t>AWCACHE_Allocation_Enable</w:t>
            </w:r>
          </w:p>
        </w:tc>
      </w:tr>
    </w:tbl>
    <w:p w14:paraId="7525C328" w14:textId="2D2B915D"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w:t>
      </w:r>
      <w:r>
        <w:rPr>
          <w:noProof/>
        </w:rPr>
        <w:fldChar w:fldCharType="end"/>
      </w:r>
      <w:r>
        <w:t xml:space="preserve"> LLC_ALLOC_AWCACHE_EN register.</w:t>
      </w:r>
    </w:p>
    <w:p w14:paraId="44BCBC42" w14:textId="77777777" w:rsidR="003B4526" w:rsidRDefault="003B4526" w:rsidP="006C1F1D">
      <w:pPr>
        <w:pStyle w:val="Heading3"/>
      </w:pPr>
      <w:bookmarkStart w:id="133" w:name="_Toc23344044"/>
      <w:r>
        <w:lastRenderedPageBreak/>
        <w:t>LLC_ALLOC_RD_EN</w:t>
      </w:r>
      <w:bookmarkEnd w:id="133"/>
    </w:p>
    <w:p w14:paraId="178F0B04" w14:textId="77777777" w:rsidR="003B4526" w:rsidRDefault="003B4526" w:rsidP="002F31B6">
      <w:pPr>
        <w:pStyle w:val="NormalWeb"/>
        <w:jc w:val="both"/>
      </w:pPr>
      <w:r>
        <w:t>This register holds one bit for each of the LLC Allocation Classes. The use of this register is controlled by the llc_alloc_arcache_en register, which indicates whether ARCACHE bits should be used for allocation, or whether this register should decide on allocation. If this register is used for an LLC Allocation Class, a value of one will indicate that reads should allocate into the LLC. A value of zero indicates that reads should not allocate.</w:t>
      </w:r>
    </w:p>
    <w:p w14:paraId="65A66687" w14:textId="77777777" w:rsidR="003B4526" w:rsidRDefault="003B4526" w:rsidP="006C1F1D">
      <w:pPr>
        <w:pStyle w:val="NormalWeb"/>
      </w:pPr>
      <w:r>
        <w:t>Attribute: RW</w:t>
      </w:r>
    </w:p>
    <w:p w14:paraId="3BB82D39" w14:textId="77777777" w:rsidR="003B4526" w:rsidRDefault="003B4526" w:rsidP="006C1F1D">
      <w:pPr>
        <w:pStyle w:val="NormalWeb"/>
      </w:pPr>
      <w:r>
        <w:t>Security: Non-secure</w:t>
      </w:r>
    </w:p>
    <w:p w14:paraId="23ABB7EE" w14:textId="77777777" w:rsidR="003B4526" w:rsidRDefault="003B4526" w:rsidP="006C1F1D">
      <w:pPr>
        <w:pStyle w:val="NormalWeb"/>
      </w:pPr>
      <w:r>
        <w:t>Bit field description:</w:t>
      </w:r>
    </w:p>
    <w:p w14:paraId="0DBBDF3C" w14:textId="77777777" w:rsidR="003B4526" w:rsidRDefault="003B4526" w:rsidP="004061BB">
      <w:pPr>
        <w:numPr>
          <w:ilvl w:val="0"/>
          <w:numId w:val="34"/>
        </w:numPr>
        <w:spacing w:before="100" w:beforeAutospacing="1" w:after="100" w:afterAutospacing="1" w:line="240" w:lineRule="auto"/>
      </w:pPr>
      <w:r>
        <w:rPr>
          <w:b/>
          <w:bCs/>
        </w:rPr>
        <w:t>Read_Allocation_Enable</w:t>
      </w:r>
      <w:r>
        <w:t>[7:0] - Reads should/should not allocate into the LLC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gridCol w:w="281"/>
        <w:gridCol w:w="281"/>
        <w:gridCol w:w="281"/>
        <w:gridCol w:w="281"/>
        <w:gridCol w:w="281"/>
        <w:gridCol w:w="281"/>
        <w:gridCol w:w="288"/>
      </w:tblGrid>
      <w:tr w:rsidR="003B4526" w14:paraId="6782E0D0"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B6FB5FE" w14:textId="77777777" w:rsidR="003B4526" w:rsidRPr="004E4E41" w:rsidRDefault="003B4526" w:rsidP="00280205">
            <w:pPr>
              <w:spacing w:after="0"/>
              <w:jc w:val="center"/>
              <w:rPr>
                <w:sz w:val="20"/>
              </w:rPr>
            </w:pPr>
            <w:r w:rsidRPr="004E4E41">
              <w:rPr>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5D021" w14:textId="77777777" w:rsidR="003B4526" w:rsidRPr="004E4E41" w:rsidRDefault="003B4526" w:rsidP="00280205">
            <w:pPr>
              <w:jc w:val="center"/>
              <w:rPr>
                <w:sz w:val="20"/>
              </w:rPr>
            </w:pPr>
            <w:r w:rsidRPr="004E4E41">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E4964" w14:textId="77777777" w:rsidR="003B4526" w:rsidRPr="004E4E41" w:rsidRDefault="003B4526" w:rsidP="00280205">
            <w:pPr>
              <w:jc w:val="center"/>
              <w:rPr>
                <w:sz w:val="20"/>
              </w:rPr>
            </w:pPr>
            <w:r w:rsidRPr="004E4E41">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28581" w14:textId="77777777" w:rsidR="003B4526" w:rsidRPr="004E4E41" w:rsidRDefault="003B4526" w:rsidP="00280205">
            <w:pPr>
              <w:jc w:val="center"/>
              <w:rPr>
                <w:sz w:val="20"/>
              </w:rPr>
            </w:pPr>
            <w:r w:rsidRPr="004E4E41">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8693A" w14:textId="77777777" w:rsidR="003B4526" w:rsidRPr="004E4E41" w:rsidRDefault="003B4526" w:rsidP="00280205">
            <w:pPr>
              <w:jc w:val="center"/>
              <w:rPr>
                <w:sz w:val="20"/>
              </w:rPr>
            </w:pPr>
            <w:r w:rsidRPr="004E4E41">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994DB" w14:textId="77777777" w:rsidR="003B4526" w:rsidRPr="004E4E41" w:rsidRDefault="003B4526" w:rsidP="00280205">
            <w:pPr>
              <w:jc w:val="center"/>
              <w:rPr>
                <w:sz w:val="20"/>
              </w:rPr>
            </w:pPr>
            <w:r w:rsidRPr="004E4E41">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09E02" w14:textId="77777777" w:rsidR="003B4526" w:rsidRPr="004E4E41" w:rsidRDefault="003B4526" w:rsidP="00280205">
            <w:pPr>
              <w:jc w:val="center"/>
              <w:rPr>
                <w:sz w:val="20"/>
              </w:rPr>
            </w:pPr>
            <w:r w:rsidRPr="004E4E41">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A5D5C" w14:textId="77777777" w:rsidR="003B4526" w:rsidRPr="004E4E41" w:rsidRDefault="003B4526" w:rsidP="00280205">
            <w:pPr>
              <w:jc w:val="center"/>
              <w:rPr>
                <w:sz w:val="20"/>
              </w:rPr>
            </w:pPr>
            <w:r w:rsidRPr="004E4E41">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C79D4" w14:textId="77777777" w:rsidR="003B4526" w:rsidRPr="004E4E41" w:rsidRDefault="003B4526" w:rsidP="00280205">
            <w:pPr>
              <w:jc w:val="center"/>
              <w:rPr>
                <w:sz w:val="20"/>
              </w:rPr>
            </w:pPr>
            <w:r w:rsidRPr="004E4E41">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A779B" w14:textId="77777777" w:rsidR="003B4526" w:rsidRPr="004E4E41" w:rsidRDefault="003B4526" w:rsidP="00280205">
            <w:pPr>
              <w:jc w:val="center"/>
              <w:rPr>
                <w:sz w:val="20"/>
              </w:rPr>
            </w:pPr>
            <w:r w:rsidRPr="004E4E41">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B5AFD" w14:textId="77777777" w:rsidR="003B4526" w:rsidRPr="004E4E41" w:rsidRDefault="003B4526" w:rsidP="00280205">
            <w:pPr>
              <w:jc w:val="center"/>
              <w:rPr>
                <w:sz w:val="20"/>
              </w:rPr>
            </w:pPr>
            <w:r w:rsidRPr="004E4E41">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E620C" w14:textId="77777777" w:rsidR="003B4526" w:rsidRPr="004E4E41" w:rsidRDefault="003B4526" w:rsidP="00280205">
            <w:pPr>
              <w:jc w:val="center"/>
              <w:rPr>
                <w:sz w:val="20"/>
              </w:rPr>
            </w:pPr>
            <w:r w:rsidRPr="004E4E41">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41A70" w14:textId="77777777" w:rsidR="003B4526" w:rsidRPr="004E4E41" w:rsidRDefault="003B4526" w:rsidP="00280205">
            <w:pPr>
              <w:jc w:val="center"/>
              <w:rPr>
                <w:sz w:val="20"/>
              </w:rPr>
            </w:pPr>
            <w:r w:rsidRPr="004E4E41">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6F760" w14:textId="77777777" w:rsidR="003B4526" w:rsidRPr="004E4E41" w:rsidRDefault="003B4526" w:rsidP="00280205">
            <w:pPr>
              <w:jc w:val="center"/>
              <w:rPr>
                <w:sz w:val="20"/>
              </w:rPr>
            </w:pPr>
            <w:r w:rsidRPr="004E4E41">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D2305" w14:textId="77777777" w:rsidR="003B4526" w:rsidRPr="004E4E41" w:rsidRDefault="003B4526" w:rsidP="00280205">
            <w:pPr>
              <w:jc w:val="center"/>
              <w:rPr>
                <w:sz w:val="20"/>
              </w:rPr>
            </w:pPr>
            <w:r w:rsidRPr="004E4E41">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56E7A" w14:textId="77777777" w:rsidR="003B4526" w:rsidRPr="004E4E41" w:rsidRDefault="003B4526" w:rsidP="00280205">
            <w:pPr>
              <w:jc w:val="center"/>
              <w:rPr>
                <w:sz w:val="20"/>
              </w:rPr>
            </w:pPr>
            <w:r w:rsidRPr="004E4E41">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C1B4E" w14:textId="77777777" w:rsidR="003B4526" w:rsidRPr="004E4E41" w:rsidRDefault="003B4526" w:rsidP="00280205">
            <w:pPr>
              <w:jc w:val="center"/>
              <w:rPr>
                <w:sz w:val="20"/>
              </w:rPr>
            </w:pPr>
            <w:r w:rsidRPr="004E4E41">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06923" w14:textId="77777777" w:rsidR="003B4526" w:rsidRPr="004E4E41" w:rsidRDefault="003B4526" w:rsidP="00280205">
            <w:pPr>
              <w:jc w:val="center"/>
              <w:rPr>
                <w:sz w:val="20"/>
              </w:rPr>
            </w:pPr>
            <w:r w:rsidRPr="004E4E41">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E2978" w14:textId="77777777" w:rsidR="003B4526" w:rsidRPr="004E4E41" w:rsidRDefault="003B4526" w:rsidP="00280205">
            <w:pPr>
              <w:jc w:val="center"/>
              <w:rPr>
                <w:sz w:val="20"/>
              </w:rPr>
            </w:pPr>
            <w:r w:rsidRPr="004E4E41">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9E4EA" w14:textId="77777777" w:rsidR="003B4526" w:rsidRPr="004E4E41" w:rsidRDefault="003B4526" w:rsidP="00280205">
            <w:pPr>
              <w:jc w:val="center"/>
              <w:rPr>
                <w:sz w:val="20"/>
              </w:rPr>
            </w:pPr>
            <w:r w:rsidRPr="004E4E41">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FDCD2" w14:textId="77777777" w:rsidR="003B4526" w:rsidRPr="004E4E41" w:rsidRDefault="003B4526" w:rsidP="00280205">
            <w:pPr>
              <w:jc w:val="center"/>
              <w:rPr>
                <w:sz w:val="20"/>
              </w:rPr>
            </w:pPr>
            <w:r w:rsidRPr="004E4E41">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728D9" w14:textId="77777777" w:rsidR="003B4526" w:rsidRPr="004E4E41" w:rsidRDefault="003B4526" w:rsidP="00280205">
            <w:pPr>
              <w:jc w:val="center"/>
              <w:rPr>
                <w:sz w:val="20"/>
              </w:rPr>
            </w:pPr>
            <w:r w:rsidRPr="004E4E41">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6EE63" w14:textId="77777777" w:rsidR="003B4526" w:rsidRPr="004E4E41" w:rsidRDefault="003B4526" w:rsidP="00280205">
            <w:pPr>
              <w:jc w:val="center"/>
              <w:rPr>
                <w:sz w:val="20"/>
              </w:rPr>
            </w:pPr>
            <w:r w:rsidRPr="004E4E41">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438D7" w14:textId="77777777" w:rsidR="003B4526" w:rsidRPr="004E4E41" w:rsidRDefault="003B4526" w:rsidP="00280205">
            <w:pPr>
              <w:jc w:val="center"/>
              <w:rPr>
                <w:sz w:val="20"/>
              </w:rPr>
            </w:pPr>
            <w:r w:rsidRPr="004E4E41">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540BB" w14:textId="77777777" w:rsidR="003B4526" w:rsidRPr="004E4E41" w:rsidRDefault="003B4526" w:rsidP="00280205">
            <w:pPr>
              <w:jc w:val="center"/>
              <w:rPr>
                <w:sz w:val="20"/>
              </w:rPr>
            </w:pPr>
            <w:r w:rsidRPr="004E4E41">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141B7" w14:textId="77777777" w:rsidR="003B4526" w:rsidRPr="004E4E41" w:rsidRDefault="003B4526" w:rsidP="00280205">
            <w:pPr>
              <w:jc w:val="center"/>
              <w:rPr>
                <w:sz w:val="20"/>
              </w:rPr>
            </w:pPr>
            <w:r w:rsidRPr="004E4E41">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2E605" w14:textId="77777777" w:rsidR="003B4526" w:rsidRPr="004E4E41" w:rsidRDefault="003B4526" w:rsidP="00280205">
            <w:pPr>
              <w:jc w:val="center"/>
              <w:rPr>
                <w:sz w:val="20"/>
              </w:rPr>
            </w:pPr>
            <w:r w:rsidRPr="004E4E41">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F0DCF" w14:textId="77777777" w:rsidR="003B4526" w:rsidRPr="004E4E41" w:rsidRDefault="003B4526" w:rsidP="00280205">
            <w:pPr>
              <w:jc w:val="center"/>
              <w:rPr>
                <w:sz w:val="20"/>
              </w:rPr>
            </w:pPr>
            <w:r w:rsidRPr="004E4E41">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17651" w14:textId="77777777" w:rsidR="003B4526" w:rsidRPr="004E4E41" w:rsidRDefault="003B4526" w:rsidP="00280205">
            <w:pPr>
              <w:jc w:val="center"/>
              <w:rPr>
                <w:sz w:val="20"/>
              </w:rPr>
            </w:pPr>
            <w:r w:rsidRPr="004E4E41">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50380" w14:textId="77777777" w:rsidR="003B4526" w:rsidRPr="004E4E41" w:rsidRDefault="003B4526" w:rsidP="00280205">
            <w:pPr>
              <w:jc w:val="center"/>
              <w:rPr>
                <w:sz w:val="20"/>
              </w:rPr>
            </w:pPr>
            <w:r w:rsidRPr="004E4E41">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42BED" w14:textId="77777777" w:rsidR="003B4526" w:rsidRPr="004E4E41" w:rsidRDefault="003B4526" w:rsidP="00280205">
            <w:pPr>
              <w:jc w:val="center"/>
              <w:rPr>
                <w:sz w:val="20"/>
              </w:rPr>
            </w:pPr>
            <w:r w:rsidRPr="004E4E41">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6088D" w14:textId="77777777" w:rsidR="003B4526" w:rsidRPr="004E4E41" w:rsidRDefault="003B4526" w:rsidP="00280205">
            <w:pPr>
              <w:jc w:val="center"/>
              <w:rPr>
                <w:sz w:val="20"/>
              </w:rPr>
            </w:pPr>
            <w:r w:rsidRPr="004E4E41">
              <w:rPr>
                <w:sz w:val="20"/>
              </w:rPr>
              <w:t>32</w:t>
            </w:r>
          </w:p>
        </w:tc>
      </w:tr>
      <w:tr w:rsidR="003B4526" w14:paraId="09EB3BB8"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2F7725E" w14:textId="77777777" w:rsidR="003B4526" w:rsidRPr="004E4E41" w:rsidRDefault="003B4526" w:rsidP="00280205">
            <w:pPr>
              <w:jc w:val="center"/>
              <w:rPr>
                <w:sz w:val="20"/>
              </w:rPr>
            </w:pPr>
            <w:r w:rsidRPr="004E4E41">
              <w:rPr>
                <w:sz w:val="20"/>
              </w:rPr>
              <w:t>u</w:t>
            </w:r>
          </w:p>
        </w:tc>
      </w:tr>
      <w:tr w:rsidR="003B4526" w14:paraId="4A1603B8"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5EC4D5" w14:textId="77777777" w:rsidR="003B4526" w:rsidRPr="004E4E41" w:rsidRDefault="003B4526" w:rsidP="00280205">
            <w:pPr>
              <w:jc w:val="center"/>
              <w:rPr>
                <w:sz w:val="20"/>
              </w:rPr>
            </w:pPr>
            <w:r w:rsidRPr="004E4E41">
              <w:rPr>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1E1B0" w14:textId="77777777" w:rsidR="003B4526" w:rsidRPr="004E4E41" w:rsidRDefault="003B4526" w:rsidP="00280205">
            <w:pPr>
              <w:jc w:val="center"/>
              <w:rPr>
                <w:sz w:val="20"/>
              </w:rPr>
            </w:pPr>
            <w:r w:rsidRPr="004E4E41">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13A0" w14:textId="77777777" w:rsidR="003B4526" w:rsidRPr="004E4E41" w:rsidRDefault="003B4526" w:rsidP="00280205">
            <w:pPr>
              <w:jc w:val="center"/>
              <w:rPr>
                <w:sz w:val="20"/>
              </w:rPr>
            </w:pPr>
            <w:r w:rsidRPr="004E4E41">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9B02C" w14:textId="77777777" w:rsidR="003B4526" w:rsidRPr="004E4E41" w:rsidRDefault="003B4526" w:rsidP="00280205">
            <w:pPr>
              <w:jc w:val="center"/>
              <w:rPr>
                <w:sz w:val="20"/>
              </w:rPr>
            </w:pPr>
            <w:r w:rsidRPr="004E4E41">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87A07" w14:textId="77777777" w:rsidR="003B4526" w:rsidRPr="004E4E41" w:rsidRDefault="003B4526" w:rsidP="00280205">
            <w:pPr>
              <w:jc w:val="center"/>
              <w:rPr>
                <w:sz w:val="20"/>
              </w:rPr>
            </w:pPr>
            <w:r w:rsidRPr="004E4E41">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E23B3" w14:textId="77777777" w:rsidR="003B4526" w:rsidRPr="004E4E41" w:rsidRDefault="003B4526" w:rsidP="00280205">
            <w:pPr>
              <w:jc w:val="center"/>
              <w:rPr>
                <w:sz w:val="20"/>
              </w:rPr>
            </w:pPr>
            <w:r w:rsidRPr="004E4E41">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C7CF7" w14:textId="77777777" w:rsidR="003B4526" w:rsidRPr="004E4E41" w:rsidRDefault="003B4526" w:rsidP="00280205">
            <w:pPr>
              <w:jc w:val="center"/>
              <w:rPr>
                <w:sz w:val="20"/>
              </w:rPr>
            </w:pPr>
            <w:r w:rsidRPr="004E4E41">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30226" w14:textId="77777777" w:rsidR="003B4526" w:rsidRPr="004E4E41" w:rsidRDefault="003B4526" w:rsidP="00280205">
            <w:pPr>
              <w:jc w:val="center"/>
              <w:rPr>
                <w:sz w:val="20"/>
              </w:rPr>
            </w:pPr>
            <w:r w:rsidRPr="004E4E41">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62D4A" w14:textId="77777777" w:rsidR="003B4526" w:rsidRPr="004E4E41" w:rsidRDefault="003B4526" w:rsidP="00280205">
            <w:pPr>
              <w:jc w:val="center"/>
              <w:rPr>
                <w:sz w:val="20"/>
              </w:rPr>
            </w:pPr>
            <w:r w:rsidRPr="004E4E41">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466A5" w14:textId="77777777" w:rsidR="003B4526" w:rsidRPr="004E4E41" w:rsidRDefault="003B4526" w:rsidP="00280205">
            <w:pPr>
              <w:jc w:val="center"/>
              <w:rPr>
                <w:sz w:val="20"/>
              </w:rPr>
            </w:pPr>
            <w:r w:rsidRPr="004E4E41">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29DF6" w14:textId="77777777" w:rsidR="003B4526" w:rsidRPr="004E4E41" w:rsidRDefault="003B4526" w:rsidP="00280205">
            <w:pPr>
              <w:jc w:val="center"/>
              <w:rPr>
                <w:sz w:val="20"/>
              </w:rPr>
            </w:pPr>
            <w:r w:rsidRPr="004E4E41">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2ADED" w14:textId="77777777" w:rsidR="003B4526" w:rsidRPr="004E4E41" w:rsidRDefault="003B4526" w:rsidP="00280205">
            <w:pPr>
              <w:jc w:val="center"/>
              <w:rPr>
                <w:sz w:val="20"/>
              </w:rPr>
            </w:pPr>
            <w:r w:rsidRPr="004E4E41">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7227B" w14:textId="77777777" w:rsidR="003B4526" w:rsidRPr="004E4E41" w:rsidRDefault="003B4526" w:rsidP="00280205">
            <w:pPr>
              <w:jc w:val="center"/>
              <w:rPr>
                <w:sz w:val="20"/>
              </w:rPr>
            </w:pPr>
            <w:r w:rsidRPr="004E4E41">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2AA2A" w14:textId="77777777" w:rsidR="003B4526" w:rsidRPr="004E4E41" w:rsidRDefault="003B4526" w:rsidP="00280205">
            <w:pPr>
              <w:jc w:val="center"/>
              <w:rPr>
                <w:sz w:val="20"/>
              </w:rPr>
            </w:pPr>
            <w:r w:rsidRPr="004E4E41">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6F33C" w14:textId="77777777" w:rsidR="003B4526" w:rsidRPr="004E4E41" w:rsidRDefault="003B4526" w:rsidP="00280205">
            <w:pPr>
              <w:jc w:val="center"/>
              <w:rPr>
                <w:sz w:val="20"/>
              </w:rPr>
            </w:pPr>
            <w:r w:rsidRPr="004E4E41">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E26E1" w14:textId="77777777" w:rsidR="003B4526" w:rsidRPr="004E4E41" w:rsidRDefault="003B4526" w:rsidP="00280205">
            <w:pPr>
              <w:jc w:val="center"/>
              <w:rPr>
                <w:sz w:val="20"/>
              </w:rPr>
            </w:pPr>
            <w:r w:rsidRPr="004E4E41">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656BD" w14:textId="77777777" w:rsidR="003B4526" w:rsidRPr="004E4E41" w:rsidRDefault="003B4526" w:rsidP="00280205">
            <w:pPr>
              <w:jc w:val="center"/>
              <w:rPr>
                <w:sz w:val="20"/>
              </w:rPr>
            </w:pPr>
            <w:r w:rsidRPr="004E4E41">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A51B4" w14:textId="77777777" w:rsidR="003B4526" w:rsidRPr="004E4E41" w:rsidRDefault="003B4526" w:rsidP="00280205">
            <w:pPr>
              <w:jc w:val="center"/>
              <w:rPr>
                <w:sz w:val="20"/>
              </w:rPr>
            </w:pPr>
            <w:r w:rsidRPr="004E4E41">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D0CFB" w14:textId="77777777" w:rsidR="003B4526" w:rsidRPr="004E4E41" w:rsidRDefault="003B4526" w:rsidP="00280205">
            <w:pPr>
              <w:jc w:val="center"/>
              <w:rPr>
                <w:sz w:val="20"/>
              </w:rPr>
            </w:pPr>
            <w:r w:rsidRPr="004E4E41">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7C191" w14:textId="77777777" w:rsidR="003B4526" w:rsidRPr="004E4E41" w:rsidRDefault="003B4526" w:rsidP="00280205">
            <w:pPr>
              <w:jc w:val="center"/>
              <w:rPr>
                <w:sz w:val="20"/>
              </w:rPr>
            </w:pPr>
            <w:r w:rsidRPr="004E4E41">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99CFC" w14:textId="77777777" w:rsidR="003B4526" w:rsidRPr="004E4E41" w:rsidRDefault="003B4526" w:rsidP="00280205">
            <w:pPr>
              <w:jc w:val="center"/>
              <w:rPr>
                <w:sz w:val="20"/>
              </w:rPr>
            </w:pPr>
            <w:r w:rsidRPr="004E4E41">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84A10" w14:textId="77777777" w:rsidR="003B4526" w:rsidRPr="004E4E41" w:rsidRDefault="003B4526" w:rsidP="00280205">
            <w:pPr>
              <w:jc w:val="center"/>
              <w:rPr>
                <w:sz w:val="20"/>
              </w:rPr>
            </w:pPr>
            <w:r w:rsidRPr="004E4E41">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E0B79" w14:textId="77777777" w:rsidR="003B4526" w:rsidRPr="004E4E41" w:rsidRDefault="003B4526" w:rsidP="00280205">
            <w:pPr>
              <w:jc w:val="center"/>
              <w:rPr>
                <w:sz w:val="20"/>
              </w:rPr>
            </w:pPr>
            <w:r w:rsidRPr="004E4E41">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AFB9F" w14:textId="77777777" w:rsidR="003B4526" w:rsidRPr="004E4E41" w:rsidRDefault="003B4526" w:rsidP="00280205">
            <w:pPr>
              <w:jc w:val="center"/>
              <w:rPr>
                <w:sz w:val="20"/>
              </w:rPr>
            </w:pPr>
            <w:r w:rsidRPr="004E4E41">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3D45C" w14:textId="77777777" w:rsidR="003B4526" w:rsidRPr="004E4E41" w:rsidRDefault="003B4526" w:rsidP="00280205">
            <w:pPr>
              <w:jc w:val="center"/>
              <w:rPr>
                <w:sz w:val="20"/>
              </w:rPr>
            </w:pPr>
            <w:r w:rsidRPr="004E4E41">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69FD8" w14:textId="77777777" w:rsidR="003B4526" w:rsidRPr="004E4E41" w:rsidRDefault="003B4526" w:rsidP="00280205">
            <w:pPr>
              <w:jc w:val="center"/>
              <w:rPr>
                <w:sz w:val="20"/>
              </w:rPr>
            </w:pPr>
            <w:r w:rsidRPr="004E4E41">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EF3D1" w14:textId="77777777" w:rsidR="003B4526" w:rsidRPr="004E4E41" w:rsidRDefault="003B4526" w:rsidP="00280205">
            <w:pPr>
              <w:jc w:val="center"/>
              <w:rPr>
                <w:sz w:val="20"/>
              </w:rPr>
            </w:pPr>
            <w:r w:rsidRPr="004E4E41">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C644D" w14:textId="77777777" w:rsidR="003B4526" w:rsidRPr="004E4E41" w:rsidRDefault="003B4526" w:rsidP="00280205">
            <w:pPr>
              <w:jc w:val="center"/>
              <w:rPr>
                <w:sz w:val="20"/>
              </w:rPr>
            </w:pPr>
            <w:r w:rsidRPr="004E4E41">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0D3D6" w14:textId="77777777" w:rsidR="003B4526" w:rsidRPr="004E4E41" w:rsidRDefault="003B4526" w:rsidP="00280205">
            <w:pPr>
              <w:jc w:val="center"/>
              <w:rPr>
                <w:sz w:val="20"/>
              </w:rPr>
            </w:pPr>
            <w:r w:rsidRPr="004E4E41">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B87F0" w14:textId="77777777" w:rsidR="003B4526" w:rsidRPr="004E4E41" w:rsidRDefault="003B4526" w:rsidP="00280205">
            <w:pPr>
              <w:jc w:val="center"/>
              <w:rPr>
                <w:sz w:val="20"/>
              </w:rPr>
            </w:pPr>
            <w:r w:rsidRPr="004E4E41">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B022A" w14:textId="77777777" w:rsidR="003B4526" w:rsidRPr="004E4E41" w:rsidRDefault="003B4526" w:rsidP="00280205">
            <w:pPr>
              <w:jc w:val="center"/>
              <w:rPr>
                <w:sz w:val="20"/>
              </w:rPr>
            </w:pPr>
            <w:r w:rsidRPr="004E4E41">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EE863" w14:textId="77777777" w:rsidR="003B4526" w:rsidRPr="004E4E41" w:rsidRDefault="003B4526" w:rsidP="00280205">
            <w:pPr>
              <w:jc w:val="center"/>
              <w:rPr>
                <w:sz w:val="20"/>
              </w:rPr>
            </w:pPr>
            <w:r w:rsidRPr="004E4E41">
              <w:rPr>
                <w:sz w:val="20"/>
              </w:rPr>
              <w:t>0</w:t>
            </w:r>
          </w:p>
        </w:tc>
      </w:tr>
      <w:tr w:rsidR="003B4526" w14:paraId="6563D2DD" w14:textId="77777777" w:rsidTr="002F31B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499976F2" w14:textId="77777777" w:rsidR="003B4526" w:rsidRPr="004E4E41" w:rsidRDefault="003B4526" w:rsidP="00280205">
            <w:pPr>
              <w:jc w:val="center"/>
              <w:rPr>
                <w:sz w:val="20"/>
              </w:rPr>
            </w:pPr>
            <w:r w:rsidRPr="004E4E41">
              <w:rPr>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F74F83C" w14:textId="77777777" w:rsidR="003B4526" w:rsidRPr="004E4E41" w:rsidRDefault="003B4526" w:rsidP="00280205">
            <w:pPr>
              <w:jc w:val="center"/>
              <w:rPr>
                <w:sz w:val="20"/>
              </w:rPr>
            </w:pPr>
            <w:r w:rsidRPr="004E4E41">
              <w:rPr>
                <w:sz w:val="20"/>
              </w:rPr>
              <w:t>Read_Allocation_Enable</w:t>
            </w:r>
          </w:p>
        </w:tc>
      </w:tr>
    </w:tbl>
    <w:p w14:paraId="419D438C" w14:textId="54CDB2FE"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3</w:t>
      </w:r>
      <w:r>
        <w:rPr>
          <w:noProof/>
        </w:rPr>
        <w:fldChar w:fldCharType="end"/>
      </w:r>
      <w:r>
        <w:t xml:space="preserve"> LLC_ALLOC_RD_EN register.</w:t>
      </w:r>
    </w:p>
    <w:p w14:paraId="493534D7" w14:textId="77777777" w:rsidR="003B4526" w:rsidRDefault="003B4526" w:rsidP="006C1F1D">
      <w:pPr>
        <w:pStyle w:val="Heading3"/>
      </w:pPr>
      <w:bookmarkStart w:id="134" w:name="_Toc23344045"/>
      <w:r>
        <w:t>LLC_ALLOC_WR_EN</w:t>
      </w:r>
      <w:bookmarkEnd w:id="134"/>
    </w:p>
    <w:p w14:paraId="1938F3ED" w14:textId="77777777" w:rsidR="003B4526" w:rsidRDefault="003B4526" w:rsidP="002F31B6">
      <w:pPr>
        <w:pStyle w:val="NormalWeb"/>
        <w:jc w:val="both"/>
      </w:pPr>
      <w:r>
        <w:t>This register holds one bit for each of the LLC Allocation Classes. The use of this register is controlled by the llc_alloc_awcache_en register, which indicates whether AWCACHE bits should be used for allocation, or whether this register should decide on allocation. If this register is used for an LLC Allocation Class, a value of one will indicate that writes should allocate into the LLC. A value of zero indicates that writes should not allocate.</w:t>
      </w:r>
    </w:p>
    <w:p w14:paraId="38F27A14" w14:textId="77777777" w:rsidR="003B4526" w:rsidRDefault="003B4526" w:rsidP="006C1F1D">
      <w:pPr>
        <w:pStyle w:val="NormalWeb"/>
      </w:pPr>
      <w:r>
        <w:t>Attribute: RW</w:t>
      </w:r>
    </w:p>
    <w:p w14:paraId="494226D5" w14:textId="77777777" w:rsidR="003B4526" w:rsidRDefault="003B4526" w:rsidP="006C1F1D">
      <w:pPr>
        <w:pStyle w:val="NormalWeb"/>
      </w:pPr>
      <w:r>
        <w:t>Security: Non-secure</w:t>
      </w:r>
    </w:p>
    <w:p w14:paraId="09D8A3DB" w14:textId="77777777" w:rsidR="003B4526" w:rsidRDefault="003B4526" w:rsidP="006C1F1D">
      <w:pPr>
        <w:pStyle w:val="NormalWeb"/>
      </w:pPr>
      <w:r>
        <w:t>Bit field description:</w:t>
      </w:r>
    </w:p>
    <w:p w14:paraId="5712C04E" w14:textId="77777777" w:rsidR="003B4526" w:rsidRDefault="003B4526" w:rsidP="004061BB">
      <w:pPr>
        <w:numPr>
          <w:ilvl w:val="0"/>
          <w:numId w:val="35"/>
        </w:numPr>
        <w:spacing w:before="100" w:beforeAutospacing="1" w:after="100" w:afterAutospacing="1" w:line="240" w:lineRule="auto"/>
      </w:pPr>
      <w:r>
        <w:rPr>
          <w:b/>
          <w:bCs/>
        </w:rPr>
        <w:t>Write_Allocation_Enable</w:t>
      </w:r>
      <w:r>
        <w:t>[7:0] - Writes should/should not allocate into the LLC.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7"/>
        <w:gridCol w:w="287"/>
        <w:gridCol w:w="287"/>
        <w:gridCol w:w="287"/>
        <w:gridCol w:w="287"/>
        <w:gridCol w:w="287"/>
        <w:gridCol w:w="287"/>
        <w:gridCol w:w="294"/>
      </w:tblGrid>
      <w:tr w:rsidR="003B4526" w14:paraId="2A256BC3"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5684F93" w14:textId="77777777" w:rsidR="003B4526" w:rsidRPr="004E4E41" w:rsidRDefault="003B4526" w:rsidP="00280205">
            <w:pPr>
              <w:spacing w:after="0"/>
              <w:jc w:val="center"/>
              <w:rPr>
                <w:sz w:val="20"/>
              </w:rPr>
            </w:pPr>
            <w:r w:rsidRPr="004E4E41">
              <w:rPr>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168B6" w14:textId="77777777" w:rsidR="003B4526" w:rsidRPr="004E4E41" w:rsidRDefault="003B4526" w:rsidP="00280205">
            <w:pPr>
              <w:jc w:val="center"/>
              <w:rPr>
                <w:sz w:val="20"/>
              </w:rPr>
            </w:pPr>
            <w:r w:rsidRPr="004E4E41">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ACB55" w14:textId="77777777" w:rsidR="003B4526" w:rsidRPr="004E4E41" w:rsidRDefault="003B4526" w:rsidP="00280205">
            <w:pPr>
              <w:jc w:val="center"/>
              <w:rPr>
                <w:sz w:val="20"/>
              </w:rPr>
            </w:pPr>
            <w:r w:rsidRPr="004E4E41">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76515" w14:textId="77777777" w:rsidR="003B4526" w:rsidRPr="004E4E41" w:rsidRDefault="003B4526" w:rsidP="00280205">
            <w:pPr>
              <w:jc w:val="center"/>
              <w:rPr>
                <w:sz w:val="20"/>
              </w:rPr>
            </w:pPr>
            <w:r w:rsidRPr="004E4E41">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D8B00" w14:textId="77777777" w:rsidR="003B4526" w:rsidRPr="004E4E41" w:rsidRDefault="003B4526" w:rsidP="00280205">
            <w:pPr>
              <w:jc w:val="center"/>
              <w:rPr>
                <w:sz w:val="20"/>
              </w:rPr>
            </w:pPr>
            <w:r w:rsidRPr="004E4E41">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A7DEE" w14:textId="77777777" w:rsidR="003B4526" w:rsidRPr="004E4E41" w:rsidRDefault="003B4526" w:rsidP="00280205">
            <w:pPr>
              <w:jc w:val="center"/>
              <w:rPr>
                <w:sz w:val="20"/>
              </w:rPr>
            </w:pPr>
            <w:r w:rsidRPr="004E4E41">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DE1E8" w14:textId="77777777" w:rsidR="003B4526" w:rsidRPr="004E4E41" w:rsidRDefault="003B4526" w:rsidP="00280205">
            <w:pPr>
              <w:jc w:val="center"/>
              <w:rPr>
                <w:sz w:val="20"/>
              </w:rPr>
            </w:pPr>
            <w:r w:rsidRPr="004E4E41">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0884D" w14:textId="77777777" w:rsidR="003B4526" w:rsidRPr="004E4E41" w:rsidRDefault="003B4526" w:rsidP="00280205">
            <w:pPr>
              <w:jc w:val="center"/>
              <w:rPr>
                <w:sz w:val="20"/>
              </w:rPr>
            </w:pPr>
            <w:r w:rsidRPr="004E4E41">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9D81A" w14:textId="77777777" w:rsidR="003B4526" w:rsidRPr="004E4E41" w:rsidRDefault="003B4526" w:rsidP="00280205">
            <w:pPr>
              <w:jc w:val="center"/>
              <w:rPr>
                <w:sz w:val="20"/>
              </w:rPr>
            </w:pPr>
            <w:r w:rsidRPr="004E4E41">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42707" w14:textId="77777777" w:rsidR="003B4526" w:rsidRPr="004E4E41" w:rsidRDefault="003B4526" w:rsidP="00280205">
            <w:pPr>
              <w:jc w:val="center"/>
              <w:rPr>
                <w:sz w:val="20"/>
              </w:rPr>
            </w:pPr>
            <w:r w:rsidRPr="004E4E41">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9F941" w14:textId="77777777" w:rsidR="003B4526" w:rsidRPr="004E4E41" w:rsidRDefault="003B4526" w:rsidP="00280205">
            <w:pPr>
              <w:jc w:val="center"/>
              <w:rPr>
                <w:sz w:val="20"/>
              </w:rPr>
            </w:pPr>
            <w:r w:rsidRPr="004E4E41">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C17EB" w14:textId="77777777" w:rsidR="003B4526" w:rsidRPr="004E4E41" w:rsidRDefault="003B4526" w:rsidP="00280205">
            <w:pPr>
              <w:jc w:val="center"/>
              <w:rPr>
                <w:sz w:val="20"/>
              </w:rPr>
            </w:pPr>
            <w:r w:rsidRPr="004E4E41">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E5C07" w14:textId="77777777" w:rsidR="003B4526" w:rsidRPr="004E4E41" w:rsidRDefault="003B4526" w:rsidP="00280205">
            <w:pPr>
              <w:jc w:val="center"/>
              <w:rPr>
                <w:sz w:val="20"/>
              </w:rPr>
            </w:pPr>
            <w:r w:rsidRPr="004E4E41">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D413A" w14:textId="77777777" w:rsidR="003B4526" w:rsidRPr="004E4E41" w:rsidRDefault="003B4526" w:rsidP="00280205">
            <w:pPr>
              <w:jc w:val="center"/>
              <w:rPr>
                <w:sz w:val="20"/>
              </w:rPr>
            </w:pPr>
            <w:r w:rsidRPr="004E4E41">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C08E5" w14:textId="77777777" w:rsidR="003B4526" w:rsidRPr="004E4E41" w:rsidRDefault="003B4526" w:rsidP="00280205">
            <w:pPr>
              <w:jc w:val="center"/>
              <w:rPr>
                <w:sz w:val="20"/>
              </w:rPr>
            </w:pPr>
            <w:r w:rsidRPr="004E4E41">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DDCDB" w14:textId="77777777" w:rsidR="003B4526" w:rsidRPr="004E4E41" w:rsidRDefault="003B4526" w:rsidP="00280205">
            <w:pPr>
              <w:jc w:val="center"/>
              <w:rPr>
                <w:sz w:val="20"/>
              </w:rPr>
            </w:pPr>
            <w:r w:rsidRPr="004E4E41">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EA915" w14:textId="77777777" w:rsidR="003B4526" w:rsidRPr="004E4E41" w:rsidRDefault="003B4526" w:rsidP="00280205">
            <w:pPr>
              <w:jc w:val="center"/>
              <w:rPr>
                <w:sz w:val="20"/>
              </w:rPr>
            </w:pPr>
            <w:r w:rsidRPr="004E4E41">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962D2" w14:textId="77777777" w:rsidR="003B4526" w:rsidRPr="004E4E41" w:rsidRDefault="003B4526" w:rsidP="00280205">
            <w:pPr>
              <w:jc w:val="center"/>
              <w:rPr>
                <w:sz w:val="20"/>
              </w:rPr>
            </w:pPr>
            <w:r w:rsidRPr="004E4E41">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0E41C" w14:textId="77777777" w:rsidR="003B4526" w:rsidRPr="004E4E41" w:rsidRDefault="003B4526" w:rsidP="00280205">
            <w:pPr>
              <w:jc w:val="center"/>
              <w:rPr>
                <w:sz w:val="20"/>
              </w:rPr>
            </w:pPr>
            <w:r w:rsidRPr="004E4E41">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BED80" w14:textId="77777777" w:rsidR="003B4526" w:rsidRPr="004E4E41" w:rsidRDefault="003B4526" w:rsidP="00280205">
            <w:pPr>
              <w:jc w:val="center"/>
              <w:rPr>
                <w:sz w:val="20"/>
              </w:rPr>
            </w:pPr>
            <w:r w:rsidRPr="004E4E41">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30D7D" w14:textId="77777777" w:rsidR="003B4526" w:rsidRPr="004E4E41" w:rsidRDefault="003B4526" w:rsidP="00280205">
            <w:pPr>
              <w:jc w:val="center"/>
              <w:rPr>
                <w:sz w:val="20"/>
              </w:rPr>
            </w:pPr>
            <w:r w:rsidRPr="004E4E41">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91A8C" w14:textId="77777777" w:rsidR="003B4526" w:rsidRPr="004E4E41" w:rsidRDefault="003B4526" w:rsidP="00280205">
            <w:pPr>
              <w:jc w:val="center"/>
              <w:rPr>
                <w:sz w:val="20"/>
              </w:rPr>
            </w:pPr>
            <w:r w:rsidRPr="004E4E41">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C5827" w14:textId="77777777" w:rsidR="003B4526" w:rsidRPr="004E4E41" w:rsidRDefault="003B4526" w:rsidP="00280205">
            <w:pPr>
              <w:jc w:val="center"/>
              <w:rPr>
                <w:sz w:val="20"/>
              </w:rPr>
            </w:pPr>
            <w:r w:rsidRPr="004E4E41">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ED492" w14:textId="77777777" w:rsidR="003B4526" w:rsidRPr="004E4E41" w:rsidRDefault="003B4526" w:rsidP="00280205">
            <w:pPr>
              <w:jc w:val="center"/>
              <w:rPr>
                <w:sz w:val="20"/>
              </w:rPr>
            </w:pPr>
            <w:r w:rsidRPr="004E4E41">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D9704" w14:textId="77777777" w:rsidR="003B4526" w:rsidRPr="004E4E41" w:rsidRDefault="003B4526" w:rsidP="00280205">
            <w:pPr>
              <w:jc w:val="center"/>
              <w:rPr>
                <w:sz w:val="20"/>
              </w:rPr>
            </w:pPr>
            <w:r w:rsidRPr="004E4E41">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75437" w14:textId="77777777" w:rsidR="003B4526" w:rsidRPr="004E4E41" w:rsidRDefault="003B4526" w:rsidP="00280205">
            <w:pPr>
              <w:jc w:val="center"/>
              <w:rPr>
                <w:sz w:val="20"/>
              </w:rPr>
            </w:pPr>
            <w:r w:rsidRPr="004E4E41">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67AB4" w14:textId="77777777" w:rsidR="003B4526" w:rsidRPr="004E4E41" w:rsidRDefault="003B4526" w:rsidP="00280205">
            <w:pPr>
              <w:jc w:val="center"/>
              <w:rPr>
                <w:sz w:val="20"/>
              </w:rPr>
            </w:pPr>
            <w:r w:rsidRPr="004E4E41">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E121F" w14:textId="77777777" w:rsidR="003B4526" w:rsidRPr="004E4E41" w:rsidRDefault="003B4526" w:rsidP="00280205">
            <w:pPr>
              <w:jc w:val="center"/>
              <w:rPr>
                <w:sz w:val="20"/>
              </w:rPr>
            </w:pPr>
            <w:r w:rsidRPr="004E4E41">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A1B15" w14:textId="77777777" w:rsidR="003B4526" w:rsidRPr="004E4E41" w:rsidRDefault="003B4526" w:rsidP="00280205">
            <w:pPr>
              <w:jc w:val="center"/>
              <w:rPr>
                <w:sz w:val="20"/>
              </w:rPr>
            </w:pPr>
            <w:r w:rsidRPr="004E4E41">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DDD27" w14:textId="77777777" w:rsidR="003B4526" w:rsidRPr="004E4E41" w:rsidRDefault="003B4526" w:rsidP="00280205">
            <w:pPr>
              <w:jc w:val="center"/>
              <w:rPr>
                <w:sz w:val="20"/>
              </w:rPr>
            </w:pPr>
            <w:r w:rsidRPr="004E4E41">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09EA" w14:textId="77777777" w:rsidR="003B4526" w:rsidRPr="004E4E41" w:rsidRDefault="003B4526" w:rsidP="00280205">
            <w:pPr>
              <w:jc w:val="center"/>
              <w:rPr>
                <w:sz w:val="20"/>
              </w:rPr>
            </w:pPr>
            <w:r w:rsidRPr="004E4E41">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B53A9" w14:textId="77777777" w:rsidR="003B4526" w:rsidRPr="004E4E41" w:rsidRDefault="003B4526" w:rsidP="00280205">
            <w:pPr>
              <w:jc w:val="center"/>
              <w:rPr>
                <w:sz w:val="20"/>
              </w:rPr>
            </w:pPr>
            <w:r w:rsidRPr="004E4E41">
              <w:rPr>
                <w:sz w:val="20"/>
              </w:rPr>
              <w:t>32</w:t>
            </w:r>
          </w:p>
        </w:tc>
      </w:tr>
      <w:tr w:rsidR="003B4526" w14:paraId="4375DDA7"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8A3EADB" w14:textId="77777777" w:rsidR="003B4526" w:rsidRPr="004E4E41" w:rsidRDefault="003B4526" w:rsidP="00280205">
            <w:pPr>
              <w:jc w:val="center"/>
              <w:rPr>
                <w:sz w:val="20"/>
              </w:rPr>
            </w:pPr>
            <w:r w:rsidRPr="004E4E41">
              <w:rPr>
                <w:sz w:val="20"/>
              </w:rPr>
              <w:t>u</w:t>
            </w:r>
          </w:p>
        </w:tc>
      </w:tr>
      <w:tr w:rsidR="003B4526" w14:paraId="504E2DBF"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C52085" w14:textId="77777777" w:rsidR="003B4526" w:rsidRPr="004E4E41" w:rsidRDefault="003B4526" w:rsidP="00280205">
            <w:pPr>
              <w:jc w:val="center"/>
              <w:rPr>
                <w:sz w:val="20"/>
              </w:rPr>
            </w:pPr>
            <w:r w:rsidRPr="004E4E41">
              <w:rPr>
                <w:sz w:val="20"/>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D416A" w14:textId="77777777" w:rsidR="003B4526" w:rsidRPr="004E4E41" w:rsidRDefault="003B4526" w:rsidP="00280205">
            <w:pPr>
              <w:jc w:val="center"/>
              <w:rPr>
                <w:sz w:val="20"/>
              </w:rPr>
            </w:pPr>
            <w:r w:rsidRPr="004E4E41">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37B12" w14:textId="77777777" w:rsidR="003B4526" w:rsidRPr="004E4E41" w:rsidRDefault="003B4526" w:rsidP="00280205">
            <w:pPr>
              <w:jc w:val="center"/>
              <w:rPr>
                <w:sz w:val="20"/>
              </w:rPr>
            </w:pPr>
            <w:r w:rsidRPr="004E4E41">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502E2" w14:textId="77777777" w:rsidR="003B4526" w:rsidRPr="004E4E41" w:rsidRDefault="003B4526" w:rsidP="00280205">
            <w:pPr>
              <w:jc w:val="center"/>
              <w:rPr>
                <w:sz w:val="20"/>
              </w:rPr>
            </w:pPr>
            <w:r w:rsidRPr="004E4E41">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C6B6C" w14:textId="77777777" w:rsidR="003B4526" w:rsidRPr="004E4E41" w:rsidRDefault="003B4526" w:rsidP="00280205">
            <w:pPr>
              <w:jc w:val="center"/>
              <w:rPr>
                <w:sz w:val="20"/>
              </w:rPr>
            </w:pPr>
            <w:r w:rsidRPr="004E4E41">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1E77A" w14:textId="77777777" w:rsidR="003B4526" w:rsidRPr="004E4E41" w:rsidRDefault="003B4526" w:rsidP="00280205">
            <w:pPr>
              <w:jc w:val="center"/>
              <w:rPr>
                <w:sz w:val="20"/>
              </w:rPr>
            </w:pPr>
            <w:r w:rsidRPr="004E4E41">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9F39D" w14:textId="77777777" w:rsidR="003B4526" w:rsidRPr="004E4E41" w:rsidRDefault="003B4526" w:rsidP="00280205">
            <w:pPr>
              <w:jc w:val="center"/>
              <w:rPr>
                <w:sz w:val="20"/>
              </w:rPr>
            </w:pPr>
            <w:r w:rsidRPr="004E4E41">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37BAA" w14:textId="77777777" w:rsidR="003B4526" w:rsidRPr="004E4E41" w:rsidRDefault="003B4526" w:rsidP="00280205">
            <w:pPr>
              <w:jc w:val="center"/>
              <w:rPr>
                <w:sz w:val="20"/>
              </w:rPr>
            </w:pPr>
            <w:r w:rsidRPr="004E4E41">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C1A59" w14:textId="77777777" w:rsidR="003B4526" w:rsidRPr="004E4E41" w:rsidRDefault="003B4526" w:rsidP="00280205">
            <w:pPr>
              <w:jc w:val="center"/>
              <w:rPr>
                <w:sz w:val="20"/>
              </w:rPr>
            </w:pPr>
            <w:r w:rsidRPr="004E4E41">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BB042" w14:textId="77777777" w:rsidR="003B4526" w:rsidRPr="004E4E41" w:rsidRDefault="003B4526" w:rsidP="00280205">
            <w:pPr>
              <w:jc w:val="center"/>
              <w:rPr>
                <w:sz w:val="20"/>
              </w:rPr>
            </w:pPr>
            <w:r w:rsidRPr="004E4E41">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5AB57" w14:textId="77777777" w:rsidR="003B4526" w:rsidRPr="004E4E41" w:rsidRDefault="003B4526" w:rsidP="00280205">
            <w:pPr>
              <w:jc w:val="center"/>
              <w:rPr>
                <w:sz w:val="20"/>
              </w:rPr>
            </w:pPr>
            <w:r w:rsidRPr="004E4E41">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B20DE" w14:textId="77777777" w:rsidR="003B4526" w:rsidRPr="004E4E41" w:rsidRDefault="003B4526" w:rsidP="00280205">
            <w:pPr>
              <w:jc w:val="center"/>
              <w:rPr>
                <w:sz w:val="20"/>
              </w:rPr>
            </w:pPr>
            <w:r w:rsidRPr="004E4E41">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8AC94" w14:textId="77777777" w:rsidR="003B4526" w:rsidRPr="004E4E41" w:rsidRDefault="003B4526" w:rsidP="00280205">
            <w:pPr>
              <w:jc w:val="center"/>
              <w:rPr>
                <w:sz w:val="20"/>
              </w:rPr>
            </w:pPr>
            <w:r w:rsidRPr="004E4E41">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191FD" w14:textId="77777777" w:rsidR="003B4526" w:rsidRPr="004E4E41" w:rsidRDefault="003B4526" w:rsidP="00280205">
            <w:pPr>
              <w:jc w:val="center"/>
              <w:rPr>
                <w:sz w:val="20"/>
              </w:rPr>
            </w:pPr>
            <w:r w:rsidRPr="004E4E41">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A8A26" w14:textId="77777777" w:rsidR="003B4526" w:rsidRPr="004E4E41" w:rsidRDefault="003B4526" w:rsidP="00280205">
            <w:pPr>
              <w:jc w:val="center"/>
              <w:rPr>
                <w:sz w:val="20"/>
              </w:rPr>
            </w:pPr>
            <w:r w:rsidRPr="004E4E41">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2BB95" w14:textId="77777777" w:rsidR="003B4526" w:rsidRPr="004E4E41" w:rsidRDefault="003B4526" w:rsidP="00280205">
            <w:pPr>
              <w:jc w:val="center"/>
              <w:rPr>
                <w:sz w:val="20"/>
              </w:rPr>
            </w:pPr>
            <w:r w:rsidRPr="004E4E41">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30C90" w14:textId="77777777" w:rsidR="003B4526" w:rsidRPr="004E4E41" w:rsidRDefault="003B4526" w:rsidP="00280205">
            <w:pPr>
              <w:jc w:val="center"/>
              <w:rPr>
                <w:sz w:val="20"/>
              </w:rPr>
            </w:pPr>
            <w:r w:rsidRPr="004E4E41">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5A417" w14:textId="77777777" w:rsidR="003B4526" w:rsidRPr="004E4E41" w:rsidRDefault="003B4526" w:rsidP="00280205">
            <w:pPr>
              <w:jc w:val="center"/>
              <w:rPr>
                <w:sz w:val="20"/>
              </w:rPr>
            </w:pPr>
            <w:r w:rsidRPr="004E4E41">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4CD89" w14:textId="77777777" w:rsidR="003B4526" w:rsidRPr="004E4E41" w:rsidRDefault="003B4526" w:rsidP="00280205">
            <w:pPr>
              <w:jc w:val="center"/>
              <w:rPr>
                <w:sz w:val="20"/>
              </w:rPr>
            </w:pPr>
            <w:r w:rsidRPr="004E4E41">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DF00A" w14:textId="77777777" w:rsidR="003B4526" w:rsidRPr="004E4E41" w:rsidRDefault="003B4526" w:rsidP="00280205">
            <w:pPr>
              <w:jc w:val="center"/>
              <w:rPr>
                <w:sz w:val="20"/>
              </w:rPr>
            </w:pPr>
            <w:r w:rsidRPr="004E4E41">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E7F5B" w14:textId="77777777" w:rsidR="003B4526" w:rsidRPr="004E4E41" w:rsidRDefault="003B4526" w:rsidP="00280205">
            <w:pPr>
              <w:jc w:val="center"/>
              <w:rPr>
                <w:sz w:val="20"/>
              </w:rPr>
            </w:pPr>
            <w:r w:rsidRPr="004E4E41">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8AA17" w14:textId="77777777" w:rsidR="003B4526" w:rsidRPr="004E4E41" w:rsidRDefault="003B4526" w:rsidP="00280205">
            <w:pPr>
              <w:jc w:val="center"/>
              <w:rPr>
                <w:sz w:val="20"/>
              </w:rPr>
            </w:pPr>
            <w:r w:rsidRPr="004E4E41">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1FAB7" w14:textId="77777777" w:rsidR="003B4526" w:rsidRPr="004E4E41" w:rsidRDefault="003B4526" w:rsidP="00280205">
            <w:pPr>
              <w:jc w:val="center"/>
              <w:rPr>
                <w:sz w:val="20"/>
              </w:rPr>
            </w:pPr>
            <w:r w:rsidRPr="004E4E41">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C0776" w14:textId="77777777" w:rsidR="003B4526" w:rsidRPr="004E4E41" w:rsidRDefault="003B4526" w:rsidP="00280205">
            <w:pPr>
              <w:jc w:val="center"/>
              <w:rPr>
                <w:sz w:val="20"/>
              </w:rPr>
            </w:pPr>
            <w:r w:rsidRPr="004E4E41">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108F" w14:textId="77777777" w:rsidR="003B4526" w:rsidRPr="004E4E41" w:rsidRDefault="003B4526" w:rsidP="00280205">
            <w:pPr>
              <w:jc w:val="center"/>
              <w:rPr>
                <w:sz w:val="20"/>
              </w:rPr>
            </w:pPr>
            <w:r w:rsidRPr="004E4E41">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31DDC" w14:textId="77777777" w:rsidR="003B4526" w:rsidRPr="004E4E41" w:rsidRDefault="003B4526" w:rsidP="00280205">
            <w:pPr>
              <w:jc w:val="center"/>
              <w:rPr>
                <w:sz w:val="20"/>
              </w:rPr>
            </w:pPr>
            <w:r w:rsidRPr="004E4E41">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D4794" w14:textId="77777777" w:rsidR="003B4526" w:rsidRPr="004E4E41" w:rsidRDefault="003B4526" w:rsidP="00280205">
            <w:pPr>
              <w:jc w:val="center"/>
              <w:rPr>
                <w:sz w:val="20"/>
              </w:rPr>
            </w:pPr>
            <w:r w:rsidRPr="004E4E41">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FDD9F" w14:textId="77777777" w:rsidR="003B4526" w:rsidRPr="004E4E41" w:rsidRDefault="003B4526" w:rsidP="00280205">
            <w:pPr>
              <w:jc w:val="center"/>
              <w:rPr>
                <w:sz w:val="20"/>
              </w:rPr>
            </w:pPr>
            <w:r w:rsidRPr="004E4E41">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5E2F8" w14:textId="77777777" w:rsidR="003B4526" w:rsidRPr="004E4E41" w:rsidRDefault="003B4526" w:rsidP="00280205">
            <w:pPr>
              <w:jc w:val="center"/>
              <w:rPr>
                <w:sz w:val="20"/>
              </w:rPr>
            </w:pPr>
            <w:r w:rsidRPr="004E4E41">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12580" w14:textId="77777777" w:rsidR="003B4526" w:rsidRPr="004E4E41" w:rsidRDefault="003B4526" w:rsidP="00280205">
            <w:pPr>
              <w:jc w:val="center"/>
              <w:rPr>
                <w:sz w:val="20"/>
              </w:rPr>
            </w:pPr>
            <w:r w:rsidRPr="004E4E41">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87E70" w14:textId="77777777" w:rsidR="003B4526" w:rsidRPr="004E4E41" w:rsidRDefault="003B4526" w:rsidP="00280205">
            <w:pPr>
              <w:jc w:val="center"/>
              <w:rPr>
                <w:sz w:val="20"/>
              </w:rPr>
            </w:pPr>
            <w:r w:rsidRPr="004E4E41">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7477C" w14:textId="77777777" w:rsidR="003B4526" w:rsidRPr="004E4E41" w:rsidRDefault="003B4526" w:rsidP="00280205">
            <w:pPr>
              <w:jc w:val="center"/>
              <w:rPr>
                <w:sz w:val="20"/>
              </w:rPr>
            </w:pPr>
            <w:r w:rsidRPr="004E4E41">
              <w:rPr>
                <w:sz w:val="20"/>
              </w:rPr>
              <w:t>0</w:t>
            </w:r>
          </w:p>
        </w:tc>
      </w:tr>
      <w:tr w:rsidR="003B4526" w14:paraId="48BBF42F" w14:textId="77777777" w:rsidTr="002F31B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623DE016" w14:textId="77777777" w:rsidR="003B4526" w:rsidRPr="004E4E41" w:rsidRDefault="003B4526" w:rsidP="00280205">
            <w:pPr>
              <w:jc w:val="center"/>
              <w:rPr>
                <w:sz w:val="20"/>
              </w:rPr>
            </w:pPr>
            <w:r w:rsidRPr="004E4E41">
              <w:rPr>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ACA94D0" w14:textId="77777777" w:rsidR="003B4526" w:rsidRPr="004E4E41" w:rsidRDefault="003B4526" w:rsidP="00280205">
            <w:pPr>
              <w:jc w:val="center"/>
              <w:rPr>
                <w:sz w:val="20"/>
              </w:rPr>
            </w:pPr>
            <w:r w:rsidRPr="004E4E41">
              <w:rPr>
                <w:sz w:val="20"/>
              </w:rPr>
              <w:t>Write_Allocation_Enable</w:t>
            </w:r>
          </w:p>
        </w:tc>
      </w:tr>
    </w:tbl>
    <w:p w14:paraId="6D939C64" w14:textId="3445585A"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4</w:t>
      </w:r>
      <w:r>
        <w:rPr>
          <w:noProof/>
        </w:rPr>
        <w:fldChar w:fldCharType="end"/>
      </w:r>
      <w:r>
        <w:t xml:space="preserve"> LLC_ALLOC_WR_EN register.</w:t>
      </w:r>
    </w:p>
    <w:p w14:paraId="52E3A90E" w14:textId="77777777" w:rsidR="003B4526" w:rsidRDefault="003B4526" w:rsidP="006C1F1D">
      <w:pPr>
        <w:pStyle w:val="Heading3"/>
      </w:pPr>
      <w:bookmarkStart w:id="135" w:name="_Toc23344046"/>
      <w:r>
        <w:t>LLC_CACHE_WAY_ENABLE</w:t>
      </w:r>
      <w:bookmarkEnd w:id="135"/>
    </w:p>
    <w:p w14:paraId="02D95A54" w14:textId="77777777" w:rsidR="003B4526" w:rsidRDefault="003B4526" w:rsidP="002F31B6">
      <w:pPr>
        <w:pStyle w:val="NormalWeb"/>
        <w:jc w:val="both"/>
      </w:pPr>
      <w:r>
        <w:t>This register indicates whether a way is enabled for cache access. If enabled, a cache lookup will read the associated Tag values and perform an address comparison. If disabled, the Tags won't be accessed and the contents of the Tags won't be compared.</w:t>
      </w:r>
    </w:p>
    <w:p w14:paraId="676AECA1" w14:textId="77777777" w:rsidR="003B4526" w:rsidRDefault="003B4526" w:rsidP="002F31B6">
      <w:pPr>
        <w:pStyle w:val="NormalWeb"/>
        <w:jc w:val="both"/>
      </w:pPr>
      <w:r>
        <w:t>This allows the Tags to be powered down or the lines to be used for RAM access. The register has one bit per way, allowing each way to be individually enabled or disabled. A value of 1 indicates that the way is enabled, while a value of 0 indicates it is disabled. All ways are enabled by default. Before disabling a cache way, the way must be disabled in the llc_global_alloc register, and the contents should be flushed.</w:t>
      </w:r>
    </w:p>
    <w:p w14:paraId="0C04CB77" w14:textId="77777777" w:rsidR="003B4526" w:rsidRDefault="003B4526" w:rsidP="002F31B6">
      <w:pPr>
        <w:pStyle w:val="NormalWeb"/>
        <w:jc w:val="both"/>
      </w:pPr>
      <w:r>
        <w:t>This register requires secure access, since it disables ways of the cache, potentially modifying the contents of secure data.</w:t>
      </w:r>
    </w:p>
    <w:p w14:paraId="2EFE38B9" w14:textId="77777777" w:rsidR="003B4526" w:rsidRDefault="003B4526" w:rsidP="006C1F1D">
      <w:pPr>
        <w:pStyle w:val="NormalWeb"/>
      </w:pPr>
      <w:r>
        <w:t>Attribute: RW</w:t>
      </w:r>
    </w:p>
    <w:p w14:paraId="69D2D64A" w14:textId="77777777" w:rsidR="003B4526" w:rsidRDefault="003B4526" w:rsidP="006C1F1D">
      <w:pPr>
        <w:pStyle w:val="NormalWeb"/>
      </w:pPr>
      <w:r>
        <w:t>Security: Secure access only</w:t>
      </w:r>
    </w:p>
    <w:p w14:paraId="5873C0DA" w14:textId="77777777" w:rsidR="003B4526" w:rsidRDefault="003B4526" w:rsidP="006C1F1D">
      <w:pPr>
        <w:pStyle w:val="NormalWeb"/>
      </w:pPr>
      <w:r>
        <w:t>Bit field description:</w:t>
      </w:r>
    </w:p>
    <w:p w14:paraId="6BBA6194" w14:textId="77777777" w:rsidR="003B4526" w:rsidRDefault="003B4526" w:rsidP="004061BB">
      <w:pPr>
        <w:numPr>
          <w:ilvl w:val="0"/>
          <w:numId w:val="36"/>
        </w:numPr>
        <w:spacing w:before="100" w:beforeAutospacing="1" w:after="100" w:afterAutospacing="1" w:line="240" w:lineRule="auto"/>
      </w:pPr>
      <w:r>
        <w:rPr>
          <w:b/>
          <w:bCs/>
        </w:rPr>
        <w:t>Cache_Way_Enable</w:t>
      </w:r>
      <w:r>
        <w:t>[31:0] - Cache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44C13070"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83E6AAB" w14:textId="77777777" w:rsidR="003B4526" w:rsidRPr="004E4E41" w:rsidRDefault="003B4526" w:rsidP="00280205">
            <w:pPr>
              <w:spacing w:after="0"/>
              <w:jc w:val="center"/>
              <w:rPr>
                <w:sz w:val="20"/>
              </w:rPr>
            </w:pPr>
            <w:r w:rsidRPr="004E4E41">
              <w:rPr>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EFE5C" w14:textId="77777777" w:rsidR="003B4526" w:rsidRPr="004E4E41" w:rsidRDefault="003B4526" w:rsidP="00280205">
            <w:pPr>
              <w:jc w:val="center"/>
              <w:rPr>
                <w:sz w:val="20"/>
              </w:rPr>
            </w:pPr>
            <w:r w:rsidRPr="004E4E41">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0D9E7" w14:textId="77777777" w:rsidR="003B4526" w:rsidRPr="004E4E41" w:rsidRDefault="003B4526" w:rsidP="00280205">
            <w:pPr>
              <w:jc w:val="center"/>
              <w:rPr>
                <w:sz w:val="20"/>
              </w:rPr>
            </w:pPr>
            <w:r w:rsidRPr="004E4E41">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43B86" w14:textId="77777777" w:rsidR="003B4526" w:rsidRPr="004E4E41" w:rsidRDefault="003B4526" w:rsidP="00280205">
            <w:pPr>
              <w:jc w:val="center"/>
              <w:rPr>
                <w:sz w:val="20"/>
              </w:rPr>
            </w:pPr>
            <w:r w:rsidRPr="004E4E41">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C5DE4" w14:textId="77777777" w:rsidR="003B4526" w:rsidRPr="004E4E41" w:rsidRDefault="003B4526" w:rsidP="00280205">
            <w:pPr>
              <w:jc w:val="center"/>
              <w:rPr>
                <w:sz w:val="20"/>
              </w:rPr>
            </w:pPr>
            <w:r w:rsidRPr="004E4E41">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AE857" w14:textId="77777777" w:rsidR="003B4526" w:rsidRPr="004E4E41" w:rsidRDefault="003B4526" w:rsidP="00280205">
            <w:pPr>
              <w:jc w:val="center"/>
              <w:rPr>
                <w:sz w:val="20"/>
              </w:rPr>
            </w:pPr>
            <w:r w:rsidRPr="004E4E41">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03CC1" w14:textId="77777777" w:rsidR="003B4526" w:rsidRPr="004E4E41" w:rsidRDefault="003B4526" w:rsidP="00280205">
            <w:pPr>
              <w:jc w:val="center"/>
              <w:rPr>
                <w:sz w:val="20"/>
              </w:rPr>
            </w:pPr>
            <w:r w:rsidRPr="004E4E41">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78837" w14:textId="77777777" w:rsidR="003B4526" w:rsidRPr="004E4E41" w:rsidRDefault="003B4526" w:rsidP="00280205">
            <w:pPr>
              <w:jc w:val="center"/>
              <w:rPr>
                <w:sz w:val="20"/>
              </w:rPr>
            </w:pPr>
            <w:r w:rsidRPr="004E4E41">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16020" w14:textId="77777777" w:rsidR="003B4526" w:rsidRPr="004E4E41" w:rsidRDefault="003B4526" w:rsidP="00280205">
            <w:pPr>
              <w:jc w:val="center"/>
              <w:rPr>
                <w:sz w:val="20"/>
              </w:rPr>
            </w:pPr>
            <w:r w:rsidRPr="004E4E41">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183AB" w14:textId="77777777" w:rsidR="003B4526" w:rsidRPr="004E4E41" w:rsidRDefault="003B4526" w:rsidP="00280205">
            <w:pPr>
              <w:jc w:val="center"/>
              <w:rPr>
                <w:sz w:val="20"/>
              </w:rPr>
            </w:pPr>
            <w:r w:rsidRPr="004E4E41">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4FB02" w14:textId="77777777" w:rsidR="003B4526" w:rsidRPr="004E4E41" w:rsidRDefault="003B4526" w:rsidP="00280205">
            <w:pPr>
              <w:jc w:val="center"/>
              <w:rPr>
                <w:sz w:val="20"/>
              </w:rPr>
            </w:pPr>
            <w:r w:rsidRPr="004E4E41">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E44EF" w14:textId="77777777" w:rsidR="003B4526" w:rsidRPr="004E4E41" w:rsidRDefault="003B4526" w:rsidP="00280205">
            <w:pPr>
              <w:jc w:val="center"/>
              <w:rPr>
                <w:sz w:val="20"/>
              </w:rPr>
            </w:pPr>
            <w:r w:rsidRPr="004E4E41">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74A0E" w14:textId="77777777" w:rsidR="003B4526" w:rsidRPr="004E4E41" w:rsidRDefault="003B4526" w:rsidP="00280205">
            <w:pPr>
              <w:jc w:val="center"/>
              <w:rPr>
                <w:sz w:val="20"/>
              </w:rPr>
            </w:pPr>
            <w:r w:rsidRPr="004E4E41">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0F4FE" w14:textId="77777777" w:rsidR="003B4526" w:rsidRPr="004E4E41" w:rsidRDefault="003B4526" w:rsidP="00280205">
            <w:pPr>
              <w:jc w:val="center"/>
              <w:rPr>
                <w:sz w:val="20"/>
              </w:rPr>
            </w:pPr>
            <w:r w:rsidRPr="004E4E41">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A26A" w14:textId="77777777" w:rsidR="003B4526" w:rsidRPr="004E4E41" w:rsidRDefault="003B4526" w:rsidP="00280205">
            <w:pPr>
              <w:jc w:val="center"/>
              <w:rPr>
                <w:sz w:val="20"/>
              </w:rPr>
            </w:pPr>
            <w:r w:rsidRPr="004E4E41">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ABD4E" w14:textId="77777777" w:rsidR="003B4526" w:rsidRPr="004E4E41" w:rsidRDefault="003B4526" w:rsidP="00280205">
            <w:pPr>
              <w:jc w:val="center"/>
              <w:rPr>
                <w:sz w:val="20"/>
              </w:rPr>
            </w:pPr>
            <w:r w:rsidRPr="004E4E41">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62D4" w14:textId="77777777" w:rsidR="003B4526" w:rsidRPr="004E4E41" w:rsidRDefault="003B4526" w:rsidP="00280205">
            <w:pPr>
              <w:jc w:val="center"/>
              <w:rPr>
                <w:sz w:val="20"/>
              </w:rPr>
            </w:pPr>
            <w:r w:rsidRPr="004E4E41">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544D8" w14:textId="77777777" w:rsidR="003B4526" w:rsidRPr="004E4E41" w:rsidRDefault="003B4526" w:rsidP="00280205">
            <w:pPr>
              <w:jc w:val="center"/>
              <w:rPr>
                <w:sz w:val="20"/>
              </w:rPr>
            </w:pPr>
            <w:r w:rsidRPr="004E4E41">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EE69D" w14:textId="77777777" w:rsidR="003B4526" w:rsidRPr="004E4E41" w:rsidRDefault="003B4526" w:rsidP="00280205">
            <w:pPr>
              <w:jc w:val="center"/>
              <w:rPr>
                <w:sz w:val="20"/>
              </w:rPr>
            </w:pPr>
            <w:r w:rsidRPr="004E4E41">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1EE33" w14:textId="77777777" w:rsidR="003B4526" w:rsidRPr="004E4E41" w:rsidRDefault="003B4526" w:rsidP="00280205">
            <w:pPr>
              <w:jc w:val="center"/>
              <w:rPr>
                <w:sz w:val="20"/>
              </w:rPr>
            </w:pPr>
            <w:r w:rsidRPr="004E4E41">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BFA36" w14:textId="77777777" w:rsidR="003B4526" w:rsidRPr="004E4E41" w:rsidRDefault="003B4526" w:rsidP="00280205">
            <w:pPr>
              <w:jc w:val="center"/>
              <w:rPr>
                <w:sz w:val="20"/>
              </w:rPr>
            </w:pPr>
            <w:r w:rsidRPr="004E4E41">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AC1BB" w14:textId="77777777" w:rsidR="003B4526" w:rsidRPr="004E4E41" w:rsidRDefault="003B4526" w:rsidP="00280205">
            <w:pPr>
              <w:jc w:val="center"/>
              <w:rPr>
                <w:sz w:val="20"/>
              </w:rPr>
            </w:pPr>
            <w:r w:rsidRPr="004E4E41">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71426" w14:textId="77777777" w:rsidR="003B4526" w:rsidRPr="004E4E41" w:rsidRDefault="003B4526" w:rsidP="00280205">
            <w:pPr>
              <w:jc w:val="center"/>
              <w:rPr>
                <w:sz w:val="20"/>
              </w:rPr>
            </w:pPr>
            <w:r w:rsidRPr="004E4E41">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CE153" w14:textId="77777777" w:rsidR="003B4526" w:rsidRPr="004E4E41" w:rsidRDefault="003B4526" w:rsidP="00280205">
            <w:pPr>
              <w:jc w:val="center"/>
              <w:rPr>
                <w:sz w:val="20"/>
              </w:rPr>
            </w:pPr>
            <w:r w:rsidRPr="004E4E41">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D2019" w14:textId="77777777" w:rsidR="003B4526" w:rsidRPr="004E4E41" w:rsidRDefault="003B4526" w:rsidP="00280205">
            <w:pPr>
              <w:jc w:val="center"/>
              <w:rPr>
                <w:sz w:val="20"/>
              </w:rPr>
            </w:pPr>
            <w:r w:rsidRPr="004E4E41">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504A0" w14:textId="77777777" w:rsidR="003B4526" w:rsidRPr="004E4E41" w:rsidRDefault="003B4526" w:rsidP="00280205">
            <w:pPr>
              <w:jc w:val="center"/>
              <w:rPr>
                <w:sz w:val="20"/>
              </w:rPr>
            </w:pPr>
            <w:r w:rsidRPr="004E4E41">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F21AE" w14:textId="77777777" w:rsidR="003B4526" w:rsidRPr="004E4E41" w:rsidRDefault="003B4526" w:rsidP="00280205">
            <w:pPr>
              <w:jc w:val="center"/>
              <w:rPr>
                <w:sz w:val="20"/>
              </w:rPr>
            </w:pPr>
            <w:r w:rsidRPr="004E4E41">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BC27D" w14:textId="77777777" w:rsidR="003B4526" w:rsidRPr="004E4E41" w:rsidRDefault="003B4526" w:rsidP="00280205">
            <w:pPr>
              <w:jc w:val="center"/>
              <w:rPr>
                <w:sz w:val="20"/>
              </w:rPr>
            </w:pPr>
            <w:r w:rsidRPr="004E4E41">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10AAF" w14:textId="77777777" w:rsidR="003B4526" w:rsidRPr="004E4E41" w:rsidRDefault="003B4526" w:rsidP="00280205">
            <w:pPr>
              <w:jc w:val="center"/>
              <w:rPr>
                <w:sz w:val="20"/>
              </w:rPr>
            </w:pPr>
            <w:r w:rsidRPr="004E4E41">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383D0" w14:textId="77777777" w:rsidR="003B4526" w:rsidRPr="004E4E41" w:rsidRDefault="003B4526" w:rsidP="00280205">
            <w:pPr>
              <w:jc w:val="center"/>
              <w:rPr>
                <w:sz w:val="20"/>
              </w:rPr>
            </w:pPr>
            <w:r w:rsidRPr="004E4E41">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48ACC" w14:textId="77777777" w:rsidR="003B4526" w:rsidRPr="004E4E41" w:rsidRDefault="003B4526" w:rsidP="00280205">
            <w:pPr>
              <w:jc w:val="center"/>
              <w:rPr>
                <w:sz w:val="20"/>
              </w:rPr>
            </w:pPr>
            <w:r w:rsidRPr="004E4E41">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D6B7C" w14:textId="77777777" w:rsidR="003B4526" w:rsidRPr="004E4E41" w:rsidRDefault="003B4526" w:rsidP="00280205">
            <w:pPr>
              <w:jc w:val="center"/>
              <w:rPr>
                <w:sz w:val="20"/>
              </w:rPr>
            </w:pPr>
            <w:r w:rsidRPr="004E4E41">
              <w:rPr>
                <w:sz w:val="20"/>
              </w:rPr>
              <w:t>32</w:t>
            </w:r>
          </w:p>
        </w:tc>
      </w:tr>
      <w:tr w:rsidR="003B4526" w14:paraId="495FBC13"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26C21F6" w14:textId="77777777" w:rsidR="003B4526" w:rsidRPr="004E4E41" w:rsidRDefault="003B4526" w:rsidP="00280205">
            <w:pPr>
              <w:jc w:val="center"/>
              <w:rPr>
                <w:sz w:val="20"/>
              </w:rPr>
            </w:pPr>
            <w:r w:rsidRPr="004E4E41">
              <w:rPr>
                <w:sz w:val="20"/>
              </w:rPr>
              <w:t>u</w:t>
            </w:r>
          </w:p>
        </w:tc>
      </w:tr>
      <w:tr w:rsidR="003B4526" w14:paraId="66F609C9"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BEF958" w14:textId="77777777" w:rsidR="003B4526" w:rsidRPr="004E4E41" w:rsidRDefault="003B4526" w:rsidP="00280205">
            <w:pPr>
              <w:jc w:val="center"/>
              <w:rPr>
                <w:sz w:val="20"/>
              </w:rPr>
            </w:pPr>
            <w:r w:rsidRPr="004E4E41">
              <w:rPr>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09A02" w14:textId="77777777" w:rsidR="003B4526" w:rsidRPr="004E4E41" w:rsidRDefault="003B4526" w:rsidP="00280205">
            <w:pPr>
              <w:jc w:val="center"/>
              <w:rPr>
                <w:sz w:val="20"/>
              </w:rPr>
            </w:pPr>
            <w:r w:rsidRPr="004E4E41">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0E13" w14:textId="77777777" w:rsidR="003B4526" w:rsidRPr="004E4E41" w:rsidRDefault="003B4526" w:rsidP="00280205">
            <w:pPr>
              <w:jc w:val="center"/>
              <w:rPr>
                <w:sz w:val="20"/>
              </w:rPr>
            </w:pPr>
            <w:r w:rsidRPr="004E4E41">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5D674" w14:textId="77777777" w:rsidR="003B4526" w:rsidRPr="004E4E41" w:rsidRDefault="003B4526" w:rsidP="00280205">
            <w:pPr>
              <w:jc w:val="center"/>
              <w:rPr>
                <w:sz w:val="20"/>
              </w:rPr>
            </w:pPr>
            <w:r w:rsidRPr="004E4E41">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0FB08" w14:textId="77777777" w:rsidR="003B4526" w:rsidRPr="004E4E41" w:rsidRDefault="003B4526" w:rsidP="00280205">
            <w:pPr>
              <w:jc w:val="center"/>
              <w:rPr>
                <w:sz w:val="20"/>
              </w:rPr>
            </w:pPr>
            <w:r w:rsidRPr="004E4E41">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B220B" w14:textId="77777777" w:rsidR="003B4526" w:rsidRPr="004E4E41" w:rsidRDefault="003B4526" w:rsidP="00280205">
            <w:pPr>
              <w:jc w:val="center"/>
              <w:rPr>
                <w:sz w:val="20"/>
              </w:rPr>
            </w:pPr>
            <w:r w:rsidRPr="004E4E41">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5EC6B" w14:textId="77777777" w:rsidR="003B4526" w:rsidRPr="004E4E41" w:rsidRDefault="003B4526" w:rsidP="00280205">
            <w:pPr>
              <w:jc w:val="center"/>
              <w:rPr>
                <w:sz w:val="20"/>
              </w:rPr>
            </w:pPr>
            <w:r w:rsidRPr="004E4E41">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B986A" w14:textId="77777777" w:rsidR="003B4526" w:rsidRPr="004E4E41" w:rsidRDefault="003B4526" w:rsidP="00280205">
            <w:pPr>
              <w:jc w:val="center"/>
              <w:rPr>
                <w:sz w:val="20"/>
              </w:rPr>
            </w:pPr>
            <w:r w:rsidRPr="004E4E41">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308A7" w14:textId="77777777" w:rsidR="003B4526" w:rsidRPr="004E4E41" w:rsidRDefault="003B4526" w:rsidP="00280205">
            <w:pPr>
              <w:jc w:val="center"/>
              <w:rPr>
                <w:sz w:val="20"/>
              </w:rPr>
            </w:pPr>
            <w:r w:rsidRPr="004E4E41">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FC91B" w14:textId="77777777" w:rsidR="003B4526" w:rsidRPr="004E4E41" w:rsidRDefault="003B4526" w:rsidP="00280205">
            <w:pPr>
              <w:jc w:val="center"/>
              <w:rPr>
                <w:sz w:val="20"/>
              </w:rPr>
            </w:pPr>
            <w:r w:rsidRPr="004E4E41">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2F3DC" w14:textId="77777777" w:rsidR="003B4526" w:rsidRPr="004E4E41" w:rsidRDefault="003B4526" w:rsidP="00280205">
            <w:pPr>
              <w:jc w:val="center"/>
              <w:rPr>
                <w:sz w:val="20"/>
              </w:rPr>
            </w:pPr>
            <w:r w:rsidRPr="004E4E41">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24413" w14:textId="77777777" w:rsidR="003B4526" w:rsidRPr="004E4E41" w:rsidRDefault="003B4526" w:rsidP="00280205">
            <w:pPr>
              <w:jc w:val="center"/>
              <w:rPr>
                <w:sz w:val="20"/>
              </w:rPr>
            </w:pPr>
            <w:r w:rsidRPr="004E4E41">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A37D7" w14:textId="77777777" w:rsidR="003B4526" w:rsidRPr="004E4E41" w:rsidRDefault="003B4526" w:rsidP="00280205">
            <w:pPr>
              <w:jc w:val="center"/>
              <w:rPr>
                <w:sz w:val="20"/>
              </w:rPr>
            </w:pPr>
            <w:r w:rsidRPr="004E4E41">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CE9A8" w14:textId="77777777" w:rsidR="003B4526" w:rsidRPr="004E4E41" w:rsidRDefault="003B4526" w:rsidP="00280205">
            <w:pPr>
              <w:jc w:val="center"/>
              <w:rPr>
                <w:sz w:val="20"/>
              </w:rPr>
            </w:pPr>
            <w:r w:rsidRPr="004E4E41">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C8E80" w14:textId="77777777" w:rsidR="003B4526" w:rsidRPr="004E4E41" w:rsidRDefault="003B4526" w:rsidP="00280205">
            <w:pPr>
              <w:jc w:val="center"/>
              <w:rPr>
                <w:sz w:val="20"/>
              </w:rPr>
            </w:pPr>
            <w:r w:rsidRPr="004E4E41">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38E62" w14:textId="77777777" w:rsidR="003B4526" w:rsidRPr="004E4E41" w:rsidRDefault="003B4526" w:rsidP="00280205">
            <w:pPr>
              <w:jc w:val="center"/>
              <w:rPr>
                <w:sz w:val="20"/>
              </w:rPr>
            </w:pPr>
            <w:r w:rsidRPr="004E4E41">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9FCD3" w14:textId="77777777" w:rsidR="003B4526" w:rsidRPr="004E4E41" w:rsidRDefault="003B4526" w:rsidP="00280205">
            <w:pPr>
              <w:jc w:val="center"/>
              <w:rPr>
                <w:sz w:val="20"/>
              </w:rPr>
            </w:pPr>
            <w:r w:rsidRPr="004E4E41">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4FF78" w14:textId="77777777" w:rsidR="003B4526" w:rsidRPr="004E4E41" w:rsidRDefault="003B4526" w:rsidP="00280205">
            <w:pPr>
              <w:jc w:val="center"/>
              <w:rPr>
                <w:sz w:val="20"/>
              </w:rPr>
            </w:pPr>
            <w:r w:rsidRPr="004E4E41">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9901D" w14:textId="77777777" w:rsidR="003B4526" w:rsidRPr="004E4E41" w:rsidRDefault="003B4526" w:rsidP="00280205">
            <w:pPr>
              <w:jc w:val="center"/>
              <w:rPr>
                <w:sz w:val="20"/>
              </w:rPr>
            </w:pPr>
            <w:r w:rsidRPr="004E4E41">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A6334" w14:textId="77777777" w:rsidR="003B4526" w:rsidRPr="004E4E41" w:rsidRDefault="003B4526" w:rsidP="00280205">
            <w:pPr>
              <w:jc w:val="center"/>
              <w:rPr>
                <w:sz w:val="20"/>
              </w:rPr>
            </w:pPr>
            <w:r w:rsidRPr="004E4E41">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CA459" w14:textId="77777777" w:rsidR="003B4526" w:rsidRPr="004E4E41" w:rsidRDefault="003B4526" w:rsidP="00280205">
            <w:pPr>
              <w:jc w:val="center"/>
              <w:rPr>
                <w:sz w:val="20"/>
              </w:rPr>
            </w:pPr>
            <w:r w:rsidRPr="004E4E41">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9B7BC" w14:textId="77777777" w:rsidR="003B4526" w:rsidRPr="004E4E41" w:rsidRDefault="003B4526" w:rsidP="00280205">
            <w:pPr>
              <w:jc w:val="center"/>
              <w:rPr>
                <w:sz w:val="20"/>
              </w:rPr>
            </w:pPr>
            <w:r w:rsidRPr="004E4E41">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A731F" w14:textId="77777777" w:rsidR="003B4526" w:rsidRPr="004E4E41" w:rsidRDefault="003B4526" w:rsidP="00280205">
            <w:pPr>
              <w:jc w:val="center"/>
              <w:rPr>
                <w:sz w:val="20"/>
              </w:rPr>
            </w:pPr>
            <w:r w:rsidRPr="004E4E41">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F6592" w14:textId="77777777" w:rsidR="003B4526" w:rsidRPr="004E4E41" w:rsidRDefault="003B4526" w:rsidP="00280205">
            <w:pPr>
              <w:jc w:val="center"/>
              <w:rPr>
                <w:sz w:val="20"/>
              </w:rPr>
            </w:pPr>
            <w:r w:rsidRPr="004E4E41">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6EE0" w14:textId="77777777" w:rsidR="003B4526" w:rsidRPr="004E4E41" w:rsidRDefault="003B4526" w:rsidP="00280205">
            <w:pPr>
              <w:jc w:val="center"/>
              <w:rPr>
                <w:sz w:val="20"/>
              </w:rPr>
            </w:pPr>
            <w:r w:rsidRPr="004E4E41">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2633C" w14:textId="77777777" w:rsidR="003B4526" w:rsidRPr="004E4E41" w:rsidRDefault="003B4526" w:rsidP="00280205">
            <w:pPr>
              <w:jc w:val="center"/>
              <w:rPr>
                <w:sz w:val="20"/>
              </w:rPr>
            </w:pPr>
            <w:r w:rsidRPr="004E4E41">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5E92A" w14:textId="77777777" w:rsidR="003B4526" w:rsidRPr="004E4E41" w:rsidRDefault="003B4526" w:rsidP="00280205">
            <w:pPr>
              <w:jc w:val="center"/>
              <w:rPr>
                <w:sz w:val="20"/>
              </w:rPr>
            </w:pPr>
            <w:r w:rsidRPr="004E4E41">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EA72F" w14:textId="77777777" w:rsidR="003B4526" w:rsidRPr="004E4E41" w:rsidRDefault="003B4526" w:rsidP="00280205">
            <w:pPr>
              <w:jc w:val="center"/>
              <w:rPr>
                <w:sz w:val="20"/>
              </w:rPr>
            </w:pPr>
            <w:r w:rsidRPr="004E4E41">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06F04" w14:textId="77777777" w:rsidR="003B4526" w:rsidRPr="004E4E41" w:rsidRDefault="003B4526" w:rsidP="00280205">
            <w:pPr>
              <w:jc w:val="center"/>
              <w:rPr>
                <w:sz w:val="20"/>
              </w:rPr>
            </w:pPr>
            <w:r w:rsidRPr="004E4E41">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FEE74" w14:textId="77777777" w:rsidR="003B4526" w:rsidRPr="004E4E41" w:rsidRDefault="003B4526" w:rsidP="00280205">
            <w:pPr>
              <w:jc w:val="center"/>
              <w:rPr>
                <w:sz w:val="20"/>
              </w:rPr>
            </w:pPr>
            <w:r w:rsidRPr="004E4E41">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BB7AC" w14:textId="77777777" w:rsidR="003B4526" w:rsidRPr="004E4E41" w:rsidRDefault="003B4526" w:rsidP="00280205">
            <w:pPr>
              <w:jc w:val="center"/>
              <w:rPr>
                <w:sz w:val="20"/>
              </w:rPr>
            </w:pPr>
            <w:r w:rsidRPr="004E4E41">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23206" w14:textId="77777777" w:rsidR="003B4526" w:rsidRPr="004E4E41" w:rsidRDefault="003B4526" w:rsidP="00280205">
            <w:pPr>
              <w:jc w:val="center"/>
              <w:rPr>
                <w:sz w:val="20"/>
              </w:rPr>
            </w:pPr>
            <w:r w:rsidRPr="004E4E41">
              <w:rPr>
                <w:sz w:val="20"/>
              </w:rPr>
              <w:t>0</w:t>
            </w:r>
          </w:p>
        </w:tc>
      </w:tr>
      <w:tr w:rsidR="003B4526" w14:paraId="120C3D51"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7E25CBC" w14:textId="77777777" w:rsidR="003B4526" w:rsidRPr="004E4E41" w:rsidRDefault="003B4526" w:rsidP="00280205">
            <w:pPr>
              <w:jc w:val="center"/>
              <w:rPr>
                <w:sz w:val="20"/>
              </w:rPr>
            </w:pPr>
            <w:r w:rsidRPr="004E4E41">
              <w:rPr>
                <w:sz w:val="20"/>
              </w:rPr>
              <w:t>Cache_Way_Enable</w:t>
            </w:r>
          </w:p>
        </w:tc>
      </w:tr>
    </w:tbl>
    <w:p w14:paraId="7A98F58F" w14:textId="6C3B3730"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5</w:t>
      </w:r>
      <w:r>
        <w:rPr>
          <w:noProof/>
        </w:rPr>
        <w:fldChar w:fldCharType="end"/>
      </w:r>
      <w:r>
        <w:t xml:space="preserve"> LLC_CACHE_WAY_ENABLE register.</w:t>
      </w:r>
    </w:p>
    <w:p w14:paraId="59116470" w14:textId="77777777" w:rsidR="003B4526" w:rsidRDefault="003B4526" w:rsidP="006C1F1D">
      <w:pPr>
        <w:pStyle w:val="Heading3"/>
      </w:pPr>
      <w:bookmarkStart w:id="136" w:name="_Toc23344047"/>
      <w:r>
        <w:t>LLC_CLASS_ALLOC</w:t>
      </w:r>
      <w:bookmarkEnd w:id="136"/>
    </w:p>
    <w:p w14:paraId="0B46EF56" w14:textId="77777777" w:rsidR="003B4526" w:rsidRDefault="003B4526" w:rsidP="002F31B6">
      <w:pPr>
        <w:pStyle w:val="NormalWeb"/>
        <w:jc w:val="both"/>
      </w:pPr>
      <w:r>
        <w:t>The class allocation control registers are used to specify which associative ways can be written to. Each master in the system belongs to an LLC class, and each class allocation control register indicates which ways that class of agents can allocate into.</w:t>
      </w:r>
    </w:p>
    <w:p w14:paraId="3B587721" w14:textId="77777777" w:rsidR="003B4526" w:rsidRDefault="003B4526" w:rsidP="002F31B6">
      <w:pPr>
        <w:pStyle w:val="NormalWeb"/>
        <w:jc w:val="both"/>
      </w:pPr>
      <w:r>
        <w:t xml:space="preserve">These registers can be used to provide dedicated associativity for different agents or groups of agents. The default value of these registers indicates that all ways are accessible by all agents, with </w:t>
      </w:r>
      <w:r>
        <w:lastRenderedPageBreak/>
        <w:t>a value of one indicating allocation is allowed. Setting the value to zero will disable allocation for an agent.</w:t>
      </w:r>
    </w:p>
    <w:p w14:paraId="4BDF125E" w14:textId="77777777" w:rsidR="003B4526" w:rsidRDefault="003B4526" w:rsidP="002F31B6">
      <w:pPr>
        <w:pStyle w:val="NormalWeb"/>
        <w:jc w:val="both"/>
      </w:pPr>
      <w:r>
        <w:t>It is permissible to turn off allocation for all ways, which will prevent any accesses from that class from allocating into the cache.</w:t>
      </w:r>
    </w:p>
    <w:p w14:paraId="47D070C5" w14:textId="77777777" w:rsidR="003B4526" w:rsidRDefault="003B4526" w:rsidP="002F31B6">
      <w:pPr>
        <w:pStyle w:val="NormalWeb"/>
        <w:jc w:val="both"/>
      </w:pPr>
      <w:r>
        <w:t>Note that the llc_global_alloc register can override these values. If global allocation is disabled for a way, none of the agents can allocate into those ways regardless of what the llc_class_allocate registers indicate.</w:t>
      </w:r>
    </w:p>
    <w:p w14:paraId="2283207E" w14:textId="77777777" w:rsidR="003B4526" w:rsidRDefault="003B4526" w:rsidP="006C1F1D">
      <w:pPr>
        <w:pStyle w:val="NormalWeb"/>
      </w:pPr>
      <w:r>
        <w:t>Attribute: RW</w:t>
      </w:r>
    </w:p>
    <w:p w14:paraId="1B823CF8" w14:textId="77777777" w:rsidR="003B4526" w:rsidRDefault="003B4526" w:rsidP="006C1F1D">
      <w:pPr>
        <w:pStyle w:val="NormalWeb"/>
      </w:pPr>
      <w:r>
        <w:t>Security: Non-secure</w:t>
      </w:r>
    </w:p>
    <w:p w14:paraId="6E69BC99" w14:textId="77777777" w:rsidR="003B4526" w:rsidRDefault="003B4526" w:rsidP="006C1F1D">
      <w:pPr>
        <w:pStyle w:val="NormalWeb"/>
      </w:pPr>
      <w:r>
        <w:t>Bit field description:</w:t>
      </w:r>
    </w:p>
    <w:p w14:paraId="697536DC" w14:textId="77777777" w:rsidR="003B4526" w:rsidRDefault="003B4526" w:rsidP="004061BB">
      <w:pPr>
        <w:numPr>
          <w:ilvl w:val="0"/>
          <w:numId w:val="37"/>
        </w:numPr>
        <w:spacing w:before="100" w:beforeAutospacing="1" w:after="100" w:afterAutospacing="1" w:line="240" w:lineRule="auto"/>
      </w:pPr>
      <w:r>
        <w:rPr>
          <w:b/>
          <w:bCs/>
        </w:rPr>
        <w:t>WGE_0</w:t>
      </w:r>
      <w:r>
        <w:t>[7:0] - Class 0 Allocation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7123C67D"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0C68ABC" w14:textId="77777777" w:rsidR="003B4526" w:rsidRPr="004E4E41" w:rsidRDefault="003B4526" w:rsidP="00280205">
            <w:pPr>
              <w:spacing w:after="0"/>
              <w:jc w:val="center"/>
              <w:rPr>
                <w:sz w:val="20"/>
              </w:rPr>
            </w:pPr>
            <w:r w:rsidRPr="004E4E41">
              <w:rPr>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52EF4" w14:textId="77777777" w:rsidR="003B4526" w:rsidRPr="004E4E41" w:rsidRDefault="003B4526" w:rsidP="00280205">
            <w:pPr>
              <w:jc w:val="center"/>
              <w:rPr>
                <w:sz w:val="20"/>
              </w:rPr>
            </w:pPr>
            <w:r w:rsidRPr="004E4E41">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72C9F" w14:textId="77777777" w:rsidR="003B4526" w:rsidRPr="004E4E41" w:rsidRDefault="003B4526" w:rsidP="00280205">
            <w:pPr>
              <w:jc w:val="center"/>
              <w:rPr>
                <w:sz w:val="20"/>
              </w:rPr>
            </w:pPr>
            <w:r w:rsidRPr="004E4E41">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78B7B" w14:textId="77777777" w:rsidR="003B4526" w:rsidRPr="004E4E41" w:rsidRDefault="003B4526" w:rsidP="00280205">
            <w:pPr>
              <w:jc w:val="center"/>
              <w:rPr>
                <w:sz w:val="20"/>
              </w:rPr>
            </w:pPr>
            <w:r w:rsidRPr="004E4E41">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EBE9B" w14:textId="77777777" w:rsidR="003B4526" w:rsidRPr="004E4E41" w:rsidRDefault="003B4526" w:rsidP="00280205">
            <w:pPr>
              <w:jc w:val="center"/>
              <w:rPr>
                <w:sz w:val="20"/>
              </w:rPr>
            </w:pPr>
            <w:r w:rsidRPr="004E4E41">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320BF" w14:textId="77777777" w:rsidR="003B4526" w:rsidRPr="004E4E41" w:rsidRDefault="003B4526" w:rsidP="00280205">
            <w:pPr>
              <w:jc w:val="center"/>
              <w:rPr>
                <w:sz w:val="20"/>
              </w:rPr>
            </w:pPr>
            <w:r w:rsidRPr="004E4E41">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BEA18" w14:textId="77777777" w:rsidR="003B4526" w:rsidRPr="004E4E41" w:rsidRDefault="003B4526" w:rsidP="00280205">
            <w:pPr>
              <w:jc w:val="center"/>
              <w:rPr>
                <w:sz w:val="20"/>
              </w:rPr>
            </w:pPr>
            <w:r w:rsidRPr="004E4E41">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08916" w14:textId="77777777" w:rsidR="003B4526" w:rsidRPr="004E4E41" w:rsidRDefault="003B4526" w:rsidP="00280205">
            <w:pPr>
              <w:jc w:val="center"/>
              <w:rPr>
                <w:sz w:val="20"/>
              </w:rPr>
            </w:pPr>
            <w:r w:rsidRPr="004E4E41">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80030" w14:textId="77777777" w:rsidR="003B4526" w:rsidRPr="004E4E41" w:rsidRDefault="003B4526" w:rsidP="00280205">
            <w:pPr>
              <w:jc w:val="center"/>
              <w:rPr>
                <w:sz w:val="20"/>
              </w:rPr>
            </w:pPr>
            <w:r w:rsidRPr="004E4E41">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BFA31" w14:textId="77777777" w:rsidR="003B4526" w:rsidRPr="004E4E41" w:rsidRDefault="003B4526" w:rsidP="00280205">
            <w:pPr>
              <w:jc w:val="center"/>
              <w:rPr>
                <w:sz w:val="20"/>
              </w:rPr>
            </w:pPr>
            <w:r w:rsidRPr="004E4E41">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A11F4" w14:textId="77777777" w:rsidR="003B4526" w:rsidRPr="004E4E41" w:rsidRDefault="003B4526" w:rsidP="00280205">
            <w:pPr>
              <w:jc w:val="center"/>
              <w:rPr>
                <w:sz w:val="20"/>
              </w:rPr>
            </w:pPr>
            <w:r w:rsidRPr="004E4E41">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F838D" w14:textId="77777777" w:rsidR="003B4526" w:rsidRPr="004E4E41" w:rsidRDefault="003B4526" w:rsidP="00280205">
            <w:pPr>
              <w:jc w:val="center"/>
              <w:rPr>
                <w:sz w:val="20"/>
              </w:rPr>
            </w:pPr>
            <w:r w:rsidRPr="004E4E41">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67DC1" w14:textId="77777777" w:rsidR="003B4526" w:rsidRPr="004E4E41" w:rsidRDefault="003B4526" w:rsidP="00280205">
            <w:pPr>
              <w:jc w:val="center"/>
              <w:rPr>
                <w:sz w:val="20"/>
              </w:rPr>
            </w:pPr>
            <w:r w:rsidRPr="004E4E41">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34487" w14:textId="77777777" w:rsidR="003B4526" w:rsidRPr="004E4E41" w:rsidRDefault="003B4526" w:rsidP="00280205">
            <w:pPr>
              <w:jc w:val="center"/>
              <w:rPr>
                <w:sz w:val="20"/>
              </w:rPr>
            </w:pPr>
            <w:r w:rsidRPr="004E4E41">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8F312" w14:textId="77777777" w:rsidR="003B4526" w:rsidRPr="004E4E41" w:rsidRDefault="003B4526" w:rsidP="00280205">
            <w:pPr>
              <w:jc w:val="center"/>
              <w:rPr>
                <w:sz w:val="20"/>
              </w:rPr>
            </w:pPr>
            <w:r w:rsidRPr="004E4E41">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1AF1E" w14:textId="77777777" w:rsidR="003B4526" w:rsidRPr="004E4E41" w:rsidRDefault="003B4526" w:rsidP="00280205">
            <w:pPr>
              <w:jc w:val="center"/>
              <w:rPr>
                <w:sz w:val="20"/>
              </w:rPr>
            </w:pPr>
            <w:r w:rsidRPr="004E4E41">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7C081" w14:textId="77777777" w:rsidR="003B4526" w:rsidRPr="004E4E41" w:rsidRDefault="003B4526" w:rsidP="00280205">
            <w:pPr>
              <w:jc w:val="center"/>
              <w:rPr>
                <w:sz w:val="20"/>
              </w:rPr>
            </w:pPr>
            <w:r w:rsidRPr="004E4E41">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0EDF4" w14:textId="77777777" w:rsidR="003B4526" w:rsidRPr="004E4E41" w:rsidRDefault="003B4526" w:rsidP="00280205">
            <w:pPr>
              <w:jc w:val="center"/>
              <w:rPr>
                <w:sz w:val="20"/>
              </w:rPr>
            </w:pPr>
            <w:r w:rsidRPr="004E4E41">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5825C" w14:textId="77777777" w:rsidR="003B4526" w:rsidRPr="004E4E41" w:rsidRDefault="003B4526" w:rsidP="00280205">
            <w:pPr>
              <w:jc w:val="center"/>
              <w:rPr>
                <w:sz w:val="20"/>
              </w:rPr>
            </w:pPr>
            <w:r w:rsidRPr="004E4E41">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6B94B" w14:textId="77777777" w:rsidR="003B4526" w:rsidRPr="004E4E41" w:rsidRDefault="003B4526" w:rsidP="00280205">
            <w:pPr>
              <w:jc w:val="center"/>
              <w:rPr>
                <w:sz w:val="20"/>
              </w:rPr>
            </w:pPr>
            <w:r w:rsidRPr="004E4E41">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F6316" w14:textId="77777777" w:rsidR="003B4526" w:rsidRPr="004E4E41" w:rsidRDefault="003B4526" w:rsidP="00280205">
            <w:pPr>
              <w:jc w:val="center"/>
              <w:rPr>
                <w:sz w:val="20"/>
              </w:rPr>
            </w:pPr>
            <w:r w:rsidRPr="004E4E41">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931F7" w14:textId="77777777" w:rsidR="003B4526" w:rsidRPr="004E4E41" w:rsidRDefault="003B4526" w:rsidP="00280205">
            <w:pPr>
              <w:jc w:val="center"/>
              <w:rPr>
                <w:sz w:val="20"/>
              </w:rPr>
            </w:pPr>
            <w:r w:rsidRPr="004E4E41">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E84A8" w14:textId="77777777" w:rsidR="003B4526" w:rsidRPr="004E4E41" w:rsidRDefault="003B4526" w:rsidP="00280205">
            <w:pPr>
              <w:jc w:val="center"/>
              <w:rPr>
                <w:sz w:val="20"/>
              </w:rPr>
            </w:pPr>
            <w:r w:rsidRPr="004E4E41">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3F626" w14:textId="77777777" w:rsidR="003B4526" w:rsidRPr="004E4E41" w:rsidRDefault="003B4526" w:rsidP="00280205">
            <w:pPr>
              <w:jc w:val="center"/>
              <w:rPr>
                <w:sz w:val="20"/>
              </w:rPr>
            </w:pPr>
            <w:r w:rsidRPr="004E4E41">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7024B" w14:textId="77777777" w:rsidR="003B4526" w:rsidRPr="004E4E41" w:rsidRDefault="003B4526" w:rsidP="00280205">
            <w:pPr>
              <w:jc w:val="center"/>
              <w:rPr>
                <w:sz w:val="20"/>
              </w:rPr>
            </w:pPr>
            <w:r w:rsidRPr="004E4E41">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FE610" w14:textId="77777777" w:rsidR="003B4526" w:rsidRPr="004E4E41" w:rsidRDefault="003B4526" w:rsidP="00280205">
            <w:pPr>
              <w:jc w:val="center"/>
              <w:rPr>
                <w:sz w:val="20"/>
              </w:rPr>
            </w:pPr>
            <w:r w:rsidRPr="004E4E41">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9E674" w14:textId="77777777" w:rsidR="003B4526" w:rsidRPr="004E4E41" w:rsidRDefault="003B4526" w:rsidP="00280205">
            <w:pPr>
              <w:jc w:val="center"/>
              <w:rPr>
                <w:sz w:val="20"/>
              </w:rPr>
            </w:pPr>
            <w:r w:rsidRPr="004E4E41">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AC6AF" w14:textId="77777777" w:rsidR="003B4526" w:rsidRPr="004E4E41" w:rsidRDefault="003B4526" w:rsidP="00280205">
            <w:pPr>
              <w:jc w:val="center"/>
              <w:rPr>
                <w:sz w:val="20"/>
              </w:rPr>
            </w:pPr>
            <w:r w:rsidRPr="004E4E41">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4F98B" w14:textId="77777777" w:rsidR="003B4526" w:rsidRPr="004E4E41" w:rsidRDefault="003B4526" w:rsidP="00280205">
            <w:pPr>
              <w:jc w:val="center"/>
              <w:rPr>
                <w:sz w:val="20"/>
              </w:rPr>
            </w:pPr>
            <w:r w:rsidRPr="004E4E41">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63EC2" w14:textId="77777777" w:rsidR="003B4526" w:rsidRPr="004E4E41" w:rsidRDefault="003B4526" w:rsidP="00280205">
            <w:pPr>
              <w:jc w:val="center"/>
              <w:rPr>
                <w:sz w:val="20"/>
              </w:rPr>
            </w:pPr>
            <w:r w:rsidRPr="004E4E41">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27C95" w14:textId="77777777" w:rsidR="003B4526" w:rsidRPr="004E4E41" w:rsidRDefault="003B4526" w:rsidP="00280205">
            <w:pPr>
              <w:jc w:val="center"/>
              <w:rPr>
                <w:sz w:val="20"/>
              </w:rPr>
            </w:pPr>
            <w:r w:rsidRPr="004E4E41">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22D61" w14:textId="77777777" w:rsidR="003B4526" w:rsidRPr="004E4E41" w:rsidRDefault="003B4526" w:rsidP="00280205">
            <w:pPr>
              <w:jc w:val="center"/>
              <w:rPr>
                <w:sz w:val="20"/>
              </w:rPr>
            </w:pPr>
            <w:r w:rsidRPr="004E4E41">
              <w:rPr>
                <w:sz w:val="20"/>
              </w:rPr>
              <w:t>32</w:t>
            </w:r>
          </w:p>
        </w:tc>
      </w:tr>
      <w:tr w:rsidR="003B4526" w14:paraId="23E57B75"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482AAF7" w14:textId="77777777" w:rsidR="003B4526" w:rsidRPr="004E4E41" w:rsidRDefault="003B4526" w:rsidP="00280205">
            <w:pPr>
              <w:jc w:val="center"/>
              <w:rPr>
                <w:sz w:val="20"/>
              </w:rPr>
            </w:pPr>
            <w:r w:rsidRPr="004E4E41">
              <w:rPr>
                <w:sz w:val="20"/>
              </w:rPr>
              <w:t>u</w:t>
            </w:r>
          </w:p>
        </w:tc>
      </w:tr>
      <w:tr w:rsidR="003B4526" w14:paraId="10FF3FAE"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BDF40C" w14:textId="77777777" w:rsidR="003B4526" w:rsidRPr="004E4E41" w:rsidRDefault="003B4526" w:rsidP="00280205">
            <w:pPr>
              <w:jc w:val="center"/>
              <w:rPr>
                <w:sz w:val="20"/>
              </w:rPr>
            </w:pPr>
            <w:r w:rsidRPr="004E4E41">
              <w:rPr>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84135" w14:textId="77777777" w:rsidR="003B4526" w:rsidRPr="004E4E41" w:rsidRDefault="003B4526" w:rsidP="00280205">
            <w:pPr>
              <w:jc w:val="center"/>
              <w:rPr>
                <w:sz w:val="20"/>
              </w:rPr>
            </w:pPr>
            <w:r w:rsidRPr="004E4E41">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A67B9" w14:textId="77777777" w:rsidR="003B4526" w:rsidRPr="004E4E41" w:rsidRDefault="003B4526" w:rsidP="00280205">
            <w:pPr>
              <w:jc w:val="center"/>
              <w:rPr>
                <w:sz w:val="20"/>
              </w:rPr>
            </w:pPr>
            <w:r w:rsidRPr="004E4E41">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9D30A" w14:textId="77777777" w:rsidR="003B4526" w:rsidRPr="004E4E41" w:rsidRDefault="003B4526" w:rsidP="00280205">
            <w:pPr>
              <w:jc w:val="center"/>
              <w:rPr>
                <w:sz w:val="20"/>
              </w:rPr>
            </w:pPr>
            <w:r w:rsidRPr="004E4E41">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1EE43" w14:textId="77777777" w:rsidR="003B4526" w:rsidRPr="004E4E41" w:rsidRDefault="003B4526" w:rsidP="00280205">
            <w:pPr>
              <w:jc w:val="center"/>
              <w:rPr>
                <w:sz w:val="20"/>
              </w:rPr>
            </w:pPr>
            <w:r w:rsidRPr="004E4E41">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E730E" w14:textId="77777777" w:rsidR="003B4526" w:rsidRPr="004E4E41" w:rsidRDefault="003B4526" w:rsidP="00280205">
            <w:pPr>
              <w:jc w:val="center"/>
              <w:rPr>
                <w:sz w:val="20"/>
              </w:rPr>
            </w:pPr>
            <w:r w:rsidRPr="004E4E41">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0BD85" w14:textId="77777777" w:rsidR="003B4526" w:rsidRPr="004E4E41" w:rsidRDefault="003B4526" w:rsidP="00280205">
            <w:pPr>
              <w:jc w:val="center"/>
              <w:rPr>
                <w:sz w:val="20"/>
              </w:rPr>
            </w:pPr>
            <w:r w:rsidRPr="004E4E41">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38491" w14:textId="77777777" w:rsidR="003B4526" w:rsidRPr="004E4E41" w:rsidRDefault="003B4526" w:rsidP="00280205">
            <w:pPr>
              <w:jc w:val="center"/>
              <w:rPr>
                <w:sz w:val="20"/>
              </w:rPr>
            </w:pPr>
            <w:r w:rsidRPr="004E4E41">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15BDD" w14:textId="77777777" w:rsidR="003B4526" w:rsidRPr="004E4E41" w:rsidRDefault="003B4526" w:rsidP="00280205">
            <w:pPr>
              <w:jc w:val="center"/>
              <w:rPr>
                <w:sz w:val="20"/>
              </w:rPr>
            </w:pPr>
            <w:r w:rsidRPr="004E4E41">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DCEB4" w14:textId="77777777" w:rsidR="003B4526" w:rsidRPr="004E4E41" w:rsidRDefault="003B4526" w:rsidP="00280205">
            <w:pPr>
              <w:jc w:val="center"/>
              <w:rPr>
                <w:sz w:val="20"/>
              </w:rPr>
            </w:pPr>
            <w:r w:rsidRPr="004E4E41">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FA9AF" w14:textId="77777777" w:rsidR="003B4526" w:rsidRPr="004E4E41" w:rsidRDefault="003B4526" w:rsidP="00280205">
            <w:pPr>
              <w:jc w:val="center"/>
              <w:rPr>
                <w:sz w:val="20"/>
              </w:rPr>
            </w:pPr>
            <w:r w:rsidRPr="004E4E41">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D58CC" w14:textId="77777777" w:rsidR="003B4526" w:rsidRPr="004E4E41" w:rsidRDefault="003B4526" w:rsidP="00280205">
            <w:pPr>
              <w:jc w:val="center"/>
              <w:rPr>
                <w:sz w:val="20"/>
              </w:rPr>
            </w:pPr>
            <w:r w:rsidRPr="004E4E41">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442C1" w14:textId="77777777" w:rsidR="003B4526" w:rsidRPr="004E4E41" w:rsidRDefault="003B4526" w:rsidP="00280205">
            <w:pPr>
              <w:jc w:val="center"/>
              <w:rPr>
                <w:sz w:val="20"/>
              </w:rPr>
            </w:pPr>
            <w:r w:rsidRPr="004E4E41">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1CC3F" w14:textId="77777777" w:rsidR="003B4526" w:rsidRPr="004E4E41" w:rsidRDefault="003B4526" w:rsidP="00280205">
            <w:pPr>
              <w:jc w:val="center"/>
              <w:rPr>
                <w:sz w:val="20"/>
              </w:rPr>
            </w:pPr>
            <w:r w:rsidRPr="004E4E41">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5301B" w14:textId="77777777" w:rsidR="003B4526" w:rsidRPr="004E4E41" w:rsidRDefault="003B4526" w:rsidP="00280205">
            <w:pPr>
              <w:jc w:val="center"/>
              <w:rPr>
                <w:sz w:val="20"/>
              </w:rPr>
            </w:pPr>
            <w:r w:rsidRPr="004E4E41">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33D85" w14:textId="77777777" w:rsidR="003B4526" w:rsidRPr="004E4E41" w:rsidRDefault="003B4526" w:rsidP="00280205">
            <w:pPr>
              <w:jc w:val="center"/>
              <w:rPr>
                <w:sz w:val="20"/>
              </w:rPr>
            </w:pPr>
            <w:r w:rsidRPr="004E4E41">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C0AFC" w14:textId="77777777" w:rsidR="003B4526" w:rsidRPr="004E4E41" w:rsidRDefault="003B4526" w:rsidP="00280205">
            <w:pPr>
              <w:jc w:val="center"/>
              <w:rPr>
                <w:sz w:val="20"/>
              </w:rPr>
            </w:pPr>
            <w:r w:rsidRPr="004E4E41">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E58A2" w14:textId="77777777" w:rsidR="003B4526" w:rsidRPr="004E4E41" w:rsidRDefault="003B4526" w:rsidP="00280205">
            <w:pPr>
              <w:jc w:val="center"/>
              <w:rPr>
                <w:sz w:val="20"/>
              </w:rPr>
            </w:pPr>
            <w:r w:rsidRPr="004E4E41">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B3F0D" w14:textId="77777777" w:rsidR="003B4526" w:rsidRPr="004E4E41" w:rsidRDefault="003B4526" w:rsidP="00280205">
            <w:pPr>
              <w:jc w:val="center"/>
              <w:rPr>
                <w:sz w:val="20"/>
              </w:rPr>
            </w:pPr>
            <w:r w:rsidRPr="004E4E41">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ECDC3" w14:textId="77777777" w:rsidR="003B4526" w:rsidRPr="004E4E41" w:rsidRDefault="003B4526" w:rsidP="00280205">
            <w:pPr>
              <w:jc w:val="center"/>
              <w:rPr>
                <w:sz w:val="20"/>
              </w:rPr>
            </w:pPr>
            <w:r w:rsidRPr="004E4E41">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86504" w14:textId="77777777" w:rsidR="003B4526" w:rsidRPr="004E4E41" w:rsidRDefault="003B4526" w:rsidP="00280205">
            <w:pPr>
              <w:jc w:val="center"/>
              <w:rPr>
                <w:sz w:val="20"/>
              </w:rPr>
            </w:pPr>
            <w:r w:rsidRPr="004E4E41">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8269E" w14:textId="77777777" w:rsidR="003B4526" w:rsidRPr="004E4E41" w:rsidRDefault="003B4526" w:rsidP="00280205">
            <w:pPr>
              <w:jc w:val="center"/>
              <w:rPr>
                <w:sz w:val="20"/>
              </w:rPr>
            </w:pPr>
            <w:r w:rsidRPr="004E4E41">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E3EE9" w14:textId="77777777" w:rsidR="003B4526" w:rsidRPr="004E4E41" w:rsidRDefault="003B4526" w:rsidP="00280205">
            <w:pPr>
              <w:jc w:val="center"/>
              <w:rPr>
                <w:sz w:val="20"/>
              </w:rPr>
            </w:pPr>
            <w:r w:rsidRPr="004E4E41">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3D5F" w14:textId="77777777" w:rsidR="003B4526" w:rsidRPr="004E4E41" w:rsidRDefault="003B4526" w:rsidP="00280205">
            <w:pPr>
              <w:jc w:val="center"/>
              <w:rPr>
                <w:sz w:val="20"/>
              </w:rPr>
            </w:pPr>
            <w:r w:rsidRPr="004E4E41">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F3F5A" w14:textId="77777777" w:rsidR="003B4526" w:rsidRPr="004E4E41" w:rsidRDefault="003B4526" w:rsidP="00280205">
            <w:pPr>
              <w:jc w:val="center"/>
              <w:rPr>
                <w:sz w:val="20"/>
              </w:rPr>
            </w:pPr>
            <w:r w:rsidRPr="004E4E41">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E315E" w14:textId="77777777" w:rsidR="003B4526" w:rsidRPr="004E4E41" w:rsidRDefault="003B4526" w:rsidP="00280205">
            <w:pPr>
              <w:jc w:val="center"/>
              <w:rPr>
                <w:sz w:val="20"/>
              </w:rPr>
            </w:pPr>
            <w:r w:rsidRPr="004E4E41">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8BC89" w14:textId="77777777" w:rsidR="003B4526" w:rsidRPr="004E4E41" w:rsidRDefault="003B4526" w:rsidP="00280205">
            <w:pPr>
              <w:jc w:val="center"/>
              <w:rPr>
                <w:sz w:val="20"/>
              </w:rPr>
            </w:pPr>
            <w:r w:rsidRPr="004E4E41">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5C85C" w14:textId="77777777" w:rsidR="003B4526" w:rsidRPr="004E4E41" w:rsidRDefault="003B4526" w:rsidP="00280205">
            <w:pPr>
              <w:jc w:val="center"/>
              <w:rPr>
                <w:sz w:val="20"/>
              </w:rPr>
            </w:pPr>
            <w:r w:rsidRPr="004E4E41">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3D2C" w14:textId="77777777" w:rsidR="003B4526" w:rsidRPr="004E4E41" w:rsidRDefault="003B4526" w:rsidP="00280205">
            <w:pPr>
              <w:jc w:val="center"/>
              <w:rPr>
                <w:sz w:val="20"/>
              </w:rPr>
            </w:pPr>
            <w:r w:rsidRPr="004E4E41">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BB353" w14:textId="77777777" w:rsidR="003B4526" w:rsidRPr="004E4E41" w:rsidRDefault="003B4526" w:rsidP="00280205">
            <w:pPr>
              <w:jc w:val="center"/>
              <w:rPr>
                <w:sz w:val="20"/>
              </w:rPr>
            </w:pPr>
            <w:r w:rsidRPr="004E4E41">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B582F" w14:textId="77777777" w:rsidR="003B4526" w:rsidRPr="004E4E41" w:rsidRDefault="003B4526" w:rsidP="00280205">
            <w:pPr>
              <w:jc w:val="center"/>
              <w:rPr>
                <w:sz w:val="20"/>
              </w:rPr>
            </w:pPr>
            <w:r w:rsidRPr="004E4E41">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2E59C" w14:textId="77777777" w:rsidR="003B4526" w:rsidRPr="004E4E41" w:rsidRDefault="003B4526" w:rsidP="00280205">
            <w:pPr>
              <w:jc w:val="center"/>
              <w:rPr>
                <w:sz w:val="20"/>
              </w:rPr>
            </w:pPr>
            <w:r w:rsidRPr="004E4E41">
              <w:rPr>
                <w:sz w:val="20"/>
              </w:rPr>
              <w:t>0</w:t>
            </w:r>
          </w:p>
        </w:tc>
      </w:tr>
      <w:tr w:rsidR="003B4526" w14:paraId="6EBE668A" w14:textId="77777777" w:rsidTr="002F31B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2B3ABDEB" w14:textId="77777777" w:rsidR="003B4526" w:rsidRPr="004E4E41" w:rsidRDefault="003B4526" w:rsidP="00280205">
            <w:pPr>
              <w:jc w:val="center"/>
              <w:rPr>
                <w:sz w:val="20"/>
              </w:rPr>
            </w:pPr>
            <w:r w:rsidRPr="004E4E41">
              <w:rPr>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794B3B2" w14:textId="77777777" w:rsidR="003B4526" w:rsidRPr="004E4E41" w:rsidRDefault="003B4526" w:rsidP="00280205">
            <w:pPr>
              <w:jc w:val="center"/>
              <w:rPr>
                <w:sz w:val="20"/>
              </w:rPr>
            </w:pPr>
            <w:r w:rsidRPr="004E4E41">
              <w:rPr>
                <w:sz w:val="20"/>
              </w:rPr>
              <w:t>WGE_0</w:t>
            </w:r>
          </w:p>
        </w:tc>
      </w:tr>
    </w:tbl>
    <w:p w14:paraId="1970A2CA" w14:textId="53120F88"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6</w:t>
      </w:r>
      <w:r>
        <w:rPr>
          <w:noProof/>
        </w:rPr>
        <w:fldChar w:fldCharType="end"/>
      </w:r>
      <w:r>
        <w:t xml:space="preserve"> LLC_CLASS_ALLOC register.</w:t>
      </w:r>
    </w:p>
    <w:p w14:paraId="1121CD2B" w14:textId="77777777" w:rsidR="003B4526" w:rsidRDefault="003B4526" w:rsidP="006C1F1D">
      <w:pPr>
        <w:pStyle w:val="Heading3"/>
      </w:pPr>
      <w:bookmarkStart w:id="137" w:name="_Toc23344048"/>
      <w:r>
        <w:t>LLC_DATA_INV_CTL</w:t>
      </w:r>
      <w:bookmarkEnd w:id="137"/>
    </w:p>
    <w:p w14:paraId="58C89D6C" w14:textId="77777777" w:rsidR="003B4526" w:rsidRDefault="003B4526" w:rsidP="002F31B6">
      <w:pPr>
        <w:pStyle w:val="NormalWeb"/>
        <w:jc w:val="both"/>
      </w:pPr>
      <w:r>
        <w:t>This register controls a state machine that can invalidate the contents of data array banks. Each way has a corresponding bit in this register. When the register is written, the invalidation engine will kick off and invalidate the data for each of the specified ways. Writing a value of 1 to a bit indicate that the corresponding way should be invalidated. Writing a value of 0 to a bit indicate that the content of that way shouldn't be invalidated.</w:t>
      </w:r>
    </w:p>
    <w:p w14:paraId="234C17EB" w14:textId="77777777" w:rsidR="003B4526" w:rsidRDefault="003B4526" w:rsidP="002F31B6">
      <w:pPr>
        <w:pStyle w:val="NormalWeb"/>
        <w:jc w:val="both"/>
      </w:pPr>
      <w:r>
        <w:t>The register can be read to determine the current status of the data bank invalidation sequence. When hardware has completed the invalidation sequence for a way, it will change the value of that register bit from 1 to 0. If the entire register has a value of 0, then the invalidation engine has completed. The reset value of this register is zero.</w:t>
      </w:r>
    </w:p>
    <w:p w14:paraId="393E6A7D" w14:textId="77777777" w:rsidR="003B4526" w:rsidRDefault="003B4526" w:rsidP="002F31B6">
      <w:pPr>
        <w:pStyle w:val="NormalWeb"/>
        <w:jc w:val="both"/>
      </w:pPr>
      <w:r>
        <w:t>Invalidation of the data array is needed when switching between cache mode and scratchpad RAM mode, since the RAM mode allows direct access to the data. Any secure data that was stored in the cache may be visible to RAM mode accesses unless it is invalidated first. Similarly, if security permissions are removed for the Scratchpad RAM, the prior contents should be invalidated before removing the security check.</w:t>
      </w:r>
    </w:p>
    <w:p w14:paraId="2A880844" w14:textId="77777777" w:rsidR="003B4526" w:rsidRDefault="003B4526" w:rsidP="002F31B6">
      <w:pPr>
        <w:pStyle w:val="NormalWeb"/>
        <w:jc w:val="both"/>
      </w:pPr>
      <w:r>
        <w:lastRenderedPageBreak/>
        <w:t>An invalidation sequence should be completed before a second sequence is requested.</w:t>
      </w:r>
    </w:p>
    <w:p w14:paraId="3FB1DDCA" w14:textId="77777777" w:rsidR="003B4526" w:rsidRDefault="003B4526" w:rsidP="002F31B6">
      <w:pPr>
        <w:pStyle w:val="NormalWeb"/>
        <w:jc w:val="both"/>
      </w:pPr>
      <w:r>
        <w:t>This register requires secure access, since it invalidates data array, potentially modifying the contents of secure data.</w:t>
      </w:r>
    </w:p>
    <w:p w14:paraId="259653FE" w14:textId="77777777" w:rsidR="003B4526" w:rsidRDefault="003B4526" w:rsidP="006C1F1D">
      <w:pPr>
        <w:pStyle w:val="NormalWeb"/>
      </w:pPr>
      <w:r>
        <w:t>Attribute: RW</w:t>
      </w:r>
    </w:p>
    <w:p w14:paraId="1321074D" w14:textId="77777777" w:rsidR="003B4526" w:rsidRDefault="003B4526" w:rsidP="006C1F1D">
      <w:pPr>
        <w:pStyle w:val="NormalWeb"/>
      </w:pPr>
      <w:r>
        <w:t>Security: Secure access only</w:t>
      </w:r>
    </w:p>
    <w:p w14:paraId="7521C825" w14:textId="77777777" w:rsidR="003B4526" w:rsidRDefault="003B4526" w:rsidP="006C1F1D">
      <w:pPr>
        <w:pStyle w:val="NormalWeb"/>
      </w:pPr>
      <w:r>
        <w:t>Bit field description:</w:t>
      </w:r>
    </w:p>
    <w:p w14:paraId="2C0835F8" w14:textId="77777777" w:rsidR="003B4526" w:rsidRDefault="003B4526" w:rsidP="004061BB">
      <w:pPr>
        <w:numPr>
          <w:ilvl w:val="0"/>
          <w:numId w:val="38"/>
        </w:numPr>
        <w:spacing w:before="100" w:beforeAutospacing="1" w:after="100" w:afterAutospacing="1" w:line="240" w:lineRule="auto"/>
      </w:pPr>
      <w:r>
        <w:rPr>
          <w:b/>
          <w:bCs/>
        </w:rPr>
        <w:t>Data_Bank_Invalidation_Enable</w:t>
      </w:r>
      <w:r>
        <w:t>[31:0] - Data Bank Invalidation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6722C776"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20B2EC1"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D7CC8"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8AFE4"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0903F"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B998"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EEE08"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EA5D0"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BEE9B"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DAC8A"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10A44"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3AE43"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13F31"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22892"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B46ED"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CBC6D"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582A1"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13CF2"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BDD51"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63842"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8E88E"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92B5"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F252A"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17607"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9C61B"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1D24C"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D9B4E"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BD62E"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46A32"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ABE94"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E195F"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010AD"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C9B69" w14:textId="77777777" w:rsidR="003B4526" w:rsidRPr="00814A7A" w:rsidRDefault="003B4526" w:rsidP="00280205">
            <w:pPr>
              <w:jc w:val="center"/>
              <w:rPr>
                <w:sz w:val="20"/>
              </w:rPr>
            </w:pPr>
            <w:r w:rsidRPr="00814A7A">
              <w:rPr>
                <w:sz w:val="20"/>
              </w:rPr>
              <w:t>32</w:t>
            </w:r>
          </w:p>
        </w:tc>
      </w:tr>
      <w:tr w:rsidR="003B4526" w14:paraId="1EED69D0"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C4ADC2C" w14:textId="77777777" w:rsidR="003B4526" w:rsidRPr="00814A7A" w:rsidRDefault="003B4526" w:rsidP="00280205">
            <w:pPr>
              <w:jc w:val="center"/>
              <w:rPr>
                <w:sz w:val="20"/>
              </w:rPr>
            </w:pPr>
            <w:r w:rsidRPr="00814A7A">
              <w:rPr>
                <w:sz w:val="20"/>
              </w:rPr>
              <w:t>u</w:t>
            </w:r>
          </w:p>
        </w:tc>
      </w:tr>
      <w:tr w:rsidR="003B4526" w14:paraId="091B9F7E"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0124A3"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72D0C"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8092A"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467FF"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6965F"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3BAB6"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D027"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4418E"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3D92E"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F5F19"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0346D"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7F445"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2B728"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96D4B"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2C884"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32381"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E481"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BFE23"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12CF3"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654E0"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2CCBF"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59E24"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0B45A"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3C267"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5BDDD"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195F7"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2CD92"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50D4A"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BB303"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F5FD8"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CAE92"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1ED5C" w14:textId="77777777" w:rsidR="003B4526" w:rsidRPr="00814A7A" w:rsidRDefault="003B4526" w:rsidP="00280205">
            <w:pPr>
              <w:jc w:val="center"/>
              <w:rPr>
                <w:sz w:val="20"/>
              </w:rPr>
            </w:pPr>
            <w:r w:rsidRPr="00814A7A">
              <w:rPr>
                <w:sz w:val="20"/>
              </w:rPr>
              <w:t>0</w:t>
            </w:r>
          </w:p>
        </w:tc>
      </w:tr>
      <w:tr w:rsidR="003B4526" w14:paraId="51F6FE77"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3C259AD" w14:textId="77777777" w:rsidR="003B4526" w:rsidRPr="00814A7A" w:rsidRDefault="003B4526" w:rsidP="00280205">
            <w:pPr>
              <w:jc w:val="center"/>
              <w:rPr>
                <w:sz w:val="20"/>
              </w:rPr>
            </w:pPr>
            <w:r w:rsidRPr="00814A7A">
              <w:rPr>
                <w:sz w:val="20"/>
              </w:rPr>
              <w:t>Data_Bank_Invalidation_Enable</w:t>
            </w:r>
          </w:p>
        </w:tc>
      </w:tr>
    </w:tbl>
    <w:p w14:paraId="0B8CF30D" w14:textId="5FEF5F2E"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7</w:t>
      </w:r>
      <w:r>
        <w:rPr>
          <w:noProof/>
        </w:rPr>
        <w:fldChar w:fldCharType="end"/>
      </w:r>
      <w:r>
        <w:t xml:space="preserve"> LLC_DATA_INV_CTL register.</w:t>
      </w:r>
    </w:p>
    <w:p w14:paraId="3954E8B4" w14:textId="77777777" w:rsidR="003B4526" w:rsidRDefault="003B4526" w:rsidP="006C1F1D">
      <w:pPr>
        <w:pStyle w:val="Heading3"/>
      </w:pPr>
      <w:bookmarkStart w:id="138" w:name="_Toc23344049"/>
      <w:r>
        <w:t>LLC_ECC_DATA_ADDR</w:t>
      </w:r>
      <w:bookmarkEnd w:id="138"/>
    </w:p>
    <w:p w14:paraId="097016F6" w14:textId="77777777" w:rsidR="003B4526" w:rsidRDefault="003B4526" w:rsidP="002F31B6">
      <w:pPr>
        <w:pStyle w:val="NormalWeb"/>
        <w:jc w:val="both"/>
      </w:pPr>
      <w:r>
        <w:t>This is a status register that tracks the address of ECC errors that occur in the Data ram. If only one of either the SB bit or the DB bit is set in the ecc_data_info register, this address contains the address for that error. If both the SB and the DB ecc error bits are set in the ecc_data_info register, this register contains the address of the DB error.</w:t>
      </w:r>
    </w:p>
    <w:p w14:paraId="2C2D9F7B" w14:textId="77777777" w:rsidR="003B4526" w:rsidRDefault="003B4526" w:rsidP="006C1F1D">
      <w:pPr>
        <w:pStyle w:val="NormalWeb"/>
      </w:pPr>
      <w:r>
        <w:t>Attribute: RW</w:t>
      </w:r>
    </w:p>
    <w:p w14:paraId="6D4BE96E" w14:textId="77777777" w:rsidR="003B4526" w:rsidRDefault="003B4526" w:rsidP="006C1F1D">
      <w:pPr>
        <w:pStyle w:val="NormalWeb"/>
      </w:pPr>
      <w:r>
        <w:t>Security: Non-secure</w:t>
      </w:r>
    </w:p>
    <w:p w14:paraId="14470033" w14:textId="77777777" w:rsidR="003B4526" w:rsidRDefault="003B4526" w:rsidP="006C1F1D">
      <w:pPr>
        <w:pStyle w:val="NormalWeb"/>
      </w:pPr>
      <w:r>
        <w:t>Bit field description:</w:t>
      </w:r>
    </w:p>
    <w:p w14:paraId="02DF52E9" w14:textId="77777777" w:rsidR="003B4526" w:rsidRDefault="003B4526" w:rsidP="004061BB">
      <w:pPr>
        <w:numPr>
          <w:ilvl w:val="0"/>
          <w:numId w:val="39"/>
        </w:numPr>
        <w:spacing w:before="100" w:beforeAutospacing="1" w:after="100" w:afterAutospacing="1" w:line="240" w:lineRule="auto"/>
      </w:pPr>
      <w:r>
        <w:rPr>
          <w:b/>
          <w:bCs/>
        </w:rPr>
        <w:t>Address</w:t>
      </w:r>
      <w:r>
        <w:t>[59:0] - Address of first detected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280CE978"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C7C78D4"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44218"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884D6"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CD1B9"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660BA"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99417"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30C00"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02714"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80441"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81139"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988DB"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40889"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8347B"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21BD1"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1DF31"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C3277"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8ED01"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8F6D0"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14CED"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0DEE3"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38C8C"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3A7C8"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88417"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0376D"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B3EF7"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B78EC"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AE4DB"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A6759"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B873D"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01B0F"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AD781"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A4D85" w14:textId="77777777" w:rsidR="003B4526" w:rsidRPr="00814A7A" w:rsidRDefault="003B4526" w:rsidP="00280205">
            <w:pPr>
              <w:jc w:val="center"/>
              <w:rPr>
                <w:sz w:val="20"/>
              </w:rPr>
            </w:pPr>
            <w:r w:rsidRPr="00814A7A">
              <w:rPr>
                <w:sz w:val="20"/>
              </w:rPr>
              <w:t>32</w:t>
            </w:r>
          </w:p>
        </w:tc>
      </w:tr>
      <w:tr w:rsidR="003B4526" w14:paraId="05F3385D" w14:textId="77777777" w:rsidTr="002F31B6">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26567B4" w14:textId="77777777" w:rsidR="003B4526" w:rsidRPr="00814A7A" w:rsidRDefault="003B4526" w:rsidP="00280205">
            <w:pPr>
              <w:jc w:val="center"/>
              <w:rPr>
                <w:sz w:val="20"/>
              </w:rPr>
            </w:pPr>
            <w:r w:rsidRPr="00814A7A">
              <w:rPr>
                <w:sz w:val="20"/>
              </w:rPr>
              <w:t>u</w:t>
            </w:r>
          </w:p>
        </w:tc>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57482654" w14:textId="77777777" w:rsidR="003B4526" w:rsidRPr="00814A7A" w:rsidRDefault="003B4526" w:rsidP="00280205">
            <w:pPr>
              <w:jc w:val="center"/>
              <w:rPr>
                <w:sz w:val="20"/>
              </w:rPr>
            </w:pPr>
            <w:r w:rsidRPr="00814A7A">
              <w:rPr>
                <w:sz w:val="20"/>
              </w:rPr>
              <w:t>Address</w:t>
            </w:r>
          </w:p>
        </w:tc>
      </w:tr>
      <w:tr w:rsidR="003B4526" w14:paraId="1AEE2B9A"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C60513"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D9A11"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C7B29"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D8679"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C9ABC"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02C6"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C5606"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CF3D3"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2E915"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46ED3"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C3DDD"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E1D61"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9E0C4"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08078"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D3718"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74060"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D869B"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1B916"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62D1F"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DFDF1"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3CDCF"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4E13"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EFA81"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D0B45"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18D4"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350C9"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F0BB4"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0ECAE"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4A574"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C2F9B"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B0653"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EA71F" w14:textId="77777777" w:rsidR="003B4526" w:rsidRPr="00814A7A" w:rsidRDefault="003B4526" w:rsidP="00280205">
            <w:pPr>
              <w:jc w:val="center"/>
              <w:rPr>
                <w:sz w:val="20"/>
              </w:rPr>
            </w:pPr>
            <w:r w:rsidRPr="00814A7A">
              <w:rPr>
                <w:sz w:val="20"/>
              </w:rPr>
              <w:t>0</w:t>
            </w:r>
          </w:p>
        </w:tc>
      </w:tr>
      <w:tr w:rsidR="003B4526" w14:paraId="58CF131A"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E0B7688" w14:textId="77777777" w:rsidR="003B4526" w:rsidRPr="00814A7A" w:rsidRDefault="003B4526" w:rsidP="00280205">
            <w:pPr>
              <w:jc w:val="center"/>
              <w:rPr>
                <w:sz w:val="20"/>
              </w:rPr>
            </w:pPr>
            <w:r w:rsidRPr="00814A7A">
              <w:rPr>
                <w:sz w:val="20"/>
              </w:rPr>
              <w:t>Address</w:t>
            </w:r>
          </w:p>
        </w:tc>
      </w:tr>
    </w:tbl>
    <w:p w14:paraId="1B1CA22A" w14:textId="230B65B7"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8</w:t>
      </w:r>
      <w:r>
        <w:rPr>
          <w:noProof/>
        </w:rPr>
        <w:fldChar w:fldCharType="end"/>
      </w:r>
      <w:r>
        <w:t xml:space="preserve"> LLC_ECC_DATA_ADDR register.</w:t>
      </w:r>
    </w:p>
    <w:p w14:paraId="3485F74E" w14:textId="77777777" w:rsidR="003B4526" w:rsidRDefault="003B4526" w:rsidP="006C1F1D">
      <w:pPr>
        <w:pStyle w:val="Heading3"/>
      </w:pPr>
      <w:bookmarkStart w:id="139" w:name="_Toc23344050"/>
      <w:r>
        <w:lastRenderedPageBreak/>
        <w:t>LLC_ECC_DATA_INFO</w:t>
      </w:r>
      <w:bookmarkEnd w:id="139"/>
    </w:p>
    <w:p w14:paraId="126D4135" w14:textId="77777777" w:rsidR="003B4526" w:rsidRDefault="003B4526" w:rsidP="002F31B6">
      <w:pPr>
        <w:pStyle w:val="NormalWeb"/>
        <w:jc w:val="both"/>
      </w:pPr>
      <w:r>
        <w:t>This is a status register that tracks ECC errors that occur in the Data array. The register will track the number of ECC errors, as well as whether single-bit or double-bit errors have been detected. If the SB bit is set, at least one single bit error has been detected. If the DB bit is set, at least one double-bit error has been detected.</w:t>
      </w:r>
    </w:p>
    <w:p w14:paraId="046B47E1" w14:textId="77777777" w:rsidR="003B4526" w:rsidRDefault="003B4526" w:rsidP="002F31B6">
      <w:pPr>
        <w:pStyle w:val="NormalWeb"/>
        <w:jc w:val="both"/>
      </w:pPr>
      <w:r>
        <w:t>Additionally, the register tracks information about the first error detected. It stores the index of the tag array that had the error, as well as the way group. It also tracks which half of the cache line failed, which is needed to identify the sub-bank that failed.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14:paraId="22B12A01" w14:textId="77777777" w:rsidR="003B4526" w:rsidRDefault="003B4526" w:rsidP="002F31B6">
      <w:pPr>
        <w:pStyle w:val="NormalWeb"/>
        <w:jc w:val="both"/>
      </w:pPr>
      <w:r>
        <w:t>The register can be read for status, but can also be written. If the SB and DB bit are written with zeros, the sampling of the first detected error will happen as described above.</w:t>
      </w:r>
    </w:p>
    <w:p w14:paraId="01A522BD" w14:textId="77777777" w:rsidR="003B4526" w:rsidRDefault="003B4526" w:rsidP="006C1F1D">
      <w:pPr>
        <w:pStyle w:val="NormalWeb"/>
      </w:pPr>
      <w:r>
        <w:t>Attribute: RW</w:t>
      </w:r>
    </w:p>
    <w:p w14:paraId="37324CE1" w14:textId="77777777" w:rsidR="003B4526" w:rsidRDefault="003B4526" w:rsidP="006C1F1D">
      <w:pPr>
        <w:pStyle w:val="NormalWeb"/>
      </w:pPr>
      <w:r>
        <w:t>Security: Non-secure</w:t>
      </w:r>
    </w:p>
    <w:p w14:paraId="1FBC31A0" w14:textId="77777777" w:rsidR="003B4526" w:rsidRDefault="003B4526" w:rsidP="006C1F1D">
      <w:pPr>
        <w:pStyle w:val="NormalWeb"/>
      </w:pPr>
      <w:r>
        <w:t>Bit field description:</w:t>
      </w:r>
    </w:p>
    <w:p w14:paraId="11C89CEC" w14:textId="77777777" w:rsidR="003B4526" w:rsidRDefault="003B4526" w:rsidP="004061BB">
      <w:pPr>
        <w:numPr>
          <w:ilvl w:val="0"/>
          <w:numId w:val="40"/>
        </w:numPr>
        <w:spacing w:before="100" w:beforeAutospacing="1" w:after="100" w:afterAutospacing="1" w:line="240" w:lineRule="auto"/>
      </w:pPr>
      <w:r>
        <w:rPr>
          <w:b/>
          <w:bCs/>
        </w:rPr>
        <w:t>Index</w:t>
      </w:r>
      <w:r>
        <w:t>[43:32] - index of first detected error</w:t>
      </w:r>
    </w:p>
    <w:p w14:paraId="5838BC62" w14:textId="77777777" w:rsidR="003B4526" w:rsidRDefault="003B4526" w:rsidP="004061BB">
      <w:pPr>
        <w:numPr>
          <w:ilvl w:val="0"/>
          <w:numId w:val="40"/>
        </w:numPr>
        <w:spacing w:before="100" w:beforeAutospacing="1" w:after="100" w:afterAutospacing="1" w:line="240" w:lineRule="auto"/>
      </w:pPr>
      <w:r>
        <w:rPr>
          <w:b/>
          <w:bCs/>
        </w:rPr>
        <w:t>ECC_Count</w:t>
      </w:r>
      <w:r>
        <w:t>[31:16] - number of ECC errors found</w:t>
      </w:r>
    </w:p>
    <w:p w14:paraId="139FF3B7" w14:textId="77777777" w:rsidR="003B4526" w:rsidRDefault="003B4526" w:rsidP="004061BB">
      <w:pPr>
        <w:numPr>
          <w:ilvl w:val="0"/>
          <w:numId w:val="40"/>
        </w:numPr>
        <w:spacing w:before="100" w:beforeAutospacing="1" w:after="100" w:afterAutospacing="1" w:line="240" w:lineRule="auto"/>
      </w:pPr>
      <w:r>
        <w:rPr>
          <w:b/>
          <w:bCs/>
        </w:rPr>
        <w:t>hlf</w:t>
      </w:r>
      <w:r>
        <w:t>[9] - Which half of cache line reported error</w:t>
      </w:r>
    </w:p>
    <w:p w14:paraId="7A556D79" w14:textId="77777777" w:rsidR="003B4526" w:rsidRDefault="003B4526" w:rsidP="004061BB">
      <w:pPr>
        <w:numPr>
          <w:ilvl w:val="0"/>
          <w:numId w:val="40"/>
        </w:numPr>
        <w:spacing w:before="100" w:beforeAutospacing="1" w:after="100" w:afterAutospacing="1" w:line="240" w:lineRule="auto"/>
      </w:pPr>
      <w:r>
        <w:rPr>
          <w:b/>
          <w:bCs/>
        </w:rPr>
        <w:t>way</w:t>
      </w:r>
      <w:r>
        <w:t>[8:2] - Way group of first detected error</w:t>
      </w:r>
    </w:p>
    <w:p w14:paraId="3A55AB6D" w14:textId="77777777" w:rsidR="003B4526" w:rsidRDefault="003B4526" w:rsidP="004061BB">
      <w:pPr>
        <w:numPr>
          <w:ilvl w:val="0"/>
          <w:numId w:val="40"/>
        </w:numPr>
        <w:spacing w:before="100" w:beforeAutospacing="1" w:after="100" w:afterAutospacing="1" w:line="240" w:lineRule="auto"/>
      </w:pPr>
      <w:r>
        <w:rPr>
          <w:b/>
          <w:bCs/>
        </w:rPr>
        <w:t>db</w:t>
      </w:r>
      <w:r>
        <w:t>[1] - Detected double or multi bit error</w:t>
      </w:r>
    </w:p>
    <w:p w14:paraId="039E40CE" w14:textId="77777777" w:rsidR="003B4526" w:rsidRDefault="003B4526" w:rsidP="004061BB">
      <w:pPr>
        <w:numPr>
          <w:ilvl w:val="0"/>
          <w:numId w:val="40"/>
        </w:numPr>
        <w:spacing w:before="100" w:beforeAutospacing="1" w:after="100" w:afterAutospacing="1" w:line="240" w:lineRule="auto"/>
      </w:pPr>
      <w:r>
        <w:rPr>
          <w:b/>
          <w:bCs/>
        </w:rPr>
        <w:t>sb</w:t>
      </w:r>
      <w:r>
        <w:t>[0] - Detected single bit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16"/>
        <w:gridCol w:w="274"/>
        <w:gridCol w:w="274"/>
        <w:gridCol w:w="274"/>
        <w:gridCol w:w="274"/>
        <w:gridCol w:w="274"/>
        <w:gridCol w:w="274"/>
        <w:gridCol w:w="274"/>
        <w:gridCol w:w="307"/>
        <w:gridCol w:w="281"/>
      </w:tblGrid>
      <w:tr w:rsidR="003B4526" w14:paraId="04D67656"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928C7E5"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5C898AB6"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239B3EE3"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15C84AFB"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3FF141B8"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25731513"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4AFC3C97"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49AD39A8"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1589C2D7"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61047FA8"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04A229CD"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5C2A41D0"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5C2BA612"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118EF4C2"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34505F63"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0A68398D"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5B748EDE"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2199C0C7"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22855BE0"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71226216"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4F19CB4B"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2B98EC44"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24ACB563"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10B751C9"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63C9560C"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3DF6F5E2"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4643ABAE"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2D1DFE1D"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72AA7872"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10DBAC6C"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56725A37"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7BFBC58C" w14:textId="77777777" w:rsidR="003B4526" w:rsidRPr="00814A7A" w:rsidRDefault="003B4526" w:rsidP="00280205">
            <w:pPr>
              <w:jc w:val="center"/>
              <w:rPr>
                <w:sz w:val="20"/>
              </w:rPr>
            </w:pPr>
            <w:r w:rsidRPr="00814A7A">
              <w:rPr>
                <w:sz w:val="20"/>
              </w:rPr>
              <w:t>32</w:t>
            </w:r>
          </w:p>
        </w:tc>
      </w:tr>
      <w:tr w:rsidR="003B4526" w14:paraId="6ECE0700" w14:textId="77777777" w:rsidTr="002F31B6">
        <w:trPr>
          <w:tblCellSpacing w:w="7" w:type="dxa"/>
          <w:jc w:val="center"/>
        </w:trPr>
        <w:tc>
          <w:tcPr>
            <w:tcW w:w="0" w:type="auto"/>
            <w:gridSpan w:val="20"/>
            <w:tcBorders>
              <w:top w:val="outset" w:sz="6" w:space="0" w:color="auto"/>
              <w:left w:val="outset" w:sz="6" w:space="0" w:color="auto"/>
              <w:bottom w:val="outset" w:sz="6" w:space="0" w:color="auto"/>
              <w:right w:val="outset" w:sz="6" w:space="0" w:color="auto"/>
            </w:tcBorders>
            <w:hideMark/>
          </w:tcPr>
          <w:p w14:paraId="32867911" w14:textId="77777777" w:rsidR="003B4526" w:rsidRPr="00814A7A" w:rsidRDefault="003B4526" w:rsidP="00280205">
            <w:pPr>
              <w:jc w:val="center"/>
              <w:rPr>
                <w:sz w:val="20"/>
              </w:rPr>
            </w:pPr>
            <w:r w:rsidRPr="00814A7A">
              <w:rPr>
                <w:sz w:val="20"/>
              </w:rPr>
              <w:t>u</w:t>
            </w:r>
          </w:p>
        </w:tc>
        <w:tc>
          <w:tcPr>
            <w:tcW w:w="0" w:type="auto"/>
            <w:gridSpan w:val="12"/>
            <w:tcBorders>
              <w:top w:val="outset" w:sz="6" w:space="0" w:color="auto"/>
              <w:left w:val="outset" w:sz="6" w:space="0" w:color="auto"/>
              <w:bottom w:val="outset" w:sz="6" w:space="0" w:color="auto"/>
              <w:right w:val="outset" w:sz="6" w:space="0" w:color="auto"/>
            </w:tcBorders>
            <w:hideMark/>
          </w:tcPr>
          <w:p w14:paraId="6BDF4103" w14:textId="77777777" w:rsidR="003B4526" w:rsidRPr="00814A7A" w:rsidRDefault="003B4526" w:rsidP="00280205">
            <w:pPr>
              <w:jc w:val="center"/>
              <w:rPr>
                <w:sz w:val="20"/>
              </w:rPr>
            </w:pPr>
            <w:r w:rsidRPr="00814A7A">
              <w:rPr>
                <w:sz w:val="20"/>
              </w:rPr>
              <w:t>Index</w:t>
            </w:r>
          </w:p>
        </w:tc>
      </w:tr>
      <w:tr w:rsidR="003B4526" w14:paraId="32785CDD"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0EF6F07"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2C834C44"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41195C2"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71AB1122"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4ABD4780"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5A6CE6F8"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1EE5A065"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6A471689"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4438696D"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3314467"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5419FA09"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039A0437"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46A05665"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101F452C"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1AAD72B7"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0B16A622"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7EF01D0C"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5C974620"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326A21B4"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2C9BB555"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6C884788"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432D1B73"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3482EC1C"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1DA8C624"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6EC60FFE"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3F6076F7"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2C0A696"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63C3C5EC"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688CCB45"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7C5EFC6A"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6306735B"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098445D9" w14:textId="77777777" w:rsidR="003B4526" w:rsidRPr="00814A7A" w:rsidRDefault="003B4526" w:rsidP="00280205">
            <w:pPr>
              <w:jc w:val="center"/>
              <w:rPr>
                <w:sz w:val="20"/>
              </w:rPr>
            </w:pPr>
            <w:r w:rsidRPr="00814A7A">
              <w:rPr>
                <w:sz w:val="20"/>
              </w:rPr>
              <w:t>0</w:t>
            </w:r>
          </w:p>
        </w:tc>
      </w:tr>
      <w:tr w:rsidR="003B4526" w14:paraId="75352F04" w14:textId="77777777" w:rsidTr="002F31B6">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4E8F6B9E" w14:textId="77777777" w:rsidR="003B4526" w:rsidRPr="00814A7A" w:rsidRDefault="003B4526" w:rsidP="00280205">
            <w:pPr>
              <w:jc w:val="center"/>
              <w:rPr>
                <w:sz w:val="20"/>
              </w:rPr>
            </w:pPr>
            <w:r w:rsidRPr="00814A7A">
              <w:rPr>
                <w:sz w:val="20"/>
              </w:rPr>
              <w:t>ECC_Count</w:t>
            </w:r>
          </w:p>
        </w:tc>
        <w:tc>
          <w:tcPr>
            <w:tcW w:w="0" w:type="auto"/>
            <w:gridSpan w:val="6"/>
            <w:tcBorders>
              <w:top w:val="outset" w:sz="6" w:space="0" w:color="auto"/>
              <w:left w:val="outset" w:sz="6" w:space="0" w:color="auto"/>
              <w:bottom w:val="outset" w:sz="6" w:space="0" w:color="auto"/>
              <w:right w:val="outset" w:sz="6" w:space="0" w:color="auto"/>
            </w:tcBorders>
            <w:hideMark/>
          </w:tcPr>
          <w:p w14:paraId="6F20645D" w14:textId="77777777" w:rsidR="003B4526" w:rsidRPr="00814A7A" w:rsidRDefault="003B4526" w:rsidP="00280205">
            <w:pPr>
              <w:jc w:val="center"/>
              <w:rPr>
                <w:sz w:val="20"/>
              </w:rPr>
            </w:pPr>
            <w:r w:rsidRPr="00814A7A">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48B72711" w14:textId="77777777" w:rsidR="003B4526" w:rsidRPr="00814A7A" w:rsidRDefault="003B4526" w:rsidP="00280205">
            <w:pPr>
              <w:jc w:val="center"/>
              <w:rPr>
                <w:sz w:val="20"/>
              </w:rPr>
            </w:pPr>
            <w:r w:rsidRPr="00814A7A">
              <w:rPr>
                <w:sz w:val="20"/>
              </w:rPr>
              <w:t>hlf</w:t>
            </w:r>
          </w:p>
        </w:tc>
        <w:tc>
          <w:tcPr>
            <w:tcW w:w="0" w:type="auto"/>
            <w:gridSpan w:val="7"/>
            <w:tcBorders>
              <w:top w:val="outset" w:sz="6" w:space="0" w:color="auto"/>
              <w:left w:val="outset" w:sz="6" w:space="0" w:color="auto"/>
              <w:bottom w:val="outset" w:sz="6" w:space="0" w:color="auto"/>
              <w:right w:val="outset" w:sz="6" w:space="0" w:color="auto"/>
            </w:tcBorders>
            <w:hideMark/>
          </w:tcPr>
          <w:p w14:paraId="35628494" w14:textId="77777777" w:rsidR="003B4526" w:rsidRPr="00814A7A" w:rsidRDefault="003B4526" w:rsidP="00280205">
            <w:pPr>
              <w:jc w:val="center"/>
              <w:rPr>
                <w:sz w:val="20"/>
              </w:rPr>
            </w:pPr>
            <w:r w:rsidRPr="00814A7A">
              <w:rPr>
                <w:sz w:val="20"/>
              </w:rPr>
              <w:t>way</w:t>
            </w:r>
          </w:p>
        </w:tc>
        <w:tc>
          <w:tcPr>
            <w:tcW w:w="0" w:type="auto"/>
            <w:tcBorders>
              <w:top w:val="outset" w:sz="6" w:space="0" w:color="auto"/>
              <w:left w:val="outset" w:sz="6" w:space="0" w:color="auto"/>
              <w:bottom w:val="outset" w:sz="6" w:space="0" w:color="auto"/>
              <w:right w:val="outset" w:sz="6" w:space="0" w:color="auto"/>
            </w:tcBorders>
            <w:hideMark/>
          </w:tcPr>
          <w:p w14:paraId="1F84ED98" w14:textId="77777777" w:rsidR="003B4526" w:rsidRPr="00814A7A" w:rsidRDefault="003B4526" w:rsidP="00280205">
            <w:pPr>
              <w:jc w:val="center"/>
              <w:rPr>
                <w:sz w:val="20"/>
              </w:rPr>
            </w:pPr>
            <w:r w:rsidRPr="00814A7A">
              <w:rPr>
                <w:sz w:val="20"/>
              </w:rPr>
              <w:t>db</w:t>
            </w:r>
          </w:p>
        </w:tc>
        <w:tc>
          <w:tcPr>
            <w:tcW w:w="0" w:type="auto"/>
            <w:tcBorders>
              <w:top w:val="outset" w:sz="6" w:space="0" w:color="auto"/>
              <w:left w:val="outset" w:sz="6" w:space="0" w:color="auto"/>
              <w:bottom w:val="outset" w:sz="6" w:space="0" w:color="auto"/>
              <w:right w:val="outset" w:sz="6" w:space="0" w:color="auto"/>
            </w:tcBorders>
            <w:hideMark/>
          </w:tcPr>
          <w:p w14:paraId="499BB32A" w14:textId="77777777" w:rsidR="003B4526" w:rsidRPr="00814A7A" w:rsidRDefault="003B4526" w:rsidP="00280205">
            <w:pPr>
              <w:jc w:val="center"/>
              <w:rPr>
                <w:sz w:val="20"/>
              </w:rPr>
            </w:pPr>
            <w:r w:rsidRPr="00814A7A">
              <w:rPr>
                <w:sz w:val="20"/>
              </w:rPr>
              <w:t>sb</w:t>
            </w:r>
          </w:p>
        </w:tc>
      </w:tr>
    </w:tbl>
    <w:p w14:paraId="1459A7B7" w14:textId="7884E0F9"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9</w:t>
      </w:r>
      <w:r>
        <w:rPr>
          <w:noProof/>
        </w:rPr>
        <w:fldChar w:fldCharType="end"/>
      </w:r>
      <w:r>
        <w:t xml:space="preserve"> LLC_ECC_DATA_INFO register.</w:t>
      </w:r>
    </w:p>
    <w:p w14:paraId="4E83C350" w14:textId="77777777" w:rsidR="003B4526" w:rsidRDefault="003B4526" w:rsidP="006C1F1D">
      <w:pPr>
        <w:pStyle w:val="Heading3"/>
      </w:pPr>
      <w:bookmarkStart w:id="140" w:name="_Toc23344051"/>
      <w:r>
        <w:t>LLC_ECC_DISABLE</w:t>
      </w:r>
      <w:bookmarkEnd w:id="140"/>
    </w:p>
    <w:p w14:paraId="2FE8B7DE" w14:textId="77777777" w:rsidR="003B4526" w:rsidRDefault="003B4526" w:rsidP="002F31B6">
      <w:pPr>
        <w:pStyle w:val="NormalWeb"/>
        <w:jc w:val="both"/>
      </w:pPr>
      <w:r>
        <w:t>This register allows ECC to be disabled for either the Data arrays or the Tag arrays. These are independently controlled. A bit value of 1 indicates that ECC is disabled. A bit value of 0 indicates ECC is enabled, if present. The register value resets to value 0, meaning ECC is enabled.</w:t>
      </w:r>
    </w:p>
    <w:p w14:paraId="0DE29765" w14:textId="77777777" w:rsidR="003B4526" w:rsidRDefault="003B4526" w:rsidP="006C1F1D">
      <w:pPr>
        <w:pStyle w:val="NormalWeb"/>
      </w:pPr>
      <w:r>
        <w:lastRenderedPageBreak/>
        <w:t>Attribute: RW</w:t>
      </w:r>
    </w:p>
    <w:p w14:paraId="48D6A5B4" w14:textId="77777777" w:rsidR="003B4526" w:rsidRDefault="003B4526" w:rsidP="006C1F1D">
      <w:pPr>
        <w:pStyle w:val="NormalWeb"/>
      </w:pPr>
      <w:r>
        <w:t>Security: Non-secure</w:t>
      </w:r>
    </w:p>
    <w:p w14:paraId="6D9FC414" w14:textId="77777777" w:rsidR="003B4526" w:rsidRDefault="003B4526" w:rsidP="006C1F1D">
      <w:pPr>
        <w:pStyle w:val="NormalWeb"/>
      </w:pPr>
      <w:r>
        <w:t>Bit field description:</w:t>
      </w:r>
    </w:p>
    <w:p w14:paraId="25321D5E" w14:textId="77777777" w:rsidR="003B4526" w:rsidRDefault="003B4526" w:rsidP="004061BB">
      <w:pPr>
        <w:numPr>
          <w:ilvl w:val="0"/>
          <w:numId w:val="41"/>
        </w:numPr>
        <w:spacing w:before="100" w:beforeAutospacing="1" w:after="100" w:afterAutospacing="1" w:line="240" w:lineRule="auto"/>
      </w:pPr>
      <w:r>
        <w:rPr>
          <w:b/>
          <w:bCs/>
        </w:rPr>
        <w:t>D</w:t>
      </w:r>
      <w:r>
        <w:t>[1] - Disable Data ECC Check/Correct</w:t>
      </w:r>
    </w:p>
    <w:p w14:paraId="0E9D5A6C" w14:textId="77777777" w:rsidR="003B4526" w:rsidRDefault="003B4526" w:rsidP="004061BB">
      <w:pPr>
        <w:numPr>
          <w:ilvl w:val="0"/>
          <w:numId w:val="41"/>
        </w:numPr>
        <w:spacing w:before="100" w:beforeAutospacing="1" w:after="100" w:afterAutospacing="1" w:line="240" w:lineRule="auto"/>
      </w:pPr>
      <w:r>
        <w:rPr>
          <w:b/>
          <w:bCs/>
        </w:rPr>
        <w:t>T</w:t>
      </w:r>
      <w:r>
        <w:t>[0] - Disable Tag ECC Check/Correct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4930D1D9"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5A28859"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07559122"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78AD6DCF"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305AA1B3"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1FFA217A"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59E309CE"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75FBFE6C"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5F5C663A"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76CA959C"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54DA7A01"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5C876DC6"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528B36F8"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41C8B377"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4B99C13C"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6496EEF0"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0D596CB8"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3AAC882A"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07F08B61"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321FACBB"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04324705"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17DB506D"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53A9359F"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1D7AEE4E"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1014DC23"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0B4DEE3B"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47B8F3CC"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1D6DB2F3"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1476E5F4"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306074AB"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7F689258"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69C32C15"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7F7F140A" w14:textId="77777777" w:rsidR="003B4526" w:rsidRPr="00814A7A" w:rsidRDefault="003B4526" w:rsidP="00280205">
            <w:pPr>
              <w:jc w:val="center"/>
              <w:rPr>
                <w:sz w:val="20"/>
              </w:rPr>
            </w:pPr>
            <w:r w:rsidRPr="00814A7A">
              <w:rPr>
                <w:sz w:val="20"/>
              </w:rPr>
              <w:t>32</w:t>
            </w:r>
          </w:p>
        </w:tc>
      </w:tr>
      <w:tr w:rsidR="003B4526" w14:paraId="25D26732"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0EF4261" w14:textId="77777777" w:rsidR="003B4526" w:rsidRPr="00814A7A" w:rsidRDefault="003B4526" w:rsidP="00280205">
            <w:pPr>
              <w:jc w:val="center"/>
              <w:rPr>
                <w:sz w:val="20"/>
              </w:rPr>
            </w:pPr>
            <w:r w:rsidRPr="00814A7A">
              <w:rPr>
                <w:sz w:val="20"/>
              </w:rPr>
              <w:t>u</w:t>
            </w:r>
          </w:p>
        </w:tc>
      </w:tr>
      <w:tr w:rsidR="003B4526" w14:paraId="05EB8022"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3CDA8A2"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53CAFC8F"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2D47CC26"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366F8B3F"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703DC7A0"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0D2039DE"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2858AD20"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6CF6764B"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46251B00"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18899D4E"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726465B1"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109E2586"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E1240A7"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3D46F845"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66AF5258"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6EF6EDA8"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12083142"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5F5661C1"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0FF10C79"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2D782BE4"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76388A90"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7228B41D"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1E92BBD7"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7E3CF1F5"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031B2F75"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44F83AE6"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01F86785"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31A81B41"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192A6077"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09C3632A"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27C002FF"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0C3FC815" w14:textId="77777777" w:rsidR="003B4526" w:rsidRPr="00814A7A" w:rsidRDefault="003B4526" w:rsidP="00280205">
            <w:pPr>
              <w:jc w:val="center"/>
              <w:rPr>
                <w:sz w:val="20"/>
              </w:rPr>
            </w:pPr>
            <w:r w:rsidRPr="00814A7A">
              <w:rPr>
                <w:sz w:val="20"/>
              </w:rPr>
              <w:t>0</w:t>
            </w:r>
          </w:p>
        </w:tc>
      </w:tr>
      <w:tr w:rsidR="003B4526" w14:paraId="193FA2F2" w14:textId="77777777" w:rsidTr="002F31B6">
        <w:trPr>
          <w:tblCellSpacing w:w="7"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369F5C2A" w14:textId="77777777" w:rsidR="003B4526" w:rsidRPr="00814A7A" w:rsidRDefault="003B4526" w:rsidP="00280205">
            <w:pPr>
              <w:jc w:val="center"/>
              <w:rPr>
                <w:sz w:val="20"/>
              </w:rPr>
            </w:pPr>
            <w:r w:rsidRPr="00814A7A">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1A9F797F" w14:textId="77777777" w:rsidR="003B4526" w:rsidRPr="00814A7A" w:rsidRDefault="003B4526" w:rsidP="00280205">
            <w:pPr>
              <w:jc w:val="center"/>
              <w:rPr>
                <w:sz w:val="20"/>
              </w:rPr>
            </w:pPr>
            <w:r w:rsidRPr="00814A7A">
              <w:rPr>
                <w:sz w:val="20"/>
              </w:rPr>
              <w:t>D</w:t>
            </w:r>
          </w:p>
        </w:tc>
        <w:tc>
          <w:tcPr>
            <w:tcW w:w="0" w:type="auto"/>
            <w:tcBorders>
              <w:top w:val="outset" w:sz="6" w:space="0" w:color="auto"/>
              <w:left w:val="outset" w:sz="6" w:space="0" w:color="auto"/>
              <w:bottom w:val="outset" w:sz="6" w:space="0" w:color="auto"/>
              <w:right w:val="outset" w:sz="6" w:space="0" w:color="auto"/>
            </w:tcBorders>
            <w:hideMark/>
          </w:tcPr>
          <w:p w14:paraId="7304C67D" w14:textId="77777777" w:rsidR="003B4526" w:rsidRPr="00814A7A" w:rsidRDefault="003B4526" w:rsidP="00280205">
            <w:pPr>
              <w:jc w:val="center"/>
              <w:rPr>
                <w:sz w:val="20"/>
              </w:rPr>
            </w:pPr>
            <w:r w:rsidRPr="00814A7A">
              <w:rPr>
                <w:sz w:val="20"/>
              </w:rPr>
              <w:t>T</w:t>
            </w:r>
          </w:p>
        </w:tc>
      </w:tr>
    </w:tbl>
    <w:p w14:paraId="395AE95E" w14:textId="5EC4C945"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10</w:t>
      </w:r>
      <w:r>
        <w:rPr>
          <w:noProof/>
        </w:rPr>
        <w:fldChar w:fldCharType="end"/>
      </w:r>
      <w:r>
        <w:t xml:space="preserve"> LLC_ECC_DISABLE register.</w:t>
      </w:r>
    </w:p>
    <w:p w14:paraId="6FB7919D" w14:textId="77777777" w:rsidR="003B4526" w:rsidRDefault="003B4526" w:rsidP="006C1F1D">
      <w:pPr>
        <w:pStyle w:val="Heading3"/>
      </w:pPr>
      <w:bookmarkStart w:id="141" w:name="_Toc23344052"/>
      <w:r>
        <w:t>LLC_ECC_TAG_ADDR</w:t>
      </w:r>
      <w:bookmarkEnd w:id="141"/>
    </w:p>
    <w:p w14:paraId="705A2566" w14:textId="77777777" w:rsidR="003B4526" w:rsidRDefault="003B4526" w:rsidP="002F31B6">
      <w:pPr>
        <w:pStyle w:val="NormalWeb"/>
        <w:jc w:val="both"/>
      </w:pPr>
      <w:r>
        <w:t>This is a status register that tracks the address of ECC errors that occur in the Tag ram. If only one of either the SB bit or the DB bit is set in the ecc_tag_info register, this address contains the address for that error. If both the SB and the DB ecc error bits are set in the ecc_tag_info register, this register contains the address of the DB error.</w:t>
      </w:r>
    </w:p>
    <w:p w14:paraId="4D59B383" w14:textId="77777777" w:rsidR="003B4526" w:rsidRDefault="003B4526" w:rsidP="006C1F1D">
      <w:pPr>
        <w:pStyle w:val="NormalWeb"/>
      </w:pPr>
      <w:r>
        <w:t>Attribute: RW</w:t>
      </w:r>
    </w:p>
    <w:p w14:paraId="0548935E" w14:textId="77777777" w:rsidR="003B4526" w:rsidRDefault="003B4526" w:rsidP="006C1F1D">
      <w:pPr>
        <w:pStyle w:val="NormalWeb"/>
      </w:pPr>
      <w:r>
        <w:t>Security: Non-secure</w:t>
      </w:r>
    </w:p>
    <w:p w14:paraId="4C4A2A68" w14:textId="77777777" w:rsidR="003B4526" w:rsidRDefault="003B4526" w:rsidP="006C1F1D">
      <w:pPr>
        <w:pStyle w:val="NormalWeb"/>
      </w:pPr>
      <w:r>
        <w:t>Bit field description:</w:t>
      </w:r>
    </w:p>
    <w:p w14:paraId="5449A688" w14:textId="77777777" w:rsidR="003B4526" w:rsidRDefault="003B4526" w:rsidP="004061BB">
      <w:pPr>
        <w:numPr>
          <w:ilvl w:val="0"/>
          <w:numId w:val="42"/>
        </w:numPr>
        <w:spacing w:before="100" w:beforeAutospacing="1" w:after="100" w:afterAutospacing="1" w:line="240" w:lineRule="auto"/>
      </w:pPr>
      <w:r>
        <w:rPr>
          <w:b/>
          <w:bCs/>
        </w:rPr>
        <w:t>Address</w:t>
      </w:r>
      <w:r>
        <w:t>[59:0] - Address of first detected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2029E451"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8868593"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4BBF2DE5"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00508DB3"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2D58C7E6"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41F97B0D"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1AF2884D"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6563BEFF"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3EA33259"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15CF67E3"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50D123FD"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025E876B"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7F7DB390"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145E9527"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0B8CAAB3"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2E7D4AFA"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17B22A45"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290C5D8D"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A6DC4CF"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40242A31"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46737058"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55A9B1F0"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6A1C3973"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57D4D4E1"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1AF7AF5B"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2B0EF3F3"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77B18C76"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71668D3D"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06455F77"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2E6C06EA"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0151F8B5"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40BEE5FC"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7689D128" w14:textId="77777777" w:rsidR="003B4526" w:rsidRPr="00814A7A" w:rsidRDefault="003B4526" w:rsidP="00280205">
            <w:pPr>
              <w:jc w:val="center"/>
              <w:rPr>
                <w:sz w:val="20"/>
              </w:rPr>
            </w:pPr>
            <w:r w:rsidRPr="00814A7A">
              <w:rPr>
                <w:sz w:val="20"/>
              </w:rPr>
              <w:t>32</w:t>
            </w:r>
          </w:p>
        </w:tc>
      </w:tr>
      <w:tr w:rsidR="003B4526" w14:paraId="0C9AB234" w14:textId="77777777" w:rsidTr="002F31B6">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hideMark/>
          </w:tcPr>
          <w:p w14:paraId="0228C9C7" w14:textId="77777777" w:rsidR="003B4526" w:rsidRPr="00814A7A" w:rsidRDefault="003B4526" w:rsidP="00280205">
            <w:pPr>
              <w:jc w:val="center"/>
              <w:rPr>
                <w:sz w:val="20"/>
              </w:rPr>
            </w:pPr>
            <w:r w:rsidRPr="00814A7A">
              <w:rPr>
                <w:sz w:val="20"/>
              </w:rPr>
              <w:t>u</w:t>
            </w:r>
          </w:p>
        </w:tc>
        <w:tc>
          <w:tcPr>
            <w:tcW w:w="0" w:type="auto"/>
            <w:gridSpan w:val="28"/>
            <w:tcBorders>
              <w:top w:val="outset" w:sz="6" w:space="0" w:color="auto"/>
              <w:left w:val="outset" w:sz="6" w:space="0" w:color="auto"/>
              <w:bottom w:val="outset" w:sz="6" w:space="0" w:color="auto"/>
              <w:right w:val="outset" w:sz="6" w:space="0" w:color="auto"/>
            </w:tcBorders>
            <w:hideMark/>
          </w:tcPr>
          <w:p w14:paraId="71D17C4E" w14:textId="77777777" w:rsidR="003B4526" w:rsidRPr="00814A7A" w:rsidRDefault="003B4526" w:rsidP="00280205">
            <w:pPr>
              <w:jc w:val="center"/>
              <w:rPr>
                <w:sz w:val="20"/>
              </w:rPr>
            </w:pPr>
            <w:r w:rsidRPr="00814A7A">
              <w:rPr>
                <w:sz w:val="20"/>
              </w:rPr>
              <w:t>Address</w:t>
            </w:r>
          </w:p>
        </w:tc>
      </w:tr>
      <w:tr w:rsidR="003B4526" w14:paraId="6B5FF79E"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5B334A8"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66F7DA9C"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D8A7ABF"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5493D6B0"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46A00DF5"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054438B0"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253F72C2"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0E224682"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53F7AE62"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5FE9D88A"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29251866"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0F25DAF9"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3A4E34BC"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6549E590"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5EF8BA46"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070EFE07"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653409EA"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186D38C4"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31277A1E"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52848C3E"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4204FAF8"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541CCAC4"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6F9BB6C3"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43BF56D1"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1E72730F"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27B4C5D7"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5D169635"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468D4592"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34B2D578"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4BB437DB"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5BCFAF8A"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498E18F3" w14:textId="77777777" w:rsidR="003B4526" w:rsidRPr="00814A7A" w:rsidRDefault="003B4526" w:rsidP="00280205">
            <w:pPr>
              <w:jc w:val="center"/>
              <w:rPr>
                <w:sz w:val="20"/>
              </w:rPr>
            </w:pPr>
            <w:r w:rsidRPr="00814A7A">
              <w:rPr>
                <w:sz w:val="20"/>
              </w:rPr>
              <w:t>0</w:t>
            </w:r>
          </w:p>
        </w:tc>
      </w:tr>
      <w:tr w:rsidR="003B4526" w14:paraId="5934D523"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BAB6454" w14:textId="77777777" w:rsidR="003B4526" w:rsidRPr="00814A7A" w:rsidRDefault="003B4526" w:rsidP="00280205">
            <w:pPr>
              <w:jc w:val="center"/>
              <w:rPr>
                <w:sz w:val="20"/>
              </w:rPr>
            </w:pPr>
            <w:r w:rsidRPr="00814A7A">
              <w:rPr>
                <w:sz w:val="20"/>
              </w:rPr>
              <w:t>Address</w:t>
            </w:r>
          </w:p>
        </w:tc>
      </w:tr>
    </w:tbl>
    <w:p w14:paraId="5AE18BC3" w14:textId="42003758"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11</w:t>
      </w:r>
      <w:r>
        <w:rPr>
          <w:noProof/>
        </w:rPr>
        <w:fldChar w:fldCharType="end"/>
      </w:r>
      <w:r>
        <w:t xml:space="preserve"> LLC_ECC_TAG_ADDR register.</w:t>
      </w:r>
    </w:p>
    <w:p w14:paraId="19BB8ED6" w14:textId="77777777" w:rsidR="003B4526" w:rsidRDefault="003B4526" w:rsidP="006C1F1D">
      <w:pPr>
        <w:pStyle w:val="Heading3"/>
      </w:pPr>
      <w:bookmarkStart w:id="142" w:name="_Toc23344053"/>
      <w:r>
        <w:lastRenderedPageBreak/>
        <w:t>LLC_ECC_TAG_INFO</w:t>
      </w:r>
      <w:bookmarkEnd w:id="142"/>
    </w:p>
    <w:p w14:paraId="4B6356CC" w14:textId="77777777" w:rsidR="003B4526" w:rsidRDefault="003B4526" w:rsidP="002F31B6">
      <w:pPr>
        <w:pStyle w:val="NormalWeb"/>
        <w:jc w:val="both"/>
      </w:pPr>
      <w:r>
        <w:t>This is a status register that tracks ECC errors that occur in the Tag array. The register will track the number of ECC errors, as well as whether single-bit or double-bit errors have been detected. If the SB bit is set, at least one single bit error has been detected. If the DB bit is set, at least one double-bit error has been detected.</w:t>
      </w:r>
    </w:p>
    <w:p w14:paraId="3D05ACA5" w14:textId="77777777" w:rsidR="003B4526" w:rsidRDefault="003B4526" w:rsidP="002F31B6">
      <w:pPr>
        <w:pStyle w:val="NormalWeb"/>
        <w:jc w:val="both"/>
      </w:pPr>
      <w:r>
        <w:t>Additionally, the register tracks information about the first error detected. It stores the index of the tag array that had the error, as well as the way group.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14:paraId="1DBD1C4C" w14:textId="77777777" w:rsidR="003B4526" w:rsidRDefault="003B4526" w:rsidP="002F31B6">
      <w:pPr>
        <w:pStyle w:val="NormalWeb"/>
        <w:jc w:val="both"/>
      </w:pPr>
      <w:r>
        <w:t>The register can be read for status, but can also be written. If the SB and DB bit are written with zeros, the sampling of the first detected error will happen as described above.</w:t>
      </w:r>
    </w:p>
    <w:p w14:paraId="7AF347BA" w14:textId="77777777" w:rsidR="003B4526" w:rsidRDefault="003B4526" w:rsidP="002F31B6">
      <w:pPr>
        <w:pStyle w:val="NormalWeb"/>
        <w:jc w:val="both"/>
      </w:pPr>
      <w:r>
        <w:t>Attribute: RW</w:t>
      </w:r>
    </w:p>
    <w:p w14:paraId="6213ACA5" w14:textId="77777777" w:rsidR="003B4526" w:rsidRDefault="003B4526" w:rsidP="006C1F1D">
      <w:pPr>
        <w:pStyle w:val="NormalWeb"/>
      </w:pPr>
      <w:r>
        <w:t>Security: Non-secure</w:t>
      </w:r>
    </w:p>
    <w:p w14:paraId="27D31C5F" w14:textId="77777777" w:rsidR="003B4526" w:rsidRDefault="003B4526" w:rsidP="006C1F1D">
      <w:pPr>
        <w:pStyle w:val="NormalWeb"/>
      </w:pPr>
      <w:r>
        <w:t>Bit field description:</w:t>
      </w:r>
    </w:p>
    <w:p w14:paraId="68F42799" w14:textId="77777777" w:rsidR="003B4526" w:rsidRDefault="003B4526" w:rsidP="004061BB">
      <w:pPr>
        <w:numPr>
          <w:ilvl w:val="0"/>
          <w:numId w:val="43"/>
        </w:numPr>
        <w:spacing w:before="100" w:beforeAutospacing="1" w:after="100" w:afterAutospacing="1" w:line="240" w:lineRule="auto"/>
      </w:pPr>
      <w:r>
        <w:rPr>
          <w:b/>
          <w:bCs/>
        </w:rPr>
        <w:t>Index</w:t>
      </w:r>
      <w:r>
        <w:t>[43:32] - Index of first detected error</w:t>
      </w:r>
    </w:p>
    <w:p w14:paraId="79A01689" w14:textId="77777777" w:rsidR="003B4526" w:rsidRDefault="003B4526" w:rsidP="004061BB">
      <w:pPr>
        <w:numPr>
          <w:ilvl w:val="0"/>
          <w:numId w:val="43"/>
        </w:numPr>
        <w:spacing w:before="100" w:beforeAutospacing="1" w:after="100" w:afterAutospacing="1" w:line="240" w:lineRule="auto"/>
      </w:pPr>
      <w:r>
        <w:rPr>
          <w:b/>
          <w:bCs/>
        </w:rPr>
        <w:t>ECC_Count</w:t>
      </w:r>
      <w:r>
        <w:t>[31:16] - Number of ECC errors found</w:t>
      </w:r>
    </w:p>
    <w:p w14:paraId="0D8D6C93" w14:textId="77777777" w:rsidR="003B4526" w:rsidRDefault="003B4526" w:rsidP="004061BB">
      <w:pPr>
        <w:numPr>
          <w:ilvl w:val="0"/>
          <w:numId w:val="43"/>
        </w:numPr>
        <w:spacing w:before="100" w:beforeAutospacing="1" w:after="100" w:afterAutospacing="1" w:line="240" w:lineRule="auto"/>
      </w:pPr>
      <w:r>
        <w:rPr>
          <w:b/>
          <w:bCs/>
        </w:rPr>
        <w:t>way</w:t>
      </w:r>
      <w:r>
        <w:t>[6:2] - Way group of first detected error</w:t>
      </w:r>
    </w:p>
    <w:p w14:paraId="058AFEF9" w14:textId="77777777" w:rsidR="003B4526" w:rsidRDefault="003B4526" w:rsidP="004061BB">
      <w:pPr>
        <w:numPr>
          <w:ilvl w:val="0"/>
          <w:numId w:val="43"/>
        </w:numPr>
        <w:spacing w:before="100" w:beforeAutospacing="1" w:after="100" w:afterAutospacing="1" w:line="240" w:lineRule="auto"/>
      </w:pPr>
      <w:r>
        <w:rPr>
          <w:b/>
          <w:bCs/>
        </w:rPr>
        <w:t>db</w:t>
      </w:r>
      <w:r>
        <w:t>[1] - Detected double or multi bit error</w:t>
      </w:r>
    </w:p>
    <w:p w14:paraId="40645971" w14:textId="77777777" w:rsidR="003B4526" w:rsidRDefault="003B4526" w:rsidP="004061BB">
      <w:pPr>
        <w:numPr>
          <w:ilvl w:val="0"/>
          <w:numId w:val="43"/>
        </w:numPr>
        <w:spacing w:before="100" w:beforeAutospacing="1" w:after="100" w:afterAutospacing="1" w:line="240" w:lineRule="auto"/>
      </w:pPr>
      <w:r>
        <w:rPr>
          <w:b/>
          <w:bCs/>
        </w:rPr>
        <w:t>sb</w:t>
      </w:r>
      <w:r>
        <w:t>[0] - Detected single bit error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07"/>
        <w:gridCol w:w="281"/>
      </w:tblGrid>
      <w:tr w:rsidR="003B4526" w14:paraId="3A3A16C1"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4C82CB9"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6E68ABE4"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40973F3E"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0561F948"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1AA4E4C6"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42E93A73"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0874224D"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6A549340"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49A1EFB1"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6475334A"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7F3D7D7D"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75041BEB"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39AFFBC9"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2F5B19C6"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54F88CE8"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5E428129"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3861FCC7"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222B33F0"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6E744943"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7E2B8FB0"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683458FB"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3B4693BD"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1D9E8B7C"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6659D502"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1F4D9A13"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7F1C9767"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06E935B8"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3BBE8B84"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17FB1F39"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17E98023"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73E57B8E"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45C1E34F" w14:textId="77777777" w:rsidR="003B4526" w:rsidRPr="00814A7A" w:rsidRDefault="003B4526" w:rsidP="00280205">
            <w:pPr>
              <w:jc w:val="center"/>
              <w:rPr>
                <w:sz w:val="20"/>
              </w:rPr>
            </w:pPr>
            <w:r w:rsidRPr="00814A7A">
              <w:rPr>
                <w:sz w:val="20"/>
              </w:rPr>
              <w:t>32</w:t>
            </w:r>
          </w:p>
        </w:tc>
      </w:tr>
      <w:tr w:rsidR="003B4526" w14:paraId="142BA3E1" w14:textId="77777777" w:rsidTr="002F31B6">
        <w:trPr>
          <w:tblCellSpacing w:w="7" w:type="dxa"/>
          <w:jc w:val="center"/>
        </w:trPr>
        <w:tc>
          <w:tcPr>
            <w:tcW w:w="0" w:type="auto"/>
            <w:gridSpan w:val="20"/>
            <w:tcBorders>
              <w:top w:val="outset" w:sz="6" w:space="0" w:color="auto"/>
              <w:left w:val="outset" w:sz="6" w:space="0" w:color="auto"/>
              <w:bottom w:val="outset" w:sz="6" w:space="0" w:color="auto"/>
              <w:right w:val="outset" w:sz="6" w:space="0" w:color="auto"/>
            </w:tcBorders>
            <w:hideMark/>
          </w:tcPr>
          <w:p w14:paraId="6187C7C6" w14:textId="77777777" w:rsidR="003B4526" w:rsidRPr="00814A7A" w:rsidRDefault="003B4526" w:rsidP="00280205">
            <w:pPr>
              <w:jc w:val="center"/>
              <w:rPr>
                <w:sz w:val="20"/>
              </w:rPr>
            </w:pPr>
            <w:r w:rsidRPr="00814A7A">
              <w:rPr>
                <w:sz w:val="20"/>
              </w:rPr>
              <w:t>u</w:t>
            </w:r>
          </w:p>
        </w:tc>
        <w:tc>
          <w:tcPr>
            <w:tcW w:w="0" w:type="auto"/>
            <w:gridSpan w:val="12"/>
            <w:tcBorders>
              <w:top w:val="outset" w:sz="6" w:space="0" w:color="auto"/>
              <w:left w:val="outset" w:sz="6" w:space="0" w:color="auto"/>
              <w:bottom w:val="outset" w:sz="6" w:space="0" w:color="auto"/>
              <w:right w:val="outset" w:sz="6" w:space="0" w:color="auto"/>
            </w:tcBorders>
            <w:hideMark/>
          </w:tcPr>
          <w:p w14:paraId="3107D2B8" w14:textId="77777777" w:rsidR="003B4526" w:rsidRPr="00814A7A" w:rsidRDefault="003B4526" w:rsidP="00280205">
            <w:pPr>
              <w:jc w:val="center"/>
              <w:rPr>
                <w:sz w:val="20"/>
              </w:rPr>
            </w:pPr>
            <w:r w:rsidRPr="00814A7A">
              <w:rPr>
                <w:sz w:val="20"/>
              </w:rPr>
              <w:t>Index</w:t>
            </w:r>
          </w:p>
        </w:tc>
      </w:tr>
      <w:tr w:rsidR="003B4526" w14:paraId="753E7517"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93AA9B4"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0A8D5CB9"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6C2AE21F"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4431B2F3"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41AAFF80"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5818A891"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45079F10"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506E013A"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2731F4CD"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2891113"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1F60CD03"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5FA5AE06"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72121663"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3AF1B79F"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661E18B7"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2BA70909"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42126EF8"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5837EB9F"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74571032"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4B153B69"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0894FEB1"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56FB9415"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0C6CC3EC"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43A4E37D"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27B81970"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5CB4AE29"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1A8A37E2"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438E9C8A"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51181FE4"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258C4BCA"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124455AF"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6297D11F" w14:textId="77777777" w:rsidR="003B4526" w:rsidRPr="00814A7A" w:rsidRDefault="003B4526" w:rsidP="00280205">
            <w:pPr>
              <w:jc w:val="center"/>
              <w:rPr>
                <w:sz w:val="20"/>
              </w:rPr>
            </w:pPr>
            <w:r w:rsidRPr="00814A7A">
              <w:rPr>
                <w:sz w:val="20"/>
              </w:rPr>
              <w:t>0</w:t>
            </w:r>
          </w:p>
        </w:tc>
      </w:tr>
      <w:tr w:rsidR="003B4526" w14:paraId="7A8AC855" w14:textId="77777777" w:rsidTr="002F31B6">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781EE398" w14:textId="77777777" w:rsidR="003B4526" w:rsidRPr="00814A7A" w:rsidRDefault="003B4526" w:rsidP="00280205">
            <w:pPr>
              <w:jc w:val="center"/>
              <w:rPr>
                <w:sz w:val="20"/>
              </w:rPr>
            </w:pPr>
            <w:r w:rsidRPr="00814A7A">
              <w:rPr>
                <w:sz w:val="20"/>
              </w:rPr>
              <w:t>ECC_Count</w:t>
            </w:r>
          </w:p>
        </w:tc>
        <w:tc>
          <w:tcPr>
            <w:tcW w:w="0" w:type="auto"/>
            <w:gridSpan w:val="9"/>
            <w:tcBorders>
              <w:top w:val="outset" w:sz="6" w:space="0" w:color="auto"/>
              <w:left w:val="outset" w:sz="6" w:space="0" w:color="auto"/>
              <w:bottom w:val="outset" w:sz="6" w:space="0" w:color="auto"/>
              <w:right w:val="outset" w:sz="6" w:space="0" w:color="auto"/>
            </w:tcBorders>
            <w:hideMark/>
          </w:tcPr>
          <w:p w14:paraId="540E4251" w14:textId="77777777" w:rsidR="003B4526" w:rsidRPr="00814A7A" w:rsidRDefault="003B4526" w:rsidP="00280205">
            <w:pPr>
              <w:jc w:val="center"/>
              <w:rPr>
                <w:sz w:val="20"/>
              </w:rPr>
            </w:pPr>
            <w:r w:rsidRPr="00814A7A">
              <w:rPr>
                <w:sz w:val="20"/>
              </w:rPr>
              <w:t>u</w:t>
            </w:r>
          </w:p>
        </w:tc>
        <w:tc>
          <w:tcPr>
            <w:tcW w:w="0" w:type="auto"/>
            <w:gridSpan w:val="5"/>
            <w:tcBorders>
              <w:top w:val="outset" w:sz="6" w:space="0" w:color="auto"/>
              <w:left w:val="outset" w:sz="6" w:space="0" w:color="auto"/>
              <w:bottom w:val="outset" w:sz="6" w:space="0" w:color="auto"/>
              <w:right w:val="outset" w:sz="6" w:space="0" w:color="auto"/>
            </w:tcBorders>
            <w:hideMark/>
          </w:tcPr>
          <w:p w14:paraId="42130042" w14:textId="77777777" w:rsidR="003B4526" w:rsidRPr="00814A7A" w:rsidRDefault="003B4526" w:rsidP="00280205">
            <w:pPr>
              <w:jc w:val="center"/>
              <w:rPr>
                <w:sz w:val="20"/>
              </w:rPr>
            </w:pPr>
            <w:r w:rsidRPr="00814A7A">
              <w:rPr>
                <w:sz w:val="20"/>
              </w:rPr>
              <w:t>way</w:t>
            </w:r>
          </w:p>
        </w:tc>
        <w:tc>
          <w:tcPr>
            <w:tcW w:w="0" w:type="auto"/>
            <w:tcBorders>
              <w:top w:val="outset" w:sz="6" w:space="0" w:color="auto"/>
              <w:left w:val="outset" w:sz="6" w:space="0" w:color="auto"/>
              <w:bottom w:val="outset" w:sz="6" w:space="0" w:color="auto"/>
              <w:right w:val="outset" w:sz="6" w:space="0" w:color="auto"/>
            </w:tcBorders>
            <w:hideMark/>
          </w:tcPr>
          <w:p w14:paraId="6DFDADDA" w14:textId="77777777" w:rsidR="003B4526" w:rsidRPr="00814A7A" w:rsidRDefault="003B4526" w:rsidP="00280205">
            <w:pPr>
              <w:jc w:val="center"/>
              <w:rPr>
                <w:sz w:val="20"/>
              </w:rPr>
            </w:pPr>
            <w:r w:rsidRPr="00814A7A">
              <w:rPr>
                <w:sz w:val="20"/>
              </w:rPr>
              <w:t>db</w:t>
            </w:r>
          </w:p>
        </w:tc>
        <w:tc>
          <w:tcPr>
            <w:tcW w:w="0" w:type="auto"/>
            <w:tcBorders>
              <w:top w:val="outset" w:sz="6" w:space="0" w:color="auto"/>
              <w:left w:val="outset" w:sz="6" w:space="0" w:color="auto"/>
              <w:bottom w:val="outset" w:sz="6" w:space="0" w:color="auto"/>
              <w:right w:val="outset" w:sz="6" w:space="0" w:color="auto"/>
            </w:tcBorders>
            <w:hideMark/>
          </w:tcPr>
          <w:p w14:paraId="38038825" w14:textId="77777777" w:rsidR="003B4526" w:rsidRPr="00814A7A" w:rsidRDefault="003B4526" w:rsidP="00280205">
            <w:pPr>
              <w:jc w:val="center"/>
              <w:rPr>
                <w:sz w:val="20"/>
              </w:rPr>
            </w:pPr>
            <w:r w:rsidRPr="00814A7A">
              <w:rPr>
                <w:sz w:val="20"/>
              </w:rPr>
              <w:t>sb</w:t>
            </w:r>
          </w:p>
        </w:tc>
      </w:tr>
    </w:tbl>
    <w:p w14:paraId="39345D5D" w14:textId="0B68D6FC"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12</w:t>
      </w:r>
      <w:r>
        <w:rPr>
          <w:noProof/>
        </w:rPr>
        <w:fldChar w:fldCharType="end"/>
      </w:r>
      <w:r>
        <w:t xml:space="preserve"> LLC_ECC_TAG_INFO register.</w:t>
      </w:r>
    </w:p>
    <w:p w14:paraId="28EE959F" w14:textId="77777777" w:rsidR="003B4526" w:rsidRDefault="003B4526" w:rsidP="006C1F1D">
      <w:pPr>
        <w:pStyle w:val="Heading3"/>
      </w:pPr>
      <w:bookmarkStart w:id="143" w:name="_Toc23344054"/>
      <w:r>
        <w:t>LLC_EVENT_COUNTER_0</w:t>
      </w:r>
      <w:bookmarkEnd w:id="143"/>
    </w:p>
    <w:p w14:paraId="63EED09F" w14:textId="77777777" w:rsidR="003B4526" w:rsidRDefault="003B4526" w:rsidP="002F31B6">
      <w:pPr>
        <w:pStyle w:val="NormalWeb"/>
        <w:jc w:val="both"/>
      </w:pPr>
      <w:r>
        <w:t>This register is the first of two event counters. When its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5BC65820" w14:textId="77777777" w:rsidR="003B4526" w:rsidRDefault="003B4526" w:rsidP="002F31B6">
      <w:pPr>
        <w:pStyle w:val="NormalWeb"/>
        <w:jc w:val="both"/>
      </w:pPr>
      <w:r>
        <w:lastRenderedPageBreak/>
        <w:t>The counter can be read or written. Writing the value can initialize the counter to a larger value which can speed up the point at which counter will overflow and the interrupt will be triggered.</w:t>
      </w:r>
    </w:p>
    <w:p w14:paraId="632FA0D5" w14:textId="77777777" w:rsidR="003B4526" w:rsidRDefault="003B4526" w:rsidP="006C1F1D">
      <w:pPr>
        <w:pStyle w:val="NormalWeb"/>
      </w:pPr>
      <w:r>
        <w:t>Attribute: RW</w:t>
      </w:r>
    </w:p>
    <w:p w14:paraId="353A0A15" w14:textId="77777777" w:rsidR="003B4526" w:rsidRDefault="003B4526" w:rsidP="006C1F1D">
      <w:pPr>
        <w:pStyle w:val="NormalWeb"/>
      </w:pPr>
      <w:r>
        <w:t>Security: Non-secure</w:t>
      </w:r>
    </w:p>
    <w:p w14:paraId="0EA1A764" w14:textId="77777777" w:rsidR="003B4526" w:rsidRDefault="003B4526" w:rsidP="006C1F1D">
      <w:pPr>
        <w:pStyle w:val="NormalWeb"/>
      </w:pPr>
      <w:r>
        <w:t>Bit field description:</w:t>
      </w:r>
    </w:p>
    <w:p w14:paraId="6A9F600C" w14:textId="77777777" w:rsidR="003B4526" w:rsidRDefault="003B4526" w:rsidP="004061BB">
      <w:pPr>
        <w:numPr>
          <w:ilvl w:val="0"/>
          <w:numId w:val="44"/>
        </w:numPr>
        <w:spacing w:before="100" w:beforeAutospacing="1" w:after="100" w:afterAutospacing="1" w:line="240" w:lineRule="auto"/>
      </w:pPr>
      <w:r>
        <w:rPr>
          <w:b/>
          <w:bCs/>
        </w:rPr>
        <w:t>Event_Counter_Value_0</w:t>
      </w:r>
      <w:r>
        <w:t xml:space="preserve">[31:0] -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6ED7D964"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F349974"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1FEFE2F7"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50E2DFE4"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2AB41694"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59D3030E"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0F292161"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37F2524B"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664BC8BB"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0460A4B3"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0A9B16AF"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7AC1FF21"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7F6580BB"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74088DED"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0739B104"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4B4899EE"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3B461122"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0A0C1EBF"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0E042D40"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5148BC00"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6E613E57"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23A1707D"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03654002"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5E5542F9"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07F737C8"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3223A7A8"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1CE3B41F"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6681C5CD"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1B8E40B0"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3B54530A"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2D027BD4"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53553BA5"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07DE1BA9" w14:textId="77777777" w:rsidR="003B4526" w:rsidRPr="00814A7A" w:rsidRDefault="003B4526" w:rsidP="00280205">
            <w:pPr>
              <w:jc w:val="center"/>
              <w:rPr>
                <w:sz w:val="20"/>
              </w:rPr>
            </w:pPr>
            <w:r w:rsidRPr="00814A7A">
              <w:rPr>
                <w:sz w:val="20"/>
              </w:rPr>
              <w:t>32</w:t>
            </w:r>
          </w:p>
        </w:tc>
      </w:tr>
      <w:tr w:rsidR="003B4526" w14:paraId="617F8CE6"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9BBB79A" w14:textId="77777777" w:rsidR="003B4526" w:rsidRPr="00814A7A" w:rsidRDefault="003B4526" w:rsidP="00280205">
            <w:pPr>
              <w:jc w:val="center"/>
              <w:rPr>
                <w:sz w:val="20"/>
              </w:rPr>
            </w:pPr>
            <w:r w:rsidRPr="00814A7A">
              <w:rPr>
                <w:sz w:val="20"/>
              </w:rPr>
              <w:t>u</w:t>
            </w:r>
          </w:p>
        </w:tc>
      </w:tr>
      <w:tr w:rsidR="003B4526" w14:paraId="3875C554"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54D3A5A"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2EC496FE"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6E15156"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4CFA1986"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31B1F5E2"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1332AE87"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1A5E3934"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2BC5304C"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46DA941F"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A715229"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7869D41F"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0EFB9251"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6428D403"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0D5A65D6"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6001880D"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35CD353D"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1C8028D3"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7BAADAF3"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649E943C"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32A9BAA8"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346A9859"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78635596"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15D751BB"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00673EB1"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13DCB1EB"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14A23EE5"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2F5393B7"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3456AC2E"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7C181E73"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44551564"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0F2281A9"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39D4EC30" w14:textId="77777777" w:rsidR="003B4526" w:rsidRPr="00814A7A" w:rsidRDefault="003B4526" w:rsidP="00280205">
            <w:pPr>
              <w:jc w:val="center"/>
              <w:rPr>
                <w:sz w:val="20"/>
              </w:rPr>
            </w:pPr>
            <w:r w:rsidRPr="00814A7A">
              <w:rPr>
                <w:sz w:val="20"/>
              </w:rPr>
              <w:t>0</w:t>
            </w:r>
          </w:p>
        </w:tc>
      </w:tr>
      <w:tr w:rsidR="003B4526" w14:paraId="7C3FAD76"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92003D4" w14:textId="77777777" w:rsidR="003B4526" w:rsidRPr="00814A7A" w:rsidRDefault="003B4526" w:rsidP="00280205">
            <w:pPr>
              <w:jc w:val="center"/>
              <w:rPr>
                <w:sz w:val="20"/>
              </w:rPr>
            </w:pPr>
            <w:r w:rsidRPr="00814A7A">
              <w:rPr>
                <w:sz w:val="20"/>
              </w:rPr>
              <w:t>Event_Counter_Value_0</w:t>
            </w:r>
          </w:p>
        </w:tc>
      </w:tr>
    </w:tbl>
    <w:p w14:paraId="31EE72B7" w14:textId="3BBBEA4E"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13</w:t>
      </w:r>
      <w:r>
        <w:rPr>
          <w:noProof/>
        </w:rPr>
        <w:fldChar w:fldCharType="end"/>
      </w:r>
      <w:r>
        <w:t xml:space="preserve"> LLC_EVENT_COUNTER_0 register.</w:t>
      </w:r>
    </w:p>
    <w:p w14:paraId="23B3B138" w14:textId="77777777" w:rsidR="003B4526" w:rsidRDefault="003B4526" w:rsidP="006C1F1D">
      <w:pPr>
        <w:pStyle w:val="Heading3"/>
      </w:pPr>
      <w:bookmarkStart w:id="144" w:name="_Toc23344055"/>
      <w:r>
        <w:t>LLC_EVENT_COUNTER_1</w:t>
      </w:r>
      <w:bookmarkEnd w:id="144"/>
    </w:p>
    <w:p w14:paraId="3FA289E9" w14:textId="77777777" w:rsidR="003B4526" w:rsidRDefault="003B4526" w:rsidP="002F31B6">
      <w:pPr>
        <w:pStyle w:val="NormalWeb"/>
        <w:jc w:val="both"/>
      </w:pPr>
      <w:r>
        <w:t>This register is the first of two event counters. When its event counter mask control enables certain events to be counted, they will increment this counter. When the counter overflows, in can produce an interrupt if the interrupt mask is enabled. This can be used to trap to software after a number of specified events has occurred.</w:t>
      </w:r>
    </w:p>
    <w:p w14:paraId="59917DF2" w14:textId="77777777" w:rsidR="003B4526" w:rsidRDefault="003B4526" w:rsidP="002F31B6">
      <w:pPr>
        <w:pStyle w:val="NormalWeb"/>
        <w:jc w:val="both"/>
      </w:pPr>
      <w:r>
        <w:t>The counter can be read or written. Writing the value can initialize the counter to a larger value which can speed up the point at which counter will overflow and the interrupt will be triggered.</w:t>
      </w:r>
    </w:p>
    <w:p w14:paraId="3D997FA3" w14:textId="77777777" w:rsidR="003B4526" w:rsidRDefault="003B4526" w:rsidP="002F31B6">
      <w:pPr>
        <w:pStyle w:val="NormalWeb"/>
        <w:jc w:val="both"/>
      </w:pPr>
      <w:r>
        <w:t>Attribute: RW</w:t>
      </w:r>
    </w:p>
    <w:p w14:paraId="44C25812" w14:textId="77777777" w:rsidR="003B4526" w:rsidRDefault="003B4526" w:rsidP="006C1F1D">
      <w:pPr>
        <w:pStyle w:val="NormalWeb"/>
      </w:pPr>
      <w:r>
        <w:t>Security: Non-secure</w:t>
      </w:r>
    </w:p>
    <w:p w14:paraId="6EB98BCB" w14:textId="77777777" w:rsidR="003B4526" w:rsidRDefault="003B4526" w:rsidP="006C1F1D">
      <w:pPr>
        <w:pStyle w:val="NormalWeb"/>
      </w:pPr>
      <w:r>
        <w:t>Bit field description:</w:t>
      </w:r>
    </w:p>
    <w:p w14:paraId="5F34E21B" w14:textId="77777777" w:rsidR="003B4526" w:rsidRDefault="003B4526" w:rsidP="004061BB">
      <w:pPr>
        <w:numPr>
          <w:ilvl w:val="0"/>
          <w:numId w:val="45"/>
        </w:numPr>
        <w:spacing w:before="100" w:beforeAutospacing="1" w:after="100" w:afterAutospacing="1" w:line="240" w:lineRule="auto"/>
      </w:pPr>
      <w:r>
        <w:rPr>
          <w:b/>
          <w:bCs/>
        </w:rPr>
        <w:t>Event_Counter_Value_1</w:t>
      </w:r>
      <w:r>
        <w:t xml:space="preserve">[31:0] -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75568FF6"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AD30D4A"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5DB17D70"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7D261C4F"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3A18EEBF"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698BEC87"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37FDDA66"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20B04F5A"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26E0F06F"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1E74A9C5"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7CA19D11"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5F137F59"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0A096203"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2501B70D"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4DD83CC6"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7BA0439B"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4E4E7CAE"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3412044A"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323B65FF"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2BC4BCAF"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35873F45"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20930EAA"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44A64602"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39D881AF"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41F3F0F0"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466F0346"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2BDD7756"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6A37EF16"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7EDC1ED1"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5D97337B"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0C9EE3C2"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4694366F"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3EF91990" w14:textId="77777777" w:rsidR="003B4526" w:rsidRPr="00814A7A" w:rsidRDefault="003B4526" w:rsidP="00280205">
            <w:pPr>
              <w:jc w:val="center"/>
              <w:rPr>
                <w:sz w:val="20"/>
              </w:rPr>
            </w:pPr>
            <w:r w:rsidRPr="00814A7A">
              <w:rPr>
                <w:sz w:val="20"/>
              </w:rPr>
              <w:t>32</w:t>
            </w:r>
          </w:p>
        </w:tc>
      </w:tr>
      <w:tr w:rsidR="003B4526" w14:paraId="1BB70CE0"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4DDCABA" w14:textId="77777777" w:rsidR="003B4526" w:rsidRPr="00814A7A" w:rsidRDefault="003B4526" w:rsidP="00280205">
            <w:pPr>
              <w:jc w:val="center"/>
              <w:rPr>
                <w:sz w:val="20"/>
              </w:rPr>
            </w:pPr>
            <w:r w:rsidRPr="00814A7A">
              <w:rPr>
                <w:sz w:val="20"/>
              </w:rPr>
              <w:t>u</w:t>
            </w:r>
          </w:p>
        </w:tc>
      </w:tr>
      <w:tr w:rsidR="003B4526" w14:paraId="723FE85C"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875B5E8"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36D05887"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71E10550"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6095B8D5"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6AE0BD6F"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4AD04768"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335032D4"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26BAC4E3"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661FF215"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7297039D"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2672A522"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1735D003"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0679C195"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08043757"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24CBBFA7"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3784223D"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63225D51"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3862E07E"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444B031C"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0CC33200"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3761E1E6"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4123FB5D"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1C6EEB37"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66425AF2"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1AA7D813"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3419026E"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3E7F1246"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2BECD8E1"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3848F439"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61CE094B"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3847733D"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281CC1B4" w14:textId="77777777" w:rsidR="003B4526" w:rsidRPr="00814A7A" w:rsidRDefault="003B4526" w:rsidP="00280205">
            <w:pPr>
              <w:jc w:val="center"/>
              <w:rPr>
                <w:sz w:val="20"/>
              </w:rPr>
            </w:pPr>
            <w:r w:rsidRPr="00814A7A">
              <w:rPr>
                <w:sz w:val="20"/>
              </w:rPr>
              <w:t>0</w:t>
            </w:r>
          </w:p>
        </w:tc>
      </w:tr>
      <w:tr w:rsidR="003B4526" w14:paraId="66874BC0"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8C206B0" w14:textId="77777777" w:rsidR="003B4526" w:rsidRPr="00814A7A" w:rsidRDefault="003B4526" w:rsidP="00280205">
            <w:pPr>
              <w:jc w:val="center"/>
              <w:rPr>
                <w:sz w:val="20"/>
              </w:rPr>
            </w:pPr>
            <w:r w:rsidRPr="00814A7A">
              <w:rPr>
                <w:sz w:val="20"/>
              </w:rPr>
              <w:t>Event_Counter_Value_1</w:t>
            </w:r>
          </w:p>
        </w:tc>
      </w:tr>
    </w:tbl>
    <w:p w14:paraId="6F71FF55" w14:textId="4FD5E2E9" w:rsidR="003B4526" w:rsidRDefault="003B4526" w:rsidP="006C1F1D">
      <w:pPr>
        <w:pStyle w:val="Caption"/>
      </w:pPr>
      <w:r>
        <w:lastRenderedPageBreak/>
        <w:t xml:space="preserve">Table </w:t>
      </w:r>
      <w:r>
        <w:rPr>
          <w:noProof/>
        </w:rPr>
        <w:fldChar w:fldCharType="begin"/>
      </w:r>
      <w:r>
        <w:rPr>
          <w:noProof/>
        </w:rPr>
        <w:instrText xml:space="preserve"> SEQ Table \* ARABIC </w:instrText>
      </w:r>
      <w:r>
        <w:rPr>
          <w:noProof/>
        </w:rPr>
        <w:fldChar w:fldCharType="separate"/>
      </w:r>
      <w:r w:rsidR="00172DCE">
        <w:rPr>
          <w:noProof/>
        </w:rPr>
        <w:t>14</w:t>
      </w:r>
      <w:r>
        <w:rPr>
          <w:noProof/>
        </w:rPr>
        <w:fldChar w:fldCharType="end"/>
      </w:r>
      <w:r>
        <w:t xml:space="preserve"> LLC_EVENT_COUNTER_1 register.</w:t>
      </w:r>
    </w:p>
    <w:p w14:paraId="035D4004" w14:textId="77777777" w:rsidR="003B4526" w:rsidRDefault="003B4526" w:rsidP="006C1F1D">
      <w:pPr>
        <w:pStyle w:val="Heading3"/>
      </w:pPr>
      <w:bookmarkStart w:id="145" w:name="_Toc23344056"/>
      <w:r>
        <w:t>LLC_EVENT_COUNTER_MASK_0</w:t>
      </w:r>
      <w:bookmarkEnd w:id="145"/>
    </w:p>
    <w:p w14:paraId="2B6D8EBB" w14:textId="77777777" w:rsidR="003B4526" w:rsidRDefault="003B4526" w:rsidP="002F31B6">
      <w:pPr>
        <w:pStyle w:val="NormalWeb"/>
        <w:jc w:val="both"/>
      </w:pPr>
      <w:r>
        <w:t>This register is used to program its corresponding event counter. Each bit of this register enables the performance counter to increment if the event occurs. A value of 1 for a bit indicates that this event should be counted.</w:t>
      </w:r>
    </w:p>
    <w:p w14:paraId="25095508" w14:textId="77777777" w:rsidR="003B4526" w:rsidRDefault="003B4526" w:rsidP="002F31B6">
      <w:pPr>
        <w:pStyle w:val="NormalWeb"/>
        <w:jc w:val="both"/>
      </w:pPr>
      <w:r>
        <w:t>If multiple bits are set to 1, the logic will only count if all of the corresponding events occur on the same cycle. This allows for combinations of events, such as a cache miss that causes an eviction. The events that can be counted are all related to cache accesses and occur in the same cycle of the pipeline, so they can be combined easily.</w:t>
      </w:r>
    </w:p>
    <w:p w14:paraId="720FD71D" w14:textId="77777777" w:rsidR="003B4526" w:rsidRDefault="003B4526" w:rsidP="002F31B6">
      <w:pPr>
        <w:pStyle w:val="NormalWeb"/>
        <w:jc w:val="both"/>
      </w:pPr>
      <w:r>
        <w:t>When an event satisfies all of the requirements, the llc_event_counter_0 register will be updated. A value of 1 indicates that the event is selected for counting. A value of 0 the event is not selected. By default, this register will be set to 0 for all bits, indicating no event counting should occur.</w:t>
      </w:r>
    </w:p>
    <w:p w14:paraId="64BC711D" w14:textId="77777777" w:rsidR="003B4526" w:rsidRDefault="003B4526" w:rsidP="006C1F1D">
      <w:pPr>
        <w:pStyle w:val="NormalWeb"/>
      </w:pPr>
      <w:r>
        <w:t>Attribute: RW</w:t>
      </w:r>
    </w:p>
    <w:p w14:paraId="2C4C4FDC" w14:textId="77777777" w:rsidR="003B4526" w:rsidRDefault="003B4526" w:rsidP="006C1F1D">
      <w:pPr>
        <w:pStyle w:val="NormalWeb"/>
      </w:pPr>
      <w:r>
        <w:t>Security: Non-secure</w:t>
      </w:r>
    </w:p>
    <w:p w14:paraId="06A07B19" w14:textId="77777777" w:rsidR="003B4526" w:rsidRDefault="003B4526" w:rsidP="006C1F1D">
      <w:pPr>
        <w:pStyle w:val="NormalWeb"/>
      </w:pPr>
      <w:r>
        <w:t>Bit field description:</w:t>
      </w:r>
    </w:p>
    <w:p w14:paraId="559F2F32" w14:textId="77777777" w:rsidR="003B4526" w:rsidRDefault="003B4526" w:rsidP="004061BB">
      <w:pPr>
        <w:numPr>
          <w:ilvl w:val="0"/>
          <w:numId w:val="46"/>
        </w:numPr>
        <w:spacing w:before="100" w:beforeAutospacing="1" w:after="100" w:afterAutospacing="1" w:line="240" w:lineRule="auto"/>
      </w:pPr>
      <w:r>
        <w:rPr>
          <w:b/>
          <w:bCs/>
        </w:rPr>
        <w:t>e27</w:t>
      </w:r>
      <w:r>
        <w:t>[27] - Allocate conflict</w:t>
      </w:r>
    </w:p>
    <w:p w14:paraId="56E26515" w14:textId="77777777" w:rsidR="003B4526" w:rsidRDefault="003B4526" w:rsidP="004061BB">
      <w:pPr>
        <w:numPr>
          <w:ilvl w:val="0"/>
          <w:numId w:val="46"/>
        </w:numPr>
        <w:spacing w:before="100" w:beforeAutospacing="1" w:after="100" w:afterAutospacing="1" w:line="240" w:lineRule="auto"/>
      </w:pPr>
      <w:r>
        <w:rPr>
          <w:b/>
          <w:bCs/>
        </w:rPr>
        <w:t>e26</w:t>
      </w:r>
      <w:r>
        <w:t>[26] - Indx after indx tmp conflict</w:t>
      </w:r>
    </w:p>
    <w:p w14:paraId="464CC140" w14:textId="77777777" w:rsidR="003B4526" w:rsidRDefault="003B4526" w:rsidP="004061BB">
      <w:pPr>
        <w:numPr>
          <w:ilvl w:val="0"/>
          <w:numId w:val="46"/>
        </w:numPr>
        <w:spacing w:before="100" w:beforeAutospacing="1" w:after="100" w:afterAutospacing="1" w:line="240" w:lineRule="auto"/>
      </w:pPr>
      <w:r>
        <w:rPr>
          <w:b/>
          <w:bCs/>
        </w:rPr>
        <w:t>e25</w:t>
      </w:r>
      <w:r>
        <w:t>[25] - Wr after alloc conflict</w:t>
      </w:r>
    </w:p>
    <w:p w14:paraId="099EA04D" w14:textId="77777777" w:rsidR="003B4526" w:rsidRDefault="003B4526" w:rsidP="004061BB">
      <w:pPr>
        <w:numPr>
          <w:ilvl w:val="0"/>
          <w:numId w:val="46"/>
        </w:numPr>
        <w:spacing w:before="100" w:beforeAutospacing="1" w:after="100" w:afterAutospacing="1" w:line="240" w:lineRule="auto"/>
      </w:pPr>
      <w:r>
        <w:rPr>
          <w:b/>
          <w:bCs/>
        </w:rPr>
        <w:t>e24</w:t>
      </w:r>
      <w:r>
        <w:t>[24] - Wr after evict conflict</w:t>
      </w:r>
    </w:p>
    <w:p w14:paraId="25785A9A" w14:textId="77777777" w:rsidR="003B4526" w:rsidRDefault="003B4526" w:rsidP="004061BB">
      <w:pPr>
        <w:numPr>
          <w:ilvl w:val="0"/>
          <w:numId w:val="46"/>
        </w:numPr>
        <w:spacing w:before="100" w:beforeAutospacing="1" w:after="100" w:afterAutospacing="1" w:line="240" w:lineRule="auto"/>
      </w:pPr>
      <w:r>
        <w:rPr>
          <w:b/>
          <w:bCs/>
        </w:rPr>
        <w:t>e23</w:t>
      </w:r>
      <w:r>
        <w:t>[23] - Rd after rd alloc conflict</w:t>
      </w:r>
    </w:p>
    <w:p w14:paraId="15389B5E" w14:textId="77777777" w:rsidR="003B4526" w:rsidRDefault="003B4526" w:rsidP="004061BB">
      <w:pPr>
        <w:numPr>
          <w:ilvl w:val="0"/>
          <w:numId w:val="46"/>
        </w:numPr>
        <w:spacing w:before="100" w:beforeAutospacing="1" w:after="100" w:afterAutospacing="1" w:line="240" w:lineRule="auto"/>
      </w:pPr>
      <w:r>
        <w:rPr>
          <w:b/>
          <w:bCs/>
        </w:rPr>
        <w:t>e22</w:t>
      </w:r>
      <w:r>
        <w:t>[22] - Rd alloc after wr conflict</w:t>
      </w:r>
    </w:p>
    <w:p w14:paraId="37AD1B53" w14:textId="77777777" w:rsidR="003B4526" w:rsidRDefault="003B4526" w:rsidP="004061BB">
      <w:pPr>
        <w:numPr>
          <w:ilvl w:val="0"/>
          <w:numId w:val="46"/>
        </w:numPr>
        <w:spacing w:before="100" w:beforeAutospacing="1" w:after="100" w:afterAutospacing="1" w:line="240" w:lineRule="auto"/>
      </w:pPr>
      <w:r>
        <w:rPr>
          <w:b/>
          <w:bCs/>
        </w:rPr>
        <w:t>e21</w:t>
      </w:r>
      <w:r>
        <w:t>[21] - Rd after evict</w:t>
      </w:r>
    </w:p>
    <w:p w14:paraId="06FDFF25" w14:textId="77777777" w:rsidR="003B4526" w:rsidRDefault="003B4526" w:rsidP="004061BB">
      <w:pPr>
        <w:numPr>
          <w:ilvl w:val="0"/>
          <w:numId w:val="46"/>
        </w:numPr>
        <w:spacing w:before="100" w:beforeAutospacing="1" w:after="100" w:afterAutospacing="1" w:line="240" w:lineRule="auto"/>
      </w:pPr>
      <w:r>
        <w:rPr>
          <w:b/>
          <w:bCs/>
        </w:rPr>
        <w:t>e20</w:t>
      </w:r>
      <w:r>
        <w:t>[20] - Tag update</w:t>
      </w:r>
    </w:p>
    <w:p w14:paraId="5931E690" w14:textId="77777777" w:rsidR="003B4526" w:rsidRDefault="003B4526" w:rsidP="004061BB">
      <w:pPr>
        <w:numPr>
          <w:ilvl w:val="0"/>
          <w:numId w:val="46"/>
        </w:numPr>
        <w:spacing w:before="100" w:beforeAutospacing="1" w:after="100" w:afterAutospacing="1" w:line="240" w:lineRule="auto"/>
      </w:pPr>
      <w:r>
        <w:rPr>
          <w:b/>
          <w:bCs/>
        </w:rPr>
        <w:t>e19</w:t>
      </w:r>
      <w:r>
        <w:t>[19] - Request CleanUnique</w:t>
      </w:r>
    </w:p>
    <w:p w14:paraId="6A66FE06" w14:textId="77777777" w:rsidR="003B4526" w:rsidRDefault="003B4526" w:rsidP="004061BB">
      <w:pPr>
        <w:numPr>
          <w:ilvl w:val="0"/>
          <w:numId w:val="46"/>
        </w:numPr>
        <w:spacing w:before="100" w:beforeAutospacing="1" w:after="100" w:afterAutospacing="1" w:line="240" w:lineRule="auto"/>
      </w:pPr>
      <w:r>
        <w:rPr>
          <w:b/>
          <w:bCs/>
        </w:rPr>
        <w:t>e18</w:t>
      </w:r>
      <w:r>
        <w:t>[18] - External snoop</w:t>
      </w:r>
    </w:p>
    <w:p w14:paraId="0C2C129C" w14:textId="77777777" w:rsidR="003B4526" w:rsidRDefault="003B4526" w:rsidP="004061BB">
      <w:pPr>
        <w:numPr>
          <w:ilvl w:val="0"/>
          <w:numId w:val="46"/>
        </w:numPr>
        <w:spacing w:before="100" w:beforeAutospacing="1" w:after="100" w:afterAutospacing="1" w:line="240" w:lineRule="auto"/>
      </w:pPr>
      <w:r>
        <w:rPr>
          <w:b/>
          <w:bCs/>
        </w:rPr>
        <w:t>e17</w:t>
      </w:r>
      <w:r>
        <w:t>[17] - Excl wr fails store conditional</w:t>
      </w:r>
    </w:p>
    <w:p w14:paraId="11D2A9C4" w14:textId="77777777" w:rsidR="003B4526" w:rsidRDefault="003B4526" w:rsidP="004061BB">
      <w:pPr>
        <w:numPr>
          <w:ilvl w:val="0"/>
          <w:numId w:val="46"/>
        </w:numPr>
        <w:spacing w:before="100" w:beforeAutospacing="1" w:after="100" w:afterAutospacing="1" w:line="240" w:lineRule="auto"/>
      </w:pPr>
      <w:r>
        <w:rPr>
          <w:b/>
          <w:bCs/>
        </w:rPr>
        <w:t>e16</w:t>
      </w:r>
      <w:r>
        <w:t>[16] - Exclusive write</w:t>
      </w:r>
    </w:p>
    <w:p w14:paraId="59C7756E" w14:textId="77777777" w:rsidR="003B4526" w:rsidRDefault="003B4526" w:rsidP="004061BB">
      <w:pPr>
        <w:numPr>
          <w:ilvl w:val="0"/>
          <w:numId w:val="46"/>
        </w:numPr>
        <w:spacing w:before="100" w:beforeAutospacing="1" w:after="100" w:afterAutospacing="1" w:line="240" w:lineRule="auto"/>
      </w:pPr>
      <w:r>
        <w:rPr>
          <w:b/>
          <w:bCs/>
        </w:rPr>
        <w:t>e15</w:t>
      </w:r>
      <w:r>
        <w:t>[15] - Atomic op</w:t>
      </w:r>
    </w:p>
    <w:p w14:paraId="53F0E3C3" w14:textId="77777777" w:rsidR="003B4526" w:rsidRDefault="003B4526" w:rsidP="004061BB">
      <w:pPr>
        <w:numPr>
          <w:ilvl w:val="0"/>
          <w:numId w:val="46"/>
        </w:numPr>
        <w:spacing w:before="100" w:beforeAutospacing="1" w:after="100" w:afterAutospacing="1" w:line="240" w:lineRule="auto"/>
      </w:pPr>
      <w:r>
        <w:rPr>
          <w:b/>
          <w:bCs/>
        </w:rPr>
        <w:t>e14</w:t>
      </w:r>
      <w:r>
        <w:t>[14] - Write through</w:t>
      </w:r>
    </w:p>
    <w:p w14:paraId="5B5E91C5" w14:textId="77777777" w:rsidR="003B4526" w:rsidRDefault="003B4526" w:rsidP="004061BB">
      <w:pPr>
        <w:numPr>
          <w:ilvl w:val="0"/>
          <w:numId w:val="46"/>
        </w:numPr>
        <w:spacing w:before="100" w:beforeAutospacing="1" w:after="100" w:afterAutospacing="1" w:line="240" w:lineRule="auto"/>
      </w:pPr>
      <w:r>
        <w:rPr>
          <w:b/>
          <w:bCs/>
        </w:rPr>
        <w:t>e13</w:t>
      </w:r>
      <w:r>
        <w:t>[13] - Rd dealloc on dirty</w:t>
      </w:r>
    </w:p>
    <w:p w14:paraId="560B1BEA" w14:textId="77777777" w:rsidR="003B4526" w:rsidRDefault="003B4526" w:rsidP="004061BB">
      <w:pPr>
        <w:numPr>
          <w:ilvl w:val="0"/>
          <w:numId w:val="46"/>
        </w:numPr>
        <w:spacing w:before="100" w:beforeAutospacing="1" w:after="100" w:afterAutospacing="1" w:line="240" w:lineRule="auto"/>
      </w:pPr>
      <w:r>
        <w:rPr>
          <w:b/>
          <w:bCs/>
        </w:rPr>
        <w:t>e12</w:t>
      </w:r>
      <w:r>
        <w:t>[12] - Rd dealloc</w:t>
      </w:r>
    </w:p>
    <w:p w14:paraId="033AC8B0" w14:textId="77777777" w:rsidR="003B4526" w:rsidRDefault="003B4526" w:rsidP="004061BB">
      <w:pPr>
        <w:numPr>
          <w:ilvl w:val="0"/>
          <w:numId w:val="46"/>
        </w:numPr>
        <w:spacing w:before="100" w:beforeAutospacing="1" w:after="100" w:afterAutospacing="1" w:line="240" w:lineRule="auto"/>
      </w:pPr>
      <w:r>
        <w:rPr>
          <w:b/>
          <w:bCs/>
        </w:rPr>
        <w:t>e11</w:t>
      </w:r>
      <w:r>
        <w:t>[11] - Partial line wr</w:t>
      </w:r>
    </w:p>
    <w:p w14:paraId="0131B1E7" w14:textId="77777777" w:rsidR="003B4526" w:rsidRDefault="003B4526" w:rsidP="004061BB">
      <w:pPr>
        <w:numPr>
          <w:ilvl w:val="0"/>
          <w:numId w:val="46"/>
        </w:numPr>
        <w:spacing w:before="100" w:beforeAutospacing="1" w:after="100" w:afterAutospacing="1" w:line="240" w:lineRule="auto"/>
      </w:pPr>
      <w:r>
        <w:rPr>
          <w:b/>
          <w:bCs/>
        </w:rPr>
        <w:t>e10</w:t>
      </w:r>
      <w:r>
        <w:t>[10] - Fetch due to partial wr</w:t>
      </w:r>
    </w:p>
    <w:p w14:paraId="6A82939B" w14:textId="77777777" w:rsidR="003B4526" w:rsidRDefault="003B4526" w:rsidP="004061BB">
      <w:pPr>
        <w:numPr>
          <w:ilvl w:val="0"/>
          <w:numId w:val="46"/>
        </w:numPr>
        <w:spacing w:before="100" w:beforeAutospacing="1" w:after="100" w:afterAutospacing="1" w:line="240" w:lineRule="auto"/>
      </w:pPr>
      <w:r>
        <w:rPr>
          <w:b/>
          <w:bCs/>
        </w:rPr>
        <w:t>e9</w:t>
      </w:r>
      <w:r>
        <w:t>[9] - Retry access</w:t>
      </w:r>
    </w:p>
    <w:p w14:paraId="2E6583FC" w14:textId="77777777" w:rsidR="003B4526" w:rsidRDefault="003B4526" w:rsidP="004061BB">
      <w:pPr>
        <w:numPr>
          <w:ilvl w:val="0"/>
          <w:numId w:val="46"/>
        </w:numPr>
        <w:spacing w:before="100" w:beforeAutospacing="1" w:after="100" w:afterAutospacing="1" w:line="240" w:lineRule="auto"/>
      </w:pPr>
      <w:r>
        <w:rPr>
          <w:b/>
          <w:bCs/>
        </w:rPr>
        <w:t>e8</w:t>
      </w:r>
      <w:r>
        <w:t>[8] - Retry needed</w:t>
      </w:r>
    </w:p>
    <w:p w14:paraId="078529C0" w14:textId="77777777" w:rsidR="003B4526" w:rsidRDefault="003B4526" w:rsidP="004061BB">
      <w:pPr>
        <w:numPr>
          <w:ilvl w:val="0"/>
          <w:numId w:val="46"/>
        </w:numPr>
        <w:spacing w:before="100" w:beforeAutospacing="1" w:after="100" w:afterAutospacing="1" w:line="240" w:lineRule="auto"/>
      </w:pPr>
      <w:r>
        <w:rPr>
          <w:b/>
          <w:bCs/>
        </w:rPr>
        <w:t>e7</w:t>
      </w:r>
      <w:r>
        <w:t>[7] - Eviction</w:t>
      </w:r>
    </w:p>
    <w:p w14:paraId="1A9F5E01" w14:textId="77777777" w:rsidR="003B4526" w:rsidRDefault="003B4526" w:rsidP="004061BB">
      <w:pPr>
        <w:numPr>
          <w:ilvl w:val="0"/>
          <w:numId w:val="46"/>
        </w:numPr>
        <w:spacing w:before="100" w:beforeAutospacing="1" w:after="100" w:afterAutospacing="1" w:line="240" w:lineRule="auto"/>
      </w:pPr>
      <w:r>
        <w:rPr>
          <w:b/>
          <w:bCs/>
        </w:rPr>
        <w:t>e6</w:t>
      </w:r>
      <w:r>
        <w:t>[6] - Cache maint op</w:t>
      </w:r>
    </w:p>
    <w:p w14:paraId="6EE60921" w14:textId="77777777" w:rsidR="003B4526" w:rsidRDefault="003B4526" w:rsidP="004061BB">
      <w:pPr>
        <w:numPr>
          <w:ilvl w:val="0"/>
          <w:numId w:val="46"/>
        </w:numPr>
        <w:spacing w:before="100" w:beforeAutospacing="1" w:after="100" w:afterAutospacing="1" w:line="240" w:lineRule="auto"/>
      </w:pPr>
      <w:r>
        <w:rPr>
          <w:b/>
          <w:bCs/>
        </w:rPr>
        <w:lastRenderedPageBreak/>
        <w:t>e5</w:t>
      </w:r>
      <w:r>
        <w:t>[5] - Partial write</w:t>
      </w:r>
    </w:p>
    <w:p w14:paraId="09F91CBF" w14:textId="77777777" w:rsidR="003B4526" w:rsidRDefault="003B4526" w:rsidP="004061BB">
      <w:pPr>
        <w:numPr>
          <w:ilvl w:val="0"/>
          <w:numId w:val="46"/>
        </w:numPr>
        <w:spacing w:before="100" w:beforeAutospacing="1" w:after="100" w:afterAutospacing="1" w:line="240" w:lineRule="auto"/>
      </w:pPr>
      <w:r>
        <w:rPr>
          <w:b/>
          <w:bCs/>
        </w:rPr>
        <w:t>e4</w:t>
      </w:r>
      <w:r>
        <w:t>[4] - Cache miss</w:t>
      </w:r>
    </w:p>
    <w:p w14:paraId="34D07247" w14:textId="77777777" w:rsidR="003B4526" w:rsidRDefault="003B4526" w:rsidP="004061BB">
      <w:pPr>
        <w:numPr>
          <w:ilvl w:val="0"/>
          <w:numId w:val="46"/>
        </w:numPr>
        <w:spacing w:before="100" w:beforeAutospacing="1" w:after="100" w:afterAutospacing="1" w:line="240" w:lineRule="auto"/>
      </w:pPr>
      <w:r>
        <w:rPr>
          <w:b/>
          <w:bCs/>
        </w:rPr>
        <w:t>e3</w:t>
      </w:r>
      <w:r>
        <w:t>[3] - Cache hit</w:t>
      </w:r>
    </w:p>
    <w:p w14:paraId="3BBCCBAF" w14:textId="77777777" w:rsidR="003B4526" w:rsidRDefault="003B4526" w:rsidP="004061BB">
      <w:pPr>
        <w:numPr>
          <w:ilvl w:val="0"/>
          <w:numId w:val="46"/>
        </w:numPr>
        <w:spacing w:before="100" w:beforeAutospacing="1" w:after="100" w:afterAutospacing="1" w:line="240" w:lineRule="auto"/>
      </w:pPr>
      <w:r>
        <w:rPr>
          <w:b/>
          <w:bCs/>
        </w:rPr>
        <w:t>e2</w:t>
      </w:r>
      <w:r>
        <w:t>[2] - Scratchpad access</w:t>
      </w:r>
    </w:p>
    <w:p w14:paraId="54DED3C3" w14:textId="77777777" w:rsidR="003B4526" w:rsidRDefault="003B4526" w:rsidP="004061BB">
      <w:pPr>
        <w:numPr>
          <w:ilvl w:val="0"/>
          <w:numId w:val="46"/>
        </w:numPr>
        <w:spacing w:before="100" w:beforeAutospacing="1" w:after="100" w:afterAutospacing="1" w:line="240" w:lineRule="auto"/>
      </w:pPr>
      <w:r>
        <w:rPr>
          <w:b/>
          <w:bCs/>
        </w:rPr>
        <w:t>e1</w:t>
      </w:r>
      <w:r>
        <w:t>[1] - Cache write</w:t>
      </w:r>
    </w:p>
    <w:p w14:paraId="036EBBDB" w14:textId="77777777" w:rsidR="003B4526" w:rsidRDefault="003B4526" w:rsidP="004061BB">
      <w:pPr>
        <w:numPr>
          <w:ilvl w:val="0"/>
          <w:numId w:val="46"/>
        </w:numPr>
        <w:spacing w:before="100" w:beforeAutospacing="1" w:after="100" w:afterAutospacing="1" w:line="240" w:lineRule="auto"/>
      </w:pPr>
      <w:r>
        <w:rPr>
          <w:b/>
          <w:bCs/>
        </w:rPr>
        <w:t>e0</w:t>
      </w:r>
      <w:r>
        <w:t>[0] - Cache read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234"/>
        <w:gridCol w:w="234"/>
        <w:gridCol w:w="234"/>
        <w:gridCol w:w="234"/>
        <w:gridCol w:w="234"/>
        <w:gridCol w:w="234"/>
        <w:gridCol w:w="234"/>
        <w:gridCol w:w="234"/>
        <w:gridCol w:w="234"/>
        <w:gridCol w:w="241"/>
      </w:tblGrid>
      <w:tr w:rsidR="003B4526" w14:paraId="24A777F9"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A297622" w14:textId="77777777" w:rsidR="003B4526" w:rsidRPr="00814A7A" w:rsidRDefault="003B4526" w:rsidP="00280205">
            <w:pPr>
              <w:spacing w:after="0"/>
              <w:jc w:val="center"/>
              <w:rPr>
                <w:sz w:val="16"/>
              </w:rPr>
            </w:pPr>
            <w:r w:rsidRPr="00814A7A">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33A5CB52" w14:textId="77777777" w:rsidR="003B4526" w:rsidRPr="00814A7A" w:rsidRDefault="003B4526" w:rsidP="00280205">
            <w:pPr>
              <w:jc w:val="center"/>
              <w:rPr>
                <w:sz w:val="16"/>
              </w:rPr>
            </w:pPr>
            <w:r w:rsidRPr="00814A7A">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7A75E1E0" w14:textId="77777777" w:rsidR="003B4526" w:rsidRPr="00814A7A" w:rsidRDefault="003B4526" w:rsidP="00280205">
            <w:pPr>
              <w:jc w:val="center"/>
              <w:rPr>
                <w:sz w:val="16"/>
              </w:rPr>
            </w:pPr>
            <w:r w:rsidRPr="00814A7A">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7674D75" w14:textId="77777777" w:rsidR="003B4526" w:rsidRPr="00814A7A" w:rsidRDefault="003B4526" w:rsidP="00280205">
            <w:pPr>
              <w:jc w:val="center"/>
              <w:rPr>
                <w:sz w:val="16"/>
              </w:rPr>
            </w:pPr>
            <w:r w:rsidRPr="00814A7A">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71133760" w14:textId="77777777" w:rsidR="003B4526" w:rsidRPr="00814A7A" w:rsidRDefault="003B4526" w:rsidP="00280205">
            <w:pPr>
              <w:jc w:val="center"/>
              <w:rPr>
                <w:sz w:val="16"/>
              </w:rPr>
            </w:pPr>
            <w:r w:rsidRPr="00814A7A">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9404EB8" w14:textId="77777777" w:rsidR="003B4526" w:rsidRPr="00814A7A" w:rsidRDefault="003B4526" w:rsidP="00280205">
            <w:pPr>
              <w:jc w:val="center"/>
              <w:rPr>
                <w:sz w:val="16"/>
              </w:rPr>
            </w:pPr>
            <w:r w:rsidRPr="00814A7A">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318B19A" w14:textId="77777777" w:rsidR="003B4526" w:rsidRPr="00814A7A" w:rsidRDefault="003B4526" w:rsidP="00280205">
            <w:pPr>
              <w:jc w:val="center"/>
              <w:rPr>
                <w:sz w:val="16"/>
              </w:rPr>
            </w:pPr>
            <w:r w:rsidRPr="00814A7A">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656222BB" w14:textId="77777777" w:rsidR="003B4526" w:rsidRPr="00814A7A" w:rsidRDefault="003B4526" w:rsidP="00280205">
            <w:pPr>
              <w:jc w:val="center"/>
              <w:rPr>
                <w:sz w:val="16"/>
              </w:rPr>
            </w:pPr>
            <w:r w:rsidRPr="00814A7A">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00DB4C36" w14:textId="77777777" w:rsidR="003B4526" w:rsidRPr="00814A7A" w:rsidRDefault="003B4526" w:rsidP="00280205">
            <w:pPr>
              <w:jc w:val="center"/>
              <w:rPr>
                <w:sz w:val="16"/>
              </w:rPr>
            </w:pPr>
            <w:r w:rsidRPr="00814A7A">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780769CA" w14:textId="77777777" w:rsidR="003B4526" w:rsidRPr="00814A7A" w:rsidRDefault="003B4526" w:rsidP="00280205">
            <w:pPr>
              <w:jc w:val="center"/>
              <w:rPr>
                <w:sz w:val="16"/>
              </w:rPr>
            </w:pPr>
            <w:r w:rsidRPr="00814A7A">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F7250BC" w14:textId="77777777" w:rsidR="003B4526" w:rsidRPr="00814A7A" w:rsidRDefault="003B4526" w:rsidP="00280205">
            <w:pPr>
              <w:jc w:val="center"/>
              <w:rPr>
                <w:sz w:val="16"/>
              </w:rPr>
            </w:pPr>
            <w:r w:rsidRPr="00814A7A">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6F902651" w14:textId="77777777" w:rsidR="003B4526" w:rsidRPr="00814A7A" w:rsidRDefault="003B4526" w:rsidP="00280205">
            <w:pPr>
              <w:jc w:val="center"/>
              <w:rPr>
                <w:sz w:val="16"/>
              </w:rPr>
            </w:pPr>
            <w:r w:rsidRPr="00814A7A">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081AF275" w14:textId="77777777" w:rsidR="003B4526" w:rsidRPr="00814A7A" w:rsidRDefault="003B4526" w:rsidP="00280205">
            <w:pPr>
              <w:jc w:val="center"/>
              <w:rPr>
                <w:sz w:val="16"/>
              </w:rPr>
            </w:pPr>
            <w:r w:rsidRPr="00814A7A">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CD41DE4" w14:textId="77777777" w:rsidR="003B4526" w:rsidRPr="00814A7A" w:rsidRDefault="003B4526" w:rsidP="00280205">
            <w:pPr>
              <w:jc w:val="center"/>
              <w:rPr>
                <w:sz w:val="16"/>
              </w:rPr>
            </w:pPr>
            <w:r w:rsidRPr="00814A7A">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08B6DD3" w14:textId="77777777" w:rsidR="003B4526" w:rsidRPr="00814A7A" w:rsidRDefault="003B4526" w:rsidP="00280205">
            <w:pPr>
              <w:jc w:val="center"/>
              <w:rPr>
                <w:sz w:val="16"/>
              </w:rPr>
            </w:pPr>
            <w:r w:rsidRPr="00814A7A">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400101C2" w14:textId="77777777" w:rsidR="003B4526" w:rsidRPr="00814A7A" w:rsidRDefault="003B4526" w:rsidP="00280205">
            <w:pPr>
              <w:jc w:val="center"/>
              <w:rPr>
                <w:sz w:val="16"/>
              </w:rPr>
            </w:pPr>
            <w:r w:rsidRPr="00814A7A">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01AD3B9C" w14:textId="77777777" w:rsidR="003B4526" w:rsidRPr="00814A7A" w:rsidRDefault="003B4526" w:rsidP="00280205">
            <w:pPr>
              <w:jc w:val="center"/>
              <w:rPr>
                <w:sz w:val="16"/>
              </w:rPr>
            </w:pPr>
            <w:r w:rsidRPr="00814A7A">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6DD471C3" w14:textId="77777777" w:rsidR="003B4526" w:rsidRPr="00814A7A" w:rsidRDefault="003B4526" w:rsidP="00280205">
            <w:pPr>
              <w:jc w:val="center"/>
              <w:rPr>
                <w:sz w:val="16"/>
              </w:rPr>
            </w:pPr>
            <w:r w:rsidRPr="00814A7A">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0A1D387C" w14:textId="77777777" w:rsidR="003B4526" w:rsidRPr="00814A7A" w:rsidRDefault="003B4526" w:rsidP="00280205">
            <w:pPr>
              <w:jc w:val="center"/>
              <w:rPr>
                <w:sz w:val="16"/>
              </w:rPr>
            </w:pPr>
            <w:r w:rsidRPr="00814A7A">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E0CB428" w14:textId="77777777" w:rsidR="003B4526" w:rsidRPr="00814A7A" w:rsidRDefault="003B4526" w:rsidP="00280205">
            <w:pPr>
              <w:jc w:val="center"/>
              <w:rPr>
                <w:sz w:val="16"/>
              </w:rPr>
            </w:pPr>
            <w:r w:rsidRPr="00814A7A">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68682477" w14:textId="77777777" w:rsidR="003B4526" w:rsidRPr="00814A7A" w:rsidRDefault="003B4526" w:rsidP="00280205">
            <w:pPr>
              <w:jc w:val="center"/>
              <w:rPr>
                <w:sz w:val="16"/>
              </w:rPr>
            </w:pPr>
            <w:r w:rsidRPr="00814A7A">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7E4BE36F" w14:textId="77777777" w:rsidR="003B4526" w:rsidRPr="00814A7A" w:rsidRDefault="003B4526" w:rsidP="00280205">
            <w:pPr>
              <w:jc w:val="center"/>
              <w:rPr>
                <w:sz w:val="16"/>
              </w:rPr>
            </w:pPr>
            <w:r w:rsidRPr="00814A7A">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40612358" w14:textId="77777777" w:rsidR="003B4526" w:rsidRPr="00814A7A" w:rsidRDefault="003B4526" w:rsidP="00280205">
            <w:pPr>
              <w:jc w:val="center"/>
              <w:rPr>
                <w:sz w:val="16"/>
              </w:rPr>
            </w:pPr>
            <w:r w:rsidRPr="00814A7A">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6995B0EC" w14:textId="77777777" w:rsidR="003B4526" w:rsidRPr="00814A7A" w:rsidRDefault="003B4526" w:rsidP="00280205">
            <w:pPr>
              <w:jc w:val="center"/>
              <w:rPr>
                <w:sz w:val="16"/>
              </w:rPr>
            </w:pPr>
            <w:r w:rsidRPr="00814A7A">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EB1324A" w14:textId="77777777" w:rsidR="003B4526" w:rsidRPr="00814A7A" w:rsidRDefault="003B4526" w:rsidP="00280205">
            <w:pPr>
              <w:jc w:val="center"/>
              <w:rPr>
                <w:sz w:val="16"/>
              </w:rPr>
            </w:pPr>
            <w:r w:rsidRPr="00814A7A">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5EE31194" w14:textId="77777777" w:rsidR="003B4526" w:rsidRPr="00814A7A" w:rsidRDefault="003B4526" w:rsidP="00280205">
            <w:pPr>
              <w:jc w:val="center"/>
              <w:rPr>
                <w:sz w:val="16"/>
              </w:rPr>
            </w:pPr>
            <w:r w:rsidRPr="00814A7A">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48264CA8" w14:textId="77777777" w:rsidR="003B4526" w:rsidRPr="00814A7A" w:rsidRDefault="003B4526" w:rsidP="00280205">
            <w:pPr>
              <w:jc w:val="center"/>
              <w:rPr>
                <w:sz w:val="16"/>
              </w:rPr>
            </w:pPr>
            <w:r w:rsidRPr="00814A7A">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057A679" w14:textId="77777777" w:rsidR="003B4526" w:rsidRPr="00814A7A" w:rsidRDefault="003B4526" w:rsidP="00280205">
            <w:pPr>
              <w:jc w:val="center"/>
              <w:rPr>
                <w:sz w:val="16"/>
              </w:rPr>
            </w:pPr>
            <w:r w:rsidRPr="00814A7A">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3D9A107A" w14:textId="77777777" w:rsidR="003B4526" w:rsidRPr="00814A7A" w:rsidRDefault="003B4526" w:rsidP="00280205">
            <w:pPr>
              <w:jc w:val="center"/>
              <w:rPr>
                <w:sz w:val="16"/>
              </w:rPr>
            </w:pPr>
            <w:r w:rsidRPr="00814A7A">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5A76EBB7" w14:textId="77777777" w:rsidR="003B4526" w:rsidRPr="00814A7A" w:rsidRDefault="003B4526" w:rsidP="00280205">
            <w:pPr>
              <w:jc w:val="center"/>
              <w:rPr>
                <w:sz w:val="16"/>
              </w:rPr>
            </w:pPr>
            <w:r w:rsidRPr="00814A7A">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F3DBA14" w14:textId="77777777" w:rsidR="003B4526" w:rsidRPr="00814A7A" w:rsidRDefault="003B4526" w:rsidP="00280205">
            <w:pPr>
              <w:jc w:val="center"/>
              <w:rPr>
                <w:sz w:val="16"/>
              </w:rPr>
            </w:pPr>
            <w:r w:rsidRPr="00814A7A">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E1848A4" w14:textId="77777777" w:rsidR="003B4526" w:rsidRPr="00814A7A" w:rsidRDefault="003B4526" w:rsidP="00280205">
            <w:pPr>
              <w:jc w:val="center"/>
              <w:rPr>
                <w:sz w:val="16"/>
              </w:rPr>
            </w:pPr>
            <w:r w:rsidRPr="00814A7A">
              <w:rPr>
                <w:sz w:val="16"/>
              </w:rPr>
              <w:t>32</w:t>
            </w:r>
          </w:p>
        </w:tc>
      </w:tr>
      <w:tr w:rsidR="003B4526" w14:paraId="1E754DDB"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7B24E5E" w14:textId="77777777" w:rsidR="003B4526" w:rsidRPr="00814A7A" w:rsidRDefault="003B4526" w:rsidP="00280205">
            <w:pPr>
              <w:jc w:val="center"/>
              <w:rPr>
                <w:sz w:val="16"/>
              </w:rPr>
            </w:pPr>
            <w:r w:rsidRPr="00814A7A">
              <w:rPr>
                <w:sz w:val="16"/>
              </w:rPr>
              <w:t>u</w:t>
            </w:r>
          </w:p>
        </w:tc>
      </w:tr>
      <w:tr w:rsidR="003B4526" w14:paraId="1BE9DF62"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5389F01" w14:textId="77777777" w:rsidR="003B4526" w:rsidRPr="00814A7A" w:rsidRDefault="003B4526" w:rsidP="00280205">
            <w:pPr>
              <w:jc w:val="center"/>
              <w:rPr>
                <w:sz w:val="16"/>
              </w:rPr>
            </w:pPr>
            <w:r w:rsidRPr="00814A7A">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838B80A" w14:textId="77777777" w:rsidR="003B4526" w:rsidRPr="00814A7A" w:rsidRDefault="003B4526" w:rsidP="00280205">
            <w:pPr>
              <w:jc w:val="center"/>
              <w:rPr>
                <w:sz w:val="16"/>
              </w:rPr>
            </w:pPr>
            <w:r w:rsidRPr="00814A7A">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2F926D4" w14:textId="77777777" w:rsidR="003B4526" w:rsidRPr="00814A7A" w:rsidRDefault="003B4526" w:rsidP="00280205">
            <w:pPr>
              <w:jc w:val="center"/>
              <w:rPr>
                <w:sz w:val="16"/>
              </w:rPr>
            </w:pPr>
            <w:r w:rsidRPr="00814A7A">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B5392FE" w14:textId="77777777" w:rsidR="003B4526" w:rsidRPr="00814A7A" w:rsidRDefault="003B4526" w:rsidP="00280205">
            <w:pPr>
              <w:jc w:val="center"/>
              <w:rPr>
                <w:sz w:val="16"/>
              </w:rPr>
            </w:pPr>
            <w:r w:rsidRPr="00814A7A">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03AFD68" w14:textId="77777777" w:rsidR="003B4526" w:rsidRPr="00814A7A" w:rsidRDefault="003B4526" w:rsidP="00280205">
            <w:pPr>
              <w:jc w:val="center"/>
              <w:rPr>
                <w:sz w:val="16"/>
              </w:rPr>
            </w:pPr>
            <w:r w:rsidRPr="00814A7A">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62183E2B" w14:textId="77777777" w:rsidR="003B4526" w:rsidRPr="00814A7A" w:rsidRDefault="003B4526" w:rsidP="00280205">
            <w:pPr>
              <w:jc w:val="center"/>
              <w:rPr>
                <w:sz w:val="16"/>
              </w:rPr>
            </w:pPr>
            <w:r w:rsidRPr="00814A7A">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715EB16" w14:textId="77777777" w:rsidR="003B4526" w:rsidRPr="00814A7A" w:rsidRDefault="003B4526" w:rsidP="00280205">
            <w:pPr>
              <w:jc w:val="center"/>
              <w:rPr>
                <w:sz w:val="16"/>
              </w:rPr>
            </w:pPr>
            <w:r w:rsidRPr="00814A7A">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EE8814E" w14:textId="77777777" w:rsidR="003B4526" w:rsidRPr="00814A7A" w:rsidRDefault="003B4526" w:rsidP="00280205">
            <w:pPr>
              <w:jc w:val="center"/>
              <w:rPr>
                <w:sz w:val="16"/>
              </w:rPr>
            </w:pPr>
            <w:r w:rsidRPr="00814A7A">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8B59721" w14:textId="77777777" w:rsidR="003B4526" w:rsidRPr="00814A7A" w:rsidRDefault="003B4526" w:rsidP="00280205">
            <w:pPr>
              <w:jc w:val="center"/>
              <w:rPr>
                <w:sz w:val="16"/>
              </w:rPr>
            </w:pPr>
            <w:r w:rsidRPr="00814A7A">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2973A854" w14:textId="77777777" w:rsidR="003B4526" w:rsidRPr="00814A7A" w:rsidRDefault="003B4526" w:rsidP="00280205">
            <w:pPr>
              <w:jc w:val="center"/>
              <w:rPr>
                <w:sz w:val="16"/>
              </w:rPr>
            </w:pPr>
            <w:r w:rsidRPr="00814A7A">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50D621A" w14:textId="77777777" w:rsidR="003B4526" w:rsidRPr="00814A7A" w:rsidRDefault="003B4526" w:rsidP="00280205">
            <w:pPr>
              <w:jc w:val="center"/>
              <w:rPr>
                <w:sz w:val="16"/>
              </w:rPr>
            </w:pPr>
            <w:r w:rsidRPr="00814A7A">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7D795323" w14:textId="77777777" w:rsidR="003B4526" w:rsidRPr="00814A7A" w:rsidRDefault="003B4526" w:rsidP="00280205">
            <w:pPr>
              <w:jc w:val="center"/>
              <w:rPr>
                <w:sz w:val="16"/>
              </w:rPr>
            </w:pPr>
            <w:r w:rsidRPr="00814A7A">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327761CC" w14:textId="77777777" w:rsidR="003B4526" w:rsidRPr="00814A7A" w:rsidRDefault="003B4526" w:rsidP="00280205">
            <w:pPr>
              <w:jc w:val="center"/>
              <w:rPr>
                <w:sz w:val="16"/>
              </w:rPr>
            </w:pPr>
            <w:r w:rsidRPr="00814A7A">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28EFA128" w14:textId="77777777" w:rsidR="003B4526" w:rsidRPr="00814A7A" w:rsidRDefault="003B4526" w:rsidP="00280205">
            <w:pPr>
              <w:jc w:val="center"/>
              <w:rPr>
                <w:sz w:val="16"/>
              </w:rPr>
            </w:pPr>
            <w:r w:rsidRPr="00814A7A">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C065167" w14:textId="77777777" w:rsidR="003B4526" w:rsidRPr="00814A7A" w:rsidRDefault="003B4526" w:rsidP="00280205">
            <w:pPr>
              <w:jc w:val="center"/>
              <w:rPr>
                <w:sz w:val="16"/>
              </w:rPr>
            </w:pPr>
            <w:r w:rsidRPr="00814A7A">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696D9609" w14:textId="77777777" w:rsidR="003B4526" w:rsidRPr="00814A7A" w:rsidRDefault="003B4526" w:rsidP="00280205">
            <w:pPr>
              <w:jc w:val="center"/>
              <w:rPr>
                <w:sz w:val="16"/>
              </w:rPr>
            </w:pPr>
            <w:r w:rsidRPr="00814A7A">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C21CB43" w14:textId="77777777" w:rsidR="003B4526" w:rsidRPr="00814A7A" w:rsidRDefault="003B4526" w:rsidP="00280205">
            <w:pPr>
              <w:jc w:val="center"/>
              <w:rPr>
                <w:sz w:val="16"/>
              </w:rPr>
            </w:pPr>
            <w:r w:rsidRPr="00814A7A">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77F83B6" w14:textId="77777777" w:rsidR="003B4526" w:rsidRPr="00814A7A" w:rsidRDefault="003B4526" w:rsidP="00280205">
            <w:pPr>
              <w:jc w:val="center"/>
              <w:rPr>
                <w:sz w:val="16"/>
              </w:rPr>
            </w:pPr>
            <w:r w:rsidRPr="00814A7A">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1ECA3B3" w14:textId="77777777" w:rsidR="003B4526" w:rsidRPr="00814A7A" w:rsidRDefault="003B4526" w:rsidP="00280205">
            <w:pPr>
              <w:jc w:val="center"/>
              <w:rPr>
                <w:sz w:val="16"/>
              </w:rPr>
            </w:pPr>
            <w:r w:rsidRPr="00814A7A">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4E50E7E9" w14:textId="77777777" w:rsidR="003B4526" w:rsidRPr="00814A7A" w:rsidRDefault="003B4526" w:rsidP="00280205">
            <w:pPr>
              <w:jc w:val="center"/>
              <w:rPr>
                <w:sz w:val="16"/>
              </w:rPr>
            </w:pPr>
            <w:r w:rsidRPr="00814A7A">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0DDC657" w14:textId="77777777" w:rsidR="003B4526" w:rsidRPr="00814A7A" w:rsidRDefault="003B4526" w:rsidP="00280205">
            <w:pPr>
              <w:jc w:val="center"/>
              <w:rPr>
                <w:sz w:val="16"/>
              </w:rPr>
            </w:pPr>
            <w:r w:rsidRPr="00814A7A">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70EB247" w14:textId="77777777" w:rsidR="003B4526" w:rsidRPr="00814A7A" w:rsidRDefault="003B4526" w:rsidP="00280205">
            <w:pPr>
              <w:jc w:val="center"/>
              <w:rPr>
                <w:sz w:val="16"/>
              </w:rPr>
            </w:pPr>
            <w:r w:rsidRPr="00814A7A">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9DA09E2" w14:textId="77777777" w:rsidR="003B4526" w:rsidRPr="00814A7A" w:rsidRDefault="003B4526" w:rsidP="00280205">
            <w:pPr>
              <w:jc w:val="center"/>
              <w:rPr>
                <w:sz w:val="16"/>
              </w:rPr>
            </w:pPr>
            <w:r w:rsidRPr="00814A7A">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CBA16DE" w14:textId="77777777" w:rsidR="003B4526" w:rsidRPr="00814A7A" w:rsidRDefault="003B4526" w:rsidP="00280205">
            <w:pPr>
              <w:jc w:val="center"/>
              <w:rPr>
                <w:sz w:val="16"/>
              </w:rPr>
            </w:pPr>
            <w:r w:rsidRPr="00814A7A">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A0C0E8D" w14:textId="77777777" w:rsidR="003B4526" w:rsidRPr="00814A7A" w:rsidRDefault="003B4526" w:rsidP="00280205">
            <w:pPr>
              <w:jc w:val="center"/>
              <w:rPr>
                <w:sz w:val="16"/>
              </w:rPr>
            </w:pPr>
            <w:r w:rsidRPr="00814A7A">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B971123" w14:textId="77777777" w:rsidR="003B4526" w:rsidRPr="00814A7A" w:rsidRDefault="003B4526" w:rsidP="00280205">
            <w:pPr>
              <w:jc w:val="center"/>
              <w:rPr>
                <w:sz w:val="16"/>
              </w:rPr>
            </w:pPr>
            <w:r w:rsidRPr="00814A7A">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D79445A" w14:textId="77777777" w:rsidR="003B4526" w:rsidRPr="00814A7A" w:rsidRDefault="003B4526" w:rsidP="00280205">
            <w:pPr>
              <w:jc w:val="center"/>
              <w:rPr>
                <w:sz w:val="16"/>
              </w:rPr>
            </w:pPr>
            <w:r w:rsidRPr="00814A7A">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30402C54" w14:textId="77777777" w:rsidR="003B4526" w:rsidRPr="00814A7A" w:rsidRDefault="003B4526" w:rsidP="00280205">
            <w:pPr>
              <w:jc w:val="center"/>
              <w:rPr>
                <w:sz w:val="16"/>
              </w:rPr>
            </w:pPr>
            <w:r w:rsidRPr="00814A7A">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8F16144" w14:textId="77777777" w:rsidR="003B4526" w:rsidRPr="00814A7A" w:rsidRDefault="003B4526" w:rsidP="00280205">
            <w:pPr>
              <w:jc w:val="center"/>
              <w:rPr>
                <w:sz w:val="16"/>
              </w:rPr>
            </w:pPr>
            <w:r w:rsidRPr="00814A7A">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F2D43DF" w14:textId="77777777" w:rsidR="003B4526" w:rsidRPr="00814A7A" w:rsidRDefault="003B4526" w:rsidP="00280205">
            <w:pPr>
              <w:jc w:val="center"/>
              <w:rPr>
                <w:sz w:val="16"/>
              </w:rPr>
            </w:pPr>
            <w:r w:rsidRPr="00814A7A">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6919782" w14:textId="77777777" w:rsidR="003B4526" w:rsidRPr="00814A7A" w:rsidRDefault="003B4526" w:rsidP="00280205">
            <w:pPr>
              <w:jc w:val="center"/>
              <w:rPr>
                <w:sz w:val="16"/>
              </w:rPr>
            </w:pPr>
            <w:r w:rsidRPr="00814A7A">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A6E135E" w14:textId="77777777" w:rsidR="003B4526" w:rsidRPr="00814A7A" w:rsidRDefault="003B4526" w:rsidP="00280205">
            <w:pPr>
              <w:jc w:val="center"/>
              <w:rPr>
                <w:sz w:val="16"/>
              </w:rPr>
            </w:pPr>
            <w:r w:rsidRPr="00814A7A">
              <w:rPr>
                <w:sz w:val="16"/>
              </w:rPr>
              <w:t>0</w:t>
            </w:r>
          </w:p>
        </w:tc>
      </w:tr>
      <w:tr w:rsidR="003B4526" w14:paraId="407B95CC" w14:textId="77777777" w:rsidTr="002F31B6">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hideMark/>
          </w:tcPr>
          <w:p w14:paraId="762B6B18" w14:textId="77777777" w:rsidR="003B4526" w:rsidRPr="00814A7A" w:rsidRDefault="003B4526" w:rsidP="00280205">
            <w:pPr>
              <w:jc w:val="center"/>
              <w:rPr>
                <w:sz w:val="16"/>
              </w:rPr>
            </w:pPr>
            <w:r w:rsidRPr="00814A7A">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7AB87645" w14:textId="77777777" w:rsidR="003B4526" w:rsidRPr="00814A7A" w:rsidRDefault="003B4526" w:rsidP="00280205">
            <w:pPr>
              <w:jc w:val="center"/>
              <w:rPr>
                <w:sz w:val="16"/>
              </w:rPr>
            </w:pPr>
            <w:r w:rsidRPr="00814A7A">
              <w:rPr>
                <w:sz w:val="16"/>
              </w:rPr>
              <w:t>e27</w:t>
            </w:r>
          </w:p>
        </w:tc>
        <w:tc>
          <w:tcPr>
            <w:tcW w:w="0" w:type="auto"/>
            <w:tcBorders>
              <w:top w:val="outset" w:sz="6" w:space="0" w:color="auto"/>
              <w:left w:val="outset" w:sz="6" w:space="0" w:color="auto"/>
              <w:bottom w:val="outset" w:sz="6" w:space="0" w:color="auto"/>
              <w:right w:val="outset" w:sz="6" w:space="0" w:color="auto"/>
            </w:tcBorders>
            <w:hideMark/>
          </w:tcPr>
          <w:p w14:paraId="119E2D54" w14:textId="77777777" w:rsidR="003B4526" w:rsidRPr="00814A7A" w:rsidRDefault="003B4526" w:rsidP="00280205">
            <w:pPr>
              <w:jc w:val="center"/>
              <w:rPr>
                <w:sz w:val="16"/>
              </w:rPr>
            </w:pPr>
            <w:r w:rsidRPr="00814A7A">
              <w:rPr>
                <w:sz w:val="16"/>
              </w:rPr>
              <w:t>e26</w:t>
            </w:r>
          </w:p>
        </w:tc>
        <w:tc>
          <w:tcPr>
            <w:tcW w:w="0" w:type="auto"/>
            <w:tcBorders>
              <w:top w:val="outset" w:sz="6" w:space="0" w:color="auto"/>
              <w:left w:val="outset" w:sz="6" w:space="0" w:color="auto"/>
              <w:bottom w:val="outset" w:sz="6" w:space="0" w:color="auto"/>
              <w:right w:val="outset" w:sz="6" w:space="0" w:color="auto"/>
            </w:tcBorders>
            <w:hideMark/>
          </w:tcPr>
          <w:p w14:paraId="7C3DB785" w14:textId="77777777" w:rsidR="003B4526" w:rsidRPr="00814A7A" w:rsidRDefault="003B4526" w:rsidP="00280205">
            <w:pPr>
              <w:jc w:val="center"/>
              <w:rPr>
                <w:sz w:val="16"/>
              </w:rPr>
            </w:pPr>
            <w:r w:rsidRPr="00814A7A">
              <w:rPr>
                <w:sz w:val="16"/>
              </w:rPr>
              <w:t>e25</w:t>
            </w:r>
          </w:p>
        </w:tc>
        <w:tc>
          <w:tcPr>
            <w:tcW w:w="0" w:type="auto"/>
            <w:tcBorders>
              <w:top w:val="outset" w:sz="6" w:space="0" w:color="auto"/>
              <w:left w:val="outset" w:sz="6" w:space="0" w:color="auto"/>
              <w:bottom w:val="outset" w:sz="6" w:space="0" w:color="auto"/>
              <w:right w:val="outset" w:sz="6" w:space="0" w:color="auto"/>
            </w:tcBorders>
            <w:hideMark/>
          </w:tcPr>
          <w:p w14:paraId="66B65882" w14:textId="77777777" w:rsidR="003B4526" w:rsidRPr="00814A7A" w:rsidRDefault="003B4526" w:rsidP="00280205">
            <w:pPr>
              <w:jc w:val="center"/>
              <w:rPr>
                <w:sz w:val="16"/>
              </w:rPr>
            </w:pPr>
            <w:r w:rsidRPr="00814A7A">
              <w:rPr>
                <w:sz w:val="16"/>
              </w:rPr>
              <w:t>e24</w:t>
            </w:r>
          </w:p>
        </w:tc>
        <w:tc>
          <w:tcPr>
            <w:tcW w:w="0" w:type="auto"/>
            <w:tcBorders>
              <w:top w:val="outset" w:sz="6" w:space="0" w:color="auto"/>
              <w:left w:val="outset" w:sz="6" w:space="0" w:color="auto"/>
              <w:bottom w:val="outset" w:sz="6" w:space="0" w:color="auto"/>
              <w:right w:val="outset" w:sz="6" w:space="0" w:color="auto"/>
            </w:tcBorders>
            <w:hideMark/>
          </w:tcPr>
          <w:p w14:paraId="7C6E6258" w14:textId="77777777" w:rsidR="003B4526" w:rsidRPr="00814A7A" w:rsidRDefault="003B4526" w:rsidP="00280205">
            <w:pPr>
              <w:jc w:val="center"/>
              <w:rPr>
                <w:sz w:val="16"/>
              </w:rPr>
            </w:pPr>
            <w:r w:rsidRPr="00814A7A">
              <w:rPr>
                <w:sz w:val="16"/>
              </w:rPr>
              <w:t>e23</w:t>
            </w:r>
          </w:p>
        </w:tc>
        <w:tc>
          <w:tcPr>
            <w:tcW w:w="0" w:type="auto"/>
            <w:tcBorders>
              <w:top w:val="outset" w:sz="6" w:space="0" w:color="auto"/>
              <w:left w:val="outset" w:sz="6" w:space="0" w:color="auto"/>
              <w:bottom w:val="outset" w:sz="6" w:space="0" w:color="auto"/>
              <w:right w:val="outset" w:sz="6" w:space="0" w:color="auto"/>
            </w:tcBorders>
            <w:hideMark/>
          </w:tcPr>
          <w:p w14:paraId="31BFB21F" w14:textId="77777777" w:rsidR="003B4526" w:rsidRPr="00814A7A" w:rsidRDefault="003B4526" w:rsidP="00280205">
            <w:pPr>
              <w:jc w:val="center"/>
              <w:rPr>
                <w:sz w:val="16"/>
              </w:rPr>
            </w:pPr>
            <w:r w:rsidRPr="00814A7A">
              <w:rPr>
                <w:sz w:val="16"/>
              </w:rPr>
              <w:t>e22</w:t>
            </w:r>
          </w:p>
        </w:tc>
        <w:tc>
          <w:tcPr>
            <w:tcW w:w="0" w:type="auto"/>
            <w:tcBorders>
              <w:top w:val="outset" w:sz="6" w:space="0" w:color="auto"/>
              <w:left w:val="outset" w:sz="6" w:space="0" w:color="auto"/>
              <w:bottom w:val="outset" w:sz="6" w:space="0" w:color="auto"/>
              <w:right w:val="outset" w:sz="6" w:space="0" w:color="auto"/>
            </w:tcBorders>
            <w:hideMark/>
          </w:tcPr>
          <w:p w14:paraId="22211552" w14:textId="77777777" w:rsidR="003B4526" w:rsidRPr="00814A7A" w:rsidRDefault="003B4526" w:rsidP="00280205">
            <w:pPr>
              <w:jc w:val="center"/>
              <w:rPr>
                <w:sz w:val="16"/>
              </w:rPr>
            </w:pPr>
            <w:r w:rsidRPr="00814A7A">
              <w:rPr>
                <w:sz w:val="16"/>
              </w:rPr>
              <w:t>e21</w:t>
            </w:r>
          </w:p>
        </w:tc>
        <w:tc>
          <w:tcPr>
            <w:tcW w:w="0" w:type="auto"/>
            <w:tcBorders>
              <w:top w:val="outset" w:sz="6" w:space="0" w:color="auto"/>
              <w:left w:val="outset" w:sz="6" w:space="0" w:color="auto"/>
              <w:bottom w:val="outset" w:sz="6" w:space="0" w:color="auto"/>
              <w:right w:val="outset" w:sz="6" w:space="0" w:color="auto"/>
            </w:tcBorders>
            <w:hideMark/>
          </w:tcPr>
          <w:p w14:paraId="6A3BBE42" w14:textId="77777777" w:rsidR="003B4526" w:rsidRPr="00814A7A" w:rsidRDefault="003B4526" w:rsidP="00280205">
            <w:pPr>
              <w:jc w:val="center"/>
              <w:rPr>
                <w:sz w:val="16"/>
              </w:rPr>
            </w:pPr>
            <w:r w:rsidRPr="00814A7A">
              <w:rPr>
                <w:sz w:val="16"/>
              </w:rPr>
              <w:t>e20</w:t>
            </w:r>
          </w:p>
        </w:tc>
        <w:tc>
          <w:tcPr>
            <w:tcW w:w="0" w:type="auto"/>
            <w:tcBorders>
              <w:top w:val="outset" w:sz="6" w:space="0" w:color="auto"/>
              <w:left w:val="outset" w:sz="6" w:space="0" w:color="auto"/>
              <w:bottom w:val="outset" w:sz="6" w:space="0" w:color="auto"/>
              <w:right w:val="outset" w:sz="6" w:space="0" w:color="auto"/>
            </w:tcBorders>
            <w:hideMark/>
          </w:tcPr>
          <w:p w14:paraId="10FED128" w14:textId="77777777" w:rsidR="003B4526" w:rsidRPr="00814A7A" w:rsidRDefault="003B4526" w:rsidP="00280205">
            <w:pPr>
              <w:jc w:val="center"/>
              <w:rPr>
                <w:sz w:val="16"/>
              </w:rPr>
            </w:pPr>
            <w:r w:rsidRPr="00814A7A">
              <w:rPr>
                <w:sz w:val="16"/>
              </w:rPr>
              <w:t>e19</w:t>
            </w:r>
          </w:p>
        </w:tc>
        <w:tc>
          <w:tcPr>
            <w:tcW w:w="0" w:type="auto"/>
            <w:tcBorders>
              <w:top w:val="outset" w:sz="6" w:space="0" w:color="auto"/>
              <w:left w:val="outset" w:sz="6" w:space="0" w:color="auto"/>
              <w:bottom w:val="outset" w:sz="6" w:space="0" w:color="auto"/>
              <w:right w:val="outset" w:sz="6" w:space="0" w:color="auto"/>
            </w:tcBorders>
            <w:hideMark/>
          </w:tcPr>
          <w:p w14:paraId="1AAAA395" w14:textId="77777777" w:rsidR="003B4526" w:rsidRPr="00814A7A" w:rsidRDefault="003B4526" w:rsidP="00280205">
            <w:pPr>
              <w:jc w:val="center"/>
              <w:rPr>
                <w:sz w:val="16"/>
              </w:rPr>
            </w:pPr>
            <w:r w:rsidRPr="00814A7A">
              <w:rPr>
                <w:sz w:val="16"/>
              </w:rPr>
              <w:t>e18</w:t>
            </w:r>
          </w:p>
        </w:tc>
        <w:tc>
          <w:tcPr>
            <w:tcW w:w="0" w:type="auto"/>
            <w:tcBorders>
              <w:top w:val="outset" w:sz="6" w:space="0" w:color="auto"/>
              <w:left w:val="outset" w:sz="6" w:space="0" w:color="auto"/>
              <w:bottom w:val="outset" w:sz="6" w:space="0" w:color="auto"/>
              <w:right w:val="outset" w:sz="6" w:space="0" w:color="auto"/>
            </w:tcBorders>
            <w:hideMark/>
          </w:tcPr>
          <w:p w14:paraId="1F523983" w14:textId="77777777" w:rsidR="003B4526" w:rsidRPr="00814A7A" w:rsidRDefault="003B4526" w:rsidP="00280205">
            <w:pPr>
              <w:jc w:val="center"/>
              <w:rPr>
                <w:sz w:val="16"/>
              </w:rPr>
            </w:pPr>
            <w:r w:rsidRPr="00814A7A">
              <w:rPr>
                <w:sz w:val="16"/>
              </w:rPr>
              <w:t>e17</w:t>
            </w:r>
          </w:p>
        </w:tc>
        <w:tc>
          <w:tcPr>
            <w:tcW w:w="0" w:type="auto"/>
            <w:tcBorders>
              <w:top w:val="outset" w:sz="6" w:space="0" w:color="auto"/>
              <w:left w:val="outset" w:sz="6" w:space="0" w:color="auto"/>
              <w:bottom w:val="outset" w:sz="6" w:space="0" w:color="auto"/>
              <w:right w:val="outset" w:sz="6" w:space="0" w:color="auto"/>
            </w:tcBorders>
            <w:hideMark/>
          </w:tcPr>
          <w:p w14:paraId="30751AC7" w14:textId="77777777" w:rsidR="003B4526" w:rsidRPr="00814A7A" w:rsidRDefault="003B4526" w:rsidP="00280205">
            <w:pPr>
              <w:jc w:val="center"/>
              <w:rPr>
                <w:sz w:val="16"/>
              </w:rPr>
            </w:pPr>
            <w:r w:rsidRPr="00814A7A">
              <w:rPr>
                <w:sz w:val="16"/>
              </w:rPr>
              <w:t>e16</w:t>
            </w:r>
          </w:p>
        </w:tc>
        <w:tc>
          <w:tcPr>
            <w:tcW w:w="0" w:type="auto"/>
            <w:tcBorders>
              <w:top w:val="outset" w:sz="6" w:space="0" w:color="auto"/>
              <w:left w:val="outset" w:sz="6" w:space="0" w:color="auto"/>
              <w:bottom w:val="outset" w:sz="6" w:space="0" w:color="auto"/>
              <w:right w:val="outset" w:sz="6" w:space="0" w:color="auto"/>
            </w:tcBorders>
            <w:hideMark/>
          </w:tcPr>
          <w:p w14:paraId="17910303" w14:textId="77777777" w:rsidR="003B4526" w:rsidRPr="00814A7A" w:rsidRDefault="003B4526" w:rsidP="00280205">
            <w:pPr>
              <w:jc w:val="center"/>
              <w:rPr>
                <w:sz w:val="16"/>
              </w:rPr>
            </w:pPr>
            <w:r w:rsidRPr="00814A7A">
              <w:rPr>
                <w:sz w:val="16"/>
              </w:rPr>
              <w:t>e15</w:t>
            </w:r>
          </w:p>
        </w:tc>
        <w:tc>
          <w:tcPr>
            <w:tcW w:w="0" w:type="auto"/>
            <w:tcBorders>
              <w:top w:val="outset" w:sz="6" w:space="0" w:color="auto"/>
              <w:left w:val="outset" w:sz="6" w:space="0" w:color="auto"/>
              <w:bottom w:val="outset" w:sz="6" w:space="0" w:color="auto"/>
              <w:right w:val="outset" w:sz="6" w:space="0" w:color="auto"/>
            </w:tcBorders>
            <w:hideMark/>
          </w:tcPr>
          <w:p w14:paraId="312D3ED7" w14:textId="77777777" w:rsidR="003B4526" w:rsidRPr="00814A7A" w:rsidRDefault="003B4526" w:rsidP="00280205">
            <w:pPr>
              <w:jc w:val="center"/>
              <w:rPr>
                <w:sz w:val="16"/>
              </w:rPr>
            </w:pPr>
            <w:r w:rsidRPr="00814A7A">
              <w:rPr>
                <w:sz w:val="16"/>
              </w:rPr>
              <w:t>e14</w:t>
            </w:r>
          </w:p>
        </w:tc>
        <w:tc>
          <w:tcPr>
            <w:tcW w:w="0" w:type="auto"/>
            <w:tcBorders>
              <w:top w:val="outset" w:sz="6" w:space="0" w:color="auto"/>
              <w:left w:val="outset" w:sz="6" w:space="0" w:color="auto"/>
              <w:bottom w:val="outset" w:sz="6" w:space="0" w:color="auto"/>
              <w:right w:val="outset" w:sz="6" w:space="0" w:color="auto"/>
            </w:tcBorders>
            <w:hideMark/>
          </w:tcPr>
          <w:p w14:paraId="2FD09327" w14:textId="77777777" w:rsidR="003B4526" w:rsidRPr="00814A7A" w:rsidRDefault="003B4526" w:rsidP="00280205">
            <w:pPr>
              <w:jc w:val="center"/>
              <w:rPr>
                <w:sz w:val="16"/>
              </w:rPr>
            </w:pPr>
            <w:r w:rsidRPr="00814A7A">
              <w:rPr>
                <w:sz w:val="16"/>
              </w:rPr>
              <w:t>e13</w:t>
            </w:r>
          </w:p>
        </w:tc>
        <w:tc>
          <w:tcPr>
            <w:tcW w:w="0" w:type="auto"/>
            <w:tcBorders>
              <w:top w:val="outset" w:sz="6" w:space="0" w:color="auto"/>
              <w:left w:val="outset" w:sz="6" w:space="0" w:color="auto"/>
              <w:bottom w:val="outset" w:sz="6" w:space="0" w:color="auto"/>
              <w:right w:val="outset" w:sz="6" w:space="0" w:color="auto"/>
            </w:tcBorders>
            <w:hideMark/>
          </w:tcPr>
          <w:p w14:paraId="6FA9F8DC" w14:textId="77777777" w:rsidR="003B4526" w:rsidRPr="00814A7A" w:rsidRDefault="003B4526" w:rsidP="00280205">
            <w:pPr>
              <w:jc w:val="center"/>
              <w:rPr>
                <w:sz w:val="16"/>
              </w:rPr>
            </w:pPr>
            <w:r w:rsidRPr="00814A7A">
              <w:rPr>
                <w:sz w:val="16"/>
              </w:rPr>
              <w:t>e12</w:t>
            </w:r>
          </w:p>
        </w:tc>
        <w:tc>
          <w:tcPr>
            <w:tcW w:w="0" w:type="auto"/>
            <w:tcBorders>
              <w:top w:val="outset" w:sz="6" w:space="0" w:color="auto"/>
              <w:left w:val="outset" w:sz="6" w:space="0" w:color="auto"/>
              <w:bottom w:val="outset" w:sz="6" w:space="0" w:color="auto"/>
              <w:right w:val="outset" w:sz="6" w:space="0" w:color="auto"/>
            </w:tcBorders>
            <w:hideMark/>
          </w:tcPr>
          <w:p w14:paraId="66BD0AE1" w14:textId="77777777" w:rsidR="003B4526" w:rsidRPr="00814A7A" w:rsidRDefault="003B4526" w:rsidP="00280205">
            <w:pPr>
              <w:jc w:val="center"/>
              <w:rPr>
                <w:sz w:val="16"/>
              </w:rPr>
            </w:pPr>
            <w:r w:rsidRPr="00814A7A">
              <w:rPr>
                <w:sz w:val="16"/>
              </w:rPr>
              <w:t>e11</w:t>
            </w:r>
          </w:p>
        </w:tc>
        <w:tc>
          <w:tcPr>
            <w:tcW w:w="0" w:type="auto"/>
            <w:tcBorders>
              <w:top w:val="outset" w:sz="6" w:space="0" w:color="auto"/>
              <w:left w:val="outset" w:sz="6" w:space="0" w:color="auto"/>
              <w:bottom w:val="outset" w:sz="6" w:space="0" w:color="auto"/>
              <w:right w:val="outset" w:sz="6" w:space="0" w:color="auto"/>
            </w:tcBorders>
            <w:hideMark/>
          </w:tcPr>
          <w:p w14:paraId="7D57366C" w14:textId="77777777" w:rsidR="003B4526" w:rsidRPr="00814A7A" w:rsidRDefault="003B4526" w:rsidP="00280205">
            <w:pPr>
              <w:jc w:val="center"/>
              <w:rPr>
                <w:sz w:val="16"/>
              </w:rPr>
            </w:pPr>
            <w:r w:rsidRPr="00814A7A">
              <w:rPr>
                <w:sz w:val="16"/>
              </w:rPr>
              <w:t>e10</w:t>
            </w:r>
          </w:p>
        </w:tc>
        <w:tc>
          <w:tcPr>
            <w:tcW w:w="0" w:type="auto"/>
            <w:tcBorders>
              <w:top w:val="outset" w:sz="6" w:space="0" w:color="auto"/>
              <w:left w:val="outset" w:sz="6" w:space="0" w:color="auto"/>
              <w:bottom w:val="outset" w:sz="6" w:space="0" w:color="auto"/>
              <w:right w:val="outset" w:sz="6" w:space="0" w:color="auto"/>
            </w:tcBorders>
            <w:hideMark/>
          </w:tcPr>
          <w:p w14:paraId="15CFC187" w14:textId="77777777" w:rsidR="003B4526" w:rsidRPr="00814A7A" w:rsidRDefault="003B4526" w:rsidP="00280205">
            <w:pPr>
              <w:jc w:val="center"/>
              <w:rPr>
                <w:sz w:val="16"/>
              </w:rPr>
            </w:pPr>
            <w:r w:rsidRPr="00814A7A">
              <w:rPr>
                <w:sz w:val="16"/>
              </w:rPr>
              <w:t>e9</w:t>
            </w:r>
          </w:p>
        </w:tc>
        <w:tc>
          <w:tcPr>
            <w:tcW w:w="0" w:type="auto"/>
            <w:tcBorders>
              <w:top w:val="outset" w:sz="6" w:space="0" w:color="auto"/>
              <w:left w:val="outset" w:sz="6" w:space="0" w:color="auto"/>
              <w:bottom w:val="outset" w:sz="6" w:space="0" w:color="auto"/>
              <w:right w:val="outset" w:sz="6" w:space="0" w:color="auto"/>
            </w:tcBorders>
            <w:hideMark/>
          </w:tcPr>
          <w:p w14:paraId="5E4007EC" w14:textId="77777777" w:rsidR="003B4526" w:rsidRPr="00814A7A" w:rsidRDefault="003B4526" w:rsidP="00280205">
            <w:pPr>
              <w:jc w:val="center"/>
              <w:rPr>
                <w:sz w:val="16"/>
              </w:rPr>
            </w:pPr>
            <w:r w:rsidRPr="00814A7A">
              <w:rPr>
                <w:sz w:val="16"/>
              </w:rPr>
              <w:t>e8</w:t>
            </w:r>
          </w:p>
        </w:tc>
        <w:tc>
          <w:tcPr>
            <w:tcW w:w="0" w:type="auto"/>
            <w:tcBorders>
              <w:top w:val="outset" w:sz="6" w:space="0" w:color="auto"/>
              <w:left w:val="outset" w:sz="6" w:space="0" w:color="auto"/>
              <w:bottom w:val="outset" w:sz="6" w:space="0" w:color="auto"/>
              <w:right w:val="outset" w:sz="6" w:space="0" w:color="auto"/>
            </w:tcBorders>
            <w:hideMark/>
          </w:tcPr>
          <w:p w14:paraId="597CC532" w14:textId="77777777" w:rsidR="003B4526" w:rsidRPr="00814A7A" w:rsidRDefault="003B4526" w:rsidP="00280205">
            <w:pPr>
              <w:jc w:val="center"/>
              <w:rPr>
                <w:sz w:val="16"/>
              </w:rPr>
            </w:pPr>
            <w:r w:rsidRPr="00814A7A">
              <w:rPr>
                <w:sz w:val="16"/>
              </w:rPr>
              <w:t>e7</w:t>
            </w:r>
          </w:p>
        </w:tc>
        <w:tc>
          <w:tcPr>
            <w:tcW w:w="0" w:type="auto"/>
            <w:tcBorders>
              <w:top w:val="outset" w:sz="6" w:space="0" w:color="auto"/>
              <w:left w:val="outset" w:sz="6" w:space="0" w:color="auto"/>
              <w:bottom w:val="outset" w:sz="6" w:space="0" w:color="auto"/>
              <w:right w:val="outset" w:sz="6" w:space="0" w:color="auto"/>
            </w:tcBorders>
            <w:hideMark/>
          </w:tcPr>
          <w:p w14:paraId="22A5EE8D" w14:textId="77777777" w:rsidR="003B4526" w:rsidRPr="00814A7A" w:rsidRDefault="003B4526" w:rsidP="00280205">
            <w:pPr>
              <w:jc w:val="center"/>
              <w:rPr>
                <w:sz w:val="16"/>
              </w:rPr>
            </w:pPr>
            <w:r w:rsidRPr="00814A7A">
              <w:rPr>
                <w:sz w:val="16"/>
              </w:rPr>
              <w:t>e6</w:t>
            </w:r>
          </w:p>
        </w:tc>
        <w:tc>
          <w:tcPr>
            <w:tcW w:w="0" w:type="auto"/>
            <w:tcBorders>
              <w:top w:val="outset" w:sz="6" w:space="0" w:color="auto"/>
              <w:left w:val="outset" w:sz="6" w:space="0" w:color="auto"/>
              <w:bottom w:val="outset" w:sz="6" w:space="0" w:color="auto"/>
              <w:right w:val="outset" w:sz="6" w:space="0" w:color="auto"/>
            </w:tcBorders>
            <w:hideMark/>
          </w:tcPr>
          <w:p w14:paraId="52BD5377" w14:textId="77777777" w:rsidR="003B4526" w:rsidRPr="00814A7A" w:rsidRDefault="003B4526" w:rsidP="00280205">
            <w:pPr>
              <w:jc w:val="center"/>
              <w:rPr>
                <w:sz w:val="16"/>
              </w:rPr>
            </w:pPr>
            <w:r w:rsidRPr="00814A7A">
              <w:rPr>
                <w:sz w:val="16"/>
              </w:rPr>
              <w:t>e5</w:t>
            </w:r>
          </w:p>
        </w:tc>
        <w:tc>
          <w:tcPr>
            <w:tcW w:w="0" w:type="auto"/>
            <w:tcBorders>
              <w:top w:val="outset" w:sz="6" w:space="0" w:color="auto"/>
              <w:left w:val="outset" w:sz="6" w:space="0" w:color="auto"/>
              <w:bottom w:val="outset" w:sz="6" w:space="0" w:color="auto"/>
              <w:right w:val="outset" w:sz="6" w:space="0" w:color="auto"/>
            </w:tcBorders>
            <w:hideMark/>
          </w:tcPr>
          <w:p w14:paraId="4437D791" w14:textId="77777777" w:rsidR="003B4526" w:rsidRPr="00814A7A" w:rsidRDefault="003B4526" w:rsidP="00280205">
            <w:pPr>
              <w:jc w:val="center"/>
              <w:rPr>
                <w:sz w:val="16"/>
              </w:rPr>
            </w:pPr>
            <w:r w:rsidRPr="00814A7A">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2D55BFA0" w14:textId="77777777" w:rsidR="003B4526" w:rsidRPr="00814A7A" w:rsidRDefault="003B4526" w:rsidP="00280205">
            <w:pPr>
              <w:jc w:val="center"/>
              <w:rPr>
                <w:sz w:val="16"/>
              </w:rPr>
            </w:pPr>
            <w:r w:rsidRPr="00814A7A">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4DA530D2" w14:textId="77777777" w:rsidR="003B4526" w:rsidRPr="00814A7A" w:rsidRDefault="003B4526" w:rsidP="00280205">
            <w:pPr>
              <w:jc w:val="center"/>
              <w:rPr>
                <w:sz w:val="16"/>
              </w:rPr>
            </w:pPr>
            <w:r w:rsidRPr="00814A7A">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554EBE02" w14:textId="77777777" w:rsidR="003B4526" w:rsidRPr="00814A7A" w:rsidRDefault="003B4526" w:rsidP="00280205">
            <w:pPr>
              <w:jc w:val="center"/>
              <w:rPr>
                <w:sz w:val="16"/>
              </w:rPr>
            </w:pPr>
            <w:r w:rsidRPr="00814A7A">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48DC24C6" w14:textId="77777777" w:rsidR="003B4526" w:rsidRPr="00814A7A" w:rsidRDefault="003B4526" w:rsidP="00280205">
            <w:pPr>
              <w:jc w:val="center"/>
              <w:rPr>
                <w:sz w:val="16"/>
              </w:rPr>
            </w:pPr>
            <w:r w:rsidRPr="00814A7A">
              <w:rPr>
                <w:sz w:val="16"/>
              </w:rPr>
              <w:t>e0</w:t>
            </w:r>
          </w:p>
        </w:tc>
      </w:tr>
    </w:tbl>
    <w:p w14:paraId="602E9317" w14:textId="6E71AB2C"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15</w:t>
      </w:r>
      <w:r>
        <w:rPr>
          <w:noProof/>
        </w:rPr>
        <w:fldChar w:fldCharType="end"/>
      </w:r>
      <w:r>
        <w:t xml:space="preserve"> LLC_EVENT_COUNTER_MASK_0 register.</w:t>
      </w:r>
    </w:p>
    <w:p w14:paraId="75CDCD57" w14:textId="77777777" w:rsidR="003B4526" w:rsidRDefault="003B4526" w:rsidP="006C1F1D">
      <w:pPr>
        <w:pStyle w:val="Heading3"/>
      </w:pPr>
      <w:bookmarkStart w:id="146" w:name="_Toc23344057"/>
      <w:r>
        <w:t>LLC_EVENT_COUNTER_MASK_1</w:t>
      </w:r>
      <w:bookmarkEnd w:id="146"/>
    </w:p>
    <w:p w14:paraId="734B89B3" w14:textId="77777777" w:rsidR="003B4526" w:rsidRDefault="003B4526" w:rsidP="002F31B6">
      <w:pPr>
        <w:pStyle w:val="NormalWeb"/>
        <w:jc w:val="both"/>
      </w:pPr>
      <w:r>
        <w:t>This register is used to program its corresponding event counter. Each bit of this register enables the performance counter to increment if the event occurs. A value of 1 for a bit indicates that this event should be counted.</w:t>
      </w:r>
    </w:p>
    <w:p w14:paraId="33EE850D" w14:textId="77777777" w:rsidR="003B4526" w:rsidRDefault="003B4526" w:rsidP="002F31B6">
      <w:pPr>
        <w:pStyle w:val="NormalWeb"/>
        <w:jc w:val="both"/>
      </w:pPr>
      <w:r>
        <w:t>If multiple bits are set to 1, the logic will only count if all of the corresponding events occur on the same cycle. This allows for combinations of events, such as a cache miss that causes an eviction. The events that can be counted are all related to cache accesses and occur in the same cycle of the pipeline, so they can be combined easily.</w:t>
      </w:r>
    </w:p>
    <w:p w14:paraId="60730249" w14:textId="77777777" w:rsidR="003B4526" w:rsidRDefault="003B4526" w:rsidP="002F31B6">
      <w:pPr>
        <w:pStyle w:val="NormalWeb"/>
        <w:jc w:val="both"/>
      </w:pPr>
      <w:r>
        <w:t>When an event satisfies all of the requirements, the llc_event_counter_1 register will be updated. A value of 1 indicates that the event is selected for counting. A value of 0 the event is not selected. By default, this register will be set to 0 for all bits, indicating no event counting should occur.</w:t>
      </w:r>
    </w:p>
    <w:p w14:paraId="372B9E0F" w14:textId="77777777" w:rsidR="003B4526" w:rsidRDefault="003B4526" w:rsidP="006C1F1D">
      <w:pPr>
        <w:pStyle w:val="NormalWeb"/>
      </w:pPr>
      <w:r>
        <w:t>Attribute: RW</w:t>
      </w:r>
    </w:p>
    <w:p w14:paraId="1F5B82BD" w14:textId="77777777" w:rsidR="003B4526" w:rsidRDefault="003B4526" w:rsidP="006C1F1D">
      <w:pPr>
        <w:pStyle w:val="NormalWeb"/>
      </w:pPr>
      <w:r>
        <w:t>Security: Non-secure</w:t>
      </w:r>
    </w:p>
    <w:p w14:paraId="14B3459C" w14:textId="77777777" w:rsidR="003B4526" w:rsidRDefault="003B4526" w:rsidP="006C1F1D">
      <w:pPr>
        <w:pStyle w:val="NormalWeb"/>
      </w:pPr>
      <w:r>
        <w:t>Bit field description:</w:t>
      </w:r>
    </w:p>
    <w:p w14:paraId="3C8226F2" w14:textId="77777777" w:rsidR="003B4526" w:rsidRDefault="003B4526" w:rsidP="004061BB">
      <w:pPr>
        <w:numPr>
          <w:ilvl w:val="0"/>
          <w:numId w:val="47"/>
        </w:numPr>
        <w:spacing w:before="100" w:beforeAutospacing="1" w:after="100" w:afterAutospacing="1" w:line="240" w:lineRule="auto"/>
      </w:pPr>
      <w:r>
        <w:rPr>
          <w:b/>
          <w:bCs/>
        </w:rPr>
        <w:t>e27</w:t>
      </w:r>
      <w:r>
        <w:t>[27] - Allocate conflict</w:t>
      </w:r>
    </w:p>
    <w:p w14:paraId="681CF15F" w14:textId="77777777" w:rsidR="003B4526" w:rsidRDefault="003B4526" w:rsidP="004061BB">
      <w:pPr>
        <w:numPr>
          <w:ilvl w:val="0"/>
          <w:numId w:val="47"/>
        </w:numPr>
        <w:spacing w:before="100" w:beforeAutospacing="1" w:after="100" w:afterAutospacing="1" w:line="240" w:lineRule="auto"/>
      </w:pPr>
      <w:r>
        <w:rPr>
          <w:b/>
          <w:bCs/>
        </w:rPr>
        <w:t>e26</w:t>
      </w:r>
      <w:r>
        <w:t>[26] - Indx after indx tmp conflict</w:t>
      </w:r>
    </w:p>
    <w:p w14:paraId="3964B316" w14:textId="77777777" w:rsidR="003B4526" w:rsidRDefault="003B4526" w:rsidP="004061BB">
      <w:pPr>
        <w:numPr>
          <w:ilvl w:val="0"/>
          <w:numId w:val="47"/>
        </w:numPr>
        <w:spacing w:before="100" w:beforeAutospacing="1" w:after="100" w:afterAutospacing="1" w:line="240" w:lineRule="auto"/>
      </w:pPr>
      <w:r>
        <w:rPr>
          <w:b/>
          <w:bCs/>
        </w:rPr>
        <w:t>e25</w:t>
      </w:r>
      <w:r>
        <w:t>[25] - Wr after alloc conflict</w:t>
      </w:r>
    </w:p>
    <w:p w14:paraId="67372A35" w14:textId="77777777" w:rsidR="003B4526" w:rsidRDefault="003B4526" w:rsidP="004061BB">
      <w:pPr>
        <w:numPr>
          <w:ilvl w:val="0"/>
          <w:numId w:val="47"/>
        </w:numPr>
        <w:spacing w:before="100" w:beforeAutospacing="1" w:after="100" w:afterAutospacing="1" w:line="240" w:lineRule="auto"/>
      </w:pPr>
      <w:r>
        <w:rPr>
          <w:b/>
          <w:bCs/>
        </w:rPr>
        <w:t>e24</w:t>
      </w:r>
      <w:r>
        <w:t>[24] - Wr after evict conflict</w:t>
      </w:r>
    </w:p>
    <w:p w14:paraId="4A5B1D94" w14:textId="77777777" w:rsidR="003B4526" w:rsidRDefault="003B4526" w:rsidP="004061BB">
      <w:pPr>
        <w:numPr>
          <w:ilvl w:val="0"/>
          <w:numId w:val="47"/>
        </w:numPr>
        <w:spacing w:before="100" w:beforeAutospacing="1" w:after="100" w:afterAutospacing="1" w:line="240" w:lineRule="auto"/>
      </w:pPr>
      <w:r>
        <w:rPr>
          <w:b/>
          <w:bCs/>
        </w:rPr>
        <w:t>e23</w:t>
      </w:r>
      <w:r>
        <w:t>[23] - Rd after rd alloc conflict</w:t>
      </w:r>
    </w:p>
    <w:p w14:paraId="248A86F1" w14:textId="77777777" w:rsidR="003B4526" w:rsidRDefault="003B4526" w:rsidP="004061BB">
      <w:pPr>
        <w:numPr>
          <w:ilvl w:val="0"/>
          <w:numId w:val="47"/>
        </w:numPr>
        <w:spacing w:before="100" w:beforeAutospacing="1" w:after="100" w:afterAutospacing="1" w:line="240" w:lineRule="auto"/>
      </w:pPr>
      <w:r>
        <w:rPr>
          <w:b/>
          <w:bCs/>
        </w:rPr>
        <w:t>e22</w:t>
      </w:r>
      <w:r>
        <w:t>[22] - Rd alloc after wr conflict</w:t>
      </w:r>
    </w:p>
    <w:p w14:paraId="71678CA9" w14:textId="77777777" w:rsidR="003B4526" w:rsidRDefault="003B4526" w:rsidP="004061BB">
      <w:pPr>
        <w:numPr>
          <w:ilvl w:val="0"/>
          <w:numId w:val="47"/>
        </w:numPr>
        <w:spacing w:before="100" w:beforeAutospacing="1" w:after="100" w:afterAutospacing="1" w:line="240" w:lineRule="auto"/>
      </w:pPr>
      <w:r>
        <w:rPr>
          <w:b/>
          <w:bCs/>
        </w:rPr>
        <w:t>e21</w:t>
      </w:r>
      <w:r>
        <w:t>[21] - Rd after evict</w:t>
      </w:r>
    </w:p>
    <w:p w14:paraId="2C8C29AE" w14:textId="77777777" w:rsidR="003B4526" w:rsidRDefault="003B4526" w:rsidP="004061BB">
      <w:pPr>
        <w:numPr>
          <w:ilvl w:val="0"/>
          <w:numId w:val="47"/>
        </w:numPr>
        <w:spacing w:before="100" w:beforeAutospacing="1" w:after="100" w:afterAutospacing="1" w:line="240" w:lineRule="auto"/>
      </w:pPr>
      <w:r>
        <w:rPr>
          <w:b/>
          <w:bCs/>
        </w:rPr>
        <w:t>e20</w:t>
      </w:r>
      <w:r>
        <w:t>[20] - Tag update</w:t>
      </w:r>
    </w:p>
    <w:p w14:paraId="1827BC79" w14:textId="77777777" w:rsidR="003B4526" w:rsidRDefault="003B4526" w:rsidP="004061BB">
      <w:pPr>
        <w:numPr>
          <w:ilvl w:val="0"/>
          <w:numId w:val="47"/>
        </w:numPr>
        <w:spacing w:before="100" w:beforeAutospacing="1" w:after="100" w:afterAutospacing="1" w:line="240" w:lineRule="auto"/>
      </w:pPr>
      <w:r>
        <w:rPr>
          <w:b/>
          <w:bCs/>
        </w:rPr>
        <w:t>e19</w:t>
      </w:r>
      <w:r>
        <w:t>[19] - Request CleanUnique</w:t>
      </w:r>
    </w:p>
    <w:p w14:paraId="477633A4" w14:textId="77777777" w:rsidR="003B4526" w:rsidRDefault="003B4526" w:rsidP="004061BB">
      <w:pPr>
        <w:numPr>
          <w:ilvl w:val="0"/>
          <w:numId w:val="47"/>
        </w:numPr>
        <w:spacing w:before="100" w:beforeAutospacing="1" w:after="100" w:afterAutospacing="1" w:line="240" w:lineRule="auto"/>
      </w:pPr>
      <w:r>
        <w:rPr>
          <w:b/>
          <w:bCs/>
        </w:rPr>
        <w:lastRenderedPageBreak/>
        <w:t>e18</w:t>
      </w:r>
      <w:r>
        <w:t>[18] - External snoop</w:t>
      </w:r>
    </w:p>
    <w:p w14:paraId="1CA7F193" w14:textId="77777777" w:rsidR="003B4526" w:rsidRDefault="003B4526" w:rsidP="004061BB">
      <w:pPr>
        <w:numPr>
          <w:ilvl w:val="0"/>
          <w:numId w:val="47"/>
        </w:numPr>
        <w:spacing w:before="100" w:beforeAutospacing="1" w:after="100" w:afterAutospacing="1" w:line="240" w:lineRule="auto"/>
      </w:pPr>
      <w:r>
        <w:rPr>
          <w:b/>
          <w:bCs/>
        </w:rPr>
        <w:t>e17</w:t>
      </w:r>
      <w:r>
        <w:t>[17] - Excl wr fails store conditional</w:t>
      </w:r>
    </w:p>
    <w:p w14:paraId="71EB4374" w14:textId="77777777" w:rsidR="003B4526" w:rsidRDefault="003B4526" w:rsidP="004061BB">
      <w:pPr>
        <w:numPr>
          <w:ilvl w:val="0"/>
          <w:numId w:val="47"/>
        </w:numPr>
        <w:spacing w:before="100" w:beforeAutospacing="1" w:after="100" w:afterAutospacing="1" w:line="240" w:lineRule="auto"/>
      </w:pPr>
      <w:r>
        <w:rPr>
          <w:b/>
          <w:bCs/>
        </w:rPr>
        <w:t>e16</w:t>
      </w:r>
      <w:r>
        <w:t>[16] - Exclusive write</w:t>
      </w:r>
    </w:p>
    <w:p w14:paraId="6987BC0A" w14:textId="77777777" w:rsidR="003B4526" w:rsidRDefault="003B4526" w:rsidP="004061BB">
      <w:pPr>
        <w:numPr>
          <w:ilvl w:val="0"/>
          <w:numId w:val="47"/>
        </w:numPr>
        <w:spacing w:before="100" w:beforeAutospacing="1" w:after="100" w:afterAutospacing="1" w:line="240" w:lineRule="auto"/>
      </w:pPr>
      <w:r>
        <w:rPr>
          <w:b/>
          <w:bCs/>
        </w:rPr>
        <w:t>e15</w:t>
      </w:r>
      <w:r>
        <w:t>[15] - Atomic op</w:t>
      </w:r>
    </w:p>
    <w:p w14:paraId="1745B210" w14:textId="77777777" w:rsidR="003B4526" w:rsidRDefault="003B4526" w:rsidP="004061BB">
      <w:pPr>
        <w:numPr>
          <w:ilvl w:val="0"/>
          <w:numId w:val="47"/>
        </w:numPr>
        <w:spacing w:before="100" w:beforeAutospacing="1" w:after="100" w:afterAutospacing="1" w:line="240" w:lineRule="auto"/>
      </w:pPr>
      <w:r>
        <w:rPr>
          <w:b/>
          <w:bCs/>
        </w:rPr>
        <w:t>e14</w:t>
      </w:r>
      <w:r>
        <w:t>[14] - Write through</w:t>
      </w:r>
    </w:p>
    <w:p w14:paraId="67CCCEE6" w14:textId="77777777" w:rsidR="003B4526" w:rsidRDefault="003B4526" w:rsidP="004061BB">
      <w:pPr>
        <w:numPr>
          <w:ilvl w:val="0"/>
          <w:numId w:val="47"/>
        </w:numPr>
        <w:spacing w:before="100" w:beforeAutospacing="1" w:after="100" w:afterAutospacing="1" w:line="240" w:lineRule="auto"/>
      </w:pPr>
      <w:r>
        <w:rPr>
          <w:b/>
          <w:bCs/>
        </w:rPr>
        <w:t>e13</w:t>
      </w:r>
      <w:r>
        <w:t>[13] - Rd dealloc on dirty</w:t>
      </w:r>
    </w:p>
    <w:p w14:paraId="372A4B83" w14:textId="77777777" w:rsidR="003B4526" w:rsidRDefault="003B4526" w:rsidP="004061BB">
      <w:pPr>
        <w:numPr>
          <w:ilvl w:val="0"/>
          <w:numId w:val="47"/>
        </w:numPr>
        <w:spacing w:before="100" w:beforeAutospacing="1" w:after="100" w:afterAutospacing="1" w:line="240" w:lineRule="auto"/>
      </w:pPr>
      <w:r>
        <w:rPr>
          <w:b/>
          <w:bCs/>
        </w:rPr>
        <w:t>e12</w:t>
      </w:r>
      <w:r>
        <w:t>[12] - Rd dealloc</w:t>
      </w:r>
    </w:p>
    <w:p w14:paraId="6C9FA107" w14:textId="77777777" w:rsidR="003B4526" w:rsidRDefault="003B4526" w:rsidP="004061BB">
      <w:pPr>
        <w:numPr>
          <w:ilvl w:val="0"/>
          <w:numId w:val="47"/>
        </w:numPr>
        <w:spacing w:before="100" w:beforeAutospacing="1" w:after="100" w:afterAutospacing="1" w:line="240" w:lineRule="auto"/>
      </w:pPr>
      <w:r>
        <w:rPr>
          <w:b/>
          <w:bCs/>
        </w:rPr>
        <w:t>e11</w:t>
      </w:r>
      <w:r>
        <w:t>[11] - Partial line wr</w:t>
      </w:r>
    </w:p>
    <w:p w14:paraId="42F16B79" w14:textId="77777777" w:rsidR="003B4526" w:rsidRDefault="003B4526" w:rsidP="004061BB">
      <w:pPr>
        <w:numPr>
          <w:ilvl w:val="0"/>
          <w:numId w:val="47"/>
        </w:numPr>
        <w:spacing w:before="100" w:beforeAutospacing="1" w:after="100" w:afterAutospacing="1" w:line="240" w:lineRule="auto"/>
      </w:pPr>
      <w:r>
        <w:rPr>
          <w:b/>
          <w:bCs/>
        </w:rPr>
        <w:t>e10</w:t>
      </w:r>
      <w:r>
        <w:t>[10] - Fetch due to partial wr</w:t>
      </w:r>
    </w:p>
    <w:p w14:paraId="42B4EA62" w14:textId="77777777" w:rsidR="003B4526" w:rsidRDefault="003B4526" w:rsidP="004061BB">
      <w:pPr>
        <w:numPr>
          <w:ilvl w:val="0"/>
          <w:numId w:val="47"/>
        </w:numPr>
        <w:spacing w:before="100" w:beforeAutospacing="1" w:after="100" w:afterAutospacing="1" w:line="240" w:lineRule="auto"/>
      </w:pPr>
      <w:r>
        <w:rPr>
          <w:b/>
          <w:bCs/>
        </w:rPr>
        <w:t>e9</w:t>
      </w:r>
      <w:r>
        <w:t>[9] - Retry access</w:t>
      </w:r>
    </w:p>
    <w:p w14:paraId="31907AE2" w14:textId="77777777" w:rsidR="003B4526" w:rsidRDefault="003B4526" w:rsidP="004061BB">
      <w:pPr>
        <w:numPr>
          <w:ilvl w:val="0"/>
          <w:numId w:val="47"/>
        </w:numPr>
        <w:spacing w:before="100" w:beforeAutospacing="1" w:after="100" w:afterAutospacing="1" w:line="240" w:lineRule="auto"/>
      </w:pPr>
      <w:r>
        <w:rPr>
          <w:b/>
          <w:bCs/>
        </w:rPr>
        <w:t>e8</w:t>
      </w:r>
      <w:r>
        <w:t>[8] - Retry needed</w:t>
      </w:r>
    </w:p>
    <w:p w14:paraId="0EC6FC4F" w14:textId="77777777" w:rsidR="003B4526" w:rsidRDefault="003B4526" w:rsidP="004061BB">
      <w:pPr>
        <w:numPr>
          <w:ilvl w:val="0"/>
          <w:numId w:val="47"/>
        </w:numPr>
        <w:spacing w:before="100" w:beforeAutospacing="1" w:after="100" w:afterAutospacing="1" w:line="240" w:lineRule="auto"/>
      </w:pPr>
      <w:r>
        <w:rPr>
          <w:b/>
          <w:bCs/>
        </w:rPr>
        <w:t>e7</w:t>
      </w:r>
      <w:r>
        <w:t>[7] - Eviction</w:t>
      </w:r>
    </w:p>
    <w:p w14:paraId="02CA0BC4" w14:textId="77777777" w:rsidR="003B4526" w:rsidRDefault="003B4526" w:rsidP="004061BB">
      <w:pPr>
        <w:numPr>
          <w:ilvl w:val="0"/>
          <w:numId w:val="47"/>
        </w:numPr>
        <w:spacing w:before="100" w:beforeAutospacing="1" w:after="100" w:afterAutospacing="1" w:line="240" w:lineRule="auto"/>
      </w:pPr>
      <w:r>
        <w:rPr>
          <w:b/>
          <w:bCs/>
        </w:rPr>
        <w:t>e6</w:t>
      </w:r>
      <w:r>
        <w:t>[6] - Cache maint op</w:t>
      </w:r>
    </w:p>
    <w:p w14:paraId="1C320000" w14:textId="77777777" w:rsidR="003B4526" w:rsidRDefault="003B4526" w:rsidP="004061BB">
      <w:pPr>
        <w:numPr>
          <w:ilvl w:val="0"/>
          <w:numId w:val="47"/>
        </w:numPr>
        <w:spacing w:before="100" w:beforeAutospacing="1" w:after="100" w:afterAutospacing="1" w:line="240" w:lineRule="auto"/>
      </w:pPr>
      <w:r>
        <w:rPr>
          <w:b/>
          <w:bCs/>
        </w:rPr>
        <w:t>e5</w:t>
      </w:r>
      <w:r>
        <w:t>[5] - Partial write</w:t>
      </w:r>
    </w:p>
    <w:p w14:paraId="4536B068" w14:textId="77777777" w:rsidR="003B4526" w:rsidRDefault="003B4526" w:rsidP="004061BB">
      <w:pPr>
        <w:numPr>
          <w:ilvl w:val="0"/>
          <w:numId w:val="47"/>
        </w:numPr>
        <w:spacing w:before="100" w:beforeAutospacing="1" w:after="100" w:afterAutospacing="1" w:line="240" w:lineRule="auto"/>
      </w:pPr>
      <w:r>
        <w:rPr>
          <w:b/>
          <w:bCs/>
        </w:rPr>
        <w:t>e4</w:t>
      </w:r>
      <w:r>
        <w:t>[4] - Cache miss</w:t>
      </w:r>
    </w:p>
    <w:p w14:paraId="5E1A5D4C" w14:textId="77777777" w:rsidR="003B4526" w:rsidRDefault="003B4526" w:rsidP="004061BB">
      <w:pPr>
        <w:numPr>
          <w:ilvl w:val="0"/>
          <w:numId w:val="47"/>
        </w:numPr>
        <w:spacing w:before="100" w:beforeAutospacing="1" w:after="100" w:afterAutospacing="1" w:line="240" w:lineRule="auto"/>
      </w:pPr>
      <w:r>
        <w:rPr>
          <w:b/>
          <w:bCs/>
        </w:rPr>
        <w:t>e3</w:t>
      </w:r>
      <w:r>
        <w:t>[3] - Cache hit</w:t>
      </w:r>
    </w:p>
    <w:p w14:paraId="347A0C72" w14:textId="77777777" w:rsidR="003B4526" w:rsidRDefault="003B4526" w:rsidP="004061BB">
      <w:pPr>
        <w:numPr>
          <w:ilvl w:val="0"/>
          <w:numId w:val="47"/>
        </w:numPr>
        <w:spacing w:before="100" w:beforeAutospacing="1" w:after="100" w:afterAutospacing="1" w:line="240" w:lineRule="auto"/>
      </w:pPr>
      <w:r>
        <w:rPr>
          <w:b/>
          <w:bCs/>
        </w:rPr>
        <w:t>e2</w:t>
      </w:r>
      <w:r>
        <w:t>[2] - Scratchpad access</w:t>
      </w:r>
    </w:p>
    <w:p w14:paraId="493C311A" w14:textId="77777777" w:rsidR="003B4526" w:rsidRDefault="003B4526" w:rsidP="004061BB">
      <w:pPr>
        <w:numPr>
          <w:ilvl w:val="0"/>
          <w:numId w:val="47"/>
        </w:numPr>
        <w:spacing w:before="100" w:beforeAutospacing="1" w:after="100" w:afterAutospacing="1" w:line="240" w:lineRule="auto"/>
      </w:pPr>
      <w:r>
        <w:rPr>
          <w:b/>
          <w:bCs/>
        </w:rPr>
        <w:t>e1</w:t>
      </w:r>
      <w:r>
        <w:t>[1] - Cache write</w:t>
      </w:r>
    </w:p>
    <w:p w14:paraId="25349B6C" w14:textId="77777777" w:rsidR="003B4526" w:rsidRDefault="003B4526" w:rsidP="004061BB">
      <w:pPr>
        <w:numPr>
          <w:ilvl w:val="0"/>
          <w:numId w:val="47"/>
        </w:numPr>
        <w:spacing w:before="100" w:beforeAutospacing="1" w:after="100" w:afterAutospacing="1" w:line="240" w:lineRule="auto"/>
      </w:pPr>
      <w:r>
        <w:rPr>
          <w:b/>
          <w:bCs/>
        </w:rPr>
        <w:t>e0</w:t>
      </w:r>
      <w:r>
        <w:t>[0] - Cache read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234"/>
        <w:gridCol w:w="234"/>
        <w:gridCol w:w="234"/>
        <w:gridCol w:w="234"/>
        <w:gridCol w:w="234"/>
        <w:gridCol w:w="234"/>
        <w:gridCol w:w="234"/>
        <w:gridCol w:w="234"/>
        <w:gridCol w:w="234"/>
        <w:gridCol w:w="241"/>
      </w:tblGrid>
      <w:tr w:rsidR="003B4526" w14:paraId="3DDE85D9"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E3B4411" w14:textId="77777777" w:rsidR="003B4526" w:rsidRPr="00814A7A" w:rsidRDefault="003B4526" w:rsidP="00280205">
            <w:pPr>
              <w:spacing w:after="0"/>
              <w:jc w:val="center"/>
              <w:rPr>
                <w:sz w:val="16"/>
              </w:rPr>
            </w:pPr>
            <w:r w:rsidRPr="00814A7A">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72AF251A" w14:textId="77777777" w:rsidR="003B4526" w:rsidRPr="00814A7A" w:rsidRDefault="003B4526" w:rsidP="00280205">
            <w:pPr>
              <w:jc w:val="center"/>
              <w:rPr>
                <w:sz w:val="16"/>
              </w:rPr>
            </w:pPr>
            <w:r w:rsidRPr="00814A7A">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442F4A0F" w14:textId="77777777" w:rsidR="003B4526" w:rsidRPr="00814A7A" w:rsidRDefault="003B4526" w:rsidP="00280205">
            <w:pPr>
              <w:jc w:val="center"/>
              <w:rPr>
                <w:sz w:val="16"/>
              </w:rPr>
            </w:pPr>
            <w:r w:rsidRPr="00814A7A">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653905C7" w14:textId="77777777" w:rsidR="003B4526" w:rsidRPr="00814A7A" w:rsidRDefault="003B4526" w:rsidP="00280205">
            <w:pPr>
              <w:jc w:val="center"/>
              <w:rPr>
                <w:sz w:val="16"/>
              </w:rPr>
            </w:pPr>
            <w:r w:rsidRPr="00814A7A">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579F8573" w14:textId="77777777" w:rsidR="003B4526" w:rsidRPr="00814A7A" w:rsidRDefault="003B4526" w:rsidP="00280205">
            <w:pPr>
              <w:jc w:val="center"/>
              <w:rPr>
                <w:sz w:val="16"/>
              </w:rPr>
            </w:pPr>
            <w:r w:rsidRPr="00814A7A">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1DCF64AC" w14:textId="77777777" w:rsidR="003B4526" w:rsidRPr="00814A7A" w:rsidRDefault="003B4526" w:rsidP="00280205">
            <w:pPr>
              <w:jc w:val="center"/>
              <w:rPr>
                <w:sz w:val="16"/>
              </w:rPr>
            </w:pPr>
            <w:r w:rsidRPr="00814A7A">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3855D06F" w14:textId="77777777" w:rsidR="003B4526" w:rsidRPr="00814A7A" w:rsidRDefault="003B4526" w:rsidP="00280205">
            <w:pPr>
              <w:jc w:val="center"/>
              <w:rPr>
                <w:sz w:val="16"/>
              </w:rPr>
            </w:pPr>
            <w:r w:rsidRPr="00814A7A">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4F2A03C5" w14:textId="77777777" w:rsidR="003B4526" w:rsidRPr="00814A7A" w:rsidRDefault="003B4526" w:rsidP="00280205">
            <w:pPr>
              <w:jc w:val="center"/>
              <w:rPr>
                <w:sz w:val="16"/>
              </w:rPr>
            </w:pPr>
            <w:r w:rsidRPr="00814A7A">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9DF876B" w14:textId="77777777" w:rsidR="003B4526" w:rsidRPr="00814A7A" w:rsidRDefault="003B4526" w:rsidP="00280205">
            <w:pPr>
              <w:jc w:val="center"/>
              <w:rPr>
                <w:sz w:val="16"/>
              </w:rPr>
            </w:pPr>
            <w:r w:rsidRPr="00814A7A">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F5AC819" w14:textId="77777777" w:rsidR="003B4526" w:rsidRPr="00814A7A" w:rsidRDefault="003B4526" w:rsidP="00280205">
            <w:pPr>
              <w:jc w:val="center"/>
              <w:rPr>
                <w:sz w:val="16"/>
              </w:rPr>
            </w:pPr>
            <w:r w:rsidRPr="00814A7A">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8BB31B6" w14:textId="77777777" w:rsidR="003B4526" w:rsidRPr="00814A7A" w:rsidRDefault="003B4526" w:rsidP="00280205">
            <w:pPr>
              <w:jc w:val="center"/>
              <w:rPr>
                <w:sz w:val="16"/>
              </w:rPr>
            </w:pPr>
            <w:r w:rsidRPr="00814A7A">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06EE9A9" w14:textId="77777777" w:rsidR="003B4526" w:rsidRPr="00814A7A" w:rsidRDefault="003B4526" w:rsidP="00280205">
            <w:pPr>
              <w:jc w:val="center"/>
              <w:rPr>
                <w:sz w:val="16"/>
              </w:rPr>
            </w:pPr>
            <w:r w:rsidRPr="00814A7A">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4A06CA5E" w14:textId="77777777" w:rsidR="003B4526" w:rsidRPr="00814A7A" w:rsidRDefault="003B4526" w:rsidP="00280205">
            <w:pPr>
              <w:jc w:val="center"/>
              <w:rPr>
                <w:sz w:val="16"/>
              </w:rPr>
            </w:pPr>
            <w:r w:rsidRPr="00814A7A">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18E470D" w14:textId="77777777" w:rsidR="003B4526" w:rsidRPr="00814A7A" w:rsidRDefault="003B4526" w:rsidP="00280205">
            <w:pPr>
              <w:jc w:val="center"/>
              <w:rPr>
                <w:sz w:val="16"/>
              </w:rPr>
            </w:pPr>
            <w:r w:rsidRPr="00814A7A">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A487B77" w14:textId="77777777" w:rsidR="003B4526" w:rsidRPr="00814A7A" w:rsidRDefault="003B4526" w:rsidP="00280205">
            <w:pPr>
              <w:jc w:val="center"/>
              <w:rPr>
                <w:sz w:val="16"/>
              </w:rPr>
            </w:pPr>
            <w:r w:rsidRPr="00814A7A">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9B5517B" w14:textId="77777777" w:rsidR="003B4526" w:rsidRPr="00814A7A" w:rsidRDefault="003B4526" w:rsidP="00280205">
            <w:pPr>
              <w:jc w:val="center"/>
              <w:rPr>
                <w:sz w:val="16"/>
              </w:rPr>
            </w:pPr>
            <w:r w:rsidRPr="00814A7A">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1C03CB67" w14:textId="77777777" w:rsidR="003B4526" w:rsidRPr="00814A7A" w:rsidRDefault="003B4526" w:rsidP="00280205">
            <w:pPr>
              <w:jc w:val="center"/>
              <w:rPr>
                <w:sz w:val="16"/>
              </w:rPr>
            </w:pPr>
            <w:r w:rsidRPr="00814A7A">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589F0196" w14:textId="77777777" w:rsidR="003B4526" w:rsidRPr="00814A7A" w:rsidRDefault="003B4526" w:rsidP="00280205">
            <w:pPr>
              <w:jc w:val="center"/>
              <w:rPr>
                <w:sz w:val="16"/>
              </w:rPr>
            </w:pPr>
            <w:r w:rsidRPr="00814A7A">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70CC928" w14:textId="77777777" w:rsidR="003B4526" w:rsidRPr="00814A7A" w:rsidRDefault="003B4526" w:rsidP="00280205">
            <w:pPr>
              <w:jc w:val="center"/>
              <w:rPr>
                <w:sz w:val="16"/>
              </w:rPr>
            </w:pPr>
            <w:r w:rsidRPr="00814A7A">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08DF26C" w14:textId="77777777" w:rsidR="003B4526" w:rsidRPr="00814A7A" w:rsidRDefault="003B4526" w:rsidP="00280205">
            <w:pPr>
              <w:jc w:val="center"/>
              <w:rPr>
                <w:sz w:val="16"/>
              </w:rPr>
            </w:pPr>
            <w:r w:rsidRPr="00814A7A">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109A12D9" w14:textId="77777777" w:rsidR="003B4526" w:rsidRPr="00814A7A" w:rsidRDefault="003B4526" w:rsidP="00280205">
            <w:pPr>
              <w:jc w:val="center"/>
              <w:rPr>
                <w:sz w:val="16"/>
              </w:rPr>
            </w:pPr>
            <w:r w:rsidRPr="00814A7A">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1D1BAD2" w14:textId="77777777" w:rsidR="003B4526" w:rsidRPr="00814A7A" w:rsidRDefault="003B4526" w:rsidP="00280205">
            <w:pPr>
              <w:jc w:val="center"/>
              <w:rPr>
                <w:sz w:val="16"/>
              </w:rPr>
            </w:pPr>
            <w:r w:rsidRPr="00814A7A">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65F8AF4D" w14:textId="77777777" w:rsidR="003B4526" w:rsidRPr="00814A7A" w:rsidRDefault="003B4526" w:rsidP="00280205">
            <w:pPr>
              <w:jc w:val="center"/>
              <w:rPr>
                <w:sz w:val="16"/>
              </w:rPr>
            </w:pPr>
            <w:r w:rsidRPr="00814A7A">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106A12D7" w14:textId="77777777" w:rsidR="003B4526" w:rsidRPr="00814A7A" w:rsidRDefault="003B4526" w:rsidP="00280205">
            <w:pPr>
              <w:jc w:val="center"/>
              <w:rPr>
                <w:sz w:val="16"/>
              </w:rPr>
            </w:pPr>
            <w:r w:rsidRPr="00814A7A">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506181DE" w14:textId="77777777" w:rsidR="003B4526" w:rsidRPr="00814A7A" w:rsidRDefault="003B4526" w:rsidP="00280205">
            <w:pPr>
              <w:jc w:val="center"/>
              <w:rPr>
                <w:sz w:val="16"/>
              </w:rPr>
            </w:pPr>
            <w:r w:rsidRPr="00814A7A">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7C01197" w14:textId="77777777" w:rsidR="003B4526" w:rsidRPr="00814A7A" w:rsidRDefault="003B4526" w:rsidP="00280205">
            <w:pPr>
              <w:jc w:val="center"/>
              <w:rPr>
                <w:sz w:val="16"/>
              </w:rPr>
            </w:pPr>
            <w:r w:rsidRPr="00814A7A">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E6FB5EF" w14:textId="77777777" w:rsidR="003B4526" w:rsidRPr="00814A7A" w:rsidRDefault="003B4526" w:rsidP="00280205">
            <w:pPr>
              <w:jc w:val="center"/>
              <w:rPr>
                <w:sz w:val="16"/>
              </w:rPr>
            </w:pPr>
            <w:r w:rsidRPr="00814A7A">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0EA350C4" w14:textId="77777777" w:rsidR="003B4526" w:rsidRPr="00814A7A" w:rsidRDefault="003B4526" w:rsidP="00280205">
            <w:pPr>
              <w:jc w:val="center"/>
              <w:rPr>
                <w:sz w:val="16"/>
              </w:rPr>
            </w:pPr>
            <w:r w:rsidRPr="00814A7A">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A5E38DC" w14:textId="77777777" w:rsidR="003B4526" w:rsidRPr="00814A7A" w:rsidRDefault="003B4526" w:rsidP="00280205">
            <w:pPr>
              <w:jc w:val="center"/>
              <w:rPr>
                <w:sz w:val="16"/>
              </w:rPr>
            </w:pPr>
            <w:r w:rsidRPr="00814A7A">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7BB81899" w14:textId="77777777" w:rsidR="003B4526" w:rsidRPr="00814A7A" w:rsidRDefault="003B4526" w:rsidP="00280205">
            <w:pPr>
              <w:jc w:val="center"/>
              <w:rPr>
                <w:sz w:val="16"/>
              </w:rPr>
            </w:pPr>
            <w:r w:rsidRPr="00814A7A">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094AD20" w14:textId="77777777" w:rsidR="003B4526" w:rsidRPr="00814A7A" w:rsidRDefault="003B4526" w:rsidP="00280205">
            <w:pPr>
              <w:jc w:val="center"/>
              <w:rPr>
                <w:sz w:val="16"/>
              </w:rPr>
            </w:pPr>
            <w:r w:rsidRPr="00814A7A">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42C29518" w14:textId="77777777" w:rsidR="003B4526" w:rsidRPr="00814A7A" w:rsidRDefault="003B4526" w:rsidP="00280205">
            <w:pPr>
              <w:jc w:val="center"/>
              <w:rPr>
                <w:sz w:val="16"/>
              </w:rPr>
            </w:pPr>
            <w:r w:rsidRPr="00814A7A">
              <w:rPr>
                <w:sz w:val="16"/>
              </w:rPr>
              <w:t>32</w:t>
            </w:r>
          </w:p>
        </w:tc>
      </w:tr>
      <w:tr w:rsidR="003B4526" w14:paraId="4AE24929"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CC19E4A" w14:textId="77777777" w:rsidR="003B4526" w:rsidRPr="00814A7A" w:rsidRDefault="003B4526" w:rsidP="00280205">
            <w:pPr>
              <w:jc w:val="center"/>
              <w:rPr>
                <w:sz w:val="16"/>
              </w:rPr>
            </w:pPr>
            <w:r w:rsidRPr="00814A7A">
              <w:rPr>
                <w:sz w:val="16"/>
              </w:rPr>
              <w:t>u</w:t>
            </w:r>
          </w:p>
        </w:tc>
      </w:tr>
      <w:tr w:rsidR="003B4526" w14:paraId="33F6F3AD"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61D8049" w14:textId="77777777" w:rsidR="003B4526" w:rsidRPr="00814A7A" w:rsidRDefault="003B4526" w:rsidP="00280205">
            <w:pPr>
              <w:jc w:val="center"/>
              <w:rPr>
                <w:sz w:val="16"/>
              </w:rPr>
            </w:pPr>
            <w:r w:rsidRPr="00814A7A">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4CF5AEC" w14:textId="77777777" w:rsidR="003B4526" w:rsidRPr="00814A7A" w:rsidRDefault="003B4526" w:rsidP="00280205">
            <w:pPr>
              <w:jc w:val="center"/>
              <w:rPr>
                <w:sz w:val="16"/>
              </w:rPr>
            </w:pPr>
            <w:r w:rsidRPr="00814A7A">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71DFC083" w14:textId="77777777" w:rsidR="003B4526" w:rsidRPr="00814A7A" w:rsidRDefault="003B4526" w:rsidP="00280205">
            <w:pPr>
              <w:jc w:val="center"/>
              <w:rPr>
                <w:sz w:val="16"/>
              </w:rPr>
            </w:pPr>
            <w:r w:rsidRPr="00814A7A">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FE944F2" w14:textId="77777777" w:rsidR="003B4526" w:rsidRPr="00814A7A" w:rsidRDefault="003B4526" w:rsidP="00280205">
            <w:pPr>
              <w:jc w:val="center"/>
              <w:rPr>
                <w:sz w:val="16"/>
              </w:rPr>
            </w:pPr>
            <w:r w:rsidRPr="00814A7A">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306CC5C" w14:textId="77777777" w:rsidR="003B4526" w:rsidRPr="00814A7A" w:rsidRDefault="003B4526" w:rsidP="00280205">
            <w:pPr>
              <w:jc w:val="center"/>
              <w:rPr>
                <w:sz w:val="16"/>
              </w:rPr>
            </w:pPr>
            <w:r w:rsidRPr="00814A7A">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6DAB418" w14:textId="77777777" w:rsidR="003B4526" w:rsidRPr="00814A7A" w:rsidRDefault="003B4526" w:rsidP="00280205">
            <w:pPr>
              <w:jc w:val="center"/>
              <w:rPr>
                <w:sz w:val="16"/>
              </w:rPr>
            </w:pPr>
            <w:r w:rsidRPr="00814A7A">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1F3BF249" w14:textId="77777777" w:rsidR="003B4526" w:rsidRPr="00814A7A" w:rsidRDefault="003B4526" w:rsidP="00280205">
            <w:pPr>
              <w:jc w:val="center"/>
              <w:rPr>
                <w:sz w:val="16"/>
              </w:rPr>
            </w:pPr>
            <w:r w:rsidRPr="00814A7A">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9CA8DC5" w14:textId="77777777" w:rsidR="003B4526" w:rsidRPr="00814A7A" w:rsidRDefault="003B4526" w:rsidP="00280205">
            <w:pPr>
              <w:jc w:val="center"/>
              <w:rPr>
                <w:sz w:val="16"/>
              </w:rPr>
            </w:pPr>
            <w:r w:rsidRPr="00814A7A">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AADA1B2" w14:textId="77777777" w:rsidR="003B4526" w:rsidRPr="00814A7A" w:rsidRDefault="003B4526" w:rsidP="00280205">
            <w:pPr>
              <w:jc w:val="center"/>
              <w:rPr>
                <w:sz w:val="16"/>
              </w:rPr>
            </w:pPr>
            <w:r w:rsidRPr="00814A7A">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2210F6C" w14:textId="77777777" w:rsidR="003B4526" w:rsidRPr="00814A7A" w:rsidRDefault="003B4526" w:rsidP="00280205">
            <w:pPr>
              <w:jc w:val="center"/>
              <w:rPr>
                <w:sz w:val="16"/>
              </w:rPr>
            </w:pPr>
            <w:r w:rsidRPr="00814A7A">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495948F9" w14:textId="77777777" w:rsidR="003B4526" w:rsidRPr="00814A7A" w:rsidRDefault="003B4526" w:rsidP="00280205">
            <w:pPr>
              <w:jc w:val="center"/>
              <w:rPr>
                <w:sz w:val="16"/>
              </w:rPr>
            </w:pPr>
            <w:r w:rsidRPr="00814A7A">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01514EC8" w14:textId="77777777" w:rsidR="003B4526" w:rsidRPr="00814A7A" w:rsidRDefault="003B4526" w:rsidP="00280205">
            <w:pPr>
              <w:jc w:val="center"/>
              <w:rPr>
                <w:sz w:val="16"/>
              </w:rPr>
            </w:pPr>
            <w:r w:rsidRPr="00814A7A">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747FC5D" w14:textId="77777777" w:rsidR="003B4526" w:rsidRPr="00814A7A" w:rsidRDefault="003B4526" w:rsidP="00280205">
            <w:pPr>
              <w:jc w:val="center"/>
              <w:rPr>
                <w:sz w:val="16"/>
              </w:rPr>
            </w:pPr>
            <w:r w:rsidRPr="00814A7A">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FA94DFC" w14:textId="77777777" w:rsidR="003B4526" w:rsidRPr="00814A7A" w:rsidRDefault="003B4526" w:rsidP="00280205">
            <w:pPr>
              <w:jc w:val="center"/>
              <w:rPr>
                <w:sz w:val="16"/>
              </w:rPr>
            </w:pPr>
            <w:r w:rsidRPr="00814A7A">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D21857D" w14:textId="77777777" w:rsidR="003B4526" w:rsidRPr="00814A7A" w:rsidRDefault="003B4526" w:rsidP="00280205">
            <w:pPr>
              <w:jc w:val="center"/>
              <w:rPr>
                <w:sz w:val="16"/>
              </w:rPr>
            </w:pPr>
            <w:r w:rsidRPr="00814A7A">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A0AF2CD" w14:textId="77777777" w:rsidR="003B4526" w:rsidRPr="00814A7A" w:rsidRDefault="003B4526" w:rsidP="00280205">
            <w:pPr>
              <w:jc w:val="center"/>
              <w:rPr>
                <w:sz w:val="16"/>
              </w:rPr>
            </w:pPr>
            <w:r w:rsidRPr="00814A7A">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5111715F" w14:textId="77777777" w:rsidR="003B4526" w:rsidRPr="00814A7A" w:rsidRDefault="003B4526" w:rsidP="00280205">
            <w:pPr>
              <w:jc w:val="center"/>
              <w:rPr>
                <w:sz w:val="16"/>
              </w:rPr>
            </w:pPr>
            <w:r w:rsidRPr="00814A7A">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5372D9E" w14:textId="77777777" w:rsidR="003B4526" w:rsidRPr="00814A7A" w:rsidRDefault="003B4526" w:rsidP="00280205">
            <w:pPr>
              <w:jc w:val="center"/>
              <w:rPr>
                <w:sz w:val="16"/>
              </w:rPr>
            </w:pPr>
            <w:r w:rsidRPr="00814A7A">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0DDD3A6" w14:textId="77777777" w:rsidR="003B4526" w:rsidRPr="00814A7A" w:rsidRDefault="003B4526" w:rsidP="00280205">
            <w:pPr>
              <w:jc w:val="center"/>
              <w:rPr>
                <w:sz w:val="16"/>
              </w:rPr>
            </w:pPr>
            <w:r w:rsidRPr="00814A7A">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90D6B8E" w14:textId="77777777" w:rsidR="003B4526" w:rsidRPr="00814A7A" w:rsidRDefault="003B4526" w:rsidP="00280205">
            <w:pPr>
              <w:jc w:val="center"/>
              <w:rPr>
                <w:sz w:val="16"/>
              </w:rPr>
            </w:pPr>
            <w:r w:rsidRPr="00814A7A">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42E42823" w14:textId="77777777" w:rsidR="003B4526" w:rsidRPr="00814A7A" w:rsidRDefault="003B4526" w:rsidP="00280205">
            <w:pPr>
              <w:jc w:val="center"/>
              <w:rPr>
                <w:sz w:val="16"/>
              </w:rPr>
            </w:pPr>
            <w:r w:rsidRPr="00814A7A">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5E4A2BA" w14:textId="77777777" w:rsidR="003B4526" w:rsidRPr="00814A7A" w:rsidRDefault="003B4526" w:rsidP="00280205">
            <w:pPr>
              <w:jc w:val="center"/>
              <w:rPr>
                <w:sz w:val="16"/>
              </w:rPr>
            </w:pPr>
            <w:r w:rsidRPr="00814A7A">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6F439581" w14:textId="77777777" w:rsidR="003B4526" w:rsidRPr="00814A7A" w:rsidRDefault="003B4526" w:rsidP="00280205">
            <w:pPr>
              <w:jc w:val="center"/>
              <w:rPr>
                <w:sz w:val="16"/>
              </w:rPr>
            </w:pPr>
            <w:r w:rsidRPr="00814A7A">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ECB7133" w14:textId="77777777" w:rsidR="003B4526" w:rsidRPr="00814A7A" w:rsidRDefault="003B4526" w:rsidP="00280205">
            <w:pPr>
              <w:jc w:val="center"/>
              <w:rPr>
                <w:sz w:val="16"/>
              </w:rPr>
            </w:pPr>
            <w:r w:rsidRPr="00814A7A">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DC26468" w14:textId="77777777" w:rsidR="003B4526" w:rsidRPr="00814A7A" w:rsidRDefault="003B4526" w:rsidP="00280205">
            <w:pPr>
              <w:jc w:val="center"/>
              <w:rPr>
                <w:sz w:val="16"/>
              </w:rPr>
            </w:pPr>
            <w:r w:rsidRPr="00814A7A">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592AA13" w14:textId="77777777" w:rsidR="003B4526" w:rsidRPr="00814A7A" w:rsidRDefault="003B4526" w:rsidP="00280205">
            <w:pPr>
              <w:jc w:val="center"/>
              <w:rPr>
                <w:sz w:val="16"/>
              </w:rPr>
            </w:pPr>
            <w:r w:rsidRPr="00814A7A">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6934889" w14:textId="77777777" w:rsidR="003B4526" w:rsidRPr="00814A7A" w:rsidRDefault="003B4526" w:rsidP="00280205">
            <w:pPr>
              <w:jc w:val="center"/>
              <w:rPr>
                <w:sz w:val="16"/>
              </w:rPr>
            </w:pPr>
            <w:r w:rsidRPr="00814A7A">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B527AFF" w14:textId="77777777" w:rsidR="003B4526" w:rsidRPr="00814A7A" w:rsidRDefault="003B4526" w:rsidP="00280205">
            <w:pPr>
              <w:jc w:val="center"/>
              <w:rPr>
                <w:sz w:val="16"/>
              </w:rPr>
            </w:pPr>
            <w:r w:rsidRPr="00814A7A">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6457090" w14:textId="77777777" w:rsidR="003B4526" w:rsidRPr="00814A7A" w:rsidRDefault="003B4526" w:rsidP="00280205">
            <w:pPr>
              <w:jc w:val="center"/>
              <w:rPr>
                <w:sz w:val="16"/>
              </w:rPr>
            </w:pPr>
            <w:r w:rsidRPr="00814A7A">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0FC1BAE" w14:textId="77777777" w:rsidR="003B4526" w:rsidRPr="00814A7A" w:rsidRDefault="003B4526" w:rsidP="00280205">
            <w:pPr>
              <w:jc w:val="center"/>
              <w:rPr>
                <w:sz w:val="16"/>
              </w:rPr>
            </w:pPr>
            <w:r w:rsidRPr="00814A7A">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02BEB41D" w14:textId="77777777" w:rsidR="003B4526" w:rsidRPr="00814A7A" w:rsidRDefault="003B4526" w:rsidP="00280205">
            <w:pPr>
              <w:jc w:val="center"/>
              <w:rPr>
                <w:sz w:val="16"/>
              </w:rPr>
            </w:pPr>
            <w:r w:rsidRPr="00814A7A">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9105E1A" w14:textId="77777777" w:rsidR="003B4526" w:rsidRPr="00814A7A" w:rsidRDefault="003B4526" w:rsidP="00280205">
            <w:pPr>
              <w:jc w:val="center"/>
              <w:rPr>
                <w:sz w:val="16"/>
              </w:rPr>
            </w:pPr>
            <w:r w:rsidRPr="00814A7A">
              <w:rPr>
                <w:sz w:val="16"/>
              </w:rPr>
              <w:t>0</w:t>
            </w:r>
          </w:p>
        </w:tc>
      </w:tr>
      <w:tr w:rsidR="003B4526" w14:paraId="1F70FD15" w14:textId="77777777" w:rsidTr="002F31B6">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hideMark/>
          </w:tcPr>
          <w:p w14:paraId="23EEF15E" w14:textId="77777777" w:rsidR="003B4526" w:rsidRPr="00814A7A" w:rsidRDefault="003B4526" w:rsidP="00280205">
            <w:pPr>
              <w:jc w:val="center"/>
              <w:rPr>
                <w:sz w:val="16"/>
              </w:rPr>
            </w:pPr>
            <w:r w:rsidRPr="00814A7A">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20AE5B7F" w14:textId="77777777" w:rsidR="003B4526" w:rsidRPr="00814A7A" w:rsidRDefault="003B4526" w:rsidP="00280205">
            <w:pPr>
              <w:jc w:val="center"/>
              <w:rPr>
                <w:sz w:val="16"/>
              </w:rPr>
            </w:pPr>
            <w:r w:rsidRPr="00814A7A">
              <w:rPr>
                <w:sz w:val="16"/>
              </w:rPr>
              <w:t>e27</w:t>
            </w:r>
          </w:p>
        </w:tc>
        <w:tc>
          <w:tcPr>
            <w:tcW w:w="0" w:type="auto"/>
            <w:tcBorders>
              <w:top w:val="outset" w:sz="6" w:space="0" w:color="auto"/>
              <w:left w:val="outset" w:sz="6" w:space="0" w:color="auto"/>
              <w:bottom w:val="outset" w:sz="6" w:space="0" w:color="auto"/>
              <w:right w:val="outset" w:sz="6" w:space="0" w:color="auto"/>
            </w:tcBorders>
            <w:hideMark/>
          </w:tcPr>
          <w:p w14:paraId="5BF8E164" w14:textId="77777777" w:rsidR="003B4526" w:rsidRPr="00814A7A" w:rsidRDefault="003B4526" w:rsidP="00280205">
            <w:pPr>
              <w:jc w:val="center"/>
              <w:rPr>
                <w:sz w:val="16"/>
              </w:rPr>
            </w:pPr>
            <w:r w:rsidRPr="00814A7A">
              <w:rPr>
                <w:sz w:val="16"/>
              </w:rPr>
              <w:t>e26</w:t>
            </w:r>
          </w:p>
        </w:tc>
        <w:tc>
          <w:tcPr>
            <w:tcW w:w="0" w:type="auto"/>
            <w:tcBorders>
              <w:top w:val="outset" w:sz="6" w:space="0" w:color="auto"/>
              <w:left w:val="outset" w:sz="6" w:space="0" w:color="auto"/>
              <w:bottom w:val="outset" w:sz="6" w:space="0" w:color="auto"/>
              <w:right w:val="outset" w:sz="6" w:space="0" w:color="auto"/>
            </w:tcBorders>
            <w:hideMark/>
          </w:tcPr>
          <w:p w14:paraId="75EB9364" w14:textId="77777777" w:rsidR="003B4526" w:rsidRPr="00814A7A" w:rsidRDefault="003B4526" w:rsidP="00280205">
            <w:pPr>
              <w:jc w:val="center"/>
              <w:rPr>
                <w:sz w:val="16"/>
              </w:rPr>
            </w:pPr>
            <w:r w:rsidRPr="00814A7A">
              <w:rPr>
                <w:sz w:val="16"/>
              </w:rPr>
              <w:t>e25</w:t>
            </w:r>
          </w:p>
        </w:tc>
        <w:tc>
          <w:tcPr>
            <w:tcW w:w="0" w:type="auto"/>
            <w:tcBorders>
              <w:top w:val="outset" w:sz="6" w:space="0" w:color="auto"/>
              <w:left w:val="outset" w:sz="6" w:space="0" w:color="auto"/>
              <w:bottom w:val="outset" w:sz="6" w:space="0" w:color="auto"/>
              <w:right w:val="outset" w:sz="6" w:space="0" w:color="auto"/>
            </w:tcBorders>
            <w:hideMark/>
          </w:tcPr>
          <w:p w14:paraId="698249E7" w14:textId="77777777" w:rsidR="003B4526" w:rsidRPr="00814A7A" w:rsidRDefault="003B4526" w:rsidP="00280205">
            <w:pPr>
              <w:jc w:val="center"/>
              <w:rPr>
                <w:sz w:val="16"/>
              </w:rPr>
            </w:pPr>
            <w:r w:rsidRPr="00814A7A">
              <w:rPr>
                <w:sz w:val="16"/>
              </w:rPr>
              <w:t>e24</w:t>
            </w:r>
          </w:p>
        </w:tc>
        <w:tc>
          <w:tcPr>
            <w:tcW w:w="0" w:type="auto"/>
            <w:tcBorders>
              <w:top w:val="outset" w:sz="6" w:space="0" w:color="auto"/>
              <w:left w:val="outset" w:sz="6" w:space="0" w:color="auto"/>
              <w:bottom w:val="outset" w:sz="6" w:space="0" w:color="auto"/>
              <w:right w:val="outset" w:sz="6" w:space="0" w:color="auto"/>
            </w:tcBorders>
            <w:hideMark/>
          </w:tcPr>
          <w:p w14:paraId="465A1662" w14:textId="77777777" w:rsidR="003B4526" w:rsidRPr="00814A7A" w:rsidRDefault="003B4526" w:rsidP="00280205">
            <w:pPr>
              <w:jc w:val="center"/>
              <w:rPr>
                <w:sz w:val="16"/>
              </w:rPr>
            </w:pPr>
            <w:r w:rsidRPr="00814A7A">
              <w:rPr>
                <w:sz w:val="16"/>
              </w:rPr>
              <w:t>e23</w:t>
            </w:r>
          </w:p>
        </w:tc>
        <w:tc>
          <w:tcPr>
            <w:tcW w:w="0" w:type="auto"/>
            <w:tcBorders>
              <w:top w:val="outset" w:sz="6" w:space="0" w:color="auto"/>
              <w:left w:val="outset" w:sz="6" w:space="0" w:color="auto"/>
              <w:bottom w:val="outset" w:sz="6" w:space="0" w:color="auto"/>
              <w:right w:val="outset" w:sz="6" w:space="0" w:color="auto"/>
            </w:tcBorders>
            <w:hideMark/>
          </w:tcPr>
          <w:p w14:paraId="091983EC" w14:textId="77777777" w:rsidR="003B4526" w:rsidRPr="00814A7A" w:rsidRDefault="003B4526" w:rsidP="00280205">
            <w:pPr>
              <w:jc w:val="center"/>
              <w:rPr>
                <w:sz w:val="16"/>
              </w:rPr>
            </w:pPr>
            <w:r w:rsidRPr="00814A7A">
              <w:rPr>
                <w:sz w:val="16"/>
              </w:rPr>
              <w:t>e22</w:t>
            </w:r>
          </w:p>
        </w:tc>
        <w:tc>
          <w:tcPr>
            <w:tcW w:w="0" w:type="auto"/>
            <w:tcBorders>
              <w:top w:val="outset" w:sz="6" w:space="0" w:color="auto"/>
              <w:left w:val="outset" w:sz="6" w:space="0" w:color="auto"/>
              <w:bottom w:val="outset" w:sz="6" w:space="0" w:color="auto"/>
              <w:right w:val="outset" w:sz="6" w:space="0" w:color="auto"/>
            </w:tcBorders>
            <w:hideMark/>
          </w:tcPr>
          <w:p w14:paraId="32E6B1CD" w14:textId="77777777" w:rsidR="003B4526" w:rsidRPr="00814A7A" w:rsidRDefault="003B4526" w:rsidP="00280205">
            <w:pPr>
              <w:jc w:val="center"/>
              <w:rPr>
                <w:sz w:val="16"/>
              </w:rPr>
            </w:pPr>
            <w:r w:rsidRPr="00814A7A">
              <w:rPr>
                <w:sz w:val="16"/>
              </w:rPr>
              <w:t>e21</w:t>
            </w:r>
          </w:p>
        </w:tc>
        <w:tc>
          <w:tcPr>
            <w:tcW w:w="0" w:type="auto"/>
            <w:tcBorders>
              <w:top w:val="outset" w:sz="6" w:space="0" w:color="auto"/>
              <w:left w:val="outset" w:sz="6" w:space="0" w:color="auto"/>
              <w:bottom w:val="outset" w:sz="6" w:space="0" w:color="auto"/>
              <w:right w:val="outset" w:sz="6" w:space="0" w:color="auto"/>
            </w:tcBorders>
            <w:hideMark/>
          </w:tcPr>
          <w:p w14:paraId="573FE0BC" w14:textId="77777777" w:rsidR="003B4526" w:rsidRPr="00814A7A" w:rsidRDefault="003B4526" w:rsidP="00280205">
            <w:pPr>
              <w:jc w:val="center"/>
              <w:rPr>
                <w:sz w:val="16"/>
              </w:rPr>
            </w:pPr>
            <w:r w:rsidRPr="00814A7A">
              <w:rPr>
                <w:sz w:val="16"/>
              </w:rPr>
              <w:t>e20</w:t>
            </w:r>
          </w:p>
        </w:tc>
        <w:tc>
          <w:tcPr>
            <w:tcW w:w="0" w:type="auto"/>
            <w:tcBorders>
              <w:top w:val="outset" w:sz="6" w:space="0" w:color="auto"/>
              <w:left w:val="outset" w:sz="6" w:space="0" w:color="auto"/>
              <w:bottom w:val="outset" w:sz="6" w:space="0" w:color="auto"/>
              <w:right w:val="outset" w:sz="6" w:space="0" w:color="auto"/>
            </w:tcBorders>
            <w:hideMark/>
          </w:tcPr>
          <w:p w14:paraId="489D6F47" w14:textId="77777777" w:rsidR="003B4526" w:rsidRPr="00814A7A" w:rsidRDefault="003B4526" w:rsidP="00280205">
            <w:pPr>
              <w:jc w:val="center"/>
              <w:rPr>
                <w:sz w:val="16"/>
              </w:rPr>
            </w:pPr>
            <w:r w:rsidRPr="00814A7A">
              <w:rPr>
                <w:sz w:val="16"/>
              </w:rPr>
              <w:t>e19</w:t>
            </w:r>
          </w:p>
        </w:tc>
        <w:tc>
          <w:tcPr>
            <w:tcW w:w="0" w:type="auto"/>
            <w:tcBorders>
              <w:top w:val="outset" w:sz="6" w:space="0" w:color="auto"/>
              <w:left w:val="outset" w:sz="6" w:space="0" w:color="auto"/>
              <w:bottom w:val="outset" w:sz="6" w:space="0" w:color="auto"/>
              <w:right w:val="outset" w:sz="6" w:space="0" w:color="auto"/>
            </w:tcBorders>
            <w:hideMark/>
          </w:tcPr>
          <w:p w14:paraId="5AC2CE9C" w14:textId="77777777" w:rsidR="003B4526" w:rsidRPr="00814A7A" w:rsidRDefault="003B4526" w:rsidP="00280205">
            <w:pPr>
              <w:jc w:val="center"/>
              <w:rPr>
                <w:sz w:val="16"/>
              </w:rPr>
            </w:pPr>
            <w:r w:rsidRPr="00814A7A">
              <w:rPr>
                <w:sz w:val="16"/>
              </w:rPr>
              <w:t>e18</w:t>
            </w:r>
          </w:p>
        </w:tc>
        <w:tc>
          <w:tcPr>
            <w:tcW w:w="0" w:type="auto"/>
            <w:tcBorders>
              <w:top w:val="outset" w:sz="6" w:space="0" w:color="auto"/>
              <w:left w:val="outset" w:sz="6" w:space="0" w:color="auto"/>
              <w:bottom w:val="outset" w:sz="6" w:space="0" w:color="auto"/>
              <w:right w:val="outset" w:sz="6" w:space="0" w:color="auto"/>
            </w:tcBorders>
            <w:hideMark/>
          </w:tcPr>
          <w:p w14:paraId="7E7D0C03" w14:textId="77777777" w:rsidR="003B4526" w:rsidRPr="00814A7A" w:rsidRDefault="003B4526" w:rsidP="00280205">
            <w:pPr>
              <w:jc w:val="center"/>
              <w:rPr>
                <w:sz w:val="16"/>
              </w:rPr>
            </w:pPr>
            <w:r w:rsidRPr="00814A7A">
              <w:rPr>
                <w:sz w:val="16"/>
              </w:rPr>
              <w:t>e17</w:t>
            </w:r>
          </w:p>
        </w:tc>
        <w:tc>
          <w:tcPr>
            <w:tcW w:w="0" w:type="auto"/>
            <w:tcBorders>
              <w:top w:val="outset" w:sz="6" w:space="0" w:color="auto"/>
              <w:left w:val="outset" w:sz="6" w:space="0" w:color="auto"/>
              <w:bottom w:val="outset" w:sz="6" w:space="0" w:color="auto"/>
              <w:right w:val="outset" w:sz="6" w:space="0" w:color="auto"/>
            </w:tcBorders>
            <w:hideMark/>
          </w:tcPr>
          <w:p w14:paraId="1E42CB06" w14:textId="77777777" w:rsidR="003B4526" w:rsidRPr="00814A7A" w:rsidRDefault="003B4526" w:rsidP="00280205">
            <w:pPr>
              <w:jc w:val="center"/>
              <w:rPr>
                <w:sz w:val="16"/>
              </w:rPr>
            </w:pPr>
            <w:r w:rsidRPr="00814A7A">
              <w:rPr>
                <w:sz w:val="16"/>
              </w:rPr>
              <w:t>e16</w:t>
            </w:r>
          </w:p>
        </w:tc>
        <w:tc>
          <w:tcPr>
            <w:tcW w:w="0" w:type="auto"/>
            <w:tcBorders>
              <w:top w:val="outset" w:sz="6" w:space="0" w:color="auto"/>
              <w:left w:val="outset" w:sz="6" w:space="0" w:color="auto"/>
              <w:bottom w:val="outset" w:sz="6" w:space="0" w:color="auto"/>
              <w:right w:val="outset" w:sz="6" w:space="0" w:color="auto"/>
            </w:tcBorders>
            <w:hideMark/>
          </w:tcPr>
          <w:p w14:paraId="03736972" w14:textId="77777777" w:rsidR="003B4526" w:rsidRPr="00814A7A" w:rsidRDefault="003B4526" w:rsidP="00280205">
            <w:pPr>
              <w:jc w:val="center"/>
              <w:rPr>
                <w:sz w:val="16"/>
              </w:rPr>
            </w:pPr>
            <w:r w:rsidRPr="00814A7A">
              <w:rPr>
                <w:sz w:val="16"/>
              </w:rPr>
              <w:t>e15</w:t>
            </w:r>
          </w:p>
        </w:tc>
        <w:tc>
          <w:tcPr>
            <w:tcW w:w="0" w:type="auto"/>
            <w:tcBorders>
              <w:top w:val="outset" w:sz="6" w:space="0" w:color="auto"/>
              <w:left w:val="outset" w:sz="6" w:space="0" w:color="auto"/>
              <w:bottom w:val="outset" w:sz="6" w:space="0" w:color="auto"/>
              <w:right w:val="outset" w:sz="6" w:space="0" w:color="auto"/>
            </w:tcBorders>
            <w:hideMark/>
          </w:tcPr>
          <w:p w14:paraId="7DA0D9BB" w14:textId="77777777" w:rsidR="003B4526" w:rsidRPr="00814A7A" w:rsidRDefault="003B4526" w:rsidP="00280205">
            <w:pPr>
              <w:jc w:val="center"/>
              <w:rPr>
                <w:sz w:val="16"/>
              </w:rPr>
            </w:pPr>
            <w:r w:rsidRPr="00814A7A">
              <w:rPr>
                <w:sz w:val="16"/>
              </w:rPr>
              <w:t>e14</w:t>
            </w:r>
          </w:p>
        </w:tc>
        <w:tc>
          <w:tcPr>
            <w:tcW w:w="0" w:type="auto"/>
            <w:tcBorders>
              <w:top w:val="outset" w:sz="6" w:space="0" w:color="auto"/>
              <w:left w:val="outset" w:sz="6" w:space="0" w:color="auto"/>
              <w:bottom w:val="outset" w:sz="6" w:space="0" w:color="auto"/>
              <w:right w:val="outset" w:sz="6" w:space="0" w:color="auto"/>
            </w:tcBorders>
            <w:hideMark/>
          </w:tcPr>
          <w:p w14:paraId="1ECDD84A" w14:textId="77777777" w:rsidR="003B4526" w:rsidRPr="00814A7A" w:rsidRDefault="003B4526" w:rsidP="00280205">
            <w:pPr>
              <w:jc w:val="center"/>
              <w:rPr>
                <w:sz w:val="16"/>
              </w:rPr>
            </w:pPr>
            <w:r w:rsidRPr="00814A7A">
              <w:rPr>
                <w:sz w:val="16"/>
              </w:rPr>
              <w:t>e13</w:t>
            </w:r>
          </w:p>
        </w:tc>
        <w:tc>
          <w:tcPr>
            <w:tcW w:w="0" w:type="auto"/>
            <w:tcBorders>
              <w:top w:val="outset" w:sz="6" w:space="0" w:color="auto"/>
              <w:left w:val="outset" w:sz="6" w:space="0" w:color="auto"/>
              <w:bottom w:val="outset" w:sz="6" w:space="0" w:color="auto"/>
              <w:right w:val="outset" w:sz="6" w:space="0" w:color="auto"/>
            </w:tcBorders>
            <w:hideMark/>
          </w:tcPr>
          <w:p w14:paraId="59EF6460" w14:textId="77777777" w:rsidR="003B4526" w:rsidRPr="00814A7A" w:rsidRDefault="003B4526" w:rsidP="00280205">
            <w:pPr>
              <w:jc w:val="center"/>
              <w:rPr>
                <w:sz w:val="16"/>
              </w:rPr>
            </w:pPr>
            <w:r w:rsidRPr="00814A7A">
              <w:rPr>
                <w:sz w:val="16"/>
              </w:rPr>
              <w:t>e12</w:t>
            </w:r>
          </w:p>
        </w:tc>
        <w:tc>
          <w:tcPr>
            <w:tcW w:w="0" w:type="auto"/>
            <w:tcBorders>
              <w:top w:val="outset" w:sz="6" w:space="0" w:color="auto"/>
              <w:left w:val="outset" w:sz="6" w:space="0" w:color="auto"/>
              <w:bottom w:val="outset" w:sz="6" w:space="0" w:color="auto"/>
              <w:right w:val="outset" w:sz="6" w:space="0" w:color="auto"/>
            </w:tcBorders>
            <w:hideMark/>
          </w:tcPr>
          <w:p w14:paraId="4FEA9A61" w14:textId="77777777" w:rsidR="003B4526" w:rsidRPr="00814A7A" w:rsidRDefault="003B4526" w:rsidP="00280205">
            <w:pPr>
              <w:jc w:val="center"/>
              <w:rPr>
                <w:sz w:val="16"/>
              </w:rPr>
            </w:pPr>
            <w:r w:rsidRPr="00814A7A">
              <w:rPr>
                <w:sz w:val="16"/>
              </w:rPr>
              <w:t>e11</w:t>
            </w:r>
          </w:p>
        </w:tc>
        <w:tc>
          <w:tcPr>
            <w:tcW w:w="0" w:type="auto"/>
            <w:tcBorders>
              <w:top w:val="outset" w:sz="6" w:space="0" w:color="auto"/>
              <w:left w:val="outset" w:sz="6" w:space="0" w:color="auto"/>
              <w:bottom w:val="outset" w:sz="6" w:space="0" w:color="auto"/>
              <w:right w:val="outset" w:sz="6" w:space="0" w:color="auto"/>
            </w:tcBorders>
            <w:hideMark/>
          </w:tcPr>
          <w:p w14:paraId="76315D77" w14:textId="77777777" w:rsidR="003B4526" w:rsidRPr="00814A7A" w:rsidRDefault="003B4526" w:rsidP="00280205">
            <w:pPr>
              <w:jc w:val="center"/>
              <w:rPr>
                <w:sz w:val="16"/>
              </w:rPr>
            </w:pPr>
            <w:r w:rsidRPr="00814A7A">
              <w:rPr>
                <w:sz w:val="16"/>
              </w:rPr>
              <w:t>e10</w:t>
            </w:r>
          </w:p>
        </w:tc>
        <w:tc>
          <w:tcPr>
            <w:tcW w:w="0" w:type="auto"/>
            <w:tcBorders>
              <w:top w:val="outset" w:sz="6" w:space="0" w:color="auto"/>
              <w:left w:val="outset" w:sz="6" w:space="0" w:color="auto"/>
              <w:bottom w:val="outset" w:sz="6" w:space="0" w:color="auto"/>
              <w:right w:val="outset" w:sz="6" w:space="0" w:color="auto"/>
            </w:tcBorders>
            <w:hideMark/>
          </w:tcPr>
          <w:p w14:paraId="5EDBA374" w14:textId="77777777" w:rsidR="003B4526" w:rsidRPr="00814A7A" w:rsidRDefault="003B4526" w:rsidP="00280205">
            <w:pPr>
              <w:jc w:val="center"/>
              <w:rPr>
                <w:sz w:val="16"/>
              </w:rPr>
            </w:pPr>
            <w:r w:rsidRPr="00814A7A">
              <w:rPr>
                <w:sz w:val="16"/>
              </w:rPr>
              <w:t>e9</w:t>
            </w:r>
          </w:p>
        </w:tc>
        <w:tc>
          <w:tcPr>
            <w:tcW w:w="0" w:type="auto"/>
            <w:tcBorders>
              <w:top w:val="outset" w:sz="6" w:space="0" w:color="auto"/>
              <w:left w:val="outset" w:sz="6" w:space="0" w:color="auto"/>
              <w:bottom w:val="outset" w:sz="6" w:space="0" w:color="auto"/>
              <w:right w:val="outset" w:sz="6" w:space="0" w:color="auto"/>
            </w:tcBorders>
            <w:hideMark/>
          </w:tcPr>
          <w:p w14:paraId="2B1A717C" w14:textId="77777777" w:rsidR="003B4526" w:rsidRPr="00814A7A" w:rsidRDefault="003B4526" w:rsidP="00280205">
            <w:pPr>
              <w:jc w:val="center"/>
              <w:rPr>
                <w:sz w:val="16"/>
              </w:rPr>
            </w:pPr>
            <w:r w:rsidRPr="00814A7A">
              <w:rPr>
                <w:sz w:val="16"/>
              </w:rPr>
              <w:t>e8</w:t>
            </w:r>
          </w:p>
        </w:tc>
        <w:tc>
          <w:tcPr>
            <w:tcW w:w="0" w:type="auto"/>
            <w:tcBorders>
              <w:top w:val="outset" w:sz="6" w:space="0" w:color="auto"/>
              <w:left w:val="outset" w:sz="6" w:space="0" w:color="auto"/>
              <w:bottom w:val="outset" w:sz="6" w:space="0" w:color="auto"/>
              <w:right w:val="outset" w:sz="6" w:space="0" w:color="auto"/>
            </w:tcBorders>
            <w:hideMark/>
          </w:tcPr>
          <w:p w14:paraId="30805B71" w14:textId="77777777" w:rsidR="003B4526" w:rsidRPr="00814A7A" w:rsidRDefault="003B4526" w:rsidP="00280205">
            <w:pPr>
              <w:jc w:val="center"/>
              <w:rPr>
                <w:sz w:val="16"/>
              </w:rPr>
            </w:pPr>
            <w:r w:rsidRPr="00814A7A">
              <w:rPr>
                <w:sz w:val="16"/>
              </w:rPr>
              <w:t>e7</w:t>
            </w:r>
          </w:p>
        </w:tc>
        <w:tc>
          <w:tcPr>
            <w:tcW w:w="0" w:type="auto"/>
            <w:tcBorders>
              <w:top w:val="outset" w:sz="6" w:space="0" w:color="auto"/>
              <w:left w:val="outset" w:sz="6" w:space="0" w:color="auto"/>
              <w:bottom w:val="outset" w:sz="6" w:space="0" w:color="auto"/>
              <w:right w:val="outset" w:sz="6" w:space="0" w:color="auto"/>
            </w:tcBorders>
            <w:hideMark/>
          </w:tcPr>
          <w:p w14:paraId="4740DD22" w14:textId="77777777" w:rsidR="003B4526" w:rsidRPr="00814A7A" w:rsidRDefault="003B4526" w:rsidP="00280205">
            <w:pPr>
              <w:jc w:val="center"/>
              <w:rPr>
                <w:sz w:val="16"/>
              </w:rPr>
            </w:pPr>
            <w:r w:rsidRPr="00814A7A">
              <w:rPr>
                <w:sz w:val="16"/>
              </w:rPr>
              <w:t>e6</w:t>
            </w:r>
          </w:p>
        </w:tc>
        <w:tc>
          <w:tcPr>
            <w:tcW w:w="0" w:type="auto"/>
            <w:tcBorders>
              <w:top w:val="outset" w:sz="6" w:space="0" w:color="auto"/>
              <w:left w:val="outset" w:sz="6" w:space="0" w:color="auto"/>
              <w:bottom w:val="outset" w:sz="6" w:space="0" w:color="auto"/>
              <w:right w:val="outset" w:sz="6" w:space="0" w:color="auto"/>
            </w:tcBorders>
            <w:hideMark/>
          </w:tcPr>
          <w:p w14:paraId="1E704E73" w14:textId="77777777" w:rsidR="003B4526" w:rsidRPr="00814A7A" w:rsidRDefault="003B4526" w:rsidP="00280205">
            <w:pPr>
              <w:jc w:val="center"/>
              <w:rPr>
                <w:sz w:val="16"/>
              </w:rPr>
            </w:pPr>
            <w:r w:rsidRPr="00814A7A">
              <w:rPr>
                <w:sz w:val="16"/>
              </w:rPr>
              <w:t>e5</w:t>
            </w:r>
          </w:p>
        </w:tc>
        <w:tc>
          <w:tcPr>
            <w:tcW w:w="0" w:type="auto"/>
            <w:tcBorders>
              <w:top w:val="outset" w:sz="6" w:space="0" w:color="auto"/>
              <w:left w:val="outset" w:sz="6" w:space="0" w:color="auto"/>
              <w:bottom w:val="outset" w:sz="6" w:space="0" w:color="auto"/>
              <w:right w:val="outset" w:sz="6" w:space="0" w:color="auto"/>
            </w:tcBorders>
            <w:hideMark/>
          </w:tcPr>
          <w:p w14:paraId="557E573C" w14:textId="77777777" w:rsidR="003B4526" w:rsidRPr="00814A7A" w:rsidRDefault="003B4526" w:rsidP="00280205">
            <w:pPr>
              <w:jc w:val="center"/>
              <w:rPr>
                <w:sz w:val="16"/>
              </w:rPr>
            </w:pPr>
            <w:r w:rsidRPr="00814A7A">
              <w:rPr>
                <w:sz w:val="16"/>
              </w:rPr>
              <w:t>e4</w:t>
            </w:r>
          </w:p>
        </w:tc>
        <w:tc>
          <w:tcPr>
            <w:tcW w:w="0" w:type="auto"/>
            <w:tcBorders>
              <w:top w:val="outset" w:sz="6" w:space="0" w:color="auto"/>
              <w:left w:val="outset" w:sz="6" w:space="0" w:color="auto"/>
              <w:bottom w:val="outset" w:sz="6" w:space="0" w:color="auto"/>
              <w:right w:val="outset" w:sz="6" w:space="0" w:color="auto"/>
            </w:tcBorders>
            <w:hideMark/>
          </w:tcPr>
          <w:p w14:paraId="6AE5813F" w14:textId="77777777" w:rsidR="003B4526" w:rsidRPr="00814A7A" w:rsidRDefault="003B4526" w:rsidP="00280205">
            <w:pPr>
              <w:jc w:val="center"/>
              <w:rPr>
                <w:sz w:val="16"/>
              </w:rPr>
            </w:pPr>
            <w:r w:rsidRPr="00814A7A">
              <w:rPr>
                <w:sz w:val="16"/>
              </w:rPr>
              <w:t>e3</w:t>
            </w:r>
          </w:p>
        </w:tc>
        <w:tc>
          <w:tcPr>
            <w:tcW w:w="0" w:type="auto"/>
            <w:tcBorders>
              <w:top w:val="outset" w:sz="6" w:space="0" w:color="auto"/>
              <w:left w:val="outset" w:sz="6" w:space="0" w:color="auto"/>
              <w:bottom w:val="outset" w:sz="6" w:space="0" w:color="auto"/>
              <w:right w:val="outset" w:sz="6" w:space="0" w:color="auto"/>
            </w:tcBorders>
            <w:hideMark/>
          </w:tcPr>
          <w:p w14:paraId="019C2FAC" w14:textId="77777777" w:rsidR="003B4526" w:rsidRPr="00814A7A" w:rsidRDefault="003B4526" w:rsidP="00280205">
            <w:pPr>
              <w:jc w:val="center"/>
              <w:rPr>
                <w:sz w:val="16"/>
              </w:rPr>
            </w:pPr>
            <w:r w:rsidRPr="00814A7A">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5FDD8E9B" w14:textId="77777777" w:rsidR="003B4526" w:rsidRPr="00814A7A" w:rsidRDefault="003B4526" w:rsidP="00280205">
            <w:pPr>
              <w:jc w:val="center"/>
              <w:rPr>
                <w:sz w:val="16"/>
              </w:rPr>
            </w:pPr>
            <w:r w:rsidRPr="00814A7A">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51B4C832" w14:textId="77777777" w:rsidR="003B4526" w:rsidRPr="00814A7A" w:rsidRDefault="003B4526" w:rsidP="00280205">
            <w:pPr>
              <w:jc w:val="center"/>
              <w:rPr>
                <w:sz w:val="16"/>
              </w:rPr>
            </w:pPr>
            <w:r w:rsidRPr="00814A7A">
              <w:rPr>
                <w:sz w:val="16"/>
              </w:rPr>
              <w:t>e0</w:t>
            </w:r>
          </w:p>
        </w:tc>
      </w:tr>
    </w:tbl>
    <w:p w14:paraId="4CA9DD14" w14:textId="599ED68D"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16</w:t>
      </w:r>
      <w:r>
        <w:rPr>
          <w:noProof/>
        </w:rPr>
        <w:fldChar w:fldCharType="end"/>
      </w:r>
      <w:r>
        <w:t xml:space="preserve"> LLC_EVENT_COUNTER_MASK_1 register.</w:t>
      </w:r>
    </w:p>
    <w:p w14:paraId="769A582E" w14:textId="77777777" w:rsidR="00172DCE" w:rsidRDefault="00172DCE" w:rsidP="00172DCE">
      <w:pPr>
        <w:pStyle w:val="Heading3"/>
      </w:pPr>
      <w:bookmarkStart w:id="147" w:name="_Toc23344058"/>
      <w:r>
        <w:t>LLC_FLUSH_CNTRL</w:t>
      </w:r>
      <w:bookmarkEnd w:id="147"/>
    </w:p>
    <w:p w14:paraId="1A35C936" w14:textId="77777777" w:rsidR="00172DCE" w:rsidRDefault="00172DCE" w:rsidP="00172DCE">
      <w:pPr>
        <w:pStyle w:val="NormalWeb"/>
        <w:jc w:val="both"/>
      </w:pPr>
      <w:r>
        <w:t xml:space="preserve">This register controls the automated flush capability of the LLC. Two types of automated flush are available. Bit 0 can be set by SW to request a WBINV style flush. When this flush is complete, the way allocation registers will be returned to their original values following the flush, and the ways will be left enabled as well. Bit 1 can be set to request a power-down style flush. When this flush completes it will leave all ways de-allocated and disabled. Both bits will stay set until their respective flush completes, when the respective bit will be cleared by hardware. Only 1 bit should ever be set at a time. </w:t>
      </w:r>
    </w:p>
    <w:p w14:paraId="1C74D0B2" w14:textId="77777777" w:rsidR="00172DCE" w:rsidRDefault="00172DCE" w:rsidP="00172DCE">
      <w:pPr>
        <w:pStyle w:val="NormalWeb"/>
      </w:pPr>
      <w:r>
        <w:t>Attribute: RW</w:t>
      </w:r>
    </w:p>
    <w:p w14:paraId="4876F95B" w14:textId="77777777" w:rsidR="00172DCE" w:rsidRDefault="00172DCE" w:rsidP="00172DCE">
      <w:pPr>
        <w:pStyle w:val="NormalWeb"/>
      </w:pPr>
      <w:r>
        <w:t>Security: Secure access only</w:t>
      </w:r>
    </w:p>
    <w:p w14:paraId="1748F6D8" w14:textId="77777777" w:rsidR="00172DCE" w:rsidRDefault="00172DCE" w:rsidP="00172DCE">
      <w:pPr>
        <w:pStyle w:val="NormalWeb"/>
      </w:pPr>
      <w:r>
        <w:t>Bit field description:</w:t>
      </w:r>
    </w:p>
    <w:p w14:paraId="65328DB0" w14:textId="77777777" w:rsidR="00172DCE" w:rsidRDefault="00172DCE" w:rsidP="00172DCE">
      <w:pPr>
        <w:numPr>
          <w:ilvl w:val="0"/>
          <w:numId w:val="67"/>
        </w:numPr>
        <w:spacing w:before="100" w:beforeAutospacing="1" w:after="100" w:afterAutospacing="1" w:line="240" w:lineRule="auto"/>
      </w:pPr>
      <w:r>
        <w:rPr>
          <w:b/>
          <w:bCs/>
        </w:rPr>
        <w:lastRenderedPageBreak/>
        <w:t>pwrdn_flsh_en</w:t>
      </w:r>
      <w:r>
        <w:t xml:space="preserve">[1] - </w:t>
      </w:r>
      <w:r>
        <w:br/>
        <w:t xml:space="preserve">1'b1: When set to 1 by SW, HW should perform an automated power-down-style flush. </w:t>
      </w:r>
      <w:r>
        <w:br/>
        <w:t xml:space="preserve">1'b0: When set to 0 by HW, the automated power-down-style flush is complete. </w:t>
      </w:r>
    </w:p>
    <w:p w14:paraId="5F72953E" w14:textId="77777777" w:rsidR="00172DCE" w:rsidRDefault="00172DCE" w:rsidP="00172DCE">
      <w:pPr>
        <w:numPr>
          <w:ilvl w:val="0"/>
          <w:numId w:val="67"/>
        </w:numPr>
        <w:spacing w:before="100" w:beforeAutospacing="1" w:after="100" w:afterAutospacing="1" w:line="240" w:lineRule="auto"/>
      </w:pPr>
      <w:r>
        <w:rPr>
          <w:b/>
          <w:bCs/>
        </w:rPr>
        <w:t>wbinv_flsh_en</w:t>
      </w:r>
      <w:r>
        <w:t xml:space="preserve">[0] - </w:t>
      </w:r>
      <w:r>
        <w:br/>
        <w:t xml:space="preserve">1'b1: When set to 1 by SW, HW should perform an automated writeback-invalidate flush. </w:t>
      </w:r>
      <w:r>
        <w:br/>
        <w:t xml:space="preserve">1'b0: When set to 0 by HW, the automated wbinv flush is complete. </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1010"/>
        <w:gridCol w:w="988"/>
      </w:tblGrid>
      <w:tr w:rsidR="00172DCE" w:rsidRPr="000C2A77" w14:paraId="19EC5838" w14:textId="77777777" w:rsidTr="00367ED8">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9D4527A" w14:textId="77777777" w:rsidR="00172DCE" w:rsidRPr="000C2A77" w:rsidRDefault="00172DCE" w:rsidP="00367ED8">
            <w:pPr>
              <w:spacing w:after="0"/>
              <w:jc w:val="center"/>
              <w:rPr>
                <w:sz w:val="14"/>
              </w:rPr>
            </w:pPr>
            <w:r w:rsidRPr="000C2A7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716CDBD3" w14:textId="77777777" w:rsidR="00172DCE" w:rsidRPr="000C2A77" w:rsidRDefault="00172DCE" w:rsidP="00367ED8">
            <w:pPr>
              <w:jc w:val="center"/>
              <w:rPr>
                <w:sz w:val="14"/>
              </w:rPr>
            </w:pPr>
            <w:r w:rsidRPr="000C2A7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783A0EC2" w14:textId="77777777" w:rsidR="00172DCE" w:rsidRPr="000C2A77" w:rsidRDefault="00172DCE" w:rsidP="00367ED8">
            <w:pPr>
              <w:jc w:val="center"/>
              <w:rPr>
                <w:sz w:val="14"/>
              </w:rPr>
            </w:pPr>
            <w:r w:rsidRPr="000C2A7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665511E6" w14:textId="77777777" w:rsidR="00172DCE" w:rsidRPr="000C2A77" w:rsidRDefault="00172DCE" w:rsidP="00367ED8">
            <w:pPr>
              <w:jc w:val="center"/>
              <w:rPr>
                <w:sz w:val="14"/>
              </w:rPr>
            </w:pPr>
            <w:r w:rsidRPr="000C2A7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689C9445" w14:textId="77777777" w:rsidR="00172DCE" w:rsidRPr="000C2A77" w:rsidRDefault="00172DCE" w:rsidP="00367ED8">
            <w:pPr>
              <w:jc w:val="center"/>
              <w:rPr>
                <w:sz w:val="14"/>
              </w:rPr>
            </w:pPr>
            <w:r w:rsidRPr="000C2A7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59F11499" w14:textId="77777777" w:rsidR="00172DCE" w:rsidRPr="000C2A77" w:rsidRDefault="00172DCE" w:rsidP="00367ED8">
            <w:pPr>
              <w:jc w:val="center"/>
              <w:rPr>
                <w:sz w:val="14"/>
              </w:rPr>
            </w:pPr>
            <w:r w:rsidRPr="000C2A7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10B02340" w14:textId="77777777" w:rsidR="00172DCE" w:rsidRPr="000C2A77" w:rsidRDefault="00172DCE" w:rsidP="00367ED8">
            <w:pPr>
              <w:jc w:val="center"/>
              <w:rPr>
                <w:sz w:val="14"/>
              </w:rPr>
            </w:pPr>
            <w:r w:rsidRPr="000C2A7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504516C8" w14:textId="77777777" w:rsidR="00172DCE" w:rsidRPr="000C2A77" w:rsidRDefault="00172DCE" w:rsidP="00367ED8">
            <w:pPr>
              <w:jc w:val="center"/>
              <w:rPr>
                <w:sz w:val="14"/>
              </w:rPr>
            </w:pPr>
            <w:r w:rsidRPr="000C2A7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0587C9E8" w14:textId="77777777" w:rsidR="00172DCE" w:rsidRPr="000C2A77" w:rsidRDefault="00172DCE" w:rsidP="00367ED8">
            <w:pPr>
              <w:jc w:val="center"/>
              <w:rPr>
                <w:sz w:val="14"/>
              </w:rPr>
            </w:pPr>
            <w:r w:rsidRPr="000C2A7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45597530" w14:textId="77777777" w:rsidR="00172DCE" w:rsidRPr="000C2A77" w:rsidRDefault="00172DCE" w:rsidP="00367ED8">
            <w:pPr>
              <w:jc w:val="center"/>
              <w:rPr>
                <w:sz w:val="14"/>
              </w:rPr>
            </w:pPr>
            <w:r w:rsidRPr="000C2A7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13F19D37" w14:textId="77777777" w:rsidR="00172DCE" w:rsidRPr="000C2A77" w:rsidRDefault="00172DCE" w:rsidP="00367ED8">
            <w:pPr>
              <w:jc w:val="center"/>
              <w:rPr>
                <w:sz w:val="14"/>
              </w:rPr>
            </w:pPr>
            <w:r w:rsidRPr="000C2A7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3728F43D" w14:textId="77777777" w:rsidR="00172DCE" w:rsidRPr="000C2A77" w:rsidRDefault="00172DCE" w:rsidP="00367ED8">
            <w:pPr>
              <w:jc w:val="center"/>
              <w:rPr>
                <w:sz w:val="14"/>
              </w:rPr>
            </w:pPr>
            <w:r w:rsidRPr="000C2A7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392E96E9" w14:textId="77777777" w:rsidR="00172DCE" w:rsidRPr="000C2A77" w:rsidRDefault="00172DCE" w:rsidP="00367ED8">
            <w:pPr>
              <w:jc w:val="center"/>
              <w:rPr>
                <w:sz w:val="14"/>
              </w:rPr>
            </w:pPr>
            <w:r w:rsidRPr="000C2A7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4B603ED0" w14:textId="77777777" w:rsidR="00172DCE" w:rsidRPr="000C2A77" w:rsidRDefault="00172DCE" w:rsidP="00367ED8">
            <w:pPr>
              <w:jc w:val="center"/>
              <w:rPr>
                <w:sz w:val="14"/>
              </w:rPr>
            </w:pPr>
            <w:r w:rsidRPr="000C2A7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4656870E" w14:textId="77777777" w:rsidR="00172DCE" w:rsidRPr="000C2A77" w:rsidRDefault="00172DCE" w:rsidP="00367ED8">
            <w:pPr>
              <w:jc w:val="center"/>
              <w:rPr>
                <w:sz w:val="14"/>
              </w:rPr>
            </w:pPr>
            <w:r w:rsidRPr="000C2A7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00880798" w14:textId="77777777" w:rsidR="00172DCE" w:rsidRPr="000C2A77" w:rsidRDefault="00172DCE" w:rsidP="00367ED8">
            <w:pPr>
              <w:jc w:val="center"/>
              <w:rPr>
                <w:sz w:val="14"/>
              </w:rPr>
            </w:pPr>
            <w:r w:rsidRPr="000C2A7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7D980E15" w14:textId="77777777" w:rsidR="00172DCE" w:rsidRPr="000C2A77" w:rsidRDefault="00172DCE" w:rsidP="00367ED8">
            <w:pPr>
              <w:jc w:val="center"/>
              <w:rPr>
                <w:sz w:val="14"/>
              </w:rPr>
            </w:pPr>
            <w:r w:rsidRPr="000C2A7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4D6140DA" w14:textId="77777777" w:rsidR="00172DCE" w:rsidRPr="000C2A77" w:rsidRDefault="00172DCE" w:rsidP="00367ED8">
            <w:pPr>
              <w:jc w:val="center"/>
              <w:rPr>
                <w:sz w:val="14"/>
              </w:rPr>
            </w:pPr>
            <w:r w:rsidRPr="000C2A7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2701CEED" w14:textId="77777777" w:rsidR="00172DCE" w:rsidRPr="000C2A77" w:rsidRDefault="00172DCE" w:rsidP="00367ED8">
            <w:pPr>
              <w:jc w:val="center"/>
              <w:rPr>
                <w:sz w:val="14"/>
              </w:rPr>
            </w:pPr>
            <w:r w:rsidRPr="000C2A7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0B6C2AE0" w14:textId="77777777" w:rsidR="00172DCE" w:rsidRPr="000C2A77" w:rsidRDefault="00172DCE" w:rsidP="00367ED8">
            <w:pPr>
              <w:jc w:val="center"/>
              <w:rPr>
                <w:sz w:val="14"/>
              </w:rPr>
            </w:pPr>
            <w:r w:rsidRPr="000C2A7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4FB57F82" w14:textId="77777777" w:rsidR="00172DCE" w:rsidRPr="000C2A77" w:rsidRDefault="00172DCE" w:rsidP="00367ED8">
            <w:pPr>
              <w:jc w:val="center"/>
              <w:rPr>
                <w:sz w:val="14"/>
              </w:rPr>
            </w:pPr>
            <w:r w:rsidRPr="000C2A7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00E9778C" w14:textId="77777777" w:rsidR="00172DCE" w:rsidRPr="000C2A77" w:rsidRDefault="00172DCE" w:rsidP="00367ED8">
            <w:pPr>
              <w:jc w:val="center"/>
              <w:rPr>
                <w:sz w:val="14"/>
              </w:rPr>
            </w:pPr>
            <w:r w:rsidRPr="000C2A7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179BD6C1" w14:textId="77777777" w:rsidR="00172DCE" w:rsidRPr="000C2A77" w:rsidRDefault="00172DCE" w:rsidP="00367ED8">
            <w:pPr>
              <w:jc w:val="center"/>
              <w:rPr>
                <w:sz w:val="14"/>
              </w:rPr>
            </w:pPr>
            <w:r w:rsidRPr="000C2A7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508A79FD" w14:textId="77777777" w:rsidR="00172DCE" w:rsidRPr="000C2A77" w:rsidRDefault="00172DCE" w:rsidP="00367ED8">
            <w:pPr>
              <w:jc w:val="center"/>
              <w:rPr>
                <w:sz w:val="14"/>
              </w:rPr>
            </w:pPr>
            <w:r w:rsidRPr="000C2A7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6B76B603" w14:textId="77777777" w:rsidR="00172DCE" w:rsidRPr="000C2A77" w:rsidRDefault="00172DCE" w:rsidP="00367ED8">
            <w:pPr>
              <w:jc w:val="center"/>
              <w:rPr>
                <w:sz w:val="14"/>
              </w:rPr>
            </w:pPr>
            <w:r w:rsidRPr="000C2A7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4431842E" w14:textId="77777777" w:rsidR="00172DCE" w:rsidRPr="000C2A77" w:rsidRDefault="00172DCE" w:rsidP="00367ED8">
            <w:pPr>
              <w:jc w:val="center"/>
              <w:rPr>
                <w:sz w:val="14"/>
              </w:rPr>
            </w:pPr>
            <w:r w:rsidRPr="000C2A7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3AA8B28D" w14:textId="77777777" w:rsidR="00172DCE" w:rsidRPr="000C2A77" w:rsidRDefault="00172DCE" w:rsidP="00367ED8">
            <w:pPr>
              <w:jc w:val="center"/>
              <w:rPr>
                <w:sz w:val="14"/>
              </w:rPr>
            </w:pPr>
            <w:r w:rsidRPr="000C2A7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74D69CE4" w14:textId="77777777" w:rsidR="00172DCE" w:rsidRPr="000C2A77" w:rsidRDefault="00172DCE" w:rsidP="00367ED8">
            <w:pPr>
              <w:jc w:val="center"/>
              <w:rPr>
                <w:sz w:val="14"/>
              </w:rPr>
            </w:pPr>
            <w:r w:rsidRPr="000C2A7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684DD694" w14:textId="77777777" w:rsidR="00172DCE" w:rsidRPr="000C2A77" w:rsidRDefault="00172DCE" w:rsidP="00367ED8">
            <w:pPr>
              <w:jc w:val="center"/>
              <w:rPr>
                <w:sz w:val="14"/>
              </w:rPr>
            </w:pPr>
            <w:r w:rsidRPr="000C2A7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0D2DE06F" w14:textId="77777777" w:rsidR="00172DCE" w:rsidRPr="000C2A77" w:rsidRDefault="00172DCE" w:rsidP="00367ED8">
            <w:pPr>
              <w:jc w:val="center"/>
              <w:rPr>
                <w:sz w:val="14"/>
              </w:rPr>
            </w:pPr>
            <w:r w:rsidRPr="000C2A7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3407AEAF" w14:textId="77777777" w:rsidR="00172DCE" w:rsidRPr="000C2A77" w:rsidRDefault="00172DCE" w:rsidP="00367ED8">
            <w:pPr>
              <w:jc w:val="center"/>
              <w:rPr>
                <w:sz w:val="14"/>
              </w:rPr>
            </w:pPr>
            <w:r w:rsidRPr="000C2A77">
              <w:rPr>
                <w:sz w:val="14"/>
              </w:rPr>
              <w:t>33</w:t>
            </w:r>
          </w:p>
        </w:tc>
        <w:tc>
          <w:tcPr>
            <w:tcW w:w="0" w:type="auto"/>
            <w:tcBorders>
              <w:top w:val="outset" w:sz="6" w:space="0" w:color="auto"/>
              <w:left w:val="outset" w:sz="6" w:space="0" w:color="auto"/>
              <w:bottom w:val="outset" w:sz="6" w:space="0" w:color="auto"/>
              <w:right w:val="outset" w:sz="6" w:space="0" w:color="auto"/>
            </w:tcBorders>
            <w:hideMark/>
          </w:tcPr>
          <w:p w14:paraId="25C5376F" w14:textId="77777777" w:rsidR="00172DCE" w:rsidRPr="000C2A77" w:rsidRDefault="00172DCE" w:rsidP="00367ED8">
            <w:pPr>
              <w:jc w:val="center"/>
              <w:rPr>
                <w:sz w:val="14"/>
              </w:rPr>
            </w:pPr>
            <w:r w:rsidRPr="000C2A77">
              <w:rPr>
                <w:sz w:val="14"/>
              </w:rPr>
              <w:t>32</w:t>
            </w:r>
          </w:p>
        </w:tc>
      </w:tr>
      <w:tr w:rsidR="00172DCE" w:rsidRPr="000C2A77" w14:paraId="17354A02" w14:textId="77777777" w:rsidTr="00367ED8">
        <w:trPr>
          <w:tblCellSpacing w:w="5"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B012D58" w14:textId="77777777" w:rsidR="00172DCE" w:rsidRPr="000C2A77" w:rsidRDefault="00172DCE" w:rsidP="00367ED8">
            <w:pPr>
              <w:jc w:val="center"/>
              <w:rPr>
                <w:sz w:val="14"/>
              </w:rPr>
            </w:pPr>
            <w:r w:rsidRPr="000C2A77">
              <w:rPr>
                <w:sz w:val="14"/>
              </w:rPr>
              <w:t>u</w:t>
            </w:r>
          </w:p>
        </w:tc>
      </w:tr>
      <w:tr w:rsidR="00172DCE" w:rsidRPr="000C2A77" w14:paraId="507C725A" w14:textId="77777777" w:rsidTr="00367ED8">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264FBAD" w14:textId="77777777" w:rsidR="00172DCE" w:rsidRPr="000C2A77" w:rsidRDefault="00172DCE" w:rsidP="00367ED8">
            <w:pPr>
              <w:jc w:val="center"/>
              <w:rPr>
                <w:sz w:val="14"/>
              </w:rPr>
            </w:pPr>
            <w:r w:rsidRPr="000C2A77">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27180A98" w14:textId="77777777" w:rsidR="00172DCE" w:rsidRPr="000C2A77" w:rsidRDefault="00172DCE" w:rsidP="00367ED8">
            <w:pPr>
              <w:jc w:val="center"/>
              <w:rPr>
                <w:sz w:val="14"/>
              </w:rPr>
            </w:pPr>
            <w:r w:rsidRPr="000C2A7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605B2EAD" w14:textId="77777777" w:rsidR="00172DCE" w:rsidRPr="000C2A77" w:rsidRDefault="00172DCE" w:rsidP="00367ED8">
            <w:pPr>
              <w:jc w:val="center"/>
              <w:rPr>
                <w:sz w:val="14"/>
              </w:rPr>
            </w:pPr>
            <w:r w:rsidRPr="000C2A7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251A8B4D" w14:textId="77777777" w:rsidR="00172DCE" w:rsidRPr="000C2A77" w:rsidRDefault="00172DCE" w:rsidP="00367ED8">
            <w:pPr>
              <w:jc w:val="center"/>
              <w:rPr>
                <w:sz w:val="14"/>
              </w:rPr>
            </w:pPr>
            <w:r w:rsidRPr="000C2A7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065EC465" w14:textId="77777777" w:rsidR="00172DCE" w:rsidRPr="000C2A77" w:rsidRDefault="00172DCE" w:rsidP="00367ED8">
            <w:pPr>
              <w:jc w:val="center"/>
              <w:rPr>
                <w:sz w:val="14"/>
              </w:rPr>
            </w:pPr>
            <w:r w:rsidRPr="000C2A7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7CA10BBD" w14:textId="77777777" w:rsidR="00172DCE" w:rsidRPr="000C2A77" w:rsidRDefault="00172DCE" w:rsidP="00367ED8">
            <w:pPr>
              <w:jc w:val="center"/>
              <w:rPr>
                <w:sz w:val="14"/>
              </w:rPr>
            </w:pPr>
            <w:r w:rsidRPr="000C2A7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494C4294" w14:textId="77777777" w:rsidR="00172DCE" w:rsidRPr="000C2A77" w:rsidRDefault="00172DCE" w:rsidP="00367ED8">
            <w:pPr>
              <w:jc w:val="center"/>
              <w:rPr>
                <w:sz w:val="14"/>
              </w:rPr>
            </w:pPr>
            <w:r w:rsidRPr="000C2A7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0DA2F76B" w14:textId="77777777" w:rsidR="00172DCE" w:rsidRPr="000C2A77" w:rsidRDefault="00172DCE" w:rsidP="00367ED8">
            <w:pPr>
              <w:jc w:val="center"/>
              <w:rPr>
                <w:sz w:val="14"/>
              </w:rPr>
            </w:pPr>
            <w:r w:rsidRPr="000C2A7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3FFA7A92" w14:textId="77777777" w:rsidR="00172DCE" w:rsidRPr="000C2A77" w:rsidRDefault="00172DCE" w:rsidP="00367ED8">
            <w:pPr>
              <w:jc w:val="center"/>
              <w:rPr>
                <w:sz w:val="14"/>
              </w:rPr>
            </w:pPr>
            <w:r w:rsidRPr="000C2A7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073CFD72" w14:textId="77777777" w:rsidR="00172DCE" w:rsidRPr="000C2A77" w:rsidRDefault="00172DCE" w:rsidP="00367ED8">
            <w:pPr>
              <w:jc w:val="center"/>
              <w:rPr>
                <w:sz w:val="14"/>
              </w:rPr>
            </w:pPr>
            <w:r w:rsidRPr="000C2A7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49D3C00D" w14:textId="77777777" w:rsidR="00172DCE" w:rsidRPr="000C2A77" w:rsidRDefault="00172DCE" w:rsidP="00367ED8">
            <w:pPr>
              <w:jc w:val="center"/>
              <w:rPr>
                <w:sz w:val="14"/>
              </w:rPr>
            </w:pPr>
            <w:r w:rsidRPr="000C2A7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5B7B910E" w14:textId="77777777" w:rsidR="00172DCE" w:rsidRPr="000C2A77" w:rsidRDefault="00172DCE" w:rsidP="00367ED8">
            <w:pPr>
              <w:jc w:val="center"/>
              <w:rPr>
                <w:sz w:val="14"/>
              </w:rPr>
            </w:pPr>
            <w:r w:rsidRPr="000C2A7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2E78BA3A" w14:textId="77777777" w:rsidR="00172DCE" w:rsidRPr="000C2A77" w:rsidRDefault="00172DCE" w:rsidP="00367ED8">
            <w:pPr>
              <w:jc w:val="center"/>
              <w:rPr>
                <w:sz w:val="14"/>
              </w:rPr>
            </w:pPr>
            <w:r w:rsidRPr="000C2A7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688D0B60" w14:textId="77777777" w:rsidR="00172DCE" w:rsidRPr="000C2A77" w:rsidRDefault="00172DCE" w:rsidP="00367ED8">
            <w:pPr>
              <w:jc w:val="center"/>
              <w:rPr>
                <w:sz w:val="14"/>
              </w:rPr>
            </w:pPr>
            <w:r w:rsidRPr="000C2A7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05FA4695" w14:textId="77777777" w:rsidR="00172DCE" w:rsidRPr="000C2A77" w:rsidRDefault="00172DCE" w:rsidP="00367ED8">
            <w:pPr>
              <w:jc w:val="center"/>
              <w:rPr>
                <w:sz w:val="14"/>
              </w:rPr>
            </w:pPr>
            <w:r w:rsidRPr="000C2A7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6D727A66" w14:textId="77777777" w:rsidR="00172DCE" w:rsidRPr="000C2A77" w:rsidRDefault="00172DCE" w:rsidP="00367ED8">
            <w:pPr>
              <w:jc w:val="center"/>
              <w:rPr>
                <w:sz w:val="14"/>
              </w:rPr>
            </w:pPr>
            <w:r w:rsidRPr="000C2A7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5BCE84B4" w14:textId="77777777" w:rsidR="00172DCE" w:rsidRPr="000C2A77" w:rsidRDefault="00172DCE" w:rsidP="00367ED8">
            <w:pPr>
              <w:jc w:val="center"/>
              <w:rPr>
                <w:sz w:val="14"/>
              </w:rPr>
            </w:pPr>
            <w:r w:rsidRPr="000C2A7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1CC5CBBA" w14:textId="77777777" w:rsidR="00172DCE" w:rsidRPr="000C2A77" w:rsidRDefault="00172DCE" w:rsidP="00367ED8">
            <w:pPr>
              <w:jc w:val="center"/>
              <w:rPr>
                <w:sz w:val="14"/>
              </w:rPr>
            </w:pPr>
            <w:r w:rsidRPr="000C2A7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6B256C58" w14:textId="77777777" w:rsidR="00172DCE" w:rsidRPr="000C2A77" w:rsidRDefault="00172DCE" w:rsidP="00367ED8">
            <w:pPr>
              <w:jc w:val="center"/>
              <w:rPr>
                <w:sz w:val="14"/>
              </w:rPr>
            </w:pPr>
            <w:r w:rsidRPr="000C2A7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15BA5AA4" w14:textId="77777777" w:rsidR="00172DCE" w:rsidRPr="000C2A77" w:rsidRDefault="00172DCE" w:rsidP="00367ED8">
            <w:pPr>
              <w:jc w:val="center"/>
              <w:rPr>
                <w:sz w:val="14"/>
              </w:rPr>
            </w:pPr>
            <w:r w:rsidRPr="000C2A7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293403FF" w14:textId="77777777" w:rsidR="00172DCE" w:rsidRPr="000C2A77" w:rsidRDefault="00172DCE" w:rsidP="00367ED8">
            <w:pPr>
              <w:jc w:val="center"/>
              <w:rPr>
                <w:sz w:val="14"/>
              </w:rPr>
            </w:pPr>
            <w:r w:rsidRPr="000C2A7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4B8A0CE0" w14:textId="77777777" w:rsidR="00172DCE" w:rsidRPr="000C2A77" w:rsidRDefault="00172DCE" w:rsidP="00367ED8">
            <w:pPr>
              <w:jc w:val="center"/>
              <w:rPr>
                <w:sz w:val="14"/>
              </w:rPr>
            </w:pPr>
            <w:r w:rsidRPr="000C2A7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0A1CD2E8" w14:textId="77777777" w:rsidR="00172DCE" w:rsidRPr="000C2A77" w:rsidRDefault="00172DCE" w:rsidP="00367ED8">
            <w:pPr>
              <w:jc w:val="center"/>
              <w:rPr>
                <w:sz w:val="14"/>
              </w:rPr>
            </w:pPr>
            <w:r w:rsidRPr="000C2A7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0ED3C67B" w14:textId="77777777" w:rsidR="00172DCE" w:rsidRPr="000C2A77" w:rsidRDefault="00172DCE" w:rsidP="00367ED8">
            <w:pPr>
              <w:jc w:val="center"/>
              <w:rPr>
                <w:sz w:val="14"/>
              </w:rPr>
            </w:pPr>
            <w:r w:rsidRPr="000C2A7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6D721900" w14:textId="77777777" w:rsidR="00172DCE" w:rsidRPr="000C2A77" w:rsidRDefault="00172DCE" w:rsidP="00367ED8">
            <w:pPr>
              <w:jc w:val="center"/>
              <w:rPr>
                <w:sz w:val="14"/>
              </w:rPr>
            </w:pPr>
            <w:r w:rsidRPr="000C2A7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4D35F74E" w14:textId="77777777" w:rsidR="00172DCE" w:rsidRPr="000C2A77" w:rsidRDefault="00172DCE" w:rsidP="00367ED8">
            <w:pPr>
              <w:jc w:val="center"/>
              <w:rPr>
                <w:sz w:val="14"/>
              </w:rPr>
            </w:pPr>
            <w:r w:rsidRPr="000C2A7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2A5D512A" w14:textId="77777777" w:rsidR="00172DCE" w:rsidRPr="000C2A77" w:rsidRDefault="00172DCE" w:rsidP="00367ED8">
            <w:pPr>
              <w:jc w:val="center"/>
              <w:rPr>
                <w:sz w:val="14"/>
              </w:rPr>
            </w:pPr>
            <w:r w:rsidRPr="000C2A7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58FF8C53" w14:textId="77777777" w:rsidR="00172DCE" w:rsidRPr="000C2A77" w:rsidRDefault="00172DCE" w:rsidP="00367ED8">
            <w:pPr>
              <w:jc w:val="center"/>
              <w:rPr>
                <w:sz w:val="14"/>
              </w:rPr>
            </w:pPr>
            <w:r w:rsidRPr="000C2A7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5EB744B6" w14:textId="77777777" w:rsidR="00172DCE" w:rsidRPr="000C2A77" w:rsidRDefault="00172DCE" w:rsidP="00367ED8">
            <w:pPr>
              <w:jc w:val="center"/>
              <w:rPr>
                <w:sz w:val="14"/>
              </w:rPr>
            </w:pPr>
            <w:r w:rsidRPr="000C2A7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37D3DDEC" w14:textId="77777777" w:rsidR="00172DCE" w:rsidRPr="000C2A77" w:rsidRDefault="00172DCE" w:rsidP="00367ED8">
            <w:pPr>
              <w:jc w:val="center"/>
              <w:rPr>
                <w:sz w:val="14"/>
              </w:rPr>
            </w:pPr>
            <w:r w:rsidRPr="000C2A7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55F57E79" w14:textId="77777777" w:rsidR="00172DCE" w:rsidRPr="000C2A77" w:rsidRDefault="00172DCE" w:rsidP="00367ED8">
            <w:pPr>
              <w:jc w:val="center"/>
              <w:rPr>
                <w:sz w:val="14"/>
              </w:rPr>
            </w:pPr>
            <w:r w:rsidRPr="000C2A77">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4601DCB2" w14:textId="77777777" w:rsidR="00172DCE" w:rsidRPr="000C2A77" w:rsidRDefault="00172DCE" w:rsidP="00367ED8">
            <w:pPr>
              <w:jc w:val="center"/>
              <w:rPr>
                <w:sz w:val="14"/>
              </w:rPr>
            </w:pPr>
            <w:r w:rsidRPr="000C2A77">
              <w:rPr>
                <w:sz w:val="14"/>
              </w:rPr>
              <w:t>0</w:t>
            </w:r>
          </w:p>
        </w:tc>
      </w:tr>
      <w:tr w:rsidR="00172DCE" w:rsidRPr="000C2A77" w14:paraId="035E026E" w14:textId="77777777" w:rsidTr="00367ED8">
        <w:trPr>
          <w:tblCellSpacing w:w="5"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513BD0CB" w14:textId="77777777" w:rsidR="00172DCE" w:rsidRPr="000C2A77" w:rsidRDefault="00172DCE" w:rsidP="00367ED8">
            <w:pPr>
              <w:jc w:val="center"/>
              <w:rPr>
                <w:sz w:val="14"/>
              </w:rPr>
            </w:pPr>
            <w:r w:rsidRPr="000C2A77">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7EC5DD60" w14:textId="77777777" w:rsidR="00172DCE" w:rsidRPr="000C2A77" w:rsidRDefault="00172DCE" w:rsidP="00367ED8">
            <w:pPr>
              <w:jc w:val="center"/>
              <w:rPr>
                <w:sz w:val="14"/>
              </w:rPr>
            </w:pPr>
            <w:r w:rsidRPr="000C2A77">
              <w:rPr>
                <w:sz w:val="14"/>
              </w:rPr>
              <w:t>pwrdn_flsh_en</w:t>
            </w:r>
          </w:p>
        </w:tc>
        <w:tc>
          <w:tcPr>
            <w:tcW w:w="0" w:type="auto"/>
            <w:tcBorders>
              <w:top w:val="outset" w:sz="6" w:space="0" w:color="auto"/>
              <w:left w:val="outset" w:sz="6" w:space="0" w:color="auto"/>
              <w:bottom w:val="outset" w:sz="6" w:space="0" w:color="auto"/>
              <w:right w:val="outset" w:sz="6" w:space="0" w:color="auto"/>
            </w:tcBorders>
            <w:hideMark/>
          </w:tcPr>
          <w:p w14:paraId="07CA9FB8" w14:textId="77777777" w:rsidR="00172DCE" w:rsidRPr="000C2A77" w:rsidRDefault="00172DCE" w:rsidP="00367ED8">
            <w:pPr>
              <w:jc w:val="center"/>
              <w:rPr>
                <w:sz w:val="14"/>
              </w:rPr>
            </w:pPr>
            <w:r w:rsidRPr="000C2A77">
              <w:rPr>
                <w:sz w:val="14"/>
              </w:rPr>
              <w:t>wbinv_flsh_en</w:t>
            </w:r>
          </w:p>
        </w:tc>
      </w:tr>
    </w:tbl>
    <w:p w14:paraId="488FEC5C" w14:textId="43D395B9" w:rsidR="00172DCE" w:rsidRDefault="00172DCE" w:rsidP="00172DCE">
      <w:pPr>
        <w:pStyle w:val="Caption"/>
      </w:pPr>
      <w:bookmarkStart w:id="148" w:name="_Toc23337551"/>
      <w:bookmarkStart w:id="149" w:name="_Toc23339552"/>
      <w:r>
        <w:t xml:space="preserve">Table </w:t>
      </w:r>
      <w:fldSimple w:instr=" SEQ Table \* ARABIC ">
        <w:r>
          <w:rPr>
            <w:noProof/>
          </w:rPr>
          <w:t>17</w:t>
        </w:r>
      </w:fldSimple>
      <w:r>
        <w:t xml:space="preserve"> </w:t>
      </w:r>
      <w:r>
        <w:t>LLC_FLUSH_CNTRL register.</w:t>
      </w:r>
      <w:bookmarkEnd w:id="148"/>
      <w:bookmarkEnd w:id="149"/>
    </w:p>
    <w:p w14:paraId="2B9328ED" w14:textId="3847368B" w:rsidR="003B4526" w:rsidRDefault="003B4526" w:rsidP="006C1F1D">
      <w:pPr>
        <w:pStyle w:val="Heading3"/>
      </w:pPr>
      <w:bookmarkStart w:id="150" w:name="_Toc23344059"/>
      <w:r>
        <w:t>LLC_FORCE_PARTIAL_WR_ALLOC</w:t>
      </w:r>
      <w:bookmarkEnd w:id="150"/>
    </w:p>
    <w:p w14:paraId="4795CBB6" w14:textId="77777777" w:rsidR="003B4526" w:rsidRDefault="003B4526" w:rsidP="002F31B6">
      <w:pPr>
        <w:pStyle w:val="NormalWeb"/>
        <w:jc w:val="both"/>
      </w:pPr>
      <w:r>
        <w:t>This register holds one bit for each of the LLC Allocation Classes. When set to 0, all partial write misses will follow normal write allocation rules (llc_alloc_wr_en or awcache). When set to 1, all partial write misses will be forced to allocate (fetch first followed by merge). All partial write hits will be merged into the cache regardless of the configuration.</w:t>
      </w:r>
    </w:p>
    <w:p w14:paraId="58B4E71F" w14:textId="77777777" w:rsidR="003B4526" w:rsidRDefault="003B4526" w:rsidP="006C1F1D">
      <w:pPr>
        <w:pStyle w:val="NormalWeb"/>
      </w:pPr>
      <w:r>
        <w:t>Attribute: RW</w:t>
      </w:r>
    </w:p>
    <w:p w14:paraId="2F138095" w14:textId="77777777" w:rsidR="003B4526" w:rsidRDefault="003B4526" w:rsidP="006C1F1D">
      <w:pPr>
        <w:pStyle w:val="NormalWeb"/>
      </w:pPr>
      <w:r>
        <w:t>Security: Non-secure</w:t>
      </w:r>
    </w:p>
    <w:p w14:paraId="1A389252" w14:textId="77777777" w:rsidR="003B4526" w:rsidRDefault="003B4526" w:rsidP="006C1F1D">
      <w:pPr>
        <w:pStyle w:val="NormalWeb"/>
      </w:pPr>
      <w:r>
        <w:t>Bit field description:</w:t>
      </w:r>
    </w:p>
    <w:p w14:paraId="0752247E" w14:textId="77777777" w:rsidR="003B4526" w:rsidRDefault="003B4526" w:rsidP="004061BB">
      <w:pPr>
        <w:numPr>
          <w:ilvl w:val="0"/>
          <w:numId w:val="48"/>
        </w:numPr>
        <w:spacing w:before="100" w:beforeAutospacing="1" w:after="100" w:afterAutospacing="1" w:line="240" w:lineRule="auto"/>
      </w:pPr>
      <w:r>
        <w:rPr>
          <w:b/>
          <w:bCs/>
        </w:rPr>
        <w:t>Force_Partial_Write_Allocation</w:t>
      </w:r>
      <w:r>
        <w:t>[7:0] - Force_Partial_Write_Allocation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3"/>
        <w:gridCol w:w="323"/>
        <w:gridCol w:w="323"/>
        <w:gridCol w:w="322"/>
        <w:gridCol w:w="322"/>
        <w:gridCol w:w="322"/>
        <w:gridCol w:w="322"/>
        <w:gridCol w:w="329"/>
      </w:tblGrid>
      <w:tr w:rsidR="003B4526" w14:paraId="367BBA34"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54E9AEF" w14:textId="77777777" w:rsidR="003B4526" w:rsidRPr="00814A7A" w:rsidRDefault="003B4526" w:rsidP="00280205">
            <w:pPr>
              <w:spacing w:after="0"/>
              <w:jc w:val="center"/>
              <w:rPr>
                <w:sz w:val="18"/>
              </w:rPr>
            </w:pPr>
            <w:r w:rsidRPr="00814A7A">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639AC69F" w14:textId="77777777" w:rsidR="003B4526" w:rsidRPr="00814A7A" w:rsidRDefault="003B4526" w:rsidP="00280205">
            <w:pPr>
              <w:jc w:val="center"/>
              <w:rPr>
                <w:sz w:val="18"/>
              </w:rPr>
            </w:pPr>
            <w:r w:rsidRPr="00814A7A">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43C2AF15" w14:textId="77777777" w:rsidR="003B4526" w:rsidRPr="00814A7A" w:rsidRDefault="003B4526" w:rsidP="00280205">
            <w:pPr>
              <w:jc w:val="center"/>
              <w:rPr>
                <w:sz w:val="18"/>
              </w:rPr>
            </w:pPr>
            <w:r w:rsidRPr="00814A7A">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1EC392FF" w14:textId="77777777" w:rsidR="003B4526" w:rsidRPr="00814A7A" w:rsidRDefault="003B4526" w:rsidP="00280205">
            <w:pPr>
              <w:jc w:val="center"/>
              <w:rPr>
                <w:sz w:val="18"/>
              </w:rPr>
            </w:pPr>
            <w:r w:rsidRPr="00814A7A">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4FEAF65C" w14:textId="77777777" w:rsidR="003B4526" w:rsidRPr="00814A7A" w:rsidRDefault="003B4526" w:rsidP="00280205">
            <w:pPr>
              <w:jc w:val="center"/>
              <w:rPr>
                <w:sz w:val="18"/>
              </w:rPr>
            </w:pPr>
            <w:r w:rsidRPr="00814A7A">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03FA0A55" w14:textId="77777777" w:rsidR="003B4526" w:rsidRPr="00814A7A" w:rsidRDefault="003B4526" w:rsidP="00280205">
            <w:pPr>
              <w:jc w:val="center"/>
              <w:rPr>
                <w:sz w:val="18"/>
              </w:rPr>
            </w:pPr>
            <w:r w:rsidRPr="00814A7A">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2A6B095D" w14:textId="77777777" w:rsidR="003B4526" w:rsidRPr="00814A7A" w:rsidRDefault="003B4526" w:rsidP="00280205">
            <w:pPr>
              <w:jc w:val="center"/>
              <w:rPr>
                <w:sz w:val="18"/>
              </w:rPr>
            </w:pPr>
            <w:r w:rsidRPr="00814A7A">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67530E3F" w14:textId="77777777" w:rsidR="003B4526" w:rsidRPr="00814A7A" w:rsidRDefault="003B4526" w:rsidP="00280205">
            <w:pPr>
              <w:jc w:val="center"/>
              <w:rPr>
                <w:sz w:val="18"/>
              </w:rPr>
            </w:pPr>
            <w:r w:rsidRPr="00814A7A">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78568271" w14:textId="77777777" w:rsidR="003B4526" w:rsidRPr="00814A7A" w:rsidRDefault="003B4526" w:rsidP="00280205">
            <w:pPr>
              <w:jc w:val="center"/>
              <w:rPr>
                <w:sz w:val="18"/>
              </w:rPr>
            </w:pPr>
            <w:r w:rsidRPr="00814A7A">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29D7170C" w14:textId="77777777" w:rsidR="003B4526" w:rsidRPr="00814A7A" w:rsidRDefault="003B4526" w:rsidP="00280205">
            <w:pPr>
              <w:jc w:val="center"/>
              <w:rPr>
                <w:sz w:val="18"/>
              </w:rPr>
            </w:pPr>
            <w:r w:rsidRPr="00814A7A">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3B9BF3B6" w14:textId="77777777" w:rsidR="003B4526" w:rsidRPr="00814A7A" w:rsidRDefault="003B4526" w:rsidP="00280205">
            <w:pPr>
              <w:jc w:val="center"/>
              <w:rPr>
                <w:sz w:val="18"/>
              </w:rPr>
            </w:pPr>
            <w:r w:rsidRPr="00814A7A">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68E16A7A" w14:textId="77777777" w:rsidR="003B4526" w:rsidRPr="00814A7A" w:rsidRDefault="003B4526" w:rsidP="00280205">
            <w:pPr>
              <w:jc w:val="center"/>
              <w:rPr>
                <w:sz w:val="18"/>
              </w:rPr>
            </w:pPr>
            <w:r w:rsidRPr="00814A7A">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2ABEB099" w14:textId="77777777" w:rsidR="003B4526" w:rsidRPr="00814A7A" w:rsidRDefault="003B4526" w:rsidP="00280205">
            <w:pPr>
              <w:jc w:val="center"/>
              <w:rPr>
                <w:sz w:val="18"/>
              </w:rPr>
            </w:pPr>
            <w:r w:rsidRPr="00814A7A">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7089B518" w14:textId="77777777" w:rsidR="003B4526" w:rsidRPr="00814A7A" w:rsidRDefault="003B4526" w:rsidP="00280205">
            <w:pPr>
              <w:jc w:val="center"/>
              <w:rPr>
                <w:sz w:val="18"/>
              </w:rPr>
            </w:pPr>
            <w:r w:rsidRPr="00814A7A">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6DF55FEA" w14:textId="77777777" w:rsidR="003B4526" w:rsidRPr="00814A7A" w:rsidRDefault="003B4526" w:rsidP="00280205">
            <w:pPr>
              <w:jc w:val="center"/>
              <w:rPr>
                <w:sz w:val="18"/>
              </w:rPr>
            </w:pPr>
            <w:r w:rsidRPr="00814A7A">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796D7A22" w14:textId="77777777" w:rsidR="003B4526" w:rsidRPr="00814A7A" w:rsidRDefault="003B4526" w:rsidP="00280205">
            <w:pPr>
              <w:jc w:val="center"/>
              <w:rPr>
                <w:sz w:val="18"/>
              </w:rPr>
            </w:pPr>
            <w:r w:rsidRPr="00814A7A">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77F35A5E" w14:textId="77777777" w:rsidR="003B4526" w:rsidRPr="00814A7A" w:rsidRDefault="003B4526" w:rsidP="00280205">
            <w:pPr>
              <w:jc w:val="center"/>
              <w:rPr>
                <w:sz w:val="18"/>
              </w:rPr>
            </w:pPr>
            <w:r w:rsidRPr="00814A7A">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4DDEB744" w14:textId="77777777" w:rsidR="003B4526" w:rsidRPr="00814A7A" w:rsidRDefault="003B4526" w:rsidP="00280205">
            <w:pPr>
              <w:jc w:val="center"/>
              <w:rPr>
                <w:sz w:val="18"/>
              </w:rPr>
            </w:pPr>
            <w:r w:rsidRPr="00814A7A">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742993ED" w14:textId="77777777" w:rsidR="003B4526" w:rsidRPr="00814A7A" w:rsidRDefault="003B4526" w:rsidP="00280205">
            <w:pPr>
              <w:jc w:val="center"/>
              <w:rPr>
                <w:sz w:val="18"/>
              </w:rPr>
            </w:pPr>
            <w:r w:rsidRPr="00814A7A">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7A1CDE56" w14:textId="77777777" w:rsidR="003B4526" w:rsidRPr="00814A7A" w:rsidRDefault="003B4526" w:rsidP="00280205">
            <w:pPr>
              <w:jc w:val="center"/>
              <w:rPr>
                <w:sz w:val="18"/>
              </w:rPr>
            </w:pPr>
            <w:r w:rsidRPr="00814A7A">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408A712B" w14:textId="77777777" w:rsidR="003B4526" w:rsidRPr="00814A7A" w:rsidRDefault="003B4526" w:rsidP="00280205">
            <w:pPr>
              <w:jc w:val="center"/>
              <w:rPr>
                <w:sz w:val="18"/>
              </w:rPr>
            </w:pPr>
            <w:r w:rsidRPr="00814A7A">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1A245611" w14:textId="77777777" w:rsidR="003B4526" w:rsidRPr="00814A7A" w:rsidRDefault="003B4526" w:rsidP="00280205">
            <w:pPr>
              <w:jc w:val="center"/>
              <w:rPr>
                <w:sz w:val="18"/>
              </w:rPr>
            </w:pPr>
            <w:r w:rsidRPr="00814A7A">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7F067CAD" w14:textId="77777777" w:rsidR="003B4526" w:rsidRPr="00814A7A" w:rsidRDefault="003B4526" w:rsidP="00280205">
            <w:pPr>
              <w:jc w:val="center"/>
              <w:rPr>
                <w:sz w:val="18"/>
              </w:rPr>
            </w:pPr>
            <w:r w:rsidRPr="00814A7A">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36E9E306" w14:textId="77777777" w:rsidR="003B4526" w:rsidRPr="00814A7A" w:rsidRDefault="003B4526" w:rsidP="00280205">
            <w:pPr>
              <w:jc w:val="center"/>
              <w:rPr>
                <w:sz w:val="18"/>
              </w:rPr>
            </w:pPr>
            <w:r w:rsidRPr="00814A7A">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45B71F7E" w14:textId="77777777" w:rsidR="003B4526" w:rsidRPr="00814A7A" w:rsidRDefault="003B4526" w:rsidP="00280205">
            <w:pPr>
              <w:jc w:val="center"/>
              <w:rPr>
                <w:sz w:val="18"/>
              </w:rPr>
            </w:pPr>
            <w:r w:rsidRPr="00814A7A">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1D3FF519" w14:textId="77777777" w:rsidR="003B4526" w:rsidRPr="00814A7A" w:rsidRDefault="003B4526" w:rsidP="00280205">
            <w:pPr>
              <w:jc w:val="center"/>
              <w:rPr>
                <w:sz w:val="18"/>
              </w:rPr>
            </w:pPr>
            <w:r w:rsidRPr="00814A7A">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39AA8F22" w14:textId="77777777" w:rsidR="003B4526" w:rsidRPr="00814A7A" w:rsidRDefault="003B4526" w:rsidP="00280205">
            <w:pPr>
              <w:jc w:val="center"/>
              <w:rPr>
                <w:sz w:val="18"/>
              </w:rPr>
            </w:pPr>
            <w:r w:rsidRPr="00814A7A">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5F41D707" w14:textId="77777777" w:rsidR="003B4526" w:rsidRPr="00814A7A" w:rsidRDefault="003B4526" w:rsidP="00280205">
            <w:pPr>
              <w:jc w:val="center"/>
              <w:rPr>
                <w:sz w:val="18"/>
              </w:rPr>
            </w:pPr>
            <w:r w:rsidRPr="00814A7A">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7BE312E9" w14:textId="77777777" w:rsidR="003B4526" w:rsidRPr="00814A7A" w:rsidRDefault="003B4526" w:rsidP="00280205">
            <w:pPr>
              <w:jc w:val="center"/>
              <w:rPr>
                <w:sz w:val="18"/>
              </w:rPr>
            </w:pPr>
            <w:r w:rsidRPr="00814A7A">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51598003" w14:textId="77777777" w:rsidR="003B4526" w:rsidRPr="00814A7A" w:rsidRDefault="003B4526" w:rsidP="00280205">
            <w:pPr>
              <w:jc w:val="center"/>
              <w:rPr>
                <w:sz w:val="18"/>
              </w:rPr>
            </w:pPr>
            <w:r w:rsidRPr="00814A7A">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7190C73B" w14:textId="77777777" w:rsidR="003B4526" w:rsidRPr="00814A7A" w:rsidRDefault="003B4526" w:rsidP="00280205">
            <w:pPr>
              <w:jc w:val="center"/>
              <w:rPr>
                <w:sz w:val="18"/>
              </w:rPr>
            </w:pPr>
            <w:r w:rsidRPr="00814A7A">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5A3821F6" w14:textId="77777777" w:rsidR="003B4526" w:rsidRPr="00814A7A" w:rsidRDefault="003B4526" w:rsidP="00280205">
            <w:pPr>
              <w:jc w:val="center"/>
              <w:rPr>
                <w:sz w:val="18"/>
              </w:rPr>
            </w:pPr>
            <w:r w:rsidRPr="00814A7A">
              <w:rPr>
                <w:sz w:val="18"/>
              </w:rPr>
              <w:t>32</w:t>
            </w:r>
          </w:p>
        </w:tc>
      </w:tr>
      <w:tr w:rsidR="003B4526" w14:paraId="638C42BD"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3A31C94" w14:textId="77777777" w:rsidR="003B4526" w:rsidRPr="00814A7A" w:rsidRDefault="003B4526" w:rsidP="00280205">
            <w:pPr>
              <w:jc w:val="center"/>
              <w:rPr>
                <w:sz w:val="18"/>
              </w:rPr>
            </w:pPr>
            <w:r w:rsidRPr="00814A7A">
              <w:rPr>
                <w:sz w:val="18"/>
              </w:rPr>
              <w:t>u</w:t>
            </w:r>
          </w:p>
        </w:tc>
      </w:tr>
      <w:tr w:rsidR="003B4526" w14:paraId="53E3C1BA"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6E938DC" w14:textId="77777777" w:rsidR="003B4526" w:rsidRPr="00814A7A" w:rsidRDefault="003B4526" w:rsidP="00280205">
            <w:pPr>
              <w:jc w:val="center"/>
              <w:rPr>
                <w:sz w:val="18"/>
              </w:rPr>
            </w:pPr>
            <w:r w:rsidRPr="00814A7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0C370E7E" w14:textId="77777777" w:rsidR="003B4526" w:rsidRPr="00814A7A" w:rsidRDefault="003B4526" w:rsidP="00280205">
            <w:pPr>
              <w:jc w:val="center"/>
              <w:rPr>
                <w:sz w:val="18"/>
              </w:rPr>
            </w:pPr>
            <w:r w:rsidRPr="00814A7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37339E96" w14:textId="77777777" w:rsidR="003B4526" w:rsidRPr="00814A7A" w:rsidRDefault="003B4526" w:rsidP="00280205">
            <w:pPr>
              <w:jc w:val="center"/>
              <w:rPr>
                <w:sz w:val="18"/>
              </w:rPr>
            </w:pPr>
            <w:r w:rsidRPr="00814A7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5257BDC7" w14:textId="77777777" w:rsidR="003B4526" w:rsidRPr="00814A7A" w:rsidRDefault="003B4526" w:rsidP="00280205">
            <w:pPr>
              <w:jc w:val="center"/>
              <w:rPr>
                <w:sz w:val="18"/>
              </w:rPr>
            </w:pPr>
            <w:r w:rsidRPr="00814A7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0B185A9B" w14:textId="77777777" w:rsidR="003B4526" w:rsidRPr="00814A7A" w:rsidRDefault="003B4526" w:rsidP="00280205">
            <w:pPr>
              <w:jc w:val="center"/>
              <w:rPr>
                <w:sz w:val="18"/>
              </w:rPr>
            </w:pPr>
            <w:r w:rsidRPr="00814A7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4058A195" w14:textId="77777777" w:rsidR="003B4526" w:rsidRPr="00814A7A" w:rsidRDefault="003B4526" w:rsidP="00280205">
            <w:pPr>
              <w:jc w:val="center"/>
              <w:rPr>
                <w:sz w:val="18"/>
              </w:rPr>
            </w:pPr>
            <w:r w:rsidRPr="00814A7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233BB097" w14:textId="77777777" w:rsidR="003B4526" w:rsidRPr="00814A7A" w:rsidRDefault="003B4526" w:rsidP="00280205">
            <w:pPr>
              <w:jc w:val="center"/>
              <w:rPr>
                <w:sz w:val="18"/>
              </w:rPr>
            </w:pPr>
            <w:r w:rsidRPr="00814A7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43F25411" w14:textId="77777777" w:rsidR="003B4526" w:rsidRPr="00814A7A" w:rsidRDefault="003B4526" w:rsidP="00280205">
            <w:pPr>
              <w:jc w:val="center"/>
              <w:rPr>
                <w:sz w:val="18"/>
              </w:rPr>
            </w:pPr>
            <w:r w:rsidRPr="00814A7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428FE764" w14:textId="77777777" w:rsidR="003B4526" w:rsidRPr="00814A7A" w:rsidRDefault="003B4526" w:rsidP="00280205">
            <w:pPr>
              <w:jc w:val="center"/>
              <w:rPr>
                <w:sz w:val="18"/>
              </w:rPr>
            </w:pPr>
            <w:r w:rsidRPr="00814A7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25ACD1A7" w14:textId="77777777" w:rsidR="003B4526" w:rsidRPr="00814A7A" w:rsidRDefault="003B4526" w:rsidP="00280205">
            <w:pPr>
              <w:jc w:val="center"/>
              <w:rPr>
                <w:sz w:val="18"/>
              </w:rPr>
            </w:pPr>
            <w:r w:rsidRPr="00814A7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71F3C3D7" w14:textId="77777777" w:rsidR="003B4526" w:rsidRPr="00814A7A" w:rsidRDefault="003B4526" w:rsidP="00280205">
            <w:pPr>
              <w:jc w:val="center"/>
              <w:rPr>
                <w:sz w:val="18"/>
              </w:rPr>
            </w:pPr>
            <w:r w:rsidRPr="00814A7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2FACF695" w14:textId="77777777" w:rsidR="003B4526" w:rsidRPr="00814A7A" w:rsidRDefault="003B4526" w:rsidP="00280205">
            <w:pPr>
              <w:jc w:val="center"/>
              <w:rPr>
                <w:sz w:val="18"/>
              </w:rPr>
            </w:pPr>
            <w:r w:rsidRPr="00814A7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197C8620" w14:textId="77777777" w:rsidR="003B4526" w:rsidRPr="00814A7A" w:rsidRDefault="003B4526" w:rsidP="00280205">
            <w:pPr>
              <w:jc w:val="center"/>
              <w:rPr>
                <w:sz w:val="18"/>
              </w:rPr>
            </w:pPr>
            <w:r w:rsidRPr="00814A7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593244DA" w14:textId="77777777" w:rsidR="003B4526" w:rsidRPr="00814A7A" w:rsidRDefault="003B4526" w:rsidP="00280205">
            <w:pPr>
              <w:jc w:val="center"/>
              <w:rPr>
                <w:sz w:val="18"/>
              </w:rPr>
            </w:pPr>
            <w:r w:rsidRPr="00814A7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7888471E" w14:textId="77777777" w:rsidR="003B4526" w:rsidRPr="00814A7A" w:rsidRDefault="003B4526" w:rsidP="00280205">
            <w:pPr>
              <w:jc w:val="center"/>
              <w:rPr>
                <w:sz w:val="18"/>
              </w:rPr>
            </w:pPr>
            <w:r w:rsidRPr="00814A7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1F1D47A1" w14:textId="77777777" w:rsidR="003B4526" w:rsidRPr="00814A7A" w:rsidRDefault="003B4526" w:rsidP="00280205">
            <w:pPr>
              <w:jc w:val="center"/>
              <w:rPr>
                <w:sz w:val="18"/>
              </w:rPr>
            </w:pPr>
            <w:r w:rsidRPr="00814A7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4151BD89" w14:textId="77777777" w:rsidR="003B4526" w:rsidRPr="00814A7A" w:rsidRDefault="003B4526" w:rsidP="00280205">
            <w:pPr>
              <w:jc w:val="center"/>
              <w:rPr>
                <w:sz w:val="18"/>
              </w:rPr>
            </w:pPr>
            <w:r w:rsidRPr="00814A7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77E106A2" w14:textId="77777777" w:rsidR="003B4526" w:rsidRPr="00814A7A" w:rsidRDefault="003B4526" w:rsidP="00280205">
            <w:pPr>
              <w:jc w:val="center"/>
              <w:rPr>
                <w:sz w:val="18"/>
              </w:rPr>
            </w:pPr>
            <w:r w:rsidRPr="00814A7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0EC87B34" w14:textId="77777777" w:rsidR="003B4526" w:rsidRPr="00814A7A" w:rsidRDefault="003B4526" w:rsidP="00280205">
            <w:pPr>
              <w:jc w:val="center"/>
              <w:rPr>
                <w:sz w:val="18"/>
              </w:rPr>
            </w:pPr>
            <w:r w:rsidRPr="00814A7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3C2B213B" w14:textId="77777777" w:rsidR="003B4526" w:rsidRPr="00814A7A" w:rsidRDefault="003B4526" w:rsidP="00280205">
            <w:pPr>
              <w:jc w:val="center"/>
              <w:rPr>
                <w:sz w:val="18"/>
              </w:rPr>
            </w:pPr>
            <w:r w:rsidRPr="00814A7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5DA695C5" w14:textId="77777777" w:rsidR="003B4526" w:rsidRPr="00814A7A" w:rsidRDefault="003B4526" w:rsidP="00280205">
            <w:pPr>
              <w:jc w:val="center"/>
              <w:rPr>
                <w:sz w:val="18"/>
              </w:rPr>
            </w:pPr>
            <w:r w:rsidRPr="00814A7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5ACC8F64" w14:textId="77777777" w:rsidR="003B4526" w:rsidRPr="00814A7A" w:rsidRDefault="003B4526" w:rsidP="00280205">
            <w:pPr>
              <w:jc w:val="center"/>
              <w:rPr>
                <w:sz w:val="18"/>
              </w:rPr>
            </w:pPr>
            <w:r w:rsidRPr="00814A7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74A5CD96" w14:textId="77777777" w:rsidR="003B4526" w:rsidRPr="00814A7A" w:rsidRDefault="003B4526" w:rsidP="00280205">
            <w:pPr>
              <w:jc w:val="center"/>
              <w:rPr>
                <w:sz w:val="18"/>
              </w:rPr>
            </w:pPr>
            <w:r w:rsidRPr="00814A7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17CCE0AA" w14:textId="77777777" w:rsidR="003B4526" w:rsidRPr="00814A7A" w:rsidRDefault="003B4526" w:rsidP="00280205">
            <w:pPr>
              <w:jc w:val="center"/>
              <w:rPr>
                <w:sz w:val="18"/>
              </w:rPr>
            </w:pPr>
            <w:r w:rsidRPr="00814A7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29D3A643" w14:textId="77777777" w:rsidR="003B4526" w:rsidRPr="00814A7A" w:rsidRDefault="003B4526" w:rsidP="00280205">
            <w:pPr>
              <w:jc w:val="center"/>
              <w:rPr>
                <w:sz w:val="18"/>
              </w:rPr>
            </w:pPr>
            <w:r w:rsidRPr="00814A7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379E1D46" w14:textId="77777777" w:rsidR="003B4526" w:rsidRPr="00814A7A" w:rsidRDefault="003B4526" w:rsidP="00280205">
            <w:pPr>
              <w:jc w:val="center"/>
              <w:rPr>
                <w:sz w:val="18"/>
              </w:rPr>
            </w:pPr>
            <w:r w:rsidRPr="00814A7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47D5E477" w14:textId="77777777" w:rsidR="003B4526" w:rsidRPr="00814A7A" w:rsidRDefault="003B4526" w:rsidP="00280205">
            <w:pPr>
              <w:jc w:val="center"/>
              <w:rPr>
                <w:sz w:val="18"/>
              </w:rPr>
            </w:pPr>
            <w:r w:rsidRPr="00814A7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73AA817E" w14:textId="77777777" w:rsidR="003B4526" w:rsidRPr="00814A7A" w:rsidRDefault="003B4526" w:rsidP="00280205">
            <w:pPr>
              <w:jc w:val="center"/>
              <w:rPr>
                <w:sz w:val="18"/>
              </w:rPr>
            </w:pPr>
            <w:r w:rsidRPr="00814A7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6F36BDED" w14:textId="77777777" w:rsidR="003B4526" w:rsidRPr="00814A7A" w:rsidRDefault="003B4526" w:rsidP="00280205">
            <w:pPr>
              <w:jc w:val="center"/>
              <w:rPr>
                <w:sz w:val="18"/>
              </w:rPr>
            </w:pPr>
            <w:r w:rsidRPr="00814A7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22211061" w14:textId="77777777" w:rsidR="003B4526" w:rsidRPr="00814A7A" w:rsidRDefault="003B4526" w:rsidP="00280205">
            <w:pPr>
              <w:jc w:val="center"/>
              <w:rPr>
                <w:sz w:val="18"/>
              </w:rPr>
            </w:pPr>
            <w:r w:rsidRPr="00814A7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697E26A3" w14:textId="77777777" w:rsidR="003B4526" w:rsidRPr="00814A7A" w:rsidRDefault="003B4526" w:rsidP="00280205">
            <w:pPr>
              <w:jc w:val="center"/>
              <w:rPr>
                <w:sz w:val="18"/>
              </w:rPr>
            </w:pPr>
            <w:r w:rsidRPr="00814A7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279D2D68" w14:textId="77777777" w:rsidR="003B4526" w:rsidRPr="00814A7A" w:rsidRDefault="003B4526" w:rsidP="00280205">
            <w:pPr>
              <w:jc w:val="center"/>
              <w:rPr>
                <w:sz w:val="18"/>
              </w:rPr>
            </w:pPr>
            <w:r w:rsidRPr="00814A7A">
              <w:rPr>
                <w:sz w:val="18"/>
              </w:rPr>
              <w:t>0</w:t>
            </w:r>
          </w:p>
        </w:tc>
      </w:tr>
      <w:tr w:rsidR="003B4526" w14:paraId="0DFC8C0E" w14:textId="77777777" w:rsidTr="002F31B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638BD954" w14:textId="77777777" w:rsidR="003B4526" w:rsidRPr="00814A7A" w:rsidRDefault="003B4526" w:rsidP="00280205">
            <w:pPr>
              <w:jc w:val="center"/>
              <w:rPr>
                <w:sz w:val="18"/>
              </w:rPr>
            </w:pPr>
            <w:r w:rsidRPr="00814A7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071D66C7" w14:textId="77777777" w:rsidR="003B4526" w:rsidRPr="00814A7A" w:rsidRDefault="003B4526" w:rsidP="00280205">
            <w:pPr>
              <w:jc w:val="center"/>
              <w:rPr>
                <w:sz w:val="18"/>
              </w:rPr>
            </w:pPr>
            <w:r w:rsidRPr="00814A7A">
              <w:rPr>
                <w:sz w:val="18"/>
              </w:rPr>
              <w:t>Force_Partial_Write_Allocation</w:t>
            </w:r>
          </w:p>
        </w:tc>
      </w:tr>
    </w:tbl>
    <w:p w14:paraId="2C95AB8F" w14:textId="0FD00231"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18</w:t>
      </w:r>
      <w:r>
        <w:rPr>
          <w:noProof/>
        </w:rPr>
        <w:fldChar w:fldCharType="end"/>
      </w:r>
      <w:r>
        <w:t xml:space="preserve"> LLC_FORCE_PARTIAL_WR_ALLOC register.</w:t>
      </w:r>
    </w:p>
    <w:p w14:paraId="04E368D1" w14:textId="77777777" w:rsidR="003B4526" w:rsidRDefault="003B4526" w:rsidP="006C1F1D">
      <w:pPr>
        <w:pStyle w:val="Heading3"/>
      </w:pPr>
      <w:bookmarkStart w:id="151" w:name="_Toc23344060"/>
      <w:r>
        <w:t>LLC_GLOBAL_ALLOC</w:t>
      </w:r>
      <w:bookmarkEnd w:id="151"/>
    </w:p>
    <w:p w14:paraId="2338C191" w14:textId="77777777" w:rsidR="003B4526" w:rsidRDefault="003B4526" w:rsidP="002F31B6">
      <w:pPr>
        <w:pStyle w:val="NormalWeb"/>
        <w:jc w:val="both"/>
      </w:pPr>
      <w:r>
        <w:t>This register controls whether lines can be allocated into a way by any agent.</w:t>
      </w:r>
    </w:p>
    <w:p w14:paraId="53668E86" w14:textId="77777777" w:rsidR="003B4526" w:rsidRDefault="003B4526" w:rsidP="002F31B6">
      <w:pPr>
        <w:pStyle w:val="NormalWeb"/>
        <w:jc w:val="both"/>
      </w:pPr>
      <w:r>
        <w:t xml:space="preserve">If a way is disabled from allocation in this register, no agents can allocate even if the llc_class_allocate registers are set. This register is used as part of a sequence to remove ways from </w:t>
      </w:r>
      <w:r>
        <w:lastRenderedPageBreak/>
        <w:t>use by the cache for either Scratchpad RAM usage, or for power gating. By removing allocation ability, a flush engine can remove the existing contents of the line without fear that new entries will be added during or after the flush.</w:t>
      </w:r>
    </w:p>
    <w:p w14:paraId="20768306" w14:textId="77777777" w:rsidR="003B4526" w:rsidRDefault="003B4526" w:rsidP="002F31B6">
      <w:pPr>
        <w:pStyle w:val="NormalWeb"/>
        <w:jc w:val="both"/>
      </w:pPr>
      <w:r>
        <w:t>The default value of this register enables allocation for all ways of the cache, and so each bit corresponding to a way is set to 1. To disable allocation, the bits should be set to 0.</w:t>
      </w:r>
    </w:p>
    <w:p w14:paraId="7D8D3692" w14:textId="77777777" w:rsidR="003B4526" w:rsidRDefault="003B4526" w:rsidP="006C1F1D">
      <w:pPr>
        <w:pStyle w:val="NormalWeb"/>
      </w:pPr>
      <w:r>
        <w:t>Attribute: RW</w:t>
      </w:r>
    </w:p>
    <w:p w14:paraId="2D73847D" w14:textId="77777777" w:rsidR="003B4526" w:rsidRDefault="003B4526" w:rsidP="006C1F1D">
      <w:pPr>
        <w:pStyle w:val="NormalWeb"/>
      </w:pPr>
      <w:r>
        <w:t>Security: Non-secure</w:t>
      </w:r>
    </w:p>
    <w:p w14:paraId="43AE7638" w14:textId="77777777" w:rsidR="003B4526" w:rsidRDefault="003B4526" w:rsidP="006C1F1D">
      <w:pPr>
        <w:pStyle w:val="NormalWeb"/>
      </w:pPr>
      <w:r>
        <w:t>Bit field description:</w:t>
      </w:r>
    </w:p>
    <w:p w14:paraId="16FA0EC6" w14:textId="77777777" w:rsidR="003B4526" w:rsidRDefault="003B4526" w:rsidP="004061BB">
      <w:pPr>
        <w:numPr>
          <w:ilvl w:val="0"/>
          <w:numId w:val="49"/>
        </w:numPr>
        <w:spacing w:before="100" w:beforeAutospacing="1" w:after="100" w:afterAutospacing="1" w:line="240" w:lineRule="auto"/>
      </w:pPr>
      <w:r>
        <w:rPr>
          <w:b/>
          <w:bCs/>
        </w:rPr>
        <w:t>Global_Allocation_Way_Enable</w:t>
      </w:r>
      <w:r>
        <w:t>[31:0] - Global Allocation Way Enable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0BD206CA" w14:textId="77777777" w:rsidTr="00280205">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12157FE6"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5DD85659"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4F756C39"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66C5A304"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470BC843"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2A0E9D30"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0DB11507"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5D80782C"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248F0687"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1DFA3B04"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23B6D75B"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38707BCD"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4E4A34B9"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0FD58177"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0CD4670F"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4B826019"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63AD7B04"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115543CA"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0F164F1D"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65E5BDE3"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39B289B4"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115988DF"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32E49B9E"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0732D69E"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4460132F"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34CCDD39"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324FA3CE"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344BF658"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61366602"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7EF444F9"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7C06F406"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31CC75DA" w14:textId="77777777" w:rsidR="003B4526" w:rsidRPr="00814A7A" w:rsidRDefault="003B4526" w:rsidP="00280205">
            <w:pPr>
              <w:jc w:val="center"/>
              <w:rPr>
                <w:sz w:val="20"/>
              </w:rPr>
            </w:pPr>
            <w:r w:rsidRPr="00814A7A">
              <w:rPr>
                <w:sz w:val="20"/>
              </w:rPr>
              <w:t>32</w:t>
            </w:r>
          </w:p>
        </w:tc>
      </w:tr>
      <w:tr w:rsidR="003B4526" w14:paraId="28A711D9" w14:textId="77777777" w:rsidTr="00280205">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135B17A7" w14:textId="77777777" w:rsidR="003B4526" w:rsidRPr="00814A7A" w:rsidRDefault="003B4526" w:rsidP="00280205">
            <w:pPr>
              <w:jc w:val="center"/>
              <w:rPr>
                <w:sz w:val="20"/>
              </w:rPr>
            </w:pPr>
            <w:r w:rsidRPr="00814A7A">
              <w:rPr>
                <w:sz w:val="20"/>
              </w:rPr>
              <w:t>u</w:t>
            </w:r>
          </w:p>
        </w:tc>
      </w:tr>
      <w:tr w:rsidR="003B4526" w14:paraId="12D2E1E3" w14:textId="77777777" w:rsidTr="00280205">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C6483CE"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272144BD"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256C467"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15B970AC"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06243461"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35FA2210"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57F99BD3"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1DDBC997"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13D17AD4"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6661C9BD"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508556BD"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265D6CE6"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69277E08"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2B1AE7E0"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423E5697"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6C8CAD01"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6BD5EA82"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089273D7"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7572C742"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4F532C1B"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44CFEED6"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780A5836"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3FE712F8"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1ECF779B"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182C420A"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74EE2D1B"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0455CD7"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3007A402"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302BBCF7"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18FD1A36"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40E35239"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6BD62EEB" w14:textId="77777777" w:rsidR="003B4526" w:rsidRPr="00814A7A" w:rsidRDefault="003B4526" w:rsidP="00280205">
            <w:pPr>
              <w:jc w:val="center"/>
              <w:rPr>
                <w:sz w:val="20"/>
              </w:rPr>
            </w:pPr>
            <w:r w:rsidRPr="00814A7A">
              <w:rPr>
                <w:sz w:val="20"/>
              </w:rPr>
              <w:t>0</w:t>
            </w:r>
          </w:p>
        </w:tc>
      </w:tr>
      <w:tr w:rsidR="003B4526" w14:paraId="439DF538" w14:textId="77777777" w:rsidTr="00280205">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3F308653" w14:textId="77777777" w:rsidR="003B4526" w:rsidRPr="00814A7A" w:rsidRDefault="003B4526" w:rsidP="00280205">
            <w:pPr>
              <w:jc w:val="center"/>
              <w:rPr>
                <w:sz w:val="20"/>
              </w:rPr>
            </w:pPr>
            <w:r w:rsidRPr="00814A7A">
              <w:rPr>
                <w:sz w:val="20"/>
              </w:rPr>
              <w:t>Global_Allocation_Way_Enable</w:t>
            </w:r>
          </w:p>
        </w:tc>
      </w:tr>
    </w:tbl>
    <w:p w14:paraId="1DD541BC" w14:textId="5D49FC24"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19</w:t>
      </w:r>
      <w:r>
        <w:rPr>
          <w:noProof/>
        </w:rPr>
        <w:fldChar w:fldCharType="end"/>
      </w:r>
      <w:r>
        <w:t xml:space="preserve"> LLC_GLOBAL_ALLOC register.</w:t>
      </w:r>
    </w:p>
    <w:p w14:paraId="19477B5A" w14:textId="77777777" w:rsidR="003B4526" w:rsidRDefault="003B4526" w:rsidP="006C1F1D">
      <w:pPr>
        <w:pStyle w:val="Heading3"/>
      </w:pPr>
      <w:bookmarkStart w:id="152" w:name="_Toc23344061"/>
      <w:r>
        <w:t>LLC_INDIRECT_RAM_CONT</w:t>
      </w:r>
      <w:bookmarkEnd w:id="152"/>
    </w:p>
    <w:p w14:paraId="6653EC0F" w14:textId="77777777" w:rsidR="003B4526" w:rsidRDefault="003B4526" w:rsidP="002F31B6">
      <w:pPr>
        <w:pStyle w:val="NormalWeb"/>
        <w:jc w:val="both"/>
      </w:pPr>
      <w:r>
        <w:t>This is the indirect access RAM content register. It is used in conjunction with the indirect access trigger register. On an indirect read, data is written to this register. On an indirect write, content from this register is written into the RAM. On a read-modify-write, content from this register is used for the XOR function.</w:t>
      </w:r>
    </w:p>
    <w:p w14:paraId="3C93D66A" w14:textId="77777777" w:rsidR="003B4526" w:rsidRDefault="003B4526" w:rsidP="002F31B6">
      <w:pPr>
        <w:pStyle w:val="NormalWeb"/>
        <w:jc w:val="both"/>
      </w:pPr>
      <w:r>
        <w:t>Since the RAM data width may be larger than 64 bits, multiple registers are used to hold the data. Any bits beyond the data width are unused.</w:t>
      </w:r>
    </w:p>
    <w:p w14:paraId="0E95679E" w14:textId="77777777" w:rsidR="003B4526" w:rsidRDefault="003B4526" w:rsidP="002F31B6">
      <w:pPr>
        <w:pStyle w:val="NormalWeb"/>
        <w:jc w:val="both"/>
      </w:pPr>
      <w:r>
        <w:t>This register requires secure access, since it can be used to modify or observe the contents of data.</w:t>
      </w:r>
    </w:p>
    <w:p w14:paraId="14B4DA57" w14:textId="77777777" w:rsidR="003B4526" w:rsidRDefault="003B4526" w:rsidP="006C1F1D">
      <w:pPr>
        <w:pStyle w:val="NormalWeb"/>
      </w:pPr>
      <w:r>
        <w:t>Attribute: RW</w:t>
      </w:r>
    </w:p>
    <w:p w14:paraId="7928E915" w14:textId="77777777" w:rsidR="003B4526" w:rsidRDefault="003B4526" w:rsidP="006C1F1D">
      <w:pPr>
        <w:pStyle w:val="NormalWeb"/>
      </w:pPr>
      <w:r>
        <w:t>Security: Secure access only</w:t>
      </w:r>
    </w:p>
    <w:p w14:paraId="3182D4A6" w14:textId="77777777" w:rsidR="003B4526" w:rsidRDefault="003B4526" w:rsidP="006C1F1D">
      <w:pPr>
        <w:pStyle w:val="NormalWeb"/>
      </w:pPr>
      <w:r>
        <w:t>Bit field description:</w:t>
      </w:r>
    </w:p>
    <w:p w14:paraId="0324AE43" w14:textId="77777777" w:rsidR="003B4526" w:rsidRDefault="003B4526" w:rsidP="004061BB">
      <w:pPr>
        <w:numPr>
          <w:ilvl w:val="0"/>
          <w:numId w:val="50"/>
        </w:numPr>
        <w:spacing w:before="100" w:beforeAutospacing="1" w:after="100" w:afterAutospacing="1" w:line="240" w:lineRule="auto"/>
      </w:pPr>
      <w:r>
        <w:rPr>
          <w:b/>
          <w:bCs/>
        </w:rPr>
        <w:t>RAM_content</w:t>
      </w:r>
      <w:r>
        <w:t xml:space="preserve">[63:0] -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0FD66253"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13DFE88"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325A781C"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53BE8657"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4F348BF9"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2DEABD87"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2175B75E"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3C084406"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242680D5"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74293F5F"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6D71111A"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25A9FA5F"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04F6E5F5"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0EE09A82"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59943109"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252A0EDF"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59894A5E"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02F6CB53"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0E2D417"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28EF6541"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030C3281"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05FA21B5"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67EBE1FD"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5F499172"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245DBE92"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3B64C00E"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2328AAD6"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6A2E8DBC"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170055C4"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02E70C56"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74D0E155"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0C616C86"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108D17CA" w14:textId="77777777" w:rsidR="003B4526" w:rsidRPr="00814A7A" w:rsidRDefault="003B4526" w:rsidP="00280205">
            <w:pPr>
              <w:jc w:val="center"/>
              <w:rPr>
                <w:sz w:val="20"/>
              </w:rPr>
            </w:pPr>
            <w:r w:rsidRPr="00814A7A">
              <w:rPr>
                <w:sz w:val="20"/>
              </w:rPr>
              <w:t>32</w:t>
            </w:r>
          </w:p>
        </w:tc>
      </w:tr>
      <w:tr w:rsidR="003B4526" w14:paraId="013FA583"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E86B7A3" w14:textId="77777777" w:rsidR="003B4526" w:rsidRPr="00814A7A" w:rsidRDefault="003B4526" w:rsidP="00280205">
            <w:pPr>
              <w:jc w:val="center"/>
              <w:rPr>
                <w:sz w:val="20"/>
              </w:rPr>
            </w:pPr>
            <w:r w:rsidRPr="00814A7A">
              <w:rPr>
                <w:sz w:val="20"/>
              </w:rPr>
              <w:lastRenderedPageBreak/>
              <w:t>RAM_content</w:t>
            </w:r>
          </w:p>
        </w:tc>
      </w:tr>
      <w:tr w:rsidR="003B4526" w14:paraId="4561A468"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1BD3609"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52CEA786"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5CFDA41E"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098DFBBA"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26FEC678"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1710B067"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764C2BD8"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633AE1CC"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64F53157"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2D72B577"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24A86E6C"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6CA0F70E"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7632BB69"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134C9792"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7C5F6938"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7354777C"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0A78D0DA"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57F0F7F6"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52657E1E"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1AA4385E"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29131E1B"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5D76AEE0"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2D1FA2A4"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31AF2A32"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27F297FB"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20BD4D87"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1954099D"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48019025"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7F03B98C"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4CF23575"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02F99E40"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3D38C16F" w14:textId="77777777" w:rsidR="003B4526" w:rsidRPr="00814A7A" w:rsidRDefault="003B4526" w:rsidP="00280205">
            <w:pPr>
              <w:jc w:val="center"/>
              <w:rPr>
                <w:sz w:val="20"/>
              </w:rPr>
            </w:pPr>
            <w:r w:rsidRPr="00814A7A">
              <w:rPr>
                <w:sz w:val="20"/>
              </w:rPr>
              <w:t>0</w:t>
            </w:r>
          </w:p>
        </w:tc>
      </w:tr>
      <w:tr w:rsidR="003B4526" w14:paraId="169454C0"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DECF589" w14:textId="77777777" w:rsidR="003B4526" w:rsidRPr="00814A7A" w:rsidRDefault="003B4526" w:rsidP="00280205">
            <w:pPr>
              <w:jc w:val="center"/>
              <w:rPr>
                <w:sz w:val="20"/>
              </w:rPr>
            </w:pPr>
            <w:r w:rsidRPr="00814A7A">
              <w:rPr>
                <w:sz w:val="20"/>
              </w:rPr>
              <w:t>RAM_content</w:t>
            </w:r>
          </w:p>
        </w:tc>
      </w:tr>
    </w:tbl>
    <w:p w14:paraId="53840445" w14:textId="1CB393BE"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20</w:t>
      </w:r>
      <w:r>
        <w:rPr>
          <w:noProof/>
        </w:rPr>
        <w:fldChar w:fldCharType="end"/>
      </w:r>
      <w:r>
        <w:t xml:space="preserve"> LLC_INDIRECT_RAM_CONT register.</w:t>
      </w:r>
    </w:p>
    <w:p w14:paraId="0AA49F97" w14:textId="77777777" w:rsidR="003B4526" w:rsidRDefault="003B4526" w:rsidP="006C1F1D">
      <w:pPr>
        <w:pStyle w:val="Heading3"/>
      </w:pPr>
      <w:bookmarkStart w:id="153" w:name="_Toc23344062"/>
      <w:r>
        <w:t>LLC_INDIRECT_TRIGGER</w:t>
      </w:r>
      <w:bookmarkEnd w:id="153"/>
    </w:p>
    <w:p w14:paraId="688B1322" w14:textId="77777777" w:rsidR="003B4526" w:rsidRDefault="003B4526" w:rsidP="002F31B6">
      <w:pPr>
        <w:pStyle w:val="NormalWeb"/>
        <w:jc w:val="both"/>
      </w:pPr>
      <w:r>
        <w:t>This register is the indirect access trigger. Indirect access is a mechanism that allows register-based access to the RAM arrays. This can be used for testing RAM bits or reading content on an error condition.</w:t>
      </w:r>
    </w:p>
    <w:p w14:paraId="3A69F0CB" w14:textId="77777777" w:rsidR="003B4526" w:rsidRDefault="003B4526" w:rsidP="002F31B6">
      <w:pPr>
        <w:pStyle w:val="NormalWeb"/>
        <w:jc w:val="both"/>
      </w:pPr>
      <w:r>
        <w:t>The indirect access is based on a content+trigger mechanism. For writes, the content register is written first to accumulate the data that should be written. Once the content is ready, the trigger register is used to kick off the hardware write mechanism. For reads, the trigger register kicks off a read, and provides data by placing the result into the content registers where it can be accessed.</w:t>
      </w:r>
    </w:p>
    <w:p w14:paraId="0D4775BD" w14:textId="77777777" w:rsidR="003B4526" w:rsidRDefault="003B4526" w:rsidP="002F31B6">
      <w:pPr>
        <w:pStyle w:val="NormalWeb"/>
        <w:jc w:val="both"/>
      </w:pPr>
      <w:r>
        <w:t>The indirect access supports 4 sub-commands.</w:t>
      </w:r>
    </w:p>
    <w:p w14:paraId="097C8CE9" w14:textId="77777777" w:rsidR="003B4526" w:rsidRDefault="003B4526" w:rsidP="004061BB">
      <w:pPr>
        <w:numPr>
          <w:ilvl w:val="0"/>
          <w:numId w:val="51"/>
        </w:numPr>
        <w:spacing w:before="100" w:beforeAutospacing="1" w:after="100" w:afterAutospacing="1" w:line="240" w:lineRule="auto"/>
        <w:jc w:val="both"/>
      </w:pPr>
      <w:r>
        <w:t>Read raw data. When triggered, a read to the RAM array will be performed and the resulting data, without ECC correction, will be copied into the content register.</w:t>
      </w:r>
    </w:p>
    <w:p w14:paraId="0A36716F" w14:textId="77777777" w:rsidR="003B4526" w:rsidRDefault="003B4526" w:rsidP="004061BB">
      <w:pPr>
        <w:numPr>
          <w:ilvl w:val="0"/>
          <w:numId w:val="51"/>
        </w:numPr>
        <w:spacing w:before="100" w:beforeAutospacing="1" w:after="100" w:afterAutospacing="1" w:line="240" w:lineRule="auto"/>
        <w:jc w:val="both"/>
      </w:pPr>
      <w:r>
        <w:t>Write Raw Data. When triggered, the content register values will be written into the RAM. This will include the ECC bits if present.</w:t>
      </w:r>
    </w:p>
    <w:p w14:paraId="65AA57EF" w14:textId="77777777" w:rsidR="003B4526" w:rsidRDefault="003B4526" w:rsidP="004061BB">
      <w:pPr>
        <w:numPr>
          <w:ilvl w:val="0"/>
          <w:numId w:val="51"/>
        </w:numPr>
        <w:spacing w:before="100" w:beforeAutospacing="1" w:after="100" w:afterAutospacing="1" w:line="240" w:lineRule="auto"/>
        <w:jc w:val="both"/>
      </w:pPr>
      <w:r>
        <w:t>Write Data with Generated ECC. When triggered, this will write to the RAM entry. The content register will be used to specify the data to be written. However, if ECC hardware is present, the ECC bits will be generated based on the data instead of coming from the content register. This allows the RAM entry to be written with correct ECC value without needing to calculate it first.</w:t>
      </w:r>
    </w:p>
    <w:p w14:paraId="52FC56E5" w14:textId="77777777" w:rsidR="003B4526" w:rsidRDefault="003B4526" w:rsidP="004061BB">
      <w:pPr>
        <w:numPr>
          <w:ilvl w:val="0"/>
          <w:numId w:val="51"/>
        </w:numPr>
        <w:spacing w:before="100" w:beforeAutospacing="1" w:after="100" w:afterAutospacing="1" w:line="240" w:lineRule="auto"/>
        <w:jc w:val="both"/>
      </w:pPr>
      <w:r>
        <w:t>Read-Modify-Write. This command will perform a specific kind of read-modify-write operation on a RAM entry. It will read the content of the RAM, XOR that content with the indirect content register, and write the combined value into the same RAM entry. This can be used to introduce single or double bit errors into the directory to test error detection and handling. The content register will not be modified during this operation, so it can be used to introduce errors into multiple lines.</w:t>
      </w:r>
    </w:p>
    <w:p w14:paraId="359E7EB0" w14:textId="1B9DD408" w:rsidR="003B4526" w:rsidRDefault="003B4526" w:rsidP="002F31B6">
      <w:pPr>
        <w:pStyle w:val="NormalWeb"/>
        <w:jc w:val="both"/>
      </w:pPr>
      <w:r>
        <w:t xml:space="preserve">Each of the indirect access commands can be issued during normal operation, but the Write commands can have side-effects that break coherency functionality. The Read Raw is not disruptive, and the Read-Modify-Write can be performed atomically so single-bit errors can be introduced while maintaining </w:t>
      </w:r>
      <w:r w:rsidR="00172DCE">
        <w:t>functionality. The</w:t>
      </w:r>
      <w:r>
        <w:t xml:space="preserve"> indirect access trigger registers is readable and writeable. To trigger the RAM access, this register must be written. Reads will not have side-effects and will only return the current value of the trigger register.</w:t>
      </w:r>
    </w:p>
    <w:p w14:paraId="1C6EE435" w14:textId="77777777" w:rsidR="003B4526" w:rsidRDefault="003B4526" w:rsidP="002F31B6">
      <w:pPr>
        <w:pStyle w:val="NormalWeb"/>
        <w:jc w:val="both"/>
      </w:pPr>
      <w:r>
        <w:t xml:space="preserve">The trigger register has a number of fields that must be set correctly. The CMD field indicates which kind of indirect access to perform. The WAY field indicates which way group to access. </w:t>
      </w:r>
      <w:r>
        <w:lastRenderedPageBreak/>
        <w:t>The TYP field indicates whether the Data array or Tag array should be accessed. If the Data array is accessed, the hlf bit indicates which sub-bank is accessed. The RAM index indicates the entry to access within the RAM.</w:t>
      </w:r>
    </w:p>
    <w:p w14:paraId="6535768E" w14:textId="77777777" w:rsidR="003B4526" w:rsidRDefault="003B4526" w:rsidP="002F31B6">
      <w:pPr>
        <w:pStyle w:val="NormalWeb"/>
        <w:jc w:val="both"/>
      </w:pPr>
      <w:r>
        <w:t>This register requires secure access, since it can be used to modify or observe the contents of data.</w:t>
      </w:r>
    </w:p>
    <w:p w14:paraId="4F12135B" w14:textId="77777777" w:rsidR="003B4526" w:rsidRDefault="003B4526" w:rsidP="006C1F1D">
      <w:pPr>
        <w:pStyle w:val="NormalWeb"/>
      </w:pPr>
      <w:r>
        <w:t>Attribute: RW</w:t>
      </w:r>
    </w:p>
    <w:p w14:paraId="037D67DF" w14:textId="77777777" w:rsidR="003B4526" w:rsidRDefault="003B4526" w:rsidP="006C1F1D">
      <w:pPr>
        <w:pStyle w:val="NormalWeb"/>
      </w:pPr>
      <w:r>
        <w:t>Security: Secure access only</w:t>
      </w:r>
    </w:p>
    <w:p w14:paraId="7D06995E" w14:textId="77777777" w:rsidR="003B4526" w:rsidRDefault="003B4526" w:rsidP="006C1F1D">
      <w:pPr>
        <w:pStyle w:val="NormalWeb"/>
      </w:pPr>
      <w:r>
        <w:t>Bit field description:</w:t>
      </w:r>
    </w:p>
    <w:p w14:paraId="0136B6AB" w14:textId="77777777" w:rsidR="003B4526" w:rsidRDefault="003B4526" w:rsidP="004061BB">
      <w:pPr>
        <w:numPr>
          <w:ilvl w:val="0"/>
          <w:numId w:val="52"/>
        </w:numPr>
        <w:spacing w:before="100" w:beforeAutospacing="1" w:after="100" w:afterAutospacing="1" w:line="240" w:lineRule="auto"/>
      </w:pPr>
      <w:r>
        <w:rPr>
          <w:b/>
          <w:bCs/>
        </w:rPr>
        <w:t>Index</w:t>
      </w:r>
      <w:r>
        <w:t>[31:11] - Index of RAM to access</w:t>
      </w:r>
    </w:p>
    <w:p w14:paraId="2B0A79FE" w14:textId="77777777" w:rsidR="003B4526" w:rsidRDefault="003B4526" w:rsidP="004061BB">
      <w:pPr>
        <w:numPr>
          <w:ilvl w:val="0"/>
          <w:numId w:val="52"/>
        </w:numPr>
        <w:spacing w:before="100" w:beforeAutospacing="1" w:after="100" w:afterAutospacing="1" w:line="240" w:lineRule="auto"/>
      </w:pPr>
      <w:r>
        <w:rPr>
          <w:b/>
          <w:bCs/>
        </w:rPr>
        <w:t>way</w:t>
      </w:r>
      <w:r>
        <w:t>[10:9] - Way position in the waygroup</w:t>
      </w:r>
    </w:p>
    <w:p w14:paraId="4BF6BDC5" w14:textId="77777777" w:rsidR="003B4526" w:rsidRDefault="003B4526" w:rsidP="004061BB">
      <w:pPr>
        <w:numPr>
          <w:ilvl w:val="0"/>
          <w:numId w:val="52"/>
        </w:numPr>
        <w:spacing w:before="100" w:beforeAutospacing="1" w:after="100" w:afterAutospacing="1" w:line="240" w:lineRule="auto"/>
      </w:pPr>
      <w:r>
        <w:rPr>
          <w:b/>
          <w:bCs/>
        </w:rPr>
        <w:t>hlf</w:t>
      </w:r>
      <w:r>
        <w:t>[8] - Which half of cache line reported error</w:t>
      </w:r>
    </w:p>
    <w:p w14:paraId="53DB1242" w14:textId="77777777" w:rsidR="003B4526" w:rsidRDefault="003B4526" w:rsidP="004061BB">
      <w:pPr>
        <w:numPr>
          <w:ilvl w:val="0"/>
          <w:numId w:val="52"/>
        </w:numPr>
        <w:spacing w:before="100" w:beforeAutospacing="1" w:after="100" w:afterAutospacing="1" w:line="240" w:lineRule="auto"/>
      </w:pPr>
      <w:r>
        <w:rPr>
          <w:b/>
          <w:bCs/>
        </w:rPr>
        <w:t>waygroup</w:t>
      </w:r>
      <w:r>
        <w:t>[7:3] - Way group of first detected error</w:t>
      </w:r>
    </w:p>
    <w:p w14:paraId="16584E7D" w14:textId="77777777" w:rsidR="003B4526" w:rsidRDefault="003B4526" w:rsidP="004061BB">
      <w:pPr>
        <w:numPr>
          <w:ilvl w:val="0"/>
          <w:numId w:val="52"/>
        </w:numPr>
        <w:spacing w:before="100" w:beforeAutospacing="1" w:after="100" w:afterAutospacing="1" w:line="240" w:lineRule="auto"/>
      </w:pPr>
      <w:r>
        <w:rPr>
          <w:b/>
          <w:bCs/>
        </w:rPr>
        <w:t>typ</w:t>
      </w:r>
      <w:r>
        <w:t xml:space="preserve">[2] - </w:t>
      </w:r>
      <w:r>
        <w:br/>
        <w:t>0: Tag array access</w:t>
      </w:r>
      <w:r>
        <w:br/>
        <w:t>1: Data array access</w:t>
      </w:r>
    </w:p>
    <w:p w14:paraId="54C7C316" w14:textId="77777777" w:rsidR="003B4526" w:rsidRDefault="003B4526" w:rsidP="004061BB">
      <w:pPr>
        <w:numPr>
          <w:ilvl w:val="0"/>
          <w:numId w:val="52"/>
        </w:numPr>
        <w:spacing w:before="100" w:beforeAutospacing="1" w:after="100" w:afterAutospacing="1" w:line="240" w:lineRule="auto"/>
      </w:pPr>
      <w:r>
        <w:rPr>
          <w:b/>
          <w:bCs/>
        </w:rPr>
        <w:t>cmd</w:t>
      </w:r>
      <w:r>
        <w:t xml:space="preserve">[1:0] - </w:t>
      </w:r>
      <w:r>
        <w:br/>
        <w:t>00: Read raw array content including any ECC bits and copy to RAM Content register</w:t>
      </w:r>
      <w:r>
        <w:br/>
        <w:t>01: Write RAM content register directly into array</w:t>
      </w:r>
      <w:r>
        <w:br/>
        <w:t>10: Write RAM content minus ECC bits to array, use ECC generation logic to set ECC bits in array</w:t>
      </w:r>
      <w:r>
        <w:br/>
        <w:t>11: Read-modify-write. Read array content, XOR with RAM content register, and write modified data into array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16"/>
        <w:gridCol w:w="274"/>
        <w:gridCol w:w="274"/>
        <w:gridCol w:w="274"/>
        <w:gridCol w:w="274"/>
        <w:gridCol w:w="274"/>
        <w:gridCol w:w="371"/>
        <w:gridCol w:w="274"/>
        <w:gridCol w:w="281"/>
      </w:tblGrid>
      <w:tr w:rsidR="003B4526" w14:paraId="2E41B17F"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E940D3E"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60CCCCBA"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2BD6E72B"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6E6F302A"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3A97A967"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674AAEDB"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3722EA9D"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518F67D2"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058EB484"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4EAFDB88"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4B85D75B"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68A3ADED"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6A543E34"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3CE33A51"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7440FEB4"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7C7831F4"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2A215381"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B8D4B10"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56857E6D"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5A4FFEBA"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49EC0B53"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7F7B3C40"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35C35FEE"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234410E5"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0548D618"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564A1356"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72D4A20E"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6259EECA"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2F2AB764"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14CA4269"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2E6269C6"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10808A2E" w14:textId="77777777" w:rsidR="003B4526" w:rsidRPr="00814A7A" w:rsidRDefault="003B4526" w:rsidP="00280205">
            <w:pPr>
              <w:jc w:val="center"/>
              <w:rPr>
                <w:sz w:val="20"/>
              </w:rPr>
            </w:pPr>
            <w:r w:rsidRPr="00814A7A">
              <w:rPr>
                <w:sz w:val="20"/>
              </w:rPr>
              <w:t>32</w:t>
            </w:r>
          </w:p>
        </w:tc>
      </w:tr>
      <w:tr w:rsidR="003B4526" w14:paraId="0FCD313F"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943241D" w14:textId="77777777" w:rsidR="003B4526" w:rsidRPr="00814A7A" w:rsidRDefault="003B4526" w:rsidP="00280205">
            <w:pPr>
              <w:jc w:val="center"/>
              <w:rPr>
                <w:sz w:val="20"/>
              </w:rPr>
            </w:pPr>
            <w:r w:rsidRPr="00814A7A">
              <w:rPr>
                <w:sz w:val="20"/>
              </w:rPr>
              <w:t>u</w:t>
            </w:r>
          </w:p>
        </w:tc>
      </w:tr>
      <w:tr w:rsidR="003B4526" w14:paraId="1B784FBC"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DE70704"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33050915"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633A424B"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4D0E2504"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32AEE844"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7B113C0F"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5F3A16F7"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528FE3F6"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75293339"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89F1043"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193FAC3D"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3ABF6818"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5C092294"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65807B01"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0CFBBD24"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3093D782"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32BF705E"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75468D54"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2EA8BEC9"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1AABF4D2"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51DBE0EC"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7B50A642"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60071ABA"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0B992904"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0DC730F5"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2DADEAD1"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0416162B"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5E5D129C"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339FE435"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1802908F"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3570867B"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38E3EFEE" w14:textId="77777777" w:rsidR="003B4526" w:rsidRPr="00814A7A" w:rsidRDefault="003B4526" w:rsidP="00280205">
            <w:pPr>
              <w:jc w:val="center"/>
              <w:rPr>
                <w:sz w:val="20"/>
              </w:rPr>
            </w:pPr>
            <w:r w:rsidRPr="00814A7A">
              <w:rPr>
                <w:sz w:val="20"/>
              </w:rPr>
              <w:t>0</w:t>
            </w:r>
          </w:p>
        </w:tc>
      </w:tr>
      <w:tr w:rsidR="003B4526" w14:paraId="1C10E07E" w14:textId="77777777" w:rsidTr="002F31B6">
        <w:trPr>
          <w:tblCellSpacing w:w="7" w:type="dxa"/>
          <w:jc w:val="center"/>
        </w:trPr>
        <w:tc>
          <w:tcPr>
            <w:tcW w:w="0" w:type="auto"/>
            <w:gridSpan w:val="21"/>
            <w:tcBorders>
              <w:top w:val="outset" w:sz="6" w:space="0" w:color="auto"/>
              <w:left w:val="outset" w:sz="6" w:space="0" w:color="auto"/>
              <w:bottom w:val="outset" w:sz="6" w:space="0" w:color="auto"/>
              <w:right w:val="outset" w:sz="6" w:space="0" w:color="auto"/>
            </w:tcBorders>
            <w:hideMark/>
          </w:tcPr>
          <w:p w14:paraId="7197A3B4" w14:textId="77777777" w:rsidR="003B4526" w:rsidRPr="00814A7A" w:rsidRDefault="003B4526" w:rsidP="00280205">
            <w:pPr>
              <w:jc w:val="center"/>
              <w:rPr>
                <w:sz w:val="20"/>
              </w:rPr>
            </w:pPr>
            <w:r w:rsidRPr="00814A7A">
              <w:rPr>
                <w:sz w:val="20"/>
              </w:rPr>
              <w:t>Index</w:t>
            </w:r>
          </w:p>
        </w:tc>
        <w:tc>
          <w:tcPr>
            <w:tcW w:w="0" w:type="auto"/>
            <w:gridSpan w:val="2"/>
            <w:tcBorders>
              <w:top w:val="outset" w:sz="6" w:space="0" w:color="auto"/>
              <w:left w:val="outset" w:sz="6" w:space="0" w:color="auto"/>
              <w:bottom w:val="outset" w:sz="6" w:space="0" w:color="auto"/>
              <w:right w:val="outset" w:sz="6" w:space="0" w:color="auto"/>
            </w:tcBorders>
            <w:hideMark/>
          </w:tcPr>
          <w:p w14:paraId="61702A5F" w14:textId="77777777" w:rsidR="003B4526" w:rsidRPr="00814A7A" w:rsidRDefault="003B4526" w:rsidP="00280205">
            <w:pPr>
              <w:jc w:val="center"/>
              <w:rPr>
                <w:sz w:val="20"/>
              </w:rPr>
            </w:pPr>
            <w:r w:rsidRPr="00814A7A">
              <w:rPr>
                <w:sz w:val="20"/>
              </w:rPr>
              <w:t>way</w:t>
            </w:r>
          </w:p>
        </w:tc>
        <w:tc>
          <w:tcPr>
            <w:tcW w:w="0" w:type="auto"/>
            <w:tcBorders>
              <w:top w:val="outset" w:sz="6" w:space="0" w:color="auto"/>
              <w:left w:val="outset" w:sz="6" w:space="0" w:color="auto"/>
              <w:bottom w:val="outset" w:sz="6" w:space="0" w:color="auto"/>
              <w:right w:val="outset" w:sz="6" w:space="0" w:color="auto"/>
            </w:tcBorders>
            <w:hideMark/>
          </w:tcPr>
          <w:p w14:paraId="271673A0" w14:textId="77777777" w:rsidR="003B4526" w:rsidRPr="00814A7A" w:rsidRDefault="003B4526" w:rsidP="00280205">
            <w:pPr>
              <w:jc w:val="center"/>
              <w:rPr>
                <w:sz w:val="20"/>
              </w:rPr>
            </w:pPr>
            <w:r w:rsidRPr="00814A7A">
              <w:rPr>
                <w:sz w:val="20"/>
              </w:rPr>
              <w:t>hlf</w:t>
            </w:r>
          </w:p>
        </w:tc>
        <w:tc>
          <w:tcPr>
            <w:tcW w:w="0" w:type="auto"/>
            <w:gridSpan w:val="5"/>
            <w:tcBorders>
              <w:top w:val="outset" w:sz="6" w:space="0" w:color="auto"/>
              <w:left w:val="outset" w:sz="6" w:space="0" w:color="auto"/>
              <w:bottom w:val="outset" w:sz="6" w:space="0" w:color="auto"/>
              <w:right w:val="outset" w:sz="6" w:space="0" w:color="auto"/>
            </w:tcBorders>
            <w:hideMark/>
          </w:tcPr>
          <w:p w14:paraId="235E974B" w14:textId="77777777" w:rsidR="003B4526" w:rsidRPr="00814A7A" w:rsidRDefault="003B4526" w:rsidP="00280205">
            <w:pPr>
              <w:jc w:val="center"/>
              <w:rPr>
                <w:sz w:val="20"/>
              </w:rPr>
            </w:pPr>
            <w:r w:rsidRPr="00814A7A">
              <w:rPr>
                <w:sz w:val="20"/>
              </w:rPr>
              <w:t>waygroup</w:t>
            </w:r>
          </w:p>
        </w:tc>
        <w:tc>
          <w:tcPr>
            <w:tcW w:w="0" w:type="auto"/>
            <w:tcBorders>
              <w:top w:val="outset" w:sz="6" w:space="0" w:color="auto"/>
              <w:left w:val="outset" w:sz="6" w:space="0" w:color="auto"/>
              <w:bottom w:val="outset" w:sz="6" w:space="0" w:color="auto"/>
              <w:right w:val="outset" w:sz="6" w:space="0" w:color="auto"/>
            </w:tcBorders>
            <w:hideMark/>
          </w:tcPr>
          <w:p w14:paraId="7EDEEDBC" w14:textId="77777777" w:rsidR="003B4526" w:rsidRPr="00814A7A" w:rsidRDefault="003B4526" w:rsidP="00280205">
            <w:pPr>
              <w:jc w:val="center"/>
              <w:rPr>
                <w:sz w:val="20"/>
              </w:rPr>
            </w:pPr>
            <w:r w:rsidRPr="00814A7A">
              <w:rPr>
                <w:sz w:val="20"/>
              </w:rPr>
              <w:t>typ</w:t>
            </w:r>
          </w:p>
        </w:tc>
        <w:tc>
          <w:tcPr>
            <w:tcW w:w="0" w:type="auto"/>
            <w:gridSpan w:val="2"/>
            <w:tcBorders>
              <w:top w:val="outset" w:sz="6" w:space="0" w:color="auto"/>
              <w:left w:val="outset" w:sz="6" w:space="0" w:color="auto"/>
              <w:bottom w:val="outset" w:sz="6" w:space="0" w:color="auto"/>
              <w:right w:val="outset" w:sz="6" w:space="0" w:color="auto"/>
            </w:tcBorders>
            <w:hideMark/>
          </w:tcPr>
          <w:p w14:paraId="49534F2A" w14:textId="77777777" w:rsidR="003B4526" w:rsidRPr="00814A7A" w:rsidRDefault="003B4526" w:rsidP="00280205">
            <w:pPr>
              <w:jc w:val="center"/>
              <w:rPr>
                <w:sz w:val="20"/>
              </w:rPr>
            </w:pPr>
            <w:r w:rsidRPr="00814A7A">
              <w:rPr>
                <w:sz w:val="20"/>
              </w:rPr>
              <w:t>cmd</w:t>
            </w:r>
          </w:p>
        </w:tc>
      </w:tr>
    </w:tbl>
    <w:p w14:paraId="4E80FA45" w14:textId="4B97BD81"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21</w:t>
      </w:r>
      <w:r>
        <w:rPr>
          <w:noProof/>
        </w:rPr>
        <w:fldChar w:fldCharType="end"/>
      </w:r>
      <w:r>
        <w:t xml:space="preserve"> LLC_INDIRECT_TRIGGER register.</w:t>
      </w:r>
    </w:p>
    <w:p w14:paraId="450E0142" w14:textId="77777777" w:rsidR="003B4526" w:rsidRDefault="003B4526" w:rsidP="006C1F1D">
      <w:pPr>
        <w:pStyle w:val="Heading3"/>
      </w:pPr>
      <w:bookmarkStart w:id="154" w:name="_Toc23344063"/>
      <w:r>
        <w:t>LLC_INTERRUPT_ERR</w:t>
      </w:r>
      <w:bookmarkEnd w:id="154"/>
    </w:p>
    <w:p w14:paraId="455312CC" w14:textId="77777777" w:rsidR="003B4526" w:rsidRDefault="003B4526" w:rsidP="002F31B6">
      <w:pPr>
        <w:pStyle w:val="NormalWeb"/>
        <w:jc w:val="both"/>
      </w:pPr>
      <w:r>
        <w:t>This is a status register that tracks the interrupt generating events. This includes multi-bit ECC error, single-bit ECC error, RAM mode disallowed accesses, and event counter overflow. When these events occur, this register is updated and will hold the bit value until cleared. It can be cleared by writing to the register. To allow per-bit clearing control, the write value should use a value of 1 when it doesn't want to make a change, or a bit value of 0 when it wants to clear.</w:t>
      </w:r>
    </w:p>
    <w:p w14:paraId="1F050370" w14:textId="77777777" w:rsidR="003B4526" w:rsidRDefault="003B4526" w:rsidP="006C1F1D">
      <w:pPr>
        <w:pStyle w:val="NormalWeb"/>
      </w:pPr>
      <w:r>
        <w:t>Attribute: WZC</w:t>
      </w:r>
    </w:p>
    <w:p w14:paraId="1E61A5AC" w14:textId="77777777" w:rsidR="003B4526" w:rsidRDefault="003B4526" w:rsidP="006C1F1D">
      <w:pPr>
        <w:pStyle w:val="NormalWeb"/>
      </w:pPr>
      <w:r>
        <w:lastRenderedPageBreak/>
        <w:t>Security: Non-secure</w:t>
      </w:r>
    </w:p>
    <w:p w14:paraId="231D83FD" w14:textId="77777777" w:rsidR="003B4526" w:rsidRDefault="003B4526" w:rsidP="006C1F1D">
      <w:pPr>
        <w:pStyle w:val="NormalWeb"/>
      </w:pPr>
      <w:r>
        <w:t>Bit field description:</w:t>
      </w:r>
    </w:p>
    <w:p w14:paraId="3E5D45D8" w14:textId="77777777" w:rsidR="003B4526" w:rsidRDefault="003B4526" w:rsidP="004061BB">
      <w:pPr>
        <w:numPr>
          <w:ilvl w:val="0"/>
          <w:numId w:val="53"/>
        </w:numPr>
        <w:spacing w:before="100" w:beforeAutospacing="1" w:after="100" w:afterAutospacing="1" w:line="240" w:lineRule="auto"/>
      </w:pPr>
      <w:r>
        <w:rPr>
          <w:b/>
          <w:bCs/>
        </w:rPr>
        <w:t>e8</w:t>
      </w:r>
      <w:r>
        <w:t>[8] - Data Parity Error</w:t>
      </w:r>
    </w:p>
    <w:p w14:paraId="1B4D4D82" w14:textId="77777777" w:rsidR="003B4526" w:rsidRDefault="003B4526" w:rsidP="004061BB">
      <w:pPr>
        <w:numPr>
          <w:ilvl w:val="0"/>
          <w:numId w:val="53"/>
        </w:numPr>
        <w:spacing w:before="100" w:beforeAutospacing="1" w:after="100" w:afterAutospacing="1" w:line="240" w:lineRule="auto"/>
      </w:pPr>
      <w:r>
        <w:rPr>
          <w:b/>
          <w:bCs/>
        </w:rPr>
        <w:t>e7</w:t>
      </w:r>
      <w:r>
        <w:t>[7] - Register Parity Error</w:t>
      </w:r>
    </w:p>
    <w:p w14:paraId="7FA32620" w14:textId="77777777" w:rsidR="003B4526" w:rsidRDefault="003B4526" w:rsidP="004061BB">
      <w:pPr>
        <w:numPr>
          <w:ilvl w:val="0"/>
          <w:numId w:val="53"/>
        </w:numPr>
        <w:spacing w:before="100" w:beforeAutospacing="1" w:after="100" w:afterAutospacing="1" w:line="240" w:lineRule="auto"/>
      </w:pPr>
      <w:r>
        <w:rPr>
          <w:b/>
          <w:bCs/>
        </w:rPr>
        <w:t>e6</w:t>
      </w:r>
      <w:r>
        <w:t>[6] - Event Counter Overflow</w:t>
      </w:r>
    </w:p>
    <w:p w14:paraId="30FA98C8" w14:textId="77777777" w:rsidR="003B4526" w:rsidRDefault="003B4526" w:rsidP="004061BB">
      <w:pPr>
        <w:numPr>
          <w:ilvl w:val="0"/>
          <w:numId w:val="53"/>
        </w:numPr>
        <w:spacing w:before="100" w:beforeAutospacing="1" w:after="100" w:afterAutospacing="1" w:line="240" w:lineRule="auto"/>
      </w:pPr>
      <w:r>
        <w:rPr>
          <w:b/>
          <w:bCs/>
        </w:rPr>
        <w:t>e5</w:t>
      </w:r>
      <w:r>
        <w:t>[5] - Scratchpad Security Failure status</w:t>
      </w:r>
    </w:p>
    <w:p w14:paraId="18C3ED93" w14:textId="77777777" w:rsidR="003B4526" w:rsidRDefault="003B4526" w:rsidP="004061BB">
      <w:pPr>
        <w:numPr>
          <w:ilvl w:val="0"/>
          <w:numId w:val="53"/>
        </w:numPr>
        <w:spacing w:before="100" w:beforeAutospacing="1" w:after="100" w:afterAutospacing="1" w:line="240" w:lineRule="auto"/>
      </w:pPr>
      <w:r>
        <w:rPr>
          <w:b/>
          <w:bCs/>
        </w:rPr>
        <w:t>e4</w:t>
      </w:r>
      <w:r>
        <w:t>[4] - Scratchpad RAM Disabled status</w:t>
      </w:r>
    </w:p>
    <w:p w14:paraId="2F7DEDBB" w14:textId="77777777" w:rsidR="003B4526" w:rsidRDefault="003B4526" w:rsidP="004061BB">
      <w:pPr>
        <w:numPr>
          <w:ilvl w:val="0"/>
          <w:numId w:val="53"/>
        </w:numPr>
        <w:spacing w:before="100" w:beforeAutospacing="1" w:after="100" w:afterAutospacing="1" w:line="240" w:lineRule="auto"/>
      </w:pPr>
      <w:r>
        <w:rPr>
          <w:b/>
          <w:bCs/>
        </w:rPr>
        <w:t>e3</w:t>
      </w:r>
      <w:r>
        <w:t>[3] - Data ECC Double Bit Error status</w:t>
      </w:r>
    </w:p>
    <w:p w14:paraId="0D15E3CC" w14:textId="77777777" w:rsidR="003B4526" w:rsidRDefault="003B4526" w:rsidP="004061BB">
      <w:pPr>
        <w:numPr>
          <w:ilvl w:val="0"/>
          <w:numId w:val="53"/>
        </w:numPr>
        <w:spacing w:before="100" w:beforeAutospacing="1" w:after="100" w:afterAutospacing="1" w:line="240" w:lineRule="auto"/>
      </w:pPr>
      <w:r>
        <w:rPr>
          <w:b/>
          <w:bCs/>
        </w:rPr>
        <w:t>e2</w:t>
      </w:r>
      <w:r>
        <w:t>[2] - Data ECC Single Bit Error status</w:t>
      </w:r>
    </w:p>
    <w:p w14:paraId="1BD0B9D1" w14:textId="77777777" w:rsidR="003B4526" w:rsidRDefault="003B4526" w:rsidP="004061BB">
      <w:pPr>
        <w:numPr>
          <w:ilvl w:val="0"/>
          <w:numId w:val="53"/>
        </w:numPr>
        <w:spacing w:before="100" w:beforeAutospacing="1" w:after="100" w:afterAutospacing="1" w:line="240" w:lineRule="auto"/>
      </w:pPr>
      <w:r>
        <w:rPr>
          <w:b/>
          <w:bCs/>
        </w:rPr>
        <w:t>e1</w:t>
      </w:r>
      <w:r>
        <w:t>[1] - Tag ECC Double Bit Error status</w:t>
      </w:r>
    </w:p>
    <w:p w14:paraId="31753CF3" w14:textId="77777777" w:rsidR="003B4526" w:rsidRDefault="003B4526" w:rsidP="004061BB">
      <w:pPr>
        <w:numPr>
          <w:ilvl w:val="0"/>
          <w:numId w:val="53"/>
        </w:numPr>
        <w:spacing w:before="100" w:beforeAutospacing="1" w:after="100" w:afterAutospacing="1" w:line="240" w:lineRule="auto"/>
      </w:pPr>
      <w:r>
        <w:rPr>
          <w:b/>
          <w:bCs/>
        </w:rPr>
        <w:t>e0</w:t>
      </w:r>
      <w:r>
        <w:t>[0] - Tag ECC Single Bit Error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34F42E46"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9B00EB1"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72308306"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4A1F7E95"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3547E848"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22A6D6F1"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7590ABA5"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4A15DFD0"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4438069A"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34622C32"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3546435F"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639358BE"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26C06AEF"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3ED31A9B"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43B08699"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662870B3"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38786A0E"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7E896B8E"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78F029EF"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30859FB3"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114C62D5"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3A783FD3"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32354F34"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422C57A8"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3A2B92BC"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34A913CF"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5569BA0C"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541353FF"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048A3E39"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4681C95A"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7C1667D2"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0299D33C"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624966A8" w14:textId="77777777" w:rsidR="003B4526" w:rsidRPr="00814A7A" w:rsidRDefault="003B4526" w:rsidP="00280205">
            <w:pPr>
              <w:jc w:val="center"/>
              <w:rPr>
                <w:sz w:val="20"/>
              </w:rPr>
            </w:pPr>
            <w:r w:rsidRPr="00814A7A">
              <w:rPr>
                <w:sz w:val="20"/>
              </w:rPr>
              <w:t>32</w:t>
            </w:r>
          </w:p>
        </w:tc>
      </w:tr>
      <w:tr w:rsidR="003B4526" w14:paraId="14F34433"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6A00BD9" w14:textId="77777777" w:rsidR="003B4526" w:rsidRPr="00814A7A" w:rsidRDefault="003B4526" w:rsidP="00280205">
            <w:pPr>
              <w:jc w:val="center"/>
              <w:rPr>
                <w:sz w:val="20"/>
              </w:rPr>
            </w:pPr>
            <w:r w:rsidRPr="00814A7A">
              <w:rPr>
                <w:sz w:val="20"/>
              </w:rPr>
              <w:t>u</w:t>
            </w:r>
          </w:p>
        </w:tc>
      </w:tr>
      <w:tr w:rsidR="003B4526" w14:paraId="63884865"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38C0D20"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3EE07218"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385EB05"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0395F2AA"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2A8B210D"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367FB987"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5CFD46A9"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7B8C9A55"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5C09A005"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784CC471"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34192115"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4316EA30"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6122F8D2"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15B071C6"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2D097878"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5F5F6EA1"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6B240AED"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60C40A46"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5BCB1A16"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19B4A519"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422E6129"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08523AC3"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55A50EA6"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382FDEE8"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1F8733A3"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20D4C763"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1DF1EC45"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6501DB98"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13524FD5"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57CD4A49"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79A7BD4A"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3315B9DE" w14:textId="77777777" w:rsidR="003B4526" w:rsidRPr="00814A7A" w:rsidRDefault="003B4526" w:rsidP="00280205">
            <w:pPr>
              <w:jc w:val="center"/>
              <w:rPr>
                <w:sz w:val="20"/>
              </w:rPr>
            </w:pPr>
            <w:r w:rsidRPr="00814A7A">
              <w:rPr>
                <w:sz w:val="20"/>
              </w:rPr>
              <w:t>0</w:t>
            </w:r>
          </w:p>
        </w:tc>
      </w:tr>
      <w:tr w:rsidR="003B4526" w14:paraId="2FEAF85B" w14:textId="77777777" w:rsidTr="002F31B6">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7E4E4738" w14:textId="77777777" w:rsidR="003B4526" w:rsidRPr="00814A7A" w:rsidRDefault="003B4526" w:rsidP="00280205">
            <w:pPr>
              <w:jc w:val="center"/>
              <w:rPr>
                <w:sz w:val="20"/>
              </w:rPr>
            </w:pPr>
            <w:r w:rsidRPr="00814A7A">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1C0F2B34" w14:textId="77777777" w:rsidR="003B4526" w:rsidRPr="00814A7A" w:rsidRDefault="003B4526" w:rsidP="00280205">
            <w:pPr>
              <w:jc w:val="center"/>
              <w:rPr>
                <w:sz w:val="20"/>
              </w:rPr>
            </w:pPr>
            <w:r w:rsidRPr="00814A7A">
              <w:rPr>
                <w:sz w:val="20"/>
              </w:rPr>
              <w:t>e8</w:t>
            </w:r>
          </w:p>
        </w:tc>
        <w:tc>
          <w:tcPr>
            <w:tcW w:w="0" w:type="auto"/>
            <w:tcBorders>
              <w:top w:val="outset" w:sz="6" w:space="0" w:color="auto"/>
              <w:left w:val="outset" w:sz="6" w:space="0" w:color="auto"/>
              <w:bottom w:val="outset" w:sz="6" w:space="0" w:color="auto"/>
              <w:right w:val="outset" w:sz="6" w:space="0" w:color="auto"/>
            </w:tcBorders>
            <w:hideMark/>
          </w:tcPr>
          <w:p w14:paraId="0CF9271C" w14:textId="77777777" w:rsidR="003B4526" w:rsidRPr="00814A7A" w:rsidRDefault="003B4526" w:rsidP="00280205">
            <w:pPr>
              <w:jc w:val="center"/>
              <w:rPr>
                <w:sz w:val="20"/>
              </w:rPr>
            </w:pPr>
            <w:r w:rsidRPr="00814A7A">
              <w:rPr>
                <w:sz w:val="20"/>
              </w:rPr>
              <w:t>e7</w:t>
            </w:r>
          </w:p>
        </w:tc>
        <w:tc>
          <w:tcPr>
            <w:tcW w:w="0" w:type="auto"/>
            <w:tcBorders>
              <w:top w:val="outset" w:sz="6" w:space="0" w:color="auto"/>
              <w:left w:val="outset" w:sz="6" w:space="0" w:color="auto"/>
              <w:bottom w:val="outset" w:sz="6" w:space="0" w:color="auto"/>
              <w:right w:val="outset" w:sz="6" w:space="0" w:color="auto"/>
            </w:tcBorders>
            <w:hideMark/>
          </w:tcPr>
          <w:p w14:paraId="4D5E2002" w14:textId="77777777" w:rsidR="003B4526" w:rsidRPr="00814A7A" w:rsidRDefault="003B4526" w:rsidP="00280205">
            <w:pPr>
              <w:jc w:val="center"/>
              <w:rPr>
                <w:sz w:val="20"/>
              </w:rPr>
            </w:pPr>
            <w:r w:rsidRPr="00814A7A">
              <w:rPr>
                <w:sz w:val="20"/>
              </w:rPr>
              <w:t>e6</w:t>
            </w:r>
          </w:p>
        </w:tc>
        <w:tc>
          <w:tcPr>
            <w:tcW w:w="0" w:type="auto"/>
            <w:tcBorders>
              <w:top w:val="outset" w:sz="6" w:space="0" w:color="auto"/>
              <w:left w:val="outset" w:sz="6" w:space="0" w:color="auto"/>
              <w:bottom w:val="outset" w:sz="6" w:space="0" w:color="auto"/>
              <w:right w:val="outset" w:sz="6" w:space="0" w:color="auto"/>
            </w:tcBorders>
            <w:hideMark/>
          </w:tcPr>
          <w:p w14:paraId="2EFEC777" w14:textId="77777777" w:rsidR="003B4526" w:rsidRPr="00814A7A" w:rsidRDefault="003B4526" w:rsidP="00280205">
            <w:pPr>
              <w:jc w:val="center"/>
              <w:rPr>
                <w:sz w:val="20"/>
              </w:rPr>
            </w:pPr>
            <w:r w:rsidRPr="00814A7A">
              <w:rPr>
                <w:sz w:val="20"/>
              </w:rPr>
              <w:t>e5</w:t>
            </w:r>
          </w:p>
        </w:tc>
        <w:tc>
          <w:tcPr>
            <w:tcW w:w="0" w:type="auto"/>
            <w:tcBorders>
              <w:top w:val="outset" w:sz="6" w:space="0" w:color="auto"/>
              <w:left w:val="outset" w:sz="6" w:space="0" w:color="auto"/>
              <w:bottom w:val="outset" w:sz="6" w:space="0" w:color="auto"/>
              <w:right w:val="outset" w:sz="6" w:space="0" w:color="auto"/>
            </w:tcBorders>
            <w:hideMark/>
          </w:tcPr>
          <w:p w14:paraId="7F36F8CB" w14:textId="77777777" w:rsidR="003B4526" w:rsidRPr="00814A7A" w:rsidRDefault="003B4526" w:rsidP="00280205">
            <w:pPr>
              <w:jc w:val="center"/>
              <w:rPr>
                <w:sz w:val="20"/>
              </w:rPr>
            </w:pPr>
            <w:r w:rsidRPr="00814A7A">
              <w:rPr>
                <w:sz w:val="20"/>
              </w:rPr>
              <w:t>e4</w:t>
            </w:r>
          </w:p>
        </w:tc>
        <w:tc>
          <w:tcPr>
            <w:tcW w:w="0" w:type="auto"/>
            <w:tcBorders>
              <w:top w:val="outset" w:sz="6" w:space="0" w:color="auto"/>
              <w:left w:val="outset" w:sz="6" w:space="0" w:color="auto"/>
              <w:bottom w:val="outset" w:sz="6" w:space="0" w:color="auto"/>
              <w:right w:val="outset" w:sz="6" w:space="0" w:color="auto"/>
            </w:tcBorders>
            <w:hideMark/>
          </w:tcPr>
          <w:p w14:paraId="7AF37868" w14:textId="77777777" w:rsidR="003B4526" w:rsidRPr="00814A7A" w:rsidRDefault="003B4526" w:rsidP="00280205">
            <w:pPr>
              <w:jc w:val="center"/>
              <w:rPr>
                <w:sz w:val="20"/>
              </w:rPr>
            </w:pPr>
            <w:r w:rsidRPr="00814A7A">
              <w:rPr>
                <w:sz w:val="20"/>
              </w:rPr>
              <w:t>e3</w:t>
            </w:r>
          </w:p>
        </w:tc>
        <w:tc>
          <w:tcPr>
            <w:tcW w:w="0" w:type="auto"/>
            <w:tcBorders>
              <w:top w:val="outset" w:sz="6" w:space="0" w:color="auto"/>
              <w:left w:val="outset" w:sz="6" w:space="0" w:color="auto"/>
              <w:bottom w:val="outset" w:sz="6" w:space="0" w:color="auto"/>
              <w:right w:val="outset" w:sz="6" w:space="0" w:color="auto"/>
            </w:tcBorders>
            <w:hideMark/>
          </w:tcPr>
          <w:p w14:paraId="695F26F0" w14:textId="77777777" w:rsidR="003B4526" w:rsidRPr="00814A7A" w:rsidRDefault="003B4526" w:rsidP="00280205">
            <w:pPr>
              <w:jc w:val="center"/>
              <w:rPr>
                <w:sz w:val="20"/>
              </w:rPr>
            </w:pPr>
            <w:r w:rsidRPr="00814A7A">
              <w:rPr>
                <w:sz w:val="20"/>
              </w:rPr>
              <w:t>e2</w:t>
            </w:r>
          </w:p>
        </w:tc>
        <w:tc>
          <w:tcPr>
            <w:tcW w:w="0" w:type="auto"/>
            <w:tcBorders>
              <w:top w:val="outset" w:sz="6" w:space="0" w:color="auto"/>
              <w:left w:val="outset" w:sz="6" w:space="0" w:color="auto"/>
              <w:bottom w:val="outset" w:sz="6" w:space="0" w:color="auto"/>
              <w:right w:val="outset" w:sz="6" w:space="0" w:color="auto"/>
            </w:tcBorders>
            <w:hideMark/>
          </w:tcPr>
          <w:p w14:paraId="0265BA74" w14:textId="77777777" w:rsidR="003B4526" w:rsidRPr="00814A7A" w:rsidRDefault="003B4526" w:rsidP="00280205">
            <w:pPr>
              <w:jc w:val="center"/>
              <w:rPr>
                <w:sz w:val="20"/>
              </w:rPr>
            </w:pPr>
            <w:r w:rsidRPr="00814A7A">
              <w:rPr>
                <w:sz w:val="20"/>
              </w:rPr>
              <w:t>e1</w:t>
            </w:r>
          </w:p>
        </w:tc>
        <w:tc>
          <w:tcPr>
            <w:tcW w:w="0" w:type="auto"/>
            <w:tcBorders>
              <w:top w:val="outset" w:sz="6" w:space="0" w:color="auto"/>
              <w:left w:val="outset" w:sz="6" w:space="0" w:color="auto"/>
              <w:bottom w:val="outset" w:sz="6" w:space="0" w:color="auto"/>
              <w:right w:val="outset" w:sz="6" w:space="0" w:color="auto"/>
            </w:tcBorders>
            <w:hideMark/>
          </w:tcPr>
          <w:p w14:paraId="13AEB1E2" w14:textId="77777777" w:rsidR="003B4526" w:rsidRPr="00814A7A" w:rsidRDefault="003B4526" w:rsidP="00280205">
            <w:pPr>
              <w:jc w:val="center"/>
              <w:rPr>
                <w:sz w:val="20"/>
              </w:rPr>
            </w:pPr>
            <w:r w:rsidRPr="00814A7A">
              <w:rPr>
                <w:sz w:val="20"/>
              </w:rPr>
              <w:t>e0</w:t>
            </w:r>
          </w:p>
        </w:tc>
      </w:tr>
    </w:tbl>
    <w:p w14:paraId="64468FF3" w14:textId="4B2320C0"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22</w:t>
      </w:r>
      <w:r>
        <w:rPr>
          <w:noProof/>
        </w:rPr>
        <w:fldChar w:fldCharType="end"/>
      </w:r>
      <w:r>
        <w:t xml:space="preserve"> LLC_INTERRUPT_ERR register.</w:t>
      </w:r>
    </w:p>
    <w:p w14:paraId="020D55C4" w14:textId="77777777" w:rsidR="003B4526" w:rsidRDefault="003B4526" w:rsidP="006C1F1D">
      <w:pPr>
        <w:pStyle w:val="Heading3"/>
      </w:pPr>
      <w:bookmarkStart w:id="155" w:name="_Toc23344064"/>
      <w:r>
        <w:t>LLC_INTERRUPT_FATAL_MASK</w:t>
      </w:r>
      <w:bookmarkEnd w:id="155"/>
    </w:p>
    <w:p w14:paraId="549FF6AD" w14:textId="77777777" w:rsidR="003B4526" w:rsidRDefault="003B4526" w:rsidP="002F31B6">
      <w:pPr>
        <w:pStyle w:val="NormalWeb"/>
        <w:jc w:val="both"/>
      </w:pPr>
      <w:r>
        <w:t>This register determines which errors in llc_interrupt_err should be considered fatal. 1 is fatal and 0 is non-fatal.</w:t>
      </w:r>
    </w:p>
    <w:p w14:paraId="17C726B7" w14:textId="77777777" w:rsidR="003B4526" w:rsidRDefault="003B4526" w:rsidP="006C1F1D">
      <w:pPr>
        <w:pStyle w:val="NormalWeb"/>
      </w:pPr>
      <w:r>
        <w:t>Attribute: RW</w:t>
      </w:r>
    </w:p>
    <w:p w14:paraId="4E24F91F" w14:textId="77777777" w:rsidR="003B4526" w:rsidRDefault="003B4526" w:rsidP="006C1F1D">
      <w:pPr>
        <w:pStyle w:val="NormalWeb"/>
      </w:pPr>
      <w:r>
        <w:t>Security: Non-secure</w:t>
      </w:r>
    </w:p>
    <w:p w14:paraId="7B75EE67" w14:textId="77777777" w:rsidR="003B4526" w:rsidRDefault="003B4526" w:rsidP="006C1F1D">
      <w:pPr>
        <w:pStyle w:val="NormalWeb"/>
      </w:pPr>
      <w:r>
        <w:t>Bit field description:</w:t>
      </w:r>
    </w:p>
    <w:p w14:paraId="7647E4F1" w14:textId="77777777" w:rsidR="003B4526" w:rsidRDefault="003B4526" w:rsidP="004061BB">
      <w:pPr>
        <w:numPr>
          <w:ilvl w:val="0"/>
          <w:numId w:val="54"/>
        </w:numPr>
        <w:spacing w:before="100" w:beforeAutospacing="1" w:after="100" w:afterAutospacing="1" w:line="240" w:lineRule="auto"/>
      </w:pPr>
      <w:r>
        <w:rPr>
          <w:b/>
          <w:bCs/>
        </w:rPr>
        <w:t>e8</w:t>
      </w:r>
      <w:r>
        <w:t>[8] - Data Parity Error</w:t>
      </w:r>
    </w:p>
    <w:p w14:paraId="3F26F7BF" w14:textId="77777777" w:rsidR="003B4526" w:rsidRDefault="003B4526" w:rsidP="004061BB">
      <w:pPr>
        <w:numPr>
          <w:ilvl w:val="0"/>
          <w:numId w:val="54"/>
        </w:numPr>
        <w:spacing w:before="100" w:beforeAutospacing="1" w:after="100" w:afterAutospacing="1" w:line="240" w:lineRule="auto"/>
      </w:pPr>
      <w:r>
        <w:rPr>
          <w:b/>
          <w:bCs/>
        </w:rPr>
        <w:t>e7</w:t>
      </w:r>
      <w:r>
        <w:t>[7] - Register Parity Error</w:t>
      </w:r>
    </w:p>
    <w:p w14:paraId="54FB4083" w14:textId="77777777" w:rsidR="003B4526" w:rsidRDefault="003B4526" w:rsidP="004061BB">
      <w:pPr>
        <w:numPr>
          <w:ilvl w:val="0"/>
          <w:numId w:val="54"/>
        </w:numPr>
        <w:spacing w:before="100" w:beforeAutospacing="1" w:after="100" w:afterAutospacing="1" w:line="240" w:lineRule="auto"/>
      </w:pPr>
      <w:r>
        <w:rPr>
          <w:b/>
          <w:bCs/>
        </w:rPr>
        <w:t>e6</w:t>
      </w:r>
      <w:r>
        <w:t>[6] - Event Counter Overflow</w:t>
      </w:r>
    </w:p>
    <w:p w14:paraId="45E6D188" w14:textId="77777777" w:rsidR="003B4526" w:rsidRDefault="003B4526" w:rsidP="004061BB">
      <w:pPr>
        <w:numPr>
          <w:ilvl w:val="0"/>
          <w:numId w:val="54"/>
        </w:numPr>
        <w:spacing w:before="100" w:beforeAutospacing="1" w:after="100" w:afterAutospacing="1" w:line="240" w:lineRule="auto"/>
      </w:pPr>
      <w:r>
        <w:rPr>
          <w:b/>
          <w:bCs/>
        </w:rPr>
        <w:t>e5</w:t>
      </w:r>
      <w:r>
        <w:t>[5] - Scratchpad Security Failure status</w:t>
      </w:r>
    </w:p>
    <w:p w14:paraId="4301367B" w14:textId="77777777" w:rsidR="003B4526" w:rsidRDefault="003B4526" w:rsidP="004061BB">
      <w:pPr>
        <w:numPr>
          <w:ilvl w:val="0"/>
          <w:numId w:val="54"/>
        </w:numPr>
        <w:spacing w:before="100" w:beforeAutospacing="1" w:after="100" w:afterAutospacing="1" w:line="240" w:lineRule="auto"/>
      </w:pPr>
      <w:r>
        <w:rPr>
          <w:b/>
          <w:bCs/>
        </w:rPr>
        <w:t>e4</w:t>
      </w:r>
      <w:r>
        <w:t>[4] - Scratchpad RAM Disabled status</w:t>
      </w:r>
    </w:p>
    <w:p w14:paraId="2093F1FD" w14:textId="77777777" w:rsidR="003B4526" w:rsidRDefault="003B4526" w:rsidP="004061BB">
      <w:pPr>
        <w:numPr>
          <w:ilvl w:val="0"/>
          <w:numId w:val="54"/>
        </w:numPr>
        <w:spacing w:before="100" w:beforeAutospacing="1" w:after="100" w:afterAutospacing="1" w:line="240" w:lineRule="auto"/>
      </w:pPr>
      <w:r>
        <w:rPr>
          <w:b/>
          <w:bCs/>
        </w:rPr>
        <w:t>e3</w:t>
      </w:r>
      <w:r>
        <w:t>[3] - Data ECC Double Bit Error status</w:t>
      </w:r>
    </w:p>
    <w:p w14:paraId="66B74090" w14:textId="77777777" w:rsidR="003B4526" w:rsidRDefault="003B4526" w:rsidP="004061BB">
      <w:pPr>
        <w:numPr>
          <w:ilvl w:val="0"/>
          <w:numId w:val="54"/>
        </w:numPr>
        <w:spacing w:before="100" w:beforeAutospacing="1" w:after="100" w:afterAutospacing="1" w:line="240" w:lineRule="auto"/>
      </w:pPr>
      <w:r>
        <w:rPr>
          <w:b/>
          <w:bCs/>
        </w:rPr>
        <w:t>e2</w:t>
      </w:r>
      <w:r>
        <w:t>[2] - Data ECC Single Bit Error status</w:t>
      </w:r>
    </w:p>
    <w:p w14:paraId="1F34C35C" w14:textId="77777777" w:rsidR="003B4526" w:rsidRDefault="003B4526" w:rsidP="004061BB">
      <w:pPr>
        <w:numPr>
          <w:ilvl w:val="0"/>
          <w:numId w:val="54"/>
        </w:numPr>
        <w:spacing w:before="100" w:beforeAutospacing="1" w:after="100" w:afterAutospacing="1" w:line="240" w:lineRule="auto"/>
      </w:pPr>
      <w:r>
        <w:rPr>
          <w:b/>
          <w:bCs/>
        </w:rPr>
        <w:t>e1</w:t>
      </w:r>
      <w:r>
        <w:t>[1] - Tag ECC Double Bit Error status</w:t>
      </w:r>
    </w:p>
    <w:p w14:paraId="46375B3E" w14:textId="77777777" w:rsidR="003B4526" w:rsidRDefault="003B4526" w:rsidP="004061BB">
      <w:pPr>
        <w:numPr>
          <w:ilvl w:val="0"/>
          <w:numId w:val="54"/>
        </w:numPr>
        <w:spacing w:before="100" w:beforeAutospacing="1" w:after="100" w:afterAutospacing="1" w:line="240" w:lineRule="auto"/>
      </w:pPr>
      <w:r>
        <w:rPr>
          <w:b/>
          <w:bCs/>
        </w:rPr>
        <w:t>e0</w:t>
      </w:r>
      <w:r>
        <w:t>[0] - Tag ECC Single Bit Error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0AB626F7"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4B4238D" w14:textId="77777777" w:rsidR="003B4526" w:rsidRPr="00814A7A" w:rsidRDefault="003B4526" w:rsidP="00280205">
            <w:pPr>
              <w:spacing w:after="0"/>
              <w:jc w:val="center"/>
              <w:rPr>
                <w:sz w:val="20"/>
              </w:rPr>
            </w:pPr>
            <w:r w:rsidRPr="00814A7A">
              <w:rPr>
                <w:sz w:val="20"/>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1DC4C3BF"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209642F7"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3F93C9A2"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23AB25C4"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77D4A8D7"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345E3BBD"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1E26906A"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487EE250"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46BCEC8E"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58CBE717"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216D3F97"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772D3C59"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1D7120E3"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1807765D"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715495B7"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550075B4"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0DB06DB5"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446D8122"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37FFE106"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6E687DB1"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39AAD953"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6A601FE3"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04B44666"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12FD5EFF"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1D3208FF"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238FE67F"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628A5107"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6F5370E7"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6F1F3551"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1B4D57BE"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012BDC7C" w14:textId="77777777" w:rsidR="003B4526" w:rsidRPr="00814A7A" w:rsidRDefault="003B4526" w:rsidP="00280205">
            <w:pPr>
              <w:jc w:val="center"/>
              <w:rPr>
                <w:sz w:val="20"/>
              </w:rPr>
            </w:pPr>
            <w:r w:rsidRPr="00814A7A">
              <w:rPr>
                <w:sz w:val="20"/>
              </w:rPr>
              <w:t>32</w:t>
            </w:r>
          </w:p>
        </w:tc>
      </w:tr>
      <w:tr w:rsidR="003B4526" w14:paraId="19DBE561"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90181C4" w14:textId="77777777" w:rsidR="003B4526" w:rsidRPr="00814A7A" w:rsidRDefault="003B4526" w:rsidP="00280205">
            <w:pPr>
              <w:jc w:val="center"/>
              <w:rPr>
                <w:sz w:val="20"/>
              </w:rPr>
            </w:pPr>
            <w:r w:rsidRPr="00814A7A">
              <w:rPr>
                <w:sz w:val="20"/>
              </w:rPr>
              <w:t>u</w:t>
            </w:r>
          </w:p>
        </w:tc>
      </w:tr>
      <w:tr w:rsidR="003B4526" w14:paraId="14ADB8AF"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3FB79AB"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01775287"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59A5C61E"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47AE5084"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0553BCF6"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7884D725"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1B3EA5F9"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4D71FAED"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28B43C27"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257466C8"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7D97CC7C"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438CBC57"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092222DC"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7DA00FCF"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008B79C1"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01CA96D7"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540972A6"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098026A8"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1457A5D1"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018111E8"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4F988FA0"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2ACADC9F"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437E897E"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686D766C"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4A64EA4C"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1C7D3004"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09A7CB18"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05270FB2"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4691C714"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618F1292"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48C84FBE"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47A80AA8" w14:textId="77777777" w:rsidR="003B4526" w:rsidRPr="00814A7A" w:rsidRDefault="003B4526" w:rsidP="00280205">
            <w:pPr>
              <w:jc w:val="center"/>
              <w:rPr>
                <w:sz w:val="20"/>
              </w:rPr>
            </w:pPr>
            <w:r w:rsidRPr="00814A7A">
              <w:rPr>
                <w:sz w:val="20"/>
              </w:rPr>
              <w:t>0</w:t>
            </w:r>
          </w:p>
        </w:tc>
      </w:tr>
      <w:tr w:rsidR="003B4526" w14:paraId="553B9E86" w14:textId="77777777" w:rsidTr="002F31B6">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6792C965" w14:textId="77777777" w:rsidR="003B4526" w:rsidRPr="00814A7A" w:rsidRDefault="003B4526" w:rsidP="00280205">
            <w:pPr>
              <w:jc w:val="center"/>
              <w:rPr>
                <w:sz w:val="20"/>
              </w:rPr>
            </w:pPr>
            <w:r w:rsidRPr="00814A7A">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05450DE6" w14:textId="77777777" w:rsidR="003B4526" w:rsidRPr="00814A7A" w:rsidRDefault="003B4526" w:rsidP="00280205">
            <w:pPr>
              <w:jc w:val="center"/>
              <w:rPr>
                <w:sz w:val="20"/>
              </w:rPr>
            </w:pPr>
            <w:r w:rsidRPr="00814A7A">
              <w:rPr>
                <w:sz w:val="20"/>
              </w:rPr>
              <w:t>e8</w:t>
            </w:r>
          </w:p>
        </w:tc>
        <w:tc>
          <w:tcPr>
            <w:tcW w:w="0" w:type="auto"/>
            <w:tcBorders>
              <w:top w:val="outset" w:sz="6" w:space="0" w:color="auto"/>
              <w:left w:val="outset" w:sz="6" w:space="0" w:color="auto"/>
              <w:bottom w:val="outset" w:sz="6" w:space="0" w:color="auto"/>
              <w:right w:val="outset" w:sz="6" w:space="0" w:color="auto"/>
            </w:tcBorders>
            <w:hideMark/>
          </w:tcPr>
          <w:p w14:paraId="4532DABD" w14:textId="77777777" w:rsidR="003B4526" w:rsidRPr="00814A7A" w:rsidRDefault="003B4526" w:rsidP="00280205">
            <w:pPr>
              <w:jc w:val="center"/>
              <w:rPr>
                <w:sz w:val="20"/>
              </w:rPr>
            </w:pPr>
            <w:r w:rsidRPr="00814A7A">
              <w:rPr>
                <w:sz w:val="20"/>
              </w:rPr>
              <w:t>e7</w:t>
            </w:r>
          </w:p>
        </w:tc>
        <w:tc>
          <w:tcPr>
            <w:tcW w:w="0" w:type="auto"/>
            <w:tcBorders>
              <w:top w:val="outset" w:sz="6" w:space="0" w:color="auto"/>
              <w:left w:val="outset" w:sz="6" w:space="0" w:color="auto"/>
              <w:bottom w:val="outset" w:sz="6" w:space="0" w:color="auto"/>
              <w:right w:val="outset" w:sz="6" w:space="0" w:color="auto"/>
            </w:tcBorders>
            <w:hideMark/>
          </w:tcPr>
          <w:p w14:paraId="4AFE689D" w14:textId="77777777" w:rsidR="003B4526" w:rsidRPr="00814A7A" w:rsidRDefault="003B4526" w:rsidP="00280205">
            <w:pPr>
              <w:jc w:val="center"/>
              <w:rPr>
                <w:sz w:val="20"/>
              </w:rPr>
            </w:pPr>
            <w:r w:rsidRPr="00814A7A">
              <w:rPr>
                <w:sz w:val="20"/>
              </w:rPr>
              <w:t>e6</w:t>
            </w:r>
          </w:p>
        </w:tc>
        <w:tc>
          <w:tcPr>
            <w:tcW w:w="0" w:type="auto"/>
            <w:tcBorders>
              <w:top w:val="outset" w:sz="6" w:space="0" w:color="auto"/>
              <w:left w:val="outset" w:sz="6" w:space="0" w:color="auto"/>
              <w:bottom w:val="outset" w:sz="6" w:space="0" w:color="auto"/>
              <w:right w:val="outset" w:sz="6" w:space="0" w:color="auto"/>
            </w:tcBorders>
            <w:hideMark/>
          </w:tcPr>
          <w:p w14:paraId="1D0034B7" w14:textId="77777777" w:rsidR="003B4526" w:rsidRPr="00814A7A" w:rsidRDefault="003B4526" w:rsidP="00280205">
            <w:pPr>
              <w:jc w:val="center"/>
              <w:rPr>
                <w:sz w:val="20"/>
              </w:rPr>
            </w:pPr>
            <w:r w:rsidRPr="00814A7A">
              <w:rPr>
                <w:sz w:val="20"/>
              </w:rPr>
              <w:t>e5</w:t>
            </w:r>
          </w:p>
        </w:tc>
        <w:tc>
          <w:tcPr>
            <w:tcW w:w="0" w:type="auto"/>
            <w:tcBorders>
              <w:top w:val="outset" w:sz="6" w:space="0" w:color="auto"/>
              <w:left w:val="outset" w:sz="6" w:space="0" w:color="auto"/>
              <w:bottom w:val="outset" w:sz="6" w:space="0" w:color="auto"/>
              <w:right w:val="outset" w:sz="6" w:space="0" w:color="auto"/>
            </w:tcBorders>
            <w:hideMark/>
          </w:tcPr>
          <w:p w14:paraId="2BF3169D" w14:textId="77777777" w:rsidR="003B4526" w:rsidRPr="00814A7A" w:rsidRDefault="003B4526" w:rsidP="00280205">
            <w:pPr>
              <w:jc w:val="center"/>
              <w:rPr>
                <w:sz w:val="20"/>
              </w:rPr>
            </w:pPr>
            <w:r w:rsidRPr="00814A7A">
              <w:rPr>
                <w:sz w:val="20"/>
              </w:rPr>
              <w:t>e4</w:t>
            </w:r>
          </w:p>
        </w:tc>
        <w:tc>
          <w:tcPr>
            <w:tcW w:w="0" w:type="auto"/>
            <w:tcBorders>
              <w:top w:val="outset" w:sz="6" w:space="0" w:color="auto"/>
              <w:left w:val="outset" w:sz="6" w:space="0" w:color="auto"/>
              <w:bottom w:val="outset" w:sz="6" w:space="0" w:color="auto"/>
              <w:right w:val="outset" w:sz="6" w:space="0" w:color="auto"/>
            </w:tcBorders>
            <w:hideMark/>
          </w:tcPr>
          <w:p w14:paraId="27B75F7A" w14:textId="77777777" w:rsidR="003B4526" w:rsidRPr="00814A7A" w:rsidRDefault="003B4526" w:rsidP="00280205">
            <w:pPr>
              <w:jc w:val="center"/>
              <w:rPr>
                <w:sz w:val="20"/>
              </w:rPr>
            </w:pPr>
            <w:r w:rsidRPr="00814A7A">
              <w:rPr>
                <w:sz w:val="20"/>
              </w:rPr>
              <w:t>e3</w:t>
            </w:r>
          </w:p>
        </w:tc>
        <w:tc>
          <w:tcPr>
            <w:tcW w:w="0" w:type="auto"/>
            <w:tcBorders>
              <w:top w:val="outset" w:sz="6" w:space="0" w:color="auto"/>
              <w:left w:val="outset" w:sz="6" w:space="0" w:color="auto"/>
              <w:bottom w:val="outset" w:sz="6" w:space="0" w:color="auto"/>
              <w:right w:val="outset" w:sz="6" w:space="0" w:color="auto"/>
            </w:tcBorders>
            <w:hideMark/>
          </w:tcPr>
          <w:p w14:paraId="40D68803" w14:textId="77777777" w:rsidR="003B4526" w:rsidRPr="00814A7A" w:rsidRDefault="003B4526" w:rsidP="00280205">
            <w:pPr>
              <w:jc w:val="center"/>
              <w:rPr>
                <w:sz w:val="20"/>
              </w:rPr>
            </w:pPr>
            <w:r w:rsidRPr="00814A7A">
              <w:rPr>
                <w:sz w:val="20"/>
              </w:rPr>
              <w:t>e2</w:t>
            </w:r>
          </w:p>
        </w:tc>
        <w:tc>
          <w:tcPr>
            <w:tcW w:w="0" w:type="auto"/>
            <w:tcBorders>
              <w:top w:val="outset" w:sz="6" w:space="0" w:color="auto"/>
              <w:left w:val="outset" w:sz="6" w:space="0" w:color="auto"/>
              <w:bottom w:val="outset" w:sz="6" w:space="0" w:color="auto"/>
              <w:right w:val="outset" w:sz="6" w:space="0" w:color="auto"/>
            </w:tcBorders>
            <w:hideMark/>
          </w:tcPr>
          <w:p w14:paraId="012CB9E1" w14:textId="77777777" w:rsidR="003B4526" w:rsidRPr="00814A7A" w:rsidRDefault="003B4526" w:rsidP="00280205">
            <w:pPr>
              <w:jc w:val="center"/>
              <w:rPr>
                <w:sz w:val="20"/>
              </w:rPr>
            </w:pPr>
            <w:r w:rsidRPr="00814A7A">
              <w:rPr>
                <w:sz w:val="20"/>
              </w:rPr>
              <w:t>e1</w:t>
            </w:r>
          </w:p>
        </w:tc>
        <w:tc>
          <w:tcPr>
            <w:tcW w:w="0" w:type="auto"/>
            <w:tcBorders>
              <w:top w:val="outset" w:sz="6" w:space="0" w:color="auto"/>
              <w:left w:val="outset" w:sz="6" w:space="0" w:color="auto"/>
              <w:bottom w:val="outset" w:sz="6" w:space="0" w:color="auto"/>
              <w:right w:val="outset" w:sz="6" w:space="0" w:color="auto"/>
            </w:tcBorders>
            <w:hideMark/>
          </w:tcPr>
          <w:p w14:paraId="2BE39799" w14:textId="77777777" w:rsidR="003B4526" w:rsidRPr="00814A7A" w:rsidRDefault="003B4526" w:rsidP="00280205">
            <w:pPr>
              <w:jc w:val="center"/>
              <w:rPr>
                <w:sz w:val="20"/>
              </w:rPr>
            </w:pPr>
            <w:r w:rsidRPr="00814A7A">
              <w:rPr>
                <w:sz w:val="20"/>
              </w:rPr>
              <w:t>e0</w:t>
            </w:r>
          </w:p>
        </w:tc>
      </w:tr>
    </w:tbl>
    <w:p w14:paraId="6B3D6D21" w14:textId="66F8C78F"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23</w:t>
      </w:r>
      <w:r>
        <w:rPr>
          <w:noProof/>
        </w:rPr>
        <w:fldChar w:fldCharType="end"/>
      </w:r>
      <w:r>
        <w:t xml:space="preserve"> LLC_INTERRUPT_FATAL_MASK register.</w:t>
      </w:r>
    </w:p>
    <w:p w14:paraId="2E908978" w14:textId="77777777" w:rsidR="003B4526" w:rsidRDefault="003B4526" w:rsidP="006C1F1D">
      <w:pPr>
        <w:pStyle w:val="Heading3"/>
      </w:pPr>
      <w:bookmarkStart w:id="156" w:name="_Toc23344065"/>
      <w:r>
        <w:t>LLC_INTERRUPT_MASK</w:t>
      </w:r>
      <w:bookmarkEnd w:id="156"/>
    </w:p>
    <w:p w14:paraId="79F68B72" w14:textId="77777777" w:rsidR="003B4526" w:rsidRDefault="003B4526" w:rsidP="002F31B6">
      <w:pPr>
        <w:pStyle w:val="NormalWeb"/>
        <w:jc w:val="both"/>
      </w:pPr>
      <w:r>
        <w:t>This register is used for determining what kind of events can trigger an interrupt from the LLC.</w:t>
      </w:r>
    </w:p>
    <w:p w14:paraId="02507FDE" w14:textId="77777777" w:rsidR="003B4526" w:rsidRDefault="003B4526" w:rsidP="002F31B6">
      <w:pPr>
        <w:pStyle w:val="NormalWeb"/>
        <w:jc w:val="both"/>
      </w:pPr>
      <w:r>
        <w:t>A bit value of 1 indicates that the event will not send an interrupt. A bit value of 0 means the event will cause an interrupt. The default values are listed in the bit field description.</w:t>
      </w:r>
    </w:p>
    <w:p w14:paraId="6546070B" w14:textId="77777777" w:rsidR="003B4526" w:rsidRDefault="003B4526" w:rsidP="006C1F1D">
      <w:pPr>
        <w:pStyle w:val="NormalWeb"/>
      </w:pPr>
      <w:r>
        <w:t>Attribute: RW</w:t>
      </w:r>
    </w:p>
    <w:p w14:paraId="4A890EF5" w14:textId="77777777" w:rsidR="003B4526" w:rsidRDefault="003B4526" w:rsidP="006C1F1D">
      <w:pPr>
        <w:pStyle w:val="NormalWeb"/>
      </w:pPr>
      <w:r>
        <w:t>Security: Non-secure</w:t>
      </w:r>
    </w:p>
    <w:p w14:paraId="070FB54F" w14:textId="77777777" w:rsidR="003B4526" w:rsidRDefault="003B4526" w:rsidP="006C1F1D">
      <w:pPr>
        <w:pStyle w:val="NormalWeb"/>
      </w:pPr>
      <w:r>
        <w:t>Bit field description:</w:t>
      </w:r>
    </w:p>
    <w:p w14:paraId="00AB452F" w14:textId="77777777" w:rsidR="003B4526" w:rsidRDefault="003B4526" w:rsidP="004061BB">
      <w:pPr>
        <w:numPr>
          <w:ilvl w:val="0"/>
          <w:numId w:val="55"/>
        </w:numPr>
        <w:spacing w:before="100" w:beforeAutospacing="1" w:after="100" w:afterAutospacing="1" w:line="240" w:lineRule="auto"/>
      </w:pPr>
      <w:r>
        <w:rPr>
          <w:b/>
          <w:bCs/>
        </w:rPr>
        <w:t>m8</w:t>
      </w:r>
      <w:r>
        <w:t xml:space="preserve">[8] - </w:t>
      </w:r>
      <w:r>
        <w:br/>
        <w:t>1'b1: Data parity error interrupt disabled.</w:t>
      </w:r>
      <w:r>
        <w:br/>
        <w:t>1'b0: Data parity error interrupt enabled (default).</w:t>
      </w:r>
    </w:p>
    <w:p w14:paraId="4589D95E" w14:textId="77777777" w:rsidR="003B4526" w:rsidRDefault="003B4526" w:rsidP="004061BB">
      <w:pPr>
        <w:numPr>
          <w:ilvl w:val="0"/>
          <w:numId w:val="55"/>
        </w:numPr>
        <w:spacing w:before="100" w:beforeAutospacing="1" w:after="100" w:afterAutospacing="1" w:line="240" w:lineRule="auto"/>
      </w:pPr>
      <w:r>
        <w:rPr>
          <w:b/>
          <w:bCs/>
        </w:rPr>
        <w:t>m7</w:t>
      </w:r>
      <w:r>
        <w:t xml:space="preserve">[7] - </w:t>
      </w:r>
      <w:r>
        <w:br/>
        <w:t>1'b1: Register parity error interrupt disabled.</w:t>
      </w:r>
      <w:r>
        <w:br/>
        <w:t>1'b0: Register parity error interrupt enabled (default).</w:t>
      </w:r>
    </w:p>
    <w:p w14:paraId="5464B4F4" w14:textId="77777777" w:rsidR="003B4526" w:rsidRDefault="003B4526" w:rsidP="004061BB">
      <w:pPr>
        <w:numPr>
          <w:ilvl w:val="0"/>
          <w:numId w:val="55"/>
        </w:numPr>
        <w:spacing w:before="100" w:beforeAutospacing="1" w:after="100" w:afterAutospacing="1" w:line="240" w:lineRule="auto"/>
      </w:pPr>
      <w:r>
        <w:rPr>
          <w:b/>
          <w:bCs/>
        </w:rPr>
        <w:t>m6</w:t>
      </w:r>
      <w:r>
        <w:t xml:space="preserve">[6] - </w:t>
      </w:r>
      <w:r>
        <w:br/>
        <w:t>1'b1: Event Counter Overflow interrupt disabled (default).</w:t>
      </w:r>
      <w:r>
        <w:br/>
        <w:t>1'b0: Event Counter Overflow interrupt enabled.</w:t>
      </w:r>
    </w:p>
    <w:p w14:paraId="367ED6B9" w14:textId="77777777" w:rsidR="003B4526" w:rsidRDefault="003B4526" w:rsidP="004061BB">
      <w:pPr>
        <w:numPr>
          <w:ilvl w:val="0"/>
          <w:numId w:val="55"/>
        </w:numPr>
        <w:spacing w:before="100" w:beforeAutospacing="1" w:after="100" w:afterAutospacing="1" w:line="240" w:lineRule="auto"/>
      </w:pPr>
      <w:r>
        <w:rPr>
          <w:b/>
          <w:bCs/>
        </w:rPr>
        <w:t>m5</w:t>
      </w:r>
      <w:r>
        <w:t xml:space="preserve">[5] - </w:t>
      </w:r>
      <w:r>
        <w:br/>
        <w:t>1'b1: Scratchpad Security Check Failure interrupt disabled.</w:t>
      </w:r>
      <w:r>
        <w:br/>
        <w:t>1'b0: Scratchpad Security Check Failure interrupt enabled (default).</w:t>
      </w:r>
    </w:p>
    <w:p w14:paraId="3B004821" w14:textId="77777777" w:rsidR="003B4526" w:rsidRDefault="003B4526" w:rsidP="004061BB">
      <w:pPr>
        <w:numPr>
          <w:ilvl w:val="0"/>
          <w:numId w:val="55"/>
        </w:numPr>
        <w:spacing w:before="100" w:beforeAutospacing="1" w:after="100" w:afterAutospacing="1" w:line="240" w:lineRule="auto"/>
      </w:pPr>
      <w:r>
        <w:rPr>
          <w:b/>
          <w:bCs/>
        </w:rPr>
        <w:t>m4</w:t>
      </w:r>
      <w:r>
        <w:t xml:space="preserve">[4] - </w:t>
      </w:r>
      <w:r>
        <w:br/>
        <w:t>1'b1: Scratchpad RAM Access while Disabled interrupt disabled.</w:t>
      </w:r>
      <w:r>
        <w:br/>
        <w:t>1'b0: Scratchpad RAM Access while Disabled interrupt enabled (default).</w:t>
      </w:r>
    </w:p>
    <w:p w14:paraId="14DBFA6D" w14:textId="77777777" w:rsidR="003B4526" w:rsidRDefault="003B4526" w:rsidP="004061BB">
      <w:pPr>
        <w:numPr>
          <w:ilvl w:val="0"/>
          <w:numId w:val="55"/>
        </w:numPr>
        <w:spacing w:before="100" w:beforeAutospacing="1" w:after="100" w:afterAutospacing="1" w:line="240" w:lineRule="auto"/>
      </w:pPr>
      <w:r>
        <w:rPr>
          <w:b/>
          <w:bCs/>
        </w:rPr>
        <w:t>m3</w:t>
      </w:r>
      <w:r>
        <w:t xml:space="preserve">[3] - </w:t>
      </w:r>
      <w:r>
        <w:br/>
        <w:t>1'b1: Data ECC Double Bit Error interrupt disabled.</w:t>
      </w:r>
      <w:r>
        <w:br/>
        <w:t>1'b0: Data ECC Double Bit Error interrupt enabled (default).</w:t>
      </w:r>
    </w:p>
    <w:p w14:paraId="5622D24E" w14:textId="77777777" w:rsidR="003B4526" w:rsidRDefault="003B4526" w:rsidP="004061BB">
      <w:pPr>
        <w:numPr>
          <w:ilvl w:val="0"/>
          <w:numId w:val="55"/>
        </w:numPr>
        <w:spacing w:before="100" w:beforeAutospacing="1" w:after="100" w:afterAutospacing="1" w:line="240" w:lineRule="auto"/>
      </w:pPr>
      <w:r>
        <w:rPr>
          <w:b/>
          <w:bCs/>
        </w:rPr>
        <w:t>m2</w:t>
      </w:r>
      <w:r>
        <w:t xml:space="preserve">[2] - </w:t>
      </w:r>
      <w:r>
        <w:br/>
        <w:t>1'b1: Data ECC Single Bit Error interrupt disabled (default).</w:t>
      </w:r>
      <w:r>
        <w:br/>
        <w:t>1'b0: Data ECC Single Bit Error interrupt enabled.</w:t>
      </w:r>
    </w:p>
    <w:p w14:paraId="10EAE8B5" w14:textId="77777777" w:rsidR="003B4526" w:rsidRDefault="003B4526" w:rsidP="004061BB">
      <w:pPr>
        <w:numPr>
          <w:ilvl w:val="0"/>
          <w:numId w:val="55"/>
        </w:numPr>
        <w:spacing w:before="100" w:beforeAutospacing="1" w:after="100" w:afterAutospacing="1" w:line="240" w:lineRule="auto"/>
      </w:pPr>
      <w:r>
        <w:rPr>
          <w:b/>
          <w:bCs/>
        </w:rPr>
        <w:lastRenderedPageBreak/>
        <w:t>m1</w:t>
      </w:r>
      <w:r>
        <w:t xml:space="preserve">[1] - </w:t>
      </w:r>
      <w:r>
        <w:br/>
        <w:t>1'b1: Tag ECC Double Bit Error interrupt disabled.</w:t>
      </w:r>
      <w:r>
        <w:br/>
        <w:t>1'b0: Tag ECC Double Bit Error interrupt enabled (default).</w:t>
      </w:r>
    </w:p>
    <w:p w14:paraId="1EEE3096" w14:textId="77777777" w:rsidR="003B4526" w:rsidRDefault="003B4526" w:rsidP="004061BB">
      <w:pPr>
        <w:numPr>
          <w:ilvl w:val="0"/>
          <w:numId w:val="55"/>
        </w:numPr>
        <w:spacing w:before="100" w:beforeAutospacing="1" w:after="100" w:afterAutospacing="1" w:line="240" w:lineRule="auto"/>
      </w:pPr>
      <w:r>
        <w:rPr>
          <w:b/>
          <w:bCs/>
        </w:rPr>
        <w:t>m0</w:t>
      </w:r>
      <w:r>
        <w:t xml:space="preserve">[0] - </w:t>
      </w:r>
      <w:r>
        <w:br/>
        <w:t>1'b1: Tag ECC Single Bit Error interrupt disabled (default).</w:t>
      </w:r>
      <w:r>
        <w:br/>
        <w:t>1'b0: Tag ECC Single Bit Error interrupt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3"/>
        <w:gridCol w:w="323"/>
        <w:gridCol w:w="323"/>
        <w:gridCol w:w="323"/>
        <w:gridCol w:w="323"/>
        <w:gridCol w:w="323"/>
        <w:gridCol w:w="323"/>
        <w:gridCol w:w="323"/>
        <w:gridCol w:w="330"/>
      </w:tblGrid>
      <w:tr w:rsidR="003B4526" w14:paraId="5D2CBD34"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2CAB340" w14:textId="77777777" w:rsidR="003B4526" w:rsidRPr="00814A7A" w:rsidRDefault="003B4526" w:rsidP="00280205">
            <w:pPr>
              <w:spacing w:after="0"/>
              <w:jc w:val="center"/>
              <w:rPr>
                <w:sz w:val="18"/>
              </w:rPr>
            </w:pPr>
            <w:r w:rsidRPr="00814A7A">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254B600A" w14:textId="77777777" w:rsidR="003B4526" w:rsidRPr="00814A7A" w:rsidRDefault="003B4526" w:rsidP="00280205">
            <w:pPr>
              <w:jc w:val="center"/>
              <w:rPr>
                <w:sz w:val="18"/>
              </w:rPr>
            </w:pPr>
            <w:r w:rsidRPr="00814A7A">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57B0258A" w14:textId="77777777" w:rsidR="003B4526" w:rsidRPr="00814A7A" w:rsidRDefault="003B4526" w:rsidP="00280205">
            <w:pPr>
              <w:jc w:val="center"/>
              <w:rPr>
                <w:sz w:val="18"/>
              </w:rPr>
            </w:pPr>
            <w:r w:rsidRPr="00814A7A">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1B9D0B08" w14:textId="77777777" w:rsidR="003B4526" w:rsidRPr="00814A7A" w:rsidRDefault="003B4526" w:rsidP="00280205">
            <w:pPr>
              <w:jc w:val="center"/>
              <w:rPr>
                <w:sz w:val="18"/>
              </w:rPr>
            </w:pPr>
            <w:r w:rsidRPr="00814A7A">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72BCFAF5" w14:textId="77777777" w:rsidR="003B4526" w:rsidRPr="00814A7A" w:rsidRDefault="003B4526" w:rsidP="00280205">
            <w:pPr>
              <w:jc w:val="center"/>
              <w:rPr>
                <w:sz w:val="18"/>
              </w:rPr>
            </w:pPr>
            <w:r w:rsidRPr="00814A7A">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56F48D07" w14:textId="77777777" w:rsidR="003B4526" w:rsidRPr="00814A7A" w:rsidRDefault="003B4526" w:rsidP="00280205">
            <w:pPr>
              <w:jc w:val="center"/>
              <w:rPr>
                <w:sz w:val="18"/>
              </w:rPr>
            </w:pPr>
            <w:r w:rsidRPr="00814A7A">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7ED3217A" w14:textId="77777777" w:rsidR="003B4526" w:rsidRPr="00814A7A" w:rsidRDefault="003B4526" w:rsidP="00280205">
            <w:pPr>
              <w:jc w:val="center"/>
              <w:rPr>
                <w:sz w:val="18"/>
              </w:rPr>
            </w:pPr>
            <w:r w:rsidRPr="00814A7A">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04B840A8" w14:textId="77777777" w:rsidR="003B4526" w:rsidRPr="00814A7A" w:rsidRDefault="003B4526" w:rsidP="00280205">
            <w:pPr>
              <w:jc w:val="center"/>
              <w:rPr>
                <w:sz w:val="18"/>
              </w:rPr>
            </w:pPr>
            <w:r w:rsidRPr="00814A7A">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2B951FE9" w14:textId="77777777" w:rsidR="003B4526" w:rsidRPr="00814A7A" w:rsidRDefault="003B4526" w:rsidP="00280205">
            <w:pPr>
              <w:jc w:val="center"/>
              <w:rPr>
                <w:sz w:val="18"/>
              </w:rPr>
            </w:pPr>
            <w:r w:rsidRPr="00814A7A">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12F5EDF0" w14:textId="77777777" w:rsidR="003B4526" w:rsidRPr="00814A7A" w:rsidRDefault="003B4526" w:rsidP="00280205">
            <w:pPr>
              <w:jc w:val="center"/>
              <w:rPr>
                <w:sz w:val="18"/>
              </w:rPr>
            </w:pPr>
            <w:r w:rsidRPr="00814A7A">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7FB5BDD1" w14:textId="77777777" w:rsidR="003B4526" w:rsidRPr="00814A7A" w:rsidRDefault="003B4526" w:rsidP="00280205">
            <w:pPr>
              <w:jc w:val="center"/>
              <w:rPr>
                <w:sz w:val="18"/>
              </w:rPr>
            </w:pPr>
            <w:r w:rsidRPr="00814A7A">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7A3FEC84" w14:textId="77777777" w:rsidR="003B4526" w:rsidRPr="00814A7A" w:rsidRDefault="003B4526" w:rsidP="00280205">
            <w:pPr>
              <w:jc w:val="center"/>
              <w:rPr>
                <w:sz w:val="18"/>
              </w:rPr>
            </w:pPr>
            <w:r w:rsidRPr="00814A7A">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01616BE2" w14:textId="77777777" w:rsidR="003B4526" w:rsidRPr="00814A7A" w:rsidRDefault="003B4526" w:rsidP="00280205">
            <w:pPr>
              <w:jc w:val="center"/>
              <w:rPr>
                <w:sz w:val="18"/>
              </w:rPr>
            </w:pPr>
            <w:r w:rsidRPr="00814A7A">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11746E2F" w14:textId="77777777" w:rsidR="003B4526" w:rsidRPr="00814A7A" w:rsidRDefault="003B4526" w:rsidP="00280205">
            <w:pPr>
              <w:jc w:val="center"/>
              <w:rPr>
                <w:sz w:val="18"/>
              </w:rPr>
            </w:pPr>
            <w:r w:rsidRPr="00814A7A">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3AB3B394" w14:textId="77777777" w:rsidR="003B4526" w:rsidRPr="00814A7A" w:rsidRDefault="003B4526" w:rsidP="00280205">
            <w:pPr>
              <w:jc w:val="center"/>
              <w:rPr>
                <w:sz w:val="18"/>
              </w:rPr>
            </w:pPr>
            <w:r w:rsidRPr="00814A7A">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1AFD0414" w14:textId="77777777" w:rsidR="003B4526" w:rsidRPr="00814A7A" w:rsidRDefault="003B4526" w:rsidP="00280205">
            <w:pPr>
              <w:jc w:val="center"/>
              <w:rPr>
                <w:sz w:val="18"/>
              </w:rPr>
            </w:pPr>
            <w:r w:rsidRPr="00814A7A">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7792442F" w14:textId="77777777" w:rsidR="003B4526" w:rsidRPr="00814A7A" w:rsidRDefault="003B4526" w:rsidP="00280205">
            <w:pPr>
              <w:jc w:val="center"/>
              <w:rPr>
                <w:sz w:val="18"/>
              </w:rPr>
            </w:pPr>
            <w:r w:rsidRPr="00814A7A">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414EC5DF" w14:textId="77777777" w:rsidR="003B4526" w:rsidRPr="00814A7A" w:rsidRDefault="003B4526" w:rsidP="00280205">
            <w:pPr>
              <w:jc w:val="center"/>
              <w:rPr>
                <w:sz w:val="18"/>
              </w:rPr>
            </w:pPr>
            <w:r w:rsidRPr="00814A7A">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0609CD2A" w14:textId="77777777" w:rsidR="003B4526" w:rsidRPr="00814A7A" w:rsidRDefault="003B4526" w:rsidP="00280205">
            <w:pPr>
              <w:jc w:val="center"/>
              <w:rPr>
                <w:sz w:val="18"/>
              </w:rPr>
            </w:pPr>
            <w:r w:rsidRPr="00814A7A">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41106CDF" w14:textId="77777777" w:rsidR="003B4526" w:rsidRPr="00814A7A" w:rsidRDefault="003B4526" w:rsidP="00280205">
            <w:pPr>
              <w:jc w:val="center"/>
              <w:rPr>
                <w:sz w:val="18"/>
              </w:rPr>
            </w:pPr>
            <w:r w:rsidRPr="00814A7A">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2E2D6BB9" w14:textId="77777777" w:rsidR="003B4526" w:rsidRPr="00814A7A" w:rsidRDefault="003B4526" w:rsidP="00280205">
            <w:pPr>
              <w:jc w:val="center"/>
              <w:rPr>
                <w:sz w:val="18"/>
              </w:rPr>
            </w:pPr>
            <w:r w:rsidRPr="00814A7A">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1F8A6157" w14:textId="77777777" w:rsidR="003B4526" w:rsidRPr="00814A7A" w:rsidRDefault="003B4526" w:rsidP="00280205">
            <w:pPr>
              <w:jc w:val="center"/>
              <w:rPr>
                <w:sz w:val="18"/>
              </w:rPr>
            </w:pPr>
            <w:r w:rsidRPr="00814A7A">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1AC504E0" w14:textId="77777777" w:rsidR="003B4526" w:rsidRPr="00814A7A" w:rsidRDefault="003B4526" w:rsidP="00280205">
            <w:pPr>
              <w:jc w:val="center"/>
              <w:rPr>
                <w:sz w:val="18"/>
              </w:rPr>
            </w:pPr>
            <w:r w:rsidRPr="00814A7A">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1358B6AE" w14:textId="77777777" w:rsidR="003B4526" w:rsidRPr="00814A7A" w:rsidRDefault="003B4526" w:rsidP="00280205">
            <w:pPr>
              <w:jc w:val="center"/>
              <w:rPr>
                <w:sz w:val="18"/>
              </w:rPr>
            </w:pPr>
            <w:r w:rsidRPr="00814A7A">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4D64F89E" w14:textId="77777777" w:rsidR="003B4526" w:rsidRPr="00814A7A" w:rsidRDefault="003B4526" w:rsidP="00280205">
            <w:pPr>
              <w:jc w:val="center"/>
              <w:rPr>
                <w:sz w:val="18"/>
              </w:rPr>
            </w:pPr>
            <w:r w:rsidRPr="00814A7A">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35A2A336" w14:textId="77777777" w:rsidR="003B4526" w:rsidRPr="00814A7A" w:rsidRDefault="003B4526" w:rsidP="00280205">
            <w:pPr>
              <w:jc w:val="center"/>
              <w:rPr>
                <w:sz w:val="18"/>
              </w:rPr>
            </w:pPr>
            <w:r w:rsidRPr="00814A7A">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3B5C11FA" w14:textId="77777777" w:rsidR="003B4526" w:rsidRPr="00814A7A" w:rsidRDefault="003B4526" w:rsidP="00280205">
            <w:pPr>
              <w:jc w:val="center"/>
              <w:rPr>
                <w:sz w:val="18"/>
              </w:rPr>
            </w:pPr>
            <w:r w:rsidRPr="00814A7A">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562A88F9" w14:textId="77777777" w:rsidR="003B4526" w:rsidRPr="00814A7A" w:rsidRDefault="003B4526" w:rsidP="00280205">
            <w:pPr>
              <w:jc w:val="center"/>
              <w:rPr>
                <w:sz w:val="18"/>
              </w:rPr>
            </w:pPr>
            <w:r w:rsidRPr="00814A7A">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38D59A8A" w14:textId="77777777" w:rsidR="003B4526" w:rsidRPr="00814A7A" w:rsidRDefault="003B4526" w:rsidP="00280205">
            <w:pPr>
              <w:jc w:val="center"/>
              <w:rPr>
                <w:sz w:val="18"/>
              </w:rPr>
            </w:pPr>
            <w:r w:rsidRPr="00814A7A">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7596710D" w14:textId="77777777" w:rsidR="003B4526" w:rsidRPr="00814A7A" w:rsidRDefault="003B4526" w:rsidP="00280205">
            <w:pPr>
              <w:jc w:val="center"/>
              <w:rPr>
                <w:sz w:val="18"/>
              </w:rPr>
            </w:pPr>
            <w:r w:rsidRPr="00814A7A">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277C0685" w14:textId="77777777" w:rsidR="003B4526" w:rsidRPr="00814A7A" w:rsidRDefault="003B4526" w:rsidP="00280205">
            <w:pPr>
              <w:jc w:val="center"/>
              <w:rPr>
                <w:sz w:val="18"/>
              </w:rPr>
            </w:pPr>
            <w:r w:rsidRPr="00814A7A">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5C12ED76" w14:textId="77777777" w:rsidR="003B4526" w:rsidRPr="00814A7A" w:rsidRDefault="003B4526" w:rsidP="00280205">
            <w:pPr>
              <w:jc w:val="center"/>
              <w:rPr>
                <w:sz w:val="18"/>
              </w:rPr>
            </w:pPr>
            <w:r w:rsidRPr="00814A7A">
              <w:rPr>
                <w:sz w:val="18"/>
              </w:rPr>
              <w:t>32</w:t>
            </w:r>
          </w:p>
        </w:tc>
      </w:tr>
      <w:tr w:rsidR="003B4526" w14:paraId="373EF2DD"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8635EF7" w14:textId="77777777" w:rsidR="003B4526" w:rsidRPr="00814A7A" w:rsidRDefault="003B4526" w:rsidP="00280205">
            <w:pPr>
              <w:jc w:val="center"/>
              <w:rPr>
                <w:sz w:val="18"/>
              </w:rPr>
            </w:pPr>
            <w:r w:rsidRPr="00814A7A">
              <w:rPr>
                <w:sz w:val="18"/>
              </w:rPr>
              <w:t>u</w:t>
            </w:r>
          </w:p>
        </w:tc>
      </w:tr>
      <w:tr w:rsidR="003B4526" w14:paraId="469A3F6E"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4F7C68E" w14:textId="77777777" w:rsidR="003B4526" w:rsidRPr="00814A7A" w:rsidRDefault="003B4526" w:rsidP="00280205">
            <w:pPr>
              <w:jc w:val="center"/>
              <w:rPr>
                <w:sz w:val="18"/>
              </w:rPr>
            </w:pPr>
            <w:r w:rsidRPr="00814A7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3088E6E4" w14:textId="77777777" w:rsidR="003B4526" w:rsidRPr="00814A7A" w:rsidRDefault="003B4526" w:rsidP="00280205">
            <w:pPr>
              <w:jc w:val="center"/>
              <w:rPr>
                <w:sz w:val="18"/>
              </w:rPr>
            </w:pPr>
            <w:r w:rsidRPr="00814A7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0F0E803D" w14:textId="77777777" w:rsidR="003B4526" w:rsidRPr="00814A7A" w:rsidRDefault="003B4526" w:rsidP="00280205">
            <w:pPr>
              <w:jc w:val="center"/>
              <w:rPr>
                <w:sz w:val="18"/>
              </w:rPr>
            </w:pPr>
            <w:r w:rsidRPr="00814A7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3A5A5B9C" w14:textId="77777777" w:rsidR="003B4526" w:rsidRPr="00814A7A" w:rsidRDefault="003B4526" w:rsidP="00280205">
            <w:pPr>
              <w:jc w:val="center"/>
              <w:rPr>
                <w:sz w:val="18"/>
              </w:rPr>
            </w:pPr>
            <w:r w:rsidRPr="00814A7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37793309" w14:textId="77777777" w:rsidR="003B4526" w:rsidRPr="00814A7A" w:rsidRDefault="003B4526" w:rsidP="00280205">
            <w:pPr>
              <w:jc w:val="center"/>
              <w:rPr>
                <w:sz w:val="18"/>
              </w:rPr>
            </w:pPr>
            <w:r w:rsidRPr="00814A7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3FA79F0F" w14:textId="77777777" w:rsidR="003B4526" w:rsidRPr="00814A7A" w:rsidRDefault="003B4526" w:rsidP="00280205">
            <w:pPr>
              <w:jc w:val="center"/>
              <w:rPr>
                <w:sz w:val="18"/>
              </w:rPr>
            </w:pPr>
            <w:r w:rsidRPr="00814A7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1C8DE488" w14:textId="77777777" w:rsidR="003B4526" w:rsidRPr="00814A7A" w:rsidRDefault="003B4526" w:rsidP="00280205">
            <w:pPr>
              <w:jc w:val="center"/>
              <w:rPr>
                <w:sz w:val="18"/>
              </w:rPr>
            </w:pPr>
            <w:r w:rsidRPr="00814A7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0A850655" w14:textId="77777777" w:rsidR="003B4526" w:rsidRPr="00814A7A" w:rsidRDefault="003B4526" w:rsidP="00280205">
            <w:pPr>
              <w:jc w:val="center"/>
              <w:rPr>
                <w:sz w:val="18"/>
              </w:rPr>
            </w:pPr>
            <w:r w:rsidRPr="00814A7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2C50A4F3" w14:textId="77777777" w:rsidR="003B4526" w:rsidRPr="00814A7A" w:rsidRDefault="003B4526" w:rsidP="00280205">
            <w:pPr>
              <w:jc w:val="center"/>
              <w:rPr>
                <w:sz w:val="18"/>
              </w:rPr>
            </w:pPr>
            <w:r w:rsidRPr="00814A7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2CD4CF5A" w14:textId="77777777" w:rsidR="003B4526" w:rsidRPr="00814A7A" w:rsidRDefault="003B4526" w:rsidP="00280205">
            <w:pPr>
              <w:jc w:val="center"/>
              <w:rPr>
                <w:sz w:val="18"/>
              </w:rPr>
            </w:pPr>
            <w:r w:rsidRPr="00814A7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7B2377B3" w14:textId="77777777" w:rsidR="003B4526" w:rsidRPr="00814A7A" w:rsidRDefault="003B4526" w:rsidP="00280205">
            <w:pPr>
              <w:jc w:val="center"/>
              <w:rPr>
                <w:sz w:val="18"/>
              </w:rPr>
            </w:pPr>
            <w:r w:rsidRPr="00814A7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1AB3FD39" w14:textId="77777777" w:rsidR="003B4526" w:rsidRPr="00814A7A" w:rsidRDefault="003B4526" w:rsidP="00280205">
            <w:pPr>
              <w:jc w:val="center"/>
              <w:rPr>
                <w:sz w:val="18"/>
              </w:rPr>
            </w:pPr>
            <w:r w:rsidRPr="00814A7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06063C77" w14:textId="77777777" w:rsidR="003B4526" w:rsidRPr="00814A7A" w:rsidRDefault="003B4526" w:rsidP="00280205">
            <w:pPr>
              <w:jc w:val="center"/>
              <w:rPr>
                <w:sz w:val="18"/>
              </w:rPr>
            </w:pPr>
            <w:r w:rsidRPr="00814A7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384A6305" w14:textId="77777777" w:rsidR="003B4526" w:rsidRPr="00814A7A" w:rsidRDefault="003B4526" w:rsidP="00280205">
            <w:pPr>
              <w:jc w:val="center"/>
              <w:rPr>
                <w:sz w:val="18"/>
              </w:rPr>
            </w:pPr>
            <w:r w:rsidRPr="00814A7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18C57CBA" w14:textId="77777777" w:rsidR="003B4526" w:rsidRPr="00814A7A" w:rsidRDefault="003B4526" w:rsidP="00280205">
            <w:pPr>
              <w:jc w:val="center"/>
              <w:rPr>
                <w:sz w:val="18"/>
              </w:rPr>
            </w:pPr>
            <w:r w:rsidRPr="00814A7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6B4EB11A" w14:textId="77777777" w:rsidR="003B4526" w:rsidRPr="00814A7A" w:rsidRDefault="003B4526" w:rsidP="00280205">
            <w:pPr>
              <w:jc w:val="center"/>
              <w:rPr>
                <w:sz w:val="18"/>
              </w:rPr>
            </w:pPr>
            <w:r w:rsidRPr="00814A7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44ED21DD" w14:textId="77777777" w:rsidR="003B4526" w:rsidRPr="00814A7A" w:rsidRDefault="003B4526" w:rsidP="00280205">
            <w:pPr>
              <w:jc w:val="center"/>
              <w:rPr>
                <w:sz w:val="18"/>
              </w:rPr>
            </w:pPr>
            <w:r w:rsidRPr="00814A7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5838F905" w14:textId="77777777" w:rsidR="003B4526" w:rsidRPr="00814A7A" w:rsidRDefault="003B4526" w:rsidP="00280205">
            <w:pPr>
              <w:jc w:val="center"/>
              <w:rPr>
                <w:sz w:val="18"/>
              </w:rPr>
            </w:pPr>
            <w:r w:rsidRPr="00814A7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1CB61793" w14:textId="77777777" w:rsidR="003B4526" w:rsidRPr="00814A7A" w:rsidRDefault="003B4526" w:rsidP="00280205">
            <w:pPr>
              <w:jc w:val="center"/>
              <w:rPr>
                <w:sz w:val="18"/>
              </w:rPr>
            </w:pPr>
            <w:r w:rsidRPr="00814A7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10B32551" w14:textId="77777777" w:rsidR="003B4526" w:rsidRPr="00814A7A" w:rsidRDefault="003B4526" w:rsidP="00280205">
            <w:pPr>
              <w:jc w:val="center"/>
              <w:rPr>
                <w:sz w:val="18"/>
              </w:rPr>
            </w:pPr>
            <w:r w:rsidRPr="00814A7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43AB4FC5" w14:textId="77777777" w:rsidR="003B4526" w:rsidRPr="00814A7A" w:rsidRDefault="003B4526" w:rsidP="00280205">
            <w:pPr>
              <w:jc w:val="center"/>
              <w:rPr>
                <w:sz w:val="18"/>
              </w:rPr>
            </w:pPr>
            <w:r w:rsidRPr="00814A7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1E200D03" w14:textId="77777777" w:rsidR="003B4526" w:rsidRPr="00814A7A" w:rsidRDefault="003B4526" w:rsidP="00280205">
            <w:pPr>
              <w:jc w:val="center"/>
              <w:rPr>
                <w:sz w:val="18"/>
              </w:rPr>
            </w:pPr>
            <w:r w:rsidRPr="00814A7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4E9FFAC4" w14:textId="77777777" w:rsidR="003B4526" w:rsidRPr="00814A7A" w:rsidRDefault="003B4526" w:rsidP="00280205">
            <w:pPr>
              <w:jc w:val="center"/>
              <w:rPr>
                <w:sz w:val="18"/>
              </w:rPr>
            </w:pPr>
            <w:r w:rsidRPr="00814A7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6A640066" w14:textId="77777777" w:rsidR="003B4526" w:rsidRPr="00814A7A" w:rsidRDefault="003B4526" w:rsidP="00280205">
            <w:pPr>
              <w:jc w:val="center"/>
              <w:rPr>
                <w:sz w:val="18"/>
              </w:rPr>
            </w:pPr>
            <w:r w:rsidRPr="00814A7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19704909" w14:textId="77777777" w:rsidR="003B4526" w:rsidRPr="00814A7A" w:rsidRDefault="003B4526" w:rsidP="00280205">
            <w:pPr>
              <w:jc w:val="center"/>
              <w:rPr>
                <w:sz w:val="18"/>
              </w:rPr>
            </w:pPr>
            <w:r w:rsidRPr="00814A7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03AE9B0A" w14:textId="77777777" w:rsidR="003B4526" w:rsidRPr="00814A7A" w:rsidRDefault="003B4526" w:rsidP="00280205">
            <w:pPr>
              <w:jc w:val="center"/>
              <w:rPr>
                <w:sz w:val="18"/>
              </w:rPr>
            </w:pPr>
            <w:r w:rsidRPr="00814A7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5C7E8E05" w14:textId="77777777" w:rsidR="003B4526" w:rsidRPr="00814A7A" w:rsidRDefault="003B4526" w:rsidP="00280205">
            <w:pPr>
              <w:jc w:val="center"/>
              <w:rPr>
                <w:sz w:val="18"/>
              </w:rPr>
            </w:pPr>
            <w:r w:rsidRPr="00814A7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7E1B4947" w14:textId="77777777" w:rsidR="003B4526" w:rsidRPr="00814A7A" w:rsidRDefault="003B4526" w:rsidP="00280205">
            <w:pPr>
              <w:jc w:val="center"/>
              <w:rPr>
                <w:sz w:val="18"/>
              </w:rPr>
            </w:pPr>
            <w:r w:rsidRPr="00814A7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77D72578" w14:textId="77777777" w:rsidR="003B4526" w:rsidRPr="00814A7A" w:rsidRDefault="003B4526" w:rsidP="00280205">
            <w:pPr>
              <w:jc w:val="center"/>
              <w:rPr>
                <w:sz w:val="18"/>
              </w:rPr>
            </w:pPr>
            <w:r w:rsidRPr="00814A7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13C57664" w14:textId="77777777" w:rsidR="003B4526" w:rsidRPr="00814A7A" w:rsidRDefault="003B4526" w:rsidP="00280205">
            <w:pPr>
              <w:jc w:val="center"/>
              <w:rPr>
                <w:sz w:val="18"/>
              </w:rPr>
            </w:pPr>
            <w:r w:rsidRPr="00814A7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195B8F4E" w14:textId="77777777" w:rsidR="003B4526" w:rsidRPr="00814A7A" w:rsidRDefault="003B4526" w:rsidP="00280205">
            <w:pPr>
              <w:jc w:val="center"/>
              <w:rPr>
                <w:sz w:val="18"/>
              </w:rPr>
            </w:pPr>
            <w:r w:rsidRPr="00814A7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689566EB" w14:textId="77777777" w:rsidR="003B4526" w:rsidRPr="00814A7A" w:rsidRDefault="003B4526" w:rsidP="00280205">
            <w:pPr>
              <w:jc w:val="center"/>
              <w:rPr>
                <w:sz w:val="18"/>
              </w:rPr>
            </w:pPr>
            <w:r w:rsidRPr="00814A7A">
              <w:rPr>
                <w:sz w:val="18"/>
              </w:rPr>
              <w:t>0</w:t>
            </w:r>
          </w:p>
        </w:tc>
      </w:tr>
      <w:tr w:rsidR="003B4526" w14:paraId="7FF0E902" w14:textId="77777777" w:rsidTr="002F31B6">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268034AE" w14:textId="77777777" w:rsidR="003B4526" w:rsidRPr="00814A7A" w:rsidRDefault="003B4526" w:rsidP="00280205">
            <w:pPr>
              <w:jc w:val="center"/>
              <w:rPr>
                <w:sz w:val="18"/>
              </w:rPr>
            </w:pPr>
            <w:r w:rsidRPr="00814A7A">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1F71C942" w14:textId="77777777" w:rsidR="003B4526" w:rsidRPr="00814A7A" w:rsidRDefault="003B4526" w:rsidP="00280205">
            <w:pPr>
              <w:jc w:val="center"/>
              <w:rPr>
                <w:sz w:val="18"/>
              </w:rPr>
            </w:pPr>
            <w:r w:rsidRPr="00814A7A">
              <w:rPr>
                <w:sz w:val="18"/>
              </w:rPr>
              <w:t>m8</w:t>
            </w:r>
          </w:p>
        </w:tc>
        <w:tc>
          <w:tcPr>
            <w:tcW w:w="0" w:type="auto"/>
            <w:tcBorders>
              <w:top w:val="outset" w:sz="6" w:space="0" w:color="auto"/>
              <w:left w:val="outset" w:sz="6" w:space="0" w:color="auto"/>
              <w:bottom w:val="outset" w:sz="6" w:space="0" w:color="auto"/>
              <w:right w:val="outset" w:sz="6" w:space="0" w:color="auto"/>
            </w:tcBorders>
            <w:hideMark/>
          </w:tcPr>
          <w:p w14:paraId="6B42BED8" w14:textId="77777777" w:rsidR="003B4526" w:rsidRPr="00814A7A" w:rsidRDefault="003B4526" w:rsidP="00280205">
            <w:pPr>
              <w:jc w:val="center"/>
              <w:rPr>
                <w:sz w:val="18"/>
              </w:rPr>
            </w:pPr>
            <w:r w:rsidRPr="00814A7A">
              <w:rPr>
                <w:sz w:val="18"/>
              </w:rPr>
              <w:t>m7</w:t>
            </w:r>
          </w:p>
        </w:tc>
        <w:tc>
          <w:tcPr>
            <w:tcW w:w="0" w:type="auto"/>
            <w:tcBorders>
              <w:top w:val="outset" w:sz="6" w:space="0" w:color="auto"/>
              <w:left w:val="outset" w:sz="6" w:space="0" w:color="auto"/>
              <w:bottom w:val="outset" w:sz="6" w:space="0" w:color="auto"/>
              <w:right w:val="outset" w:sz="6" w:space="0" w:color="auto"/>
            </w:tcBorders>
            <w:hideMark/>
          </w:tcPr>
          <w:p w14:paraId="7AA04473" w14:textId="77777777" w:rsidR="003B4526" w:rsidRPr="00814A7A" w:rsidRDefault="003B4526" w:rsidP="00280205">
            <w:pPr>
              <w:jc w:val="center"/>
              <w:rPr>
                <w:sz w:val="18"/>
              </w:rPr>
            </w:pPr>
            <w:r w:rsidRPr="00814A7A">
              <w:rPr>
                <w:sz w:val="18"/>
              </w:rPr>
              <w:t>m6</w:t>
            </w:r>
          </w:p>
        </w:tc>
        <w:tc>
          <w:tcPr>
            <w:tcW w:w="0" w:type="auto"/>
            <w:tcBorders>
              <w:top w:val="outset" w:sz="6" w:space="0" w:color="auto"/>
              <w:left w:val="outset" w:sz="6" w:space="0" w:color="auto"/>
              <w:bottom w:val="outset" w:sz="6" w:space="0" w:color="auto"/>
              <w:right w:val="outset" w:sz="6" w:space="0" w:color="auto"/>
            </w:tcBorders>
            <w:hideMark/>
          </w:tcPr>
          <w:p w14:paraId="716EE3D7" w14:textId="77777777" w:rsidR="003B4526" w:rsidRPr="00814A7A" w:rsidRDefault="003B4526" w:rsidP="00280205">
            <w:pPr>
              <w:jc w:val="center"/>
              <w:rPr>
                <w:sz w:val="18"/>
              </w:rPr>
            </w:pPr>
            <w:r w:rsidRPr="00814A7A">
              <w:rPr>
                <w:sz w:val="18"/>
              </w:rPr>
              <w:t>m5</w:t>
            </w:r>
          </w:p>
        </w:tc>
        <w:tc>
          <w:tcPr>
            <w:tcW w:w="0" w:type="auto"/>
            <w:tcBorders>
              <w:top w:val="outset" w:sz="6" w:space="0" w:color="auto"/>
              <w:left w:val="outset" w:sz="6" w:space="0" w:color="auto"/>
              <w:bottom w:val="outset" w:sz="6" w:space="0" w:color="auto"/>
              <w:right w:val="outset" w:sz="6" w:space="0" w:color="auto"/>
            </w:tcBorders>
            <w:hideMark/>
          </w:tcPr>
          <w:p w14:paraId="462796E2" w14:textId="77777777" w:rsidR="003B4526" w:rsidRPr="00814A7A" w:rsidRDefault="003B4526" w:rsidP="00280205">
            <w:pPr>
              <w:jc w:val="center"/>
              <w:rPr>
                <w:sz w:val="18"/>
              </w:rPr>
            </w:pPr>
            <w:r w:rsidRPr="00814A7A">
              <w:rPr>
                <w:sz w:val="18"/>
              </w:rPr>
              <w:t>m4</w:t>
            </w:r>
          </w:p>
        </w:tc>
        <w:tc>
          <w:tcPr>
            <w:tcW w:w="0" w:type="auto"/>
            <w:tcBorders>
              <w:top w:val="outset" w:sz="6" w:space="0" w:color="auto"/>
              <w:left w:val="outset" w:sz="6" w:space="0" w:color="auto"/>
              <w:bottom w:val="outset" w:sz="6" w:space="0" w:color="auto"/>
              <w:right w:val="outset" w:sz="6" w:space="0" w:color="auto"/>
            </w:tcBorders>
            <w:hideMark/>
          </w:tcPr>
          <w:p w14:paraId="77D4259A" w14:textId="77777777" w:rsidR="003B4526" w:rsidRPr="00814A7A" w:rsidRDefault="003B4526" w:rsidP="00280205">
            <w:pPr>
              <w:jc w:val="center"/>
              <w:rPr>
                <w:sz w:val="18"/>
              </w:rPr>
            </w:pPr>
            <w:r w:rsidRPr="00814A7A">
              <w:rPr>
                <w:sz w:val="18"/>
              </w:rPr>
              <w:t>m3</w:t>
            </w:r>
          </w:p>
        </w:tc>
        <w:tc>
          <w:tcPr>
            <w:tcW w:w="0" w:type="auto"/>
            <w:tcBorders>
              <w:top w:val="outset" w:sz="6" w:space="0" w:color="auto"/>
              <w:left w:val="outset" w:sz="6" w:space="0" w:color="auto"/>
              <w:bottom w:val="outset" w:sz="6" w:space="0" w:color="auto"/>
              <w:right w:val="outset" w:sz="6" w:space="0" w:color="auto"/>
            </w:tcBorders>
            <w:hideMark/>
          </w:tcPr>
          <w:p w14:paraId="20B38C6B" w14:textId="77777777" w:rsidR="003B4526" w:rsidRPr="00814A7A" w:rsidRDefault="003B4526" w:rsidP="00280205">
            <w:pPr>
              <w:jc w:val="center"/>
              <w:rPr>
                <w:sz w:val="18"/>
              </w:rPr>
            </w:pPr>
            <w:r w:rsidRPr="00814A7A">
              <w:rPr>
                <w:sz w:val="18"/>
              </w:rPr>
              <w:t>m2</w:t>
            </w:r>
          </w:p>
        </w:tc>
        <w:tc>
          <w:tcPr>
            <w:tcW w:w="0" w:type="auto"/>
            <w:tcBorders>
              <w:top w:val="outset" w:sz="6" w:space="0" w:color="auto"/>
              <w:left w:val="outset" w:sz="6" w:space="0" w:color="auto"/>
              <w:bottom w:val="outset" w:sz="6" w:space="0" w:color="auto"/>
              <w:right w:val="outset" w:sz="6" w:space="0" w:color="auto"/>
            </w:tcBorders>
            <w:hideMark/>
          </w:tcPr>
          <w:p w14:paraId="231EA7EF" w14:textId="77777777" w:rsidR="003B4526" w:rsidRPr="00814A7A" w:rsidRDefault="003B4526" w:rsidP="00280205">
            <w:pPr>
              <w:jc w:val="center"/>
              <w:rPr>
                <w:sz w:val="18"/>
              </w:rPr>
            </w:pPr>
            <w:r w:rsidRPr="00814A7A">
              <w:rPr>
                <w:sz w:val="18"/>
              </w:rPr>
              <w:t>m1</w:t>
            </w:r>
          </w:p>
        </w:tc>
        <w:tc>
          <w:tcPr>
            <w:tcW w:w="0" w:type="auto"/>
            <w:tcBorders>
              <w:top w:val="outset" w:sz="6" w:space="0" w:color="auto"/>
              <w:left w:val="outset" w:sz="6" w:space="0" w:color="auto"/>
              <w:bottom w:val="outset" w:sz="6" w:space="0" w:color="auto"/>
              <w:right w:val="outset" w:sz="6" w:space="0" w:color="auto"/>
            </w:tcBorders>
            <w:hideMark/>
          </w:tcPr>
          <w:p w14:paraId="6A1D451A" w14:textId="77777777" w:rsidR="003B4526" w:rsidRPr="00814A7A" w:rsidRDefault="003B4526" w:rsidP="00280205">
            <w:pPr>
              <w:jc w:val="center"/>
              <w:rPr>
                <w:sz w:val="18"/>
              </w:rPr>
            </w:pPr>
            <w:r w:rsidRPr="00814A7A">
              <w:rPr>
                <w:sz w:val="18"/>
              </w:rPr>
              <w:t>m0</w:t>
            </w:r>
          </w:p>
        </w:tc>
      </w:tr>
    </w:tbl>
    <w:p w14:paraId="5827E783" w14:textId="701E6293"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24</w:t>
      </w:r>
      <w:r>
        <w:rPr>
          <w:noProof/>
        </w:rPr>
        <w:fldChar w:fldCharType="end"/>
      </w:r>
      <w:r>
        <w:t xml:space="preserve"> LLC_INTERRUPT_MASK register.</w:t>
      </w:r>
    </w:p>
    <w:p w14:paraId="0DE97B1D" w14:textId="77777777" w:rsidR="003B4526" w:rsidRDefault="003B4526" w:rsidP="006C1F1D">
      <w:pPr>
        <w:pStyle w:val="Heading3"/>
      </w:pPr>
      <w:bookmarkStart w:id="157" w:name="_Toc23344066"/>
      <w:r>
        <w:t>LLC_OPERATION_CONTROL</w:t>
      </w:r>
      <w:bookmarkEnd w:id="157"/>
    </w:p>
    <w:p w14:paraId="5124B7F0" w14:textId="77777777" w:rsidR="003B4526" w:rsidRDefault="003B4526" w:rsidP="002F31B6">
      <w:pPr>
        <w:pStyle w:val="NormalWeb"/>
        <w:jc w:val="both"/>
      </w:pPr>
      <w:r>
        <w:t>This register is used to change the behavior of the LLC in various ways, as listed in the description for each bit. The default values are listed in the bit field description.</w:t>
      </w:r>
    </w:p>
    <w:p w14:paraId="08B15911" w14:textId="77777777" w:rsidR="003B4526" w:rsidRDefault="003B4526" w:rsidP="006C1F1D">
      <w:pPr>
        <w:pStyle w:val="NormalWeb"/>
      </w:pPr>
      <w:r>
        <w:t>Attribute: RW</w:t>
      </w:r>
    </w:p>
    <w:p w14:paraId="16B2A3B7" w14:textId="77777777" w:rsidR="003B4526" w:rsidRDefault="003B4526" w:rsidP="006C1F1D">
      <w:pPr>
        <w:pStyle w:val="NormalWeb"/>
      </w:pPr>
      <w:r>
        <w:t>Security: Non-secure</w:t>
      </w:r>
    </w:p>
    <w:p w14:paraId="5E3F6258" w14:textId="77777777" w:rsidR="003B4526" w:rsidRDefault="003B4526" w:rsidP="006C1F1D">
      <w:pPr>
        <w:pStyle w:val="NormalWeb"/>
      </w:pPr>
      <w:r>
        <w:t>Bit field description:</w:t>
      </w:r>
    </w:p>
    <w:p w14:paraId="40ACB305" w14:textId="77777777" w:rsidR="003B4526" w:rsidRDefault="003B4526" w:rsidP="004061BB">
      <w:pPr>
        <w:numPr>
          <w:ilvl w:val="0"/>
          <w:numId w:val="56"/>
        </w:numPr>
        <w:spacing w:before="100" w:beforeAutospacing="1" w:after="100" w:afterAutospacing="1" w:line="240" w:lineRule="auto"/>
      </w:pPr>
      <w:r>
        <w:rPr>
          <w:b/>
          <w:bCs/>
        </w:rPr>
        <w:t>FAS</w:t>
      </w:r>
      <w:r>
        <w:t xml:space="preserve">[1] - </w:t>
      </w:r>
      <w:r>
        <w:br/>
        <w:t xml:space="preserve">1'b1: Force address serialization--only 1 operation can issue to memory for an address. </w:t>
      </w:r>
      <w:r>
        <w:br/>
        <w:t>1'b0: Do not force address serialization. Default value.</w:t>
      </w:r>
    </w:p>
    <w:p w14:paraId="3C5C939E" w14:textId="77777777" w:rsidR="003B4526" w:rsidRDefault="003B4526" w:rsidP="004061BB">
      <w:pPr>
        <w:numPr>
          <w:ilvl w:val="0"/>
          <w:numId w:val="56"/>
        </w:numPr>
        <w:spacing w:before="100" w:beforeAutospacing="1" w:after="100" w:afterAutospacing="1" w:line="240" w:lineRule="auto"/>
      </w:pPr>
      <w:r>
        <w:rPr>
          <w:b/>
          <w:bCs/>
        </w:rPr>
        <w:t>LRU</w:t>
      </w:r>
      <w:r>
        <w:t xml:space="preserve">[0] - </w:t>
      </w:r>
      <w:r>
        <w:br/>
        <w:t>1'b1: Enable LRU updates on a cache hit.</w:t>
      </w:r>
      <w:r>
        <w:br/>
        <w:t>1'b0: Disable LRU updates on a cache hit.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446"/>
        <w:gridCol w:w="493"/>
      </w:tblGrid>
      <w:tr w:rsidR="003B4526" w14:paraId="435DFE58"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697F535"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4EA6BFCE"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6E191B99"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5444ADA6"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69C696E3"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02977DA7"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08BC1476"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3269AD77"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1B307A5A"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2DD287E8"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00B489C4"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2915E20F"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478E1DF9"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3220AFDA"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2B07023B"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46ED6893"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1CD1B2C2"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33C390C6"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7095BCAA"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3B73C390"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63224440"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34A13C65"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2896ACCF"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37704AEE"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69F75C1C"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51957B3B"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6EA57733"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5CDAC787"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50256461"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4588AB04"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271580C3"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7EF9772D" w14:textId="77777777" w:rsidR="003B4526" w:rsidRPr="00814A7A" w:rsidRDefault="003B4526" w:rsidP="00280205">
            <w:pPr>
              <w:jc w:val="center"/>
              <w:rPr>
                <w:sz w:val="20"/>
              </w:rPr>
            </w:pPr>
            <w:r w:rsidRPr="00814A7A">
              <w:rPr>
                <w:sz w:val="20"/>
              </w:rPr>
              <w:t>32</w:t>
            </w:r>
          </w:p>
        </w:tc>
      </w:tr>
      <w:tr w:rsidR="003B4526" w14:paraId="1EAAEE75"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7F35FB2" w14:textId="77777777" w:rsidR="003B4526" w:rsidRPr="00814A7A" w:rsidRDefault="003B4526" w:rsidP="00280205">
            <w:pPr>
              <w:jc w:val="center"/>
              <w:rPr>
                <w:sz w:val="20"/>
              </w:rPr>
            </w:pPr>
            <w:r w:rsidRPr="00814A7A">
              <w:rPr>
                <w:sz w:val="20"/>
              </w:rPr>
              <w:t>u</w:t>
            </w:r>
          </w:p>
        </w:tc>
      </w:tr>
      <w:tr w:rsidR="003B4526" w14:paraId="10F8A2F3"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E8ABA39"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4B16EDA1"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9A719EC"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2A9A43CF"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7B282434"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4E01CE15"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364BEAC0"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1979898A"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669E390A"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5EFF2087"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7C8FCA75"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3356EE87"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29098CFB"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6E724E26"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322D0742"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047C47C5"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2EDA0D69"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7E413B80"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27948CD8"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08EC1150"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6360F18B"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191F4647"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5FD7D108"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757B056E"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0B8C51E3"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212E2DEF"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03A4F3B5"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6A261DF9"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5358D4A3"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11E262BC"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34F280E4"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56478651" w14:textId="77777777" w:rsidR="003B4526" w:rsidRPr="00814A7A" w:rsidRDefault="003B4526" w:rsidP="00280205">
            <w:pPr>
              <w:jc w:val="center"/>
              <w:rPr>
                <w:sz w:val="20"/>
              </w:rPr>
            </w:pPr>
            <w:r w:rsidRPr="00814A7A">
              <w:rPr>
                <w:sz w:val="20"/>
              </w:rPr>
              <w:t>0</w:t>
            </w:r>
          </w:p>
        </w:tc>
      </w:tr>
      <w:tr w:rsidR="003B4526" w14:paraId="13031B42" w14:textId="77777777" w:rsidTr="002F31B6">
        <w:trPr>
          <w:tblCellSpacing w:w="7"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2D900FBB" w14:textId="77777777" w:rsidR="003B4526" w:rsidRPr="00814A7A" w:rsidRDefault="003B4526" w:rsidP="00280205">
            <w:pPr>
              <w:jc w:val="center"/>
              <w:rPr>
                <w:sz w:val="20"/>
              </w:rPr>
            </w:pPr>
            <w:r w:rsidRPr="00814A7A">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0AB84F68" w14:textId="77777777" w:rsidR="003B4526" w:rsidRPr="00814A7A" w:rsidRDefault="003B4526" w:rsidP="00280205">
            <w:pPr>
              <w:jc w:val="center"/>
              <w:rPr>
                <w:sz w:val="20"/>
              </w:rPr>
            </w:pPr>
            <w:r w:rsidRPr="00814A7A">
              <w:rPr>
                <w:sz w:val="20"/>
              </w:rPr>
              <w:t>FAS</w:t>
            </w:r>
          </w:p>
        </w:tc>
        <w:tc>
          <w:tcPr>
            <w:tcW w:w="0" w:type="auto"/>
            <w:tcBorders>
              <w:top w:val="outset" w:sz="6" w:space="0" w:color="auto"/>
              <w:left w:val="outset" w:sz="6" w:space="0" w:color="auto"/>
              <w:bottom w:val="outset" w:sz="6" w:space="0" w:color="auto"/>
              <w:right w:val="outset" w:sz="6" w:space="0" w:color="auto"/>
            </w:tcBorders>
            <w:hideMark/>
          </w:tcPr>
          <w:p w14:paraId="5BCAED6B" w14:textId="77777777" w:rsidR="003B4526" w:rsidRPr="00814A7A" w:rsidRDefault="003B4526" w:rsidP="00280205">
            <w:pPr>
              <w:jc w:val="center"/>
              <w:rPr>
                <w:sz w:val="20"/>
              </w:rPr>
            </w:pPr>
            <w:r w:rsidRPr="00814A7A">
              <w:rPr>
                <w:sz w:val="20"/>
              </w:rPr>
              <w:t>LRU</w:t>
            </w:r>
          </w:p>
        </w:tc>
      </w:tr>
    </w:tbl>
    <w:p w14:paraId="79397057" w14:textId="7C5F5A29"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25</w:t>
      </w:r>
      <w:r>
        <w:rPr>
          <w:noProof/>
        </w:rPr>
        <w:fldChar w:fldCharType="end"/>
      </w:r>
      <w:r>
        <w:t xml:space="preserve"> LLC_OPERATION_CONTROL register.</w:t>
      </w:r>
    </w:p>
    <w:p w14:paraId="2B97B0BE" w14:textId="77777777" w:rsidR="003B4526" w:rsidRDefault="003B4526" w:rsidP="006C1F1D">
      <w:pPr>
        <w:pStyle w:val="Heading3"/>
      </w:pPr>
      <w:bookmarkStart w:id="158" w:name="_Toc23344067"/>
      <w:r>
        <w:lastRenderedPageBreak/>
        <w:t>LLC_RAM_ADDRESS_BASE</w:t>
      </w:r>
      <w:bookmarkEnd w:id="158"/>
    </w:p>
    <w:p w14:paraId="75643BAB" w14:textId="77777777" w:rsidR="003B4526" w:rsidRDefault="003B4526" w:rsidP="002F31B6">
      <w:pPr>
        <w:pStyle w:val="NormalWeb"/>
        <w:jc w:val="both"/>
      </w:pPr>
      <w:r>
        <w:t>This register indicates the system address offset of the RAM mode. The address range should always be allocated as the full size of the LLC capacity rounded up to a power of 2, and the address offset must be programmed to a naturally aligned address for that size. The default value of this register is the address range base specified during NoC construction.</w:t>
      </w:r>
    </w:p>
    <w:p w14:paraId="2151F660" w14:textId="77777777" w:rsidR="003B4526" w:rsidRDefault="003B4526" w:rsidP="002F31B6">
      <w:pPr>
        <w:pStyle w:val="NormalWeb"/>
        <w:jc w:val="both"/>
      </w:pPr>
      <w:r>
        <w:t>This register requires secure access, since it controls the address range for RAM storage, implicitly changing the contents of that range.</w:t>
      </w:r>
    </w:p>
    <w:p w14:paraId="6065800A" w14:textId="77777777" w:rsidR="003B4526" w:rsidRDefault="003B4526" w:rsidP="006C1F1D">
      <w:pPr>
        <w:pStyle w:val="NormalWeb"/>
      </w:pPr>
      <w:r>
        <w:t>Attribute: RW</w:t>
      </w:r>
    </w:p>
    <w:p w14:paraId="30EDDE32" w14:textId="77777777" w:rsidR="003B4526" w:rsidRDefault="003B4526" w:rsidP="006C1F1D">
      <w:pPr>
        <w:pStyle w:val="NormalWeb"/>
      </w:pPr>
      <w:r>
        <w:t>Security: Secure access only</w:t>
      </w:r>
    </w:p>
    <w:p w14:paraId="3071E07C" w14:textId="77777777" w:rsidR="003B4526" w:rsidRDefault="003B4526" w:rsidP="006C1F1D">
      <w:pPr>
        <w:pStyle w:val="NormalWeb"/>
      </w:pPr>
      <w:r>
        <w:t>Bit field description:</w:t>
      </w:r>
    </w:p>
    <w:p w14:paraId="1BBDB0FE" w14:textId="77777777" w:rsidR="003B4526" w:rsidRDefault="003B4526" w:rsidP="004061BB">
      <w:pPr>
        <w:numPr>
          <w:ilvl w:val="0"/>
          <w:numId w:val="57"/>
        </w:numPr>
        <w:spacing w:before="100" w:beforeAutospacing="1" w:after="100" w:afterAutospacing="1" w:line="240" w:lineRule="auto"/>
      </w:pPr>
      <w:r>
        <w:rPr>
          <w:b/>
          <w:bCs/>
        </w:rPr>
        <w:t>Address</w:t>
      </w:r>
      <w:r>
        <w:t>[63:0] -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5B294465"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73BBFBD"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2A3789BB"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2FAB9D22"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65B7DECA"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59EAE97C"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240C2ECA"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026BAEB6"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781A3FD9"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22106FD5"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6B9EFC7E"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4D495DDE"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12A2DD4D"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0D1089AC"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4E7E55E3"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5FB1CD77"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43242C91"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5DCE8473"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6BC1E72"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09E8E01F"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45EABD88"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5975F40E"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1D209B46"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06F18C46"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7B9F039C"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1E5A81FE"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1139ACBE"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6CA4A2BA"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0303B222"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3FD57FDE"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7C97465B"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527318AE"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24869C5C" w14:textId="77777777" w:rsidR="003B4526" w:rsidRPr="00814A7A" w:rsidRDefault="003B4526" w:rsidP="00280205">
            <w:pPr>
              <w:jc w:val="center"/>
              <w:rPr>
                <w:sz w:val="20"/>
              </w:rPr>
            </w:pPr>
            <w:r w:rsidRPr="00814A7A">
              <w:rPr>
                <w:sz w:val="20"/>
              </w:rPr>
              <w:t>32</w:t>
            </w:r>
          </w:p>
        </w:tc>
      </w:tr>
      <w:tr w:rsidR="003B4526" w14:paraId="64E34555"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931C1C3" w14:textId="77777777" w:rsidR="003B4526" w:rsidRPr="00814A7A" w:rsidRDefault="003B4526" w:rsidP="00280205">
            <w:pPr>
              <w:jc w:val="center"/>
              <w:rPr>
                <w:sz w:val="20"/>
              </w:rPr>
            </w:pPr>
            <w:r w:rsidRPr="00814A7A">
              <w:rPr>
                <w:sz w:val="20"/>
              </w:rPr>
              <w:t>Address</w:t>
            </w:r>
          </w:p>
        </w:tc>
      </w:tr>
      <w:tr w:rsidR="003B4526" w14:paraId="1FC2492D"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DE7B281"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3CB7FCE5"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796DA4BF"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7E561F21"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48F53CFC"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03315D1A"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17CD61D9"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3D2F8C8A"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642F5848"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075AAD4F"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3CB7596F"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60EED7D5"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45DADE6B"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7893991E"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51660377"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519FD7E7"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7C2A936E"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0866CCFD"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6AD2BA48"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31415B16"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33502971"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2552B4B6"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70EB69BB"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12440CF1"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57B14381"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4677906B"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3EC2991"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46039191"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11F4451D"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630C306A"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65AA4C44"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513CACE9" w14:textId="77777777" w:rsidR="003B4526" w:rsidRPr="00814A7A" w:rsidRDefault="003B4526" w:rsidP="00280205">
            <w:pPr>
              <w:jc w:val="center"/>
              <w:rPr>
                <w:sz w:val="20"/>
              </w:rPr>
            </w:pPr>
            <w:r w:rsidRPr="00814A7A">
              <w:rPr>
                <w:sz w:val="20"/>
              </w:rPr>
              <w:t>0</w:t>
            </w:r>
          </w:p>
        </w:tc>
      </w:tr>
      <w:tr w:rsidR="003B4526" w14:paraId="2F60B58D"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B7E17B7" w14:textId="77777777" w:rsidR="003B4526" w:rsidRPr="00814A7A" w:rsidRDefault="003B4526" w:rsidP="00280205">
            <w:pPr>
              <w:jc w:val="center"/>
              <w:rPr>
                <w:sz w:val="20"/>
              </w:rPr>
            </w:pPr>
            <w:r w:rsidRPr="00814A7A">
              <w:rPr>
                <w:sz w:val="20"/>
              </w:rPr>
              <w:t>Address</w:t>
            </w:r>
          </w:p>
        </w:tc>
      </w:tr>
    </w:tbl>
    <w:p w14:paraId="2C21B59F" w14:textId="4B1E1087"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26</w:t>
      </w:r>
      <w:r>
        <w:rPr>
          <w:noProof/>
        </w:rPr>
        <w:fldChar w:fldCharType="end"/>
      </w:r>
      <w:r>
        <w:t xml:space="preserve"> LLC_RAM_ADDRESS_BASE register.</w:t>
      </w:r>
    </w:p>
    <w:p w14:paraId="24414E9C" w14:textId="77777777" w:rsidR="003B4526" w:rsidRDefault="003B4526" w:rsidP="006C1F1D">
      <w:pPr>
        <w:pStyle w:val="Heading3"/>
      </w:pPr>
      <w:bookmarkStart w:id="159" w:name="_Toc23344068"/>
      <w:r>
        <w:t>LLC_RAM_WAY_ENABLE</w:t>
      </w:r>
      <w:bookmarkEnd w:id="159"/>
    </w:p>
    <w:p w14:paraId="787172D6" w14:textId="77777777" w:rsidR="003B4526" w:rsidRDefault="003B4526" w:rsidP="002F31B6">
      <w:pPr>
        <w:pStyle w:val="NormalWeb"/>
        <w:jc w:val="both"/>
      </w:pPr>
      <w:r>
        <w:t>This register is used to enable cache ways to be used as a Scratchpad RAM instead of a cache. The register indicates which of the ways should be used as a RAM instead of a cache. It is possible to use some of the LLC as a cache, and some as a RAM, by selecting which ways are used by each. By default, this register is set to 0 so that all ways are used as cache. To set this register, the lines must be removed from cache usage by the llc_cache_way_enable register. Any cache contents should be flushed before enabling the RAM mode.</w:t>
      </w:r>
    </w:p>
    <w:p w14:paraId="334F767A" w14:textId="77777777" w:rsidR="003B4526" w:rsidRDefault="003B4526" w:rsidP="002F31B6">
      <w:pPr>
        <w:pStyle w:val="NormalWeb"/>
        <w:jc w:val="both"/>
      </w:pPr>
      <w:r>
        <w:t>This register requires secure access, since it enables RAM storage, allowing previous content of the cache to be visible to scratchpad reads.</w:t>
      </w:r>
    </w:p>
    <w:p w14:paraId="0A80EE2E" w14:textId="77777777" w:rsidR="003B4526" w:rsidRDefault="003B4526" w:rsidP="006C1F1D">
      <w:pPr>
        <w:pStyle w:val="NormalWeb"/>
      </w:pPr>
      <w:r>
        <w:t>Attribute: RW</w:t>
      </w:r>
    </w:p>
    <w:p w14:paraId="0F3E159C" w14:textId="77777777" w:rsidR="003B4526" w:rsidRDefault="003B4526" w:rsidP="006C1F1D">
      <w:pPr>
        <w:pStyle w:val="NormalWeb"/>
      </w:pPr>
      <w:r>
        <w:t>Security: Secure access only</w:t>
      </w:r>
    </w:p>
    <w:p w14:paraId="5BCFAC4E" w14:textId="77777777" w:rsidR="003B4526" w:rsidRDefault="003B4526" w:rsidP="006C1F1D">
      <w:pPr>
        <w:pStyle w:val="NormalWeb"/>
      </w:pPr>
      <w:r>
        <w:t>Bit field description:</w:t>
      </w:r>
    </w:p>
    <w:p w14:paraId="491213BD" w14:textId="77777777" w:rsidR="003B4526" w:rsidRDefault="003B4526" w:rsidP="004061BB">
      <w:pPr>
        <w:numPr>
          <w:ilvl w:val="0"/>
          <w:numId w:val="58"/>
        </w:numPr>
        <w:spacing w:before="100" w:beforeAutospacing="1" w:after="100" w:afterAutospacing="1" w:line="240" w:lineRule="auto"/>
      </w:pPr>
      <w:r>
        <w:rPr>
          <w:b/>
          <w:bCs/>
        </w:rPr>
        <w:t>Scratchpad_Ram_Way_Group_Enable</w:t>
      </w:r>
      <w:r>
        <w:t>[31:0] - Scratchpad Ram Way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1EE3B9C1"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58C069C" w14:textId="77777777" w:rsidR="003B4526" w:rsidRPr="00814A7A" w:rsidRDefault="003B4526" w:rsidP="00280205">
            <w:pPr>
              <w:spacing w:after="0"/>
              <w:jc w:val="center"/>
              <w:rPr>
                <w:sz w:val="20"/>
              </w:rPr>
            </w:pPr>
            <w:r w:rsidRPr="00814A7A">
              <w:rPr>
                <w:sz w:val="20"/>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77E67D6A"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6066372E"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4C5FBA4C"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0F7AE69B"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78ED787C"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49342562"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708AEFA6"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1D18A559"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558C0C7D"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78C80A59"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2D41EA99"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54D1C992"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0F2EC5A7"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10614275"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7E3F2B1D"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5865E29B"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7B343E0"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133FD3FA"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12B3CB01"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167FAD26"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3B223EBB"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2BCD610E"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011116C1"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07A2943A"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031D2BB3"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11221A9B"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64635A5A"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528E2412"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320AA1F4"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5CF3D831"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11B9C5BE" w14:textId="77777777" w:rsidR="003B4526" w:rsidRPr="00814A7A" w:rsidRDefault="003B4526" w:rsidP="00280205">
            <w:pPr>
              <w:jc w:val="center"/>
              <w:rPr>
                <w:sz w:val="20"/>
              </w:rPr>
            </w:pPr>
            <w:r w:rsidRPr="00814A7A">
              <w:rPr>
                <w:sz w:val="20"/>
              </w:rPr>
              <w:t>32</w:t>
            </w:r>
          </w:p>
        </w:tc>
      </w:tr>
      <w:tr w:rsidR="003B4526" w14:paraId="124B27D8"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159EFA4" w14:textId="77777777" w:rsidR="003B4526" w:rsidRPr="00814A7A" w:rsidRDefault="003B4526" w:rsidP="00280205">
            <w:pPr>
              <w:jc w:val="center"/>
              <w:rPr>
                <w:sz w:val="20"/>
              </w:rPr>
            </w:pPr>
            <w:r w:rsidRPr="00814A7A">
              <w:rPr>
                <w:sz w:val="20"/>
              </w:rPr>
              <w:t>u</w:t>
            </w:r>
          </w:p>
        </w:tc>
      </w:tr>
      <w:tr w:rsidR="003B4526" w14:paraId="6C4CA492"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84444F6"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1E1673C0"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5E63532E"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237B0206"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410972C0"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22841009"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3F67EC68"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10E52208"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415754FD"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E643DB5"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76A033C0"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7AEE3546"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F7EA742"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58E346F2"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2225A60E"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19602F65"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1A06F409"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17CCB58B"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235D58C9"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4F23CED7"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2BC2F44F"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71234B3F"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720A93D7"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1AD684F0"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32B698F8"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22173B43"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04932A8"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43295583"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23C24D72"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7021D37F"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5CBB9B1B"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243A5146" w14:textId="77777777" w:rsidR="003B4526" w:rsidRPr="00814A7A" w:rsidRDefault="003B4526" w:rsidP="00280205">
            <w:pPr>
              <w:jc w:val="center"/>
              <w:rPr>
                <w:sz w:val="20"/>
              </w:rPr>
            </w:pPr>
            <w:r w:rsidRPr="00814A7A">
              <w:rPr>
                <w:sz w:val="20"/>
              </w:rPr>
              <w:t>0</w:t>
            </w:r>
          </w:p>
        </w:tc>
      </w:tr>
      <w:tr w:rsidR="003B4526" w14:paraId="1D23A060"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3527371" w14:textId="77777777" w:rsidR="003B4526" w:rsidRPr="00814A7A" w:rsidRDefault="003B4526" w:rsidP="00280205">
            <w:pPr>
              <w:jc w:val="center"/>
              <w:rPr>
                <w:sz w:val="20"/>
              </w:rPr>
            </w:pPr>
            <w:r w:rsidRPr="00814A7A">
              <w:rPr>
                <w:sz w:val="20"/>
              </w:rPr>
              <w:t>Scratchpad_Ram_Way_Group_Enable</w:t>
            </w:r>
          </w:p>
        </w:tc>
      </w:tr>
    </w:tbl>
    <w:p w14:paraId="7ACC530C" w14:textId="4197A945"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27</w:t>
      </w:r>
      <w:r>
        <w:rPr>
          <w:noProof/>
        </w:rPr>
        <w:fldChar w:fldCharType="end"/>
      </w:r>
      <w:r>
        <w:t xml:space="preserve"> LLC_RAM_WAY_ENABLE register.</w:t>
      </w:r>
    </w:p>
    <w:p w14:paraId="0B9ADAD7" w14:textId="77777777" w:rsidR="003B4526" w:rsidRDefault="003B4526" w:rsidP="006C1F1D">
      <w:pPr>
        <w:pStyle w:val="Heading3"/>
      </w:pPr>
      <w:bookmarkStart w:id="160" w:name="_Toc23344069"/>
      <w:r>
        <w:t>LLC_RAM_WAY_SECURE</w:t>
      </w:r>
      <w:bookmarkEnd w:id="160"/>
    </w:p>
    <w:p w14:paraId="4ECA17BC" w14:textId="77777777" w:rsidR="003B4526" w:rsidRDefault="003B4526" w:rsidP="002F31B6">
      <w:pPr>
        <w:pStyle w:val="NormalWeb"/>
        <w:jc w:val="both"/>
      </w:pPr>
      <w:r>
        <w:t>This register allows the Scratchpad RAM to have trust-zone security checking. Each way can be individually controlled. If the security bit is set, only secure accesses (those with AxPROT[1] set to secure) can access that address. Non-secure accesses will be responded to with an error, and an interrupt will be triggered if the interrupt is enabled.</w:t>
      </w:r>
    </w:p>
    <w:p w14:paraId="39FD78E4" w14:textId="77777777" w:rsidR="003B4526" w:rsidRDefault="003B4526" w:rsidP="002F31B6">
      <w:pPr>
        <w:pStyle w:val="NormalWeb"/>
        <w:jc w:val="both"/>
      </w:pPr>
      <w:r>
        <w:t>A value of 1 indicates secure accesses are required, while a value of 0 indicates no security check is needed (secure or non-secure accesses are enabled). By default, this register is 0, so no security checking occurs.</w:t>
      </w:r>
    </w:p>
    <w:p w14:paraId="4C138464" w14:textId="77777777" w:rsidR="003B4526" w:rsidRDefault="003B4526" w:rsidP="002F31B6">
      <w:pPr>
        <w:pStyle w:val="NormalWeb"/>
        <w:jc w:val="both"/>
      </w:pPr>
      <w:r>
        <w:t>This register requires secure access, since it controls the security check for scratchpad RAM storage.</w:t>
      </w:r>
    </w:p>
    <w:p w14:paraId="23CAC7B2" w14:textId="77777777" w:rsidR="003B4526" w:rsidRDefault="003B4526" w:rsidP="006C1F1D">
      <w:pPr>
        <w:pStyle w:val="NormalWeb"/>
      </w:pPr>
      <w:r>
        <w:t>Attribute: RW</w:t>
      </w:r>
    </w:p>
    <w:p w14:paraId="355BC990" w14:textId="77777777" w:rsidR="003B4526" w:rsidRDefault="003B4526" w:rsidP="006C1F1D">
      <w:pPr>
        <w:pStyle w:val="NormalWeb"/>
      </w:pPr>
      <w:r>
        <w:t>Security: Secure access only</w:t>
      </w:r>
    </w:p>
    <w:p w14:paraId="1D50613F" w14:textId="77777777" w:rsidR="003B4526" w:rsidRDefault="003B4526" w:rsidP="006C1F1D">
      <w:pPr>
        <w:pStyle w:val="NormalWeb"/>
      </w:pPr>
      <w:r>
        <w:t>Bit field description:</w:t>
      </w:r>
    </w:p>
    <w:p w14:paraId="2FAF6FC0" w14:textId="77777777" w:rsidR="003B4526" w:rsidRDefault="003B4526" w:rsidP="004061BB">
      <w:pPr>
        <w:numPr>
          <w:ilvl w:val="0"/>
          <w:numId w:val="59"/>
        </w:numPr>
        <w:spacing w:before="100" w:beforeAutospacing="1" w:after="100" w:afterAutospacing="1" w:line="240" w:lineRule="auto"/>
      </w:pPr>
      <w:r>
        <w:rPr>
          <w:b/>
          <w:bCs/>
        </w:rPr>
        <w:t>Scratchpad_Ram_Way_Group_Security</w:t>
      </w:r>
      <w:r>
        <w:t>[31:0] - Scratchpad Ram Way Security</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39A77E64"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85EE5A0"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6B9C12E6"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5D8DF16C"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29739D6B"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536ADBE6"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4582F214"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4B8DB5D8"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1685EB60"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2AA3756D"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5BDCAF3D"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3C3B8C6E"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5387268F"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02DF2A8C"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466FF43B"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4FF95E31"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2C9F57B7"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77F4E01E"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0846DA89"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213A6228"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57D46EB3"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0BA79E86"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387937D2"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1D5F5586"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6D60AE2C"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3106CC8A"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6CE19C07"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262BA6D7"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73AC47F7"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3351C1F9"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628B2F04"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1097AA30"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25689EF9" w14:textId="77777777" w:rsidR="003B4526" w:rsidRPr="00814A7A" w:rsidRDefault="003B4526" w:rsidP="00280205">
            <w:pPr>
              <w:jc w:val="center"/>
              <w:rPr>
                <w:sz w:val="20"/>
              </w:rPr>
            </w:pPr>
            <w:r w:rsidRPr="00814A7A">
              <w:rPr>
                <w:sz w:val="20"/>
              </w:rPr>
              <w:t>32</w:t>
            </w:r>
          </w:p>
        </w:tc>
      </w:tr>
      <w:tr w:rsidR="003B4526" w14:paraId="00E418AE"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9A88430" w14:textId="77777777" w:rsidR="003B4526" w:rsidRPr="00814A7A" w:rsidRDefault="003B4526" w:rsidP="00280205">
            <w:pPr>
              <w:jc w:val="center"/>
              <w:rPr>
                <w:sz w:val="20"/>
              </w:rPr>
            </w:pPr>
            <w:r w:rsidRPr="00814A7A">
              <w:rPr>
                <w:sz w:val="20"/>
              </w:rPr>
              <w:t>u</w:t>
            </w:r>
          </w:p>
        </w:tc>
      </w:tr>
      <w:tr w:rsidR="003B4526" w14:paraId="692153A9"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9938CA0"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3C869F8E"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13A3F031"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134246F8"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70A9504A"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2A7A0991"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26CDBBB2"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3DA66219"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330E2908"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148EA7A"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25582A9B"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42673F72"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0DF9C8AA"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4293E9D7"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3F7EACE8"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79BC04EA"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3D156D89"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7A17E33A"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01752CB3"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07406FA0"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4E070120"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7DC31036"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3F51D935"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4206AE2E"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1554F215"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76D7BB29"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4D340230"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5F44D3A9"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6E78EDA2"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304147A1"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5365B4FE"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7FDD5560" w14:textId="77777777" w:rsidR="003B4526" w:rsidRPr="00814A7A" w:rsidRDefault="003B4526" w:rsidP="00280205">
            <w:pPr>
              <w:jc w:val="center"/>
              <w:rPr>
                <w:sz w:val="20"/>
              </w:rPr>
            </w:pPr>
            <w:r w:rsidRPr="00814A7A">
              <w:rPr>
                <w:sz w:val="20"/>
              </w:rPr>
              <w:t>0</w:t>
            </w:r>
          </w:p>
        </w:tc>
      </w:tr>
      <w:tr w:rsidR="003B4526" w14:paraId="385AADB5"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E936A1D" w14:textId="77777777" w:rsidR="003B4526" w:rsidRPr="00814A7A" w:rsidRDefault="003B4526" w:rsidP="00280205">
            <w:pPr>
              <w:jc w:val="center"/>
              <w:rPr>
                <w:sz w:val="20"/>
              </w:rPr>
            </w:pPr>
            <w:r w:rsidRPr="00814A7A">
              <w:rPr>
                <w:sz w:val="20"/>
              </w:rPr>
              <w:t>Scratchpad_Ram_Way_Group_Security</w:t>
            </w:r>
          </w:p>
        </w:tc>
      </w:tr>
    </w:tbl>
    <w:p w14:paraId="09C6C40F" w14:textId="0D44C4F8"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28</w:t>
      </w:r>
      <w:r>
        <w:rPr>
          <w:noProof/>
        </w:rPr>
        <w:fldChar w:fldCharType="end"/>
      </w:r>
      <w:r>
        <w:t xml:space="preserve"> LLC_RAM_WAY_SECURE register.</w:t>
      </w:r>
    </w:p>
    <w:p w14:paraId="295C3BFB" w14:textId="77777777" w:rsidR="003B4526" w:rsidRDefault="003B4526" w:rsidP="006C1F1D">
      <w:pPr>
        <w:pStyle w:val="Heading3"/>
      </w:pPr>
      <w:bookmarkStart w:id="161" w:name="_Toc23344070"/>
      <w:r>
        <w:t>LLC_READ_DEALLOCATE</w:t>
      </w:r>
      <w:bookmarkEnd w:id="161"/>
    </w:p>
    <w:p w14:paraId="5275DF6E" w14:textId="77777777" w:rsidR="003B4526" w:rsidRDefault="003B4526" w:rsidP="002F31B6">
      <w:pPr>
        <w:pStyle w:val="NormalWeb"/>
        <w:jc w:val="both"/>
      </w:pPr>
      <w:r>
        <w:t>This register holds one bit for each of the LLC Allocation Classes. When set to 1, the read hits for the LLC class will result in the cacheline being invalidated. Dirty cachelines will either be discarded or flushed depending on the setting in the LLC_READ_DISCARD_DIRTY register. When set to 0, normal cache read behavior will apply.</w:t>
      </w:r>
    </w:p>
    <w:p w14:paraId="0F09513C" w14:textId="77777777" w:rsidR="003B4526" w:rsidRDefault="003B4526" w:rsidP="006C1F1D">
      <w:pPr>
        <w:pStyle w:val="NormalWeb"/>
      </w:pPr>
      <w:r>
        <w:lastRenderedPageBreak/>
        <w:t>Attribute: RW</w:t>
      </w:r>
    </w:p>
    <w:p w14:paraId="737E2F34" w14:textId="77777777" w:rsidR="003B4526" w:rsidRDefault="003B4526" w:rsidP="006C1F1D">
      <w:pPr>
        <w:pStyle w:val="NormalWeb"/>
      </w:pPr>
      <w:r>
        <w:t>Security: Non-secure</w:t>
      </w:r>
    </w:p>
    <w:p w14:paraId="4AE5D7E0" w14:textId="77777777" w:rsidR="003B4526" w:rsidRDefault="003B4526" w:rsidP="006C1F1D">
      <w:pPr>
        <w:pStyle w:val="NormalWeb"/>
      </w:pPr>
      <w:r>
        <w:t>Bit field description:</w:t>
      </w:r>
    </w:p>
    <w:p w14:paraId="6E977B1F" w14:textId="77777777" w:rsidR="003B4526" w:rsidRDefault="003B4526" w:rsidP="004061BB">
      <w:pPr>
        <w:numPr>
          <w:ilvl w:val="0"/>
          <w:numId w:val="60"/>
        </w:numPr>
        <w:spacing w:before="100" w:beforeAutospacing="1" w:after="100" w:afterAutospacing="1" w:line="240" w:lineRule="auto"/>
      </w:pPr>
      <w:r>
        <w:rPr>
          <w:b/>
          <w:bCs/>
        </w:rPr>
        <w:t>LLC_READ_DEALLOCATE</w:t>
      </w:r>
      <w:r>
        <w:t>[7:0] - Per Allocation Class Read-And-Invalidate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26"/>
        <w:gridCol w:w="326"/>
        <w:gridCol w:w="326"/>
        <w:gridCol w:w="325"/>
        <w:gridCol w:w="325"/>
        <w:gridCol w:w="325"/>
        <w:gridCol w:w="325"/>
        <w:gridCol w:w="332"/>
      </w:tblGrid>
      <w:tr w:rsidR="003B4526" w14:paraId="0CED4CCF"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45B50CB"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7E375163"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2B3A3468"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72F953EB"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62154BEA"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660E3F6D"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4BA41642"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70F6BDC3"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44DACF3C"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194D1222"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3CBD53F4"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464A9AEC"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37261D10"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4C35B3AC"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433AA48D"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3BC7919C"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7229E616"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4C6CC0B8"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032A2DE3"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042F052E"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1AE67388"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15EAED42"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709CC4CB"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493690B3"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4D5A094E"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1223CCDB"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0276A708"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1CF29D99"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2294B933"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3E919000"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714E2BDC"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5EF58B49" w14:textId="77777777" w:rsidR="003B4526" w:rsidRPr="00814A7A" w:rsidRDefault="003B4526" w:rsidP="00280205">
            <w:pPr>
              <w:jc w:val="center"/>
              <w:rPr>
                <w:sz w:val="20"/>
              </w:rPr>
            </w:pPr>
            <w:r w:rsidRPr="00814A7A">
              <w:rPr>
                <w:sz w:val="20"/>
              </w:rPr>
              <w:t>32</w:t>
            </w:r>
          </w:p>
        </w:tc>
      </w:tr>
      <w:tr w:rsidR="003B4526" w14:paraId="03971915"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6A85A26" w14:textId="77777777" w:rsidR="003B4526" w:rsidRPr="00814A7A" w:rsidRDefault="003B4526" w:rsidP="00280205">
            <w:pPr>
              <w:jc w:val="center"/>
              <w:rPr>
                <w:sz w:val="20"/>
              </w:rPr>
            </w:pPr>
            <w:r w:rsidRPr="00814A7A">
              <w:rPr>
                <w:sz w:val="20"/>
              </w:rPr>
              <w:t>u</w:t>
            </w:r>
          </w:p>
        </w:tc>
      </w:tr>
      <w:tr w:rsidR="003B4526" w14:paraId="2E43AFD4"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6A9F3B9"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50F7E9C8"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51D074DF"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45207956"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09DBA86B"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4AD8D1FC"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7AFC8477"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4472B3DA"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7F6A9E50"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38486763"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4CB31269"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0CD630FF"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0225ADD"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11049AEB"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78B7D98C"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4021C832"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6B09F536"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78110AA8"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40D2BA8E"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6F4BA63C"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44354508"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4AA619D9"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613A80C8"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1C6B6887"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5F95BDC9"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0E9EB172"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90A2BB1"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163B17DE"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740F6F25"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0F27D3EF"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05FA241C"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6848070F" w14:textId="77777777" w:rsidR="003B4526" w:rsidRPr="00814A7A" w:rsidRDefault="003B4526" w:rsidP="00280205">
            <w:pPr>
              <w:jc w:val="center"/>
              <w:rPr>
                <w:sz w:val="20"/>
              </w:rPr>
            </w:pPr>
            <w:r w:rsidRPr="00814A7A">
              <w:rPr>
                <w:sz w:val="20"/>
              </w:rPr>
              <w:t>0</w:t>
            </w:r>
          </w:p>
        </w:tc>
      </w:tr>
      <w:tr w:rsidR="003B4526" w14:paraId="72BF8058" w14:textId="77777777" w:rsidTr="002F31B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75BD28A3" w14:textId="77777777" w:rsidR="003B4526" w:rsidRPr="00814A7A" w:rsidRDefault="003B4526" w:rsidP="00280205">
            <w:pPr>
              <w:jc w:val="center"/>
              <w:rPr>
                <w:sz w:val="20"/>
              </w:rPr>
            </w:pPr>
            <w:r w:rsidRPr="00814A7A">
              <w:rPr>
                <w:sz w:val="20"/>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74CCE022" w14:textId="77777777" w:rsidR="003B4526" w:rsidRPr="00814A7A" w:rsidRDefault="003B4526" w:rsidP="00280205">
            <w:pPr>
              <w:jc w:val="center"/>
              <w:rPr>
                <w:sz w:val="20"/>
              </w:rPr>
            </w:pPr>
            <w:r w:rsidRPr="00814A7A">
              <w:rPr>
                <w:sz w:val="20"/>
              </w:rPr>
              <w:t>LLC_READ_DEALLOCATE</w:t>
            </w:r>
          </w:p>
        </w:tc>
      </w:tr>
    </w:tbl>
    <w:p w14:paraId="37ABA3E2" w14:textId="4332927A"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29</w:t>
      </w:r>
      <w:r>
        <w:rPr>
          <w:noProof/>
        </w:rPr>
        <w:fldChar w:fldCharType="end"/>
      </w:r>
      <w:r>
        <w:t xml:space="preserve"> LLC_READ_DEALLOCATE register.</w:t>
      </w:r>
    </w:p>
    <w:p w14:paraId="4EBAEEF1" w14:textId="77777777" w:rsidR="003B4526" w:rsidRDefault="003B4526" w:rsidP="006C1F1D">
      <w:pPr>
        <w:pStyle w:val="Heading3"/>
      </w:pPr>
      <w:bookmarkStart w:id="162" w:name="_Toc23344071"/>
      <w:r>
        <w:t>LLC_READ_DISCARD_DIRTY</w:t>
      </w:r>
      <w:bookmarkEnd w:id="162"/>
    </w:p>
    <w:p w14:paraId="746D6538" w14:textId="77777777" w:rsidR="003B4526" w:rsidRDefault="003B4526" w:rsidP="002F31B6">
      <w:pPr>
        <w:jc w:val="both"/>
      </w:pPr>
      <w:r>
        <w:t>This register holds one bit for each of the LLC Allocation Classes. When set to 1, and the corresponding bit (class) in LLC_READ_DEALLOCATE is also set to 1, read hits on a dirty line will be discarded without write back.</w:t>
      </w:r>
    </w:p>
    <w:p w14:paraId="23D11519" w14:textId="77777777" w:rsidR="003B4526" w:rsidRDefault="003B4526" w:rsidP="006C1F1D">
      <w:pPr>
        <w:pStyle w:val="NormalWeb"/>
      </w:pPr>
      <w:r>
        <w:t>Attribute: RW</w:t>
      </w:r>
    </w:p>
    <w:p w14:paraId="27232E62" w14:textId="77777777" w:rsidR="003B4526" w:rsidRDefault="003B4526" w:rsidP="006C1F1D">
      <w:pPr>
        <w:pStyle w:val="NormalWeb"/>
      </w:pPr>
      <w:r>
        <w:t>Security: Non-secure</w:t>
      </w:r>
    </w:p>
    <w:p w14:paraId="0BB73853" w14:textId="77777777" w:rsidR="003B4526" w:rsidRDefault="003B4526" w:rsidP="006C1F1D">
      <w:pPr>
        <w:pStyle w:val="NormalWeb"/>
      </w:pPr>
      <w:r>
        <w:t>Bit field description:</w:t>
      </w:r>
    </w:p>
    <w:p w14:paraId="0EF89003" w14:textId="77777777" w:rsidR="003B4526" w:rsidRDefault="003B4526" w:rsidP="004061BB">
      <w:pPr>
        <w:numPr>
          <w:ilvl w:val="0"/>
          <w:numId w:val="61"/>
        </w:numPr>
        <w:spacing w:before="100" w:beforeAutospacing="1" w:after="100" w:afterAutospacing="1" w:line="240" w:lineRule="auto"/>
      </w:pPr>
      <w:r>
        <w:rPr>
          <w:b/>
          <w:bCs/>
        </w:rPr>
        <w:t>LLC_READ_DISCARD_DIRTY</w:t>
      </w:r>
      <w:r>
        <w:t>[7:0] - Per Allocation Class Control For Dirty Line When Read-And-Invalidate (Read Deallocate)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22"/>
        <w:gridCol w:w="322"/>
        <w:gridCol w:w="322"/>
        <w:gridCol w:w="322"/>
        <w:gridCol w:w="322"/>
        <w:gridCol w:w="322"/>
        <w:gridCol w:w="322"/>
        <w:gridCol w:w="329"/>
      </w:tblGrid>
      <w:tr w:rsidR="003B4526" w14:paraId="05BB5651"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0B97DFB" w14:textId="77777777" w:rsidR="003B4526" w:rsidRPr="00814A7A" w:rsidRDefault="003B4526" w:rsidP="00280205">
            <w:pPr>
              <w:spacing w:after="0"/>
              <w:jc w:val="center"/>
              <w:rPr>
                <w:sz w:val="18"/>
              </w:rPr>
            </w:pPr>
            <w:r w:rsidRPr="00814A7A">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1722FD8C" w14:textId="77777777" w:rsidR="003B4526" w:rsidRPr="00814A7A" w:rsidRDefault="003B4526" w:rsidP="00280205">
            <w:pPr>
              <w:jc w:val="center"/>
              <w:rPr>
                <w:sz w:val="18"/>
              </w:rPr>
            </w:pPr>
            <w:r w:rsidRPr="00814A7A">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3465A4F9" w14:textId="77777777" w:rsidR="003B4526" w:rsidRPr="00814A7A" w:rsidRDefault="003B4526" w:rsidP="00280205">
            <w:pPr>
              <w:jc w:val="center"/>
              <w:rPr>
                <w:sz w:val="18"/>
              </w:rPr>
            </w:pPr>
            <w:r w:rsidRPr="00814A7A">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3A76B861" w14:textId="77777777" w:rsidR="003B4526" w:rsidRPr="00814A7A" w:rsidRDefault="003B4526" w:rsidP="00280205">
            <w:pPr>
              <w:jc w:val="center"/>
              <w:rPr>
                <w:sz w:val="18"/>
              </w:rPr>
            </w:pPr>
            <w:r w:rsidRPr="00814A7A">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778C257F" w14:textId="77777777" w:rsidR="003B4526" w:rsidRPr="00814A7A" w:rsidRDefault="003B4526" w:rsidP="00280205">
            <w:pPr>
              <w:jc w:val="center"/>
              <w:rPr>
                <w:sz w:val="18"/>
              </w:rPr>
            </w:pPr>
            <w:r w:rsidRPr="00814A7A">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5687652F" w14:textId="77777777" w:rsidR="003B4526" w:rsidRPr="00814A7A" w:rsidRDefault="003B4526" w:rsidP="00280205">
            <w:pPr>
              <w:jc w:val="center"/>
              <w:rPr>
                <w:sz w:val="18"/>
              </w:rPr>
            </w:pPr>
            <w:r w:rsidRPr="00814A7A">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23419338" w14:textId="77777777" w:rsidR="003B4526" w:rsidRPr="00814A7A" w:rsidRDefault="003B4526" w:rsidP="00280205">
            <w:pPr>
              <w:jc w:val="center"/>
              <w:rPr>
                <w:sz w:val="18"/>
              </w:rPr>
            </w:pPr>
            <w:r w:rsidRPr="00814A7A">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25B98856" w14:textId="77777777" w:rsidR="003B4526" w:rsidRPr="00814A7A" w:rsidRDefault="003B4526" w:rsidP="00280205">
            <w:pPr>
              <w:jc w:val="center"/>
              <w:rPr>
                <w:sz w:val="18"/>
              </w:rPr>
            </w:pPr>
            <w:r w:rsidRPr="00814A7A">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59B01F89" w14:textId="77777777" w:rsidR="003B4526" w:rsidRPr="00814A7A" w:rsidRDefault="003B4526" w:rsidP="00280205">
            <w:pPr>
              <w:jc w:val="center"/>
              <w:rPr>
                <w:sz w:val="18"/>
              </w:rPr>
            </w:pPr>
            <w:r w:rsidRPr="00814A7A">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54B6B1DF" w14:textId="77777777" w:rsidR="003B4526" w:rsidRPr="00814A7A" w:rsidRDefault="003B4526" w:rsidP="00280205">
            <w:pPr>
              <w:jc w:val="center"/>
              <w:rPr>
                <w:sz w:val="18"/>
              </w:rPr>
            </w:pPr>
            <w:r w:rsidRPr="00814A7A">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7FD28F73" w14:textId="77777777" w:rsidR="003B4526" w:rsidRPr="00814A7A" w:rsidRDefault="003B4526" w:rsidP="00280205">
            <w:pPr>
              <w:jc w:val="center"/>
              <w:rPr>
                <w:sz w:val="18"/>
              </w:rPr>
            </w:pPr>
            <w:r w:rsidRPr="00814A7A">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4BD62E01" w14:textId="77777777" w:rsidR="003B4526" w:rsidRPr="00814A7A" w:rsidRDefault="003B4526" w:rsidP="00280205">
            <w:pPr>
              <w:jc w:val="center"/>
              <w:rPr>
                <w:sz w:val="18"/>
              </w:rPr>
            </w:pPr>
            <w:r w:rsidRPr="00814A7A">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72AFC6AF" w14:textId="77777777" w:rsidR="003B4526" w:rsidRPr="00814A7A" w:rsidRDefault="003B4526" w:rsidP="00280205">
            <w:pPr>
              <w:jc w:val="center"/>
              <w:rPr>
                <w:sz w:val="18"/>
              </w:rPr>
            </w:pPr>
            <w:r w:rsidRPr="00814A7A">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5C661E1C" w14:textId="77777777" w:rsidR="003B4526" w:rsidRPr="00814A7A" w:rsidRDefault="003B4526" w:rsidP="00280205">
            <w:pPr>
              <w:jc w:val="center"/>
              <w:rPr>
                <w:sz w:val="18"/>
              </w:rPr>
            </w:pPr>
            <w:r w:rsidRPr="00814A7A">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549DFFCC" w14:textId="77777777" w:rsidR="003B4526" w:rsidRPr="00814A7A" w:rsidRDefault="003B4526" w:rsidP="00280205">
            <w:pPr>
              <w:jc w:val="center"/>
              <w:rPr>
                <w:sz w:val="18"/>
              </w:rPr>
            </w:pPr>
            <w:r w:rsidRPr="00814A7A">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4C6B16F7" w14:textId="77777777" w:rsidR="003B4526" w:rsidRPr="00814A7A" w:rsidRDefault="003B4526" w:rsidP="00280205">
            <w:pPr>
              <w:jc w:val="center"/>
              <w:rPr>
                <w:sz w:val="18"/>
              </w:rPr>
            </w:pPr>
            <w:r w:rsidRPr="00814A7A">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435CE41D" w14:textId="77777777" w:rsidR="003B4526" w:rsidRPr="00814A7A" w:rsidRDefault="003B4526" w:rsidP="00280205">
            <w:pPr>
              <w:jc w:val="center"/>
              <w:rPr>
                <w:sz w:val="18"/>
              </w:rPr>
            </w:pPr>
            <w:r w:rsidRPr="00814A7A">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5DA7F2F7" w14:textId="77777777" w:rsidR="003B4526" w:rsidRPr="00814A7A" w:rsidRDefault="003B4526" w:rsidP="00280205">
            <w:pPr>
              <w:jc w:val="center"/>
              <w:rPr>
                <w:sz w:val="18"/>
              </w:rPr>
            </w:pPr>
            <w:r w:rsidRPr="00814A7A">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0F20E40C" w14:textId="77777777" w:rsidR="003B4526" w:rsidRPr="00814A7A" w:rsidRDefault="003B4526" w:rsidP="00280205">
            <w:pPr>
              <w:jc w:val="center"/>
              <w:rPr>
                <w:sz w:val="18"/>
              </w:rPr>
            </w:pPr>
            <w:r w:rsidRPr="00814A7A">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7BD94C90" w14:textId="77777777" w:rsidR="003B4526" w:rsidRPr="00814A7A" w:rsidRDefault="003B4526" w:rsidP="00280205">
            <w:pPr>
              <w:jc w:val="center"/>
              <w:rPr>
                <w:sz w:val="18"/>
              </w:rPr>
            </w:pPr>
            <w:r w:rsidRPr="00814A7A">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5A5B36F5" w14:textId="77777777" w:rsidR="003B4526" w:rsidRPr="00814A7A" w:rsidRDefault="003B4526" w:rsidP="00280205">
            <w:pPr>
              <w:jc w:val="center"/>
              <w:rPr>
                <w:sz w:val="18"/>
              </w:rPr>
            </w:pPr>
            <w:r w:rsidRPr="00814A7A">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78583E93" w14:textId="77777777" w:rsidR="003B4526" w:rsidRPr="00814A7A" w:rsidRDefault="003B4526" w:rsidP="00280205">
            <w:pPr>
              <w:jc w:val="center"/>
              <w:rPr>
                <w:sz w:val="18"/>
              </w:rPr>
            </w:pPr>
            <w:r w:rsidRPr="00814A7A">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6C658AFB" w14:textId="77777777" w:rsidR="003B4526" w:rsidRPr="00814A7A" w:rsidRDefault="003B4526" w:rsidP="00280205">
            <w:pPr>
              <w:jc w:val="center"/>
              <w:rPr>
                <w:sz w:val="18"/>
              </w:rPr>
            </w:pPr>
            <w:r w:rsidRPr="00814A7A">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0E91A983" w14:textId="77777777" w:rsidR="003B4526" w:rsidRPr="00814A7A" w:rsidRDefault="003B4526" w:rsidP="00280205">
            <w:pPr>
              <w:jc w:val="center"/>
              <w:rPr>
                <w:sz w:val="18"/>
              </w:rPr>
            </w:pPr>
            <w:r w:rsidRPr="00814A7A">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0520B07B" w14:textId="77777777" w:rsidR="003B4526" w:rsidRPr="00814A7A" w:rsidRDefault="003B4526" w:rsidP="00280205">
            <w:pPr>
              <w:jc w:val="center"/>
              <w:rPr>
                <w:sz w:val="18"/>
              </w:rPr>
            </w:pPr>
            <w:r w:rsidRPr="00814A7A">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521F0067" w14:textId="77777777" w:rsidR="003B4526" w:rsidRPr="00814A7A" w:rsidRDefault="003B4526" w:rsidP="00280205">
            <w:pPr>
              <w:jc w:val="center"/>
              <w:rPr>
                <w:sz w:val="18"/>
              </w:rPr>
            </w:pPr>
            <w:r w:rsidRPr="00814A7A">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0A5F3F38" w14:textId="77777777" w:rsidR="003B4526" w:rsidRPr="00814A7A" w:rsidRDefault="003B4526" w:rsidP="00280205">
            <w:pPr>
              <w:jc w:val="center"/>
              <w:rPr>
                <w:sz w:val="18"/>
              </w:rPr>
            </w:pPr>
            <w:r w:rsidRPr="00814A7A">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03090BFB" w14:textId="77777777" w:rsidR="003B4526" w:rsidRPr="00814A7A" w:rsidRDefault="003B4526" w:rsidP="00280205">
            <w:pPr>
              <w:jc w:val="center"/>
              <w:rPr>
                <w:sz w:val="18"/>
              </w:rPr>
            </w:pPr>
            <w:r w:rsidRPr="00814A7A">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0D1D5E59" w14:textId="77777777" w:rsidR="003B4526" w:rsidRPr="00814A7A" w:rsidRDefault="003B4526" w:rsidP="00280205">
            <w:pPr>
              <w:jc w:val="center"/>
              <w:rPr>
                <w:sz w:val="18"/>
              </w:rPr>
            </w:pPr>
            <w:r w:rsidRPr="00814A7A">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3AB93EB9" w14:textId="77777777" w:rsidR="003B4526" w:rsidRPr="00814A7A" w:rsidRDefault="003B4526" w:rsidP="00280205">
            <w:pPr>
              <w:jc w:val="center"/>
              <w:rPr>
                <w:sz w:val="18"/>
              </w:rPr>
            </w:pPr>
            <w:r w:rsidRPr="00814A7A">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6FA80720" w14:textId="77777777" w:rsidR="003B4526" w:rsidRPr="00814A7A" w:rsidRDefault="003B4526" w:rsidP="00280205">
            <w:pPr>
              <w:jc w:val="center"/>
              <w:rPr>
                <w:sz w:val="18"/>
              </w:rPr>
            </w:pPr>
            <w:r w:rsidRPr="00814A7A">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1C2655EE" w14:textId="77777777" w:rsidR="003B4526" w:rsidRPr="00814A7A" w:rsidRDefault="003B4526" w:rsidP="00280205">
            <w:pPr>
              <w:jc w:val="center"/>
              <w:rPr>
                <w:sz w:val="18"/>
              </w:rPr>
            </w:pPr>
            <w:r w:rsidRPr="00814A7A">
              <w:rPr>
                <w:sz w:val="18"/>
              </w:rPr>
              <w:t>32</w:t>
            </w:r>
          </w:p>
        </w:tc>
      </w:tr>
      <w:tr w:rsidR="003B4526" w14:paraId="1E313533"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EEB2682" w14:textId="77777777" w:rsidR="003B4526" w:rsidRPr="00814A7A" w:rsidRDefault="003B4526" w:rsidP="00280205">
            <w:pPr>
              <w:jc w:val="center"/>
              <w:rPr>
                <w:sz w:val="18"/>
              </w:rPr>
            </w:pPr>
            <w:r w:rsidRPr="00814A7A">
              <w:rPr>
                <w:sz w:val="18"/>
              </w:rPr>
              <w:t>u</w:t>
            </w:r>
          </w:p>
        </w:tc>
      </w:tr>
      <w:tr w:rsidR="003B4526" w14:paraId="7A45B090"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0D2B5A0" w14:textId="77777777" w:rsidR="003B4526" w:rsidRPr="00814A7A" w:rsidRDefault="003B4526" w:rsidP="00280205">
            <w:pPr>
              <w:jc w:val="center"/>
              <w:rPr>
                <w:sz w:val="18"/>
              </w:rPr>
            </w:pPr>
            <w:r w:rsidRPr="00814A7A">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0E8E9BA3" w14:textId="77777777" w:rsidR="003B4526" w:rsidRPr="00814A7A" w:rsidRDefault="003B4526" w:rsidP="00280205">
            <w:pPr>
              <w:jc w:val="center"/>
              <w:rPr>
                <w:sz w:val="18"/>
              </w:rPr>
            </w:pPr>
            <w:r w:rsidRPr="00814A7A">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0FF56DE5" w14:textId="77777777" w:rsidR="003B4526" w:rsidRPr="00814A7A" w:rsidRDefault="003B4526" w:rsidP="00280205">
            <w:pPr>
              <w:jc w:val="center"/>
              <w:rPr>
                <w:sz w:val="18"/>
              </w:rPr>
            </w:pPr>
            <w:r w:rsidRPr="00814A7A">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5585AE13" w14:textId="77777777" w:rsidR="003B4526" w:rsidRPr="00814A7A" w:rsidRDefault="003B4526" w:rsidP="00280205">
            <w:pPr>
              <w:jc w:val="center"/>
              <w:rPr>
                <w:sz w:val="18"/>
              </w:rPr>
            </w:pPr>
            <w:r w:rsidRPr="00814A7A">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0473FE79" w14:textId="77777777" w:rsidR="003B4526" w:rsidRPr="00814A7A" w:rsidRDefault="003B4526" w:rsidP="00280205">
            <w:pPr>
              <w:jc w:val="center"/>
              <w:rPr>
                <w:sz w:val="18"/>
              </w:rPr>
            </w:pPr>
            <w:r w:rsidRPr="00814A7A">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70F62D30" w14:textId="77777777" w:rsidR="003B4526" w:rsidRPr="00814A7A" w:rsidRDefault="003B4526" w:rsidP="00280205">
            <w:pPr>
              <w:jc w:val="center"/>
              <w:rPr>
                <w:sz w:val="18"/>
              </w:rPr>
            </w:pPr>
            <w:r w:rsidRPr="00814A7A">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2F308459" w14:textId="77777777" w:rsidR="003B4526" w:rsidRPr="00814A7A" w:rsidRDefault="003B4526" w:rsidP="00280205">
            <w:pPr>
              <w:jc w:val="center"/>
              <w:rPr>
                <w:sz w:val="18"/>
              </w:rPr>
            </w:pPr>
            <w:r w:rsidRPr="00814A7A">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7352122F" w14:textId="77777777" w:rsidR="003B4526" w:rsidRPr="00814A7A" w:rsidRDefault="003B4526" w:rsidP="00280205">
            <w:pPr>
              <w:jc w:val="center"/>
              <w:rPr>
                <w:sz w:val="18"/>
              </w:rPr>
            </w:pPr>
            <w:r w:rsidRPr="00814A7A">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2E909CB2" w14:textId="77777777" w:rsidR="003B4526" w:rsidRPr="00814A7A" w:rsidRDefault="003B4526" w:rsidP="00280205">
            <w:pPr>
              <w:jc w:val="center"/>
              <w:rPr>
                <w:sz w:val="18"/>
              </w:rPr>
            </w:pPr>
            <w:r w:rsidRPr="00814A7A">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7CD829CF" w14:textId="77777777" w:rsidR="003B4526" w:rsidRPr="00814A7A" w:rsidRDefault="003B4526" w:rsidP="00280205">
            <w:pPr>
              <w:jc w:val="center"/>
              <w:rPr>
                <w:sz w:val="18"/>
              </w:rPr>
            </w:pPr>
            <w:r w:rsidRPr="00814A7A">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0BC8DF8A" w14:textId="77777777" w:rsidR="003B4526" w:rsidRPr="00814A7A" w:rsidRDefault="003B4526" w:rsidP="00280205">
            <w:pPr>
              <w:jc w:val="center"/>
              <w:rPr>
                <w:sz w:val="18"/>
              </w:rPr>
            </w:pPr>
            <w:r w:rsidRPr="00814A7A">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343475FE" w14:textId="77777777" w:rsidR="003B4526" w:rsidRPr="00814A7A" w:rsidRDefault="003B4526" w:rsidP="00280205">
            <w:pPr>
              <w:jc w:val="center"/>
              <w:rPr>
                <w:sz w:val="18"/>
              </w:rPr>
            </w:pPr>
            <w:r w:rsidRPr="00814A7A">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5B9F6857" w14:textId="77777777" w:rsidR="003B4526" w:rsidRPr="00814A7A" w:rsidRDefault="003B4526" w:rsidP="00280205">
            <w:pPr>
              <w:jc w:val="center"/>
              <w:rPr>
                <w:sz w:val="18"/>
              </w:rPr>
            </w:pPr>
            <w:r w:rsidRPr="00814A7A">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0D72ADFF" w14:textId="77777777" w:rsidR="003B4526" w:rsidRPr="00814A7A" w:rsidRDefault="003B4526" w:rsidP="00280205">
            <w:pPr>
              <w:jc w:val="center"/>
              <w:rPr>
                <w:sz w:val="18"/>
              </w:rPr>
            </w:pPr>
            <w:r w:rsidRPr="00814A7A">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0389C1B1" w14:textId="77777777" w:rsidR="003B4526" w:rsidRPr="00814A7A" w:rsidRDefault="003B4526" w:rsidP="00280205">
            <w:pPr>
              <w:jc w:val="center"/>
              <w:rPr>
                <w:sz w:val="18"/>
              </w:rPr>
            </w:pPr>
            <w:r w:rsidRPr="00814A7A">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56D863AA" w14:textId="77777777" w:rsidR="003B4526" w:rsidRPr="00814A7A" w:rsidRDefault="003B4526" w:rsidP="00280205">
            <w:pPr>
              <w:jc w:val="center"/>
              <w:rPr>
                <w:sz w:val="18"/>
              </w:rPr>
            </w:pPr>
            <w:r w:rsidRPr="00814A7A">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46744BB8" w14:textId="77777777" w:rsidR="003B4526" w:rsidRPr="00814A7A" w:rsidRDefault="003B4526" w:rsidP="00280205">
            <w:pPr>
              <w:jc w:val="center"/>
              <w:rPr>
                <w:sz w:val="18"/>
              </w:rPr>
            </w:pPr>
            <w:r w:rsidRPr="00814A7A">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7689BF50" w14:textId="77777777" w:rsidR="003B4526" w:rsidRPr="00814A7A" w:rsidRDefault="003B4526" w:rsidP="00280205">
            <w:pPr>
              <w:jc w:val="center"/>
              <w:rPr>
                <w:sz w:val="18"/>
              </w:rPr>
            </w:pPr>
            <w:r w:rsidRPr="00814A7A">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1D7D485D" w14:textId="77777777" w:rsidR="003B4526" w:rsidRPr="00814A7A" w:rsidRDefault="003B4526" w:rsidP="00280205">
            <w:pPr>
              <w:jc w:val="center"/>
              <w:rPr>
                <w:sz w:val="18"/>
              </w:rPr>
            </w:pPr>
            <w:r w:rsidRPr="00814A7A">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6A4DEBA1" w14:textId="77777777" w:rsidR="003B4526" w:rsidRPr="00814A7A" w:rsidRDefault="003B4526" w:rsidP="00280205">
            <w:pPr>
              <w:jc w:val="center"/>
              <w:rPr>
                <w:sz w:val="18"/>
              </w:rPr>
            </w:pPr>
            <w:r w:rsidRPr="00814A7A">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4A556325" w14:textId="77777777" w:rsidR="003B4526" w:rsidRPr="00814A7A" w:rsidRDefault="003B4526" w:rsidP="00280205">
            <w:pPr>
              <w:jc w:val="center"/>
              <w:rPr>
                <w:sz w:val="18"/>
              </w:rPr>
            </w:pPr>
            <w:r w:rsidRPr="00814A7A">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48C94C3F" w14:textId="77777777" w:rsidR="003B4526" w:rsidRPr="00814A7A" w:rsidRDefault="003B4526" w:rsidP="00280205">
            <w:pPr>
              <w:jc w:val="center"/>
              <w:rPr>
                <w:sz w:val="18"/>
              </w:rPr>
            </w:pPr>
            <w:r w:rsidRPr="00814A7A">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6D7EE380" w14:textId="77777777" w:rsidR="003B4526" w:rsidRPr="00814A7A" w:rsidRDefault="003B4526" w:rsidP="00280205">
            <w:pPr>
              <w:jc w:val="center"/>
              <w:rPr>
                <w:sz w:val="18"/>
              </w:rPr>
            </w:pPr>
            <w:r w:rsidRPr="00814A7A">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37EAA4CE" w14:textId="77777777" w:rsidR="003B4526" w:rsidRPr="00814A7A" w:rsidRDefault="003B4526" w:rsidP="00280205">
            <w:pPr>
              <w:jc w:val="center"/>
              <w:rPr>
                <w:sz w:val="18"/>
              </w:rPr>
            </w:pPr>
            <w:r w:rsidRPr="00814A7A">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3FC13DB1" w14:textId="77777777" w:rsidR="003B4526" w:rsidRPr="00814A7A" w:rsidRDefault="003B4526" w:rsidP="00280205">
            <w:pPr>
              <w:jc w:val="center"/>
              <w:rPr>
                <w:sz w:val="18"/>
              </w:rPr>
            </w:pPr>
            <w:r w:rsidRPr="00814A7A">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73687462" w14:textId="77777777" w:rsidR="003B4526" w:rsidRPr="00814A7A" w:rsidRDefault="003B4526" w:rsidP="00280205">
            <w:pPr>
              <w:jc w:val="center"/>
              <w:rPr>
                <w:sz w:val="18"/>
              </w:rPr>
            </w:pPr>
            <w:r w:rsidRPr="00814A7A">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0945BF94" w14:textId="77777777" w:rsidR="003B4526" w:rsidRPr="00814A7A" w:rsidRDefault="003B4526" w:rsidP="00280205">
            <w:pPr>
              <w:jc w:val="center"/>
              <w:rPr>
                <w:sz w:val="18"/>
              </w:rPr>
            </w:pPr>
            <w:r w:rsidRPr="00814A7A">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53D33A80" w14:textId="77777777" w:rsidR="003B4526" w:rsidRPr="00814A7A" w:rsidRDefault="003B4526" w:rsidP="00280205">
            <w:pPr>
              <w:jc w:val="center"/>
              <w:rPr>
                <w:sz w:val="18"/>
              </w:rPr>
            </w:pPr>
            <w:r w:rsidRPr="00814A7A">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69782101" w14:textId="77777777" w:rsidR="003B4526" w:rsidRPr="00814A7A" w:rsidRDefault="003B4526" w:rsidP="00280205">
            <w:pPr>
              <w:jc w:val="center"/>
              <w:rPr>
                <w:sz w:val="18"/>
              </w:rPr>
            </w:pPr>
            <w:r w:rsidRPr="00814A7A">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409721C5" w14:textId="77777777" w:rsidR="003B4526" w:rsidRPr="00814A7A" w:rsidRDefault="003B4526" w:rsidP="00280205">
            <w:pPr>
              <w:jc w:val="center"/>
              <w:rPr>
                <w:sz w:val="18"/>
              </w:rPr>
            </w:pPr>
            <w:r w:rsidRPr="00814A7A">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00F74675" w14:textId="77777777" w:rsidR="003B4526" w:rsidRPr="00814A7A" w:rsidRDefault="003B4526" w:rsidP="00280205">
            <w:pPr>
              <w:jc w:val="center"/>
              <w:rPr>
                <w:sz w:val="18"/>
              </w:rPr>
            </w:pPr>
            <w:r w:rsidRPr="00814A7A">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29569959" w14:textId="77777777" w:rsidR="003B4526" w:rsidRPr="00814A7A" w:rsidRDefault="003B4526" w:rsidP="00280205">
            <w:pPr>
              <w:jc w:val="center"/>
              <w:rPr>
                <w:sz w:val="18"/>
              </w:rPr>
            </w:pPr>
            <w:r w:rsidRPr="00814A7A">
              <w:rPr>
                <w:sz w:val="18"/>
              </w:rPr>
              <w:t>0</w:t>
            </w:r>
          </w:p>
        </w:tc>
      </w:tr>
      <w:tr w:rsidR="003B4526" w14:paraId="631B1BB8" w14:textId="77777777" w:rsidTr="002F31B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5E9389B9" w14:textId="77777777" w:rsidR="003B4526" w:rsidRPr="00814A7A" w:rsidRDefault="003B4526" w:rsidP="00280205">
            <w:pPr>
              <w:jc w:val="center"/>
              <w:rPr>
                <w:sz w:val="18"/>
              </w:rPr>
            </w:pPr>
            <w:r w:rsidRPr="00814A7A">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D1754BF" w14:textId="77777777" w:rsidR="003B4526" w:rsidRPr="00814A7A" w:rsidRDefault="003B4526" w:rsidP="00280205">
            <w:pPr>
              <w:jc w:val="center"/>
              <w:rPr>
                <w:sz w:val="18"/>
              </w:rPr>
            </w:pPr>
            <w:r w:rsidRPr="00814A7A">
              <w:rPr>
                <w:sz w:val="18"/>
              </w:rPr>
              <w:t>LLC_READ_DISCARD_DIRTY</w:t>
            </w:r>
          </w:p>
        </w:tc>
      </w:tr>
    </w:tbl>
    <w:p w14:paraId="2203571C" w14:textId="0165059F"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30</w:t>
      </w:r>
      <w:r>
        <w:rPr>
          <w:noProof/>
        </w:rPr>
        <w:fldChar w:fldCharType="end"/>
      </w:r>
      <w:r>
        <w:t xml:space="preserve"> LLC_READ_DISCARD_DIRTY register.</w:t>
      </w:r>
    </w:p>
    <w:p w14:paraId="75318AE9" w14:textId="77777777" w:rsidR="003B4526" w:rsidRDefault="003B4526" w:rsidP="006C1F1D">
      <w:pPr>
        <w:pStyle w:val="Heading3"/>
      </w:pPr>
      <w:bookmarkStart w:id="163" w:name="_Toc23344072"/>
      <w:r>
        <w:t>LLC_SHDW_PIPE_STATUS</w:t>
      </w:r>
      <w:bookmarkEnd w:id="163"/>
    </w:p>
    <w:p w14:paraId="08AB0043" w14:textId="77777777" w:rsidR="003B4526" w:rsidRDefault="003B4526" w:rsidP="002F31B6">
      <w:pPr>
        <w:pStyle w:val="NormalWeb"/>
        <w:jc w:val="both"/>
      </w:pPr>
      <w:r>
        <w:t>This register reports incoming request activity and resource availability for fulfilling those requests. Insight into pipeline stalls may be gleaned by polling this register and looking for chronically active request sources that do not have resource availability.</w:t>
      </w:r>
    </w:p>
    <w:p w14:paraId="2335C84F" w14:textId="77777777" w:rsidR="003B4526" w:rsidRDefault="003B4526" w:rsidP="006C1F1D">
      <w:pPr>
        <w:pStyle w:val="NormalWeb"/>
      </w:pPr>
      <w:r>
        <w:lastRenderedPageBreak/>
        <w:t>Attribute: R</w:t>
      </w:r>
    </w:p>
    <w:p w14:paraId="61523A7E" w14:textId="77777777" w:rsidR="003B4526" w:rsidRDefault="003B4526" w:rsidP="006C1F1D">
      <w:pPr>
        <w:pStyle w:val="NormalWeb"/>
      </w:pPr>
      <w:r>
        <w:t>Security: Non-secure</w:t>
      </w:r>
    </w:p>
    <w:p w14:paraId="2A9ACBAA" w14:textId="77777777" w:rsidR="003B4526" w:rsidRDefault="003B4526" w:rsidP="006C1F1D">
      <w:pPr>
        <w:pStyle w:val="NormalWeb"/>
      </w:pPr>
      <w:r>
        <w:t>Bit field description:</w:t>
      </w:r>
    </w:p>
    <w:p w14:paraId="0F841513" w14:textId="62A121E8" w:rsidR="003B4526" w:rsidRDefault="003B4526" w:rsidP="004061BB">
      <w:pPr>
        <w:numPr>
          <w:ilvl w:val="0"/>
          <w:numId w:val="62"/>
        </w:numPr>
        <w:spacing w:before="100" w:beforeAutospacing="1" w:after="100" w:afterAutospacing="1" w:line="240" w:lineRule="auto"/>
        <w:jc w:val="both"/>
      </w:pPr>
      <w:r>
        <w:rPr>
          <w:b/>
          <w:bCs/>
        </w:rPr>
        <w:t>QREQS</w:t>
      </w:r>
      <w:r>
        <w:t xml:space="preserve">[41:32] - Vector showing qualified request status to the LLC from various sources. These are active requests </w:t>
      </w:r>
      <w:r w:rsidR="00172DCE">
        <w:t>qualified</w:t>
      </w:r>
      <w:r>
        <w:t xml:space="preserve"> by resource availability. Only when all required resources for a particular request source are 1 will the filtered request status be 1 (if the unfiltered request status is 1).</w:t>
      </w:r>
    </w:p>
    <w:p w14:paraId="592924FC" w14:textId="77777777" w:rsidR="003B4526" w:rsidRDefault="003B4526" w:rsidP="006C1F1D">
      <w:pPr>
        <w:spacing w:before="100" w:beforeAutospacing="1" w:after="100" w:afterAutospacing="1"/>
        <w:ind w:left="720"/>
      </w:pPr>
      <w:r>
        <w:t>[9] evt</w:t>
      </w:r>
      <w:r>
        <w:br/>
        <w:t>[8] extsnp</w:t>
      </w:r>
      <w:r>
        <w:br/>
        <w:t>[7] tagupdate</w:t>
      </w:r>
      <w:r>
        <w:br/>
        <w:t>[6] flush_req</w:t>
      </w:r>
      <w:r>
        <w:br/>
        <w:t>[5] rd_sprt1</w:t>
      </w:r>
      <w:r>
        <w:br/>
        <w:t>[4] rd_sprt0</w:t>
      </w:r>
      <w:r>
        <w:br/>
        <w:t>[3] retry_rd</w:t>
      </w:r>
      <w:r>
        <w:br/>
        <w:t>[2] wr_sprt1</w:t>
      </w:r>
      <w:r>
        <w:br/>
        <w:t>[1] wr_sprt0</w:t>
      </w:r>
      <w:r>
        <w:br/>
        <w:t>[0] retry_wr</w:t>
      </w:r>
    </w:p>
    <w:p w14:paraId="1A7CC266" w14:textId="77777777" w:rsidR="003B4526" w:rsidRDefault="003B4526" w:rsidP="004061BB">
      <w:pPr>
        <w:numPr>
          <w:ilvl w:val="0"/>
          <w:numId w:val="62"/>
        </w:numPr>
        <w:spacing w:before="100" w:beforeAutospacing="1" w:after="100" w:afterAutospacing="1" w:line="240" w:lineRule="auto"/>
      </w:pPr>
      <w:r>
        <w:rPr>
          <w:b/>
          <w:bCs/>
        </w:rPr>
        <w:t>REQS</w:t>
      </w:r>
      <w:r>
        <w:t>[25:16] - Vector showing request status to the LLC from various sources.</w:t>
      </w:r>
    </w:p>
    <w:p w14:paraId="3F3A7748" w14:textId="77777777" w:rsidR="003B4526" w:rsidRDefault="003B4526" w:rsidP="006C1F1D">
      <w:pPr>
        <w:spacing w:before="100" w:beforeAutospacing="1" w:after="100" w:afterAutospacing="1"/>
        <w:ind w:left="720"/>
      </w:pPr>
      <w:r>
        <w:t>[9] evt</w:t>
      </w:r>
      <w:r>
        <w:br/>
        <w:t>[8] extsnp</w:t>
      </w:r>
      <w:r>
        <w:br/>
        <w:t>[7] tagupdate</w:t>
      </w:r>
      <w:r>
        <w:br/>
        <w:t>[6] flush_req</w:t>
      </w:r>
      <w:r>
        <w:br/>
        <w:t>[5] rd_sprt1</w:t>
      </w:r>
      <w:r>
        <w:br/>
        <w:t>[4] rd_sprt0</w:t>
      </w:r>
      <w:r>
        <w:br/>
        <w:t>[3] retry_rd</w:t>
      </w:r>
      <w:r>
        <w:br/>
        <w:t>[2] wr_sprt1</w:t>
      </w:r>
      <w:r>
        <w:br/>
        <w:t>[1] wr_sprt0</w:t>
      </w:r>
      <w:r>
        <w:br/>
        <w:t>[0] retry_wr</w:t>
      </w:r>
    </w:p>
    <w:p w14:paraId="40FECFC9" w14:textId="77777777" w:rsidR="003B4526" w:rsidRDefault="003B4526" w:rsidP="004061BB">
      <w:pPr>
        <w:numPr>
          <w:ilvl w:val="0"/>
          <w:numId w:val="62"/>
        </w:numPr>
        <w:spacing w:before="100" w:beforeAutospacing="1" w:after="100" w:afterAutospacing="1" w:line="240" w:lineRule="auto"/>
        <w:jc w:val="both"/>
      </w:pPr>
      <w:r>
        <w:rPr>
          <w:b/>
          <w:bCs/>
        </w:rPr>
        <w:t>PS</w:t>
      </w:r>
      <w:r>
        <w:t>[14] - TAC pipeline stall signal status. All incoming requests to lookup arbiter are held off while this signal is active, regardless of resource availability.</w:t>
      </w:r>
    </w:p>
    <w:p w14:paraId="0A762891" w14:textId="77777777" w:rsidR="003B4526" w:rsidRDefault="003B4526" w:rsidP="004061BB">
      <w:pPr>
        <w:numPr>
          <w:ilvl w:val="0"/>
          <w:numId w:val="62"/>
        </w:numPr>
        <w:spacing w:before="100" w:beforeAutospacing="1" w:after="100" w:afterAutospacing="1" w:line="240" w:lineRule="auto"/>
      </w:pPr>
      <w:r>
        <w:rPr>
          <w:b/>
          <w:bCs/>
        </w:rPr>
        <w:t>RSRCS</w:t>
      </w:r>
      <w:r>
        <w:t>[13:0] - Vector showing the availability status of the various resources of the LLC.</w:t>
      </w:r>
    </w:p>
    <w:p w14:paraId="71FEEE48" w14:textId="77777777" w:rsidR="003B4526" w:rsidRDefault="003B4526" w:rsidP="006C1F1D">
      <w:pPr>
        <w:spacing w:before="100" w:beforeAutospacing="1" w:after="100" w:afterAutospacing="1"/>
        <w:ind w:left="720"/>
      </w:pPr>
      <w:r>
        <w:t>[13] acem_ar</w:t>
      </w:r>
      <w:r>
        <w:br/>
        <w:t>[12] chim_ar</w:t>
      </w:r>
      <w:r>
        <w:br/>
      </w:r>
      <w:r>
        <w:lastRenderedPageBreak/>
        <w:t>[11] chim_aww</w:t>
      </w:r>
      <w:r>
        <w:br/>
        <w:t>[10] mprt_aww</w:t>
      </w:r>
      <w:r>
        <w:br/>
        <w:t>  [9] mprt_ar</w:t>
      </w:r>
      <w:r>
        <w:br/>
        <w:t>  [8] missq_wr</w:t>
      </w:r>
      <w:r>
        <w:br/>
        <w:t>  [7] missq_rd</w:t>
      </w:r>
      <w:r>
        <w:br/>
        <w:t>  [6] dac_cmd</w:t>
      </w:r>
      <w:r>
        <w:br/>
        <w:t>  [5] dac_wctl</w:t>
      </w:r>
      <w:r>
        <w:br/>
        <w:t>  [4] tac</w:t>
      </w:r>
      <w:r>
        <w:br/>
        <w:t>  [3] retry</w:t>
      </w:r>
      <w:r>
        <w:br/>
        <w:t>  [2] wrsp</w:t>
      </w:r>
      <w:r>
        <w:br/>
        <w:t>  [1] evict</w:t>
      </w:r>
      <w:r>
        <w:br/>
        <w:t>  [0] atomics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300"/>
        <w:gridCol w:w="274"/>
        <w:gridCol w:w="274"/>
        <w:gridCol w:w="274"/>
        <w:gridCol w:w="274"/>
        <w:gridCol w:w="274"/>
        <w:gridCol w:w="274"/>
        <w:gridCol w:w="274"/>
        <w:gridCol w:w="274"/>
        <w:gridCol w:w="274"/>
        <w:gridCol w:w="274"/>
        <w:gridCol w:w="274"/>
        <w:gridCol w:w="274"/>
        <w:gridCol w:w="274"/>
        <w:gridCol w:w="281"/>
      </w:tblGrid>
      <w:tr w:rsidR="003B4526" w14:paraId="76319E3B"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C08356B"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41F62E0D"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1C517CF2"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7D3309AE"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2A075A23"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7719C95A"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334E7D54"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652ACE43"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3637DCDF"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18212C82"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4BB5345E"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01A6DC62"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79615418"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25E41B47"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3AF729DE"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370DF088"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2CD164CE"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7814ECAD"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55C8B1BE"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0F579A79"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2ECDBC45"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25BC7244"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49787451"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2D132A8F"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53546F56"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694029B4"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5D8CDB12"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7FBD24F7"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1640195C"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34199B31"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55636630"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615432E6" w14:textId="77777777" w:rsidR="003B4526" w:rsidRPr="00814A7A" w:rsidRDefault="003B4526" w:rsidP="00280205">
            <w:pPr>
              <w:jc w:val="center"/>
              <w:rPr>
                <w:sz w:val="20"/>
              </w:rPr>
            </w:pPr>
            <w:r w:rsidRPr="00814A7A">
              <w:rPr>
                <w:sz w:val="20"/>
              </w:rPr>
              <w:t>32</w:t>
            </w:r>
          </w:p>
        </w:tc>
      </w:tr>
      <w:tr w:rsidR="003B4526" w14:paraId="3B6B1ABB" w14:textId="77777777" w:rsidTr="002F31B6">
        <w:trPr>
          <w:tblCellSpacing w:w="7" w:type="dxa"/>
          <w:jc w:val="center"/>
        </w:trPr>
        <w:tc>
          <w:tcPr>
            <w:tcW w:w="0" w:type="auto"/>
            <w:gridSpan w:val="22"/>
            <w:tcBorders>
              <w:top w:val="outset" w:sz="6" w:space="0" w:color="auto"/>
              <w:left w:val="outset" w:sz="6" w:space="0" w:color="auto"/>
              <w:bottom w:val="outset" w:sz="6" w:space="0" w:color="auto"/>
              <w:right w:val="outset" w:sz="6" w:space="0" w:color="auto"/>
            </w:tcBorders>
            <w:hideMark/>
          </w:tcPr>
          <w:p w14:paraId="68904739" w14:textId="77777777" w:rsidR="003B4526" w:rsidRPr="00814A7A" w:rsidRDefault="003B4526" w:rsidP="00280205">
            <w:pPr>
              <w:jc w:val="center"/>
              <w:rPr>
                <w:sz w:val="20"/>
              </w:rPr>
            </w:pPr>
            <w:r w:rsidRPr="00814A7A">
              <w:rPr>
                <w:sz w:val="20"/>
              </w:rPr>
              <w:t>u</w:t>
            </w:r>
          </w:p>
        </w:tc>
        <w:tc>
          <w:tcPr>
            <w:tcW w:w="0" w:type="auto"/>
            <w:gridSpan w:val="10"/>
            <w:tcBorders>
              <w:top w:val="outset" w:sz="6" w:space="0" w:color="auto"/>
              <w:left w:val="outset" w:sz="6" w:space="0" w:color="auto"/>
              <w:bottom w:val="outset" w:sz="6" w:space="0" w:color="auto"/>
              <w:right w:val="outset" w:sz="6" w:space="0" w:color="auto"/>
            </w:tcBorders>
            <w:hideMark/>
          </w:tcPr>
          <w:p w14:paraId="02095769" w14:textId="77777777" w:rsidR="003B4526" w:rsidRPr="00814A7A" w:rsidRDefault="003B4526" w:rsidP="00280205">
            <w:pPr>
              <w:jc w:val="center"/>
              <w:rPr>
                <w:sz w:val="20"/>
              </w:rPr>
            </w:pPr>
            <w:r w:rsidRPr="00814A7A">
              <w:rPr>
                <w:sz w:val="20"/>
              </w:rPr>
              <w:t>QREQS</w:t>
            </w:r>
          </w:p>
        </w:tc>
      </w:tr>
      <w:tr w:rsidR="003B4526" w14:paraId="494A6038"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6ED4BA2"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287B4C36"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1D277C9A"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0EE3D047"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54B9ED56"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7BD2E942"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654B9431"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1F810886"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3430C5A9"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E1BBB16"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18E51AE7"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2845D694"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A45AA42"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7DA16C2E"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34C0287B"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4ADDD59E"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3B58ED8F"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5D9E54A6"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1E224C02"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24CAAB31"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0E162EB3"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040A4FD7"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1AA5912C"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5CBF02F3"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26E1066F"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21C0A838"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702224A"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27EA68B2"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66BF3939"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51032143"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001FF437"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64E89288" w14:textId="77777777" w:rsidR="003B4526" w:rsidRPr="00814A7A" w:rsidRDefault="003B4526" w:rsidP="00280205">
            <w:pPr>
              <w:jc w:val="center"/>
              <w:rPr>
                <w:sz w:val="20"/>
              </w:rPr>
            </w:pPr>
            <w:r w:rsidRPr="00814A7A">
              <w:rPr>
                <w:sz w:val="20"/>
              </w:rPr>
              <w:t>0</w:t>
            </w:r>
          </w:p>
        </w:tc>
      </w:tr>
      <w:tr w:rsidR="003B4526" w14:paraId="3BF2610A" w14:textId="77777777" w:rsidTr="002F31B6">
        <w:trPr>
          <w:tblCellSpacing w:w="7" w:type="dxa"/>
          <w:jc w:val="center"/>
        </w:trPr>
        <w:tc>
          <w:tcPr>
            <w:tcW w:w="0" w:type="auto"/>
            <w:gridSpan w:val="6"/>
            <w:tcBorders>
              <w:top w:val="outset" w:sz="6" w:space="0" w:color="auto"/>
              <w:left w:val="outset" w:sz="6" w:space="0" w:color="auto"/>
              <w:bottom w:val="outset" w:sz="6" w:space="0" w:color="auto"/>
              <w:right w:val="outset" w:sz="6" w:space="0" w:color="auto"/>
            </w:tcBorders>
            <w:hideMark/>
          </w:tcPr>
          <w:p w14:paraId="455A3363" w14:textId="77777777" w:rsidR="003B4526" w:rsidRPr="00814A7A" w:rsidRDefault="003B4526" w:rsidP="00280205">
            <w:pPr>
              <w:jc w:val="center"/>
              <w:rPr>
                <w:sz w:val="20"/>
              </w:rPr>
            </w:pPr>
            <w:r w:rsidRPr="00814A7A">
              <w:rPr>
                <w:sz w:val="20"/>
              </w:rPr>
              <w:t>u</w:t>
            </w:r>
          </w:p>
        </w:tc>
        <w:tc>
          <w:tcPr>
            <w:tcW w:w="0" w:type="auto"/>
            <w:gridSpan w:val="10"/>
            <w:tcBorders>
              <w:top w:val="outset" w:sz="6" w:space="0" w:color="auto"/>
              <w:left w:val="outset" w:sz="6" w:space="0" w:color="auto"/>
              <w:bottom w:val="outset" w:sz="6" w:space="0" w:color="auto"/>
              <w:right w:val="outset" w:sz="6" w:space="0" w:color="auto"/>
            </w:tcBorders>
            <w:hideMark/>
          </w:tcPr>
          <w:p w14:paraId="30723E26" w14:textId="77777777" w:rsidR="003B4526" w:rsidRPr="00814A7A" w:rsidRDefault="003B4526" w:rsidP="00280205">
            <w:pPr>
              <w:jc w:val="center"/>
              <w:rPr>
                <w:sz w:val="20"/>
              </w:rPr>
            </w:pPr>
            <w:r w:rsidRPr="00814A7A">
              <w:rPr>
                <w:sz w:val="20"/>
              </w:rPr>
              <w:t>REQS</w:t>
            </w:r>
          </w:p>
        </w:tc>
        <w:tc>
          <w:tcPr>
            <w:tcW w:w="0" w:type="auto"/>
            <w:tcBorders>
              <w:top w:val="outset" w:sz="6" w:space="0" w:color="auto"/>
              <w:left w:val="outset" w:sz="6" w:space="0" w:color="auto"/>
              <w:bottom w:val="outset" w:sz="6" w:space="0" w:color="auto"/>
              <w:right w:val="outset" w:sz="6" w:space="0" w:color="auto"/>
            </w:tcBorders>
            <w:hideMark/>
          </w:tcPr>
          <w:p w14:paraId="29C701D6" w14:textId="77777777" w:rsidR="003B4526" w:rsidRPr="00814A7A" w:rsidRDefault="003B4526" w:rsidP="00280205">
            <w:pPr>
              <w:jc w:val="center"/>
              <w:rPr>
                <w:sz w:val="20"/>
              </w:rPr>
            </w:pPr>
            <w:r w:rsidRPr="00814A7A">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529E33E6" w14:textId="77777777" w:rsidR="003B4526" w:rsidRPr="00814A7A" w:rsidRDefault="003B4526" w:rsidP="00280205">
            <w:pPr>
              <w:jc w:val="center"/>
              <w:rPr>
                <w:sz w:val="20"/>
              </w:rPr>
            </w:pPr>
            <w:r w:rsidRPr="00814A7A">
              <w:rPr>
                <w:sz w:val="20"/>
              </w:rPr>
              <w:t>PS</w:t>
            </w:r>
          </w:p>
        </w:tc>
        <w:tc>
          <w:tcPr>
            <w:tcW w:w="0" w:type="auto"/>
            <w:gridSpan w:val="14"/>
            <w:tcBorders>
              <w:top w:val="outset" w:sz="6" w:space="0" w:color="auto"/>
              <w:left w:val="outset" w:sz="6" w:space="0" w:color="auto"/>
              <w:bottom w:val="outset" w:sz="6" w:space="0" w:color="auto"/>
              <w:right w:val="outset" w:sz="6" w:space="0" w:color="auto"/>
            </w:tcBorders>
            <w:hideMark/>
          </w:tcPr>
          <w:p w14:paraId="1A39F17F" w14:textId="77777777" w:rsidR="003B4526" w:rsidRPr="00814A7A" w:rsidRDefault="003B4526" w:rsidP="00280205">
            <w:pPr>
              <w:jc w:val="center"/>
              <w:rPr>
                <w:sz w:val="20"/>
              </w:rPr>
            </w:pPr>
            <w:r w:rsidRPr="00814A7A">
              <w:rPr>
                <w:sz w:val="20"/>
              </w:rPr>
              <w:t>RSRCS</w:t>
            </w:r>
          </w:p>
        </w:tc>
      </w:tr>
    </w:tbl>
    <w:p w14:paraId="5C81968C" w14:textId="2854291B"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31</w:t>
      </w:r>
      <w:r>
        <w:rPr>
          <w:noProof/>
        </w:rPr>
        <w:fldChar w:fldCharType="end"/>
      </w:r>
      <w:r>
        <w:t xml:space="preserve"> LLC_SHDW_PIPE_STATUS register.</w:t>
      </w:r>
    </w:p>
    <w:p w14:paraId="7279517F" w14:textId="77777777" w:rsidR="003B4526" w:rsidRDefault="003B4526" w:rsidP="006C1F1D">
      <w:pPr>
        <w:pStyle w:val="Heading3"/>
      </w:pPr>
      <w:bookmarkStart w:id="164" w:name="_Toc23344073"/>
      <w:r>
        <w:t>LLC_SPARE</w:t>
      </w:r>
      <w:bookmarkEnd w:id="164"/>
    </w:p>
    <w:p w14:paraId="333870C5" w14:textId="77777777" w:rsidR="003B4526" w:rsidRDefault="003B4526" w:rsidP="002F31B6">
      <w:pPr>
        <w:pStyle w:val="NormalWeb"/>
        <w:jc w:val="both"/>
      </w:pPr>
      <w:r>
        <w:t>This register contains writable spare bits. Software may read and write these bits. They retain any value written to them (between reset events), but otherwise they have no functional effect.</w:t>
      </w:r>
    </w:p>
    <w:p w14:paraId="174B0452" w14:textId="77777777" w:rsidR="003B4526" w:rsidRDefault="003B4526" w:rsidP="006C1F1D">
      <w:pPr>
        <w:pStyle w:val="NormalWeb"/>
      </w:pPr>
      <w:r>
        <w:t>Attribute: RW</w:t>
      </w:r>
    </w:p>
    <w:p w14:paraId="33F16D98" w14:textId="77777777" w:rsidR="003B4526" w:rsidRDefault="003B4526" w:rsidP="006C1F1D">
      <w:pPr>
        <w:pStyle w:val="NormalWeb"/>
      </w:pPr>
      <w:r>
        <w:t>Security: Non-secure</w:t>
      </w:r>
    </w:p>
    <w:p w14:paraId="500635B6" w14:textId="77777777" w:rsidR="003B4526" w:rsidRDefault="003B4526" w:rsidP="006C1F1D">
      <w:pPr>
        <w:pStyle w:val="NormalWeb"/>
      </w:pPr>
      <w:r>
        <w:t>Bit field description:</w:t>
      </w:r>
    </w:p>
    <w:p w14:paraId="19476AA0" w14:textId="77777777" w:rsidR="003B4526" w:rsidRDefault="003B4526" w:rsidP="004061BB">
      <w:pPr>
        <w:numPr>
          <w:ilvl w:val="0"/>
          <w:numId w:val="63"/>
        </w:numPr>
        <w:spacing w:before="100" w:beforeAutospacing="1" w:after="100" w:afterAutospacing="1" w:line="240" w:lineRule="auto"/>
      </w:pPr>
      <w:r>
        <w:rPr>
          <w:b/>
          <w:bCs/>
        </w:rPr>
        <w:t>BITS</w:t>
      </w:r>
      <w:r>
        <w:t>[31:0] - Spare Bits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230A0C26"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3D237FE"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12BAEA23"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27B4F28B"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63C99051"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46B25AC0"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43506419"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7E1CDF95"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34BA426D"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68932DA1"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714A781D"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50EEEFB0"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796E1637"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0F572FAC"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1ECC9E59"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2AE36D09"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71DACEA7"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7236DB72"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3D8D8B24"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7A1FBF1D"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2EF3AFFA"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55B2C7C9"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46A74C2D"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1B22323E"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09EE2A7A"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10E03568"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046D9B45"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7BEA5A4A"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6896B9DF"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79659CEA"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4A41B558"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55D6C004"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2A914B7F" w14:textId="77777777" w:rsidR="003B4526" w:rsidRPr="00814A7A" w:rsidRDefault="003B4526" w:rsidP="00280205">
            <w:pPr>
              <w:jc w:val="center"/>
              <w:rPr>
                <w:sz w:val="20"/>
              </w:rPr>
            </w:pPr>
            <w:r w:rsidRPr="00814A7A">
              <w:rPr>
                <w:sz w:val="20"/>
              </w:rPr>
              <w:t>32</w:t>
            </w:r>
          </w:p>
        </w:tc>
      </w:tr>
      <w:tr w:rsidR="003B4526" w14:paraId="0F300590"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380CC72" w14:textId="77777777" w:rsidR="003B4526" w:rsidRPr="00814A7A" w:rsidRDefault="003B4526" w:rsidP="00280205">
            <w:pPr>
              <w:jc w:val="center"/>
              <w:rPr>
                <w:sz w:val="20"/>
              </w:rPr>
            </w:pPr>
            <w:r w:rsidRPr="00814A7A">
              <w:rPr>
                <w:sz w:val="20"/>
              </w:rPr>
              <w:t>u</w:t>
            </w:r>
          </w:p>
        </w:tc>
      </w:tr>
      <w:tr w:rsidR="003B4526" w14:paraId="2D483208"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052181D"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2873F038"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02D36C77"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03F4B5B9"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5DEC3F4B"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4B44FCD9"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30A4EEDE"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426C92EA"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5A4CF3CC"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5531BC50"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701235C8"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05A62901"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527FBBD7"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095614F4"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466E930E"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1B0C65B1"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45A5F677"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0AED11CB"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43D05510"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2A5C291F"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2CA249BA"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68F338A3"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55D0BDC6"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440D38BC"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4A465C0A"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0845BA03"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5FDB86A"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2198A49C"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77EFAFF0"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413D7E07"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6F18A57C"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1F91892C" w14:textId="77777777" w:rsidR="003B4526" w:rsidRPr="00814A7A" w:rsidRDefault="003B4526" w:rsidP="00280205">
            <w:pPr>
              <w:jc w:val="center"/>
              <w:rPr>
                <w:sz w:val="20"/>
              </w:rPr>
            </w:pPr>
            <w:r w:rsidRPr="00814A7A">
              <w:rPr>
                <w:sz w:val="20"/>
              </w:rPr>
              <w:t>0</w:t>
            </w:r>
          </w:p>
        </w:tc>
      </w:tr>
      <w:tr w:rsidR="003B4526" w14:paraId="28D3E68B"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5B4169A" w14:textId="77777777" w:rsidR="003B4526" w:rsidRPr="00814A7A" w:rsidRDefault="003B4526" w:rsidP="00280205">
            <w:pPr>
              <w:jc w:val="center"/>
              <w:rPr>
                <w:sz w:val="20"/>
              </w:rPr>
            </w:pPr>
            <w:r w:rsidRPr="00814A7A">
              <w:rPr>
                <w:sz w:val="20"/>
              </w:rPr>
              <w:t>BITS</w:t>
            </w:r>
          </w:p>
        </w:tc>
      </w:tr>
    </w:tbl>
    <w:p w14:paraId="644018BE" w14:textId="47FB9CC9"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32</w:t>
      </w:r>
      <w:r>
        <w:rPr>
          <w:noProof/>
        </w:rPr>
        <w:fldChar w:fldCharType="end"/>
      </w:r>
      <w:r>
        <w:t xml:space="preserve"> LLC_SPARE register.</w:t>
      </w:r>
    </w:p>
    <w:p w14:paraId="0A021E59" w14:textId="77777777" w:rsidR="003B4526" w:rsidRDefault="003B4526" w:rsidP="006C1F1D">
      <w:pPr>
        <w:pStyle w:val="Heading3"/>
      </w:pPr>
      <w:bookmarkStart w:id="165" w:name="_Toc23344074"/>
      <w:r>
        <w:lastRenderedPageBreak/>
        <w:t>LLC_TAG_INV_CTL</w:t>
      </w:r>
      <w:bookmarkEnd w:id="165"/>
    </w:p>
    <w:p w14:paraId="0E52F056" w14:textId="77777777" w:rsidR="003B4526" w:rsidRDefault="003B4526" w:rsidP="002F31B6">
      <w:pPr>
        <w:pStyle w:val="NormalWeb"/>
        <w:jc w:val="both"/>
      </w:pPr>
      <w:r>
        <w:t>The Tag Invalidation Control register triggers a state machine that will invalidate the contents of one or more way groups of the cache. The register has one bit per way group, and the bit vector written into this register will invalidate the corresponding way groups. A value of 1 will indicate that the corresponding way group should be invalidated. A value of 0 will indicate that the way group should not be invalidated. This per-way group control allows portions of the cache to be powered down and restarted later, with the ability to reset just the way groups that were powered down and powered back on.</w:t>
      </w:r>
    </w:p>
    <w:p w14:paraId="1EDAC8F8" w14:textId="77777777" w:rsidR="003B4526" w:rsidRDefault="003B4526" w:rsidP="002F31B6">
      <w:pPr>
        <w:pStyle w:val="NormalWeb"/>
        <w:jc w:val="both"/>
      </w:pPr>
      <w:r>
        <w:t>A write to the register will kick off the invalidation engine, invalidating the specified way groups. A read of the register will indicate whether the invalidation is in progress. When the invalidation engine has completed, the bit vector will transition to a value of zero. So a read value of zero will indicate that the state machine has completed. The reset value of this register is zero. An invalidation sequence should be completed before a second sequence is requested.</w:t>
      </w:r>
    </w:p>
    <w:p w14:paraId="4A5C8EA3" w14:textId="77777777" w:rsidR="003B4526" w:rsidRDefault="003B4526" w:rsidP="002F31B6">
      <w:pPr>
        <w:pStyle w:val="NormalWeb"/>
        <w:jc w:val="both"/>
      </w:pPr>
      <w:r>
        <w:t>This register requires secure access, since it invalidates tags, potentially modifying the contents of secure data.</w:t>
      </w:r>
    </w:p>
    <w:p w14:paraId="5BD8D410" w14:textId="77777777" w:rsidR="003B4526" w:rsidRDefault="003B4526" w:rsidP="006C1F1D">
      <w:pPr>
        <w:pStyle w:val="NormalWeb"/>
      </w:pPr>
      <w:r>
        <w:t>Attribute: RW</w:t>
      </w:r>
    </w:p>
    <w:p w14:paraId="284C4347" w14:textId="77777777" w:rsidR="003B4526" w:rsidRDefault="003B4526" w:rsidP="006C1F1D">
      <w:pPr>
        <w:pStyle w:val="NormalWeb"/>
      </w:pPr>
      <w:r>
        <w:t>Security: Secure access only</w:t>
      </w:r>
    </w:p>
    <w:p w14:paraId="10BDCFFD" w14:textId="77777777" w:rsidR="003B4526" w:rsidRDefault="003B4526" w:rsidP="006C1F1D">
      <w:pPr>
        <w:pStyle w:val="NormalWeb"/>
      </w:pPr>
      <w:r>
        <w:t>Bit field description:</w:t>
      </w:r>
    </w:p>
    <w:p w14:paraId="5CE0E48A" w14:textId="77777777" w:rsidR="003B4526" w:rsidRDefault="003B4526" w:rsidP="004061BB">
      <w:pPr>
        <w:numPr>
          <w:ilvl w:val="0"/>
          <w:numId w:val="64"/>
        </w:numPr>
        <w:spacing w:before="100" w:beforeAutospacing="1" w:after="100" w:afterAutospacing="1" w:line="240" w:lineRule="auto"/>
      </w:pPr>
      <w:r>
        <w:rPr>
          <w:b/>
          <w:bCs/>
        </w:rPr>
        <w:t>Tag_Way_Group_Invalidation_Enable</w:t>
      </w:r>
      <w:r>
        <w:t>[31:0] - Tag Way Group Invalidation Enable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28A35520"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AAC74D9"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050B8632"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2627EC14"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649892C8"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4C43E27D"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6354BB76"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44A886D7"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1049D24E"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7B15B8E6"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0B634319"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7A11CD27"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17F83E6B"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297F3C0E"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112FACDF"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6D079AEF"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57CFBE4E"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57C49D5C"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2CD5C942"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2096C5F7"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5335582A"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40842F61"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2A1A7A33"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54CEC7D3"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1BD4C691"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4CD26524"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3E7F0652"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2A225560"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023218B3"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56EA2FD1"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713945E2"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3D3AE198"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16ED4CAD" w14:textId="77777777" w:rsidR="003B4526" w:rsidRPr="00814A7A" w:rsidRDefault="003B4526" w:rsidP="00280205">
            <w:pPr>
              <w:jc w:val="center"/>
              <w:rPr>
                <w:sz w:val="20"/>
              </w:rPr>
            </w:pPr>
            <w:r w:rsidRPr="00814A7A">
              <w:rPr>
                <w:sz w:val="20"/>
              </w:rPr>
              <w:t>32</w:t>
            </w:r>
          </w:p>
        </w:tc>
      </w:tr>
      <w:tr w:rsidR="003B4526" w14:paraId="77801AD9"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D058305" w14:textId="77777777" w:rsidR="003B4526" w:rsidRPr="00814A7A" w:rsidRDefault="003B4526" w:rsidP="00280205">
            <w:pPr>
              <w:jc w:val="center"/>
              <w:rPr>
                <w:sz w:val="20"/>
              </w:rPr>
            </w:pPr>
            <w:r w:rsidRPr="00814A7A">
              <w:rPr>
                <w:sz w:val="20"/>
              </w:rPr>
              <w:t>u</w:t>
            </w:r>
          </w:p>
        </w:tc>
      </w:tr>
      <w:tr w:rsidR="003B4526" w14:paraId="3EE55D7C"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892F457"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08B46AAD"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0C6D23C0"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5201395E"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1402A2F8"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4432B313"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680CB578"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4A9AA711"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2A08154A"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132570C2"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1E6370C9"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67EA8C3C"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2C12C2FF"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66CF8B5F"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4322BA71"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26574F5A"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7E8C026A"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5C458ABA"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72E7E2E6"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44F88FE2"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0EB4B489"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457EA0AB"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25E6A31A"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1C0BF444"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11A683B0"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3C16A625"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4BF09D8D"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68D90855"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6921841C"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45D62134"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42C4AB78"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0DF303CC" w14:textId="77777777" w:rsidR="003B4526" w:rsidRPr="00814A7A" w:rsidRDefault="003B4526" w:rsidP="00280205">
            <w:pPr>
              <w:jc w:val="center"/>
              <w:rPr>
                <w:sz w:val="20"/>
              </w:rPr>
            </w:pPr>
            <w:r w:rsidRPr="00814A7A">
              <w:rPr>
                <w:sz w:val="20"/>
              </w:rPr>
              <w:t>0</w:t>
            </w:r>
          </w:p>
        </w:tc>
      </w:tr>
      <w:tr w:rsidR="003B4526" w14:paraId="3A7BF356"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040369E" w14:textId="77777777" w:rsidR="003B4526" w:rsidRPr="00814A7A" w:rsidRDefault="003B4526" w:rsidP="00280205">
            <w:pPr>
              <w:jc w:val="center"/>
              <w:rPr>
                <w:sz w:val="20"/>
              </w:rPr>
            </w:pPr>
            <w:r w:rsidRPr="00814A7A">
              <w:rPr>
                <w:sz w:val="20"/>
              </w:rPr>
              <w:t>Tag_Way_Group_Invalidation_Enable</w:t>
            </w:r>
          </w:p>
        </w:tc>
      </w:tr>
    </w:tbl>
    <w:p w14:paraId="4032FCF7" w14:textId="757D848F"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33</w:t>
      </w:r>
      <w:r>
        <w:rPr>
          <w:noProof/>
        </w:rPr>
        <w:fldChar w:fldCharType="end"/>
      </w:r>
      <w:r>
        <w:t xml:space="preserve"> LLC_TAG_INV_CTL register.</w:t>
      </w:r>
    </w:p>
    <w:p w14:paraId="7F1F65F8" w14:textId="77777777" w:rsidR="003B4526" w:rsidRDefault="003B4526" w:rsidP="006C1F1D">
      <w:pPr>
        <w:pStyle w:val="Heading3"/>
      </w:pPr>
      <w:bookmarkStart w:id="166" w:name="_Toc23344075"/>
      <w:r>
        <w:t>LLC_WAY_FLUSH</w:t>
      </w:r>
      <w:bookmarkEnd w:id="166"/>
    </w:p>
    <w:p w14:paraId="7297DDEA" w14:textId="77777777" w:rsidR="003B4526" w:rsidRDefault="003B4526" w:rsidP="002F31B6">
      <w:pPr>
        <w:pStyle w:val="NormalWeb"/>
        <w:jc w:val="both"/>
      </w:pPr>
      <w:r>
        <w:t>This register controls a state machine that flushes specified ways of the cache. The intent of this engine is to remove all content from the specified ways, pushing any dirty data that may exist to memory. It also invalidate clean lines. The Way Flush engine should be run while the llc_cache_way_enable is still on for those ways so the contents are still accessible, but the llc_global_alloc register should have disabled the way for allocation. This ensure that as lines are removed from the cache, they won't unintentionally get added again. Clean lines are invalidated to ensure that dirty line writes do not write into the ways being flushed.</w:t>
      </w:r>
    </w:p>
    <w:p w14:paraId="47295FE8" w14:textId="77777777" w:rsidR="003B4526" w:rsidRDefault="003B4526" w:rsidP="002F31B6">
      <w:pPr>
        <w:pStyle w:val="NormalWeb"/>
        <w:jc w:val="both"/>
      </w:pPr>
      <w:r>
        <w:lastRenderedPageBreak/>
        <w:t>Writing the register will kick off the flush engine. If the write value specifies a bit value of 1, then that way group will be flushed. If the bit value written is zero, that way will not be flushed. When the sequence is completed, hardware will transition the bit values to zero. A register value of 0 indicates the state machine has complete. The default value for this register is zero.</w:t>
      </w:r>
    </w:p>
    <w:p w14:paraId="1951118A" w14:textId="77777777" w:rsidR="003B4526" w:rsidRDefault="003B4526" w:rsidP="002F31B6">
      <w:pPr>
        <w:pStyle w:val="NormalWeb"/>
        <w:jc w:val="both"/>
      </w:pPr>
      <w:r>
        <w:t>A flush sequence should be completed before a second sequence is requested.</w:t>
      </w:r>
    </w:p>
    <w:p w14:paraId="561A8ED5" w14:textId="77777777" w:rsidR="003B4526" w:rsidRDefault="003B4526" w:rsidP="006C1F1D">
      <w:pPr>
        <w:pStyle w:val="NormalWeb"/>
      </w:pPr>
      <w:r>
        <w:t>This register requires secure access, since it flushes cache lines.</w:t>
      </w:r>
    </w:p>
    <w:p w14:paraId="53E667F4" w14:textId="77777777" w:rsidR="003B4526" w:rsidRDefault="003B4526" w:rsidP="006C1F1D">
      <w:pPr>
        <w:pStyle w:val="NormalWeb"/>
      </w:pPr>
      <w:r>
        <w:t>Attribute: RW</w:t>
      </w:r>
    </w:p>
    <w:p w14:paraId="492EEF08" w14:textId="77777777" w:rsidR="003B4526" w:rsidRDefault="003B4526" w:rsidP="006C1F1D">
      <w:pPr>
        <w:pStyle w:val="NormalWeb"/>
      </w:pPr>
      <w:r>
        <w:t>Security: Secure access only</w:t>
      </w:r>
    </w:p>
    <w:p w14:paraId="2894D542" w14:textId="77777777" w:rsidR="003B4526" w:rsidRDefault="003B4526" w:rsidP="006C1F1D">
      <w:pPr>
        <w:pStyle w:val="NormalWeb"/>
      </w:pPr>
      <w:r>
        <w:t>Bit field description:</w:t>
      </w:r>
    </w:p>
    <w:p w14:paraId="70C60629" w14:textId="77777777" w:rsidR="003B4526" w:rsidRDefault="003B4526" w:rsidP="004061BB">
      <w:pPr>
        <w:numPr>
          <w:ilvl w:val="0"/>
          <w:numId w:val="65"/>
        </w:numPr>
        <w:spacing w:before="100" w:beforeAutospacing="1" w:after="100" w:afterAutospacing="1" w:line="240" w:lineRule="auto"/>
      </w:pPr>
      <w:r>
        <w:rPr>
          <w:b/>
          <w:bCs/>
        </w:rPr>
        <w:t>Way_Flush_Control</w:t>
      </w:r>
      <w:r>
        <w:t>[31:0] - Way Flush Control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3B4526" w14:paraId="6D327454"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7E75425"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0093F606"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4751EAEB"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2CAE0FB1"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2C9CC1D5"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14C4DBA1"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5F2A5B65"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77011C76"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00ADD4DB"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27CB7DF2"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44AB8315"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02D09DA1"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183BCEF5"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497F3997"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30D12342"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624266CD"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286EBFC9"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3BC0386B"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584135C4"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58B87253"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3706B6FD"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17A6E3C6"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787CF0ED"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6C33B7AB"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171A19D4"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5F5D937C"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23EFE21A"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44C1C20E"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583E7F48"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70A5D215"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2479632C"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5FDE460E" w14:textId="77777777" w:rsidR="003B4526" w:rsidRPr="00814A7A" w:rsidRDefault="003B4526" w:rsidP="00280205">
            <w:pPr>
              <w:jc w:val="center"/>
              <w:rPr>
                <w:sz w:val="20"/>
              </w:rPr>
            </w:pPr>
            <w:r w:rsidRPr="00814A7A">
              <w:rPr>
                <w:sz w:val="20"/>
              </w:rPr>
              <w:t>32</w:t>
            </w:r>
          </w:p>
        </w:tc>
      </w:tr>
      <w:tr w:rsidR="003B4526" w14:paraId="4701C1B6"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3A5B446" w14:textId="77777777" w:rsidR="003B4526" w:rsidRPr="00814A7A" w:rsidRDefault="003B4526" w:rsidP="00280205">
            <w:pPr>
              <w:jc w:val="center"/>
              <w:rPr>
                <w:sz w:val="20"/>
              </w:rPr>
            </w:pPr>
            <w:r w:rsidRPr="00814A7A">
              <w:rPr>
                <w:sz w:val="20"/>
              </w:rPr>
              <w:t>u</w:t>
            </w:r>
          </w:p>
        </w:tc>
      </w:tr>
      <w:tr w:rsidR="003B4526" w14:paraId="155258D4"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9714C9E"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7A9519A5"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505BD63"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083F4EEB"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7FC33993"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7F84C30C"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233B8CEF"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3E9A841E"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48CB3DD4"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380FBA12"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4E620607"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218E0AF1"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61469591"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6BE4C998"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4316B7F7"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599C605C"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5F299D42"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5A82E622"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6AC39B8A"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6D32DA44"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52EC5A70"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50565EB7"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1C7C7F21"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6F25D6FF"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19B5F5D1"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74A40C18"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5470E543"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0A180E97"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57F462C3"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557DBD9D"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53E003A7"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53F912C8" w14:textId="77777777" w:rsidR="003B4526" w:rsidRPr="00814A7A" w:rsidRDefault="003B4526" w:rsidP="00280205">
            <w:pPr>
              <w:jc w:val="center"/>
              <w:rPr>
                <w:sz w:val="20"/>
              </w:rPr>
            </w:pPr>
            <w:r w:rsidRPr="00814A7A">
              <w:rPr>
                <w:sz w:val="20"/>
              </w:rPr>
              <w:t>0</w:t>
            </w:r>
          </w:p>
        </w:tc>
      </w:tr>
      <w:tr w:rsidR="003B4526" w14:paraId="440FAAF2"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13266C26" w14:textId="77777777" w:rsidR="003B4526" w:rsidRPr="00814A7A" w:rsidRDefault="003B4526" w:rsidP="00280205">
            <w:pPr>
              <w:jc w:val="center"/>
              <w:rPr>
                <w:sz w:val="20"/>
              </w:rPr>
            </w:pPr>
            <w:r w:rsidRPr="00814A7A">
              <w:rPr>
                <w:sz w:val="20"/>
              </w:rPr>
              <w:t>Way_Flush_Control</w:t>
            </w:r>
          </w:p>
        </w:tc>
      </w:tr>
    </w:tbl>
    <w:p w14:paraId="281DE826" w14:textId="1B1AFED6" w:rsidR="003B4526" w:rsidRDefault="003B4526" w:rsidP="006C1F1D">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34</w:t>
      </w:r>
      <w:r>
        <w:rPr>
          <w:noProof/>
        </w:rPr>
        <w:fldChar w:fldCharType="end"/>
      </w:r>
      <w:r>
        <w:t xml:space="preserve"> LLC_WAY_FLUSH register.</w:t>
      </w:r>
    </w:p>
    <w:p w14:paraId="1E5FB24E" w14:textId="77777777" w:rsidR="003B4526" w:rsidRDefault="003B4526" w:rsidP="006C1F1D">
      <w:pPr>
        <w:pStyle w:val="Heading3"/>
      </w:pPr>
      <w:bookmarkStart w:id="167" w:name="_Toc23344076"/>
      <w:r>
        <w:t>LLC_WRITETHROUGH_EN</w:t>
      </w:r>
      <w:bookmarkEnd w:id="167"/>
    </w:p>
    <w:p w14:paraId="58480C29" w14:textId="77777777" w:rsidR="003B4526" w:rsidRDefault="003B4526" w:rsidP="002F31B6">
      <w:pPr>
        <w:pStyle w:val="NormalWeb"/>
        <w:jc w:val="both"/>
      </w:pPr>
      <w:r>
        <w:t>This register holds one bit for each of the LLC Allocation Classes. When set to 1, the write accesses that allocate will be write-through. When set to 0, write accesses will be write-back.</w:t>
      </w:r>
    </w:p>
    <w:p w14:paraId="5F077914" w14:textId="77777777" w:rsidR="003B4526" w:rsidRDefault="003B4526" w:rsidP="006C1F1D">
      <w:pPr>
        <w:pStyle w:val="NormalWeb"/>
      </w:pPr>
      <w:r>
        <w:t>Attribute: RW</w:t>
      </w:r>
    </w:p>
    <w:p w14:paraId="3CBCDB98" w14:textId="77777777" w:rsidR="003B4526" w:rsidRDefault="003B4526" w:rsidP="006C1F1D">
      <w:pPr>
        <w:pStyle w:val="NormalWeb"/>
      </w:pPr>
      <w:r>
        <w:t>Security: Non-secure</w:t>
      </w:r>
    </w:p>
    <w:p w14:paraId="34411C34" w14:textId="77777777" w:rsidR="003B4526" w:rsidRDefault="003B4526" w:rsidP="006C1F1D">
      <w:pPr>
        <w:pStyle w:val="NormalWeb"/>
      </w:pPr>
      <w:r>
        <w:t>Bit field description:</w:t>
      </w:r>
    </w:p>
    <w:p w14:paraId="40E3C365" w14:textId="77777777" w:rsidR="003B4526" w:rsidRDefault="003B4526" w:rsidP="004061BB">
      <w:pPr>
        <w:numPr>
          <w:ilvl w:val="0"/>
          <w:numId w:val="66"/>
        </w:numPr>
        <w:spacing w:before="100" w:beforeAutospacing="1" w:after="100" w:afterAutospacing="1" w:line="240" w:lineRule="auto"/>
      </w:pPr>
      <w:r>
        <w:rPr>
          <w:b/>
          <w:bCs/>
        </w:rPr>
        <w:t>LLC_WRITETHROUGH_EN</w:t>
      </w:r>
      <w:r>
        <w:t>[7:0] - Write should be write-through</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32"/>
        <w:gridCol w:w="331"/>
        <w:gridCol w:w="331"/>
        <w:gridCol w:w="331"/>
        <w:gridCol w:w="331"/>
        <w:gridCol w:w="331"/>
        <w:gridCol w:w="331"/>
        <w:gridCol w:w="338"/>
      </w:tblGrid>
      <w:tr w:rsidR="003B4526" w14:paraId="3C66BCF9"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CCBBE9F" w14:textId="77777777" w:rsidR="003B4526" w:rsidRPr="00814A7A" w:rsidRDefault="003B4526" w:rsidP="00280205">
            <w:pPr>
              <w:spacing w:after="0"/>
              <w:jc w:val="center"/>
              <w:rPr>
                <w:sz w:val="20"/>
              </w:rPr>
            </w:pPr>
            <w:r w:rsidRPr="00814A7A">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2F5CDE29" w14:textId="77777777" w:rsidR="003B4526" w:rsidRPr="00814A7A" w:rsidRDefault="003B4526" w:rsidP="00280205">
            <w:pPr>
              <w:jc w:val="center"/>
              <w:rPr>
                <w:sz w:val="20"/>
              </w:rPr>
            </w:pPr>
            <w:r w:rsidRPr="00814A7A">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18C3A33D" w14:textId="77777777" w:rsidR="003B4526" w:rsidRPr="00814A7A" w:rsidRDefault="003B4526" w:rsidP="00280205">
            <w:pPr>
              <w:jc w:val="center"/>
              <w:rPr>
                <w:sz w:val="20"/>
              </w:rPr>
            </w:pPr>
            <w:r w:rsidRPr="00814A7A">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245A148F" w14:textId="77777777" w:rsidR="003B4526" w:rsidRPr="00814A7A" w:rsidRDefault="003B4526" w:rsidP="00280205">
            <w:pPr>
              <w:jc w:val="center"/>
              <w:rPr>
                <w:sz w:val="20"/>
              </w:rPr>
            </w:pPr>
            <w:r w:rsidRPr="00814A7A">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2ED36AAC" w14:textId="77777777" w:rsidR="003B4526" w:rsidRPr="00814A7A" w:rsidRDefault="003B4526" w:rsidP="00280205">
            <w:pPr>
              <w:jc w:val="center"/>
              <w:rPr>
                <w:sz w:val="20"/>
              </w:rPr>
            </w:pPr>
            <w:r w:rsidRPr="00814A7A">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7FB00F37" w14:textId="77777777" w:rsidR="003B4526" w:rsidRPr="00814A7A" w:rsidRDefault="003B4526" w:rsidP="00280205">
            <w:pPr>
              <w:jc w:val="center"/>
              <w:rPr>
                <w:sz w:val="20"/>
              </w:rPr>
            </w:pPr>
            <w:r w:rsidRPr="00814A7A">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20449CCE" w14:textId="77777777" w:rsidR="003B4526" w:rsidRPr="00814A7A" w:rsidRDefault="003B4526" w:rsidP="00280205">
            <w:pPr>
              <w:jc w:val="center"/>
              <w:rPr>
                <w:sz w:val="20"/>
              </w:rPr>
            </w:pPr>
            <w:r w:rsidRPr="00814A7A">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03404D00" w14:textId="77777777" w:rsidR="003B4526" w:rsidRPr="00814A7A" w:rsidRDefault="003B4526" w:rsidP="00280205">
            <w:pPr>
              <w:jc w:val="center"/>
              <w:rPr>
                <w:sz w:val="20"/>
              </w:rPr>
            </w:pPr>
            <w:r w:rsidRPr="00814A7A">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54D6BB63" w14:textId="77777777" w:rsidR="003B4526" w:rsidRPr="00814A7A" w:rsidRDefault="003B4526" w:rsidP="00280205">
            <w:pPr>
              <w:jc w:val="center"/>
              <w:rPr>
                <w:sz w:val="20"/>
              </w:rPr>
            </w:pPr>
            <w:r w:rsidRPr="00814A7A">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4CDF9C42" w14:textId="77777777" w:rsidR="003B4526" w:rsidRPr="00814A7A" w:rsidRDefault="003B4526" w:rsidP="00280205">
            <w:pPr>
              <w:jc w:val="center"/>
              <w:rPr>
                <w:sz w:val="20"/>
              </w:rPr>
            </w:pPr>
            <w:r w:rsidRPr="00814A7A">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397A71E9" w14:textId="77777777" w:rsidR="003B4526" w:rsidRPr="00814A7A" w:rsidRDefault="003B4526" w:rsidP="00280205">
            <w:pPr>
              <w:jc w:val="center"/>
              <w:rPr>
                <w:sz w:val="20"/>
              </w:rPr>
            </w:pPr>
            <w:r w:rsidRPr="00814A7A">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2970BAA2" w14:textId="77777777" w:rsidR="003B4526" w:rsidRPr="00814A7A" w:rsidRDefault="003B4526" w:rsidP="00280205">
            <w:pPr>
              <w:jc w:val="center"/>
              <w:rPr>
                <w:sz w:val="20"/>
              </w:rPr>
            </w:pPr>
            <w:r w:rsidRPr="00814A7A">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64B49B29" w14:textId="77777777" w:rsidR="003B4526" w:rsidRPr="00814A7A" w:rsidRDefault="003B4526" w:rsidP="00280205">
            <w:pPr>
              <w:jc w:val="center"/>
              <w:rPr>
                <w:sz w:val="20"/>
              </w:rPr>
            </w:pPr>
            <w:r w:rsidRPr="00814A7A">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7FB16A94" w14:textId="77777777" w:rsidR="003B4526" w:rsidRPr="00814A7A" w:rsidRDefault="003B4526" w:rsidP="00280205">
            <w:pPr>
              <w:jc w:val="center"/>
              <w:rPr>
                <w:sz w:val="20"/>
              </w:rPr>
            </w:pPr>
            <w:r w:rsidRPr="00814A7A">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5452A52D" w14:textId="77777777" w:rsidR="003B4526" w:rsidRPr="00814A7A" w:rsidRDefault="003B4526" w:rsidP="00280205">
            <w:pPr>
              <w:jc w:val="center"/>
              <w:rPr>
                <w:sz w:val="20"/>
              </w:rPr>
            </w:pPr>
            <w:r w:rsidRPr="00814A7A">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0197A178" w14:textId="77777777" w:rsidR="003B4526" w:rsidRPr="00814A7A" w:rsidRDefault="003B4526" w:rsidP="00280205">
            <w:pPr>
              <w:jc w:val="center"/>
              <w:rPr>
                <w:sz w:val="20"/>
              </w:rPr>
            </w:pPr>
            <w:r w:rsidRPr="00814A7A">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311A1E36" w14:textId="77777777" w:rsidR="003B4526" w:rsidRPr="00814A7A" w:rsidRDefault="003B4526" w:rsidP="00280205">
            <w:pPr>
              <w:jc w:val="center"/>
              <w:rPr>
                <w:sz w:val="20"/>
              </w:rPr>
            </w:pPr>
            <w:r w:rsidRPr="00814A7A">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205B823" w14:textId="77777777" w:rsidR="003B4526" w:rsidRPr="00814A7A" w:rsidRDefault="003B4526" w:rsidP="00280205">
            <w:pPr>
              <w:jc w:val="center"/>
              <w:rPr>
                <w:sz w:val="20"/>
              </w:rPr>
            </w:pPr>
            <w:r w:rsidRPr="00814A7A">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4075F6BC" w14:textId="77777777" w:rsidR="003B4526" w:rsidRPr="00814A7A" w:rsidRDefault="003B4526" w:rsidP="00280205">
            <w:pPr>
              <w:jc w:val="center"/>
              <w:rPr>
                <w:sz w:val="20"/>
              </w:rPr>
            </w:pPr>
            <w:r w:rsidRPr="00814A7A">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08876E8E" w14:textId="77777777" w:rsidR="003B4526" w:rsidRPr="00814A7A" w:rsidRDefault="003B4526" w:rsidP="00280205">
            <w:pPr>
              <w:jc w:val="center"/>
              <w:rPr>
                <w:sz w:val="20"/>
              </w:rPr>
            </w:pPr>
            <w:r w:rsidRPr="00814A7A">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4EA8F269" w14:textId="77777777" w:rsidR="003B4526" w:rsidRPr="00814A7A" w:rsidRDefault="003B4526" w:rsidP="00280205">
            <w:pPr>
              <w:jc w:val="center"/>
              <w:rPr>
                <w:sz w:val="20"/>
              </w:rPr>
            </w:pPr>
            <w:r w:rsidRPr="00814A7A">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42688228" w14:textId="77777777" w:rsidR="003B4526" w:rsidRPr="00814A7A" w:rsidRDefault="003B4526" w:rsidP="00280205">
            <w:pPr>
              <w:jc w:val="center"/>
              <w:rPr>
                <w:sz w:val="20"/>
              </w:rPr>
            </w:pPr>
            <w:r w:rsidRPr="00814A7A">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3E561478" w14:textId="77777777" w:rsidR="003B4526" w:rsidRPr="00814A7A" w:rsidRDefault="003B4526" w:rsidP="00280205">
            <w:pPr>
              <w:jc w:val="center"/>
              <w:rPr>
                <w:sz w:val="20"/>
              </w:rPr>
            </w:pPr>
            <w:r w:rsidRPr="00814A7A">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075C1491" w14:textId="77777777" w:rsidR="003B4526" w:rsidRPr="00814A7A" w:rsidRDefault="003B4526" w:rsidP="00280205">
            <w:pPr>
              <w:jc w:val="center"/>
              <w:rPr>
                <w:sz w:val="20"/>
              </w:rPr>
            </w:pPr>
            <w:r w:rsidRPr="00814A7A">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728DB166" w14:textId="77777777" w:rsidR="003B4526" w:rsidRPr="00814A7A" w:rsidRDefault="003B4526" w:rsidP="00280205">
            <w:pPr>
              <w:jc w:val="center"/>
              <w:rPr>
                <w:sz w:val="20"/>
              </w:rPr>
            </w:pPr>
            <w:r w:rsidRPr="00814A7A">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40DB9522" w14:textId="77777777" w:rsidR="003B4526" w:rsidRPr="00814A7A" w:rsidRDefault="003B4526" w:rsidP="00280205">
            <w:pPr>
              <w:jc w:val="center"/>
              <w:rPr>
                <w:sz w:val="20"/>
              </w:rPr>
            </w:pPr>
            <w:r w:rsidRPr="00814A7A">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42F51597" w14:textId="77777777" w:rsidR="003B4526" w:rsidRPr="00814A7A" w:rsidRDefault="003B4526" w:rsidP="00280205">
            <w:pPr>
              <w:jc w:val="center"/>
              <w:rPr>
                <w:sz w:val="20"/>
              </w:rPr>
            </w:pPr>
            <w:r w:rsidRPr="00814A7A">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4F4A0C55" w14:textId="77777777" w:rsidR="003B4526" w:rsidRPr="00814A7A" w:rsidRDefault="003B4526" w:rsidP="00280205">
            <w:pPr>
              <w:jc w:val="center"/>
              <w:rPr>
                <w:sz w:val="20"/>
              </w:rPr>
            </w:pPr>
            <w:r w:rsidRPr="00814A7A">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66C807D8" w14:textId="77777777" w:rsidR="003B4526" w:rsidRPr="00814A7A" w:rsidRDefault="003B4526" w:rsidP="00280205">
            <w:pPr>
              <w:jc w:val="center"/>
              <w:rPr>
                <w:sz w:val="20"/>
              </w:rPr>
            </w:pPr>
            <w:r w:rsidRPr="00814A7A">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22E1EA0C" w14:textId="77777777" w:rsidR="003B4526" w:rsidRPr="00814A7A" w:rsidRDefault="003B4526" w:rsidP="00280205">
            <w:pPr>
              <w:jc w:val="center"/>
              <w:rPr>
                <w:sz w:val="20"/>
              </w:rPr>
            </w:pPr>
            <w:r w:rsidRPr="00814A7A">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4FDC9C82" w14:textId="77777777" w:rsidR="003B4526" w:rsidRPr="00814A7A" w:rsidRDefault="003B4526" w:rsidP="00280205">
            <w:pPr>
              <w:jc w:val="center"/>
              <w:rPr>
                <w:sz w:val="20"/>
              </w:rPr>
            </w:pPr>
            <w:r w:rsidRPr="00814A7A">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5D6D125F" w14:textId="77777777" w:rsidR="003B4526" w:rsidRPr="00814A7A" w:rsidRDefault="003B4526" w:rsidP="00280205">
            <w:pPr>
              <w:jc w:val="center"/>
              <w:rPr>
                <w:sz w:val="20"/>
              </w:rPr>
            </w:pPr>
            <w:r w:rsidRPr="00814A7A">
              <w:rPr>
                <w:sz w:val="20"/>
              </w:rPr>
              <w:t>32</w:t>
            </w:r>
          </w:p>
        </w:tc>
      </w:tr>
      <w:tr w:rsidR="003B4526" w14:paraId="7902E7C5" w14:textId="77777777" w:rsidTr="002F31B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C6C7CF7" w14:textId="77777777" w:rsidR="003B4526" w:rsidRPr="00814A7A" w:rsidRDefault="003B4526" w:rsidP="00280205">
            <w:pPr>
              <w:jc w:val="center"/>
              <w:rPr>
                <w:sz w:val="20"/>
              </w:rPr>
            </w:pPr>
            <w:r w:rsidRPr="00814A7A">
              <w:rPr>
                <w:sz w:val="20"/>
              </w:rPr>
              <w:t>u</w:t>
            </w:r>
          </w:p>
        </w:tc>
      </w:tr>
      <w:tr w:rsidR="003B4526" w14:paraId="28978FA7" w14:textId="77777777" w:rsidTr="002F31B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F825AD0" w14:textId="77777777" w:rsidR="003B4526" w:rsidRPr="00814A7A" w:rsidRDefault="003B4526" w:rsidP="00280205">
            <w:pPr>
              <w:jc w:val="center"/>
              <w:rPr>
                <w:sz w:val="20"/>
              </w:rPr>
            </w:pPr>
            <w:r w:rsidRPr="00814A7A">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46E2CD48" w14:textId="77777777" w:rsidR="003B4526" w:rsidRPr="00814A7A" w:rsidRDefault="003B4526" w:rsidP="00280205">
            <w:pPr>
              <w:jc w:val="center"/>
              <w:rPr>
                <w:sz w:val="20"/>
              </w:rPr>
            </w:pPr>
            <w:r w:rsidRPr="00814A7A">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05EA1668" w14:textId="77777777" w:rsidR="003B4526" w:rsidRPr="00814A7A" w:rsidRDefault="003B4526" w:rsidP="00280205">
            <w:pPr>
              <w:jc w:val="center"/>
              <w:rPr>
                <w:sz w:val="20"/>
              </w:rPr>
            </w:pPr>
            <w:r w:rsidRPr="00814A7A">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006A3FB2" w14:textId="77777777" w:rsidR="003B4526" w:rsidRPr="00814A7A" w:rsidRDefault="003B4526" w:rsidP="00280205">
            <w:pPr>
              <w:jc w:val="center"/>
              <w:rPr>
                <w:sz w:val="20"/>
              </w:rPr>
            </w:pPr>
            <w:r w:rsidRPr="00814A7A">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071A2DB7" w14:textId="77777777" w:rsidR="003B4526" w:rsidRPr="00814A7A" w:rsidRDefault="003B4526" w:rsidP="00280205">
            <w:pPr>
              <w:jc w:val="center"/>
              <w:rPr>
                <w:sz w:val="20"/>
              </w:rPr>
            </w:pPr>
            <w:r w:rsidRPr="00814A7A">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125872BE" w14:textId="77777777" w:rsidR="003B4526" w:rsidRPr="00814A7A" w:rsidRDefault="003B4526" w:rsidP="00280205">
            <w:pPr>
              <w:jc w:val="center"/>
              <w:rPr>
                <w:sz w:val="20"/>
              </w:rPr>
            </w:pPr>
            <w:r w:rsidRPr="00814A7A">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663696E9" w14:textId="77777777" w:rsidR="003B4526" w:rsidRPr="00814A7A" w:rsidRDefault="003B4526" w:rsidP="00280205">
            <w:pPr>
              <w:jc w:val="center"/>
              <w:rPr>
                <w:sz w:val="20"/>
              </w:rPr>
            </w:pPr>
            <w:r w:rsidRPr="00814A7A">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57484D76" w14:textId="77777777" w:rsidR="003B4526" w:rsidRPr="00814A7A" w:rsidRDefault="003B4526" w:rsidP="00280205">
            <w:pPr>
              <w:jc w:val="center"/>
              <w:rPr>
                <w:sz w:val="20"/>
              </w:rPr>
            </w:pPr>
            <w:r w:rsidRPr="00814A7A">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0BD07DBD" w14:textId="77777777" w:rsidR="003B4526" w:rsidRPr="00814A7A" w:rsidRDefault="003B4526" w:rsidP="00280205">
            <w:pPr>
              <w:jc w:val="center"/>
              <w:rPr>
                <w:sz w:val="20"/>
              </w:rPr>
            </w:pPr>
            <w:r w:rsidRPr="00814A7A">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58747547" w14:textId="77777777" w:rsidR="003B4526" w:rsidRPr="00814A7A" w:rsidRDefault="003B4526" w:rsidP="00280205">
            <w:pPr>
              <w:jc w:val="center"/>
              <w:rPr>
                <w:sz w:val="20"/>
              </w:rPr>
            </w:pPr>
            <w:r w:rsidRPr="00814A7A">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06C418C9" w14:textId="77777777" w:rsidR="003B4526" w:rsidRPr="00814A7A" w:rsidRDefault="003B4526" w:rsidP="00280205">
            <w:pPr>
              <w:jc w:val="center"/>
              <w:rPr>
                <w:sz w:val="20"/>
              </w:rPr>
            </w:pPr>
            <w:r w:rsidRPr="00814A7A">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2BF79164" w14:textId="77777777" w:rsidR="003B4526" w:rsidRPr="00814A7A" w:rsidRDefault="003B4526" w:rsidP="00280205">
            <w:pPr>
              <w:jc w:val="center"/>
              <w:rPr>
                <w:sz w:val="20"/>
              </w:rPr>
            </w:pPr>
            <w:r w:rsidRPr="00814A7A">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53916FE9" w14:textId="77777777" w:rsidR="003B4526" w:rsidRPr="00814A7A" w:rsidRDefault="003B4526" w:rsidP="00280205">
            <w:pPr>
              <w:jc w:val="center"/>
              <w:rPr>
                <w:sz w:val="20"/>
              </w:rPr>
            </w:pPr>
            <w:r w:rsidRPr="00814A7A">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0D7F1B88" w14:textId="77777777" w:rsidR="003B4526" w:rsidRPr="00814A7A" w:rsidRDefault="003B4526" w:rsidP="00280205">
            <w:pPr>
              <w:jc w:val="center"/>
              <w:rPr>
                <w:sz w:val="20"/>
              </w:rPr>
            </w:pPr>
            <w:r w:rsidRPr="00814A7A">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604FFABC" w14:textId="77777777" w:rsidR="003B4526" w:rsidRPr="00814A7A" w:rsidRDefault="003B4526" w:rsidP="00280205">
            <w:pPr>
              <w:jc w:val="center"/>
              <w:rPr>
                <w:sz w:val="20"/>
              </w:rPr>
            </w:pPr>
            <w:r w:rsidRPr="00814A7A">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7752DF53" w14:textId="77777777" w:rsidR="003B4526" w:rsidRPr="00814A7A" w:rsidRDefault="003B4526" w:rsidP="00280205">
            <w:pPr>
              <w:jc w:val="center"/>
              <w:rPr>
                <w:sz w:val="20"/>
              </w:rPr>
            </w:pPr>
            <w:r w:rsidRPr="00814A7A">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414E7BF9" w14:textId="77777777" w:rsidR="003B4526" w:rsidRPr="00814A7A" w:rsidRDefault="003B4526" w:rsidP="00280205">
            <w:pPr>
              <w:jc w:val="center"/>
              <w:rPr>
                <w:sz w:val="20"/>
              </w:rPr>
            </w:pPr>
            <w:r w:rsidRPr="00814A7A">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7AF6CD01" w14:textId="77777777" w:rsidR="003B4526" w:rsidRPr="00814A7A" w:rsidRDefault="003B4526" w:rsidP="00280205">
            <w:pPr>
              <w:jc w:val="center"/>
              <w:rPr>
                <w:sz w:val="20"/>
              </w:rPr>
            </w:pPr>
            <w:r w:rsidRPr="00814A7A">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69239F7D" w14:textId="77777777" w:rsidR="003B4526" w:rsidRPr="00814A7A" w:rsidRDefault="003B4526" w:rsidP="00280205">
            <w:pPr>
              <w:jc w:val="center"/>
              <w:rPr>
                <w:sz w:val="20"/>
              </w:rPr>
            </w:pPr>
            <w:r w:rsidRPr="00814A7A">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16AA6FA1" w14:textId="77777777" w:rsidR="003B4526" w:rsidRPr="00814A7A" w:rsidRDefault="003B4526" w:rsidP="00280205">
            <w:pPr>
              <w:jc w:val="center"/>
              <w:rPr>
                <w:sz w:val="20"/>
              </w:rPr>
            </w:pPr>
            <w:r w:rsidRPr="00814A7A">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23893893" w14:textId="77777777" w:rsidR="003B4526" w:rsidRPr="00814A7A" w:rsidRDefault="003B4526" w:rsidP="00280205">
            <w:pPr>
              <w:jc w:val="center"/>
              <w:rPr>
                <w:sz w:val="20"/>
              </w:rPr>
            </w:pPr>
            <w:r w:rsidRPr="00814A7A">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624C2502" w14:textId="77777777" w:rsidR="003B4526" w:rsidRPr="00814A7A" w:rsidRDefault="003B4526" w:rsidP="00280205">
            <w:pPr>
              <w:jc w:val="center"/>
              <w:rPr>
                <w:sz w:val="20"/>
              </w:rPr>
            </w:pPr>
            <w:r w:rsidRPr="00814A7A">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1E34B41E" w14:textId="77777777" w:rsidR="003B4526" w:rsidRPr="00814A7A" w:rsidRDefault="003B4526" w:rsidP="00280205">
            <w:pPr>
              <w:jc w:val="center"/>
              <w:rPr>
                <w:sz w:val="20"/>
              </w:rPr>
            </w:pPr>
            <w:r w:rsidRPr="00814A7A">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66EE9613" w14:textId="77777777" w:rsidR="003B4526" w:rsidRPr="00814A7A" w:rsidRDefault="003B4526" w:rsidP="00280205">
            <w:pPr>
              <w:jc w:val="center"/>
              <w:rPr>
                <w:sz w:val="20"/>
              </w:rPr>
            </w:pPr>
            <w:r w:rsidRPr="00814A7A">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6A003310" w14:textId="77777777" w:rsidR="003B4526" w:rsidRPr="00814A7A" w:rsidRDefault="003B4526" w:rsidP="00280205">
            <w:pPr>
              <w:jc w:val="center"/>
              <w:rPr>
                <w:sz w:val="20"/>
              </w:rPr>
            </w:pPr>
            <w:r w:rsidRPr="00814A7A">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24B3D6B0" w14:textId="77777777" w:rsidR="003B4526" w:rsidRPr="00814A7A" w:rsidRDefault="003B4526" w:rsidP="00280205">
            <w:pPr>
              <w:jc w:val="center"/>
              <w:rPr>
                <w:sz w:val="20"/>
              </w:rPr>
            </w:pPr>
            <w:r w:rsidRPr="00814A7A">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223FEAAB" w14:textId="77777777" w:rsidR="003B4526" w:rsidRPr="00814A7A" w:rsidRDefault="003B4526" w:rsidP="00280205">
            <w:pPr>
              <w:jc w:val="center"/>
              <w:rPr>
                <w:sz w:val="20"/>
              </w:rPr>
            </w:pPr>
            <w:r w:rsidRPr="00814A7A">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091A559A" w14:textId="77777777" w:rsidR="003B4526" w:rsidRPr="00814A7A" w:rsidRDefault="003B4526" w:rsidP="00280205">
            <w:pPr>
              <w:jc w:val="center"/>
              <w:rPr>
                <w:sz w:val="20"/>
              </w:rPr>
            </w:pPr>
            <w:r w:rsidRPr="00814A7A">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5252A041" w14:textId="77777777" w:rsidR="003B4526" w:rsidRPr="00814A7A" w:rsidRDefault="003B4526" w:rsidP="00280205">
            <w:pPr>
              <w:jc w:val="center"/>
              <w:rPr>
                <w:sz w:val="20"/>
              </w:rPr>
            </w:pPr>
            <w:r w:rsidRPr="00814A7A">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46DAB701" w14:textId="77777777" w:rsidR="003B4526" w:rsidRPr="00814A7A" w:rsidRDefault="003B4526" w:rsidP="00280205">
            <w:pPr>
              <w:jc w:val="center"/>
              <w:rPr>
                <w:sz w:val="20"/>
              </w:rPr>
            </w:pPr>
            <w:r w:rsidRPr="00814A7A">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4FAB6F96" w14:textId="77777777" w:rsidR="003B4526" w:rsidRPr="00814A7A" w:rsidRDefault="003B4526" w:rsidP="00280205">
            <w:pPr>
              <w:jc w:val="center"/>
              <w:rPr>
                <w:sz w:val="20"/>
              </w:rPr>
            </w:pPr>
            <w:r w:rsidRPr="00814A7A">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7EE4BF9B" w14:textId="77777777" w:rsidR="003B4526" w:rsidRPr="00814A7A" w:rsidRDefault="003B4526" w:rsidP="00280205">
            <w:pPr>
              <w:jc w:val="center"/>
              <w:rPr>
                <w:sz w:val="20"/>
              </w:rPr>
            </w:pPr>
            <w:r w:rsidRPr="00814A7A">
              <w:rPr>
                <w:sz w:val="20"/>
              </w:rPr>
              <w:t>0</w:t>
            </w:r>
          </w:p>
        </w:tc>
      </w:tr>
      <w:tr w:rsidR="003B4526" w14:paraId="0591856F" w14:textId="77777777" w:rsidTr="002F31B6">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596EB456" w14:textId="77777777" w:rsidR="003B4526" w:rsidRPr="00814A7A" w:rsidRDefault="003B4526" w:rsidP="00280205">
            <w:pPr>
              <w:jc w:val="center"/>
              <w:rPr>
                <w:sz w:val="20"/>
              </w:rPr>
            </w:pPr>
            <w:r w:rsidRPr="00814A7A">
              <w:rPr>
                <w:sz w:val="20"/>
              </w:rPr>
              <w:lastRenderedPageBreak/>
              <w:t>u</w:t>
            </w:r>
          </w:p>
        </w:tc>
        <w:tc>
          <w:tcPr>
            <w:tcW w:w="0" w:type="auto"/>
            <w:gridSpan w:val="8"/>
            <w:tcBorders>
              <w:top w:val="outset" w:sz="6" w:space="0" w:color="auto"/>
              <w:left w:val="outset" w:sz="6" w:space="0" w:color="auto"/>
              <w:bottom w:val="outset" w:sz="6" w:space="0" w:color="auto"/>
              <w:right w:val="outset" w:sz="6" w:space="0" w:color="auto"/>
            </w:tcBorders>
            <w:hideMark/>
          </w:tcPr>
          <w:p w14:paraId="070929B4" w14:textId="77777777" w:rsidR="003B4526" w:rsidRPr="00814A7A" w:rsidRDefault="003B4526" w:rsidP="00280205">
            <w:pPr>
              <w:jc w:val="center"/>
              <w:rPr>
                <w:sz w:val="20"/>
              </w:rPr>
            </w:pPr>
            <w:r w:rsidRPr="00814A7A">
              <w:rPr>
                <w:sz w:val="20"/>
              </w:rPr>
              <w:t>LLC_WRITETHROUGH_EN</w:t>
            </w:r>
          </w:p>
        </w:tc>
      </w:tr>
    </w:tbl>
    <w:p w14:paraId="3AB898CA" w14:textId="2F323198" w:rsidR="003B4526" w:rsidRPr="000B079A" w:rsidRDefault="003B4526" w:rsidP="003B7358">
      <w:pPr>
        <w:pStyle w:val="Caption"/>
      </w:pPr>
      <w:r>
        <w:t xml:space="preserve">Table </w:t>
      </w:r>
      <w:r>
        <w:rPr>
          <w:noProof/>
        </w:rPr>
        <w:fldChar w:fldCharType="begin"/>
      </w:r>
      <w:r>
        <w:rPr>
          <w:noProof/>
        </w:rPr>
        <w:instrText xml:space="preserve"> SEQ Table \* ARABIC </w:instrText>
      </w:r>
      <w:r>
        <w:rPr>
          <w:noProof/>
        </w:rPr>
        <w:fldChar w:fldCharType="separate"/>
      </w:r>
      <w:r w:rsidR="00172DCE">
        <w:rPr>
          <w:noProof/>
        </w:rPr>
        <w:t>35</w:t>
      </w:r>
      <w:r>
        <w:rPr>
          <w:noProof/>
        </w:rPr>
        <w:fldChar w:fldCharType="end"/>
      </w:r>
      <w:r>
        <w:t xml:space="preserve"> LLC_WRITETHROUGH_EN register.</w:t>
      </w:r>
    </w:p>
    <w:p w14:paraId="56CA5054" w14:textId="2AEB6465" w:rsidR="003B4526" w:rsidRDefault="003B4526">
      <w:r>
        <w:br w:type="page"/>
      </w:r>
    </w:p>
    <w:p w14:paraId="23773F73" w14:textId="77777777" w:rsidR="003B4526" w:rsidRDefault="003B4526" w:rsidP="00C94050">
      <w:pPr>
        <w:sectPr w:rsidR="003B4526" w:rsidSect="00C94050">
          <w:headerReference w:type="default" r:id="rId49"/>
          <w:footerReference w:type="default" r:id="rId50"/>
          <w:headerReference w:type="first" r:id="rId51"/>
          <w:type w:val="continuous"/>
          <w:pgSz w:w="12240" w:h="15840" w:code="1"/>
          <w:pgMar w:top="1440" w:right="1440" w:bottom="1440" w:left="1440" w:header="720" w:footer="432" w:gutter="0"/>
          <w:cols w:space="720"/>
          <w:noEndnote/>
          <w:docGrid w:linePitch="360"/>
        </w:sectPr>
      </w:pPr>
    </w:p>
    <w:p w14:paraId="2A788347" w14:textId="77777777" w:rsidR="003B4526" w:rsidRPr="0024061E" w:rsidRDefault="003B4526" w:rsidP="00D37FB3">
      <w:pPr>
        <w:jc w:val="center"/>
        <w:rPr>
          <w:rFonts w:ascii="Palatino Linotype" w:hAnsi="Palatino Linotype"/>
        </w:rPr>
      </w:pPr>
    </w:p>
    <w:p w14:paraId="6C510FAF" w14:textId="77777777" w:rsidR="003B4526" w:rsidRPr="0024061E" w:rsidRDefault="003B4526" w:rsidP="00D37FB3">
      <w:pPr>
        <w:jc w:val="center"/>
        <w:rPr>
          <w:rFonts w:ascii="Palatino Linotype" w:hAnsi="Palatino Linotype"/>
        </w:rPr>
      </w:pPr>
    </w:p>
    <w:p w14:paraId="7CD3A50E" w14:textId="77777777" w:rsidR="003B4526" w:rsidRPr="0024061E" w:rsidRDefault="003B4526" w:rsidP="00D37FB3">
      <w:pPr>
        <w:jc w:val="center"/>
        <w:rPr>
          <w:rFonts w:ascii="Palatino Linotype" w:hAnsi="Palatino Linotype"/>
        </w:rPr>
      </w:pPr>
    </w:p>
    <w:p w14:paraId="5E700D49" w14:textId="77777777" w:rsidR="003B4526" w:rsidRPr="0024061E" w:rsidRDefault="003B4526" w:rsidP="00D37FB3">
      <w:pPr>
        <w:jc w:val="center"/>
        <w:rPr>
          <w:rFonts w:ascii="Palatino Linotype" w:hAnsi="Palatino Linotype"/>
        </w:rPr>
      </w:pPr>
    </w:p>
    <w:p w14:paraId="0BBA8576" w14:textId="77777777" w:rsidR="003B4526" w:rsidRPr="0024061E" w:rsidRDefault="003B4526" w:rsidP="00D37FB3">
      <w:pPr>
        <w:jc w:val="center"/>
        <w:rPr>
          <w:rFonts w:ascii="Palatino Linotype" w:hAnsi="Palatino Linotype"/>
        </w:rPr>
      </w:pPr>
    </w:p>
    <w:p w14:paraId="0D9EAE7A" w14:textId="77777777" w:rsidR="003B4526" w:rsidRPr="0024061E" w:rsidRDefault="003B4526" w:rsidP="00D37FB3">
      <w:pPr>
        <w:jc w:val="center"/>
        <w:rPr>
          <w:rFonts w:ascii="Palatino Linotype" w:hAnsi="Palatino Linotype"/>
        </w:rPr>
      </w:pPr>
    </w:p>
    <w:p w14:paraId="1B98310D" w14:textId="77777777" w:rsidR="003B4526" w:rsidRPr="0024061E" w:rsidRDefault="003B4526" w:rsidP="00D37FB3">
      <w:pPr>
        <w:jc w:val="center"/>
        <w:rPr>
          <w:rFonts w:ascii="Palatino Linotype" w:hAnsi="Palatino Linotype"/>
        </w:rPr>
      </w:pPr>
    </w:p>
    <w:p w14:paraId="389E7213" w14:textId="77777777" w:rsidR="003B4526" w:rsidRDefault="003B4526" w:rsidP="00D37FB3">
      <w:pPr>
        <w:jc w:val="center"/>
        <w:rPr>
          <w:rFonts w:ascii="Palatino Linotype" w:hAnsi="Palatino Linotype"/>
        </w:rPr>
      </w:pPr>
    </w:p>
    <w:p w14:paraId="318B1F24" w14:textId="77777777" w:rsidR="003B4526" w:rsidRDefault="003B4526" w:rsidP="00D37FB3">
      <w:pPr>
        <w:jc w:val="center"/>
        <w:rPr>
          <w:rFonts w:ascii="Palatino Linotype" w:hAnsi="Palatino Linotype"/>
        </w:rPr>
      </w:pPr>
    </w:p>
    <w:p w14:paraId="4136728F" w14:textId="77777777" w:rsidR="003B4526" w:rsidRDefault="003B4526" w:rsidP="00D37FB3">
      <w:pPr>
        <w:jc w:val="center"/>
        <w:rPr>
          <w:rFonts w:ascii="Palatino Linotype" w:hAnsi="Palatino Linotype"/>
        </w:rPr>
      </w:pPr>
    </w:p>
    <w:p w14:paraId="60D5A08E" w14:textId="77777777" w:rsidR="003B4526" w:rsidRDefault="003B4526" w:rsidP="00D37FB3">
      <w:pPr>
        <w:jc w:val="center"/>
        <w:rPr>
          <w:rFonts w:ascii="Palatino Linotype" w:hAnsi="Palatino Linotype"/>
        </w:rPr>
      </w:pPr>
    </w:p>
    <w:p w14:paraId="7E7D41CC" w14:textId="77777777" w:rsidR="003B4526" w:rsidRPr="0024061E" w:rsidRDefault="003B4526" w:rsidP="00D37FB3">
      <w:pPr>
        <w:jc w:val="center"/>
        <w:rPr>
          <w:rFonts w:ascii="Palatino Linotype" w:hAnsi="Palatino Linotype"/>
        </w:rPr>
      </w:pPr>
      <w:r>
        <w:rPr>
          <w:rFonts w:ascii="Palatino Linotype" w:hAnsi="Palatino Linotype"/>
        </w:rPr>
        <w:t>Intel Corporation</w:t>
      </w:r>
    </w:p>
    <w:p w14:paraId="265223A0" w14:textId="77777777" w:rsidR="003B4526" w:rsidRDefault="003B4526" w:rsidP="009115F9">
      <w:pPr>
        <w:jc w:val="center"/>
        <w:rPr>
          <w:rFonts w:ascii="Palatino Linotype" w:hAnsi="Palatino Linotype"/>
        </w:rPr>
      </w:pPr>
      <w:r>
        <w:rPr>
          <w:rFonts w:ascii="Palatino Linotype" w:hAnsi="Palatino Linotype"/>
        </w:rPr>
        <w:t>2200 Mission College Blvd,</w:t>
      </w:r>
    </w:p>
    <w:p w14:paraId="6A357062" w14:textId="5863E284" w:rsidR="003B4526" w:rsidRPr="004D5A02" w:rsidRDefault="003B4526" w:rsidP="003B4526">
      <w:pPr>
        <w:jc w:val="center"/>
      </w:pPr>
      <w:r>
        <w:rPr>
          <w:rFonts w:ascii="Palatino Linotype" w:hAnsi="Palatino Linotype"/>
        </w:rPr>
        <w:t>Santa Clara, CA - 95054.</w:t>
      </w:r>
    </w:p>
    <w:sectPr w:rsidR="003B4526" w:rsidRPr="004D5A02" w:rsidSect="00C94050">
      <w:headerReference w:type="default" r:id="rId52"/>
      <w:footerReference w:type="default" r:id="rId53"/>
      <w:headerReference w:type="first" r:id="rId54"/>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64D3E" w14:textId="77777777" w:rsidR="0083079E" w:rsidRDefault="0083079E" w:rsidP="003B4526">
      <w:pPr>
        <w:spacing w:after="0" w:line="240" w:lineRule="auto"/>
      </w:pPr>
      <w:r>
        <w:separator/>
      </w:r>
    </w:p>
  </w:endnote>
  <w:endnote w:type="continuationSeparator" w:id="0">
    <w:p w14:paraId="23E2CC33" w14:textId="77777777" w:rsidR="0083079E" w:rsidRDefault="0083079E" w:rsidP="003B4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03E27" w14:textId="77777777"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1FDFF35D" wp14:editId="6D880A41">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D65CF"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4D5A02">
      <w:rPr>
        <w:rStyle w:val="IntenseQuoteChar"/>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F93EA7">
      <w:rPr>
        <w:rFonts w:asciiTheme="majorHAnsi" w:hAnsiTheme="majorHAnsi"/>
        <w:noProof/>
        <w:szCs w:val="18"/>
      </w:rPr>
      <w:t>1</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913B" w14:textId="77777777" w:rsidR="00C94050" w:rsidRPr="00DF66E7" w:rsidRDefault="00C9405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10464" behindDoc="0" locked="0" layoutInCell="1" allowOverlap="1" wp14:anchorId="1AA0683C" wp14:editId="16CB8005">
              <wp:simplePos x="0" y="0"/>
              <wp:positionH relativeFrom="column">
                <wp:posOffset>9525</wp:posOffset>
              </wp:positionH>
              <wp:positionV relativeFrom="paragraph">
                <wp:posOffset>2702</wp:posOffset>
              </wp:positionV>
              <wp:extent cx="5962650" cy="0"/>
              <wp:effectExtent l="0" t="0" r="19050" b="19050"/>
              <wp:wrapNone/>
              <wp:docPr id="112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E1C41" id="Line 1100" o:spid="_x0000_s1026" style="position:absolute;z-index:2517104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jgGwIAAC4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0764D" w14:textId="77777777" w:rsidR="00C94050" w:rsidRPr="00DF66E7" w:rsidRDefault="00C9405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16A0F24A" wp14:editId="377BB21D">
              <wp:simplePos x="0" y="0"/>
              <wp:positionH relativeFrom="column">
                <wp:posOffset>9525</wp:posOffset>
              </wp:positionH>
              <wp:positionV relativeFrom="paragraph">
                <wp:posOffset>2702</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BB772"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9UkC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6</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3CFB" w14:textId="77777777" w:rsidR="004061BB" w:rsidRPr="00CF18D3" w:rsidRDefault="00760549" w:rsidP="00CF18D3">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5104" behindDoc="0" locked="0" layoutInCell="1" allowOverlap="1" wp14:anchorId="09E1A6FD" wp14:editId="30CFE099">
              <wp:simplePos x="0" y="0"/>
              <wp:positionH relativeFrom="column">
                <wp:posOffset>9525</wp:posOffset>
              </wp:positionH>
              <wp:positionV relativeFrom="paragraph">
                <wp:posOffset>2702</wp:posOffset>
              </wp:positionV>
              <wp:extent cx="5962650" cy="0"/>
              <wp:effectExtent l="0" t="0" r="19050" b="19050"/>
              <wp:wrapNone/>
              <wp:docPr id="2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14C8E" id="Line 1100" o:spid="_x0000_s1026" style="position:absolute;z-index:2516951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P7ug&#10;s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198A" w14:textId="77777777" w:rsidR="00C94050" w:rsidRPr="00DF66E7" w:rsidRDefault="00C9405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2576" behindDoc="0" locked="0" layoutInCell="1" allowOverlap="1" wp14:anchorId="2579F122" wp14:editId="52245EAC">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2833B" id="Line 1100"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24</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88EA" w14:textId="77777777" w:rsidR="004061BB" w:rsidRPr="00A46A82" w:rsidRDefault="00760549" w:rsidP="00A46A82">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9200" behindDoc="0" locked="0" layoutInCell="1" allowOverlap="1" wp14:anchorId="5D7E440C" wp14:editId="500560DE">
              <wp:simplePos x="0" y="0"/>
              <wp:positionH relativeFrom="column">
                <wp:posOffset>9525</wp:posOffset>
              </wp:positionH>
              <wp:positionV relativeFrom="paragraph">
                <wp:posOffset>2702</wp:posOffset>
              </wp:positionV>
              <wp:extent cx="5962650" cy="0"/>
              <wp:effectExtent l="0" t="0" r="19050" b="19050"/>
              <wp:wrapNone/>
              <wp:docPr id="2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75B5E" id="Line 1100" o:spid="_x0000_s1026" style="position:absolute;z-index:2516992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iX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O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cWWY&#10;l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6</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41373" w14:textId="77777777" w:rsidR="00C94050" w:rsidRPr="00DF66E7" w:rsidRDefault="00C9405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9744" behindDoc="0" locked="0" layoutInCell="1" allowOverlap="1" wp14:anchorId="2A5200D3" wp14:editId="26F6751F">
              <wp:simplePos x="0" y="0"/>
              <wp:positionH relativeFrom="column">
                <wp:posOffset>9525</wp:posOffset>
              </wp:positionH>
              <wp:positionV relativeFrom="paragraph">
                <wp:posOffset>2702</wp:posOffset>
              </wp:positionV>
              <wp:extent cx="5962650" cy="0"/>
              <wp:effectExtent l="0" t="0" r="19050" b="19050"/>
              <wp:wrapNone/>
              <wp:docPr id="2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A44C1" id="Line 1100"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jA8W&#10;V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31</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82AB7" w14:textId="77777777" w:rsidR="004061BB" w:rsidRPr="00DF66E7" w:rsidRDefault="00760549"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6368" behindDoc="0" locked="0" layoutInCell="1" allowOverlap="1" wp14:anchorId="19B046DE" wp14:editId="1A9B659A">
              <wp:simplePos x="0" y="0"/>
              <wp:positionH relativeFrom="column">
                <wp:posOffset>9525</wp:posOffset>
              </wp:positionH>
              <wp:positionV relativeFrom="paragraph">
                <wp:posOffset>2702</wp:posOffset>
              </wp:positionV>
              <wp:extent cx="5962650" cy="0"/>
              <wp:effectExtent l="0" t="0" r="19050" b="19050"/>
              <wp:wrapNone/>
              <wp:docPr id="11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2B8B9" id="Line 1100" o:spid="_x0000_s1026" style="position:absolute;z-index:2517063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zWGwIAAC4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27985" w14:textId="77777777" w:rsidR="004061BB" w:rsidRPr="00DF66E7" w:rsidRDefault="00760549"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3296" behindDoc="0" locked="0" layoutInCell="1" allowOverlap="1" wp14:anchorId="2D2D2C49" wp14:editId="3908C04A">
              <wp:simplePos x="0" y="0"/>
              <wp:positionH relativeFrom="column">
                <wp:posOffset>9525</wp:posOffset>
              </wp:positionH>
              <wp:positionV relativeFrom="paragraph">
                <wp:posOffset>2702</wp:posOffset>
              </wp:positionV>
              <wp:extent cx="5962650" cy="0"/>
              <wp:effectExtent l="0" t="0" r="19050" b="19050"/>
              <wp:wrapNone/>
              <wp:docPr id="112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989F1" id="Line 1100" o:spid="_x0000_s1026" style="position:absolute;z-index:2517032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DEGwIAAC4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9F319" w14:textId="77777777" w:rsidR="00C94050" w:rsidRPr="00DF66E7" w:rsidRDefault="00C9405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6912" behindDoc="0" locked="0" layoutInCell="1" allowOverlap="1" wp14:anchorId="6256DCA0" wp14:editId="395AC49C">
              <wp:simplePos x="0" y="0"/>
              <wp:positionH relativeFrom="column">
                <wp:posOffset>9525</wp:posOffset>
              </wp:positionH>
              <wp:positionV relativeFrom="paragraph">
                <wp:posOffset>2702</wp:posOffset>
              </wp:positionV>
              <wp:extent cx="5962650" cy="0"/>
              <wp:effectExtent l="0" t="0" r="19050" b="19050"/>
              <wp:wrapNone/>
              <wp:docPr id="3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24670" id="Line 1100" o:spid="_x0000_s1026" style="position:absolute;z-index:2516869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r4zGgIAACwEAAAOAAAAZHJzL2Uyb0RvYy54bWysU02P2jAQvVfqf7B8hyRso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H8b1U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Z+q+&#10;M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76AF3" w14:textId="77777777" w:rsidR="0083079E" w:rsidRDefault="0083079E" w:rsidP="003B4526">
      <w:pPr>
        <w:spacing w:after="0" w:line="240" w:lineRule="auto"/>
      </w:pPr>
      <w:r>
        <w:separator/>
      </w:r>
    </w:p>
  </w:footnote>
  <w:footnote w:type="continuationSeparator" w:id="0">
    <w:p w14:paraId="574D93A2" w14:textId="77777777" w:rsidR="0083079E" w:rsidRDefault="0083079E" w:rsidP="003B4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E174C" w14:textId="77777777"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6FDB0376" wp14:editId="4020AE3E">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68AC8"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40C95B69" wp14:editId="07C4B1A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98B47" w14:textId="77777777" w:rsidR="00C94050" w:rsidRPr="00DF66E7" w:rsidRDefault="00C9405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7696" behindDoc="0" locked="0" layoutInCell="1" allowOverlap="1" wp14:anchorId="7961FCB0" wp14:editId="3F27D630">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A771A" id="Line 1101" o:spid="_x0000_s1026" style="position:absolute;z-index:2516776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8720" behindDoc="1" locked="0" layoutInCell="1" allowOverlap="1" wp14:anchorId="7650B8CA" wp14:editId="11CE16EB">
          <wp:simplePos x="0" y="0"/>
          <wp:positionH relativeFrom="margin">
            <wp:posOffset>5139055</wp:posOffset>
          </wp:positionH>
          <wp:positionV relativeFrom="topMargin">
            <wp:posOffset>255432</wp:posOffset>
          </wp:positionV>
          <wp:extent cx="804545" cy="594360"/>
          <wp:effectExtent l="0" t="0" r="0" b="0"/>
          <wp:wrapNone/>
          <wp:docPr id="2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01589" w14:textId="77777777" w:rsidR="00C94050" w:rsidRDefault="00C94050" w:rsidP="00DF32E5">
    <w:pPr>
      <w:pStyle w:val="Header"/>
    </w:pPr>
  </w:p>
  <w:p w14:paraId="20B6C9AA" w14:textId="77777777" w:rsidR="00C94050" w:rsidRDefault="00C94050" w:rsidP="00DF32E5">
    <w:pPr>
      <w:pStyle w:val="Header"/>
    </w:pPr>
  </w:p>
  <w:p w14:paraId="1F634EA2" w14:textId="77777777" w:rsidR="00C94050" w:rsidRDefault="00C94050" w:rsidP="00DF32E5">
    <w:pPr>
      <w:pStyle w:val="Header"/>
    </w:pPr>
  </w:p>
  <w:p w14:paraId="3FCC6874" w14:textId="77777777" w:rsidR="00C94050" w:rsidRDefault="00C94050" w:rsidP="00DF32E5">
    <w:pPr>
      <w:pStyle w:val="Header"/>
    </w:pPr>
  </w:p>
  <w:p w14:paraId="1FD00E8C" w14:textId="77777777" w:rsidR="00C94050" w:rsidRDefault="00C94050" w:rsidP="00DF32E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54E87" w14:textId="77777777" w:rsidR="004061BB" w:rsidRPr="00DF66E7" w:rsidRDefault="00760549"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4320" behindDoc="0" locked="0" layoutInCell="1" allowOverlap="1" wp14:anchorId="57F7F144" wp14:editId="5DEF90B9">
              <wp:simplePos x="0" y="0"/>
              <wp:positionH relativeFrom="margin">
                <wp:posOffset>0</wp:posOffset>
              </wp:positionH>
              <wp:positionV relativeFrom="paragraph">
                <wp:posOffset>397672</wp:posOffset>
              </wp:positionV>
              <wp:extent cx="5962650" cy="0"/>
              <wp:effectExtent l="0" t="0" r="19050" b="19050"/>
              <wp:wrapNone/>
              <wp:docPr id="11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C1498" id="Line 1101" o:spid="_x0000_s1026" style="position:absolute;z-index:25170432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5344" behindDoc="1" locked="0" layoutInCell="1" allowOverlap="1" wp14:anchorId="4A8FECF0" wp14:editId="0E8183F7">
          <wp:simplePos x="0" y="0"/>
          <wp:positionH relativeFrom="margin">
            <wp:posOffset>5139055</wp:posOffset>
          </wp:positionH>
          <wp:positionV relativeFrom="topMargin">
            <wp:posOffset>255432</wp:posOffset>
          </wp:positionV>
          <wp:extent cx="804545" cy="594360"/>
          <wp:effectExtent l="0" t="0" r="0" b="0"/>
          <wp:wrapNone/>
          <wp:docPr id="112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9B6E" w14:textId="77777777" w:rsidR="004061BB" w:rsidRDefault="0083079E" w:rsidP="00DF32E5">
    <w:pPr>
      <w:pStyle w:val="Header"/>
    </w:pPr>
  </w:p>
  <w:p w14:paraId="32A9845B" w14:textId="77777777" w:rsidR="004061BB" w:rsidRDefault="0083079E" w:rsidP="00DF32E5">
    <w:pPr>
      <w:pStyle w:val="Header"/>
    </w:pPr>
  </w:p>
  <w:p w14:paraId="2C477625" w14:textId="77777777" w:rsidR="004061BB" w:rsidRDefault="0083079E" w:rsidP="00DF32E5">
    <w:pPr>
      <w:pStyle w:val="Header"/>
    </w:pPr>
  </w:p>
  <w:p w14:paraId="4C8C302C" w14:textId="77777777" w:rsidR="004061BB" w:rsidRDefault="0083079E" w:rsidP="00DF32E5">
    <w:pPr>
      <w:pStyle w:val="Header"/>
    </w:pPr>
  </w:p>
  <w:p w14:paraId="3920F3CF" w14:textId="77777777" w:rsidR="004061BB" w:rsidRDefault="0083079E" w:rsidP="00DF32E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EE84C" w14:textId="77777777" w:rsidR="004061BB" w:rsidRPr="00DF66E7" w:rsidRDefault="00760549"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1248" behindDoc="0" locked="0" layoutInCell="1" allowOverlap="1" wp14:anchorId="56958C33" wp14:editId="423076C4">
              <wp:simplePos x="0" y="0"/>
              <wp:positionH relativeFrom="margin">
                <wp:posOffset>0</wp:posOffset>
              </wp:positionH>
              <wp:positionV relativeFrom="paragraph">
                <wp:posOffset>397672</wp:posOffset>
              </wp:positionV>
              <wp:extent cx="5962650" cy="0"/>
              <wp:effectExtent l="0" t="0" r="19050" b="19050"/>
              <wp:wrapNone/>
              <wp:docPr id="112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DF019" id="Line 1101" o:spid="_x0000_s1026" style="position:absolute;z-index:2517012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2272" behindDoc="1" locked="0" layoutInCell="1" allowOverlap="1" wp14:anchorId="584908CE" wp14:editId="04E3AB3E">
          <wp:simplePos x="0" y="0"/>
          <wp:positionH relativeFrom="margin">
            <wp:posOffset>5139055</wp:posOffset>
          </wp:positionH>
          <wp:positionV relativeFrom="topMargin">
            <wp:posOffset>255432</wp:posOffset>
          </wp:positionV>
          <wp:extent cx="804545" cy="594360"/>
          <wp:effectExtent l="0" t="0" r="0" b="0"/>
          <wp:wrapNone/>
          <wp:docPr id="11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7AAEC" w14:textId="77777777" w:rsidR="004061BB" w:rsidRDefault="0083079E" w:rsidP="00DF32E5">
    <w:pPr>
      <w:pStyle w:val="Header"/>
    </w:pPr>
  </w:p>
  <w:p w14:paraId="4284EE42" w14:textId="77777777" w:rsidR="004061BB" w:rsidRDefault="0083079E" w:rsidP="00DF32E5">
    <w:pPr>
      <w:pStyle w:val="Header"/>
    </w:pPr>
  </w:p>
  <w:p w14:paraId="00B5419B" w14:textId="77777777" w:rsidR="004061BB" w:rsidRDefault="0083079E" w:rsidP="00DF32E5">
    <w:pPr>
      <w:pStyle w:val="Header"/>
    </w:pPr>
  </w:p>
  <w:p w14:paraId="44A292CD" w14:textId="77777777" w:rsidR="004061BB" w:rsidRDefault="0083079E" w:rsidP="00DF32E5">
    <w:pPr>
      <w:pStyle w:val="Header"/>
    </w:pPr>
  </w:p>
  <w:p w14:paraId="2BE6A4DB" w14:textId="77777777" w:rsidR="004061BB" w:rsidRDefault="0083079E" w:rsidP="00DF32E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F4B6F" w14:textId="77777777" w:rsidR="00C94050" w:rsidRPr="00DF66E7" w:rsidRDefault="00C9405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4864" behindDoc="0" locked="0" layoutInCell="1" allowOverlap="1" wp14:anchorId="1FC5B392" wp14:editId="7E86B5F6">
              <wp:simplePos x="0" y="0"/>
              <wp:positionH relativeFrom="margin">
                <wp:posOffset>0</wp:posOffset>
              </wp:positionH>
              <wp:positionV relativeFrom="paragraph">
                <wp:posOffset>397672</wp:posOffset>
              </wp:positionV>
              <wp:extent cx="5962650" cy="0"/>
              <wp:effectExtent l="0" t="0" r="19050" b="19050"/>
              <wp:wrapNone/>
              <wp:docPr id="3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CE9DC" id="Line 1101" o:spid="_x0000_s1026" style="position:absolute;z-index:2516848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UrGgIAACwEAAAOAAAAZHJzL2Uyb0RvYy54bWysU8uu2jAQ3VfqP1jeQx43U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b0b1U/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IjiVS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5888" behindDoc="1" locked="0" layoutInCell="1" allowOverlap="1" wp14:anchorId="10FF9AFA" wp14:editId="38E91EFF">
          <wp:simplePos x="0" y="0"/>
          <wp:positionH relativeFrom="margin">
            <wp:posOffset>5139055</wp:posOffset>
          </wp:positionH>
          <wp:positionV relativeFrom="topMargin">
            <wp:posOffset>255432</wp:posOffset>
          </wp:positionV>
          <wp:extent cx="804545" cy="594360"/>
          <wp:effectExtent l="0" t="0" r="0" b="0"/>
          <wp:wrapNone/>
          <wp:docPr id="6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DA5A" w14:textId="77777777" w:rsidR="00C94050" w:rsidRDefault="00C94050" w:rsidP="00DF32E5">
    <w:pPr>
      <w:pStyle w:val="Header"/>
    </w:pPr>
  </w:p>
  <w:p w14:paraId="127988D6" w14:textId="77777777" w:rsidR="00C94050" w:rsidRDefault="00C94050" w:rsidP="00DF32E5">
    <w:pPr>
      <w:pStyle w:val="Header"/>
    </w:pPr>
  </w:p>
  <w:p w14:paraId="5B8340EC" w14:textId="77777777" w:rsidR="00C94050" w:rsidRDefault="00C94050" w:rsidP="00DF32E5">
    <w:pPr>
      <w:pStyle w:val="Header"/>
    </w:pPr>
  </w:p>
  <w:p w14:paraId="555E8D00" w14:textId="77777777" w:rsidR="00C94050" w:rsidRDefault="00C94050" w:rsidP="00DF32E5">
    <w:pPr>
      <w:pStyle w:val="Header"/>
    </w:pPr>
  </w:p>
  <w:p w14:paraId="27542F17" w14:textId="77777777" w:rsidR="00C94050" w:rsidRDefault="00C94050" w:rsidP="00DF32E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54608" w14:textId="77777777" w:rsidR="00C94050" w:rsidRPr="00DF66E7" w:rsidRDefault="00C9405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8416" behindDoc="0" locked="0" layoutInCell="1" allowOverlap="1" wp14:anchorId="5F483323" wp14:editId="6FDEB6C7">
              <wp:simplePos x="0" y="0"/>
              <wp:positionH relativeFrom="margin">
                <wp:posOffset>0</wp:posOffset>
              </wp:positionH>
              <wp:positionV relativeFrom="paragraph">
                <wp:posOffset>397672</wp:posOffset>
              </wp:positionV>
              <wp:extent cx="5962650" cy="0"/>
              <wp:effectExtent l="0" t="0" r="19050" b="19050"/>
              <wp:wrapNone/>
              <wp:docPr id="112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33E11" id="Line 1101" o:spid="_x0000_s1026" style="position:absolute;z-index:2517084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9440" behindDoc="1" locked="0" layoutInCell="1" allowOverlap="1" wp14:anchorId="4E16F42B" wp14:editId="61A1E378">
          <wp:simplePos x="0" y="0"/>
          <wp:positionH relativeFrom="margin">
            <wp:posOffset>5139055</wp:posOffset>
          </wp:positionH>
          <wp:positionV relativeFrom="topMargin">
            <wp:posOffset>255432</wp:posOffset>
          </wp:positionV>
          <wp:extent cx="804545" cy="594360"/>
          <wp:effectExtent l="0" t="0" r="0" b="0"/>
          <wp:wrapNone/>
          <wp:docPr id="112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4E0D0" w14:textId="77777777" w:rsidR="00C94050" w:rsidRDefault="00C94050" w:rsidP="00DF32E5">
    <w:pPr>
      <w:pStyle w:val="Header"/>
    </w:pPr>
  </w:p>
  <w:p w14:paraId="363170CB" w14:textId="77777777" w:rsidR="00C94050" w:rsidRDefault="00C94050" w:rsidP="00DF32E5">
    <w:pPr>
      <w:pStyle w:val="Header"/>
    </w:pPr>
  </w:p>
  <w:p w14:paraId="21C0DE6F" w14:textId="77777777" w:rsidR="00C94050" w:rsidRDefault="00C94050" w:rsidP="00DF32E5">
    <w:pPr>
      <w:pStyle w:val="Header"/>
    </w:pPr>
  </w:p>
  <w:p w14:paraId="7F22151F" w14:textId="77777777" w:rsidR="00C94050" w:rsidRDefault="00C94050" w:rsidP="00DF32E5">
    <w:pPr>
      <w:pStyle w:val="Header"/>
    </w:pPr>
  </w:p>
  <w:p w14:paraId="59914D6E" w14:textId="77777777" w:rsidR="00C94050" w:rsidRDefault="00C94050" w:rsidP="00DF3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6C0EF" w14:textId="77777777" w:rsidR="00C94050" w:rsidRPr="00DF66E7" w:rsidRDefault="00C9405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16FE46CB" wp14:editId="33EE91DE">
              <wp:simplePos x="0" y="0"/>
              <wp:positionH relativeFrom="margin">
                <wp:posOffset>0</wp:posOffset>
              </wp:positionH>
              <wp:positionV relativeFrom="paragraph">
                <wp:posOffset>397672</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E283C"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tTW3p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625ECD5C" wp14:editId="69F928D9">
          <wp:simplePos x="0" y="0"/>
          <wp:positionH relativeFrom="margin">
            <wp:posOffset>5139055</wp:posOffset>
          </wp:positionH>
          <wp:positionV relativeFrom="topMargin">
            <wp:posOffset>255432</wp:posOffset>
          </wp:positionV>
          <wp:extent cx="804545" cy="594360"/>
          <wp:effectExtent l="0" t="0" r="0" b="0"/>
          <wp:wrapNone/>
          <wp:docPr id="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320D9" w14:textId="77777777" w:rsidR="00C94050" w:rsidRDefault="00C94050" w:rsidP="00DF32E5">
    <w:pPr>
      <w:pStyle w:val="Header"/>
    </w:pPr>
  </w:p>
  <w:p w14:paraId="131FFF46" w14:textId="77777777" w:rsidR="00C94050" w:rsidRDefault="00C94050" w:rsidP="00DF32E5">
    <w:pPr>
      <w:pStyle w:val="Header"/>
    </w:pPr>
  </w:p>
  <w:p w14:paraId="4D90DD1F" w14:textId="77777777" w:rsidR="00C94050" w:rsidRDefault="00C94050" w:rsidP="00DF32E5">
    <w:pPr>
      <w:pStyle w:val="Header"/>
    </w:pPr>
  </w:p>
  <w:p w14:paraId="497FCD0C" w14:textId="77777777" w:rsidR="00C94050" w:rsidRDefault="00C94050" w:rsidP="00DF32E5">
    <w:pPr>
      <w:pStyle w:val="Header"/>
    </w:pPr>
  </w:p>
  <w:p w14:paraId="46EA1695" w14:textId="77777777" w:rsidR="00C94050" w:rsidRDefault="00C94050"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B217E" w14:textId="77777777" w:rsidR="004061BB" w:rsidRPr="00DF66E7" w:rsidRDefault="00760549" w:rsidP="00CF18D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3056" behindDoc="0" locked="0" layoutInCell="1" allowOverlap="1" wp14:anchorId="1F6CC2FA" wp14:editId="2A80AC64">
              <wp:simplePos x="0" y="0"/>
              <wp:positionH relativeFrom="margin">
                <wp:posOffset>0</wp:posOffset>
              </wp:positionH>
              <wp:positionV relativeFrom="paragraph">
                <wp:posOffset>397672</wp:posOffset>
              </wp:positionV>
              <wp:extent cx="5962650" cy="0"/>
              <wp:effectExtent l="0" t="0" r="19050" b="19050"/>
              <wp:wrapNone/>
              <wp:docPr id="2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918DB" id="Line 1101" o:spid="_x0000_s1026" style="position:absolute;z-index:2516930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Fd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nmBkSId&#10;eLQRiqMsS7PQnd64EkBLtbWhPnpSL2aj6VeHlF62RO15VPl6NpAZM5KHlHBwBu7Y9Z80Aww5eB1b&#10;dWpsFyihCegUHTnfHeEnjyj8HE3H+XgExtFbLCHlLdFY5z9y3aGwqbAE2ZGYHDfOg3SA3iDhHqXX&#10;QspouFSor/B0lI9igtNSsBAMMGf3u6W06EhgZBb1Yv0hD30AsgeY1QfFIlnLCVtd954IedkDXqrA&#10;B6WAnOvuMhPfpul0NVlNikGRj1eDIq3rwWK9LAbjdfZ+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ERo4V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4080" behindDoc="1" locked="0" layoutInCell="1" allowOverlap="1" wp14:anchorId="25623B51" wp14:editId="448A54BD">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p w14:paraId="40E0A847" w14:textId="77777777" w:rsidR="004061BB" w:rsidRPr="00CF18D3" w:rsidRDefault="0083079E" w:rsidP="00CF18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ACB6E" w14:textId="77777777" w:rsidR="004061BB" w:rsidRDefault="0083079E"/>
  <w:p w14:paraId="259B30C0" w14:textId="77777777" w:rsidR="004061BB" w:rsidRDefault="0083079E"/>
  <w:p w14:paraId="4DA9FDE8" w14:textId="77777777" w:rsidR="004061BB" w:rsidRDefault="0083079E"/>
  <w:p w14:paraId="0D7E840D" w14:textId="77777777" w:rsidR="004061BB" w:rsidRDefault="0083079E"/>
  <w:p w14:paraId="499CA73C" w14:textId="77777777" w:rsidR="004061BB" w:rsidRDefault="008307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A3EE5" w14:textId="77777777" w:rsidR="00C94050" w:rsidRPr="00DF66E7" w:rsidRDefault="00C9405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0528" behindDoc="0" locked="0" layoutInCell="1" allowOverlap="1" wp14:anchorId="31E81943" wp14:editId="301DE45A">
              <wp:simplePos x="0" y="0"/>
              <wp:positionH relativeFrom="margin">
                <wp:posOffset>0</wp:posOffset>
              </wp:positionH>
              <wp:positionV relativeFrom="paragraph">
                <wp:posOffset>397672</wp:posOffset>
              </wp:positionV>
              <wp:extent cx="5962650" cy="0"/>
              <wp:effectExtent l="0" t="0" r="19050" b="19050"/>
              <wp:wrapNone/>
              <wp:docPr id="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46B48" id="Line 1101" o:spid="_x0000_s1026" style="position:absolute;z-index:2516705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bzAld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1552" behindDoc="1" locked="0" layoutInCell="1" allowOverlap="1" wp14:anchorId="05CE0F57" wp14:editId="4D2F2A63">
          <wp:simplePos x="0" y="0"/>
          <wp:positionH relativeFrom="margin">
            <wp:posOffset>5139055</wp:posOffset>
          </wp:positionH>
          <wp:positionV relativeFrom="topMargin">
            <wp:posOffset>255432</wp:posOffset>
          </wp:positionV>
          <wp:extent cx="804545" cy="594360"/>
          <wp:effectExtent l="0" t="0" r="0" b="0"/>
          <wp:wrapNone/>
          <wp:docPr id="20"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1221B" w14:textId="77777777" w:rsidR="00C94050" w:rsidRDefault="00C94050" w:rsidP="00DF32E5">
    <w:pPr>
      <w:pStyle w:val="Header"/>
    </w:pPr>
  </w:p>
  <w:p w14:paraId="0086194A" w14:textId="77777777" w:rsidR="00C94050" w:rsidRDefault="00C94050" w:rsidP="00DF32E5">
    <w:pPr>
      <w:pStyle w:val="Header"/>
    </w:pPr>
  </w:p>
  <w:p w14:paraId="3384D732" w14:textId="77777777" w:rsidR="00C94050" w:rsidRDefault="00C94050" w:rsidP="00DF32E5">
    <w:pPr>
      <w:pStyle w:val="Header"/>
    </w:pPr>
  </w:p>
  <w:p w14:paraId="0A406331" w14:textId="77777777" w:rsidR="00C94050" w:rsidRDefault="00C94050" w:rsidP="00DF32E5">
    <w:pPr>
      <w:pStyle w:val="Header"/>
    </w:pPr>
  </w:p>
  <w:p w14:paraId="632A00D0" w14:textId="77777777" w:rsidR="00C94050" w:rsidRDefault="00C94050" w:rsidP="00DF32E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AB0CA" w14:textId="77777777" w:rsidR="004061BB" w:rsidRPr="00A46A82" w:rsidRDefault="00760549" w:rsidP="00A46A82">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7152" behindDoc="0" locked="0" layoutInCell="1" allowOverlap="1" wp14:anchorId="5850C499" wp14:editId="2D9312CD">
              <wp:simplePos x="0" y="0"/>
              <wp:positionH relativeFrom="margin">
                <wp:posOffset>0</wp:posOffset>
              </wp:positionH>
              <wp:positionV relativeFrom="paragraph">
                <wp:posOffset>397672</wp:posOffset>
              </wp:positionV>
              <wp:extent cx="5962650" cy="0"/>
              <wp:effectExtent l="0" t="0" r="19050" b="19050"/>
              <wp:wrapNone/>
              <wp:docPr id="2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659B1" id="Line 1101" o:spid="_x0000_s1026" style="position:absolute;z-index:25169715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d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nmGkSId&#10;eLQRiqMsS7PQnd64EkBLtbWhPnpSL2aj6VeHlF62RO15VPl6NpAZM5KHlHBwBu7Y9Z80Aww5eB1b&#10;dWpsFyihCegUHTnfHeEnjyj8HE3H+XgExtFbLCHlLdFY5z9y3aGwqbAE2ZGYHDfOg3SA3iDhHqXX&#10;QspouFSor/B0lI9igtNSsBAMMGf3u6W06EhgZBb1Yv0hD30AsgeY1QfFIlnLCVtd954IedkDXqrA&#10;B6WAnOvuMhPfpul0NVlNikGRj1eDIq3rwWK9LAbjdfZ+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LkCb5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8176" behindDoc="1" locked="0" layoutInCell="1" allowOverlap="1" wp14:anchorId="7E45078E" wp14:editId="393FBE8F">
          <wp:simplePos x="0" y="0"/>
          <wp:positionH relativeFrom="margin">
            <wp:posOffset>5139055</wp:posOffset>
          </wp:positionH>
          <wp:positionV relativeFrom="topMargin">
            <wp:posOffset>255432</wp:posOffset>
          </wp:positionV>
          <wp:extent cx="804545" cy="594360"/>
          <wp:effectExtent l="0" t="0" r="0" b="0"/>
          <wp:wrapNone/>
          <wp:docPr id="2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5B9DA" w14:textId="77777777" w:rsidR="004061BB" w:rsidRDefault="0083079E"/>
  <w:p w14:paraId="2217BBAF" w14:textId="77777777" w:rsidR="004061BB" w:rsidRDefault="0083079E"/>
  <w:p w14:paraId="0387FA1A" w14:textId="77777777" w:rsidR="004061BB" w:rsidRDefault="0083079E"/>
  <w:p w14:paraId="12925C8A" w14:textId="77777777" w:rsidR="004061BB" w:rsidRDefault="0083079E"/>
  <w:p w14:paraId="13F4CA3D" w14:textId="77777777" w:rsidR="004061BB" w:rsidRDefault="008307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B15D6"/>
    <w:multiLevelType w:val="multilevel"/>
    <w:tmpl w:val="D48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3201B2"/>
    <w:multiLevelType w:val="multilevel"/>
    <w:tmpl w:val="867C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0726D4"/>
    <w:multiLevelType w:val="multilevel"/>
    <w:tmpl w:val="AB9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184264"/>
    <w:multiLevelType w:val="multilevel"/>
    <w:tmpl w:val="512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B8571D7"/>
    <w:multiLevelType w:val="hybridMultilevel"/>
    <w:tmpl w:val="0A30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6D1DC0"/>
    <w:multiLevelType w:val="multilevel"/>
    <w:tmpl w:val="1390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B1DD0"/>
    <w:multiLevelType w:val="multilevel"/>
    <w:tmpl w:val="CCEA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4234E"/>
    <w:multiLevelType w:val="multilevel"/>
    <w:tmpl w:val="659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53F01"/>
    <w:multiLevelType w:val="multilevel"/>
    <w:tmpl w:val="98CC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B5F0F"/>
    <w:multiLevelType w:val="hybridMultilevel"/>
    <w:tmpl w:val="16C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52D4B"/>
    <w:multiLevelType w:val="multilevel"/>
    <w:tmpl w:val="8E6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B3C47"/>
    <w:multiLevelType w:val="multilevel"/>
    <w:tmpl w:val="846A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A5045A"/>
    <w:multiLevelType w:val="hybridMultilevel"/>
    <w:tmpl w:val="1C3C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E06E45"/>
    <w:multiLevelType w:val="multilevel"/>
    <w:tmpl w:val="2FD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15:restartNumberingAfterBreak="0">
    <w:nsid w:val="40D026C7"/>
    <w:multiLevelType w:val="multilevel"/>
    <w:tmpl w:val="C66E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C399B"/>
    <w:multiLevelType w:val="multilevel"/>
    <w:tmpl w:val="7FE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FF59BE"/>
    <w:multiLevelType w:val="multilevel"/>
    <w:tmpl w:val="377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131C8"/>
    <w:multiLevelType w:val="multilevel"/>
    <w:tmpl w:val="E5A2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68711A"/>
    <w:multiLevelType w:val="multilevel"/>
    <w:tmpl w:val="5EF6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31B5C"/>
    <w:multiLevelType w:val="multilevel"/>
    <w:tmpl w:val="9E0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FF56D5"/>
    <w:multiLevelType w:val="multilevel"/>
    <w:tmpl w:val="E81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804E22"/>
    <w:multiLevelType w:val="hybridMultilevel"/>
    <w:tmpl w:val="5532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D31CC5"/>
    <w:multiLevelType w:val="multilevel"/>
    <w:tmpl w:val="D784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193E7C"/>
    <w:multiLevelType w:val="multilevel"/>
    <w:tmpl w:val="D6F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D77C0B"/>
    <w:multiLevelType w:val="multilevel"/>
    <w:tmpl w:val="FB9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B6BB8"/>
    <w:multiLevelType w:val="multilevel"/>
    <w:tmpl w:val="5CD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20406F"/>
    <w:multiLevelType w:val="multilevel"/>
    <w:tmpl w:val="6B42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4C6669"/>
    <w:multiLevelType w:val="multilevel"/>
    <w:tmpl w:val="0BF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EC49F9"/>
    <w:multiLevelType w:val="multilevel"/>
    <w:tmpl w:val="1542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F1D3500"/>
    <w:multiLevelType w:val="multilevel"/>
    <w:tmpl w:val="1BC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E2FF9"/>
    <w:multiLevelType w:val="multilevel"/>
    <w:tmpl w:val="1CDA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7C41693"/>
    <w:multiLevelType w:val="multilevel"/>
    <w:tmpl w:val="623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9D84CFC"/>
    <w:multiLevelType w:val="multilevel"/>
    <w:tmpl w:val="253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E14290"/>
    <w:multiLevelType w:val="multilevel"/>
    <w:tmpl w:val="923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FB470B"/>
    <w:multiLevelType w:val="multilevel"/>
    <w:tmpl w:val="8D3C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3F1489C"/>
    <w:multiLevelType w:val="multilevel"/>
    <w:tmpl w:val="7D5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0C2506"/>
    <w:multiLevelType w:val="multilevel"/>
    <w:tmpl w:val="32A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D14D8"/>
    <w:multiLevelType w:val="hybridMultilevel"/>
    <w:tmpl w:val="8922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7EF52D4"/>
    <w:multiLevelType w:val="multilevel"/>
    <w:tmpl w:val="C9D0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233B48"/>
    <w:multiLevelType w:val="multilevel"/>
    <w:tmpl w:val="E6D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E3996"/>
    <w:multiLevelType w:val="hybridMultilevel"/>
    <w:tmpl w:val="CA8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5B5EA3"/>
    <w:multiLevelType w:val="hybridMultilevel"/>
    <w:tmpl w:val="D500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05656E"/>
    <w:multiLevelType w:val="multilevel"/>
    <w:tmpl w:val="E0C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5"/>
  </w:num>
  <w:num w:numId="3">
    <w:abstractNumId w:val="49"/>
  </w:num>
  <w:num w:numId="4">
    <w:abstractNumId w:val="12"/>
  </w:num>
  <w:num w:numId="5">
    <w:abstractNumId w:val="45"/>
  </w:num>
  <w:num w:numId="6">
    <w:abstractNumId w:val="48"/>
  </w:num>
  <w:num w:numId="7">
    <w:abstractNumId w:val="51"/>
  </w:num>
  <w:num w:numId="8">
    <w:abstractNumId w:val="56"/>
  </w:num>
  <w:num w:numId="9">
    <w:abstractNumId w:val="66"/>
  </w:num>
  <w:num w:numId="10">
    <w:abstractNumId w:val="28"/>
  </w:num>
  <w:num w:numId="11">
    <w:abstractNumId w:val="14"/>
  </w:num>
  <w:num w:numId="12">
    <w:abstractNumId w:val="53"/>
  </w:num>
  <w:num w:numId="13">
    <w:abstractNumId w:val="60"/>
  </w:num>
  <w:num w:numId="14">
    <w:abstractNumId w:val="38"/>
  </w:num>
  <w:num w:numId="15">
    <w:abstractNumId w:val="17"/>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64"/>
  </w:num>
  <w:num w:numId="26">
    <w:abstractNumId w:val="59"/>
  </w:num>
  <w:num w:numId="27">
    <w:abstractNumId w:val="26"/>
  </w:num>
  <w:num w:numId="28">
    <w:abstractNumId w:val="18"/>
  </w:num>
  <w:num w:numId="29">
    <w:abstractNumId w:val="36"/>
  </w:num>
  <w:num w:numId="30">
    <w:abstractNumId w:val="63"/>
  </w:num>
  <w:num w:numId="31">
    <w:abstractNumId w:val="23"/>
  </w:num>
  <w:num w:numId="32">
    <w:abstractNumId w:val="20"/>
  </w:num>
  <w:num w:numId="33">
    <w:abstractNumId w:val="33"/>
  </w:num>
  <w:num w:numId="34">
    <w:abstractNumId w:val="42"/>
  </w:num>
  <w:num w:numId="35">
    <w:abstractNumId w:val="24"/>
  </w:num>
  <w:num w:numId="36">
    <w:abstractNumId w:val="65"/>
  </w:num>
  <w:num w:numId="37">
    <w:abstractNumId w:val="25"/>
  </w:num>
  <w:num w:numId="38">
    <w:abstractNumId w:val="35"/>
  </w:num>
  <w:num w:numId="39">
    <w:abstractNumId w:val="58"/>
  </w:num>
  <w:num w:numId="40">
    <w:abstractNumId w:val="37"/>
  </w:num>
  <w:num w:numId="41">
    <w:abstractNumId w:val="27"/>
  </w:num>
  <w:num w:numId="42">
    <w:abstractNumId w:val="13"/>
  </w:num>
  <w:num w:numId="43">
    <w:abstractNumId w:val="9"/>
  </w:num>
  <w:num w:numId="44">
    <w:abstractNumId w:val="29"/>
  </w:num>
  <w:num w:numId="45">
    <w:abstractNumId w:val="54"/>
  </w:num>
  <w:num w:numId="46">
    <w:abstractNumId w:val="57"/>
  </w:num>
  <w:num w:numId="47">
    <w:abstractNumId w:val="52"/>
  </w:num>
  <w:num w:numId="48">
    <w:abstractNumId w:val="44"/>
  </w:num>
  <w:num w:numId="49">
    <w:abstractNumId w:val="47"/>
  </w:num>
  <w:num w:numId="50">
    <w:abstractNumId w:val="62"/>
  </w:num>
  <w:num w:numId="51">
    <w:abstractNumId w:val="61"/>
  </w:num>
  <w:num w:numId="52">
    <w:abstractNumId w:val="32"/>
  </w:num>
  <w:num w:numId="53">
    <w:abstractNumId w:val="19"/>
  </w:num>
  <w:num w:numId="54">
    <w:abstractNumId w:val="34"/>
  </w:num>
  <w:num w:numId="55">
    <w:abstractNumId w:val="31"/>
  </w:num>
  <w:num w:numId="56">
    <w:abstractNumId w:val="43"/>
  </w:num>
  <w:num w:numId="57">
    <w:abstractNumId w:val="46"/>
  </w:num>
  <w:num w:numId="58">
    <w:abstractNumId w:val="16"/>
  </w:num>
  <w:num w:numId="59">
    <w:abstractNumId w:val="39"/>
  </w:num>
  <w:num w:numId="60">
    <w:abstractNumId w:val="21"/>
  </w:num>
  <w:num w:numId="61">
    <w:abstractNumId w:val="10"/>
  </w:num>
  <w:num w:numId="62">
    <w:abstractNumId w:val="30"/>
  </w:num>
  <w:num w:numId="63">
    <w:abstractNumId w:val="50"/>
  </w:num>
  <w:num w:numId="64">
    <w:abstractNumId w:val="40"/>
  </w:num>
  <w:num w:numId="65">
    <w:abstractNumId w:val="55"/>
  </w:num>
  <w:num w:numId="66">
    <w:abstractNumId w:val="22"/>
  </w:num>
  <w:num w:numId="67">
    <w:abstractNumId w:val="4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2DCE"/>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526"/>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02"/>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549"/>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79E"/>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5FFC"/>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0C9"/>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050"/>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3EA7"/>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4D5A02"/>
    <w:pPr>
      <w:tabs>
        <w:tab w:val="left" w:pos="5676"/>
        <w:tab w:val="left" w:pos="6679"/>
      </w:tabs>
    </w:pPr>
    <w:rPr>
      <w:rFonts w:asciiTheme="majorHAnsi" w:hAnsiTheme="majorHAnsi"/>
      <w:szCs w:val="18"/>
    </w:rPr>
  </w:style>
  <w:style w:type="character" w:customStyle="1" w:styleId="IntenseQuoteChar">
    <w:name w:val="Intense Quote Char"/>
    <w:basedOn w:val="DefaultParagraphFont"/>
    <w:link w:val="IntenseQuote"/>
    <w:uiPriority w:val="30"/>
    <w:rsid w:val="004D5A02"/>
    <w:rPr>
      <w:rFonts w:asciiTheme="majorHAnsi" w:eastAsiaTheme="minorHAnsi" w:hAnsiTheme="majorHAnsi"/>
      <w:sz w:val="16"/>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igureLabel11">
    <w:name w:val="FigureLabel11"/>
    <w:basedOn w:val="Normal"/>
    <w:rsid w:val="00C94050"/>
    <w:pPr>
      <w:jc w:val="center"/>
    </w:pPr>
    <w:rPr>
      <w:rFonts w:ascii="Arial" w:hAnsi="Arial" w:cs="Helvetica"/>
      <w:sz w:val="16"/>
      <w:szCs w:val="16"/>
    </w:rPr>
  </w:style>
  <w:style w:type="paragraph" w:customStyle="1" w:styleId="Body65">
    <w:name w:val="Body65"/>
    <w:qFormat/>
    <w:rsid w:val="00C94050"/>
    <w:pPr>
      <w:tabs>
        <w:tab w:val="left" w:pos="2700"/>
      </w:tabs>
      <w:jc w:val="both"/>
    </w:pPr>
    <w:rPr>
      <w:szCs w:val="24"/>
    </w:rPr>
  </w:style>
  <w:style w:type="paragraph" w:customStyle="1" w:styleId="DocumentSubtitle13">
    <w:name w:val="Document Subtitle13"/>
    <w:basedOn w:val="DocumentTitle"/>
    <w:qFormat/>
    <w:rsid w:val="00C94050"/>
    <w:pPr>
      <w:spacing w:before="360"/>
    </w:pPr>
    <w:rPr>
      <w:i/>
      <w:sz w:val="36"/>
    </w:rPr>
  </w:style>
  <w:style w:type="paragraph" w:customStyle="1" w:styleId="HeadingPreface5">
    <w:name w:val="HeadingPreface5"/>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Body19">
    <w:name w:val="Body19"/>
    <w:qFormat/>
    <w:rsid w:val="00C94050"/>
    <w:pPr>
      <w:tabs>
        <w:tab w:val="left" w:pos="2700"/>
      </w:tabs>
      <w:jc w:val="both"/>
    </w:pPr>
    <w:rPr>
      <w:szCs w:val="24"/>
    </w:rPr>
  </w:style>
  <w:style w:type="paragraph" w:customStyle="1" w:styleId="Command15">
    <w:name w:val="Command15"/>
    <w:basedOn w:val="Normal"/>
    <w:next w:val="Body"/>
    <w:qFormat/>
    <w:rsid w:val="00C94050"/>
    <w:pPr>
      <w:keepNext/>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before="240"/>
      <w:ind w:left="1872" w:right="1152" w:hanging="720"/>
      <w:contextualSpacing/>
    </w:pPr>
    <w:rPr>
      <w:rFonts w:ascii="Consolas" w:hAnsi="Consolas"/>
      <w:iCs/>
      <w:color w:val="1F497D" w:themeColor="text2"/>
      <w:spacing w:val="-6"/>
    </w:rPr>
  </w:style>
  <w:style w:type="character" w:customStyle="1" w:styleId="NoteHeadingChar">
    <w:name w:val="Note Heading Char"/>
    <w:basedOn w:val="DefaultParagraphFont"/>
    <w:link w:val="NoteHeading"/>
    <w:rsid w:val="00C94050"/>
    <w:rPr>
      <w:b/>
    </w:rPr>
  </w:style>
  <w:style w:type="character" w:customStyle="1" w:styleId="ClosingChar">
    <w:name w:val="Closing Char"/>
    <w:basedOn w:val="DefaultParagraphFont"/>
    <w:link w:val="Closing"/>
    <w:rsid w:val="00C94050"/>
  </w:style>
  <w:style w:type="character" w:customStyle="1" w:styleId="DateChar">
    <w:name w:val="Date Char"/>
    <w:basedOn w:val="DefaultParagraphFont"/>
    <w:link w:val="Date"/>
    <w:rsid w:val="00C94050"/>
  </w:style>
  <w:style w:type="character" w:customStyle="1" w:styleId="DocumentMapChar">
    <w:name w:val="Document Map Char"/>
    <w:basedOn w:val="DefaultParagraphFont"/>
    <w:link w:val="DocumentMap"/>
    <w:semiHidden/>
    <w:rsid w:val="00C94050"/>
    <w:rPr>
      <w:rFonts w:ascii="Tahoma" w:hAnsi="Tahoma" w:cs="Tahoma"/>
      <w:shd w:val="clear" w:color="auto" w:fill="000080"/>
    </w:rPr>
  </w:style>
  <w:style w:type="character" w:customStyle="1" w:styleId="EndnoteTextChar">
    <w:name w:val="Endnote Text Char"/>
    <w:basedOn w:val="DefaultParagraphFont"/>
    <w:link w:val="EndnoteText"/>
    <w:semiHidden/>
    <w:rsid w:val="00C94050"/>
  </w:style>
  <w:style w:type="character" w:customStyle="1" w:styleId="FootnoteTextChar">
    <w:name w:val="Footnote Text Char"/>
    <w:basedOn w:val="DefaultParagraphFont"/>
    <w:link w:val="FootnoteText"/>
    <w:semiHidden/>
    <w:rsid w:val="00C94050"/>
  </w:style>
  <w:style w:type="character" w:customStyle="1" w:styleId="MacroTextChar">
    <w:name w:val="Macro Text Char"/>
    <w:basedOn w:val="DefaultParagraphFont"/>
    <w:link w:val="MacroText"/>
    <w:semiHidden/>
    <w:rsid w:val="00C94050"/>
    <w:rPr>
      <w:rFonts w:ascii="Courier New" w:hAnsi="Courier New" w:cs="Courier New"/>
      <w:color w:val="000000"/>
    </w:rPr>
  </w:style>
  <w:style w:type="character" w:customStyle="1" w:styleId="BodyText2Char1">
    <w:name w:val="Body Text 2 Char1"/>
    <w:basedOn w:val="DefaultParagraphFont"/>
    <w:uiPriority w:val="99"/>
    <w:semiHidden/>
    <w:rsid w:val="00C94050"/>
  </w:style>
  <w:style w:type="character" w:customStyle="1" w:styleId="BodyText3Char1">
    <w:name w:val="Body Text 3 Char1"/>
    <w:basedOn w:val="DefaultParagraphFont"/>
    <w:uiPriority w:val="99"/>
    <w:semiHidden/>
    <w:rsid w:val="00C94050"/>
    <w:rPr>
      <w:sz w:val="16"/>
      <w:szCs w:val="16"/>
    </w:rPr>
  </w:style>
  <w:style w:type="character" w:customStyle="1" w:styleId="BodyTextIndentChar1">
    <w:name w:val="Body Text Indent Char1"/>
    <w:basedOn w:val="DefaultParagraphFont"/>
    <w:uiPriority w:val="99"/>
    <w:semiHidden/>
    <w:rsid w:val="00C94050"/>
  </w:style>
  <w:style w:type="character" w:customStyle="1" w:styleId="BodyTextFirstIndent2Char1">
    <w:name w:val="Body Text First Indent 2 Char1"/>
    <w:basedOn w:val="BodyTextIndentChar1"/>
    <w:uiPriority w:val="99"/>
    <w:semiHidden/>
    <w:rsid w:val="00C94050"/>
  </w:style>
  <w:style w:type="character" w:customStyle="1" w:styleId="BodyTextIndent2Char1">
    <w:name w:val="Body Text Indent 2 Char1"/>
    <w:basedOn w:val="DefaultParagraphFont"/>
    <w:uiPriority w:val="99"/>
    <w:semiHidden/>
    <w:rsid w:val="00C94050"/>
  </w:style>
  <w:style w:type="character" w:customStyle="1" w:styleId="BodyTextIndent3Char1">
    <w:name w:val="Body Text Indent 3 Char1"/>
    <w:basedOn w:val="DefaultParagraphFont"/>
    <w:uiPriority w:val="99"/>
    <w:semiHidden/>
    <w:rsid w:val="00C94050"/>
    <w:rPr>
      <w:sz w:val="16"/>
      <w:szCs w:val="16"/>
    </w:rPr>
  </w:style>
  <w:style w:type="character" w:customStyle="1" w:styleId="E-mailSignatureChar1">
    <w:name w:val="E-mail Signature Char1"/>
    <w:basedOn w:val="DefaultParagraphFont"/>
    <w:uiPriority w:val="99"/>
    <w:semiHidden/>
    <w:rsid w:val="00C94050"/>
  </w:style>
  <w:style w:type="character" w:customStyle="1" w:styleId="HTMLAddressChar1">
    <w:name w:val="HTML Address Char1"/>
    <w:basedOn w:val="DefaultParagraphFont"/>
    <w:uiPriority w:val="99"/>
    <w:semiHidden/>
    <w:rsid w:val="00C94050"/>
    <w:rPr>
      <w:i/>
      <w:iCs/>
    </w:rPr>
  </w:style>
  <w:style w:type="character" w:customStyle="1" w:styleId="MessageHeaderChar1">
    <w:name w:val="Message Header Char1"/>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C94050"/>
    <w:rPr>
      <w:rFonts w:ascii="Consolas" w:hAnsi="Consolas" w:cs="Consolas"/>
      <w:sz w:val="21"/>
      <w:szCs w:val="21"/>
    </w:rPr>
  </w:style>
  <w:style w:type="character" w:customStyle="1" w:styleId="SignatureChar1">
    <w:name w:val="Signature Char1"/>
    <w:basedOn w:val="DefaultParagraphFont"/>
    <w:uiPriority w:val="99"/>
    <w:semiHidden/>
    <w:rsid w:val="00C94050"/>
  </w:style>
  <w:style w:type="paragraph" w:customStyle="1" w:styleId="msonormal0">
    <w:name w:val="msonormal"/>
    <w:basedOn w:val="Normal"/>
    <w:rsid w:val="00C94050"/>
    <w:pPr>
      <w:spacing w:before="100" w:beforeAutospacing="1" w:after="100" w:afterAutospacing="1" w:line="240" w:lineRule="auto"/>
    </w:pPr>
    <w:rPr>
      <w:rFonts w:ascii="Palatino Linotype" w:hAnsi="Palatino Linotype" w:cs="Times New Roman"/>
      <w:szCs w:val="24"/>
    </w:rPr>
  </w:style>
  <w:style w:type="character" w:customStyle="1" w:styleId="Heading1Char1">
    <w:name w:val="Heading 1 Char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1">
    <w:name w:val="FooterCentered1"/>
    <w:basedOn w:val="Footer"/>
    <w:rsid w:val="00C94050"/>
    <w:pPr>
      <w:jc w:val="center"/>
    </w:pPr>
  </w:style>
  <w:style w:type="character" w:customStyle="1" w:styleId="HeaderChar1">
    <w:name w:val="Header Char1"/>
    <w:basedOn w:val="DefaultParagraphFont"/>
    <w:uiPriority w:val="99"/>
    <w:rsid w:val="00C94050"/>
    <w:rPr>
      <w:rFonts w:ascii="Arial" w:hAnsi="Arial"/>
      <w:b/>
      <w:bCs/>
      <w:noProof/>
      <w:color w:val="000000"/>
      <w:lang w:val="en-US" w:eastAsia="en-US" w:bidi="ar-SA"/>
    </w:rPr>
  </w:style>
  <w:style w:type="paragraph" w:customStyle="1" w:styleId="Exar1">
    <w:name w:val="Exar1"/>
    <w:basedOn w:val="Footer"/>
    <w:rsid w:val="00C94050"/>
    <w:pPr>
      <w:tabs>
        <w:tab w:val="clear" w:pos="9360"/>
        <w:tab w:val="left" w:pos="720"/>
        <w:tab w:val="right" w:pos="8640"/>
      </w:tabs>
    </w:pPr>
    <w:rPr>
      <w:b/>
      <w:color w:val="2F4D87"/>
    </w:rPr>
  </w:style>
  <w:style w:type="character" w:customStyle="1" w:styleId="Heading1Char2">
    <w:name w:val="Heading 1 Char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1Char3">
    <w:name w:val="Heading 1 Char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C94050"/>
    <w:rPr>
      <w:rFonts w:asciiTheme="majorHAnsi" w:eastAsiaTheme="majorEastAsia" w:hAnsiTheme="majorHAnsi" w:cstheme="majorBidi"/>
      <w:b/>
      <w:bCs/>
      <w:color w:val="000000" w:themeColor="text1"/>
    </w:rPr>
  </w:style>
  <w:style w:type="paragraph" w:customStyle="1" w:styleId="Body1">
    <w:name w:val="Body1"/>
    <w:qFormat/>
    <w:rsid w:val="00C94050"/>
    <w:pPr>
      <w:tabs>
        <w:tab w:val="left" w:pos="2700"/>
      </w:tabs>
      <w:jc w:val="both"/>
    </w:pPr>
    <w:rPr>
      <w:szCs w:val="24"/>
    </w:rPr>
  </w:style>
  <w:style w:type="character" w:customStyle="1" w:styleId="HeaderChar2">
    <w:name w:val="Header Char2"/>
    <w:basedOn w:val="DefaultParagraphFont"/>
    <w:uiPriority w:val="99"/>
    <w:rsid w:val="00C94050"/>
    <w:rPr>
      <w:rFonts w:ascii="Arial" w:hAnsi="Arial"/>
      <w:b/>
      <w:bCs/>
      <w:noProof/>
      <w:color w:val="000000"/>
      <w:lang w:val="en-US" w:eastAsia="en-US" w:bidi="ar-SA"/>
    </w:rPr>
  </w:style>
  <w:style w:type="paragraph" w:customStyle="1" w:styleId="ImportantNote1">
    <w:name w:val="Important Note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
    <w:name w:val="FooterCentered3"/>
    <w:basedOn w:val="Footer"/>
    <w:rsid w:val="00C94050"/>
    <w:pPr>
      <w:jc w:val="center"/>
    </w:pPr>
  </w:style>
  <w:style w:type="character" w:customStyle="1" w:styleId="HeaderChar3">
    <w:name w:val="Header Char3"/>
    <w:basedOn w:val="DefaultParagraphFont"/>
    <w:uiPriority w:val="99"/>
    <w:rsid w:val="00C94050"/>
    <w:rPr>
      <w:rFonts w:ascii="Arial" w:hAnsi="Arial"/>
      <w:b/>
      <w:bCs/>
      <w:noProof/>
      <w:color w:val="000000"/>
      <w:lang w:val="en-US" w:eastAsia="en-US" w:bidi="ar-SA"/>
    </w:rPr>
  </w:style>
  <w:style w:type="paragraph" w:customStyle="1" w:styleId="Exar3">
    <w:name w:val="Exar3"/>
    <w:basedOn w:val="Footer"/>
    <w:rsid w:val="00C94050"/>
    <w:pPr>
      <w:tabs>
        <w:tab w:val="clear" w:pos="9360"/>
        <w:tab w:val="left" w:pos="720"/>
        <w:tab w:val="right" w:pos="8640"/>
      </w:tabs>
    </w:pPr>
    <w:rPr>
      <w:b/>
      <w:color w:val="2F4D87"/>
    </w:rPr>
  </w:style>
  <w:style w:type="character" w:customStyle="1" w:styleId="Heading1Char4">
    <w:name w:val="Heading 1 Char4"/>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2">
    <w:name w:val="Body2"/>
    <w:qFormat/>
    <w:rsid w:val="00C94050"/>
    <w:pPr>
      <w:tabs>
        <w:tab w:val="left" w:pos="2700"/>
      </w:tabs>
      <w:jc w:val="both"/>
    </w:pPr>
    <w:rPr>
      <w:szCs w:val="24"/>
    </w:rPr>
  </w:style>
  <w:style w:type="paragraph" w:customStyle="1" w:styleId="Anchor1">
    <w:name w:val="Anchor1"/>
    <w:rsid w:val="00C94050"/>
    <w:pPr>
      <w:keepNext/>
      <w:tabs>
        <w:tab w:val="left" w:pos="360"/>
      </w:tabs>
      <w:spacing w:before="240"/>
    </w:pPr>
    <w:rPr>
      <w:rFonts w:ascii="Arial" w:hAnsi="Arial"/>
      <w:b/>
      <w:sz w:val="4"/>
      <w:szCs w:val="4"/>
    </w:rPr>
  </w:style>
  <w:style w:type="character" w:customStyle="1" w:styleId="FooterChar1">
    <w:name w:val="Footer Char1"/>
    <w:basedOn w:val="DefaultParagraphFont"/>
    <w:uiPriority w:val="99"/>
    <w:rsid w:val="00C94050"/>
    <w:rPr>
      <w:rFonts w:ascii="Arial" w:hAnsi="Arial"/>
      <w:color w:val="000000"/>
      <w:sz w:val="16"/>
      <w:szCs w:val="16"/>
      <w:lang w:val="en-US" w:eastAsia="en-US" w:bidi="ar-SA"/>
    </w:rPr>
  </w:style>
  <w:style w:type="character" w:customStyle="1" w:styleId="TitleChar1">
    <w:name w:val="Title Char1"/>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4">
    <w:name w:val="FooterCentered4"/>
    <w:basedOn w:val="Footer"/>
    <w:rsid w:val="00C94050"/>
    <w:pPr>
      <w:jc w:val="center"/>
    </w:pPr>
  </w:style>
  <w:style w:type="character" w:customStyle="1" w:styleId="HeaderChar4">
    <w:name w:val="Header Char4"/>
    <w:basedOn w:val="DefaultParagraphFont"/>
    <w:uiPriority w:val="99"/>
    <w:rsid w:val="00C94050"/>
    <w:rPr>
      <w:rFonts w:ascii="Arial" w:hAnsi="Arial"/>
      <w:b/>
      <w:bCs/>
      <w:noProof/>
      <w:color w:val="000000"/>
      <w:lang w:val="en-US" w:eastAsia="en-US" w:bidi="ar-SA"/>
    </w:rPr>
  </w:style>
  <w:style w:type="paragraph" w:customStyle="1" w:styleId="Exar4">
    <w:name w:val="Exar4"/>
    <w:basedOn w:val="Footer"/>
    <w:rsid w:val="00C94050"/>
    <w:pPr>
      <w:tabs>
        <w:tab w:val="clear" w:pos="9360"/>
        <w:tab w:val="left" w:pos="720"/>
        <w:tab w:val="right" w:pos="8640"/>
      </w:tabs>
    </w:pPr>
    <w:rPr>
      <w:b/>
      <w:color w:val="2F4D87"/>
    </w:rPr>
  </w:style>
  <w:style w:type="character" w:customStyle="1" w:styleId="BalloonTextChar1">
    <w:name w:val="Balloon Text Char1"/>
    <w:basedOn w:val="DefaultParagraphFont"/>
    <w:uiPriority w:val="99"/>
    <w:semiHidden/>
    <w:rsid w:val="00C94050"/>
    <w:rPr>
      <w:rFonts w:ascii="Tahoma" w:hAnsi="Tahoma" w:cs="Tahoma"/>
      <w:sz w:val="16"/>
      <w:szCs w:val="16"/>
    </w:rPr>
  </w:style>
  <w:style w:type="character" w:customStyle="1" w:styleId="CommentTextChar1">
    <w:name w:val="Comment Text Char1"/>
    <w:basedOn w:val="DefaultParagraphFont"/>
    <w:uiPriority w:val="99"/>
    <w:semiHidden/>
    <w:rsid w:val="00C94050"/>
  </w:style>
  <w:style w:type="character" w:customStyle="1" w:styleId="CommentSubjectChar1">
    <w:name w:val="Comment Subject Char1"/>
    <w:basedOn w:val="CommentTextChar"/>
    <w:uiPriority w:val="99"/>
    <w:semiHidden/>
    <w:rsid w:val="00C94050"/>
    <w:rPr>
      <w:rFonts w:eastAsiaTheme="minorEastAsia"/>
      <w:b/>
    </w:rPr>
  </w:style>
  <w:style w:type="character" w:customStyle="1" w:styleId="HTMLPreformattedChar1">
    <w:name w:val="HTML Preformatted Char1"/>
    <w:basedOn w:val="DefaultParagraphFont"/>
    <w:uiPriority w:val="99"/>
    <w:rsid w:val="00C94050"/>
    <w:rPr>
      <w:rFonts w:ascii="Courier New" w:hAnsi="Courier New" w:cs="Courier New"/>
      <w:color w:val="auto"/>
      <w:kern w:val="0"/>
    </w:rPr>
  </w:style>
  <w:style w:type="character" w:customStyle="1" w:styleId="SubtitleChar1">
    <w:name w:val="Subtitle Char1"/>
    <w:basedOn w:val="DefaultParagraphFont"/>
    <w:uiPriority w:val="11"/>
    <w:rsid w:val="00C94050"/>
    <w:rPr>
      <w:color w:val="5A5A5A" w:themeColor="text1" w:themeTint="A5"/>
      <w:spacing w:val="10"/>
    </w:rPr>
  </w:style>
  <w:style w:type="character" w:customStyle="1" w:styleId="QuoteChar1">
    <w:name w:val="Quote Char1"/>
    <w:basedOn w:val="DefaultParagraphFont"/>
    <w:uiPriority w:val="29"/>
    <w:rsid w:val="00C94050"/>
    <w:rPr>
      <w:i/>
      <w:iCs/>
      <w:color w:val="000000" w:themeColor="text1"/>
    </w:rPr>
  </w:style>
  <w:style w:type="character" w:customStyle="1" w:styleId="IntenseQuoteChar1">
    <w:name w:val="Intense Quote Char1"/>
    <w:basedOn w:val="DefaultParagraphFont"/>
    <w:uiPriority w:val="30"/>
    <w:rsid w:val="00C94050"/>
    <w:rPr>
      <w:color w:val="000000" w:themeColor="text1"/>
      <w:shd w:val="clear" w:color="auto" w:fill="F2F2F2" w:themeFill="background1" w:themeFillShade="F2"/>
    </w:rPr>
  </w:style>
  <w:style w:type="character" w:customStyle="1" w:styleId="MessagesandCommands1">
    <w:name w:val="Messages and Commands1"/>
    <w:basedOn w:val="DefaultParagraphFont"/>
    <w:uiPriority w:val="1"/>
    <w:qFormat/>
    <w:rsid w:val="00C94050"/>
    <w:rPr>
      <w:rFonts w:ascii="Arial" w:hAnsi="Arial" w:cs="Courier New"/>
      <w:b/>
      <w:sz w:val="20"/>
    </w:rPr>
  </w:style>
  <w:style w:type="paragraph" w:customStyle="1" w:styleId="ImportantNote2">
    <w:name w:val="Important Note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BodyTextChar1">
    <w:name w:val="Body Text Char1"/>
    <w:basedOn w:val="DefaultParagraphFont"/>
    <w:rsid w:val="00C94050"/>
    <w:rPr>
      <w:rFonts w:ascii="Palatino Linotype" w:eastAsia="Palatino Linotype" w:hAnsi="Palatino Linotype"/>
      <w:sz w:val="20"/>
      <w:szCs w:val="20"/>
    </w:rPr>
  </w:style>
  <w:style w:type="table" w:customStyle="1" w:styleId="GridTable4-Accent111">
    <w:name w:val="Grid Table 4 - Accent 11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C94050"/>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C94050"/>
    <w:rPr>
      <w:rFonts w:ascii="Arial" w:hAnsi="Arial"/>
      <w:color w:val="000000"/>
      <w:sz w:val="16"/>
      <w:szCs w:val="16"/>
      <w:lang w:val="en-US" w:eastAsia="en-US" w:bidi="ar-SA"/>
    </w:rPr>
  </w:style>
  <w:style w:type="character" w:customStyle="1" w:styleId="TitleChar11">
    <w:name w:val="Title Char11"/>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C94050"/>
    <w:pPr>
      <w:jc w:val="center"/>
    </w:pPr>
  </w:style>
  <w:style w:type="character" w:customStyle="1" w:styleId="HeaderChar11">
    <w:name w:val="Header Char11"/>
    <w:basedOn w:val="DefaultParagraphFont"/>
    <w:uiPriority w:val="99"/>
    <w:rsid w:val="00C94050"/>
    <w:rPr>
      <w:rFonts w:ascii="Arial" w:hAnsi="Arial"/>
      <w:b/>
      <w:bCs/>
      <w:noProof/>
      <w:color w:val="000000"/>
      <w:lang w:val="en-US" w:eastAsia="en-US" w:bidi="ar-SA"/>
    </w:rPr>
  </w:style>
  <w:style w:type="paragraph" w:customStyle="1" w:styleId="Exar11">
    <w:name w:val="Exar11"/>
    <w:basedOn w:val="Footer"/>
    <w:rsid w:val="00C94050"/>
    <w:pPr>
      <w:tabs>
        <w:tab w:val="clear" w:pos="9360"/>
        <w:tab w:val="left" w:pos="720"/>
        <w:tab w:val="right" w:pos="8640"/>
      </w:tabs>
    </w:pPr>
    <w:rPr>
      <w:b/>
      <w:color w:val="2F4D87"/>
    </w:rPr>
  </w:style>
  <w:style w:type="character" w:customStyle="1" w:styleId="NoteHeadingChar1">
    <w:name w:val="Note Heading Char1"/>
    <w:basedOn w:val="DefaultParagraphFont"/>
    <w:rsid w:val="00C94050"/>
    <w:rPr>
      <w:b/>
    </w:rPr>
  </w:style>
  <w:style w:type="character" w:customStyle="1" w:styleId="BalloonTextChar11">
    <w:name w:val="Balloon Text Char11"/>
    <w:basedOn w:val="DefaultParagraphFont"/>
    <w:uiPriority w:val="99"/>
    <w:semiHidden/>
    <w:rsid w:val="00C94050"/>
    <w:rPr>
      <w:rFonts w:ascii="Tahoma" w:hAnsi="Tahoma" w:cs="Tahoma"/>
      <w:sz w:val="16"/>
      <w:szCs w:val="16"/>
    </w:rPr>
  </w:style>
  <w:style w:type="character" w:customStyle="1" w:styleId="ClosingChar1">
    <w:name w:val="Closing Char1"/>
    <w:basedOn w:val="DefaultParagraphFont"/>
    <w:rsid w:val="00C94050"/>
  </w:style>
  <w:style w:type="character" w:customStyle="1" w:styleId="CommentTextChar11">
    <w:name w:val="Comment Text Char11"/>
    <w:basedOn w:val="DefaultParagraphFont"/>
    <w:uiPriority w:val="99"/>
    <w:semiHidden/>
    <w:rsid w:val="00C94050"/>
  </w:style>
  <w:style w:type="character" w:customStyle="1" w:styleId="CommentSubjectChar11">
    <w:name w:val="Comment Subject Char11"/>
    <w:basedOn w:val="CommentTextChar"/>
    <w:uiPriority w:val="99"/>
    <w:semiHidden/>
    <w:rsid w:val="00C94050"/>
    <w:rPr>
      <w:rFonts w:eastAsiaTheme="minorEastAsia"/>
      <w:b/>
    </w:rPr>
  </w:style>
  <w:style w:type="character" w:customStyle="1" w:styleId="DateChar1">
    <w:name w:val="Date Char1"/>
    <w:basedOn w:val="DefaultParagraphFont"/>
    <w:rsid w:val="00C94050"/>
  </w:style>
  <w:style w:type="character" w:customStyle="1" w:styleId="DocumentMapChar1">
    <w:name w:val="Document Map Char1"/>
    <w:basedOn w:val="DefaultParagraphFont"/>
    <w:semiHidden/>
    <w:rsid w:val="00C94050"/>
    <w:rPr>
      <w:rFonts w:ascii="Tahoma" w:hAnsi="Tahoma" w:cs="Tahoma"/>
      <w:shd w:val="clear" w:color="auto" w:fill="000080"/>
    </w:rPr>
  </w:style>
  <w:style w:type="character" w:customStyle="1" w:styleId="EndnoteTextChar1">
    <w:name w:val="Endnote Text Char1"/>
    <w:basedOn w:val="DefaultParagraphFont"/>
    <w:semiHidden/>
    <w:rsid w:val="00C94050"/>
  </w:style>
  <w:style w:type="character" w:customStyle="1" w:styleId="FootnoteTextChar1">
    <w:name w:val="Footnote Text Char1"/>
    <w:basedOn w:val="DefaultParagraphFont"/>
    <w:semiHidden/>
    <w:rsid w:val="00C94050"/>
  </w:style>
  <w:style w:type="character" w:customStyle="1" w:styleId="MacroTextChar1">
    <w:name w:val="Macro Text Char1"/>
    <w:basedOn w:val="DefaultParagraphFont"/>
    <w:semiHidden/>
    <w:rsid w:val="00C94050"/>
    <w:rPr>
      <w:rFonts w:ascii="Courier New" w:hAnsi="Courier New" w:cs="Courier New"/>
      <w:color w:val="000000"/>
    </w:rPr>
  </w:style>
  <w:style w:type="character" w:customStyle="1" w:styleId="HTMLPreformattedChar11">
    <w:name w:val="HTML Preformatted Char11"/>
    <w:basedOn w:val="DefaultParagraphFont"/>
    <w:uiPriority w:val="99"/>
    <w:rsid w:val="00C94050"/>
    <w:rPr>
      <w:rFonts w:ascii="Courier New" w:hAnsi="Courier New" w:cs="Courier New"/>
      <w:color w:val="auto"/>
      <w:kern w:val="0"/>
    </w:rPr>
  </w:style>
  <w:style w:type="character" w:customStyle="1" w:styleId="SubtitleChar11">
    <w:name w:val="Subtitle Char11"/>
    <w:basedOn w:val="DefaultParagraphFont"/>
    <w:uiPriority w:val="11"/>
    <w:rsid w:val="00C94050"/>
    <w:rPr>
      <w:color w:val="5A5A5A" w:themeColor="text1" w:themeTint="A5"/>
      <w:spacing w:val="10"/>
    </w:rPr>
  </w:style>
  <w:style w:type="character" w:customStyle="1" w:styleId="QuoteChar11">
    <w:name w:val="Quote Char11"/>
    <w:basedOn w:val="DefaultParagraphFont"/>
    <w:uiPriority w:val="29"/>
    <w:rsid w:val="00C94050"/>
    <w:rPr>
      <w:i/>
      <w:iCs/>
      <w:color w:val="000000" w:themeColor="text1"/>
    </w:rPr>
  </w:style>
  <w:style w:type="character" w:customStyle="1" w:styleId="IntenseQuoteChar11">
    <w:name w:val="Intense Quote Char11"/>
    <w:basedOn w:val="DefaultParagraphFont"/>
    <w:uiPriority w:val="30"/>
    <w:rsid w:val="00C94050"/>
    <w:rPr>
      <w:color w:val="000000" w:themeColor="text1"/>
      <w:shd w:val="clear" w:color="auto" w:fill="F2F2F2" w:themeFill="background1" w:themeFillShade="F2"/>
    </w:rPr>
  </w:style>
  <w:style w:type="character" w:customStyle="1" w:styleId="BodyTextChar11">
    <w:name w:val="Body Text Char11"/>
    <w:basedOn w:val="DefaultParagraphFont"/>
    <w:rsid w:val="00C94050"/>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C94050"/>
    <w:rPr>
      <w:rFonts w:eastAsiaTheme="minorEastAsia"/>
    </w:rPr>
  </w:style>
  <w:style w:type="character" w:customStyle="1" w:styleId="BodyText3Char11">
    <w:name w:val="Body Text 3 Char11"/>
    <w:basedOn w:val="DefaultParagraphFont"/>
    <w:uiPriority w:val="99"/>
    <w:semiHidden/>
    <w:rsid w:val="00C94050"/>
    <w:rPr>
      <w:rFonts w:eastAsiaTheme="minorEastAsia"/>
      <w:sz w:val="16"/>
      <w:szCs w:val="16"/>
    </w:rPr>
  </w:style>
  <w:style w:type="character" w:customStyle="1" w:styleId="BodyTextIndentChar11">
    <w:name w:val="Body Text Indent Char11"/>
    <w:basedOn w:val="DefaultParagraphFont"/>
    <w:uiPriority w:val="99"/>
    <w:semiHidden/>
    <w:rsid w:val="00C94050"/>
    <w:rPr>
      <w:rFonts w:eastAsiaTheme="minorEastAsia"/>
    </w:rPr>
  </w:style>
  <w:style w:type="character" w:customStyle="1" w:styleId="BodyTextFirstIndent2Char11">
    <w:name w:val="Body Text First Indent 2 Char11"/>
    <w:basedOn w:val="BodyTextIndentChar1"/>
    <w:uiPriority w:val="99"/>
    <w:semiHidden/>
    <w:rsid w:val="00C94050"/>
    <w:rPr>
      <w:rFonts w:eastAsiaTheme="minorEastAsia"/>
    </w:rPr>
  </w:style>
  <w:style w:type="character" w:customStyle="1" w:styleId="BodyTextIndent2Char11">
    <w:name w:val="Body Text Indent 2 Char11"/>
    <w:basedOn w:val="DefaultParagraphFont"/>
    <w:uiPriority w:val="99"/>
    <w:semiHidden/>
    <w:rsid w:val="00C94050"/>
    <w:rPr>
      <w:rFonts w:eastAsiaTheme="minorEastAsia"/>
    </w:rPr>
  </w:style>
  <w:style w:type="character" w:customStyle="1" w:styleId="BodyTextIndent3Char11">
    <w:name w:val="Body Text Indent 3 Char11"/>
    <w:basedOn w:val="DefaultParagraphFont"/>
    <w:uiPriority w:val="99"/>
    <w:semiHidden/>
    <w:rsid w:val="00C94050"/>
    <w:rPr>
      <w:rFonts w:eastAsiaTheme="minorEastAsia"/>
      <w:sz w:val="16"/>
      <w:szCs w:val="16"/>
    </w:rPr>
  </w:style>
  <w:style w:type="character" w:customStyle="1" w:styleId="E-mailSignatureChar11">
    <w:name w:val="E-mail Signature Char11"/>
    <w:basedOn w:val="DefaultParagraphFont"/>
    <w:uiPriority w:val="99"/>
    <w:semiHidden/>
    <w:rsid w:val="00C94050"/>
    <w:rPr>
      <w:rFonts w:eastAsiaTheme="minorEastAsia"/>
    </w:rPr>
  </w:style>
  <w:style w:type="character" w:customStyle="1" w:styleId="HTMLAddressChar11">
    <w:name w:val="HTML Address Char11"/>
    <w:basedOn w:val="DefaultParagraphFont"/>
    <w:uiPriority w:val="99"/>
    <w:semiHidden/>
    <w:rsid w:val="00C94050"/>
    <w:rPr>
      <w:rFonts w:eastAsiaTheme="minorEastAsia"/>
      <w:i/>
      <w:iCs/>
    </w:rPr>
  </w:style>
  <w:style w:type="character" w:customStyle="1" w:styleId="MessageHeaderChar11">
    <w:name w:val="Message Header Char11"/>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C94050"/>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C94050"/>
    <w:rPr>
      <w:rFonts w:eastAsiaTheme="minorEastAsia"/>
    </w:rPr>
  </w:style>
  <w:style w:type="character" w:customStyle="1" w:styleId="Heading1Char21">
    <w:name w:val="Heading 1 Char2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21">
    <w:name w:val="FooterCentered21"/>
    <w:basedOn w:val="Footer"/>
    <w:rsid w:val="00C94050"/>
    <w:pPr>
      <w:jc w:val="center"/>
    </w:pPr>
  </w:style>
  <w:style w:type="character" w:customStyle="1" w:styleId="HeaderChar21">
    <w:name w:val="Header Char21"/>
    <w:basedOn w:val="DefaultParagraphFont"/>
    <w:uiPriority w:val="99"/>
    <w:rsid w:val="00C94050"/>
    <w:rPr>
      <w:rFonts w:ascii="Arial" w:hAnsi="Arial"/>
      <w:b/>
      <w:bCs/>
      <w:noProof/>
      <w:color w:val="000000"/>
      <w:lang w:val="en-US" w:eastAsia="en-US" w:bidi="ar-SA"/>
    </w:rPr>
  </w:style>
  <w:style w:type="paragraph" w:customStyle="1" w:styleId="Exar21">
    <w:name w:val="Exar21"/>
    <w:basedOn w:val="Footer"/>
    <w:rsid w:val="00C94050"/>
    <w:pPr>
      <w:tabs>
        <w:tab w:val="clear" w:pos="9360"/>
        <w:tab w:val="left" w:pos="720"/>
        <w:tab w:val="right" w:pos="8640"/>
      </w:tabs>
    </w:pPr>
    <w:rPr>
      <w:b/>
      <w:color w:val="2F4D87"/>
    </w:rPr>
  </w:style>
  <w:style w:type="paragraph" w:customStyle="1" w:styleId="Command1">
    <w:name w:val="Command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C94050"/>
    <w:pPr>
      <w:tabs>
        <w:tab w:val="left" w:pos="2700"/>
      </w:tabs>
      <w:jc w:val="both"/>
    </w:pPr>
    <w:rPr>
      <w:szCs w:val="24"/>
    </w:rPr>
  </w:style>
  <w:style w:type="paragraph" w:customStyle="1" w:styleId="FooterCentered31">
    <w:name w:val="FooterCentered31"/>
    <w:basedOn w:val="Footer"/>
    <w:rsid w:val="00C94050"/>
    <w:pPr>
      <w:jc w:val="center"/>
    </w:pPr>
  </w:style>
  <w:style w:type="character" w:customStyle="1" w:styleId="HeaderChar31">
    <w:name w:val="Header Char31"/>
    <w:basedOn w:val="DefaultParagraphFont"/>
    <w:uiPriority w:val="99"/>
    <w:rsid w:val="00C94050"/>
    <w:rPr>
      <w:rFonts w:ascii="Arial" w:hAnsi="Arial"/>
      <w:b/>
      <w:bCs/>
      <w:noProof/>
      <w:color w:val="000000"/>
      <w:lang w:val="en-US" w:eastAsia="en-US" w:bidi="ar-SA"/>
    </w:rPr>
  </w:style>
  <w:style w:type="paragraph" w:customStyle="1" w:styleId="Exar31">
    <w:name w:val="Exar31"/>
    <w:basedOn w:val="Footer"/>
    <w:rsid w:val="00C94050"/>
    <w:pPr>
      <w:tabs>
        <w:tab w:val="clear" w:pos="9360"/>
        <w:tab w:val="left" w:pos="720"/>
        <w:tab w:val="right" w:pos="8640"/>
      </w:tabs>
    </w:pPr>
    <w:rPr>
      <w:b/>
      <w:color w:val="2F4D87"/>
    </w:rPr>
  </w:style>
  <w:style w:type="paragraph" w:customStyle="1" w:styleId="ImportantNote21">
    <w:name w:val="Important Note2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21">
    <w:name w:val="Body21"/>
    <w:qFormat/>
    <w:rsid w:val="00C94050"/>
    <w:pPr>
      <w:tabs>
        <w:tab w:val="left" w:pos="2700"/>
      </w:tabs>
      <w:jc w:val="both"/>
    </w:pPr>
    <w:rPr>
      <w:szCs w:val="24"/>
    </w:rPr>
  </w:style>
  <w:style w:type="paragraph" w:customStyle="1" w:styleId="Bullet11">
    <w:name w:val="Bullet11"/>
    <w:rsid w:val="00C94050"/>
    <w:pPr>
      <w:tabs>
        <w:tab w:val="left" w:pos="900"/>
      </w:tabs>
      <w:spacing w:before="120" w:line="280" w:lineRule="atLeast"/>
      <w:ind w:left="720" w:hanging="360"/>
    </w:pPr>
  </w:style>
  <w:style w:type="paragraph" w:customStyle="1" w:styleId="FooterCentered41">
    <w:name w:val="FooterCentered41"/>
    <w:basedOn w:val="Footer"/>
    <w:rsid w:val="00C94050"/>
    <w:pPr>
      <w:jc w:val="center"/>
    </w:pPr>
  </w:style>
  <w:style w:type="character" w:customStyle="1" w:styleId="HeaderChar41">
    <w:name w:val="Header Char41"/>
    <w:basedOn w:val="DefaultParagraphFont"/>
    <w:uiPriority w:val="99"/>
    <w:rsid w:val="00C94050"/>
    <w:rPr>
      <w:rFonts w:ascii="Arial" w:hAnsi="Arial"/>
      <w:b/>
      <w:bCs/>
      <w:noProof/>
      <w:color w:val="000000"/>
      <w:lang w:val="en-US" w:eastAsia="en-US" w:bidi="ar-SA"/>
    </w:rPr>
  </w:style>
  <w:style w:type="paragraph" w:customStyle="1" w:styleId="Exar41">
    <w:name w:val="Exar41"/>
    <w:basedOn w:val="Footer"/>
    <w:rsid w:val="00C94050"/>
    <w:pPr>
      <w:tabs>
        <w:tab w:val="clear" w:pos="9360"/>
        <w:tab w:val="left" w:pos="720"/>
        <w:tab w:val="right" w:pos="8640"/>
      </w:tabs>
    </w:pPr>
    <w:rPr>
      <w:b/>
      <w:color w:val="2F4D87"/>
    </w:rPr>
  </w:style>
  <w:style w:type="paragraph" w:customStyle="1" w:styleId="Command2">
    <w:name w:val="Command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C94050"/>
    <w:rPr>
      <w:rFonts w:ascii="Arial" w:hAnsi="Arial" w:cs="Courier New"/>
      <w:b/>
      <w:sz w:val="20"/>
    </w:rPr>
  </w:style>
  <w:style w:type="character" w:customStyle="1" w:styleId="Heading1Char5">
    <w:name w:val="Heading 1 Char5"/>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C94050"/>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C94050"/>
    <w:pPr>
      <w:tabs>
        <w:tab w:val="left" w:pos="2700"/>
      </w:tabs>
      <w:jc w:val="both"/>
    </w:pPr>
    <w:rPr>
      <w:szCs w:val="24"/>
    </w:rPr>
  </w:style>
  <w:style w:type="paragraph" w:customStyle="1" w:styleId="ImportantNote3">
    <w:name w:val="Important Note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C94050"/>
    <w:rPr>
      <w:rFonts w:asciiTheme="majorHAnsi" w:eastAsiaTheme="majorEastAsia" w:hAnsiTheme="majorHAnsi" w:cstheme="majorBidi"/>
      <w:b/>
      <w:bCs/>
      <w:color w:val="000000" w:themeColor="text1"/>
    </w:rPr>
  </w:style>
  <w:style w:type="paragraph" w:customStyle="1" w:styleId="Body4">
    <w:name w:val="Body4"/>
    <w:qFormat/>
    <w:rsid w:val="00C94050"/>
    <w:pPr>
      <w:tabs>
        <w:tab w:val="left" w:pos="2700"/>
      </w:tabs>
      <w:jc w:val="both"/>
    </w:pPr>
    <w:rPr>
      <w:szCs w:val="24"/>
    </w:rPr>
  </w:style>
  <w:style w:type="paragraph" w:customStyle="1" w:styleId="Anchor11">
    <w:name w:val="Anchor11"/>
    <w:rsid w:val="00C94050"/>
    <w:pPr>
      <w:keepNext/>
      <w:tabs>
        <w:tab w:val="left" w:pos="360"/>
      </w:tabs>
      <w:spacing w:before="240"/>
    </w:pPr>
    <w:rPr>
      <w:rFonts w:ascii="Arial" w:hAnsi="Arial"/>
      <w:b/>
      <w:sz w:val="4"/>
      <w:szCs w:val="4"/>
    </w:rPr>
  </w:style>
  <w:style w:type="paragraph" w:customStyle="1" w:styleId="FooterCentered5">
    <w:name w:val="FooterCentered5"/>
    <w:basedOn w:val="Footer"/>
    <w:rsid w:val="00C94050"/>
    <w:pPr>
      <w:jc w:val="center"/>
    </w:pPr>
  </w:style>
  <w:style w:type="character" w:customStyle="1" w:styleId="HeaderChar5">
    <w:name w:val="Header Char5"/>
    <w:basedOn w:val="DefaultParagraphFont"/>
    <w:uiPriority w:val="99"/>
    <w:rsid w:val="00C94050"/>
    <w:rPr>
      <w:rFonts w:ascii="Arial" w:hAnsi="Arial"/>
      <w:b/>
      <w:bCs/>
      <w:noProof/>
      <w:color w:val="000000"/>
      <w:lang w:val="en-US" w:eastAsia="en-US" w:bidi="ar-SA"/>
    </w:rPr>
  </w:style>
  <w:style w:type="paragraph" w:customStyle="1" w:styleId="Exar5">
    <w:name w:val="Exar5"/>
    <w:basedOn w:val="Footer"/>
    <w:rsid w:val="00C94050"/>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C94050"/>
    <w:rPr>
      <w:rFonts w:ascii="Arial" w:hAnsi="Arial" w:cs="Courier New"/>
      <w:b/>
      <w:sz w:val="20"/>
    </w:rPr>
  </w:style>
  <w:style w:type="paragraph" w:customStyle="1" w:styleId="ImportantNote4">
    <w:name w:val="Important Note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C94050"/>
    <w:rPr>
      <w:rFonts w:asciiTheme="majorHAnsi" w:eastAsiaTheme="majorEastAsia" w:hAnsiTheme="majorHAnsi" w:cstheme="majorBidi"/>
      <w:b/>
      <w:bCs/>
      <w:color w:val="000000" w:themeColor="text1"/>
    </w:rPr>
  </w:style>
  <w:style w:type="paragraph" w:customStyle="1" w:styleId="Body5">
    <w:name w:val="Body5"/>
    <w:qFormat/>
    <w:rsid w:val="00C94050"/>
    <w:pPr>
      <w:tabs>
        <w:tab w:val="left" w:pos="2700"/>
      </w:tabs>
      <w:jc w:val="both"/>
    </w:pPr>
    <w:rPr>
      <w:szCs w:val="24"/>
    </w:rPr>
  </w:style>
  <w:style w:type="paragraph" w:customStyle="1" w:styleId="Bullet12">
    <w:name w:val="Bullet12"/>
    <w:rsid w:val="00C94050"/>
    <w:pPr>
      <w:tabs>
        <w:tab w:val="left" w:pos="900"/>
      </w:tabs>
      <w:spacing w:before="120" w:line="280" w:lineRule="atLeast"/>
      <w:ind w:left="720" w:hanging="360"/>
    </w:pPr>
  </w:style>
  <w:style w:type="paragraph" w:customStyle="1" w:styleId="Command3">
    <w:name w:val="Command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C94050"/>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6">
    <w:name w:val="Body6"/>
    <w:qFormat/>
    <w:rsid w:val="00C94050"/>
    <w:pPr>
      <w:tabs>
        <w:tab w:val="left" w:pos="2700"/>
      </w:tabs>
      <w:jc w:val="both"/>
    </w:pPr>
    <w:rPr>
      <w:szCs w:val="24"/>
    </w:rPr>
  </w:style>
  <w:style w:type="paragraph" w:customStyle="1" w:styleId="Bullet13">
    <w:name w:val="Bullet13"/>
    <w:rsid w:val="00C94050"/>
    <w:pPr>
      <w:tabs>
        <w:tab w:val="left" w:pos="900"/>
      </w:tabs>
      <w:spacing w:before="120" w:line="280" w:lineRule="atLeast"/>
      <w:ind w:left="720" w:hanging="360"/>
    </w:pPr>
  </w:style>
  <w:style w:type="paragraph" w:customStyle="1" w:styleId="FooterCentered6">
    <w:name w:val="FooterCentered6"/>
    <w:basedOn w:val="Footer"/>
    <w:rsid w:val="00C94050"/>
    <w:pPr>
      <w:jc w:val="center"/>
    </w:pPr>
  </w:style>
  <w:style w:type="character" w:customStyle="1" w:styleId="HeaderChar6">
    <w:name w:val="Header Char6"/>
    <w:basedOn w:val="DefaultParagraphFont"/>
    <w:uiPriority w:val="99"/>
    <w:rsid w:val="00C94050"/>
    <w:rPr>
      <w:rFonts w:ascii="Arial" w:hAnsi="Arial"/>
      <w:b/>
      <w:bCs/>
      <w:noProof/>
      <w:color w:val="000000"/>
      <w:lang w:val="en-US" w:eastAsia="en-US" w:bidi="ar-SA"/>
    </w:rPr>
  </w:style>
  <w:style w:type="paragraph" w:customStyle="1" w:styleId="Exar6">
    <w:name w:val="Exar6"/>
    <w:basedOn w:val="Footer"/>
    <w:rsid w:val="00C94050"/>
    <w:pPr>
      <w:tabs>
        <w:tab w:val="clear" w:pos="9360"/>
        <w:tab w:val="left" w:pos="720"/>
        <w:tab w:val="right" w:pos="8640"/>
      </w:tabs>
    </w:pPr>
    <w:rPr>
      <w:b/>
      <w:color w:val="2F4D87"/>
    </w:rPr>
  </w:style>
  <w:style w:type="paragraph" w:customStyle="1" w:styleId="Command4">
    <w:name w:val="Command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7">
    <w:name w:val="FooterCentered7"/>
    <w:basedOn w:val="Footer"/>
    <w:rsid w:val="00C94050"/>
    <w:pPr>
      <w:jc w:val="center"/>
    </w:pPr>
  </w:style>
  <w:style w:type="character" w:customStyle="1" w:styleId="HeaderChar7">
    <w:name w:val="Header Char7"/>
    <w:basedOn w:val="DefaultParagraphFont"/>
    <w:uiPriority w:val="99"/>
    <w:rsid w:val="00C94050"/>
    <w:rPr>
      <w:rFonts w:ascii="Arial" w:hAnsi="Arial"/>
      <w:b/>
      <w:bCs/>
      <w:noProof/>
      <w:color w:val="000000"/>
      <w:lang w:val="en-US" w:eastAsia="en-US" w:bidi="ar-SA"/>
    </w:rPr>
  </w:style>
  <w:style w:type="paragraph" w:customStyle="1" w:styleId="Exar7">
    <w:name w:val="Exar7"/>
    <w:basedOn w:val="Footer"/>
    <w:rsid w:val="00C94050"/>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Anchor2">
    <w:name w:val="Anchor2"/>
    <w:rsid w:val="00C94050"/>
    <w:pPr>
      <w:keepNext/>
      <w:tabs>
        <w:tab w:val="left" w:pos="360"/>
      </w:tabs>
      <w:spacing w:before="240"/>
    </w:pPr>
    <w:rPr>
      <w:rFonts w:ascii="Arial" w:hAnsi="Arial"/>
      <w:b/>
      <w:sz w:val="4"/>
      <w:szCs w:val="4"/>
    </w:rPr>
  </w:style>
  <w:style w:type="paragraph" w:customStyle="1" w:styleId="Bullet14">
    <w:name w:val="Bullet14"/>
    <w:rsid w:val="00C94050"/>
    <w:pPr>
      <w:tabs>
        <w:tab w:val="left" w:pos="900"/>
      </w:tabs>
      <w:spacing w:before="120" w:line="280" w:lineRule="atLeast"/>
      <w:ind w:left="720" w:hanging="360"/>
    </w:pPr>
  </w:style>
  <w:style w:type="paragraph" w:customStyle="1" w:styleId="Bullet21">
    <w:name w:val="Bullet21"/>
    <w:rsid w:val="00C94050"/>
    <w:pPr>
      <w:spacing w:before="120"/>
      <w:ind w:left="1440" w:hanging="360"/>
    </w:pPr>
  </w:style>
  <w:style w:type="paragraph" w:customStyle="1" w:styleId="Bullet31">
    <w:name w:val="Bullet31"/>
    <w:rsid w:val="00C94050"/>
    <w:pPr>
      <w:tabs>
        <w:tab w:val="num" w:pos="1800"/>
      </w:tabs>
      <w:spacing w:before="120"/>
      <w:ind w:left="1800" w:hanging="360"/>
    </w:pPr>
  </w:style>
  <w:style w:type="paragraph" w:customStyle="1" w:styleId="Caution1">
    <w:name w:val="Caution1"/>
    <w:basedOn w:val="Normal"/>
    <w:rsid w:val="00C94050"/>
    <w:pPr>
      <w:tabs>
        <w:tab w:val="left" w:pos="936"/>
      </w:tabs>
      <w:ind w:right="864"/>
      <w:jc w:val="both"/>
    </w:pPr>
    <w:rPr>
      <w:rFonts w:ascii="Arial" w:hAnsi="Arial"/>
      <w:b/>
    </w:rPr>
  </w:style>
  <w:style w:type="paragraph" w:customStyle="1" w:styleId="CellBody1">
    <w:name w:val="CellBody1"/>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C94050"/>
    <w:pPr>
      <w:tabs>
        <w:tab w:val="left" w:pos="538"/>
      </w:tabs>
      <w:ind w:left="538" w:hanging="360"/>
    </w:pPr>
    <w:rPr>
      <w:sz w:val="18"/>
      <w:szCs w:val="18"/>
    </w:rPr>
  </w:style>
  <w:style w:type="paragraph" w:customStyle="1" w:styleId="CellHeading1">
    <w:name w:val="CellHeading1"/>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C94050"/>
    <w:pPr>
      <w:ind w:left="360" w:right="432"/>
    </w:pPr>
    <w:rPr>
      <w:sz w:val="18"/>
      <w:szCs w:val="18"/>
    </w:rPr>
  </w:style>
  <w:style w:type="paragraph" w:customStyle="1" w:styleId="Code1">
    <w:name w:val="Code1"/>
    <w:basedOn w:val="Normal"/>
    <w:rsid w:val="00C94050"/>
    <w:pPr>
      <w:tabs>
        <w:tab w:val="left" w:pos="3600"/>
        <w:tab w:val="left" w:pos="5760"/>
      </w:tabs>
    </w:pPr>
    <w:rPr>
      <w:rFonts w:ascii="Courier New" w:hAnsi="Courier New"/>
      <w:sz w:val="18"/>
      <w:szCs w:val="16"/>
    </w:rPr>
  </w:style>
  <w:style w:type="paragraph" w:customStyle="1" w:styleId="Equation1">
    <w:name w:val="Equation1"/>
    <w:rsid w:val="00C94050"/>
    <w:pPr>
      <w:tabs>
        <w:tab w:val="num" w:pos="720"/>
      </w:tabs>
      <w:spacing w:before="240" w:after="240"/>
      <w:ind w:left="864" w:hanging="504"/>
    </w:pPr>
    <w:rPr>
      <w:i/>
    </w:rPr>
  </w:style>
  <w:style w:type="paragraph" w:customStyle="1" w:styleId="Figure1">
    <w:name w:val="Figure1"/>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C94050"/>
    <w:pPr>
      <w:jc w:val="center"/>
    </w:pPr>
    <w:rPr>
      <w:rFonts w:ascii="Arial" w:hAnsi="Arial" w:cs="Helvetica"/>
      <w:sz w:val="16"/>
      <w:szCs w:val="16"/>
    </w:rPr>
  </w:style>
  <w:style w:type="character" w:customStyle="1" w:styleId="FooterChar2">
    <w:name w:val="Footer Char2"/>
    <w:basedOn w:val="DefaultParagraphFont"/>
    <w:uiPriority w:val="99"/>
    <w:rsid w:val="00C94050"/>
    <w:rPr>
      <w:rFonts w:ascii="Arial" w:hAnsi="Arial"/>
      <w:color w:val="000000"/>
      <w:sz w:val="16"/>
      <w:szCs w:val="16"/>
      <w:lang w:val="en-US" w:eastAsia="en-US" w:bidi="ar-SA"/>
    </w:rPr>
  </w:style>
  <w:style w:type="paragraph" w:customStyle="1" w:styleId="Footnote1">
    <w:name w:val="Footnote1"/>
    <w:basedOn w:val="Normal"/>
    <w:rsid w:val="00C94050"/>
    <w:pPr>
      <w:tabs>
        <w:tab w:val="left" w:pos="115"/>
        <w:tab w:val="left" w:pos="288"/>
      </w:tabs>
      <w:ind w:left="2333" w:hanging="173"/>
    </w:pPr>
    <w:rPr>
      <w:sz w:val="15"/>
      <w:szCs w:val="15"/>
    </w:rPr>
  </w:style>
  <w:style w:type="paragraph" w:customStyle="1" w:styleId="GlossTerm1">
    <w:name w:val="GlossTerm1"/>
    <w:basedOn w:val="Normal"/>
    <w:rsid w:val="00C94050"/>
    <w:rPr>
      <w:b/>
    </w:rPr>
  </w:style>
  <w:style w:type="paragraph" w:customStyle="1" w:styleId="HeadingFeature1">
    <w:name w:val="HeadingFeature1"/>
    <w:next w:val="Body"/>
    <w:rsid w:val="00C94050"/>
    <w:pPr>
      <w:spacing w:before="360" w:after="240"/>
    </w:pPr>
    <w:rPr>
      <w:rFonts w:ascii="Arial" w:hAnsi="Arial"/>
      <w:b/>
      <w:color w:val="2F4D87"/>
      <w:sz w:val="24"/>
    </w:rPr>
  </w:style>
  <w:style w:type="paragraph" w:customStyle="1" w:styleId="Indent11">
    <w:name w:val="Indent11"/>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C94050"/>
    <w:pPr>
      <w:tabs>
        <w:tab w:val="left" w:pos="1440"/>
      </w:tabs>
      <w:spacing w:before="120"/>
    </w:pPr>
    <w:rPr>
      <w:b/>
      <w:color w:val="2F4D87"/>
    </w:rPr>
  </w:style>
  <w:style w:type="paragraph" w:customStyle="1" w:styleId="RegisterDef1">
    <w:name w:val="Register Def1"/>
    <w:rsid w:val="00C94050"/>
    <w:pPr>
      <w:tabs>
        <w:tab w:val="center" w:pos="2160"/>
        <w:tab w:val="right" w:pos="6480"/>
      </w:tabs>
      <w:spacing w:before="240" w:after="240"/>
      <w:ind w:left="360"/>
    </w:pPr>
    <w:rPr>
      <w:rFonts w:ascii="Arial" w:hAnsi="Arial"/>
    </w:rPr>
  </w:style>
  <w:style w:type="paragraph" w:customStyle="1" w:styleId="Step21">
    <w:name w:val="Step21"/>
    <w:rsid w:val="00C94050"/>
    <w:pPr>
      <w:tabs>
        <w:tab w:val="left" w:pos="720"/>
        <w:tab w:val="right" w:pos="864"/>
        <w:tab w:val="left" w:pos="1080"/>
      </w:tabs>
      <w:ind w:left="1080" w:hanging="360"/>
    </w:pPr>
    <w:rPr>
      <w:rFonts w:ascii="Arial" w:hAnsi="Arial"/>
      <w:b/>
    </w:rPr>
  </w:style>
  <w:style w:type="paragraph" w:customStyle="1" w:styleId="Step31">
    <w:name w:val="Step31"/>
    <w:rsid w:val="00C94050"/>
    <w:pPr>
      <w:tabs>
        <w:tab w:val="num" w:pos="1440"/>
      </w:tabs>
      <w:ind w:left="1440" w:hanging="180"/>
    </w:pPr>
    <w:rPr>
      <w:rFonts w:ascii="Arial" w:hAnsi="Arial"/>
      <w:b/>
    </w:rPr>
  </w:style>
  <w:style w:type="paragraph" w:customStyle="1" w:styleId="TableFootnote1">
    <w:name w:val="TableFootnote1"/>
    <w:rsid w:val="00C94050"/>
    <w:pPr>
      <w:tabs>
        <w:tab w:val="left" w:pos="1743"/>
        <w:tab w:val="left" w:pos="1930"/>
      </w:tabs>
      <w:spacing w:before="240" w:after="240"/>
      <w:ind w:left="1742" w:hanging="187"/>
    </w:pPr>
    <w:rPr>
      <w:sz w:val="15"/>
      <w:szCs w:val="15"/>
    </w:rPr>
  </w:style>
  <w:style w:type="paragraph" w:customStyle="1" w:styleId="TableTitle1">
    <w:name w:val="TableTitle1"/>
    <w:rsid w:val="00C94050"/>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C94050"/>
    <w:pPr>
      <w:jc w:val="center"/>
    </w:pPr>
  </w:style>
  <w:style w:type="character" w:customStyle="1" w:styleId="Register1">
    <w:name w:val="Register1"/>
    <w:basedOn w:val="DefaultParagraphFont"/>
    <w:rsid w:val="00C94050"/>
    <w:rPr>
      <w:rFonts w:ascii="Arial" w:hAnsi="Arial"/>
      <w:b/>
      <w:sz w:val="20"/>
      <w:szCs w:val="20"/>
    </w:rPr>
  </w:style>
  <w:style w:type="paragraph" w:customStyle="1" w:styleId="HeadingPreface1">
    <w:name w:val="HeadingPreface1"/>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C94050"/>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C94050"/>
    <w:pPr>
      <w:spacing w:before="720" w:after="720" w:line="720" w:lineRule="exact"/>
      <w:ind w:left="432"/>
    </w:pPr>
    <w:rPr>
      <w:rFonts w:ascii="Arial" w:hAnsi="Arial"/>
      <w:b/>
      <w:color w:val="2F4D87"/>
      <w:sz w:val="44"/>
    </w:rPr>
  </w:style>
  <w:style w:type="paragraph" w:customStyle="1" w:styleId="BookTitle21">
    <w:name w:val="BookTitle21"/>
    <w:next w:val="Body"/>
    <w:rsid w:val="00C94050"/>
    <w:pPr>
      <w:spacing w:before="520" w:after="480" w:line="520" w:lineRule="exact"/>
      <w:ind w:left="432"/>
    </w:pPr>
    <w:rPr>
      <w:rFonts w:ascii="Arial" w:hAnsi="Arial"/>
      <w:b/>
      <w:color w:val="2F4D87"/>
      <w:sz w:val="40"/>
    </w:rPr>
  </w:style>
  <w:style w:type="paragraph" w:customStyle="1" w:styleId="DocumentType1">
    <w:name w:val="Document Type1"/>
    <w:rsid w:val="00C94050"/>
    <w:pPr>
      <w:spacing w:before="600" w:after="600" w:line="580" w:lineRule="exact"/>
      <w:ind w:left="432"/>
    </w:pPr>
    <w:rPr>
      <w:rFonts w:ascii="Arial" w:hAnsi="Arial"/>
      <w:b/>
      <w:sz w:val="36"/>
    </w:rPr>
  </w:style>
  <w:style w:type="paragraph" w:customStyle="1" w:styleId="InternalUseCover1">
    <w:name w:val="Internal Use Cover1"/>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C94050"/>
    <w:rPr>
      <w:rFonts w:ascii="Arial" w:hAnsi="Arial"/>
      <w:b/>
      <w:bCs/>
      <w:noProof/>
      <w:color w:val="000000"/>
      <w:lang w:val="en-US" w:eastAsia="en-US" w:bidi="ar-SA"/>
    </w:rPr>
  </w:style>
  <w:style w:type="paragraph" w:customStyle="1" w:styleId="GlossText1">
    <w:name w:val="GlossText1"/>
    <w:basedOn w:val="Normal"/>
    <w:rsid w:val="00C94050"/>
    <w:pPr>
      <w:tabs>
        <w:tab w:val="left" w:pos="1800"/>
      </w:tabs>
      <w:ind w:left="432"/>
    </w:pPr>
  </w:style>
  <w:style w:type="paragraph" w:customStyle="1" w:styleId="Exar8">
    <w:name w:val="Exar8"/>
    <w:basedOn w:val="Footer"/>
    <w:rsid w:val="00C94050"/>
    <w:pPr>
      <w:tabs>
        <w:tab w:val="clear" w:pos="9360"/>
        <w:tab w:val="left" w:pos="720"/>
        <w:tab w:val="right" w:pos="8640"/>
      </w:tabs>
    </w:pPr>
    <w:rPr>
      <w:b/>
      <w:color w:val="2F4D87"/>
    </w:rPr>
  </w:style>
  <w:style w:type="paragraph" w:customStyle="1" w:styleId="CONFIDENTIAL1">
    <w:name w:val="CONFIDENTIAL1"/>
    <w:rsid w:val="00C94050"/>
    <w:pPr>
      <w:jc w:val="right"/>
    </w:pPr>
    <w:rPr>
      <w:rFonts w:ascii="Arial" w:hAnsi="Arial"/>
      <w:b/>
      <w:color w:val="2F4D87"/>
      <w:sz w:val="44"/>
    </w:rPr>
  </w:style>
  <w:style w:type="character" w:customStyle="1" w:styleId="SIGNAL1">
    <w:name w:val="SIGNAL1"/>
    <w:rsid w:val="00C94050"/>
    <w:rPr>
      <w:rFonts w:ascii="Verdana" w:hAnsi="Verdana"/>
      <w:b/>
      <w:smallCaps/>
      <w:color w:val="000000"/>
      <w:sz w:val="20"/>
    </w:rPr>
  </w:style>
  <w:style w:type="paragraph" w:customStyle="1" w:styleId="Notetext1">
    <w:name w:val="Notetext1"/>
    <w:next w:val="Body"/>
    <w:rsid w:val="00C94050"/>
    <w:pPr>
      <w:ind w:left="547" w:right="1080"/>
      <w:jc w:val="both"/>
    </w:pPr>
  </w:style>
  <w:style w:type="paragraph" w:customStyle="1" w:styleId="PageNumbereven1">
    <w:name w:val="Page Number(even)1"/>
    <w:basedOn w:val="Footer"/>
    <w:semiHidden/>
    <w:rsid w:val="00C94050"/>
  </w:style>
  <w:style w:type="paragraph" w:customStyle="1" w:styleId="Headereven1">
    <w:name w:val="Header(even)1"/>
    <w:basedOn w:val="Header"/>
    <w:rsid w:val="00C94050"/>
    <w:pPr>
      <w:tabs>
        <w:tab w:val="clear" w:pos="9270"/>
      </w:tabs>
    </w:pPr>
  </w:style>
  <w:style w:type="paragraph" w:customStyle="1" w:styleId="Footereven1">
    <w:name w:val="Footer(even)1"/>
    <w:basedOn w:val="Footer"/>
    <w:rsid w:val="00C94050"/>
    <w:pPr>
      <w:ind w:right="-90"/>
    </w:pPr>
  </w:style>
  <w:style w:type="paragraph" w:customStyle="1" w:styleId="Glossary1">
    <w:name w:val="Glossary1"/>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C94050"/>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C94050"/>
    <w:rPr>
      <w:rFonts w:ascii="Arial" w:hAnsi="Arial"/>
      <w:b/>
      <w:caps/>
      <w:sz w:val="22"/>
      <w:szCs w:val="20"/>
    </w:rPr>
  </w:style>
  <w:style w:type="paragraph" w:customStyle="1" w:styleId="HeaderNumber1">
    <w:name w:val="HeaderNumber1"/>
    <w:rsid w:val="00C94050"/>
    <w:rPr>
      <w:rFonts w:ascii="Arial" w:hAnsi="Arial"/>
      <w:b/>
      <w:color w:val="002B5C"/>
      <w:sz w:val="48"/>
    </w:rPr>
  </w:style>
  <w:style w:type="paragraph" w:customStyle="1" w:styleId="Addendum21">
    <w:name w:val="Addendum21"/>
    <w:next w:val="SpecNo"/>
    <w:rsid w:val="00C94050"/>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C94050"/>
  </w:style>
  <w:style w:type="paragraph" w:customStyle="1" w:styleId="SpecNo10">
    <w:name w:val="SpecNo1"/>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C94050"/>
    <w:pPr>
      <w:spacing w:before="120"/>
      <w:ind w:left="1800" w:hanging="1800"/>
    </w:pPr>
  </w:style>
  <w:style w:type="paragraph" w:customStyle="1" w:styleId="Addendum12">
    <w:name w:val="Addendum+1"/>
    <w:basedOn w:val="Addendum"/>
    <w:next w:val="Body"/>
    <w:rsid w:val="00C94050"/>
    <w:pPr>
      <w:numPr>
        <w:numId w:val="0"/>
      </w:numPr>
      <w:tabs>
        <w:tab w:val="num" w:pos="720"/>
      </w:tabs>
      <w:ind w:left="360" w:hanging="360"/>
    </w:pPr>
    <w:rPr>
      <w:sz w:val="44"/>
    </w:rPr>
  </w:style>
  <w:style w:type="paragraph" w:customStyle="1" w:styleId="DocChangeNo1">
    <w:name w:val="DocChangeNo.+1"/>
    <w:basedOn w:val="DocChangeNo"/>
    <w:rsid w:val="00C94050"/>
    <w:pPr>
      <w:numPr>
        <w:numId w:val="0"/>
      </w:numPr>
      <w:tabs>
        <w:tab w:val="num" w:pos="1260"/>
      </w:tabs>
      <w:ind w:left="1260" w:hanging="1260"/>
    </w:pPr>
  </w:style>
  <w:style w:type="paragraph" w:customStyle="1" w:styleId="DocChangeNo10">
    <w:name w:val="DocChangeNo.1"/>
    <w:next w:val="DocChangeNo0"/>
    <w:rsid w:val="00C94050"/>
    <w:pPr>
      <w:tabs>
        <w:tab w:val="num" w:pos="1260"/>
      </w:tabs>
      <w:spacing w:before="120"/>
      <w:ind w:left="1260" w:hanging="1260"/>
    </w:pPr>
  </w:style>
  <w:style w:type="paragraph" w:customStyle="1" w:styleId="Addendum210">
    <w:name w:val="Addendum2+1"/>
    <w:basedOn w:val="Addendum2"/>
    <w:rsid w:val="00C94050"/>
    <w:rPr>
      <w:sz w:val="32"/>
    </w:rPr>
  </w:style>
  <w:style w:type="paragraph" w:customStyle="1" w:styleId="CellHeadingUnder1">
    <w:name w:val="CellHeadingUnder1"/>
    <w:basedOn w:val="CellHeading"/>
    <w:next w:val="CellBody"/>
    <w:rsid w:val="00C94050"/>
    <w:rPr>
      <w:u w:val="single"/>
    </w:rPr>
  </w:style>
  <w:style w:type="paragraph" w:customStyle="1" w:styleId="CellNoteHeading1">
    <w:name w:val="CellNoteHeading1"/>
    <w:next w:val="CellNote"/>
    <w:rsid w:val="00C94050"/>
    <w:pPr>
      <w:tabs>
        <w:tab w:val="num" w:pos="648"/>
      </w:tabs>
      <w:ind w:left="648" w:hanging="648"/>
    </w:pPr>
    <w:rPr>
      <w:rFonts w:ascii="Arial" w:hAnsi="Arial"/>
      <w:b/>
      <w:szCs w:val="18"/>
    </w:rPr>
  </w:style>
  <w:style w:type="character" w:customStyle="1" w:styleId="Function1">
    <w:name w:val="Function1"/>
    <w:basedOn w:val="DefaultParagraphFont"/>
    <w:rsid w:val="00C94050"/>
    <w:rPr>
      <w:rFonts w:ascii="Courier New" w:hAnsi="Courier New"/>
      <w:b/>
      <w:sz w:val="20"/>
    </w:rPr>
  </w:style>
  <w:style w:type="paragraph" w:customStyle="1" w:styleId="CellHeadingFieldDesc1">
    <w:name w:val="CellHeadingField|Desc1"/>
    <w:rsid w:val="00C94050"/>
    <w:rPr>
      <w:rFonts w:ascii="Arial" w:hAnsi="Arial"/>
      <w:b/>
    </w:rPr>
  </w:style>
  <w:style w:type="character" w:customStyle="1" w:styleId="REGISTERBITFIELD10">
    <w:name w:val="REGISTER|BIT|FIELD1"/>
    <w:basedOn w:val="DefaultParagraphFont"/>
    <w:rsid w:val="00C94050"/>
    <w:rPr>
      <w:rFonts w:ascii="Arial" w:hAnsi="Arial"/>
      <w:b/>
      <w:caps/>
      <w:sz w:val="20"/>
      <w:szCs w:val="20"/>
    </w:rPr>
  </w:style>
  <w:style w:type="paragraph" w:customStyle="1" w:styleId="REGISTERBITFIELDCELL1">
    <w:name w:val="REGISTER|BIT|FIELDCELL1"/>
    <w:basedOn w:val="CellBody"/>
    <w:rsid w:val="00C94050"/>
    <w:rPr>
      <w:rFonts w:ascii="Arial" w:hAnsi="Arial"/>
      <w:b/>
      <w:caps/>
    </w:rPr>
  </w:style>
  <w:style w:type="paragraph" w:customStyle="1" w:styleId="Contents1">
    <w:name w:val="Contents1"/>
    <w:basedOn w:val="Title"/>
    <w:rsid w:val="00C94050"/>
    <w:rPr>
      <w:szCs w:val="40"/>
    </w:rPr>
  </w:style>
  <w:style w:type="paragraph" w:customStyle="1" w:styleId="ExarConfidential1">
    <w:name w:val="Exar Confidential1"/>
    <w:basedOn w:val="Footer"/>
    <w:rsid w:val="00C94050"/>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C94050"/>
    <w:rPr>
      <w:rFonts w:ascii="Arial" w:eastAsiaTheme="minorEastAsia" w:hAnsi="Arial"/>
      <w:b/>
      <w:bCs/>
      <w:color w:val="2F4D87"/>
      <w:sz w:val="16"/>
      <w:szCs w:val="16"/>
      <w:lang w:val="en-US" w:eastAsia="en-US" w:bidi="ar-SA"/>
    </w:rPr>
  </w:style>
  <w:style w:type="table" w:customStyle="1" w:styleId="HifnTable1">
    <w:name w:val="Hifn Table1"/>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C94050"/>
    <w:rPr>
      <w:rFonts w:ascii="Arial" w:hAnsi="Arial"/>
      <w:sz w:val="16"/>
    </w:rPr>
  </w:style>
  <w:style w:type="character" w:customStyle="1" w:styleId="Address1">
    <w:name w:val="Address1"/>
    <w:basedOn w:val="DefaultParagraphFont"/>
    <w:rsid w:val="00C94050"/>
    <w:rPr>
      <w:rFonts w:ascii="Arial" w:hAnsi="Arial"/>
      <w:i/>
      <w:sz w:val="22"/>
    </w:rPr>
  </w:style>
  <w:style w:type="paragraph" w:customStyle="1" w:styleId="Preliminary1">
    <w:name w:val="Preliminary1"/>
    <w:rsid w:val="00C94050"/>
    <w:pPr>
      <w:jc w:val="center"/>
    </w:pPr>
    <w:rPr>
      <w:rFonts w:ascii="Arial" w:hAnsi="Arial"/>
      <w:b/>
      <w:color w:val="002B5C"/>
      <w:sz w:val="16"/>
      <w:szCs w:val="16"/>
    </w:rPr>
  </w:style>
  <w:style w:type="character" w:customStyle="1" w:styleId="PreliminaryChar1">
    <w:name w:val="Preliminary Char1"/>
    <w:basedOn w:val="DefaultParagraphFont"/>
    <w:rsid w:val="00C94050"/>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C94050"/>
    <w:rPr>
      <w:rFonts w:ascii="Tahoma" w:hAnsi="Tahoma" w:cs="Tahoma"/>
      <w:sz w:val="16"/>
      <w:szCs w:val="16"/>
    </w:rPr>
  </w:style>
  <w:style w:type="paragraph" w:customStyle="1" w:styleId="Appendix10">
    <w:name w:val="Appendix1"/>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C94050"/>
  </w:style>
  <w:style w:type="character" w:customStyle="1" w:styleId="CommentSubjectChar2">
    <w:name w:val="Comment Subject Char2"/>
    <w:basedOn w:val="CommentTextChar"/>
    <w:uiPriority w:val="99"/>
    <w:semiHidden/>
    <w:rsid w:val="00C94050"/>
    <w:rPr>
      <w:rFonts w:eastAsiaTheme="minorEastAsia"/>
      <w:b/>
    </w:rPr>
  </w:style>
  <w:style w:type="paragraph" w:customStyle="1" w:styleId="copyright1">
    <w:name w:val="copyright1"/>
    <w:basedOn w:val="Body"/>
    <w:rsid w:val="00C94050"/>
    <w:pPr>
      <w:tabs>
        <w:tab w:val="left" w:pos="9360"/>
      </w:tabs>
    </w:pPr>
    <w:rPr>
      <w:sz w:val="14"/>
      <w:szCs w:val="14"/>
    </w:rPr>
  </w:style>
  <w:style w:type="paragraph" w:customStyle="1" w:styleId="FunctionCall1">
    <w:name w:val="Function Call1"/>
    <w:next w:val="Body"/>
    <w:rsid w:val="00C94050"/>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C94050"/>
    <w:pPr>
      <w:numPr>
        <w:ilvl w:val="0"/>
        <w:numId w:val="0"/>
      </w:numPr>
      <w:tabs>
        <w:tab w:val="num" w:pos="720"/>
        <w:tab w:val="num" w:pos="1440"/>
      </w:tabs>
      <w:ind w:left="720" w:hanging="720"/>
    </w:pPr>
  </w:style>
  <w:style w:type="paragraph" w:customStyle="1" w:styleId="Appendix21">
    <w:name w:val="Appendix 21"/>
    <w:basedOn w:val="Appendix1"/>
    <w:next w:val="Body"/>
    <w:rsid w:val="00C94050"/>
    <w:pPr>
      <w:numPr>
        <w:numId w:val="0"/>
      </w:numPr>
      <w:tabs>
        <w:tab w:val="num" w:pos="918"/>
        <w:tab w:val="num" w:pos="1440"/>
      </w:tabs>
      <w:ind w:left="864" w:hanging="864"/>
    </w:pPr>
  </w:style>
  <w:style w:type="table" w:customStyle="1" w:styleId="HifnParameter1">
    <w:name w:val="Hifn Parameter1"/>
    <w:basedOn w:val="TableNormal"/>
    <w:rsid w:val="00C94050"/>
    <w:rPr>
      <w:sz w:val="18"/>
    </w:rPr>
    <w:tblPr/>
  </w:style>
  <w:style w:type="paragraph" w:customStyle="1" w:styleId="CellHeadingBlue1">
    <w:name w:val="Cell Heading Blue1"/>
    <w:basedOn w:val="CellHeading"/>
    <w:next w:val="Body"/>
    <w:rsid w:val="00C94050"/>
    <w:pPr>
      <w:tabs>
        <w:tab w:val="clear" w:pos="720"/>
      </w:tabs>
    </w:pPr>
    <w:rPr>
      <w:color w:val="2F4D87"/>
      <w:sz w:val="18"/>
    </w:rPr>
  </w:style>
  <w:style w:type="paragraph" w:customStyle="1" w:styleId="ListNumber21">
    <w:name w:val="ListNumber21"/>
    <w:basedOn w:val="Body"/>
    <w:rsid w:val="00C94050"/>
    <w:pPr>
      <w:ind w:left="1440" w:hanging="360"/>
    </w:pPr>
  </w:style>
  <w:style w:type="paragraph" w:customStyle="1" w:styleId="Command5">
    <w:name w:val="Command5"/>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C94050"/>
    <w:rPr>
      <w:rFonts w:ascii="Courier New" w:hAnsi="Courier New" w:cs="Courier New"/>
      <w:color w:val="auto"/>
      <w:kern w:val="0"/>
    </w:rPr>
  </w:style>
  <w:style w:type="character" w:customStyle="1" w:styleId="MessageCommand1">
    <w:name w:val="Message Command1"/>
    <w:basedOn w:val="DefaultParagraphFont"/>
    <w:uiPriority w:val="1"/>
    <w:qFormat/>
    <w:rsid w:val="00C94050"/>
    <w:rPr>
      <w:rFonts w:ascii="Courier New" w:hAnsi="Courier New" w:cs="Courier New"/>
    </w:rPr>
  </w:style>
  <w:style w:type="character" w:customStyle="1" w:styleId="apple-style-span1">
    <w:name w:val="apple-style-span1"/>
    <w:basedOn w:val="DefaultParagraphFont"/>
    <w:rsid w:val="00C94050"/>
  </w:style>
  <w:style w:type="character" w:customStyle="1" w:styleId="apple-converted-space1">
    <w:name w:val="apple-converted-space1"/>
    <w:basedOn w:val="DefaultParagraphFont"/>
    <w:rsid w:val="00C94050"/>
  </w:style>
  <w:style w:type="character" w:customStyle="1" w:styleId="SubtitleChar2">
    <w:name w:val="Subtitle Char2"/>
    <w:basedOn w:val="DefaultParagraphFont"/>
    <w:uiPriority w:val="11"/>
    <w:rsid w:val="00C94050"/>
    <w:rPr>
      <w:color w:val="5A5A5A" w:themeColor="text1" w:themeTint="A5"/>
      <w:spacing w:val="10"/>
    </w:rPr>
  </w:style>
  <w:style w:type="character" w:customStyle="1" w:styleId="QuoteChar2">
    <w:name w:val="Quote Char2"/>
    <w:basedOn w:val="DefaultParagraphFont"/>
    <w:uiPriority w:val="29"/>
    <w:rsid w:val="00C94050"/>
    <w:rPr>
      <w:i/>
      <w:iCs/>
      <w:color w:val="000000" w:themeColor="text1"/>
    </w:rPr>
  </w:style>
  <w:style w:type="character" w:customStyle="1" w:styleId="IntenseQuoteChar2">
    <w:name w:val="Intense Quote Char2"/>
    <w:basedOn w:val="DefaultParagraphFont"/>
    <w:uiPriority w:val="30"/>
    <w:rsid w:val="00C94050"/>
    <w:rPr>
      <w:color w:val="000000" w:themeColor="text1"/>
      <w:shd w:val="clear" w:color="auto" w:fill="F2F2F2" w:themeFill="background1" w:themeFillShade="F2"/>
    </w:rPr>
  </w:style>
  <w:style w:type="character" w:customStyle="1" w:styleId="highlight1">
    <w:name w:val="highlight1"/>
    <w:basedOn w:val="DefaultParagraphFont"/>
    <w:rsid w:val="00C94050"/>
  </w:style>
  <w:style w:type="paragraph" w:customStyle="1" w:styleId="Default1">
    <w:name w:val="Default1"/>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C94050"/>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C94050"/>
    <w:pPr>
      <w:spacing w:before="360"/>
    </w:pPr>
    <w:rPr>
      <w:i/>
      <w:sz w:val="36"/>
    </w:rPr>
  </w:style>
  <w:style w:type="paragraph" w:customStyle="1" w:styleId="Heading2nonumber1">
    <w:name w:val="Heading 2 no number1"/>
    <w:basedOn w:val="Heading2"/>
    <w:next w:val="Body"/>
    <w:rsid w:val="00C94050"/>
    <w:pPr>
      <w:numPr>
        <w:ilvl w:val="0"/>
        <w:numId w:val="0"/>
      </w:numPr>
      <w:suppressLineNumbers/>
      <w:outlineLvl w:val="9"/>
    </w:pPr>
  </w:style>
  <w:style w:type="paragraph" w:customStyle="1" w:styleId="DocumentRevision1">
    <w:name w:val="Document Revision1"/>
    <w:basedOn w:val="Body"/>
    <w:qFormat/>
    <w:rsid w:val="00C94050"/>
    <w:pPr>
      <w:tabs>
        <w:tab w:val="clear" w:pos="2700"/>
        <w:tab w:val="left" w:pos="1440"/>
        <w:tab w:val="left" w:pos="2160"/>
      </w:tabs>
    </w:pPr>
    <w:rPr>
      <w:b/>
      <w:sz w:val="24"/>
    </w:rPr>
  </w:style>
  <w:style w:type="table" w:customStyle="1" w:styleId="ListTable3-Accent111">
    <w:name w:val="List Table 3 - Accent 111"/>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C94050"/>
    <w:rPr>
      <w:rFonts w:ascii="Arial" w:hAnsi="Arial" w:cs="Courier New"/>
      <w:b/>
      <w:sz w:val="20"/>
    </w:rPr>
  </w:style>
  <w:style w:type="paragraph" w:customStyle="1" w:styleId="ImportantNote6">
    <w:name w:val="Important Note6"/>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C94050"/>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C94050"/>
    <w:pPr>
      <w:spacing w:after="200"/>
    </w:pPr>
    <w:rPr>
      <w:lang w:eastAsia="ja-JP"/>
    </w:rPr>
  </w:style>
  <w:style w:type="table" w:customStyle="1" w:styleId="LightList-Accent111">
    <w:name w:val="Light List - Accent 111"/>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C94050"/>
    <w:rPr>
      <w:rFonts w:ascii="Palatino Linotype" w:eastAsia="Palatino Linotype" w:hAnsi="Palatino Linotype"/>
      <w:sz w:val="20"/>
      <w:szCs w:val="20"/>
    </w:rPr>
  </w:style>
  <w:style w:type="paragraph" w:customStyle="1" w:styleId="TableParagraph1">
    <w:name w:val="Table Paragraph1"/>
    <w:basedOn w:val="Normal"/>
    <w:uiPriority w:val="1"/>
    <w:qFormat/>
    <w:rsid w:val="00C94050"/>
    <w:pPr>
      <w:widowControl w:val="0"/>
      <w:spacing w:after="0" w:line="240" w:lineRule="auto"/>
    </w:pPr>
    <w:rPr>
      <w:rFonts w:eastAsiaTheme="minorHAnsi"/>
    </w:rPr>
  </w:style>
  <w:style w:type="character" w:customStyle="1" w:styleId="MessageandCommand1">
    <w:name w:val="Message and Command1"/>
    <w:basedOn w:val="MessagesandCommands"/>
    <w:qFormat/>
    <w:rsid w:val="00C94050"/>
    <w:rPr>
      <w:rFonts w:ascii="Courier New" w:hAnsi="Courier New" w:cs="Courier New"/>
      <w:b w:val="0"/>
      <w:sz w:val="22"/>
    </w:rPr>
  </w:style>
  <w:style w:type="character" w:customStyle="1" w:styleId="BodyText2Char2">
    <w:name w:val="Body Text 2 Char2"/>
    <w:basedOn w:val="DefaultParagraphFont"/>
    <w:semiHidden/>
    <w:rsid w:val="00C94050"/>
  </w:style>
  <w:style w:type="character" w:customStyle="1" w:styleId="BodyText3Char2">
    <w:name w:val="Body Text 3 Char2"/>
    <w:basedOn w:val="DefaultParagraphFont"/>
    <w:semiHidden/>
    <w:rsid w:val="00C94050"/>
    <w:rPr>
      <w:sz w:val="16"/>
      <w:szCs w:val="16"/>
    </w:rPr>
  </w:style>
  <w:style w:type="character" w:customStyle="1" w:styleId="BodyTextIndentChar2">
    <w:name w:val="Body Text Indent Char2"/>
    <w:basedOn w:val="DefaultParagraphFont"/>
    <w:semiHidden/>
    <w:rsid w:val="00C94050"/>
  </w:style>
  <w:style w:type="character" w:customStyle="1" w:styleId="BodyTextFirstIndent2Char2">
    <w:name w:val="Body Text First Indent 2 Char2"/>
    <w:basedOn w:val="BodyTextIndentChar"/>
    <w:semiHidden/>
    <w:rsid w:val="00C94050"/>
  </w:style>
  <w:style w:type="character" w:customStyle="1" w:styleId="BodyTextIndent2Char2">
    <w:name w:val="Body Text Indent 2 Char2"/>
    <w:basedOn w:val="DefaultParagraphFont"/>
    <w:semiHidden/>
    <w:rsid w:val="00C94050"/>
  </w:style>
  <w:style w:type="character" w:customStyle="1" w:styleId="BodyTextIndent3Char2">
    <w:name w:val="Body Text Indent 3 Char2"/>
    <w:basedOn w:val="DefaultParagraphFont"/>
    <w:semiHidden/>
    <w:rsid w:val="00C94050"/>
    <w:rPr>
      <w:sz w:val="16"/>
      <w:szCs w:val="16"/>
    </w:rPr>
  </w:style>
  <w:style w:type="character" w:customStyle="1" w:styleId="E-mailSignatureChar2">
    <w:name w:val="E-mail Signature Char2"/>
    <w:basedOn w:val="DefaultParagraphFont"/>
    <w:semiHidden/>
    <w:rsid w:val="00C94050"/>
  </w:style>
  <w:style w:type="character" w:customStyle="1" w:styleId="HTMLAddressChar2">
    <w:name w:val="HTML Address Char2"/>
    <w:basedOn w:val="DefaultParagraphFont"/>
    <w:semiHidden/>
    <w:rsid w:val="00C94050"/>
    <w:rPr>
      <w:i/>
      <w:iCs/>
    </w:rPr>
  </w:style>
  <w:style w:type="character" w:customStyle="1" w:styleId="MessageHeaderChar2">
    <w:name w:val="Message Header Char2"/>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C94050"/>
    <w:rPr>
      <w:rFonts w:ascii="Consolas" w:hAnsi="Consolas" w:cs="Consolas"/>
      <w:sz w:val="21"/>
      <w:szCs w:val="21"/>
    </w:rPr>
  </w:style>
  <w:style w:type="character" w:customStyle="1" w:styleId="SignatureChar2">
    <w:name w:val="Signature Char2"/>
    <w:basedOn w:val="DefaultParagraphFont"/>
    <w:semiHidden/>
    <w:rsid w:val="00C94050"/>
  </w:style>
  <w:style w:type="paragraph" w:customStyle="1" w:styleId="BackPageCenter1">
    <w:name w:val="Back Page Center1"/>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C94050"/>
    <w:pPr>
      <w:jc w:val="center"/>
    </w:pPr>
  </w:style>
  <w:style w:type="character" w:customStyle="1" w:styleId="HeaderChar9">
    <w:name w:val="Header Char9"/>
    <w:basedOn w:val="DefaultParagraphFont"/>
    <w:uiPriority w:val="99"/>
    <w:rsid w:val="00C94050"/>
    <w:rPr>
      <w:rFonts w:ascii="Arial" w:hAnsi="Arial"/>
      <w:b/>
      <w:bCs/>
      <w:noProof/>
      <w:color w:val="000000"/>
      <w:lang w:val="en-US" w:eastAsia="en-US" w:bidi="ar-SA"/>
    </w:rPr>
  </w:style>
  <w:style w:type="paragraph" w:customStyle="1" w:styleId="Exar9">
    <w:name w:val="Exar9"/>
    <w:basedOn w:val="Footer"/>
    <w:rsid w:val="00C94050"/>
    <w:pPr>
      <w:tabs>
        <w:tab w:val="clear" w:pos="9360"/>
        <w:tab w:val="left" w:pos="720"/>
        <w:tab w:val="right" w:pos="8640"/>
      </w:tabs>
    </w:pPr>
    <w:rPr>
      <w:b/>
      <w:color w:val="2F4D87"/>
    </w:rPr>
  </w:style>
  <w:style w:type="character" w:customStyle="1" w:styleId="Heading1Char12">
    <w:name w:val="Heading 1 Char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10">
    <w:name w:val="FooterCentered10"/>
    <w:basedOn w:val="Footer"/>
    <w:rsid w:val="00C94050"/>
    <w:pPr>
      <w:jc w:val="center"/>
    </w:pPr>
  </w:style>
  <w:style w:type="character" w:customStyle="1" w:styleId="HeaderChar10">
    <w:name w:val="Header Char10"/>
    <w:basedOn w:val="DefaultParagraphFont"/>
    <w:uiPriority w:val="99"/>
    <w:rsid w:val="00C94050"/>
    <w:rPr>
      <w:rFonts w:ascii="Arial" w:hAnsi="Arial"/>
      <w:b/>
      <w:bCs/>
      <w:noProof/>
      <w:color w:val="000000"/>
      <w:lang w:val="en-US" w:eastAsia="en-US" w:bidi="ar-SA"/>
    </w:rPr>
  </w:style>
  <w:style w:type="paragraph" w:customStyle="1" w:styleId="Exar10">
    <w:name w:val="Exar10"/>
    <w:basedOn w:val="Footer"/>
    <w:rsid w:val="00C94050"/>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C94050"/>
    <w:rPr>
      <w:rFonts w:asciiTheme="majorHAnsi" w:eastAsiaTheme="majorEastAsia" w:hAnsiTheme="majorHAnsi" w:cstheme="majorBidi"/>
      <w:b/>
      <w:bCs/>
      <w:color w:val="000000" w:themeColor="text1"/>
    </w:rPr>
  </w:style>
  <w:style w:type="paragraph" w:customStyle="1" w:styleId="Body8">
    <w:name w:val="Body8"/>
    <w:qFormat/>
    <w:rsid w:val="00C94050"/>
    <w:pPr>
      <w:tabs>
        <w:tab w:val="left" w:pos="2700"/>
      </w:tabs>
      <w:jc w:val="both"/>
    </w:pPr>
    <w:rPr>
      <w:szCs w:val="24"/>
    </w:rPr>
  </w:style>
  <w:style w:type="paragraph" w:customStyle="1" w:styleId="Bullet15">
    <w:name w:val="Bullet15"/>
    <w:rsid w:val="00C94050"/>
    <w:pPr>
      <w:tabs>
        <w:tab w:val="left" w:pos="900"/>
      </w:tabs>
      <w:spacing w:before="120" w:line="280" w:lineRule="atLeast"/>
      <w:ind w:left="720" w:hanging="360"/>
    </w:pPr>
  </w:style>
  <w:style w:type="paragraph" w:customStyle="1" w:styleId="Command6">
    <w:name w:val="Command6"/>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C94050"/>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9">
    <w:name w:val="Body9"/>
    <w:qFormat/>
    <w:rsid w:val="00C94050"/>
    <w:pPr>
      <w:tabs>
        <w:tab w:val="left" w:pos="2700"/>
      </w:tabs>
      <w:jc w:val="both"/>
    </w:pPr>
    <w:rPr>
      <w:szCs w:val="24"/>
    </w:rPr>
  </w:style>
  <w:style w:type="paragraph" w:customStyle="1" w:styleId="Bullet16">
    <w:name w:val="Bullet16"/>
    <w:rsid w:val="00C94050"/>
    <w:pPr>
      <w:tabs>
        <w:tab w:val="left" w:pos="900"/>
      </w:tabs>
      <w:spacing w:before="120" w:line="280" w:lineRule="atLeast"/>
      <w:ind w:left="720" w:hanging="360"/>
    </w:pPr>
  </w:style>
  <w:style w:type="paragraph" w:customStyle="1" w:styleId="FooterCentered12">
    <w:name w:val="FooterCentered12"/>
    <w:basedOn w:val="Footer"/>
    <w:rsid w:val="00C94050"/>
    <w:pPr>
      <w:jc w:val="center"/>
    </w:pPr>
  </w:style>
  <w:style w:type="character" w:customStyle="1" w:styleId="HeaderChar12">
    <w:name w:val="Header Char12"/>
    <w:basedOn w:val="DefaultParagraphFont"/>
    <w:uiPriority w:val="99"/>
    <w:rsid w:val="00C94050"/>
    <w:rPr>
      <w:rFonts w:ascii="Arial" w:hAnsi="Arial"/>
      <w:b/>
      <w:bCs/>
      <w:noProof/>
      <w:color w:val="000000"/>
      <w:lang w:val="en-US" w:eastAsia="en-US" w:bidi="ar-SA"/>
    </w:rPr>
  </w:style>
  <w:style w:type="paragraph" w:customStyle="1" w:styleId="Exar12">
    <w:name w:val="Exar12"/>
    <w:basedOn w:val="Footer"/>
    <w:rsid w:val="00C94050"/>
    <w:pPr>
      <w:tabs>
        <w:tab w:val="clear" w:pos="9360"/>
        <w:tab w:val="left" w:pos="720"/>
        <w:tab w:val="right" w:pos="8640"/>
      </w:tabs>
    </w:pPr>
    <w:rPr>
      <w:b/>
      <w:color w:val="2F4D87"/>
    </w:rPr>
  </w:style>
  <w:style w:type="paragraph" w:customStyle="1" w:styleId="Command7">
    <w:name w:val="Command7"/>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C94050"/>
    <w:pPr>
      <w:tabs>
        <w:tab w:val="left" w:pos="2700"/>
      </w:tabs>
      <w:jc w:val="both"/>
    </w:pPr>
    <w:rPr>
      <w:szCs w:val="24"/>
    </w:rPr>
  </w:style>
  <w:style w:type="paragraph" w:customStyle="1" w:styleId="Anchor3">
    <w:name w:val="Anchor3"/>
    <w:rsid w:val="00C94050"/>
    <w:pPr>
      <w:keepNext/>
      <w:tabs>
        <w:tab w:val="left" w:pos="360"/>
      </w:tabs>
      <w:spacing w:before="240"/>
    </w:pPr>
    <w:rPr>
      <w:rFonts w:ascii="Arial" w:hAnsi="Arial"/>
      <w:b/>
      <w:sz w:val="4"/>
      <w:szCs w:val="4"/>
    </w:rPr>
  </w:style>
  <w:style w:type="paragraph" w:customStyle="1" w:styleId="Bullet17">
    <w:name w:val="Bullet17"/>
    <w:rsid w:val="00C94050"/>
    <w:pPr>
      <w:tabs>
        <w:tab w:val="left" w:pos="900"/>
      </w:tabs>
      <w:spacing w:before="120" w:line="280" w:lineRule="atLeast"/>
      <w:ind w:left="720" w:hanging="360"/>
    </w:pPr>
  </w:style>
  <w:style w:type="paragraph" w:customStyle="1" w:styleId="Bullet22">
    <w:name w:val="Bullet22"/>
    <w:rsid w:val="00C94050"/>
    <w:pPr>
      <w:spacing w:before="120"/>
      <w:ind w:left="1440" w:hanging="360"/>
    </w:pPr>
  </w:style>
  <w:style w:type="paragraph" w:customStyle="1" w:styleId="Bullet32">
    <w:name w:val="Bullet32"/>
    <w:rsid w:val="00C94050"/>
    <w:pPr>
      <w:tabs>
        <w:tab w:val="num" w:pos="1800"/>
      </w:tabs>
      <w:spacing w:before="120"/>
      <w:ind w:left="1800" w:hanging="360"/>
    </w:pPr>
  </w:style>
  <w:style w:type="paragraph" w:customStyle="1" w:styleId="Caution2">
    <w:name w:val="Caution2"/>
    <w:basedOn w:val="Normal"/>
    <w:rsid w:val="00C94050"/>
    <w:pPr>
      <w:tabs>
        <w:tab w:val="left" w:pos="936"/>
      </w:tabs>
      <w:ind w:right="864"/>
      <w:jc w:val="both"/>
    </w:pPr>
    <w:rPr>
      <w:rFonts w:ascii="Arial" w:hAnsi="Arial"/>
      <w:b/>
    </w:rPr>
  </w:style>
  <w:style w:type="paragraph" w:customStyle="1" w:styleId="CellBody2">
    <w:name w:val="CellBody2"/>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C94050"/>
    <w:pPr>
      <w:tabs>
        <w:tab w:val="left" w:pos="538"/>
      </w:tabs>
      <w:ind w:left="538" w:hanging="360"/>
    </w:pPr>
    <w:rPr>
      <w:sz w:val="18"/>
      <w:szCs w:val="18"/>
    </w:rPr>
  </w:style>
  <w:style w:type="paragraph" w:customStyle="1" w:styleId="CellHeading2">
    <w:name w:val="CellHeading2"/>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C94050"/>
    <w:pPr>
      <w:ind w:left="360" w:right="432"/>
    </w:pPr>
    <w:rPr>
      <w:sz w:val="18"/>
      <w:szCs w:val="18"/>
    </w:rPr>
  </w:style>
  <w:style w:type="paragraph" w:customStyle="1" w:styleId="Code2">
    <w:name w:val="Code2"/>
    <w:basedOn w:val="Normal"/>
    <w:rsid w:val="00C94050"/>
    <w:pPr>
      <w:tabs>
        <w:tab w:val="left" w:pos="3600"/>
        <w:tab w:val="left" w:pos="5760"/>
      </w:tabs>
    </w:pPr>
    <w:rPr>
      <w:rFonts w:ascii="Courier New" w:hAnsi="Courier New"/>
      <w:sz w:val="18"/>
      <w:szCs w:val="16"/>
    </w:rPr>
  </w:style>
  <w:style w:type="paragraph" w:customStyle="1" w:styleId="Equation2">
    <w:name w:val="Equation2"/>
    <w:rsid w:val="00C94050"/>
    <w:pPr>
      <w:tabs>
        <w:tab w:val="num" w:pos="720"/>
      </w:tabs>
      <w:spacing w:before="240" w:after="240"/>
      <w:ind w:left="864" w:hanging="504"/>
    </w:pPr>
    <w:rPr>
      <w:i/>
    </w:rPr>
  </w:style>
  <w:style w:type="paragraph" w:customStyle="1" w:styleId="Figure2">
    <w:name w:val="Figure2"/>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C94050"/>
    <w:pPr>
      <w:jc w:val="center"/>
    </w:pPr>
    <w:rPr>
      <w:rFonts w:ascii="Arial" w:hAnsi="Arial" w:cs="Helvetica"/>
      <w:sz w:val="16"/>
      <w:szCs w:val="16"/>
    </w:rPr>
  </w:style>
  <w:style w:type="character" w:customStyle="1" w:styleId="FooterChar3">
    <w:name w:val="Footer Char3"/>
    <w:basedOn w:val="DefaultParagraphFont"/>
    <w:uiPriority w:val="99"/>
    <w:rsid w:val="00C94050"/>
    <w:rPr>
      <w:rFonts w:ascii="Arial" w:hAnsi="Arial"/>
      <w:color w:val="000000"/>
      <w:sz w:val="16"/>
      <w:szCs w:val="16"/>
      <w:lang w:val="en-US" w:eastAsia="en-US" w:bidi="ar-SA"/>
    </w:rPr>
  </w:style>
  <w:style w:type="paragraph" w:customStyle="1" w:styleId="Footnote2">
    <w:name w:val="Footnote2"/>
    <w:basedOn w:val="Normal"/>
    <w:rsid w:val="00C94050"/>
    <w:pPr>
      <w:tabs>
        <w:tab w:val="left" w:pos="115"/>
        <w:tab w:val="left" w:pos="288"/>
      </w:tabs>
      <w:ind w:left="2333" w:hanging="173"/>
    </w:pPr>
    <w:rPr>
      <w:sz w:val="15"/>
      <w:szCs w:val="15"/>
    </w:rPr>
  </w:style>
  <w:style w:type="paragraph" w:customStyle="1" w:styleId="GlossTerm2">
    <w:name w:val="GlossTerm2"/>
    <w:basedOn w:val="Normal"/>
    <w:rsid w:val="00C94050"/>
    <w:rPr>
      <w:b/>
    </w:rPr>
  </w:style>
  <w:style w:type="paragraph" w:customStyle="1" w:styleId="HeadingFeature2">
    <w:name w:val="HeadingFeature2"/>
    <w:next w:val="Body"/>
    <w:rsid w:val="00C94050"/>
    <w:pPr>
      <w:spacing w:before="360" w:after="240"/>
    </w:pPr>
    <w:rPr>
      <w:rFonts w:ascii="Arial" w:hAnsi="Arial"/>
      <w:b/>
      <w:color w:val="2F4D87"/>
      <w:sz w:val="24"/>
    </w:rPr>
  </w:style>
  <w:style w:type="paragraph" w:customStyle="1" w:styleId="Indent12">
    <w:name w:val="Indent12"/>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C94050"/>
    <w:pPr>
      <w:tabs>
        <w:tab w:val="left" w:pos="1440"/>
      </w:tabs>
      <w:spacing w:before="120"/>
    </w:pPr>
    <w:rPr>
      <w:b/>
      <w:color w:val="2F4D87"/>
    </w:rPr>
  </w:style>
  <w:style w:type="paragraph" w:customStyle="1" w:styleId="RegisterDef2">
    <w:name w:val="Register Def2"/>
    <w:rsid w:val="00C94050"/>
    <w:pPr>
      <w:tabs>
        <w:tab w:val="center" w:pos="2160"/>
        <w:tab w:val="right" w:pos="6480"/>
      </w:tabs>
      <w:spacing w:before="240" w:after="240"/>
      <w:ind w:left="360"/>
    </w:pPr>
    <w:rPr>
      <w:rFonts w:ascii="Arial" w:hAnsi="Arial"/>
    </w:rPr>
  </w:style>
  <w:style w:type="paragraph" w:customStyle="1" w:styleId="Step22">
    <w:name w:val="Step22"/>
    <w:rsid w:val="00C94050"/>
    <w:pPr>
      <w:tabs>
        <w:tab w:val="left" w:pos="720"/>
        <w:tab w:val="right" w:pos="864"/>
        <w:tab w:val="left" w:pos="1080"/>
      </w:tabs>
      <w:ind w:left="1080" w:hanging="360"/>
    </w:pPr>
    <w:rPr>
      <w:rFonts w:ascii="Arial" w:hAnsi="Arial"/>
      <w:b/>
    </w:rPr>
  </w:style>
  <w:style w:type="paragraph" w:customStyle="1" w:styleId="Step32">
    <w:name w:val="Step32"/>
    <w:rsid w:val="00C94050"/>
    <w:pPr>
      <w:tabs>
        <w:tab w:val="num" w:pos="1440"/>
      </w:tabs>
      <w:ind w:left="1440" w:hanging="180"/>
    </w:pPr>
    <w:rPr>
      <w:rFonts w:ascii="Arial" w:hAnsi="Arial"/>
      <w:b/>
    </w:rPr>
  </w:style>
  <w:style w:type="paragraph" w:customStyle="1" w:styleId="TableFootnote2">
    <w:name w:val="TableFootnote2"/>
    <w:rsid w:val="00C94050"/>
    <w:pPr>
      <w:tabs>
        <w:tab w:val="left" w:pos="1743"/>
        <w:tab w:val="left" w:pos="1930"/>
      </w:tabs>
      <w:spacing w:before="240" w:after="240"/>
      <w:ind w:left="1742" w:hanging="187"/>
    </w:pPr>
    <w:rPr>
      <w:sz w:val="15"/>
      <w:szCs w:val="15"/>
    </w:rPr>
  </w:style>
  <w:style w:type="paragraph" w:customStyle="1" w:styleId="TableTitle2">
    <w:name w:val="TableTitle2"/>
    <w:rsid w:val="00C94050"/>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C94050"/>
    <w:pPr>
      <w:jc w:val="center"/>
    </w:pPr>
  </w:style>
  <w:style w:type="character" w:customStyle="1" w:styleId="Register2">
    <w:name w:val="Register2"/>
    <w:basedOn w:val="DefaultParagraphFont"/>
    <w:rsid w:val="00C94050"/>
    <w:rPr>
      <w:rFonts w:ascii="Arial" w:hAnsi="Arial"/>
      <w:b/>
      <w:sz w:val="20"/>
      <w:szCs w:val="20"/>
    </w:rPr>
  </w:style>
  <w:style w:type="paragraph" w:customStyle="1" w:styleId="HeadingPreface2">
    <w:name w:val="HeadingPreface2"/>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C94050"/>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C94050"/>
    <w:pPr>
      <w:spacing w:before="720" w:after="720" w:line="720" w:lineRule="exact"/>
      <w:ind w:left="432"/>
    </w:pPr>
    <w:rPr>
      <w:rFonts w:ascii="Arial" w:hAnsi="Arial"/>
      <w:b/>
      <w:color w:val="2F4D87"/>
      <w:sz w:val="44"/>
    </w:rPr>
  </w:style>
  <w:style w:type="paragraph" w:customStyle="1" w:styleId="BookTitle22">
    <w:name w:val="BookTitle22"/>
    <w:next w:val="Body"/>
    <w:rsid w:val="00C94050"/>
    <w:pPr>
      <w:spacing w:before="520" w:after="480" w:line="520" w:lineRule="exact"/>
      <w:ind w:left="432"/>
    </w:pPr>
    <w:rPr>
      <w:rFonts w:ascii="Arial" w:hAnsi="Arial"/>
      <w:b/>
      <w:color w:val="2F4D87"/>
      <w:sz w:val="40"/>
    </w:rPr>
  </w:style>
  <w:style w:type="paragraph" w:customStyle="1" w:styleId="DocumentType2">
    <w:name w:val="Document Type2"/>
    <w:rsid w:val="00C94050"/>
    <w:pPr>
      <w:spacing w:before="600" w:after="600" w:line="580" w:lineRule="exact"/>
      <w:ind w:left="432"/>
    </w:pPr>
    <w:rPr>
      <w:rFonts w:ascii="Arial" w:hAnsi="Arial"/>
      <w:b/>
      <w:sz w:val="36"/>
    </w:rPr>
  </w:style>
  <w:style w:type="paragraph" w:customStyle="1" w:styleId="InternalUseCover2">
    <w:name w:val="Internal Use Cover2"/>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C94050"/>
    <w:rPr>
      <w:rFonts w:ascii="Arial" w:hAnsi="Arial"/>
      <w:b/>
      <w:bCs/>
      <w:noProof/>
      <w:color w:val="000000"/>
      <w:lang w:val="en-US" w:eastAsia="en-US" w:bidi="ar-SA"/>
    </w:rPr>
  </w:style>
  <w:style w:type="paragraph" w:customStyle="1" w:styleId="GlossText2">
    <w:name w:val="GlossText2"/>
    <w:basedOn w:val="Normal"/>
    <w:rsid w:val="00C94050"/>
    <w:pPr>
      <w:tabs>
        <w:tab w:val="left" w:pos="1800"/>
      </w:tabs>
      <w:ind w:left="432"/>
    </w:pPr>
  </w:style>
  <w:style w:type="paragraph" w:customStyle="1" w:styleId="Exar13">
    <w:name w:val="Exar13"/>
    <w:basedOn w:val="Footer"/>
    <w:rsid w:val="00C94050"/>
    <w:pPr>
      <w:tabs>
        <w:tab w:val="clear" w:pos="9360"/>
        <w:tab w:val="left" w:pos="720"/>
        <w:tab w:val="right" w:pos="8640"/>
      </w:tabs>
    </w:pPr>
    <w:rPr>
      <w:b/>
      <w:color w:val="2F4D87"/>
    </w:rPr>
  </w:style>
  <w:style w:type="paragraph" w:customStyle="1" w:styleId="CONFIDENTIAL2">
    <w:name w:val="CONFIDENTIAL2"/>
    <w:rsid w:val="00C94050"/>
    <w:pPr>
      <w:jc w:val="right"/>
    </w:pPr>
    <w:rPr>
      <w:rFonts w:ascii="Arial" w:hAnsi="Arial"/>
      <w:b/>
      <w:color w:val="2F4D87"/>
      <w:sz w:val="44"/>
    </w:rPr>
  </w:style>
  <w:style w:type="character" w:customStyle="1" w:styleId="SIGNAL2">
    <w:name w:val="SIGNAL2"/>
    <w:rsid w:val="00C94050"/>
    <w:rPr>
      <w:rFonts w:ascii="Verdana" w:hAnsi="Verdana"/>
      <w:b/>
      <w:smallCaps/>
      <w:color w:val="000000"/>
      <w:sz w:val="20"/>
    </w:rPr>
  </w:style>
  <w:style w:type="paragraph" w:customStyle="1" w:styleId="Notetext2">
    <w:name w:val="Notetext2"/>
    <w:next w:val="Body"/>
    <w:rsid w:val="00C94050"/>
    <w:pPr>
      <w:ind w:left="547" w:right="1080"/>
      <w:jc w:val="both"/>
    </w:pPr>
  </w:style>
  <w:style w:type="paragraph" w:customStyle="1" w:styleId="PageNumbereven2">
    <w:name w:val="Page Number(even)2"/>
    <w:basedOn w:val="Footer"/>
    <w:semiHidden/>
    <w:rsid w:val="00C94050"/>
  </w:style>
  <w:style w:type="paragraph" w:customStyle="1" w:styleId="Headereven2">
    <w:name w:val="Header(even)2"/>
    <w:basedOn w:val="Header"/>
    <w:rsid w:val="00C94050"/>
    <w:pPr>
      <w:tabs>
        <w:tab w:val="clear" w:pos="9270"/>
      </w:tabs>
    </w:pPr>
  </w:style>
  <w:style w:type="paragraph" w:customStyle="1" w:styleId="Footereven2">
    <w:name w:val="Footer(even)2"/>
    <w:basedOn w:val="Footer"/>
    <w:rsid w:val="00C94050"/>
    <w:pPr>
      <w:ind w:right="-90"/>
    </w:pPr>
  </w:style>
  <w:style w:type="paragraph" w:customStyle="1" w:styleId="Glossary2">
    <w:name w:val="Glossary2"/>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C94050"/>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C94050"/>
    <w:rPr>
      <w:rFonts w:ascii="Arial" w:hAnsi="Arial"/>
      <w:b/>
      <w:caps/>
      <w:sz w:val="22"/>
      <w:szCs w:val="20"/>
    </w:rPr>
  </w:style>
  <w:style w:type="paragraph" w:customStyle="1" w:styleId="HeaderNumber2">
    <w:name w:val="HeaderNumber2"/>
    <w:rsid w:val="00C94050"/>
    <w:rPr>
      <w:rFonts w:ascii="Arial" w:hAnsi="Arial"/>
      <w:b/>
      <w:color w:val="002B5C"/>
      <w:sz w:val="48"/>
    </w:rPr>
  </w:style>
  <w:style w:type="paragraph" w:customStyle="1" w:styleId="Addendum22">
    <w:name w:val="Addendum22"/>
    <w:next w:val="SpecNo"/>
    <w:rsid w:val="00C94050"/>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C94050"/>
  </w:style>
  <w:style w:type="paragraph" w:customStyle="1" w:styleId="SpecNo20">
    <w:name w:val="SpecNo2"/>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C94050"/>
    <w:pPr>
      <w:spacing w:before="120"/>
      <w:ind w:left="1800" w:hanging="1800"/>
    </w:pPr>
  </w:style>
  <w:style w:type="paragraph" w:customStyle="1" w:styleId="Addendum23">
    <w:name w:val="Addendum+2"/>
    <w:basedOn w:val="Addendum"/>
    <w:next w:val="Body"/>
    <w:rsid w:val="00C94050"/>
    <w:pPr>
      <w:numPr>
        <w:numId w:val="0"/>
      </w:numPr>
      <w:tabs>
        <w:tab w:val="num" w:pos="720"/>
      </w:tabs>
      <w:ind w:left="360" w:hanging="360"/>
    </w:pPr>
    <w:rPr>
      <w:sz w:val="44"/>
    </w:rPr>
  </w:style>
  <w:style w:type="paragraph" w:customStyle="1" w:styleId="DocChangeNo2">
    <w:name w:val="DocChangeNo.+2"/>
    <w:basedOn w:val="DocChangeNo"/>
    <w:rsid w:val="00C94050"/>
    <w:pPr>
      <w:numPr>
        <w:numId w:val="0"/>
      </w:numPr>
      <w:tabs>
        <w:tab w:val="num" w:pos="1260"/>
      </w:tabs>
      <w:ind w:left="1260" w:hanging="1260"/>
    </w:pPr>
  </w:style>
  <w:style w:type="paragraph" w:customStyle="1" w:styleId="DocChangeNo20">
    <w:name w:val="DocChangeNo.2"/>
    <w:next w:val="DocChangeNo0"/>
    <w:rsid w:val="00C94050"/>
    <w:pPr>
      <w:tabs>
        <w:tab w:val="num" w:pos="1260"/>
      </w:tabs>
      <w:spacing w:before="120"/>
      <w:ind w:left="1260" w:hanging="1260"/>
    </w:pPr>
  </w:style>
  <w:style w:type="paragraph" w:customStyle="1" w:styleId="Addendum220">
    <w:name w:val="Addendum2+2"/>
    <w:basedOn w:val="Addendum2"/>
    <w:rsid w:val="00C94050"/>
    <w:rPr>
      <w:sz w:val="32"/>
    </w:rPr>
  </w:style>
  <w:style w:type="paragraph" w:customStyle="1" w:styleId="CellHeadingUnder2">
    <w:name w:val="CellHeadingUnder2"/>
    <w:basedOn w:val="CellHeading"/>
    <w:next w:val="CellBody"/>
    <w:rsid w:val="00C94050"/>
    <w:rPr>
      <w:u w:val="single"/>
    </w:rPr>
  </w:style>
  <w:style w:type="paragraph" w:customStyle="1" w:styleId="CellNoteHeading2">
    <w:name w:val="CellNoteHeading2"/>
    <w:next w:val="CellNote"/>
    <w:rsid w:val="00C94050"/>
    <w:pPr>
      <w:tabs>
        <w:tab w:val="num" w:pos="648"/>
      </w:tabs>
      <w:ind w:left="648" w:hanging="648"/>
    </w:pPr>
    <w:rPr>
      <w:rFonts w:ascii="Arial" w:hAnsi="Arial"/>
      <w:b/>
      <w:szCs w:val="18"/>
    </w:rPr>
  </w:style>
  <w:style w:type="character" w:customStyle="1" w:styleId="Function2">
    <w:name w:val="Function2"/>
    <w:basedOn w:val="DefaultParagraphFont"/>
    <w:rsid w:val="00C94050"/>
    <w:rPr>
      <w:rFonts w:ascii="Courier New" w:hAnsi="Courier New"/>
      <w:b/>
      <w:sz w:val="20"/>
    </w:rPr>
  </w:style>
  <w:style w:type="paragraph" w:customStyle="1" w:styleId="CellHeadingFieldDesc2">
    <w:name w:val="CellHeadingField|Desc2"/>
    <w:rsid w:val="00C94050"/>
    <w:rPr>
      <w:rFonts w:ascii="Arial" w:hAnsi="Arial"/>
      <w:b/>
    </w:rPr>
  </w:style>
  <w:style w:type="character" w:customStyle="1" w:styleId="REGISTERBITFIELD20">
    <w:name w:val="REGISTER|BIT|FIELD2"/>
    <w:basedOn w:val="DefaultParagraphFont"/>
    <w:rsid w:val="00C94050"/>
    <w:rPr>
      <w:rFonts w:ascii="Arial" w:hAnsi="Arial"/>
      <w:b/>
      <w:caps/>
      <w:sz w:val="20"/>
      <w:szCs w:val="20"/>
    </w:rPr>
  </w:style>
  <w:style w:type="paragraph" w:customStyle="1" w:styleId="REGISTERBITFIELDCELL2">
    <w:name w:val="REGISTER|BIT|FIELDCELL2"/>
    <w:basedOn w:val="CellBody"/>
    <w:rsid w:val="00C94050"/>
    <w:rPr>
      <w:rFonts w:ascii="Arial" w:hAnsi="Arial"/>
      <w:b/>
      <w:caps/>
    </w:rPr>
  </w:style>
  <w:style w:type="paragraph" w:customStyle="1" w:styleId="Contents2">
    <w:name w:val="Contents2"/>
    <w:basedOn w:val="Title"/>
    <w:rsid w:val="00C94050"/>
    <w:rPr>
      <w:szCs w:val="40"/>
    </w:rPr>
  </w:style>
  <w:style w:type="paragraph" w:customStyle="1" w:styleId="ExarConfidential2">
    <w:name w:val="Exar Confidential2"/>
    <w:basedOn w:val="Footer"/>
    <w:rsid w:val="00C94050"/>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C94050"/>
    <w:rPr>
      <w:rFonts w:ascii="Arial" w:eastAsiaTheme="minorEastAsia" w:hAnsi="Arial"/>
      <w:b/>
      <w:bCs/>
      <w:color w:val="2F4D87"/>
      <w:sz w:val="16"/>
      <w:szCs w:val="16"/>
      <w:lang w:val="en-US" w:eastAsia="en-US" w:bidi="ar-SA"/>
    </w:rPr>
  </w:style>
  <w:style w:type="table" w:customStyle="1" w:styleId="HifnTable2">
    <w:name w:val="Hifn Table2"/>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C94050"/>
    <w:rPr>
      <w:rFonts w:ascii="Arial" w:hAnsi="Arial"/>
      <w:sz w:val="16"/>
    </w:rPr>
  </w:style>
  <w:style w:type="character" w:customStyle="1" w:styleId="Address2">
    <w:name w:val="Address2"/>
    <w:basedOn w:val="DefaultParagraphFont"/>
    <w:rsid w:val="00C94050"/>
    <w:rPr>
      <w:rFonts w:ascii="Arial" w:hAnsi="Arial"/>
      <w:i/>
      <w:sz w:val="22"/>
    </w:rPr>
  </w:style>
  <w:style w:type="paragraph" w:customStyle="1" w:styleId="Preliminary2">
    <w:name w:val="Preliminary2"/>
    <w:rsid w:val="00C94050"/>
    <w:pPr>
      <w:jc w:val="center"/>
    </w:pPr>
    <w:rPr>
      <w:rFonts w:ascii="Arial" w:hAnsi="Arial"/>
      <w:b/>
      <w:color w:val="002B5C"/>
      <w:sz w:val="16"/>
      <w:szCs w:val="16"/>
    </w:rPr>
  </w:style>
  <w:style w:type="character" w:customStyle="1" w:styleId="PreliminaryChar2">
    <w:name w:val="Preliminary Char2"/>
    <w:basedOn w:val="DefaultParagraphFont"/>
    <w:rsid w:val="00C94050"/>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C94050"/>
    <w:rPr>
      <w:rFonts w:ascii="Tahoma" w:hAnsi="Tahoma" w:cs="Tahoma"/>
      <w:sz w:val="16"/>
      <w:szCs w:val="16"/>
    </w:rPr>
  </w:style>
  <w:style w:type="paragraph" w:customStyle="1" w:styleId="Appendix20">
    <w:name w:val="Appendix2"/>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C94050"/>
  </w:style>
  <w:style w:type="character" w:customStyle="1" w:styleId="CommentSubjectChar3">
    <w:name w:val="Comment Subject Char3"/>
    <w:basedOn w:val="CommentTextChar"/>
    <w:uiPriority w:val="99"/>
    <w:semiHidden/>
    <w:rsid w:val="00C94050"/>
    <w:rPr>
      <w:rFonts w:eastAsiaTheme="minorEastAsia"/>
      <w:b/>
    </w:rPr>
  </w:style>
  <w:style w:type="paragraph" w:customStyle="1" w:styleId="copyright2">
    <w:name w:val="copyright2"/>
    <w:basedOn w:val="Body"/>
    <w:rsid w:val="00C94050"/>
    <w:pPr>
      <w:tabs>
        <w:tab w:val="left" w:pos="9360"/>
      </w:tabs>
    </w:pPr>
    <w:rPr>
      <w:sz w:val="14"/>
      <w:szCs w:val="14"/>
    </w:rPr>
  </w:style>
  <w:style w:type="paragraph" w:customStyle="1" w:styleId="FunctionCall2">
    <w:name w:val="Function Call2"/>
    <w:next w:val="Body"/>
    <w:rsid w:val="00C94050"/>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C94050"/>
    <w:pPr>
      <w:numPr>
        <w:ilvl w:val="0"/>
        <w:numId w:val="0"/>
      </w:numPr>
      <w:tabs>
        <w:tab w:val="num" w:pos="720"/>
        <w:tab w:val="num" w:pos="1440"/>
      </w:tabs>
      <w:ind w:left="720" w:hanging="720"/>
    </w:pPr>
  </w:style>
  <w:style w:type="paragraph" w:customStyle="1" w:styleId="Appendix22">
    <w:name w:val="Appendix 22"/>
    <w:basedOn w:val="Appendix1"/>
    <w:next w:val="Body"/>
    <w:rsid w:val="00C94050"/>
    <w:pPr>
      <w:numPr>
        <w:numId w:val="0"/>
      </w:numPr>
      <w:tabs>
        <w:tab w:val="num" w:pos="918"/>
        <w:tab w:val="num" w:pos="1440"/>
      </w:tabs>
      <w:ind w:left="864" w:hanging="864"/>
    </w:pPr>
  </w:style>
  <w:style w:type="table" w:customStyle="1" w:styleId="HifnParameter2">
    <w:name w:val="Hifn Parameter2"/>
    <w:basedOn w:val="TableNormal"/>
    <w:rsid w:val="00C94050"/>
    <w:rPr>
      <w:sz w:val="18"/>
    </w:rPr>
    <w:tblPr/>
  </w:style>
  <w:style w:type="paragraph" w:customStyle="1" w:styleId="CellHeadingBlue2">
    <w:name w:val="Cell Heading Blue2"/>
    <w:basedOn w:val="CellHeading"/>
    <w:next w:val="Body"/>
    <w:rsid w:val="00C94050"/>
    <w:pPr>
      <w:tabs>
        <w:tab w:val="clear" w:pos="720"/>
      </w:tabs>
    </w:pPr>
    <w:rPr>
      <w:color w:val="2F4D87"/>
      <w:sz w:val="18"/>
    </w:rPr>
  </w:style>
  <w:style w:type="paragraph" w:customStyle="1" w:styleId="ListNumber22">
    <w:name w:val="ListNumber22"/>
    <w:basedOn w:val="Body"/>
    <w:rsid w:val="00C94050"/>
    <w:pPr>
      <w:ind w:left="1440" w:hanging="360"/>
    </w:pPr>
  </w:style>
  <w:style w:type="paragraph" w:customStyle="1" w:styleId="Command8">
    <w:name w:val="Command8"/>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C94050"/>
    <w:rPr>
      <w:rFonts w:ascii="Courier New" w:hAnsi="Courier New" w:cs="Courier New"/>
      <w:color w:val="auto"/>
      <w:kern w:val="0"/>
    </w:rPr>
  </w:style>
  <w:style w:type="character" w:customStyle="1" w:styleId="MessageCommand2">
    <w:name w:val="Message Command2"/>
    <w:basedOn w:val="DefaultParagraphFont"/>
    <w:uiPriority w:val="1"/>
    <w:qFormat/>
    <w:rsid w:val="00C94050"/>
    <w:rPr>
      <w:rFonts w:ascii="Courier New" w:hAnsi="Courier New" w:cs="Courier New"/>
    </w:rPr>
  </w:style>
  <w:style w:type="character" w:customStyle="1" w:styleId="apple-style-span2">
    <w:name w:val="apple-style-span2"/>
    <w:basedOn w:val="DefaultParagraphFont"/>
    <w:rsid w:val="00C94050"/>
  </w:style>
  <w:style w:type="character" w:customStyle="1" w:styleId="apple-converted-space2">
    <w:name w:val="apple-converted-space2"/>
    <w:basedOn w:val="DefaultParagraphFont"/>
    <w:rsid w:val="00C94050"/>
  </w:style>
  <w:style w:type="character" w:customStyle="1" w:styleId="SubtitleChar3">
    <w:name w:val="Subtitle Char3"/>
    <w:basedOn w:val="DefaultParagraphFont"/>
    <w:uiPriority w:val="11"/>
    <w:rsid w:val="00C94050"/>
    <w:rPr>
      <w:color w:val="5A5A5A" w:themeColor="text1" w:themeTint="A5"/>
      <w:spacing w:val="10"/>
    </w:rPr>
  </w:style>
  <w:style w:type="character" w:customStyle="1" w:styleId="QuoteChar3">
    <w:name w:val="Quote Char3"/>
    <w:basedOn w:val="DefaultParagraphFont"/>
    <w:uiPriority w:val="29"/>
    <w:rsid w:val="00C94050"/>
    <w:rPr>
      <w:i/>
      <w:iCs/>
      <w:color w:val="000000" w:themeColor="text1"/>
    </w:rPr>
  </w:style>
  <w:style w:type="character" w:customStyle="1" w:styleId="IntenseQuoteChar3">
    <w:name w:val="Intense Quote Char3"/>
    <w:basedOn w:val="DefaultParagraphFont"/>
    <w:uiPriority w:val="30"/>
    <w:rsid w:val="00C94050"/>
    <w:rPr>
      <w:color w:val="000000" w:themeColor="text1"/>
      <w:shd w:val="clear" w:color="auto" w:fill="F2F2F2" w:themeFill="background1" w:themeFillShade="F2"/>
    </w:rPr>
  </w:style>
  <w:style w:type="character" w:customStyle="1" w:styleId="highlight2">
    <w:name w:val="highlight2"/>
    <w:basedOn w:val="DefaultParagraphFont"/>
    <w:rsid w:val="00C94050"/>
  </w:style>
  <w:style w:type="paragraph" w:customStyle="1" w:styleId="Default2">
    <w:name w:val="Default2"/>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C94050"/>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C94050"/>
    <w:pPr>
      <w:spacing w:before="360"/>
    </w:pPr>
    <w:rPr>
      <w:i/>
      <w:sz w:val="36"/>
    </w:rPr>
  </w:style>
  <w:style w:type="paragraph" w:customStyle="1" w:styleId="Heading2nonumber2">
    <w:name w:val="Heading 2 no number2"/>
    <w:basedOn w:val="Heading2"/>
    <w:next w:val="Body"/>
    <w:rsid w:val="00C94050"/>
    <w:pPr>
      <w:numPr>
        <w:ilvl w:val="0"/>
        <w:numId w:val="0"/>
      </w:numPr>
      <w:suppressLineNumbers/>
      <w:outlineLvl w:val="9"/>
    </w:pPr>
  </w:style>
  <w:style w:type="paragraph" w:customStyle="1" w:styleId="DocumentRevision2">
    <w:name w:val="Document Revision2"/>
    <w:basedOn w:val="Body"/>
    <w:qFormat/>
    <w:rsid w:val="00C94050"/>
    <w:pPr>
      <w:tabs>
        <w:tab w:val="clear" w:pos="2700"/>
        <w:tab w:val="left" w:pos="1440"/>
        <w:tab w:val="left" w:pos="2160"/>
      </w:tabs>
    </w:pPr>
    <w:rPr>
      <w:b/>
      <w:sz w:val="24"/>
    </w:rPr>
  </w:style>
  <w:style w:type="table" w:customStyle="1" w:styleId="ListTable3-Accent112">
    <w:name w:val="List Table 3 - Accent 112"/>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C94050"/>
    <w:rPr>
      <w:rFonts w:ascii="Arial" w:hAnsi="Arial" w:cs="Courier New"/>
      <w:b/>
      <w:sz w:val="20"/>
    </w:rPr>
  </w:style>
  <w:style w:type="paragraph" w:customStyle="1" w:styleId="ImportantNote8">
    <w:name w:val="Important Note8"/>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C94050"/>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C94050"/>
    <w:pPr>
      <w:spacing w:after="200"/>
    </w:pPr>
    <w:rPr>
      <w:lang w:eastAsia="ja-JP"/>
    </w:rPr>
  </w:style>
  <w:style w:type="table" w:customStyle="1" w:styleId="LightList-Accent112">
    <w:name w:val="Light List - Accent 112"/>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C94050"/>
    <w:rPr>
      <w:rFonts w:ascii="Palatino Linotype" w:eastAsia="Palatino Linotype" w:hAnsi="Palatino Linotype"/>
      <w:sz w:val="20"/>
      <w:szCs w:val="20"/>
    </w:rPr>
  </w:style>
  <w:style w:type="paragraph" w:customStyle="1" w:styleId="TableParagraph2">
    <w:name w:val="Table Paragraph2"/>
    <w:basedOn w:val="Normal"/>
    <w:uiPriority w:val="1"/>
    <w:qFormat/>
    <w:rsid w:val="00C94050"/>
    <w:pPr>
      <w:widowControl w:val="0"/>
      <w:spacing w:after="0" w:line="240" w:lineRule="auto"/>
    </w:pPr>
    <w:rPr>
      <w:rFonts w:eastAsiaTheme="minorHAnsi"/>
    </w:rPr>
  </w:style>
  <w:style w:type="character" w:customStyle="1" w:styleId="MessageandCommand2">
    <w:name w:val="Message and Command2"/>
    <w:basedOn w:val="MessagesandCommands"/>
    <w:qFormat/>
    <w:rsid w:val="00C94050"/>
    <w:rPr>
      <w:rFonts w:ascii="Courier New" w:hAnsi="Courier New" w:cs="Courier New"/>
      <w:b w:val="0"/>
      <w:sz w:val="22"/>
    </w:rPr>
  </w:style>
  <w:style w:type="character" w:customStyle="1" w:styleId="BodyText2Char3">
    <w:name w:val="Body Text 2 Char3"/>
    <w:basedOn w:val="DefaultParagraphFont"/>
    <w:semiHidden/>
    <w:rsid w:val="00C94050"/>
  </w:style>
  <w:style w:type="character" w:customStyle="1" w:styleId="BodyText3Char3">
    <w:name w:val="Body Text 3 Char3"/>
    <w:basedOn w:val="DefaultParagraphFont"/>
    <w:semiHidden/>
    <w:rsid w:val="00C94050"/>
    <w:rPr>
      <w:sz w:val="16"/>
      <w:szCs w:val="16"/>
    </w:rPr>
  </w:style>
  <w:style w:type="character" w:customStyle="1" w:styleId="BodyTextIndentChar3">
    <w:name w:val="Body Text Indent Char3"/>
    <w:basedOn w:val="DefaultParagraphFont"/>
    <w:semiHidden/>
    <w:rsid w:val="00C94050"/>
  </w:style>
  <w:style w:type="character" w:customStyle="1" w:styleId="BodyTextFirstIndent2Char3">
    <w:name w:val="Body Text First Indent 2 Char3"/>
    <w:basedOn w:val="BodyTextIndentChar"/>
    <w:semiHidden/>
    <w:rsid w:val="00C94050"/>
  </w:style>
  <w:style w:type="character" w:customStyle="1" w:styleId="BodyTextIndent2Char3">
    <w:name w:val="Body Text Indent 2 Char3"/>
    <w:basedOn w:val="DefaultParagraphFont"/>
    <w:semiHidden/>
    <w:rsid w:val="00C94050"/>
  </w:style>
  <w:style w:type="character" w:customStyle="1" w:styleId="BodyTextIndent3Char3">
    <w:name w:val="Body Text Indent 3 Char3"/>
    <w:basedOn w:val="DefaultParagraphFont"/>
    <w:semiHidden/>
    <w:rsid w:val="00C94050"/>
    <w:rPr>
      <w:sz w:val="16"/>
      <w:szCs w:val="16"/>
    </w:rPr>
  </w:style>
  <w:style w:type="character" w:customStyle="1" w:styleId="E-mailSignatureChar3">
    <w:name w:val="E-mail Signature Char3"/>
    <w:basedOn w:val="DefaultParagraphFont"/>
    <w:semiHidden/>
    <w:rsid w:val="00C94050"/>
  </w:style>
  <w:style w:type="character" w:customStyle="1" w:styleId="HTMLAddressChar3">
    <w:name w:val="HTML Address Char3"/>
    <w:basedOn w:val="DefaultParagraphFont"/>
    <w:semiHidden/>
    <w:rsid w:val="00C94050"/>
    <w:rPr>
      <w:i/>
      <w:iCs/>
    </w:rPr>
  </w:style>
  <w:style w:type="character" w:customStyle="1" w:styleId="MessageHeaderChar3">
    <w:name w:val="Message Header Char3"/>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C94050"/>
    <w:rPr>
      <w:rFonts w:ascii="Consolas" w:hAnsi="Consolas" w:cs="Consolas"/>
      <w:sz w:val="21"/>
      <w:szCs w:val="21"/>
    </w:rPr>
  </w:style>
  <w:style w:type="character" w:customStyle="1" w:styleId="SignatureChar3">
    <w:name w:val="Signature Char3"/>
    <w:basedOn w:val="DefaultParagraphFont"/>
    <w:semiHidden/>
    <w:rsid w:val="00C94050"/>
  </w:style>
  <w:style w:type="paragraph" w:customStyle="1" w:styleId="BackPageCenter2">
    <w:name w:val="Back Page Center2"/>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C94050"/>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C94050"/>
    <w:rPr>
      <w:rFonts w:ascii="Arial" w:hAnsi="Arial"/>
      <w:color w:val="000000"/>
      <w:sz w:val="16"/>
      <w:szCs w:val="16"/>
      <w:lang w:val="en-US" w:eastAsia="en-US" w:bidi="ar-SA"/>
    </w:rPr>
  </w:style>
  <w:style w:type="character" w:customStyle="1" w:styleId="TitleChar12">
    <w:name w:val="Title Char12"/>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C94050"/>
    <w:pPr>
      <w:jc w:val="center"/>
    </w:pPr>
  </w:style>
  <w:style w:type="character" w:customStyle="1" w:styleId="HeaderChar14">
    <w:name w:val="Header Char14"/>
    <w:basedOn w:val="DefaultParagraphFont"/>
    <w:uiPriority w:val="99"/>
    <w:rsid w:val="00C94050"/>
    <w:rPr>
      <w:rFonts w:ascii="Arial" w:hAnsi="Arial"/>
      <w:b/>
      <w:bCs/>
      <w:noProof/>
      <w:color w:val="000000"/>
      <w:lang w:val="en-US" w:eastAsia="en-US" w:bidi="ar-SA"/>
    </w:rPr>
  </w:style>
  <w:style w:type="paragraph" w:customStyle="1" w:styleId="Exar14">
    <w:name w:val="Exar14"/>
    <w:basedOn w:val="Footer"/>
    <w:rsid w:val="00C94050"/>
    <w:pPr>
      <w:tabs>
        <w:tab w:val="clear" w:pos="9360"/>
        <w:tab w:val="left" w:pos="720"/>
        <w:tab w:val="right" w:pos="8640"/>
      </w:tabs>
    </w:pPr>
    <w:rPr>
      <w:b/>
      <w:color w:val="2F4D87"/>
    </w:rPr>
  </w:style>
  <w:style w:type="character" w:customStyle="1" w:styleId="NoteHeadingChar2">
    <w:name w:val="Note Heading Char2"/>
    <w:basedOn w:val="DefaultParagraphFont"/>
    <w:rsid w:val="00C94050"/>
    <w:rPr>
      <w:b/>
    </w:rPr>
  </w:style>
  <w:style w:type="character" w:customStyle="1" w:styleId="BalloonTextChar12">
    <w:name w:val="Balloon Text Char12"/>
    <w:basedOn w:val="DefaultParagraphFont"/>
    <w:uiPriority w:val="99"/>
    <w:semiHidden/>
    <w:rsid w:val="00C94050"/>
    <w:rPr>
      <w:rFonts w:ascii="Tahoma" w:hAnsi="Tahoma" w:cs="Tahoma"/>
      <w:sz w:val="16"/>
      <w:szCs w:val="16"/>
    </w:rPr>
  </w:style>
  <w:style w:type="character" w:customStyle="1" w:styleId="ClosingChar2">
    <w:name w:val="Closing Char2"/>
    <w:basedOn w:val="DefaultParagraphFont"/>
    <w:rsid w:val="00C94050"/>
  </w:style>
  <w:style w:type="character" w:customStyle="1" w:styleId="CommentTextChar12">
    <w:name w:val="Comment Text Char12"/>
    <w:basedOn w:val="DefaultParagraphFont"/>
    <w:uiPriority w:val="99"/>
    <w:semiHidden/>
    <w:rsid w:val="00C94050"/>
  </w:style>
  <w:style w:type="character" w:customStyle="1" w:styleId="CommentSubjectChar12">
    <w:name w:val="Comment Subject Char12"/>
    <w:basedOn w:val="CommentTextChar"/>
    <w:uiPriority w:val="99"/>
    <w:semiHidden/>
    <w:rsid w:val="00C94050"/>
    <w:rPr>
      <w:rFonts w:eastAsiaTheme="minorEastAsia"/>
      <w:b/>
    </w:rPr>
  </w:style>
  <w:style w:type="character" w:customStyle="1" w:styleId="DateChar2">
    <w:name w:val="Date Char2"/>
    <w:basedOn w:val="DefaultParagraphFont"/>
    <w:rsid w:val="00C94050"/>
  </w:style>
  <w:style w:type="character" w:customStyle="1" w:styleId="DocumentMapChar2">
    <w:name w:val="Document Map Char2"/>
    <w:basedOn w:val="DefaultParagraphFont"/>
    <w:semiHidden/>
    <w:rsid w:val="00C94050"/>
    <w:rPr>
      <w:rFonts w:ascii="Tahoma" w:hAnsi="Tahoma" w:cs="Tahoma"/>
      <w:shd w:val="clear" w:color="auto" w:fill="000080"/>
    </w:rPr>
  </w:style>
  <w:style w:type="character" w:customStyle="1" w:styleId="EndnoteTextChar2">
    <w:name w:val="Endnote Text Char2"/>
    <w:basedOn w:val="DefaultParagraphFont"/>
    <w:semiHidden/>
    <w:rsid w:val="00C94050"/>
  </w:style>
  <w:style w:type="character" w:customStyle="1" w:styleId="FootnoteTextChar2">
    <w:name w:val="Footnote Text Char2"/>
    <w:basedOn w:val="DefaultParagraphFont"/>
    <w:semiHidden/>
    <w:rsid w:val="00C94050"/>
  </w:style>
  <w:style w:type="character" w:customStyle="1" w:styleId="MacroTextChar2">
    <w:name w:val="Macro Text Char2"/>
    <w:basedOn w:val="DefaultParagraphFont"/>
    <w:semiHidden/>
    <w:rsid w:val="00C94050"/>
    <w:rPr>
      <w:rFonts w:ascii="Courier New" w:hAnsi="Courier New" w:cs="Courier New"/>
      <w:color w:val="000000"/>
    </w:rPr>
  </w:style>
  <w:style w:type="character" w:customStyle="1" w:styleId="HTMLPreformattedChar12">
    <w:name w:val="HTML Preformatted Char12"/>
    <w:basedOn w:val="DefaultParagraphFont"/>
    <w:uiPriority w:val="99"/>
    <w:rsid w:val="00C94050"/>
    <w:rPr>
      <w:rFonts w:ascii="Courier New" w:hAnsi="Courier New" w:cs="Courier New"/>
      <w:color w:val="auto"/>
      <w:kern w:val="0"/>
    </w:rPr>
  </w:style>
  <w:style w:type="character" w:customStyle="1" w:styleId="SubtitleChar12">
    <w:name w:val="Subtitle Char12"/>
    <w:basedOn w:val="DefaultParagraphFont"/>
    <w:uiPriority w:val="11"/>
    <w:rsid w:val="00C94050"/>
    <w:rPr>
      <w:color w:val="5A5A5A" w:themeColor="text1" w:themeTint="A5"/>
      <w:spacing w:val="10"/>
    </w:rPr>
  </w:style>
  <w:style w:type="character" w:customStyle="1" w:styleId="QuoteChar12">
    <w:name w:val="Quote Char12"/>
    <w:basedOn w:val="DefaultParagraphFont"/>
    <w:uiPriority w:val="29"/>
    <w:rsid w:val="00C94050"/>
    <w:rPr>
      <w:i/>
      <w:iCs/>
      <w:color w:val="000000" w:themeColor="text1"/>
    </w:rPr>
  </w:style>
  <w:style w:type="character" w:customStyle="1" w:styleId="IntenseQuoteChar12">
    <w:name w:val="Intense Quote Char12"/>
    <w:basedOn w:val="DefaultParagraphFont"/>
    <w:uiPriority w:val="30"/>
    <w:rsid w:val="00C94050"/>
    <w:rPr>
      <w:color w:val="000000" w:themeColor="text1"/>
      <w:shd w:val="clear" w:color="auto" w:fill="F2F2F2" w:themeFill="background1" w:themeFillShade="F2"/>
    </w:rPr>
  </w:style>
  <w:style w:type="character" w:customStyle="1" w:styleId="BodyTextChar12">
    <w:name w:val="Body Text Char12"/>
    <w:basedOn w:val="DefaultParagraphFont"/>
    <w:rsid w:val="00C94050"/>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C94050"/>
    <w:rPr>
      <w:rFonts w:eastAsiaTheme="minorEastAsia"/>
    </w:rPr>
  </w:style>
  <w:style w:type="character" w:customStyle="1" w:styleId="MessageHeaderChar12">
    <w:name w:val="Message Header Char12"/>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22">
    <w:name w:val="FooterCentered22"/>
    <w:basedOn w:val="Footer"/>
    <w:rsid w:val="00C94050"/>
    <w:pPr>
      <w:jc w:val="center"/>
    </w:pPr>
  </w:style>
  <w:style w:type="character" w:customStyle="1" w:styleId="HeaderChar22">
    <w:name w:val="Header Char22"/>
    <w:basedOn w:val="DefaultParagraphFont"/>
    <w:uiPriority w:val="99"/>
    <w:rsid w:val="00C94050"/>
    <w:rPr>
      <w:rFonts w:ascii="Arial" w:hAnsi="Arial"/>
      <w:b/>
      <w:bCs/>
      <w:noProof/>
      <w:color w:val="000000"/>
      <w:lang w:val="en-US" w:eastAsia="en-US" w:bidi="ar-SA"/>
    </w:rPr>
  </w:style>
  <w:style w:type="paragraph" w:customStyle="1" w:styleId="Exar22">
    <w:name w:val="Exar22"/>
    <w:basedOn w:val="Footer"/>
    <w:rsid w:val="00C94050"/>
    <w:pPr>
      <w:tabs>
        <w:tab w:val="clear" w:pos="9360"/>
        <w:tab w:val="left" w:pos="720"/>
        <w:tab w:val="right" w:pos="8640"/>
      </w:tabs>
    </w:pPr>
    <w:rPr>
      <w:b/>
      <w:color w:val="2F4D87"/>
    </w:rPr>
  </w:style>
  <w:style w:type="paragraph" w:customStyle="1" w:styleId="Command11">
    <w:name w:val="Command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C94050"/>
    <w:pPr>
      <w:tabs>
        <w:tab w:val="left" w:pos="2700"/>
      </w:tabs>
      <w:jc w:val="both"/>
    </w:pPr>
    <w:rPr>
      <w:szCs w:val="24"/>
    </w:rPr>
  </w:style>
  <w:style w:type="paragraph" w:customStyle="1" w:styleId="FooterCentered32">
    <w:name w:val="FooterCentered32"/>
    <w:basedOn w:val="Footer"/>
    <w:rsid w:val="00C94050"/>
    <w:pPr>
      <w:jc w:val="center"/>
    </w:pPr>
  </w:style>
  <w:style w:type="character" w:customStyle="1" w:styleId="HeaderChar32">
    <w:name w:val="Header Char32"/>
    <w:basedOn w:val="DefaultParagraphFont"/>
    <w:uiPriority w:val="99"/>
    <w:rsid w:val="00C94050"/>
    <w:rPr>
      <w:rFonts w:ascii="Arial" w:hAnsi="Arial"/>
      <w:b/>
      <w:bCs/>
      <w:noProof/>
      <w:color w:val="000000"/>
      <w:lang w:val="en-US" w:eastAsia="en-US" w:bidi="ar-SA"/>
    </w:rPr>
  </w:style>
  <w:style w:type="paragraph" w:customStyle="1" w:styleId="Exar32">
    <w:name w:val="Exar32"/>
    <w:basedOn w:val="Footer"/>
    <w:rsid w:val="00C94050"/>
    <w:pPr>
      <w:tabs>
        <w:tab w:val="clear" w:pos="9360"/>
        <w:tab w:val="left" w:pos="720"/>
        <w:tab w:val="right" w:pos="8640"/>
      </w:tabs>
    </w:pPr>
    <w:rPr>
      <w:b/>
      <w:color w:val="2F4D87"/>
    </w:rPr>
  </w:style>
  <w:style w:type="paragraph" w:customStyle="1" w:styleId="ImportantNote22">
    <w:name w:val="Important Note2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22">
    <w:name w:val="Body22"/>
    <w:qFormat/>
    <w:rsid w:val="00C94050"/>
    <w:pPr>
      <w:tabs>
        <w:tab w:val="left" w:pos="2700"/>
      </w:tabs>
      <w:jc w:val="both"/>
    </w:pPr>
    <w:rPr>
      <w:szCs w:val="24"/>
    </w:rPr>
  </w:style>
  <w:style w:type="paragraph" w:customStyle="1" w:styleId="Bullet111">
    <w:name w:val="Bullet111"/>
    <w:rsid w:val="00C94050"/>
    <w:pPr>
      <w:tabs>
        <w:tab w:val="left" w:pos="900"/>
      </w:tabs>
      <w:spacing w:before="120" w:line="280" w:lineRule="atLeast"/>
      <w:ind w:left="720" w:hanging="360"/>
    </w:pPr>
  </w:style>
  <w:style w:type="paragraph" w:customStyle="1" w:styleId="FooterCentered42">
    <w:name w:val="FooterCentered42"/>
    <w:basedOn w:val="Footer"/>
    <w:rsid w:val="00C94050"/>
    <w:pPr>
      <w:jc w:val="center"/>
    </w:pPr>
  </w:style>
  <w:style w:type="character" w:customStyle="1" w:styleId="HeaderChar42">
    <w:name w:val="Header Char42"/>
    <w:basedOn w:val="DefaultParagraphFont"/>
    <w:uiPriority w:val="99"/>
    <w:rsid w:val="00C94050"/>
    <w:rPr>
      <w:rFonts w:ascii="Arial" w:hAnsi="Arial"/>
      <w:b/>
      <w:bCs/>
      <w:noProof/>
      <w:color w:val="000000"/>
      <w:lang w:val="en-US" w:eastAsia="en-US" w:bidi="ar-SA"/>
    </w:rPr>
  </w:style>
  <w:style w:type="paragraph" w:customStyle="1" w:styleId="Exar42">
    <w:name w:val="Exar42"/>
    <w:basedOn w:val="Footer"/>
    <w:rsid w:val="00C94050"/>
    <w:pPr>
      <w:tabs>
        <w:tab w:val="clear" w:pos="9360"/>
        <w:tab w:val="left" w:pos="720"/>
        <w:tab w:val="right" w:pos="8640"/>
      </w:tabs>
    </w:pPr>
    <w:rPr>
      <w:b/>
      <w:color w:val="2F4D87"/>
    </w:rPr>
  </w:style>
  <w:style w:type="paragraph" w:customStyle="1" w:styleId="Command21">
    <w:name w:val="Command2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C94050"/>
    <w:rPr>
      <w:rFonts w:ascii="Arial" w:hAnsi="Arial" w:cs="Courier New"/>
      <w:b/>
      <w:sz w:val="20"/>
    </w:rPr>
  </w:style>
  <w:style w:type="character" w:customStyle="1" w:styleId="Heading1Char51">
    <w:name w:val="Heading 1 Char5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C94050"/>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C94050"/>
    <w:pPr>
      <w:tabs>
        <w:tab w:val="left" w:pos="2700"/>
      </w:tabs>
      <w:jc w:val="both"/>
    </w:pPr>
    <w:rPr>
      <w:szCs w:val="24"/>
    </w:rPr>
  </w:style>
  <w:style w:type="paragraph" w:customStyle="1" w:styleId="ImportantNote31">
    <w:name w:val="Important Note3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C94050"/>
    <w:rPr>
      <w:rFonts w:asciiTheme="majorHAnsi" w:eastAsiaTheme="majorEastAsia" w:hAnsiTheme="majorHAnsi" w:cstheme="majorBidi"/>
      <w:b/>
      <w:bCs/>
      <w:color w:val="000000" w:themeColor="text1"/>
    </w:rPr>
  </w:style>
  <w:style w:type="paragraph" w:customStyle="1" w:styleId="Body41">
    <w:name w:val="Body41"/>
    <w:qFormat/>
    <w:rsid w:val="00C94050"/>
    <w:pPr>
      <w:tabs>
        <w:tab w:val="left" w:pos="2700"/>
      </w:tabs>
      <w:jc w:val="both"/>
    </w:pPr>
    <w:rPr>
      <w:szCs w:val="24"/>
    </w:rPr>
  </w:style>
  <w:style w:type="paragraph" w:customStyle="1" w:styleId="Anchor12">
    <w:name w:val="Anchor12"/>
    <w:rsid w:val="00C94050"/>
    <w:pPr>
      <w:keepNext/>
      <w:tabs>
        <w:tab w:val="left" w:pos="360"/>
      </w:tabs>
      <w:spacing w:before="240"/>
    </w:pPr>
    <w:rPr>
      <w:rFonts w:ascii="Arial" w:hAnsi="Arial"/>
      <w:b/>
      <w:sz w:val="4"/>
      <w:szCs w:val="4"/>
    </w:rPr>
  </w:style>
  <w:style w:type="paragraph" w:customStyle="1" w:styleId="FooterCentered51">
    <w:name w:val="FooterCentered51"/>
    <w:basedOn w:val="Footer"/>
    <w:rsid w:val="00C94050"/>
    <w:pPr>
      <w:jc w:val="center"/>
    </w:pPr>
  </w:style>
  <w:style w:type="character" w:customStyle="1" w:styleId="HeaderChar51">
    <w:name w:val="Header Char51"/>
    <w:basedOn w:val="DefaultParagraphFont"/>
    <w:uiPriority w:val="99"/>
    <w:rsid w:val="00C94050"/>
    <w:rPr>
      <w:rFonts w:ascii="Arial" w:hAnsi="Arial"/>
      <w:b/>
      <w:bCs/>
      <w:noProof/>
      <w:color w:val="000000"/>
      <w:lang w:val="en-US" w:eastAsia="en-US" w:bidi="ar-SA"/>
    </w:rPr>
  </w:style>
  <w:style w:type="paragraph" w:customStyle="1" w:styleId="Exar51">
    <w:name w:val="Exar51"/>
    <w:basedOn w:val="Footer"/>
    <w:rsid w:val="00C94050"/>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C94050"/>
    <w:rPr>
      <w:rFonts w:ascii="Arial" w:hAnsi="Arial" w:cs="Courier New"/>
      <w:b/>
      <w:sz w:val="20"/>
    </w:rPr>
  </w:style>
  <w:style w:type="paragraph" w:customStyle="1" w:styleId="ImportantNote41">
    <w:name w:val="Important Note4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C94050"/>
    <w:rPr>
      <w:rFonts w:asciiTheme="majorHAnsi" w:eastAsiaTheme="majorEastAsia" w:hAnsiTheme="majorHAnsi" w:cstheme="majorBidi"/>
      <w:b/>
      <w:bCs/>
      <w:color w:val="000000" w:themeColor="text1"/>
    </w:rPr>
  </w:style>
  <w:style w:type="paragraph" w:customStyle="1" w:styleId="Body51">
    <w:name w:val="Body51"/>
    <w:qFormat/>
    <w:rsid w:val="00C94050"/>
    <w:pPr>
      <w:tabs>
        <w:tab w:val="left" w:pos="2700"/>
      </w:tabs>
      <w:jc w:val="both"/>
    </w:pPr>
    <w:rPr>
      <w:szCs w:val="24"/>
    </w:rPr>
  </w:style>
  <w:style w:type="paragraph" w:customStyle="1" w:styleId="Bullet121">
    <w:name w:val="Bullet121"/>
    <w:rsid w:val="00C94050"/>
    <w:pPr>
      <w:tabs>
        <w:tab w:val="left" w:pos="900"/>
      </w:tabs>
      <w:spacing w:before="120" w:line="280" w:lineRule="atLeast"/>
      <w:ind w:left="720" w:hanging="360"/>
    </w:pPr>
  </w:style>
  <w:style w:type="paragraph" w:customStyle="1" w:styleId="Command31">
    <w:name w:val="Command3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C94050"/>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61">
    <w:name w:val="Body61"/>
    <w:qFormat/>
    <w:rsid w:val="00C94050"/>
    <w:pPr>
      <w:tabs>
        <w:tab w:val="left" w:pos="2700"/>
      </w:tabs>
      <w:jc w:val="both"/>
    </w:pPr>
    <w:rPr>
      <w:szCs w:val="24"/>
    </w:rPr>
  </w:style>
  <w:style w:type="paragraph" w:customStyle="1" w:styleId="Bullet131">
    <w:name w:val="Bullet131"/>
    <w:rsid w:val="00C94050"/>
    <w:pPr>
      <w:tabs>
        <w:tab w:val="left" w:pos="900"/>
      </w:tabs>
      <w:spacing w:before="120" w:line="280" w:lineRule="atLeast"/>
      <w:ind w:left="720" w:hanging="360"/>
    </w:pPr>
  </w:style>
  <w:style w:type="paragraph" w:customStyle="1" w:styleId="FooterCentered61">
    <w:name w:val="FooterCentered61"/>
    <w:basedOn w:val="Footer"/>
    <w:rsid w:val="00C94050"/>
    <w:pPr>
      <w:jc w:val="center"/>
    </w:pPr>
  </w:style>
  <w:style w:type="character" w:customStyle="1" w:styleId="HeaderChar61">
    <w:name w:val="Header Char61"/>
    <w:basedOn w:val="DefaultParagraphFont"/>
    <w:uiPriority w:val="99"/>
    <w:rsid w:val="00C94050"/>
    <w:rPr>
      <w:rFonts w:ascii="Arial" w:hAnsi="Arial"/>
      <w:b/>
      <w:bCs/>
      <w:noProof/>
      <w:color w:val="000000"/>
      <w:lang w:val="en-US" w:eastAsia="en-US" w:bidi="ar-SA"/>
    </w:rPr>
  </w:style>
  <w:style w:type="paragraph" w:customStyle="1" w:styleId="Exar61">
    <w:name w:val="Exar61"/>
    <w:basedOn w:val="Footer"/>
    <w:rsid w:val="00C94050"/>
    <w:pPr>
      <w:tabs>
        <w:tab w:val="clear" w:pos="9360"/>
        <w:tab w:val="left" w:pos="720"/>
        <w:tab w:val="right" w:pos="8640"/>
      </w:tabs>
    </w:pPr>
    <w:rPr>
      <w:b/>
      <w:color w:val="2F4D87"/>
    </w:rPr>
  </w:style>
  <w:style w:type="paragraph" w:customStyle="1" w:styleId="Command41">
    <w:name w:val="Command4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71">
    <w:name w:val="FooterCentered71"/>
    <w:basedOn w:val="Footer"/>
    <w:rsid w:val="00C94050"/>
    <w:pPr>
      <w:jc w:val="center"/>
    </w:pPr>
  </w:style>
  <w:style w:type="character" w:customStyle="1" w:styleId="HeaderChar71">
    <w:name w:val="Header Char71"/>
    <w:basedOn w:val="DefaultParagraphFont"/>
    <w:uiPriority w:val="99"/>
    <w:rsid w:val="00C94050"/>
    <w:rPr>
      <w:rFonts w:ascii="Arial" w:hAnsi="Arial"/>
      <w:b/>
      <w:bCs/>
      <w:noProof/>
      <w:color w:val="000000"/>
      <w:lang w:val="en-US" w:eastAsia="en-US" w:bidi="ar-SA"/>
    </w:rPr>
  </w:style>
  <w:style w:type="paragraph" w:customStyle="1" w:styleId="Exar71">
    <w:name w:val="Exar71"/>
    <w:basedOn w:val="Footer"/>
    <w:rsid w:val="00C94050"/>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C94050"/>
    <w:pPr>
      <w:tabs>
        <w:tab w:val="left" w:pos="2700"/>
      </w:tabs>
      <w:jc w:val="both"/>
    </w:pPr>
    <w:rPr>
      <w:szCs w:val="24"/>
    </w:rPr>
  </w:style>
  <w:style w:type="paragraph" w:customStyle="1" w:styleId="Anchor21">
    <w:name w:val="Anchor21"/>
    <w:rsid w:val="00C94050"/>
    <w:pPr>
      <w:keepNext/>
      <w:tabs>
        <w:tab w:val="left" w:pos="360"/>
      </w:tabs>
      <w:spacing w:before="240"/>
    </w:pPr>
    <w:rPr>
      <w:rFonts w:ascii="Arial" w:hAnsi="Arial"/>
      <w:b/>
      <w:sz w:val="4"/>
      <w:szCs w:val="4"/>
    </w:rPr>
  </w:style>
  <w:style w:type="paragraph" w:customStyle="1" w:styleId="Bullet141">
    <w:name w:val="Bullet141"/>
    <w:rsid w:val="00C94050"/>
    <w:pPr>
      <w:tabs>
        <w:tab w:val="left" w:pos="900"/>
      </w:tabs>
      <w:spacing w:before="120" w:line="280" w:lineRule="atLeast"/>
      <w:ind w:left="720" w:hanging="360"/>
    </w:pPr>
  </w:style>
  <w:style w:type="paragraph" w:customStyle="1" w:styleId="Bullet211">
    <w:name w:val="Bullet211"/>
    <w:rsid w:val="00C94050"/>
    <w:pPr>
      <w:spacing w:before="120"/>
      <w:ind w:left="1440" w:hanging="360"/>
    </w:pPr>
  </w:style>
  <w:style w:type="paragraph" w:customStyle="1" w:styleId="Bullet311">
    <w:name w:val="Bullet311"/>
    <w:rsid w:val="00C94050"/>
    <w:pPr>
      <w:tabs>
        <w:tab w:val="num" w:pos="1800"/>
      </w:tabs>
      <w:spacing w:before="120"/>
      <w:ind w:left="1800" w:hanging="360"/>
    </w:pPr>
  </w:style>
  <w:style w:type="paragraph" w:customStyle="1" w:styleId="Caution11">
    <w:name w:val="Caution11"/>
    <w:basedOn w:val="Normal"/>
    <w:rsid w:val="00C94050"/>
    <w:pPr>
      <w:tabs>
        <w:tab w:val="left" w:pos="936"/>
      </w:tabs>
      <w:ind w:right="864"/>
      <w:jc w:val="both"/>
    </w:pPr>
    <w:rPr>
      <w:rFonts w:ascii="Arial" w:hAnsi="Arial"/>
      <w:b/>
    </w:rPr>
  </w:style>
  <w:style w:type="paragraph" w:customStyle="1" w:styleId="CellBody11">
    <w:name w:val="CellBody11"/>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C94050"/>
    <w:pPr>
      <w:tabs>
        <w:tab w:val="left" w:pos="538"/>
      </w:tabs>
      <w:ind w:left="538" w:hanging="360"/>
    </w:pPr>
    <w:rPr>
      <w:sz w:val="18"/>
      <w:szCs w:val="18"/>
    </w:rPr>
  </w:style>
  <w:style w:type="paragraph" w:customStyle="1" w:styleId="CellHeading11">
    <w:name w:val="CellHeading11"/>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C94050"/>
    <w:pPr>
      <w:ind w:left="360" w:right="432"/>
    </w:pPr>
    <w:rPr>
      <w:sz w:val="18"/>
      <w:szCs w:val="18"/>
    </w:rPr>
  </w:style>
  <w:style w:type="paragraph" w:customStyle="1" w:styleId="Code11">
    <w:name w:val="Code11"/>
    <w:basedOn w:val="Normal"/>
    <w:rsid w:val="00C94050"/>
    <w:pPr>
      <w:tabs>
        <w:tab w:val="left" w:pos="3600"/>
        <w:tab w:val="left" w:pos="5760"/>
      </w:tabs>
    </w:pPr>
    <w:rPr>
      <w:rFonts w:ascii="Courier New" w:hAnsi="Courier New"/>
      <w:sz w:val="18"/>
      <w:szCs w:val="16"/>
    </w:rPr>
  </w:style>
  <w:style w:type="paragraph" w:customStyle="1" w:styleId="Equation11">
    <w:name w:val="Equation11"/>
    <w:rsid w:val="00C94050"/>
    <w:pPr>
      <w:tabs>
        <w:tab w:val="num" w:pos="720"/>
      </w:tabs>
      <w:spacing w:before="240" w:after="240"/>
      <w:ind w:left="864" w:hanging="504"/>
    </w:pPr>
    <w:rPr>
      <w:i/>
    </w:rPr>
  </w:style>
  <w:style w:type="paragraph" w:customStyle="1" w:styleId="Figure11">
    <w:name w:val="Figure11"/>
    <w:next w:val="Body"/>
    <w:rsid w:val="00C94050"/>
    <w:pPr>
      <w:tabs>
        <w:tab w:val="num" w:pos="1080"/>
      </w:tabs>
      <w:spacing w:before="240" w:after="240" w:line="240" w:lineRule="exact"/>
      <w:ind w:left="360" w:hanging="360"/>
      <w:jc w:val="center"/>
    </w:pPr>
    <w:rPr>
      <w:rFonts w:ascii="Arial" w:hAnsi="Arial"/>
      <w:b/>
      <w:color w:val="2F4D87"/>
    </w:rPr>
  </w:style>
  <w:style w:type="character" w:customStyle="1" w:styleId="FooterChar21">
    <w:name w:val="Footer Char21"/>
    <w:basedOn w:val="DefaultParagraphFont"/>
    <w:uiPriority w:val="99"/>
    <w:rsid w:val="00C94050"/>
    <w:rPr>
      <w:rFonts w:ascii="Arial" w:hAnsi="Arial"/>
      <w:color w:val="000000"/>
      <w:sz w:val="16"/>
      <w:szCs w:val="16"/>
      <w:lang w:val="en-US" w:eastAsia="en-US" w:bidi="ar-SA"/>
    </w:rPr>
  </w:style>
  <w:style w:type="paragraph" w:customStyle="1" w:styleId="Footnote11">
    <w:name w:val="Footnote11"/>
    <w:basedOn w:val="Normal"/>
    <w:rsid w:val="00C94050"/>
    <w:pPr>
      <w:tabs>
        <w:tab w:val="left" w:pos="115"/>
        <w:tab w:val="left" w:pos="288"/>
      </w:tabs>
      <w:ind w:left="2333" w:hanging="173"/>
    </w:pPr>
    <w:rPr>
      <w:sz w:val="15"/>
      <w:szCs w:val="15"/>
    </w:rPr>
  </w:style>
  <w:style w:type="paragraph" w:customStyle="1" w:styleId="GlossTerm11">
    <w:name w:val="GlossTerm11"/>
    <w:basedOn w:val="Normal"/>
    <w:rsid w:val="00C94050"/>
    <w:rPr>
      <w:b/>
    </w:rPr>
  </w:style>
  <w:style w:type="paragraph" w:customStyle="1" w:styleId="HeadingFeature11">
    <w:name w:val="HeadingFeature11"/>
    <w:next w:val="Body"/>
    <w:rsid w:val="00C94050"/>
    <w:pPr>
      <w:spacing w:before="360" w:after="240"/>
    </w:pPr>
    <w:rPr>
      <w:rFonts w:ascii="Arial" w:hAnsi="Arial"/>
      <w:b/>
      <w:color w:val="2F4D87"/>
      <w:sz w:val="24"/>
    </w:rPr>
  </w:style>
  <w:style w:type="paragraph" w:customStyle="1" w:styleId="Indent111">
    <w:name w:val="Indent111"/>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C94050"/>
    <w:pPr>
      <w:tabs>
        <w:tab w:val="left" w:pos="1440"/>
      </w:tabs>
      <w:spacing w:before="120"/>
    </w:pPr>
    <w:rPr>
      <w:b/>
      <w:color w:val="2F4D87"/>
    </w:rPr>
  </w:style>
  <w:style w:type="paragraph" w:customStyle="1" w:styleId="RegisterDef11">
    <w:name w:val="Register Def11"/>
    <w:rsid w:val="00C94050"/>
    <w:pPr>
      <w:tabs>
        <w:tab w:val="center" w:pos="2160"/>
        <w:tab w:val="right" w:pos="6480"/>
      </w:tabs>
      <w:spacing w:before="240" w:after="240"/>
      <w:ind w:left="360"/>
    </w:pPr>
    <w:rPr>
      <w:rFonts w:ascii="Arial" w:hAnsi="Arial"/>
    </w:rPr>
  </w:style>
  <w:style w:type="paragraph" w:customStyle="1" w:styleId="Step211">
    <w:name w:val="Step211"/>
    <w:rsid w:val="00C94050"/>
    <w:pPr>
      <w:tabs>
        <w:tab w:val="left" w:pos="720"/>
        <w:tab w:val="right" w:pos="864"/>
        <w:tab w:val="left" w:pos="1080"/>
      </w:tabs>
      <w:ind w:left="1080" w:hanging="360"/>
    </w:pPr>
    <w:rPr>
      <w:rFonts w:ascii="Arial" w:hAnsi="Arial"/>
      <w:b/>
    </w:rPr>
  </w:style>
  <w:style w:type="paragraph" w:customStyle="1" w:styleId="Step311">
    <w:name w:val="Step311"/>
    <w:rsid w:val="00C94050"/>
    <w:pPr>
      <w:tabs>
        <w:tab w:val="num" w:pos="1440"/>
      </w:tabs>
      <w:ind w:left="1440" w:hanging="180"/>
    </w:pPr>
    <w:rPr>
      <w:rFonts w:ascii="Arial" w:hAnsi="Arial"/>
      <w:b/>
    </w:rPr>
  </w:style>
  <w:style w:type="paragraph" w:customStyle="1" w:styleId="TableFootnote11">
    <w:name w:val="TableFootnote11"/>
    <w:rsid w:val="00C94050"/>
    <w:pPr>
      <w:tabs>
        <w:tab w:val="left" w:pos="1743"/>
        <w:tab w:val="left" w:pos="1930"/>
      </w:tabs>
      <w:spacing w:before="240" w:after="240"/>
      <w:ind w:left="1742" w:hanging="187"/>
    </w:pPr>
    <w:rPr>
      <w:sz w:val="15"/>
      <w:szCs w:val="15"/>
    </w:rPr>
  </w:style>
  <w:style w:type="paragraph" w:customStyle="1" w:styleId="TableTitle11">
    <w:name w:val="TableTitle11"/>
    <w:rsid w:val="00C94050"/>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C94050"/>
    <w:pPr>
      <w:jc w:val="center"/>
    </w:pPr>
  </w:style>
  <w:style w:type="character" w:customStyle="1" w:styleId="Register11">
    <w:name w:val="Register11"/>
    <w:basedOn w:val="DefaultParagraphFont"/>
    <w:rsid w:val="00C94050"/>
    <w:rPr>
      <w:rFonts w:ascii="Arial" w:hAnsi="Arial"/>
      <w:b/>
      <w:sz w:val="20"/>
      <w:szCs w:val="20"/>
    </w:rPr>
  </w:style>
  <w:style w:type="paragraph" w:customStyle="1" w:styleId="HeadingPreface11">
    <w:name w:val="HeadingPreface11"/>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C94050"/>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C94050"/>
    <w:pPr>
      <w:spacing w:before="720" w:after="720" w:line="720" w:lineRule="exact"/>
      <w:ind w:left="432"/>
    </w:pPr>
    <w:rPr>
      <w:rFonts w:ascii="Arial" w:hAnsi="Arial"/>
      <w:b/>
      <w:color w:val="2F4D87"/>
      <w:sz w:val="44"/>
    </w:rPr>
  </w:style>
  <w:style w:type="paragraph" w:customStyle="1" w:styleId="BookTitle211">
    <w:name w:val="BookTitle211"/>
    <w:next w:val="Body"/>
    <w:rsid w:val="00C94050"/>
    <w:pPr>
      <w:spacing w:before="520" w:after="480" w:line="520" w:lineRule="exact"/>
      <w:ind w:left="432"/>
    </w:pPr>
    <w:rPr>
      <w:rFonts w:ascii="Arial" w:hAnsi="Arial"/>
      <w:b/>
      <w:color w:val="2F4D87"/>
      <w:sz w:val="40"/>
    </w:rPr>
  </w:style>
  <w:style w:type="paragraph" w:customStyle="1" w:styleId="DocumentType11">
    <w:name w:val="Document Type11"/>
    <w:rsid w:val="00C94050"/>
    <w:pPr>
      <w:spacing w:before="600" w:after="600" w:line="580" w:lineRule="exact"/>
      <w:ind w:left="432"/>
    </w:pPr>
    <w:rPr>
      <w:rFonts w:ascii="Arial" w:hAnsi="Arial"/>
      <w:b/>
      <w:sz w:val="36"/>
    </w:rPr>
  </w:style>
  <w:style w:type="paragraph" w:customStyle="1" w:styleId="InternalUseCover11">
    <w:name w:val="Internal Use Cover11"/>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C94050"/>
    <w:rPr>
      <w:rFonts w:ascii="Arial" w:hAnsi="Arial"/>
      <w:b/>
      <w:bCs/>
      <w:noProof/>
      <w:color w:val="000000"/>
      <w:lang w:val="en-US" w:eastAsia="en-US" w:bidi="ar-SA"/>
    </w:rPr>
  </w:style>
  <w:style w:type="paragraph" w:customStyle="1" w:styleId="GlossText11">
    <w:name w:val="GlossText11"/>
    <w:basedOn w:val="Normal"/>
    <w:rsid w:val="00C94050"/>
    <w:pPr>
      <w:tabs>
        <w:tab w:val="left" w:pos="1800"/>
      </w:tabs>
      <w:ind w:left="432"/>
    </w:pPr>
  </w:style>
  <w:style w:type="paragraph" w:customStyle="1" w:styleId="Exar81">
    <w:name w:val="Exar81"/>
    <w:basedOn w:val="Footer"/>
    <w:rsid w:val="00C94050"/>
    <w:pPr>
      <w:tabs>
        <w:tab w:val="clear" w:pos="9360"/>
        <w:tab w:val="left" w:pos="720"/>
        <w:tab w:val="right" w:pos="8640"/>
      </w:tabs>
    </w:pPr>
    <w:rPr>
      <w:b/>
      <w:color w:val="2F4D87"/>
    </w:rPr>
  </w:style>
  <w:style w:type="paragraph" w:customStyle="1" w:styleId="CONFIDENTIAL11">
    <w:name w:val="CONFIDENTIAL11"/>
    <w:rsid w:val="00C94050"/>
    <w:pPr>
      <w:jc w:val="right"/>
    </w:pPr>
    <w:rPr>
      <w:rFonts w:ascii="Arial" w:hAnsi="Arial"/>
      <w:b/>
      <w:color w:val="2F4D87"/>
      <w:sz w:val="44"/>
    </w:rPr>
  </w:style>
  <w:style w:type="character" w:customStyle="1" w:styleId="SIGNAL11">
    <w:name w:val="SIGNAL11"/>
    <w:rsid w:val="00C94050"/>
    <w:rPr>
      <w:rFonts w:ascii="Verdana" w:hAnsi="Verdana"/>
      <w:b/>
      <w:smallCaps/>
      <w:color w:val="000000"/>
      <w:sz w:val="20"/>
    </w:rPr>
  </w:style>
  <w:style w:type="paragraph" w:customStyle="1" w:styleId="Notetext11">
    <w:name w:val="Notetext11"/>
    <w:next w:val="Body"/>
    <w:rsid w:val="00C94050"/>
    <w:pPr>
      <w:ind w:left="547" w:right="1080"/>
      <w:jc w:val="both"/>
    </w:pPr>
  </w:style>
  <w:style w:type="paragraph" w:customStyle="1" w:styleId="PageNumbereven11">
    <w:name w:val="Page Number(even)11"/>
    <w:basedOn w:val="Footer"/>
    <w:semiHidden/>
    <w:rsid w:val="00C94050"/>
  </w:style>
  <w:style w:type="paragraph" w:customStyle="1" w:styleId="Headereven11">
    <w:name w:val="Header(even)11"/>
    <w:basedOn w:val="Header"/>
    <w:rsid w:val="00C94050"/>
    <w:pPr>
      <w:tabs>
        <w:tab w:val="clear" w:pos="9270"/>
      </w:tabs>
    </w:pPr>
  </w:style>
  <w:style w:type="paragraph" w:customStyle="1" w:styleId="Footereven11">
    <w:name w:val="Footer(even)11"/>
    <w:basedOn w:val="Footer"/>
    <w:rsid w:val="00C94050"/>
    <w:pPr>
      <w:ind w:right="-90"/>
    </w:pPr>
  </w:style>
  <w:style w:type="paragraph" w:customStyle="1" w:styleId="Glossary11">
    <w:name w:val="Glossary11"/>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C94050"/>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C94050"/>
    <w:rPr>
      <w:rFonts w:ascii="Arial" w:hAnsi="Arial"/>
      <w:b/>
      <w:caps/>
      <w:sz w:val="22"/>
      <w:szCs w:val="20"/>
    </w:rPr>
  </w:style>
  <w:style w:type="paragraph" w:customStyle="1" w:styleId="HeaderNumber11">
    <w:name w:val="HeaderNumber11"/>
    <w:rsid w:val="00C94050"/>
    <w:rPr>
      <w:rFonts w:ascii="Arial" w:hAnsi="Arial"/>
      <w:b/>
      <w:color w:val="002B5C"/>
      <w:sz w:val="48"/>
    </w:rPr>
  </w:style>
  <w:style w:type="paragraph" w:customStyle="1" w:styleId="Addendum211">
    <w:name w:val="Addendum211"/>
    <w:next w:val="SpecNo"/>
    <w:rsid w:val="00C94050"/>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C94050"/>
  </w:style>
  <w:style w:type="paragraph" w:customStyle="1" w:styleId="SpecNo110">
    <w:name w:val="SpecNo11"/>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C94050"/>
    <w:pPr>
      <w:spacing w:before="120"/>
      <w:ind w:left="1800" w:hanging="1800"/>
    </w:pPr>
  </w:style>
  <w:style w:type="paragraph" w:customStyle="1" w:styleId="Addendum112">
    <w:name w:val="Addendum+11"/>
    <w:basedOn w:val="Addendum"/>
    <w:next w:val="Body"/>
    <w:rsid w:val="00C94050"/>
    <w:pPr>
      <w:numPr>
        <w:numId w:val="0"/>
      </w:numPr>
      <w:tabs>
        <w:tab w:val="num" w:pos="720"/>
      </w:tabs>
      <w:ind w:left="360" w:hanging="360"/>
    </w:pPr>
    <w:rPr>
      <w:sz w:val="44"/>
    </w:rPr>
  </w:style>
  <w:style w:type="paragraph" w:customStyle="1" w:styleId="DocChangeNo11">
    <w:name w:val="DocChangeNo.+11"/>
    <w:basedOn w:val="DocChangeNo"/>
    <w:rsid w:val="00C94050"/>
    <w:pPr>
      <w:numPr>
        <w:numId w:val="0"/>
      </w:numPr>
      <w:tabs>
        <w:tab w:val="num" w:pos="1260"/>
      </w:tabs>
      <w:ind w:left="1260" w:hanging="1260"/>
    </w:pPr>
  </w:style>
  <w:style w:type="paragraph" w:customStyle="1" w:styleId="DocChangeNo110">
    <w:name w:val="DocChangeNo.11"/>
    <w:next w:val="DocChangeNo0"/>
    <w:rsid w:val="00C94050"/>
    <w:pPr>
      <w:tabs>
        <w:tab w:val="num" w:pos="1260"/>
      </w:tabs>
      <w:spacing w:before="120"/>
      <w:ind w:left="1260" w:hanging="1260"/>
    </w:pPr>
  </w:style>
  <w:style w:type="paragraph" w:customStyle="1" w:styleId="Addendum2110">
    <w:name w:val="Addendum2+11"/>
    <w:basedOn w:val="Addendum2"/>
    <w:rsid w:val="00C94050"/>
    <w:rPr>
      <w:sz w:val="32"/>
    </w:rPr>
  </w:style>
  <w:style w:type="paragraph" w:customStyle="1" w:styleId="CellHeadingUnder11">
    <w:name w:val="CellHeadingUnder11"/>
    <w:basedOn w:val="CellHeading"/>
    <w:next w:val="CellBody"/>
    <w:rsid w:val="00C94050"/>
    <w:rPr>
      <w:u w:val="single"/>
    </w:rPr>
  </w:style>
  <w:style w:type="paragraph" w:customStyle="1" w:styleId="CellNoteHeading11">
    <w:name w:val="CellNoteHeading11"/>
    <w:next w:val="CellNote"/>
    <w:rsid w:val="00C94050"/>
    <w:pPr>
      <w:tabs>
        <w:tab w:val="num" w:pos="648"/>
      </w:tabs>
      <w:ind w:left="648" w:hanging="648"/>
    </w:pPr>
    <w:rPr>
      <w:rFonts w:ascii="Arial" w:hAnsi="Arial"/>
      <w:b/>
      <w:szCs w:val="18"/>
    </w:rPr>
  </w:style>
  <w:style w:type="character" w:customStyle="1" w:styleId="Function11">
    <w:name w:val="Function11"/>
    <w:basedOn w:val="DefaultParagraphFont"/>
    <w:rsid w:val="00C94050"/>
    <w:rPr>
      <w:rFonts w:ascii="Courier New" w:hAnsi="Courier New"/>
      <w:b/>
      <w:sz w:val="20"/>
    </w:rPr>
  </w:style>
  <w:style w:type="paragraph" w:customStyle="1" w:styleId="CellHeadingFieldDesc11">
    <w:name w:val="CellHeadingField|Desc11"/>
    <w:rsid w:val="00C94050"/>
    <w:rPr>
      <w:rFonts w:ascii="Arial" w:hAnsi="Arial"/>
      <w:b/>
    </w:rPr>
  </w:style>
  <w:style w:type="character" w:customStyle="1" w:styleId="REGISTERBITFIELD110">
    <w:name w:val="REGISTER|BIT|FIELD11"/>
    <w:basedOn w:val="DefaultParagraphFont"/>
    <w:rsid w:val="00C94050"/>
    <w:rPr>
      <w:rFonts w:ascii="Arial" w:hAnsi="Arial"/>
      <w:b/>
      <w:caps/>
      <w:sz w:val="20"/>
      <w:szCs w:val="20"/>
    </w:rPr>
  </w:style>
  <w:style w:type="paragraph" w:customStyle="1" w:styleId="REGISTERBITFIELDCELL11">
    <w:name w:val="REGISTER|BIT|FIELDCELL11"/>
    <w:basedOn w:val="CellBody"/>
    <w:rsid w:val="00C94050"/>
    <w:rPr>
      <w:rFonts w:ascii="Arial" w:hAnsi="Arial"/>
      <w:b/>
      <w:caps/>
    </w:rPr>
  </w:style>
  <w:style w:type="paragraph" w:customStyle="1" w:styleId="Contents11">
    <w:name w:val="Contents11"/>
    <w:basedOn w:val="Title"/>
    <w:rsid w:val="00C94050"/>
    <w:rPr>
      <w:szCs w:val="40"/>
    </w:rPr>
  </w:style>
  <w:style w:type="paragraph" w:customStyle="1" w:styleId="ExarConfidential11">
    <w:name w:val="Exar Confidential11"/>
    <w:basedOn w:val="Footer"/>
    <w:rsid w:val="00C94050"/>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C94050"/>
    <w:rPr>
      <w:rFonts w:ascii="Arial" w:eastAsiaTheme="minorEastAsia" w:hAnsi="Arial"/>
      <w:b/>
      <w:bCs/>
      <w:color w:val="2F4D87"/>
      <w:sz w:val="16"/>
      <w:szCs w:val="16"/>
      <w:lang w:val="en-US" w:eastAsia="en-US" w:bidi="ar-SA"/>
    </w:rPr>
  </w:style>
  <w:style w:type="table" w:customStyle="1" w:styleId="HifnTable11">
    <w:name w:val="Hifn Table11"/>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C94050"/>
    <w:rPr>
      <w:rFonts w:ascii="Arial" w:hAnsi="Arial"/>
      <w:sz w:val="16"/>
    </w:rPr>
  </w:style>
  <w:style w:type="character" w:customStyle="1" w:styleId="Address11">
    <w:name w:val="Address11"/>
    <w:basedOn w:val="DefaultParagraphFont"/>
    <w:rsid w:val="00C94050"/>
    <w:rPr>
      <w:rFonts w:ascii="Arial" w:hAnsi="Arial"/>
      <w:i/>
      <w:sz w:val="22"/>
    </w:rPr>
  </w:style>
  <w:style w:type="paragraph" w:customStyle="1" w:styleId="Preliminary11">
    <w:name w:val="Preliminary11"/>
    <w:rsid w:val="00C94050"/>
    <w:pPr>
      <w:jc w:val="center"/>
    </w:pPr>
    <w:rPr>
      <w:rFonts w:ascii="Arial" w:hAnsi="Arial"/>
      <w:b/>
      <w:color w:val="002B5C"/>
      <w:sz w:val="16"/>
      <w:szCs w:val="16"/>
    </w:rPr>
  </w:style>
  <w:style w:type="character" w:customStyle="1" w:styleId="PreliminaryChar11">
    <w:name w:val="Preliminary Char11"/>
    <w:basedOn w:val="DefaultParagraphFont"/>
    <w:rsid w:val="00C94050"/>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C94050"/>
    <w:rPr>
      <w:rFonts w:ascii="Tahoma" w:hAnsi="Tahoma" w:cs="Tahoma"/>
      <w:sz w:val="16"/>
      <w:szCs w:val="16"/>
    </w:rPr>
  </w:style>
  <w:style w:type="paragraph" w:customStyle="1" w:styleId="Appendix110">
    <w:name w:val="Appendix11"/>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C94050"/>
  </w:style>
  <w:style w:type="character" w:customStyle="1" w:styleId="CommentSubjectChar21">
    <w:name w:val="Comment Subject Char21"/>
    <w:basedOn w:val="CommentTextChar"/>
    <w:uiPriority w:val="99"/>
    <w:semiHidden/>
    <w:rsid w:val="00C94050"/>
    <w:rPr>
      <w:rFonts w:eastAsiaTheme="minorEastAsia"/>
      <w:b/>
    </w:rPr>
  </w:style>
  <w:style w:type="paragraph" w:customStyle="1" w:styleId="copyright11">
    <w:name w:val="copyright11"/>
    <w:basedOn w:val="Body"/>
    <w:rsid w:val="00C94050"/>
    <w:pPr>
      <w:tabs>
        <w:tab w:val="left" w:pos="9360"/>
      </w:tabs>
    </w:pPr>
    <w:rPr>
      <w:sz w:val="14"/>
      <w:szCs w:val="14"/>
    </w:rPr>
  </w:style>
  <w:style w:type="paragraph" w:customStyle="1" w:styleId="FunctionCall11">
    <w:name w:val="Function Call11"/>
    <w:next w:val="Body"/>
    <w:rsid w:val="00C94050"/>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C94050"/>
    <w:pPr>
      <w:numPr>
        <w:ilvl w:val="0"/>
        <w:numId w:val="0"/>
      </w:numPr>
      <w:tabs>
        <w:tab w:val="num" w:pos="720"/>
        <w:tab w:val="num" w:pos="1440"/>
      </w:tabs>
      <w:ind w:left="720" w:hanging="720"/>
    </w:pPr>
  </w:style>
  <w:style w:type="paragraph" w:customStyle="1" w:styleId="Appendix211">
    <w:name w:val="Appendix 211"/>
    <w:basedOn w:val="Appendix1"/>
    <w:next w:val="Body"/>
    <w:rsid w:val="00C94050"/>
    <w:pPr>
      <w:numPr>
        <w:numId w:val="0"/>
      </w:numPr>
      <w:tabs>
        <w:tab w:val="num" w:pos="918"/>
        <w:tab w:val="num" w:pos="1440"/>
      </w:tabs>
      <w:ind w:left="864" w:hanging="864"/>
    </w:pPr>
  </w:style>
  <w:style w:type="table" w:customStyle="1" w:styleId="HifnParameter11">
    <w:name w:val="Hifn Parameter11"/>
    <w:basedOn w:val="TableNormal"/>
    <w:rsid w:val="00C94050"/>
    <w:rPr>
      <w:sz w:val="18"/>
    </w:rPr>
    <w:tblPr/>
  </w:style>
  <w:style w:type="paragraph" w:customStyle="1" w:styleId="CellHeadingBlue11">
    <w:name w:val="Cell Heading Blue11"/>
    <w:basedOn w:val="CellHeading"/>
    <w:next w:val="Body"/>
    <w:rsid w:val="00C94050"/>
    <w:pPr>
      <w:tabs>
        <w:tab w:val="clear" w:pos="720"/>
      </w:tabs>
    </w:pPr>
    <w:rPr>
      <w:color w:val="2F4D87"/>
      <w:sz w:val="18"/>
    </w:rPr>
  </w:style>
  <w:style w:type="paragraph" w:customStyle="1" w:styleId="ListNumber211">
    <w:name w:val="ListNumber211"/>
    <w:basedOn w:val="Body"/>
    <w:rsid w:val="00C94050"/>
    <w:pPr>
      <w:ind w:left="1440" w:hanging="360"/>
    </w:pPr>
  </w:style>
  <w:style w:type="paragraph" w:customStyle="1" w:styleId="Command51">
    <w:name w:val="Command5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C94050"/>
    <w:rPr>
      <w:rFonts w:ascii="Courier New" w:hAnsi="Courier New" w:cs="Courier New"/>
      <w:color w:val="auto"/>
      <w:kern w:val="0"/>
    </w:rPr>
  </w:style>
  <w:style w:type="character" w:customStyle="1" w:styleId="MessageCommand11">
    <w:name w:val="Message Command11"/>
    <w:basedOn w:val="DefaultParagraphFont"/>
    <w:uiPriority w:val="1"/>
    <w:qFormat/>
    <w:rsid w:val="00C94050"/>
    <w:rPr>
      <w:rFonts w:ascii="Courier New" w:hAnsi="Courier New" w:cs="Courier New"/>
    </w:rPr>
  </w:style>
  <w:style w:type="character" w:customStyle="1" w:styleId="apple-style-span11">
    <w:name w:val="apple-style-span11"/>
    <w:basedOn w:val="DefaultParagraphFont"/>
    <w:rsid w:val="00C94050"/>
  </w:style>
  <w:style w:type="character" w:customStyle="1" w:styleId="apple-converted-space11">
    <w:name w:val="apple-converted-space11"/>
    <w:basedOn w:val="DefaultParagraphFont"/>
    <w:rsid w:val="00C94050"/>
  </w:style>
  <w:style w:type="character" w:customStyle="1" w:styleId="SubtitleChar21">
    <w:name w:val="Subtitle Char21"/>
    <w:basedOn w:val="DefaultParagraphFont"/>
    <w:uiPriority w:val="11"/>
    <w:rsid w:val="00C94050"/>
    <w:rPr>
      <w:color w:val="5A5A5A" w:themeColor="text1" w:themeTint="A5"/>
      <w:spacing w:val="10"/>
    </w:rPr>
  </w:style>
  <w:style w:type="character" w:customStyle="1" w:styleId="QuoteChar21">
    <w:name w:val="Quote Char21"/>
    <w:basedOn w:val="DefaultParagraphFont"/>
    <w:uiPriority w:val="29"/>
    <w:rsid w:val="00C94050"/>
    <w:rPr>
      <w:i/>
      <w:iCs/>
      <w:color w:val="000000" w:themeColor="text1"/>
    </w:rPr>
  </w:style>
  <w:style w:type="character" w:customStyle="1" w:styleId="IntenseQuoteChar21">
    <w:name w:val="Intense Quote Char21"/>
    <w:basedOn w:val="DefaultParagraphFont"/>
    <w:uiPriority w:val="30"/>
    <w:rsid w:val="00C94050"/>
    <w:rPr>
      <w:color w:val="000000" w:themeColor="text1"/>
      <w:shd w:val="clear" w:color="auto" w:fill="F2F2F2" w:themeFill="background1" w:themeFillShade="F2"/>
    </w:rPr>
  </w:style>
  <w:style w:type="character" w:customStyle="1" w:styleId="highlight11">
    <w:name w:val="highlight11"/>
    <w:basedOn w:val="DefaultParagraphFont"/>
    <w:rsid w:val="00C94050"/>
  </w:style>
  <w:style w:type="paragraph" w:customStyle="1" w:styleId="Default11">
    <w:name w:val="Default11"/>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C94050"/>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C94050"/>
    <w:pPr>
      <w:spacing w:before="360"/>
    </w:pPr>
    <w:rPr>
      <w:i/>
      <w:sz w:val="36"/>
    </w:rPr>
  </w:style>
  <w:style w:type="paragraph" w:customStyle="1" w:styleId="Heading2nonumber11">
    <w:name w:val="Heading 2 no number11"/>
    <w:basedOn w:val="Heading2"/>
    <w:next w:val="Body"/>
    <w:rsid w:val="00C94050"/>
    <w:pPr>
      <w:numPr>
        <w:ilvl w:val="0"/>
        <w:numId w:val="0"/>
      </w:numPr>
      <w:suppressLineNumbers/>
      <w:outlineLvl w:val="9"/>
    </w:pPr>
  </w:style>
  <w:style w:type="paragraph" w:customStyle="1" w:styleId="DocumentRevision11">
    <w:name w:val="Document Revision11"/>
    <w:basedOn w:val="Body"/>
    <w:qFormat/>
    <w:rsid w:val="00C94050"/>
    <w:pPr>
      <w:tabs>
        <w:tab w:val="clear" w:pos="2700"/>
        <w:tab w:val="left" w:pos="1440"/>
        <w:tab w:val="left" w:pos="2160"/>
      </w:tabs>
    </w:pPr>
    <w:rPr>
      <w:b/>
      <w:sz w:val="24"/>
    </w:rPr>
  </w:style>
  <w:style w:type="table" w:customStyle="1" w:styleId="ListTable3-Accent1111">
    <w:name w:val="List Table 3 - Accent 1111"/>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C94050"/>
    <w:rPr>
      <w:rFonts w:ascii="Arial" w:hAnsi="Arial" w:cs="Courier New"/>
      <w:b/>
      <w:sz w:val="20"/>
    </w:rPr>
  </w:style>
  <w:style w:type="paragraph" w:customStyle="1" w:styleId="ImportantNote61">
    <w:name w:val="Important Note6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C94050"/>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C94050"/>
    <w:pPr>
      <w:spacing w:after="200"/>
    </w:pPr>
    <w:rPr>
      <w:lang w:eastAsia="ja-JP"/>
    </w:rPr>
  </w:style>
  <w:style w:type="table" w:customStyle="1" w:styleId="LightList-Accent1111">
    <w:name w:val="Light List - Accent 1111"/>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C94050"/>
    <w:rPr>
      <w:rFonts w:ascii="Palatino Linotype" w:eastAsia="Palatino Linotype" w:hAnsi="Palatino Linotype"/>
      <w:sz w:val="20"/>
      <w:szCs w:val="20"/>
    </w:rPr>
  </w:style>
  <w:style w:type="paragraph" w:customStyle="1" w:styleId="TableParagraph11">
    <w:name w:val="Table Paragraph11"/>
    <w:basedOn w:val="Normal"/>
    <w:uiPriority w:val="1"/>
    <w:qFormat/>
    <w:rsid w:val="00C94050"/>
    <w:pPr>
      <w:widowControl w:val="0"/>
      <w:spacing w:after="0" w:line="240" w:lineRule="auto"/>
    </w:pPr>
    <w:rPr>
      <w:rFonts w:eastAsiaTheme="minorHAnsi"/>
    </w:rPr>
  </w:style>
  <w:style w:type="character" w:customStyle="1" w:styleId="MessageandCommand11">
    <w:name w:val="Message and Command11"/>
    <w:basedOn w:val="MessagesandCommands"/>
    <w:qFormat/>
    <w:rsid w:val="00C94050"/>
    <w:rPr>
      <w:rFonts w:ascii="Courier New" w:hAnsi="Courier New" w:cs="Courier New"/>
      <w:b w:val="0"/>
      <w:sz w:val="22"/>
    </w:rPr>
  </w:style>
  <w:style w:type="character" w:customStyle="1" w:styleId="BodyText2Char21">
    <w:name w:val="Body Text 2 Char21"/>
    <w:basedOn w:val="DefaultParagraphFont"/>
    <w:semiHidden/>
    <w:rsid w:val="00C94050"/>
  </w:style>
  <w:style w:type="character" w:customStyle="1" w:styleId="BodyText3Char21">
    <w:name w:val="Body Text 3 Char21"/>
    <w:basedOn w:val="DefaultParagraphFont"/>
    <w:semiHidden/>
    <w:rsid w:val="00C94050"/>
    <w:rPr>
      <w:sz w:val="16"/>
      <w:szCs w:val="16"/>
    </w:rPr>
  </w:style>
  <w:style w:type="character" w:customStyle="1" w:styleId="BodyTextIndentChar21">
    <w:name w:val="Body Text Indent Char21"/>
    <w:basedOn w:val="DefaultParagraphFont"/>
    <w:semiHidden/>
    <w:rsid w:val="00C94050"/>
  </w:style>
  <w:style w:type="character" w:customStyle="1" w:styleId="BodyTextFirstIndent2Char21">
    <w:name w:val="Body Text First Indent 2 Char21"/>
    <w:basedOn w:val="BodyTextIndentChar"/>
    <w:semiHidden/>
    <w:rsid w:val="00C94050"/>
  </w:style>
  <w:style w:type="character" w:customStyle="1" w:styleId="BodyTextIndent2Char21">
    <w:name w:val="Body Text Indent 2 Char21"/>
    <w:basedOn w:val="DefaultParagraphFont"/>
    <w:semiHidden/>
    <w:rsid w:val="00C94050"/>
  </w:style>
  <w:style w:type="character" w:customStyle="1" w:styleId="BodyTextIndent3Char21">
    <w:name w:val="Body Text Indent 3 Char21"/>
    <w:basedOn w:val="DefaultParagraphFont"/>
    <w:semiHidden/>
    <w:rsid w:val="00C94050"/>
    <w:rPr>
      <w:sz w:val="16"/>
      <w:szCs w:val="16"/>
    </w:rPr>
  </w:style>
  <w:style w:type="character" w:customStyle="1" w:styleId="E-mailSignatureChar21">
    <w:name w:val="E-mail Signature Char21"/>
    <w:basedOn w:val="DefaultParagraphFont"/>
    <w:semiHidden/>
    <w:rsid w:val="00C94050"/>
  </w:style>
  <w:style w:type="character" w:customStyle="1" w:styleId="HTMLAddressChar21">
    <w:name w:val="HTML Address Char21"/>
    <w:basedOn w:val="DefaultParagraphFont"/>
    <w:semiHidden/>
    <w:rsid w:val="00C94050"/>
    <w:rPr>
      <w:i/>
      <w:iCs/>
    </w:rPr>
  </w:style>
  <w:style w:type="character" w:customStyle="1" w:styleId="MessageHeaderChar21">
    <w:name w:val="Message Header Char21"/>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C94050"/>
    <w:rPr>
      <w:rFonts w:ascii="Consolas" w:hAnsi="Consolas" w:cs="Consolas"/>
      <w:sz w:val="21"/>
      <w:szCs w:val="21"/>
    </w:rPr>
  </w:style>
  <w:style w:type="character" w:customStyle="1" w:styleId="SignatureChar21">
    <w:name w:val="Signature Char21"/>
    <w:basedOn w:val="DefaultParagraphFont"/>
    <w:semiHidden/>
    <w:rsid w:val="00C94050"/>
  </w:style>
  <w:style w:type="paragraph" w:customStyle="1" w:styleId="BackPageCenter11">
    <w:name w:val="Back Page Center11"/>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C94050"/>
    <w:pPr>
      <w:jc w:val="center"/>
    </w:pPr>
  </w:style>
  <w:style w:type="character" w:customStyle="1" w:styleId="HeaderChar91">
    <w:name w:val="Header Char91"/>
    <w:basedOn w:val="DefaultParagraphFont"/>
    <w:uiPriority w:val="99"/>
    <w:rsid w:val="00C94050"/>
    <w:rPr>
      <w:rFonts w:ascii="Arial" w:hAnsi="Arial"/>
      <w:b/>
      <w:bCs/>
      <w:noProof/>
      <w:color w:val="000000"/>
      <w:lang w:val="en-US" w:eastAsia="en-US" w:bidi="ar-SA"/>
    </w:rPr>
  </w:style>
  <w:style w:type="paragraph" w:customStyle="1" w:styleId="Exar91">
    <w:name w:val="Exar91"/>
    <w:basedOn w:val="Footer"/>
    <w:rsid w:val="00C94050"/>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15">
    <w:name w:val="FooterCentered15"/>
    <w:basedOn w:val="Footer"/>
    <w:rsid w:val="00C94050"/>
    <w:pPr>
      <w:jc w:val="center"/>
    </w:pPr>
  </w:style>
  <w:style w:type="character" w:customStyle="1" w:styleId="HeaderChar15">
    <w:name w:val="Header Char15"/>
    <w:basedOn w:val="DefaultParagraphFont"/>
    <w:uiPriority w:val="99"/>
    <w:rsid w:val="00C94050"/>
    <w:rPr>
      <w:rFonts w:ascii="Arial" w:hAnsi="Arial"/>
      <w:b/>
      <w:bCs/>
      <w:noProof/>
      <w:color w:val="000000"/>
      <w:lang w:val="en-US" w:eastAsia="en-US" w:bidi="ar-SA"/>
    </w:rPr>
  </w:style>
  <w:style w:type="paragraph" w:customStyle="1" w:styleId="Exar15">
    <w:name w:val="Exar15"/>
    <w:basedOn w:val="Footer"/>
    <w:rsid w:val="00C94050"/>
    <w:pPr>
      <w:tabs>
        <w:tab w:val="clear" w:pos="9360"/>
        <w:tab w:val="left" w:pos="720"/>
        <w:tab w:val="right" w:pos="8640"/>
      </w:tabs>
    </w:pPr>
    <w:rPr>
      <w:b/>
      <w:color w:val="2F4D87"/>
    </w:rPr>
  </w:style>
  <w:style w:type="paragraph" w:customStyle="1" w:styleId="Command9">
    <w:name w:val="Command9"/>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C94050"/>
    <w:pPr>
      <w:tabs>
        <w:tab w:val="left" w:pos="2700"/>
      </w:tabs>
      <w:jc w:val="both"/>
    </w:pPr>
    <w:rPr>
      <w:szCs w:val="24"/>
    </w:rPr>
  </w:style>
  <w:style w:type="paragraph" w:customStyle="1" w:styleId="FooterCentered16">
    <w:name w:val="FooterCentered16"/>
    <w:basedOn w:val="Footer"/>
    <w:rsid w:val="00C94050"/>
    <w:pPr>
      <w:jc w:val="center"/>
    </w:pPr>
  </w:style>
  <w:style w:type="character" w:customStyle="1" w:styleId="HeaderChar16">
    <w:name w:val="Header Char16"/>
    <w:basedOn w:val="DefaultParagraphFont"/>
    <w:uiPriority w:val="99"/>
    <w:rsid w:val="00C94050"/>
    <w:rPr>
      <w:rFonts w:ascii="Arial" w:hAnsi="Arial"/>
      <w:b/>
      <w:bCs/>
      <w:noProof/>
      <w:color w:val="000000"/>
      <w:lang w:val="en-US" w:eastAsia="en-US" w:bidi="ar-SA"/>
    </w:rPr>
  </w:style>
  <w:style w:type="paragraph" w:customStyle="1" w:styleId="Exar16">
    <w:name w:val="Exar16"/>
    <w:basedOn w:val="Footer"/>
    <w:rsid w:val="00C94050"/>
    <w:pPr>
      <w:tabs>
        <w:tab w:val="clear" w:pos="9360"/>
        <w:tab w:val="left" w:pos="720"/>
        <w:tab w:val="right" w:pos="8640"/>
      </w:tabs>
    </w:pPr>
    <w:rPr>
      <w:b/>
      <w:color w:val="2F4D87"/>
    </w:rPr>
  </w:style>
  <w:style w:type="paragraph" w:customStyle="1" w:styleId="ImportantNote10">
    <w:name w:val="Important Note10"/>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14">
    <w:name w:val="Body14"/>
    <w:qFormat/>
    <w:rsid w:val="00C94050"/>
    <w:pPr>
      <w:tabs>
        <w:tab w:val="left" w:pos="2700"/>
      </w:tabs>
      <w:jc w:val="both"/>
    </w:pPr>
    <w:rPr>
      <w:szCs w:val="24"/>
    </w:rPr>
  </w:style>
  <w:style w:type="paragraph" w:customStyle="1" w:styleId="Bullet18">
    <w:name w:val="Bullet18"/>
    <w:rsid w:val="00C94050"/>
    <w:pPr>
      <w:tabs>
        <w:tab w:val="left" w:pos="900"/>
      </w:tabs>
      <w:spacing w:before="120" w:line="280" w:lineRule="atLeast"/>
      <w:ind w:left="720" w:hanging="360"/>
    </w:pPr>
  </w:style>
  <w:style w:type="paragraph" w:customStyle="1" w:styleId="FooterCentered17">
    <w:name w:val="FooterCentered17"/>
    <w:basedOn w:val="Footer"/>
    <w:rsid w:val="00C94050"/>
    <w:pPr>
      <w:jc w:val="center"/>
    </w:pPr>
  </w:style>
  <w:style w:type="character" w:customStyle="1" w:styleId="HeaderChar17">
    <w:name w:val="Header Char17"/>
    <w:basedOn w:val="DefaultParagraphFont"/>
    <w:uiPriority w:val="99"/>
    <w:rsid w:val="00C94050"/>
    <w:rPr>
      <w:rFonts w:ascii="Arial" w:hAnsi="Arial"/>
      <w:b/>
      <w:bCs/>
      <w:noProof/>
      <w:color w:val="000000"/>
      <w:lang w:val="en-US" w:eastAsia="en-US" w:bidi="ar-SA"/>
    </w:rPr>
  </w:style>
  <w:style w:type="paragraph" w:customStyle="1" w:styleId="Exar17">
    <w:name w:val="Exar17"/>
    <w:basedOn w:val="Footer"/>
    <w:rsid w:val="00C94050"/>
    <w:pPr>
      <w:tabs>
        <w:tab w:val="clear" w:pos="9360"/>
        <w:tab w:val="left" w:pos="720"/>
        <w:tab w:val="right" w:pos="8640"/>
      </w:tabs>
    </w:pPr>
    <w:rPr>
      <w:b/>
      <w:color w:val="2F4D87"/>
    </w:rPr>
  </w:style>
  <w:style w:type="paragraph" w:customStyle="1" w:styleId="Command10">
    <w:name w:val="Command10"/>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C94050"/>
    <w:rPr>
      <w:rFonts w:ascii="Arial" w:hAnsi="Arial" w:cs="Courier New"/>
      <w:b/>
      <w:sz w:val="20"/>
    </w:rPr>
  </w:style>
  <w:style w:type="character" w:customStyle="1" w:styleId="Heading3Char111">
    <w:name w:val="Heading 3 Char1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C94050"/>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C94050"/>
    <w:rPr>
      <w:rFonts w:ascii="Arial" w:hAnsi="Arial"/>
      <w:color w:val="000000"/>
      <w:sz w:val="16"/>
      <w:szCs w:val="16"/>
      <w:lang w:val="en-US" w:eastAsia="en-US" w:bidi="ar-SA"/>
    </w:rPr>
  </w:style>
  <w:style w:type="character" w:customStyle="1" w:styleId="TitleChar111">
    <w:name w:val="Title Char111"/>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C94050"/>
    <w:pPr>
      <w:jc w:val="center"/>
    </w:pPr>
  </w:style>
  <w:style w:type="character" w:customStyle="1" w:styleId="HeaderChar111">
    <w:name w:val="Header Char111"/>
    <w:basedOn w:val="DefaultParagraphFont"/>
    <w:uiPriority w:val="99"/>
    <w:rsid w:val="00C94050"/>
    <w:rPr>
      <w:rFonts w:ascii="Arial" w:hAnsi="Arial"/>
      <w:b/>
      <w:bCs/>
      <w:noProof/>
      <w:color w:val="000000"/>
      <w:lang w:val="en-US" w:eastAsia="en-US" w:bidi="ar-SA"/>
    </w:rPr>
  </w:style>
  <w:style w:type="paragraph" w:customStyle="1" w:styleId="Exar111">
    <w:name w:val="Exar111"/>
    <w:basedOn w:val="Footer"/>
    <w:rsid w:val="00C94050"/>
    <w:pPr>
      <w:tabs>
        <w:tab w:val="clear" w:pos="9360"/>
        <w:tab w:val="left" w:pos="720"/>
        <w:tab w:val="right" w:pos="8640"/>
      </w:tabs>
    </w:pPr>
    <w:rPr>
      <w:b/>
      <w:color w:val="2F4D87"/>
    </w:rPr>
  </w:style>
  <w:style w:type="character" w:customStyle="1" w:styleId="NoteHeadingChar11">
    <w:name w:val="Note Heading Char11"/>
    <w:basedOn w:val="DefaultParagraphFont"/>
    <w:rsid w:val="00C94050"/>
    <w:rPr>
      <w:b/>
    </w:rPr>
  </w:style>
  <w:style w:type="character" w:customStyle="1" w:styleId="BalloonTextChar111">
    <w:name w:val="Balloon Text Char111"/>
    <w:basedOn w:val="DefaultParagraphFont"/>
    <w:uiPriority w:val="99"/>
    <w:semiHidden/>
    <w:rsid w:val="00C94050"/>
    <w:rPr>
      <w:rFonts w:ascii="Tahoma" w:hAnsi="Tahoma" w:cs="Tahoma"/>
      <w:sz w:val="16"/>
      <w:szCs w:val="16"/>
    </w:rPr>
  </w:style>
  <w:style w:type="character" w:customStyle="1" w:styleId="ClosingChar11">
    <w:name w:val="Closing Char11"/>
    <w:basedOn w:val="DefaultParagraphFont"/>
    <w:rsid w:val="00C94050"/>
  </w:style>
  <w:style w:type="character" w:customStyle="1" w:styleId="CommentTextChar111">
    <w:name w:val="Comment Text Char111"/>
    <w:basedOn w:val="DefaultParagraphFont"/>
    <w:uiPriority w:val="99"/>
    <w:semiHidden/>
    <w:rsid w:val="00C94050"/>
  </w:style>
  <w:style w:type="character" w:customStyle="1" w:styleId="CommentSubjectChar111">
    <w:name w:val="Comment Subject Char111"/>
    <w:basedOn w:val="CommentTextChar"/>
    <w:uiPriority w:val="99"/>
    <w:semiHidden/>
    <w:rsid w:val="00C94050"/>
    <w:rPr>
      <w:rFonts w:eastAsiaTheme="minorEastAsia"/>
      <w:b/>
    </w:rPr>
  </w:style>
  <w:style w:type="character" w:customStyle="1" w:styleId="DateChar11">
    <w:name w:val="Date Char11"/>
    <w:basedOn w:val="DefaultParagraphFont"/>
    <w:rsid w:val="00C94050"/>
  </w:style>
  <w:style w:type="character" w:customStyle="1" w:styleId="DocumentMapChar11">
    <w:name w:val="Document Map Char11"/>
    <w:basedOn w:val="DefaultParagraphFont"/>
    <w:semiHidden/>
    <w:rsid w:val="00C94050"/>
    <w:rPr>
      <w:rFonts w:ascii="Tahoma" w:hAnsi="Tahoma" w:cs="Tahoma"/>
      <w:shd w:val="clear" w:color="auto" w:fill="000080"/>
    </w:rPr>
  </w:style>
  <w:style w:type="character" w:customStyle="1" w:styleId="EndnoteTextChar11">
    <w:name w:val="Endnote Text Char11"/>
    <w:basedOn w:val="DefaultParagraphFont"/>
    <w:semiHidden/>
    <w:rsid w:val="00C94050"/>
  </w:style>
  <w:style w:type="character" w:customStyle="1" w:styleId="FootnoteTextChar11">
    <w:name w:val="Footnote Text Char11"/>
    <w:basedOn w:val="DefaultParagraphFont"/>
    <w:semiHidden/>
    <w:rsid w:val="00C94050"/>
  </w:style>
  <w:style w:type="character" w:customStyle="1" w:styleId="MacroTextChar11">
    <w:name w:val="Macro Text Char11"/>
    <w:basedOn w:val="DefaultParagraphFont"/>
    <w:semiHidden/>
    <w:rsid w:val="00C94050"/>
    <w:rPr>
      <w:rFonts w:ascii="Courier New" w:hAnsi="Courier New" w:cs="Courier New"/>
      <w:color w:val="000000"/>
    </w:rPr>
  </w:style>
  <w:style w:type="character" w:customStyle="1" w:styleId="HTMLPreformattedChar111">
    <w:name w:val="HTML Preformatted Char111"/>
    <w:basedOn w:val="DefaultParagraphFont"/>
    <w:uiPriority w:val="99"/>
    <w:rsid w:val="00C94050"/>
    <w:rPr>
      <w:rFonts w:ascii="Courier New" w:hAnsi="Courier New" w:cs="Courier New"/>
      <w:color w:val="auto"/>
      <w:kern w:val="0"/>
    </w:rPr>
  </w:style>
  <w:style w:type="character" w:customStyle="1" w:styleId="SubtitleChar111">
    <w:name w:val="Subtitle Char111"/>
    <w:basedOn w:val="DefaultParagraphFont"/>
    <w:uiPriority w:val="11"/>
    <w:rsid w:val="00C94050"/>
    <w:rPr>
      <w:color w:val="5A5A5A" w:themeColor="text1" w:themeTint="A5"/>
      <w:spacing w:val="10"/>
    </w:rPr>
  </w:style>
  <w:style w:type="character" w:customStyle="1" w:styleId="QuoteChar111">
    <w:name w:val="Quote Char111"/>
    <w:basedOn w:val="DefaultParagraphFont"/>
    <w:uiPriority w:val="29"/>
    <w:rsid w:val="00C94050"/>
    <w:rPr>
      <w:i/>
      <w:iCs/>
      <w:color w:val="000000" w:themeColor="text1"/>
    </w:rPr>
  </w:style>
  <w:style w:type="character" w:customStyle="1" w:styleId="IntenseQuoteChar111">
    <w:name w:val="Intense Quote Char111"/>
    <w:basedOn w:val="DefaultParagraphFont"/>
    <w:uiPriority w:val="30"/>
    <w:rsid w:val="00C94050"/>
    <w:rPr>
      <w:color w:val="000000" w:themeColor="text1"/>
      <w:shd w:val="clear" w:color="auto" w:fill="F2F2F2" w:themeFill="background1" w:themeFillShade="F2"/>
    </w:rPr>
  </w:style>
  <w:style w:type="character" w:customStyle="1" w:styleId="BodyTextChar111">
    <w:name w:val="Body Text Char111"/>
    <w:basedOn w:val="DefaultParagraphFont"/>
    <w:rsid w:val="00C94050"/>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C94050"/>
    <w:rPr>
      <w:rFonts w:eastAsiaTheme="minorEastAsia"/>
    </w:rPr>
  </w:style>
  <w:style w:type="character" w:customStyle="1" w:styleId="BodyText3Char111">
    <w:name w:val="Body Text 3 Char111"/>
    <w:basedOn w:val="DefaultParagraphFont"/>
    <w:uiPriority w:val="99"/>
    <w:semiHidden/>
    <w:rsid w:val="00C94050"/>
    <w:rPr>
      <w:rFonts w:eastAsiaTheme="minorEastAsia"/>
      <w:sz w:val="16"/>
      <w:szCs w:val="16"/>
    </w:rPr>
  </w:style>
  <w:style w:type="character" w:customStyle="1" w:styleId="BodyTextIndentChar111">
    <w:name w:val="Body Text Indent Char111"/>
    <w:basedOn w:val="DefaultParagraphFont"/>
    <w:uiPriority w:val="99"/>
    <w:semiHidden/>
    <w:rsid w:val="00C94050"/>
    <w:rPr>
      <w:rFonts w:eastAsiaTheme="minorEastAsia"/>
    </w:rPr>
  </w:style>
  <w:style w:type="character" w:customStyle="1" w:styleId="BodyTextFirstIndent2Char111">
    <w:name w:val="Body Text First Indent 2 Char111"/>
    <w:basedOn w:val="BodyTextIndentChar1"/>
    <w:uiPriority w:val="99"/>
    <w:semiHidden/>
    <w:rsid w:val="00C94050"/>
    <w:rPr>
      <w:rFonts w:eastAsiaTheme="minorEastAsia"/>
    </w:rPr>
  </w:style>
  <w:style w:type="character" w:customStyle="1" w:styleId="BodyTextIndent2Char111">
    <w:name w:val="Body Text Indent 2 Char111"/>
    <w:basedOn w:val="DefaultParagraphFont"/>
    <w:uiPriority w:val="99"/>
    <w:semiHidden/>
    <w:rsid w:val="00C94050"/>
    <w:rPr>
      <w:rFonts w:eastAsiaTheme="minorEastAsia"/>
    </w:rPr>
  </w:style>
  <w:style w:type="character" w:customStyle="1" w:styleId="BodyTextIndent3Char111">
    <w:name w:val="Body Text Indent 3 Char111"/>
    <w:basedOn w:val="DefaultParagraphFont"/>
    <w:uiPriority w:val="99"/>
    <w:semiHidden/>
    <w:rsid w:val="00C94050"/>
    <w:rPr>
      <w:rFonts w:eastAsiaTheme="minorEastAsia"/>
      <w:sz w:val="16"/>
      <w:szCs w:val="16"/>
    </w:rPr>
  </w:style>
  <w:style w:type="character" w:customStyle="1" w:styleId="E-mailSignatureChar111">
    <w:name w:val="E-mail Signature Char111"/>
    <w:basedOn w:val="DefaultParagraphFont"/>
    <w:uiPriority w:val="99"/>
    <w:semiHidden/>
    <w:rsid w:val="00C94050"/>
    <w:rPr>
      <w:rFonts w:eastAsiaTheme="minorEastAsia"/>
    </w:rPr>
  </w:style>
  <w:style w:type="character" w:customStyle="1" w:styleId="HTMLAddressChar111">
    <w:name w:val="HTML Address Char111"/>
    <w:basedOn w:val="DefaultParagraphFont"/>
    <w:uiPriority w:val="99"/>
    <w:semiHidden/>
    <w:rsid w:val="00C94050"/>
    <w:rPr>
      <w:rFonts w:eastAsiaTheme="minorEastAsia"/>
      <w:i/>
      <w:iCs/>
    </w:rPr>
  </w:style>
  <w:style w:type="character" w:customStyle="1" w:styleId="MessageHeaderChar111">
    <w:name w:val="Message Header Char111"/>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C94050"/>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C94050"/>
    <w:rPr>
      <w:rFonts w:eastAsiaTheme="minorEastAsia"/>
    </w:rPr>
  </w:style>
  <w:style w:type="character" w:customStyle="1" w:styleId="Heading1Char211">
    <w:name w:val="Heading 1 Char2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C94050"/>
    <w:pPr>
      <w:jc w:val="center"/>
    </w:pPr>
  </w:style>
  <w:style w:type="character" w:customStyle="1" w:styleId="HeaderChar211">
    <w:name w:val="Header Char211"/>
    <w:basedOn w:val="DefaultParagraphFont"/>
    <w:uiPriority w:val="99"/>
    <w:rsid w:val="00C94050"/>
    <w:rPr>
      <w:rFonts w:ascii="Arial" w:hAnsi="Arial"/>
      <w:b/>
      <w:bCs/>
      <w:noProof/>
      <w:color w:val="000000"/>
      <w:lang w:val="en-US" w:eastAsia="en-US" w:bidi="ar-SA"/>
    </w:rPr>
  </w:style>
  <w:style w:type="paragraph" w:customStyle="1" w:styleId="Exar211">
    <w:name w:val="Exar211"/>
    <w:basedOn w:val="Footer"/>
    <w:rsid w:val="00C94050"/>
    <w:pPr>
      <w:tabs>
        <w:tab w:val="clear" w:pos="9360"/>
        <w:tab w:val="left" w:pos="720"/>
        <w:tab w:val="right" w:pos="8640"/>
      </w:tabs>
    </w:pPr>
    <w:rPr>
      <w:b/>
      <w:color w:val="2F4D87"/>
    </w:rPr>
  </w:style>
  <w:style w:type="paragraph" w:customStyle="1" w:styleId="ImportantNote111">
    <w:name w:val="Important Note1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C94050"/>
    <w:pPr>
      <w:tabs>
        <w:tab w:val="left" w:pos="2700"/>
      </w:tabs>
      <w:jc w:val="both"/>
    </w:pPr>
    <w:rPr>
      <w:szCs w:val="24"/>
    </w:rPr>
  </w:style>
  <w:style w:type="paragraph" w:customStyle="1" w:styleId="FooterCentered311">
    <w:name w:val="FooterCentered311"/>
    <w:basedOn w:val="Footer"/>
    <w:rsid w:val="00C94050"/>
    <w:pPr>
      <w:jc w:val="center"/>
    </w:pPr>
  </w:style>
  <w:style w:type="character" w:customStyle="1" w:styleId="HeaderChar311">
    <w:name w:val="Header Char311"/>
    <w:basedOn w:val="DefaultParagraphFont"/>
    <w:uiPriority w:val="99"/>
    <w:rsid w:val="00C94050"/>
    <w:rPr>
      <w:rFonts w:ascii="Arial" w:hAnsi="Arial"/>
      <w:b/>
      <w:bCs/>
      <w:noProof/>
      <w:color w:val="000000"/>
      <w:lang w:val="en-US" w:eastAsia="en-US" w:bidi="ar-SA"/>
    </w:rPr>
  </w:style>
  <w:style w:type="paragraph" w:customStyle="1" w:styleId="Exar311">
    <w:name w:val="Exar311"/>
    <w:basedOn w:val="Footer"/>
    <w:rsid w:val="00C94050"/>
    <w:pPr>
      <w:tabs>
        <w:tab w:val="clear" w:pos="9360"/>
        <w:tab w:val="left" w:pos="720"/>
        <w:tab w:val="right" w:pos="8640"/>
      </w:tabs>
    </w:pPr>
    <w:rPr>
      <w:b/>
      <w:color w:val="2F4D87"/>
    </w:rPr>
  </w:style>
  <w:style w:type="paragraph" w:customStyle="1" w:styleId="ImportantNote211">
    <w:name w:val="Important Note2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C94050"/>
    <w:rPr>
      <w:rFonts w:asciiTheme="majorHAnsi" w:eastAsiaTheme="majorEastAsia" w:hAnsiTheme="majorHAnsi" w:cstheme="majorBidi"/>
      <w:b/>
      <w:bCs/>
      <w:color w:val="000000" w:themeColor="text1"/>
    </w:rPr>
  </w:style>
  <w:style w:type="paragraph" w:customStyle="1" w:styleId="Body211">
    <w:name w:val="Body211"/>
    <w:qFormat/>
    <w:rsid w:val="00C94050"/>
    <w:pPr>
      <w:tabs>
        <w:tab w:val="left" w:pos="2700"/>
      </w:tabs>
      <w:jc w:val="both"/>
    </w:pPr>
    <w:rPr>
      <w:szCs w:val="24"/>
    </w:rPr>
  </w:style>
  <w:style w:type="paragraph" w:customStyle="1" w:styleId="FooterCentered411">
    <w:name w:val="FooterCentered411"/>
    <w:basedOn w:val="Footer"/>
    <w:rsid w:val="00C94050"/>
    <w:pPr>
      <w:jc w:val="center"/>
    </w:pPr>
  </w:style>
  <w:style w:type="character" w:customStyle="1" w:styleId="HeaderChar411">
    <w:name w:val="Header Char411"/>
    <w:basedOn w:val="DefaultParagraphFont"/>
    <w:uiPriority w:val="99"/>
    <w:rsid w:val="00C94050"/>
    <w:rPr>
      <w:rFonts w:ascii="Arial" w:hAnsi="Arial"/>
      <w:b/>
      <w:bCs/>
      <w:noProof/>
      <w:color w:val="000000"/>
      <w:lang w:val="en-US" w:eastAsia="en-US" w:bidi="ar-SA"/>
    </w:rPr>
  </w:style>
  <w:style w:type="paragraph" w:customStyle="1" w:styleId="Exar411">
    <w:name w:val="Exar411"/>
    <w:basedOn w:val="Footer"/>
    <w:rsid w:val="00C94050"/>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C94050"/>
    <w:rPr>
      <w:rFonts w:ascii="Arial" w:hAnsi="Arial" w:cs="Courier New"/>
      <w:b/>
      <w:sz w:val="20"/>
    </w:rPr>
  </w:style>
  <w:style w:type="paragraph" w:customStyle="1" w:styleId="Anchor111">
    <w:name w:val="Anchor111"/>
    <w:rsid w:val="00C94050"/>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ullet1111">
    <w:name w:val="Bullet1111"/>
    <w:rsid w:val="00C94050"/>
    <w:pPr>
      <w:tabs>
        <w:tab w:val="left" w:pos="900"/>
      </w:tabs>
      <w:spacing w:before="120" w:line="280" w:lineRule="atLeast"/>
      <w:ind w:left="720" w:hanging="360"/>
    </w:pPr>
  </w:style>
  <w:style w:type="paragraph" w:customStyle="1" w:styleId="Command211">
    <w:name w:val="Command2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C94050"/>
    <w:pPr>
      <w:tabs>
        <w:tab w:val="left" w:pos="2700"/>
      </w:tabs>
      <w:jc w:val="both"/>
    </w:pPr>
    <w:rPr>
      <w:szCs w:val="24"/>
    </w:rPr>
  </w:style>
  <w:style w:type="paragraph" w:customStyle="1" w:styleId="ImportantNote311">
    <w:name w:val="Important Note3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C94050"/>
    <w:rPr>
      <w:rFonts w:asciiTheme="majorHAnsi" w:eastAsiaTheme="majorEastAsia" w:hAnsiTheme="majorHAnsi" w:cstheme="majorBidi"/>
      <w:b/>
      <w:bCs/>
      <w:color w:val="000000" w:themeColor="text1"/>
    </w:rPr>
  </w:style>
  <w:style w:type="paragraph" w:customStyle="1" w:styleId="Body411">
    <w:name w:val="Body411"/>
    <w:qFormat/>
    <w:rsid w:val="00C94050"/>
    <w:pPr>
      <w:tabs>
        <w:tab w:val="left" w:pos="2700"/>
      </w:tabs>
      <w:jc w:val="both"/>
    </w:pPr>
    <w:rPr>
      <w:szCs w:val="24"/>
    </w:rPr>
  </w:style>
  <w:style w:type="paragraph" w:customStyle="1" w:styleId="FooterCentered511">
    <w:name w:val="FooterCentered511"/>
    <w:basedOn w:val="Footer"/>
    <w:rsid w:val="00C94050"/>
    <w:pPr>
      <w:jc w:val="center"/>
    </w:pPr>
  </w:style>
  <w:style w:type="character" w:customStyle="1" w:styleId="HeaderChar511">
    <w:name w:val="Header Char511"/>
    <w:basedOn w:val="DefaultParagraphFont"/>
    <w:uiPriority w:val="99"/>
    <w:rsid w:val="00C94050"/>
    <w:rPr>
      <w:rFonts w:ascii="Arial" w:hAnsi="Arial"/>
      <w:b/>
      <w:bCs/>
      <w:noProof/>
      <w:color w:val="000000"/>
      <w:lang w:val="en-US" w:eastAsia="en-US" w:bidi="ar-SA"/>
    </w:rPr>
  </w:style>
  <w:style w:type="paragraph" w:customStyle="1" w:styleId="Exar511">
    <w:name w:val="Exar511"/>
    <w:basedOn w:val="Footer"/>
    <w:rsid w:val="00C94050"/>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C94050"/>
    <w:rPr>
      <w:rFonts w:asciiTheme="majorHAnsi" w:eastAsiaTheme="majorEastAsia" w:hAnsiTheme="majorHAnsi" w:cstheme="majorBidi"/>
      <w:b/>
      <w:bCs/>
      <w:color w:val="000000" w:themeColor="text1"/>
    </w:rPr>
  </w:style>
  <w:style w:type="paragraph" w:customStyle="1" w:styleId="Body511">
    <w:name w:val="Body511"/>
    <w:qFormat/>
    <w:rsid w:val="00C94050"/>
    <w:pPr>
      <w:tabs>
        <w:tab w:val="left" w:pos="2700"/>
      </w:tabs>
      <w:jc w:val="both"/>
    </w:pPr>
    <w:rPr>
      <w:szCs w:val="24"/>
    </w:rPr>
  </w:style>
  <w:style w:type="paragraph" w:customStyle="1" w:styleId="Bullet1211">
    <w:name w:val="Bullet1211"/>
    <w:rsid w:val="00C94050"/>
    <w:pPr>
      <w:tabs>
        <w:tab w:val="left" w:pos="900"/>
      </w:tabs>
      <w:spacing w:before="120" w:line="280" w:lineRule="atLeast"/>
      <w:ind w:left="720" w:hanging="360"/>
    </w:pPr>
  </w:style>
  <w:style w:type="paragraph" w:customStyle="1" w:styleId="FigureCaptionCentered111">
    <w:name w:val="Figure Caption Centered111"/>
    <w:basedOn w:val="Normal"/>
    <w:rsid w:val="00C94050"/>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ullet1311">
    <w:name w:val="Bullet1311"/>
    <w:rsid w:val="00C94050"/>
    <w:pPr>
      <w:tabs>
        <w:tab w:val="left" w:pos="900"/>
      </w:tabs>
      <w:spacing w:before="120" w:line="280" w:lineRule="atLeast"/>
      <w:ind w:left="720" w:hanging="360"/>
    </w:pPr>
  </w:style>
  <w:style w:type="paragraph" w:customStyle="1" w:styleId="FooterCentered611">
    <w:name w:val="FooterCentered611"/>
    <w:basedOn w:val="Footer"/>
    <w:rsid w:val="00C94050"/>
    <w:pPr>
      <w:jc w:val="center"/>
    </w:pPr>
  </w:style>
  <w:style w:type="character" w:customStyle="1" w:styleId="HeaderChar611">
    <w:name w:val="Header Char611"/>
    <w:basedOn w:val="DefaultParagraphFont"/>
    <w:uiPriority w:val="99"/>
    <w:rsid w:val="00C94050"/>
    <w:rPr>
      <w:rFonts w:ascii="Arial" w:hAnsi="Arial"/>
      <w:b/>
      <w:bCs/>
      <w:noProof/>
      <w:color w:val="000000"/>
      <w:lang w:val="en-US" w:eastAsia="en-US" w:bidi="ar-SA"/>
    </w:rPr>
  </w:style>
  <w:style w:type="paragraph" w:customStyle="1" w:styleId="Exar611">
    <w:name w:val="Exar611"/>
    <w:basedOn w:val="Footer"/>
    <w:rsid w:val="00C94050"/>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C94050"/>
    <w:rPr>
      <w:rFonts w:ascii="Arial" w:hAnsi="Arial"/>
      <w:b/>
      <w:bCs/>
      <w:noProof/>
      <w:color w:val="000000"/>
      <w:lang w:val="en-US" w:eastAsia="en-US" w:bidi="ar-SA"/>
    </w:rPr>
  </w:style>
  <w:style w:type="character" w:customStyle="1" w:styleId="TitleChar211">
    <w:name w:val="Title Char211"/>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C94050"/>
    <w:pPr>
      <w:spacing w:before="720" w:after="720" w:line="720" w:lineRule="exact"/>
      <w:ind w:left="432"/>
    </w:pPr>
    <w:rPr>
      <w:rFonts w:ascii="Arial" w:hAnsi="Arial"/>
      <w:b/>
      <w:color w:val="2F4D87"/>
      <w:sz w:val="44"/>
    </w:rPr>
  </w:style>
  <w:style w:type="paragraph" w:customStyle="1" w:styleId="Contents111">
    <w:name w:val="Contents111"/>
    <w:basedOn w:val="Title"/>
    <w:rsid w:val="00C94050"/>
    <w:rPr>
      <w:szCs w:val="40"/>
    </w:rPr>
  </w:style>
  <w:style w:type="paragraph" w:customStyle="1" w:styleId="DocumentTitle111">
    <w:name w:val="Document Title111"/>
    <w:next w:val="Body"/>
    <w:rsid w:val="00C94050"/>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C94050"/>
    <w:pPr>
      <w:tabs>
        <w:tab w:val="clear" w:pos="2700"/>
        <w:tab w:val="left" w:pos="1440"/>
        <w:tab w:val="left" w:pos="2160"/>
      </w:tabs>
    </w:pPr>
    <w:rPr>
      <w:b/>
      <w:sz w:val="24"/>
    </w:rPr>
  </w:style>
  <w:style w:type="paragraph" w:customStyle="1" w:styleId="Body141">
    <w:name w:val="Body141"/>
    <w:qFormat/>
    <w:rsid w:val="00C94050"/>
    <w:pPr>
      <w:tabs>
        <w:tab w:val="left" w:pos="2700"/>
      </w:tabs>
      <w:jc w:val="both"/>
    </w:pPr>
    <w:rPr>
      <w:szCs w:val="24"/>
    </w:rPr>
  </w:style>
  <w:style w:type="paragraph" w:customStyle="1" w:styleId="Bullet181">
    <w:name w:val="Bullet181"/>
    <w:rsid w:val="00C94050"/>
    <w:pPr>
      <w:tabs>
        <w:tab w:val="left" w:pos="900"/>
      </w:tabs>
      <w:spacing w:before="120" w:line="280" w:lineRule="atLeast"/>
      <w:ind w:left="720" w:hanging="360"/>
    </w:pPr>
  </w:style>
  <w:style w:type="paragraph" w:customStyle="1" w:styleId="FooterCentered171">
    <w:name w:val="FooterCentered171"/>
    <w:basedOn w:val="Footer"/>
    <w:rsid w:val="00C94050"/>
    <w:pPr>
      <w:jc w:val="center"/>
    </w:pPr>
  </w:style>
  <w:style w:type="paragraph" w:customStyle="1" w:styleId="Exar171">
    <w:name w:val="Exar171"/>
    <w:basedOn w:val="Footer"/>
    <w:rsid w:val="00C94050"/>
    <w:pPr>
      <w:tabs>
        <w:tab w:val="clear" w:pos="9360"/>
        <w:tab w:val="left" w:pos="720"/>
        <w:tab w:val="right" w:pos="8640"/>
      </w:tabs>
    </w:pPr>
    <w:rPr>
      <w:b/>
      <w:color w:val="2F4D87"/>
    </w:rPr>
  </w:style>
  <w:style w:type="paragraph" w:customStyle="1" w:styleId="Command101">
    <w:name w:val="Command10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C94050"/>
    <w:rPr>
      <w:rFonts w:ascii="Arial" w:hAnsi="Arial" w:cs="Courier New"/>
      <w:b/>
      <w:sz w:val="20"/>
    </w:rPr>
  </w:style>
  <w:style w:type="paragraph" w:customStyle="1" w:styleId="FooterCentered18">
    <w:name w:val="FooterCentered18"/>
    <w:basedOn w:val="Footer"/>
    <w:rsid w:val="00C94050"/>
    <w:pPr>
      <w:jc w:val="center"/>
    </w:pPr>
  </w:style>
  <w:style w:type="character" w:customStyle="1" w:styleId="HeaderChar18">
    <w:name w:val="Header Char18"/>
    <w:basedOn w:val="DefaultParagraphFont"/>
    <w:uiPriority w:val="99"/>
    <w:rsid w:val="00C94050"/>
    <w:rPr>
      <w:rFonts w:ascii="Arial" w:hAnsi="Arial"/>
      <w:b/>
      <w:bCs/>
      <w:noProof/>
      <w:color w:val="000000"/>
      <w:lang w:val="en-US" w:eastAsia="en-US" w:bidi="ar-SA"/>
    </w:rPr>
  </w:style>
  <w:style w:type="paragraph" w:customStyle="1" w:styleId="Exar18">
    <w:name w:val="Exar18"/>
    <w:basedOn w:val="Footer"/>
    <w:rsid w:val="00C94050"/>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C94050"/>
    <w:rPr>
      <w:rFonts w:ascii="Arial" w:hAnsi="Arial"/>
      <w:color w:val="000000"/>
      <w:sz w:val="16"/>
      <w:szCs w:val="16"/>
      <w:lang w:val="en-US" w:eastAsia="en-US" w:bidi="ar-SA"/>
    </w:rPr>
  </w:style>
  <w:style w:type="paragraph" w:customStyle="1" w:styleId="FooterCentered19">
    <w:name w:val="FooterCentered19"/>
    <w:basedOn w:val="Footer"/>
    <w:rsid w:val="00C94050"/>
    <w:pPr>
      <w:jc w:val="center"/>
    </w:pPr>
  </w:style>
  <w:style w:type="character" w:customStyle="1" w:styleId="HeaderChar19">
    <w:name w:val="Header Char19"/>
    <w:basedOn w:val="DefaultParagraphFont"/>
    <w:uiPriority w:val="99"/>
    <w:rsid w:val="00C94050"/>
    <w:rPr>
      <w:rFonts w:ascii="Arial" w:hAnsi="Arial"/>
      <w:b/>
      <w:bCs/>
      <w:noProof/>
      <w:color w:val="000000"/>
      <w:lang w:val="en-US" w:eastAsia="en-US" w:bidi="ar-SA"/>
    </w:rPr>
  </w:style>
  <w:style w:type="paragraph" w:customStyle="1" w:styleId="Exar19">
    <w:name w:val="Exar19"/>
    <w:basedOn w:val="Footer"/>
    <w:rsid w:val="00C94050"/>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C94050"/>
    <w:rPr>
      <w:rFonts w:ascii="Arial" w:hAnsi="Arial"/>
      <w:b/>
      <w:bCs/>
      <w:noProof/>
      <w:color w:val="000000"/>
      <w:lang w:val="en-US" w:eastAsia="en-US" w:bidi="ar-SA"/>
    </w:rPr>
  </w:style>
  <w:style w:type="table" w:customStyle="1" w:styleId="GridTable1Light-Accent11">
    <w:name w:val="Grid Table 1 Light - Accent 11"/>
    <w:basedOn w:val="TableNormal"/>
    <w:uiPriority w:val="46"/>
    <w:rsid w:val="00C9405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C94050"/>
    <w:pPr>
      <w:tabs>
        <w:tab w:val="left" w:pos="2700"/>
      </w:tabs>
      <w:jc w:val="both"/>
    </w:pPr>
    <w:rPr>
      <w:szCs w:val="24"/>
    </w:rPr>
  </w:style>
  <w:style w:type="paragraph" w:customStyle="1" w:styleId="FooterCentered92">
    <w:name w:val="FooterCentered92"/>
    <w:basedOn w:val="Footer"/>
    <w:rsid w:val="00C94050"/>
    <w:pPr>
      <w:jc w:val="center"/>
    </w:pPr>
  </w:style>
  <w:style w:type="paragraph" w:customStyle="1" w:styleId="Exar92">
    <w:name w:val="Exar92"/>
    <w:basedOn w:val="Footer"/>
    <w:rsid w:val="00C94050"/>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C94050"/>
    <w:pPr>
      <w:tabs>
        <w:tab w:val="left" w:pos="2700"/>
      </w:tabs>
      <w:jc w:val="both"/>
    </w:pPr>
    <w:rPr>
      <w:szCs w:val="24"/>
    </w:rPr>
  </w:style>
  <w:style w:type="character" w:customStyle="1" w:styleId="FooterChar5">
    <w:name w:val="Footer Char5"/>
    <w:basedOn w:val="DefaultParagraphFont"/>
    <w:uiPriority w:val="99"/>
    <w:rsid w:val="00C94050"/>
    <w:rPr>
      <w:rFonts w:ascii="Arial" w:hAnsi="Arial"/>
      <w:color w:val="000000"/>
      <w:sz w:val="16"/>
      <w:szCs w:val="16"/>
      <w:lang w:val="en-US" w:eastAsia="en-US" w:bidi="ar-SA"/>
    </w:rPr>
  </w:style>
  <w:style w:type="character" w:customStyle="1" w:styleId="HeaderChar23">
    <w:name w:val="Header Char23"/>
    <w:basedOn w:val="DefaultParagraphFont"/>
    <w:uiPriority w:val="99"/>
    <w:rsid w:val="00C94050"/>
    <w:rPr>
      <w:rFonts w:ascii="Arial" w:hAnsi="Arial"/>
      <w:b/>
      <w:bCs/>
      <w:noProof/>
      <w:color w:val="000000"/>
      <w:lang w:val="en-US" w:eastAsia="en-US" w:bidi="ar-SA"/>
    </w:rPr>
  </w:style>
  <w:style w:type="table" w:customStyle="1" w:styleId="GridTable4-Accent116">
    <w:name w:val="Grid Table 4 - Accent 116"/>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27">
    <w:name w:val="FooterCentered27"/>
    <w:basedOn w:val="Footer"/>
    <w:rsid w:val="00C94050"/>
    <w:pPr>
      <w:jc w:val="center"/>
    </w:pPr>
  </w:style>
  <w:style w:type="paragraph" w:customStyle="1" w:styleId="Exar27">
    <w:name w:val="Exar27"/>
    <w:basedOn w:val="Footer"/>
    <w:rsid w:val="00C94050"/>
    <w:pPr>
      <w:tabs>
        <w:tab w:val="clear" w:pos="9360"/>
        <w:tab w:val="left" w:pos="720"/>
        <w:tab w:val="right" w:pos="8640"/>
      </w:tabs>
    </w:pPr>
    <w:rPr>
      <w:b/>
      <w:color w:val="2F4D87"/>
    </w:rPr>
  </w:style>
  <w:style w:type="paragraph" w:customStyle="1" w:styleId="FooterCentered28">
    <w:name w:val="FooterCentered28"/>
    <w:basedOn w:val="Footer"/>
    <w:rsid w:val="00C94050"/>
    <w:pPr>
      <w:jc w:val="center"/>
    </w:pPr>
  </w:style>
  <w:style w:type="paragraph" w:customStyle="1" w:styleId="Exar28">
    <w:name w:val="Exar28"/>
    <w:basedOn w:val="Footer"/>
    <w:rsid w:val="00C94050"/>
    <w:pPr>
      <w:tabs>
        <w:tab w:val="clear" w:pos="9360"/>
        <w:tab w:val="left" w:pos="720"/>
        <w:tab w:val="right" w:pos="8640"/>
      </w:tabs>
    </w:pPr>
    <w:rPr>
      <w:b/>
      <w:color w:val="2F4D87"/>
    </w:rPr>
  </w:style>
  <w:style w:type="paragraph" w:customStyle="1" w:styleId="FooterCentered271">
    <w:name w:val="FooterCentered271"/>
    <w:basedOn w:val="Footer"/>
    <w:rsid w:val="00C94050"/>
    <w:pPr>
      <w:jc w:val="center"/>
    </w:pPr>
  </w:style>
  <w:style w:type="paragraph" w:customStyle="1" w:styleId="Exar271">
    <w:name w:val="Exar271"/>
    <w:basedOn w:val="Footer"/>
    <w:rsid w:val="00C94050"/>
    <w:pPr>
      <w:tabs>
        <w:tab w:val="clear" w:pos="9360"/>
        <w:tab w:val="left" w:pos="720"/>
        <w:tab w:val="right" w:pos="8640"/>
      </w:tabs>
    </w:pPr>
    <w:rPr>
      <w:b/>
      <w:color w:val="2F4D87"/>
    </w:rPr>
  </w:style>
  <w:style w:type="paragraph" w:customStyle="1" w:styleId="Body621">
    <w:name w:val="Body621"/>
    <w:qFormat/>
    <w:rsid w:val="00C94050"/>
    <w:pPr>
      <w:tabs>
        <w:tab w:val="left" w:pos="2700"/>
      </w:tabs>
      <w:jc w:val="both"/>
    </w:pPr>
    <w:rPr>
      <w:szCs w:val="24"/>
    </w:rPr>
  </w:style>
  <w:style w:type="paragraph" w:customStyle="1" w:styleId="FooterCentered921">
    <w:name w:val="FooterCentered921"/>
    <w:basedOn w:val="Footer"/>
    <w:rsid w:val="00C94050"/>
    <w:pPr>
      <w:jc w:val="center"/>
    </w:pPr>
  </w:style>
  <w:style w:type="paragraph" w:customStyle="1" w:styleId="Exar921">
    <w:name w:val="Exar921"/>
    <w:basedOn w:val="Footer"/>
    <w:rsid w:val="00C94050"/>
    <w:pPr>
      <w:tabs>
        <w:tab w:val="clear" w:pos="9360"/>
        <w:tab w:val="left" w:pos="720"/>
        <w:tab w:val="right" w:pos="8640"/>
      </w:tabs>
    </w:pPr>
    <w:rPr>
      <w:b/>
      <w:color w:val="2F4D87"/>
    </w:rPr>
  </w:style>
  <w:style w:type="paragraph" w:customStyle="1" w:styleId="FooterCentered72">
    <w:name w:val="FooterCentered72"/>
    <w:basedOn w:val="Footer"/>
    <w:rsid w:val="00C94050"/>
    <w:pPr>
      <w:jc w:val="center"/>
    </w:pPr>
  </w:style>
  <w:style w:type="paragraph" w:customStyle="1" w:styleId="Exar72">
    <w:name w:val="Exar72"/>
    <w:basedOn w:val="Footer"/>
    <w:rsid w:val="00C94050"/>
    <w:pPr>
      <w:tabs>
        <w:tab w:val="clear" w:pos="9360"/>
        <w:tab w:val="left" w:pos="720"/>
        <w:tab w:val="right" w:pos="8640"/>
      </w:tabs>
    </w:pPr>
    <w:rPr>
      <w:b/>
      <w:color w:val="2F4D87"/>
    </w:rPr>
  </w:style>
  <w:style w:type="paragraph" w:customStyle="1" w:styleId="Body142">
    <w:name w:val="Body142"/>
    <w:qFormat/>
    <w:rsid w:val="00C94050"/>
    <w:pPr>
      <w:tabs>
        <w:tab w:val="left" w:pos="2700"/>
      </w:tabs>
      <w:jc w:val="both"/>
    </w:pPr>
    <w:rPr>
      <w:szCs w:val="24"/>
    </w:rPr>
  </w:style>
  <w:style w:type="paragraph" w:customStyle="1" w:styleId="Bullet182">
    <w:name w:val="Bullet182"/>
    <w:rsid w:val="00C94050"/>
    <w:pPr>
      <w:tabs>
        <w:tab w:val="left" w:pos="900"/>
      </w:tabs>
      <w:spacing w:before="120" w:line="280" w:lineRule="atLeast"/>
      <w:ind w:left="720" w:hanging="360"/>
    </w:pPr>
  </w:style>
  <w:style w:type="paragraph" w:customStyle="1" w:styleId="Command102">
    <w:name w:val="Command10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C94050"/>
    <w:rPr>
      <w:rFonts w:ascii="Arial" w:hAnsi="Arial"/>
      <w:color w:val="000000"/>
      <w:sz w:val="16"/>
      <w:szCs w:val="16"/>
      <w:lang w:val="en-US" w:eastAsia="en-US" w:bidi="ar-SA"/>
    </w:rPr>
  </w:style>
  <w:style w:type="paragraph" w:customStyle="1" w:styleId="Body52">
    <w:name w:val="Body52"/>
    <w:qFormat/>
    <w:rsid w:val="00C94050"/>
    <w:pPr>
      <w:tabs>
        <w:tab w:val="left" w:pos="2700"/>
      </w:tabs>
      <w:jc w:val="both"/>
    </w:pPr>
    <w:rPr>
      <w:szCs w:val="24"/>
    </w:rPr>
  </w:style>
  <w:style w:type="paragraph" w:customStyle="1" w:styleId="FooterCentered82">
    <w:name w:val="FooterCentered82"/>
    <w:basedOn w:val="Footer"/>
    <w:rsid w:val="00C94050"/>
    <w:pPr>
      <w:jc w:val="center"/>
    </w:pPr>
  </w:style>
  <w:style w:type="paragraph" w:customStyle="1" w:styleId="Exar82">
    <w:name w:val="Exar82"/>
    <w:basedOn w:val="Footer"/>
    <w:rsid w:val="00C94050"/>
    <w:pPr>
      <w:tabs>
        <w:tab w:val="clear" w:pos="9360"/>
        <w:tab w:val="left" w:pos="720"/>
        <w:tab w:val="right" w:pos="8640"/>
      </w:tabs>
    </w:pPr>
    <w:rPr>
      <w:b/>
      <w:color w:val="2F4D87"/>
    </w:rPr>
  </w:style>
  <w:style w:type="paragraph" w:customStyle="1" w:styleId="Command22">
    <w:name w:val="Command2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C94050"/>
    <w:rPr>
      <w:rFonts w:ascii="Arial" w:hAnsi="Arial"/>
      <w:color w:val="000000"/>
      <w:sz w:val="16"/>
      <w:szCs w:val="16"/>
      <w:lang w:val="en-US" w:eastAsia="en-US" w:bidi="ar-SA"/>
    </w:rPr>
  </w:style>
  <w:style w:type="paragraph" w:customStyle="1" w:styleId="Command12">
    <w:name w:val="Command1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C94050"/>
    <w:pPr>
      <w:tabs>
        <w:tab w:val="left" w:pos="900"/>
      </w:tabs>
      <w:spacing w:before="120" w:line="280" w:lineRule="atLeast"/>
      <w:ind w:left="720" w:hanging="360"/>
    </w:pPr>
  </w:style>
  <w:style w:type="paragraph" w:customStyle="1" w:styleId="Command23">
    <w:name w:val="Command2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C94050"/>
    <w:pPr>
      <w:tabs>
        <w:tab w:val="left" w:pos="2700"/>
      </w:tabs>
      <w:jc w:val="both"/>
    </w:pPr>
    <w:rPr>
      <w:szCs w:val="24"/>
    </w:rPr>
  </w:style>
  <w:style w:type="paragraph" w:customStyle="1" w:styleId="Body42">
    <w:name w:val="Body42"/>
    <w:qFormat/>
    <w:rsid w:val="00C94050"/>
    <w:pPr>
      <w:tabs>
        <w:tab w:val="left" w:pos="2700"/>
      </w:tabs>
      <w:jc w:val="both"/>
    </w:pPr>
    <w:rPr>
      <w:szCs w:val="24"/>
    </w:rPr>
  </w:style>
  <w:style w:type="paragraph" w:customStyle="1" w:styleId="FooterCentered52">
    <w:name w:val="FooterCentered52"/>
    <w:basedOn w:val="Footer"/>
    <w:rsid w:val="00C94050"/>
    <w:pPr>
      <w:jc w:val="center"/>
    </w:pPr>
  </w:style>
  <w:style w:type="paragraph" w:customStyle="1" w:styleId="Exar52">
    <w:name w:val="Exar52"/>
    <w:basedOn w:val="Footer"/>
    <w:rsid w:val="00C94050"/>
    <w:pPr>
      <w:tabs>
        <w:tab w:val="clear" w:pos="9360"/>
        <w:tab w:val="left" w:pos="720"/>
        <w:tab w:val="right" w:pos="8640"/>
      </w:tabs>
    </w:pPr>
    <w:rPr>
      <w:b/>
      <w:color w:val="2F4D87"/>
    </w:rPr>
  </w:style>
  <w:style w:type="paragraph" w:customStyle="1" w:styleId="Body53">
    <w:name w:val="Body53"/>
    <w:qFormat/>
    <w:rsid w:val="00C94050"/>
    <w:pPr>
      <w:tabs>
        <w:tab w:val="left" w:pos="2700"/>
      </w:tabs>
      <w:jc w:val="both"/>
    </w:pPr>
    <w:rPr>
      <w:szCs w:val="24"/>
    </w:rPr>
  </w:style>
  <w:style w:type="paragraph" w:customStyle="1" w:styleId="Bullet122">
    <w:name w:val="Bullet122"/>
    <w:rsid w:val="00C94050"/>
    <w:pPr>
      <w:tabs>
        <w:tab w:val="left" w:pos="900"/>
      </w:tabs>
      <w:spacing w:before="120" w:line="280" w:lineRule="atLeast"/>
      <w:ind w:left="720" w:hanging="360"/>
    </w:pPr>
  </w:style>
  <w:style w:type="paragraph" w:customStyle="1" w:styleId="Body63">
    <w:name w:val="Body63"/>
    <w:qFormat/>
    <w:rsid w:val="00C94050"/>
    <w:pPr>
      <w:tabs>
        <w:tab w:val="left" w:pos="2700"/>
      </w:tabs>
      <w:jc w:val="both"/>
    </w:pPr>
    <w:rPr>
      <w:szCs w:val="24"/>
    </w:rPr>
  </w:style>
  <w:style w:type="paragraph" w:customStyle="1" w:styleId="FooterCentered62">
    <w:name w:val="FooterCentered62"/>
    <w:basedOn w:val="Footer"/>
    <w:rsid w:val="00C94050"/>
    <w:pPr>
      <w:jc w:val="center"/>
    </w:pPr>
  </w:style>
  <w:style w:type="paragraph" w:customStyle="1" w:styleId="Exar62">
    <w:name w:val="Exar62"/>
    <w:basedOn w:val="Footer"/>
    <w:rsid w:val="00C94050"/>
    <w:pPr>
      <w:tabs>
        <w:tab w:val="clear" w:pos="9360"/>
        <w:tab w:val="left" w:pos="720"/>
        <w:tab w:val="right" w:pos="8640"/>
      </w:tabs>
    </w:pPr>
    <w:rPr>
      <w:b/>
      <w:color w:val="2F4D87"/>
    </w:rPr>
  </w:style>
  <w:style w:type="paragraph" w:customStyle="1" w:styleId="FooterCentered73">
    <w:name w:val="FooterCentered73"/>
    <w:basedOn w:val="Footer"/>
    <w:rsid w:val="00C94050"/>
    <w:pPr>
      <w:jc w:val="center"/>
    </w:pPr>
  </w:style>
  <w:style w:type="paragraph" w:customStyle="1" w:styleId="Exar73">
    <w:name w:val="Exar73"/>
    <w:basedOn w:val="Footer"/>
    <w:rsid w:val="00C94050"/>
    <w:pPr>
      <w:tabs>
        <w:tab w:val="clear" w:pos="9360"/>
        <w:tab w:val="left" w:pos="720"/>
        <w:tab w:val="right" w:pos="8640"/>
      </w:tabs>
    </w:pPr>
    <w:rPr>
      <w:b/>
      <w:color w:val="2F4D87"/>
    </w:rPr>
  </w:style>
  <w:style w:type="paragraph" w:customStyle="1" w:styleId="FooterCentered83">
    <w:name w:val="FooterCentered83"/>
    <w:basedOn w:val="Footer"/>
    <w:rsid w:val="00C94050"/>
    <w:pPr>
      <w:jc w:val="center"/>
    </w:pPr>
  </w:style>
  <w:style w:type="paragraph" w:customStyle="1" w:styleId="Exar83">
    <w:name w:val="Exar83"/>
    <w:basedOn w:val="Footer"/>
    <w:rsid w:val="00C94050"/>
    <w:pPr>
      <w:tabs>
        <w:tab w:val="clear" w:pos="9360"/>
        <w:tab w:val="left" w:pos="720"/>
        <w:tab w:val="right" w:pos="8640"/>
      </w:tabs>
    </w:pPr>
    <w:rPr>
      <w:b/>
      <w:color w:val="2F4D87"/>
    </w:rPr>
  </w:style>
  <w:style w:type="paragraph" w:customStyle="1" w:styleId="FooterCentered93">
    <w:name w:val="FooterCentered93"/>
    <w:basedOn w:val="Footer"/>
    <w:rsid w:val="00C94050"/>
    <w:pPr>
      <w:jc w:val="center"/>
    </w:pPr>
  </w:style>
  <w:style w:type="paragraph" w:customStyle="1" w:styleId="Exar93">
    <w:name w:val="Exar93"/>
    <w:basedOn w:val="Footer"/>
    <w:rsid w:val="00C94050"/>
    <w:pPr>
      <w:tabs>
        <w:tab w:val="clear" w:pos="9360"/>
        <w:tab w:val="left" w:pos="720"/>
        <w:tab w:val="right" w:pos="8640"/>
      </w:tabs>
    </w:pPr>
    <w:rPr>
      <w:b/>
      <w:color w:val="2F4D87"/>
    </w:rPr>
  </w:style>
  <w:style w:type="paragraph" w:customStyle="1" w:styleId="FooterCentered101">
    <w:name w:val="FooterCentered101"/>
    <w:basedOn w:val="Footer"/>
    <w:rsid w:val="00C94050"/>
    <w:pPr>
      <w:jc w:val="center"/>
    </w:pPr>
  </w:style>
  <w:style w:type="paragraph" w:customStyle="1" w:styleId="Exar101">
    <w:name w:val="Exar101"/>
    <w:basedOn w:val="Footer"/>
    <w:rsid w:val="00C94050"/>
    <w:pPr>
      <w:tabs>
        <w:tab w:val="clear" w:pos="9360"/>
        <w:tab w:val="left" w:pos="720"/>
        <w:tab w:val="right" w:pos="8640"/>
      </w:tabs>
    </w:pPr>
    <w:rPr>
      <w:b/>
      <w:color w:val="2F4D87"/>
    </w:rPr>
  </w:style>
  <w:style w:type="paragraph" w:customStyle="1" w:styleId="Body81">
    <w:name w:val="Body81"/>
    <w:qFormat/>
    <w:rsid w:val="00C94050"/>
    <w:pPr>
      <w:tabs>
        <w:tab w:val="left" w:pos="2700"/>
      </w:tabs>
      <w:jc w:val="both"/>
    </w:pPr>
    <w:rPr>
      <w:szCs w:val="24"/>
    </w:rPr>
  </w:style>
  <w:style w:type="paragraph" w:customStyle="1" w:styleId="Bullet151">
    <w:name w:val="Bullet151"/>
    <w:rsid w:val="00C94050"/>
    <w:pPr>
      <w:tabs>
        <w:tab w:val="left" w:pos="900"/>
      </w:tabs>
      <w:spacing w:before="120" w:line="280" w:lineRule="atLeast"/>
      <w:ind w:left="720" w:hanging="360"/>
    </w:pPr>
  </w:style>
  <w:style w:type="paragraph" w:customStyle="1" w:styleId="Command61">
    <w:name w:val="Command6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C94050"/>
    <w:pPr>
      <w:spacing w:after="200" w:line="240" w:lineRule="auto"/>
      <w:jc w:val="center"/>
    </w:pPr>
    <w:rPr>
      <w:rFonts w:eastAsia="Times New Roman" w:cs="Times New Roman"/>
      <w:b/>
      <w:i/>
      <w:iCs/>
      <w:szCs w:val="20"/>
    </w:rPr>
  </w:style>
  <w:style w:type="paragraph" w:customStyle="1" w:styleId="Body91">
    <w:name w:val="Body91"/>
    <w:qFormat/>
    <w:rsid w:val="00C94050"/>
    <w:pPr>
      <w:tabs>
        <w:tab w:val="left" w:pos="2700"/>
      </w:tabs>
      <w:jc w:val="both"/>
    </w:pPr>
    <w:rPr>
      <w:szCs w:val="24"/>
    </w:rPr>
  </w:style>
  <w:style w:type="paragraph" w:customStyle="1" w:styleId="Bullet161">
    <w:name w:val="Bullet161"/>
    <w:rsid w:val="00C94050"/>
    <w:pPr>
      <w:tabs>
        <w:tab w:val="left" w:pos="900"/>
      </w:tabs>
      <w:spacing w:before="120" w:line="280" w:lineRule="atLeast"/>
      <w:ind w:left="720" w:hanging="360"/>
    </w:pPr>
  </w:style>
  <w:style w:type="paragraph" w:customStyle="1" w:styleId="FooterCentered121">
    <w:name w:val="FooterCentered121"/>
    <w:basedOn w:val="Footer"/>
    <w:rsid w:val="00C94050"/>
    <w:pPr>
      <w:jc w:val="center"/>
    </w:pPr>
  </w:style>
  <w:style w:type="paragraph" w:customStyle="1" w:styleId="Exar121">
    <w:name w:val="Exar121"/>
    <w:basedOn w:val="Footer"/>
    <w:rsid w:val="00C94050"/>
    <w:pPr>
      <w:tabs>
        <w:tab w:val="clear" w:pos="9360"/>
        <w:tab w:val="left" w:pos="720"/>
        <w:tab w:val="right" w:pos="8640"/>
      </w:tabs>
    </w:pPr>
    <w:rPr>
      <w:b/>
      <w:color w:val="2F4D87"/>
    </w:rPr>
  </w:style>
  <w:style w:type="paragraph" w:customStyle="1" w:styleId="Body101">
    <w:name w:val="Body101"/>
    <w:qFormat/>
    <w:rsid w:val="00C94050"/>
    <w:pPr>
      <w:tabs>
        <w:tab w:val="left" w:pos="2700"/>
      </w:tabs>
      <w:jc w:val="both"/>
    </w:pPr>
    <w:rPr>
      <w:szCs w:val="24"/>
    </w:rPr>
  </w:style>
  <w:style w:type="paragraph" w:customStyle="1" w:styleId="Bullet221">
    <w:name w:val="Bullet221"/>
    <w:rsid w:val="00C94050"/>
    <w:pPr>
      <w:spacing w:before="120"/>
      <w:ind w:left="1440" w:hanging="360"/>
    </w:pPr>
  </w:style>
  <w:style w:type="paragraph" w:customStyle="1" w:styleId="Bullet321">
    <w:name w:val="Bullet321"/>
    <w:rsid w:val="00C94050"/>
    <w:pPr>
      <w:tabs>
        <w:tab w:val="num" w:pos="1800"/>
      </w:tabs>
      <w:spacing w:before="120"/>
      <w:ind w:left="1800" w:hanging="360"/>
    </w:pPr>
  </w:style>
  <w:style w:type="paragraph" w:customStyle="1" w:styleId="Caution21">
    <w:name w:val="Caution21"/>
    <w:basedOn w:val="Normal"/>
    <w:rsid w:val="00C94050"/>
    <w:pPr>
      <w:tabs>
        <w:tab w:val="left" w:pos="936"/>
      </w:tabs>
      <w:ind w:right="864"/>
      <w:jc w:val="both"/>
    </w:pPr>
    <w:rPr>
      <w:rFonts w:ascii="Arial" w:hAnsi="Arial"/>
      <w:b/>
    </w:rPr>
  </w:style>
  <w:style w:type="paragraph" w:customStyle="1" w:styleId="CellBody21">
    <w:name w:val="CellBody21"/>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C94050"/>
    <w:pPr>
      <w:tabs>
        <w:tab w:val="left" w:pos="538"/>
      </w:tabs>
      <w:ind w:left="538" w:hanging="360"/>
    </w:pPr>
    <w:rPr>
      <w:sz w:val="18"/>
      <w:szCs w:val="18"/>
    </w:rPr>
  </w:style>
  <w:style w:type="paragraph" w:customStyle="1" w:styleId="CellHeading21">
    <w:name w:val="CellHeading21"/>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C94050"/>
    <w:pPr>
      <w:ind w:left="360" w:right="432"/>
    </w:pPr>
    <w:rPr>
      <w:sz w:val="18"/>
      <w:szCs w:val="18"/>
    </w:rPr>
  </w:style>
  <w:style w:type="paragraph" w:customStyle="1" w:styleId="Code21">
    <w:name w:val="Code21"/>
    <w:basedOn w:val="Normal"/>
    <w:rsid w:val="00C94050"/>
    <w:pPr>
      <w:tabs>
        <w:tab w:val="left" w:pos="3600"/>
        <w:tab w:val="left" w:pos="5760"/>
      </w:tabs>
    </w:pPr>
    <w:rPr>
      <w:rFonts w:ascii="Courier New" w:hAnsi="Courier New"/>
      <w:sz w:val="18"/>
      <w:szCs w:val="16"/>
    </w:rPr>
  </w:style>
  <w:style w:type="paragraph" w:customStyle="1" w:styleId="Equation21">
    <w:name w:val="Equation21"/>
    <w:rsid w:val="00C94050"/>
    <w:pPr>
      <w:tabs>
        <w:tab w:val="num" w:pos="720"/>
      </w:tabs>
      <w:spacing w:before="240" w:after="240"/>
      <w:ind w:left="864" w:hanging="504"/>
    </w:pPr>
    <w:rPr>
      <w:i/>
    </w:rPr>
  </w:style>
  <w:style w:type="paragraph" w:customStyle="1" w:styleId="Figure21">
    <w:name w:val="Figure21"/>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C94050"/>
    <w:pPr>
      <w:jc w:val="center"/>
    </w:pPr>
    <w:rPr>
      <w:rFonts w:ascii="Arial" w:hAnsi="Arial" w:cs="Helvetica"/>
      <w:sz w:val="16"/>
      <w:szCs w:val="16"/>
    </w:rPr>
  </w:style>
  <w:style w:type="paragraph" w:customStyle="1" w:styleId="Footnote21">
    <w:name w:val="Footnote21"/>
    <w:basedOn w:val="Normal"/>
    <w:rsid w:val="00C94050"/>
    <w:pPr>
      <w:tabs>
        <w:tab w:val="left" w:pos="115"/>
        <w:tab w:val="left" w:pos="288"/>
      </w:tabs>
      <w:ind w:left="2333" w:hanging="173"/>
    </w:pPr>
    <w:rPr>
      <w:sz w:val="15"/>
      <w:szCs w:val="15"/>
    </w:rPr>
  </w:style>
  <w:style w:type="paragraph" w:customStyle="1" w:styleId="GlossTerm21">
    <w:name w:val="GlossTerm21"/>
    <w:basedOn w:val="Normal"/>
    <w:rsid w:val="00C94050"/>
    <w:rPr>
      <w:b/>
    </w:rPr>
  </w:style>
  <w:style w:type="paragraph" w:customStyle="1" w:styleId="HeadingFeature21">
    <w:name w:val="HeadingFeature21"/>
    <w:next w:val="Body"/>
    <w:rsid w:val="00C94050"/>
    <w:pPr>
      <w:spacing w:before="360" w:after="240"/>
    </w:pPr>
    <w:rPr>
      <w:rFonts w:ascii="Arial" w:hAnsi="Arial"/>
      <w:b/>
      <w:color w:val="2F4D87"/>
      <w:sz w:val="24"/>
    </w:rPr>
  </w:style>
  <w:style w:type="paragraph" w:customStyle="1" w:styleId="Indent121">
    <w:name w:val="Indent121"/>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C94050"/>
    <w:pPr>
      <w:tabs>
        <w:tab w:val="left" w:pos="1440"/>
      </w:tabs>
      <w:spacing w:before="120"/>
    </w:pPr>
    <w:rPr>
      <w:b/>
      <w:color w:val="2F4D87"/>
    </w:rPr>
  </w:style>
  <w:style w:type="paragraph" w:customStyle="1" w:styleId="RegisterDef21">
    <w:name w:val="Register Def21"/>
    <w:rsid w:val="00C94050"/>
    <w:pPr>
      <w:tabs>
        <w:tab w:val="center" w:pos="2160"/>
        <w:tab w:val="right" w:pos="6480"/>
      </w:tabs>
      <w:spacing w:before="240" w:after="240"/>
      <w:ind w:left="360"/>
    </w:pPr>
    <w:rPr>
      <w:rFonts w:ascii="Arial" w:hAnsi="Arial"/>
    </w:rPr>
  </w:style>
  <w:style w:type="paragraph" w:customStyle="1" w:styleId="Step221">
    <w:name w:val="Step221"/>
    <w:rsid w:val="00C94050"/>
    <w:pPr>
      <w:tabs>
        <w:tab w:val="left" w:pos="720"/>
        <w:tab w:val="right" w:pos="864"/>
        <w:tab w:val="left" w:pos="1080"/>
      </w:tabs>
      <w:ind w:left="1080" w:hanging="360"/>
    </w:pPr>
    <w:rPr>
      <w:rFonts w:ascii="Arial" w:hAnsi="Arial"/>
      <w:b/>
    </w:rPr>
  </w:style>
  <w:style w:type="paragraph" w:customStyle="1" w:styleId="Step321">
    <w:name w:val="Step321"/>
    <w:rsid w:val="00C94050"/>
    <w:pPr>
      <w:tabs>
        <w:tab w:val="num" w:pos="1440"/>
      </w:tabs>
      <w:ind w:left="1440" w:hanging="180"/>
    </w:pPr>
    <w:rPr>
      <w:rFonts w:ascii="Arial" w:hAnsi="Arial"/>
      <w:b/>
    </w:rPr>
  </w:style>
  <w:style w:type="paragraph" w:customStyle="1" w:styleId="TableFootnote21">
    <w:name w:val="TableFootnote21"/>
    <w:rsid w:val="00C94050"/>
    <w:pPr>
      <w:tabs>
        <w:tab w:val="left" w:pos="1743"/>
        <w:tab w:val="left" w:pos="1930"/>
      </w:tabs>
      <w:spacing w:before="240" w:after="240"/>
      <w:ind w:left="1742" w:hanging="187"/>
    </w:pPr>
    <w:rPr>
      <w:sz w:val="15"/>
      <w:szCs w:val="15"/>
    </w:rPr>
  </w:style>
  <w:style w:type="paragraph" w:customStyle="1" w:styleId="TableTitle21">
    <w:name w:val="TableTitle21"/>
    <w:rsid w:val="00C94050"/>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C94050"/>
    <w:pPr>
      <w:jc w:val="center"/>
    </w:pPr>
  </w:style>
  <w:style w:type="paragraph" w:customStyle="1" w:styleId="HeadingPreface21">
    <w:name w:val="HeadingPreface21"/>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C94050"/>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C94050"/>
    <w:pPr>
      <w:spacing w:before="720" w:after="720" w:line="720" w:lineRule="exact"/>
      <w:ind w:left="432"/>
    </w:pPr>
    <w:rPr>
      <w:rFonts w:ascii="Arial" w:hAnsi="Arial"/>
      <w:b/>
      <w:color w:val="2F4D87"/>
      <w:sz w:val="44"/>
    </w:rPr>
  </w:style>
  <w:style w:type="paragraph" w:customStyle="1" w:styleId="BookTitle221">
    <w:name w:val="BookTitle221"/>
    <w:next w:val="Body"/>
    <w:rsid w:val="00C94050"/>
    <w:pPr>
      <w:spacing w:before="520" w:after="480" w:line="520" w:lineRule="exact"/>
      <w:ind w:left="432"/>
    </w:pPr>
    <w:rPr>
      <w:rFonts w:ascii="Arial" w:hAnsi="Arial"/>
      <w:b/>
      <w:color w:val="2F4D87"/>
      <w:sz w:val="40"/>
    </w:rPr>
  </w:style>
  <w:style w:type="paragraph" w:customStyle="1" w:styleId="DocumentType21">
    <w:name w:val="Document Type21"/>
    <w:rsid w:val="00C94050"/>
    <w:pPr>
      <w:spacing w:before="600" w:after="600" w:line="580" w:lineRule="exact"/>
      <w:ind w:left="432"/>
    </w:pPr>
    <w:rPr>
      <w:rFonts w:ascii="Arial" w:hAnsi="Arial"/>
      <w:b/>
      <w:sz w:val="36"/>
    </w:rPr>
  </w:style>
  <w:style w:type="paragraph" w:customStyle="1" w:styleId="InternalUseCover21">
    <w:name w:val="Internal Use Cover21"/>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C94050"/>
    <w:pPr>
      <w:tabs>
        <w:tab w:val="left" w:pos="1800"/>
      </w:tabs>
      <w:ind w:left="432"/>
    </w:pPr>
  </w:style>
  <w:style w:type="paragraph" w:customStyle="1" w:styleId="Exar131">
    <w:name w:val="Exar131"/>
    <w:basedOn w:val="Footer"/>
    <w:rsid w:val="00C94050"/>
    <w:pPr>
      <w:tabs>
        <w:tab w:val="clear" w:pos="9360"/>
        <w:tab w:val="left" w:pos="720"/>
        <w:tab w:val="right" w:pos="8640"/>
      </w:tabs>
    </w:pPr>
    <w:rPr>
      <w:b/>
      <w:color w:val="2F4D87"/>
    </w:rPr>
  </w:style>
  <w:style w:type="paragraph" w:customStyle="1" w:styleId="CONFIDENTIAL21">
    <w:name w:val="CONFIDENTIAL21"/>
    <w:rsid w:val="00C94050"/>
    <w:pPr>
      <w:jc w:val="right"/>
    </w:pPr>
    <w:rPr>
      <w:rFonts w:ascii="Arial" w:hAnsi="Arial"/>
      <w:b/>
      <w:color w:val="2F4D87"/>
      <w:sz w:val="44"/>
    </w:rPr>
  </w:style>
  <w:style w:type="paragraph" w:customStyle="1" w:styleId="Notetext21">
    <w:name w:val="Notetext21"/>
    <w:next w:val="Body"/>
    <w:rsid w:val="00C94050"/>
    <w:pPr>
      <w:ind w:left="547" w:right="1080"/>
      <w:jc w:val="both"/>
    </w:pPr>
  </w:style>
  <w:style w:type="paragraph" w:customStyle="1" w:styleId="PageNumbereven21">
    <w:name w:val="Page Number(even)21"/>
    <w:basedOn w:val="Footer"/>
    <w:semiHidden/>
    <w:rsid w:val="00C94050"/>
  </w:style>
  <w:style w:type="paragraph" w:customStyle="1" w:styleId="Headereven21">
    <w:name w:val="Header(even)21"/>
    <w:basedOn w:val="Header"/>
    <w:rsid w:val="00C94050"/>
    <w:pPr>
      <w:tabs>
        <w:tab w:val="clear" w:pos="9270"/>
      </w:tabs>
    </w:pPr>
  </w:style>
  <w:style w:type="paragraph" w:customStyle="1" w:styleId="Footereven21">
    <w:name w:val="Footer(even)21"/>
    <w:basedOn w:val="Footer"/>
    <w:rsid w:val="00C94050"/>
    <w:pPr>
      <w:ind w:right="-90"/>
    </w:pPr>
  </w:style>
  <w:style w:type="paragraph" w:customStyle="1" w:styleId="Glossary21">
    <w:name w:val="Glossary21"/>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C94050"/>
    <w:rPr>
      <w:rFonts w:ascii="Arial" w:hAnsi="Arial"/>
      <w:b/>
      <w:color w:val="002B5C"/>
      <w:sz w:val="48"/>
    </w:rPr>
  </w:style>
  <w:style w:type="paragraph" w:customStyle="1" w:styleId="Addendum221">
    <w:name w:val="Addendum221"/>
    <w:next w:val="SpecNo"/>
    <w:rsid w:val="00C94050"/>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C94050"/>
  </w:style>
  <w:style w:type="paragraph" w:customStyle="1" w:styleId="SpecNo210">
    <w:name w:val="SpecNo21"/>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C94050"/>
    <w:pPr>
      <w:spacing w:before="120"/>
      <w:ind w:left="1800" w:hanging="1800"/>
    </w:pPr>
  </w:style>
  <w:style w:type="paragraph" w:customStyle="1" w:styleId="Addendum212">
    <w:name w:val="Addendum+21"/>
    <w:basedOn w:val="Addendum"/>
    <w:next w:val="Body"/>
    <w:rsid w:val="00C94050"/>
    <w:pPr>
      <w:numPr>
        <w:numId w:val="0"/>
      </w:numPr>
      <w:tabs>
        <w:tab w:val="num" w:pos="720"/>
      </w:tabs>
      <w:ind w:left="360" w:hanging="360"/>
    </w:pPr>
    <w:rPr>
      <w:sz w:val="44"/>
    </w:rPr>
  </w:style>
  <w:style w:type="paragraph" w:customStyle="1" w:styleId="DocChangeNo21">
    <w:name w:val="DocChangeNo.+21"/>
    <w:basedOn w:val="DocChangeNo"/>
    <w:rsid w:val="00C94050"/>
    <w:pPr>
      <w:numPr>
        <w:numId w:val="0"/>
      </w:numPr>
      <w:ind w:left="1260" w:hanging="1260"/>
    </w:pPr>
  </w:style>
  <w:style w:type="paragraph" w:customStyle="1" w:styleId="DocChangeNo210">
    <w:name w:val="DocChangeNo.21"/>
    <w:next w:val="DocChangeNo0"/>
    <w:rsid w:val="00C94050"/>
    <w:pPr>
      <w:tabs>
        <w:tab w:val="num" w:pos="1260"/>
      </w:tabs>
      <w:spacing w:before="120"/>
      <w:ind w:left="1260" w:hanging="1260"/>
    </w:pPr>
  </w:style>
  <w:style w:type="paragraph" w:customStyle="1" w:styleId="Addendum2210">
    <w:name w:val="Addendum2+21"/>
    <w:basedOn w:val="Addendum2"/>
    <w:rsid w:val="00C94050"/>
    <w:rPr>
      <w:sz w:val="32"/>
    </w:rPr>
  </w:style>
  <w:style w:type="paragraph" w:customStyle="1" w:styleId="CellHeadingUnder21">
    <w:name w:val="CellHeadingUnder21"/>
    <w:basedOn w:val="CellHeading"/>
    <w:next w:val="CellBody"/>
    <w:rsid w:val="00C94050"/>
    <w:rPr>
      <w:u w:val="single"/>
    </w:rPr>
  </w:style>
  <w:style w:type="paragraph" w:customStyle="1" w:styleId="CellNoteHeading21">
    <w:name w:val="CellNoteHeading21"/>
    <w:next w:val="CellNote"/>
    <w:rsid w:val="00C94050"/>
    <w:pPr>
      <w:tabs>
        <w:tab w:val="num" w:pos="648"/>
      </w:tabs>
      <w:ind w:left="648" w:hanging="648"/>
    </w:pPr>
    <w:rPr>
      <w:rFonts w:ascii="Arial" w:hAnsi="Arial"/>
      <w:b/>
      <w:szCs w:val="18"/>
    </w:rPr>
  </w:style>
  <w:style w:type="paragraph" w:customStyle="1" w:styleId="CellHeadingFieldDesc21">
    <w:name w:val="CellHeadingField|Desc21"/>
    <w:rsid w:val="00C94050"/>
    <w:rPr>
      <w:rFonts w:ascii="Arial" w:hAnsi="Arial"/>
      <w:b/>
    </w:rPr>
  </w:style>
  <w:style w:type="paragraph" w:customStyle="1" w:styleId="REGISTERBITFIELDCELL21">
    <w:name w:val="REGISTER|BIT|FIELDCELL21"/>
    <w:basedOn w:val="CellBody"/>
    <w:rsid w:val="00C94050"/>
    <w:rPr>
      <w:rFonts w:ascii="Arial" w:hAnsi="Arial"/>
      <w:b/>
      <w:caps/>
    </w:rPr>
  </w:style>
  <w:style w:type="paragraph" w:customStyle="1" w:styleId="Contents21">
    <w:name w:val="Contents21"/>
    <w:basedOn w:val="Title"/>
    <w:rsid w:val="00C94050"/>
    <w:pPr>
      <w:pageBreakBefore/>
    </w:pPr>
    <w:rPr>
      <w:rFonts w:ascii="Palatino Linotype" w:hAnsi="Palatino Linotype"/>
      <w:szCs w:val="40"/>
    </w:rPr>
  </w:style>
  <w:style w:type="paragraph" w:customStyle="1" w:styleId="ExarConfidential21">
    <w:name w:val="Exar Confidential21"/>
    <w:basedOn w:val="Footer"/>
    <w:rsid w:val="00C94050"/>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C94050"/>
    <w:rPr>
      <w:rFonts w:ascii="Arial" w:eastAsiaTheme="minorEastAsia" w:hAnsi="Arial"/>
      <w:b/>
      <w:bCs/>
      <w:color w:val="2F4D87"/>
      <w:sz w:val="16"/>
      <w:szCs w:val="16"/>
      <w:lang w:val="en-US" w:eastAsia="en-US" w:bidi="ar-SA"/>
    </w:rPr>
  </w:style>
  <w:style w:type="table" w:customStyle="1" w:styleId="HifnTable21">
    <w:name w:val="Hifn Table21"/>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C94050"/>
    <w:rPr>
      <w:rFonts w:ascii="Arial" w:hAnsi="Arial"/>
      <w:sz w:val="16"/>
    </w:rPr>
  </w:style>
  <w:style w:type="paragraph" w:customStyle="1" w:styleId="Preliminary21">
    <w:name w:val="Preliminary21"/>
    <w:rsid w:val="00C94050"/>
    <w:pPr>
      <w:jc w:val="center"/>
    </w:pPr>
    <w:rPr>
      <w:rFonts w:ascii="Arial" w:hAnsi="Arial"/>
      <w:b/>
      <w:color w:val="002B5C"/>
      <w:sz w:val="16"/>
      <w:szCs w:val="16"/>
    </w:rPr>
  </w:style>
  <w:style w:type="character" w:customStyle="1" w:styleId="PreliminaryChar21">
    <w:name w:val="Preliminary Char21"/>
    <w:basedOn w:val="DefaultParagraphFont"/>
    <w:rsid w:val="00C94050"/>
    <w:rPr>
      <w:rFonts w:ascii="Arial" w:hAnsi="Arial"/>
      <w:b/>
      <w:color w:val="002B5C"/>
      <w:sz w:val="16"/>
      <w:szCs w:val="16"/>
      <w:lang w:val="en-US" w:eastAsia="en-US" w:bidi="ar-SA"/>
    </w:rPr>
  </w:style>
  <w:style w:type="paragraph" w:customStyle="1" w:styleId="Appendix210">
    <w:name w:val="Appendix21"/>
    <w:next w:val="Body"/>
    <w:rsid w:val="00C94050"/>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C94050"/>
    <w:pPr>
      <w:tabs>
        <w:tab w:val="left" w:pos="9360"/>
      </w:tabs>
    </w:pPr>
    <w:rPr>
      <w:sz w:val="14"/>
      <w:szCs w:val="14"/>
    </w:rPr>
  </w:style>
  <w:style w:type="paragraph" w:customStyle="1" w:styleId="FunctionCall21">
    <w:name w:val="Function Call21"/>
    <w:next w:val="Body"/>
    <w:rsid w:val="00C94050"/>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C94050"/>
    <w:pPr>
      <w:numPr>
        <w:numId w:val="0"/>
      </w:numPr>
      <w:tabs>
        <w:tab w:val="num" w:pos="720"/>
        <w:tab w:val="num" w:pos="1440"/>
      </w:tabs>
      <w:ind w:left="720" w:hanging="720"/>
    </w:pPr>
  </w:style>
  <w:style w:type="paragraph" w:customStyle="1" w:styleId="Appendix221">
    <w:name w:val="Appendix 221"/>
    <w:basedOn w:val="Appendix1"/>
    <w:next w:val="Body"/>
    <w:rsid w:val="00C94050"/>
    <w:pPr>
      <w:numPr>
        <w:numId w:val="0"/>
      </w:numPr>
      <w:tabs>
        <w:tab w:val="num" w:pos="918"/>
      </w:tabs>
      <w:ind w:left="864" w:hanging="864"/>
    </w:pPr>
  </w:style>
  <w:style w:type="table" w:customStyle="1" w:styleId="HifnParameter21">
    <w:name w:val="Hifn Parameter21"/>
    <w:basedOn w:val="TableNormal"/>
    <w:rsid w:val="00C94050"/>
    <w:rPr>
      <w:sz w:val="18"/>
    </w:rPr>
    <w:tblPr/>
  </w:style>
  <w:style w:type="paragraph" w:customStyle="1" w:styleId="CellHeadingBlue21">
    <w:name w:val="Cell Heading Blue21"/>
    <w:basedOn w:val="CellHeading"/>
    <w:next w:val="Body"/>
    <w:rsid w:val="00C94050"/>
    <w:pPr>
      <w:tabs>
        <w:tab w:val="clear" w:pos="720"/>
      </w:tabs>
    </w:pPr>
    <w:rPr>
      <w:color w:val="2F4D87"/>
      <w:sz w:val="18"/>
    </w:rPr>
  </w:style>
  <w:style w:type="paragraph" w:customStyle="1" w:styleId="ListNumber221">
    <w:name w:val="ListNumber221"/>
    <w:basedOn w:val="Body"/>
    <w:rsid w:val="00C94050"/>
    <w:pPr>
      <w:ind w:left="1440" w:hanging="360"/>
    </w:pPr>
  </w:style>
  <w:style w:type="paragraph" w:customStyle="1" w:styleId="Default21">
    <w:name w:val="Default21"/>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C94050"/>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C94050"/>
    <w:pPr>
      <w:spacing w:before="360"/>
    </w:pPr>
    <w:rPr>
      <w:i/>
      <w:sz w:val="36"/>
    </w:rPr>
  </w:style>
  <w:style w:type="paragraph" w:customStyle="1" w:styleId="Heading2nonumber21">
    <w:name w:val="Heading 2 no number21"/>
    <w:basedOn w:val="Heading2"/>
    <w:next w:val="Body"/>
    <w:rsid w:val="00C94050"/>
    <w:pPr>
      <w:numPr>
        <w:ilvl w:val="0"/>
        <w:numId w:val="0"/>
      </w:numPr>
      <w:suppressLineNumbers/>
      <w:outlineLvl w:val="9"/>
    </w:pPr>
  </w:style>
  <w:style w:type="paragraph" w:customStyle="1" w:styleId="DocumentRevision21">
    <w:name w:val="Document Revision21"/>
    <w:basedOn w:val="Body"/>
    <w:qFormat/>
    <w:rsid w:val="00C94050"/>
    <w:pPr>
      <w:tabs>
        <w:tab w:val="clear" w:pos="2700"/>
        <w:tab w:val="left" w:pos="1440"/>
        <w:tab w:val="left" w:pos="2160"/>
      </w:tabs>
    </w:pPr>
    <w:rPr>
      <w:b/>
      <w:sz w:val="24"/>
    </w:rPr>
  </w:style>
  <w:style w:type="table" w:customStyle="1" w:styleId="ListTable3-Accent1121">
    <w:name w:val="List Table 3 - Accent 1121"/>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C94050"/>
    <w:pPr>
      <w:spacing w:after="200"/>
    </w:pPr>
    <w:rPr>
      <w:lang w:eastAsia="ja-JP"/>
    </w:rPr>
  </w:style>
  <w:style w:type="table" w:customStyle="1" w:styleId="LightList-Accent1121">
    <w:name w:val="Light List - Accent 1121"/>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C94050"/>
    <w:pPr>
      <w:widowControl w:val="0"/>
      <w:spacing w:after="0" w:line="240" w:lineRule="auto"/>
    </w:pPr>
    <w:rPr>
      <w:rFonts w:eastAsiaTheme="minorHAnsi"/>
    </w:rPr>
  </w:style>
  <w:style w:type="character" w:customStyle="1" w:styleId="MessageandCommand21">
    <w:name w:val="Message and Command21"/>
    <w:basedOn w:val="MessagesandCommands"/>
    <w:qFormat/>
    <w:rsid w:val="00C94050"/>
    <w:rPr>
      <w:rFonts w:ascii="Courier New" w:hAnsi="Courier New" w:cs="Courier New"/>
      <w:b w:val="0"/>
      <w:sz w:val="22"/>
    </w:rPr>
  </w:style>
  <w:style w:type="character" w:customStyle="1" w:styleId="BodyText2Char31">
    <w:name w:val="Body Text 2 Char31"/>
    <w:basedOn w:val="DefaultParagraphFont"/>
    <w:semiHidden/>
    <w:rsid w:val="00C94050"/>
  </w:style>
  <w:style w:type="character" w:customStyle="1" w:styleId="BodyText3Char31">
    <w:name w:val="Body Text 3 Char31"/>
    <w:basedOn w:val="DefaultParagraphFont"/>
    <w:semiHidden/>
    <w:rsid w:val="00C94050"/>
    <w:rPr>
      <w:sz w:val="16"/>
      <w:szCs w:val="16"/>
    </w:rPr>
  </w:style>
  <w:style w:type="character" w:customStyle="1" w:styleId="BodyTextIndentChar31">
    <w:name w:val="Body Text Indent Char31"/>
    <w:basedOn w:val="DefaultParagraphFont"/>
    <w:semiHidden/>
    <w:rsid w:val="00C94050"/>
  </w:style>
  <w:style w:type="character" w:customStyle="1" w:styleId="BodyTextFirstIndent2Char31">
    <w:name w:val="Body Text First Indent 2 Char31"/>
    <w:basedOn w:val="BodyTextIndentChar"/>
    <w:semiHidden/>
    <w:rsid w:val="00C94050"/>
  </w:style>
  <w:style w:type="character" w:customStyle="1" w:styleId="BodyTextIndent2Char31">
    <w:name w:val="Body Text Indent 2 Char31"/>
    <w:basedOn w:val="DefaultParagraphFont"/>
    <w:semiHidden/>
    <w:rsid w:val="00C94050"/>
  </w:style>
  <w:style w:type="character" w:customStyle="1" w:styleId="BodyTextIndent3Char31">
    <w:name w:val="Body Text Indent 3 Char31"/>
    <w:basedOn w:val="DefaultParagraphFont"/>
    <w:semiHidden/>
    <w:rsid w:val="00C94050"/>
    <w:rPr>
      <w:sz w:val="16"/>
      <w:szCs w:val="16"/>
    </w:rPr>
  </w:style>
  <w:style w:type="character" w:customStyle="1" w:styleId="E-mailSignatureChar31">
    <w:name w:val="E-mail Signature Char31"/>
    <w:basedOn w:val="DefaultParagraphFont"/>
    <w:semiHidden/>
    <w:rsid w:val="00C94050"/>
  </w:style>
  <w:style w:type="character" w:customStyle="1" w:styleId="HTMLAddressChar31">
    <w:name w:val="HTML Address Char31"/>
    <w:basedOn w:val="DefaultParagraphFont"/>
    <w:semiHidden/>
    <w:rsid w:val="00C94050"/>
    <w:rPr>
      <w:i/>
      <w:iCs/>
    </w:rPr>
  </w:style>
  <w:style w:type="character" w:customStyle="1" w:styleId="MessageHeaderChar31">
    <w:name w:val="Message Header Char31"/>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C94050"/>
    <w:rPr>
      <w:rFonts w:ascii="Consolas" w:hAnsi="Consolas" w:cs="Consolas"/>
      <w:sz w:val="21"/>
      <w:szCs w:val="21"/>
    </w:rPr>
  </w:style>
  <w:style w:type="character" w:customStyle="1" w:styleId="SignatureChar31">
    <w:name w:val="Signature Char31"/>
    <w:basedOn w:val="DefaultParagraphFont"/>
    <w:semiHidden/>
    <w:rsid w:val="00C94050"/>
  </w:style>
  <w:style w:type="paragraph" w:customStyle="1" w:styleId="BackPageCenter21">
    <w:name w:val="Back Page Center21"/>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C94050"/>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C94050"/>
    <w:pPr>
      <w:jc w:val="center"/>
    </w:pPr>
  </w:style>
  <w:style w:type="paragraph" w:customStyle="1" w:styleId="Exar221">
    <w:name w:val="Exar221"/>
    <w:basedOn w:val="Footer"/>
    <w:rsid w:val="00C94050"/>
    <w:pPr>
      <w:tabs>
        <w:tab w:val="clear" w:pos="9360"/>
        <w:tab w:val="left" w:pos="720"/>
        <w:tab w:val="right" w:pos="8640"/>
      </w:tabs>
    </w:pPr>
    <w:rPr>
      <w:b/>
      <w:color w:val="2F4D87"/>
    </w:rPr>
  </w:style>
  <w:style w:type="paragraph" w:customStyle="1" w:styleId="ImportantNote121">
    <w:name w:val="Important Note12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C94050"/>
    <w:pPr>
      <w:tabs>
        <w:tab w:val="left" w:pos="2700"/>
      </w:tabs>
      <w:jc w:val="both"/>
    </w:pPr>
    <w:rPr>
      <w:szCs w:val="24"/>
    </w:rPr>
  </w:style>
  <w:style w:type="paragraph" w:customStyle="1" w:styleId="FooterCentered321">
    <w:name w:val="FooterCentered321"/>
    <w:basedOn w:val="Footer"/>
    <w:rsid w:val="00C94050"/>
    <w:pPr>
      <w:jc w:val="center"/>
    </w:pPr>
  </w:style>
  <w:style w:type="paragraph" w:customStyle="1" w:styleId="Exar321">
    <w:name w:val="Exar321"/>
    <w:basedOn w:val="Footer"/>
    <w:rsid w:val="00C94050"/>
    <w:pPr>
      <w:tabs>
        <w:tab w:val="clear" w:pos="9360"/>
        <w:tab w:val="left" w:pos="720"/>
        <w:tab w:val="right" w:pos="8640"/>
      </w:tabs>
    </w:pPr>
    <w:rPr>
      <w:b/>
      <w:color w:val="2F4D87"/>
    </w:rPr>
  </w:style>
  <w:style w:type="paragraph" w:customStyle="1" w:styleId="ImportantNote221">
    <w:name w:val="Important Note22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C94050"/>
    <w:pPr>
      <w:tabs>
        <w:tab w:val="left" w:pos="2700"/>
      </w:tabs>
      <w:jc w:val="both"/>
    </w:pPr>
    <w:rPr>
      <w:szCs w:val="24"/>
    </w:rPr>
  </w:style>
  <w:style w:type="paragraph" w:customStyle="1" w:styleId="FooterCentered421">
    <w:name w:val="FooterCentered421"/>
    <w:basedOn w:val="Footer"/>
    <w:rsid w:val="00C94050"/>
    <w:pPr>
      <w:jc w:val="center"/>
    </w:pPr>
  </w:style>
  <w:style w:type="paragraph" w:customStyle="1" w:styleId="Exar421">
    <w:name w:val="Exar421"/>
    <w:basedOn w:val="Footer"/>
    <w:rsid w:val="00C94050"/>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C94050"/>
    <w:pPr>
      <w:tabs>
        <w:tab w:val="left" w:pos="2700"/>
      </w:tabs>
      <w:jc w:val="both"/>
    </w:pPr>
    <w:rPr>
      <w:szCs w:val="24"/>
    </w:rPr>
  </w:style>
  <w:style w:type="paragraph" w:customStyle="1" w:styleId="Command411">
    <w:name w:val="Command4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C94050"/>
    <w:pPr>
      <w:jc w:val="center"/>
    </w:pPr>
  </w:style>
  <w:style w:type="paragraph" w:customStyle="1" w:styleId="Exar711">
    <w:name w:val="Exar711"/>
    <w:basedOn w:val="Footer"/>
    <w:rsid w:val="00C94050"/>
    <w:pPr>
      <w:tabs>
        <w:tab w:val="clear" w:pos="9360"/>
        <w:tab w:val="left" w:pos="720"/>
        <w:tab w:val="right" w:pos="8640"/>
      </w:tabs>
    </w:pPr>
    <w:rPr>
      <w:b/>
      <w:color w:val="2F4D87"/>
    </w:rPr>
  </w:style>
  <w:style w:type="paragraph" w:customStyle="1" w:styleId="Body711">
    <w:name w:val="Body711"/>
    <w:qFormat/>
    <w:rsid w:val="00C94050"/>
    <w:pPr>
      <w:tabs>
        <w:tab w:val="left" w:pos="2700"/>
      </w:tabs>
      <w:jc w:val="both"/>
    </w:pPr>
    <w:rPr>
      <w:szCs w:val="24"/>
    </w:rPr>
  </w:style>
  <w:style w:type="paragraph" w:customStyle="1" w:styleId="Anchor211">
    <w:name w:val="Anchor211"/>
    <w:rsid w:val="00C94050"/>
    <w:pPr>
      <w:keepNext/>
      <w:tabs>
        <w:tab w:val="left" w:pos="360"/>
      </w:tabs>
      <w:spacing w:before="240"/>
    </w:pPr>
    <w:rPr>
      <w:rFonts w:ascii="Arial" w:hAnsi="Arial"/>
      <w:b/>
      <w:sz w:val="4"/>
      <w:szCs w:val="4"/>
    </w:rPr>
  </w:style>
  <w:style w:type="paragraph" w:customStyle="1" w:styleId="Bullet1411">
    <w:name w:val="Bullet1411"/>
    <w:rsid w:val="00C94050"/>
    <w:pPr>
      <w:tabs>
        <w:tab w:val="left" w:pos="900"/>
      </w:tabs>
      <w:spacing w:before="120" w:line="280" w:lineRule="atLeast"/>
      <w:ind w:left="720" w:hanging="360"/>
    </w:pPr>
  </w:style>
  <w:style w:type="paragraph" w:customStyle="1" w:styleId="Bullet2111">
    <w:name w:val="Bullet2111"/>
    <w:rsid w:val="00C94050"/>
    <w:pPr>
      <w:spacing w:before="120"/>
      <w:ind w:left="1440" w:hanging="360"/>
    </w:pPr>
  </w:style>
  <w:style w:type="paragraph" w:customStyle="1" w:styleId="Bullet3111">
    <w:name w:val="Bullet3111"/>
    <w:rsid w:val="00C94050"/>
    <w:pPr>
      <w:tabs>
        <w:tab w:val="num" w:pos="1800"/>
      </w:tabs>
      <w:spacing w:before="120"/>
      <w:ind w:left="1800" w:hanging="360"/>
    </w:pPr>
  </w:style>
  <w:style w:type="paragraph" w:customStyle="1" w:styleId="Caution111">
    <w:name w:val="Caution111"/>
    <w:basedOn w:val="Normal"/>
    <w:rsid w:val="00C94050"/>
    <w:pPr>
      <w:tabs>
        <w:tab w:val="left" w:pos="936"/>
      </w:tabs>
      <w:ind w:right="864"/>
      <w:jc w:val="both"/>
    </w:pPr>
    <w:rPr>
      <w:rFonts w:ascii="Arial" w:hAnsi="Arial"/>
      <w:b/>
    </w:rPr>
  </w:style>
  <w:style w:type="paragraph" w:customStyle="1" w:styleId="CellBody111">
    <w:name w:val="CellBody111"/>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C94050"/>
    <w:pPr>
      <w:tabs>
        <w:tab w:val="left" w:pos="538"/>
      </w:tabs>
      <w:ind w:left="538" w:hanging="360"/>
    </w:pPr>
    <w:rPr>
      <w:sz w:val="18"/>
      <w:szCs w:val="18"/>
    </w:rPr>
  </w:style>
  <w:style w:type="paragraph" w:customStyle="1" w:styleId="CellHeading111">
    <w:name w:val="CellHeading111"/>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C94050"/>
    <w:pPr>
      <w:ind w:left="360" w:right="432"/>
    </w:pPr>
    <w:rPr>
      <w:sz w:val="18"/>
      <w:szCs w:val="18"/>
    </w:rPr>
  </w:style>
  <w:style w:type="paragraph" w:customStyle="1" w:styleId="Code111">
    <w:name w:val="Code111"/>
    <w:basedOn w:val="Normal"/>
    <w:rsid w:val="00C94050"/>
    <w:pPr>
      <w:tabs>
        <w:tab w:val="left" w:pos="3600"/>
        <w:tab w:val="left" w:pos="5760"/>
      </w:tabs>
    </w:pPr>
    <w:rPr>
      <w:rFonts w:ascii="Courier New" w:hAnsi="Courier New"/>
      <w:sz w:val="18"/>
      <w:szCs w:val="16"/>
    </w:rPr>
  </w:style>
  <w:style w:type="paragraph" w:customStyle="1" w:styleId="Equation111">
    <w:name w:val="Equation111"/>
    <w:rsid w:val="00C94050"/>
    <w:pPr>
      <w:tabs>
        <w:tab w:val="num" w:pos="720"/>
      </w:tabs>
      <w:spacing w:before="240" w:after="240"/>
      <w:ind w:left="864" w:hanging="504"/>
    </w:pPr>
    <w:rPr>
      <w:i/>
    </w:rPr>
  </w:style>
  <w:style w:type="paragraph" w:customStyle="1" w:styleId="Figure111">
    <w:name w:val="Figure111"/>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C94050"/>
    <w:pPr>
      <w:jc w:val="center"/>
    </w:pPr>
    <w:rPr>
      <w:rFonts w:ascii="Arial" w:hAnsi="Arial" w:cs="Helvetica"/>
      <w:sz w:val="16"/>
      <w:szCs w:val="16"/>
    </w:rPr>
  </w:style>
  <w:style w:type="paragraph" w:customStyle="1" w:styleId="Footnote111">
    <w:name w:val="Footnote111"/>
    <w:basedOn w:val="Normal"/>
    <w:rsid w:val="00C94050"/>
    <w:pPr>
      <w:tabs>
        <w:tab w:val="left" w:pos="115"/>
        <w:tab w:val="left" w:pos="288"/>
      </w:tabs>
      <w:ind w:left="2333" w:hanging="173"/>
    </w:pPr>
    <w:rPr>
      <w:sz w:val="15"/>
      <w:szCs w:val="15"/>
    </w:rPr>
  </w:style>
  <w:style w:type="paragraph" w:customStyle="1" w:styleId="GlossTerm111">
    <w:name w:val="GlossTerm111"/>
    <w:basedOn w:val="Normal"/>
    <w:rsid w:val="00C94050"/>
    <w:rPr>
      <w:b/>
    </w:rPr>
  </w:style>
  <w:style w:type="paragraph" w:customStyle="1" w:styleId="HeadingFeature111">
    <w:name w:val="HeadingFeature111"/>
    <w:next w:val="Body"/>
    <w:rsid w:val="00C94050"/>
    <w:pPr>
      <w:spacing w:before="360" w:after="240"/>
    </w:pPr>
    <w:rPr>
      <w:rFonts w:ascii="Arial" w:hAnsi="Arial"/>
      <w:b/>
      <w:color w:val="2F4D87"/>
      <w:sz w:val="24"/>
    </w:rPr>
  </w:style>
  <w:style w:type="paragraph" w:customStyle="1" w:styleId="Indent1111">
    <w:name w:val="Indent1111"/>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C94050"/>
    <w:pPr>
      <w:tabs>
        <w:tab w:val="left" w:pos="1440"/>
      </w:tabs>
      <w:spacing w:before="120"/>
    </w:pPr>
    <w:rPr>
      <w:b/>
      <w:color w:val="2F4D87"/>
    </w:rPr>
  </w:style>
  <w:style w:type="paragraph" w:customStyle="1" w:styleId="RegisterDef111">
    <w:name w:val="Register Def111"/>
    <w:rsid w:val="00C94050"/>
    <w:pPr>
      <w:tabs>
        <w:tab w:val="center" w:pos="2160"/>
        <w:tab w:val="right" w:pos="6480"/>
      </w:tabs>
      <w:spacing w:before="240" w:after="240"/>
      <w:ind w:left="360"/>
    </w:pPr>
    <w:rPr>
      <w:rFonts w:ascii="Arial" w:hAnsi="Arial"/>
    </w:rPr>
  </w:style>
  <w:style w:type="paragraph" w:customStyle="1" w:styleId="Step2111">
    <w:name w:val="Step2111"/>
    <w:rsid w:val="00C94050"/>
    <w:pPr>
      <w:tabs>
        <w:tab w:val="left" w:pos="720"/>
        <w:tab w:val="right" w:pos="864"/>
        <w:tab w:val="left" w:pos="1080"/>
      </w:tabs>
      <w:ind w:left="1080" w:hanging="360"/>
    </w:pPr>
    <w:rPr>
      <w:rFonts w:ascii="Arial" w:hAnsi="Arial"/>
      <w:b/>
    </w:rPr>
  </w:style>
  <w:style w:type="paragraph" w:customStyle="1" w:styleId="Step3111">
    <w:name w:val="Step3111"/>
    <w:rsid w:val="00C94050"/>
    <w:pPr>
      <w:tabs>
        <w:tab w:val="num" w:pos="1440"/>
      </w:tabs>
      <w:ind w:left="1440" w:hanging="180"/>
    </w:pPr>
    <w:rPr>
      <w:rFonts w:ascii="Arial" w:hAnsi="Arial"/>
      <w:b/>
    </w:rPr>
  </w:style>
  <w:style w:type="paragraph" w:customStyle="1" w:styleId="TableFootnote111">
    <w:name w:val="TableFootnote111"/>
    <w:rsid w:val="00C94050"/>
    <w:pPr>
      <w:tabs>
        <w:tab w:val="left" w:pos="1743"/>
        <w:tab w:val="left" w:pos="1930"/>
      </w:tabs>
      <w:spacing w:before="240" w:after="240"/>
      <w:ind w:left="1742" w:hanging="187"/>
    </w:pPr>
    <w:rPr>
      <w:sz w:val="15"/>
      <w:szCs w:val="15"/>
    </w:rPr>
  </w:style>
  <w:style w:type="paragraph" w:customStyle="1" w:styleId="TableTitle111">
    <w:name w:val="TableTitle111"/>
    <w:rsid w:val="00C94050"/>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C94050"/>
    <w:pPr>
      <w:jc w:val="center"/>
    </w:pPr>
  </w:style>
  <w:style w:type="paragraph" w:customStyle="1" w:styleId="CopyrightHeading111">
    <w:name w:val="Copyright Heading111"/>
    <w:rsid w:val="00C94050"/>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C94050"/>
    <w:pPr>
      <w:spacing w:before="520" w:after="480" w:line="520" w:lineRule="exact"/>
      <w:ind w:left="432"/>
    </w:pPr>
    <w:rPr>
      <w:rFonts w:ascii="Arial" w:hAnsi="Arial"/>
      <w:b/>
      <w:color w:val="2F4D87"/>
      <w:sz w:val="40"/>
    </w:rPr>
  </w:style>
  <w:style w:type="paragraph" w:customStyle="1" w:styleId="DocumentType111">
    <w:name w:val="Document Type111"/>
    <w:rsid w:val="00C94050"/>
    <w:pPr>
      <w:spacing w:before="600" w:after="600" w:line="580" w:lineRule="exact"/>
      <w:ind w:left="432"/>
    </w:pPr>
    <w:rPr>
      <w:rFonts w:ascii="Arial" w:hAnsi="Arial"/>
      <w:b/>
      <w:sz w:val="36"/>
    </w:rPr>
  </w:style>
  <w:style w:type="paragraph" w:customStyle="1" w:styleId="InternalUseCover111">
    <w:name w:val="Internal Use Cover111"/>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C94050"/>
    <w:pPr>
      <w:tabs>
        <w:tab w:val="left" w:pos="1800"/>
      </w:tabs>
      <w:ind w:left="432"/>
    </w:pPr>
  </w:style>
  <w:style w:type="paragraph" w:customStyle="1" w:styleId="Exar811">
    <w:name w:val="Exar811"/>
    <w:basedOn w:val="Footer"/>
    <w:rsid w:val="00C94050"/>
    <w:pPr>
      <w:tabs>
        <w:tab w:val="clear" w:pos="9360"/>
        <w:tab w:val="left" w:pos="720"/>
        <w:tab w:val="right" w:pos="8640"/>
      </w:tabs>
    </w:pPr>
    <w:rPr>
      <w:b/>
      <w:color w:val="2F4D87"/>
    </w:rPr>
  </w:style>
  <w:style w:type="paragraph" w:customStyle="1" w:styleId="CONFIDENTIAL111">
    <w:name w:val="CONFIDENTIAL111"/>
    <w:rsid w:val="00C94050"/>
    <w:pPr>
      <w:jc w:val="right"/>
    </w:pPr>
    <w:rPr>
      <w:rFonts w:ascii="Arial" w:hAnsi="Arial"/>
      <w:b/>
      <w:color w:val="2F4D87"/>
      <w:sz w:val="44"/>
    </w:rPr>
  </w:style>
  <w:style w:type="paragraph" w:customStyle="1" w:styleId="Notetext111">
    <w:name w:val="Notetext111"/>
    <w:next w:val="Body"/>
    <w:rsid w:val="00C94050"/>
    <w:pPr>
      <w:ind w:left="547" w:right="1080"/>
      <w:jc w:val="both"/>
    </w:pPr>
  </w:style>
  <w:style w:type="paragraph" w:customStyle="1" w:styleId="PageNumbereven111">
    <w:name w:val="Page Number(even)111"/>
    <w:basedOn w:val="Footer"/>
    <w:semiHidden/>
    <w:rsid w:val="00C94050"/>
  </w:style>
  <w:style w:type="paragraph" w:customStyle="1" w:styleId="Headereven111">
    <w:name w:val="Header(even)111"/>
    <w:basedOn w:val="Header"/>
    <w:rsid w:val="00C94050"/>
    <w:pPr>
      <w:tabs>
        <w:tab w:val="clear" w:pos="9270"/>
      </w:tabs>
    </w:pPr>
  </w:style>
  <w:style w:type="paragraph" w:customStyle="1" w:styleId="Footereven111">
    <w:name w:val="Footer(even)111"/>
    <w:basedOn w:val="Footer"/>
    <w:rsid w:val="00C94050"/>
    <w:pPr>
      <w:ind w:right="-90"/>
    </w:pPr>
  </w:style>
  <w:style w:type="paragraph" w:customStyle="1" w:styleId="Glossary111">
    <w:name w:val="Glossary111"/>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C94050"/>
    <w:rPr>
      <w:rFonts w:ascii="Arial" w:hAnsi="Arial"/>
      <w:b/>
      <w:color w:val="002B5C"/>
      <w:sz w:val="48"/>
    </w:rPr>
  </w:style>
  <w:style w:type="paragraph" w:customStyle="1" w:styleId="Addendum2111">
    <w:name w:val="Addendum2111"/>
    <w:next w:val="SpecNo"/>
    <w:rsid w:val="00C94050"/>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C94050"/>
  </w:style>
  <w:style w:type="paragraph" w:customStyle="1" w:styleId="SpecNo1110">
    <w:name w:val="SpecNo111"/>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C94050"/>
    <w:pPr>
      <w:spacing w:before="120"/>
      <w:ind w:left="1800" w:hanging="1800"/>
    </w:pPr>
  </w:style>
  <w:style w:type="paragraph" w:customStyle="1" w:styleId="Addendum1112">
    <w:name w:val="Addendum+111"/>
    <w:basedOn w:val="Addendum"/>
    <w:next w:val="Body"/>
    <w:rsid w:val="00C94050"/>
    <w:pPr>
      <w:numPr>
        <w:numId w:val="0"/>
      </w:numPr>
      <w:tabs>
        <w:tab w:val="num" w:pos="720"/>
      </w:tabs>
      <w:ind w:left="360" w:hanging="360"/>
    </w:pPr>
    <w:rPr>
      <w:sz w:val="44"/>
    </w:rPr>
  </w:style>
  <w:style w:type="paragraph" w:customStyle="1" w:styleId="DocChangeNo111">
    <w:name w:val="DocChangeNo.+111"/>
    <w:basedOn w:val="DocChangeNo"/>
    <w:rsid w:val="00C94050"/>
    <w:pPr>
      <w:numPr>
        <w:numId w:val="0"/>
      </w:numPr>
      <w:ind w:left="1260" w:hanging="1260"/>
    </w:pPr>
  </w:style>
  <w:style w:type="paragraph" w:customStyle="1" w:styleId="DocChangeNo1110">
    <w:name w:val="DocChangeNo.111"/>
    <w:next w:val="DocChangeNo0"/>
    <w:rsid w:val="00C94050"/>
    <w:pPr>
      <w:tabs>
        <w:tab w:val="num" w:pos="1260"/>
      </w:tabs>
      <w:spacing w:before="120"/>
      <w:ind w:left="1260" w:hanging="1260"/>
    </w:pPr>
  </w:style>
  <w:style w:type="paragraph" w:customStyle="1" w:styleId="Addendum21110">
    <w:name w:val="Addendum2+111"/>
    <w:basedOn w:val="Addendum2"/>
    <w:rsid w:val="00C94050"/>
    <w:rPr>
      <w:sz w:val="32"/>
    </w:rPr>
  </w:style>
  <w:style w:type="paragraph" w:customStyle="1" w:styleId="CellHeadingUnder111">
    <w:name w:val="CellHeadingUnder111"/>
    <w:basedOn w:val="CellHeading"/>
    <w:next w:val="CellBody"/>
    <w:rsid w:val="00C94050"/>
    <w:rPr>
      <w:u w:val="single"/>
    </w:rPr>
  </w:style>
  <w:style w:type="paragraph" w:customStyle="1" w:styleId="CellNoteHeading111">
    <w:name w:val="CellNoteHeading111"/>
    <w:next w:val="CellNote"/>
    <w:rsid w:val="00C94050"/>
    <w:pPr>
      <w:tabs>
        <w:tab w:val="num" w:pos="648"/>
      </w:tabs>
      <w:ind w:left="648" w:hanging="648"/>
    </w:pPr>
    <w:rPr>
      <w:rFonts w:ascii="Arial" w:hAnsi="Arial"/>
      <w:b/>
      <w:szCs w:val="18"/>
    </w:rPr>
  </w:style>
  <w:style w:type="paragraph" w:customStyle="1" w:styleId="CellHeadingFieldDesc111">
    <w:name w:val="CellHeadingField|Desc111"/>
    <w:rsid w:val="00C94050"/>
    <w:rPr>
      <w:rFonts w:ascii="Arial" w:hAnsi="Arial"/>
      <w:b/>
    </w:rPr>
  </w:style>
  <w:style w:type="paragraph" w:customStyle="1" w:styleId="REGISTERBITFIELDCELL111">
    <w:name w:val="REGISTER|BIT|FIELDCELL111"/>
    <w:basedOn w:val="CellBody"/>
    <w:rsid w:val="00C94050"/>
    <w:rPr>
      <w:rFonts w:ascii="Arial" w:hAnsi="Arial"/>
      <w:b/>
      <w:caps/>
    </w:rPr>
  </w:style>
  <w:style w:type="paragraph" w:customStyle="1" w:styleId="ExarConfidential111">
    <w:name w:val="Exar Confidential111"/>
    <w:basedOn w:val="Footer"/>
    <w:rsid w:val="00C94050"/>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C94050"/>
    <w:rPr>
      <w:rFonts w:ascii="Arial" w:eastAsiaTheme="minorEastAsia" w:hAnsi="Arial"/>
      <w:b/>
      <w:bCs/>
      <w:color w:val="2F4D87"/>
      <w:sz w:val="16"/>
      <w:szCs w:val="16"/>
      <w:lang w:val="en-US" w:eastAsia="en-US" w:bidi="ar-SA"/>
    </w:rPr>
  </w:style>
  <w:style w:type="table" w:customStyle="1" w:styleId="HifnTable111">
    <w:name w:val="Hifn Table111"/>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C94050"/>
    <w:rPr>
      <w:rFonts w:ascii="Arial" w:hAnsi="Arial"/>
      <w:sz w:val="16"/>
    </w:rPr>
  </w:style>
  <w:style w:type="paragraph" w:customStyle="1" w:styleId="Preliminary111">
    <w:name w:val="Preliminary111"/>
    <w:rsid w:val="00C94050"/>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C94050"/>
    <w:rPr>
      <w:rFonts w:ascii="Tahoma" w:hAnsi="Tahoma" w:cs="Tahoma"/>
      <w:sz w:val="16"/>
      <w:szCs w:val="16"/>
    </w:rPr>
  </w:style>
  <w:style w:type="paragraph" w:customStyle="1" w:styleId="Appendix1110">
    <w:name w:val="Appendix111"/>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C94050"/>
  </w:style>
  <w:style w:type="character" w:customStyle="1" w:styleId="CommentSubjectChar211">
    <w:name w:val="Comment Subject Char211"/>
    <w:basedOn w:val="CommentTextChar"/>
    <w:uiPriority w:val="99"/>
    <w:semiHidden/>
    <w:rsid w:val="00C94050"/>
    <w:rPr>
      <w:rFonts w:eastAsiaTheme="minorEastAsia"/>
      <w:b/>
    </w:rPr>
  </w:style>
  <w:style w:type="paragraph" w:customStyle="1" w:styleId="copyright111">
    <w:name w:val="copyright111"/>
    <w:basedOn w:val="Body"/>
    <w:rsid w:val="00C94050"/>
    <w:pPr>
      <w:tabs>
        <w:tab w:val="left" w:pos="9360"/>
      </w:tabs>
    </w:pPr>
    <w:rPr>
      <w:sz w:val="14"/>
      <w:szCs w:val="14"/>
    </w:rPr>
  </w:style>
  <w:style w:type="paragraph" w:customStyle="1" w:styleId="FunctionCall111">
    <w:name w:val="Function Call111"/>
    <w:next w:val="Body"/>
    <w:rsid w:val="00C94050"/>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C94050"/>
    <w:pPr>
      <w:numPr>
        <w:numId w:val="0"/>
      </w:numPr>
      <w:tabs>
        <w:tab w:val="num" w:pos="720"/>
        <w:tab w:val="num" w:pos="1440"/>
      </w:tabs>
      <w:ind w:left="720" w:hanging="720"/>
    </w:pPr>
  </w:style>
  <w:style w:type="paragraph" w:customStyle="1" w:styleId="Appendix2111">
    <w:name w:val="Appendix 2111"/>
    <w:basedOn w:val="Appendix1"/>
    <w:next w:val="Body"/>
    <w:rsid w:val="00C94050"/>
    <w:pPr>
      <w:numPr>
        <w:numId w:val="0"/>
      </w:numPr>
      <w:tabs>
        <w:tab w:val="num" w:pos="918"/>
      </w:tabs>
      <w:ind w:left="864" w:hanging="864"/>
    </w:pPr>
  </w:style>
  <w:style w:type="table" w:customStyle="1" w:styleId="HifnParameter111">
    <w:name w:val="Hifn Parameter111"/>
    <w:basedOn w:val="TableNormal"/>
    <w:rsid w:val="00C94050"/>
    <w:rPr>
      <w:sz w:val="18"/>
    </w:rPr>
    <w:tblPr/>
  </w:style>
  <w:style w:type="paragraph" w:customStyle="1" w:styleId="CellHeadingBlue111">
    <w:name w:val="Cell Heading Blue111"/>
    <w:basedOn w:val="CellHeading"/>
    <w:next w:val="Body"/>
    <w:rsid w:val="00C94050"/>
    <w:pPr>
      <w:tabs>
        <w:tab w:val="clear" w:pos="720"/>
      </w:tabs>
    </w:pPr>
    <w:rPr>
      <w:color w:val="2F4D87"/>
      <w:sz w:val="18"/>
    </w:rPr>
  </w:style>
  <w:style w:type="paragraph" w:customStyle="1" w:styleId="ListNumber2111">
    <w:name w:val="ListNumber2111"/>
    <w:basedOn w:val="Body"/>
    <w:rsid w:val="00C94050"/>
    <w:pPr>
      <w:ind w:left="1440" w:hanging="360"/>
    </w:pPr>
  </w:style>
  <w:style w:type="paragraph" w:customStyle="1" w:styleId="Command511">
    <w:name w:val="Command5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C94050"/>
    <w:rPr>
      <w:rFonts w:ascii="Courier New" w:hAnsi="Courier New" w:cs="Courier New"/>
      <w:color w:val="auto"/>
      <w:kern w:val="0"/>
    </w:rPr>
  </w:style>
  <w:style w:type="character" w:customStyle="1" w:styleId="SubtitleChar211">
    <w:name w:val="Subtitle Char211"/>
    <w:basedOn w:val="DefaultParagraphFont"/>
    <w:uiPriority w:val="11"/>
    <w:rsid w:val="00C94050"/>
    <w:rPr>
      <w:color w:val="5A5A5A" w:themeColor="text1" w:themeTint="A5"/>
      <w:spacing w:val="10"/>
    </w:rPr>
  </w:style>
  <w:style w:type="character" w:customStyle="1" w:styleId="QuoteChar211">
    <w:name w:val="Quote Char211"/>
    <w:basedOn w:val="DefaultParagraphFont"/>
    <w:uiPriority w:val="29"/>
    <w:rsid w:val="00C94050"/>
    <w:rPr>
      <w:i/>
      <w:iCs/>
      <w:color w:val="000000" w:themeColor="text1"/>
    </w:rPr>
  </w:style>
  <w:style w:type="character" w:customStyle="1" w:styleId="IntenseQuoteChar211">
    <w:name w:val="Intense Quote Char211"/>
    <w:basedOn w:val="DefaultParagraphFont"/>
    <w:uiPriority w:val="30"/>
    <w:rsid w:val="00C94050"/>
    <w:rPr>
      <w:color w:val="000000" w:themeColor="text1"/>
      <w:shd w:val="clear" w:color="auto" w:fill="F2F2F2" w:themeFill="background1" w:themeFillShade="F2"/>
    </w:rPr>
  </w:style>
  <w:style w:type="paragraph" w:customStyle="1" w:styleId="Default111">
    <w:name w:val="Default111"/>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C94050"/>
    <w:pPr>
      <w:spacing w:before="360"/>
    </w:pPr>
    <w:rPr>
      <w:i/>
      <w:sz w:val="36"/>
    </w:rPr>
  </w:style>
  <w:style w:type="paragraph" w:customStyle="1" w:styleId="Heading2nonumber111">
    <w:name w:val="Heading 2 no number111"/>
    <w:basedOn w:val="Heading2"/>
    <w:next w:val="Body"/>
    <w:rsid w:val="00C94050"/>
    <w:pPr>
      <w:numPr>
        <w:ilvl w:val="0"/>
        <w:numId w:val="0"/>
      </w:numPr>
      <w:suppressLineNumbers/>
      <w:outlineLvl w:val="9"/>
    </w:pPr>
  </w:style>
  <w:style w:type="table" w:customStyle="1" w:styleId="ListTable3-Accent11111">
    <w:name w:val="List Table 3 - Accent 11111"/>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C94050"/>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C94050"/>
    <w:pPr>
      <w:spacing w:after="200"/>
    </w:pPr>
    <w:rPr>
      <w:lang w:eastAsia="ja-JP"/>
    </w:rPr>
  </w:style>
  <w:style w:type="table" w:customStyle="1" w:styleId="LightList-Accent11111">
    <w:name w:val="Light List - Accent 11111"/>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C94050"/>
    <w:rPr>
      <w:rFonts w:ascii="Palatino Linotype" w:eastAsia="Palatino Linotype" w:hAnsi="Palatino Linotype"/>
      <w:sz w:val="20"/>
      <w:szCs w:val="20"/>
    </w:rPr>
  </w:style>
  <w:style w:type="paragraph" w:customStyle="1" w:styleId="TableParagraph111">
    <w:name w:val="Table Paragraph111"/>
    <w:basedOn w:val="Normal"/>
    <w:uiPriority w:val="1"/>
    <w:qFormat/>
    <w:rsid w:val="00C94050"/>
    <w:pPr>
      <w:widowControl w:val="0"/>
      <w:spacing w:after="0" w:line="240" w:lineRule="auto"/>
    </w:pPr>
    <w:rPr>
      <w:rFonts w:eastAsiaTheme="minorHAnsi"/>
    </w:rPr>
  </w:style>
  <w:style w:type="character" w:customStyle="1" w:styleId="MessageandCommand111">
    <w:name w:val="Message and Command111"/>
    <w:basedOn w:val="MessagesandCommands"/>
    <w:qFormat/>
    <w:rsid w:val="00C94050"/>
    <w:rPr>
      <w:rFonts w:ascii="Courier New" w:hAnsi="Courier New" w:cs="Courier New"/>
      <w:b w:val="0"/>
      <w:sz w:val="22"/>
    </w:rPr>
  </w:style>
  <w:style w:type="character" w:customStyle="1" w:styleId="BodyTextFirstIndent2Char211">
    <w:name w:val="Body Text First Indent 2 Char211"/>
    <w:basedOn w:val="BodyTextIndentChar"/>
    <w:semiHidden/>
    <w:rsid w:val="00C94050"/>
  </w:style>
  <w:style w:type="paragraph" w:customStyle="1" w:styleId="BackPageCenter111">
    <w:name w:val="Back Page Center111"/>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C94050"/>
    <w:pPr>
      <w:jc w:val="center"/>
    </w:pPr>
  </w:style>
  <w:style w:type="paragraph" w:customStyle="1" w:styleId="Exar911">
    <w:name w:val="Exar911"/>
    <w:basedOn w:val="Footer"/>
    <w:rsid w:val="00C94050"/>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C94050"/>
    <w:rPr>
      <w:rFonts w:ascii="Arial" w:hAnsi="Arial"/>
      <w:b/>
      <w:bCs/>
      <w:noProof/>
      <w:color w:val="000000"/>
      <w:lang w:val="en-US" w:eastAsia="en-US" w:bidi="ar-SA"/>
    </w:rPr>
  </w:style>
  <w:style w:type="paragraph" w:customStyle="1" w:styleId="Body131">
    <w:name w:val="Body131"/>
    <w:qFormat/>
    <w:rsid w:val="00C94050"/>
    <w:pPr>
      <w:tabs>
        <w:tab w:val="left" w:pos="2700"/>
      </w:tabs>
      <w:jc w:val="both"/>
    </w:pPr>
    <w:rPr>
      <w:szCs w:val="24"/>
    </w:rPr>
  </w:style>
  <w:style w:type="paragraph" w:customStyle="1" w:styleId="Body143">
    <w:name w:val="Body143"/>
    <w:qFormat/>
    <w:rsid w:val="00C94050"/>
    <w:pPr>
      <w:tabs>
        <w:tab w:val="left" w:pos="2700"/>
      </w:tabs>
      <w:jc w:val="both"/>
    </w:pPr>
    <w:rPr>
      <w:szCs w:val="24"/>
    </w:rPr>
  </w:style>
  <w:style w:type="paragraph" w:customStyle="1" w:styleId="Bullet183">
    <w:name w:val="Bullet183"/>
    <w:rsid w:val="00C94050"/>
    <w:pPr>
      <w:tabs>
        <w:tab w:val="left" w:pos="900"/>
      </w:tabs>
      <w:spacing w:before="120" w:line="280" w:lineRule="atLeast"/>
      <w:ind w:left="720" w:hanging="360"/>
    </w:pPr>
  </w:style>
  <w:style w:type="paragraph" w:customStyle="1" w:styleId="Command103">
    <w:name w:val="Command10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C94050"/>
    <w:pPr>
      <w:jc w:val="center"/>
    </w:pPr>
  </w:style>
  <w:style w:type="paragraph" w:customStyle="1" w:styleId="Exar1111">
    <w:name w:val="Exar1111"/>
    <w:basedOn w:val="Footer"/>
    <w:rsid w:val="00C94050"/>
    <w:pPr>
      <w:tabs>
        <w:tab w:val="clear" w:pos="9360"/>
        <w:tab w:val="left" w:pos="720"/>
        <w:tab w:val="right" w:pos="8640"/>
      </w:tabs>
    </w:pPr>
    <w:rPr>
      <w:b/>
      <w:color w:val="2F4D87"/>
    </w:rPr>
  </w:style>
  <w:style w:type="character" w:customStyle="1" w:styleId="NoteHeadingChar111">
    <w:name w:val="Note Heading Char111"/>
    <w:basedOn w:val="DefaultParagraphFont"/>
    <w:rsid w:val="00C94050"/>
    <w:rPr>
      <w:b/>
    </w:rPr>
  </w:style>
  <w:style w:type="character" w:customStyle="1" w:styleId="ClosingChar111">
    <w:name w:val="Closing Char111"/>
    <w:basedOn w:val="DefaultParagraphFont"/>
    <w:rsid w:val="00C94050"/>
  </w:style>
  <w:style w:type="character" w:customStyle="1" w:styleId="CommentSubjectChar1111">
    <w:name w:val="Comment Subject Char1111"/>
    <w:basedOn w:val="CommentTextChar"/>
    <w:uiPriority w:val="99"/>
    <w:semiHidden/>
    <w:rsid w:val="00C94050"/>
    <w:rPr>
      <w:rFonts w:eastAsiaTheme="minorEastAsia"/>
      <w:b/>
    </w:rPr>
  </w:style>
  <w:style w:type="character" w:customStyle="1" w:styleId="DateChar111">
    <w:name w:val="Date Char111"/>
    <w:basedOn w:val="DefaultParagraphFont"/>
    <w:rsid w:val="00C94050"/>
  </w:style>
  <w:style w:type="character" w:customStyle="1" w:styleId="DocumentMapChar111">
    <w:name w:val="Document Map Char111"/>
    <w:basedOn w:val="DefaultParagraphFont"/>
    <w:semiHidden/>
    <w:rsid w:val="00C94050"/>
    <w:rPr>
      <w:rFonts w:ascii="Tahoma" w:hAnsi="Tahoma" w:cs="Tahoma"/>
      <w:shd w:val="clear" w:color="auto" w:fill="000080"/>
    </w:rPr>
  </w:style>
  <w:style w:type="character" w:customStyle="1" w:styleId="EndnoteTextChar111">
    <w:name w:val="Endnote Text Char111"/>
    <w:basedOn w:val="DefaultParagraphFont"/>
    <w:semiHidden/>
    <w:rsid w:val="00C94050"/>
  </w:style>
  <w:style w:type="character" w:customStyle="1" w:styleId="FootnoteTextChar111">
    <w:name w:val="Footnote Text Char111"/>
    <w:basedOn w:val="DefaultParagraphFont"/>
    <w:semiHidden/>
    <w:rsid w:val="00C94050"/>
  </w:style>
  <w:style w:type="character" w:customStyle="1" w:styleId="MacroTextChar111">
    <w:name w:val="Macro Text Char111"/>
    <w:basedOn w:val="DefaultParagraphFont"/>
    <w:semiHidden/>
    <w:rsid w:val="00C94050"/>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C94050"/>
    <w:rPr>
      <w:rFonts w:eastAsiaTheme="minorEastAsia"/>
    </w:rPr>
  </w:style>
  <w:style w:type="paragraph" w:customStyle="1" w:styleId="FooterCentered2111">
    <w:name w:val="FooterCentered2111"/>
    <w:basedOn w:val="Footer"/>
    <w:rsid w:val="00C94050"/>
    <w:pPr>
      <w:jc w:val="center"/>
    </w:pPr>
  </w:style>
  <w:style w:type="paragraph" w:customStyle="1" w:styleId="Exar2111">
    <w:name w:val="Exar2111"/>
    <w:basedOn w:val="Footer"/>
    <w:rsid w:val="00C94050"/>
    <w:pPr>
      <w:tabs>
        <w:tab w:val="clear" w:pos="9360"/>
        <w:tab w:val="left" w:pos="720"/>
        <w:tab w:val="right" w:pos="8640"/>
      </w:tabs>
    </w:pPr>
    <w:rPr>
      <w:b/>
      <w:color w:val="2F4D87"/>
    </w:rPr>
  </w:style>
  <w:style w:type="paragraph" w:customStyle="1" w:styleId="ImportantNote1111">
    <w:name w:val="Important Note11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C94050"/>
    <w:pPr>
      <w:tabs>
        <w:tab w:val="left" w:pos="2700"/>
      </w:tabs>
      <w:jc w:val="both"/>
    </w:pPr>
    <w:rPr>
      <w:szCs w:val="24"/>
    </w:rPr>
  </w:style>
  <w:style w:type="paragraph" w:customStyle="1" w:styleId="FooterCentered3111">
    <w:name w:val="FooterCentered3111"/>
    <w:basedOn w:val="Footer"/>
    <w:rsid w:val="00C94050"/>
    <w:pPr>
      <w:jc w:val="center"/>
    </w:pPr>
  </w:style>
  <w:style w:type="paragraph" w:customStyle="1" w:styleId="Exar3111">
    <w:name w:val="Exar3111"/>
    <w:basedOn w:val="Footer"/>
    <w:rsid w:val="00C94050"/>
    <w:pPr>
      <w:tabs>
        <w:tab w:val="clear" w:pos="9360"/>
        <w:tab w:val="left" w:pos="720"/>
        <w:tab w:val="right" w:pos="8640"/>
      </w:tabs>
    </w:pPr>
    <w:rPr>
      <w:b/>
      <w:color w:val="2F4D87"/>
    </w:rPr>
  </w:style>
  <w:style w:type="paragraph" w:customStyle="1" w:styleId="ImportantNote2111">
    <w:name w:val="Important Note21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C94050"/>
    <w:pPr>
      <w:tabs>
        <w:tab w:val="left" w:pos="2700"/>
      </w:tabs>
      <w:jc w:val="both"/>
    </w:pPr>
    <w:rPr>
      <w:szCs w:val="24"/>
    </w:rPr>
  </w:style>
  <w:style w:type="paragraph" w:customStyle="1" w:styleId="FooterCentered4111">
    <w:name w:val="FooterCentered4111"/>
    <w:basedOn w:val="Footer"/>
    <w:rsid w:val="00C94050"/>
    <w:pPr>
      <w:jc w:val="center"/>
    </w:pPr>
  </w:style>
  <w:style w:type="paragraph" w:customStyle="1" w:styleId="Exar4111">
    <w:name w:val="Exar4111"/>
    <w:basedOn w:val="Footer"/>
    <w:rsid w:val="00C94050"/>
    <w:pPr>
      <w:tabs>
        <w:tab w:val="clear" w:pos="9360"/>
        <w:tab w:val="left" w:pos="720"/>
        <w:tab w:val="right" w:pos="8640"/>
      </w:tabs>
    </w:pPr>
    <w:rPr>
      <w:b/>
      <w:color w:val="2F4D87"/>
    </w:rPr>
  </w:style>
  <w:style w:type="paragraph" w:customStyle="1" w:styleId="Anchor1111">
    <w:name w:val="Anchor1111"/>
    <w:rsid w:val="00C94050"/>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C94050"/>
    <w:pPr>
      <w:tabs>
        <w:tab w:val="left" w:pos="900"/>
      </w:tabs>
      <w:spacing w:before="120" w:line="280" w:lineRule="atLeast"/>
      <w:ind w:left="720" w:hanging="360"/>
    </w:pPr>
  </w:style>
  <w:style w:type="paragraph" w:customStyle="1" w:styleId="Command2111">
    <w:name w:val="Command21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C94050"/>
    <w:pPr>
      <w:tabs>
        <w:tab w:val="left" w:pos="2700"/>
      </w:tabs>
      <w:jc w:val="both"/>
    </w:pPr>
    <w:rPr>
      <w:szCs w:val="24"/>
    </w:rPr>
  </w:style>
  <w:style w:type="paragraph" w:customStyle="1" w:styleId="ImportantNote3111">
    <w:name w:val="Important Note31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C94050"/>
    <w:pPr>
      <w:tabs>
        <w:tab w:val="left" w:pos="2700"/>
      </w:tabs>
      <w:jc w:val="both"/>
    </w:pPr>
    <w:rPr>
      <w:szCs w:val="24"/>
    </w:rPr>
  </w:style>
  <w:style w:type="paragraph" w:customStyle="1" w:styleId="FooterCentered5111">
    <w:name w:val="FooterCentered5111"/>
    <w:basedOn w:val="Footer"/>
    <w:rsid w:val="00C94050"/>
    <w:pPr>
      <w:jc w:val="center"/>
    </w:pPr>
  </w:style>
  <w:style w:type="paragraph" w:customStyle="1" w:styleId="Exar5111">
    <w:name w:val="Exar5111"/>
    <w:basedOn w:val="Footer"/>
    <w:rsid w:val="00C94050"/>
    <w:pPr>
      <w:tabs>
        <w:tab w:val="clear" w:pos="9360"/>
        <w:tab w:val="left" w:pos="720"/>
        <w:tab w:val="right" w:pos="8640"/>
      </w:tabs>
    </w:pPr>
    <w:rPr>
      <w:b/>
      <w:color w:val="2F4D87"/>
    </w:rPr>
  </w:style>
  <w:style w:type="paragraph" w:customStyle="1" w:styleId="Body5111">
    <w:name w:val="Body5111"/>
    <w:qFormat/>
    <w:rsid w:val="00C94050"/>
    <w:pPr>
      <w:tabs>
        <w:tab w:val="left" w:pos="2700"/>
      </w:tabs>
      <w:jc w:val="both"/>
    </w:pPr>
    <w:rPr>
      <w:szCs w:val="24"/>
    </w:rPr>
  </w:style>
  <w:style w:type="paragraph" w:customStyle="1" w:styleId="Bullet12111">
    <w:name w:val="Bullet12111"/>
    <w:rsid w:val="00C94050"/>
    <w:pPr>
      <w:tabs>
        <w:tab w:val="left" w:pos="900"/>
      </w:tabs>
      <w:spacing w:before="120" w:line="280" w:lineRule="atLeast"/>
      <w:ind w:left="720" w:hanging="360"/>
    </w:pPr>
  </w:style>
  <w:style w:type="paragraph" w:customStyle="1" w:styleId="FigureCaptionCentered1111">
    <w:name w:val="Figure Caption Centered1111"/>
    <w:basedOn w:val="Normal"/>
    <w:rsid w:val="00C94050"/>
    <w:pPr>
      <w:spacing w:after="200" w:line="240" w:lineRule="auto"/>
      <w:jc w:val="center"/>
    </w:pPr>
    <w:rPr>
      <w:rFonts w:eastAsia="Times New Roman" w:cs="Times New Roman"/>
      <w:b/>
      <w:i/>
      <w:iCs/>
      <w:szCs w:val="20"/>
    </w:rPr>
  </w:style>
  <w:style w:type="paragraph" w:customStyle="1" w:styleId="Bullet13111">
    <w:name w:val="Bullet13111"/>
    <w:rsid w:val="00C94050"/>
    <w:pPr>
      <w:tabs>
        <w:tab w:val="left" w:pos="900"/>
      </w:tabs>
      <w:spacing w:before="120" w:line="280" w:lineRule="atLeast"/>
      <w:ind w:left="720" w:hanging="360"/>
    </w:pPr>
  </w:style>
  <w:style w:type="paragraph" w:customStyle="1" w:styleId="FooterCentered6111">
    <w:name w:val="FooterCentered6111"/>
    <w:basedOn w:val="Footer"/>
    <w:rsid w:val="00C94050"/>
    <w:pPr>
      <w:jc w:val="center"/>
    </w:pPr>
  </w:style>
  <w:style w:type="paragraph" w:customStyle="1" w:styleId="Exar6111">
    <w:name w:val="Exar6111"/>
    <w:basedOn w:val="Footer"/>
    <w:rsid w:val="00C94050"/>
    <w:pPr>
      <w:tabs>
        <w:tab w:val="clear" w:pos="9360"/>
        <w:tab w:val="left" w:pos="720"/>
        <w:tab w:val="right" w:pos="8640"/>
      </w:tabs>
    </w:pPr>
    <w:rPr>
      <w:b/>
      <w:color w:val="2F4D87"/>
    </w:rPr>
  </w:style>
  <w:style w:type="paragraph" w:customStyle="1" w:styleId="HeadingPreface1111">
    <w:name w:val="HeadingPreface1111"/>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C94050"/>
    <w:pPr>
      <w:spacing w:before="720" w:after="720" w:line="720" w:lineRule="exact"/>
      <w:ind w:left="432"/>
    </w:pPr>
    <w:rPr>
      <w:rFonts w:ascii="Arial" w:hAnsi="Arial"/>
      <w:b/>
      <w:color w:val="2F4D87"/>
      <w:sz w:val="44"/>
    </w:rPr>
  </w:style>
  <w:style w:type="paragraph" w:customStyle="1" w:styleId="Contents1111">
    <w:name w:val="Contents1111"/>
    <w:basedOn w:val="Title"/>
    <w:rsid w:val="00C94050"/>
    <w:pPr>
      <w:pageBreakBefore/>
    </w:pPr>
    <w:rPr>
      <w:rFonts w:ascii="Palatino Linotype" w:hAnsi="Palatino Linotype"/>
      <w:szCs w:val="40"/>
    </w:rPr>
  </w:style>
  <w:style w:type="paragraph" w:customStyle="1" w:styleId="DocumentTitle1111">
    <w:name w:val="Document Title1111"/>
    <w:next w:val="Body"/>
    <w:rsid w:val="00C94050"/>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C94050"/>
    <w:pPr>
      <w:tabs>
        <w:tab w:val="clear" w:pos="2700"/>
        <w:tab w:val="left" w:pos="1440"/>
        <w:tab w:val="left" w:pos="2160"/>
      </w:tabs>
    </w:pPr>
    <w:rPr>
      <w:b/>
      <w:sz w:val="24"/>
    </w:rPr>
  </w:style>
  <w:style w:type="paragraph" w:customStyle="1" w:styleId="Body1411">
    <w:name w:val="Body1411"/>
    <w:qFormat/>
    <w:rsid w:val="00C94050"/>
    <w:pPr>
      <w:tabs>
        <w:tab w:val="left" w:pos="2700"/>
      </w:tabs>
      <w:jc w:val="both"/>
    </w:pPr>
    <w:rPr>
      <w:szCs w:val="24"/>
    </w:rPr>
  </w:style>
  <w:style w:type="paragraph" w:customStyle="1" w:styleId="Bullet1811">
    <w:name w:val="Bullet1811"/>
    <w:rsid w:val="00C94050"/>
    <w:pPr>
      <w:tabs>
        <w:tab w:val="left" w:pos="900"/>
      </w:tabs>
      <w:spacing w:before="120" w:line="280" w:lineRule="atLeast"/>
      <w:ind w:left="720" w:hanging="360"/>
    </w:pPr>
  </w:style>
  <w:style w:type="paragraph" w:customStyle="1" w:styleId="Command1011">
    <w:name w:val="Command10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C94050"/>
    <w:pPr>
      <w:tabs>
        <w:tab w:val="left" w:pos="2700"/>
      </w:tabs>
      <w:jc w:val="both"/>
    </w:pPr>
    <w:rPr>
      <w:szCs w:val="24"/>
    </w:rPr>
  </w:style>
  <w:style w:type="paragraph" w:customStyle="1" w:styleId="FooterCentered922">
    <w:name w:val="FooterCentered922"/>
    <w:basedOn w:val="Footer"/>
    <w:rsid w:val="00C94050"/>
    <w:pPr>
      <w:jc w:val="center"/>
    </w:pPr>
  </w:style>
  <w:style w:type="paragraph" w:customStyle="1" w:styleId="Exar922">
    <w:name w:val="Exar922"/>
    <w:basedOn w:val="Footer"/>
    <w:rsid w:val="00C94050"/>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C94050"/>
    <w:rPr>
      <w:rFonts w:ascii="Arial" w:hAnsi="Arial"/>
      <w:color w:val="000000"/>
      <w:sz w:val="16"/>
      <w:szCs w:val="16"/>
      <w:lang w:val="en-US" w:eastAsia="en-US" w:bidi="ar-SA"/>
    </w:rPr>
  </w:style>
  <w:style w:type="character" w:customStyle="1" w:styleId="HeaderChar24">
    <w:name w:val="Header Char24"/>
    <w:basedOn w:val="DefaultParagraphFont"/>
    <w:uiPriority w:val="99"/>
    <w:rsid w:val="00C94050"/>
    <w:rPr>
      <w:rFonts w:ascii="Arial" w:hAnsi="Arial"/>
      <w:b/>
      <w:bCs/>
      <w:noProof/>
      <w:color w:val="000000"/>
      <w:lang w:val="en-US" w:eastAsia="en-US" w:bidi="ar-SA"/>
    </w:rPr>
  </w:style>
  <w:style w:type="paragraph" w:customStyle="1" w:styleId="FooterCentered151">
    <w:name w:val="FooterCentered151"/>
    <w:basedOn w:val="Footer"/>
    <w:rsid w:val="00C94050"/>
    <w:pPr>
      <w:jc w:val="center"/>
    </w:pPr>
  </w:style>
  <w:style w:type="paragraph" w:customStyle="1" w:styleId="Exar151">
    <w:name w:val="Exar151"/>
    <w:basedOn w:val="Footer"/>
    <w:rsid w:val="00C94050"/>
    <w:pPr>
      <w:tabs>
        <w:tab w:val="clear" w:pos="9360"/>
        <w:tab w:val="left" w:pos="720"/>
        <w:tab w:val="right" w:pos="8640"/>
      </w:tabs>
    </w:pPr>
    <w:rPr>
      <w:b/>
      <w:color w:val="2F4D87"/>
    </w:rPr>
  </w:style>
  <w:style w:type="paragraph" w:customStyle="1" w:styleId="Command91">
    <w:name w:val="Command9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C94050"/>
    <w:rPr>
      <w:rFonts w:ascii="Arial" w:hAnsi="Arial"/>
      <w:color w:val="000000"/>
      <w:sz w:val="16"/>
      <w:szCs w:val="16"/>
      <w:lang w:val="en-US" w:eastAsia="en-US" w:bidi="ar-SA"/>
    </w:rPr>
  </w:style>
  <w:style w:type="character" w:customStyle="1" w:styleId="HeaderChar25">
    <w:name w:val="Header Char25"/>
    <w:basedOn w:val="DefaultParagraphFont"/>
    <w:uiPriority w:val="99"/>
    <w:rsid w:val="00C94050"/>
    <w:rPr>
      <w:rFonts w:ascii="Arial" w:hAnsi="Arial"/>
      <w:b/>
      <w:bCs/>
      <w:noProof/>
      <w:color w:val="000000"/>
      <w:lang w:val="en-US" w:eastAsia="en-US" w:bidi="ar-SA"/>
    </w:rPr>
  </w:style>
  <w:style w:type="paragraph" w:customStyle="1" w:styleId="Body132">
    <w:name w:val="Body132"/>
    <w:qFormat/>
    <w:rsid w:val="00C94050"/>
    <w:pPr>
      <w:tabs>
        <w:tab w:val="left" w:pos="2700"/>
      </w:tabs>
      <w:jc w:val="both"/>
    </w:pPr>
    <w:rPr>
      <w:szCs w:val="24"/>
    </w:rPr>
  </w:style>
  <w:style w:type="paragraph" w:customStyle="1" w:styleId="FooterCentered161">
    <w:name w:val="FooterCentered161"/>
    <w:basedOn w:val="Footer"/>
    <w:rsid w:val="00C94050"/>
    <w:pPr>
      <w:jc w:val="center"/>
    </w:pPr>
  </w:style>
  <w:style w:type="paragraph" w:customStyle="1" w:styleId="Exar161">
    <w:name w:val="Exar161"/>
    <w:basedOn w:val="Footer"/>
    <w:rsid w:val="00C94050"/>
    <w:pPr>
      <w:tabs>
        <w:tab w:val="clear" w:pos="9360"/>
        <w:tab w:val="left" w:pos="720"/>
        <w:tab w:val="right" w:pos="8640"/>
      </w:tabs>
    </w:pPr>
    <w:rPr>
      <w:b/>
      <w:color w:val="2F4D87"/>
    </w:rPr>
  </w:style>
  <w:style w:type="paragraph" w:customStyle="1" w:styleId="ImportantNote101">
    <w:name w:val="Important Note10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C94050"/>
    <w:pPr>
      <w:jc w:val="center"/>
    </w:pPr>
  </w:style>
  <w:style w:type="character" w:customStyle="1" w:styleId="HeaderChar26">
    <w:name w:val="Header Char26"/>
    <w:basedOn w:val="DefaultParagraphFont"/>
    <w:uiPriority w:val="99"/>
    <w:rsid w:val="00C94050"/>
    <w:rPr>
      <w:rFonts w:ascii="Arial" w:hAnsi="Arial"/>
      <w:b/>
      <w:bCs/>
      <w:noProof/>
      <w:color w:val="000000"/>
      <w:lang w:val="en-US" w:eastAsia="en-US" w:bidi="ar-SA"/>
    </w:rPr>
  </w:style>
  <w:style w:type="paragraph" w:customStyle="1" w:styleId="Exar20">
    <w:name w:val="Exar20"/>
    <w:basedOn w:val="Footer"/>
    <w:rsid w:val="00C94050"/>
    <w:pPr>
      <w:tabs>
        <w:tab w:val="clear" w:pos="9360"/>
        <w:tab w:val="left" w:pos="720"/>
        <w:tab w:val="right" w:pos="8640"/>
      </w:tabs>
    </w:pPr>
    <w:rPr>
      <w:b/>
      <w:color w:val="2F4D87"/>
    </w:rPr>
  </w:style>
  <w:style w:type="paragraph" w:customStyle="1" w:styleId="Body144">
    <w:name w:val="Body144"/>
    <w:qFormat/>
    <w:rsid w:val="00C94050"/>
    <w:pPr>
      <w:tabs>
        <w:tab w:val="left" w:pos="2700"/>
      </w:tabs>
      <w:jc w:val="both"/>
    </w:pPr>
    <w:rPr>
      <w:szCs w:val="24"/>
    </w:rPr>
  </w:style>
  <w:style w:type="paragraph" w:customStyle="1" w:styleId="Bullet184">
    <w:name w:val="Bullet184"/>
    <w:rsid w:val="00C94050"/>
    <w:pPr>
      <w:tabs>
        <w:tab w:val="left" w:pos="900"/>
      </w:tabs>
      <w:spacing w:before="120" w:line="280" w:lineRule="atLeast"/>
      <w:ind w:left="720" w:hanging="360"/>
    </w:pPr>
  </w:style>
  <w:style w:type="paragraph" w:customStyle="1" w:styleId="Command104">
    <w:name w:val="Command10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C94050"/>
    <w:rPr>
      <w:rFonts w:ascii="Arial" w:hAnsi="Arial"/>
      <w:color w:val="000000"/>
      <w:sz w:val="16"/>
      <w:szCs w:val="16"/>
      <w:lang w:val="en-US" w:eastAsia="en-US" w:bidi="ar-SA"/>
    </w:rPr>
  </w:style>
  <w:style w:type="paragraph" w:customStyle="1" w:styleId="FooterCentered23">
    <w:name w:val="FooterCentered23"/>
    <w:basedOn w:val="Footer"/>
    <w:rsid w:val="00C94050"/>
    <w:pPr>
      <w:jc w:val="center"/>
    </w:pPr>
  </w:style>
  <w:style w:type="character" w:customStyle="1" w:styleId="HeaderChar27">
    <w:name w:val="Header Char27"/>
    <w:basedOn w:val="DefaultParagraphFont"/>
    <w:uiPriority w:val="99"/>
    <w:rsid w:val="00C94050"/>
    <w:rPr>
      <w:rFonts w:ascii="Arial" w:hAnsi="Arial"/>
      <w:b/>
      <w:bCs/>
      <w:noProof/>
      <w:color w:val="000000"/>
      <w:lang w:val="en-US" w:eastAsia="en-US" w:bidi="ar-SA"/>
    </w:rPr>
  </w:style>
  <w:style w:type="paragraph" w:customStyle="1" w:styleId="Exar23">
    <w:name w:val="Exar23"/>
    <w:basedOn w:val="Footer"/>
    <w:rsid w:val="00C94050"/>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C94050"/>
    <w:rPr>
      <w:rFonts w:ascii="Arial" w:hAnsi="Arial"/>
      <w:color w:val="000000"/>
      <w:sz w:val="16"/>
      <w:szCs w:val="16"/>
      <w:lang w:val="en-US" w:eastAsia="en-US" w:bidi="ar-SA"/>
    </w:rPr>
  </w:style>
  <w:style w:type="character" w:customStyle="1" w:styleId="HeaderChar28">
    <w:name w:val="Header Char28"/>
    <w:basedOn w:val="DefaultParagraphFont"/>
    <w:uiPriority w:val="99"/>
    <w:rsid w:val="00C94050"/>
    <w:rPr>
      <w:rFonts w:ascii="Arial" w:hAnsi="Arial"/>
      <w:b/>
      <w:bCs/>
      <w:noProof/>
      <w:color w:val="000000"/>
      <w:lang w:val="en-US" w:eastAsia="en-US" w:bidi="ar-SA"/>
    </w:rPr>
  </w:style>
  <w:style w:type="paragraph" w:customStyle="1" w:styleId="FooterCentered191">
    <w:name w:val="FooterCentered191"/>
    <w:basedOn w:val="Footer"/>
    <w:rsid w:val="00C94050"/>
    <w:pPr>
      <w:jc w:val="center"/>
    </w:pPr>
  </w:style>
  <w:style w:type="paragraph" w:customStyle="1" w:styleId="Exar191">
    <w:name w:val="Exar191"/>
    <w:basedOn w:val="Footer"/>
    <w:rsid w:val="00C94050"/>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C94050"/>
    <w:pPr>
      <w:tabs>
        <w:tab w:val="left" w:pos="2700"/>
      </w:tabs>
      <w:jc w:val="both"/>
    </w:pPr>
    <w:rPr>
      <w:szCs w:val="24"/>
    </w:rPr>
  </w:style>
  <w:style w:type="paragraph" w:customStyle="1" w:styleId="Bullet33">
    <w:name w:val="Bullet33"/>
    <w:rsid w:val="00C94050"/>
    <w:pPr>
      <w:tabs>
        <w:tab w:val="num" w:pos="1800"/>
      </w:tabs>
      <w:spacing w:before="120"/>
      <w:ind w:left="1800" w:hanging="360"/>
    </w:pPr>
  </w:style>
  <w:style w:type="character" w:customStyle="1" w:styleId="FooterChar14">
    <w:name w:val="Footer Char14"/>
    <w:basedOn w:val="DefaultParagraphFont"/>
    <w:uiPriority w:val="99"/>
    <w:rsid w:val="00C94050"/>
    <w:rPr>
      <w:rFonts w:ascii="Arial" w:hAnsi="Arial"/>
      <w:color w:val="000000"/>
      <w:sz w:val="16"/>
      <w:szCs w:val="16"/>
      <w:lang w:val="en-US" w:eastAsia="en-US" w:bidi="ar-SA"/>
    </w:rPr>
  </w:style>
  <w:style w:type="character" w:customStyle="1" w:styleId="HeaderChar29">
    <w:name w:val="Header Char29"/>
    <w:basedOn w:val="DefaultParagraphFont"/>
    <w:uiPriority w:val="99"/>
    <w:rsid w:val="00C94050"/>
    <w:rPr>
      <w:rFonts w:ascii="Arial" w:hAnsi="Arial"/>
      <w:b/>
      <w:bCs/>
      <w:noProof/>
      <w:color w:val="000000"/>
      <w:lang w:val="en-US" w:eastAsia="en-US" w:bidi="ar-SA"/>
    </w:rPr>
  </w:style>
  <w:style w:type="paragraph" w:customStyle="1" w:styleId="ImportantNote13">
    <w:name w:val="Important Note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C94050"/>
    <w:pPr>
      <w:tabs>
        <w:tab w:val="left" w:pos="2700"/>
      </w:tabs>
      <w:jc w:val="both"/>
    </w:pPr>
    <w:rPr>
      <w:szCs w:val="24"/>
    </w:rPr>
  </w:style>
  <w:style w:type="paragraph" w:customStyle="1" w:styleId="Anchor4">
    <w:name w:val="Anchor4"/>
    <w:rsid w:val="00C94050"/>
    <w:pPr>
      <w:keepNext/>
      <w:tabs>
        <w:tab w:val="left" w:pos="360"/>
      </w:tabs>
      <w:spacing w:before="240"/>
    </w:pPr>
    <w:rPr>
      <w:rFonts w:ascii="Arial" w:hAnsi="Arial"/>
      <w:b/>
      <w:sz w:val="4"/>
      <w:szCs w:val="4"/>
    </w:rPr>
  </w:style>
  <w:style w:type="paragraph" w:customStyle="1" w:styleId="Bullet34">
    <w:name w:val="Bullet34"/>
    <w:rsid w:val="00C94050"/>
    <w:pPr>
      <w:tabs>
        <w:tab w:val="num" w:pos="1800"/>
      </w:tabs>
      <w:spacing w:before="120"/>
      <w:ind w:left="1800" w:hanging="360"/>
    </w:pPr>
  </w:style>
  <w:style w:type="character" w:customStyle="1" w:styleId="FooterChar15">
    <w:name w:val="Footer Char15"/>
    <w:basedOn w:val="DefaultParagraphFont"/>
    <w:uiPriority w:val="99"/>
    <w:rsid w:val="00C94050"/>
    <w:rPr>
      <w:rFonts w:ascii="Arial" w:hAnsi="Arial"/>
      <w:color w:val="000000"/>
      <w:sz w:val="16"/>
      <w:szCs w:val="16"/>
      <w:lang w:val="en-US" w:eastAsia="en-US" w:bidi="ar-SA"/>
    </w:rPr>
  </w:style>
  <w:style w:type="paragraph" w:customStyle="1" w:styleId="FooterCentered24">
    <w:name w:val="FooterCentered24"/>
    <w:basedOn w:val="Footer"/>
    <w:rsid w:val="00C94050"/>
    <w:pPr>
      <w:jc w:val="center"/>
    </w:pPr>
  </w:style>
  <w:style w:type="character" w:customStyle="1" w:styleId="HeaderChar30">
    <w:name w:val="Header Char30"/>
    <w:basedOn w:val="DefaultParagraphFont"/>
    <w:uiPriority w:val="99"/>
    <w:rsid w:val="00C94050"/>
    <w:rPr>
      <w:rFonts w:ascii="Arial" w:hAnsi="Arial"/>
      <w:b/>
      <w:bCs/>
      <w:noProof/>
      <w:color w:val="000000"/>
      <w:lang w:val="en-US" w:eastAsia="en-US" w:bidi="ar-SA"/>
    </w:rPr>
  </w:style>
  <w:style w:type="paragraph" w:customStyle="1" w:styleId="Exar24">
    <w:name w:val="Exar24"/>
    <w:basedOn w:val="Footer"/>
    <w:rsid w:val="00C94050"/>
    <w:pPr>
      <w:tabs>
        <w:tab w:val="clear" w:pos="9360"/>
        <w:tab w:val="left" w:pos="720"/>
        <w:tab w:val="right" w:pos="8640"/>
      </w:tabs>
    </w:pPr>
    <w:rPr>
      <w:b/>
      <w:color w:val="2F4D87"/>
    </w:rPr>
  </w:style>
  <w:style w:type="paragraph" w:customStyle="1" w:styleId="ImportantNote14">
    <w:name w:val="Important Note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C94050"/>
    <w:pPr>
      <w:tabs>
        <w:tab w:val="left" w:pos="2700"/>
      </w:tabs>
      <w:jc w:val="both"/>
    </w:pPr>
    <w:rPr>
      <w:szCs w:val="24"/>
    </w:rPr>
  </w:style>
  <w:style w:type="paragraph" w:customStyle="1" w:styleId="Bullet19">
    <w:name w:val="Bullet19"/>
    <w:rsid w:val="00C94050"/>
    <w:pPr>
      <w:tabs>
        <w:tab w:val="left" w:pos="900"/>
      </w:tabs>
      <w:spacing w:before="120" w:line="280" w:lineRule="atLeast"/>
      <w:ind w:left="720" w:hanging="360"/>
    </w:pPr>
  </w:style>
  <w:style w:type="paragraph" w:customStyle="1" w:styleId="Bullet35">
    <w:name w:val="Bullet35"/>
    <w:rsid w:val="00C94050"/>
    <w:pPr>
      <w:tabs>
        <w:tab w:val="num" w:pos="1800"/>
      </w:tabs>
      <w:spacing w:before="120"/>
      <w:ind w:left="1800" w:hanging="360"/>
    </w:pPr>
  </w:style>
  <w:style w:type="character" w:customStyle="1" w:styleId="FooterChar16">
    <w:name w:val="Footer Char16"/>
    <w:basedOn w:val="DefaultParagraphFont"/>
    <w:uiPriority w:val="99"/>
    <w:rsid w:val="00C94050"/>
    <w:rPr>
      <w:rFonts w:ascii="Arial" w:hAnsi="Arial"/>
      <w:color w:val="000000"/>
      <w:sz w:val="16"/>
      <w:szCs w:val="16"/>
      <w:lang w:val="en-US" w:eastAsia="en-US" w:bidi="ar-SA"/>
    </w:rPr>
  </w:style>
  <w:style w:type="paragraph" w:customStyle="1" w:styleId="FooterCentered25">
    <w:name w:val="FooterCentered25"/>
    <w:basedOn w:val="Footer"/>
    <w:rsid w:val="00C94050"/>
    <w:pPr>
      <w:jc w:val="center"/>
    </w:pPr>
  </w:style>
  <w:style w:type="character" w:customStyle="1" w:styleId="HeaderChar33">
    <w:name w:val="Header Char33"/>
    <w:basedOn w:val="DefaultParagraphFont"/>
    <w:uiPriority w:val="99"/>
    <w:rsid w:val="00C94050"/>
    <w:rPr>
      <w:rFonts w:ascii="Arial" w:hAnsi="Arial"/>
      <w:b/>
      <w:bCs/>
      <w:noProof/>
      <w:color w:val="000000"/>
      <w:lang w:val="en-US" w:eastAsia="en-US" w:bidi="ar-SA"/>
    </w:rPr>
  </w:style>
  <w:style w:type="paragraph" w:customStyle="1" w:styleId="Exar25">
    <w:name w:val="Exar25"/>
    <w:basedOn w:val="Footer"/>
    <w:rsid w:val="00C94050"/>
    <w:pPr>
      <w:tabs>
        <w:tab w:val="clear" w:pos="9360"/>
        <w:tab w:val="left" w:pos="720"/>
        <w:tab w:val="right" w:pos="8640"/>
      </w:tabs>
    </w:pPr>
    <w:rPr>
      <w:b/>
      <w:color w:val="2F4D87"/>
    </w:rPr>
  </w:style>
  <w:style w:type="paragraph" w:customStyle="1" w:styleId="Command13">
    <w:name w:val="Command1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C94050"/>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ullet110">
    <w:name w:val="Bullet110"/>
    <w:rsid w:val="00C94050"/>
    <w:pPr>
      <w:tabs>
        <w:tab w:val="left" w:pos="900"/>
      </w:tabs>
      <w:spacing w:before="120" w:line="280" w:lineRule="atLeast"/>
      <w:ind w:left="720" w:hanging="360"/>
    </w:pPr>
  </w:style>
  <w:style w:type="paragraph" w:customStyle="1" w:styleId="FooterCentered26">
    <w:name w:val="FooterCentered26"/>
    <w:basedOn w:val="Footer"/>
    <w:rsid w:val="00C94050"/>
    <w:pPr>
      <w:jc w:val="center"/>
    </w:pPr>
  </w:style>
  <w:style w:type="character" w:customStyle="1" w:styleId="HeaderChar34">
    <w:name w:val="Header Char34"/>
    <w:basedOn w:val="DefaultParagraphFont"/>
    <w:uiPriority w:val="99"/>
    <w:rsid w:val="00C94050"/>
    <w:rPr>
      <w:rFonts w:ascii="Arial" w:hAnsi="Arial"/>
      <w:b/>
      <w:bCs/>
      <w:noProof/>
      <w:color w:val="000000"/>
      <w:lang w:val="en-US" w:eastAsia="en-US" w:bidi="ar-SA"/>
    </w:rPr>
  </w:style>
  <w:style w:type="paragraph" w:customStyle="1" w:styleId="Exar26">
    <w:name w:val="Exar26"/>
    <w:basedOn w:val="Footer"/>
    <w:rsid w:val="00C94050"/>
    <w:pPr>
      <w:tabs>
        <w:tab w:val="clear" w:pos="9360"/>
        <w:tab w:val="left" w:pos="720"/>
        <w:tab w:val="right" w:pos="8640"/>
      </w:tabs>
    </w:pPr>
    <w:rPr>
      <w:b/>
      <w:color w:val="2F4D87"/>
    </w:rPr>
  </w:style>
  <w:style w:type="paragraph" w:customStyle="1" w:styleId="Command14">
    <w:name w:val="Command1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C94050"/>
    <w:pPr>
      <w:tabs>
        <w:tab w:val="left" w:pos="900"/>
      </w:tabs>
      <w:spacing w:before="120" w:line="280" w:lineRule="atLeast"/>
      <w:ind w:left="720" w:hanging="360"/>
    </w:pPr>
  </w:style>
  <w:style w:type="character" w:customStyle="1" w:styleId="HeaderChar35">
    <w:name w:val="Header Char35"/>
    <w:basedOn w:val="DefaultParagraphFont"/>
    <w:uiPriority w:val="99"/>
    <w:rsid w:val="00C94050"/>
    <w:rPr>
      <w:rFonts w:ascii="Arial" w:hAnsi="Arial"/>
      <w:b/>
      <w:bCs/>
      <w:noProof/>
      <w:color w:val="000000"/>
      <w:lang w:val="en-US" w:eastAsia="en-US" w:bidi="ar-SA"/>
    </w:rPr>
  </w:style>
  <w:style w:type="paragraph" w:customStyle="1" w:styleId="Body623">
    <w:name w:val="Body623"/>
    <w:qFormat/>
    <w:rsid w:val="00C94050"/>
    <w:pPr>
      <w:tabs>
        <w:tab w:val="left" w:pos="2700"/>
      </w:tabs>
      <w:jc w:val="both"/>
    </w:pPr>
    <w:rPr>
      <w:szCs w:val="24"/>
    </w:rPr>
  </w:style>
  <w:style w:type="paragraph" w:customStyle="1" w:styleId="FooterCentered923">
    <w:name w:val="FooterCentered923"/>
    <w:basedOn w:val="Footer"/>
    <w:rsid w:val="00C94050"/>
    <w:pPr>
      <w:jc w:val="center"/>
    </w:pPr>
  </w:style>
  <w:style w:type="paragraph" w:customStyle="1" w:styleId="Exar923">
    <w:name w:val="Exar923"/>
    <w:basedOn w:val="Footer"/>
    <w:rsid w:val="00C94050"/>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C94050"/>
    <w:pPr>
      <w:tabs>
        <w:tab w:val="left" w:pos="2700"/>
      </w:tabs>
      <w:jc w:val="both"/>
    </w:pPr>
    <w:rPr>
      <w:szCs w:val="24"/>
    </w:rPr>
  </w:style>
  <w:style w:type="paragraph" w:customStyle="1" w:styleId="Anchor5">
    <w:name w:val="Anchor5"/>
    <w:rsid w:val="00C94050"/>
    <w:pPr>
      <w:keepNext/>
      <w:tabs>
        <w:tab w:val="left" w:pos="360"/>
      </w:tabs>
      <w:spacing w:before="240"/>
    </w:pPr>
    <w:rPr>
      <w:rFonts w:ascii="Arial" w:hAnsi="Arial"/>
      <w:b/>
      <w:sz w:val="4"/>
      <w:szCs w:val="4"/>
    </w:rPr>
  </w:style>
  <w:style w:type="paragraph" w:customStyle="1" w:styleId="Bullet114">
    <w:name w:val="Bullet114"/>
    <w:rsid w:val="00C94050"/>
    <w:pPr>
      <w:tabs>
        <w:tab w:val="left" w:pos="900"/>
      </w:tabs>
      <w:spacing w:before="120" w:line="280" w:lineRule="atLeast"/>
      <w:ind w:left="720" w:hanging="360"/>
    </w:pPr>
  </w:style>
  <w:style w:type="paragraph" w:customStyle="1" w:styleId="Bullet23">
    <w:name w:val="Bullet23"/>
    <w:rsid w:val="00C94050"/>
    <w:pPr>
      <w:spacing w:before="120"/>
      <w:ind w:left="1440" w:hanging="360"/>
    </w:pPr>
  </w:style>
  <w:style w:type="paragraph" w:customStyle="1" w:styleId="Bullet36">
    <w:name w:val="Bullet36"/>
    <w:rsid w:val="00C94050"/>
    <w:pPr>
      <w:tabs>
        <w:tab w:val="num" w:pos="1800"/>
      </w:tabs>
      <w:spacing w:before="120"/>
      <w:ind w:left="1800" w:hanging="360"/>
    </w:pPr>
  </w:style>
  <w:style w:type="paragraph" w:customStyle="1" w:styleId="Caution3">
    <w:name w:val="Caution3"/>
    <w:basedOn w:val="Normal"/>
    <w:rsid w:val="00C94050"/>
    <w:pPr>
      <w:tabs>
        <w:tab w:val="left" w:pos="936"/>
      </w:tabs>
      <w:ind w:right="864"/>
      <w:jc w:val="both"/>
    </w:pPr>
    <w:rPr>
      <w:rFonts w:ascii="Arial" w:hAnsi="Arial"/>
      <w:b/>
    </w:rPr>
  </w:style>
  <w:style w:type="paragraph" w:customStyle="1" w:styleId="CellBody3">
    <w:name w:val="CellBody3"/>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C94050"/>
    <w:pPr>
      <w:tabs>
        <w:tab w:val="left" w:pos="538"/>
      </w:tabs>
      <w:ind w:left="538" w:hanging="360"/>
    </w:pPr>
    <w:rPr>
      <w:sz w:val="18"/>
      <w:szCs w:val="18"/>
    </w:rPr>
  </w:style>
  <w:style w:type="paragraph" w:customStyle="1" w:styleId="CellHeading3">
    <w:name w:val="CellHeading3"/>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C94050"/>
    <w:pPr>
      <w:ind w:left="360" w:right="432"/>
    </w:pPr>
    <w:rPr>
      <w:sz w:val="18"/>
      <w:szCs w:val="18"/>
    </w:rPr>
  </w:style>
  <w:style w:type="paragraph" w:customStyle="1" w:styleId="Code3">
    <w:name w:val="Code3"/>
    <w:basedOn w:val="Normal"/>
    <w:rsid w:val="00C94050"/>
    <w:pPr>
      <w:tabs>
        <w:tab w:val="left" w:pos="3600"/>
        <w:tab w:val="left" w:pos="5760"/>
      </w:tabs>
    </w:pPr>
    <w:rPr>
      <w:rFonts w:ascii="Courier New" w:hAnsi="Courier New"/>
      <w:sz w:val="18"/>
      <w:szCs w:val="16"/>
    </w:rPr>
  </w:style>
  <w:style w:type="paragraph" w:customStyle="1" w:styleId="Equation3">
    <w:name w:val="Equation3"/>
    <w:rsid w:val="00C94050"/>
    <w:pPr>
      <w:tabs>
        <w:tab w:val="num" w:pos="720"/>
      </w:tabs>
      <w:spacing w:before="240" w:after="240"/>
      <w:ind w:left="864" w:hanging="504"/>
    </w:pPr>
    <w:rPr>
      <w:i/>
    </w:rPr>
  </w:style>
  <w:style w:type="paragraph" w:customStyle="1" w:styleId="Figure3">
    <w:name w:val="Figure3"/>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C94050"/>
    <w:pPr>
      <w:jc w:val="center"/>
    </w:pPr>
    <w:rPr>
      <w:rFonts w:ascii="Arial" w:hAnsi="Arial" w:cs="Helvetica"/>
      <w:sz w:val="16"/>
      <w:szCs w:val="16"/>
    </w:rPr>
  </w:style>
  <w:style w:type="character" w:customStyle="1" w:styleId="FooterChar17">
    <w:name w:val="Footer Char17"/>
    <w:basedOn w:val="DefaultParagraphFont"/>
    <w:uiPriority w:val="99"/>
    <w:rsid w:val="00C94050"/>
    <w:rPr>
      <w:rFonts w:ascii="Arial" w:hAnsi="Arial"/>
      <w:color w:val="000000"/>
      <w:sz w:val="16"/>
      <w:szCs w:val="16"/>
      <w:lang w:val="en-US" w:eastAsia="en-US" w:bidi="ar-SA"/>
    </w:rPr>
  </w:style>
  <w:style w:type="paragraph" w:customStyle="1" w:styleId="Footnote3">
    <w:name w:val="Footnote3"/>
    <w:basedOn w:val="Normal"/>
    <w:rsid w:val="00C94050"/>
    <w:pPr>
      <w:tabs>
        <w:tab w:val="left" w:pos="115"/>
        <w:tab w:val="left" w:pos="288"/>
      </w:tabs>
      <w:ind w:left="2333" w:hanging="173"/>
    </w:pPr>
    <w:rPr>
      <w:sz w:val="15"/>
      <w:szCs w:val="15"/>
    </w:rPr>
  </w:style>
  <w:style w:type="paragraph" w:customStyle="1" w:styleId="GlossTerm3">
    <w:name w:val="GlossTerm3"/>
    <w:basedOn w:val="Normal"/>
    <w:rsid w:val="00C94050"/>
    <w:rPr>
      <w:b/>
    </w:rPr>
  </w:style>
  <w:style w:type="paragraph" w:customStyle="1" w:styleId="HeadingFeature3">
    <w:name w:val="HeadingFeature3"/>
    <w:next w:val="Body"/>
    <w:rsid w:val="00C94050"/>
    <w:pPr>
      <w:spacing w:before="360" w:after="240"/>
    </w:pPr>
    <w:rPr>
      <w:rFonts w:ascii="Arial" w:hAnsi="Arial"/>
      <w:b/>
      <w:color w:val="2F4D87"/>
      <w:sz w:val="24"/>
    </w:rPr>
  </w:style>
  <w:style w:type="paragraph" w:customStyle="1" w:styleId="Indent13">
    <w:name w:val="Indent13"/>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C94050"/>
    <w:pPr>
      <w:tabs>
        <w:tab w:val="left" w:pos="1440"/>
      </w:tabs>
      <w:spacing w:before="120"/>
    </w:pPr>
    <w:rPr>
      <w:b/>
      <w:color w:val="2F4D87"/>
    </w:rPr>
  </w:style>
  <w:style w:type="paragraph" w:customStyle="1" w:styleId="RegisterDef3">
    <w:name w:val="Register Def3"/>
    <w:rsid w:val="00C94050"/>
    <w:pPr>
      <w:tabs>
        <w:tab w:val="center" w:pos="2160"/>
        <w:tab w:val="right" w:pos="6480"/>
      </w:tabs>
      <w:spacing w:before="240" w:after="240"/>
      <w:ind w:left="360"/>
    </w:pPr>
    <w:rPr>
      <w:rFonts w:ascii="Arial" w:hAnsi="Arial"/>
    </w:rPr>
  </w:style>
  <w:style w:type="paragraph" w:customStyle="1" w:styleId="Step23">
    <w:name w:val="Step23"/>
    <w:rsid w:val="00C94050"/>
    <w:pPr>
      <w:tabs>
        <w:tab w:val="left" w:pos="720"/>
        <w:tab w:val="right" w:pos="864"/>
        <w:tab w:val="left" w:pos="1080"/>
      </w:tabs>
      <w:ind w:left="1080" w:hanging="360"/>
    </w:pPr>
    <w:rPr>
      <w:rFonts w:ascii="Arial" w:hAnsi="Arial"/>
      <w:b/>
    </w:rPr>
  </w:style>
  <w:style w:type="paragraph" w:customStyle="1" w:styleId="Step33">
    <w:name w:val="Step33"/>
    <w:rsid w:val="00C94050"/>
    <w:pPr>
      <w:tabs>
        <w:tab w:val="num" w:pos="1440"/>
      </w:tabs>
      <w:ind w:left="1440" w:hanging="180"/>
    </w:pPr>
    <w:rPr>
      <w:rFonts w:ascii="Arial" w:hAnsi="Arial"/>
      <w:b/>
    </w:rPr>
  </w:style>
  <w:style w:type="paragraph" w:customStyle="1" w:styleId="TableFootnote3">
    <w:name w:val="TableFootnote3"/>
    <w:rsid w:val="00C94050"/>
    <w:pPr>
      <w:tabs>
        <w:tab w:val="left" w:pos="1743"/>
        <w:tab w:val="left" w:pos="1930"/>
      </w:tabs>
      <w:spacing w:before="240" w:after="240"/>
      <w:ind w:left="1742" w:hanging="187"/>
    </w:pPr>
    <w:rPr>
      <w:sz w:val="15"/>
      <w:szCs w:val="15"/>
    </w:rPr>
  </w:style>
  <w:style w:type="paragraph" w:customStyle="1" w:styleId="TableTitle3">
    <w:name w:val="TableTitle3"/>
    <w:rsid w:val="00C94050"/>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HeadingPreface3">
    <w:name w:val="HeadingPreface3"/>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C94050"/>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C94050"/>
    <w:pPr>
      <w:spacing w:before="720" w:after="720" w:line="720" w:lineRule="exact"/>
      <w:ind w:left="432"/>
    </w:pPr>
    <w:rPr>
      <w:rFonts w:ascii="Arial" w:hAnsi="Arial"/>
      <w:b/>
      <w:color w:val="2F4D87"/>
      <w:sz w:val="44"/>
    </w:rPr>
  </w:style>
  <w:style w:type="paragraph" w:customStyle="1" w:styleId="BookTitle23">
    <w:name w:val="BookTitle23"/>
    <w:next w:val="Body"/>
    <w:rsid w:val="00C94050"/>
    <w:pPr>
      <w:spacing w:before="520" w:after="480" w:line="520" w:lineRule="exact"/>
      <w:ind w:left="432"/>
    </w:pPr>
    <w:rPr>
      <w:rFonts w:ascii="Arial" w:hAnsi="Arial"/>
      <w:b/>
      <w:color w:val="2F4D87"/>
      <w:sz w:val="40"/>
    </w:rPr>
  </w:style>
  <w:style w:type="paragraph" w:customStyle="1" w:styleId="DocumentType3">
    <w:name w:val="Document Type3"/>
    <w:rsid w:val="00C94050"/>
    <w:pPr>
      <w:spacing w:before="600" w:after="600" w:line="580" w:lineRule="exact"/>
      <w:ind w:left="432"/>
    </w:pPr>
    <w:rPr>
      <w:rFonts w:ascii="Arial" w:hAnsi="Arial"/>
      <w:b/>
      <w:sz w:val="36"/>
    </w:rPr>
  </w:style>
  <w:style w:type="paragraph" w:customStyle="1" w:styleId="InternalUseCover3">
    <w:name w:val="Internal Use Cover3"/>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C94050"/>
    <w:rPr>
      <w:rFonts w:ascii="Arial" w:hAnsi="Arial"/>
      <w:b/>
      <w:bCs/>
      <w:noProof/>
      <w:color w:val="000000"/>
      <w:lang w:val="en-US" w:eastAsia="en-US" w:bidi="ar-SA"/>
    </w:rPr>
  </w:style>
  <w:style w:type="paragraph" w:customStyle="1" w:styleId="GlossText3">
    <w:name w:val="GlossText3"/>
    <w:basedOn w:val="Normal"/>
    <w:rsid w:val="00C94050"/>
    <w:pPr>
      <w:tabs>
        <w:tab w:val="left" w:pos="1800"/>
      </w:tabs>
      <w:ind w:left="432"/>
    </w:pPr>
  </w:style>
  <w:style w:type="paragraph" w:customStyle="1" w:styleId="CONFIDENTIAL3">
    <w:name w:val="CONFIDENTIAL3"/>
    <w:rsid w:val="00C94050"/>
    <w:pPr>
      <w:jc w:val="right"/>
    </w:pPr>
    <w:rPr>
      <w:rFonts w:ascii="Arial" w:hAnsi="Arial"/>
      <w:b/>
      <w:color w:val="2F4D87"/>
      <w:sz w:val="44"/>
    </w:rPr>
  </w:style>
  <w:style w:type="paragraph" w:customStyle="1" w:styleId="Notetext3">
    <w:name w:val="Notetext3"/>
    <w:next w:val="Body"/>
    <w:rsid w:val="00C94050"/>
    <w:pPr>
      <w:ind w:left="547" w:right="1080"/>
      <w:jc w:val="both"/>
    </w:pPr>
  </w:style>
  <w:style w:type="paragraph" w:customStyle="1" w:styleId="PageNumbereven3">
    <w:name w:val="Page Number(even)3"/>
    <w:basedOn w:val="Footer"/>
    <w:semiHidden/>
    <w:rsid w:val="00C94050"/>
  </w:style>
  <w:style w:type="paragraph" w:customStyle="1" w:styleId="Headereven3">
    <w:name w:val="Header(even)3"/>
    <w:basedOn w:val="Header"/>
    <w:rsid w:val="00C94050"/>
    <w:pPr>
      <w:tabs>
        <w:tab w:val="clear" w:pos="9270"/>
      </w:tabs>
    </w:pPr>
  </w:style>
  <w:style w:type="paragraph" w:customStyle="1" w:styleId="Footereven3">
    <w:name w:val="Footer(even)3"/>
    <w:basedOn w:val="Footer"/>
    <w:rsid w:val="00C94050"/>
    <w:pPr>
      <w:ind w:right="-90"/>
    </w:pPr>
  </w:style>
  <w:style w:type="paragraph" w:customStyle="1" w:styleId="Glossary3">
    <w:name w:val="Glossary3"/>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3">
    <w:name w:val="HeaderNumber3"/>
    <w:rsid w:val="00C94050"/>
    <w:rPr>
      <w:rFonts w:ascii="Arial" w:hAnsi="Arial"/>
      <w:b/>
      <w:color w:val="002B5C"/>
      <w:sz w:val="48"/>
    </w:rPr>
  </w:style>
  <w:style w:type="paragraph" w:customStyle="1" w:styleId="Addendum230">
    <w:name w:val="Addendum23"/>
    <w:next w:val="SpecNo"/>
    <w:rsid w:val="00C94050"/>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C94050"/>
  </w:style>
  <w:style w:type="paragraph" w:customStyle="1" w:styleId="SpecNo30">
    <w:name w:val="SpecNo3"/>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C94050"/>
    <w:pPr>
      <w:spacing w:before="120"/>
      <w:ind w:left="1800" w:hanging="1800"/>
    </w:pPr>
  </w:style>
  <w:style w:type="paragraph" w:customStyle="1" w:styleId="Addendum30">
    <w:name w:val="Addendum+3"/>
    <w:basedOn w:val="Addendum"/>
    <w:next w:val="Body"/>
    <w:rsid w:val="00C94050"/>
    <w:pPr>
      <w:numPr>
        <w:numId w:val="0"/>
      </w:numPr>
      <w:tabs>
        <w:tab w:val="num" w:pos="720"/>
      </w:tabs>
      <w:ind w:left="360" w:hanging="360"/>
    </w:pPr>
    <w:rPr>
      <w:sz w:val="44"/>
    </w:rPr>
  </w:style>
  <w:style w:type="paragraph" w:customStyle="1" w:styleId="DocChangeNo3">
    <w:name w:val="DocChangeNo.+3"/>
    <w:basedOn w:val="DocChangeNo"/>
    <w:rsid w:val="00C94050"/>
    <w:pPr>
      <w:numPr>
        <w:numId w:val="0"/>
      </w:numPr>
      <w:ind w:left="1260" w:hanging="1260"/>
    </w:pPr>
  </w:style>
  <w:style w:type="paragraph" w:customStyle="1" w:styleId="DocChangeNo30">
    <w:name w:val="DocChangeNo.3"/>
    <w:next w:val="DocChangeNo0"/>
    <w:rsid w:val="00C94050"/>
    <w:pPr>
      <w:tabs>
        <w:tab w:val="num" w:pos="1260"/>
      </w:tabs>
      <w:spacing w:before="120"/>
      <w:ind w:left="1260" w:hanging="1260"/>
    </w:pPr>
  </w:style>
  <w:style w:type="paragraph" w:customStyle="1" w:styleId="Addendum231">
    <w:name w:val="Addendum2+3"/>
    <w:basedOn w:val="Addendum2"/>
    <w:rsid w:val="00C94050"/>
    <w:rPr>
      <w:sz w:val="32"/>
    </w:rPr>
  </w:style>
  <w:style w:type="paragraph" w:customStyle="1" w:styleId="CellHeadingUnder3">
    <w:name w:val="CellHeadingUnder3"/>
    <w:basedOn w:val="CellHeading"/>
    <w:next w:val="CellBody"/>
    <w:rsid w:val="00C94050"/>
    <w:rPr>
      <w:u w:val="single"/>
    </w:rPr>
  </w:style>
  <w:style w:type="paragraph" w:customStyle="1" w:styleId="CellNoteHeading3">
    <w:name w:val="CellNoteHeading3"/>
    <w:next w:val="CellNote"/>
    <w:rsid w:val="00C94050"/>
    <w:pPr>
      <w:tabs>
        <w:tab w:val="num" w:pos="648"/>
      </w:tabs>
      <w:ind w:left="648" w:hanging="648"/>
    </w:pPr>
    <w:rPr>
      <w:rFonts w:ascii="Arial" w:hAnsi="Arial"/>
      <w:b/>
      <w:szCs w:val="18"/>
    </w:rPr>
  </w:style>
  <w:style w:type="paragraph" w:customStyle="1" w:styleId="CellHeadingFieldDesc3">
    <w:name w:val="CellHeadingField|Desc3"/>
    <w:rsid w:val="00C94050"/>
    <w:rPr>
      <w:rFonts w:ascii="Arial" w:hAnsi="Arial"/>
      <w:b/>
    </w:rPr>
  </w:style>
  <w:style w:type="paragraph" w:customStyle="1" w:styleId="REGISTERBITFIELDCELL3">
    <w:name w:val="REGISTER|BIT|FIELDCELL3"/>
    <w:basedOn w:val="CellBody"/>
    <w:rsid w:val="00C94050"/>
    <w:rPr>
      <w:rFonts w:ascii="Arial" w:hAnsi="Arial"/>
      <w:b/>
      <w:caps/>
    </w:rPr>
  </w:style>
  <w:style w:type="paragraph" w:customStyle="1" w:styleId="Contents3">
    <w:name w:val="Contents3"/>
    <w:basedOn w:val="Title"/>
    <w:rsid w:val="00C94050"/>
    <w:pPr>
      <w:pageBreakBefore/>
    </w:pPr>
    <w:rPr>
      <w:rFonts w:ascii="Palatino Linotype" w:hAnsi="Palatino Linotype"/>
      <w:szCs w:val="40"/>
    </w:rPr>
  </w:style>
  <w:style w:type="paragraph" w:customStyle="1" w:styleId="ExarConfidential3">
    <w:name w:val="Exar Confidential3"/>
    <w:basedOn w:val="Footer"/>
    <w:rsid w:val="00C94050"/>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C94050"/>
    <w:rPr>
      <w:rFonts w:ascii="Arial" w:eastAsiaTheme="minorEastAsia" w:hAnsi="Arial"/>
      <w:b/>
      <w:bCs/>
      <w:color w:val="2F4D87"/>
      <w:sz w:val="16"/>
      <w:szCs w:val="16"/>
      <w:lang w:val="en-US" w:eastAsia="en-US" w:bidi="ar-SA"/>
    </w:rPr>
  </w:style>
  <w:style w:type="table" w:customStyle="1" w:styleId="HifnTable3">
    <w:name w:val="Hifn Table3"/>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C94050"/>
    <w:rPr>
      <w:rFonts w:ascii="Arial" w:hAnsi="Arial"/>
      <w:sz w:val="16"/>
    </w:rPr>
  </w:style>
  <w:style w:type="paragraph" w:customStyle="1" w:styleId="Preliminary3">
    <w:name w:val="Preliminary3"/>
    <w:rsid w:val="00C94050"/>
    <w:pPr>
      <w:jc w:val="center"/>
    </w:pPr>
    <w:rPr>
      <w:rFonts w:ascii="Arial" w:hAnsi="Arial"/>
      <w:b/>
      <w:color w:val="002B5C"/>
      <w:sz w:val="16"/>
      <w:szCs w:val="16"/>
    </w:rPr>
  </w:style>
  <w:style w:type="character" w:customStyle="1" w:styleId="PreliminaryChar3">
    <w:name w:val="Preliminary Char3"/>
    <w:basedOn w:val="DefaultParagraphFont"/>
    <w:rsid w:val="00C94050"/>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C94050"/>
    <w:rPr>
      <w:rFonts w:ascii="Tahoma" w:hAnsi="Tahoma" w:cs="Tahoma"/>
      <w:sz w:val="16"/>
      <w:szCs w:val="16"/>
    </w:rPr>
  </w:style>
  <w:style w:type="paragraph" w:customStyle="1" w:styleId="Appendix3">
    <w:name w:val="Appendix3"/>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C94050"/>
  </w:style>
  <w:style w:type="character" w:customStyle="1" w:styleId="CommentSubjectChar4">
    <w:name w:val="Comment Subject Char4"/>
    <w:basedOn w:val="CommentTextChar"/>
    <w:uiPriority w:val="99"/>
    <w:semiHidden/>
    <w:rsid w:val="00C94050"/>
    <w:rPr>
      <w:rFonts w:eastAsiaTheme="minorEastAsia"/>
      <w:b/>
    </w:rPr>
  </w:style>
  <w:style w:type="paragraph" w:customStyle="1" w:styleId="copyright3">
    <w:name w:val="copyright3"/>
    <w:basedOn w:val="Body"/>
    <w:rsid w:val="00C94050"/>
    <w:pPr>
      <w:tabs>
        <w:tab w:val="left" w:pos="9360"/>
      </w:tabs>
    </w:pPr>
    <w:rPr>
      <w:sz w:val="14"/>
      <w:szCs w:val="14"/>
    </w:rPr>
  </w:style>
  <w:style w:type="paragraph" w:customStyle="1" w:styleId="FunctionCall3">
    <w:name w:val="Function Call3"/>
    <w:next w:val="Body"/>
    <w:rsid w:val="00C94050"/>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C94050"/>
    <w:pPr>
      <w:numPr>
        <w:numId w:val="0"/>
      </w:numPr>
      <w:tabs>
        <w:tab w:val="num" w:pos="720"/>
      </w:tabs>
      <w:ind w:left="720" w:hanging="720"/>
    </w:pPr>
  </w:style>
  <w:style w:type="paragraph" w:customStyle="1" w:styleId="Appendix23">
    <w:name w:val="Appendix 23"/>
    <w:basedOn w:val="Appendix1"/>
    <w:next w:val="Body"/>
    <w:rsid w:val="00C94050"/>
    <w:pPr>
      <w:numPr>
        <w:numId w:val="0"/>
      </w:numPr>
      <w:tabs>
        <w:tab w:val="num" w:pos="918"/>
      </w:tabs>
      <w:ind w:left="864" w:hanging="864"/>
    </w:pPr>
  </w:style>
  <w:style w:type="table" w:customStyle="1" w:styleId="HifnParameter3">
    <w:name w:val="Hifn Parameter3"/>
    <w:basedOn w:val="TableNormal"/>
    <w:rsid w:val="00C94050"/>
    <w:rPr>
      <w:sz w:val="18"/>
    </w:rPr>
    <w:tblPr/>
  </w:style>
  <w:style w:type="paragraph" w:customStyle="1" w:styleId="CellHeadingBlue3">
    <w:name w:val="Cell Heading Blue3"/>
    <w:basedOn w:val="CellHeading"/>
    <w:next w:val="Body"/>
    <w:rsid w:val="00C94050"/>
    <w:pPr>
      <w:tabs>
        <w:tab w:val="clear" w:pos="720"/>
      </w:tabs>
    </w:pPr>
    <w:rPr>
      <w:color w:val="2F4D87"/>
      <w:sz w:val="18"/>
    </w:rPr>
  </w:style>
  <w:style w:type="paragraph" w:customStyle="1" w:styleId="ListNumber23">
    <w:name w:val="ListNumber23"/>
    <w:basedOn w:val="Body"/>
    <w:rsid w:val="00C94050"/>
    <w:pPr>
      <w:ind w:left="1440" w:hanging="360"/>
    </w:pPr>
  </w:style>
  <w:style w:type="character" w:customStyle="1" w:styleId="HTMLPreformattedChar4">
    <w:name w:val="HTML Preformatted Char4"/>
    <w:basedOn w:val="DefaultParagraphFont"/>
    <w:uiPriority w:val="99"/>
    <w:rsid w:val="00C94050"/>
    <w:rPr>
      <w:rFonts w:ascii="Courier New" w:hAnsi="Courier New" w:cs="Courier New"/>
      <w:color w:val="auto"/>
      <w:kern w:val="0"/>
    </w:rPr>
  </w:style>
  <w:style w:type="character" w:customStyle="1" w:styleId="SubtitleChar4">
    <w:name w:val="Subtitle Char4"/>
    <w:basedOn w:val="DefaultParagraphFont"/>
    <w:uiPriority w:val="11"/>
    <w:rsid w:val="00C94050"/>
    <w:rPr>
      <w:color w:val="5A5A5A" w:themeColor="text1" w:themeTint="A5"/>
      <w:spacing w:val="10"/>
    </w:rPr>
  </w:style>
  <w:style w:type="character" w:customStyle="1" w:styleId="QuoteChar4">
    <w:name w:val="Quote Char4"/>
    <w:basedOn w:val="DefaultParagraphFont"/>
    <w:uiPriority w:val="29"/>
    <w:rsid w:val="00C94050"/>
    <w:rPr>
      <w:i/>
      <w:iCs/>
      <w:color w:val="000000" w:themeColor="text1"/>
    </w:rPr>
  </w:style>
  <w:style w:type="character" w:customStyle="1" w:styleId="IntenseQuoteChar4">
    <w:name w:val="Intense Quote Char4"/>
    <w:basedOn w:val="DefaultParagraphFont"/>
    <w:uiPriority w:val="30"/>
    <w:rsid w:val="00C94050"/>
    <w:rPr>
      <w:color w:val="000000" w:themeColor="text1"/>
      <w:shd w:val="clear" w:color="auto" w:fill="F2F2F2" w:themeFill="background1" w:themeFillShade="F2"/>
    </w:rPr>
  </w:style>
  <w:style w:type="paragraph" w:customStyle="1" w:styleId="Default3">
    <w:name w:val="Default3"/>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C94050"/>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C94050"/>
    <w:pPr>
      <w:spacing w:before="360"/>
    </w:pPr>
    <w:rPr>
      <w:i/>
      <w:sz w:val="36"/>
    </w:rPr>
  </w:style>
  <w:style w:type="paragraph" w:customStyle="1" w:styleId="Heading2nonumber3">
    <w:name w:val="Heading 2 no number3"/>
    <w:basedOn w:val="Heading2"/>
    <w:next w:val="Body"/>
    <w:rsid w:val="00C94050"/>
    <w:pPr>
      <w:numPr>
        <w:ilvl w:val="0"/>
        <w:numId w:val="0"/>
      </w:numPr>
      <w:suppressLineNumbers/>
      <w:outlineLvl w:val="9"/>
    </w:pPr>
  </w:style>
  <w:style w:type="paragraph" w:customStyle="1" w:styleId="DocumentRevision3">
    <w:name w:val="Document Revision3"/>
    <w:basedOn w:val="Body"/>
    <w:qFormat/>
    <w:rsid w:val="00C94050"/>
    <w:pPr>
      <w:tabs>
        <w:tab w:val="clear" w:pos="2700"/>
        <w:tab w:val="left" w:pos="1440"/>
        <w:tab w:val="left" w:pos="2160"/>
      </w:tabs>
    </w:pPr>
    <w:rPr>
      <w:b/>
      <w:sz w:val="24"/>
    </w:rPr>
  </w:style>
  <w:style w:type="table" w:customStyle="1" w:styleId="ListTable3-Accent113">
    <w:name w:val="List Table 3 - Accent 113"/>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C94050"/>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C94050"/>
    <w:pPr>
      <w:spacing w:after="200"/>
    </w:pPr>
    <w:rPr>
      <w:lang w:eastAsia="ja-JP"/>
    </w:rPr>
  </w:style>
  <w:style w:type="table" w:customStyle="1" w:styleId="LightList-Accent113">
    <w:name w:val="Light List - Accent 113"/>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C94050"/>
    <w:rPr>
      <w:rFonts w:ascii="Palatino Linotype" w:eastAsia="Palatino Linotype" w:hAnsi="Palatino Linotype"/>
      <w:sz w:val="20"/>
      <w:szCs w:val="20"/>
    </w:rPr>
  </w:style>
  <w:style w:type="paragraph" w:customStyle="1" w:styleId="TableParagraph3">
    <w:name w:val="Table Paragraph3"/>
    <w:basedOn w:val="Normal"/>
    <w:uiPriority w:val="1"/>
    <w:qFormat/>
    <w:rsid w:val="00C94050"/>
    <w:pPr>
      <w:widowControl w:val="0"/>
      <w:spacing w:after="0" w:line="240" w:lineRule="auto"/>
    </w:pPr>
    <w:rPr>
      <w:rFonts w:eastAsiaTheme="minorHAnsi"/>
    </w:rPr>
  </w:style>
  <w:style w:type="character" w:customStyle="1" w:styleId="MessageandCommand3">
    <w:name w:val="Message and Command3"/>
    <w:basedOn w:val="MessagesandCommands"/>
    <w:qFormat/>
    <w:rsid w:val="00C94050"/>
    <w:rPr>
      <w:rFonts w:ascii="Courier New" w:hAnsi="Courier New" w:cs="Courier New"/>
      <w:b w:val="0"/>
      <w:sz w:val="22"/>
    </w:rPr>
  </w:style>
  <w:style w:type="character" w:customStyle="1" w:styleId="BodyText2Char4">
    <w:name w:val="Body Text 2 Char4"/>
    <w:basedOn w:val="DefaultParagraphFont"/>
    <w:semiHidden/>
    <w:rsid w:val="00C94050"/>
  </w:style>
  <w:style w:type="character" w:customStyle="1" w:styleId="BodyText3Char4">
    <w:name w:val="Body Text 3 Char4"/>
    <w:basedOn w:val="DefaultParagraphFont"/>
    <w:semiHidden/>
    <w:rsid w:val="00C94050"/>
    <w:rPr>
      <w:sz w:val="16"/>
      <w:szCs w:val="16"/>
    </w:rPr>
  </w:style>
  <w:style w:type="character" w:customStyle="1" w:styleId="BodyTextIndentChar4">
    <w:name w:val="Body Text Indent Char4"/>
    <w:basedOn w:val="DefaultParagraphFont"/>
    <w:semiHidden/>
    <w:rsid w:val="00C94050"/>
  </w:style>
  <w:style w:type="character" w:customStyle="1" w:styleId="BodyTextFirstIndent2Char4">
    <w:name w:val="Body Text First Indent 2 Char4"/>
    <w:basedOn w:val="BodyTextIndentChar"/>
    <w:semiHidden/>
    <w:rsid w:val="00C94050"/>
  </w:style>
  <w:style w:type="character" w:customStyle="1" w:styleId="BodyTextIndent2Char4">
    <w:name w:val="Body Text Indent 2 Char4"/>
    <w:basedOn w:val="DefaultParagraphFont"/>
    <w:semiHidden/>
    <w:rsid w:val="00C94050"/>
  </w:style>
  <w:style w:type="character" w:customStyle="1" w:styleId="BodyTextIndent3Char4">
    <w:name w:val="Body Text Indent 3 Char4"/>
    <w:basedOn w:val="DefaultParagraphFont"/>
    <w:semiHidden/>
    <w:rsid w:val="00C94050"/>
    <w:rPr>
      <w:sz w:val="16"/>
      <w:szCs w:val="16"/>
    </w:rPr>
  </w:style>
  <w:style w:type="character" w:customStyle="1" w:styleId="E-mailSignatureChar4">
    <w:name w:val="E-mail Signature Char4"/>
    <w:basedOn w:val="DefaultParagraphFont"/>
    <w:semiHidden/>
    <w:rsid w:val="00C94050"/>
  </w:style>
  <w:style w:type="character" w:customStyle="1" w:styleId="HTMLAddressChar4">
    <w:name w:val="HTML Address Char4"/>
    <w:basedOn w:val="DefaultParagraphFont"/>
    <w:semiHidden/>
    <w:rsid w:val="00C94050"/>
    <w:rPr>
      <w:i/>
      <w:iCs/>
    </w:rPr>
  </w:style>
  <w:style w:type="character" w:customStyle="1" w:styleId="MessageHeaderChar4">
    <w:name w:val="Message Header Char4"/>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C94050"/>
    <w:rPr>
      <w:rFonts w:ascii="Consolas" w:hAnsi="Consolas" w:cs="Consolas"/>
      <w:sz w:val="21"/>
      <w:szCs w:val="21"/>
    </w:rPr>
  </w:style>
  <w:style w:type="character" w:customStyle="1" w:styleId="SignatureChar4">
    <w:name w:val="Signature Char4"/>
    <w:basedOn w:val="DefaultParagraphFont"/>
    <w:semiHidden/>
    <w:rsid w:val="00C94050"/>
  </w:style>
  <w:style w:type="paragraph" w:customStyle="1" w:styleId="BackPageCenter3">
    <w:name w:val="Back Page Center3"/>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C94050"/>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C94050"/>
    <w:rPr>
      <w:b/>
    </w:rPr>
  </w:style>
  <w:style w:type="character" w:customStyle="1" w:styleId="ClosingChar3">
    <w:name w:val="Closing Char3"/>
    <w:basedOn w:val="DefaultParagraphFont"/>
    <w:rsid w:val="00C94050"/>
  </w:style>
  <w:style w:type="character" w:customStyle="1" w:styleId="DateChar3">
    <w:name w:val="Date Char3"/>
    <w:basedOn w:val="DefaultParagraphFont"/>
    <w:rsid w:val="00C94050"/>
  </w:style>
  <w:style w:type="character" w:customStyle="1" w:styleId="DocumentMapChar3">
    <w:name w:val="Document Map Char3"/>
    <w:basedOn w:val="DefaultParagraphFont"/>
    <w:semiHidden/>
    <w:rsid w:val="00C94050"/>
    <w:rPr>
      <w:rFonts w:ascii="Tahoma" w:hAnsi="Tahoma" w:cs="Tahoma"/>
      <w:shd w:val="clear" w:color="auto" w:fill="000080"/>
    </w:rPr>
  </w:style>
  <w:style w:type="character" w:customStyle="1" w:styleId="EndnoteTextChar3">
    <w:name w:val="Endnote Text Char3"/>
    <w:basedOn w:val="DefaultParagraphFont"/>
    <w:semiHidden/>
    <w:rsid w:val="00C94050"/>
  </w:style>
  <w:style w:type="character" w:customStyle="1" w:styleId="FootnoteTextChar3">
    <w:name w:val="Footnote Text Char3"/>
    <w:basedOn w:val="DefaultParagraphFont"/>
    <w:semiHidden/>
    <w:rsid w:val="00C94050"/>
  </w:style>
  <w:style w:type="character" w:customStyle="1" w:styleId="MacroTextChar3">
    <w:name w:val="Macro Text Char3"/>
    <w:basedOn w:val="DefaultParagraphFont"/>
    <w:semiHidden/>
    <w:rsid w:val="00C94050"/>
    <w:rPr>
      <w:rFonts w:ascii="Courier New" w:hAnsi="Courier New" w:cs="Courier New"/>
      <w:color w:val="000000"/>
    </w:rPr>
  </w:style>
  <w:style w:type="character" w:customStyle="1" w:styleId="BodyText2Char12">
    <w:name w:val="Body Text 2 Char12"/>
    <w:basedOn w:val="DefaultParagraphFont"/>
    <w:uiPriority w:val="99"/>
    <w:semiHidden/>
    <w:rsid w:val="00C94050"/>
  </w:style>
  <w:style w:type="character" w:customStyle="1" w:styleId="BodyText3Char12">
    <w:name w:val="Body Text 3 Char12"/>
    <w:basedOn w:val="DefaultParagraphFont"/>
    <w:uiPriority w:val="99"/>
    <w:semiHidden/>
    <w:rsid w:val="00C94050"/>
    <w:rPr>
      <w:sz w:val="16"/>
      <w:szCs w:val="16"/>
    </w:rPr>
  </w:style>
  <w:style w:type="character" w:customStyle="1" w:styleId="BodyTextIndentChar12">
    <w:name w:val="Body Text Indent Char12"/>
    <w:basedOn w:val="DefaultParagraphFont"/>
    <w:uiPriority w:val="99"/>
    <w:semiHidden/>
    <w:rsid w:val="00C94050"/>
  </w:style>
  <w:style w:type="character" w:customStyle="1" w:styleId="BodyTextFirstIndent2Char13">
    <w:name w:val="Body Text First Indent 2 Char13"/>
    <w:basedOn w:val="BodyTextIndentChar1"/>
    <w:uiPriority w:val="99"/>
    <w:semiHidden/>
    <w:rsid w:val="00C94050"/>
    <w:rPr>
      <w:rFonts w:eastAsiaTheme="minorEastAsia"/>
    </w:rPr>
  </w:style>
  <w:style w:type="character" w:customStyle="1" w:styleId="BodyTextIndent2Char12">
    <w:name w:val="Body Text Indent 2 Char12"/>
    <w:basedOn w:val="DefaultParagraphFont"/>
    <w:uiPriority w:val="99"/>
    <w:semiHidden/>
    <w:rsid w:val="00C94050"/>
  </w:style>
  <w:style w:type="character" w:customStyle="1" w:styleId="BodyTextIndent3Char12">
    <w:name w:val="Body Text Indent 3 Char12"/>
    <w:basedOn w:val="DefaultParagraphFont"/>
    <w:uiPriority w:val="99"/>
    <w:semiHidden/>
    <w:rsid w:val="00C94050"/>
    <w:rPr>
      <w:sz w:val="16"/>
      <w:szCs w:val="16"/>
    </w:rPr>
  </w:style>
  <w:style w:type="character" w:customStyle="1" w:styleId="E-mailSignatureChar12">
    <w:name w:val="E-mail Signature Char12"/>
    <w:basedOn w:val="DefaultParagraphFont"/>
    <w:uiPriority w:val="99"/>
    <w:semiHidden/>
    <w:rsid w:val="00C94050"/>
  </w:style>
  <w:style w:type="character" w:customStyle="1" w:styleId="HTMLAddressChar12">
    <w:name w:val="HTML Address Char12"/>
    <w:basedOn w:val="DefaultParagraphFont"/>
    <w:uiPriority w:val="99"/>
    <w:semiHidden/>
    <w:rsid w:val="00C94050"/>
    <w:rPr>
      <w:i/>
      <w:iCs/>
    </w:rPr>
  </w:style>
  <w:style w:type="character" w:customStyle="1" w:styleId="PlainTextChar12">
    <w:name w:val="Plain Text Char12"/>
    <w:basedOn w:val="DefaultParagraphFont"/>
    <w:uiPriority w:val="99"/>
    <w:semiHidden/>
    <w:rsid w:val="00C94050"/>
    <w:rPr>
      <w:rFonts w:ascii="Consolas" w:hAnsi="Consolas" w:cs="Consolas"/>
      <w:sz w:val="21"/>
      <w:szCs w:val="21"/>
    </w:rPr>
  </w:style>
  <w:style w:type="character" w:customStyle="1" w:styleId="SignatureChar12">
    <w:name w:val="Signature Char12"/>
    <w:basedOn w:val="DefaultParagraphFont"/>
    <w:uiPriority w:val="99"/>
    <w:semiHidden/>
    <w:rsid w:val="00C94050"/>
  </w:style>
  <w:style w:type="paragraph" w:customStyle="1" w:styleId="msonormal1">
    <w:name w:val="msonormal1"/>
    <w:basedOn w:val="Normal"/>
    <w:rsid w:val="00C94050"/>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C94050"/>
    <w:pPr>
      <w:jc w:val="center"/>
    </w:pPr>
  </w:style>
  <w:style w:type="paragraph" w:customStyle="1" w:styleId="Exar110">
    <w:name w:val="Exar110"/>
    <w:basedOn w:val="Footer"/>
    <w:rsid w:val="00C94050"/>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C94050"/>
    <w:pPr>
      <w:tabs>
        <w:tab w:val="left" w:pos="2700"/>
      </w:tabs>
      <w:jc w:val="both"/>
    </w:pPr>
    <w:rPr>
      <w:szCs w:val="24"/>
    </w:rPr>
  </w:style>
  <w:style w:type="paragraph" w:customStyle="1" w:styleId="ImportantNote17">
    <w:name w:val="Important Note17"/>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C94050"/>
    <w:pPr>
      <w:jc w:val="center"/>
    </w:pPr>
  </w:style>
  <w:style w:type="paragraph" w:customStyle="1" w:styleId="Exar33">
    <w:name w:val="Exar33"/>
    <w:basedOn w:val="Footer"/>
    <w:rsid w:val="00C94050"/>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C94050"/>
    <w:pPr>
      <w:tabs>
        <w:tab w:val="left" w:pos="2700"/>
      </w:tabs>
      <w:jc w:val="both"/>
    </w:pPr>
    <w:rPr>
      <w:szCs w:val="24"/>
    </w:rPr>
  </w:style>
  <w:style w:type="paragraph" w:customStyle="1" w:styleId="Anchor13">
    <w:name w:val="Anchor13"/>
    <w:rsid w:val="00C94050"/>
    <w:pPr>
      <w:keepNext/>
      <w:tabs>
        <w:tab w:val="left" w:pos="360"/>
      </w:tabs>
      <w:spacing w:before="240"/>
    </w:pPr>
    <w:rPr>
      <w:rFonts w:ascii="Arial" w:hAnsi="Arial"/>
      <w:b/>
      <w:sz w:val="4"/>
      <w:szCs w:val="4"/>
    </w:rPr>
  </w:style>
  <w:style w:type="paragraph" w:customStyle="1" w:styleId="FooterCentered43">
    <w:name w:val="FooterCentered43"/>
    <w:basedOn w:val="Footer"/>
    <w:rsid w:val="00C94050"/>
    <w:pPr>
      <w:jc w:val="center"/>
    </w:pPr>
  </w:style>
  <w:style w:type="paragraph" w:customStyle="1" w:styleId="Exar43">
    <w:name w:val="Exar43"/>
    <w:basedOn w:val="Footer"/>
    <w:rsid w:val="00C94050"/>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C94050"/>
    <w:rPr>
      <w:rFonts w:eastAsiaTheme="minorEastAsia"/>
      <w:b/>
    </w:rPr>
  </w:style>
  <w:style w:type="character" w:customStyle="1" w:styleId="MessagesandCommands13">
    <w:name w:val="Messages and Commands13"/>
    <w:basedOn w:val="DefaultParagraphFont"/>
    <w:uiPriority w:val="1"/>
    <w:qFormat/>
    <w:rsid w:val="00C94050"/>
    <w:rPr>
      <w:rFonts w:ascii="Arial" w:hAnsi="Arial" w:cs="Courier New"/>
      <w:b/>
      <w:sz w:val="20"/>
    </w:rPr>
  </w:style>
  <w:style w:type="paragraph" w:customStyle="1" w:styleId="ImportantNote23">
    <w:name w:val="Important Note2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C94050"/>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C94050"/>
    <w:rPr>
      <w:rFonts w:ascii="Arial" w:hAnsi="Arial"/>
      <w:color w:val="000000"/>
      <w:sz w:val="16"/>
      <w:szCs w:val="16"/>
      <w:lang w:val="en-US" w:eastAsia="en-US" w:bidi="ar-SA"/>
    </w:rPr>
  </w:style>
  <w:style w:type="character" w:customStyle="1" w:styleId="TitleChar112">
    <w:name w:val="Title Char112"/>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C94050"/>
    <w:pPr>
      <w:jc w:val="center"/>
    </w:pPr>
  </w:style>
  <w:style w:type="paragraph" w:customStyle="1" w:styleId="Exar112">
    <w:name w:val="Exar112"/>
    <w:basedOn w:val="Footer"/>
    <w:rsid w:val="00C94050"/>
    <w:pPr>
      <w:tabs>
        <w:tab w:val="clear" w:pos="9360"/>
        <w:tab w:val="left" w:pos="720"/>
        <w:tab w:val="right" w:pos="8640"/>
      </w:tabs>
    </w:pPr>
    <w:rPr>
      <w:b/>
      <w:color w:val="2F4D87"/>
    </w:rPr>
  </w:style>
  <w:style w:type="character" w:customStyle="1" w:styleId="NoteHeadingChar12">
    <w:name w:val="Note Heading Char12"/>
    <w:basedOn w:val="DefaultParagraphFont"/>
    <w:rsid w:val="00C94050"/>
    <w:rPr>
      <w:b/>
    </w:rPr>
  </w:style>
  <w:style w:type="character" w:customStyle="1" w:styleId="BalloonTextChar112">
    <w:name w:val="Balloon Text Char112"/>
    <w:basedOn w:val="DefaultParagraphFont"/>
    <w:uiPriority w:val="99"/>
    <w:semiHidden/>
    <w:rsid w:val="00C94050"/>
    <w:rPr>
      <w:rFonts w:ascii="Tahoma" w:hAnsi="Tahoma" w:cs="Tahoma"/>
      <w:sz w:val="16"/>
      <w:szCs w:val="16"/>
    </w:rPr>
  </w:style>
  <w:style w:type="character" w:customStyle="1" w:styleId="ClosingChar12">
    <w:name w:val="Closing Char12"/>
    <w:basedOn w:val="DefaultParagraphFont"/>
    <w:rsid w:val="00C94050"/>
  </w:style>
  <w:style w:type="character" w:customStyle="1" w:styleId="CommentTextChar112">
    <w:name w:val="Comment Text Char112"/>
    <w:basedOn w:val="DefaultParagraphFont"/>
    <w:uiPriority w:val="99"/>
    <w:semiHidden/>
    <w:rsid w:val="00C94050"/>
  </w:style>
  <w:style w:type="character" w:customStyle="1" w:styleId="CommentSubjectChar112">
    <w:name w:val="Comment Subject Char112"/>
    <w:basedOn w:val="CommentTextChar"/>
    <w:uiPriority w:val="99"/>
    <w:semiHidden/>
    <w:rsid w:val="00C94050"/>
    <w:rPr>
      <w:rFonts w:eastAsiaTheme="minorEastAsia"/>
      <w:b/>
    </w:rPr>
  </w:style>
  <w:style w:type="character" w:customStyle="1" w:styleId="DateChar12">
    <w:name w:val="Date Char12"/>
    <w:basedOn w:val="DefaultParagraphFont"/>
    <w:rsid w:val="00C94050"/>
  </w:style>
  <w:style w:type="character" w:customStyle="1" w:styleId="DocumentMapChar12">
    <w:name w:val="Document Map Char12"/>
    <w:basedOn w:val="DefaultParagraphFont"/>
    <w:semiHidden/>
    <w:rsid w:val="00C94050"/>
    <w:rPr>
      <w:rFonts w:ascii="Tahoma" w:hAnsi="Tahoma" w:cs="Tahoma"/>
      <w:shd w:val="clear" w:color="auto" w:fill="000080"/>
    </w:rPr>
  </w:style>
  <w:style w:type="character" w:customStyle="1" w:styleId="EndnoteTextChar12">
    <w:name w:val="Endnote Text Char12"/>
    <w:basedOn w:val="DefaultParagraphFont"/>
    <w:semiHidden/>
    <w:rsid w:val="00C94050"/>
  </w:style>
  <w:style w:type="character" w:customStyle="1" w:styleId="FootnoteTextChar12">
    <w:name w:val="Footnote Text Char12"/>
    <w:basedOn w:val="DefaultParagraphFont"/>
    <w:semiHidden/>
    <w:rsid w:val="00C94050"/>
  </w:style>
  <w:style w:type="character" w:customStyle="1" w:styleId="MacroTextChar12">
    <w:name w:val="Macro Text Char12"/>
    <w:basedOn w:val="DefaultParagraphFont"/>
    <w:semiHidden/>
    <w:rsid w:val="00C94050"/>
    <w:rPr>
      <w:rFonts w:ascii="Courier New" w:hAnsi="Courier New" w:cs="Courier New"/>
      <w:color w:val="000000"/>
    </w:rPr>
  </w:style>
  <w:style w:type="character" w:customStyle="1" w:styleId="HTMLPreformattedChar112">
    <w:name w:val="HTML Preformatted Char112"/>
    <w:basedOn w:val="DefaultParagraphFont"/>
    <w:uiPriority w:val="99"/>
    <w:rsid w:val="00C94050"/>
    <w:rPr>
      <w:rFonts w:ascii="Courier New" w:hAnsi="Courier New" w:cs="Courier New"/>
      <w:color w:val="auto"/>
      <w:kern w:val="0"/>
    </w:rPr>
  </w:style>
  <w:style w:type="character" w:customStyle="1" w:styleId="SubtitleChar112">
    <w:name w:val="Subtitle Char112"/>
    <w:basedOn w:val="DefaultParagraphFont"/>
    <w:uiPriority w:val="11"/>
    <w:rsid w:val="00C94050"/>
    <w:rPr>
      <w:color w:val="5A5A5A" w:themeColor="text1" w:themeTint="A5"/>
      <w:spacing w:val="10"/>
    </w:rPr>
  </w:style>
  <w:style w:type="character" w:customStyle="1" w:styleId="QuoteChar112">
    <w:name w:val="Quote Char112"/>
    <w:basedOn w:val="DefaultParagraphFont"/>
    <w:uiPriority w:val="29"/>
    <w:rsid w:val="00C94050"/>
    <w:rPr>
      <w:i/>
      <w:iCs/>
      <w:color w:val="000000" w:themeColor="text1"/>
    </w:rPr>
  </w:style>
  <w:style w:type="character" w:customStyle="1" w:styleId="IntenseQuoteChar112">
    <w:name w:val="Intense Quote Char112"/>
    <w:basedOn w:val="DefaultParagraphFont"/>
    <w:uiPriority w:val="30"/>
    <w:rsid w:val="00C94050"/>
    <w:rPr>
      <w:color w:val="000000" w:themeColor="text1"/>
      <w:shd w:val="clear" w:color="auto" w:fill="F2F2F2" w:themeFill="background1" w:themeFillShade="F2"/>
    </w:rPr>
  </w:style>
  <w:style w:type="character" w:customStyle="1" w:styleId="BodyTextChar112">
    <w:name w:val="Body Text Char112"/>
    <w:basedOn w:val="DefaultParagraphFont"/>
    <w:rsid w:val="00C94050"/>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C94050"/>
    <w:rPr>
      <w:rFonts w:eastAsiaTheme="minorEastAsia"/>
    </w:rPr>
  </w:style>
  <w:style w:type="character" w:customStyle="1" w:styleId="BodyText3Char112">
    <w:name w:val="Body Text 3 Char112"/>
    <w:basedOn w:val="DefaultParagraphFont"/>
    <w:uiPriority w:val="99"/>
    <w:semiHidden/>
    <w:rsid w:val="00C94050"/>
    <w:rPr>
      <w:rFonts w:eastAsiaTheme="minorEastAsia"/>
      <w:sz w:val="16"/>
      <w:szCs w:val="16"/>
    </w:rPr>
  </w:style>
  <w:style w:type="character" w:customStyle="1" w:styleId="BodyTextIndentChar112">
    <w:name w:val="Body Text Indent Char112"/>
    <w:basedOn w:val="DefaultParagraphFont"/>
    <w:uiPriority w:val="99"/>
    <w:semiHidden/>
    <w:rsid w:val="00C94050"/>
    <w:rPr>
      <w:rFonts w:eastAsiaTheme="minorEastAsia"/>
    </w:rPr>
  </w:style>
  <w:style w:type="character" w:customStyle="1" w:styleId="BodyTextFirstIndent2Char112">
    <w:name w:val="Body Text First Indent 2 Char112"/>
    <w:basedOn w:val="BodyTextIndentChar1"/>
    <w:uiPriority w:val="99"/>
    <w:semiHidden/>
    <w:rsid w:val="00C94050"/>
    <w:rPr>
      <w:rFonts w:eastAsiaTheme="minorEastAsia"/>
    </w:rPr>
  </w:style>
  <w:style w:type="character" w:customStyle="1" w:styleId="BodyTextIndent2Char112">
    <w:name w:val="Body Text Indent 2 Char112"/>
    <w:basedOn w:val="DefaultParagraphFont"/>
    <w:uiPriority w:val="99"/>
    <w:semiHidden/>
    <w:rsid w:val="00C94050"/>
    <w:rPr>
      <w:rFonts w:eastAsiaTheme="minorEastAsia"/>
    </w:rPr>
  </w:style>
  <w:style w:type="character" w:customStyle="1" w:styleId="BodyTextIndent3Char112">
    <w:name w:val="Body Text Indent 3 Char112"/>
    <w:basedOn w:val="DefaultParagraphFont"/>
    <w:uiPriority w:val="99"/>
    <w:semiHidden/>
    <w:rsid w:val="00C94050"/>
    <w:rPr>
      <w:rFonts w:eastAsiaTheme="minorEastAsia"/>
      <w:sz w:val="16"/>
      <w:szCs w:val="16"/>
    </w:rPr>
  </w:style>
  <w:style w:type="character" w:customStyle="1" w:styleId="E-mailSignatureChar112">
    <w:name w:val="E-mail Signature Char112"/>
    <w:basedOn w:val="DefaultParagraphFont"/>
    <w:uiPriority w:val="99"/>
    <w:semiHidden/>
    <w:rsid w:val="00C94050"/>
    <w:rPr>
      <w:rFonts w:eastAsiaTheme="minorEastAsia"/>
    </w:rPr>
  </w:style>
  <w:style w:type="character" w:customStyle="1" w:styleId="HTMLAddressChar112">
    <w:name w:val="HTML Address Char112"/>
    <w:basedOn w:val="DefaultParagraphFont"/>
    <w:uiPriority w:val="99"/>
    <w:semiHidden/>
    <w:rsid w:val="00C94050"/>
    <w:rPr>
      <w:rFonts w:eastAsiaTheme="minorEastAsia"/>
      <w:i/>
      <w:iCs/>
    </w:rPr>
  </w:style>
  <w:style w:type="character" w:customStyle="1" w:styleId="MessageHeaderChar112">
    <w:name w:val="Message Header Char112"/>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C94050"/>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C94050"/>
    <w:rPr>
      <w:rFonts w:eastAsiaTheme="minorEastAsia"/>
    </w:rPr>
  </w:style>
  <w:style w:type="character" w:customStyle="1" w:styleId="Heading1Char212">
    <w:name w:val="Heading 1 Char2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C94050"/>
    <w:pPr>
      <w:jc w:val="center"/>
    </w:pPr>
  </w:style>
  <w:style w:type="character" w:customStyle="1" w:styleId="HeaderChar212">
    <w:name w:val="Header Char212"/>
    <w:basedOn w:val="DefaultParagraphFont"/>
    <w:uiPriority w:val="99"/>
    <w:rsid w:val="00C94050"/>
    <w:rPr>
      <w:rFonts w:ascii="Arial" w:hAnsi="Arial"/>
      <w:b/>
      <w:bCs/>
      <w:noProof/>
      <w:color w:val="000000"/>
      <w:lang w:val="en-US" w:eastAsia="en-US" w:bidi="ar-SA"/>
    </w:rPr>
  </w:style>
  <w:style w:type="paragraph" w:customStyle="1" w:styleId="Exar212">
    <w:name w:val="Exar212"/>
    <w:basedOn w:val="Footer"/>
    <w:rsid w:val="00C94050"/>
    <w:pPr>
      <w:tabs>
        <w:tab w:val="clear" w:pos="9360"/>
        <w:tab w:val="left" w:pos="720"/>
        <w:tab w:val="right" w:pos="8640"/>
      </w:tabs>
    </w:pPr>
    <w:rPr>
      <w:b/>
      <w:color w:val="2F4D87"/>
    </w:rPr>
  </w:style>
  <w:style w:type="paragraph" w:customStyle="1" w:styleId="Command16">
    <w:name w:val="Command16"/>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C94050"/>
    <w:pPr>
      <w:tabs>
        <w:tab w:val="left" w:pos="2700"/>
      </w:tabs>
      <w:jc w:val="both"/>
    </w:pPr>
    <w:rPr>
      <w:szCs w:val="24"/>
    </w:rPr>
  </w:style>
  <w:style w:type="paragraph" w:customStyle="1" w:styleId="FooterCentered312">
    <w:name w:val="FooterCentered312"/>
    <w:basedOn w:val="Footer"/>
    <w:rsid w:val="00C94050"/>
    <w:pPr>
      <w:jc w:val="center"/>
    </w:pPr>
  </w:style>
  <w:style w:type="character" w:customStyle="1" w:styleId="HeaderChar312">
    <w:name w:val="Header Char312"/>
    <w:basedOn w:val="DefaultParagraphFont"/>
    <w:uiPriority w:val="99"/>
    <w:rsid w:val="00C94050"/>
    <w:rPr>
      <w:rFonts w:ascii="Arial" w:hAnsi="Arial"/>
      <w:b/>
      <w:bCs/>
      <w:noProof/>
      <w:color w:val="000000"/>
      <w:lang w:val="en-US" w:eastAsia="en-US" w:bidi="ar-SA"/>
    </w:rPr>
  </w:style>
  <w:style w:type="paragraph" w:customStyle="1" w:styleId="Exar312">
    <w:name w:val="Exar312"/>
    <w:basedOn w:val="Footer"/>
    <w:rsid w:val="00C94050"/>
    <w:pPr>
      <w:tabs>
        <w:tab w:val="clear" w:pos="9360"/>
        <w:tab w:val="left" w:pos="720"/>
        <w:tab w:val="right" w:pos="8640"/>
      </w:tabs>
    </w:pPr>
    <w:rPr>
      <w:b/>
      <w:color w:val="2F4D87"/>
    </w:rPr>
  </w:style>
  <w:style w:type="paragraph" w:customStyle="1" w:styleId="ImportantNote212">
    <w:name w:val="Important Note2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212">
    <w:name w:val="Body212"/>
    <w:qFormat/>
    <w:rsid w:val="00C94050"/>
    <w:pPr>
      <w:tabs>
        <w:tab w:val="left" w:pos="2700"/>
      </w:tabs>
      <w:jc w:val="both"/>
    </w:pPr>
    <w:rPr>
      <w:szCs w:val="24"/>
    </w:rPr>
  </w:style>
  <w:style w:type="paragraph" w:customStyle="1" w:styleId="Bullet115">
    <w:name w:val="Bullet115"/>
    <w:rsid w:val="00C94050"/>
    <w:pPr>
      <w:tabs>
        <w:tab w:val="left" w:pos="900"/>
      </w:tabs>
      <w:spacing w:before="120" w:line="280" w:lineRule="atLeast"/>
      <w:ind w:left="720" w:hanging="360"/>
    </w:pPr>
  </w:style>
  <w:style w:type="paragraph" w:customStyle="1" w:styleId="FooterCentered412">
    <w:name w:val="FooterCentered412"/>
    <w:basedOn w:val="Footer"/>
    <w:rsid w:val="00C94050"/>
    <w:pPr>
      <w:jc w:val="center"/>
    </w:pPr>
  </w:style>
  <w:style w:type="character" w:customStyle="1" w:styleId="HeaderChar412">
    <w:name w:val="Header Char412"/>
    <w:basedOn w:val="DefaultParagraphFont"/>
    <w:uiPriority w:val="99"/>
    <w:rsid w:val="00C94050"/>
    <w:rPr>
      <w:rFonts w:ascii="Arial" w:hAnsi="Arial"/>
      <w:b/>
      <w:bCs/>
      <w:noProof/>
      <w:color w:val="000000"/>
      <w:lang w:val="en-US" w:eastAsia="en-US" w:bidi="ar-SA"/>
    </w:rPr>
  </w:style>
  <w:style w:type="paragraph" w:customStyle="1" w:styleId="Exar412">
    <w:name w:val="Exar412"/>
    <w:basedOn w:val="Footer"/>
    <w:rsid w:val="00C94050"/>
    <w:pPr>
      <w:tabs>
        <w:tab w:val="clear" w:pos="9360"/>
        <w:tab w:val="left" w:pos="720"/>
        <w:tab w:val="right" w:pos="8640"/>
      </w:tabs>
    </w:pPr>
    <w:rPr>
      <w:b/>
      <w:color w:val="2F4D87"/>
    </w:rPr>
  </w:style>
  <w:style w:type="paragraph" w:customStyle="1" w:styleId="Command24">
    <w:name w:val="Command2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C94050"/>
    <w:rPr>
      <w:rFonts w:ascii="Arial" w:hAnsi="Arial" w:cs="Courier New"/>
      <w:b/>
      <w:sz w:val="20"/>
    </w:rPr>
  </w:style>
  <w:style w:type="table" w:customStyle="1" w:styleId="GridTable4-Accent1122">
    <w:name w:val="Grid Table 4 - Accent 112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C94050"/>
    <w:pPr>
      <w:tabs>
        <w:tab w:val="left" w:pos="2700"/>
      </w:tabs>
      <w:jc w:val="both"/>
    </w:pPr>
    <w:rPr>
      <w:szCs w:val="24"/>
    </w:rPr>
  </w:style>
  <w:style w:type="paragraph" w:customStyle="1" w:styleId="ImportantNote32">
    <w:name w:val="Important Note3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C94050"/>
    <w:pPr>
      <w:tabs>
        <w:tab w:val="left" w:pos="2700"/>
      </w:tabs>
      <w:jc w:val="both"/>
    </w:pPr>
    <w:rPr>
      <w:szCs w:val="24"/>
    </w:rPr>
  </w:style>
  <w:style w:type="paragraph" w:customStyle="1" w:styleId="Anchor112">
    <w:name w:val="Anchor112"/>
    <w:rsid w:val="00C94050"/>
    <w:pPr>
      <w:keepNext/>
      <w:tabs>
        <w:tab w:val="left" w:pos="360"/>
      </w:tabs>
      <w:spacing w:before="240"/>
    </w:pPr>
    <w:rPr>
      <w:rFonts w:ascii="Arial" w:hAnsi="Arial"/>
      <w:b/>
      <w:sz w:val="4"/>
      <w:szCs w:val="4"/>
    </w:rPr>
  </w:style>
  <w:style w:type="paragraph" w:customStyle="1" w:styleId="FooterCentered53">
    <w:name w:val="FooterCentered53"/>
    <w:basedOn w:val="Footer"/>
    <w:rsid w:val="00C94050"/>
    <w:pPr>
      <w:jc w:val="center"/>
    </w:pPr>
  </w:style>
  <w:style w:type="paragraph" w:customStyle="1" w:styleId="Exar53">
    <w:name w:val="Exar53"/>
    <w:basedOn w:val="Footer"/>
    <w:rsid w:val="00C94050"/>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C94050"/>
    <w:rPr>
      <w:rFonts w:ascii="Arial" w:hAnsi="Arial" w:cs="Courier New"/>
      <w:b/>
      <w:sz w:val="20"/>
    </w:rPr>
  </w:style>
  <w:style w:type="paragraph" w:customStyle="1" w:styleId="ImportantNote42">
    <w:name w:val="Important Note4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C94050"/>
    <w:rPr>
      <w:rFonts w:asciiTheme="majorHAnsi" w:eastAsiaTheme="majorEastAsia" w:hAnsiTheme="majorHAnsi" w:cstheme="majorBidi"/>
      <w:b/>
      <w:bCs/>
      <w:color w:val="000000" w:themeColor="text1"/>
    </w:rPr>
  </w:style>
  <w:style w:type="paragraph" w:customStyle="1" w:styleId="Body54">
    <w:name w:val="Body54"/>
    <w:qFormat/>
    <w:rsid w:val="00C94050"/>
    <w:pPr>
      <w:tabs>
        <w:tab w:val="left" w:pos="2700"/>
      </w:tabs>
      <w:jc w:val="both"/>
    </w:pPr>
    <w:rPr>
      <w:szCs w:val="24"/>
    </w:rPr>
  </w:style>
  <w:style w:type="paragraph" w:customStyle="1" w:styleId="Bullet123">
    <w:name w:val="Bullet123"/>
    <w:rsid w:val="00C94050"/>
    <w:pPr>
      <w:tabs>
        <w:tab w:val="left" w:pos="900"/>
      </w:tabs>
      <w:spacing w:before="120" w:line="280" w:lineRule="atLeast"/>
      <w:ind w:left="720" w:hanging="360"/>
    </w:pPr>
  </w:style>
  <w:style w:type="paragraph" w:customStyle="1" w:styleId="Command32">
    <w:name w:val="Command3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C94050"/>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64">
    <w:name w:val="Body64"/>
    <w:qFormat/>
    <w:rsid w:val="00C94050"/>
    <w:pPr>
      <w:tabs>
        <w:tab w:val="left" w:pos="2700"/>
      </w:tabs>
      <w:jc w:val="both"/>
    </w:pPr>
    <w:rPr>
      <w:szCs w:val="24"/>
    </w:rPr>
  </w:style>
  <w:style w:type="paragraph" w:customStyle="1" w:styleId="Bullet132">
    <w:name w:val="Bullet132"/>
    <w:rsid w:val="00C94050"/>
    <w:pPr>
      <w:tabs>
        <w:tab w:val="left" w:pos="900"/>
      </w:tabs>
      <w:spacing w:before="120" w:line="280" w:lineRule="atLeast"/>
      <w:ind w:left="720" w:hanging="360"/>
    </w:pPr>
  </w:style>
  <w:style w:type="paragraph" w:customStyle="1" w:styleId="FooterCentered63">
    <w:name w:val="FooterCentered63"/>
    <w:basedOn w:val="Footer"/>
    <w:rsid w:val="00C94050"/>
    <w:pPr>
      <w:jc w:val="center"/>
    </w:pPr>
  </w:style>
  <w:style w:type="paragraph" w:customStyle="1" w:styleId="Exar63">
    <w:name w:val="Exar63"/>
    <w:basedOn w:val="Footer"/>
    <w:rsid w:val="00C94050"/>
    <w:pPr>
      <w:tabs>
        <w:tab w:val="clear" w:pos="9360"/>
        <w:tab w:val="left" w:pos="720"/>
        <w:tab w:val="right" w:pos="8640"/>
      </w:tabs>
    </w:pPr>
    <w:rPr>
      <w:b/>
      <w:color w:val="2F4D87"/>
    </w:rPr>
  </w:style>
  <w:style w:type="paragraph" w:customStyle="1" w:styleId="Command42">
    <w:name w:val="Command4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74">
    <w:name w:val="FooterCentered74"/>
    <w:basedOn w:val="Footer"/>
    <w:rsid w:val="00C94050"/>
    <w:pPr>
      <w:jc w:val="center"/>
    </w:pPr>
  </w:style>
  <w:style w:type="paragraph" w:customStyle="1" w:styleId="Exar74">
    <w:name w:val="Exar74"/>
    <w:basedOn w:val="Footer"/>
    <w:rsid w:val="00C94050"/>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C94050"/>
    <w:pPr>
      <w:tabs>
        <w:tab w:val="left" w:pos="2700"/>
      </w:tabs>
      <w:jc w:val="both"/>
    </w:pPr>
    <w:rPr>
      <w:szCs w:val="24"/>
    </w:rPr>
  </w:style>
  <w:style w:type="paragraph" w:customStyle="1" w:styleId="Anchor22">
    <w:name w:val="Anchor22"/>
    <w:rsid w:val="00C94050"/>
    <w:pPr>
      <w:keepNext/>
      <w:tabs>
        <w:tab w:val="left" w:pos="360"/>
      </w:tabs>
      <w:spacing w:before="240"/>
    </w:pPr>
    <w:rPr>
      <w:rFonts w:ascii="Arial" w:hAnsi="Arial"/>
      <w:b/>
      <w:sz w:val="4"/>
      <w:szCs w:val="4"/>
    </w:rPr>
  </w:style>
  <w:style w:type="paragraph" w:customStyle="1" w:styleId="Bullet142">
    <w:name w:val="Bullet142"/>
    <w:rsid w:val="00C94050"/>
    <w:pPr>
      <w:tabs>
        <w:tab w:val="left" w:pos="900"/>
      </w:tabs>
      <w:spacing w:before="120" w:line="280" w:lineRule="atLeast"/>
      <w:ind w:left="720" w:hanging="360"/>
    </w:pPr>
  </w:style>
  <w:style w:type="paragraph" w:customStyle="1" w:styleId="Bullet212">
    <w:name w:val="Bullet212"/>
    <w:rsid w:val="00C94050"/>
    <w:pPr>
      <w:spacing w:before="120"/>
      <w:ind w:left="1440" w:hanging="360"/>
    </w:pPr>
  </w:style>
  <w:style w:type="paragraph" w:customStyle="1" w:styleId="Bullet312">
    <w:name w:val="Bullet312"/>
    <w:rsid w:val="00C94050"/>
    <w:pPr>
      <w:tabs>
        <w:tab w:val="num" w:pos="1800"/>
      </w:tabs>
      <w:spacing w:before="120"/>
      <w:ind w:left="1800" w:hanging="360"/>
    </w:pPr>
  </w:style>
  <w:style w:type="paragraph" w:customStyle="1" w:styleId="Caution12">
    <w:name w:val="Caution12"/>
    <w:basedOn w:val="Normal"/>
    <w:rsid w:val="00C94050"/>
    <w:pPr>
      <w:tabs>
        <w:tab w:val="left" w:pos="936"/>
      </w:tabs>
      <w:ind w:right="864"/>
      <w:jc w:val="both"/>
    </w:pPr>
    <w:rPr>
      <w:rFonts w:ascii="Arial" w:hAnsi="Arial"/>
      <w:b/>
    </w:rPr>
  </w:style>
  <w:style w:type="paragraph" w:customStyle="1" w:styleId="CellBody12">
    <w:name w:val="CellBody12"/>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C94050"/>
    <w:pPr>
      <w:tabs>
        <w:tab w:val="left" w:pos="538"/>
      </w:tabs>
      <w:ind w:left="538" w:hanging="360"/>
    </w:pPr>
    <w:rPr>
      <w:sz w:val="18"/>
      <w:szCs w:val="18"/>
    </w:rPr>
  </w:style>
  <w:style w:type="paragraph" w:customStyle="1" w:styleId="CellHeading12">
    <w:name w:val="CellHeading12"/>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C94050"/>
    <w:pPr>
      <w:ind w:left="360" w:right="432"/>
    </w:pPr>
    <w:rPr>
      <w:sz w:val="18"/>
      <w:szCs w:val="18"/>
    </w:rPr>
  </w:style>
  <w:style w:type="paragraph" w:customStyle="1" w:styleId="Code12">
    <w:name w:val="Code12"/>
    <w:basedOn w:val="Normal"/>
    <w:rsid w:val="00C94050"/>
    <w:pPr>
      <w:tabs>
        <w:tab w:val="left" w:pos="3600"/>
        <w:tab w:val="left" w:pos="5760"/>
      </w:tabs>
    </w:pPr>
    <w:rPr>
      <w:rFonts w:ascii="Courier New" w:hAnsi="Courier New"/>
      <w:sz w:val="18"/>
      <w:szCs w:val="16"/>
    </w:rPr>
  </w:style>
  <w:style w:type="paragraph" w:customStyle="1" w:styleId="Equation12">
    <w:name w:val="Equation12"/>
    <w:rsid w:val="00C94050"/>
    <w:pPr>
      <w:tabs>
        <w:tab w:val="num" w:pos="720"/>
      </w:tabs>
      <w:spacing w:before="240" w:after="240"/>
      <w:ind w:left="864" w:hanging="504"/>
    </w:pPr>
    <w:rPr>
      <w:i/>
    </w:rPr>
  </w:style>
  <w:style w:type="paragraph" w:customStyle="1" w:styleId="Figure12">
    <w:name w:val="Figure12"/>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C94050"/>
    <w:pPr>
      <w:jc w:val="center"/>
    </w:pPr>
    <w:rPr>
      <w:rFonts w:ascii="Arial" w:hAnsi="Arial" w:cs="Helvetica"/>
      <w:sz w:val="16"/>
      <w:szCs w:val="16"/>
    </w:rPr>
  </w:style>
  <w:style w:type="paragraph" w:customStyle="1" w:styleId="Footnote12">
    <w:name w:val="Footnote12"/>
    <w:basedOn w:val="Normal"/>
    <w:rsid w:val="00C94050"/>
    <w:pPr>
      <w:tabs>
        <w:tab w:val="left" w:pos="115"/>
        <w:tab w:val="left" w:pos="288"/>
      </w:tabs>
      <w:ind w:left="2333" w:hanging="173"/>
    </w:pPr>
    <w:rPr>
      <w:sz w:val="15"/>
      <w:szCs w:val="15"/>
    </w:rPr>
  </w:style>
  <w:style w:type="paragraph" w:customStyle="1" w:styleId="GlossTerm12">
    <w:name w:val="GlossTerm12"/>
    <w:basedOn w:val="Normal"/>
    <w:rsid w:val="00C94050"/>
    <w:rPr>
      <w:b/>
    </w:rPr>
  </w:style>
  <w:style w:type="paragraph" w:customStyle="1" w:styleId="HeadingFeature12">
    <w:name w:val="HeadingFeature12"/>
    <w:next w:val="Body"/>
    <w:rsid w:val="00C94050"/>
    <w:pPr>
      <w:spacing w:before="360" w:after="240"/>
    </w:pPr>
    <w:rPr>
      <w:rFonts w:ascii="Arial" w:hAnsi="Arial"/>
      <w:b/>
      <w:color w:val="2F4D87"/>
      <w:sz w:val="24"/>
    </w:rPr>
  </w:style>
  <w:style w:type="paragraph" w:customStyle="1" w:styleId="Indent112">
    <w:name w:val="Indent112"/>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C94050"/>
    <w:pPr>
      <w:tabs>
        <w:tab w:val="left" w:pos="1440"/>
      </w:tabs>
      <w:spacing w:before="120"/>
    </w:pPr>
    <w:rPr>
      <w:b/>
      <w:color w:val="2F4D87"/>
    </w:rPr>
  </w:style>
  <w:style w:type="paragraph" w:customStyle="1" w:styleId="RegisterDef12">
    <w:name w:val="Register Def12"/>
    <w:rsid w:val="00C94050"/>
    <w:pPr>
      <w:tabs>
        <w:tab w:val="center" w:pos="2160"/>
        <w:tab w:val="right" w:pos="6480"/>
      </w:tabs>
      <w:spacing w:before="240" w:after="240"/>
      <w:ind w:left="360"/>
    </w:pPr>
    <w:rPr>
      <w:rFonts w:ascii="Arial" w:hAnsi="Arial"/>
    </w:rPr>
  </w:style>
  <w:style w:type="paragraph" w:customStyle="1" w:styleId="Step212">
    <w:name w:val="Step212"/>
    <w:rsid w:val="00C94050"/>
    <w:pPr>
      <w:tabs>
        <w:tab w:val="left" w:pos="720"/>
        <w:tab w:val="right" w:pos="864"/>
        <w:tab w:val="left" w:pos="1080"/>
      </w:tabs>
      <w:ind w:left="1080" w:hanging="360"/>
    </w:pPr>
    <w:rPr>
      <w:rFonts w:ascii="Arial" w:hAnsi="Arial"/>
      <w:b/>
    </w:rPr>
  </w:style>
  <w:style w:type="paragraph" w:customStyle="1" w:styleId="Step312">
    <w:name w:val="Step312"/>
    <w:rsid w:val="00C94050"/>
    <w:pPr>
      <w:tabs>
        <w:tab w:val="num" w:pos="1440"/>
      </w:tabs>
      <w:ind w:left="1440" w:hanging="180"/>
    </w:pPr>
    <w:rPr>
      <w:rFonts w:ascii="Arial" w:hAnsi="Arial"/>
      <w:b/>
    </w:rPr>
  </w:style>
  <w:style w:type="paragraph" w:customStyle="1" w:styleId="TableFootnote12">
    <w:name w:val="TableFootnote12"/>
    <w:rsid w:val="00C94050"/>
    <w:pPr>
      <w:tabs>
        <w:tab w:val="left" w:pos="1743"/>
        <w:tab w:val="left" w:pos="1930"/>
      </w:tabs>
      <w:spacing w:before="240" w:after="240"/>
      <w:ind w:left="1742" w:hanging="187"/>
    </w:pPr>
    <w:rPr>
      <w:sz w:val="15"/>
      <w:szCs w:val="15"/>
    </w:rPr>
  </w:style>
  <w:style w:type="paragraph" w:customStyle="1" w:styleId="TableTitle12">
    <w:name w:val="TableTitle12"/>
    <w:rsid w:val="00C94050"/>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C94050"/>
    <w:pPr>
      <w:jc w:val="center"/>
    </w:pPr>
  </w:style>
  <w:style w:type="paragraph" w:customStyle="1" w:styleId="HeadingPreface12">
    <w:name w:val="HeadingPreface12"/>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C94050"/>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C94050"/>
    <w:pPr>
      <w:spacing w:before="720" w:after="720" w:line="720" w:lineRule="exact"/>
      <w:ind w:left="432"/>
    </w:pPr>
    <w:rPr>
      <w:rFonts w:ascii="Arial" w:hAnsi="Arial"/>
      <w:b/>
      <w:color w:val="2F4D87"/>
      <w:sz w:val="44"/>
    </w:rPr>
  </w:style>
  <w:style w:type="paragraph" w:customStyle="1" w:styleId="BookTitle212">
    <w:name w:val="BookTitle212"/>
    <w:next w:val="Body"/>
    <w:rsid w:val="00C94050"/>
    <w:pPr>
      <w:spacing w:before="520" w:after="480" w:line="520" w:lineRule="exact"/>
      <w:ind w:left="432"/>
    </w:pPr>
    <w:rPr>
      <w:rFonts w:ascii="Arial" w:hAnsi="Arial"/>
      <w:b/>
      <w:color w:val="2F4D87"/>
      <w:sz w:val="40"/>
    </w:rPr>
  </w:style>
  <w:style w:type="paragraph" w:customStyle="1" w:styleId="DocumentType12">
    <w:name w:val="Document Type12"/>
    <w:rsid w:val="00C94050"/>
    <w:pPr>
      <w:spacing w:before="600" w:after="600" w:line="580" w:lineRule="exact"/>
      <w:ind w:left="432"/>
    </w:pPr>
    <w:rPr>
      <w:rFonts w:ascii="Arial" w:hAnsi="Arial"/>
      <w:b/>
      <w:sz w:val="36"/>
    </w:rPr>
  </w:style>
  <w:style w:type="paragraph" w:customStyle="1" w:styleId="InternalUseCover12">
    <w:name w:val="Internal Use Cover12"/>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C94050"/>
    <w:pPr>
      <w:tabs>
        <w:tab w:val="left" w:pos="1800"/>
      </w:tabs>
      <w:ind w:left="432"/>
    </w:pPr>
  </w:style>
  <w:style w:type="paragraph" w:customStyle="1" w:styleId="Exar84">
    <w:name w:val="Exar84"/>
    <w:basedOn w:val="Footer"/>
    <w:rsid w:val="00C94050"/>
    <w:pPr>
      <w:tabs>
        <w:tab w:val="clear" w:pos="9360"/>
        <w:tab w:val="left" w:pos="720"/>
        <w:tab w:val="right" w:pos="8640"/>
      </w:tabs>
    </w:pPr>
    <w:rPr>
      <w:b/>
      <w:color w:val="2F4D87"/>
    </w:rPr>
  </w:style>
  <w:style w:type="paragraph" w:customStyle="1" w:styleId="CONFIDENTIAL12">
    <w:name w:val="CONFIDENTIAL12"/>
    <w:rsid w:val="00C94050"/>
    <w:pPr>
      <w:jc w:val="right"/>
    </w:pPr>
    <w:rPr>
      <w:rFonts w:ascii="Arial" w:hAnsi="Arial"/>
      <w:b/>
      <w:color w:val="2F4D87"/>
      <w:sz w:val="44"/>
    </w:rPr>
  </w:style>
  <w:style w:type="paragraph" w:customStyle="1" w:styleId="Notetext12">
    <w:name w:val="Notetext12"/>
    <w:next w:val="Body"/>
    <w:rsid w:val="00C94050"/>
    <w:pPr>
      <w:ind w:left="547" w:right="1080"/>
      <w:jc w:val="both"/>
    </w:pPr>
  </w:style>
  <w:style w:type="paragraph" w:customStyle="1" w:styleId="PageNumbereven12">
    <w:name w:val="Page Number(even)12"/>
    <w:basedOn w:val="Footer"/>
    <w:semiHidden/>
    <w:rsid w:val="00C94050"/>
  </w:style>
  <w:style w:type="paragraph" w:customStyle="1" w:styleId="Headereven12">
    <w:name w:val="Header(even)12"/>
    <w:basedOn w:val="Header"/>
    <w:rsid w:val="00C94050"/>
    <w:pPr>
      <w:tabs>
        <w:tab w:val="clear" w:pos="9270"/>
      </w:tabs>
    </w:pPr>
  </w:style>
  <w:style w:type="paragraph" w:customStyle="1" w:styleId="Footereven12">
    <w:name w:val="Footer(even)12"/>
    <w:basedOn w:val="Footer"/>
    <w:rsid w:val="00C94050"/>
    <w:pPr>
      <w:ind w:right="-90"/>
    </w:pPr>
  </w:style>
  <w:style w:type="paragraph" w:customStyle="1" w:styleId="Glossary12">
    <w:name w:val="Glossary12"/>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C94050"/>
    <w:rPr>
      <w:rFonts w:ascii="Arial" w:hAnsi="Arial"/>
      <w:b/>
      <w:color w:val="002B5C"/>
      <w:sz w:val="48"/>
    </w:rPr>
  </w:style>
  <w:style w:type="paragraph" w:customStyle="1" w:styleId="Addendum2120">
    <w:name w:val="Addendum212"/>
    <w:next w:val="SpecNo"/>
    <w:rsid w:val="00C94050"/>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C94050"/>
  </w:style>
  <w:style w:type="paragraph" w:customStyle="1" w:styleId="SpecNo120">
    <w:name w:val="SpecNo12"/>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C94050"/>
    <w:pPr>
      <w:spacing w:before="120"/>
      <w:ind w:left="1800" w:hanging="1800"/>
    </w:pPr>
  </w:style>
  <w:style w:type="paragraph" w:customStyle="1" w:styleId="Addendum123">
    <w:name w:val="Addendum+12"/>
    <w:basedOn w:val="Addendum"/>
    <w:next w:val="Body"/>
    <w:rsid w:val="00C94050"/>
    <w:pPr>
      <w:numPr>
        <w:numId w:val="0"/>
      </w:numPr>
      <w:tabs>
        <w:tab w:val="num" w:pos="720"/>
      </w:tabs>
      <w:ind w:left="360" w:hanging="360"/>
    </w:pPr>
    <w:rPr>
      <w:sz w:val="44"/>
    </w:rPr>
  </w:style>
  <w:style w:type="paragraph" w:customStyle="1" w:styleId="DocChangeNo12">
    <w:name w:val="DocChangeNo.+12"/>
    <w:basedOn w:val="DocChangeNo"/>
    <w:rsid w:val="00C94050"/>
    <w:pPr>
      <w:numPr>
        <w:numId w:val="0"/>
      </w:numPr>
      <w:ind w:left="1260" w:hanging="1260"/>
    </w:pPr>
  </w:style>
  <w:style w:type="paragraph" w:customStyle="1" w:styleId="DocChangeNo120">
    <w:name w:val="DocChangeNo.12"/>
    <w:next w:val="DocChangeNo0"/>
    <w:rsid w:val="00C94050"/>
    <w:pPr>
      <w:tabs>
        <w:tab w:val="num" w:pos="1260"/>
      </w:tabs>
      <w:spacing w:before="120"/>
      <w:ind w:left="1260" w:hanging="1260"/>
    </w:pPr>
  </w:style>
  <w:style w:type="paragraph" w:customStyle="1" w:styleId="Addendum2121">
    <w:name w:val="Addendum2+12"/>
    <w:basedOn w:val="Addendum2"/>
    <w:rsid w:val="00C94050"/>
    <w:rPr>
      <w:sz w:val="32"/>
    </w:rPr>
  </w:style>
  <w:style w:type="paragraph" w:customStyle="1" w:styleId="CellHeadingUnder12">
    <w:name w:val="CellHeadingUnder12"/>
    <w:basedOn w:val="CellHeading"/>
    <w:next w:val="CellBody"/>
    <w:rsid w:val="00C94050"/>
    <w:rPr>
      <w:u w:val="single"/>
    </w:rPr>
  </w:style>
  <w:style w:type="paragraph" w:customStyle="1" w:styleId="CellNoteHeading12">
    <w:name w:val="CellNoteHeading12"/>
    <w:next w:val="CellNote"/>
    <w:rsid w:val="00C94050"/>
    <w:pPr>
      <w:tabs>
        <w:tab w:val="num" w:pos="648"/>
      </w:tabs>
      <w:ind w:left="648" w:hanging="648"/>
    </w:pPr>
    <w:rPr>
      <w:rFonts w:ascii="Arial" w:hAnsi="Arial"/>
      <w:b/>
      <w:szCs w:val="18"/>
    </w:rPr>
  </w:style>
  <w:style w:type="paragraph" w:customStyle="1" w:styleId="CellHeadingFieldDesc12">
    <w:name w:val="CellHeadingField|Desc12"/>
    <w:rsid w:val="00C94050"/>
    <w:rPr>
      <w:rFonts w:ascii="Arial" w:hAnsi="Arial"/>
      <w:b/>
    </w:rPr>
  </w:style>
  <w:style w:type="paragraph" w:customStyle="1" w:styleId="REGISTERBITFIELDCELL12">
    <w:name w:val="REGISTER|BIT|FIELDCELL12"/>
    <w:basedOn w:val="CellBody"/>
    <w:rsid w:val="00C94050"/>
    <w:rPr>
      <w:rFonts w:ascii="Arial" w:hAnsi="Arial"/>
      <w:b/>
      <w:caps/>
    </w:rPr>
  </w:style>
  <w:style w:type="paragraph" w:customStyle="1" w:styleId="Contents12">
    <w:name w:val="Contents12"/>
    <w:basedOn w:val="Title"/>
    <w:rsid w:val="00C94050"/>
    <w:pPr>
      <w:pageBreakBefore/>
    </w:pPr>
    <w:rPr>
      <w:rFonts w:ascii="Palatino Linotype" w:hAnsi="Palatino Linotype"/>
      <w:szCs w:val="40"/>
    </w:rPr>
  </w:style>
  <w:style w:type="paragraph" w:customStyle="1" w:styleId="ExarConfidential12">
    <w:name w:val="Exar Confidential12"/>
    <w:basedOn w:val="Footer"/>
    <w:rsid w:val="00C94050"/>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C94050"/>
    <w:rPr>
      <w:rFonts w:ascii="Arial" w:eastAsiaTheme="minorEastAsia" w:hAnsi="Arial"/>
      <w:b/>
      <w:bCs/>
      <w:color w:val="2F4D87"/>
      <w:sz w:val="16"/>
      <w:szCs w:val="16"/>
      <w:lang w:val="en-US" w:eastAsia="en-US" w:bidi="ar-SA"/>
    </w:rPr>
  </w:style>
  <w:style w:type="table" w:customStyle="1" w:styleId="HifnTable12">
    <w:name w:val="Hifn Table12"/>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C94050"/>
    <w:rPr>
      <w:rFonts w:ascii="Arial" w:hAnsi="Arial"/>
      <w:sz w:val="16"/>
    </w:rPr>
  </w:style>
  <w:style w:type="paragraph" w:customStyle="1" w:styleId="Preliminary12">
    <w:name w:val="Preliminary12"/>
    <w:rsid w:val="00C94050"/>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C94050"/>
    <w:rPr>
      <w:rFonts w:ascii="Tahoma" w:hAnsi="Tahoma" w:cs="Tahoma"/>
      <w:sz w:val="16"/>
      <w:szCs w:val="16"/>
    </w:rPr>
  </w:style>
  <w:style w:type="paragraph" w:customStyle="1" w:styleId="Appendix120">
    <w:name w:val="Appendix12"/>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C94050"/>
  </w:style>
  <w:style w:type="character" w:customStyle="1" w:styleId="CommentSubjectChar22">
    <w:name w:val="Comment Subject Char22"/>
    <w:basedOn w:val="CommentTextChar"/>
    <w:uiPriority w:val="99"/>
    <w:semiHidden/>
    <w:rsid w:val="00C94050"/>
    <w:rPr>
      <w:rFonts w:eastAsiaTheme="minorEastAsia"/>
      <w:b/>
    </w:rPr>
  </w:style>
  <w:style w:type="paragraph" w:customStyle="1" w:styleId="copyright12">
    <w:name w:val="copyright12"/>
    <w:basedOn w:val="Body"/>
    <w:rsid w:val="00C94050"/>
    <w:pPr>
      <w:tabs>
        <w:tab w:val="left" w:pos="9360"/>
      </w:tabs>
    </w:pPr>
    <w:rPr>
      <w:sz w:val="14"/>
      <w:szCs w:val="14"/>
    </w:rPr>
  </w:style>
  <w:style w:type="paragraph" w:customStyle="1" w:styleId="FunctionCall12">
    <w:name w:val="Function Call12"/>
    <w:next w:val="Body"/>
    <w:rsid w:val="00C94050"/>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C94050"/>
    <w:pPr>
      <w:numPr>
        <w:ilvl w:val="0"/>
        <w:numId w:val="0"/>
      </w:numPr>
      <w:tabs>
        <w:tab w:val="num" w:pos="720"/>
        <w:tab w:val="num" w:pos="1440"/>
      </w:tabs>
      <w:ind w:left="720" w:hanging="720"/>
    </w:pPr>
  </w:style>
  <w:style w:type="paragraph" w:customStyle="1" w:styleId="Appendix212">
    <w:name w:val="Appendix 212"/>
    <w:basedOn w:val="Appendix1"/>
    <w:next w:val="Body"/>
    <w:rsid w:val="00C94050"/>
    <w:pPr>
      <w:numPr>
        <w:numId w:val="0"/>
      </w:numPr>
      <w:tabs>
        <w:tab w:val="num" w:pos="918"/>
        <w:tab w:val="num" w:pos="1440"/>
      </w:tabs>
      <w:ind w:left="864" w:hanging="864"/>
    </w:pPr>
  </w:style>
  <w:style w:type="table" w:customStyle="1" w:styleId="HifnParameter12">
    <w:name w:val="Hifn Parameter12"/>
    <w:basedOn w:val="TableNormal"/>
    <w:rsid w:val="00C94050"/>
    <w:rPr>
      <w:sz w:val="18"/>
    </w:rPr>
    <w:tblPr/>
  </w:style>
  <w:style w:type="paragraph" w:customStyle="1" w:styleId="CellHeadingBlue12">
    <w:name w:val="Cell Heading Blue12"/>
    <w:basedOn w:val="CellHeading"/>
    <w:next w:val="Body"/>
    <w:rsid w:val="00C94050"/>
    <w:pPr>
      <w:tabs>
        <w:tab w:val="clear" w:pos="720"/>
      </w:tabs>
    </w:pPr>
    <w:rPr>
      <w:color w:val="2F4D87"/>
      <w:sz w:val="18"/>
    </w:rPr>
  </w:style>
  <w:style w:type="paragraph" w:customStyle="1" w:styleId="ListNumber212">
    <w:name w:val="ListNumber212"/>
    <w:basedOn w:val="Body"/>
    <w:rsid w:val="00C94050"/>
    <w:pPr>
      <w:ind w:left="1440" w:hanging="360"/>
    </w:pPr>
  </w:style>
  <w:style w:type="paragraph" w:customStyle="1" w:styleId="Command52">
    <w:name w:val="Command5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C94050"/>
    <w:rPr>
      <w:rFonts w:ascii="Courier New" w:hAnsi="Courier New" w:cs="Courier New"/>
      <w:color w:val="auto"/>
      <w:kern w:val="0"/>
    </w:rPr>
  </w:style>
  <w:style w:type="character" w:customStyle="1" w:styleId="SubtitleChar22">
    <w:name w:val="Subtitle Char22"/>
    <w:basedOn w:val="DefaultParagraphFont"/>
    <w:uiPriority w:val="11"/>
    <w:rsid w:val="00C94050"/>
    <w:rPr>
      <w:color w:val="5A5A5A" w:themeColor="text1" w:themeTint="A5"/>
      <w:spacing w:val="10"/>
    </w:rPr>
  </w:style>
  <w:style w:type="character" w:customStyle="1" w:styleId="QuoteChar22">
    <w:name w:val="Quote Char22"/>
    <w:basedOn w:val="DefaultParagraphFont"/>
    <w:uiPriority w:val="29"/>
    <w:rsid w:val="00C94050"/>
    <w:rPr>
      <w:i/>
      <w:iCs/>
      <w:color w:val="000000" w:themeColor="text1"/>
    </w:rPr>
  </w:style>
  <w:style w:type="character" w:customStyle="1" w:styleId="IntenseQuoteChar22">
    <w:name w:val="Intense Quote Char22"/>
    <w:basedOn w:val="DefaultParagraphFont"/>
    <w:uiPriority w:val="30"/>
    <w:rsid w:val="00C94050"/>
    <w:rPr>
      <w:color w:val="000000" w:themeColor="text1"/>
      <w:shd w:val="clear" w:color="auto" w:fill="F2F2F2" w:themeFill="background1" w:themeFillShade="F2"/>
    </w:rPr>
  </w:style>
  <w:style w:type="paragraph" w:customStyle="1" w:styleId="Default12">
    <w:name w:val="Default12"/>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C94050"/>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C94050"/>
    <w:pPr>
      <w:spacing w:before="360"/>
    </w:pPr>
    <w:rPr>
      <w:i/>
      <w:sz w:val="36"/>
    </w:rPr>
  </w:style>
  <w:style w:type="paragraph" w:customStyle="1" w:styleId="Heading2nonumber12">
    <w:name w:val="Heading 2 no number12"/>
    <w:basedOn w:val="Heading2"/>
    <w:next w:val="Body"/>
    <w:rsid w:val="00C94050"/>
    <w:pPr>
      <w:numPr>
        <w:ilvl w:val="0"/>
        <w:numId w:val="0"/>
      </w:numPr>
      <w:suppressLineNumbers/>
      <w:outlineLvl w:val="9"/>
    </w:pPr>
  </w:style>
  <w:style w:type="paragraph" w:customStyle="1" w:styleId="DocumentRevision12">
    <w:name w:val="Document Revision12"/>
    <w:basedOn w:val="Body"/>
    <w:qFormat/>
    <w:rsid w:val="00C94050"/>
    <w:pPr>
      <w:tabs>
        <w:tab w:val="clear" w:pos="2700"/>
        <w:tab w:val="left" w:pos="1440"/>
        <w:tab w:val="left" w:pos="2160"/>
      </w:tabs>
    </w:pPr>
    <w:rPr>
      <w:b/>
      <w:sz w:val="24"/>
    </w:rPr>
  </w:style>
  <w:style w:type="table" w:customStyle="1" w:styleId="ListTable3-Accent1112">
    <w:name w:val="List Table 3 - Accent 1112"/>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C94050"/>
    <w:rPr>
      <w:rFonts w:ascii="Arial" w:hAnsi="Arial" w:cs="Courier New"/>
      <w:b/>
      <w:sz w:val="20"/>
    </w:rPr>
  </w:style>
  <w:style w:type="paragraph" w:customStyle="1" w:styleId="ImportantNote62">
    <w:name w:val="Important Note6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C94050"/>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C94050"/>
    <w:pPr>
      <w:spacing w:after="200"/>
    </w:pPr>
    <w:rPr>
      <w:lang w:eastAsia="ja-JP"/>
    </w:rPr>
  </w:style>
  <w:style w:type="table" w:customStyle="1" w:styleId="LightList-Accent1112">
    <w:name w:val="Light List - Accent 1112"/>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C94050"/>
    <w:rPr>
      <w:rFonts w:ascii="Palatino Linotype" w:eastAsia="Palatino Linotype" w:hAnsi="Palatino Linotype"/>
      <w:sz w:val="20"/>
      <w:szCs w:val="20"/>
    </w:rPr>
  </w:style>
  <w:style w:type="paragraph" w:customStyle="1" w:styleId="TableParagraph12">
    <w:name w:val="Table Paragraph12"/>
    <w:basedOn w:val="Normal"/>
    <w:uiPriority w:val="1"/>
    <w:qFormat/>
    <w:rsid w:val="00C94050"/>
    <w:pPr>
      <w:widowControl w:val="0"/>
      <w:spacing w:after="0" w:line="240" w:lineRule="auto"/>
    </w:pPr>
    <w:rPr>
      <w:rFonts w:eastAsiaTheme="minorHAnsi"/>
    </w:rPr>
  </w:style>
  <w:style w:type="character" w:customStyle="1" w:styleId="MessageandCommand12">
    <w:name w:val="Message and Command12"/>
    <w:basedOn w:val="MessagesandCommands"/>
    <w:qFormat/>
    <w:rsid w:val="00C94050"/>
    <w:rPr>
      <w:rFonts w:ascii="Courier New" w:hAnsi="Courier New" w:cs="Courier New"/>
      <w:b w:val="0"/>
      <w:sz w:val="22"/>
    </w:rPr>
  </w:style>
  <w:style w:type="character" w:customStyle="1" w:styleId="BodyTextFirstIndent2Char22">
    <w:name w:val="Body Text First Indent 2 Char22"/>
    <w:basedOn w:val="BodyTextIndentChar"/>
    <w:semiHidden/>
    <w:rsid w:val="00C94050"/>
  </w:style>
  <w:style w:type="paragraph" w:customStyle="1" w:styleId="BackPageCenter12">
    <w:name w:val="Back Page Center12"/>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C94050"/>
    <w:pPr>
      <w:jc w:val="center"/>
    </w:pPr>
  </w:style>
  <w:style w:type="paragraph" w:customStyle="1" w:styleId="Exar94">
    <w:name w:val="Exar94"/>
    <w:basedOn w:val="Footer"/>
    <w:rsid w:val="00C94050"/>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C94050"/>
    <w:pPr>
      <w:jc w:val="center"/>
    </w:pPr>
  </w:style>
  <w:style w:type="paragraph" w:customStyle="1" w:styleId="Exar102">
    <w:name w:val="Exar102"/>
    <w:basedOn w:val="Footer"/>
    <w:rsid w:val="00C94050"/>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C94050"/>
    <w:rPr>
      <w:rFonts w:asciiTheme="majorHAnsi" w:eastAsiaTheme="majorEastAsia" w:hAnsiTheme="majorHAnsi" w:cstheme="majorBidi"/>
      <w:b/>
      <w:bCs/>
      <w:color w:val="000000" w:themeColor="text1"/>
    </w:rPr>
  </w:style>
  <w:style w:type="paragraph" w:customStyle="1" w:styleId="Body82">
    <w:name w:val="Body82"/>
    <w:qFormat/>
    <w:rsid w:val="00C94050"/>
    <w:pPr>
      <w:tabs>
        <w:tab w:val="left" w:pos="2700"/>
      </w:tabs>
      <w:jc w:val="both"/>
    </w:pPr>
    <w:rPr>
      <w:szCs w:val="24"/>
    </w:rPr>
  </w:style>
  <w:style w:type="paragraph" w:customStyle="1" w:styleId="Bullet152">
    <w:name w:val="Bullet152"/>
    <w:rsid w:val="00C94050"/>
    <w:pPr>
      <w:tabs>
        <w:tab w:val="left" w:pos="900"/>
      </w:tabs>
      <w:spacing w:before="120" w:line="280" w:lineRule="atLeast"/>
      <w:ind w:left="720" w:hanging="360"/>
    </w:pPr>
  </w:style>
  <w:style w:type="paragraph" w:customStyle="1" w:styleId="Command62">
    <w:name w:val="Command6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C94050"/>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92">
    <w:name w:val="Body92"/>
    <w:qFormat/>
    <w:rsid w:val="00C94050"/>
    <w:pPr>
      <w:tabs>
        <w:tab w:val="left" w:pos="2700"/>
      </w:tabs>
      <w:jc w:val="both"/>
    </w:pPr>
    <w:rPr>
      <w:szCs w:val="24"/>
    </w:rPr>
  </w:style>
  <w:style w:type="paragraph" w:customStyle="1" w:styleId="Bullet162">
    <w:name w:val="Bullet162"/>
    <w:rsid w:val="00C94050"/>
    <w:pPr>
      <w:tabs>
        <w:tab w:val="left" w:pos="900"/>
      </w:tabs>
      <w:spacing w:before="120" w:line="280" w:lineRule="atLeast"/>
      <w:ind w:left="720" w:hanging="360"/>
    </w:pPr>
  </w:style>
  <w:style w:type="paragraph" w:customStyle="1" w:styleId="FooterCentered122">
    <w:name w:val="FooterCentered122"/>
    <w:basedOn w:val="Footer"/>
    <w:rsid w:val="00C94050"/>
    <w:pPr>
      <w:jc w:val="center"/>
    </w:pPr>
  </w:style>
  <w:style w:type="paragraph" w:customStyle="1" w:styleId="Exar122">
    <w:name w:val="Exar122"/>
    <w:basedOn w:val="Footer"/>
    <w:rsid w:val="00C94050"/>
    <w:pPr>
      <w:tabs>
        <w:tab w:val="clear" w:pos="9360"/>
        <w:tab w:val="left" w:pos="720"/>
        <w:tab w:val="right" w:pos="8640"/>
      </w:tabs>
    </w:pPr>
    <w:rPr>
      <w:b/>
      <w:color w:val="2F4D87"/>
    </w:rPr>
  </w:style>
  <w:style w:type="paragraph" w:customStyle="1" w:styleId="Command71">
    <w:name w:val="Command7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C94050"/>
    <w:pPr>
      <w:tabs>
        <w:tab w:val="left" w:pos="2700"/>
      </w:tabs>
      <w:jc w:val="both"/>
    </w:pPr>
    <w:rPr>
      <w:szCs w:val="24"/>
    </w:rPr>
  </w:style>
  <w:style w:type="paragraph" w:customStyle="1" w:styleId="Anchor31">
    <w:name w:val="Anchor31"/>
    <w:rsid w:val="00C94050"/>
    <w:pPr>
      <w:keepNext/>
      <w:tabs>
        <w:tab w:val="left" w:pos="360"/>
      </w:tabs>
      <w:spacing w:before="240"/>
    </w:pPr>
    <w:rPr>
      <w:rFonts w:ascii="Arial" w:hAnsi="Arial"/>
      <w:b/>
      <w:sz w:val="4"/>
      <w:szCs w:val="4"/>
    </w:rPr>
  </w:style>
  <w:style w:type="paragraph" w:customStyle="1" w:styleId="Bullet171">
    <w:name w:val="Bullet171"/>
    <w:rsid w:val="00C94050"/>
    <w:pPr>
      <w:tabs>
        <w:tab w:val="left" w:pos="900"/>
      </w:tabs>
      <w:spacing w:before="120" w:line="280" w:lineRule="atLeast"/>
      <w:ind w:left="720" w:hanging="360"/>
    </w:pPr>
  </w:style>
  <w:style w:type="paragraph" w:customStyle="1" w:styleId="Bullet222">
    <w:name w:val="Bullet222"/>
    <w:rsid w:val="00C94050"/>
    <w:pPr>
      <w:spacing w:before="120"/>
      <w:ind w:left="1440" w:hanging="360"/>
    </w:pPr>
  </w:style>
  <w:style w:type="paragraph" w:customStyle="1" w:styleId="Bullet322">
    <w:name w:val="Bullet322"/>
    <w:rsid w:val="00C94050"/>
    <w:pPr>
      <w:tabs>
        <w:tab w:val="num" w:pos="1800"/>
      </w:tabs>
      <w:spacing w:before="120"/>
      <w:ind w:left="1800" w:hanging="360"/>
    </w:pPr>
  </w:style>
  <w:style w:type="paragraph" w:customStyle="1" w:styleId="Caution22">
    <w:name w:val="Caution22"/>
    <w:basedOn w:val="Normal"/>
    <w:rsid w:val="00C94050"/>
    <w:pPr>
      <w:tabs>
        <w:tab w:val="left" w:pos="936"/>
      </w:tabs>
      <w:ind w:right="864"/>
      <w:jc w:val="both"/>
    </w:pPr>
    <w:rPr>
      <w:rFonts w:ascii="Arial" w:hAnsi="Arial"/>
      <w:b/>
    </w:rPr>
  </w:style>
  <w:style w:type="paragraph" w:customStyle="1" w:styleId="CellBody22">
    <w:name w:val="CellBody22"/>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C94050"/>
    <w:pPr>
      <w:tabs>
        <w:tab w:val="left" w:pos="538"/>
      </w:tabs>
      <w:ind w:left="538" w:hanging="360"/>
    </w:pPr>
    <w:rPr>
      <w:sz w:val="18"/>
      <w:szCs w:val="18"/>
    </w:rPr>
  </w:style>
  <w:style w:type="paragraph" w:customStyle="1" w:styleId="CellHeading22">
    <w:name w:val="CellHeading22"/>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C94050"/>
    <w:pPr>
      <w:ind w:left="360" w:right="432"/>
    </w:pPr>
    <w:rPr>
      <w:sz w:val="18"/>
      <w:szCs w:val="18"/>
    </w:rPr>
  </w:style>
  <w:style w:type="paragraph" w:customStyle="1" w:styleId="Code22">
    <w:name w:val="Code22"/>
    <w:basedOn w:val="Normal"/>
    <w:rsid w:val="00C94050"/>
    <w:pPr>
      <w:tabs>
        <w:tab w:val="left" w:pos="3600"/>
        <w:tab w:val="left" w:pos="5760"/>
      </w:tabs>
    </w:pPr>
    <w:rPr>
      <w:rFonts w:ascii="Courier New" w:hAnsi="Courier New"/>
      <w:sz w:val="18"/>
      <w:szCs w:val="16"/>
    </w:rPr>
  </w:style>
  <w:style w:type="paragraph" w:customStyle="1" w:styleId="Equation22">
    <w:name w:val="Equation22"/>
    <w:rsid w:val="00C94050"/>
    <w:pPr>
      <w:tabs>
        <w:tab w:val="num" w:pos="720"/>
      </w:tabs>
      <w:spacing w:before="240" w:after="240"/>
      <w:ind w:left="864" w:hanging="504"/>
    </w:pPr>
    <w:rPr>
      <w:i/>
    </w:rPr>
  </w:style>
  <w:style w:type="paragraph" w:customStyle="1" w:styleId="Figure22">
    <w:name w:val="Figure22"/>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C94050"/>
    <w:pPr>
      <w:jc w:val="center"/>
    </w:pPr>
    <w:rPr>
      <w:rFonts w:ascii="Arial" w:hAnsi="Arial" w:cs="Helvetica"/>
      <w:sz w:val="16"/>
      <w:szCs w:val="16"/>
    </w:rPr>
  </w:style>
  <w:style w:type="paragraph" w:customStyle="1" w:styleId="Footnote22">
    <w:name w:val="Footnote22"/>
    <w:basedOn w:val="Normal"/>
    <w:rsid w:val="00C94050"/>
    <w:pPr>
      <w:tabs>
        <w:tab w:val="left" w:pos="115"/>
        <w:tab w:val="left" w:pos="288"/>
      </w:tabs>
      <w:ind w:left="2333" w:hanging="173"/>
    </w:pPr>
    <w:rPr>
      <w:sz w:val="15"/>
      <w:szCs w:val="15"/>
    </w:rPr>
  </w:style>
  <w:style w:type="paragraph" w:customStyle="1" w:styleId="GlossTerm22">
    <w:name w:val="GlossTerm22"/>
    <w:basedOn w:val="Normal"/>
    <w:rsid w:val="00C94050"/>
    <w:rPr>
      <w:b/>
    </w:rPr>
  </w:style>
  <w:style w:type="paragraph" w:customStyle="1" w:styleId="HeadingFeature22">
    <w:name w:val="HeadingFeature22"/>
    <w:next w:val="Body"/>
    <w:rsid w:val="00C94050"/>
    <w:pPr>
      <w:spacing w:before="360" w:after="240"/>
    </w:pPr>
    <w:rPr>
      <w:rFonts w:ascii="Arial" w:hAnsi="Arial"/>
      <w:b/>
      <w:color w:val="2F4D87"/>
      <w:sz w:val="24"/>
    </w:rPr>
  </w:style>
  <w:style w:type="paragraph" w:customStyle="1" w:styleId="Indent122">
    <w:name w:val="Indent122"/>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C94050"/>
    <w:pPr>
      <w:tabs>
        <w:tab w:val="left" w:pos="1440"/>
      </w:tabs>
      <w:spacing w:before="120"/>
    </w:pPr>
    <w:rPr>
      <w:b/>
      <w:color w:val="2F4D87"/>
    </w:rPr>
  </w:style>
  <w:style w:type="paragraph" w:customStyle="1" w:styleId="RegisterDef22">
    <w:name w:val="Register Def22"/>
    <w:rsid w:val="00C94050"/>
    <w:pPr>
      <w:tabs>
        <w:tab w:val="center" w:pos="2160"/>
        <w:tab w:val="right" w:pos="6480"/>
      </w:tabs>
      <w:spacing w:before="240" w:after="240"/>
      <w:ind w:left="360"/>
    </w:pPr>
    <w:rPr>
      <w:rFonts w:ascii="Arial" w:hAnsi="Arial"/>
    </w:rPr>
  </w:style>
  <w:style w:type="paragraph" w:customStyle="1" w:styleId="Step222">
    <w:name w:val="Step222"/>
    <w:rsid w:val="00C94050"/>
    <w:pPr>
      <w:tabs>
        <w:tab w:val="left" w:pos="720"/>
        <w:tab w:val="right" w:pos="864"/>
        <w:tab w:val="left" w:pos="1080"/>
      </w:tabs>
      <w:ind w:left="1080" w:hanging="360"/>
    </w:pPr>
    <w:rPr>
      <w:rFonts w:ascii="Arial" w:hAnsi="Arial"/>
      <w:b/>
    </w:rPr>
  </w:style>
  <w:style w:type="paragraph" w:customStyle="1" w:styleId="Step322">
    <w:name w:val="Step322"/>
    <w:rsid w:val="00C94050"/>
    <w:pPr>
      <w:tabs>
        <w:tab w:val="num" w:pos="1440"/>
      </w:tabs>
      <w:ind w:left="1440" w:hanging="180"/>
    </w:pPr>
    <w:rPr>
      <w:rFonts w:ascii="Arial" w:hAnsi="Arial"/>
      <w:b/>
    </w:rPr>
  </w:style>
  <w:style w:type="paragraph" w:customStyle="1" w:styleId="TableFootnote22">
    <w:name w:val="TableFootnote22"/>
    <w:rsid w:val="00C94050"/>
    <w:pPr>
      <w:tabs>
        <w:tab w:val="left" w:pos="1743"/>
        <w:tab w:val="left" w:pos="1930"/>
      </w:tabs>
      <w:spacing w:before="240" w:after="240"/>
      <w:ind w:left="1742" w:hanging="187"/>
    </w:pPr>
    <w:rPr>
      <w:sz w:val="15"/>
      <w:szCs w:val="15"/>
    </w:rPr>
  </w:style>
  <w:style w:type="paragraph" w:customStyle="1" w:styleId="TableTitle22">
    <w:name w:val="TableTitle22"/>
    <w:rsid w:val="00C94050"/>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C94050"/>
    <w:pPr>
      <w:jc w:val="center"/>
    </w:pPr>
  </w:style>
  <w:style w:type="character" w:customStyle="1" w:styleId="Register21">
    <w:name w:val="Register21"/>
    <w:basedOn w:val="DefaultParagraphFont"/>
    <w:rsid w:val="00C94050"/>
    <w:rPr>
      <w:rFonts w:ascii="Arial" w:hAnsi="Arial"/>
      <w:b/>
      <w:sz w:val="20"/>
      <w:szCs w:val="20"/>
    </w:rPr>
  </w:style>
  <w:style w:type="paragraph" w:customStyle="1" w:styleId="HeadingPreface22">
    <w:name w:val="HeadingPreface22"/>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C94050"/>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C94050"/>
    <w:pPr>
      <w:spacing w:before="720" w:after="720" w:line="720" w:lineRule="exact"/>
      <w:ind w:left="432"/>
    </w:pPr>
    <w:rPr>
      <w:rFonts w:ascii="Arial" w:hAnsi="Arial"/>
      <w:b/>
      <w:color w:val="2F4D87"/>
      <w:sz w:val="44"/>
    </w:rPr>
  </w:style>
  <w:style w:type="paragraph" w:customStyle="1" w:styleId="BookTitle222">
    <w:name w:val="BookTitle222"/>
    <w:next w:val="Body"/>
    <w:rsid w:val="00C94050"/>
    <w:pPr>
      <w:spacing w:before="520" w:after="480" w:line="520" w:lineRule="exact"/>
      <w:ind w:left="432"/>
    </w:pPr>
    <w:rPr>
      <w:rFonts w:ascii="Arial" w:hAnsi="Arial"/>
      <w:b/>
      <w:color w:val="2F4D87"/>
      <w:sz w:val="40"/>
    </w:rPr>
  </w:style>
  <w:style w:type="paragraph" w:customStyle="1" w:styleId="DocumentType22">
    <w:name w:val="Document Type22"/>
    <w:rsid w:val="00C94050"/>
    <w:pPr>
      <w:spacing w:before="600" w:after="600" w:line="580" w:lineRule="exact"/>
      <w:ind w:left="432"/>
    </w:pPr>
    <w:rPr>
      <w:rFonts w:ascii="Arial" w:hAnsi="Arial"/>
      <w:b/>
      <w:sz w:val="36"/>
    </w:rPr>
  </w:style>
  <w:style w:type="paragraph" w:customStyle="1" w:styleId="InternalUseCover22">
    <w:name w:val="Internal Use Cover22"/>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C94050"/>
    <w:pPr>
      <w:tabs>
        <w:tab w:val="left" w:pos="1800"/>
      </w:tabs>
      <w:ind w:left="432"/>
    </w:pPr>
  </w:style>
  <w:style w:type="paragraph" w:customStyle="1" w:styleId="Exar132">
    <w:name w:val="Exar132"/>
    <w:basedOn w:val="Footer"/>
    <w:rsid w:val="00C94050"/>
    <w:pPr>
      <w:tabs>
        <w:tab w:val="clear" w:pos="9360"/>
        <w:tab w:val="left" w:pos="720"/>
        <w:tab w:val="right" w:pos="8640"/>
      </w:tabs>
    </w:pPr>
    <w:rPr>
      <w:b/>
      <w:color w:val="2F4D87"/>
    </w:rPr>
  </w:style>
  <w:style w:type="paragraph" w:customStyle="1" w:styleId="CONFIDENTIAL22">
    <w:name w:val="CONFIDENTIAL22"/>
    <w:rsid w:val="00C94050"/>
    <w:pPr>
      <w:jc w:val="right"/>
    </w:pPr>
    <w:rPr>
      <w:rFonts w:ascii="Arial" w:hAnsi="Arial"/>
      <w:b/>
      <w:color w:val="2F4D87"/>
      <w:sz w:val="44"/>
    </w:rPr>
  </w:style>
  <w:style w:type="character" w:customStyle="1" w:styleId="SIGNAL21">
    <w:name w:val="SIGNAL21"/>
    <w:rsid w:val="00C94050"/>
    <w:rPr>
      <w:rFonts w:ascii="Verdana" w:hAnsi="Verdana"/>
      <w:b/>
      <w:smallCaps/>
      <w:color w:val="000000"/>
      <w:sz w:val="20"/>
    </w:rPr>
  </w:style>
  <w:style w:type="paragraph" w:customStyle="1" w:styleId="Notetext22">
    <w:name w:val="Notetext22"/>
    <w:next w:val="Body"/>
    <w:rsid w:val="00C94050"/>
    <w:pPr>
      <w:ind w:left="547" w:right="1080"/>
      <w:jc w:val="both"/>
    </w:pPr>
  </w:style>
  <w:style w:type="paragraph" w:customStyle="1" w:styleId="PageNumbereven22">
    <w:name w:val="Page Number(even)22"/>
    <w:basedOn w:val="Footer"/>
    <w:semiHidden/>
    <w:rsid w:val="00C94050"/>
  </w:style>
  <w:style w:type="paragraph" w:customStyle="1" w:styleId="Headereven22">
    <w:name w:val="Header(even)22"/>
    <w:basedOn w:val="Header"/>
    <w:rsid w:val="00C94050"/>
    <w:pPr>
      <w:tabs>
        <w:tab w:val="clear" w:pos="9270"/>
      </w:tabs>
    </w:pPr>
  </w:style>
  <w:style w:type="paragraph" w:customStyle="1" w:styleId="Footereven22">
    <w:name w:val="Footer(even)22"/>
    <w:basedOn w:val="Footer"/>
    <w:rsid w:val="00C94050"/>
    <w:pPr>
      <w:ind w:right="-90"/>
    </w:pPr>
  </w:style>
  <w:style w:type="paragraph" w:customStyle="1" w:styleId="Glossary22">
    <w:name w:val="Glossary22"/>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C94050"/>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C94050"/>
    <w:rPr>
      <w:rFonts w:ascii="Arial" w:hAnsi="Arial"/>
      <w:b/>
      <w:caps/>
      <w:sz w:val="22"/>
      <w:szCs w:val="20"/>
    </w:rPr>
  </w:style>
  <w:style w:type="paragraph" w:customStyle="1" w:styleId="HeaderNumber22">
    <w:name w:val="HeaderNumber22"/>
    <w:rsid w:val="00C94050"/>
    <w:rPr>
      <w:rFonts w:ascii="Arial" w:hAnsi="Arial"/>
      <w:b/>
      <w:color w:val="002B5C"/>
      <w:sz w:val="48"/>
    </w:rPr>
  </w:style>
  <w:style w:type="paragraph" w:customStyle="1" w:styleId="Addendum222">
    <w:name w:val="Addendum222"/>
    <w:next w:val="SpecNo"/>
    <w:rsid w:val="00C94050"/>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C94050"/>
  </w:style>
  <w:style w:type="paragraph" w:customStyle="1" w:styleId="SpecNo220">
    <w:name w:val="SpecNo22"/>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C94050"/>
    <w:pPr>
      <w:spacing w:before="120"/>
      <w:ind w:left="1800" w:hanging="1800"/>
    </w:pPr>
  </w:style>
  <w:style w:type="paragraph" w:customStyle="1" w:styleId="Addendum223">
    <w:name w:val="Addendum+22"/>
    <w:basedOn w:val="Addendum"/>
    <w:next w:val="Body"/>
    <w:rsid w:val="00C94050"/>
    <w:pPr>
      <w:numPr>
        <w:numId w:val="0"/>
      </w:numPr>
      <w:tabs>
        <w:tab w:val="num" w:pos="720"/>
      </w:tabs>
      <w:ind w:left="360" w:hanging="360"/>
    </w:pPr>
    <w:rPr>
      <w:sz w:val="44"/>
    </w:rPr>
  </w:style>
  <w:style w:type="paragraph" w:customStyle="1" w:styleId="DocChangeNo22">
    <w:name w:val="DocChangeNo.+22"/>
    <w:basedOn w:val="DocChangeNo"/>
    <w:rsid w:val="00C94050"/>
    <w:pPr>
      <w:numPr>
        <w:numId w:val="0"/>
      </w:numPr>
      <w:ind w:left="1260" w:hanging="1260"/>
    </w:pPr>
  </w:style>
  <w:style w:type="paragraph" w:customStyle="1" w:styleId="DocChangeNo220">
    <w:name w:val="DocChangeNo.22"/>
    <w:next w:val="DocChangeNo0"/>
    <w:rsid w:val="00C94050"/>
    <w:pPr>
      <w:tabs>
        <w:tab w:val="num" w:pos="1260"/>
      </w:tabs>
      <w:spacing w:before="120"/>
      <w:ind w:left="1260" w:hanging="1260"/>
    </w:pPr>
  </w:style>
  <w:style w:type="paragraph" w:customStyle="1" w:styleId="Addendum2220">
    <w:name w:val="Addendum2+22"/>
    <w:basedOn w:val="Addendum2"/>
    <w:rsid w:val="00C94050"/>
    <w:rPr>
      <w:sz w:val="32"/>
    </w:rPr>
  </w:style>
  <w:style w:type="paragraph" w:customStyle="1" w:styleId="CellHeadingUnder22">
    <w:name w:val="CellHeadingUnder22"/>
    <w:basedOn w:val="CellHeading"/>
    <w:next w:val="CellBody"/>
    <w:rsid w:val="00C94050"/>
    <w:rPr>
      <w:u w:val="single"/>
    </w:rPr>
  </w:style>
  <w:style w:type="paragraph" w:customStyle="1" w:styleId="CellNoteHeading22">
    <w:name w:val="CellNoteHeading22"/>
    <w:next w:val="CellNote"/>
    <w:rsid w:val="00C94050"/>
    <w:pPr>
      <w:tabs>
        <w:tab w:val="num" w:pos="648"/>
      </w:tabs>
      <w:ind w:left="648" w:hanging="648"/>
    </w:pPr>
    <w:rPr>
      <w:rFonts w:ascii="Arial" w:hAnsi="Arial"/>
      <w:b/>
      <w:szCs w:val="18"/>
    </w:rPr>
  </w:style>
  <w:style w:type="character" w:customStyle="1" w:styleId="Function21">
    <w:name w:val="Function21"/>
    <w:basedOn w:val="DefaultParagraphFont"/>
    <w:rsid w:val="00C94050"/>
    <w:rPr>
      <w:rFonts w:ascii="Courier New" w:hAnsi="Courier New"/>
      <w:b/>
      <w:sz w:val="20"/>
    </w:rPr>
  </w:style>
  <w:style w:type="paragraph" w:customStyle="1" w:styleId="CellHeadingFieldDesc22">
    <w:name w:val="CellHeadingField|Desc22"/>
    <w:rsid w:val="00C94050"/>
    <w:rPr>
      <w:rFonts w:ascii="Arial" w:hAnsi="Arial"/>
      <w:b/>
    </w:rPr>
  </w:style>
  <w:style w:type="character" w:customStyle="1" w:styleId="REGISTERBITFIELD210">
    <w:name w:val="REGISTER|BIT|FIELD21"/>
    <w:basedOn w:val="DefaultParagraphFont"/>
    <w:rsid w:val="00C94050"/>
    <w:rPr>
      <w:rFonts w:ascii="Arial" w:hAnsi="Arial"/>
      <w:b/>
      <w:caps/>
      <w:sz w:val="20"/>
      <w:szCs w:val="20"/>
    </w:rPr>
  </w:style>
  <w:style w:type="paragraph" w:customStyle="1" w:styleId="REGISTERBITFIELDCELL22">
    <w:name w:val="REGISTER|BIT|FIELDCELL22"/>
    <w:basedOn w:val="CellBody"/>
    <w:rsid w:val="00C94050"/>
    <w:rPr>
      <w:rFonts w:ascii="Arial" w:hAnsi="Arial"/>
      <w:b/>
      <w:caps/>
    </w:rPr>
  </w:style>
  <w:style w:type="paragraph" w:customStyle="1" w:styleId="Contents22">
    <w:name w:val="Contents22"/>
    <w:basedOn w:val="Title"/>
    <w:rsid w:val="00C94050"/>
    <w:pPr>
      <w:pageBreakBefore/>
    </w:pPr>
    <w:rPr>
      <w:rFonts w:ascii="Palatino Linotype" w:hAnsi="Palatino Linotype"/>
      <w:szCs w:val="40"/>
    </w:rPr>
  </w:style>
  <w:style w:type="paragraph" w:customStyle="1" w:styleId="ExarConfidential22">
    <w:name w:val="Exar Confidential22"/>
    <w:basedOn w:val="Footer"/>
    <w:rsid w:val="00C94050"/>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C94050"/>
    <w:rPr>
      <w:rFonts w:ascii="Arial" w:eastAsiaTheme="minorEastAsia" w:hAnsi="Arial"/>
      <w:b/>
      <w:bCs/>
      <w:color w:val="2F4D87"/>
      <w:sz w:val="16"/>
      <w:szCs w:val="16"/>
      <w:lang w:val="en-US" w:eastAsia="en-US" w:bidi="ar-SA"/>
    </w:rPr>
  </w:style>
  <w:style w:type="table" w:customStyle="1" w:styleId="HifnTable22">
    <w:name w:val="Hifn Table22"/>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C94050"/>
    <w:rPr>
      <w:rFonts w:ascii="Arial" w:hAnsi="Arial"/>
      <w:sz w:val="16"/>
    </w:rPr>
  </w:style>
  <w:style w:type="character" w:customStyle="1" w:styleId="Address21">
    <w:name w:val="Address21"/>
    <w:basedOn w:val="DefaultParagraphFont"/>
    <w:rsid w:val="00C94050"/>
    <w:rPr>
      <w:rFonts w:ascii="Arial" w:hAnsi="Arial"/>
      <w:i/>
      <w:sz w:val="22"/>
    </w:rPr>
  </w:style>
  <w:style w:type="paragraph" w:customStyle="1" w:styleId="Preliminary22">
    <w:name w:val="Preliminary22"/>
    <w:rsid w:val="00C94050"/>
    <w:pPr>
      <w:jc w:val="center"/>
    </w:pPr>
    <w:rPr>
      <w:rFonts w:ascii="Arial" w:hAnsi="Arial"/>
      <w:b/>
      <w:color w:val="002B5C"/>
      <w:sz w:val="16"/>
      <w:szCs w:val="16"/>
    </w:rPr>
  </w:style>
  <w:style w:type="character" w:customStyle="1" w:styleId="PreliminaryChar22">
    <w:name w:val="Preliminary Char22"/>
    <w:basedOn w:val="DefaultParagraphFont"/>
    <w:rsid w:val="00C94050"/>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C94050"/>
    <w:rPr>
      <w:rFonts w:ascii="Tahoma" w:hAnsi="Tahoma" w:cs="Tahoma"/>
      <w:sz w:val="16"/>
      <w:szCs w:val="16"/>
    </w:rPr>
  </w:style>
  <w:style w:type="paragraph" w:customStyle="1" w:styleId="Appendix220">
    <w:name w:val="Appendix22"/>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C94050"/>
  </w:style>
  <w:style w:type="character" w:customStyle="1" w:styleId="CommentSubjectChar31">
    <w:name w:val="Comment Subject Char31"/>
    <w:basedOn w:val="CommentTextChar"/>
    <w:uiPriority w:val="99"/>
    <w:semiHidden/>
    <w:rsid w:val="00C94050"/>
    <w:rPr>
      <w:rFonts w:eastAsiaTheme="minorEastAsia"/>
      <w:b/>
    </w:rPr>
  </w:style>
  <w:style w:type="paragraph" w:customStyle="1" w:styleId="copyright22">
    <w:name w:val="copyright22"/>
    <w:basedOn w:val="Body"/>
    <w:rsid w:val="00C94050"/>
    <w:pPr>
      <w:tabs>
        <w:tab w:val="left" w:pos="9360"/>
      </w:tabs>
    </w:pPr>
    <w:rPr>
      <w:sz w:val="14"/>
      <w:szCs w:val="14"/>
    </w:rPr>
  </w:style>
  <w:style w:type="paragraph" w:customStyle="1" w:styleId="FunctionCall22">
    <w:name w:val="Function Call22"/>
    <w:next w:val="Body"/>
    <w:rsid w:val="00C94050"/>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C94050"/>
    <w:pPr>
      <w:numPr>
        <w:ilvl w:val="0"/>
        <w:numId w:val="0"/>
      </w:numPr>
      <w:tabs>
        <w:tab w:val="num" w:pos="720"/>
        <w:tab w:val="num" w:pos="1440"/>
      </w:tabs>
      <w:ind w:left="720" w:hanging="720"/>
    </w:pPr>
  </w:style>
  <w:style w:type="paragraph" w:customStyle="1" w:styleId="Appendix222">
    <w:name w:val="Appendix 222"/>
    <w:basedOn w:val="Appendix1"/>
    <w:next w:val="Body"/>
    <w:rsid w:val="00C94050"/>
    <w:pPr>
      <w:numPr>
        <w:numId w:val="0"/>
      </w:numPr>
      <w:tabs>
        <w:tab w:val="num" w:pos="918"/>
        <w:tab w:val="num" w:pos="1440"/>
      </w:tabs>
      <w:ind w:left="864" w:hanging="864"/>
    </w:pPr>
  </w:style>
  <w:style w:type="table" w:customStyle="1" w:styleId="HifnParameter22">
    <w:name w:val="Hifn Parameter22"/>
    <w:basedOn w:val="TableNormal"/>
    <w:rsid w:val="00C94050"/>
    <w:rPr>
      <w:sz w:val="18"/>
    </w:rPr>
    <w:tblPr/>
  </w:style>
  <w:style w:type="paragraph" w:customStyle="1" w:styleId="CellHeadingBlue22">
    <w:name w:val="Cell Heading Blue22"/>
    <w:basedOn w:val="CellHeading"/>
    <w:next w:val="Body"/>
    <w:rsid w:val="00C94050"/>
    <w:pPr>
      <w:tabs>
        <w:tab w:val="clear" w:pos="720"/>
      </w:tabs>
    </w:pPr>
    <w:rPr>
      <w:color w:val="2F4D87"/>
      <w:sz w:val="18"/>
    </w:rPr>
  </w:style>
  <w:style w:type="paragraph" w:customStyle="1" w:styleId="ListNumber222">
    <w:name w:val="ListNumber222"/>
    <w:basedOn w:val="Body"/>
    <w:rsid w:val="00C94050"/>
    <w:pPr>
      <w:ind w:left="1440" w:hanging="360"/>
    </w:pPr>
  </w:style>
  <w:style w:type="paragraph" w:customStyle="1" w:styleId="Command81">
    <w:name w:val="Command8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C94050"/>
    <w:rPr>
      <w:rFonts w:ascii="Courier New" w:hAnsi="Courier New" w:cs="Courier New"/>
      <w:color w:val="auto"/>
      <w:kern w:val="0"/>
    </w:rPr>
  </w:style>
  <w:style w:type="character" w:customStyle="1" w:styleId="MessageCommand21">
    <w:name w:val="Message Command21"/>
    <w:basedOn w:val="DefaultParagraphFont"/>
    <w:uiPriority w:val="1"/>
    <w:qFormat/>
    <w:rsid w:val="00C94050"/>
    <w:rPr>
      <w:rFonts w:ascii="Courier New" w:hAnsi="Courier New" w:cs="Courier New"/>
    </w:rPr>
  </w:style>
  <w:style w:type="character" w:customStyle="1" w:styleId="apple-style-span21">
    <w:name w:val="apple-style-span21"/>
    <w:basedOn w:val="DefaultParagraphFont"/>
    <w:rsid w:val="00C94050"/>
  </w:style>
  <w:style w:type="character" w:customStyle="1" w:styleId="apple-converted-space21">
    <w:name w:val="apple-converted-space21"/>
    <w:basedOn w:val="DefaultParagraphFont"/>
    <w:rsid w:val="00C94050"/>
  </w:style>
  <w:style w:type="character" w:customStyle="1" w:styleId="SubtitleChar31">
    <w:name w:val="Subtitle Char31"/>
    <w:basedOn w:val="DefaultParagraphFont"/>
    <w:uiPriority w:val="11"/>
    <w:rsid w:val="00C94050"/>
    <w:rPr>
      <w:color w:val="5A5A5A" w:themeColor="text1" w:themeTint="A5"/>
      <w:spacing w:val="10"/>
    </w:rPr>
  </w:style>
  <w:style w:type="character" w:customStyle="1" w:styleId="QuoteChar31">
    <w:name w:val="Quote Char31"/>
    <w:basedOn w:val="DefaultParagraphFont"/>
    <w:uiPriority w:val="29"/>
    <w:rsid w:val="00C94050"/>
    <w:rPr>
      <w:i/>
      <w:iCs/>
      <w:color w:val="000000" w:themeColor="text1"/>
    </w:rPr>
  </w:style>
  <w:style w:type="character" w:customStyle="1" w:styleId="IntenseQuoteChar31">
    <w:name w:val="Intense Quote Char31"/>
    <w:basedOn w:val="DefaultParagraphFont"/>
    <w:uiPriority w:val="30"/>
    <w:rsid w:val="00C94050"/>
    <w:rPr>
      <w:color w:val="000000" w:themeColor="text1"/>
      <w:shd w:val="clear" w:color="auto" w:fill="F2F2F2" w:themeFill="background1" w:themeFillShade="F2"/>
    </w:rPr>
  </w:style>
  <w:style w:type="character" w:customStyle="1" w:styleId="highlight21">
    <w:name w:val="highlight21"/>
    <w:basedOn w:val="DefaultParagraphFont"/>
    <w:rsid w:val="00C94050"/>
  </w:style>
  <w:style w:type="paragraph" w:customStyle="1" w:styleId="Default22">
    <w:name w:val="Default22"/>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C94050"/>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C94050"/>
    <w:pPr>
      <w:spacing w:before="360"/>
    </w:pPr>
    <w:rPr>
      <w:i/>
      <w:sz w:val="36"/>
    </w:rPr>
  </w:style>
  <w:style w:type="paragraph" w:customStyle="1" w:styleId="Heading2nonumber22">
    <w:name w:val="Heading 2 no number22"/>
    <w:basedOn w:val="Heading2"/>
    <w:next w:val="Body"/>
    <w:rsid w:val="00C94050"/>
    <w:pPr>
      <w:numPr>
        <w:ilvl w:val="0"/>
        <w:numId w:val="0"/>
      </w:numPr>
      <w:suppressLineNumbers/>
      <w:outlineLvl w:val="9"/>
    </w:pPr>
  </w:style>
  <w:style w:type="paragraph" w:customStyle="1" w:styleId="DocumentRevision22">
    <w:name w:val="Document Revision22"/>
    <w:basedOn w:val="Body"/>
    <w:qFormat/>
    <w:rsid w:val="00C94050"/>
    <w:pPr>
      <w:tabs>
        <w:tab w:val="clear" w:pos="2700"/>
        <w:tab w:val="left" w:pos="1440"/>
        <w:tab w:val="left" w:pos="2160"/>
      </w:tabs>
    </w:pPr>
    <w:rPr>
      <w:b/>
      <w:sz w:val="24"/>
    </w:rPr>
  </w:style>
  <w:style w:type="table" w:customStyle="1" w:styleId="ListTable3-Accent1122">
    <w:name w:val="List Table 3 - Accent 1122"/>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C94050"/>
    <w:rPr>
      <w:rFonts w:ascii="Arial" w:hAnsi="Arial" w:cs="Courier New"/>
      <w:b/>
      <w:sz w:val="20"/>
    </w:rPr>
  </w:style>
  <w:style w:type="paragraph" w:customStyle="1" w:styleId="ImportantNote81">
    <w:name w:val="Important Note8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C94050"/>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C94050"/>
    <w:pPr>
      <w:spacing w:after="200"/>
    </w:pPr>
    <w:rPr>
      <w:lang w:eastAsia="ja-JP"/>
    </w:rPr>
  </w:style>
  <w:style w:type="table" w:customStyle="1" w:styleId="LightList-Accent1122">
    <w:name w:val="Light List - Accent 1122"/>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C94050"/>
    <w:rPr>
      <w:rFonts w:ascii="Palatino Linotype" w:eastAsia="Palatino Linotype" w:hAnsi="Palatino Linotype"/>
      <w:sz w:val="20"/>
      <w:szCs w:val="20"/>
    </w:rPr>
  </w:style>
  <w:style w:type="paragraph" w:customStyle="1" w:styleId="TableParagraph22">
    <w:name w:val="Table Paragraph22"/>
    <w:basedOn w:val="Normal"/>
    <w:uiPriority w:val="1"/>
    <w:qFormat/>
    <w:rsid w:val="00C94050"/>
    <w:pPr>
      <w:widowControl w:val="0"/>
      <w:spacing w:after="0" w:line="240" w:lineRule="auto"/>
    </w:pPr>
    <w:rPr>
      <w:rFonts w:eastAsiaTheme="minorHAnsi"/>
    </w:rPr>
  </w:style>
  <w:style w:type="character" w:customStyle="1" w:styleId="MessageandCommand22">
    <w:name w:val="Message and Command22"/>
    <w:basedOn w:val="MessagesandCommands"/>
    <w:qFormat/>
    <w:rsid w:val="00C94050"/>
    <w:rPr>
      <w:rFonts w:ascii="Courier New" w:hAnsi="Courier New" w:cs="Courier New"/>
      <w:b w:val="0"/>
      <w:sz w:val="22"/>
    </w:rPr>
  </w:style>
  <w:style w:type="character" w:customStyle="1" w:styleId="BodyText2Char32">
    <w:name w:val="Body Text 2 Char32"/>
    <w:basedOn w:val="DefaultParagraphFont"/>
    <w:semiHidden/>
    <w:rsid w:val="00C94050"/>
  </w:style>
  <w:style w:type="character" w:customStyle="1" w:styleId="BodyText3Char32">
    <w:name w:val="Body Text 3 Char32"/>
    <w:basedOn w:val="DefaultParagraphFont"/>
    <w:semiHidden/>
    <w:rsid w:val="00C94050"/>
    <w:rPr>
      <w:sz w:val="16"/>
      <w:szCs w:val="16"/>
    </w:rPr>
  </w:style>
  <w:style w:type="character" w:customStyle="1" w:styleId="BodyTextIndentChar32">
    <w:name w:val="Body Text Indent Char32"/>
    <w:basedOn w:val="DefaultParagraphFont"/>
    <w:semiHidden/>
    <w:rsid w:val="00C94050"/>
  </w:style>
  <w:style w:type="character" w:customStyle="1" w:styleId="BodyTextFirstIndent2Char32">
    <w:name w:val="Body Text First Indent 2 Char32"/>
    <w:basedOn w:val="BodyTextIndentChar"/>
    <w:semiHidden/>
    <w:rsid w:val="00C94050"/>
  </w:style>
  <w:style w:type="character" w:customStyle="1" w:styleId="BodyTextIndent2Char32">
    <w:name w:val="Body Text Indent 2 Char32"/>
    <w:basedOn w:val="DefaultParagraphFont"/>
    <w:semiHidden/>
    <w:rsid w:val="00C94050"/>
  </w:style>
  <w:style w:type="character" w:customStyle="1" w:styleId="BodyTextIndent3Char32">
    <w:name w:val="Body Text Indent 3 Char32"/>
    <w:basedOn w:val="DefaultParagraphFont"/>
    <w:semiHidden/>
    <w:rsid w:val="00C94050"/>
    <w:rPr>
      <w:sz w:val="16"/>
      <w:szCs w:val="16"/>
    </w:rPr>
  </w:style>
  <w:style w:type="character" w:customStyle="1" w:styleId="E-mailSignatureChar32">
    <w:name w:val="E-mail Signature Char32"/>
    <w:basedOn w:val="DefaultParagraphFont"/>
    <w:semiHidden/>
    <w:rsid w:val="00C94050"/>
  </w:style>
  <w:style w:type="character" w:customStyle="1" w:styleId="HTMLAddressChar32">
    <w:name w:val="HTML Address Char32"/>
    <w:basedOn w:val="DefaultParagraphFont"/>
    <w:semiHidden/>
    <w:rsid w:val="00C94050"/>
    <w:rPr>
      <w:i/>
      <w:iCs/>
    </w:rPr>
  </w:style>
  <w:style w:type="character" w:customStyle="1" w:styleId="MessageHeaderChar32">
    <w:name w:val="Message Header Char32"/>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C94050"/>
    <w:rPr>
      <w:rFonts w:ascii="Consolas" w:hAnsi="Consolas" w:cs="Consolas"/>
      <w:sz w:val="21"/>
      <w:szCs w:val="21"/>
    </w:rPr>
  </w:style>
  <w:style w:type="character" w:customStyle="1" w:styleId="SignatureChar32">
    <w:name w:val="Signature Char32"/>
    <w:basedOn w:val="DefaultParagraphFont"/>
    <w:semiHidden/>
    <w:rsid w:val="00C94050"/>
  </w:style>
  <w:style w:type="paragraph" w:customStyle="1" w:styleId="BackPageCenter22">
    <w:name w:val="Back Page Center22"/>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C94050"/>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C94050"/>
    <w:rPr>
      <w:rFonts w:ascii="Arial" w:hAnsi="Arial"/>
      <w:color w:val="000000"/>
      <w:sz w:val="16"/>
      <w:szCs w:val="16"/>
      <w:lang w:val="en-US" w:eastAsia="en-US" w:bidi="ar-SA"/>
    </w:rPr>
  </w:style>
  <w:style w:type="character" w:customStyle="1" w:styleId="TitleChar121">
    <w:name w:val="Title Char121"/>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C94050"/>
    <w:pPr>
      <w:jc w:val="center"/>
    </w:pPr>
  </w:style>
  <w:style w:type="paragraph" w:customStyle="1" w:styleId="Exar141">
    <w:name w:val="Exar141"/>
    <w:basedOn w:val="Footer"/>
    <w:rsid w:val="00C94050"/>
    <w:pPr>
      <w:tabs>
        <w:tab w:val="clear" w:pos="9360"/>
        <w:tab w:val="left" w:pos="720"/>
        <w:tab w:val="right" w:pos="8640"/>
      </w:tabs>
    </w:pPr>
    <w:rPr>
      <w:b/>
      <w:color w:val="2F4D87"/>
    </w:rPr>
  </w:style>
  <w:style w:type="character" w:customStyle="1" w:styleId="NoteHeadingChar21">
    <w:name w:val="Note Heading Char21"/>
    <w:basedOn w:val="DefaultParagraphFont"/>
    <w:rsid w:val="00C94050"/>
    <w:rPr>
      <w:b/>
    </w:rPr>
  </w:style>
  <w:style w:type="character" w:customStyle="1" w:styleId="BalloonTextChar121">
    <w:name w:val="Balloon Text Char121"/>
    <w:basedOn w:val="DefaultParagraphFont"/>
    <w:uiPriority w:val="99"/>
    <w:semiHidden/>
    <w:rsid w:val="00C94050"/>
    <w:rPr>
      <w:rFonts w:ascii="Tahoma" w:hAnsi="Tahoma" w:cs="Tahoma"/>
      <w:sz w:val="16"/>
      <w:szCs w:val="16"/>
    </w:rPr>
  </w:style>
  <w:style w:type="character" w:customStyle="1" w:styleId="ClosingChar21">
    <w:name w:val="Closing Char21"/>
    <w:basedOn w:val="DefaultParagraphFont"/>
    <w:rsid w:val="00C94050"/>
  </w:style>
  <w:style w:type="character" w:customStyle="1" w:styleId="CommentTextChar121">
    <w:name w:val="Comment Text Char121"/>
    <w:basedOn w:val="DefaultParagraphFont"/>
    <w:uiPriority w:val="99"/>
    <w:semiHidden/>
    <w:rsid w:val="00C94050"/>
  </w:style>
  <w:style w:type="character" w:customStyle="1" w:styleId="CommentSubjectChar121">
    <w:name w:val="Comment Subject Char121"/>
    <w:basedOn w:val="CommentTextChar"/>
    <w:uiPriority w:val="99"/>
    <w:semiHidden/>
    <w:rsid w:val="00C94050"/>
    <w:rPr>
      <w:rFonts w:eastAsiaTheme="minorEastAsia"/>
      <w:b/>
    </w:rPr>
  </w:style>
  <w:style w:type="character" w:customStyle="1" w:styleId="DateChar21">
    <w:name w:val="Date Char21"/>
    <w:basedOn w:val="DefaultParagraphFont"/>
    <w:rsid w:val="00C94050"/>
  </w:style>
  <w:style w:type="character" w:customStyle="1" w:styleId="DocumentMapChar21">
    <w:name w:val="Document Map Char21"/>
    <w:basedOn w:val="DefaultParagraphFont"/>
    <w:semiHidden/>
    <w:rsid w:val="00C94050"/>
    <w:rPr>
      <w:rFonts w:ascii="Tahoma" w:hAnsi="Tahoma" w:cs="Tahoma"/>
      <w:shd w:val="clear" w:color="auto" w:fill="000080"/>
    </w:rPr>
  </w:style>
  <w:style w:type="character" w:customStyle="1" w:styleId="EndnoteTextChar21">
    <w:name w:val="Endnote Text Char21"/>
    <w:basedOn w:val="DefaultParagraphFont"/>
    <w:semiHidden/>
    <w:rsid w:val="00C94050"/>
  </w:style>
  <w:style w:type="character" w:customStyle="1" w:styleId="FootnoteTextChar21">
    <w:name w:val="Footnote Text Char21"/>
    <w:basedOn w:val="DefaultParagraphFont"/>
    <w:semiHidden/>
    <w:rsid w:val="00C94050"/>
  </w:style>
  <w:style w:type="character" w:customStyle="1" w:styleId="MacroTextChar21">
    <w:name w:val="Macro Text Char21"/>
    <w:basedOn w:val="DefaultParagraphFont"/>
    <w:semiHidden/>
    <w:rsid w:val="00C94050"/>
    <w:rPr>
      <w:rFonts w:ascii="Courier New" w:hAnsi="Courier New" w:cs="Courier New"/>
      <w:color w:val="000000"/>
    </w:rPr>
  </w:style>
  <w:style w:type="character" w:customStyle="1" w:styleId="HTMLPreformattedChar121">
    <w:name w:val="HTML Preformatted Char121"/>
    <w:basedOn w:val="DefaultParagraphFont"/>
    <w:uiPriority w:val="99"/>
    <w:rsid w:val="00C94050"/>
    <w:rPr>
      <w:rFonts w:ascii="Courier New" w:hAnsi="Courier New" w:cs="Courier New"/>
      <w:color w:val="auto"/>
      <w:kern w:val="0"/>
    </w:rPr>
  </w:style>
  <w:style w:type="character" w:customStyle="1" w:styleId="SubtitleChar121">
    <w:name w:val="Subtitle Char121"/>
    <w:basedOn w:val="DefaultParagraphFont"/>
    <w:uiPriority w:val="11"/>
    <w:rsid w:val="00C94050"/>
    <w:rPr>
      <w:color w:val="5A5A5A" w:themeColor="text1" w:themeTint="A5"/>
      <w:spacing w:val="10"/>
    </w:rPr>
  </w:style>
  <w:style w:type="character" w:customStyle="1" w:styleId="QuoteChar121">
    <w:name w:val="Quote Char121"/>
    <w:basedOn w:val="DefaultParagraphFont"/>
    <w:uiPriority w:val="29"/>
    <w:rsid w:val="00C94050"/>
    <w:rPr>
      <w:i/>
      <w:iCs/>
      <w:color w:val="000000" w:themeColor="text1"/>
    </w:rPr>
  </w:style>
  <w:style w:type="character" w:customStyle="1" w:styleId="IntenseQuoteChar121">
    <w:name w:val="Intense Quote Char121"/>
    <w:basedOn w:val="DefaultParagraphFont"/>
    <w:uiPriority w:val="30"/>
    <w:rsid w:val="00C94050"/>
    <w:rPr>
      <w:color w:val="000000" w:themeColor="text1"/>
      <w:shd w:val="clear" w:color="auto" w:fill="F2F2F2" w:themeFill="background1" w:themeFillShade="F2"/>
    </w:rPr>
  </w:style>
  <w:style w:type="character" w:customStyle="1" w:styleId="BodyTextChar121">
    <w:name w:val="Body Text Char121"/>
    <w:basedOn w:val="DefaultParagraphFont"/>
    <w:rsid w:val="00C94050"/>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C94050"/>
    <w:rPr>
      <w:rFonts w:eastAsiaTheme="minorEastAsia"/>
    </w:rPr>
  </w:style>
  <w:style w:type="character" w:customStyle="1" w:styleId="MessageHeaderChar121">
    <w:name w:val="Message Header Char121"/>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C94050"/>
    <w:pPr>
      <w:jc w:val="center"/>
    </w:pPr>
  </w:style>
  <w:style w:type="character" w:customStyle="1" w:styleId="HeaderChar221">
    <w:name w:val="Header Char221"/>
    <w:basedOn w:val="DefaultParagraphFont"/>
    <w:uiPriority w:val="99"/>
    <w:rsid w:val="00C94050"/>
    <w:rPr>
      <w:rFonts w:ascii="Arial" w:hAnsi="Arial"/>
      <w:b/>
      <w:bCs/>
      <w:noProof/>
      <w:color w:val="000000"/>
      <w:lang w:val="en-US" w:eastAsia="en-US" w:bidi="ar-SA"/>
    </w:rPr>
  </w:style>
  <w:style w:type="paragraph" w:customStyle="1" w:styleId="Exar222">
    <w:name w:val="Exar222"/>
    <w:basedOn w:val="Footer"/>
    <w:rsid w:val="00C94050"/>
    <w:pPr>
      <w:tabs>
        <w:tab w:val="clear" w:pos="9360"/>
        <w:tab w:val="left" w:pos="720"/>
        <w:tab w:val="right" w:pos="8640"/>
      </w:tabs>
    </w:pPr>
    <w:rPr>
      <w:b/>
      <w:color w:val="2F4D87"/>
    </w:rPr>
  </w:style>
  <w:style w:type="paragraph" w:customStyle="1" w:styleId="Command112">
    <w:name w:val="Command11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C94050"/>
    <w:pPr>
      <w:tabs>
        <w:tab w:val="left" w:pos="2700"/>
      </w:tabs>
      <w:jc w:val="both"/>
    </w:pPr>
    <w:rPr>
      <w:szCs w:val="24"/>
    </w:rPr>
  </w:style>
  <w:style w:type="paragraph" w:customStyle="1" w:styleId="FooterCentered322">
    <w:name w:val="FooterCentered322"/>
    <w:basedOn w:val="Footer"/>
    <w:rsid w:val="00C94050"/>
    <w:pPr>
      <w:jc w:val="center"/>
    </w:pPr>
  </w:style>
  <w:style w:type="character" w:customStyle="1" w:styleId="HeaderChar321">
    <w:name w:val="Header Char321"/>
    <w:basedOn w:val="DefaultParagraphFont"/>
    <w:uiPriority w:val="99"/>
    <w:rsid w:val="00C94050"/>
    <w:rPr>
      <w:rFonts w:ascii="Arial" w:hAnsi="Arial"/>
      <w:b/>
      <w:bCs/>
      <w:noProof/>
      <w:color w:val="000000"/>
      <w:lang w:val="en-US" w:eastAsia="en-US" w:bidi="ar-SA"/>
    </w:rPr>
  </w:style>
  <w:style w:type="paragraph" w:customStyle="1" w:styleId="Exar322">
    <w:name w:val="Exar322"/>
    <w:basedOn w:val="Footer"/>
    <w:rsid w:val="00C94050"/>
    <w:pPr>
      <w:tabs>
        <w:tab w:val="clear" w:pos="9360"/>
        <w:tab w:val="left" w:pos="720"/>
        <w:tab w:val="right" w:pos="8640"/>
      </w:tabs>
    </w:pPr>
    <w:rPr>
      <w:b/>
      <w:color w:val="2F4D87"/>
    </w:rPr>
  </w:style>
  <w:style w:type="paragraph" w:customStyle="1" w:styleId="ImportantNote222">
    <w:name w:val="Important Note22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222">
    <w:name w:val="Body222"/>
    <w:qFormat/>
    <w:rsid w:val="00C94050"/>
    <w:pPr>
      <w:tabs>
        <w:tab w:val="left" w:pos="2700"/>
      </w:tabs>
      <w:jc w:val="both"/>
    </w:pPr>
    <w:rPr>
      <w:szCs w:val="24"/>
    </w:rPr>
  </w:style>
  <w:style w:type="paragraph" w:customStyle="1" w:styleId="Bullet1112">
    <w:name w:val="Bullet1112"/>
    <w:rsid w:val="00C94050"/>
    <w:pPr>
      <w:tabs>
        <w:tab w:val="left" w:pos="900"/>
      </w:tabs>
      <w:spacing w:before="120" w:line="280" w:lineRule="atLeast"/>
      <w:ind w:left="720" w:hanging="360"/>
    </w:pPr>
  </w:style>
  <w:style w:type="paragraph" w:customStyle="1" w:styleId="FooterCentered422">
    <w:name w:val="FooterCentered422"/>
    <w:basedOn w:val="Footer"/>
    <w:rsid w:val="00C94050"/>
    <w:pPr>
      <w:jc w:val="center"/>
    </w:pPr>
  </w:style>
  <w:style w:type="character" w:customStyle="1" w:styleId="HeaderChar421">
    <w:name w:val="Header Char421"/>
    <w:basedOn w:val="DefaultParagraphFont"/>
    <w:uiPriority w:val="99"/>
    <w:rsid w:val="00C94050"/>
    <w:rPr>
      <w:rFonts w:ascii="Arial" w:hAnsi="Arial"/>
      <w:b/>
      <w:bCs/>
      <w:noProof/>
      <w:color w:val="000000"/>
      <w:lang w:val="en-US" w:eastAsia="en-US" w:bidi="ar-SA"/>
    </w:rPr>
  </w:style>
  <w:style w:type="paragraph" w:customStyle="1" w:styleId="Exar422">
    <w:name w:val="Exar422"/>
    <w:basedOn w:val="Footer"/>
    <w:rsid w:val="00C94050"/>
    <w:pPr>
      <w:tabs>
        <w:tab w:val="clear" w:pos="9360"/>
        <w:tab w:val="left" w:pos="720"/>
        <w:tab w:val="right" w:pos="8640"/>
      </w:tabs>
    </w:pPr>
    <w:rPr>
      <w:b/>
      <w:color w:val="2F4D87"/>
    </w:rPr>
  </w:style>
  <w:style w:type="paragraph" w:customStyle="1" w:styleId="Command212">
    <w:name w:val="Command21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C94050"/>
    <w:rPr>
      <w:rFonts w:ascii="Arial" w:hAnsi="Arial" w:cs="Courier New"/>
      <w:b/>
      <w:sz w:val="20"/>
    </w:rPr>
  </w:style>
  <w:style w:type="character" w:customStyle="1" w:styleId="Heading1Char512">
    <w:name w:val="Heading 1 Char5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C94050"/>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C94050"/>
    <w:pPr>
      <w:tabs>
        <w:tab w:val="left" w:pos="2700"/>
      </w:tabs>
      <w:jc w:val="both"/>
    </w:pPr>
    <w:rPr>
      <w:szCs w:val="24"/>
    </w:rPr>
  </w:style>
  <w:style w:type="paragraph" w:customStyle="1" w:styleId="ImportantNote312">
    <w:name w:val="Important Note3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C94050"/>
    <w:rPr>
      <w:rFonts w:asciiTheme="majorHAnsi" w:eastAsiaTheme="majorEastAsia" w:hAnsiTheme="majorHAnsi" w:cstheme="majorBidi"/>
      <w:b/>
      <w:bCs/>
      <w:color w:val="000000" w:themeColor="text1"/>
    </w:rPr>
  </w:style>
  <w:style w:type="paragraph" w:customStyle="1" w:styleId="Body412">
    <w:name w:val="Body412"/>
    <w:qFormat/>
    <w:rsid w:val="00C94050"/>
    <w:pPr>
      <w:tabs>
        <w:tab w:val="left" w:pos="2700"/>
      </w:tabs>
      <w:jc w:val="both"/>
    </w:pPr>
    <w:rPr>
      <w:szCs w:val="24"/>
    </w:rPr>
  </w:style>
  <w:style w:type="paragraph" w:customStyle="1" w:styleId="Anchor121">
    <w:name w:val="Anchor121"/>
    <w:rsid w:val="00C94050"/>
    <w:pPr>
      <w:keepNext/>
      <w:tabs>
        <w:tab w:val="left" w:pos="360"/>
      </w:tabs>
      <w:spacing w:before="240"/>
    </w:pPr>
    <w:rPr>
      <w:rFonts w:ascii="Arial" w:hAnsi="Arial"/>
      <w:b/>
      <w:sz w:val="4"/>
      <w:szCs w:val="4"/>
    </w:rPr>
  </w:style>
  <w:style w:type="paragraph" w:customStyle="1" w:styleId="FooterCentered512">
    <w:name w:val="FooterCentered512"/>
    <w:basedOn w:val="Footer"/>
    <w:rsid w:val="00C94050"/>
    <w:pPr>
      <w:jc w:val="center"/>
    </w:pPr>
  </w:style>
  <w:style w:type="character" w:customStyle="1" w:styleId="HeaderChar512">
    <w:name w:val="Header Char512"/>
    <w:basedOn w:val="DefaultParagraphFont"/>
    <w:uiPriority w:val="99"/>
    <w:rsid w:val="00C94050"/>
    <w:rPr>
      <w:rFonts w:ascii="Arial" w:hAnsi="Arial"/>
      <w:b/>
      <w:bCs/>
      <w:noProof/>
      <w:color w:val="000000"/>
      <w:lang w:val="en-US" w:eastAsia="en-US" w:bidi="ar-SA"/>
    </w:rPr>
  </w:style>
  <w:style w:type="paragraph" w:customStyle="1" w:styleId="Exar512">
    <w:name w:val="Exar512"/>
    <w:basedOn w:val="Footer"/>
    <w:rsid w:val="00C94050"/>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C94050"/>
    <w:rPr>
      <w:rFonts w:ascii="Arial" w:hAnsi="Arial" w:cs="Courier New"/>
      <w:b/>
      <w:sz w:val="20"/>
    </w:rPr>
  </w:style>
  <w:style w:type="paragraph" w:customStyle="1" w:styleId="ImportantNote412">
    <w:name w:val="Important Note4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C94050"/>
    <w:rPr>
      <w:rFonts w:asciiTheme="majorHAnsi" w:eastAsiaTheme="majorEastAsia" w:hAnsiTheme="majorHAnsi" w:cstheme="majorBidi"/>
      <w:b/>
      <w:bCs/>
      <w:color w:val="000000" w:themeColor="text1"/>
    </w:rPr>
  </w:style>
  <w:style w:type="paragraph" w:customStyle="1" w:styleId="Body512">
    <w:name w:val="Body512"/>
    <w:qFormat/>
    <w:rsid w:val="00C94050"/>
    <w:pPr>
      <w:tabs>
        <w:tab w:val="left" w:pos="2700"/>
      </w:tabs>
      <w:jc w:val="both"/>
    </w:pPr>
    <w:rPr>
      <w:szCs w:val="24"/>
    </w:rPr>
  </w:style>
  <w:style w:type="paragraph" w:customStyle="1" w:styleId="Bullet1212">
    <w:name w:val="Bullet1212"/>
    <w:rsid w:val="00C94050"/>
    <w:pPr>
      <w:tabs>
        <w:tab w:val="left" w:pos="900"/>
      </w:tabs>
      <w:spacing w:before="120" w:line="280" w:lineRule="atLeast"/>
      <w:ind w:left="720" w:hanging="360"/>
    </w:pPr>
  </w:style>
  <w:style w:type="paragraph" w:customStyle="1" w:styleId="Command312">
    <w:name w:val="Command31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C94050"/>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612">
    <w:name w:val="Body612"/>
    <w:qFormat/>
    <w:rsid w:val="00C94050"/>
    <w:pPr>
      <w:tabs>
        <w:tab w:val="left" w:pos="2700"/>
      </w:tabs>
      <w:jc w:val="both"/>
    </w:pPr>
    <w:rPr>
      <w:szCs w:val="24"/>
    </w:rPr>
  </w:style>
  <w:style w:type="paragraph" w:customStyle="1" w:styleId="Bullet1312">
    <w:name w:val="Bullet1312"/>
    <w:rsid w:val="00C94050"/>
    <w:pPr>
      <w:tabs>
        <w:tab w:val="left" w:pos="900"/>
      </w:tabs>
      <w:spacing w:before="120" w:line="280" w:lineRule="atLeast"/>
      <w:ind w:left="720" w:hanging="360"/>
    </w:pPr>
  </w:style>
  <w:style w:type="paragraph" w:customStyle="1" w:styleId="FooterCentered612">
    <w:name w:val="FooterCentered612"/>
    <w:basedOn w:val="Footer"/>
    <w:rsid w:val="00C94050"/>
    <w:pPr>
      <w:jc w:val="center"/>
    </w:pPr>
  </w:style>
  <w:style w:type="character" w:customStyle="1" w:styleId="HeaderChar612">
    <w:name w:val="Header Char612"/>
    <w:basedOn w:val="DefaultParagraphFont"/>
    <w:uiPriority w:val="99"/>
    <w:rsid w:val="00C94050"/>
    <w:rPr>
      <w:rFonts w:ascii="Arial" w:hAnsi="Arial"/>
      <w:b/>
      <w:bCs/>
      <w:noProof/>
      <w:color w:val="000000"/>
      <w:lang w:val="en-US" w:eastAsia="en-US" w:bidi="ar-SA"/>
    </w:rPr>
  </w:style>
  <w:style w:type="paragraph" w:customStyle="1" w:styleId="Exar612">
    <w:name w:val="Exar612"/>
    <w:basedOn w:val="Footer"/>
    <w:rsid w:val="00C94050"/>
    <w:pPr>
      <w:tabs>
        <w:tab w:val="clear" w:pos="9360"/>
        <w:tab w:val="left" w:pos="720"/>
        <w:tab w:val="right" w:pos="8640"/>
      </w:tabs>
    </w:pPr>
    <w:rPr>
      <w:b/>
      <w:color w:val="2F4D87"/>
    </w:rPr>
  </w:style>
  <w:style w:type="paragraph" w:customStyle="1" w:styleId="Command412">
    <w:name w:val="Command41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C94050"/>
    <w:pPr>
      <w:jc w:val="center"/>
    </w:pPr>
  </w:style>
  <w:style w:type="character" w:customStyle="1" w:styleId="HeaderChar712">
    <w:name w:val="Header Char712"/>
    <w:basedOn w:val="DefaultParagraphFont"/>
    <w:uiPriority w:val="99"/>
    <w:rsid w:val="00C94050"/>
    <w:rPr>
      <w:rFonts w:ascii="Arial" w:hAnsi="Arial"/>
      <w:b/>
      <w:bCs/>
      <w:noProof/>
      <w:color w:val="000000"/>
      <w:lang w:val="en-US" w:eastAsia="en-US" w:bidi="ar-SA"/>
    </w:rPr>
  </w:style>
  <w:style w:type="paragraph" w:customStyle="1" w:styleId="Exar712">
    <w:name w:val="Exar712"/>
    <w:basedOn w:val="Footer"/>
    <w:rsid w:val="00C94050"/>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C94050"/>
    <w:pPr>
      <w:tabs>
        <w:tab w:val="left" w:pos="2700"/>
      </w:tabs>
      <w:jc w:val="both"/>
    </w:pPr>
    <w:rPr>
      <w:szCs w:val="24"/>
    </w:rPr>
  </w:style>
  <w:style w:type="paragraph" w:customStyle="1" w:styleId="Anchor212">
    <w:name w:val="Anchor212"/>
    <w:rsid w:val="00C94050"/>
    <w:pPr>
      <w:keepNext/>
      <w:tabs>
        <w:tab w:val="left" w:pos="360"/>
      </w:tabs>
      <w:spacing w:before="240"/>
    </w:pPr>
    <w:rPr>
      <w:rFonts w:ascii="Arial" w:hAnsi="Arial"/>
      <w:b/>
      <w:sz w:val="4"/>
      <w:szCs w:val="4"/>
    </w:rPr>
  </w:style>
  <w:style w:type="paragraph" w:customStyle="1" w:styleId="Bullet1412">
    <w:name w:val="Bullet1412"/>
    <w:rsid w:val="00C94050"/>
    <w:pPr>
      <w:tabs>
        <w:tab w:val="left" w:pos="900"/>
      </w:tabs>
      <w:spacing w:before="120" w:line="280" w:lineRule="atLeast"/>
      <w:ind w:left="720" w:hanging="360"/>
    </w:pPr>
  </w:style>
  <w:style w:type="paragraph" w:customStyle="1" w:styleId="Bullet2112">
    <w:name w:val="Bullet2112"/>
    <w:rsid w:val="00C94050"/>
    <w:pPr>
      <w:spacing w:before="120"/>
      <w:ind w:left="1440" w:hanging="360"/>
    </w:pPr>
  </w:style>
  <w:style w:type="paragraph" w:customStyle="1" w:styleId="Bullet3112">
    <w:name w:val="Bullet3112"/>
    <w:rsid w:val="00C94050"/>
    <w:pPr>
      <w:tabs>
        <w:tab w:val="num" w:pos="1800"/>
      </w:tabs>
      <w:spacing w:before="120"/>
      <w:ind w:left="1800" w:hanging="360"/>
    </w:pPr>
  </w:style>
  <w:style w:type="paragraph" w:customStyle="1" w:styleId="Caution112">
    <w:name w:val="Caution112"/>
    <w:basedOn w:val="Normal"/>
    <w:rsid w:val="00C94050"/>
    <w:pPr>
      <w:tabs>
        <w:tab w:val="left" w:pos="936"/>
      </w:tabs>
      <w:ind w:right="864"/>
      <w:jc w:val="both"/>
    </w:pPr>
    <w:rPr>
      <w:rFonts w:ascii="Arial" w:hAnsi="Arial"/>
      <w:b/>
    </w:rPr>
  </w:style>
  <w:style w:type="paragraph" w:customStyle="1" w:styleId="CellBody112">
    <w:name w:val="CellBody112"/>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C94050"/>
    <w:pPr>
      <w:tabs>
        <w:tab w:val="left" w:pos="538"/>
      </w:tabs>
      <w:ind w:left="538" w:hanging="360"/>
    </w:pPr>
    <w:rPr>
      <w:sz w:val="18"/>
      <w:szCs w:val="18"/>
    </w:rPr>
  </w:style>
  <w:style w:type="paragraph" w:customStyle="1" w:styleId="CellHeading112">
    <w:name w:val="CellHeading112"/>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C94050"/>
    <w:pPr>
      <w:ind w:left="360" w:right="432"/>
    </w:pPr>
    <w:rPr>
      <w:sz w:val="18"/>
      <w:szCs w:val="18"/>
    </w:rPr>
  </w:style>
  <w:style w:type="paragraph" w:customStyle="1" w:styleId="Code112">
    <w:name w:val="Code112"/>
    <w:basedOn w:val="Normal"/>
    <w:rsid w:val="00C94050"/>
    <w:pPr>
      <w:tabs>
        <w:tab w:val="left" w:pos="3600"/>
        <w:tab w:val="left" w:pos="5760"/>
      </w:tabs>
    </w:pPr>
    <w:rPr>
      <w:rFonts w:ascii="Courier New" w:hAnsi="Courier New"/>
      <w:sz w:val="18"/>
      <w:szCs w:val="16"/>
    </w:rPr>
  </w:style>
  <w:style w:type="paragraph" w:customStyle="1" w:styleId="Equation112">
    <w:name w:val="Equation112"/>
    <w:rsid w:val="00C94050"/>
    <w:pPr>
      <w:tabs>
        <w:tab w:val="num" w:pos="720"/>
      </w:tabs>
      <w:spacing w:before="240" w:after="240"/>
      <w:ind w:left="864" w:hanging="504"/>
    </w:pPr>
    <w:rPr>
      <w:i/>
    </w:rPr>
  </w:style>
  <w:style w:type="paragraph" w:customStyle="1" w:styleId="Figure112">
    <w:name w:val="Figure112"/>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C94050"/>
    <w:pPr>
      <w:jc w:val="center"/>
    </w:pPr>
    <w:rPr>
      <w:rFonts w:ascii="Arial" w:hAnsi="Arial" w:cs="Helvetica"/>
      <w:sz w:val="16"/>
      <w:szCs w:val="16"/>
    </w:rPr>
  </w:style>
  <w:style w:type="character" w:customStyle="1" w:styleId="FooterChar211">
    <w:name w:val="Footer Char211"/>
    <w:basedOn w:val="DefaultParagraphFont"/>
    <w:uiPriority w:val="99"/>
    <w:rsid w:val="00C94050"/>
    <w:rPr>
      <w:rFonts w:ascii="Arial" w:hAnsi="Arial"/>
      <w:color w:val="000000"/>
      <w:sz w:val="16"/>
      <w:szCs w:val="16"/>
      <w:lang w:val="en-US" w:eastAsia="en-US" w:bidi="ar-SA"/>
    </w:rPr>
  </w:style>
  <w:style w:type="paragraph" w:customStyle="1" w:styleId="Footnote112">
    <w:name w:val="Footnote112"/>
    <w:basedOn w:val="Normal"/>
    <w:rsid w:val="00C94050"/>
    <w:pPr>
      <w:tabs>
        <w:tab w:val="left" w:pos="115"/>
        <w:tab w:val="left" w:pos="288"/>
      </w:tabs>
      <w:ind w:left="2333" w:hanging="173"/>
    </w:pPr>
    <w:rPr>
      <w:sz w:val="15"/>
      <w:szCs w:val="15"/>
    </w:rPr>
  </w:style>
  <w:style w:type="paragraph" w:customStyle="1" w:styleId="GlossTerm112">
    <w:name w:val="GlossTerm112"/>
    <w:basedOn w:val="Normal"/>
    <w:rsid w:val="00C94050"/>
    <w:rPr>
      <w:b/>
    </w:rPr>
  </w:style>
  <w:style w:type="paragraph" w:customStyle="1" w:styleId="HeadingFeature112">
    <w:name w:val="HeadingFeature112"/>
    <w:next w:val="Body"/>
    <w:rsid w:val="00C94050"/>
    <w:pPr>
      <w:spacing w:before="360" w:after="240"/>
    </w:pPr>
    <w:rPr>
      <w:rFonts w:ascii="Arial" w:hAnsi="Arial"/>
      <w:b/>
      <w:color w:val="2F4D87"/>
      <w:sz w:val="24"/>
    </w:rPr>
  </w:style>
  <w:style w:type="paragraph" w:customStyle="1" w:styleId="Indent1112">
    <w:name w:val="Indent1112"/>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C94050"/>
    <w:pPr>
      <w:tabs>
        <w:tab w:val="left" w:pos="1440"/>
      </w:tabs>
      <w:spacing w:before="120"/>
    </w:pPr>
    <w:rPr>
      <w:b/>
      <w:color w:val="2F4D87"/>
    </w:rPr>
  </w:style>
  <w:style w:type="paragraph" w:customStyle="1" w:styleId="RegisterDef112">
    <w:name w:val="Register Def112"/>
    <w:rsid w:val="00C94050"/>
    <w:pPr>
      <w:tabs>
        <w:tab w:val="center" w:pos="2160"/>
        <w:tab w:val="right" w:pos="6480"/>
      </w:tabs>
      <w:spacing w:before="240" w:after="240"/>
      <w:ind w:left="360"/>
    </w:pPr>
    <w:rPr>
      <w:rFonts w:ascii="Arial" w:hAnsi="Arial"/>
    </w:rPr>
  </w:style>
  <w:style w:type="paragraph" w:customStyle="1" w:styleId="Step2112">
    <w:name w:val="Step2112"/>
    <w:rsid w:val="00C94050"/>
    <w:pPr>
      <w:tabs>
        <w:tab w:val="left" w:pos="720"/>
        <w:tab w:val="right" w:pos="864"/>
        <w:tab w:val="left" w:pos="1080"/>
      </w:tabs>
      <w:ind w:left="1080" w:hanging="360"/>
    </w:pPr>
    <w:rPr>
      <w:rFonts w:ascii="Arial" w:hAnsi="Arial"/>
      <w:b/>
    </w:rPr>
  </w:style>
  <w:style w:type="paragraph" w:customStyle="1" w:styleId="Step3112">
    <w:name w:val="Step3112"/>
    <w:rsid w:val="00C94050"/>
    <w:pPr>
      <w:tabs>
        <w:tab w:val="num" w:pos="1440"/>
      </w:tabs>
      <w:ind w:left="1440" w:hanging="180"/>
    </w:pPr>
    <w:rPr>
      <w:rFonts w:ascii="Arial" w:hAnsi="Arial"/>
      <w:b/>
    </w:rPr>
  </w:style>
  <w:style w:type="paragraph" w:customStyle="1" w:styleId="TableFootnote112">
    <w:name w:val="TableFootnote112"/>
    <w:rsid w:val="00C94050"/>
    <w:pPr>
      <w:tabs>
        <w:tab w:val="left" w:pos="1743"/>
        <w:tab w:val="left" w:pos="1930"/>
      </w:tabs>
      <w:spacing w:before="240" w:after="240"/>
      <w:ind w:left="1742" w:hanging="187"/>
    </w:pPr>
    <w:rPr>
      <w:sz w:val="15"/>
      <w:szCs w:val="15"/>
    </w:rPr>
  </w:style>
  <w:style w:type="paragraph" w:customStyle="1" w:styleId="TableTitle112">
    <w:name w:val="TableTitle112"/>
    <w:rsid w:val="00C94050"/>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C94050"/>
    <w:pPr>
      <w:jc w:val="center"/>
    </w:pPr>
  </w:style>
  <w:style w:type="character" w:customStyle="1" w:styleId="Register111">
    <w:name w:val="Register111"/>
    <w:basedOn w:val="DefaultParagraphFont"/>
    <w:rsid w:val="00C94050"/>
    <w:rPr>
      <w:rFonts w:ascii="Arial" w:hAnsi="Arial"/>
      <w:b/>
      <w:sz w:val="20"/>
      <w:szCs w:val="20"/>
    </w:rPr>
  </w:style>
  <w:style w:type="paragraph" w:customStyle="1" w:styleId="HeadingPreface112">
    <w:name w:val="HeadingPreface112"/>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C94050"/>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C94050"/>
    <w:pPr>
      <w:spacing w:before="720" w:after="720" w:line="720" w:lineRule="exact"/>
      <w:ind w:left="432"/>
    </w:pPr>
    <w:rPr>
      <w:rFonts w:ascii="Arial" w:hAnsi="Arial"/>
      <w:b/>
      <w:color w:val="2F4D87"/>
      <w:sz w:val="44"/>
    </w:rPr>
  </w:style>
  <w:style w:type="paragraph" w:customStyle="1" w:styleId="BookTitle2112">
    <w:name w:val="BookTitle2112"/>
    <w:next w:val="Body"/>
    <w:rsid w:val="00C94050"/>
    <w:pPr>
      <w:spacing w:before="520" w:after="480" w:line="520" w:lineRule="exact"/>
      <w:ind w:left="432"/>
    </w:pPr>
    <w:rPr>
      <w:rFonts w:ascii="Arial" w:hAnsi="Arial"/>
      <w:b/>
      <w:color w:val="2F4D87"/>
      <w:sz w:val="40"/>
    </w:rPr>
  </w:style>
  <w:style w:type="paragraph" w:customStyle="1" w:styleId="DocumentType112">
    <w:name w:val="Document Type112"/>
    <w:rsid w:val="00C94050"/>
    <w:pPr>
      <w:spacing w:before="600" w:after="600" w:line="580" w:lineRule="exact"/>
      <w:ind w:left="432"/>
    </w:pPr>
    <w:rPr>
      <w:rFonts w:ascii="Arial" w:hAnsi="Arial"/>
      <w:b/>
      <w:sz w:val="36"/>
    </w:rPr>
  </w:style>
  <w:style w:type="paragraph" w:customStyle="1" w:styleId="InternalUseCover112">
    <w:name w:val="Internal Use Cover112"/>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C94050"/>
    <w:rPr>
      <w:rFonts w:ascii="Arial" w:hAnsi="Arial"/>
      <w:b/>
      <w:bCs/>
      <w:noProof/>
      <w:color w:val="000000"/>
      <w:lang w:val="en-US" w:eastAsia="en-US" w:bidi="ar-SA"/>
    </w:rPr>
  </w:style>
  <w:style w:type="paragraph" w:customStyle="1" w:styleId="GlossText112">
    <w:name w:val="GlossText112"/>
    <w:basedOn w:val="Normal"/>
    <w:rsid w:val="00C94050"/>
    <w:pPr>
      <w:tabs>
        <w:tab w:val="left" w:pos="1800"/>
      </w:tabs>
      <w:ind w:left="432"/>
    </w:pPr>
  </w:style>
  <w:style w:type="paragraph" w:customStyle="1" w:styleId="Exar812">
    <w:name w:val="Exar812"/>
    <w:basedOn w:val="Footer"/>
    <w:rsid w:val="00C94050"/>
    <w:pPr>
      <w:tabs>
        <w:tab w:val="clear" w:pos="9360"/>
        <w:tab w:val="left" w:pos="720"/>
        <w:tab w:val="right" w:pos="8640"/>
      </w:tabs>
    </w:pPr>
    <w:rPr>
      <w:b/>
      <w:color w:val="2F4D87"/>
    </w:rPr>
  </w:style>
  <w:style w:type="paragraph" w:customStyle="1" w:styleId="CONFIDENTIAL112">
    <w:name w:val="CONFIDENTIAL112"/>
    <w:rsid w:val="00C94050"/>
    <w:pPr>
      <w:jc w:val="right"/>
    </w:pPr>
    <w:rPr>
      <w:rFonts w:ascii="Arial" w:hAnsi="Arial"/>
      <w:b/>
      <w:color w:val="2F4D87"/>
      <w:sz w:val="44"/>
    </w:rPr>
  </w:style>
  <w:style w:type="character" w:customStyle="1" w:styleId="SIGNAL111">
    <w:name w:val="SIGNAL111"/>
    <w:rsid w:val="00C94050"/>
    <w:rPr>
      <w:rFonts w:ascii="Verdana" w:hAnsi="Verdana"/>
      <w:b/>
      <w:smallCaps/>
      <w:color w:val="000000"/>
      <w:sz w:val="20"/>
    </w:rPr>
  </w:style>
  <w:style w:type="paragraph" w:customStyle="1" w:styleId="Notetext112">
    <w:name w:val="Notetext112"/>
    <w:next w:val="Body"/>
    <w:rsid w:val="00C94050"/>
    <w:pPr>
      <w:ind w:left="547" w:right="1080"/>
      <w:jc w:val="both"/>
    </w:pPr>
  </w:style>
  <w:style w:type="paragraph" w:customStyle="1" w:styleId="PageNumbereven112">
    <w:name w:val="Page Number(even)112"/>
    <w:basedOn w:val="Footer"/>
    <w:semiHidden/>
    <w:rsid w:val="00C94050"/>
  </w:style>
  <w:style w:type="paragraph" w:customStyle="1" w:styleId="Headereven112">
    <w:name w:val="Header(even)112"/>
    <w:basedOn w:val="Header"/>
    <w:rsid w:val="00C94050"/>
    <w:pPr>
      <w:tabs>
        <w:tab w:val="clear" w:pos="9270"/>
      </w:tabs>
    </w:pPr>
  </w:style>
  <w:style w:type="paragraph" w:customStyle="1" w:styleId="Footereven112">
    <w:name w:val="Footer(even)112"/>
    <w:basedOn w:val="Footer"/>
    <w:rsid w:val="00C94050"/>
    <w:pPr>
      <w:ind w:right="-90"/>
    </w:pPr>
  </w:style>
  <w:style w:type="paragraph" w:customStyle="1" w:styleId="Glossary112">
    <w:name w:val="Glossary112"/>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C94050"/>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C94050"/>
    <w:rPr>
      <w:rFonts w:ascii="Arial" w:hAnsi="Arial"/>
      <w:b/>
      <w:caps/>
      <w:sz w:val="22"/>
      <w:szCs w:val="20"/>
    </w:rPr>
  </w:style>
  <w:style w:type="paragraph" w:customStyle="1" w:styleId="HeaderNumber112">
    <w:name w:val="HeaderNumber112"/>
    <w:rsid w:val="00C94050"/>
    <w:rPr>
      <w:rFonts w:ascii="Arial" w:hAnsi="Arial"/>
      <w:b/>
      <w:color w:val="002B5C"/>
      <w:sz w:val="48"/>
    </w:rPr>
  </w:style>
  <w:style w:type="paragraph" w:customStyle="1" w:styleId="Addendum2112">
    <w:name w:val="Addendum2112"/>
    <w:next w:val="SpecNo"/>
    <w:rsid w:val="00C94050"/>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C94050"/>
  </w:style>
  <w:style w:type="paragraph" w:customStyle="1" w:styleId="SpecNo1120">
    <w:name w:val="SpecNo112"/>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C94050"/>
    <w:pPr>
      <w:spacing w:before="120"/>
      <w:ind w:left="1800" w:hanging="1800"/>
    </w:pPr>
  </w:style>
  <w:style w:type="paragraph" w:customStyle="1" w:styleId="Addendum1122">
    <w:name w:val="Addendum+112"/>
    <w:basedOn w:val="Addendum"/>
    <w:next w:val="Body"/>
    <w:rsid w:val="00C94050"/>
    <w:pPr>
      <w:numPr>
        <w:numId w:val="0"/>
      </w:numPr>
      <w:tabs>
        <w:tab w:val="num" w:pos="720"/>
      </w:tabs>
      <w:ind w:left="360" w:hanging="360"/>
    </w:pPr>
    <w:rPr>
      <w:sz w:val="44"/>
    </w:rPr>
  </w:style>
  <w:style w:type="paragraph" w:customStyle="1" w:styleId="DocChangeNo112">
    <w:name w:val="DocChangeNo.+112"/>
    <w:basedOn w:val="DocChangeNo"/>
    <w:rsid w:val="00C94050"/>
    <w:pPr>
      <w:numPr>
        <w:numId w:val="0"/>
      </w:numPr>
      <w:ind w:left="1260" w:hanging="1260"/>
    </w:pPr>
  </w:style>
  <w:style w:type="paragraph" w:customStyle="1" w:styleId="DocChangeNo1120">
    <w:name w:val="DocChangeNo.112"/>
    <w:next w:val="DocChangeNo0"/>
    <w:rsid w:val="00C94050"/>
    <w:pPr>
      <w:tabs>
        <w:tab w:val="num" w:pos="1260"/>
      </w:tabs>
      <w:spacing w:before="120"/>
      <w:ind w:left="1260" w:hanging="1260"/>
    </w:pPr>
  </w:style>
  <w:style w:type="paragraph" w:customStyle="1" w:styleId="Addendum21120">
    <w:name w:val="Addendum2+112"/>
    <w:basedOn w:val="Addendum2"/>
    <w:rsid w:val="00C94050"/>
    <w:rPr>
      <w:sz w:val="32"/>
    </w:rPr>
  </w:style>
  <w:style w:type="paragraph" w:customStyle="1" w:styleId="CellHeadingUnder112">
    <w:name w:val="CellHeadingUnder112"/>
    <w:basedOn w:val="CellHeading"/>
    <w:next w:val="CellBody"/>
    <w:rsid w:val="00C94050"/>
    <w:rPr>
      <w:u w:val="single"/>
    </w:rPr>
  </w:style>
  <w:style w:type="paragraph" w:customStyle="1" w:styleId="CellNoteHeading112">
    <w:name w:val="CellNoteHeading112"/>
    <w:next w:val="CellNote"/>
    <w:rsid w:val="00C94050"/>
    <w:pPr>
      <w:tabs>
        <w:tab w:val="num" w:pos="648"/>
      </w:tabs>
      <w:ind w:left="648" w:hanging="648"/>
    </w:pPr>
    <w:rPr>
      <w:rFonts w:ascii="Arial" w:hAnsi="Arial"/>
      <w:b/>
      <w:szCs w:val="18"/>
    </w:rPr>
  </w:style>
  <w:style w:type="character" w:customStyle="1" w:styleId="Function111">
    <w:name w:val="Function111"/>
    <w:basedOn w:val="DefaultParagraphFont"/>
    <w:rsid w:val="00C94050"/>
    <w:rPr>
      <w:rFonts w:ascii="Courier New" w:hAnsi="Courier New"/>
      <w:b/>
      <w:sz w:val="20"/>
    </w:rPr>
  </w:style>
  <w:style w:type="paragraph" w:customStyle="1" w:styleId="CellHeadingFieldDesc112">
    <w:name w:val="CellHeadingField|Desc112"/>
    <w:rsid w:val="00C94050"/>
    <w:rPr>
      <w:rFonts w:ascii="Arial" w:hAnsi="Arial"/>
      <w:b/>
    </w:rPr>
  </w:style>
  <w:style w:type="character" w:customStyle="1" w:styleId="REGISTERBITFIELD1110">
    <w:name w:val="REGISTER|BIT|FIELD111"/>
    <w:basedOn w:val="DefaultParagraphFont"/>
    <w:rsid w:val="00C94050"/>
    <w:rPr>
      <w:rFonts w:ascii="Arial" w:hAnsi="Arial"/>
      <w:b/>
      <w:caps/>
      <w:sz w:val="20"/>
      <w:szCs w:val="20"/>
    </w:rPr>
  </w:style>
  <w:style w:type="paragraph" w:customStyle="1" w:styleId="REGISTERBITFIELDCELL112">
    <w:name w:val="REGISTER|BIT|FIELDCELL112"/>
    <w:basedOn w:val="CellBody"/>
    <w:rsid w:val="00C94050"/>
    <w:rPr>
      <w:rFonts w:ascii="Arial" w:hAnsi="Arial"/>
      <w:b/>
      <w:caps/>
    </w:rPr>
  </w:style>
  <w:style w:type="paragraph" w:customStyle="1" w:styleId="Contents112">
    <w:name w:val="Contents112"/>
    <w:basedOn w:val="Title"/>
    <w:rsid w:val="00C94050"/>
    <w:pPr>
      <w:pageBreakBefore/>
    </w:pPr>
    <w:rPr>
      <w:rFonts w:ascii="Palatino Linotype" w:hAnsi="Palatino Linotype"/>
      <w:szCs w:val="40"/>
    </w:rPr>
  </w:style>
  <w:style w:type="paragraph" w:customStyle="1" w:styleId="ExarConfidential112">
    <w:name w:val="Exar Confidential112"/>
    <w:basedOn w:val="Footer"/>
    <w:rsid w:val="00C94050"/>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C94050"/>
    <w:rPr>
      <w:rFonts w:ascii="Arial" w:eastAsiaTheme="minorEastAsia" w:hAnsi="Arial"/>
      <w:b/>
      <w:bCs/>
      <w:color w:val="2F4D87"/>
      <w:sz w:val="16"/>
      <w:szCs w:val="16"/>
      <w:lang w:val="en-US" w:eastAsia="en-US" w:bidi="ar-SA"/>
    </w:rPr>
  </w:style>
  <w:style w:type="table" w:customStyle="1" w:styleId="HifnTable112">
    <w:name w:val="Hifn Table112"/>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C94050"/>
    <w:rPr>
      <w:rFonts w:ascii="Arial" w:hAnsi="Arial"/>
      <w:sz w:val="16"/>
    </w:rPr>
  </w:style>
  <w:style w:type="character" w:customStyle="1" w:styleId="Address111">
    <w:name w:val="Address111"/>
    <w:basedOn w:val="DefaultParagraphFont"/>
    <w:rsid w:val="00C94050"/>
    <w:rPr>
      <w:rFonts w:ascii="Arial" w:hAnsi="Arial"/>
      <w:i/>
      <w:sz w:val="22"/>
    </w:rPr>
  </w:style>
  <w:style w:type="paragraph" w:customStyle="1" w:styleId="Preliminary112">
    <w:name w:val="Preliminary112"/>
    <w:rsid w:val="00C94050"/>
    <w:pPr>
      <w:jc w:val="center"/>
    </w:pPr>
    <w:rPr>
      <w:rFonts w:ascii="Arial" w:hAnsi="Arial"/>
      <w:b/>
      <w:color w:val="002B5C"/>
      <w:sz w:val="16"/>
      <w:szCs w:val="16"/>
    </w:rPr>
  </w:style>
  <w:style w:type="character" w:customStyle="1" w:styleId="PreliminaryChar111">
    <w:name w:val="Preliminary Char111"/>
    <w:basedOn w:val="DefaultParagraphFont"/>
    <w:rsid w:val="00C94050"/>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C94050"/>
    <w:rPr>
      <w:rFonts w:ascii="Tahoma" w:hAnsi="Tahoma" w:cs="Tahoma"/>
      <w:sz w:val="16"/>
      <w:szCs w:val="16"/>
    </w:rPr>
  </w:style>
  <w:style w:type="paragraph" w:customStyle="1" w:styleId="Appendix1120">
    <w:name w:val="Appendix112"/>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C94050"/>
  </w:style>
  <w:style w:type="character" w:customStyle="1" w:styleId="CommentSubjectChar212">
    <w:name w:val="Comment Subject Char212"/>
    <w:basedOn w:val="CommentTextChar"/>
    <w:uiPriority w:val="99"/>
    <w:semiHidden/>
    <w:rsid w:val="00C94050"/>
    <w:rPr>
      <w:rFonts w:eastAsiaTheme="minorEastAsia"/>
      <w:b/>
    </w:rPr>
  </w:style>
  <w:style w:type="paragraph" w:customStyle="1" w:styleId="copyright112">
    <w:name w:val="copyright112"/>
    <w:basedOn w:val="Body"/>
    <w:rsid w:val="00C94050"/>
    <w:pPr>
      <w:tabs>
        <w:tab w:val="left" w:pos="9360"/>
      </w:tabs>
    </w:pPr>
    <w:rPr>
      <w:sz w:val="14"/>
      <w:szCs w:val="14"/>
    </w:rPr>
  </w:style>
  <w:style w:type="paragraph" w:customStyle="1" w:styleId="FunctionCall112">
    <w:name w:val="Function Call112"/>
    <w:next w:val="Body"/>
    <w:rsid w:val="00C94050"/>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C94050"/>
    <w:pPr>
      <w:numPr>
        <w:ilvl w:val="0"/>
        <w:numId w:val="0"/>
      </w:numPr>
      <w:tabs>
        <w:tab w:val="num" w:pos="720"/>
        <w:tab w:val="num" w:pos="1440"/>
      </w:tabs>
      <w:ind w:left="720" w:hanging="720"/>
    </w:pPr>
  </w:style>
  <w:style w:type="paragraph" w:customStyle="1" w:styleId="Appendix2112">
    <w:name w:val="Appendix 2112"/>
    <w:basedOn w:val="Appendix1"/>
    <w:next w:val="Body"/>
    <w:rsid w:val="00C94050"/>
    <w:pPr>
      <w:numPr>
        <w:numId w:val="0"/>
      </w:numPr>
      <w:tabs>
        <w:tab w:val="num" w:pos="918"/>
        <w:tab w:val="num" w:pos="1440"/>
      </w:tabs>
      <w:ind w:left="864" w:hanging="864"/>
    </w:pPr>
  </w:style>
  <w:style w:type="table" w:customStyle="1" w:styleId="HifnParameter112">
    <w:name w:val="Hifn Parameter112"/>
    <w:basedOn w:val="TableNormal"/>
    <w:rsid w:val="00C94050"/>
    <w:rPr>
      <w:sz w:val="18"/>
    </w:rPr>
    <w:tblPr/>
  </w:style>
  <w:style w:type="paragraph" w:customStyle="1" w:styleId="CellHeadingBlue112">
    <w:name w:val="Cell Heading Blue112"/>
    <w:basedOn w:val="CellHeading"/>
    <w:next w:val="Body"/>
    <w:rsid w:val="00C94050"/>
    <w:pPr>
      <w:tabs>
        <w:tab w:val="clear" w:pos="720"/>
      </w:tabs>
    </w:pPr>
    <w:rPr>
      <w:color w:val="2F4D87"/>
      <w:sz w:val="18"/>
    </w:rPr>
  </w:style>
  <w:style w:type="paragraph" w:customStyle="1" w:styleId="ListNumber2112">
    <w:name w:val="ListNumber2112"/>
    <w:basedOn w:val="Body"/>
    <w:rsid w:val="00C94050"/>
    <w:pPr>
      <w:ind w:left="1440" w:hanging="360"/>
    </w:pPr>
  </w:style>
  <w:style w:type="paragraph" w:customStyle="1" w:styleId="Command512">
    <w:name w:val="Command51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C94050"/>
    <w:rPr>
      <w:rFonts w:ascii="Courier New" w:hAnsi="Courier New" w:cs="Courier New"/>
      <w:color w:val="auto"/>
      <w:kern w:val="0"/>
    </w:rPr>
  </w:style>
  <w:style w:type="character" w:customStyle="1" w:styleId="MessageCommand111">
    <w:name w:val="Message Command111"/>
    <w:basedOn w:val="DefaultParagraphFont"/>
    <w:uiPriority w:val="1"/>
    <w:qFormat/>
    <w:rsid w:val="00C94050"/>
    <w:rPr>
      <w:rFonts w:ascii="Courier New" w:hAnsi="Courier New" w:cs="Courier New"/>
    </w:rPr>
  </w:style>
  <w:style w:type="character" w:customStyle="1" w:styleId="apple-style-span111">
    <w:name w:val="apple-style-span111"/>
    <w:basedOn w:val="DefaultParagraphFont"/>
    <w:rsid w:val="00C94050"/>
  </w:style>
  <w:style w:type="character" w:customStyle="1" w:styleId="apple-converted-space111">
    <w:name w:val="apple-converted-space111"/>
    <w:basedOn w:val="DefaultParagraphFont"/>
    <w:rsid w:val="00C94050"/>
  </w:style>
  <w:style w:type="character" w:customStyle="1" w:styleId="SubtitleChar212">
    <w:name w:val="Subtitle Char212"/>
    <w:basedOn w:val="DefaultParagraphFont"/>
    <w:uiPriority w:val="11"/>
    <w:rsid w:val="00C94050"/>
    <w:rPr>
      <w:color w:val="5A5A5A" w:themeColor="text1" w:themeTint="A5"/>
      <w:spacing w:val="10"/>
    </w:rPr>
  </w:style>
  <w:style w:type="character" w:customStyle="1" w:styleId="QuoteChar212">
    <w:name w:val="Quote Char212"/>
    <w:basedOn w:val="DefaultParagraphFont"/>
    <w:uiPriority w:val="29"/>
    <w:rsid w:val="00C94050"/>
    <w:rPr>
      <w:i/>
      <w:iCs/>
      <w:color w:val="000000" w:themeColor="text1"/>
    </w:rPr>
  </w:style>
  <w:style w:type="character" w:customStyle="1" w:styleId="IntenseQuoteChar212">
    <w:name w:val="Intense Quote Char212"/>
    <w:basedOn w:val="DefaultParagraphFont"/>
    <w:uiPriority w:val="30"/>
    <w:rsid w:val="00C94050"/>
    <w:rPr>
      <w:color w:val="000000" w:themeColor="text1"/>
      <w:shd w:val="clear" w:color="auto" w:fill="F2F2F2" w:themeFill="background1" w:themeFillShade="F2"/>
    </w:rPr>
  </w:style>
  <w:style w:type="character" w:customStyle="1" w:styleId="highlight111">
    <w:name w:val="highlight111"/>
    <w:basedOn w:val="DefaultParagraphFont"/>
    <w:rsid w:val="00C94050"/>
  </w:style>
  <w:style w:type="paragraph" w:customStyle="1" w:styleId="Default112">
    <w:name w:val="Default112"/>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C94050"/>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C94050"/>
    <w:pPr>
      <w:spacing w:before="360"/>
    </w:pPr>
    <w:rPr>
      <w:i/>
      <w:sz w:val="36"/>
    </w:rPr>
  </w:style>
  <w:style w:type="paragraph" w:customStyle="1" w:styleId="Heading2nonumber112">
    <w:name w:val="Heading 2 no number112"/>
    <w:basedOn w:val="Heading2"/>
    <w:next w:val="Body"/>
    <w:rsid w:val="00C94050"/>
    <w:pPr>
      <w:numPr>
        <w:ilvl w:val="0"/>
        <w:numId w:val="0"/>
      </w:numPr>
      <w:suppressLineNumbers/>
      <w:outlineLvl w:val="9"/>
    </w:pPr>
  </w:style>
  <w:style w:type="paragraph" w:customStyle="1" w:styleId="DocumentRevision112">
    <w:name w:val="Document Revision112"/>
    <w:basedOn w:val="Body"/>
    <w:qFormat/>
    <w:rsid w:val="00C94050"/>
    <w:pPr>
      <w:tabs>
        <w:tab w:val="clear" w:pos="2700"/>
        <w:tab w:val="left" w:pos="1440"/>
        <w:tab w:val="left" w:pos="2160"/>
      </w:tabs>
    </w:pPr>
    <w:rPr>
      <w:b/>
      <w:sz w:val="24"/>
    </w:rPr>
  </w:style>
  <w:style w:type="table" w:customStyle="1" w:styleId="ListTable3-Accent11112">
    <w:name w:val="List Table 3 - Accent 11112"/>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C94050"/>
    <w:rPr>
      <w:rFonts w:ascii="Arial" w:hAnsi="Arial" w:cs="Courier New"/>
      <w:b/>
      <w:sz w:val="20"/>
    </w:rPr>
  </w:style>
  <w:style w:type="paragraph" w:customStyle="1" w:styleId="ImportantNote612">
    <w:name w:val="Important Note6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C94050"/>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C94050"/>
    <w:pPr>
      <w:spacing w:after="200"/>
    </w:pPr>
    <w:rPr>
      <w:lang w:eastAsia="ja-JP"/>
    </w:rPr>
  </w:style>
  <w:style w:type="table" w:customStyle="1" w:styleId="LightList-Accent11112">
    <w:name w:val="Light List - Accent 11112"/>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C94050"/>
    <w:rPr>
      <w:rFonts w:ascii="Palatino Linotype" w:eastAsia="Palatino Linotype" w:hAnsi="Palatino Linotype"/>
      <w:sz w:val="20"/>
      <w:szCs w:val="20"/>
    </w:rPr>
  </w:style>
  <w:style w:type="paragraph" w:customStyle="1" w:styleId="TableParagraph112">
    <w:name w:val="Table Paragraph112"/>
    <w:basedOn w:val="Normal"/>
    <w:uiPriority w:val="1"/>
    <w:qFormat/>
    <w:rsid w:val="00C94050"/>
    <w:pPr>
      <w:widowControl w:val="0"/>
      <w:spacing w:after="0" w:line="240" w:lineRule="auto"/>
    </w:pPr>
    <w:rPr>
      <w:rFonts w:eastAsiaTheme="minorHAnsi"/>
    </w:rPr>
  </w:style>
  <w:style w:type="character" w:customStyle="1" w:styleId="MessageandCommand112">
    <w:name w:val="Message and Command112"/>
    <w:basedOn w:val="MessagesandCommands"/>
    <w:qFormat/>
    <w:rsid w:val="00C94050"/>
    <w:rPr>
      <w:rFonts w:ascii="Courier New" w:hAnsi="Courier New" w:cs="Courier New"/>
      <w:b w:val="0"/>
      <w:sz w:val="22"/>
    </w:rPr>
  </w:style>
  <w:style w:type="character" w:customStyle="1" w:styleId="BodyText2Char211">
    <w:name w:val="Body Text 2 Char211"/>
    <w:basedOn w:val="DefaultParagraphFont"/>
    <w:semiHidden/>
    <w:rsid w:val="00C94050"/>
  </w:style>
  <w:style w:type="character" w:customStyle="1" w:styleId="BodyText3Char211">
    <w:name w:val="Body Text 3 Char211"/>
    <w:basedOn w:val="DefaultParagraphFont"/>
    <w:semiHidden/>
    <w:rsid w:val="00C94050"/>
    <w:rPr>
      <w:sz w:val="16"/>
      <w:szCs w:val="16"/>
    </w:rPr>
  </w:style>
  <w:style w:type="character" w:customStyle="1" w:styleId="BodyTextIndentChar211">
    <w:name w:val="Body Text Indent Char211"/>
    <w:basedOn w:val="DefaultParagraphFont"/>
    <w:semiHidden/>
    <w:rsid w:val="00C94050"/>
  </w:style>
  <w:style w:type="character" w:customStyle="1" w:styleId="BodyTextFirstIndent2Char212">
    <w:name w:val="Body Text First Indent 2 Char212"/>
    <w:basedOn w:val="BodyTextIndentChar"/>
    <w:semiHidden/>
    <w:rsid w:val="00C94050"/>
  </w:style>
  <w:style w:type="character" w:customStyle="1" w:styleId="BodyTextIndent2Char211">
    <w:name w:val="Body Text Indent 2 Char211"/>
    <w:basedOn w:val="DefaultParagraphFont"/>
    <w:semiHidden/>
    <w:rsid w:val="00C94050"/>
  </w:style>
  <w:style w:type="character" w:customStyle="1" w:styleId="BodyTextIndent3Char211">
    <w:name w:val="Body Text Indent 3 Char211"/>
    <w:basedOn w:val="DefaultParagraphFont"/>
    <w:semiHidden/>
    <w:rsid w:val="00C94050"/>
    <w:rPr>
      <w:sz w:val="16"/>
      <w:szCs w:val="16"/>
    </w:rPr>
  </w:style>
  <w:style w:type="character" w:customStyle="1" w:styleId="E-mailSignatureChar211">
    <w:name w:val="E-mail Signature Char211"/>
    <w:basedOn w:val="DefaultParagraphFont"/>
    <w:semiHidden/>
    <w:rsid w:val="00C94050"/>
  </w:style>
  <w:style w:type="character" w:customStyle="1" w:styleId="HTMLAddressChar211">
    <w:name w:val="HTML Address Char211"/>
    <w:basedOn w:val="DefaultParagraphFont"/>
    <w:semiHidden/>
    <w:rsid w:val="00C94050"/>
    <w:rPr>
      <w:i/>
      <w:iCs/>
    </w:rPr>
  </w:style>
  <w:style w:type="character" w:customStyle="1" w:styleId="MessageHeaderChar211">
    <w:name w:val="Message Header Char211"/>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C94050"/>
    <w:rPr>
      <w:rFonts w:ascii="Consolas" w:hAnsi="Consolas" w:cs="Consolas"/>
      <w:sz w:val="21"/>
      <w:szCs w:val="21"/>
    </w:rPr>
  </w:style>
  <w:style w:type="character" w:customStyle="1" w:styleId="SignatureChar211">
    <w:name w:val="Signature Char211"/>
    <w:basedOn w:val="DefaultParagraphFont"/>
    <w:semiHidden/>
    <w:rsid w:val="00C94050"/>
  </w:style>
  <w:style w:type="paragraph" w:customStyle="1" w:styleId="BackPageCenter112">
    <w:name w:val="Back Page Center112"/>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C94050"/>
    <w:pPr>
      <w:jc w:val="center"/>
    </w:pPr>
  </w:style>
  <w:style w:type="character" w:customStyle="1" w:styleId="HeaderChar911">
    <w:name w:val="Header Char911"/>
    <w:basedOn w:val="DefaultParagraphFont"/>
    <w:uiPriority w:val="99"/>
    <w:rsid w:val="00C94050"/>
    <w:rPr>
      <w:rFonts w:ascii="Arial" w:hAnsi="Arial"/>
      <w:b/>
      <w:bCs/>
      <w:noProof/>
      <w:color w:val="000000"/>
      <w:lang w:val="en-US" w:eastAsia="en-US" w:bidi="ar-SA"/>
    </w:rPr>
  </w:style>
  <w:style w:type="paragraph" w:customStyle="1" w:styleId="Exar912">
    <w:name w:val="Exar912"/>
    <w:basedOn w:val="Footer"/>
    <w:rsid w:val="00C94050"/>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C94050"/>
    <w:pPr>
      <w:jc w:val="center"/>
    </w:pPr>
  </w:style>
  <w:style w:type="character" w:customStyle="1" w:styleId="HeaderChar152">
    <w:name w:val="Header Char152"/>
    <w:basedOn w:val="DefaultParagraphFont"/>
    <w:uiPriority w:val="99"/>
    <w:rsid w:val="00C94050"/>
    <w:rPr>
      <w:rFonts w:ascii="Arial" w:hAnsi="Arial"/>
      <w:b/>
      <w:bCs/>
      <w:noProof/>
      <w:color w:val="000000"/>
      <w:lang w:val="en-US" w:eastAsia="en-US" w:bidi="ar-SA"/>
    </w:rPr>
  </w:style>
  <w:style w:type="paragraph" w:customStyle="1" w:styleId="Exar152">
    <w:name w:val="Exar152"/>
    <w:basedOn w:val="Footer"/>
    <w:rsid w:val="00C94050"/>
    <w:pPr>
      <w:tabs>
        <w:tab w:val="clear" w:pos="9360"/>
        <w:tab w:val="left" w:pos="720"/>
        <w:tab w:val="right" w:pos="8640"/>
      </w:tabs>
    </w:pPr>
    <w:rPr>
      <w:b/>
      <w:color w:val="2F4D87"/>
    </w:rPr>
  </w:style>
  <w:style w:type="paragraph" w:customStyle="1" w:styleId="Command92">
    <w:name w:val="Command9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C94050"/>
    <w:pPr>
      <w:tabs>
        <w:tab w:val="left" w:pos="2700"/>
      </w:tabs>
      <w:jc w:val="both"/>
    </w:pPr>
    <w:rPr>
      <w:szCs w:val="24"/>
    </w:rPr>
  </w:style>
  <w:style w:type="paragraph" w:customStyle="1" w:styleId="FooterCentered162">
    <w:name w:val="FooterCentered162"/>
    <w:basedOn w:val="Footer"/>
    <w:rsid w:val="00C94050"/>
    <w:pPr>
      <w:jc w:val="center"/>
    </w:pPr>
  </w:style>
  <w:style w:type="character" w:customStyle="1" w:styleId="HeaderChar161">
    <w:name w:val="Header Char161"/>
    <w:basedOn w:val="DefaultParagraphFont"/>
    <w:uiPriority w:val="99"/>
    <w:rsid w:val="00C94050"/>
    <w:rPr>
      <w:rFonts w:ascii="Arial" w:hAnsi="Arial"/>
      <w:b/>
      <w:bCs/>
      <w:noProof/>
      <w:color w:val="000000"/>
      <w:lang w:val="en-US" w:eastAsia="en-US" w:bidi="ar-SA"/>
    </w:rPr>
  </w:style>
  <w:style w:type="paragraph" w:customStyle="1" w:styleId="Exar162">
    <w:name w:val="Exar162"/>
    <w:basedOn w:val="Footer"/>
    <w:rsid w:val="00C94050"/>
    <w:pPr>
      <w:tabs>
        <w:tab w:val="clear" w:pos="9360"/>
        <w:tab w:val="left" w:pos="720"/>
        <w:tab w:val="right" w:pos="8640"/>
      </w:tabs>
    </w:pPr>
    <w:rPr>
      <w:b/>
      <w:color w:val="2F4D87"/>
    </w:rPr>
  </w:style>
  <w:style w:type="paragraph" w:customStyle="1" w:styleId="ImportantNote102">
    <w:name w:val="Important Note10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145">
    <w:name w:val="Body145"/>
    <w:qFormat/>
    <w:rsid w:val="00C94050"/>
    <w:pPr>
      <w:tabs>
        <w:tab w:val="left" w:pos="2700"/>
      </w:tabs>
      <w:jc w:val="both"/>
    </w:pPr>
    <w:rPr>
      <w:szCs w:val="24"/>
    </w:rPr>
  </w:style>
  <w:style w:type="paragraph" w:customStyle="1" w:styleId="Bullet185">
    <w:name w:val="Bullet185"/>
    <w:rsid w:val="00C94050"/>
    <w:pPr>
      <w:tabs>
        <w:tab w:val="left" w:pos="900"/>
      </w:tabs>
      <w:spacing w:before="120" w:line="280" w:lineRule="atLeast"/>
      <w:ind w:left="720" w:hanging="360"/>
    </w:pPr>
  </w:style>
  <w:style w:type="paragraph" w:customStyle="1" w:styleId="FooterCentered172">
    <w:name w:val="FooterCentered172"/>
    <w:basedOn w:val="Footer"/>
    <w:rsid w:val="00C94050"/>
    <w:pPr>
      <w:jc w:val="center"/>
    </w:pPr>
  </w:style>
  <w:style w:type="character" w:customStyle="1" w:styleId="HeaderChar171">
    <w:name w:val="Header Char171"/>
    <w:basedOn w:val="DefaultParagraphFont"/>
    <w:uiPriority w:val="99"/>
    <w:rsid w:val="00C94050"/>
    <w:rPr>
      <w:rFonts w:ascii="Arial" w:hAnsi="Arial"/>
      <w:b/>
      <w:bCs/>
      <w:noProof/>
      <w:color w:val="000000"/>
      <w:lang w:val="en-US" w:eastAsia="en-US" w:bidi="ar-SA"/>
    </w:rPr>
  </w:style>
  <w:style w:type="paragraph" w:customStyle="1" w:styleId="Exar172">
    <w:name w:val="Exar172"/>
    <w:basedOn w:val="Footer"/>
    <w:rsid w:val="00C94050"/>
    <w:pPr>
      <w:tabs>
        <w:tab w:val="clear" w:pos="9360"/>
        <w:tab w:val="left" w:pos="720"/>
        <w:tab w:val="right" w:pos="8640"/>
      </w:tabs>
    </w:pPr>
    <w:rPr>
      <w:b/>
      <w:color w:val="2F4D87"/>
    </w:rPr>
  </w:style>
  <w:style w:type="paragraph" w:customStyle="1" w:styleId="Command105">
    <w:name w:val="Command105"/>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C94050"/>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C94050"/>
    <w:rPr>
      <w:rFonts w:ascii="Arial" w:hAnsi="Arial"/>
      <w:color w:val="000000"/>
      <w:sz w:val="16"/>
      <w:szCs w:val="16"/>
      <w:lang w:val="en-US" w:eastAsia="en-US" w:bidi="ar-SA"/>
    </w:rPr>
  </w:style>
  <w:style w:type="character" w:customStyle="1" w:styleId="TitleChar1111">
    <w:name w:val="Title Char1111"/>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C94050"/>
    <w:pPr>
      <w:jc w:val="center"/>
    </w:pPr>
  </w:style>
  <w:style w:type="character" w:customStyle="1" w:styleId="HeaderChar1111">
    <w:name w:val="Header Char1111"/>
    <w:basedOn w:val="DefaultParagraphFont"/>
    <w:uiPriority w:val="99"/>
    <w:rsid w:val="00C94050"/>
    <w:rPr>
      <w:rFonts w:ascii="Arial" w:hAnsi="Arial"/>
      <w:b/>
      <w:bCs/>
      <w:noProof/>
      <w:color w:val="000000"/>
      <w:lang w:val="en-US" w:eastAsia="en-US" w:bidi="ar-SA"/>
    </w:rPr>
  </w:style>
  <w:style w:type="paragraph" w:customStyle="1" w:styleId="Exar1112">
    <w:name w:val="Exar1112"/>
    <w:basedOn w:val="Footer"/>
    <w:rsid w:val="00C94050"/>
    <w:pPr>
      <w:tabs>
        <w:tab w:val="clear" w:pos="9360"/>
        <w:tab w:val="left" w:pos="720"/>
        <w:tab w:val="right" w:pos="8640"/>
      </w:tabs>
    </w:pPr>
    <w:rPr>
      <w:b/>
      <w:color w:val="2F4D87"/>
    </w:rPr>
  </w:style>
  <w:style w:type="character" w:customStyle="1" w:styleId="NoteHeadingChar112">
    <w:name w:val="Note Heading Char112"/>
    <w:basedOn w:val="DefaultParagraphFont"/>
    <w:rsid w:val="00C94050"/>
    <w:rPr>
      <w:b/>
    </w:rPr>
  </w:style>
  <w:style w:type="character" w:customStyle="1" w:styleId="BalloonTextChar1111">
    <w:name w:val="Balloon Text Char1111"/>
    <w:basedOn w:val="DefaultParagraphFont"/>
    <w:uiPriority w:val="99"/>
    <w:semiHidden/>
    <w:rsid w:val="00C94050"/>
    <w:rPr>
      <w:rFonts w:ascii="Tahoma" w:hAnsi="Tahoma" w:cs="Tahoma"/>
      <w:sz w:val="16"/>
      <w:szCs w:val="16"/>
    </w:rPr>
  </w:style>
  <w:style w:type="character" w:customStyle="1" w:styleId="ClosingChar112">
    <w:name w:val="Closing Char112"/>
    <w:basedOn w:val="DefaultParagraphFont"/>
    <w:rsid w:val="00C94050"/>
  </w:style>
  <w:style w:type="character" w:customStyle="1" w:styleId="CommentTextChar1111">
    <w:name w:val="Comment Text Char1111"/>
    <w:basedOn w:val="DefaultParagraphFont"/>
    <w:uiPriority w:val="99"/>
    <w:semiHidden/>
    <w:rsid w:val="00C94050"/>
  </w:style>
  <w:style w:type="character" w:customStyle="1" w:styleId="CommentSubjectChar1112">
    <w:name w:val="Comment Subject Char1112"/>
    <w:basedOn w:val="CommentTextChar"/>
    <w:uiPriority w:val="99"/>
    <w:semiHidden/>
    <w:rsid w:val="00C94050"/>
    <w:rPr>
      <w:rFonts w:eastAsiaTheme="minorEastAsia"/>
      <w:b/>
    </w:rPr>
  </w:style>
  <w:style w:type="character" w:customStyle="1" w:styleId="DateChar112">
    <w:name w:val="Date Char112"/>
    <w:basedOn w:val="DefaultParagraphFont"/>
    <w:rsid w:val="00C94050"/>
  </w:style>
  <w:style w:type="character" w:customStyle="1" w:styleId="DocumentMapChar112">
    <w:name w:val="Document Map Char112"/>
    <w:basedOn w:val="DefaultParagraphFont"/>
    <w:semiHidden/>
    <w:rsid w:val="00C94050"/>
    <w:rPr>
      <w:rFonts w:ascii="Tahoma" w:hAnsi="Tahoma" w:cs="Tahoma"/>
      <w:shd w:val="clear" w:color="auto" w:fill="000080"/>
    </w:rPr>
  </w:style>
  <w:style w:type="character" w:customStyle="1" w:styleId="EndnoteTextChar112">
    <w:name w:val="Endnote Text Char112"/>
    <w:basedOn w:val="DefaultParagraphFont"/>
    <w:semiHidden/>
    <w:rsid w:val="00C94050"/>
  </w:style>
  <w:style w:type="character" w:customStyle="1" w:styleId="FootnoteTextChar112">
    <w:name w:val="Footnote Text Char112"/>
    <w:basedOn w:val="DefaultParagraphFont"/>
    <w:semiHidden/>
    <w:rsid w:val="00C94050"/>
  </w:style>
  <w:style w:type="character" w:customStyle="1" w:styleId="MacroTextChar112">
    <w:name w:val="Macro Text Char112"/>
    <w:basedOn w:val="DefaultParagraphFont"/>
    <w:semiHidden/>
    <w:rsid w:val="00C94050"/>
    <w:rPr>
      <w:rFonts w:ascii="Courier New" w:hAnsi="Courier New" w:cs="Courier New"/>
      <w:color w:val="000000"/>
    </w:rPr>
  </w:style>
  <w:style w:type="character" w:customStyle="1" w:styleId="HTMLPreformattedChar1111">
    <w:name w:val="HTML Preformatted Char1111"/>
    <w:basedOn w:val="DefaultParagraphFont"/>
    <w:uiPriority w:val="99"/>
    <w:rsid w:val="00C94050"/>
    <w:rPr>
      <w:rFonts w:ascii="Courier New" w:hAnsi="Courier New" w:cs="Courier New"/>
      <w:color w:val="auto"/>
      <w:kern w:val="0"/>
    </w:rPr>
  </w:style>
  <w:style w:type="character" w:customStyle="1" w:styleId="SubtitleChar1111">
    <w:name w:val="Subtitle Char1111"/>
    <w:basedOn w:val="DefaultParagraphFont"/>
    <w:uiPriority w:val="11"/>
    <w:rsid w:val="00C94050"/>
    <w:rPr>
      <w:color w:val="5A5A5A" w:themeColor="text1" w:themeTint="A5"/>
      <w:spacing w:val="10"/>
    </w:rPr>
  </w:style>
  <w:style w:type="character" w:customStyle="1" w:styleId="QuoteChar1111">
    <w:name w:val="Quote Char1111"/>
    <w:basedOn w:val="DefaultParagraphFont"/>
    <w:uiPriority w:val="29"/>
    <w:rsid w:val="00C94050"/>
    <w:rPr>
      <w:i/>
      <w:iCs/>
      <w:color w:val="000000" w:themeColor="text1"/>
    </w:rPr>
  </w:style>
  <w:style w:type="character" w:customStyle="1" w:styleId="IntenseQuoteChar1111">
    <w:name w:val="Intense Quote Char1111"/>
    <w:basedOn w:val="DefaultParagraphFont"/>
    <w:uiPriority w:val="30"/>
    <w:rsid w:val="00C94050"/>
    <w:rPr>
      <w:color w:val="000000" w:themeColor="text1"/>
      <w:shd w:val="clear" w:color="auto" w:fill="F2F2F2" w:themeFill="background1" w:themeFillShade="F2"/>
    </w:rPr>
  </w:style>
  <w:style w:type="character" w:customStyle="1" w:styleId="BodyTextChar1111">
    <w:name w:val="Body Text Char1111"/>
    <w:basedOn w:val="DefaultParagraphFont"/>
    <w:rsid w:val="00C94050"/>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C94050"/>
    <w:rPr>
      <w:rFonts w:eastAsiaTheme="minorEastAsia"/>
    </w:rPr>
  </w:style>
  <w:style w:type="character" w:customStyle="1" w:styleId="BodyText3Char1111">
    <w:name w:val="Body Text 3 Char1111"/>
    <w:basedOn w:val="DefaultParagraphFont"/>
    <w:uiPriority w:val="99"/>
    <w:semiHidden/>
    <w:rsid w:val="00C94050"/>
    <w:rPr>
      <w:rFonts w:eastAsiaTheme="minorEastAsia"/>
      <w:sz w:val="16"/>
      <w:szCs w:val="16"/>
    </w:rPr>
  </w:style>
  <w:style w:type="character" w:customStyle="1" w:styleId="BodyTextIndentChar1111">
    <w:name w:val="Body Text Indent Char1111"/>
    <w:basedOn w:val="DefaultParagraphFont"/>
    <w:uiPriority w:val="99"/>
    <w:semiHidden/>
    <w:rsid w:val="00C94050"/>
    <w:rPr>
      <w:rFonts w:eastAsiaTheme="minorEastAsia"/>
    </w:rPr>
  </w:style>
  <w:style w:type="character" w:customStyle="1" w:styleId="BodyTextFirstIndent2Char1112">
    <w:name w:val="Body Text First Indent 2 Char1112"/>
    <w:basedOn w:val="BodyTextIndentChar1"/>
    <w:uiPriority w:val="99"/>
    <w:semiHidden/>
    <w:rsid w:val="00C94050"/>
    <w:rPr>
      <w:rFonts w:eastAsiaTheme="minorEastAsia"/>
    </w:rPr>
  </w:style>
  <w:style w:type="character" w:customStyle="1" w:styleId="BodyTextIndent2Char1111">
    <w:name w:val="Body Text Indent 2 Char1111"/>
    <w:basedOn w:val="DefaultParagraphFont"/>
    <w:uiPriority w:val="99"/>
    <w:semiHidden/>
    <w:rsid w:val="00C94050"/>
    <w:rPr>
      <w:rFonts w:eastAsiaTheme="minorEastAsia"/>
    </w:rPr>
  </w:style>
  <w:style w:type="character" w:customStyle="1" w:styleId="BodyTextIndent3Char1111">
    <w:name w:val="Body Text Indent 3 Char1111"/>
    <w:basedOn w:val="DefaultParagraphFont"/>
    <w:uiPriority w:val="99"/>
    <w:semiHidden/>
    <w:rsid w:val="00C94050"/>
    <w:rPr>
      <w:rFonts w:eastAsiaTheme="minorEastAsia"/>
      <w:sz w:val="16"/>
      <w:szCs w:val="16"/>
    </w:rPr>
  </w:style>
  <w:style w:type="character" w:customStyle="1" w:styleId="E-mailSignatureChar1111">
    <w:name w:val="E-mail Signature Char1111"/>
    <w:basedOn w:val="DefaultParagraphFont"/>
    <w:uiPriority w:val="99"/>
    <w:semiHidden/>
    <w:rsid w:val="00C94050"/>
    <w:rPr>
      <w:rFonts w:eastAsiaTheme="minorEastAsia"/>
    </w:rPr>
  </w:style>
  <w:style w:type="character" w:customStyle="1" w:styleId="HTMLAddressChar1111">
    <w:name w:val="HTML Address Char1111"/>
    <w:basedOn w:val="DefaultParagraphFont"/>
    <w:uiPriority w:val="99"/>
    <w:semiHidden/>
    <w:rsid w:val="00C94050"/>
    <w:rPr>
      <w:rFonts w:eastAsiaTheme="minorEastAsia"/>
      <w:i/>
      <w:iCs/>
    </w:rPr>
  </w:style>
  <w:style w:type="character" w:customStyle="1" w:styleId="MessageHeaderChar1111">
    <w:name w:val="Message Header Char1111"/>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C94050"/>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C94050"/>
    <w:rPr>
      <w:rFonts w:eastAsiaTheme="minorEastAsia"/>
    </w:rPr>
  </w:style>
  <w:style w:type="character" w:customStyle="1" w:styleId="Heading1Char2111">
    <w:name w:val="Heading 1 Char2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C94050"/>
    <w:pPr>
      <w:jc w:val="center"/>
    </w:pPr>
  </w:style>
  <w:style w:type="character" w:customStyle="1" w:styleId="HeaderChar2111">
    <w:name w:val="Header Char2111"/>
    <w:basedOn w:val="DefaultParagraphFont"/>
    <w:uiPriority w:val="99"/>
    <w:rsid w:val="00C94050"/>
    <w:rPr>
      <w:rFonts w:ascii="Arial" w:hAnsi="Arial"/>
      <w:b/>
      <w:bCs/>
      <w:noProof/>
      <w:color w:val="000000"/>
      <w:lang w:val="en-US" w:eastAsia="en-US" w:bidi="ar-SA"/>
    </w:rPr>
  </w:style>
  <w:style w:type="paragraph" w:customStyle="1" w:styleId="Exar2112">
    <w:name w:val="Exar2112"/>
    <w:basedOn w:val="Footer"/>
    <w:rsid w:val="00C94050"/>
    <w:pPr>
      <w:tabs>
        <w:tab w:val="clear" w:pos="9360"/>
        <w:tab w:val="left" w:pos="720"/>
        <w:tab w:val="right" w:pos="8640"/>
      </w:tabs>
    </w:pPr>
    <w:rPr>
      <w:b/>
      <w:color w:val="2F4D87"/>
    </w:rPr>
  </w:style>
  <w:style w:type="paragraph" w:customStyle="1" w:styleId="ImportantNote1112">
    <w:name w:val="Important Note11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C94050"/>
    <w:pPr>
      <w:tabs>
        <w:tab w:val="left" w:pos="2700"/>
      </w:tabs>
      <w:jc w:val="both"/>
    </w:pPr>
    <w:rPr>
      <w:szCs w:val="24"/>
    </w:rPr>
  </w:style>
  <w:style w:type="paragraph" w:customStyle="1" w:styleId="FooterCentered3112">
    <w:name w:val="FooterCentered3112"/>
    <w:basedOn w:val="Footer"/>
    <w:rsid w:val="00C94050"/>
    <w:pPr>
      <w:jc w:val="center"/>
    </w:pPr>
  </w:style>
  <w:style w:type="character" w:customStyle="1" w:styleId="HeaderChar3111">
    <w:name w:val="Header Char3111"/>
    <w:basedOn w:val="DefaultParagraphFont"/>
    <w:uiPriority w:val="99"/>
    <w:rsid w:val="00C94050"/>
    <w:rPr>
      <w:rFonts w:ascii="Arial" w:hAnsi="Arial"/>
      <w:b/>
      <w:bCs/>
      <w:noProof/>
      <w:color w:val="000000"/>
      <w:lang w:val="en-US" w:eastAsia="en-US" w:bidi="ar-SA"/>
    </w:rPr>
  </w:style>
  <w:style w:type="paragraph" w:customStyle="1" w:styleId="Exar3112">
    <w:name w:val="Exar3112"/>
    <w:basedOn w:val="Footer"/>
    <w:rsid w:val="00C94050"/>
    <w:pPr>
      <w:tabs>
        <w:tab w:val="clear" w:pos="9360"/>
        <w:tab w:val="left" w:pos="720"/>
        <w:tab w:val="right" w:pos="8640"/>
      </w:tabs>
    </w:pPr>
    <w:rPr>
      <w:b/>
      <w:color w:val="2F4D87"/>
    </w:rPr>
  </w:style>
  <w:style w:type="paragraph" w:customStyle="1" w:styleId="ImportantNote2112">
    <w:name w:val="Important Note21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C94050"/>
    <w:rPr>
      <w:rFonts w:asciiTheme="majorHAnsi" w:eastAsiaTheme="majorEastAsia" w:hAnsiTheme="majorHAnsi" w:cstheme="majorBidi"/>
      <w:b/>
      <w:bCs/>
      <w:color w:val="000000" w:themeColor="text1"/>
    </w:rPr>
  </w:style>
  <w:style w:type="paragraph" w:customStyle="1" w:styleId="Body2112">
    <w:name w:val="Body2112"/>
    <w:qFormat/>
    <w:rsid w:val="00C94050"/>
    <w:pPr>
      <w:tabs>
        <w:tab w:val="left" w:pos="2700"/>
      </w:tabs>
      <w:jc w:val="both"/>
    </w:pPr>
    <w:rPr>
      <w:szCs w:val="24"/>
    </w:rPr>
  </w:style>
  <w:style w:type="paragraph" w:customStyle="1" w:styleId="FooterCentered4112">
    <w:name w:val="FooterCentered4112"/>
    <w:basedOn w:val="Footer"/>
    <w:rsid w:val="00C94050"/>
    <w:pPr>
      <w:jc w:val="center"/>
    </w:pPr>
  </w:style>
  <w:style w:type="character" w:customStyle="1" w:styleId="HeaderChar4111">
    <w:name w:val="Header Char4111"/>
    <w:basedOn w:val="DefaultParagraphFont"/>
    <w:uiPriority w:val="99"/>
    <w:rsid w:val="00C94050"/>
    <w:rPr>
      <w:rFonts w:ascii="Arial" w:hAnsi="Arial"/>
      <w:b/>
      <w:bCs/>
      <w:noProof/>
      <w:color w:val="000000"/>
      <w:lang w:val="en-US" w:eastAsia="en-US" w:bidi="ar-SA"/>
    </w:rPr>
  </w:style>
  <w:style w:type="paragraph" w:customStyle="1" w:styleId="Exar4112">
    <w:name w:val="Exar4112"/>
    <w:basedOn w:val="Footer"/>
    <w:rsid w:val="00C94050"/>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C94050"/>
    <w:rPr>
      <w:rFonts w:ascii="Arial" w:hAnsi="Arial" w:cs="Courier New"/>
      <w:b/>
      <w:sz w:val="20"/>
    </w:rPr>
  </w:style>
  <w:style w:type="paragraph" w:customStyle="1" w:styleId="Anchor1112">
    <w:name w:val="Anchor1112"/>
    <w:rsid w:val="00C94050"/>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ullet11112">
    <w:name w:val="Bullet11112"/>
    <w:rsid w:val="00C94050"/>
    <w:pPr>
      <w:tabs>
        <w:tab w:val="left" w:pos="900"/>
      </w:tabs>
      <w:spacing w:before="120" w:line="280" w:lineRule="atLeast"/>
      <w:ind w:left="720" w:hanging="360"/>
    </w:pPr>
  </w:style>
  <w:style w:type="paragraph" w:customStyle="1" w:styleId="Command2112">
    <w:name w:val="Command211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C94050"/>
    <w:pPr>
      <w:tabs>
        <w:tab w:val="left" w:pos="2700"/>
      </w:tabs>
      <w:jc w:val="both"/>
    </w:pPr>
    <w:rPr>
      <w:szCs w:val="24"/>
    </w:rPr>
  </w:style>
  <w:style w:type="paragraph" w:customStyle="1" w:styleId="ImportantNote3112">
    <w:name w:val="Important Note311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C94050"/>
    <w:rPr>
      <w:rFonts w:asciiTheme="majorHAnsi" w:eastAsiaTheme="majorEastAsia" w:hAnsiTheme="majorHAnsi" w:cstheme="majorBidi"/>
      <w:b/>
      <w:bCs/>
      <w:color w:val="000000" w:themeColor="text1"/>
    </w:rPr>
  </w:style>
  <w:style w:type="paragraph" w:customStyle="1" w:styleId="Body4112">
    <w:name w:val="Body4112"/>
    <w:qFormat/>
    <w:rsid w:val="00C94050"/>
    <w:pPr>
      <w:tabs>
        <w:tab w:val="left" w:pos="2700"/>
      </w:tabs>
      <w:jc w:val="both"/>
    </w:pPr>
    <w:rPr>
      <w:szCs w:val="24"/>
    </w:rPr>
  </w:style>
  <w:style w:type="paragraph" w:customStyle="1" w:styleId="FooterCentered5112">
    <w:name w:val="FooterCentered5112"/>
    <w:basedOn w:val="Footer"/>
    <w:rsid w:val="00C94050"/>
    <w:pPr>
      <w:jc w:val="center"/>
    </w:pPr>
  </w:style>
  <w:style w:type="character" w:customStyle="1" w:styleId="HeaderChar5111">
    <w:name w:val="Header Char5111"/>
    <w:basedOn w:val="DefaultParagraphFont"/>
    <w:uiPriority w:val="99"/>
    <w:rsid w:val="00C94050"/>
    <w:rPr>
      <w:rFonts w:ascii="Arial" w:hAnsi="Arial"/>
      <w:b/>
      <w:bCs/>
      <w:noProof/>
      <w:color w:val="000000"/>
      <w:lang w:val="en-US" w:eastAsia="en-US" w:bidi="ar-SA"/>
    </w:rPr>
  </w:style>
  <w:style w:type="paragraph" w:customStyle="1" w:styleId="Exar5112">
    <w:name w:val="Exar5112"/>
    <w:basedOn w:val="Footer"/>
    <w:rsid w:val="00C94050"/>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C94050"/>
    <w:rPr>
      <w:rFonts w:asciiTheme="majorHAnsi" w:eastAsiaTheme="majorEastAsia" w:hAnsiTheme="majorHAnsi" w:cstheme="majorBidi"/>
      <w:b/>
      <w:bCs/>
      <w:color w:val="000000" w:themeColor="text1"/>
    </w:rPr>
  </w:style>
  <w:style w:type="paragraph" w:customStyle="1" w:styleId="Body5112">
    <w:name w:val="Body5112"/>
    <w:qFormat/>
    <w:rsid w:val="00C94050"/>
    <w:pPr>
      <w:tabs>
        <w:tab w:val="left" w:pos="2700"/>
      </w:tabs>
      <w:jc w:val="both"/>
    </w:pPr>
    <w:rPr>
      <w:szCs w:val="24"/>
    </w:rPr>
  </w:style>
  <w:style w:type="paragraph" w:customStyle="1" w:styleId="Bullet12112">
    <w:name w:val="Bullet12112"/>
    <w:rsid w:val="00C94050"/>
    <w:pPr>
      <w:tabs>
        <w:tab w:val="left" w:pos="900"/>
      </w:tabs>
      <w:spacing w:before="120" w:line="280" w:lineRule="atLeast"/>
      <w:ind w:left="720" w:hanging="360"/>
    </w:pPr>
  </w:style>
  <w:style w:type="paragraph" w:customStyle="1" w:styleId="FigureCaptionCentered1112">
    <w:name w:val="Figure Caption Centered1112"/>
    <w:basedOn w:val="Normal"/>
    <w:rsid w:val="00C94050"/>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ullet13112">
    <w:name w:val="Bullet13112"/>
    <w:rsid w:val="00C94050"/>
    <w:pPr>
      <w:tabs>
        <w:tab w:val="left" w:pos="900"/>
      </w:tabs>
      <w:spacing w:before="120" w:line="280" w:lineRule="atLeast"/>
      <w:ind w:left="720" w:hanging="360"/>
    </w:pPr>
  </w:style>
  <w:style w:type="paragraph" w:customStyle="1" w:styleId="FooterCentered6112">
    <w:name w:val="FooterCentered6112"/>
    <w:basedOn w:val="Footer"/>
    <w:rsid w:val="00C94050"/>
    <w:pPr>
      <w:jc w:val="center"/>
    </w:pPr>
  </w:style>
  <w:style w:type="character" w:customStyle="1" w:styleId="HeaderChar6111">
    <w:name w:val="Header Char6111"/>
    <w:basedOn w:val="DefaultParagraphFont"/>
    <w:uiPriority w:val="99"/>
    <w:rsid w:val="00C94050"/>
    <w:rPr>
      <w:rFonts w:ascii="Arial" w:hAnsi="Arial"/>
      <w:b/>
      <w:bCs/>
      <w:noProof/>
      <w:color w:val="000000"/>
      <w:lang w:val="en-US" w:eastAsia="en-US" w:bidi="ar-SA"/>
    </w:rPr>
  </w:style>
  <w:style w:type="paragraph" w:customStyle="1" w:styleId="Exar6112">
    <w:name w:val="Exar6112"/>
    <w:basedOn w:val="Footer"/>
    <w:rsid w:val="00C94050"/>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C94050"/>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C94050"/>
    <w:rPr>
      <w:rFonts w:ascii="Arial" w:hAnsi="Arial"/>
      <w:b/>
      <w:bCs/>
      <w:noProof/>
      <w:color w:val="000000"/>
      <w:lang w:val="en-US" w:eastAsia="en-US" w:bidi="ar-SA"/>
    </w:rPr>
  </w:style>
  <w:style w:type="character" w:customStyle="1" w:styleId="TitleChar2111">
    <w:name w:val="Title Char2111"/>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C94050"/>
    <w:pPr>
      <w:spacing w:before="720" w:after="720" w:line="720" w:lineRule="exact"/>
      <w:ind w:left="432"/>
    </w:pPr>
    <w:rPr>
      <w:rFonts w:ascii="Arial" w:hAnsi="Arial"/>
      <w:b/>
      <w:color w:val="2F4D87"/>
      <w:sz w:val="44"/>
    </w:rPr>
  </w:style>
  <w:style w:type="paragraph" w:customStyle="1" w:styleId="Contents1112">
    <w:name w:val="Contents1112"/>
    <w:basedOn w:val="Title"/>
    <w:rsid w:val="00C94050"/>
    <w:pPr>
      <w:pageBreakBefore/>
    </w:pPr>
    <w:rPr>
      <w:rFonts w:ascii="Palatino Linotype" w:hAnsi="Palatino Linotype"/>
      <w:szCs w:val="40"/>
    </w:rPr>
  </w:style>
  <w:style w:type="paragraph" w:customStyle="1" w:styleId="DocumentTitle1112">
    <w:name w:val="Document Title1112"/>
    <w:next w:val="Body"/>
    <w:rsid w:val="00C94050"/>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C94050"/>
    <w:pPr>
      <w:tabs>
        <w:tab w:val="clear" w:pos="2700"/>
        <w:tab w:val="left" w:pos="1440"/>
        <w:tab w:val="left" w:pos="2160"/>
      </w:tabs>
    </w:pPr>
    <w:rPr>
      <w:b/>
      <w:sz w:val="24"/>
    </w:rPr>
  </w:style>
  <w:style w:type="paragraph" w:customStyle="1" w:styleId="Body1412">
    <w:name w:val="Body1412"/>
    <w:qFormat/>
    <w:rsid w:val="00C94050"/>
    <w:pPr>
      <w:tabs>
        <w:tab w:val="left" w:pos="2700"/>
      </w:tabs>
      <w:jc w:val="both"/>
    </w:pPr>
    <w:rPr>
      <w:szCs w:val="24"/>
    </w:rPr>
  </w:style>
  <w:style w:type="paragraph" w:customStyle="1" w:styleId="Bullet1812">
    <w:name w:val="Bullet1812"/>
    <w:rsid w:val="00C94050"/>
    <w:pPr>
      <w:tabs>
        <w:tab w:val="left" w:pos="900"/>
      </w:tabs>
      <w:spacing w:before="120" w:line="280" w:lineRule="atLeast"/>
      <w:ind w:left="720" w:hanging="360"/>
    </w:pPr>
  </w:style>
  <w:style w:type="paragraph" w:customStyle="1" w:styleId="FooterCentered1711">
    <w:name w:val="FooterCentered1711"/>
    <w:basedOn w:val="Footer"/>
    <w:rsid w:val="00C94050"/>
    <w:pPr>
      <w:jc w:val="center"/>
    </w:pPr>
  </w:style>
  <w:style w:type="paragraph" w:customStyle="1" w:styleId="Exar1711">
    <w:name w:val="Exar1711"/>
    <w:basedOn w:val="Footer"/>
    <w:rsid w:val="00C94050"/>
    <w:pPr>
      <w:tabs>
        <w:tab w:val="clear" w:pos="9360"/>
        <w:tab w:val="left" w:pos="720"/>
        <w:tab w:val="right" w:pos="8640"/>
      </w:tabs>
    </w:pPr>
    <w:rPr>
      <w:b/>
      <w:color w:val="2F4D87"/>
    </w:rPr>
  </w:style>
  <w:style w:type="paragraph" w:customStyle="1" w:styleId="Command1012">
    <w:name w:val="Command101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C94050"/>
    <w:rPr>
      <w:rFonts w:ascii="Arial" w:hAnsi="Arial" w:cs="Courier New"/>
      <w:b/>
      <w:sz w:val="20"/>
    </w:rPr>
  </w:style>
  <w:style w:type="paragraph" w:customStyle="1" w:styleId="FooterCentered181">
    <w:name w:val="FooterCentered181"/>
    <w:basedOn w:val="Footer"/>
    <w:rsid w:val="00C94050"/>
    <w:pPr>
      <w:jc w:val="center"/>
    </w:pPr>
  </w:style>
  <w:style w:type="character" w:customStyle="1" w:styleId="HeaderChar181">
    <w:name w:val="Header Char181"/>
    <w:basedOn w:val="DefaultParagraphFont"/>
    <w:uiPriority w:val="99"/>
    <w:rsid w:val="00C94050"/>
    <w:rPr>
      <w:rFonts w:ascii="Arial" w:hAnsi="Arial"/>
      <w:b/>
      <w:bCs/>
      <w:noProof/>
      <w:color w:val="000000"/>
      <w:lang w:val="en-US" w:eastAsia="en-US" w:bidi="ar-SA"/>
    </w:rPr>
  </w:style>
  <w:style w:type="paragraph" w:customStyle="1" w:styleId="Exar181">
    <w:name w:val="Exar181"/>
    <w:basedOn w:val="Footer"/>
    <w:rsid w:val="00C94050"/>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C94050"/>
    <w:pPr>
      <w:jc w:val="center"/>
    </w:pPr>
  </w:style>
  <w:style w:type="character" w:customStyle="1" w:styleId="HeaderChar191">
    <w:name w:val="Header Char191"/>
    <w:basedOn w:val="DefaultParagraphFont"/>
    <w:uiPriority w:val="99"/>
    <w:rsid w:val="00C94050"/>
    <w:rPr>
      <w:rFonts w:ascii="Arial" w:hAnsi="Arial"/>
      <w:b/>
      <w:bCs/>
      <w:noProof/>
      <w:color w:val="000000"/>
      <w:lang w:val="en-US" w:eastAsia="en-US" w:bidi="ar-SA"/>
    </w:rPr>
  </w:style>
  <w:style w:type="paragraph" w:customStyle="1" w:styleId="Exar192">
    <w:name w:val="Exar192"/>
    <w:basedOn w:val="Footer"/>
    <w:rsid w:val="00C94050"/>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C94050"/>
    <w:rPr>
      <w:rFonts w:ascii="Arial" w:hAnsi="Arial"/>
      <w:b/>
      <w:bCs/>
      <w:noProof/>
      <w:color w:val="000000"/>
      <w:lang w:val="en-US" w:eastAsia="en-US" w:bidi="ar-SA"/>
    </w:rPr>
  </w:style>
  <w:style w:type="paragraph" w:customStyle="1" w:styleId="Body624">
    <w:name w:val="Body624"/>
    <w:qFormat/>
    <w:rsid w:val="00C94050"/>
    <w:pPr>
      <w:tabs>
        <w:tab w:val="left" w:pos="2700"/>
      </w:tabs>
      <w:jc w:val="both"/>
    </w:pPr>
    <w:rPr>
      <w:szCs w:val="24"/>
    </w:rPr>
  </w:style>
  <w:style w:type="paragraph" w:customStyle="1" w:styleId="FooterCentered924">
    <w:name w:val="FooterCentered924"/>
    <w:basedOn w:val="Footer"/>
    <w:rsid w:val="00C94050"/>
    <w:pPr>
      <w:jc w:val="center"/>
    </w:pPr>
  </w:style>
  <w:style w:type="paragraph" w:customStyle="1" w:styleId="Exar924">
    <w:name w:val="Exar924"/>
    <w:basedOn w:val="Footer"/>
    <w:rsid w:val="00C94050"/>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C94050"/>
    <w:pPr>
      <w:tabs>
        <w:tab w:val="left" w:pos="2700"/>
      </w:tabs>
      <w:jc w:val="both"/>
    </w:pPr>
    <w:rPr>
      <w:szCs w:val="24"/>
    </w:rPr>
  </w:style>
  <w:style w:type="character" w:customStyle="1" w:styleId="HeaderChar231">
    <w:name w:val="Header Char231"/>
    <w:basedOn w:val="DefaultParagraphFont"/>
    <w:uiPriority w:val="99"/>
    <w:rsid w:val="00C94050"/>
    <w:rPr>
      <w:rFonts w:ascii="Arial" w:hAnsi="Arial"/>
      <w:b/>
      <w:bCs/>
      <w:noProof/>
      <w:color w:val="000000"/>
      <w:lang w:val="en-US" w:eastAsia="en-US" w:bidi="ar-SA"/>
    </w:rPr>
  </w:style>
  <w:style w:type="table" w:customStyle="1" w:styleId="GridTable4-Accent1161">
    <w:name w:val="Grid Table 4 - Accent 116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C94050"/>
    <w:pPr>
      <w:tabs>
        <w:tab w:val="left" w:pos="2700"/>
      </w:tabs>
      <w:jc w:val="both"/>
    </w:pPr>
    <w:rPr>
      <w:szCs w:val="24"/>
    </w:rPr>
  </w:style>
  <w:style w:type="paragraph" w:customStyle="1" w:styleId="Anchor6">
    <w:name w:val="Anchor6"/>
    <w:rsid w:val="00C94050"/>
    <w:pPr>
      <w:keepNext/>
      <w:tabs>
        <w:tab w:val="left" w:pos="360"/>
      </w:tabs>
      <w:spacing w:before="240"/>
    </w:pPr>
    <w:rPr>
      <w:rFonts w:ascii="Arial" w:hAnsi="Arial"/>
      <w:b/>
      <w:sz w:val="4"/>
      <w:szCs w:val="4"/>
    </w:rPr>
  </w:style>
  <w:style w:type="paragraph" w:customStyle="1" w:styleId="Bullet116">
    <w:name w:val="Bullet116"/>
    <w:rsid w:val="00C94050"/>
    <w:pPr>
      <w:tabs>
        <w:tab w:val="left" w:pos="900"/>
      </w:tabs>
      <w:spacing w:before="120" w:line="280" w:lineRule="atLeast"/>
      <w:ind w:left="720" w:hanging="360"/>
    </w:pPr>
  </w:style>
  <w:style w:type="paragraph" w:customStyle="1" w:styleId="Bullet24">
    <w:name w:val="Bullet24"/>
    <w:rsid w:val="00C94050"/>
    <w:pPr>
      <w:spacing w:before="120"/>
      <w:ind w:left="1440" w:hanging="360"/>
    </w:pPr>
  </w:style>
  <w:style w:type="paragraph" w:customStyle="1" w:styleId="Bullet37">
    <w:name w:val="Bullet37"/>
    <w:rsid w:val="00C94050"/>
    <w:pPr>
      <w:tabs>
        <w:tab w:val="num" w:pos="1800"/>
      </w:tabs>
      <w:spacing w:before="120"/>
      <w:ind w:left="1800" w:hanging="360"/>
    </w:pPr>
  </w:style>
  <w:style w:type="paragraph" w:customStyle="1" w:styleId="Caution4">
    <w:name w:val="Caution4"/>
    <w:basedOn w:val="Normal"/>
    <w:rsid w:val="00C94050"/>
    <w:pPr>
      <w:tabs>
        <w:tab w:val="left" w:pos="936"/>
      </w:tabs>
      <w:ind w:right="864"/>
      <w:jc w:val="both"/>
    </w:pPr>
    <w:rPr>
      <w:rFonts w:ascii="Arial" w:hAnsi="Arial"/>
      <w:b/>
    </w:rPr>
  </w:style>
  <w:style w:type="paragraph" w:customStyle="1" w:styleId="CellBody4">
    <w:name w:val="CellBody4"/>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C94050"/>
    <w:pPr>
      <w:tabs>
        <w:tab w:val="left" w:pos="538"/>
      </w:tabs>
      <w:ind w:left="538" w:hanging="360"/>
    </w:pPr>
    <w:rPr>
      <w:sz w:val="18"/>
      <w:szCs w:val="18"/>
    </w:rPr>
  </w:style>
  <w:style w:type="paragraph" w:customStyle="1" w:styleId="CellHeading4">
    <w:name w:val="CellHeading4"/>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C94050"/>
    <w:pPr>
      <w:ind w:left="360" w:right="432"/>
    </w:pPr>
    <w:rPr>
      <w:sz w:val="18"/>
      <w:szCs w:val="18"/>
    </w:rPr>
  </w:style>
  <w:style w:type="paragraph" w:customStyle="1" w:styleId="Code4">
    <w:name w:val="Code4"/>
    <w:basedOn w:val="Normal"/>
    <w:rsid w:val="00C94050"/>
    <w:pPr>
      <w:tabs>
        <w:tab w:val="left" w:pos="3600"/>
        <w:tab w:val="left" w:pos="5760"/>
      </w:tabs>
    </w:pPr>
    <w:rPr>
      <w:rFonts w:ascii="Courier New" w:hAnsi="Courier New"/>
      <w:sz w:val="18"/>
      <w:szCs w:val="16"/>
    </w:rPr>
  </w:style>
  <w:style w:type="paragraph" w:customStyle="1" w:styleId="Equation4">
    <w:name w:val="Equation4"/>
    <w:rsid w:val="00C94050"/>
    <w:pPr>
      <w:tabs>
        <w:tab w:val="num" w:pos="720"/>
      </w:tabs>
      <w:spacing w:before="240" w:after="240"/>
      <w:ind w:left="864" w:hanging="504"/>
    </w:pPr>
    <w:rPr>
      <w:i/>
    </w:rPr>
  </w:style>
  <w:style w:type="paragraph" w:customStyle="1" w:styleId="Figure4">
    <w:name w:val="Figure4"/>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C94050"/>
    <w:pPr>
      <w:jc w:val="center"/>
    </w:pPr>
    <w:rPr>
      <w:rFonts w:ascii="Arial" w:hAnsi="Arial" w:cs="Helvetica"/>
      <w:sz w:val="16"/>
      <w:szCs w:val="16"/>
    </w:rPr>
  </w:style>
  <w:style w:type="character" w:customStyle="1" w:styleId="FooterChar18">
    <w:name w:val="Footer Char18"/>
    <w:basedOn w:val="DefaultParagraphFont"/>
    <w:uiPriority w:val="99"/>
    <w:rsid w:val="00C94050"/>
    <w:rPr>
      <w:rFonts w:ascii="Arial" w:hAnsi="Arial"/>
      <w:color w:val="000000"/>
      <w:sz w:val="16"/>
      <w:szCs w:val="16"/>
      <w:lang w:val="en-US" w:eastAsia="en-US" w:bidi="ar-SA"/>
    </w:rPr>
  </w:style>
  <w:style w:type="paragraph" w:customStyle="1" w:styleId="Footnote4">
    <w:name w:val="Footnote4"/>
    <w:basedOn w:val="Normal"/>
    <w:rsid w:val="00C94050"/>
    <w:pPr>
      <w:tabs>
        <w:tab w:val="left" w:pos="115"/>
        <w:tab w:val="left" w:pos="288"/>
      </w:tabs>
      <w:ind w:left="2333" w:hanging="173"/>
    </w:pPr>
    <w:rPr>
      <w:sz w:val="15"/>
      <w:szCs w:val="15"/>
    </w:rPr>
  </w:style>
  <w:style w:type="paragraph" w:customStyle="1" w:styleId="GlossTerm4">
    <w:name w:val="GlossTerm4"/>
    <w:basedOn w:val="Normal"/>
    <w:rsid w:val="00C94050"/>
    <w:rPr>
      <w:b/>
    </w:rPr>
  </w:style>
  <w:style w:type="paragraph" w:customStyle="1" w:styleId="HeadingFeature4">
    <w:name w:val="HeadingFeature4"/>
    <w:next w:val="Body"/>
    <w:rsid w:val="00C94050"/>
    <w:pPr>
      <w:spacing w:before="360" w:after="240"/>
    </w:pPr>
    <w:rPr>
      <w:rFonts w:ascii="Arial" w:hAnsi="Arial"/>
      <w:b/>
      <w:color w:val="2F4D87"/>
      <w:sz w:val="24"/>
    </w:rPr>
  </w:style>
  <w:style w:type="paragraph" w:customStyle="1" w:styleId="Indent14">
    <w:name w:val="Indent14"/>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C94050"/>
    <w:pPr>
      <w:tabs>
        <w:tab w:val="left" w:pos="1440"/>
      </w:tabs>
      <w:spacing w:before="120"/>
    </w:pPr>
    <w:rPr>
      <w:b/>
      <w:color w:val="2F4D87"/>
    </w:rPr>
  </w:style>
  <w:style w:type="paragraph" w:customStyle="1" w:styleId="RegisterDef4">
    <w:name w:val="Register Def4"/>
    <w:rsid w:val="00C94050"/>
    <w:pPr>
      <w:tabs>
        <w:tab w:val="center" w:pos="2160"/>
        <w:tab w:val="right" w:pos="6480"/>
      </w:tabs>
      <w:spacing w:before="240" w:after="240"/>
      <w:ind w:left="360"/>
    </w:pPr>
    <w:rPr>
      <w:rFonts w:ascii="Arial" w:hAnsi="Arial"/>
    </w:rPr>
  </w:style>
  <w:style w:type="paragraph" w:customStyle="1" w:styleId="Step24">
    <w:name w:val="Step24"/>
    <w:rsid w:val="00C94050"/>
    <w:pPr>
      <w:tabs>
        <w:tab w:val="left" w:pos="720"/>
        <w:tab w:val="right" w:pos="864"/>
        <w:tab w:val="left" w:pos="1080"/>
      </w:tabs>
      <w:ind w:left="1080" w:hanging="360"/>
    </w:pPr>
    <w:rPr>
      <w:rFonts w:ascii="Arial" w:hAnsi="Arial"/>
      <w:b/>
    </w:rPr>
  </w:style>
  <w:style w:type="paragraph" w:customStyle="1" w:styleId="Step34">
    <w:name w:val="Step34"/>
    <w:rsid w:val="00C94050"/>
    <w:pPr>
      <w:tabs>
        <w:tab w:val="num" w:pos="1440"/>
      </w:tabs>
      <w:ind w:left="1440" w:hanging="180"/>
    </w:pPr>
    <w:rPr>
      <w:rFonts w:ascii="Arial" w:hAnsi="Arial"/>
      <w:b/>
    </w:rPr>
  </w:style>
  <w:style w:type="paragraph" w:customStyle="1" w:styleId="TableFootnote4">
    <w:name w:val="TableFootnote4"/>
    <w:rsid w:val="00C94050"/>
    <w:pPr>
      <w:tabs>
        <w:tab w:val="left" w:pos="1743"/>
        <w:tab w:val="left" w:pos="1930"/>
      </w:tabs>
      <w:spacing w:before="240" w:after="240"/>
      <w:ind w:left="1742" w:hanging="187"/>
    </w:pPr>
    <w:rPr>
      <w:sz w:val="15"/>
      <w:szCs w:val="15"/>
    </w:rPr>
  </w:style>
  <w:style w:type="paragraph" w:customStyle="1" w:styleId="TableTitle4">
    <w:name w:val="TableTitle4"/>
    <w:rsid w:val="00C94050"/>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C94050"/>
    <w:pPr>
      <w:jc w:val="center"/>
    </w:pPr>
  </w:style>
  <w:style w:type="paragraph" w:customStyle="1" w:styleId="HeadingPreface4">
    <w:name w:val="HeadingPreface4"/>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C94050"/>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C94050"/>
    <w:pPr>
      <w:spacing w:before="720" w:after="720" w:line="720" w:lineRule="exact"/>
      <w:ind w:left="432"/>
    </w:pPr>
    <w:rPr>
      <w:rFonts w:ascii="Arial" w:hAnsi="Arial"/>
      <w:b/>
      <w:color w:val="2F4D87"/>
      <w:sz w:val="44"/>
    </w:rPr>
  </w:style>
  <w:style w:type="paragraph" w:customStyle="1" w:styleId="BookTitle24">
    <w:name w:val="BookTitle24"/>
    <w:next w:val="Body"/>
    <w:rsid w:val="00C94050"/>
    <w:pPr>
      <w:spacing w:before="520" w:after="480" w:line="520" w:lineRule="exact"/>
      <w:ind w:left="432"/>
    </w:pPr>
    <w:rPr>
      <w:rFonts w:ascii="Arial" w:hAnsi="Arial"/>
      <w:b/>
      <w:color w:val="2F4D87"/>
      <w:sz w:val="40"/>
    </w:rPr>
  </w:style>
  <w:style w:type="paragraph" w:customStyle="1" w:styleId="DocumentType4">
    <w:name w:val="Document Type4"/>
    <w:rsid w:val="00C94050"/>
    <w:pPr>
      <w:spacing w:before="600" w:after="600" w:line="580" w:lineRule="exact"/>
      <w:ind w:left="432"/>
    </w:pPr>
    <w:rPr>
      <w:rFonts w:ascii="Arial" w:hAnsi="Arial"/>
      <w:b/>
      <w:sz w:val="36"/>
    </w:rPr>
  </w:style>
  <w:style w:type="paragraph" w:customStyle="1" w:styleId="InternalUseCover4">
    <w:name w:val="Internal Use Cover4"/>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C94050"/>
    <w:rPr>
      <w:rFonts w:ascii="Arial" w:hAnsi="Arial"/>
      <w:b/>
      <w:bCs/>
      <w:noProof/>
      <w:color w:val="000000"/>
      <w:lang w:val="en-US" w:eastAsia="en-US" w:bidi="ar-SA"/>
    </w:rPr>
  </w:style>
  <w:style w:type="paragraph" w:customStyle="1" w:styleId="GlossText4">
    <w:name w:val="GlossText4"/>
    <w:basedOn w:val="Normal"/>
    <w:rsid w:val="00C94050"/>
    <w:pPr>
      <w:tabs>
        <w:tab w:val="left" w:pos="1800"/>
      </w:tabs>
      <w:ind w:left="432"/>
    </w:pPr>
  </w:style>
  <w:style w:type="paragraph" w:customStyle="1" w:styleId="Exar29">
    <w:name w:val="Exar29"/>
    <w:basedOn w:val="Footer"/>
    <w:rsid w:val="00C94050"/>
    <w:pPr>
      <w:tabs>
        <w:tab w:val="clear" w:pos="9360"/>
        <w:tab w:val="left" w:pos="720"/>
        <w:tab w:val="right" w:pos="8640"/>
      </w:tabs>
    </w:pPr>
    <w:rPr>
      <w:b/>
      <w:color w:val="2F4D87"/>
    </w:rPr>
  </w:style>
  <w:style w:type="paragraph" w:customStyle="1" w:styleId="CONFIDENTIAL4">
    <w:name w:val="CONFIDENTIAL4"/>
    <w:rsid w:val="00C94050"/>
    <w:pPr>
      <w:jc w:val="right"/>
    </w:pPr>
    <w:rPr>
      <w:rFonts w:ascii="Arial" w:hAnsi="Arial"/>
      <w:b/>
      <w:color w:val="2F4D87"/>
      <w:sz w:val="44"/>
    </w:rPr>
  </w:style>
  <w:style w:type="paragraph" w:customStyle="1" w:styleId="Notetext4">
    <w:name w:val="Notetext4"/>
    <w:next w:val="Body"/>
    <w:rsid w:val="00C94050"/>
    <w:pPr>
      <w:ind w:left="547" w:right="1080"/>
      <w:jc w:val="both"/>
    </w:pPr>
  </w:style>
  <w:style w:type="paragraph" w:customStyle="1" w:styleId="PageNumbereven4">
    <w:name w:val="Page Number(even)4"/>
    <w:basedOn w:val="Footer"/>
    <w:semiHidden/>
    <w:rsid w:val="00C94050"/>
  </w:style>
  <w:style w:type="paragraph" w:customStyle="1" w:styleId="Headereven4">
    <w:name w:val="Header(even)4"/>
    <w:basedOn w:val="Header"/>
    <w:rsid w:val="00C94050"/>
    <w:pPr>
      <w:tabs>
        <w:tab w:val="clear" w:pos="9270"/>
      </w:tabs>
    </w:pPr>
  </w:style>
  <w:style w:type="paragraph" w:customStyle="1" w:styleId="Footereven4">
    <w:name w:val="Footer(even)4"/>
    <w:basedOn w:val="Footer"/>
    <w:rsid w:val="00C94050"/>
    <w:pPr>
      <w:ind w:right="-90"/>
    </w:pPr>
  </w:style>
  <w:style w:type="paragraph" w:customStyle="1" w:styleId="Glossary4">
    <w:name w:val="Glossary4"/>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4">
    <w:name w:val="HeaderNumber4"/>
    <w:rsid w:val="00C94050"/>
    <w:rPr>
      <w:rFonts w:ascii="Arial" w:hAnsi="Arial"/>
      <w:b/>
      <w:color w:val="002B5C"/>
      <w:sz w:val="48"/>
    </w:rPr>
  </w:style>
  <w:style w:type="paragraph" w:customStyle="1" w:styleId="Addendum24">
    <w:name w:val="Addendum24"/>
    <w:next w:val="SpecNo"/>
    <w:rsid w:val="00C94050"/>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C94050"/>
  </w:style>
  <w:style w:type="paragraph" w:customStyle="1" w:styleId="SpecNo40">
    <w:name w:val="SpecNo4"/>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C94050"/>
    <w:pPr>
      <w:spacing w:before="120"/>
      <w:ind w:left="1800" w:hanging="1800"/>
    </w:pPr>
  </w:style>
  <w:style w:type="paragraph" w:customStyle="1" w:styleId="Addendum40">
    <w:name w:val="Addendum+4"/>
    <w:basedOn w:val="Addendum"/>
    <w:next w:val="Body"/>
    <w:rsid w:val="00C94050"/>
    <w:pPr>
      <w:numPr>
        <w:numId w:val="0"/>
      </w:numPr>
      <w:tabs>
        <w:tab w:val="num" w:pos="720"/>
      </w:tabs>
      <w:ind w:left="360" w:hanging="360"/>
    </w:pPr>
    <w:rPr>
      <w:sz w:val="44"/>
    </w:rPr>
  </w:style>
  <w:style w:type="paragraph" w:customStyle="1" w:styleId="DocChangeNo4">
    <w:name w:val="DocChangeNo.+4"/>
    <w:basedOn w:val="DocChangeNo"/>
    <w:rsid w:val="00C94050"/>
    <w:pPr>
      <w:numPr>
        <w:numId w:val="0"/>
      </w:numPr>
      <w:ind w:left="1260" w:hanging="1260"/>
    </w:pPr>
  </w:style>
  <w:style w:type="paragraph" w:customStyle="1" w:styleId="DocChangeNo40">
    <w:name w:val="DocChangeNo.4"/>
    <w:next w:val="DocChangeNo0"/>
    <w:rsid w:val="00C94050"/>
    <w:pPr>
      <w:tabs>
        <w:tab w:val="num" w:pos="1260"/>
      </w:tabs>
      <w:spacing w:before="120"/>
      <w:ind w:left="1260" w:hanging="1260"/>
    </w:pPr>
  </w:style>
  <w:style w:type="paragraph" w:customStyle="1" w:styleId="Addendum240">
    <w:name w:val="Addendum2+4"/>
    <w:basedOn w:val="Addendum2"/>
    <w:rsid w:val="00C94050"/>
    <w:rPr>
      <w:sz w:val="32"/>
    </w:rPr>
  </w:style>
  <w:style w:type="paragraph" w:customStyle="1" w:styleId="CellHeadingUnder4">
    <w:name w:val="CellHeadingUnder4"/>
    <w:basedOn w:val="CellHeading"/>
    <w:next w:val="CellBody"/>
    <w:rsid w:val="00C94050"/>
    <w:rPr>
      <w:u w:val="single"/>
    </w:rPr>
  </w:style>
  <w:style w:type="paragraph" w:customStyle="1" w:styleId="CellNoteHeading4">
    <w:name w:val="CellNoteHeading4"/>
    <w:next w:val="CellNote"/>
    <w:rsid w:val="00C94050"/>
    <w:pPr>
      <w:tabs>
        <w:tab w:val="num" w:pos="648"/>
      </w:tabs>
      <w:ind w:left="648" w:hanging="648"/>
    </w:pPr>
    <w:rPr>
      <w:rFonts w:ascii="Arial" w:hAnsi="Arial"/>
      <w:b/>
      <w:szCs w:val="18"/>
    </w:rPr>
  </w:style>
  <w:style w:type="paragraph" w:customStyle="1" w:styleId="CellHeadingFieldDesc4">
    <w:name w:val="CellHeadingField|Desc4"/>
    <w:rsid w:val="00C94050"/>
    <w:rPr>
      <w:rFonts w:ascii="Arial" w:hAnsi="Arial"/>
      <w:b/>
    </w:rPr>
  </w:style>
  <w:style w:type="paragraph" w:customStyle="1" w:styleId="REGISTERBITFIELDCELL4">
    <w:name w:val="REGISTER|BIT|FIELDCELL4"/>
    <w:basedOn w:val="CellBody"/>
    <w:rsid w:val="00C94050"/>
    <w:rPr>
      <w:rFonts w:ascii="Arial" w:hAnsi="Arial"/>
      <w:b/>
      <w:caps/>
    </w:rPr>
  </w:style>
  <w:style w:type="paragraph" w:customStyle="1" w:styleId="Contents4">
    <w:name w:val="Contents4"/>
    <w:basedOn w:val="Title"/>
    <w:rsid w:val="00C94050"/>
    <w:pPr>
      <w:pageBreakBefore/>
    </w:pPr>
    <w:rPr>
      <w:rFonts w:ascii="Palatino Linotype" w:hAnsi="Palatino Linotype"/>
      <w:szCs w:val="40"/>
    </w:rPr>
  </w:style>
  <w:style w:type="paragraph" w:customStyle="1" w:styleId="ExarConfidential4">
    <w:name w:val="Exar Confidential4"/>
    <w:basedOn w:val="Footer"/>
    <w:rsid w:val="00C94050"/>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C94050"/>
    <w:rPr>
      <w:rFonts w:ascii="Arial" w:eastAsiaTheme="minorEastAsia" w:hAnsi="Arial"/>
      <w:b/>
      <w:bCs/>
      <w:color w:val="2F4D87"/>
      <w:sz w:val="16"/>
      <w:szCs w:val="16"/>
      <w:lang w:val="en-US" w:eastAsia="en-US" w:bidi="ar-SA"/>
    </w:rPr>
  </w:style>
  <w:style w:type="table" w:customStyle="1" w:styleId="HifnTable4">
    <w:name w:val="Hifn Table4"/>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C94050"/>
    <w:rPr>
      <w:rFonts w:ascii="Arial" w:hAnsi="Arial"/>
      <w:sz w:val="16"/>
    </w:rPr>
  </w:style>
  <w:style w:type="paragraph" w:customStyle="1" w:styleId="Preliminary4">
    <w:name w:val="Preliminary4"/>
    <w:rsid w:val="00C94050"/>
    <w:pPr>
      <w:jc w:val="center"/>
    </w:pPr>
    <w:rPr>
      <w:rFonts w:ascii="Arial" w:hAnsi="Arial"/>
      <w:b/>
      <w:color w:val="002B5C"/>
      <w:sz w:val="16"/>
      <w:szCs w:val="16"/>
    </w:rPr>
  </w:style>
  <w:style w:type="character" w:customStyle="1" w:styleId="PreliminaryChar4">
    <w:name w:val="Preliminary Char4"/>
    <w:basedOn w:val="DefaultParagraphFont"/>
    <w:rsid w:val="00C94050"/>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C94050"/>
    <w:rPr>
      <w:rFonts w:ascii="Tahoma" w:hAnsi="Tahoma" w:cs="Tahoma"/>
      <w:sz w:val="16"/>
      <w:szCs w:val="16"/>
    </w:rPr>
  </w:style>
  <w:style w:type="paragraph" w:customStyle="1" w:styleId="Appendix4">
    <w:name w:val="Appendix4"/>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C94050"/>
  </w:style>
  <w:style w:type="character" w:customStyle="1" w:styleId="CommentSubjectChar5">
    <w:name w:val="Comment Subject Char5"/>
    <w:basedOn w:val="CommentTextChar"/>
    <w:uiPriority w:val="99"/>
    <w:semiHidden/>
    <w:rsid w:val="00C94050"/>
    <w:rPr>
      <w:rFonts w:eastAsiaTheme="minorEastAsia"/>
      <w:b/>
    </w:rPr>
  </w:style>
  <w:style w:type="paragraph" w:customStyle="1" w:styleId="copyright4">
    <w:name w:val="copyright4"/>
    <w:basedOn w:val="Body"/>
    <w:rsid w:val="00C94050"/>
    <w:pPr>
      <w:tabs>
        <w:tab w:val="left" w:pos="9360"/>
      </w:tabs>
    </w:pPr>
    <w:rPr>
      <w:sz w:val="14"/>
      <w:szCs w:val="14"/>
    </w:rPr>
  </w:style>
  <w:style w:type="paragraph" w:customStyle="1" w:styleId="FunctionCall4">
    <w:name w:val="Function Call4"/>
    <w:next w:val="Body"/>
    <w:rsid w:val="00C94050"/>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C94050"/>
    <w:pPr>
      <w:numPr>
        <w:numId w:val="0"/>
      </w:numPr>
      <w:tabs>
        <w:tab w:val="num" w:pos="720"/>
      </w:tabs>
      <w:ind w:left="720" w:hanging="720"/>
    </w:pPr>
  </w:style>
  <w:style w:type="paragraph" w:customStyle="1" w:styleId="Appendix24">
    <w:name w:val="Appendix 24"/>
    <w:basedOn w:val="Appendix1"/>
    <w:next w:val="Body"/>
    <w:rsid w:val="00C94050"/>
    <w:pPr>
      <w:numPr>
        <w:numId w:val="0"/>
      </w:numPr>
      <w:tabs>
        <w:tab w:val="num" w:pos="918"/>
      </w:tabs>
      <w:ind w:left="864" w:hanging="864"/>
    </w:pPr>
  </w:style>
  <w:style w:type="table" w:customStyle="1" w:styleId="HifnParameter4">
    <w:name w:val="Hifn Parameter4"/>
    <w:basedOn w:val="TableNormal"/>
    <w:rsid w:val="00C94050"/>
    <w:rPr>
      <w:sz w:val="18"/>
    </w:rPr>
    <w:tblPr/>
  </w:style>
  <w:style w:type="paragraph" w:customStyle="1" w:styleId="CellHeadingBlue4">
    <w:name w:val="Cell Heading Blue4"/>
    <w:basedOn w:val="CellHeading"/>
    <w:next w:val="Body"/>
    <w:rsid w:val="00C94050"/>
    <w:pPr>
      <w:tabs>
        <w:tab w:val="clear" w:pos="720"/>
      </w:tabs>
    </w:pPr>
    <w:rPr>
      <w:color w:val="2F4D87"/>
      <w:sz w:val="18"/>
    </w:rPr>
  </w:style>
  <w:style w:type="paragraph" w:customStyle="1" w:styleId="ListNumber24">
    <w:name w:val="ListNumber24"/>
    <w:basedOn w:val="Body"/>
    <w:rsid w:val="00C94050"/>
    <w:pPr>
      <w:ind w:left="1440" w:hanging="360"/>
    </w:pPr>
  </w:style>
  <w:style w:type="paragraph" w:customStyle="1" w:styleId="Command17">
    <w:name w:val="Command17"/>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C94050"/>
    <w:rPr>
      <w:rFonts w:ascii="Courier New" w:hAnsi="Courier New" w:cs="Courier New"/>
      <w:color w:val="auto"/>
      <w:kern w:val="0"/>
    </w:rPr>
  </w:style>
  <w:style w:type="character" w:customStyle="1" w:styleId="SubtitleChar5">
    <w:name w:val="Subtitle Char5"/>
    <w:basedOn w:val="DefaultParagraphFont"/>
    <w:uiPriority w:val="11"/>
    <w:rsid w:val="00C94050"/>
    <w:rPr>
      <w:color w:val="5A5A5A" w:themeColor="text1" w:themeTint="A5"/>
      <w:spacing w:val="10"/>
    </w:rPr>
  </w:style>
  <w:style w:type="character" w:customStyle="1" w:styleId="QuoteChar5">
    <w:name w:val="Quote Char5"/>
    <w:basedOn w:val="DefaultParagraphFont"/>
    <w:uiPriority w:val="29"/>
    <w:rsid w:val="00C94050"/>
    <w:rPr>
      <w:i/>
      <w:iCs/>
      <w:color w:val="000000" w:themeColor="text1"/>
    </w:rPr>
  </w:style>
  <w:style w:type="character" w:customStyle="1" w:styleId="IntenseQuoteChar5">
    <w:name w:val="Intense Quote Char5"/>
    <w:basedOn w:val="DefaultParagraphFont"/>
    <w:uiPriority w:val="30"/>
    <w:rsid w:val="00C94050"/>
    <w:rPr>
      <w:color w:val="000000" w:themeColor="text1"/>
      <w:shd w:val="clear" w:color="auto" w:fill="F2F2F2" w:themeFill="background1" w:themeFillShade="F2"/>
    </w:rPr>
  </w:style>
  <w:style w:type="paragraph" w:customStyle="1" w:styleId="Default4">
    <w:name w:val="Default4"/>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C94050"/>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C94050"/>
    <w:pPr>
      <w:spacing w:before="360"/>
    </w:pPr>
    <w:rPr>
      <w:i/>
      <w:sz w:val="36"/>
    </w:rPr>
  </w:style>
  <w:style w:type="paragraph" w:customStyle="1" w:styleId="Heading2nonumber4">
    <w:name w:val="Heading 2 no number4"/>
    <w:basedOn w:val="Heading2"/>
    <w:next w:val="Body"/>
    <w:rsid w:val="00C94050"/>
    <w:pPr>
      <w:numPr>
        <w:ilvl w:val="0"/>
        <w:numId w:val="0"/>
      </w:numPr>
      <w:suppressLineNumbers/>
      <w:outlineLvl w:val="9"/>
    </w:pPr>
  </w:style>
  <w:style w:type="paragraph" w:customStyle="1" w:styleId="DocumentRevision4">
    <w:name w:val="Document Revision4"/>
    <w:basedOn w:val="Body"/>
    <w:qFormat/>
    <w:rsid w:val="00C94050"/>
    <w:pPr>
      <w:tabs>
        <w:tab w:val="clear" w:pos="2700"/>
        <w:tab w:val="left" w:pos="1440"/>
        <w:tab w:val="left" w:pos="2160"/>
      </w:tabs>
    </w:pPr>
    <w:rPr>
      <w:b/>
      <w:sz w:val="24"/>
    </w:rPr>
  </w:style>
  <w:style w:type="table" w:customStyle="1" w:styleId="ListTable3-Accent114">
    <w:name w:val="List Table 3 - Accent 114"/>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C94050"/>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C94050"/>
    <w:pPr>
      <w:spacing w:after="200"/>
    </w:pPr>
    <w:rPr>
      <w:lang w:eastAsia="ja-JP"/>
    </w:rPr>
  </w:style>
  <w:style w:type="table" w:customStyle="1" w:styleId="LightList-Accent114">
    <w:name w:val="Light List - Accent 114"/>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C94050"/>
    <w:rPr>
      <w:rFonts w:ascii="Palatino Linotype" w:eastAsia="Palatino Linotype" w:hAnsi="Palatino Linotype"/>
      <w:sz w:val="20"/>
      <w:szCs w:val="20"/>
    </w:rPr>
  </w:style>
  <w:style w:type="paragraph" w:customStyle="1" w:styleId="TableParagraph4">
    <w:name w:val="Table Paragraph4"/>
    <w:basedOn w:val="Normal"/>
    <w:uiPriority w:val="1"/>
    <w:qFormat/>
    <w:rsid w:val="00C94050"/>
    <w:pPr>
      <w:widowControl w:val="0"/>
      <w:spacing w:after="0" w:line="240" w:lineRule="auto"/>
    </w:pPr>
    <w:rPr>
      <w:rFonts w:eastAsiaTheme="minorHAnsi"/>
    </w:rPr>
  </w:style>
  <w:style w:type="character" w:customStyle="1" w:styleId="MessageandCommand4">
    <w:name w:val="Message and Command4"/>
    <w:basedOn w:val="MessagesandCommands"/>
    <w:qFormat/>
    <w:rsid w:val="00C94050"/>
    <w:rPr>
      <w:rFonts w:ascii="Courier New" w:hAnsi="Courier New" w:cs="Courier New"/>
      <w:b w:val="0"/>
      <w:sz w:val="22"/>
    </w:rPr>
  </w:style>
  <w:style w:type="character" w:customStyle="1" w:styleId="BodyText2Char5">
    <w:name w:val="Body Text 2 Char5"/>
    <w:basedOn w:val="DefaultParagraphFont"/>
    <w:semiHidden/>
    <w:rsid w:val="00C94050"/>
  </w:style>
  <w:style w:type="character" w:customStyle="1" w:styleId="BodyText3Char5">
    <w:name w:val="Body Text 3 Char5"/>
    <w:basedOn w:val="DefaultParagraphFont"/>
    <w:semiHidden/>
    <w:rsid w:val="00C94050"/>
    <w:rPr>
      <w:sz w:val="16"/>
      <w:szCs w:val="16"/>
    </w:rPr>
  </w:style>
  <w:style w:type="character" w:customStyle="1" w:styleId="BodyTextIndentChar5">
    <w:name w:val="Body Text Indent Char5"/>
    <w:basedOn w:val="DefaultParagraphFont"/>
    <w:semiHidden/>
    <w:rsid w:val="00C94050"/>
  </w:style>
  <w:style w:type="character" w:customStyle="1" w:styleId="BodyTextFirstIndent2Char5">
    <w:name w:val="Body Text First Indent 2 Char5"/>
    <w:basedOn w:val="BodyTextIndentChar"/>
    <w:semiHidden/>
    <w:rsid w:val="00C94050"/>
  </w:style>
  <w:style w:type="character" w:customStyle="1" w:styleId="BodyTextIndent2Char5">
    <w:name w:val="Body Text Indent 2 Char5"/>
    <w:basedOn w:val="DefaultParagraphFont"/>
    <w:semiHidden/>
    <w:rsid w:val="00C94050"/>
  </w:style>
  <w:style w:type="character" w:customStyle="1" w:styleId="BodyTextIndent3Char5">
    <w:name w:val="Body Text Indent 3 Char5"/>
    <w:basedOn w:val="DefaultParagraphFont"/>
    <w:semiHidden/>
    <w:rsid w:val="00C94050"/>
    <w:rPr>
      <w:sz w:val="16"/>
      <w:szCs w:val="16"/>
    </w:rPr>
  </w:style>
  <w:style w:type="character" w:customStyle="1" w:styleId="E-mailSignatureChar5">
    <w:name w:val="E-mail Signature Char5"/>
    <w:basedOn w:val="DefaultParagraphFont"/>
    <w:semiHidden/>
    <w:rsid w:val="00C94050"/>
  </w:style>
  <w:style w:type="character" w:customStyle="1" w:styleId="HTMLAddressChar5">
    <w:name w:val="HTML Address Char5"/>
    <w:basedOn w:val="DefaultParagraphFont"/>
    <w:semiHidden/>
    <w:rsid w:val="00C94050"/>
    <w:rPr>
      <w:i/>
      <w:iCs/>
    </w:rPr>
  </w:style>
  <w:style w:type="character" w:customStyle="1" w:styleId="MessageHeaderChar5">
    <w:name w:val="Message Header Char5"/>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C94050"/>
    <w:rPr>
      <w:rFonts w:ascii="Consolas" w:hAnsi="Consolas" w:cs="Consolas"/>
      <w:sz w:val="21"/>
      <w:szCs w:val="21"/>
    </w:rPr>
  </w:style>
  <w:style w:type="character" w:customStyle="1" w:styleId="SignatureChar5">
    <w:name w:val="Signature Char5"/>
    <w:basedOn w:val="DefaultParagraphFont"/>
    <w:semiHidden/>
    <w:rsid w:val="00C94050"/>
  </w:style>
  <w:style w:type="paragraph" w:customStyle="1" w:styleId="BackPageCenter4">
    <w:name w:val="Back Page Center4"/>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C94050"/>
    <w:pPr>
      <w:jc w:val="center"/>
    </w:pPr>
  </w:style>
  <w:style w:type="paragraph" w:customStyle="1" w:styleId="Exar113">
    <w:name w:val="Exar113"/>
    <w:basedOn w:val="Footer"/>
    <w:rsid w:val="00C94050"/>
    <w:pPr>
      <w:tabs>
        <w:tab w:val="clear" w:pos="9360"/>
        <w:tab w:val="left" w:pos="720"/>
        <w:tab w:val="right" w:pos="8640"/>
      </w:tabs>
    </w:pPr>
    <w:rPr>
      <w:b/>
      <w:color w:val="2F4D87"/>
    </w:rPr>
  </w:style>
  <w:style w:type="character" w:customStyle="1" w:styleId="NoteHeadingChar4">
    <w:name w:val="Note Heading Char4"/>
    <w:basedOn w:val="DefaultParagraphFont"/>
    <w:rsid w:val="00C94050"/>
    <w:rPr>
      <w:b/>
    </w:rPr>
  </w:style>
  <w:style w:type="character" w:customStyle="1" w:styleId="ClosingChar4">
    <w:name w:val="Closing Char4"/>
    <w:basedOn w:val="DefaultParagraphFont"/>
    <w:rsid w:val="00C94050"/>
  </w:style>
  <w:style w:type="character" w:customStyle="1" w:styleId="CommentSubjectChar14">
    <w:name w:val="Comment Subject Char14"/>
    <w:basedOn w:val="CommentTextChar"/>
    <w:uiPriority w:val="99"/>
    <w:semiHidden/>
    <w:rsid w:val="00C94050"/>
    <w:rPr>
      <w:rFonts w:eastAsiaTheme="minorEastAsia"/>
      <w:b/>
    </w:rPr>
  </w:style>
  <w:style w:type="character" w:customStyle="1" w:styleId="DateChar4">
    <w:name w:val="Date Char4"/>
    <w:basedOn w:val="DefaultParagraphFont"/>
    <w:rsid w:val="00C94050"/>
  </w:style>
  <w:style w:type="character" w:customStyle="1" w:styleId="DocumentMapChar4">
    <w:name w:val="Document Map Char4"/>
    <w:basedOn w:val="DefaultParagraphFont"/>
    <w:semiHidden/>
    <w:rsid w:val="00C94050"/>
    <w:rPr>
      <w:rFonts w:ascii="Tahoma" w:hAnsi="Tahoma" w:cs="Tahoma"/>
      <w:shd w:val="clear" w:color="auto" w:fill="000080"/>
    </w:rPr>
  </w:style>
  <w:style w:type="character" w:customStyle="1" w:styleId="EndnoteTextChar4">
    <w:name w:val="Endnote Text Char4"/>
    <w:basedOn w:val="DefaultParagraphFont"/>
    <w:semiHidden/>
    <w:rsid w:val="00C94050"/>
  </w:style>
  <w:style w:type="character" w:customStyle="1" w:styleId="FootnoteTextChar4">
    <w:name w:val="Footnote Text Char4"/>
    <w:basedOn w:val="DefaultParagraphFont"/>
    <w:semiHidden/>
    <w:rsid w:val="00C94050"/>
  </w:style>
  <w:style w:type="character" w:customStyle="1" w:styleId="MacroTextChar4">
    <w:name w:val="Macro Text Char4"/>
    <w:basedOn w:val="DefaultParagraphFont"/>
    <w:semiHidden/>
    <w:rsid w:val="00C94050"/>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C94050"/>
    <w:rPr>
      <w:rFonts w:eastAsiaTheme="minorEastAsia"/>
    </w:rPr>
  </w:style>
  <w:style w:type="paragraph" w:customStyle="1" w:styleId="FooterCentered210">
    <w:name w:val="FooterCentered210"/>
    <w:basedOn w:val="Footer"/>
    <w:rsid w:val="00C94050"/>
    <w:pPr>
      <w:jc w:val="center"/>
    </w:pPr>
  </w:style>
  <w:style w:type="paragraph" w:customStyle="1" w:styleId="Exar210">
    <w:name w:val="Exar210"/>
    <w:basedOn w:val="Footer"/>
    <w:rsid w:val="00C94050"/>
    <w:pPr>
      <w:tabs>
        <w:tab w:val="clear" w:pos="9360"/>
        <w:tab w:val="left" w:pos="720"/>
        <w:tab w:val="right" w:pos="8640"/>
      </w:tabs>
    </w:pPr>
    <w:rPr>
      <w:b/>
      <w:color w:val="2F4D87"/>
    </w:rPr>
  </w:style>
  <w:style w:type="paragraph" w:customStyle="1" w:styleId="Command18">
    <w:name w:val="Command18"/>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C94050"/>
    <w:pPr>
      <w:tabs>
        <w:tab w:val="left" w:pos="2700"/>
      </w:tabs>
      <w:jc w:val="both"/>
    </w:pPr>
    <w:rPr>
      <w:szCs w:val="24"/>
    </w:rPr>
  </w:style>
  <w:style w:type="paragraph" w:customStyle="1" w:styleId="FooterCentered34">
    <w:name w:val="FooterCentered34"/>
    <w:basedOn w:val="Footer"/>
    <w:rsid w:val="00C94050"/>
    <w:pPr>
      <w:jc w:val="center"/>
    </w:pPr>
  </w:style>
  <w:style w:type="paragraph" w:customStyle="1" w:styleId="Exar34">
    <w:name w:val="Exar34"/>
    <w:basedOn w:val="Footer"/>
    <w:rsid w:val="00C94050"/>
    <w:pPr>
      <w:tabs>
        <w:tab w:val="clear" w:pos="9360"/>
        <w:tab w:val="left" w:pos="720"/>
        <w:tab w:val="right" w:pos="8640"/>
      </w:tabs>
    </w:pPr>
    <w:rPr>
      <w:b/>
      <w:color w:val="2F4D87"/>
    </w:rPr>
  </w:style>
  <w:style w:type="paragraph" w:customStyle="1" w:styleId="ImportantNote24">
    <w:name w:val="Important Note2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25">
    <w:name w:val="Body25"/>
    <w:qFormat/>
    <w:rsid w:val="00C94050"/>
    <w:pPr>
      <w:tabs>
        <w:tab w:val="left" w:pos="2700"/>
      </w:tabs>
      <w:jc w:val="both"/>
    </w:pPr>
    <w:rPr>
      <w:szCs w:val="24"/>
    </w:rPr>
  </w:style>
  <w:style w:type="paragraph" w:customStyle="1" w:styleId="Bullet117">
    <w:name w:val="Bullet117"/>
    <w:rsid w:val="00C94050"/>
    <w:pPr>
      <w:tabs>
        <w:tab w:val="left" w:pos="900"/>
      </w:tabs>
      <w:spacing w:before="120" w:line="280" w:lineRule="atLeast"/>
      <w:ind w:left="720" w:hanging="360"/>
    </w:pPr>
  </w:style>
  <w:style w:type="paragraph" w:customStyle="1" w:styleId="FooterCentered44">
    <w:name w:val="FooterCentered44"/>
    <w:basedOn w:val="Footer"/>
    <w:rsid w:val="00C94050"/>
    <w:pPr>
      <w:jc w:val="center"/>
    </w:pPr>
  </w:style>
  <w:style w:type="paragraph" w:customStyle="1" w:styleId="Exar44">
    <w:name w:val="Exar44"/>
    <w:basedOn w:val="Footer"/>
    <w:rsid w:val="00C94050"/>
    <w:pPr>
      <w:tabs>
        <w:tab w:val="clear" w:pos="9360"/>
        <w:tab w:val="left" w:pos="720"/>
        <w:tab w:val="right" w:pos="8640"/>
      </w:tabs>
    </w:pPr>
    <w:rPr>
      <w:b/>
      <w:color w:val="2F4D87"/>
    </w:rPr>
  </w:style>
  <w:style w:type="paragraph" w:customStyle="1" w:styleId="Command25">
    <w:name w:val="Command25"/>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C94050"/>
    <w:rPr>
      <w:rFonts w:ascii="Arial" w:hAnsi="Arial" w:cs="Courier New"/>
      <w:b/>
      <w:sz w:val="20"/>
    </w:rPr>
  </w:style>
  <w:style w:type="table" w:customStyle="1" w:styleId="GridTable4-Accent1123">
    <w:name w:val="Grid Table 4 - Accent 112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C94050"/>
    <w:pPr>
      <w:tabs>
        <w:tab w:val="left" w:pos="2700"/>
      </w:tabs>
      <w:jc w:val="both"/>
    </w:pPr>
    <w:rPr>
      <w:szCs w:val="24"/>
    </w:rPr>
  </w:style>
  <w:style w:type="paragraph" w:customStyle="1" w:styleId="ImportantNote33">
    <w:name w:val="Important Note3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C94050"/>
    <w:pPr>
      <w:tabs>
        <w:tab w:val="left" w:pos="2700"/>
      </w:tabs>
      <w:jc w:val="both"/>
    </w:pPr>
    <w:rPr>
      <w:szCs w:val="24"/>
    </w:rPr>
  </w:style>
  <w:style w:type="paragraph" w:customStyle="1" w:styleId="Anchor14">
    <w:name w:val="Anchor14"/>
    <w:rsid w:val="00C94050"/>
    <w:pPr>
      <w:keepNext/>
      <w:tabs>
        <w:tab w:val="left" w:pos="360"/>
      </w:tabs>
      <w:spacing w:before="240"/>
    </w:pPr>
    <w:rPr>
      <w:rFonts w:ascii="Arial" w:hAnsi="Arial"/>
      <w:b/>
      <w:sz w:val="4"/>
      <w:szCs w:val="4"/>
    </w:rPr>
  </w:style>
  <w:style w:type="paragraph" w:customStyle="1" w:styleId="FooterCentered54">
    <w:name w:val="FooterCentered54"/>
    <w:basedOn w:val="Footer"/>
    <w:rsid w:val="00C94050"/>
    <w:pPr>
      <w:jc w:val="center"/>
    </w:pPr>
  </w:style>
  <w:style w:type="paragraph" w:customStyle="1" w:styleId="Exar54">
    <w:name w:val="Exar54"/>
    <w:basedOn w:val="Footer"/>
    <w:rsid w:val="00C94050"/>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C94050"/>
    <w:rPr>
      <w:rFonts w:ascii="Arial" w:hAnsi="Arial" w:cs="Courier New"/>
      <w:b/>
      <w:sz w:val="20"/>
    </w:rPr>
  </w:style>
  <w:style w:type="paragraph" w:customStyle="1" w:styleId="ImportantNote43">
    <w:name w:val="Important Note4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C94050"/>
    <w:rPr>
      <w:rFonts w:asciiTheme="majorHAnsi" w:eastAsiaTheme="majorEastAsia" w:hAnsiTheme="majorHAnsi" w:cstheme="majorBidi"/>
      <w:b/>
      <w:bCs/>
      <w:color w:val="000000" w:themeColor="text1"/>
    </w:rPr>
  </w:style>
  <w:style w:type="paragraph" w:customStyle="1" w:styleId="Body55">
    <w:name w:val="Body55"/>
    <w:qFormat/>
    <w:rsid w:val="00C94050"/>
    <w:pPr>
      <w:tabs>
        <w:tab w:val="left" w:pos="2700"/>
      </w:tabs>
      <w:jc w:val="both"/>
    </w:pPr>
    <w:rPr>
      <w:szCs w:val="24"/>
    </w:rPr>
  </w:style>
  <w:style w:type="paragraph" w:customStyle="1" w:styleId="Bullet124">
    <w:name w:val="Bullet124"/>
    <w:rsid w:val="00C94050"/>
    <w:pPr>
      <w:tabs>
        <w:tab w:val="left" w:pos="900"/>
      </w:tabs>
      <w:spacing w:before="120" w:line="280" w:lineRule="atLeast"/>
      <w:ind w:left="720" w:hanging="360"/>
    </w:pPr>
  </w:style>
  <w:style w:type="paragraph" w:customStyle="1" w:styleId="Command33">
    <w:name w:val="Command3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C94050"/>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ullet133">
    <w:name w:val="Bullet133"/>
    <w:rsid w:val="00C94050"/>
    <w:pPr>
      <w:tabs>
        <w:tab w:val="left" w:pos="900"/>
      </w:tabs>
      <w:spacing w:before="120" w:line="280" w:lineRule="atLeast"/>
      <w:ind w:left="720" w:hanging="360"/>
    </w:pPr>
  </w:style>
  <w:style w:type="paragraph" w:customStyle="1" w:styleId="FooterCentered64">
    <w:name w:val="FooterCentered64"/>
    <w:basedOn w:val="Footer"/>
    <w:rsid w:val="00C94050"/>
    <w:pPr>
      <w:jc w:val="center"/>
    </w:pPr>
  </w:style>
  <w:style w:type="paragraph" w:customStyle="1" w:styleId="Exar64">
    <w:name w:val="Exar64"/>
    <w:basedOn w:val="Footer"/>
    <w:rsid w:val="00C94050"/>
    <w:pPr>
      <w:tabs>
        <w:tab w:val="clear" w:pos="9360"/>
        <w:tab w:val="left" w:pos="720"/>
        <w:tab w:val="right" w:pos="8640"/>
      </w:tabs>
    </w:pPr>
    <w:rPr>
      <w:b/>
      <w:color w:val="2F4D87"/>
    </w:rPr>
  </w:style>
  <w:style w:type="paragraph" w:customStyle="1" w:styleId="Command43">
    <w:name w:val="Command4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75">
    <w:name w:val="FooterCentered75"/>
    <w:basedOn w:val="Footer"/>
    <w:rsid w:val="00C94050"/>
    <w:pPr>
      <w:jc w:val="center"/>
    </w:pPr>
  </w:style>
  <w:style w:type="paragraph" w:customStyle="1" w:styleId="Exar75">
    <w:name w:val="Exar75"/>
    <w:basedOn w:val="Footer"/>
    <w:rsid w:val="00C94050"/>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C94050"/>
    <w:pPr>
      <w:tabs>
        <w:tab w:val="left" w:pos="2700"/>
      </w:tabs>
      <w:jc w:val="both"/>
    </w:pPr>
    <w:rPr>
      <w:szCs w:val="24"/>
    </w:rPr>
  </w:style>
  <w:style w:type="paragraph" w:customStyle="1" w:styleId="Anchor23">
    <w:name w:val="Anchor23"/>
    <w:rsid w:val="00C94050"/>
    <w:pPr>
      <w:keepNext/>
      <w:tabs>
        <w:tab w:val="left" w:pos="360"/>
      </w:tabs>
      <w:spacing w:before="240"/>
    </w:pPr>
    <w:rPr>
      <w:rFonts w:ascii="Arial" w:hAnsi="Arial"/>
      <w:b/>
      <w:sz w:val="4"/>
      <w:szCs w:val="4"/>
    </w:rPr>
  </w:style>
  <w:style w:type="paragraph" w:customStyle="1" w:styleId="Bullet143">
    <w:name w:val="Bullet143"/>
    <w:rsid w:val="00C94050"/>
    <w:pPr>
      <w:tabs>
        <w:tab w:val="left" w:pos="900"/>
      </w:tabs>
      <w:spacing w:before="120" w:line="280" w:lineRule="atLeast"/>
      <w:ind w:left="720" w:hanging="360"/>
    </w:pPr>
  </w:style>
  <w:style w:type="paragraph" w:customStyle="1" w:styleId="Bullet213">
    <w:name w:val="Bullet213"/>
    <w:rsid w:val="00C94050"/>
    <w:pPr>
      <w:spacing w:before="120"/>
      <w:ind w:left="1440" w:hanging="360"/>
    </w:pPr>
  </w:style>
  <w:style w:type="paragraph" w:customStyle="1" w:styleId="Bullet313">
    <w:name w:val="Bullet313"/>
    <w:rsid w:val="00C94050"/>
    <w:pPr>
      <w:tabs>
        <w:tab w:val="num" w:pos="1800"/>
      </w:tabs>
      <w:spacing w:before="120"/>
      <w:ind w:left="1800" w:hanging="360"/>
    </w:pPr>
  </w:style>
  <w:style w:type="paragraph" w:customStyle="1" w:styleId="Caution13">
    <w:name w:val="Caution13"/>
    <w:basedOn w:val="Normal"/>
    <w:rsid w:val="00C94050"/>
    <w:pPr>
      <w:tabs>
        <w:tab w:val="left" w:pos="936"/>
      </w:tabs>
      <w:ind w:right="864"/>
      <w:jc w:val="both"/>
    </w:pPr>
    <w:rPr>
      <w:rFonts w:ascii="Arial" w:hAnsi="Arial"/>
      <w:b/>
    </w:rPr>
  </w:style>
  <w:style w:type="paragraph" w:customStyle="1" w:styleId="CellBody13">
    <w:name w:val="CellBody13"/>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C94050"/>
    <w:pPr>
      <w:tabs>
        <w:tab w:val="left" w:pos="538"/>
      </w:tabs>
      <w:ind w:left="538" w:hanging="360"/>
    </w:pPr>
    <w:rPr>
      <w:sz w:val="18"/>
      <w:szCs w:val="18"/>
    </w:rPr>
  </w:style>
  <w:style w:type="paragraph" w:customStyle="1" w:styleId="CellHeading13">
    <w:name w:val="CellHeading13"/>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C94050"/>
    <w:pPr>
      <w:ind w:left="360" w:right="432"/>
    </w:pPr>
    <w:rPr>
      <w:sz w:val="18"/>
      <w:szCs w:val="18"/>
    </w:rPr>
  </w:style>
  <w:style w:type="paragraph" w:customStyle="1" w:styleId="Code13">
    <w:name w:val="Code13"/>
    <w:basedOn w:val="Normal"/>
    <w:rsid w:val="00C94050"/>
    <w:pPr>
      <w:tabs>
        <w:tab w:val="left" w:pos="3600"/>
        <w:tab w:val="left" w:pos="5760"/>
      </w:tabs>
    </w:pPr>
    <w:rPr>
      <w:rFonts w:ascii="Courier New" w:hAnsi="Courier New"/>
      <w:sz w:val="18"/>
      <w:szCs w:val="16"/>
    </w:rPr>
  </w:style>
  <w:style w:type="paragraph" w:customStyle="1" w:styleId="Equation13">
    <w:name w:val="Equation13"/>
    <w:rsid w:val="00C94050"/>
    <w:pPr>
      <w:tabs>
        <w:tab w:val="num" w:pos="720"/>
      </w:tabs>
      <w:spacing w:before="240" w:after="240"/>
      <w:ind w:left="864" w:hanging="504"/>
    </w:pPr>
    <w:rPr>
      <w:i/>
    </w:rPr>
  </w:style>
  <w:style w:type="paragraph" w:customStyle="1" w:styleId="Figure13">
    <w:name w:val="Figure13"/>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C94050"/>
    <w:pPr>
      <w:jc w:val="center"/>
    </w:pPr>
    <w:rPr>
      <w:rFonts w:ascii="Arial" w:hAnsi="Arial" w:cs="Helvetica"/>
      <w:sz w:val="16"/>
      <w:szCs w:val="16"/>
    </w:rPr>
  </w:style>
  <w:style w:type="paragraph" w:customStyle="1" w:styleId="Footnote13">
    <w:name w:val="Footnote13"/>
    <w:basedOn w:val="Normal"/>
    <w:rsid w:val="00C94050"/>
    <w:pPr>
      <w:tabs>
        <w:tab w:val="left" w:pos="115"/>
        <w:tab w:val="left" w:pos="288"/>
      </w:tabs>
      <w:ind w:left="2333" w:hanging="173"/>
    </w:pPr>
    <w:rPr>
      <w:sz w:val="15"/>
      <w:szCs w:val="15"/>
    </w:rPr>
  </w:style>
  <w:style w:type="paragraph" w:customStyle="1" w:styleId="GlossTerm13">
    <w:name w:val="GlossTerm13"/>
    <w:basedOn w:val="Normal"/>
    <w:rsid w:val="00C94050"/>
    <w:rPr>
      <w:b/>
    </w:rPr>
  </w:style>
  <w:style w:type="paragraph" w:customStyle="1" w:styleId="HeadingFeature13">
    <w:name w:val="HeadingFeature13"/>
    <w:next w:val="Body"/>
    <w:rsid w:val="00C94050"/>
    <w:pPr>
      <w:spacing w:before="360" w:after="240"/>
    </w:pPr>
    <w:rPr>
      <w:rFonts w:ascii="Arial" w:hAnsi="Arial"/>
      <w:b/>
      <w:color w:val="2F4D87"/>
      <w:sz w:val="24"/>
    </w:rPr>
  </w:style>
  <w:style w:type="paragraph" w:customStyle="1" w:styleId="Indent113">
    <w:name w:val="Indent113"/>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C94050"/>
    <w:pPr>
      <w:tabs>
        <w:tab w:val="left" w:pos="1440"/>
      </w:tabs>
      <w:spacing w:before="120"/>
    </w:pPr>
    <w:rPr>
      <w:b/>
      <w:color w:val="2F4D87"/>
    </w:rPr>
  </w:style>
  <w:style w:type="paragraph" w:customStyle="1" w:styleId="RegisterDef13">
    <w:name w:val="Register Def13"/>
    <w:rsid w:val="00C94050"/>
    <w:pPr>
      <w:tabs>
        <w:tab w:val="center" w:pos="2160"/>
        <w:tab w:val="right" w:pos="6480"/>
      </w:tabs>
      <w:spacing w:before="240" w:after="240"/>
      <w:ind w:left="360"/>
    </w:pPr>
    <w:rPr>
      <w:rFonts w:ascii="Arial" w:hAnsi="Arial"/>
    </w:rPr>
  </w:style>
  <w:style w:type="paragraph" w:customStyle="1" w:styleId="Step213">
    <w:name w:val="Step213"/>
    <w:rsid w:val="00C94050"/>
    <w:pPr>
      <w:tabs>
        <w:tab w:val="left" w:pos="720"/>
        <w:tab w:val="right" w:pos="864"/>
        <w:tab w:val="left" w:pos="1080"/>
      </w:tabs>
      <w:ind w:left="1080" w:hanging="360"/>
    </w:pPr>
    <w:rPr>
      <w:rFonts w:ascii="Arial" w:hAnsi="Arial"/>
      <w:b/>
    </w:rPr>
  </w:style>
  <w:style w:type="paragraph" w:customStyle="1" w:styleId="Step313">
    <w:name w:val="Step313"/>
    <w:rsid w:val="00C94050"/>
    <w:pPr>
      <w:tabs>
        <w:tab w:val="num" w:pos="1440"/>
      </w:tabs>
      <w:ind w:left="1440" w:hanging="180"/>
    </w:pPr>
    <w:rPr>
      <w:rFonts w:ascii="Arial" w:hAnsi="Arial"/>
      <w:b/>
    </w:rPr>
  </w:style>
  <w:style w:type="paragraph" w:customStyle="1" w:styleId="TableFootnote13">
    <w:name w:val="TableFootnote13"/>
    <w:rsid w:val="00C94050"/>
    <w:pPr>
      <w:tabs>
        <w:tab w:val="left" w:pos="1743"/>
        <w:tab w:val="left" w:pos="1930"/>
      </w:tabs>
      <w:spacing w:before="240" w:after="240"/>
      <w:ind w:left="1742" w:hanging="187"/>
    </w:pPr>
    <w:rPr>
      <w:sz w:val="15"/>
      <w:szCs w:val="15"/>
    </w:rPr>
  </w:style>
  <w:style w:type="paragraph" w:customStyle="1" w:styleId="TableTitle13">
    <w:name w:val="TableTitle13"/>
    <w:rsid w:val="00C94050"/>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C94050"/>
    <w:pPr>
      <w:jc w:val="center"/>
    </w:pPr>
  </w:style>
  <w:style w:type="paragraph" w:customStyle="1" w:styleId="HeadingPreface13">
    <w:name w:val="HeadingPreface13"/>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C94050"/>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C94050"/>
    <w:pPr>
      <w:spacing w:before="720" w:after="720" w:line="720" w:lineRule="exact"/>
      <w:ind w:left="432"/>
    </w:pPr>
    <w:rPr>
      <w:rFonts w:ascii="Arial" w:hAnsi="Arial"/>
      <w:b/>
      <w:color w:val="2F4D87"/>
      <w:sz w:val="44"/>
    </w:rPr>
  </w:style>
  <w:style w:type="paragraph" w:customStyle="1" w:styleId="BookTitle213">
    <w:name w:val="BookTitle213"/>
    <w:next w:val="Body"/>
    <w:rsid w:val="00C94050"/>
    <w:pPr>
      <w:spacing w:before="520" w:after="480" w:line="520" w:lineRule="exact"/>
      <w:ind w:left="432"/>
    </w:pPr>
    <w:rPr>
      <w:rFonts w:ascii="Arial" w:hAnsi="Arial"/>
      <w:b/>
      <w:color w:val="2F4D87"/>
      <w:sz w:val="40"/>
    </w:rPr>
  </w:style>
  <w:style w:type="paragraph" w:customStyle="1" w:styleId="DocumentType13">
    <w:name w:val="Document Type13"/>
    <w:rsid w:val="00C94050"/>
    <w:pPr>
      <w:spacing w:before="600" w:after="600" w:line="580" w:lineRule="exact"/>
      <w:ind w:left="432"/>
    </w:pPr>
    <w:rPr>
      <w:rFonts w:ascii="Arial" w:hAnsi="Arial"/>
      <w:b/>
      <w:sz w:val="36"/>
    </w:rPr>
  </w:style>
  <w:style w:type="paragraph" w:customStyle="1" w:styleId="InternalUseCover13">
    <w:name w:val="Internal Use Cover13"/>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C94050"/>
    <w:pPr>
      <w:tabs>
        <w:tab w:val="left" w:pos="1800"/>
      </w:tabs>
      <w:ind w:left="432"/>
    </w:pPr>
  </w:style>
  <w:style w:type="paragraph" w:customStyle="1" w:styleId="Exar85">
    <w:name w:val="Exar85"/>
    <w:basedOn w:val="Footer"/>
    <w:rsid w:val="00C94050"/>
    <w:pPr>
      <w:tabs>
        <w:tab w:val="clear" w:pos="9360"/>
        <w:tab w:val="left" w:pos="720"/>
        <w:tab w:val="right" w:pos="8640"/>
      </w:tabs>
    </w:pPr>
    <w:rPr>
      <w:b/>
      <w:color w:val="2F4D87"/>
    </w:rPr>
  </w:style>
  <w:style w:type="paragraph" w:customStyle="1" w:styleId="CONFIDENTIAL13">
    <w:name w:val="CONFIDENTIAL13"/>
    <w:rsid w:val="00C94050"/>
    <w:pPr>
      <w:jc w:val="right"/>
    </w:pPr>
    <w:rPr>
      <w:rFonts w:ascii="Arial" w:hAnsi="Arial"/>
      <w:b/>
      <w:color w:val="2F4D87"/>
      <w:sz w:val="44"/>
    </w:rPr>
  </w:style>
  <w:style w:type="paragraph" w:customStyle="1" w:styleId="Notetext13">
    <w:name w:val="Notetext13"/>
    <w:next w:val="Body"/>
    <w:rsid w:val="00C94050"/>
    <w:pPr>
      <w:ind w:left="547" w:right="1080"/>
      <w:jc w:val="both"/>
    </w:pPr>
  </w:style>
  <w:style w:type="paragraph" w:customStyle="1" w:styleId="PageNumbereven13">
    <w:name w:val="Page Number(even)13"/>
    <w:basedOn w:val="Footer"/>
    <w:semiHidden/>
    <w:rsid w:val="00C94050"/>
  </w:style>
  <w:style w:type="paragraph" w:customStyle="1" w:styleId="Headereven13">
    <w:name w:val="Header(even)13"/>
    <w:basedOn w:val="Header"/>
    <w:rsid w:val="00C94050"/>
    <w:pPr>
      <w:tabs>
        <w:tab w:val="clear" w:pos="9270"/>
      </w:tabs>
    </w:pPr>
  </w:style>
  <w:style w:type="paragraph" w:customStyle="1" w:styleId="Footereven13">
    <w:name w:val="Footer(even)13"/>
    <w:basedOn w:val="Footer"/>
    <w:rsid w:val="00C94050"/>
    <w:pPr>
      <w:ind w:right="-90"/>
    </w:pPr>
  </w:style>
  <w:style w:type="paragraph" w:customStyle="1" w:styleId="Glossary13">
    <w:name w:val="Glossary13"/>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C94050"/>
    <w:rPr>
      <w:rFonts w:ascii="Arial" w:hAnsi="Arial"/>
      <w:b/>
      <w:color w:val="002B5C"/>
      <w:sz w:val="48"/>
    </w:rPr>
  </w:style>
  <w:style w:type="paragraph" w:customStyle="1" w:styleId="Addendum213">
    <w:name w:val="Addendum213"/>
    <w:next w:val="SpecNo"/>
    <w:rsid w:val="00C94050"/>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C94050"/>
  </w:style>
  <w:style w:type="paragraph" w:customStyle="1" w:styleId="SpecNo130">
    <w:name w:val="SpecNo13"/>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C94050"/>
    <w:pPr>
      <w:spacing w:before="120"/>
      <w:ind w:left="1800" w:hanging="1800"/>
    </w:pPr>
  </w:style>
  <w:style w:type="paragraph" w:customStyle="1" w:styleId="Addendum131">
    <w:name w:val="Addendum+13"/>
    <w:basedOn w:val="Addendum"/>
    <w:next w:val="Body"/>
    <w:rsid w:val="00C94050"/>
    <w:pPr>
      <w:numPr>
        <w:numId w:val="0"/>
      </w:numPr>
      <w:tabs>
        <w:tab w:val="num" w:pos="720"/>
      </w:tabs>
      <w:ind w:left="360" w:hanging="360"/>
    </w:pPr>
    <w:rPr>
      <w:sz w:val="44"/>
    </w:rPr>
  </w:style>
  <w:style w:type="paragraph" w:customStyle="1" w:styleId="DocChangeNo13">
    <w:name w:val="DocChangeNo.+13"/>
    <w:basedOn w:val="DocChangeNo"/>
    <w:rsid w:val="00C94050"/>
    <w:pPr>
      <w:numPr>
        <w:numId w:val="0"/>
      </w:numPr>
      <w:ind w:left="1260" w:hanging="1260"/>
    </w:pPr>
  </w:style>
  <w:style w:type="paragraph" w:customStyle="1" w:styleId="DocChangeNo130">
    <w:name w:val="DocChangeNo.13"/>
    <w:next w:val="DocChangeNo0"/>
    <w:rsid w:val="00C94050"/>
    <w:pPr>
      <w:tabs>
        <w:tab w:val="num" w:pos="1260"/>
      </w:tabs>
      <w:spacing w:before="120"/>
      <w:ind w:left="1260" w:hanging="1260"/>
    </w:pPr>
  </w:style>
  <w:style w:type="paragraph" w:customStyle="1" w:styleId="Addendum2130">
    <w:name w:val="Addendum2+13"/>
    <w:basedOn w:val="Addendum2"/>
    <w:rsid w:val="00C94050"/>
    <w:rPr>
      <w:sz w:val="32"/>
    </w:rPr>
  </w:style>
  <w:style w:type="paragraph" w:customStyle="1" w:styleId="CellHeadingUnder13">
    <w:name w:val="CellHeadingUnder13"/>
    <w:basedOn w:val="CellHeading"/>
    <w:next w:val="CellBody"/>
    <w:rsid w:val="00C94050"/>
    <w:rPr>
      <w:u w:val="single"/>
    </w:rPr>
  </w:style>
  <w:style w:type="paragraph" w:customStyle="1" w:styleId="CellNoteHeading13">
    <w:name w:val="CellNoteHeading13"/>
    <w:next w:val="CellNote"/>
    <w:rsid w:val="00C94050"/>
    <w:pPr>
      <w:tabs>
        <w:tab w:val="num" w:pos="648"/>
      </w:tabs>
      <w:ind w:left="648" w:hanging="648"/>
    </w:pPr>
    <w:rPr>
      <w:rFonts w:ascii="Arial" w:hAnsi="Arial"/>
      <w:b/>
      <w:szCs w:val="18"/>
    </w:rPr>
  </w:style>
  <w:style w:type="paragraph" w:customStyle="1" w:styleId="CellHeadingFieldDesc13">
    <w:name w:val="CellHeadingField|Desc13"/>
    <w:rsid w:val="00C94050"/>
    <w:rPr>
      <w:rFonts w:ascii="Arial" w:hAnsi="Arial"/>
      <w:b/>
    </w:rPr>
  </w:style>
  <w:style w:type="paragraph" w:customStyle="1" w:styleId="REGISTERBITFIELDCELL13">
    <w:name w:val="REGISTER|BIT|FIELDCELL13"/>
    <w:basedOn w:val="CellBody"/>
    <w:rsid w:val="00C94050"/>
    <w:rPr>
      <w:rFonts w:ascii="Arial" w:hAnsi="Arial"/>
      <w:b/>
      <w:caps/>
    </w:rPr>
  </w:style>
  <w:style w:type="paragraph" w:customStyle="1" w:styleId="Contents13">
    <w:name w:val="Contents13"/>
    <w:basedOn w:val="Title"/>
    <w:rsid w:val="00C94050"/>
    <w:pPr>
      <w:pageBreakBefore/>
    </w:pPr>
    <w:rPr>
      <w:rFonts w:ascii="Palatino Linotype" w:hAnsi="Palatino Linotype"/>
      <w:szCs w:val="40"/>
    </w:rPr>
  </w:style>
  <w:style w:type="paragraph" w:customStyle="1" w:styleId="ExarConfidential13">
    <w:name w:val="Exar Confidential13"/>
    <w:basedOn w:val="Footer"/>
    <w:rsid w:val="00C94050"/>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C94050"/>
    <w:rPr>
      <w:rFonts w:ascii="Arial" w:eastAsiaTheme="minorEastAsia" w:hAnsi="Arial"/>
      <w:b/>
      <w:bCs/>
      <w:color w:val="2F4D87"/>
      <w:sz w:val="16"/>
      <w:szCs w:val="16"/>
      <w:lang w:val="en-US" w:eastAsia="en-US" w:bidi="ar-SA"/>
    </w:rPr>
  </w:style>
  <w:style w:type="table" w:customStyle="1" w:styleId="HifnTable13">
    <w:name w:val="Hifn Table13"/>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C94050"/>
    <w:rPr>
      <w:rFonts w:ascii="Arial" w:hAnsi="Arial"/>
      <w:sz w:val="16"/>
    </w:rPr>
  </w:style>
  <w:style w:type="paragraph" w:customStyle="1" w:styleId="Preliminary13">
    <w:name w:val="Preliminary13"/>
    <w:rsid w:val="00C94050"/>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C94050"/>
    <w:rPr>
      <w:rFonts w:ascii="Tahoma" w:hAnsi="Tahoma" w:cs="Tahoma"/>
      <w:sz w:val="16"/>
      <w:szCs w:val="16"/>
    </w:rPr>
  </w:style>
  <w:style w:type="paragraph" w:customStyle="1" w:styleId="Appendix130">
    <w:name w:val="Appendix13"/>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C94050"/>
  </w:style>
  <w:style w:type="character" w:customStyle="1" w:styleId="CommentSubjectChar23">
    <w:name w:val="Comment Subject Char23"/>
    <w:basedOn w:val="CommentTextChar"/>
    <w:uiPriority w:val="99"/>
    <w:semiHidden/>
    <w:rsid w:val="00C94050"/>
    <w:rPr>
      <w:rFonts w:eastAsiaTheme="minorEastAsia"/>
      <w:b/>
    </w:rPr>
  </w:style>
  <w:style w:type="paragraph" w:customStyle="1" w:styleId="copyright13">
    <w:name w:val="copyright13"/>
    <w:basedOn w:val="Body"/>
    <w:rsid w:val="00C94050"/>
    <w:pPr>
      <w:tabs>
        <w:tab w:val="left" w:pos="9360"/>
      </w:tabs>
    </w:pPr>
    <w:rPr>
      <w:sz w:val="14"/>
      <w:szCs w:val="14"/>
    </w:rPr>
  </w:style>
  <w:style w:type="paragraph" w:customStyle="1" w:styleId="FunctionCall13">
    <w:name w:val="Function Call13"/>
    <w:next w:val="Body"/>
    <w:rsid w:val="00C94050"/>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C94050"/>
    <w:pPr>
      <w:numPr>
        <w:numId w:val="0"/>
      </w:numPr>
      <w:tabs>
        <w:tab w:val="num" w:pos="720"/>
      </w:tabs>
      <w:ind w:left="720" w:hanging="720"/>
    </w:pPr>
  </w:style>
  <w:style w:type="paragraph" w:customStyle="1" w:styleId="Appendix213">
    <w:name w:val="Appendix 213"/>
    <w:basedOn w:val="Appendix1"/>
    <w:next w:val="Body"/>
    <w:rsid w:val="00C94050"/>
    <w:pPr>
      <w:numPr>
        <w:numId w:val="0"/>
      </w:numPr>
      <w:tabs>
        <w:tab w:val="num" w:pos="918"/>
      </w:tabs>
      <w:ind w:left="864" w:hanging="864"/>
    </w:pPr>
  </w:style>
  <w:style w:type="table" w:customStyle="1" w:styleId="HifnParameter13">
    <w:name w:val="Hifn Parameter13"/>
    <w:basedOn w:val="TableNormal"/>
    <w:rsid w:val="00C94050"/>
    <w:rPr>
      <w:sz w:val="18"/>
    </w:rPr>
    <w:tblPr/>
  </w:style>
  <w:style w:type="paragraph" w:customStyle="1" w:styleId="CellHeadingBlue13">
    <w:name w:val="Cell Heading Blue13"/>
    <w:basedOn w:val="CellHeading"/>
    <w:next w:val="Body"/>
    <w:rsid w:val="00C94050"/>
    <w:pPr>
      <w:tabs>
        <w:tab w:val="clear" w:pos="720"/>
      </w:tabs>
    </w:pPr>
    <w:rPr>
      <w:color w:val="2F4D87"/>
      <w:sz w:val="18"/>
    </w:rPr>
  </w:style>
  <w:style w:type="paragraph" w:customStyle="1" w:styleId="ListNumber213">
    <w:name w:val="ListNumber213"/>
    <w:basedOn w:val="Body"/>
    <w:rsid w:val="00C94050"/>
    <w:pPr>
      <w:ind w:left="1440" w:hanging="360"/>
    </w:pPr>
  </w:style>
  <w:style w:type="paragraph" w:customStyle="1" w:styleId="Command53">
    <w:name w:val="Command5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C94050"/>
    <w:rPr>
      <w:rFonts w:ascii="Courier New" w:hAnsi="Courier New" w:cs="Courier New"/>
      <w:color w:val="auto"/>
      <w:kern w:val="0"/>
    </w:rPr>
  </w:style>
  <w:style w:type="character" w:customStyle="1" w:styleId="SubtitleChar23">
    <w:name w:val="Subtitle Char23"/>
    <w:basedOn w:val="DefaultParagraphFont"/>
    <w:uiPriority w:val="11"/>
    <w:rsid w:val="00C94050"/>
    <w:rPr>
      <w:color w:val="5A5A5A" w:themeColor="text1" w:themeTint="A5"/>
      <w:spacing w:val="10"/>
    </w:rPr>
  </w:style>
  <w:style w:type="character" w:customStyle="1" w:styleId="QuoteChar23">
    <w:name w:val="Quote Char23"/>
    <w:basedOn w:val="DefaultParagraphFont"/>
    <w:uiPriority w:val="29"/>
    <w:rsid w:val="00C94050"/>
    <w:rPr>
      <w:i/>
      <w:iCs/>
      <w:color w:val="000000" w:themeColor="text1"/>
    </w:rPr>
  </w:style>
  <w:style w:type="character" w:customStyle="1" w:styleId="IntenseQuoteChar23">
    <w:name w:val="Intense Quote Char23"/>
    <w:basedOn w:val="DefaultParagraphFont"/>
    <w:uiPriority w:val="30"/>
    <w:rsid w:val="00C94050"/>
    <w:rPr>
      <w:color w:val="000000" w:themeColor="text1"/>
      <w:shd w:val="clear" w:color="auto" w:fill="F2F2F2" w:themeFill="background1" w:themeFillShade="F2"/>
    </w:rPr>
  </w:style>
  <w:style w:type="paragraph" w:customStyle="1" w:styleId="Default13">
    <w:name w:val="Default13"/>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C94050"/>
    <w:pPr>
      <w:spacing w:before="720" w:after="240" w:line="240" w:lineRule="auto"/>
    </w:pPr>
    <w:rPr>
      <w:rFonts w:asciiTheme="majorHAnsi" w:hAnsiTheme="majorHAnsi"/>
      <w:b/>
      <w:color w:val="2F4D87"/>
      <w:sz w:val="48"/>
    </w:rPr>
  </w:style>
  <w:style w:type="paragraph" w:customStyle="1" w:styleId="Heading2nonumber13">
    <w:name w:val="Heading 2 no number13"/>
    <w:basedOn w:val="Heading2"/>
    <w:next w:val="Body"/>
    <w:rsid w:val="00C94050"/>
    <w:pPr>
      <w:numPr>
        <w:ilvl w:val="0"/>
        <w:numId w:val="0"/>
      </w:numPr>
      <w:suppressLineNumbers/>
      <w:outlineLvl w:val="9"/>
    </w:pPr>
  </w:style>
  <w:style w:type="paragraph" w:customStyle="1" w:styleId="DocumentRevision13">
    <w:name w:val="Document Revision13"/>
    <w:basedOn w:val="Body"/>
    <w:qFormat/>
    <w:rsid w:val="00C94050"/>
    <w:pPr>
      <w:tabs>
        <w:tab w:val="clear" w:pos="2700"/>
        <w:tab w:val="left" w:pos="1440"/>
        <w:tab w:val="left" w:pos="2160"/>
      </w:tabs>
    </w:pPr>
    <w:rPr>
      <w:b/>
      <w:sz w:val="24"/>
    </w:rPr>
  </w:style>
  <w:style w:type="table" w:customStyle="1" w:styleId="ListTable3-Accent1113">
    <w:name w:val="List Table 3 - Accent 1113"/>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C94050"/>
    <w:rPr>
      <w:rFonts w:ascii="Arial" w:hAnsi="Arial" w:cs="Courier New"/>
      <w:b/>
      <w:sz w:val="20"/>
    </w:rPr>
  </w:style>
  <w:style w:type="paragraph" w:customStyle="1" w:styleId="ImportantNote63">
    <w:name w:val="Important Note6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C94050"/>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C94050"/>
    <w:pPr>
      <w:spacing w:after="200"/>
    </w:pPr>
    <w:rPr>
      <w:lang w:eastAsia="ja-JP"/>
    </w:rPr>
  </w:style>
  <w:style w:type="table" w:customStyle="1" w:styleId="LightList-Accent1113">
    <w:name w:val="Light List - Accent 1113"/>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C94050"/>
    <w:rPr>
      <w:rFonts w:ascii="Palatino Linotype" w:eastAsia="Palatino Linotype" w:hAnsi="Palatino Linotype"/>
      <w:sz w:val="20"/>
      <w:szCs w:val="20"/>
    </w:rPr>
  </w:style>
  <w:style w:type="paragraph" w:customStyle="1" w:styleId="TableParagraph13">
    <w:name w:val="Table Paragraph13"/>
    <w:basedOn w:val="Normal"/>
    <w:uiPriority w:val="1"/>
    <w:qFormat/>
    <w:rsid w:val="00C94050"/>
    <w:pPr>
      <w:widowControl w:val="0"/>
      <w:spacing w:after="0" w:line="240" w:lineRule="auto"/>
    </w:pPr>
    <w:rPr>
      <w:rFonts w:eastAsiaTheme="minorHAnsi"/>
    </w:rPr>
  </w:style>
  <w:style w:type="character" w:customStyle="1" w:styleId="MessageandCommand13">
    <w:name w:val="Message and Command13"/>
    <w:basedOn w:val="MessagesandCommands"/>
    <w:qFormat/>
    <w:rsid w:val="00C94050"/>
    <w:rPr>
      <w:rFonts w:ascii="Courier New" w:hAnsi="Courier New" w:cs="Courier New"/>
      <w:b w:val="0"/>
      <w:sz w:val="22"/>
    </w:rPr>
  </w:style>
  <w:style w:type="character" w:customStyle="1" w:styleId="BodyTextFirstIndent2Char23">
    <w:name w:val="Body Text First Indent 2 Char23"/>
    <w:basedOn w:val="BodyTextIndentChar"/>
    <w:semiHidden/>
    <w:rsid w:val="00C94050"/>
  </w:style>
  <w:style w:type="paragraph" w:customStyle="1" w:styleId="BackPageCenter13">
    <w:name w:val="Back Page Center13"/>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C94050"/>
    <w:pPr>
      <w:jc w:val="center"/>
    </w:pPr>
  </w:style>
  <w:style w:type="paragraph" w:customStyle="1" w:styleId="Exar95">
    <w:name w:val="Exar95"/>
    <w:basedOn w:val="Footer"/>
    <w:rsid w:val="00C94050"/>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C94050"/>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C94050"/>
    <w:rPr>
      <w:rFonts w:ascii="Arial" w:hAnsi="Arial"/>
      <w:color w:val="000000"/>
      <w:sz w:val="16"/>
      <w:szCs w:val="16"/>
      <w:lang w:val="en-US" w:eastAsia="en-US" w:bidi="ar-SA"/>
    </w:rPr>
  </w:style>
  <w:style w:type="character" w:customStyle="1" w:styleId="TitleChar113">
    <w:name w:val="Title Char113"/>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C94050"/>
    <w:pPr>
      <w:jc w:val="center"/>
    </w:pPr>
  </w:style>
  <w:style w:type="paragraph" w:customStyle="1" w:styleId="Exar114">
    <w:name w:val="Exar114"/>
    <w:basedOn w:val="Footer"/>
    <w:rsid w:val="00C94050"/>
    <w:pPr>
      <w:tabs>
        <w:tab w:val="clear" w:pos="9360"/>
        <w:tab w:val="left" w:pos="720"/>
        <w:tab w:val="right" w:pos="8640"/>
      </w:tabs>
    </w:pPr>
    <w:rPr>
      <w:b/>
      <w:color w:val="2F4D87"/>
    </w:rPr>
  </w:style>
  <w:style w:type="character" w:customStyle="1" w:styleId="NoteHeadingChar13">
    <w:name w:val="Note Heading Char13"/>
    <w:basedOn w:val="DefaultParagraphFont"/>
    <w:rsid w:val="00C94050"/>
    <w:rPr>
      <w:b/>
    </w:rPr>
  </w:style>
  <w:style w:type="character" w:customStyle="1" w:styleId="BalloonTextChar113">
    <w:name w:val="Balloon Text Char113"/>
    <w:basedOn w:val="DefaultParagraphFont"/>
    <w:uiPriority w:val="99"/>
    <w:semiHidden/>
    <w:rsid w:val="00C94050"/>
    <w:rPr>
      <w:rFonts w:ascii="Tahoma" w:hAnsi="Tahoma" w:cs="Tahoma"/>
      <w:sz w:val="16"/>
      <w:szCs w:val="16"/>
    </w:rPr>
  </w:style>
  <w:style w:type="character" w:customStyle="1" w:styleId="ClosingChar13">
    <w:name w:val="Closing Char13"/>
    <w:basedOn w:val="DefaultParagraphFont"/>
    <w:rsid w:val="00C94050"/>
  </w:style>
  <w:style w:type="character" w:customStyle="1" w:styleId="CommentTextChar113">
    <w:name w:val="Comment Text Char113"/>
    <w:basedOn w:val="DefaultParagraphFont"/>
    <w:uiPriority w:val="99"/>
    <w:semiHidden/>
    <w:rsid w:val="00C94050"/>
  </w:style>
  <w:style w:type="character" w:customStyle="1" w:styleId="CommentSubjectChar113">
    <w:name w:val="Comment Subject Char113"/>
    <w:basedOn w:val="CommentTextChar"/>
    <w:uiPriority w:val="99"/>
    <w:semiHidden/>
    <w:rsid w:val="00C94050"/>
    <w:rPr>
      <w:rFonts w:eastAsiaTheme="minorEastAsia"/>
      <w:b/>
    </w:rPr>
  </w:style>
  <w:style w:type="character" w:customStyle="1" w:styleId="DateChar13">
    <w:name w:val="Date Char13"/>
    <w:basedOn w:val="DefaultParagraphFont"/>
    <w:rsid w:val="00C94050"/>
  </w:style>
  <w:style w:type="character" w:customStyle="1" w:styleId="DocumentMapChar13">
    <w:name w:val="Document Map Char13"/>
    <w:basedOn w:val="DefaultParagraphFont"/>
    <w:semiHidden/>
    <w:rsid w:val="00C94050"/>
    <w:rPr>
      <w:rFonts w:ascii="Tahoma" w:hAnsi="Tahoma" w:cs="Tahoma"/>
      <w:shd w:val="clear" w:color="auto" w:fill="000080"/>
    </w:rPr>
  </w:style>
  <w:style w:type="character" w:customStyle="1" w:styleId="EndnoteTextChar13">
    <w:name w:val="Endnote Text Char13"/>
    <w:basedOn w:val="DefaultParagraphFont"/>
    <w:semiHidden/>
    <w:rsid w:val="00C94050"/>
  </w:style>
  <w:style w:type="character" w:customStyle="1" w:styleId="FootnoteTextChar13">
    <w:name w:val="Footnote Text Char13"/>
    <w:basedOn w:val="DefaultParagraphFont"/>
    <w:semiHidden/>
    <w:rsid w:val="00C94050"/>
  </w:style>
  <w:style w:type="character" w:customStyle="1" w:styleId="MacroTextChar13">
    <w:name w:val="Macro Text Char13"/>
    <w:basedOn w:val="DefaultParagraphFont"/>
    <w:semiHidden/>
    <w:rsid w:val="00C94050"/>
    <w:rPr>
      <w:rFonts w:ascii="Courier New" w:hAnsi="Courier New" w:cs="Courier New"/>
      <w:color w:val="000000"/>
    </w:rPr>
  </w:style>
  <w:style w:type="character" w:customStyle="1" w:styleId="HTMLPreformattedChar113">
    <w:name w:val="HTML Preformatted Char113"/>
    <w:basedOn w:val="DefaultParagraphFont"/>
    <w:uiPriority w:val="99"/>
    <w:rsid w:val="00C94050"/>
    <w:rPr>
      <w:rFonts w:ascii="Courier New" w:hAnsi="Courier New" w:cs="Courier New"/>
      <w:color w:val="auto"/>
      <w:kern w:val="0"/>
    </w:rPr>
  </w:style>
  <w:style w:type="character" w:customStyle="1" w:styleId="SubtitleChar113">
    <w:name w:val="Subtitle Char113"/>
    <w:basedOn w:val="DefaultParagraphFont"/>
    <w:uiPriority w:val="11"/>
    <w:rsid w:val="00C94050"/>
    <w:rPr>
      <w:color w:val="5A5A5A" w:themeColor="text1" w:themeTint="A5"/>
      <w:spacing w:val="10"/>
    </w:rPr>
  </w:style>
  <w:style w:type="character" w:customStyle="1" w:styleId="QuoteChar113">
    <w:name w:val="Quote Char113"/>
    <w:basedOn w:val="DefaultParagraphFont"/>
    <w:uiPriority w:val="29"/>
    <w:rsid w:val="00C94050"/>
    <w:rPr>
      <w:i/>
      <w:iCs/>
      <w:color w:val="000000" w:themeColor="text1"/>
    </w:rPr>
  </w:style>
  <w:style w:type="character" w:customStyle="1" w:styleId="IntenseQuoteChar113">
    <w:name w:val="Intense Quote Char113"/>
    <w:basedOn w:val="DefaultParagraphFont"/>
    <w:uiPriority w:val="30"/>
    <w:rsid w:val="00C94050"/>
    <w:rPr>
      <w:color w:val="000000" w:themeColor="text1"/>
      <w:shd w:val="clear" w:color="auto" w:fill="F2F2F2" w:themeFill="background1" w:themeFillShade="F2"/>
    </w:rPr>
  </w:style>
  <w:style w:type="character" w:customStyle="1" w:styleId="BodyTextChar113">
    <w:name w:val="Body Text Char113"/>
    <w:basedOn w:val="DefaultParagraphFont"/>
    <w:rsid w:val="00C94050"/>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C94050"/>
    <w:rPr>
      <w:rFonts w:eastAsiaTheme="minorEastAsia"/>
    </w:rPr>
  </w:style>
  <w:style w:type="character" w:customStyle="1" w:styleId="BodyText3Char113">
    <w:name w:val="Body Text 3 Char113"/>
    <w:basedOn w:val="DefaultParagraphFont"/>
    <w:uiPriority w:val="99"/>
    <w:semiHidden/>
    <w:rsid w:val="00C94050"/>
    <w:rPr>
      <w:rFonts w:eastAsiaTheme="minorEastAsia"/>
      <w:sz w:val="16"/>
      <w:szCs w:val="16"/>
    </w:rPr>
  </w:style>
  <w:style w:type="character" w:customStyle="1" w:styleId="BodyTextIndentChar113">
    <w:name w:val="Body Text Indent Char113"/>
    <w:basedOn w:val="DefaultParagraphFont"/>
    <w:uiPriority w:val="99"/>
    <w:semiHidden/>
    <w:rsid w:val="00C94050"/>
    <w:rPr>
      <w:rFonts w:eastAsiaTheme="minorEastAsia"/>
    </w:rPr>
  </w:style>
  <w:style w:type="character" w:customStyle="1" w:styleId="BodyTextFirstIndent2Char113">
    <w:name w:val="Body Text First Indent 2 Char113"/>
    <w:basedOn w:val="BodyTextIndentChar1"/>
    <w:uiPriority w:val="99"/>
    <w:semiHidden/>
    <w:rsid w:val="00C94050"/>
    <w:rPr>
      <w:rFonts w:eastAsiaTheme="minorEastAsia"/>
    </w:rPr>
  </w:style>
  <w:style w:type="character" w:customStyle="1" w:styleId="BodyTextIndent2Char113">
    <w:name w:val="Body Text Indent 2 Char113"/>
    <w:basedOn w:val="DefaultParagraphFont"/>
    <w:uiPriority w:val="99"/>
    <w:semiHidden/>
    <w:rsid w:val="00C94050"/>
    <w:rPr>
      <w:rFonts w:eastAsiaTheme="minorEastAsia"/>
    </w:rPr>
  </w:style>
  <w:style w:type="character" w:customStyle="1" w:styleId="BodyTextIndent3Char113">
    <w:name w:val="Body Text Indent 3 Char113"/>
    <w:basedOn w:val="DefaultParagraphFont"/>
    <w:uiPriority w:val="99"/>
    <w:semiHidden/>
    <w:rsid w:val="00C94050"/>
    <w:rPr>
      <w:rFonts w:eastAsiaTheme="minorEastAsia"/>
      <w:sz w:val="16"/>
      <w:szCs w:val="16"/>
    </w:rPr>
  </w:style>
  <w:style w:type="character" w:customStyle="1" w:styleId="E-mailSignatureChar113">
    <w:name w:val="E-mail Signature Char113"/>
    <w:basedOn w:val="DefaultParagraphFont"/>
    <w:uiPriority w:val="99"/>
    <w:semiHidden/>
    <w:rsid w:val="00C94050"/>
    <w:rPr>
      <w:rFonts w:eastAsiaTheme="minorEastAsia"/>
    </w:rPr>
  </w:style>
  <w:style w:type="character" w:customStyle="1" w:styleId="HTMLAddressChar113">
    <w:name w:val="HTML Address Char113"/>
    <w:basedOn w:val="DefaultParagraphFont"/>
    <w:uiPriority w:val="99"/>
    <w:semiHidden/>
    <w:rsid w:val="00C94050"/>
    <w:rPr>
      <w:rFonts w:eastAsiaTheme="minorEastAsia"/>
      <w:i/>
      <w:iCs/>
    </w:rPr>
  </w:style>
  <w:style w:type="character" w:customStyle="1" w:styleId="MessageHeaderChar113">
    <w:name w:val="Message Header Char113"/>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C94050"/>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C94050"/>
    <w:rPr>
      <w:rFonts w:eastAsiaTheme="minorEastAsia"/>
    </w:rPr>
  </w:style>
  <w:style w:type="character" w:customStyle="1" w:styleId="Heading1Char213">
    <w:name w:val="Heading 1 Char2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C94050"/>
    <w:pPr>
      <w:jc w:val="center"/>
    </w:pPr>
  </w:style>
  <w:style w:type="character" w:customStyle="1" w:styleId="HeaderChar213">
    <w:name w:val="Header Char213"/>
    <w:basedOn w:val="DefaultParagraphFont"/>
    <w:uiPriority w:val="99"/>
    <w:rsid w:val="00C94050"/>
    <w:rPr>
      <w:rFonts w:ascii="Arial" w:hAnsi="Arial"/>
      <w:b/>
      <w:bCs/>
      <w:noProof/>
      <w:color w:val="000000"/>
      <w:lang w:val="en-US" w:eastAsia="en-US" w:bidi="ar-SA"/>
    </w:rPr>
  </w:style>
  <w:style w:type="paragraph" w:customStyle="1" w:styleId="Exar213">
    <w:name w:val="Exar213"/>
    <w:basedOn w:val="Footer"/>
    <w:rsid w:val="00C94050"/>
    <w:pPr>
      <w:tabs>
        <w:tab w:val="clear" w:pos="9360"/>
        <w:tab w:val="left" w:pos="720"/>
        <w:tab w:val="right" w:pos="8640"/>
      </w:tabs>
    </w:pPr>
    <w:rPr>
      <w:b/>
      <w:color w:val="2F4D87"/>
    </w:rPr>
  </w:style>
  <w:style w:type="paragraph" w:customStyle="1" w:styleId="ImportantNote113">
    <w:name w:val="Important Note1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C94050"/>
    <w:pPr>
      <w:tabs>
        <w:tab w:val="left" w:pos="2700"/>
      </w:tabs>
      <w:jc w:val="both"/>
    </w:pPr>
    <w:rPr>
      <w:szCs w:val="24"/>
    </w:rPr>
  </w:style>
  <w:style w:type="paragraph" w:customStyle="1" w:styleId="FooterCentered313">
    <w:name w:val="FooterCentered313"/>
    <w:basedOn w:val="Footer"/>
    <w:rsid w:val="00C94050"/>
    <w:pPr>
      <w:jc w:val="center"/>
    </w:pPr>
  </w:style>
  <w:style w:type="character" w:customStyle="1" w:styleId="HeaderChar313">
    <w:name w:val="Header Char313"/>
    <w:basedOn w:val="DefaultParagraphFont"/>
    <w:uiPriority w:val="99"/>
    <w:rsid w:val="00C94050"/>
    <w:rPr>
      <w:rFonts w:ascii="Arial" w:hAnsi="Arial"/>
      <w:b/>
      <w:bCs/>
      <w:noProof/>
      <w:color w:val="000000"/>
      <w:lang w:val="en-US" w:eastAsia="en-US" w:bidi="ar-SA"/>
    </w:rPr>
  </w:style>
  <w:style w:type="paragraph" w:customStyle="1" w:styleId="Exar313">
    <w:name w:val="Exar313"/>
    <w:basedOn w:val="Footer"/>
    <w:rsid w:val="00C94050"/>
    <w:pPr>
      <w:tabs>
        <w:tab w:val="clear" w:pos="9360"/>
        <w:tab w:val="left" w:pos="720"/>
        <w:tab w:val="right" w:pos="8640"/>
      </w:tabs>
    </w:pPr>
    <w:rPr>
      <w:b/>
      <w:color w:val="2F4D87"/>
    </w:rPr>
  </w:style>
  <w:style w:type="paragraph" w:customStyle="1" w:styleId="ImportantNote213">
    <w:name w:val="Important Note2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C94050"/>
    <w:rPr>
      <w:rFonts w:asciiTheme="majorHAnsi" w:eastAsiaTheme="majorEastAsia" w:hAnsiTheme="majorHAnsi" w:cstheme="majorBidi"/>
      <w:b/>
      <w:bCs/>
      <w:color w:val="000000" w:themeColor="text1"/>
    </w:rPr>
  </w:style>
  <w:style w:type="paragraph" w:customStyle="1" w:styleId="Body213">
    <w:name w:val="Body213"/>
    <w:qFormat/>
    <w:rsid w:val="00C94050"/>
    <w:pPr>
      <w:tabs>
        <w:tab w:val="left" w:pos="2700"/>
      </w:tabs>
      <w:jc w:val="both"/>
    </w:pPr>
    <w:rPr>
      <w:szCs w:val="24"/>
    </w:rPr>
  </w:style>
  <w:style w:type="paragraph" w:customStyle="1" w:styleId="FooterCentered413">
    <w:name w:val="FooterCentered413"/>
    <w:basedOn w:val="Footer"/>
    <w:rsid w:val="00C94050"/>
    <w:pPr>
      <w:jc w:val="center"/>
    </w:pPr>
  </w:style>
  <w:style w:type="character" w:customStyle="1" w:styleId="HeaderChar413">
    <w:name w:val="Header Char413"/>
    <w:basedOn w:val="DefaultParagraphFont"/>
    <w:uiPriority w:val="99"/>
    <w:rsid w:val="00C94050"/>
    <w:rPr>
      <w:rFonts w:ascii="Arial" w:hAnsi="Arial"/>
      <w:b/>
      <w:bCs/>
      <w:noProof/>
      <w:color w:val="000000"/>
      <w:lang w:val="en-US" w:eastAsia="en-US" w:bidi="ar-SA"/>
    </w:rPr>
  </w:style>
  <w:style w:type="paragraph" w:customStyle="1" w:styleId="Exar413">
    <w:name w:val="Exar413"/>
    <w:basedOn w:val="Footer"/>
    <w:rsid w:val="00C94050"/>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C94050"/>
    <w:rPr>
      <w:rFonts w:ascii="Arial" w:hAnsi="Arial" w:cs="Courier New"/>
      <w:b/>
      <w:sz w:val="20"/>
    </w:rPr>
  </w:style>
  <w:style w:type="paragraph" w:customStyle="1" w:styleId="Anchor113">
    <w:name w:val="Anchor113"/>
    <w:rsid w:val="00C94050"/>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C94050"/>
    <w:pPr>
      <w:jc w:val="center"/>
    </w:pPr>
  </w:style>
  <w:style w:type="paragraph" w:customStyle="1" w:styleId="Exar103">
    <w:name w:val="Exar103"/>
    <w:basedOn w:val="Footer"/>
    <w:rsid w:val="00C94050"/>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C94050"/>
    <w:rPr>
      <w:rFonts w:asciiTheme="majorHAnsi" w:eastAsiaTheme="majorEastAsia" w:hAnsiTheme="majorHAnsi" w:cstheme="majorBidi"/>
      <w:b/>
      <w:bCs/>
      <w:color w:val="000000" w:themeColor="text1"/>
    </w:rPr>
  </w:style>
  <w:style w:type="paragraph" w:customStyle="1" w:styleId="Body83">
    <w:name w:val="Body83"/>
    <w:qFormat/>
    <w:rsid w:val="00C94050"/>
    <w:pPr>
      <w:tabs>
        <w:tab w:val="left" w:pos="2700"/>
      </w:tabs>
      <w:jc w:val="both"/>
    </w:pPr>
    <w:rPr>
      <w:szCs w:val="24"/>
    </w:rPr>
  </w:style>
  <w:style w:type="paragraph" w:customStyle="1" w:styleId="Bullet153">
    <w:name w:val="Bullet153"/>
    <w:rsid w:val="00C94050"/>
    <w:pPr>
      <w:tabs>
        <w:tab w:val="left" w:pos="900"/>
      </w:tabs>
      <w:spacing w:before="120" w:line="280" w:lineRule="atLeast"/>
      <w:ind w:left="720" w:hanging="360"/>
    </w:pPr>
  </w:style>
  <w:style w:type="paragraph" w:customStyle="1" w:styleId="Command63">
    <w:name w:val="Command6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C94050"/>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93">
    <w:name w:val="Body93"/>
    <w:qFormat/>
    <w:rsid w:val="00C94050"/>
    <w:pPr>
      <w:tabs>
        <w:tab w:val="left" w:pos="2700"/>
      </w:tabs>
      <w:jc w:val="both"/>
    </w:pPr>
    <w:rPr>
      <w:szCs w:val="24"/>
    </w:rPr>
  </w:style>
  <w:style w:type="paragraph" w:customStyle="1" w:styleId="Bullet163">
    <w:name w:val="Bullet163"/>
    <w:rsid w:val="00C94050"/>
    <w:pPr>
      <w:tabs>
        <w:tab w:val="left" w:pos="900"/>
      </w:tabs>
      <w:spacing w:before="120" w:line="280" w:lineRule="atLeast"/>
      <w:ind w:left="720" w:hanging="360"/>
    </w:pPr>
  </w:style>
  <w:style w:type="paragraph" w:customStyle="1" w:styleId="FooterCentered123">
    <w:name w:val="FooterCentered123"/>
    <w:basedOn w:val="Footer"/>
    <w:rsid w:val="00C94050"/>
    <w:pPr>
      <w:jc w:val="center"/>
    </w:pPr>
  </w:style>
  <w:style w:type="paragraph" w:customStyle="1" w:styleId="Exar123">
    <w:name w:val="Exar123"/>
    <w:basedOn w:val="Footer"/>
    <w:rsid w:val="00C94050"/>
    <w:pPr>
      <w:tabs>
        <w:tab w:val="clear" w:pos="9360"/>
        <w:tab w:val="left" w:pos="720"/>
        <w:tab w:val="right" w:pos="8640"/>
      </w:tabs>
    </w:pPr>
    <w:rPr>
      <w:b/>
      <w:color w:val="2F4D87"/>
    </w:rPr>
  </w:style>
  <w:style w:type="paragraph" w:customStyle="1" w:styleId="Command72">
    <w:name w:val="Command7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C94050"/>
    <w:pPr>
      <w:tabs>
        <w:tab w:val="left" w:pos="2700"/>
      </w:tabs>
      <w:jc w:val="both"/>
    </w:pPr>
    <w:rPr>
      <w:szCs w:val="24"/>
    </w:rPr>
  </w:style>
  <w:style w:type="paragraph" w:customStyle="1" w:styleId="Anchor32">
    <w:name w:val="Anchor32"/>
    <w:rsid w:val="00C94050"/>
    <w:pPr>
      <w:keepNext/>
      <w:tabs>
        <w:tab w:val="left" w:pos="360"/>
      </w:tabs>
      <w:spacing w:before="240"/>
    </w:pPr>
    <w:rPr>
      <w:rFonts w:ascii="Arial" w:hAnsi="Arial"/>
      <w:b/>
      <w:sz w:val="4"/>
      <w:szCs w:val="4"/>
    </w:rPr>
  </w:style>
  <w:style w:type="paragraph" w:customStyle="1" w:styleId="Bullet172">
    <w:name w:val="Bullet172"/>
    <w:rsid w:val="00C94050"/>
    <w:pPr>
      <w:tabs>
        <w:tab w:val="left" w:pos="900"/>
      </w:tabs>
      <w:spacing w:before="120" w:line="280" w:lineRule="atLeast"/>
      <w:ind w:left="720" w:hanging="360"/>
    </w:pPr>
  </w:style>
  <w:style w:type="paragraph" w:customStyle="1" w:styleId="Bullet223">
    <w:name w:val="Bullet223"/>
    <w:rsid w:val="00C94050"/>
    <w:pPr>
      <w:spacing w:before="120"/>
      <w:ind w:left="1440" w:hanging="360"/>
    </w:pPr>
  </w:style>
  <w:style w:type="paragraph" w:customStyle="1" w:styleId="Bullet323">
    <w:name w:val="Bullet323"/>
    <w:rsid w:val="00C94050"/>
    <w:pPr>
      <w:tabs>
        <w:tab w:val="num" w:pos="1800"/>
      </w:tabs>
      <w:spacing w:before="120"/>
      <w:ind w:left="1800" w:hanging="360"/>
    </w:pPr>
  </w:style>
  <w:style w:type="paragraph" w:customStyle="1" w:styleId="Caution23">
    <w:name w:val="Caution23"/>
    <w:basedOn w:val="Normal"/>
    <w:rsid w:val="00C94050"/>
    <w:pPr>
      <w:tabs>
        <w:tab w:val="left" w:pos="936"/>
      </w:tabs>
      <w:ind w:right="864"/>
      <w:jc w:val="both"/>
    </w:pPr>
    <w:rPr>
      <w:rFonts w:ascii="Arial" w:hAnsi="Arial"/>
      <w:b/>
    </w:rPr>
  </w:style>
  <w:style w:type="paragraph" w:customStyle="1" w:styleId="CellBody23">
    <w:name w:val="CellBody23"/>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C94050"/>
    <w:pPr>
      <w:tabs>
        <w:tab w:val="left" w:pos="538"/>
      </w:tabs>
      <w:ind w:left="538" w:hanging="360"/>
    </w:pPr>
    <w:rPr>
      <w:sz w:val="18"/>
      <w:szCs w:val="18"/>
    </w:rPr>
  </w:style>
  <w:style w:type="paragraph" w:customStyle="1" w:styleId="CellHeading23">
    <w:name w:val="CellHeading23"/>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C94050"/>
    <w:pPr>
      <w:ind w:left="360" w:right="432"/>
    </w:pPr>
    <w:rPr>
      <w:sz w:val="18"/>
      <w:szCs w:val="18"/>
    </w:rPr>
  </w:style>
  <w:style w:type="paragraph" w:customStyle="1" w:styleId="Code23">
    <w:name w:val="Code23"/>
    <w:basedOn w:val="Normal"/>
    <w:rsid w:val="00C94050"/>
    <w:pPr>
      <w:tabs>
        <w:tab w:val="left" w:pos="3600"/>
        <w:tab w:val="left" w:pos="5760"/>
      </w:tabs>
    </w:pPr>
    <w:rPr>
      <w:rFonts w:ascii="Courier New" w:hAnsi="Courier New"/>
      <w:sz w:val="18"/>
      <w:szCs w:val="16"/>
    </w:rPr>
  </w:style>
  <w:style w:type="paragraph" w:customStyle="1" w:styleId="Equation23">
    <w:name w:val="Equation23"/>
    <w:rsid w:val="00C94050"/>
    <w:pPr>
      <w:tabs>
        <w:tab w:val="num" w:pos="720"/>
      </w:tabs>
      <w:spacing w:before="240" w:after="240"/>
      <w:ind w:left="864" w:hanging="504"/>
    </w:pPr>
    <w:rPr>
      <w:i/>
    </w:rPr>
  </w:style>
  <w:style w:type="paragraph" w:customStyle="1" w:styleId="Figure23">
    <w:name w:val="Figure23"/>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C94050"/>
    <w:pPr>
      <w:jc w:val="center"/>
    </w:pPr>
    <w:rPr>
      <w:rFonts w:ascii="Arial" w:hAnsi="Arial" w:cs="Helvetica"/>
      <w:sz w:val="16"/>
      <w:szCs w:val="16"/>
    </w:rPr>
  </w:style>
  <w:style w:type="paragraph" w:customStyle="1" w:styleId="Footnote23">
    <w:name w:val="Footnote23"/>
    <w:basedOn w:val="Normal"/>
    <w:rsid w:val="00C94050"/>
    <w:pPr>
      <w:tabs>
        <w:tab w:val="left" w:pos="115"/>
        <w:tab w:val="left" w:pos="288"/>
      </w:tabs>
      <w:ind w:left="2333" w:hanging="173"/>
    </w:pPr>
    <w:rPr>
      <w:sz w:val="15"/>
      <w:szCs w:val="15"/>
    </w:rPr>
  </w:style>
  <w:style w:type="paragraph" w:customStyle="1" w:styleId="GlossTerm23">
    <w:name w:val="GlossTerm23"/>
    <w:basedOn w:val="Normal"/>
    <w:rsid w:val="00C94050"/>
    <w:rPr>
      <w:b/>
    </w:rPr>
  </w:style>
  <w:style w:type="paragraph" w:customStyle="1" w:styleId="HeadingFeature23">
    <w:name w:val="HeadingFeature23"/>
    <w:next w:val="Body"/>
    <w:rsid w:val="00C94050"/>
    <w:pPr>
      <w:spacing w:before="360" w:after="240"/>
    </w:pPr>
    <w:rPr>
      <w:rFonts w:ascii="Arial" w:hAnsi="Arial"/>
      <w:b/>
      <w:color w:val="2F4D87"/>
      <w:sz w:val="24"/>
    </w:rPr>
  </w:style>
  <w:style w:type="paragraph" w:customStyle="1" w:styleId="Indent123">
    <w:name w:val="Indent123"/>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C94050"/>
    <w:pPr>
      <w:tabs>
        <w:tab w:val="left" w:pos="1440"/>
      </w:tabs>
      <w:spacing w:before="120"/>
    </w:pPr>
    <w:rPr>
      <w:b/>
      <w:color w:val="2F4D87"/>
    </w:rPr>
  </w:style>
  <w:style w:type="paragraph" w:customStyle="1" w:styleId="RegisterDef23">
    <w:name w:val="Register Def23"/>
    <w:rsid w:val="00C94050"/>
    <w:pPr>
      <w:tabs>
        <w:tab w:val="center" w:pos="2160"/>
        <w:tab w:val="right" w:pos="6480"/>
      </w:tabs>
      <w:spacing w:before="240" w:after="240"/>
      <w:ind w:left="360"/>
    </w:pPr>
    <w:rPr>
      <w:rFonts w:ascii="Arial" w:hAnsi="Arial"/>
    </w:rPr>
  </w:style>
  <w:style w:type="paragraph" w:customStyle="1" w:styleId="Step223">
    <w:name w:val="Step223"/>
    <w:rsid w:val="00C94050"/>
    <w:pPr>
      <w:tabs>
        <w:tab w:val="left" w:pos="720"/>
        <w:tab w:val="right" w:pos="864"/>
        <w:tab w:val="left" w:pos="1080"/>
      </w:tabs>
      <w:ind w:left="1080" w:hanging="360"/>
    </w:pPr>
    <w:rPr>
      <w:rFonts w:ascii="Arial" w:hAnsi="Arial"/>
      <w:b/>
    </w:rPr>
  </w:style>
  <w:style w:type="paragraph" w:customStyle="1" w:styleId="Step323">
    <w:name w:val="Step323"/>
    <w:rsid w:val="00C94050"/>
    <w:pPr>
      <w:tabs>
        <w:tab w:val="num" w:pos="1440"/>
      </w:tabs>
      <w:ind w:left="1440" w:hanging="180"/>
    </w:pPr>
    <w:rPr>
      <w:rFonts w:ascii="Arial" w:hAnsi="Arial"/>
      <w:b/>
    </w:rPr>
  </w:style>
  <w:style w:type="paragraph" w:customStyle="1" w:styleId="TableFootnote23">
    <w:name w:val="TableFootnote23"/>
    <w:rsid w:val="00C94050"/>
    <w:pPr>
      <w:tabs>
        <w:tab w:val="left" w:pos="1743"/>
        <w:tab w:val="left" w:pos="1930"/>
      </w:tabs>
      <w:spacing w:before="240" w:after="240"/>
      <w:ind w:left="1742" w:hanging="187"/>
    </w:pPr>
    <w:rPr>
      <w:sz w:val="15"/>
      <w:szCs w:val="15"/>
    </w:rPr>
  </w:style>
  <w:style w:type="paragraph" w:customStyle="1" w:styleId="TableTitle23">
    <w:name w:val="TableTitle23"/>
    <w:rsid w:val="00C94050"/>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C94050"/>
    <w:pPr>
      <w:jc w:val="center"/>
    </w:pPr>
  </w:style>
  <w:style w:type="character" w:customStyle="1" w:styleId="Register22">
    <w:name w:val="Register22"/>
    <w:basedOn w:val="DefaultParagraphFont"/>
    <w:rsid w:val="00C94050"/>
    <w:rPr>
      <w:rFonts w:ascii="Arial" w:hAnsi="Arial"/>
      <w:b/>
      <w:sz w:val="20"/>
      <w:szCs w:val="20"/>
    </w:rPr>
  </w:style>
  <w:style w:type="paragraph" w:customStyle="1" w:styleId="HeadingPreface23">
    <w:name w:val="HeadingPreface23"/>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C94050"/>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C94050"/>
    <w:pPr>
      <w:spacing w:before="720" w:after="720" w:line="720" w:lineRule="exact"/>
      <w:ind w:left="432"/>
    </w:pPr>
    <w:rPr>
      <w:rFonts w:ascii="Arial" w:hAnsi="Arial"/>
      <w:b/>
      <w:color w:val="2F4D87"/>
      <w:sz w:val="44"/>
    </w:rPr>
  </w:style>
  <w:style w:type="paragraph" w:customStyle="1" w:styleId="BookTitle223">
    <w:name w:val="BookTitle223"/>
    <w:next w:val="Body"/>
    <w:rsid w:val="00C94050"/>
    <w:pPr>
      <w:spacing w:before="520" w:after="480" w:line="520" w:lineRule="exact"/>
      <w:ind w:left="432"/>
    </w:pPr>
    <w:rPr>
      <w:rFonts w:ascii="Arial" w:hAnsi="Arial"/>
      <w:b/>
      <w:color w:val="2F4D87"/>
      <w:sz w:val="40"/>
    </w:rPr>
  </w:style>
  <w:style w:type="paragraph" w:customStyle="1" w:styleId="DocumentType23">
    <w:name w:val="Document Type23"/>
    <w:rsid w:val="00C94050"/>
    <w:pPr>
      <w:spacing w:before="600" w:after="600" w:line="580" w:lineRule="exact"/>
      <w:ind w:left="432"/>
    </w:pPr>
    <w:rPr>
      <w:rFonts w:ascii="Arial" w:hAnsi="Arial"/>
      <w:b/>
      <w:sz w:val="36"/>
    </w:rPr>
  </w:style>
  <w:style w:type="paragraph" w:customStyle="1" w:styleId="InternalUseCover23">
    <w:name w:val="Internal Use Cover23"/>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C94050"/>
    <w:pPr>
      <w:tabs>
        <w:tab w:val="left" w:pos="1800"/>
      </w:tabs>
      <w:ind w:left="432"/>
    </w:pPr>
  </w:style>
  <w:style w:type="paragraph" w:customStyle="1" w:styleId="Exar133">
    <w:name w:val="Exar133"/>
    <w:basedOn w:val="Footer"/>
    <w:rsid w:val="00C94050"/>
    <w:pPr>
      <w:tabs>
        <w:tab w:val="clear" w:pos="9360"/>
        <w:tab w:val="left" w:pos="720"/>
        <w:tab w:val="right" w:pos="8640"/>
      </w:tabs>
    </w:pPr>
    <w:rPr>
      <w:b/>
      <w:color w:val="2F4D87"/>
    </w:rPr>
  </w:style>
  <w:style w:type="paragraph" w:customStyle="1" w:styleId="CONFIDENTIAL23">
    <w:name w:val="CONFIDENTIAL23"/>
    <w:rsid w:val="00C94050"/>
    <w:pPr>
      <w:jc w:val="right"/>
    </w:pPr>
    <w:rPr>
      <w:rFonts w:ascii="Arial" w:hAnsi="Arial"/>
      <w:b/>
      <w:color w:val="2F4D87"/>
      <w:sz w:val="44"/>
    </w:rPr>
  </w:style>
  <w:style w:type="character" w:customStyle="1" w:styleId="SIGNAL22">
    <w:name w:val="SIGNAL22"/>
    <w:rsid w:val="00C94050"/>
    <w:rPr>
      <w:rFonts w:ascii="Verdana" w:hAnsi="Verdana"/>
      <w:b/>
      <w:smallCaps/>
      <w:color w:val="000000"/>
      <w:sz w:val="20"/>
    </w:rPr>
  </w:style>
  <w:style w:type="paragraph" w:customStyle="1" w:styleId="Notetext23">
    <w:name w:val="Notetext23"/>
    <w:next w:val="Body"/>
    <w:rsid w:val="00C94050"/>
    <w:pPr>
      <w:ind w:left="547" w:right="1080"/>
      <w:jc w:val="both"/>
    </w:pPr>
  </w:style>
  <w:style w:type="paragraph" w:customStyle="1" w:styleId="PageNumbereven23">
    <w:name w:val="Page Number(even)23"/>
    <w:basedOn w:val="Footer"/>
    <w:semiHidden/>
    <w:rsid w:val="00C94050"/>
  </w:style>
  <w:style w:type="paragraph" w:customStyle="1" w:styleId="Headereven23">
    <w:name w:val="Header(even)23"/>
    <w:basedOn w:val="Header"/>
    <w:rsid w:val="00C94050"/>
    <w:pPr>
      <w:tabs>
        <w:tab w:val="clear" w:pos="9270"/>
      </w:tabs>
    </w:pPr>
  </w:style>
  <w:style w:type="paragraph" w:customStyle="1" w:styleId="Footereven23">
    <w:name w:val="Footer(even)23"/>
    <w:basedOn w:val="Footer"/>
    <w:rsid w:val="00C94050"/>
    <w:pPr>
      <w:ind w:right="-90"/>
    </w:pPr>
  </w:style>
  <w:style w:type="paragraph" w:customStyle="1" w:styleId="Glossary23">
    <w:name w:val="Glossary23"/>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C94050"/>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C94050"/>
    <w:rPr>
      <w:rFonts w:ascii="Arial" w:hAnsi="Arial"/>
      <w:b/>
      <w:caps/>
      <w:sz w:val="22"/>
      <w:szCs w:val="20"/>
    </w:rPr>
  </w:style>
  <w:style w:type="paragraph" w:customStyle="1" w:styleId="HeaderNumber23">
    <w:name w:val="HeaderNumber23"/>
    <w:rsid w:val="00C94050"/>
    <w:rPr>
      <w:rFonts w:ascii="Arial" w:hAnsi="Arial"/>
      <w:b/>
      <w:color w:val="002B5C"/>
      <w:sz w:val="48"/>
    </w:rPr>
  </w:style>
  <w:style w:type="paragraph" w:customStyle="1" w:styleId="Addendum2230">
    <w:name w:val="Addendum223"/>
    <w:next w:val="SpecNo"/>
    <w:rsid w:val="00C94050"/>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C94050"/>
  </w:style>
  <w:style w:type="paragraph" w:customStyle="1" w:styleId="SpecNo230">
    <w:name w:val="SpecNo23"/>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C94050"/>
    <w:pPr>
      <w:spacing w:before="120"/>
      <w:ind w:left="1800" w:hanging="1800"/>
    </w:pPr>
  </w:style>
  <w:style w:type="paragraph" w:customStyle="1" w:styleId="Addendum232">
    <w:name w:val="Addendum+23"/>
    <w:basedOn w:val="Addendum"/>
    <w:next w:val="Body"/>
    <w:rsid w:val="00C94050"/>
    <w:pPr>
      <w:numPr>
        <w:numId w:val="0"/>
      </w:numPr>
      <w:tabs>
        <w:tab w:val="num" w:pos="720"/>
      </w:tabs>
      <w:ind w:left="360" w:hanging="360"/>
    </w:pPr>
    <w:rPr>
      <w:sz w:val="44"/>
    </w:rPr>
  </w:style>
  <w:style w:type="paragraph" w:customStyle="1" w:styleId="DocChangeNo23">
    <w:name w:val="DocChangeNo.+23"/>
    <w:basedOn w:val="DocChangeNo"/>
    <w:rsid w:val="00C94050"/>
    <w:pPr>
      <w:numPr>
        <w:numId w:val="0"/>
      </w:numPr>
      <w:ind w:left="1260" w:hanging="1260"/>
    </w:pPr>
  </w:style>
  <w:style w:type="paragraph" w:customStyle="1" w:styleId="DocChangeNo230">
    <w:name w:val="DocChangeNo.23"/>
    <w:next w:val="DocChangeNo0"/>
    <w:rsid w:val="00C94050"/>
    <w:pPr>
      <w:tabs>
        <w:tab w:val="num" w:pos="1260"/>
      </w:tabs>
      <w:spacing w:before="120"/>
      <w:ind w:left="1260" w:hanging="1260"/>
    </w:pPr>
  </w:style>
  <w:style w:type="paragraph" w:customStyle="1" w:styleId="Addendum2231">
    <w:name w:val="Addendum2+23"/>
    <w:basedOn w:val="Addendum2"/>
    <w:rsid w:val="00C94050"/>
    <w:rPr>
      <w:sz w:val="32"/>
    </w:rPr>
  </w:style>
  <w:style w:type="paragraph" w:customStyle="1" w:styleId="CellHeadingUnder23">
    <w:name w:val="CellHeadingUnder23"/>
    <w:basedOn w:val="CellHeading"/>
    <w:next w:val="CellBody"/>
    <w:rsid w:val="00C94050"/>
    <w:rPr>
      <w:u w:val="single"/>
    </w:rPr>
  </w:style>
  <w:style w:type="paragraph" w:customStyle="1" w:styleId="CellNoteHeading23">
    <w:name w:val="CellNoteHeading23"/>
    <w:next w:val="CellNote"/>
    <w:rsid w:val="00C94050"/>
    <w:pPr>
      <w:tabs>
        <w:tab w:val="num" w:pos="648"/>
      </w:tabs>
      <w:ind w:left="648" w:hanging="648"/>
    </w:pPr>
    <w:rPr>
      <w:rFonts w:ascii="Arial" w:hAnsi="Arial"/>
      <w:b/>
      <w:szCs w:val="18"/>
    </w:rPr>
  </w:style>
  <w:style w:type="character" w:customStyle="1" w:styleId="Function22">
    <w:name w:val="Function22"/>
    <w:basedOn w:val="DefaultParagraphFont"/>
    <w:rsid w:val="00C94050"/>
    <w:rPr>
      <w:rFonts w:ascii="Courier New" w:hAnsi="Courier New"/>
      <w:b/>
      <w:sz w:val="20"/>
    </w:rPr>
  </w:style>
  <w:style w:type="paragraph" w:customStyle="1" w:styleId="CellHeadingFieldDesc23">
    <w:name w:val="CellHeadingField|Desc23"/>
    <w:rsid w:val="00C94050"/>
    <w:rPr>
      <w:rFonts w:ascii="Arial" w:hAnsi="Arial"/>
      <w:b/>
    </w:rPr>
  </w:style>
  <w:style w:type="character" w:customStyle="1" w:styleId="REGISTERBITFIELD220">
    <w:name w:val="REGISTER|BIT|FIELD22"/>
    <w:basedOn w:val="DefaultParagraphFont"/>
    <w:rsid w:val="00C94050"/>
    <w:rPr>
      <w:rFonts w:ascii="Arial" w:hAnsi="Arial"/>
      <w:b/>
      <w:caps/>
      <w:sz w:val="20"/>
      <w:szCs w:val="20"/>
    </w:rPr>
  </w:style>
  <w:style w:type="paragraph" w:customStyle="1" w:styleId="REGISTERBITFIELDCELL23">
    <w:name w:val="REGISTER|BIT|FIELDCELL23"/>
    <w:basedOn w:val="CellBody"/>
    <w:rsid w:val="00C94050"/>
    <w:rPr>
      <w:rFonts w:ascii="Arial" w:hAnsi="Arial"/>
      <w:b/>
      <w:caps/>
    </w:rPr>
  </w:style>
  <w:style w:type="paragraph" w:customStyle="1" w:styleId="Contents23">
    <w:name w:val="Contents23"/>
    <w:basedOn w:val="Title"/>
    <w:rsid w:val="00C94050"/>
    <w:pPr>
      <w:pageBreakBefore/>
    </w:pPr>
    <w:rPr>
      <w:rFonts w:ascii="Palatino Linotype" w:hAnsi="Palatino Linotype"/>
      <w:szCs w:val="40"/>
    </w:rPr>
  </w:style>
  <w:style w:type="paragraph" w:customStyle="1" w:styleId="ExarConfidential23">
    <w:name w:val="Exar Confidential23"/>
    <w:basedOn w:val="Footer"/>
    <w:rsid w:val="00C94050"/>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C94050"/>
    <w:rPr>
      <w:rFonts w:ascii="Arial" w:eastAsiaTheme="minorEastAsia" w:hAnsi="Arial"/>
      <w:b/>
      <w:bCs/>
      <w:color w:val="2F4D87"/>
      <w:sz w:val="16"/>
      <w:szCs w:val="16"/>
      <w:lang w:val="en-US" w:eastAsia="en-US" w:bidi="ar-SA"/>
    </w:rPr>
  </w:style>
  <w:style w:type="table" w:customStyle="1" w:styleId="HifnTable23">
    <w:name w:val="Hifn Table23"/>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C94050"/>
    <w:rPr>
      <w:rFonts w:ascii="Arial" w:hAnsi="Arial"/>
      <w:sz w:val="16"/>
    </w:rPr>
  </w:style>
  <w:style w:type="character" w:customStyle="1" w:styleId="Address22">
    <w:name w:val="Address22"/>
    <w:basedOn w:val="DefaultParagraphFont"/>
    <w:rsid w:val="00C94050"/>
    <w:rPr>
      <w:rFonts w:ascii="Arial" w:hAnsi="Arial"/>
      <w:i/>
      <w:sz w:val="22"/>
    </w:rPr>
  </w:style>
  <w:style w:type="paragraph" w:customStyle="1" w:styleId="Preliminary23">
    <w:name w:val="Preliminary23"/>
    <w:rsid w:val="00C94050"/>
    <w:pPr>
      <w:jc w:val="center"/>
    </w:pPr>
    <w:rPr>
      <w:rFonts w:ascii="Arial" w:hAnsi="Arial"/>
      <w:b/>
      <w:color w:val="002B5C"/>
      <w:sz w:val="16"/>
      <w:szCs w:val="16"/>
    </w:rPr>
  </w:style>
  <w:style w:type="character" w:customStyle="1" w:styleId="PreliminaryChar23">
    <w:name w:val="Preliminary Char23"/>
    <w:basedOn w:val="DefaultParagraphFont"/>
    <w:rsid w:val="00C94050"/>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C94050"/>
    <w:rPr>
      <w:rFonts w:ascii="Tahoma" w:hAnsi="Tahoma" w:cs="Tahoma"/>
      <w:sz w:val="16"/>
      <w:szCs w:val="16"/>
    </w:rPr>
  </w:style>
  <w:style w:type="paragraph" w:customStyle="1" w:styleId="Appendix230">
    <w:name w:val="Appendix23"/>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C94050"/>
  </w:style>
  <w:style w:type="character" w:customStyle="1" w:styleId="CommentSubjectChar32">
    <w:name w:val="Comment Subject Char32"/>
    <w:basedOn w:val="CommentTextChar"/>
    <w:uiPriority w:val="99"/>
    <w:semiHidden/>
    <w:rsid w:val="00C94050"/>
    <w:rPr>
      <w:rFonts w:eastAsiaTheme="minorEastAsia"/>
      <w:b/>
    </w:rPr>
  </w:style>
  <w:style w:type="paragraph" w:customStyle="1" w:styleId="copyright23">
    <w:name w:val="copyright23"/>
    <w:basedOn w:val="Body"/>
    <w:rsid w:val="00C94050"/>
    <w:pPr>
      <w:tabs>
        <w:tab w:val="left" w:pos="9360"/>
      </w:tabs>
    </w:pPr>
    <w:rPr>
      <w:sz w:val="14"/>
      <w:szCs w:val="14"/>
    </w:rPr>
  </w:style>
  <w:style w:type="paragraph" w:customStyle="1" w:styleId="FunctionCall23">
    <w:name w:val="Function Call23"/>
    <w:next w:val="Body"/>
    <w:rsid w:val="00C94050"/>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C94050"/>
    <w:pPr>
      <w:numPr>
        <w:numId w:val="0"/>
      </w:numPr>
      <w:tabs>
        <w:tab w:val="num" w:pos="720"/>
        <w:tab w:val="num" w:pos="1440"/>
      </w:tabs>
      <w:ind w:left="720" w:hanging="720"/>
    </w:pPr>
  </w:style>
  <w:style w:type="paragraph" w:customStyle="1" w:styleId="Appendix223">
    <w:name w:val="Appendix 223"/>
    <w:basedOn w:val="Appendix1"/>
    <w:next w:val="Body"/>
    <w:rsid w:val="00C94050"/>
    <w:pPr>
      <w:numPr>
        <w:numId w:val="0"/>
      </w:numPr>
      <w:tabs>
        <w:tab w:val="num" w:pos="918"/>
      </w:tabs>
      <w:ind w:left="864" w:hanging="864"/>
    </w:pPr>
  </w:style>
  <w:style w:type="table" w:customStyle="1" w:styleId="HifnParameter23">
    <w:name w:val="Hifn Parameter23"/>
    <w:basedOn w:val="TableNormal"/>
    <w:rsid w:val="00C94050"/>
    <w:rPr>
      <w:sz w:val="18"/>
    </w:rPr>
    <w:tblPr/>
  </w:style>
  <w:style w:type="paragraph" w:customStyle="1" w:styleId="CellHeadingBlue23">
    <w:name w:val="Cell Heading Blue23"/>
    <w:basedOn w:val="CellHeading"/>
    <w:next w:val="Body"/>
    <w:rsid w:val="00C94050"/>
    <w:pPr>
      <w:tabs>
        <w:tab w:val="clear" w:pos="720"/>
      </w:tabs>
    </w:pPr>
    <w:rPr>
      <w:color w:val="2F4D87"/>
      <w:sz w:val="18"/>
    </w:rPr>
  </w:style>
  <w:style w:type="paragraph" w:customStyle="1" w:styleId="ListNumber223">
    <w:name w:val="ListNumber223"/>
    <w:basedOn w:val="Body"/>
    <w:rsid w:val="00C94050"/>
    <w:pPr>
      <w:ind w:left="1440" w:hanging="360"/>
    </w:pPr>
  </w:style>
  <w:style w:type="paragraph" w:customStyle="1" w:styleId="Command82">
    <w:name w:val="Command82"/>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C94050"/>
    <w:rPr>
      <w:rFonts w:ascii="Courier New" w:hAnsi="Courier New" w:cs="Courier New"/>
      <w:color w:val="auto"/>
      <w:kern w:val="0"/>
    </w:rPr>
  </w:style>
  <w:style w:type="character" w:customStyle="1" w:styleId="MessageCommand22">
    <w:name w:val="Message Command22"/>
    <w:basedOn w:val="DefaultParagraphFont"/>
    <w:uiPriority w:val="1"/>
    <w:qFormat/>
    <w:rsid w:val="00C94050"/>
    <w:rPr>
      <w:rFonts w:ascii="Courier New" w:hAnsi="Courier New" w:cs="Courier New"/>
    </w:rPr>
  </w:style>
  <w:style w:type="character" w:customStyle="1" w:styleId="apple-style-span22">
    <w:name w:val="apple-style-span22"/>
    <w:basedOn w:val="DefaultParagraphFont"/>
    <w:rsid w:val="00C94050"/>
  </w:style>
  <w:style w:type="character" w:customStyle="1" w:styleId="apple-converted-space22">
    <w:name w:val="apple-converted-space22"/>
    <w:basedOn w:val="DefaultParagraphFont"/>
    <w:rsid w:val="00C94050"/>
  </w:style>
  <w:style w:type="character" w:customStyle="1" w:styleId="SubtitleChar32">
    <w:name w:val="Subtitle Char32"/>
    <w:basedOn w:val="DefaultParagraphFont"/>
    <w:uiPriority w:val="11"/>
    <w:rsid w:val="00C94050"/>
    <w:rPr>
      <w:color w:val="5A5A5A" w:themeColor="text1" w:themeTint="A5"/>
      <w:spacing w:val="10"/>
    </w:rPr>
  </w:style>
  <w:style w:type="character" w:customStyle="1" w:styleId="QuoteChar32">
    <w:name w:val="Quote Char32"/>
    <w:basedOn w:val="DefaultParagraphFont"/>
    <w:uiPriority w:val="29"/>
    <w:rsid w:val="00C94050"/>
    <w:rPr>
      <w:i/>
      <w:iCs/>
      <w:color w:val="000000" w:themeColor="text1"/>
    </w:rPr>
  </w:style>
  <w:style w:type="character" w:customStyle="1" w:styleId="IntenseQuoteChar32">
    <w:name w:val="Intense Quote Char32"/>
    <w:basedOn w:val="DefaultParagraphFont"/>
    <w:uiPriority w:val="30"/>
    <w:rsid w:val="00C94050"/>
    <w:rPr>
      <w:color w:val="000000" w:themeColor="text1"/>
      <w:shd w:val="clear" w:color="auto" w:fill="F2F2F2" w:themeFill="background1" w:themeFillShade="F2"/>
    </w:rPr>
  </w:style>
  <w:style w:type="character" w:customStyle="1" w:styleId="highlight22">
    <w:name w:val="highlight22"/>
    <w:basedOn w:val="DefaultParagraphFont"/>
    <w:rsid w:val="00C94050"/>
  </w:style>
  <w:style w:type="paragraph" w:customStyle="1" w:styleId="Default23">
    <w:name w:val="Default23"/>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C94050"/>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C94050"/>
    <w:pPr>
      <w:spacing w:before="360"/>
    </w:pPr>
    <w:rPr>
      <w:i/>
      <w:sz w:val="36"/>
    </w:rPr>
  </w:style>
  <w:style w:type="paragraph" w:customStyle="1" w:styleId="Heading2nonumber23">
    <w:name w:val="Heading 2 no number23"/>
    <w:basedOn w:val="Heading2"/>
    <w:next w:val="Body"/>
    <w:rsid w:val="00C94050"/>
    <w:pPr>
      <w:numPr>
        <w:ilvl w:val="0"/>
        <w:numId w:val="0"/>
      </w:numPr>
      <w:suppressLineNumbers/>
      <w:outlineLvl w:val="9"/>
    </w:pPr>
  </w:style>
  <w:style w:type="paragraph" w:customStyle="1" w:styleId="DocumentRevision23">
    <w:name w:val="Document Revision23"/>
    <w:basedOn w:val="Body"/>
    <w:qFormat/>
    <w:rsid w:val="00C94050"/>
    <w:pPr>
      <w:tabs>
        <w:tab w:val="clear" w:pos="2700"/>
        <w:tab w:val="left" w:pos="1440"/>
        <w:tab w:val="left" w:pos="2160"/>
      </w:tabs>
    </w:pPr>
    <w:rPr>
      <w:b/>
      <w:sz w:val="24"/>
    </w:rPr>
  </w:style>
  <w:style w:type="table" w:customStyle="1" w:styleId="ListTable3-Accent1123">
    <w:name w:val="List Table 3 - Accent 1123"/>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C94050"/>
    <w:rPr>
      <w:rFonts w:ascii="Arial" w:hAnsi="Arial" w:cs="Courier New"/>
      <w:b/>
      <w:sz w:val="20"/>
    </w:rPr>
  </w:style>
  <w:style w:type="paragraph" w:customStyle="1" w:styleId="ImportantNote82">
    <w:name w:val="Important Note82"/>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C94050"/>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C94050"/>
    <w:pPr>
      <w:spacing w:after="200"/>
    </w:pPr>
    <w:rPr>
      <w:lang w:eastAsia="ja-JP"/>
    </w:rPr>
  </w:style>
  <w:style w:type="table" w:customStyle="1" w:styleId="LightList-Accent1123">
    <w:name w:val="Light List - Accent 1123"/>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C94050"/>
    <w:rPr>
      <w:rFonts w:ascii="Palatino Linotype" w:eastAsia="Palatino Linotype" w:hAnsi="Palatino Linotype"/>
      <w:sz w:val="20"/>
      <w:szCs w:val="20"/>
    </w:rPr>
  </w:style>
  <w:style w:type="paragraph" w:customStyle="1" w:styleId="TableParagraph23">
    <w:name w:val="Table Paragraph23"/>
    <w:basedOn w:val="Normal"/>
    <w:uiPriority w:val="1"/>
    <w:qFormat/>
    <w:rsid w:val="00C94050"/>
    <w:pPr>
      <w:widowControl w:val="0"/>
      <w:spacing w:after="0" w:line="240" w:lineRule="auto"/>
    </w:pPr>
    <w:rPr>
      <w:rFonts w:eastAsiaTheme="minorHAnsi"/>
    </w:rPr>
  </w:style>
  <w:style w:type="character" w:customStyle="1" w:styleId="MessageandCommand23">
    <w:name w:val="Message and Command23"/>
    <w:basedOn w:val="MessagesandCommands"/>
    <w:qFormat/>
    <w:rsid w:val="00C94050"/>
    <w:rPr>
      <w:rFonts w:ascii="Courier New" w:hAnsi="Courier New" w:cs="Courier New"/>
      <w:b w:val="0"/>
      <w:sz w:val="22"/>
    </w:rPr>
  </w:style>
  <w:style w:type="character" w:customStyle="1" w:styleId="BodyText2Char33">
    <w:name w:val="Body Text 2 Char33"/>
    <w:basedOn w:val="DefaultParagraphFont"/>
    <w:semiHidden/>
    <w:rsid w:val="00C94050"/>
  </w:style>
  <w:style w:type="character" w:customStyle="1" w:styleId="BodyText3Char33">
    <w:name w:val="Body Text 3 Char33"/>
    <w:basedOn w:val="DefaultParagraphFont"/>
    <w:semiHidden/>
    <w:rsid w:val="00C94050"/>
    <w:rPr>
      <w:sz w:val="16"/>
      <w:szCs w:val="16"/>
    </w:rPr>
  </w:style>
  <w:style w:type="character" w:customStyle="1" w:styleId="BodyTextIndentChar33">
    <w:name w:val="Body Text Indent Char33"/>
    <w:basedOn w:val="DefaultParagraphFont"/>
    <w:semiHidden/>
    <w:rsid w:val="00C94050"/>
  </w:style>
  <w:style w:type="character" w:customStyle="1" w:styleId="BodyTextFirstIndent2Char33">
    <w:name w:val="Body Text First Indent 2 Char33"/>
    <w:basedOn w:val="BodyTextIndentChar"/>
    <w:semiHidden/>
    <w:rsid w:val="00C94050"/>
  </w:style>
  <w:style w:type="character" w:customStyle="1" w:styleId="BodyTextIndent2Char33">
    <w:name w:val="Body Text Indent 2 Char33"/>
    <w:basedOn w:val="DefaultParagraphFont"/>
    <w:semiHidden/>
    <w:rsid w:val="00C94050"/>
  </w:style>
  <w:style w:type="character" w:customStyle="1" w:styleId="BodyTextIndent3Char33">
    <w:name w:val="Body Text Indent 3 Char33"/>
    <w:basedOn w:val="DefaultParagraphFont"/>
    <w:semiHidden/>
    <w:rsid w:val="00C94050"/>
    <w:rPr>
      <w:sz w:val="16"/>
      <w:szCs w:val="16"/>
    </w:rPr>
  </w:style>
  <w:style w:type="character" w:customStyle="1" w:styleId="E-mailSignatureChar33">
    <w:name w:val="E-mail Signature Char33"/>
    <w:basedOn w:val="DefaultParagraphFont"/>
    <w:semiHidden/>
    <w:rsid w:val="00C94050"/>
  </w:style>
  <w:style w:type="character" w:customStyle="1" w:styleId="HTMLAddressChar33">
    <w:name w:val="HTML Address Char33"/>
    <w:basedOn w:val="DefaultParagraphFont"/>
    <w:semiHidden/>
    <w:rsid w:val="00C94050"/>
    <w:rPr>
      <w:i/>
      <w:iCs/>
    </w:rPr>
  </w:style>
  <w:style w:type="character" w:customStyle="1" w:styleId="MessageHeaderChar33">
    <w:name w:val="Message Header Char33"/>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C94050"/>
    <w:rPr>
      <w:rFonts w:ascii="Consolas" w:hAnsi="Consolas" w:cs="Consolas"/>
      <w:sz w:val="21"/>
      <w:szCs w:val="21"/>
    </w:rPr>
  </w:style>
  <w:style w:type="character" w:customStyle="1" w:styleId="SignatureChar33">
    <w:name w:val="Signature Char33"/>
    <w:basedOn w:val="DefaultParagraphFont"/>
    <w:semiHidden/>
    <w:rsid w:val="00C94050"/>
  </w:style>
  <w:style w:type="paragraph" w:customStyle="1" w:styleId="BackPageCenter23">
    <w:name w:val="Back Page Center23"/>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C94050"/>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C94050"/>
    <w:rPr>
      <w:rFonts w:ascii="Arial" w:hAnsi="Arial"/>
      <w:color w:val="000000"/>
      <w:sz w:val="16"/>
      <w:szCs w:val="16"/>
      <w:lang w:val="en-US" w:eastAsia="en-US" w:bidi="ar-SA"/>
    </w:rPr>
  </w:style>
  <w:style w:type="character" w:customStyle="1" w:styleId="TitleChar122">
    <w:name w:val="Title Char122"/>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C94050"/>
    <w:pPr>
      <w:jc w:val="center"/>
    </w:pPr>
  </w:style>
  <w:style w:type="paragraph" w:customStyle="1" w:styleId="Exar142">
    <w:name w:val="Exar142"/>
    <w:basedOn w:val="Footer"/>
    <w:rsid w:val="00C94050"/>
    <w:pPr>
      <w:tabs>
        <w:tab w:val="clear" w:pos="9360"/>
        <w:tab w:val="left" w:pos="720"/>
        <w:tab w:val="right" w:pos="8640"/>
      </w:tabs>
    </w:pPr>
    <w:rPr>
      <w:b/>
      <w:color w:val="2F4D87"/>
    </w:rPr>
  </w:style>
  <w:style w:type="character" w:customStyle="1" w:styleId="NoteHeadingChar22">
    <w:name w:val="Note Heading Char22"/>
    <w:basedOn w:val="DefaultParagraphFont"/>
    <w:rsid w:val="00C94050"/>
    <w:rPr>
      <w:b/>
    </w:rPr>
  </w:style>
  <w:style w:type="character" w:customStyle="1" w:styleId="BalloonTextChar122">
    <w:name w:val="Balloon Text Char122"/>
    <w:basedOn w:val="DefaultParagraphFont"/>
    <w:uiPriority w:val="99"/>
    <w:semiHidden/>
    <w:rsid w:val="00C94050"/>
    <w:rPr>
      <w:rFonts w:ascii="Tahoma" w:hAnsi="Tahoma" w:cs="Tahoma"/>
      <w:sz w:val="16"/>
      <w:szCs w:val="16"/>
    </w:rPr>
  </w:style>
  <w:style w:type="character" w:customStyle="1" w:styleId="ClosingChar22">
    <w:name w:val="Closing Char22"/>
    <w:basedOn w:val="DefaultParagraphFont"/>
    <w:rsid w:val="00C94050"/>
  </w:style>
  <w:style w:type="character" w:customStyle="1" w:styleId="CommentTextChar122">
    <w:name w:val="Comment Text Char122"/>
    <w:basedOn w:val="DefaultParagraphFont"/>
    <w:uiPriority w:val="99"/>
    <w:semiHidden/>
    <w:rsid w:val="00C94050"/>
  </w:style>
  <w:style w:type="character" w:customStyle="1" w:styleId="CommentSubjectChar122">
    <w:name w:val="Comment Subject Char122"/>
    <w:basedOn w:val="CommentTextChar"/>
    <w:uiPriority w:val="99"/>
    <w:semiHidden/>
    <w:rsid w:val="00C94050"/>
    <w:rPr>
      <w:rFonts w:eastAsiaTheme="minorEastAsia"/>
      <w:b/>
    </w:rPr>
  </w:style>
  <w:style w:type="character" w:customStyle="1" w:styleId="DateChar22">
    <w:name w:val="Date Char22"/>
    <w:basedOn w:val="DefaultParagraphFont"/>
    <w:rsid w:val="00C94050"/>
  </w:style>
  <w:style w:type="character" w:customStyle="1" w:styleId="DocumentMapChar22">
    <w:name w:val="Document Map Char22"/>
    <w:basedOn w:val="DefaultParagraphFont"/>
    <w:semiHidden/>
    <w:rsid w:val="00C94050"/>
    <w:rPr>
      <w:rFonts w:ascii="Tahoma" w:hAnsi="Tahoma" w:cs="Tahoma"/>
      <w:shd w:val="clear" w:color="auto" w:fill="000080"/>
    </w:rPr>
  </w:style>
  <w:style w:type="character" w:customStyle="1" w:styleId="EndnoteTextChar22">
    <w:name w:val="Endnote Text Char22"/>
    <w:basedOn w:val="DefaultParagraphFont"/>
    <w:semiHidden/>
    <w:rsid w:val="00C94050"/>
  </w:style>
  <w:style w:type="character" w:customStyle="1" w:styleId="FootnoteTextChar22">
    <w:name w:val="Footnote Text Char22"/>
    <w:basedOn w:val="DefaultParagraphFont"/>
    <w:semiHidden/>
    <w:rsid w:val="00C94050"/>
  </w:style>
  <w:style w:type="character" w:customStyle="1" w:styleId="MacroTextChar22">
    <w:name w:val="Macro Text Char22"/>
    <w:basedOn w:val="DefaultParagraphFont"/>
    <w:semiHidden/>
    <w:rsid w:val="00C94050"/>
    <w:rPr>
      <w:rFonts w:ascii="Courier New" w:hAnsi="Courier New" w:cs="Courier New"/>
      <w:color w:val="000000"/>
    </w:rPr>
  </w:style>
  <w:style w:type="character" w:customStyle="1" w:styleId="HTMLPreformattedChar122">
    <w:name w:val="HTML Preformatted Char122"/>
    <w:basedOn w:val="DefaultParagraphFont"/>
    <w:uiPriority w:val="99"/>
    <w:rsid w:val="00C94050"/>
    <w:rPr>
      <w:rFonts w:ascii="Courier New" w:hAnsi="Courier New" w:cs="Courier New"/>
      <w:color w:val="auto"/>
      <w:kern w:val="0"/>
    </w:rPr>
  </w:style>
  <w:style w:type="character" w:customStyle="1" w:styleId="SubtitleChar122">
    <w:name w:val="Subtitle Char122"/>
    <w:basedOn w:val="DefaultParagraphFont"/>
    <w:uiPriority w:val="11"/>
    <w:rsid w:val="00C94050"/>
    <w:rPr>
      <w:color w:val="5A5A5A" w:themeColor="text1" w:themeTint="A5"/>
      <w:spacing w:val="10"/>
    </w:rPr>
  </w:style>
  <w:style w:type="character" w:customStyle="1" w:styleId="QuoteChar122">
    <w:name w:val="Quote Char122"/>
    <w:basedOn w:val="DefaultParagraphFont"/>
    <w:uiPriority w:val="29"/>
    <w:rsid w:val="00C94050"/>
    <w:rPr>
      <w:i/>
      <w:iCs/>
      <w:color w:val="000000" w:themeColor="text1"/>
    </w:rPr>
  </w:style>
  <w:style w:type="character" w:customStyle="1" w:styleId="IntenseQuoteChar122">
    <w:name w:val="Intense Quote Char122"/>
    <w:basedOn w:val="DefaultParagraphFont"/>
    <w:uiPriority w:val="30"/>
    <w:rsid w:val="00C94050"/>
    <w:rPr>
      <w:color w:val="000000" w:themeColor="text1"/>
      <w:shd w:val="clear" w:color="auto" w:fill="F2F2F2" w:themeFill="background1" w:themeFillShade="F2"/>
    </w:rPr>
  </w:style>
  <w:style w:type="character" w:customStyle="1" w:styleId="BodyTextChar122">
    <w:name w:val="Body Text Char122"/>
    <w:basedOn w:val="DefaultParagraphFont"/>
    <w:rsid w:val="00C94050"/>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C94050"/>
    <w:rPr>
      <w:rFonts w:eastAsiaTheme="minorEastAsia"/>
    </w:rPr>
  </w:style>
  <w:style w:type="character" w:customStyle="1" w:styleId="MessageHeaderChar122">
    <w:name w:val="Message Header Char122"/>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C94050"/>
    <w:pPr>
      <w:jc w:val="center"/>
    </w:pPr>
  </w:style>
  <w:style w:type="character" w:customStyle="1" w:styleId="HeaderChar222">
    <w:name w:val="Header Char222"/>
    <w:basedOn w:val="DefaultParagraphFont"/>
    <w:uiPriority w:val="99"/>
    <w:rsid w:val="00C94050"/>
    <w:rPr>
      <w:rFonts w:ascii="Arial" w:hAnsi="Arial"/>
      <w:b/>
      <w:bCs/>
      <w:noProof/>
      <w:color w:val="000000"/>
      <w:lang w:val="en-US" w:eastAsia="en-US" w:bidi="ar-SA"/>
    </w:rPr>
  </w:style>
  <w:style w:type="paragraph" w:customStyle="1" w:styleId="Exar223">
    <w:name w:val="Exar223"/>
    <w:basedOn w:val="Footer"/>
    <w:rsid w:val="00C94050"/>
    <w:pPr>
      <w:tabs>
        <w:tab w:val="clear" w:pos="9360"/>
        <w:tab w:val="left" w:pos="720"/>
        <w:tab w:val="right" w:pos="8640"/>
      </w:tabs>
    </w:pPr>
    <w:rPr>
      <w:b/>
      <w:color w:val="2F4D87"/>
    </w:rPr>
  </w:style>
  <w:style w:type="paragraph" w:customStyle="1" w:styleId="Command113">
    <w:name w:val="Command11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C94050"/>
    <w:pPr>
      <w:tabs>
        <w:tab w:val="left" w:pos="2700"/>
      </w:tabs>
      <w:jc w:val="both"/>
    </w:pPr>
    <w:rPr>
      <w:szCs w:val="24"/>
    </w:rPr>
  </w:style>
  <w:style w:type="paragraph" w:customStyle="1" w:styleId="FooterCentered323">
    <w:name w:val="FooterCentered323"/>
    <w:basedOn w:val="Footer"/>
    <w:rsid w:val="00C94050"/>
    <w:pPr>
      <w:jc w:val="center"/>
    </w:pPr>
  </w:style>
  <w:style w:type="character" w:customStyle="1" w:styleId="HeaderChar322">
    <w:name w:val="Header Char322"/>
    <w:basedOn w:val="DefaultParagraphFont"/>
    <w:uiPriority w:val="99"/>
    <w:rsid w:val="00C94050"/>
    <w:rPr>
      <w:rFonts w:ascii="Arial" w:hAnsi="Arial"/>
      <w:b/>
      <w:bCs/>
      <w:noProof/>
      <w:color w:val="000000"/>
      <w:lang w:val="en-US" w:eastAsia="en-US" w:bidi="ar-SA"/>
    </w:rPr>
  </w:style>
  <w:style w:type="paragraph" w:customStyle="1" w:styleId="Exar323">
    <w:name w:val="Exar323"/>
    <w:basedOn w:val="Footer"/>
    <w:rsid w:val="00C94050"/>
    <w:pPr>
      <w:tabs>
        <w:tab w:val="clear" w:pos="9360"/>
        <w:tab w:val="left" w:pos="720"/>
        <w:tab w:val="right" w:pos="8640"/>
      </w:tabs>
    </w:pPr>
    <w:rPr>
      <w:b/>
      <w:color w:val="2F4D87"/>
    </w:rPr>
  </w:style>
  <w:style w:type="paragraph" w:customStyle="1" w:styleId="ImportantNote223">
    <w:name w:val="Important Note22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223">
    <w:name w:val="Body223"/>
    <w:qFormat/>
    <w:rsid w:val="00C94050"/>
    <w:pPr>
      <w:tabs>
        <w:tab w:val="left" w:pos="2700"/>
      </w:tabs>
      <w:jc w:val="both"/>
    </w:pPr>
    <w:rPr>
      <w:szCs w:val="24"/>
    </w:rPr>
  </w:style>
  <w:style w:type="paragraph" w:customStyle="1" w:styleId="Bullet1113">
    <w:name w:val="Bullet1113"/>
    <w:rsid w:val="00C94050"/>
    <w:pPr>
      <w:tabs>
        <w:tab w:val="left" w:pos="900"/>
      </w:tabs>
      <w:spacing w:before="120" w:line="280" w:lineRule="atLeast"/>
      <w:ind w:left="720" w:hanging="360"/>
    </w:pPr>
  </w:style>
  <w:style w:type="paragraph" w:customStyle="1" w:styleId="FooterCentered423">
    <w:name w:val="FooterCentered423"/>
    <w:basedOn w:val="Footer"/>
    <w:rsid w:val="00C94050"/>
    <w:pPr>
      <w:jc w:val="center"/>
    </w:pPr>
  </w:style>
  <w:style w:type="character" w:customStyle="1" w:styleId="HeaderChar422">
    <w:name w:val="Header Char422"/>
    <w:basedOn w:val="DefaultParagraphFont"/>
    <w:uiPriority w:val="99"/>
    <w:rsid w:val="00C94050"/>
    <w:rPr>
      <w:rFonts w:ascii="Arial" w:hAnsi="Arial"/>
      <w:b/>
      <w:bCs/>
      <w:noProof/>
      <w:color w:val="000000"/>
      <w:lang w:val="en-US" w:eastAsia="en-US" w:bidi="ar-SA"/>
    </w:rPr>
  </w:style>
  <w:style w:type="paragraph" w:customStyle="1" w:styleId="Exar423">
    <w:name w:val="Exar423"/>
    <w:basedOn w:val="Footer"/>
    <w:rsid w:val="00C94050"/>
    <w:pPr>
      <w:tabs>
        <w:tab w:val="clear" w:pos="9360"/>
        <w:tab w:val="left" w:pos="720"/>
        <w:tab w:val="right" w:pos="8640"/>
      </w:tabs>
    </w:pPr>
    <w:rPr>
      <w:b/>
      <w:color w:val="2F4D87"/>
    </w:rPr>
  </w:style>
  <w:style w:type="paragraph" w:customStyle="1" w:styleId="Command213">
    <w:name w:val="Command21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C94050"/>
    <w:rPr>
      <w:rFonts w:ascii="Arial" w:hAnsi="Arial" w:cs="Courier New"/>
      <w:b/>
      <w:sz w:val="20"/>
    </w:rPr>
  </w:style>
  <w:style w:type="character" w:customStyle="1" w:styleId="Heading1Char513">
    <w:name w:val="Heading 1 Char5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C94050"/>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C94050"/>
    <w:pPr>
      <w:tabs>
        <w:tab w:val="left" w:pos="2700"/>
      </w:tabs>
      <w:jc w:val="both"/>
    </w:pPr>
    <w:rPr>
      <w:szCs w:val="24"/>
    </w:rPr>
  </w:style>
  <w:style w:type="paragraph" w:customStyle="1" w:styleId="ImportantNote313">
    <w:name w:val="Important Note3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C94050"/>
    <w:rPr>
      <w:rFonts w:asciiTheme="majorHAnsi" w:eastAsiaTheme="majorEastAsia" w:hAnsiTheme="majorHAnsi" w:cstheme="majorBidi"/>
      <w:b/>
      <w:bCs/>
      <w:color w:val="000000" w:themeColor="text1"/>
    </w:rPr>
  </w:style>
  <w:style w:type="paragraph" w:customStyle="1" w:styleId="Body413">
    <w:name w:val="Body413"/>
    <w:qFormat/>
    <w:rsid w:val="00C94050"/>
    <w:pPr>
      <w:tabs>
        <w:tab w:val="left" w:pos="2700"/>
      </w:tabs>
      <w:jc w:val="both"/>
    </w:pPr>
    <w:rPr>
      <w:szCs w:val="24"/>
    </w:rPr>
  </w:style>
  <w:style w:type="paragraph" w:customStyle="1" w:styleId="Anchor122">
    <w:name w:val="Anchor122"/>
    <w:rsid w:val="00C94050"/>
    <w:pPr>
      <w:keepNext/>
      <w:tabs>
        <w:tab w:val="left" w:pos="360"/>
      </w:tabs>
      <w:spacing w:before="240"/>
    </w:pPr>
    <w:rPr>
      <w:rFonts w:ascii="Arial" w:hAnsi="Arial"/>
      <w:b/>
      <w:sz w:val="4"/>
      <w:szCs w:val="4"/>
    </w:rPr>
  </w:style>
  <w:style w:type="paragraph" w:customStyle="1" w:styleId="FooterCentered513">
    <w:name w:val="FooterCentered513"/>
    <w:basedOn w:val="Footer"/>
    <w:rsid w:val="00C94050"/>
    <w:pPr>
      <w:jc w:val="center"/>
    </w:pPr>
  </w:style>
  <w:style w:type="character" w:customStyle="1" w:styleId="HeaderChar513">
    <w:name w:val="Header Char513"/>
    <w:basedOn w:val="DefaultParagraphFont"/>
    <w:uiPriority w:val="99"/>
    <w:rsid w:val="00C94050"/>
    <w:rPr>
      <w:rFonts w:ascii="Arial" w:hAnsi="Arial"/>
      <w:b/>
      <w:bCs/>
      <w:noProof/>
      <w:color w:val="000000"/>
      <w:lang w:val="en-US" w:eastAsia="en-US" w:bidi="ar-SA"/>
    </w:rPr>
  </w:style>
  <w:style w:type="paragraph" w:customStyle="1" w:styleId="Exar513">
    <w:name w:val="Exar513"/>
    <w:basedOn w:val="Footer"/>
    <w:rsid w:val="00C94050"/>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C94050"/>
    <w:rPr>
      <w:rFonts w:ascii="Arial" w:hAnsi="Arial" w:cs="Courier New"/>
      <w:b/>
      <w:sz w:val="20"/>
    </w:rPr>
  </w:style>
  <w:style w:type="paragraph" w:customStyle="1" w:styleId="ImportantNote413">
    <w:name w:val="Important Note4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C94050"/>
    <w:rPr>
      <w:rFonts w:asciiTheme="majorHAnsi" w:eastAsiaTheme="majorEastAsia" w:hAnsiTheme="majorHAnsi" w:cstheme="majorBidi"/>
      <w:b/>
      <w:bCs/>
      <w:color w:val="000000" w:themeColor="text1"/>
    </w:rPr>
  </w:style>
  <w:style w:type="paragraph" w:customStyle="1" w:styleId="Body513">
    <w:name w:val="Body513"/>
    <w:qFormat/>
    <w:rsid w:val="00C94050"/>
    <w:pPr>
      <w:tabs>
        <w:tab w:val="left" w:pos="2700"/>
      </w:tabs>
      <w:jc w:val="both"/>
    </w:pPr>
    <w:rPr>
      <w:szCs w:val="24"/>
    </w:rPr>
  </w:style>
  <w:style w:type="paragraph" w:customStyle="1" w:styleId="Bullet1213">
    <w:name w:val="Bullet1213"/>
    <w:rsid w:val="00C94050"/>
    <w:pPr>
      <w:tabs>
        <w:tab w:val="left" w:pos="900"/>
      </w:tabs>
      <w:spacing w:before="120" w:line="280" w:lineRule="atLeast"/>
      <w:ind w:left="720" w:hanging="360"/>
    </w:pPr>
  </w:style>
  <w:style w:type="paragraph" w:customStyle="1" w:styleId="Command313">
    <w:name w:val="Command31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C94050"/>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613">
    <w:name w:val="Body613"/>
    <w:qFormat/>
    <w:rsid w:val="00C94050"/>
    <w:pPr>
      <w:tabs>
        <w:tab w:val="left" w:pos="2700"/>
      </w:tabs>
      <w:jc w:val="both"/>
    </w:pPr>
    <w:rPr>
      <w:szCs w:val="24"/>
    </w:rPr>
  </w:style>
  <w:style w:type="paragraph" w:customStyle="1" w:styleId="Bullet1313">
    <w:name w:val="Bullet1313"/>
    <w:rsid w:val="00C94050"/>
    <w:pPr>
      <w:tabs>
        <w:tab w:val="left" w:pos="900"/>
      </w:tabs>
      <w:spacing w:before="120" w:line="280" w:lineRule="atLeast"/>
      <w:ind w:left="720" w:hanging="360"/>
    </w:pPr>
  </w:style>
  <w:style w:type="paragraph" w:customStyle="1" w:styleId="FooterCentered613">
    <w:name w:val="FooterCentered613"/>
    <w:basedOn w:val="Footer"/>
    <w:rsid w:val="00C94050"/>
    <w:pPr>
      <w:jc w:val="center"/>
    </w:pPr>
  </w:style>
  <w:style w:type="character" w:customStyle="1" w:styleId="HeaderChar613">
    <w:name w:val="Header Char613"/>
    <w:basedOn w:val="DefaultParagraphFont"/>
    <w:uiPriority w:val="99"/>
    <w:rsid w:val="00C94050"/>
    <w:rPr>
      <w:rFonts w:ascii="Arial" w:hAnsi="Arial"/>
      <w:b/>
      <w:bCs/>
      <w:noProof/>
      <w:color w:val="000000"/>
      <w:lang w:val="en-US" w:eastAsia="en-US" w:bidi="ar-SA"/>
    </w:rPr>
  </w:style>
  <w:style w:type="paragraph" w:customStyle="1" w:styleId="Exar613">
    <w:name w:val="Exar613"/>
    <w:basedOn w:val="Footer"/>
    <w:rsid w:val="00C94050"/>
    <w:pPr>
      <w:tabs>
        <w:tab w:val="clear" w:pos="9360"/>
        <w:tab w:val="left" w:pos="720"/>
        <w:tab w:val="right" w:pos="8640"/>
      </w:tabs>
    </w:pPr>
    <w:rPr>
      <w:b/>
      <w:color w:val="2F4D87"/>
    </w:rPr>
  </w:style>
  <w:style w:type="paragraph" w:customStyle="1" w:styleId="Command413">
    <w:name w:val="Command41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C94050"/>
    <w:pPr>
      <w:jc w:val="center"/>
    </w:pPr>
  </w:style>
  <w:style w:type="character" w:customStyle="1" w:styleId="HeaderChar713">
    <w:name w:val="Header Char713"/>
    <w:basedOn w:val="DefaultParagraphFont"/>
    <w:uiPriority w:val="99"/>
    <w:rsid w:val="00C94050"/>
    <w:rPr>
      <w:rFonts w:ascii="Arial" w:hAnsi="Arial"/>
      <w:b/>
      <w:bCs/>
      <w:noProof/>
      <w:color w:val="000000"/>
      <w:lang w:val="en-US" w:eastAsia="en-US" w:bidi="ar-SA"/>
    </w:rPr>
  </w:style>
  <w:style w:type="paragraph" w:customStyle="1" w:styleId="Exar713">
    <w:name w:val="Exar713"/>
    <w:basedOn w:val="Footer"/>
    <w:rsid w:val="00C94050"/>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C94050"/>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C94050"/>
    <w:pPr>
      <w:tabs>
        <w:tab w:val="left" w:pos="2700"/>
      </w:tabs>
      <w:jc w:val="both"/>
    </w:pPr>
    <w:rPr>
      <w:szCs w:val="24"/>
    </w:rPr>
  </w:style>
  <w:style w:type="paragraph" w:customStyle="1" w:styleId="Anchor213">
    <w:name w:val="Anchor213"/>
    <w:rsid w:val="00C94050"/>
    <w:pPr>
      <w:keepNext/>
      <w:tabs>
        <w:tab w:val="left" w:pos="360"/>
      </w:tabs>
      <w:spacing w:before="240"/>
    </w:pPr>
    <w:rPr>
      <w:rFonts w:ascii="Arial" w:hAnsi="Arial"/>
      <w:b/>
      <w:sz w:val="4"/>
      <w:szCs w:val="4"/>
    </w:rPr>
  </w:style>
  <w:style w:type="paragraph" w:customStyle="1" w:styleId="Bullet1413">
    <w:name w:val="Bullet1413"/>
    <w:rsid w:val="00C94050"/>
    <w:pPr>
      <w:tabs>
        <w:tab w:val="left" w:pos="900"/>
      </w:tabs>
      <w:spacing w:before="120" w:line="280" w:lineRule="atLeast"/>
      <w:ind w:left="720" w:hanging="360"/>
    </w:pPr>
  </w:style>
  <w:style w:type="paragraph" w:customStyle="1" w:styleId="Bullet2113">
    <w:name w:val="Bullet2113"/>
    <w:rsid w:val="00C94050"/>
    <w:pPr>
      <w:spacing w:before="120"/>
      <w:ind w:left="1440" w:hanging="360"/>
    </w:pPr>
  </w:style>
  <w:style w:type="paragraph" w:customStyle="1" w:styleId="Bullet3113">
    <w:name w:val="Bullet3113"/>
    <w:rsid w:val="00C94050"/>
    <w:pPr>
      <w:tabs>
        <w:tab w:val="num" w:pos="1800"/>
      </w:tabs>
      <w:spacing w:before="120"/>
      <w:ind w:left="1800" w:hanging="360"/>
    </w:pPr>
  </w:style>
  <w:style w:type="paragraph" w:customStyle="1" w:styleId="Caution113">
    <w:name w:val="Caution113"/>
    <w:basedOn w:val="Normal"/>
    <w:rsid w:val="00C94050"/>
    <w:pPr>
      <w:tabs>
        <w:tab w:val="left" w:pos="936"/>
      </w:tabs>
      <w:ind w:right="864"/>
      <w:jc w:val="both"/>
    </w:pPr>
    <w:rPr>
      <w:rFonts w:ascii="Arial" w:hAnsi="Arial"/>
      <w:b/>
    </w:rPr>
  </w:style>
  <w:style w:type="paragraph" w:customStyle="1" w:styleId="CellBody113">
    <w:name w:val="CellBody113"/>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C94050"/>
    <w:pPr>
      <w:tabs>
        <w:tab w:val="left" w:pos="538"/>
      </w:tabs>
      <w:ind w:left="538" w:hanging="360"/>
    </w:pPr>
    <w:rPr>
      <w:sz w:val="18"/>
      <w:szCs w:val="18"/>
    </w:rPr>
  </w:style>
  <w:style w:type="paragraph" w:customStyle="1" w:styleId="CellHeading113">
    <w:name w:val="CellHeading113"/>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C94050"/>
    <w:pPr>
      <w:ind w:left="360" w:right="432"/>
    </w:pPr>
    <w:rPr>
      <w:sz w:val="18"/>
      <w:szCs w:val="18"/>
    </w:rPr>
  </w:style>
  <w:style w:type="paragraph" w:customStyle="1" w:styleId="Code113">
    <w:name w:val="Code113"/>
    <w:basedOn w:val="Normal"/>
    <w:rsid w:val="00C94050"/>
    <w:pPr>
      <w:tabs>
        <w:tab w:val="left" w:pos="3600"/>
        <w:tab w:val="left" w:pos="5760"/>
      </w:tabs>
    </w:pPr>
    <w:rPr>
      <w:rFonts w:ascii="Courier New" w:hAnsi="Courier New"/>
      <w:sz w:val="18"/>
      <w:szCs w:val="16"/>
    </w:rPr>
  </w:style>
  <w:style w:type="paragraph" w:customStyle="1" w:styleId="Equation113">
    <w:name w:val="Equation113"/>
    <w:rsid w:val="00C94050"/>
    <w:pPr>
      <w:tabs>
        <w:tab w:val="num" w:pos="720"/>
      </w:tabs>
      <w:spacing w:before="240" w:after="240"/>
      <w:ind w:left="864" w:hanging="504"/>
    </w:pPr>
    <w:rPr>
      <w:i/>
    </w:rPr>
  </w:style>
  <w:style w:type="paragraph" w:customStyle="1" w:styleId="Figure113">
    <w:name w:val="Figure113"/>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C94050"/>
    <w:pPr>
      <w:jc w:val="center"/>
    </w:pPr>
    <w:rPr>
      <w:rFonts w:ascii="Arial" w:hAnsi="Arial" w:cs="Helvetica"/>
      <w:sz w:val="16"/>
      <w:szCs w:val="16"/>
    </w:rPr>
  </w:style>
  <w:style w:type="character" w:customStyle="1" w:styleId="FooterChar212">
    <w:name w:val="Footer Char212"/>
    <w:basedOn w:val="DefaultParagraphFont"/>
    <w:uiPriority w:val="99"/>
    <w:rsid w:val="00C94050"/>
    <w:rPr>
      <w:rFonts w:ascii="Arial" w:hAnsi="Arial"/>
      <w:color w:val="000000"/>
      <w:sz w:val="16"/>
      <w:szCs w:val="16"/>
      <w:lang w:val="en-US" w:eastAsia="en-US" w:bidi="ar-SA"/>
    </w:rPr>
  </w:style>
  <w:style w:type="paragraph" w:customStyle="1" w:styleId="Footnote113">
    <w:name w:val="Footnote113"/>
    <w:basedOn w:val="Normal"/>
    <w:rsid w:val="00C94050"/>
    <w:pPr>
      <w:tabs>
        <w:tab w:val="left" w:pos="115"/>
        <w:tab w:val="left" w:pos="288"/>
      </w:tabs>
      <w:ind w:left="2333" w:hanging="173"/>
    </w:pPr>
    <w:rPr>
      <w:sz w:val="15"/>
      <w:szCs w:val="15"/>
    </w:rPr>
  </w:style>
  <w:style w:type="paragraph" w:customStyle="1" w:styleId="GlossTerm113">
    <w:name w:val="GlossTerm113"/>
    <w:basedOn w:val="Normal"/>
    <w:rsid w:val="00C94050"/>
    <w:rPr>
      <w:b/>
    </w:rPr>
  </w:style>
  <w:style w:type="paragraph" w:customStyle="1" w:styleId="HeadingFeature113">
    <w:name w:val="HeadingFeature113"/>
    <w:next w:val="Body"/>
    <w:rsid w:val="00C94050"/>
    <w:pPr>
      <w:spacing w:before="360" w:after="240"/>
    </w:pPr>
    <w:rPr>
      <w:rFonts w:ascii="Arial" w:hAnsi="Arial"/>
      <w:b/>
      <w:color w:val="2F4D87"/>
      <w:sz w:val="24"/>
    </w:rPr>
  </w:style>
  <w:style w:type="paragraph" w:customStyle="1" w:styleId="Indent1113">
    <w:name w:val="Indent1113"/>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C94050"/>
    <w:pPr>
      <w:tabs>
        <w:tab w:val="left" w:pos="1440"/>
      </w:tabs>
      <w:spacing w:before="120"/>
    </w:pPr>
    <w:rPr>
      <w:b/>
      <w:color w:val="2F4D87"/>
    </w:rPr>
  </w:style>
  <w:style w:type="paragraph" w:customStyle="1" w:styleId="RegisterDef113">
    <w:name w:val="Register Def113"/>
    <w:rsid w:val="00C94050"/>
    <w:pPr>
      <w:tabs>
        <w:tab w:val="center" w:pos="2160"/>
        <w:tab w:val="right" w:pos="6480"/>
      </w:tabs>
      <w:spacing w:before="240" w:after="240"/>
      <w:ind w:left="360"/>
    </w:pPr>
    <w:rPr>
      <w:rFonts w:ascii="Arial" w:hAnsi="Arial"/>
    </w:rPr>
  </w:style>
  <w:style w:type="paragraph" w:customStyle="1" w:styleId="Step2113">
    <w:name w:val="Step2113"/>
    <w:rsid w:val="00C94050"/>
    <w:pPr>
      <w:tabs>
        <w:tab w:val="left" w:pos="720"/>
        <w:tab w:val="right" w:pos="864"/>
        <w:tab w:val="left" w:pos="1080"/>
      </w:tabs>
      <w:ind w:left="1080" w:hanging="360"/>
    </w:pPr>
    <w:rPr>
      <w:rFonts w:ascii="Arial" w:hAnsi="Arial"/>
      <w:b/>
    </w:rPr>
  </w:style>
  <w:style w:type="paragraph" w:customStyle="1" w:styleId="Step3113">
    <w:name w:val="Step3113"/>
    <w:rsid w:val="00C94050"/>
    <w:pPr>
      <w:tabs>
        <w:tab w:val="num" w:pos="1440"/>
      </w:tabs>
      <w:ind w:left="1440" w:hanging="180"/>
    </w:pPr>
    <w:rPr>
      <w:rFonts w:ascii="Arial" w:hAnsi="Arial"/>
      <w:b/>
    </w:rPr>
  </w:style>
  <w:style w:type="paragraph" w:customStyle="1" w:styleId="TableFootnote113">
    <w:name w:val="TableFootnote113"/>
    <w:rsid w:val="00C94050"/>
    <w:pPr>
      <w:tabs>
        <w:tab w:val="left" w:pos="1743"/>
        <w:tab w:val="left" w:pos="1930"/>
      </w:tabs>
      <w:spacing w:before="240" w:after="240"/>
      <w:ind w:left="1742" w:hanging="187"/>
    </w:pPr>
    <w:rPr>
      <w:sz w:val="15"/>
      <w:szCs w:val="15"/>
    </w:rPr>
  </w:style>
  <w:style w:type="paragraph" w:customStyle="1" w:styleId="TableTitle113">
    <w:name w:val="TableTitle113"/>
    <w:rsid w:val="00C94050"/>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C94050"/>
    <w:pPr>
      <w:jc w:val="center"/>
    </w:pPr>
  </w:style>
  <w:style w:type="character" w:customStyle="1" w:styleId="Register112">
    <w:name w:val="Register112"/>
    <w:basedOn w:val="DefaultParagraphFont"/>
    <w:rsid w:val="00C94050"/>
    <w:rPr>
      <w:rFonts w:ascii="Arial" w:hAnsi="Arial"/>
      <w:b/>
      <w:sz w:val="20"/>
      <w:szCs w:val="20"/>
    </w:rPr>
  </w:style>
  <w:style w:type="paragraph" w:customStyle="1" w:styleId="HeadingPreface113">
    <w:name w:val="HeadingPreface113"/>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C94050"/>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C94050"/>
    <w:pPr>
      <w:spacing w:before="720" w:after="720" w:line="720" w:lineRule="exact"/>
      <w:ind w:left="432"/>
    </w:pPr>
    <w:rPr>
      <w:rFonts w:ascii="Arial" w:hAnsi="Arial"/>
      <w:b/>
      <w:color w:val="2F4D87"/>
      <w:sz w:val="44"/>
    </w:rPr>
  </w:style>
  <w:style w:type="paragraph" w:customStyle="1" w:styleId="BookTitle2113">
    <w:name w:val="BookTitle2113"/>
    <w:next w:val="Body"/>
    <w:rsid w:val="00C94050"/>
    <w:pPr>
      <w:spacing w:before="520" w:after="480" w:line="520" w:lineRule="exact"/>
      <w:ind w:left="432"/>
    </w:pPr>
    <w:rPr>
      <w:rFonts w:ascii="Arial" w:hAnsi="Arial"/>
      <w:b/>
      <w:color w:val="2F4D87"/>
      <w:sz w:val="40"/>
    </w:rPr>
  </w:style>
  <w:style w:type="paragraph" w:customStyle="1" w:styleId="DocumentType113">
    <w:name w:val="Document Type113"/>
    <w:rsid w:val="00C94050"/>
    <w:pPr>
      <w:spacing w:before="600" w:after="600" w:line="580" w:lineRule="exact"/>
      <w:ind w:left="432"/>
    </w:pPr>
    <w:rPr>
      <w:rFonts w:ascii="Arial" w:hAnsi="Arial"/>
      <w:b/>
      <w:sz w:val="36"/>
    </w:rPr>
  </w:style>
  <w:style w:type="paragraph" w:customStyle="1" w:styleId="InternalUseCover113">
    <w:name w:val="Internal Use Cover113"/>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C94050"/>
    <w:rPr>
      <w:rFonts w:ascii="Arial" w:hAnsi="Arial"/>
      <w:b/>
      <w:bCs/>
      <w:noProof/>
      <w:color w:val="000000"/>
      <w:lang w:val="en-US" w:eastAsia="en-US" w:bidi="ar-SA"/>
    </w:rPr>
  </w:style>
  <w:style w:type="paragraph" w:customStyle="1" w:styleId="GlossText113">
    <w:name w:val="GlossText113"/>
    <w:basedOn w:val="Normal"/>
    <w:rsid w:val="00C94050"/>
    <w:pPr>
      <w:tabs>
        <w:tab w:val="left" w:pos="1800"/>
      </w:tabs>
      <w:ind w:left="432"/>
    </w:pPr>
  </w:style>
  <w:style w:type="paragraph" w:customStyle="1" w:styleId="Exar813">
    <w:name w:val="Exar813"/>
    <w:basedOn w:val="Footer"/>
    <w:rsid w:val="00C94050"/>
    <w:pPr>
      <w:tabs>
        <w:tab w:val="clear" w:pos="9360"/>
        <w:tab w:val="left" w:pos="720"/>
        <w:tab w:val="right" w:pos="8640"/>
      </w:tabs>
    </w:pPr>
    <w:rPr>
      <w:b/>
      <w:color w:val="2F4D87"/>
    </w:rPr>
  </w:style>
  <w:style w:type="paragraph" w:customStyle="1" w:styleId="CONFIDENTIAL113">
    <w:name w:val="CONFIDENTIAL113"/>
    <w:rsid w:val="00C94050"/>
    <w:pPr>
      <w:jc w:val="right"/>
    </w:pPr>
    <w:rPr>
      <w:rFonts w:ascii="Arial" w:hAnsi="Arial"/>
      <w:b/>
      <w:color w:val="2F4D87"/>
      <w:sz w:val="44"/>
    </w:rPr>
  </w:style>
  <w:style w:type="character" w:customStyle="1" w:styleId="SIGNAL112">
    <w:name w:val="SIGNAL112"/>
    <w:rsid w:val="00C94050"/>
    <w:rPr>
      <w:rFonts w:ascii="Verdana" w:hAnsi="Verdana"/>
      <w:b/>
      <w:smallCaps/>
      <w:color w:val="000000"/>
      <w:sz w:val="20"/>
    </w:rPr>
  </w:style>
  <w:style w:type="paragraph" w:customStyle="1" w:styleId="Notetext113">
    <w:name w:val="Notetext113"/>
    <w:next w:val="Body"/>
    <w:rsid w:val="00C94050"/>
    <w:pPr>
      <w:ind w:left="547" w:right="1080"/>
      <w:jc w:val="both"/>
    </w:pPr>
  </w:style>
  <w:style w:type="paragraph" w:customStyle="1" w:styleId="PageNumbereven113">
    <w:name w:val="Page Number(even)113"/>
    <w:basedOn w:val="Footer"/>
    <w:semiHidden/>
    <w:rsid w:val="00C94050"/>
  </w:style>
  <w:style w:type="paragraph" w:customStyle="1" w:styleId="Headereven113">
    <w:name w:val="Header(even)113"/>
    <w:basedOn w:val="Header"/>
    <w:rsid w:val="00C94050"/>
    <w:pPr>
      <w:tabs>
        <w:tab w:val="clear" w:pos="9270"/>
      </w:tabs>
    </w:pPr>
  </w:style>
  <w:style w:type="paragraph" w:customStyle="1" w:styleId="Footereven113">
    <w:name w:val="Footer(even)113"/>
    <w:basedOn w:val="Footer"/>
    <w:rsid w:val="00C94050"/>
    <w:pPr>
      <w:ind w:right="-90"/>
    </w:pPr>
  </w:style>
  <w:style w:type="paragraph" w:customStyle="1" w:styleId="Glossary113">
    <w:name w:val="Glossary113"/>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C94050"/>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C94050"/>
    <w:rPr>
      <w:rFonts w:ascii="Arial" w:hAnsi="Arial"/>
      <w:b/>
      <w:caps/>
      <w:sz w:val="22"/>
      <w:szCs w:val="20"/>
    </w:rPr>
  </w:style>
  <w:style w:type="paragraph" w:customStyle="1" w:styleId="HeaderNumber113">
    <w:name w:val="HeaderNumber113"/>
    <w:rsid w:val="00C94050"/>
    <w:rPr>
      <w:rFonts w:ascii="Arial" w:hAnsi="Arial"/>
      <w:b/>
      <w:color w:val="002B5C"/>
      <w:sz w:val="48"/>
    </w:rPr>
  </w:style>
  <w:style w:type="paragraph" w:customStyle="1" w:styleId="Addendum2113">
    <w:name w:val="Addendum2113"/>
    <w:next w:val="SpecNo"/>
    <w:rsid w:val="00C94050"/>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C94050"/>
  </w:style>
  <w:style w:type="paragraph" w:customStyle="1" w:styleId="SpecNo1130">
    <w:name w:val="SpecNo113"/>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C94050"/>
    <w:pPr>
      <w:spacing w:before="120"/>
      <w:ind w:left="1800" w:hanging="1800"/>
    </w:pPr>
  </w:style>
  <w:style w:type="paragraph" w:customStyle="1" w:styleId="Addendum1131">
    <w:name w:val="Addendum+113"/>
    <w:basedOn w:val="Addendum"/>
    <w:next w:val="Body"/>
    <w:rsid w:val="00C94050"/>
    <w:pPr>
      <w:numPr>
        <w:numId w:val="0"/>
      </w:numPr>
      <w:tabs>
        <w:tab w:val="num" w:pos="720"/>
      </w:tabs>
      <w:ind w:left="360" w:hanging="360"/>
    </w:pPr>
    <w:rPr>
      <w:sz w:val="44"/>
    </w:rPr>
  </w:style>
  <w:style w:type="paragraph" w:customStyle="1" w:styleId="DocChangeNo113">
    <w:name w:val="DocChangeNo.+113"/>
    <w:basedOn w:val="DocChangeNo"/>
    <w:rsid w:val="00C94050"/>
    <w:pPr>
      <w:numPr>
        <w:numId w:val="0"/>
      </w:numPr>
      <w:ind w:left="1260" w:hanging="1260"/>
    </w:pPr>
  </w:style>
  <w:style w:type="paragraph" w:customStyle="1" w:styleId="DocChangeNo1130">
    <w:name w:val="DocChangeNo.113"/>
    <w:next w:val="DocChangeNo0"/>
    <w:rsid w:val="00C94050"/>
    <w:pPr>
      <w:tabs>
        <w:tab w:val="num" w:pos="1260"/>
      </w:tabs>
      <w:spacing w:before="120"/>
      <w:ind w:left="1260" w:hanging="1260"/>
    </w:pPr>
  </w:style>
  <w:style w:type="paragraph" w:customStyle="1" w:styleId="Addendum21130">
    <w:name w:val="Addendum2+113"/>
    <w:basedOn w:val="Addendum2"/>
    <w:rsid w:val="00C94050"/>
    <w:rPr>
      <w:sz w:val="32"/>
    </w:rPr>
  </w:style>
  <w:style w:type="paragraph" w:customStyle="1" w:styleId="CellHeadingUnder113">
    <w:name w:val="CellHeadingUnder113"/>
    <w:basedOn w:val="CellHeading"/>
    <w:next w:val="CellBody"/>
    <w:rsid w:val="00C94050"/>
    <w:rPr>
      <w:u w:val="single"/>
    </w:rPr>
  </w:style>
  <w:style w:type="paragraph" w:customStyle="1" w:styleId="CellNoteHeading113">
    <w:name w:val="CellNoteHeading113"/>
    <w:next w:val="CellNote"/>
    <w:rsid w:val="00C94050"/>
    <w:pPr>
      <w:tabs>
        <w:tab w:val="num" w:pos="648"/>
      </w:tabs>
      <w:ind w:left="648" w:hanging="648"/>
    </w:pPr>
    <w:rPr>
      <w:rFonts w:ascii="Arial" w:hAnsi="Arial"/>
      <w:b/>
      <w:szCs w:val="18"/>
    </w:rPr>
  </w:style>
  <w:style w:type="character" w:customStyle="1" w:styleId="Function112">
    <w:name w:val="Function112"/>
    <w:basedOn w:val="DefaultParagraphFont"/>
    <w:rsid w:val="00C94050"/>
    <w:rPr>
      <w:rFonts w:ascii="Courier New" w:hAnsi="Courier New"/>
      <w:b/>
      <w:sz w:val="20"/>
    </w:rPr>
  </w:style>
  <w:style w:type="paragraph" w:customStyle="1" w:styleId="CellHeadingFieldDesc113">
    <w:name w:val="CellHeadingField|Desc113"/>
    <w:rsid w:val="00C94050"/>
    <w:rPr>
      <w:rFonts w:ascii="Arial" w:hAnsi="Arial"/>
      <w:b/>
    </w:rPr>
  </w:style>
  <w:style w:type="character" w:customStyle="1" w:styleId="REGISTERBITFIELD1120">
    <w:name w:val="REGISTER|BIT|FIELD112"/>
    <w:basedOn w:val="DefaultParagraphFont"/>
    <w:rsid w:val="00C94050"/>
    <w:rPr>
      <w:rFonts w:ascii="Arial" w:hAnsi="Arial"/>
      <w:b/>
      <w:caps/>
      <w:sz w:val="20"/>
      <w:szCs w:val="20"/>
    </w:rPr>
  </w:style>
  <w:style w:type="paragraph" w:customStyle="1" w:styleId="REGISTERBITFIELDCELL113">
    <w:name w:val="REGISTER|BIT|FIELDCELL113"/>
    <w:basedOn w:val="CellBody"/>
    <w:rsid w:val="00C94050"/>
    <w:rPr>
      <w:rFonts w:ascii="Arial" w:hAnsi="Arial"/>
      <w:b/>
      <w:caps/>
    </w:rPr>
  </w:style>
  <w:style w:type="paragraph" w:customStyle="1" w:styleId="Contents113">
    <w:name w:val="Contents113"/>
    <w:basedOn w:val="Title"/>
    <w:rsid w:val="00C94050"/>
    <w:pPr>
      <w:pageBreakBefore/>
    </w:pPr>
    <w:rPr>
      <w:rFonts w:ascii="Palatino Linotype" w:hAnsi="Palatino Linotype"/>
      <w:szCs w:val="40"/>
    </w:rPr>
  </w:style>
  <w:style w:type="paragraph" w:customStyle="1" w:styleId="ExarConfidential113">
    <w:name w:val="Exar Confidential113"/>
    <w:basedOn w:val="Footer"/>
    <w:rsid w:val="00C94050"/>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C94050"/>
    <w:rPr>
      <w:rFonts w:ascii="Arial" w:eastAsiaTheme="minorEastAsia" w:hAnsi="Arial"/>
      <w:b/>
      <w:bCs/>
      <w:color w:val="2F4D87"/>
      <w:sz w:val="16"/>
      <w:szCs w:val="16"/>
      <w:lang w:val="en-US" w:eastAsia="en-US" w:bidi="ar-SA"/>
    </w:rPr>
  </w:style>
  <w:style w:type="table" w:customStyle="1" w:styleId="HifnTable113">
    <w:name w:val="Hifn Table113"/>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C94050"/>
    <w:rPr>
      <w:rFonts w:ascii="Arial" w:hAnsi="Arial"/>
      <w:sz w:val="16"/>
    </w:rPr>
  </w:style>
  <w:style w:type="character" w:customStyle="1" w:styleId="Address112">
    <w:name w:val="Address112"/>
    <w:basedOn w:val="DefaultParagraphFont"/>
    <w:rsid w:val="00C94050"/>
    <w:rPr>
      <w:rFonts w:ascii="Arial" w:hAnsi="Arial"/>
      <w:i/>
      <w:sz w:val="22"/>
    </w:rPr>
  </w:style>
  <w:style w:type="paragraph" w:customStyle="1" w:styleId="Preliminary113">
    <w:name w:val="Preliminary113"/>
    <w:rsid w:val="00C94050"/>
    <w:pPr>
      <w:jc w:val="center"/>
    </w:pPr>
    <w:rPr>
      <w:rFonts w:ascii="Arial" w:hAnsi="Arial"/>
      <w:b/>
      <w:color w:val="002B5C"/>
      <w:sz w:val="16"/>
      <w:szCs w:val="16"/>
    </w:rPr>
  </w:style>
  <w:style w:type="character" w:customStyle="1" w:styleId="PreliminaryChar112">
    <w:name w:val="Preliminary Char112"/>
    <w:basedOn w:val="DefaultParagraphFont"/>
    <w:rsid w:val="00C94050"/>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C94050"/>
    <w:rPr>
      <w:rFonts w:ascii="Tahoma" w:hAnsi="Tahoma" w:cs="Tahoma"/>
      <w:sz w:val="16"/>
      <w:szCs w:val="16"/>
    </w:rPr>
  </w:style>
  <w:style w:type="paragraph" w:customStyle="1" w:styleId="Appendix1130">
    <w:name w:val="Appendix113"/>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C94050"/>
  </w:style>
  <w:style w:type="character" w:customStyle="1" w:styleId="CommentSubjectChar213">
    <w:name w:val="Comment Subject Char213"/>
    <w:basedOn w:val="CommentTextChar"/>
    <w:uiPriority w:val="99"/>
    <w:semiHidden/>
    <w:rsid w:val="00C94050"/>
    <w:rPr>
      <w:rFonts w:eastAsiaTheme="minorEastAsia"/>
      <w:b/>
    </w:rPr>
  </w:style>
  <w:style w:type="paragraph" w:customStyle="1" w:styleId="copyright113">
    <w:name w:val="copyright113"/>
    <w:basedOn w:val="Body"/>
    <w:rsid w:val="00C94050"/>
    <w:pPr>
      <w:tabs>
        <w:tab w:val="left" w:pos="9360"/>
      </w:tabs>
    </w:pPr>
    <w:rPr>
      <w:sz w:val="14"/>
      <w:szCs w:val="14"/>
    </w:rPr>
  </w:style>
  <w:style w:type="paragraph" w:customStyle="1" w:styleId="FunctionCall113">
    <w:name w:val="Function Call113"/>
    <w:next w:val="Body"/>
    <w:rsid w:val="00C94050"/>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C94050"/>
    <w:pPr>
      <w:numPr>
        <w:numId w:val="0"/>
      </w:numPr>
      <w:tabs>
        <w:tab w:val="num" w:pos="720"/>
        <w:tab w:val="num" w:pos="1440"/>
      </w:tabs>
      <w:ind w:left="720" w:hanging="720"/>
    </w:pPr>
  </w:style>
  <w:style w:type="paragraph" w:customStyle="1" w:styleId="Appendix2113">
    <w:name w:val="Appendix 2113"/>
    <w:basedOn w:val="Appendix1"/>
    <w:next w:val="Body"/>
    <w:rsid w:val="00C94050"/>
    <w:pPr>
      <w:numPr>
        <w:numId w:val="0"/>
      </w:numPr>
      <w:tabs>
        <w:tab w:val="num" w:pos="918"/>
      </w:tabs>
      <w:ind w:left="864" w:hanging="864"/>
    </w:pPr>
  </w:style>
  <w:style w:type="table" w:customStyle="1" w:styleId="HifnParameter113">
    <w:name w:val="Hifn Parameter113"/>
    <w:basedOn w:val="TableNormal"/>
    <w:rsid w:val="00C94050"/>
    <w:rPr>
      <w:sz w:val="18"/>
    </w:rPr>
    <w:tblPr/>
  </w:style>
  <w:style w:type="paragraph" w:customStyle="1" w:styleId="CellHeadingBlue113">
    <w:name w:val="Cell Heading Blue113"/>
    <w:basedOn w:val="CellHeading"/>
    <w:next w:val="Body"/>
    <w:rsid w:val="00C94050"/>
    <w:pPr>
      <w:tabs>
        <w:tab w:val="clear" w:pos="720"/>
      </w:tabs>
    </w:pPr>
    <w:rPr>
      <w:color w:val="2F4D87"/>
      <w:sz w:val="18"/>
    </w:rPr>
  </w:style>
  <w:style w:type="paragraph" w:customStyle="1" w:styleId="ListNumber2113">
    <w:name w:val="ListNumber2113"/>
    <w:basedOn w:val="Body"/>
    <w:rsid w:val="00C94050"/>
    <w:pPr>
      <w:ind w:left="1440" w:hanging="360"/>
    </w:pPr>
  </w:style>
  <w:style w:type="paragraph" w:customStyle="1" w:styleId="Command513">
    <w:name w:val="Command51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C94050"/>
    <w:rPr>
      <w:rFonts w:ascii="Courier New" w:hAnsi="Courier New" w:cs="Courier New"/>
      <w:color w:val="auto"/>
      <w:kern w:val="0"/>
    </w:rPr>
  </w:style>
  <w:style w:type="character" w:customStyle="1" w:styleId="MessageCommand112">
    <w:name w:val="Message Command112"/>
    <w:basedOn w:val="DefaultParagraphFont"/>
    <w:uiPriority w:val="1"/>
    <w:qFormat/>
    <w:rsid w:val="00C94050"/>
    <w:rPr>
      <w:rFonts w:ascii="Courier New" w:hAnsi="Courier New" w:cs="Courier New"/>
    </w:rPr>
  </w:style>
  <w:style w:type="character" w:customStyle="1" w:styleId="apple-style-span112">
    <w:name w:val="apple-style-span112"/>
    <w:basedOn w:val="DefaultParagraphFont"/>
    <w:rsid w:val="00C94050"/>
  </w:style>
  <w:style w:type="character" w:customStyle="1" w:styleId="apple-converted-space112">
    <w:name w:val="apple-converted-space112"/>
    <w:basedOn w:val="DefaultParagraphFont"/>
    <w:rsid w:val="00C94050"/>
  </w:style>
  <w:style w:type="character" w:customStyle="1" w:styleId="SubtitleChar213">
    <w:name w:val="Subtitle Char213"/>
    <w:basedOn w:val="DefaultParagraphFont"/>
    <w:uiPriority w:val="11"/>
    <w:rsid w:val="00C94050"/>
    <w:rPr>
      <w:color w:val="5A5A5A" w:themeColor="text1" w:themeTint="A5"/>
      <w:spacing w:val="10"/>
    </w:rPr>
  </w:style>
  <w:style w:type="character" w:customStyle="1" w:styleId="QuoteChar213">
    <w:name w:val="Quote Char213"/>
    <w:basedOn w:val="DefaultParagraphFont"/>
    <w:uiPriority w:val="29"/>
    <w:rsid w:val="00C94050"/>
    <w:rPr>
      <w:i/>
      <w:iCs/>
      <w:color w:val="000000" w:themeColor="text1"/>
    </w:rPr>
  </w:style>
  <w:style w:type="character" w:customStyle="1" w:styleId="IntenseQuoteChar213">
    <w:name w:val="Intense Quote Char213"/>
    <w:basedOn w:val="DefaultParagraphFont"/>
    <w:uiPriority w:val="30"/>
    <w:rsid w:val="00C94050"/>
    <w:rPr>
      <w:color w:val="000000" w:themeColor="text1"/>
      <w:shd w:val="clear" w:color="auto" w:fill="F2F2F2" w:themeFill="background1" w:themeFillShade="F2"/>
    </w:rPr>
  </w:style>
  <w:style w:type="character" w:customStyle="1" w:styleId="highlight112">
    <w:name w:val="highlight112"/>
    <w:basedOn w:val="DefaultParagraphFont"/>
    <w:rsid w:val="00C94050"/>
  </w:style>
  <w:style w:type="paragraph" w:customStyle="1" w:styleId="Default113">
    <w:name w:val="Default113"/>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C94050"/>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C94050"/>
    <w:pPr>
      <w:spacing w:before="360"/>
    </w:pPr>
    <w:rPr>
      <w:i/>
      <w:sz w:val="36"/>
    </w:rPr>
  </w:style>
  <w:style w:type="paragraph" w:customStyle="1" w:styleId="Heading2nonumber113">
    <w:name w:val="Heading 2 no number113"/>
    <w:basedOn w:val="Heading2"/>
    <w:next w:val="Body"/>
    <w:rsid w:val="00C94050"/>
    <w:pPr>
      <w:numPr>
        <w:ilvl w:val="0"/>
        <w:numId w:val="0"/>
      </w:numPr>
      <w:suppressLineNumbers/>
      <w:outlineLvl w:val="9"/>
    </w:pPr>
  </w:style>
  <w:style w:type="paragraph" w:customStyle="1" w:styleId="DocumentRevision113">
    <w:name w:val="Document Revision113"/>
    <w:basedOn w:val="Body"/>
    <w:qFormat/>
    <w:rsid w:val="00C94050"/>
    <w:pPr>
      <w:tabs>
        <w:tab w:val="clear" w:pos="2700"/>
        <w:tab w:val="left" w:pos="1440"/>
        <w:tab w:val="left" w:pos="2160"/>
      </w:tabs>
    </w:pPr>
    <w:rPr>
      <w:b/>
      <w:sz w:val="24"/>
    </w:rPr>
  </w:style>
  <w:style w:type="table" w:customStyle="1" w:styleId="ListTable3-Accent11113">
    <w:name w:val="List Table 3 - Accent 11113"/>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C94050"/>
    <w:rPr>
      <w:rFonts w:ascii="Arial" w:hAnsi="Arial" w:cs="Courier New"/>
      <w:b/>
      <w:sz w:val="20"/>
    </w:rPr>
  </w:style>
  <w:style w:type="paragraph" w:customStyle="1" w:styleId="ImportantNote613">
    <w:name w:val="Important Note6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C94050"/>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C94050"/>
    <w:pPr>
      <w:spacing w:after="200"/>
    </w:pPr>
    <w:rPr>
      <w:lang w:eastAsia="ja-JP"/>
    </w:rPr>
  </w:style>
  <w:style w:type="table" w:customStyle="1" w:styleId="LightList-Accent11113">
    <w:name w:val="Light List - Accent 11113"/>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C94050"/>
    <w:rPr>
      <w:rFonts w:ascii="Palatino Linotype" w:eastAsia="Palatino Linotype" w:hAnsi="Palatino Linotype"/>
      <w:sz w:val="20"/>
      <w:szCs w:val="20"/>
    </w:rPr>
  </w:style>
  <w:style w:type="paragraph" w:customStyle="1" w:styleId="TableParagraph113">
    <w:name w:val="Table Paragraph113"/>
    <w:basedOn w:val="Normal"/>
    <w:uiPriority w:val="1"/>
    <w:qFormat/>
    <w:rsid w:val="00C94050"/>
    <w:pPr>
      <w:widowControl w:val="0"/>
      <w:spacing w:after="0" w:line="240" w:lineRule="auto"/>
    </w:pPr>
    <w:rPr>
      <w:rFonts w:eastAsiaTheme="minorHAnsi"/>
    </w:rPr>
  </w:style>
  <w:style w:type="character" w:customStyle="1" w:styleId="MessageandCommand113">
    <w:name w:val="Message and Command113"/>
    <w:basedOn w:val="MessagesandCommands"/>
    <w:qFormat/>
    <w:rsid w:val="00C94050"/>
    <w:rPr>
      <w:rFonts w:ascii="Courier New" w:hAnsi="Courier New" w:cs="Courier New"/>
      <w:b w:val="0"/>
      <w:sz w:val="22"/>
    </w:rPr>
  </w:style>
  <w:style w:type="character" w:customStyle="1" w:styleId="BodyText2Char212">
    <w:name w:val="Body Text 2 Char212"/>
    <w:basedOn w:val="DefaultParagraphFont"/>
    <w:semiHidden/>
    <w:rsid w:val="00C94050"/>
  </w:style>
  <w:style w:type="character" w:customStyle="1" w:styleId="BodyText3Char212">
    <w:name w:val="Body Text 3 Char212"/>
    <w:basedOn w:val="DefaultParagraphFont"/>
    <w:semiHidden/>
    <w:rsid w:val="00C94050"/>
    <w:rPr>
      <w:sz w:val="16"/>
      <w:szCs w:val="16"/>
    </w:rPr>
  </w:style>
  <w:style w:type="character" w:customStyle="1" w:styleId="BodyTextIndentChar212">
    <w:name w:val="Body Text Indent Char212"/>
    <w:basedOn w:val="DefaultParagraphFont"/>
    <w:semiHidden/>
    <w:rsid w:val="00C94050"/>
  </w:style>
  <w:style w:type="character" w:customStyle="1" w:styleId="BodyTextFirstIndent2Char213">
    <w:name w:val="Body Text First Indent 2 Char213"/>
    <w:basedOn w:val="BodyTextIndentChar"/>
    <w:semiHidden/>
    <w:rsid w:val="00C94050"/>
  </w:style>
  <w:style w:type="character" w:customStyle="1" w:styleId="BodyTextIndent2Char212">
    <w:name w:val="Body Text Indent 2 Char212"/>
    <w:basedOn w:val="DefaultParagraphFont"/>
    <w:semiHidden/>
    <w:rsid w:val="00C94050"/>
  </w:style>
  <w:style w:type="character" w:customStyle="1" w:styleId="BodyTextIndent3Char212">
    <w:name w:val="Body Text Indent 3 Char212"/>
    <w:basedOn w:val="DefaultParagraphFont"/>
    <w:semiHidden/>
    <w:rsid w:val="00C94050"/>
    <w:rPr>
      <w:sz w:val="16"/>
      <w:szCs w:val="16"/>
    </w:rPr>
  </w:style>
  <w:style w:type="character" w:customStyle="1" w:styleId="E-mailSignatureChar212">
    <w:name w:val="E-mail Signature Char212"/>
    <w:basedOn w:val="DefaultParagraphFont"/>
    <w:semiHidden/>
    <w:rsid w:val="00C94050"/>
  </w:style>
  <w:style w:type="character" w:customStyle="1" w:styleId="HTMLAddressChar212">
    <w:name w:val="HTML Address Char212"/>
    <w:basedOn w:val="DefaultParagraphFont"/>
    <w:semiHidden/>
    <w:rsid w:val="00C94050"/>
    <w:rPr>
      <w:i/>
      <w:iCs/>
    </w:rPr>
  </w:style>
  <w:style w:type="character" w:customStyle="1" w:styleId="MessageHeaderChar212">
    <w:name w:val="Message Header Char212"/>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C94050"/>
    <w:rPr>
      <w:rFonts w:ascii="Consolas" w:hAnsi="Consolas" w:cs="Consolas"/>
      <w:sz w:val="21"/>
      <w:szCs w:val="21"/>
    </w:rPr>
  </w:style>
  <w:style w:type="character" w:customStyle="1" w:styleId="SignatureChar212">
    <w:name w:val="Signature Char212"/>
    <w:basedOn w:val="DefaultParagraphFont"/>
    <w:semiHidden/>
    <w:rsid w:val="00C94050"/>
  </w:style>
  <w:style w:type="paragraph" w:customStyle="1" w:styleId="BackPageCenter113">
    <w:name w:val="Back Page Center113"/>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C94050"/>
    <w:pPr>
      <w:jc w:val="center"/>
    </w:pPr>
  </w:style>
  <w:style w:type="character" w:customStyle="1" w:styleId="HeaderChar912">
    <w:name w:val="Header Char912"/>
    <w:basedOn w:val="DefaultParagraphFont"/>
    <w:uiPriority w:val="99"/>
    <w:rsid w:val="00C94050"/>
    <w:rPr>
      <w:rFonts w:ascii="Arial" w:hAnsi="Arial"/>
      <w:b/>
      <w:bCs/>
      <w:noProof/>
      <w:color w:val="000000"/>
      <w:lang w:val="en-US" w:eastAsia="en-US" w:bidi="ar-SA"/>
    </w:rPr>
  </w:style>
  <w:style w:type="paragraph" w:customStyle="1" w:styleId="Exar913">
    <w:name w:val="Exar913"/>
    <w:basedOn w:val="Footer"/>
    <w:rsid w:val="00C94050"/>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C94050"/>
    <w:pPr>
      <w:jc w:val="center"/>
    </w:pPr>
  </w:style>
  <w:style w:type="character" w:customStyle="1" w:styleId="HeaderChar153">
    <w:name w:val="Header Char153"/>
    <w:basedOn w:val="DefaultParagraphFont"/>
    <w:uiPriority w:val="99"/>
    <w:rsid w:val="00C94050"/>
    <w:rPr>
      <w:rFonts w:ascii="Arial" w:hAnsi="Arial"/>
      <w:b/>
      <w:bCs/>
      <w:noProof/>
      <w:color w:val="000000"/>
      <w:lang w:val="en-US" w:eastAsia="en-US" w:bidi="ar-SA"/>
    </w:rPr>
  </w:style>
  <w:style w:type="paragraph" w:customStyle="1" w:styleId="Exar153">
    <w:name w:val="Exar153"/>
    <w:basedOn w:val="Footer"/>
    <w:rsid w:val="00C94050"/>
    <w:pPr>
      <w:tabs>
        <w:tab w:val="clear" w:pos="9360"/>
        <w:tab w:val="left" w:pos="720"/>
        <w:tab w:val="right" w:pos="8640"/>
      </w:tabs>
    </w:pPr>
    <w:rPr>
      <w:b/>
      <w:color w:val="2F4D87"/>
    </w:rPr>
  </w:style>
  <w:style w:type="paragraph" w:customStyle="1" w:styleId="Command93">
    <w:name w:val="Command9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C94050"/>
    <w:pPr>
      <w:tabs>
        <w:tab w:val="left" w:pos="2700"/>
      </w:tabs>
      <w:jc w:val="both"/>
    </w:pPr>
    <w:rPr>
      <w:szCs w:val="24"/>
    </w:rPr>
  </w:style>
  <w:style w:type="paragraph" w:customStyle="1" w:styleId="FooterCentered163">
    <w:name w:val="FooterCentered163"/>
    <w:basedOn w:val="Footer"/>
    <w:rsid w:val="00C94050"/>
    <w:pPr>
      <w:jc w:val="center"/>
    </w:pPr>
  </w:style>
  <w:style w:type="character" w:customStyle="1" w:styleId="HeaderChar162">
    <w:name w:val="Header Char162"/>
    <w:basedOn w:val="DefaultParagraphFont"/>
    <w:uiPriority w:val="99"/>
    <w:rsid w:val="00C94050"/>
    <w:rPr>
      <w:rFonts w:ascii="Arial" w:hAnsi="Arial"/>
      <w:b/>
      <w:bCs/>
      <w:noProof/>
      <w:color w:val="000000"/>
      <w:lang w:val="en-US" w:eastAsia="en-US" w:bidi="ar-SA"/>
    </w:rPr>
  </w:style>
  <w:style w:type="paragraph" w:customStyle="1" w:styleId="Exar163">
    <w:name w:val="Exar163"/>
    <w:basedOn w:val="Footer"/>
    <w:rsid w:val="00C94050"/>
    <w:pPr>
      <w:tabs>
        <w:tab w:val="clear" w:pos="9360"/>
        <w:tab w:val="left" w:pos="720"/>
        <w:tab w:val="right" w:pos="8640"/>
      </w:tabs>
    </w:pPr>
    <w:rPr>
      <w:b/>
      <w:color w:val="2F4D87"/>
    </w:rPr>
  </w:style>
  <w:style w:type="paragraph" w:customStyle="1" w:styleId="ImportantNote103">
    <w:name w:val="Important Note10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ody146">
    <w:name w:val="Body146"/>
    <w:qFormat/>
    <w:rsid w:val="00C94050"/>
    <w:pPr>
      <w:tabs>
        <w:tab w:val="left" w:pos="2700"/>
      </w:tabs>
      <w:jc w:val="both"/>
    </w:pPr>
    <w:rPr>
      <w:szCs w:val="24"/>
    </w:rPr>
  </w:style>
  <w:style w:type="paragraph" w:customStyle="1" w:styleId="Bullet186">
    <w:name w:val="Bullet186"/>
    <w:rsid w:val="00C94050"/>
    <w:pPr>
      <w:tabs>
        <w:tab w:val="left" w:pos="900"/>
      </w:tabs>
      <w:spacing w:before="120" w:line="280" w:lineRule="atLeast"/>
      <w:ind w:left="720" w:hanging="360"/>
    </w:pPr>
  </w:style>
  <w:style w:type="paragraph" w:customStyle="1" w:styleId="FooterCentered173">
    <w:name w:val="FooterCentered173"/>
    <w:basedOn w:val="Footer"/>
    <w:rsid w:val="00C94050"/>
    <w:pPr>
      <w:jc w:val="center"/>
    </w:pPr>
  </w:style>
  <w:style w:type="character" w:customStyle="1" w:styleId="HeaderChar172">
    <w:name w:val="Header Char172"/>
    <w:basedOn w:val="DefaultParagraphFont"/>
    <w:uiPriority w:val="99"/>
    <w:rsid w:val="00C94050"/>
    <w:rPr>
      <w:rFonts w:ascii="Arial" w:hAnsi="Arial"/>
      <w:b/>
      <w:bCs/>
      <w:noProof/>
      <w:color w:val="000000"/>
      <w:lang w:val="en-US" w:eastAsia="en-US" w:bidi="ar-SA"/>
    </w:rPr>
  </w:style>
  <w:style w:type="paragraph" w:customStyle="1" w:styleId="Exar173">
    <w:name w:val="Exar173"/>
    <w:basedOn w:val="Footer"/>
    <w:rsid w:val="00C94050"/>
    <w:pPr>
      <w:tabs>
        <w:tab w:val="clear" w:pos="9360"/>
        <w:tab w:val="left" w:pos="720"/>
        <w:tab w:val="right" w:pos="8640"/>
      </w:tabs>
    </w:pPr>
    <w:rPr>
      <w:b/>
      <w:color w:val="2F4D87"/>
    </w:rPr>
  </w:style>
  <w:style w:type="paragraph" w:customStyle="1" w:styleId="Command106">
    <w:name w:val="Command106"/>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C94050"/>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C94050"/>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C94050"/>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C94050"/>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C94050"/>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C94050"/>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C94050"/>
    <w:rPr>
      <w:rFonts w:ascii="Arial" w:hAnsi="Arial"/>
      <w:color w:val="000000"/>
      <w:sz w:val="16"/>
      <w:szCs w:val="16"/>
      <w:lang w:val="en-US" w:eastAsia="en-US" w:bidi="ar-SA"/>
    </w:rPr>
  </w:style>
  <w:style w:type="character" w:customStyle="1" w:styleId="TitleChar1112">
    <w:name w:val="Title Char1112"/>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C94050"/>
    <w:pPr>
      <w:jc w:val="center"/>
    </w:pPr>
  </w:style>
  <w:style w:type="character" w:customStyle="1" w:styleId="HeaderChar1112">
    <w:name w:val="Header Char1112"/>
    <w:basedOn w:val="DefaultParagraphFont"/>
    <w:uiPriority w:val="99"/>
    <w:rsid w:val="00C94050"/>
    <w:rPr>
      <w:rFonts w:ascii="Arial" w:hAnsi="Arial"/>
      <w:b/>
      <w:bCs/>
      <w:noProof/>
      <w:color w:val="000000"/>
      <w:lang w:val="en-US" w:eastAsia="en-US" w:bidi="ar-SA"/>
    </w:rPr>
  </w:style>
  <w:style w:type="paragraph" w:customStyle="1" w:styleId="Exar1113">
    <w:name w:val="Exar1113"/>
    <w:basedOn w:val="Footer"/>
    <w:rsid w:val="00C94050"/>
    <w:pPr>
      <w:tabs>
        <w:tab w:val="clear" w:pos="9360"/>
        <w:tab w:val="left" w:pos="720"/>
        <w:tab w:val="right" w:pos="8640"/>
      </w:tabs>
    </w:pPr>
    <w:rPr>
      <w:b/>
      <w:color w:val="2F4D87"/>
    </w:rPr>
  </w:style>
  <w:style w:type="character" w:customStyle="1" w:styleId="NoteHeadingChar113">
    <w:name w:val="Note Heading Char113"/>
    <w:basedOn w:val="DefaultParagraphFont"/>
    <w:rsid w:val="00C94050"/>
    <w:rPr>
      <w:b/>
    </w:rPr>
  </w:style>
  <w:style w:type="character" w:customStyle="1" w:styleId="BalloonTextChar1112">
    <w:name w:val="Balloon Text Char1112"/>
    <w:basedOn w:val="DefaultParagraphFont"/>
    <w:uiPriority w:val="99"/>
    <w:semiHidden/>
    <w:rsid w:val="00C94050"/>
    <w:rPr>
      <w:rFonts w:ascii="Tahoma" w:hAnsi="Tahoma" w:cs="Tahoma"/>
      <w:sz w:val="16"/>
      <w:szCs w:val="16"/>
    </w:rPr>
  </w:style>
  <w:style w:type="character" w:customStyle="1" w:styleId="ClosingChar113">
    <w:name w:val="Closing Char113"/>
    <w:basedOn w:val="DefaultParagraphFont"/>
    <w:rsid w:val="00C94050"/>
  </w:style>
  <w:style w:type="character" w:customStyle="1" w:styleId="CommentTextChar1112">
    <w:name w:val="Comment Text Char1112"/>
    <w:basedOn w:val="DefaultParagraphFont"/>
    <w:uiPriority w:val="99"/>
    <w:semiHidden/>
    <w:rsid w:val="00C94050"/>
  </w:style>
  <w:style w:type="character" w:customStyle="1" w:styleId="CommentSubjectChar1113">
    <w:name w:val="Comment Subject Char1113"/>
    <w:basedOn w:val="CommentTextChar"/>
    <w:uiPriority w:val="99"/>
    <w:semiHidden/>
    <w:rsid w:val="00C94050"/>
    <w:rPr>
      <w:rFonts w:eastAsiaTheme="minorEastAsia"/>
      <w:b/>
    </w:rPr>
  </w:style>
  <w:style w:type="character" w:customStyle="1" w:styleId="DateChar113">
    <w:name w:val="Date Char113"/>
    <w:basedOn w:val="DefaultParagraphFont"/>
    <w:rsid w:val="00C94050"/>
  </w:style>
  <w:style w:type="character" w:customStyle="1" w:styleId="DocumentMapChar113">
    <w:name w:val="Document Map Char113"/>
    <w:basedOn w:val="DefaultParagraphFont"/>
    <w:semiHidden/>
    <w:rsid w:val="00C94050"/>
    <w:rPr>
      <w:rFonts w:ascii="Tahoma" w:hAnsi="Tahoma" w:cs="Tahoma"/>
      <w:shd w:val="clear" w:color="auto" w:fill="000080"/>
    </w:rPr>
  </w:style>
  <w:style w:type="character" w:customStyle="1" w:styleId="EndnoteTextChar113">
    <w:name w:val="Endnote Text Char113"/>
    <w:basedOn w:val="DefaultParagraphFont"/>
    <w:semiHidden/>
    <w:rsid w:val="00C94050"/>
  </w:style>
  <w:style w:type="character" w:customStyle="1" w:styleId="FootnoteTextChar113">
    <w:name w:val="Footnote Text Char113"/>
    <w:basedOn w:val="DefaultParagraphFont"/>
    <w:semiHidden/>
    <w:rsid w:val="00C94050"/>
  </w:style>
  <w:style w:type="character" w:customStyle="1" w:styleId="MacroTextChar113">
    <w:name w:val="Macro Text Char113"/>
    <w:basedOn w:val="DefaultParagraphFont"/>
    <w:semiHidden/>
    <w:rsid w:val="00C94050"/>
    <w:rPr>
      <w:rFonts w:ascii="Courier New" w:hAnsi="Courier New" w:cs="Courier New"/>
      <w:color w:val="000000"/>
    </w:rPr>
  </w:style>
  <w:style w:type="character" w:customStyle="1" w:styleId="HTMLPreformattedChar1112">
    <w:name w:val="HTML Preformatted Char1112"/>
    <w:basedOn w:val="DefaultParagraphFont"/>
    <w:uiPriority w:val="99"/>
    <w:rsid w:val="00C94050"/>
    <w:rPr>
      <w:rFonts w:ascii="Courier New" w:hAnsi="Courier New" w:cs="Courier New"/>
      <w:color w:val="auto"/>
      <w:kern w:val="0"/>
    </w:rPr>
  </w:style>
  <w:style w:type="character" w:customStyle="1" w:styleId="SubtitleChar1112">
    <w:name w:val="Subtitle Char1112"/>
    <w:basedOn w:val="DefaultParagraphFont"/>
    <w:uiPriority w:val="11"/>
    <w:rsid w:val="00C94050"/>
    <w:rPr>
      <w:color w:val="5A5A5A" w:themeColor="text1" w:themeTint="A5"/>
      <w:spacing w:val="10"/>
    </w:rPr>
  </w:style>
  <w:style w:type="character" w:customStyle="1" w:styleId="QuoteChar1112">
    <w:name w:val="Quote Char1112"/>
    <w:basedOn w:val="DefaultParagraphFont"/>
    <w:uiPriority w:val="29"/>
    <w:rsid w:val="00C94050"/>
    <w:rPr>
      <w:i/>
      <w:iCs/>
      <w:color w:val="000000" w:themeColor="text1"/>
    </w:rPr>
  </w:style>
  <w:style w:type="character" w:customStyle="1" w:styleId="IntenseQuoteChar1112">
    <w:name w:val="Intense Quote Char1112"/>
    <w:basedOn w:val="DefaultParagraphFont"/>
    <w:uiPriority w:val="30"/>
    <w:rsid w:val="00C94050"/>
    <w:rPr>
      <w:color w:val="000000" w:themeColor="text1"/>
      <w:shd w:val="clear" w:color="auto" w:fill="F2F2F2" w:themeFill="background1" w:themeFillShade="F2"/>
    </w:rPr>
  </w:style>
  <w:style w:type="character" w:customStyle="1" w:styleId="BodyTextChar1112">
    <w:name w:val="Body Text Char1112"/>
    <w:basedOn w:val="DefaultParagraphFont"/>
    <w:rsid w:val="00C94050"/>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C94050"/>
    <w:rPr>
      <w:rFonts w:eastAsiaTheme="minorEastAsia"/>
    </w:rPr>
  </w:style>
  <w:style w:type="character" w:customStyle="1" w:styleId="BodyText3Char1112">
    <w:name w:val="Body Text 3 Char1112"/>
    <w:basedOn w:val="DefaultParagraphFont"/>
    <w:uiPriority w:val="99"/>
    <w:semiHidden/>
    <w:rsid w:val="00C94050"/>
    <w:rPr>
      <w:rFonts w:eastAsiaTheme="minorEastAsia"/>
      <w:sz w:val="16"/>
      <w:szCs w:val="16"/>
    </w:rPr>
  </w:style>
  <w:style w:type="character" w:customStyle="1" w:styleId="BodyTextIndentChar1112">
    <w:name w:val="Body Text Indent Char1112"/>
    <w:basedOn w:val="DefaultParagraphFont"/>
    <w:uiPriority w:val="99"/>
    <w:semiHidden/>
    <w:rsid w:val="00C94050"/>
    <w:rPr>
      <w:rFonts w:eastAsiaTheme="minorEastAsia"/>
    </w:rPr>
  </w:style>
  <w:style w:type="character" w:customStyle="1" w:styleId="BodyTextFirstIndent2Char1113">
    <w:name w:val="Body Text First Indent 2 Char1113"/>
    <w:basedOn w:val="BodyTextIndentChar1"/>
    <w:uiPriority w:val="99"/>
    <w:semiHidden/>
    <w:rsid w:val="00C94050"/>
    <w:rPr>
      <w:rFonts w:eastAsiaTheme="minorEastAsia"/>
    </w:rPr>
  </w:style>
  <w:style w:type="character" w:customStyle="1" w:styleId="BodyTextIndent2Char1112">
    <w:name w:val="Body Text Indent 2 Char1112"/>
    <w:basedOn w:val="DefaultParagraphFont"/>
    <w:uiPriority w:val="99"/>
    <w:semiHidden/>
    <w:rsid w:val="00C94050"/>
    <w:rPr>
      <w:rFonts w:eastAsiaTheme="minorEastAsia"/>
    </w:rPr>
  </w:style>
  <w:style w:type="character" w:customStyle="1" w:styleId="BodyTextIndent3Char1112">
    <w:name w:val="Body Text Indent 3 Char1112"/>
    <w:basedOn w:val="DefaultParagraphFont"/>
    <w:uiPriority w:val="99"/>
    <w:semiHidden/>
    <w:rsid w:val="00C94050"/>
    <w:rPr>
      <w:rFonts w:eastAsiaTheme="minorEastAsia"/>
      <w:sz w:val="16"/>
      <w:szCs w:val="16"/>
    </w:rPr>
  </w:style>
  <w:style w:type="character" w:customStyle="1" w:styleId="E-mailSignatureChar1112">
    <w:name w:val="E-mail Signature Char1112"/>
    <w:basedOn w:val="DefaultParagraphFont"/>
    <w:uiPriority w:val="99"/>
    <w:semiHidden/>
    <w:rsid w:val="00C94050"/>
    <w:rPr>
      <w:rFonts w:eastAsiaTheme="minorEastAsia"/>
    </w:rPr>
  </w:style>
  <w:style w:type="character" w:customStyle="1" w:styleId="HTMLAddressChar1112">
    <w:name w:val="HTML Address Char1112"/>
    <w:basedOn w:val="DefaultParagraphFont"/>
    <w:uiPriority w:val="99"/>
    <w:semiHidden/>
    <w:rsid w:val="00C94050"/>
    <w:rPr>
      <w:rFonts w:eastAsiaTheme="minorEastAsia"/>
      <w:i/>
      <w:iCs/>
    </w:rPr>
  </w:style>
  <w:style w:type="character" w:customStyle="1" w:styleId="MessageHeaderChar1112">
    <w:name w:val="Message Header Char1112"/>
    <w:basedOn w:val="DefaultParagraphFont"/>
    <w:uiPriority w:val="99"/>
    <w:semiHidden/>
    <w:rsid w:val="00C94050"/>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C94050"/>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C94050"/>
    <w:rPr>
      <w:rFonts w:eastAsiaTheme="minorEastAsia"/>
    </w:rPr>
  </w:style>
  <w:style w:type="character" w:customStyle="1" w:styleId="Heading1Char2112">
    <w:name w:val="Heading 1 Char2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C94050"/>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C94050"/>
    <w:pPr>
      <w:jc w:val="center"/>
    </w:pPr>
  </w:style>
  <w:style w:type="character" w:customStyle="1" w:styleId="HeaderChar2112">
    <w:name w:val="Header Char2112"/>
    <w:basedOn w:val="DefaultParagraphFont"/>
    <w:uiPriority w:val="99"/>
    <w:rsid w:val="00C94050"/>
    <w:rPr>
      <w:rFonts w:ascii="Arial" w:hAnsi="Arial"/>
      <w:b/>
      <w:bCs/>
      <w:noProof/>
      <w:color w:val="000000"/>
      <w:lang w:val="en-US" w:eastAsia="en-US" w:bidi="ar-SA"/>
    </w:rPr>
  </w:style>
  <w:style w:type="paragraph" w:customStyle="1" w:styleId="Exar2113">
    <w:name w:val="Exar2113"/>
    <w:basedOn w:val="Footer"/>
    <w:rsid w:val="00C94050"/>
    <w:pPr>
      <w:tabs>
        <w:tab w:val="clear" w:pos="9360"/>
        <w:tab w:val="left" w:pos="720"/>
        <w:tab w:val="right" w:pos="8640"/>
      </w:tabs>
    </w:pPr>
    <w:rPr>
      <w:b/>
      <w:color w:val="2F4D87"/>
    </w:rPr>
  </w:style>
  <w:style w:type="paragraph" w:customStyle="1" w:styleId="ImportantNote1113">
    <w:name w:val="Important Note11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C94050"/>
    <w:pPr>
      <w:tabs>
        <w:tab w:val="left" w:pos="2700"/>
      </w:tabs>
      <w:jc w:val="both"/>
    </w:pPr>
    <w:rPr>
      <w:szCs w:val="24"/>
    </w:rPr>
  </w:style>
  <w:style w:type="paragraph" w:customStyle="1" w:styleId="FooterCentered3113">
    <w:name w:val="FooterCentered3113"/>
    <w:basedOn w:val="Footer"/>
    <w:rsid w:val="00C94050"/>
    <w:pPr>
      <w:jc w:val="center"/>
    </w:pPr>
  </w:style>
  <w:style w:type="character" w:customStyle="1" w:styleId="HeaderChar3112">
    <w:name w:val="Header Char3112"/>
    <w:basedOn w:val="DefaultParagraphFont"/>
    <w:uiPriority w:val="99"/>
    <w:rsid w:val="00C94050"/>
    <w:rPr>
      <w:rFonts w:ascii="Arial" w:hAnsi="Arial"/>
      <w:b/>
      <w:bCs/>
      <w:noProof/>
      <w:color w:val="000000"/>
      <w:lang w:val="en-US" w:eastAsia="en-US" w:bidi="ar-SA"/>
    </w:rPr>
  </w:style>
  <w:style w:type="paragraph" w:customStyle="1" w:styleId="Exar3113">
    <w:name w:val="Exar3113"/>
    <w:basedOn w:val="Footer"/>
    <w:rsid w:val="00C94050"/>
    <w:pPr>
      <w:tabs>
        <w:tab w:val="clear" w:pos="9360"/>
        <w:tab w:val="left" w:pos="720"/>
        <w:tab w:val="right" w:pos="8640"/>
      </w:tabs>
    </w:pPr>
    <w:rPr>
      <w:b/>
      <w:color w:val="2F4D87"/>
    </w:rPr>
  </w:style>
  <w:style w:type="paragraph" w:customStyle="1" w:styleId="ImportantNote2113">
    <w:name w:val="Important Note21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C94050"/>
    <w:rPr>
      <w:rFonts w:asciiTheme="majorHAnsi" w:eastAsiaTheme="majorEastAsia" w:hAnsiTheme="majorHAnsi" w:cstheme="majorBidi"/>
      <w:b/>
      <w:bCs/>
      <w:color w:val="000000" w:themeColor="text1"/>
    </w:rPr>
  </w:style>
  <w:style w:type="paragraph" w:customStyle="1" w:styleId="Body2113">
    <w:name w:val="Body2113"/>
    <w:qFormat/>
    <w:rsid w:val="00C94050"/>
    <w:pPr>
      <w:tabs>
        <w:tab w:val="left" w:pos="2700"/>
      </w:tabs>
      <w:jc w:val="both"/>
    </w:pPr>
    <w:rPr>
      <w:szCs w:val="24"/>
    </w:rPr>
  </w:style>
  <w:style w:type="paragraph" w:customStyle="1" w:styleId="FooterCentered4113">
    <w:name w:val="FooterCentered4113"/>
    <w:basedOn w:val="Footer"/>
    <w:rsid w:val="00C94050"/>
    <w:pPr>
      <w:jc w:val="center"/>
    </w:pPr>
  </w:style>
  <w:style w:type="character" w:customStyle="1" w:styleId="HeaderChar4112">
    <w:name w:val="Header Char4112"/>
    <w:basedOn w:val="DefaultParagraphFont"/>
    <w:uiPriority w:val="99"/>
    <w:rsid w:val="00C94050"/>
    <w:rPr>
      <w:rFonts w:ascii="Arial" w:hAnsi="Arial"/>
      <w:b/>
      <w:bCs/>
      <w:noProof/>
      <w:color w:val="000000"/>
      <w:lang w:val="en-US" w:eastAsia="en-US" w:bidi="ar-SA"/>
    </w:rPr>
  </w:style>
  <w:style w:type="paragraph" w:customStyle="1" w:styleId="Exar4113">
    <w:name w:val="Exar4113"/>
    <w:basedOn w:val="Footer"/>
    <w:rsid w:val="00C94050"/>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C94050"/>
    <w:rPr>
      <w:rFonts w:ascii="Arial" w:hAnsi="Arial" w:cs="Courier New"/>
      <w:b/>
      <w:sz w:val="20"/>
    </w:rPr>
  </w:style>
  <w:style w:type="paragraph" w:customStyle="1" w:styleId="Anchor1113">
    <w:name w:val="Anchor1113"/>
    <w:rsid w:val="00C94050"/>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ullet11113">
    <w:name w:val="Bullet11113"/>
    <w:rsid w:val="00C94050"/>
    <w:pPr>
      <w:tabs>
        <w:tab w:val="left" w:pos="900"/>
      </w:tabs>
      <w:spacing w:before="120" w:line="280" w:lineRule="atLeast"/>
      <w:ind w:left="720" w:hanging="360"/>
    </w:pPr>
  </w:style>
  <w:style w:type="paragraph" w:customStyle="1" w:styleId="Command2113">
    <w:name w:val="Command211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C94050"/>
    <w:pPr>
      <w:tabs>
        <w:tab w:val="left" w:pos="2700"/>
      </w:tabs>
      <w:jc w:val="both"/>
    </w:pPr>
    <w:rPr>
      <w:szCs w:val="24"/>
    </w:rPr>
  </w:style>
  <w:style w:type="paragraph" w:customStyle="1" w:styleId="ImportantNote3113">
    <w:name w:val="Important Note311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C94050"/>
    <w:rPr>
      <w:rFonts w:asciiTheme="majorHAnsi" w:eastAsiaTheme="majorEastAsia" w:hAnsiTheme="majorHAnsi" w:cstheme="majorBidi"/>
      <w:b/>
      <w:bCs/>
      <w:color w:val="000000" w:themeColor="text1"/>
    </w:rPr>
  </w:style>
  <w:style w:type="paragraph" w:customStyle="1" w:styleId="Body4113">
    <w:name w:val="Body4113"/>
    <w:qFormat/>
    <w:rsid w:val="00C94050"/>
    <w:pPr>
      <w:tabs>
        <w:tab w:val="left" w:pos="2700"/>
      </w:tabs>
      <w:jc w:val="both"/>
    </w:pPr>
    <w:rPr>
      <w:szCs w:val="24"/>
    </w:rPr>
  </w:style>
  <w:style w:type="paragraph" w:customStyle="1" w:styleId="FooterCentered5113">
    <w:name w:val="FooterCentered5113"/>
    <w:basedOn w:val="Footer"/>
    <w:rsid w:val="00C94050"/>
    <w:pPr>
      <w:jc w:val="center"/>
    </w:pPr>
  </w:style>
  <w:style w:type="character" w:customStyle="1" w:styleId="HeaderChar5112">
    <w:name w:val="Header Char5112"/>
    <w:basedOn w:val="DefaultParagraphFont"/>
    <w:uiPriority w:val="99"/>
    <w:rsid w:val="00C94050"/>
    <w:rPr>
      <w:rFonts w:ascii="Arial" w:hAnsi="Arial"/>
      <w:b/>
      <w:bCs/>
      <w:noProof/>
      <w:color w:val="000000"/>
      <w:lang w:val="en-US" w:eastAsia="en-US" w:bidi="ar-SA"/>
    </w:rPr>
  </w:style>
  <w:style w:type="paragraph" w:customStyle="1" w:styleId="Exar5113">
    <w:name w:val="Exar5113"/>
    <w:basedOn w:val="Footer"/>
    <w:rsid w:val="00C94050"/>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C94050"/>
    <w:rPr>
      <w:rFonts w:asciiTheme="majorHAnsi" w:eastAsiaTheme="majorEastAsia" w:hAnsiTheme="majorHAnsi" w:cstheme="majorBidi"/>
      <w:b/>
      <w:bCs/>
      <w:color w:val="000000" w:themeColor="text1"/>
    </w:rPr>
  </w:style>
  <w:style w:type="paragraph" w:customStyle="1" w:styleId="Body5113">
    <w:name w:val="Body5113"/>
    <w:qFormat/>
    <w:rsid w:val="00C94050"/>
    <w:pPr>
      <w:tabs>
        <w:tab w:val="left" w:pos="2700"/>
      </w:tabs>
      <w:jc w:val="both"/>
    </w:pPr>
    <w:rPr>
      <w:szCs w:val="24"/>
    </w:rPr>
  </w:style>
  <w:style w:type="paragraph" w:customStyle="1" w:styleId="Bullet12113">
    <w:name w:val="Bullet12113"/>
    <w:rsid w:val="00C94050"/>
    <w:pPr>
      <w:tabs>
        <w:tab w:val="left" w:pos="900"/>
      </w:tabs>
      <w:spacing w:before="120" w:line="280" w:lineRule="atLeast"/>
      <w:ind w:left="720" w:hanging="360"/>
    </w:pPr>
  </w:style>
  <w:style w:type="paragraph" w:customStyle="1" w:styleId="FigureCaptionCentered1113">
    <w:name w:val="Figure Caption Centered1113"/>
    <w:basedOn w:val="Normal"/>
    <w:rsid w:val="00C94050"/>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C94050"/>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C94050"/>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C94050"/>
    <w:rPr>
      <w:rFonts w:asciiTheme="majorHAnsi" w:eastAsiaTheme="majorEastAsia" w:hAnsiTheme="majorHAnsi" w:cstheme="majorBidi"/>
      <w:b/>
      <w:bCs/>
      <w:i/>
      <w:iCs/>
      <w:color w:val="000000" w:themeColor="text1"/>
    </w:rPr>
  </w:style>
  <w:style w:type="paragraph" w:customStyle="1" w:styleId="Bullet13113">
    <w:name w:val="Bullet13113"/>
    <w:rsid w:val="00C94050"/>
    <w:pPr>
      <w:tabs>
        <w:tab w:val="left" w:pos="900"/>
      </w:tabs>
      <w:spacing w:before="120" w:line="280" w:lineRule="atLeast"/>
      <w:ind w:left="720" w:hanging="360"/>
    </w:pPr>
  </w:style>
  <w:style w:type="paragraph" w:customStyle="1" w:styleId="FooterCentered6113">
    <w:name w:val="FooterCentered6113"/>
    <w:basedOn w:val="Footer"/>
    <w:rsid w:val="00C94050"/>
    <w:pPr>
      <w:jc w:val="center"/>
    </w:pPr>
  </w:style>
  <w:style w:type="character" w:customStyle="1" w:styleId="HeaderChar6112">
    <w:name w:val="Header Char6112"/>
    <w:basedOn w:val="DefaultParagraphFont"/>
    <w:uiPriority w:val="99"/>
    <w:rsid w:val="00C94050"/>
    <w:rPr>
      <w:rFonts w:ascii="Arial" w:hAnsi="Arial"/>
      <w:b/>
      <w:bCs/>
      <w:noProof/>
      <w:color w:val="000000"/>
      <w:lang w:val="en-US" w:eastAsia="en-US" w:bidi="ar-SA"/>
    </w:rPr>
  </w:style>
  <w:style w:type="paragraph" w:customStyle="1" w:styleId="Exar6113">
    <w:name w:val="Exar6113"/>
    <w:basedOn w:val="Footer"/>
    <w:rsid w:val="00C94050"/>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C94050"/>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C94050"/>
    <w:rPr>
      <w:rFonts w:ascii="Arial" w:hAnsi="Arial"/>
      <w:b/>
      <w:bCs/>
      <w:noProof/>
      <w:color w:val="000000"/>
      <w:lang w:val="en-US" w:eastAsia="en-US" w:bidi="ar-SA"/>
    </w:rPr>
  </w:style>
  <w:style w:type="character" w:customStyle="1" w:styleId="TitleChar2112">
    <w:name w:val="Title Char2112"/>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C94050"/>
    <w:pPr>
      <w:spacing w:before="720" w:after="720" w:line="720" w:lineRule="exact"/>
      <w:ind w:left="432"/>
    </w:pPr>
    <w:rPr>
      <w:rFonts w:ascii="Arial" w:hAnsi="Arial"/>
      <w:b/>
      <w:color w:val="2F4D87"/>
      <w:sz w:val="44"/>
    </w:rPr>
  </w:style>
  <w:style w:type="paragraph" w:customStyle="1" w:styleId="Contents1113">
    <w:name w:val="Contents1113"/>
    <w:basedOn w:val="Title"/>
    <w:rsid w:val="00C94050"/>
    <w:pPr>
      <w:pageBreakBefore/>
    </w:pPr>
    <w:rPr>
      <w:rFonts w:ascii="Palatino Linotype" w:hAnsi="Palatino Linotype"/>
      <w:szCs w:val="40"/>
    </w:rPr>
  </w:style>
  <w:style w:type="paragraph" w:customStyle="1" w:styleId="DocumentTitle1113">
    <w:name w:val="Document Title1113"/>
    <w:next w:val="Body"/>
    <w:rsid w:val="00C94050"/>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C94050"/>
    <w:pPr>
      <w:tabs>
        <w:tab w:val="clear" w:pos="2700"/>
        <w:tab w:val="left" w:pos="1440"/>
        <w:tab w:val="left" w:pos="2160"/>
      </w:tabs>
    </w:pPr>
    <w:rPr>
      <w:b/>
      <w:sz w:val="24"/>
    </w:rPr>
  </w:style>
  <w:style w:type="paragraph" w:customStyle="1" w:styleId="Body1413">
    <w:name w:val="Body1413"/>
    <w:qFormat/>
    <w:rsid w:val="00C94050"/>
    <w:pPr>
      <w:tabs>
        <w:tab w:val="left" w:pos="2700"/>
      </w:tabs>
      <w:jc w:val="both"/>
    </w:pPr>
    <w:rPr>
      <w:szCs w:val="24"/>
    </w:rPr>
  </w:style>
  <w:style w:type="paragraph" w:customStyle="1" w:styleId="Bullet1813">
    <w:name w:val="Bullet1813"/>
    <w:rsid w:val="00C94050"/>
    <w:pPr>
      <w:tabs>
        <w:tab w:val="left" w:pos="900"/>
      </w:tabs>
      <w:spacing w:before="120" w:line="280" w:lineRule="atLeast"/>
      <w:ind w:left="720" w:hanging="360"/>
    </w:pPr>
  </w:style>
  <w:style w:type="paragraph" w:customStyle="1" w:styleId="FooterCentered1712">
    <w:name w:val="FooterCentered1712"/>
    <w:basedOn w:val="Footer"/>
    <w:rsid w:val="00C94050"/>
    <w:pPr>
      <w:jc w:val="center"/>
    </w:pPr>
  </w:style>
  <w:style w:type="paragraph" w:customStyle="1" w:styleId="Exar1712">
    <w:name w:val="Exar1712"/>
    <w:basedOn w:val="Footer"/>
    <w:rsid w:val="00C94050"/>
    <w:pPr>
      <w:tabs>
        <w:tab w:val="clear" w:pos="9360"/>
        <w:tab w:val="left" w:pos="720"/>
        <w:tab w:val="right" w:pos="8640"/>
      </w:tabs>
    </w:pPr>
    <w:rPr>
      <w:b/>
      <w:color w:val="2F4D87"/>
    </w:rPr>
  </w:style>
  <w:style w:type="paragraph" w:customStyle="1" w:styleId="Command1013">
    <w:name w:val="Command101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C94050"/>
    <w:rPr>
      <w:rFonts w:ascii="Arial" w:hAnsi="Arial" w:cs="Courier New"/>
      <w:b/>
      <w:sz w:val="20"/>
    </w:rPr>
  </w:style>
  <w:style w:type="paragraph" w:customStyle="1" w:styleId="FooterCentered182">
    <w:name w:val="FooterCentered182"/>
    <w:basedOn w:val="Footer"/>
    <w:rsid w:val="00C94050"/>
    <w:pPr>
      <w:jc w:val="center"/>
    </w:pPr>
  </w:style>
  <w:style w:type="character" w:customStyle="1" w:styleId="HeaderChar182">
    <w:name w:val="Header Char182"/>
    <w:basedOn w:val="DefaultParagraphFont"/>
    <w:uiPriority w:val="99"/>
    <w:rsid w:val="00C94050"/>
    <w:rPr>
      <w:rFonts w:ascii="Arial" w:hAnsi="Arial"/>
      <w:b/>
      <w:bCs/>
      <w:noProof/>
      <w:color w:val="000000"/>
      <w:lang w:val="en-US" w:eastAsia="en-US" w:bidi="ar-SA"/>
    </w:rPr>
  </w:style>
  <w:style w:type="paragraph" w:customStyle="1" w:styleId="Exar182">
    <w:name w:val="Exar182"/>
    <w:basedOn w:val="Footer"/>
    <w:rsid w:val="00C94050"/>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C94050"/>
    <w:pPr>
      <w:jc w:val="center"/>
    </w:pPr>
  </w:style>
  <w:style w:type="character" w:customStyle="1" w:styleId="HeaderChar192">
    <w:name w:val="Header Char192"/>
    <w:basedOn w:val="DefaultParagraphFont"/>
    <w:uiPriority w:val="99"/>
    <w:rsid w:val="00C94050"/>
    <w:rPr>
      <w:rFonts w:ascii="Arial" w:hAnsi="Arial"/>
      <w:b/>
      <w:bCs/>
      <w:noProof/>
      <w:color w:val="000000"/>
      <w:lang w:val="en-US" w:eastAsia="en-US" w:bidi="ar-SA"/>
    </w:rPr>
  </w:style>
  <w:style w:type="paragraph" w:customStyle="1" w:styleId="Exar193">
    <w:name w:val="Exar193"/>
    <w:basedOn w:val="Footer"/>
    <w:rsid w:val="00C94050"/>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C94050"/>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C94050"/>
    <w:rPr>
      <w:rFonts w:ascii="Arial" w:hAnsi="Arial"/>
      <w:b/>
      <w:bCs/>
      <w:noProof/>
      <w:color w:val="000000"/>
      <w:lang w:val="en-US" w:eastAsia="en-US" w:bidi="ar-SA"/>
    </w:rPr>
  </w:style>
  <w:style w:type="paragraph" w:customStyle="1" w:styleId="Body625">
    <w:name w:val="Body625"/>
    <w:qFormat/>
    <w:rsid w:val="00C94050"/>
    <w:pPr>
      <w:tabs>
        <w:tab w:val="left" w:pos="2700"/>
      </w:tabs>
      <w:jc w:val="both"/>
    </w:pPr>
    <w:rPr>
      <w:szCs w:val="24"/>
    </w:rPr>
  </w:style>
  <w:style w:type="paragraph" w:customStyle="1" w:styleId="FooterCentered925">
    <w:name w:val="FooterCentered925"/>
    <w:basedOn w:val="Footer"/>
    <w:rsid w:val="00C94050"/>
    <w:pPr>
      <w:jc w:val="center"/>
    </w:pPr>
  </w:style>
  <w:style w:type="paragraph" w:customStyle="1" w:styleId="Exar925">
    <w:name w:val="Exar925"/>
    <w:basedOn w:val="Footer"/>
    <w:rsid w:val="00C94050"/>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C94050"/>
    <w:pPr>
      <w:tabs>
        <w:tab w:val="left" w:pos="2700"/>
      </w:tabs>
      <w:jc w:val="both"/>
    </w:pPr>
    <w:rPr>
      <w:szCs w:val="24"/>
    </w:rPr>
  </w:style>
  <w:style w:type="character" w:customStyle="1" w:styleId="HeaderChar232">
    <w:name w:val="Header Char232"/>
    <w:basedOn w:val="DefaultParagraphFont"/>
    <w:uiPriority w:val="99"/>
    <w:rsid w:val="00C94050"/>
    <w:rPr>
      <w:rFonts w:ascii="Arial" w:hAnsi="Arial"/>
      <w:b/>
      <w:bCs/>
      <w:noProof/>
      <w:color w:val="000000"/>
      <w:lang w:val="en-US" w:eastAsia="en-US" w:bidi="ar-SA"/>
    </w:rPr>
  </w:style>
  <w:style w:type="table" w:customStyle="1" w:styleId="GridTable4-Accent1162">
    <w:name w:val="Grid Table 4 - Accent 1162"/>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C94050"/>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C94050"/>
    <w:rPr>
      <w:rFonts w:ascii="Arial" w:hAnsi="Arial"/>
      <w:color w:val="000000"/>
      <w:sz w:val="16"/>
      <w:szCs w:val="16"/>
      <w:lang w:val="en-US" w:eastAsia="en-US" w:bidi="ar-SA"/>
    </w:rPr>
  </w:style>
  <w:style w:type="paragraph" w:customStyle="1" w:styleId="FooterCentered30">
    <w:name w:val="FooterCentered30"/>
    <w:basedOn w:val="Footer"/>
    <w:rsid w:val="00C94050"/>
    <w:pPr>
      <w:jc w:val="center"/>
    </w:pPr>
  </w:style>
  <w:style w:type="character" w:customStyle="1" w:styleId="HeaderChar38">
    <w:name w:val="Header Char38"/>
    <w:basedOn w:val="DefaultParagraphFont"/>
    <w:uiPriority w:val="99"/>
    <w:rsid w:val="00C94050"/>
    <w:rPr>
      <w:rFonts w:ascii="Arial" w:hAnsi="Arial"/>
      <w:b/>
      <w:bCs/>
      <w:noProof/>
      <w:color w:val="000000"/>
      <w:lang w:val="en-US" w:eastAsia="en-US" w:bidi="ar-SA"/>
    </w:rPr>
  </w:style>
  <w:style w:type="paragraph" w:customStyle="1" w:styleId="Exar30">
    <w:name w:val="Exar30"/>
    <w:basedOn w:val="Footer"/>
    <w:rsid w:val="00C94050"/>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Step15">
    <w:name w:val="Step15"/>
    <w:rsid w:val="00C94050"/>
    <w:pPr>
      <w:tabs>
        <w:tab w:val="left" w:pos="1440"/>
      </w:tabs>
      <w:spacing w:before="120"/>
    </w:pPr>
    <w:rPr>
      <w:b/>
      <w:color w:val="2F4D87"/>
    </w:rPr>
  </w:style>
  <w:style w:type="paragraph" w:customStyle="1" w:styleId="FooterCentered35">
    <w:name w:val="FooterCentered35"/>
    <w:basedOn w:val="Footer"/>
    <w:rsid w:val="00C94050"/>
    <w:pPr>
      <w:jc w:val="center"/>
    </w:pPr>
  </w:style>
  <w:style w:type="character" w:customStyle="1" w:styleId="HeaderChar39">
    <w:name w:val="Header Char39"/>
    <w:basedOn w:val="DefaultParagraphFont"/>
    <w:uiPriority w:val="99"/>
    <w:rsid w:val="00C94050"/>
    <w:rPr>
      <w:rFonts w:ascii="Arial" w:hAnsi="Arial"/>
      <w:b/>
      <w:bCs/>
      <w:noProof/>
      <w:color w:val="000000"/>
      <w:lang w:val="en-US" w:eastAsia="en-US" w:bidi="ar-SA"/>
    </w:rPr>
  </w:style>
  <w:style w:type="paragraph" w:customStyle="1" w:styleId="Exar35">
    <w:name w:val="Exar35"/>
    <w:basedOn w:val="Footer"/>
    <w:rsid w:val="00C94050"/>
    <w:pPr>
      <w:tabs>
        <w:tab w:val="clear" w:pos="9360"/>
        <w:tab w:val="left" w:pos="720"/>
        <w:tab w:val="right" w:pos="8640"/>
      </w:tabs>
    </w:pPr>
    <w:rPr>
      <w:b/>
      <w:color w:val="2F4D87"/>
    </w:rPr>
  </w:style>
  <w:style w:type="paragraph" w:customStyle="1" w:styleId="Body1441">
    <w:name w:val="Body1441"/>
    <w:qFormat/>
    <w:rsid w:val="00C94050"/>
    <w:pPr>
      <w:tabs>
        <w:tab w:val="left" w:pos="2700"/>
      </w:tabs>
      <w:jc w:val="both"/>
    </w:pPr>
    <w:rPr>
      <w:szCs w:val="24"/>
    </w:rPr>
  </w:style>
  <w:style w:type="paragraph" w:customStyle="1" w:styleId="Bullet1841">
    <w:name w:val="Bullet1841"/>
    <w:rsid w:val="00C94050"/>
    <w:pPr>
      <w:tabs>
        <w:tab w:val="left" w:pos="900"/>
      </w:tabs>
      <w:spacing w:before="120" w:line="280" w:lineRule="atLeast"/>
      <w:ind w:left="720" w:hanging="360"/>
    </w:pPr>
  </w:style>
  <w:style w:type="paragraph" w:customStyle="1" w:styleId="Command1041">
    <w:name w:val="Command104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C94050"/>
    <w:pPr>
      <w:tabs>
        <w:tab w:val="left" w:pos="900"/>
      </w:tabs>
      <w:spacing w:before="120" w:line="280" w:lineRule="atLeast"/>
      <w:ind w:left="720" w:hanging="360"/>
    </w:pPr>
  </w:style>
  <w:style w:type="character" w:customStyle="1" w:styleId="FooterChar20">
    <w:name w:val="Footer Char20"/>
    <w:basedOn w:val="DefaultParagraphFont"/>
    <w:uiPriority w:val="99"/>
    <w:rsid w:val="00C94050"/>
    <w:rPr>
      <w:rFonts w:ascii="Arial" w:hAnsi="Arial"/>
      <w:color w:val="000000"/>
      <w:sz w:val="16"/>
      <w:szCs w:val="16"/>
      <w:lang w:val="en-US" w:eastAsia="en-US" w:bidi="ar-SA"/>
    </w:rPr>
  </w:style>
  <w:style w:type="character" w:customStyle="1" w:styleId="HeaderChar40">
    <w:name w:val="Header Char40"/>
    <w:basedOn w:val="DefaultParagraphFont"/>
    <w:uiPriority w:val="99"/>
    <w:rsid w:val="00C94050"/>
    <w:rPr>
      <w:rFonts w:ascii="Arial" w:hAnsi="Arial"/>
      <w:b/>
      <w:bCs/>
      <w:noProof/>
      <w:color w:val="000000"/>
      <w:lang w:val="en-US" w:eastAsia="en-US" w:bidi="ar-SA"/>
    </w:rPr>
  </w:style>
  <w:style w:type="paragraph" w:customStyle="1" w:styleId="FooterCentered351">
    <w:name w:val="FooterCentered351"/>
    <w:basedOn w:val="Footer"/>
    <w:rsid w:val="00C94050"/>
    <w:pPr>
      <w:jc w:val="center"/>
    </w:pPr>
  </w:style>
  <w:style w:type="paragraph" w:customStyle="1" w:styleId="Exar351">
    <w:name w:val="Exar351"/>
    <w:basedOn w:val="Footer"/>
    <w:rsid w:val="00C94050"/>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C94050"/>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C94050"/>
    <w:pPr>
      <w:tabs>
        <w:tab w:val="left" w:pos="2700"/>
      </w:tabs>
      <w:jc w:val="both"/>
    </w:pPr>
    <w:rPr>
      <w:szCs w:val="24"/>
    </w:rPr>
  </w:style>
  <w:style w:type="paragraph" w:customStyle="1" w:styleId="Anchor7">
    <w:name w:val="Anchor7"/>
    <w:rsid w:val="00C94050"/>
    <w:pPr>
      <w:keepNext/>
      <w:tabs>
        <w:tab w:val="left" w:pos="360"/>
      </w:tabs>
      <w:spacing w:before="240"/>
    </w:pPr>
    <w:rPr>
      <w:rFonts w:ascii="Arial" w:hAnsi="Arial"/>
      <w:b/>
      <w:sz w:val="4"/>
      <w:szCs w:val="4"/>
    </w:rPr>
  </w:style>
  <w:style w:type="paragraph" w:customStyle="1" w:styleId="Bullet119">
    <w:name w:val="Bullet119"/>
    <w:rsid w:val="00C94050"/>
    <w:pPr>
      <w:tabs>
        <w:tab w:val="left" w:pos="900"/>
      </w:tabs>
      <w:spacing w:before="120" w:line="280" w:lineRule="atLeast"/>
      <w:ind w:left="720" w:hanging="360"/>
    </w:pPr>
  </w:style>
  <w:style w:type="paragraph" w:customStyle="1" w:styleId="Bullet25">
    <w:name w:val="Bullet25"/>
    <w:rsid w:val="00C94050"/>
    <w:pPr>
      <w:spacing w:before="120"/>
      <w:ind w:left="1440" w:hanging="360"/>
    </w:pPr>
  </w:style>
  <w:style w:type="paragraph" w:customStyle="1" w:styleId="Bullet38">
    <w:name w:val="Bullet38"/>
    <w:rsid w:val="00C94050"/>
    <w:pPr>
      <w:tabs>
        <w:tab w:val="num" w:pos="1800"/>
      </w:tabs>
      <w:spacing w:before="120"/>
      <w:ind w:left="1800" w:hanging="360"/>
    </w:pPr>
  </w:style>
  <w:style w:type="paragraph" w:customStyle="1" w:styleId="Caution5">
    <w:name w:val="Caution5"/>
    <w:basedOn w:val="Normal"/>
    <w:rsid w:val="00C94050"/>
    <w:pPr>
      <w:tabs>
        <w:tab w:val="left" w:pos="936"/>
      </w:tabs>
      <w:ind w:right="864"/>
      <w:jc w:val="both"/>
    </w:pPr>
    <w:rPr>
      <w:rFonts w:ascii="Arial" w:hAnsi="Arial"/>
      <w:b/>
    </w:rPr>
  </w:style>
  <w:style w:type="paragraph" w:customStyle="1" w:styleId="CellBody5">
    <w:name w:val="CellBody5"/>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C94050"/>
    <w:pPr>
      <w:tabs>
        <w:tab w:val="left" w:pos="538"/>
      </w:tabs>
      <w:ind w:left="538" w:hanging="360"/>
    </w:pPr>
    <w:rPr>
      <w:sz w:val="18"/>
      <w:szCs w:val="18"/>
    </w:rPr>
  </w:style>
  <w:style w:type="paragraph" w:customStyle="1" w:styleId="CellHeading5">
    <w:name w:val="CellHeading5"/>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C94050"/>
    <w:pPr>
      <w:ind w:left="360" w:right="432"/>
    </w:pPr>
    <w:rPr>
      <w:sz w:val="18"/>
      <w:szCs w:val="18"/>
    </w:rPr>
  </w:style>
  <w:style w:type="paragraph" w:customStyle="1" w:styleId="Code5">
    <w:name w:val="Code5"/>
    <w:basedOn w:val="Normal"/>
    <w:rsid w:val="00C94050"/>
    <w:pPr>
      <w:tabs>
        <w:tab w:val="left" w:pos="3600"/>
        <w:tab w:val="left" w:pos="5760"/>
      </w:tabs>
    </w:pPr>
    <w:rPr>
      <w:rFonts w:ascii="Courier New" w:hAnsi="Courier New"/>
      <w:sz w:val="18"/>
      <w:szCs w:val="16"/>
    </w:rPr>
  </w:style>
  <w:style w:type="paragraph" w:customStyle="1" w:styleId="Equation5">
    <w:name w:val="Equation5"/>
    <w:rsid w:val="00C94050"/>
    <w:pPr>
      <w:tabs>
        <w:tab w:val="num" w:pos="720"/>
      </w:tabs>
      <w:spacing w:before="240" w:after="240"/>
      <w:ind w:left="864" w:hanging="504"/>
    </w:pPr>
    <w:rPr>
      <w:i/>
    </w:rPr>
  </w:style>
  <w:style w:type="paragraph" w:customStyle="1" w:styleId="Figure5">
    <w:name w:val="Figure5"/>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C94050"/>
    <w:pPr>
      <w:jc w:val="center"/>
    </w:pPr>
    <w:rPr>
      <w:rFonts w:ascii="Arial" w:hAnsi="Arial" w:cs="Helvetica"/>
      <w:sz w:val="16"/>
      <w:szCs w:val="16"/>
    </w:rPr>
  </w:style>
  <w:style w:type="character" w:customStyle="1" w:styleId="FooterChar22">
    <w:name w:val="Footer Char22"/>
    <w:basedOn w:val="DefaultParagraphFont"/>
    <w:uiPriority w:val="99"/>
    <w:rsid w:val="00C94050"/>
    <w:rPr>
      <w:rFonts w:ascii="Arial" w:hAnsi="Arial"/>
      <w:color w:val="000000"/>
      <w:sz w:val="16"/>
      <w:szCs w:val="16"/>
      <w:lang w:val="en-US" w:eastAsia="en-US" w:bidi="ar-SA"/>
    </w:rPr>
  </w:style>
  <w:style w:type="paragraph" w:customStyle="1" w:styleId="Footnote5">
    <w:name w:val="Footnote5"/>
    <w:basedOn w:val="Normal"/>
    <w:rsid w:val="00C94050"/>
    <w:pPr>
      <w:tabs>
        <w:tab w:val="left" w:pos="115"/>
        <w:tab w:val="left" w:pos="288"/>
      </w:tabs>
      <w:ind w:left="2333" w:hanging="173"/>
    </w:pPr>
    <w:rPr>
      <w:sz w:val="15"/>
      <w:szCs w:val="15"/>
    </w:rPr>
  </w:style>
  <w:style w:type="paragraph" w:customStyle="1" w:styleId="GlossTerm5">
    <w:name w:val="GlossTerm5"/>
    <w:basedOn w:val="Normal"/>
    <w:rsid w:val="00C94050"/>
    <w:rPr>
      <w:b/>
    </w:rPr>
  </w:style>
  <w:style w:type="paragraph" w:customStyle="1" w:styleId="HeadingFeature5">
    <w:name w:val="HeadingFeature5"/>
    <w:next w:val="Body"/>
    <w:rsid w:val="00C94050"/>
    <w:pPr>
      <w:spacing w:before="360" w:after="240"/>
    </w:pPr>
    <w:rPr>
      <w:rFonts w:ascii="Arial" w:hAnsi="Arial"/>
      <w:b/>
      <w:color w:val="2F4D87"/>
      <w:sz w:val="24"/>
    </w:rPr>
  </w:style>
  <w:style w:type="paragraph" w:customStyle="1" w:styleId="Indent15">
    <w:name w:val="Indent15"/>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C94050"/>
    <w:pPr>
      <w:tabs>
        <w:tab w:val="left" w:pos="1440"/>
      </w:tabs>
      <w:spacing w:before="120"/>
    </w:pPr>
    <w:rPr>
      <w:b/>
      <w:color w:val="2F4D87"/>
    </w:rPr>
  </w:style>
  <w:style w:type="paragraph" w:customStyle="1" w:styleId="RegisterDef5">
    <w:name w:val="Register Def5"/>
    <w:rsid w:val="00C94050"/>
    <w:pPr>
      <w:tabs>
        <w:tab w:val="center" w:pos="2160"/>
        <w:tab w:val="right" w:pos="6480"/>
      </w:tabs>
      <w:spacing w:before="240" w:after="240"/>
      <w:ind w:left="360"/>
    </w:pPr>
    <w:rPr>
      <w:rFonts w:ascii="Arial" w:hAnsi="Arial"/>
    </w:rPr>
  </w:style>
  <w:style w:type="paragraph" w:customStyle="1" w:styleId="Step25">
    <w:name w:val="Step25"/>
    <w:rsid w:val="00C94050"/>
    <w:pPr>
      <w:tabs>
        <w:tab w:val="left" w:pos="720"/>
        <w:tab w:val="right" w:pos="864"/>
        <w:tab w:val="left" w:pos="1080"/>
      </w:tabs>
      <w:ind w:left="1080" w:hanging="360"/>
    </w:pPr>
    <w:rPr>
      <w:rFonts w:ascii="Arial" w:hAnsi="Arial"/>
      <w:b/>
    </w:rPr>
  </w:style>
  <w:style w:type="paragraph" w:customStyle="1" w:styleId="Step35">
    <w:name w:val="Step35"/>
    <w:rsid w:val="00C94050"/>
    <w:pPr>
      <w:tabs>
        <w:tab w:val="num" w:pos="1440"/>
      </w:tabs>
      <w:ind w:left="1440" w:hanging="180"/>
    </w:pPr>
    <w:rPr>
      <w:rFonts w:ascii="Arial" w:hAnsi="Arial"/>
      <w:b/>
    </w:rPr>
  </w:style>
  <w:style w:type="paragraph" w:customStyle="1" w:styleId="TableFootnote5">
    <w:name w:val="TableFootnote5"/>
    <w:rsid w:val="00C94050"/>
    <w:pPr>
      <w:tabs>
        <w:tab w:val="left" w:pos="1743"/>
        <w:tab w:val="left" w:pos="1930"/>
      </w:tabs>
      <w:spacing w:before="240" w:after="240"/>
      <w:ind w:left="1742" w:hanging="187"/>
    </w:pPr>
    <w:rPr>
      <w:sz w:val="15"/>
      <w:szCs w:val="15"/>
    </w:rPr>
  </w:style>
  <w:style w:type="paragraph" w:customStyle="1" w:styleId="TableTitle5">
    <w:name w:val="TableTitle5"/>
    <w:rsid w:val="00C94050"/>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C94050"/>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C94050"/>
    <w:pPr>
      <w:jc w:val="center"/>
    </w:pPr>
  </w:style>
  <w:style w:type="paragraph" w:customStyle="1" w:styleId="CopyrightHeading5">
    <w:name w:val="Copyright Heading5"/>
    <w:rsid w:val="00C94050"/>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C94050"/>
    <w:pPr>
      <w:spacing w:before="720" w:after="720" w:line="720" w:lineRule="exact"/>
      <w:ind w:left="432"/>
    </w:pPr>
    <w:rPr>
      <w:rFonts w:ascii="Arial" w:hAnsi="Arial"/>
      <w:b/>
      <w:color w:val="2F4D87"/>
      <w:sz w:val="44"/>
    </w:rPr>
  </w:style>
  <w:style w:type="paragraph" w:customStyle="1" w:styleId="BookTitle25">
    <w:name w:val="BookTitle25"/>
    <w:next w:val="Body"/>
    <w:rsid w:val="00C94050"/>
    <w:pPr>
      <w:spacing w:before="520" w:after="480" w:line="520" w:lineRule="exact"/>
      <w:ind w:left="432"/>
    </w:pPr>
    <w:rPr>
      <w:rFonts w:ascii="Arial" w:hAnsi="Arial"/>
      <w:b/>
      <w:color w:val="2F4D87"/>
      <w:sz w:val="40"/>
    </w:rPr>
  </w:style>
  <w:style w:type="paragraph" w:customStyle="1" w:styleId="DocumentType5">
    <w:name w:val="Document Type5"/>
    <w:rsid w:val="00C94050"/>
    <w:pPr>
      <w:spacing w:before="600" w:after="600" w:line="580" w:lineRule="exact"/>
      <w:ind w:left="432"/>
    </w:pPr>
    <w:rPr>
      <w:rFonts w:ascii="Arial" w:hAnsi="Arial"/>
      <w:b/>
      <w:sz w:val="36"/>
    </w:rPr>
  </w:style>
  <w:style w:type="paragraph" w:customStyle="1" w:styleId="InternalUseCover5">
    <w:name w:val="Internal Use Cover5"/>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C94050"/>
    <w:rPr>
      <w:rFonts w:ascii="Arial" w:hAnsi="Arial"/>
      <w:b/>
      <w:bCs/>
      <w:noProof/>
      <w:color w:val="000000"/>
      <w:lang w:val="en-US" w:eastAsia="en-US" w:bidi="ar-SA"/>
    </w:rPr>
  </w:style>
  <w:style w:type="paragraph" w:customStyle="1" w:styleId="GlossText5">
    <w:name w:val="GlossText5"/>
    <w:basedOn w:val="Normal"/>
    <w:rsid w:val="00C94050"/>
    <w:pPr>
      <w:tabs>
        <w:tab w:val="left" w:pos="1800"/>
      </w:tabs>
      <w:ind w:left="432"/>
    </w:pPr>
  </w:style>
  <w:style w:type="paragraph" w:customStyle="1" w:styleId="Exar36">
    <w:name w:val="Exar36"/>
    <w:basedOn w:val="Footer"/>
    <w:rsid w:val="00C94050"/>
    <w:pPr>
      <w:tabs>
        <w:tab w:val="clear" w:pos="9360"/>
        <w:tab w:val="left" w:pos="720"/>
        <w:tab w:val="right" w:pos="8640"/>
      </w:tabs>
    </w:pPr>
    <w:rPr>
      <w:b/>
      <w:color w:val="2F4D87"/>
    </w:rPr>
  </w:style>
  <w:style w:type="paragraph" w:customStyle="1" w:styleId="CONFIDENTIAL5">
    <w:name w:val="CONFIDENTIAL5"/>
    <w:rsid w:val="00C94050"/>
    <w:pPr>
      <w:jc w:val="right"/>
    </w:pPr>
    <w:rPr>
      <w:rFonts w:ascii="Arial" w:hAnsi="Arial"/>
      <w:b/>
      <w:color w:val="2F4D87"/>
      <w:sz w:val="44"/>
    </w:rPr>
  </w:style>
  <w:style w:type="paragraph" w:customStyle="1" w:styleId="Notetext5">
    <w:name w:val="Notetext5"/>
    <w:next w:val="Body"/>
    <w:rsid w:val="00C94050"/>
    <w:pPr>
      <w:ind w:left="547" w:right="1080"/>
      <w:jc w:val="both"/>
    </w:pPr>
  </w:style>
  <w:style w:type="paragraph" w:customStyle="1" w:styleId="PageNumbereven5">
    <w:name w:val="Page Number(even)5"/>
    <w:basedOn w:val="Footer"/>
    <w:semiHidden/>
    <w:rsid w:val="00C94050"/>
  </w:style>
  <w:style w:type="paragraph" w:customStyle="1" w:styleId="Headereven5">
    <w:name w:val="Header(even)5"/>
    <w:basedOn w:val="Header"/>
    <w:rsid w:val="00C94050"/>
    <w:pPr>
      <w:tabs>
        <w:tab w:val="clear" w:pos="9270"/>
      </w:tabs>
    </w:pPr>
  </w:style>
  <w:style w:type="paragraph" w:customStyle="1" w:styleId="Footereven5">
    <w:name w:val="Footer(even)5"/>
    <w:basedOn w:val="Footer"/>
    <w:rsid w:val="00C94050"/>
    <w:pPr>
      <w:ind w:right="-90"/>
    </w:pPr>
  </w:style>
  <w:style w:type="paragraph" w:customStyle="1" w:styleId="Glossary5">
    <w:name w:val="Glossary5"/>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5">
    <w:name w:val="HeaderNumber5"/>
    <w:rsid w:val="00C94050"/>
    <w:rPr>
      <w:rFonts w:ascii="Arial" w:hAnsi="Arial"/>
      <w:b/>
      <w:color w:val="002B5C"/>
      <w:sz w:val="48"/>
    </w:rPr>
  </w:style>
  <w:style w:type="paragraph" w:customStyle="1" w:styleId="Addendum25">
    <w:name w:val="Addendum25"/>
    <w:next w:val="SpecNo"/>
    <w:rsid w:val="00C94050"/>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C94050"/>
  </w:style>
  <w:style w:type="paragraph" w:customStyle="1" w:styleId="SpecNo50">
    <w:name w:val="SpecNo5"/>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C94050"/>
    <w:pPr>
      <w:spacing w:before="120"/>
      <w:ind w:left="1800" w:hanging="1800"/>
    </w:pPr>
  </w:style>
  <w:style w:type="paragraph" w:customStyle="1" w:styleId="Addendum50">
    <w:name w:val="Addendum+5"/>
    <w:basedOn w:val="Addendum"/>
    <w:next w:val="Body"/>
    <w:rsid w:val="00C94050"/>
    <w:pPr>
      <w:numPr>
        <w:numId w:val="0"/>
      </w:numPr>
      <w:tabs>
        <w:tab w:val="num" w:pos="720"/>
      </w:tabs>
      <w:ind w:left="360" w:hanging="360"/>
    </w:pPr>
    <w:rPr>
      <w:sz w:val="44"/>
    </w:rPr>
  </w:style>
  <w:style w:type="paragraph" w:customStyle="1" w:styleId="DocChangeNo5">
    <w:name w:val="DocChangeNo.+5"/>
    <w:basedOn w:val="DocChangeNo"/>
    <w:rsid w:val="00C94050"/>
    <w:pPr>
      <w:numPr>
        <w:numId w:val="0"/>
      </w:numPr>
      <w:tabs>
        <w:tab w:val="num" w:pos="1260"/>
      </w:tabs>
      <w:ind w:left="1260" w:hanging="1260"/>
    </w:pPr>
  </w:style>
  <w:style w:type="paragraph" w:customStyle="1" w:styleId="DocChangeNo50">
    <w:name w:val="DocChangeNo.5"/>
    <w:next w:val="DocChangeNo0"/>
    <w:rsid w:val="00C94050"/>
    <w:pPr>
      <w:tabs>
        <w:tab w:val="num" w:pos="1260"/>
      </w:tabs>
      <w:spacing w:before="120"/>
      <w:ind w:left="1260" w:hanging="1260"/>
    </w:pPr>
  </w:style>
  <w:style w:type="paragraph" w:customStyle="1" w:styleId="Addendum250">
    <w:name w:val="Addendum2+5"/>
    <w:basedOn w:val="Addendum2"/>
    <w:rsid w:val="00C94050"/>
    <w:rPr>
      <w:sz w:val="32"/>
    </w:rPr>
  </w:style>
  <w:style w:type="paragraph" w:customStyle="1" w:styleId="CellHeadingUnder5">
    <w:name w:val="CellHeadingUnder5"/>
    <w:basedOn w:val="CellHeading"/>
    <w:next w:val="CellBody"/>
    <w:rsid w:val="00C94050"/>
    <w:rPr>
      <w:u w:val="single"/>
    </w:rPr>
  </w:style>
  <w:style w:type="paragraph" w:customStyle="1" w:styleId="CellNoteHeading5">
    <w:name w:val="CellNoteHeading5"/>
    <w:next w:val="CellNote"/>
    <w:rsid w:val="00C94050"/>
    <w:pPr>
      <w:tabs>
        <w:tab w:val="num" w:pos="648"/>
      </w:tabs>
      <w:ind w:left="648" w:hanging="648"/>
    </w:pPr>
    <w:rPr>
      <w:rFonts w:ascii="Arial" w:hAnsi="Arial"/>
      <w:b/>
      <w:szCs w:val="18"/>
    </w:rPr>
  </w:style>
  <w:style w:type="paragraph" w:customStyle="1" w:styleId="CellHeadingFieldDesc5">
    <w:name w:val="CellHeadingField|Desc5"/>
    <w:rsid w:val="00C94050"/>
    <w:rPr>
      <w:rFonts w:ascii="Arial" w:hAnsi="Arial"/>
      <w:b/>
    </w:rPr>
  </w:style>
  <w:style w:type="paragraph" w:customStyle="1" w:styleId="REGISTERBITFIELDCELL5">
    <w:name w:val="REGISTER|BIT|FIELDCELL5"/>
    <w:basedOn w:val="CellBody"/>
    <w:rsid w:val="00C94050"/>
    <w:rPr>
      <w:rFonts w:ascii="Arial" w:hAnsi="Arial"/>
      <w:b/>
      <w:caps/>
    </w:rPr>
  </w:style>
  <w:style w:type="paragraph" w:customStyle="1" w:styleId="Contents5">
    <w:name w:val="Contents5"/>
    <w:basedOn w:val="Title"/>
    <w:rsid w:val="00C94050"/>
    <w:pPr>
      <w:pageBreakBefore/>
    </w:pPr>
    <w:rPr>
      <w:rFonts w:ascii="Palatino Linotype" w:hAnsi="Palatino Linotype"/>
      <w:szCs w:val="40"/>
    </w:rPr>
  </w:style>
  <w:style w:type="paragraph" w:customStyle="1" w:styleId="ExarConfidential5">
    <w:name w:val="Exar Confidential5"/>
    <w:basedOn w:val="Footer"/>
    <w:rsid w:val="00C94050"/>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C94050"/>
    <w:rPr>
      <w:rFonts w:ascii="Arial" w:eastAsiaTheme="minorEastAsia" w:hAnsi="Arial"/>
      <w:b/>
      <w:bCs/>
      <w:color w:val="2F4D87"/>
      <w:sz w:val="16"/>
      <w:szCs w:val="16"/>
      <w:lang w:val="en-US" w:eastAsia="en-US" w:bidi="ar-SA"/>
    </w:rPr>
  </w:style>
  <w:style w:type="table" w:customStyle="1" w:styleId="HifnTable5">
    <w:name w:val="Hifn Table5"/>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C94050"/>
    <w:rPr>
      <w:rFonts w:ascii="Arial" w:hAnsi="Arial"/>
      <w:sz w:val="16"/>
    </w:rPr>
  </w:style>
  <w:style w:type="paragraph" w:customStyle="1" w:styleId="Preliminary5">
    <w:name w:val="Preliminary5"/>
    <w:rsid w:val="00C94050"/>
    <w:pPr>
      <w:jc w:val="center"/>
    </w:pPr>
    <w:rPr>
      <w:rFonts w:ascii="Arial" w:hAnsi="Arial"/>
      <w:b/>
      <w:color w:val="002B5C"/>
      <w:sz w:val="16"/>
      <w:szCs w:val="16"/>
    </w:rPr>
  </w:style>
  <w:style w:type="character" w:customStyle="1" w:styleId="PreliminaryChar5">
    <w:name w:val="Preliminary Char5"/>
    <w:basedOn w:val="DefaultParagraphFont"/>
    <w:rsid w:val="00C94050"/>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C94050"/>
    <w:rPr>
      <w:rFonts w:ascii="Tahoma" w:hAnsi="Tahoma" w:cs="Tahoma"/>
      <w:sz w:val="16"/>
      <w:szCs w:val="16"/>
    </w:rPr>
  </w:style>
  <w:style w:type="paragraph" w:customStyle="1" w:styleId="Appendix5">
    <w:name w:val="Appendix5"/>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C94050"/>
  </w:style>
  <w:style w:type="character" w:customStyle="1" w:styleId="CommentSubjectChar6">
    <w:name w:val="Comment Subject Char6"/>
    <w:basedOn w:val="CommentTextChar"/>
    <w:uiPriority w:val="99"/>
    <w:semiHidden/>
    <w:rsid w:val="00C94050"/>
    <w:rPr>
      <w:rFonts w:eastAsiaTheme="minorEastAsia"/>
      <w:b/>
    </w:rPr>
  </w:style>
  <w:style w:type="paragraph" w:customStyle="1" w:styleId="copyright5">
    <w:name w:val="copyright5"/>
    <w:basedOn w:val="Body"/>
    <w:rsid w:val="00C94050"/>
    <w:pPr>
      <w:tabs>
        <w:tab w:val="left" w:pos="9360"/>
      </w:tabs>
    </w:pPr>
    <w:rPr>
      <w:sz w:val="14"/>
      <w:szCs w:val="14"/>
    </w:rPr>
  </w:style>
  <w:style w:type="paragraph" w:customStyle="1" w:styleId="FunctionCall5">
    <w:name w:val="Function Call5"/>
    <w:next w:val="Body"/>
    <w:rsid w:val="00C94050"/>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C94050"/>
    <w:pPr>
      <w:numPr>
        <w:ilvl w:val="0"/>
        <w:numId w:val="0"/>
      </w:numPr>
      <w:tabs>
        <w:tab w:val="num" w:pos="720"/>
      </w:tabs>
      <w:ind w:left="720" w:hanging="720"/>
    </w:pPr>
  </w:style>
  <w:style w:type="paragraph" w:customStyle="1" w:styleId="Appendix25">
    <w:name w:val="Appendix 25"/>
    <w:basedOn w:val="Appendix1"/>
    <w:next w:val="Body"/>
    <w:rsid w:val="00C94050"/>
    <w:pPr>
      <w:numPr>
        <w:numId w:val="0"/>
      </w:numPr>
      <w:tabs>
        <w:tab w:val="num" w:pos="918"/>
      </w:tabs>
      <w:ind w:left="864" w:hanging="864"/>
    </w:pPr>
  </w:style>
  <w:style w:type="table" w:customStyle="1" w:styleId="HifnParameter5">
    <w:name w:val="Hifn Parameter5"/>
    <w:basedOn w:val="TableNormal"/>
    <w:rsid w:val="00C94050"/>
    <w:rPr>
      <w:sz w:val="18"/>
    </w:rPr>
    <w:tblPr/>
  </w:style>
  <w:style w:type="paragraph" w:customStyle="1" w:styleId="CellHeadingBlue5">
    <w:name w:val="Cell Heading Blue5"/>
    <w:basedOn w:val="CellHeading"/>
    <w:next w:val="Body"/>
    <w:rsid w:val="00C94050"/>
    <w:pPr>
      <w:tabs>
        <w:tab w:val="clear" w:pos="720"/>
      </w:tabs>
    </w:pPr>
    <w:rPr>
      <w:color w:val="2F4D87"/>
      <w:sz w:val="18"/>
    </w:rPr>
  </w:style>
  <w:style w:type="paragraph" w:customStyle="1" w:styleId="ListNumber25">
    <w:name w:val="ListNumber25"/>
    <w:basedOn w:val="Body"/>
    <w:rsid w:val="00C94050"/>
    <w:pPr>
      <w:ind w:left="1440" w:hanging="360"/>
    </w:pPr>
  </w:style>
  <w:style w:type="paragraph" w:customStyle="1" w:styleId="Command19">
    <w:name w:val="Command19"/>
    <w:basedOn w:val="BlockText"/>
    <w:next w:val="Body"/>
    <w:qFormat/>
    <w:rsid w:val="00C94050"/>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C94050"/>
    <w:rPr>
      <w:rFonts w:ascii="Courier New" w:hAnsi="Courier New" w:cs="Courier New"/>
      <w:color w:val="auto"/>
      <w:kern w:val="0"/>
    </w:rPr>
  </w:style>
  <w:style w:type="character" w:customStyle="1" w:styleId="SubtitleChar6">
    <w:name w:val="Subtitle Char6"/>
    <w:basedOn w:val="DefaultParagraphFont"/>
    <w:uiPriority w:val="11"/>
    <w:rsid w:val="00C94050"/>
    <w:rPr>
      <w:color w:val="5A5A5A" w:themeColor="text1" w:themeTint="A5"/>
      <w:spacing w:val="10"/>
    </w:rPr>
  </w:style>
  <w:style w:type="character" w:customStyle="1" w:styleId="QuoteChar6">
    <w:name w:val="Quote Char6"/>
    <w:basedOn w:val="DefaultParagraphFont"/>
    <w:uiPriority w:val="29"/>
    <w:rsid w:val="00C94050"/>
    <w:rPr>
      <w:i/>
      <w:iCs/>
      <w:color w:val="000000" w:themeColor="text1"/>
    </w:rPr>
  </w:style>
  <w:style w:type="character" w:customStyle="1" w:styleId="IntenseQuoteChar6">
    <w:name w:val="Intense Quote Char6"/>
    <w:basedOn w:val="DefaultParagraphFont"/>
    <w:uiPriority w:val="30"/>
    <w:rsid w:val="00C94050"/>
    <w:rPr>
      <w:color w:val="000000" w:themeColor="text1"/>
      <w:shd w:val="clear" w:color="auto" w:fill="F2F2F2" w:themeFill="background1" w:themeFillShade="F2"/>
    </w:rPr>
  </w:style>
  <w:style w:type="paragraph" w:customStyle="1" w:styleId="Default5">
    <w:name w:val="Default5"/>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C94050"/>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C94050"/>
    <w:pPr>
      <w:spacing w:before="360"/>
    </w:pPr>
    <w:rPr>
      <w:i/>
      <w:sz w:val="36"/>
    </w:rPr>
  </w:style>
  <w:style w:type="paragraph" w:customStyle="1" w:styleId="Heading2nonumber5">
    <w:name w:val="Heading 2 no number5"/>
    <w:basedOn w:val="Heading2"/>
    <w:next w:val="Body"/>
    <w:rsid w:val="00C94050"/>
    <w:pPr>
      <w:numPr>
        <w:ilvl w:val="0"/>
        <w:numId w:val="0"/>
      </w:numPr>
      <w:suppressLineNumbers/>
      <w:outlineLvl w:val="9"/>
    </w:pPr>
  </w:style>
  <w:style w:type="paragraph" w:customStyle="1" w:styleId="DocumentRevision5">
    <w:name w:val="Document Revision5"/>
    <w:basedOn w:val="Body"/>
    <w:qFormat/>
    <w:rsid w:val="00C94050"/>
    <w:pPr>
      <w:tabs>
        <w:tab w:val="clear" w:pos="2700"/>
        <w:tab w:val="left" w:pos="1440"/>
        <w:tab w:val="left" w:pos="2160"/>
      </w:tabs>
    </w:pPr>
    <w:rPr>
      <w:b/>
      <w:sz w:val="24"/>
    </w:rPr>
  </w:style>
  <w:style w:type="table" w:customStyle="1" w:styleId="ListTable3-Accent115">
    <w:name w:val="List Table 3 - Accent 115"/>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C94050"/>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C94050"/>
    <w:pPr>
      <w:spacing w:after="200"/>
    </w:pPr>
    <w:rPr>
      <w:lang w:eastAsia="ja-JP"/>
    </w:rPr>
  </w:style>
  <w:style w:type="table" w:customStyle="1" w:styleId="LightList-Accent115">
    <w:name w:val="Light List - Accent 115"/>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C94050"/>
    <w:rPr>
      <w:rFonts w:ascii="Palatino Linotype" w:eastAsia="Palatino Linotype" w:hAnsi="Palatino Linotype"/>
      <w:sz w:val="20"/>
      <w:szCs w:val="20"/>
    </w:rPr>
  </w:style>
  <w:style w:type="paragraph" w:customStyle="1" w:styleId="TableParagraph5">
    <w:name w:val="Table Paragraph5"/>
    <w:basedOn w:val="Normal"/>
    <w:uiPriority w:val="1"/>
    <w:qFormat/>
    <w:rsid w:val="00C94050"/>
    <w:pPr>
      <w:widowControl w:val="0"/>
      <w:spacing w:after="0" w:line="240" w:lineRule="auto"/>
    </w:pPr>
    <w:rPr>
      <w:rFonts w:eastAsiaTheme="minorHAnsi"/>
    </w:rPr>
  </w:style>
  <w:style w:type="character" w:customStyle="1" w:styleId="MessageandCommand5">
    <w:name w:val="Message and Command5"/>
    <w:basedOn w:val="MessagesandCommands"/>
    <w:qFormat/>
    <w:rsid w:val="00C94050"/>
    <w:rPr>
      <w:rFonts w:ascii="Courier New" w:hAnsi="Courier New" w:cs="Courier New"/>
      <w:b w:val="0"/>
      <w:sz w:val="22"/>
    </w:rPr>
  </w:style>
  <w:style w:type="character" w:customStyle="1" w:styleId="BodyText2Char6">
    <w:name w:val="Body Text 2 Char6"/>
    <w:basedOn w:val="DefaultParagraphFont"/>
    <w:semiHidden/>
    <w:rsid w:val="00C94050"/>
  </w:style>
  <w:style w:type="character" w:customStyle="1" w:styleId="BodyText3Char6">
    <w:name w:val="Body Text 3 Char6"/>
    <w:basedOn w:val="DefaultParagraphFont"/>
    <w:semiHidden/>
    <w:rsid w:val="00C94050"/>
    <w:rPr>
      <w:sz w:val="16"/>
      <w:szCs w:val="16"/>
    </w:rPr>
  </w:style>
  <w:style w:type="character" w:customStyle="1" w:styleId="BodyTextIndentChar6">
    <w:name w:val="Body Text Indent Char6"/>
    <w:basedOn w:val="DefaultParagraphFont"/>
    <w:semiHidden/>
    <w:rsid w:val="00C94050"/>
  </w:style>
  <w:style w:type="character" w:customStyle="1" w:styleId="BodyTextFirstIndent2Char6">
    <w:name w:val="Body Text First Indent 2 Char6"/>
    <w:basedOn w:val="BodyTextIndentChar"/>
    <w:semiHidden/>
    <w:rsid w:val="00C94050"/>
  </w:style>
  <w:style w:type="character" w:customStyle="1" w:styleId="BodyTextIndent2Char6">
    <w:name w:val="Body Text Indent 2 Char6"/>
    <w:basedOn w:val="DefaultParagraphFont"/>
    <w:semiHidden/>
    <w:rsid w:val="00C94050"/>
  </w:style>
  <w:style w:type="character" w:customStyle="1" w:styleId="BodyTextIndent3Char6">
    <w:name w:val="Body Text Indent 3 Char6"/>
    <w:basedOn w:val="DefaultParagraphFont"/>
    <w:semiHidden/>
    <w:rsid w:val="00C94050"/>
    <w:rPr>
      <w:sz w:val="16"/>
      <w:szCs w:val="16"/>
    </w:rPr>
  </w:style>
  <w:style w:type="character" w:customStyle="1" w:styleId="E-mailSignatureChar6">
    <w:name w:val="E-mail Signature Char6"/>
    <w:basedOn w:val="DefaultParagraphFont"/>
    <w:semiHidden/>
    <w:rsid w:val="00C94050"/>
  </w:style>
  <w:style w:type="character" w:customStyle="1" w:styleId="HTMLAddressChar6">
    <w:name w:val="HTML Address Char6"/>
    <w:basedOn w:val="DefaultParagraphFont"/>
    <w:semiHidden/>
    <w:rsid w:val="00C94050"/>
    <w:rPr>
      <w:i/>
      <w:iCs/>
    </w:rPr>
  </w:style>
  <w:style w:type="character" w:customStyle="1" w:styleId="MessageHeaderChar6">
    <w:name w:val="Message Header Char6"/>
    <w:basedOn w:val="DefaultParagraphFont"/>
    <w:semiHidden/>
    <w:rsid w:val="00C94050"/>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C94050"/>
    <w:rPr>
      <w:rFonts w:ascii="Consolas" w:hAnsi="Consolas" w:cs="Consolas"/>
      <w:sz w:val="21"/>
      <w:szCs w:val="21"/>
    </w:rPr>
  </w:style>
  <w:style w:type="character" w:customStyle="1" w:styleId="SignatureChar6">
    <w:name w:val="Signature Char6"/>
    <w:basedOn w:val="DefaultParagraphFont"/>
    <w:semiHidden/>
    <w:rsid w:val="00C94050"/>
  </w:style>
  <w:style w:type="paragraph" w:customStyle="1" w:styleId="BackPageCenter5">
    <w:name w:val="Back Page Center5"/>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C94050"/>
    <w:pPr>
      <w:jc w:val="center"/>
    </w:pPr>
  </w:style>
  <w:style w:type="paragraph" w:customStyle="1" w:styleId="Exar115">
    <w:name w:val="Exar115"/>
    <w:basedOn w:val="Footer"/>
    <w:rsid w:val="00C94050"/>
    <w:pPr>
      <w:tabs>
        <w:tab w:val="clear" w:pos="9360"/>
        <w:tab w:val="left" w:pos="720"/>
        <w:tab w:val="right" w:pos="8640"/>
      </w:tabs>
    </w:pPr>
    <w:rPr>
      <w:b/>
      <w:color w:val="2F4D87"/>
    </w:rPr>
  </w:style>
  <w:style w:type="character" w:customStyle="1" w:styleId="NoteHeadingChar5">
    <w:name w:val="Note Heading Char5"/>
    <w:basedOn w:val="DefaultParagraphFont"/>
    <w:rsid w:val="00C94050"/>
    <w:rPr>
      <w:b/>
    </w:rPr>
  </w:style>
  <w:style w:type="character" w:customStyle="1" w:styleId="ClosingChar5">
    <w:name w:val="Closing Char5"/>
    <w:basedOn w:val="DefaultParagraphFont"/>
    <w:rsid w:val="00C94050"/>
  </w:style>
  <w:style w:type="character" w:customStyle="1" w:styleId="CommentSubjectChar15">
    <w:name w:val="Comment Subject Char15"/>
    <w:basedOn w:val="CommentTextChar"/>
    <w:uiPriority w:val="99"/>
    <w:semiHidden/>
    <w:rsid w:val="00C94050"/>
    <w:rPr>
      <w:rFonts w:eastAsiaTheme="minorEastAsia"/>
      <w:b/>
    </w:rPr>
  </w:style>
  <w:style w:type="character" w:customStyle="1" w:styleId="DateChar5">
    <w:name w:val="Date Char5"/>
    <w:basedOn w:val="DefaultParagraphFont"/>
    <w:rsid w:val="00C94050"/>
  </w:style>
  <w:style w:type="character" w:customStyle="1" w:styleId="DocumentMapChar5">
    <w:name w:val="Document Map Char5"/>
    <w:basedOn w:val="DefaultParagraphFont"/>
    <w:semiHidden/>
    <w:rsid w:val="00C94050"/>
    <w:rPr>
      <w:rFonts w:ascii="Tahoma" w:hAnsi="Tahoma" w:cs="Tahoma"/>
      <w:shd w:val="clear" w:color="auto" w:fill="000080"/>
    </w:rPr>
  </w:style>
  <w:style w:type="character" w:customStyle="1" w:styleId="EndnoteTextChar5">
    <w:name w:val="Endnote Text Char5"/>
    <w:basedOn w:val="DefaultParagraphFont"/>
    <w:semiHidden/>
    <w:rsid w:val="00C94050"/>
  </w:style>
  <w:style w:type="character" w:customStyle="1" w:styleId="FootnoteTextChar5">
    <w:name w:val="Footnote Text Char5"/>
    <w:basedOn w:val="DefaultParagraphFont"/>
    <w:semiHidden/>
    <w:rsid w:val="00C94050"/>
  </w:style>
  <w:style w:type="character" w:customStyle="1" w:styleId="MacroTextChar5">
    <w:name w:val="Macro Text Char5"/>
    <w:basedOn w:val="DefaultParagraphFont"/>
    <w:semiHidden/>
    <w:rsid w:val="00C94050"/>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C94050"/>
    <w:rPr>
      <w:rFonts w:eastAsiaTheme="minorEastAsia"/>
    </w:rPr>
  </w:style>
  <w:style w:type="paragraph" w:customStyle="1" w:styleId="FooterCentered214">
    <w:name w:val="FooterCentered214"/>
    <w:basedOn w:val="Footer"/>
    <w:rsid w:val="00C94050"/>
    <w:pPr>
      <w:jc w:val="center"/>
    </w:pPr>
  </w:style>
  <w:style w:type="paragraph" w:customStyle="1" w:styleId="Exar214">
    <w:name w:val="Exar214"/>
    <w:basedOn w:val="Footer"/>
    <w:rsid w:val="00C94050"/>
    <w:pPr>
      <w:tabs>
        <w:tab w:val="clear" w:pos="9360"/>
        <w:tab w:val="left" w:pos="720"/>
        <w:tab w:val="right" w:pos="8640"/>
      </w:tabs>
    </w:pPr>
    <w:rPr>
      <w:b/>
      <w:color w:val="2F4D87"/>
    </w:rPr>
  </w:style>
  <w:style w:type="paragraph" w:customStyle="1" w:styleId="Command110">
    <w:name w:val="Command110"/>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C94050"/>
    <w:pPr>
      <w:tabs>
        <w:tab w:val="left" w:pos="2700"/>
      </w:tabs>
      <w:jc w:val="both"/>
    </w:pPr>
    <w:rPr>
      <w:szCs w:val="24"/>
    </w:rPr>
  </w:style>
  <w:style w:type="paragraph" w:customStyle="1" w:styleId="FooterCentered37">
    <w:name w:val="FooterCentered37"/>
    <w:basedOn w:val="Footer"/>
    <w:rsid w:val="00C94050"/>
    <w:pPr>
      <w:jc w:val="center"/>
    </w:pPr>
  </w:style>
  <w:style w:type="paragraph" w:customStyle="1" w:styleId="Exar37">
    <w:name w:val="Exar37"/>
    <w:basedOn w:val="Footer"/>
    <w:rsid w:val="00C94050"/>
    <w:pPr>
      <w:tabs>
        <w:tab w:val="clear" w:pos="9360"/>
        <w:tab w:val="left" w:pos="720"/>
        <w:tab w:val="right" w:pos="8640"/>
      </w:tabs>
    </w:pPr>
    <w:rPr>
      <w:b/>
      <w:color w:val="2F4D87"/>
    </w:rPr>
  </w:style>
  <w:style w:type="paragraph" w:customStyle="1" w:styleId="ImportantNote25">
    <w:name w:val="Important Note25"/>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C94050"/>
    <w:pPr>
      <w:tabs>
        <w:tab w:val="left" w:pos="2700"/>
      </w:tabs>
      <w:jc w:val="both"/>
    </w:pPr>
    <w:rPr>
      <w:szCs w:val="24"/>
    </w:rPr>
  </w:style>
  <w:style w:type="paragraph" w:customStyle="1" w:styleId="Bullet1110">
    <w:name w:val="Bullet1110"/>
    <w:rsid w:val="00C94050"/>
    <w:pPr>
      <w:tabs>
        <w:tab w:val="left" w:pos="900"/>
      </w:tabs>
      <w:spacing w:before="120" w:line="280" w:lineRule="atLeast"/>
      <w:ind w:left="720" w:hanging="360"/>
    </w:pPr>
  </w:style>
  <w:style w:type="paragraph" w:customStyle="1" w:styleId="FooterCentered45">
    <w:name w:val="FooterCentered45"/>
    <w:basedOn w:val="Footer"/>
    <w:rsid w:val="00C94050"/>
    <w:pPr>
      <w:jc w:val="center"/>
    </w:pPr>
  </w:style>
  <w:style w:type="paragraph" w:customStyle="1" w:styleId="Exar45">
    <w:name w:val="Exar45"/>
    <w:basedOn w:val="Footer"/>
    <w:rsid w:val="00C94050"/>
    <w:pPr>
      <w:tabs>
        <w:tab w:val="clear" w:pos="9360"/>
        <w:tab w:val="left" w:pos="720"/>
        <w:tab w:val="right" w:pos="8640"/>
      </w:tabs>
    </w:pPr>
    <w:rPr>
      <w:b/>
      <w:color w:val="2F4D87"/>
    </w:rPr>
  </w:style>
  <w:style w:type="paragraph" w:customStyle="1" w:styleId="Command26">
    <w:name w:val="Command26"/>
    <w:basedOn w:val="BlockText"/>
    <w:next w:val="Body"/>
    <w:qFormat/>
    <w:rsid w:val="00C94050"/>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C94050"/>
    <w:pPr>
      <w:tabs>
        <w:tab w:val="left" w:pos="2700"/>
      </w:tabs>
      <w:jc w:val="both"/>
    </w:pPr>
    <w:rPr>
      <w:szCs w:val="24"/>
    </w:rPr>
  </w:style>
  <w:style w:type="paragraph" w:customStyle="1" w:styleId="ImportantNote34">
    <w:name w:val="Important Note3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C94050"/>
    <w:pPr>
      <w:tabs>
        <w:tab w:val="left" w:pos="2700"/>
      </w:tabs>
      <w:jc w:val="both"/>
    </w:pPr>
    <w:rPr>
      <w:szCs w:val="24"/>
    </w:rPr>
  </w:style>
  <w:style w:type="paragraph" w:customStyle="1" w:styleId="Anchor15">
    <w:name w:val="Anchor15"/>
    <w:rsid w:val="00C94050"/>
    <w:pPr>
      <w:keepNext/>
      <w:tabs>
        <w:tab w:val="left" w:pos="360"/>
      </w:tabs>
      <w:spacing w:before="240"/>
    </w:pPr>
    <w:rPr>
      <w:rFonts w:ascii="Arial" w:hAnsi="Arial"/>
      <w:b/>
      <w:sz w:val="4"/>
      <w:szCs w:val="4"/>
    </w:rPr>
  </w:style>
  <w:style w:type="paragraph" w:customStyle="1" w:styleId="FooterCentered55">
    <w:name w:val="FooterCentered55"/>
    <w:basedOn w:val="Footer"/>
    <w:rsid w:val="00C94050"/>
    <w:pPr>
      <w:jc w:val="center"/>
    </w:pPr>
  </w:style>
  <w:style w:type="paragraph" w:customStyle="1" w:styleId="Exar55">
    <w:name w:val="Exar55"/>
    <w:basedOn w:val="Footer"/>
    <w:rsid w:val="00C94050"/>
    <w:pPr>
      <w:tabs>
        <w:tab w:val="clear" w:pos="9360"/>
        <w:tab w:val="left" w:pos="720"/>
        <w:tab w:val="right" w:pos="8640"/>
      </w:tabs>
    </w:pPr>
    <w:rPr>
      <w:b/>
      <w:color w:val="2F4D87"/>
    </w:rPr>
  </w:style>
  <w:style w:type="paragraph" w:customStyle="1" w:styleId="ImportantNote44">
    <w:name w:val="Important Note4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C94050"/>
    <w:pPr>
      <w:tabs>
        <w:tab w:val="left" w:pos="2700"/>
      </w:tabs>
      <w:jc w:val="both"/>
    </w:pPr>
    <w:rPr>
      <w:szCs w:val="24"/>
    </w:rPr>
  </w:style>
  <w:style w:type="paragraph" w:customStyle="1" w:styleId="Bullet125">
    <w:name w:val="Bullet125"/>
    <w:rsid w:val="00C94050"/>
    <w:pPr>
      <w:tabs>
        <w:tab w:val="left" w:pos="900"/>
      </w:tabs>
      <w:spacing w:before="120" w:line="280" w:lineRule="atLeast"/>
      <w:ind w:left="720" w:hanging="360"/>
    </w:pPr>
  </w:style>
  <w:style w:type="paragraph" w:customStyle="1" w:styleId="Command34">
    <w:name w:val="Command3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C94050"/>
    <w:pPr>
      <w:spacing w:after="200" w:line="240" w:lineRule="auto"/>
      <w:jc w:val="center"/>
    </w:pPr>
    <w:rPr>
      <w:rFonts w:eastAsia="Times New Roman" w:cs="Times New Roman"/>
      <w:b/>
      <w:i/>
      <w:iCs/>
      <w:szCs w:val="20"/>
    </w:rPr>
  </w:style>
  <w:style w:type="paragraph" w:customStyle="1" w:styleId="Body66">
    <w:name w:val="Body66"/>
    <w:qFormat/>
    <w:rsid w:val="00C94050"/>
    <w:pPr>
      <w:tabs>
        <w:tab w:val="left" w:pos="2700"/>
      </w:tabs>
      <w:jc w:val="both"/>
    </w:pPr>
    <w:rPr>
      <w:szCs w:val="24"/>
    </w:rPr>
  </w:style>
  <w:style w:type="paragraph" w:customStyle="1" w:styleId="Bullet134">
    <w:name w:val="Bullet134"/>
    <w:rsid w:val="00C94050"/>
    <w:pPr>
      <w:tabs>
        <w:tab w:val="left" w:pos="900"/>
      </w:tabs>
      <w:spacing w:before="120" w:line="280" w:lineRule="atLeast"/>
      <w:ind w:left="720" w:hanging="360"/>
    </w:pPr>
  </w:style>
  <w:style w:type="paragraph" w:customStyle="1" w:styleId="FooterCentered65">
    <w:name w:val="FooterCentered65"/>
    <w:basedOn w:val="Footer"/>
    <w:rsid w:val="00C94050"/>
    <w:pPr>
      <w:jc w:val="center"/>
    </w:pPr>
  </w:style>
  <w:style w:type="paragraph" w:customStyle="1" w:styleId="Exar65">
    <w:name w:val="Exar65"/>
    <w:basedOn w:val="Footer"/>
    <w:rsid w:val="00C94050"/>
    <w:pPr>
      <w:tabs>
        <w:tab w:val="clear" w:pos="9360"/>
        <w:tab w:val="left" w:pos="720"/>
        <w:tab w:val="right" w:pos="8640"/>
      </w:tabs>
    </w:pPr>
    <w:rPr>
      <w:b/>
      <w:color w:val="2F4D87"/>
    </w:rPr>
  </w:style>
  <w:style w:type="paragraph" w:customStyle="1" w:styleId="Command44">
    <w:name w:val="Command4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C94050"/>
    <w:pPr>
      <w:jc w:val="center"/>
    </w:pPr>
  </w:style>
  <w:style w:type="paragraph" w:customStyle="1" w:styleId="Exar76">
    <w:name w:val="Exar76"/>
    <w:basedOn w:val="Footer"/>
    <w:rsid w:val="00C94050"/>
    <w:pPr>
      <w:tabs>
        <w:tab w:val="clear" w:pos="9360"/>
        <w:tab w:val="left" w:pos="720"/>
        <w:tab w:val="right" w:pos="8640"/>
      </w:tabs>
    </w:pPr>
    <w:rPr>
      <w:b/>
      <w:color w:val="2F4D87"/>
    </w:rPr>
  </w:style>
  <w:style w:type="paragraph" w:customStyle="1" w:styleId="Body74">
    <w:name w:val="Body74"/>
    <w:qFormat/>
    <w:rsid w:val="00C94050"/>
    <w:pPr>
      <w:tabs>
        <w:tab w:val="left" w:pos="2700"/>
      </w:tabs>
      <w:jc w:val="both"/>
    </w:pPr>
    <w:rPr>
      <w:szCs w:val="24"/>
    </w:rPr>
  </w:style>
  <w:style w:type="paragraph" w:customStyle="1" w:styleId="Anchor24">
    <w:name w:val="Anchor24"/>
    <w:rsid w:val="00C94050"/>
    <w:pPr>
      <w:keepNext/>
      <w:tabs>
        <w:tab w:val="left" w:pos="360"/>
      </w:tabs>
      <w:spacing w:before="240"/>
    </w:pPr>
    <w:rPr>
      <w:rFonts w:ascii="Arial" w:hAnsi="Arial"/>
      <w:b/>
      <w:sz w:val="4"/>
      <w:szCs w:val="4"/>
    </w:rPr>
  </w:style>
  <w:style w:type="paragraph" w:customStyle="1" w:styleId="Bullet144">
    <w:name w:val="Bullet144"/>
    <w:rsid w:val="00C94050"/>
    <w:pPr>
      <w:tabs>
        <w:tab w:val="left" w:pos="900"/>
      </w:tabs>
      <w:spacing w:before="120" w:line="280" w:lineRule="atLeast"/>
      <w:ind w:left="720" w:hanging="360"/>
    </w:pPr>
  </w:style>
  <w:style w:type="paragraph" w:customStyle="1" w:styleId="Bullet214">
    <w:name w:val="Bullet214"/>
    <w:rsid w:val="00C94050"/>
    <w:pPr>
      <w:spacing w:before="120"/>
      <w:ind w:left="1440" w:hanging="360"/>
    </w:pPr>
  </w:style>
  <w:style w:type="paragraph" w:customStyle="1" w:styleId="Bullet314">
    <w:name w:val="Bullet314"/>
    <w:rsid w:val="00C94050"/>
    <w:pPr>
      <w:tabs>
        <w:tab w:val="num" w:pos="1800"/>
      </w:tabs>
      <w:spacing w:before="120"/>
      <w:ind w:left="1800" w:hanging="360"/>
    </w:pPr>
  </w:style>
  <w:style w:type="paragraph" w:customStyle="1" w:styleId="Caution14">
    <w:name w:val="Caution14"/>
    <w:basedOn w:val="Normal"/>
    <w:rsid w:val="00C94050"/>
    <w:pPr>
      <w:tabs>
        <w:tab w:val="left" w:pos="936"/>
      </w:tabs>
      <w:ind w:right="864"/>
      <w:jc w:val="both"/>
    </w:pPr>
    <w:rPr>
      <w:rFonts w:ascii="Arial" w:hAnsi="Arial"/>
      <w:b/>
    </w:rPr>
  </w:style>
  <w:style w:type="paragraph" w:customStyle="1" w:styleId="CellBody14">
    <w:name w:val="CellBody14"/>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C94050"/>
    <w:pPr>
      <w:tabs>
        <w:tab w:val="left" w:pos="538"/>
      </w:tabs>
      <w:ind w:left="538" w:hanging="360"/>
    </w:pPr>
    <w:rPr>
      <w:sz w:val="18"/>
      <w:szCs w:val="18"/>
    </w:rPr>
  </w:style>
  <w:style w:type="paragraph" w:customStyle="1" w:styleId="CellHeading14">
    <w:name w:val="CellHeading14"/>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C94050"/>
    <w:pPr>
      <w:ind w:left="360" w:right="432"/>
    </w:pPr>
    <w:rPr>
      <w:sz w:val="18"/>
      <w:szCs w:val="18"/>
    </w:rPr>
  </w:style>
  <w:style w:type="paragraph" w:customStyle="1" w:styleId="Code14">
    <w:name w:val="Code14"/>
    <w:basedOn w:val="Normal"/>
    <w:rsid w:val="00C94050"/>
    <w:pPr>
      <w:tabs>
        <w:tab w:val="left" w:pos="3600"/>
        <w:tab w:val="left" w:pos="5760"/>
      </w:tabs>
    </w:pPr>
    <w:rPr>
      <w:rFonts w:ascii="Courier New" w:hAnsi="Courier New"/>
      <w:sz w:val="18"/>
      <w:szCs w:val="16"/>
    </w:rPr>
  </w:style>
  <w:style w:type="paragraph" w:customStyle="1" w:styleId="Equation14">
    <w:name w:val="Equation14"/>
    <w:rsid w:val="00C94050"/>
    <w:pPr>
      <w:tabs>
        <w:tab w:val="num" w:pos="720"/>
      </w:tabs>
      <w:spacing w:before="240" w:after="240"/>
      <w:ind w:left="864" w:hanging="504"/>
    </w:pPr>
    <w:rPr>
      <w:i/>
    </w:rPr>
  </w:style>
  <w:style w:type="paragraph" w:customStyle="1" w:styleId="Figure14">
    <w:name w:val="Figure14"/>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C94050"/>
    <w:pPr>
      <w:jc w:val="center"/>
    </w:pPr>
    <w:rPr>
      <w:rFonts w:ascii="Arial" w:hAnsi="Arial" w:cs="Helvetica"/>
      <w:sz w:val="16"/>
      <w:szCs w:val="16"/>
    </w:rPr>
  </w:style>
  <w:style w:type="paragraph" w:customStyle="1" w:styleId="Footnote14">
    <w:name w:val="Footnote14"/>
    <w:basedOn w:val="Normal"/>
    <w:rsid w:val="00C94050"/>
    <w:pPr>
      <w:tabs>
        <w:tab w:val="left" w:pos="115"/>
        <w:tab w:val="left" w:pos="288"/>
      </w:tabs>
      <w:ind w:left="2333" w:hanging="173"/>
    </w:pPr>
    <w:rPr>
      <w:sz w:val="15"/>
      <w:szCs w:val="15"/>
    </w:rPr>
  </w:style>
  <w:style w:type="paragraph" w:customStyle="1" w:styleId="GlossTerm14">
    <w:name w:val="GlossTerm14"/>
    <w:basedOn w:val="Normal"/>
    <w:rsid w:val="00C94050"/>
    <w:rPr>
      <w:b/>
    </w:rPr>
  </w:style>
  <w:style w:type="paragraph" w:customStyle="1" w:styleId="HeadingFeature14">
    <w:name w:val="HeadingFeature14"/>
    <w:next w:val="Body"/>
    <w:rsid w:val="00C94050"/>
    <w:pPr>
      <w:spacing w:before="360" w:after="240"/>
    </w:pPr>
    <w:rPr>
      <w:rFonts w:ascii="Arial" w:hAnsi="Arial"/>
      <w:b/>
      <w:color w:val="2F4D87"/>
      <w:sz w:val="24"/>
    </w:rPr>
  </w:style>
  <w:style w:type="paragraph" w:customStyle="1" w:styleId="Indent114">
    <w:name w:val="Indent114"/>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C94050"/>
    <w:pPr>
      <w:tabs>
        <w:tab w:val="left" w:pos="1440"/>
      </w:tabs>
      <w:spacing w:before="120"/>
    </w:pPr>
    <w:rPr>
      <w:b/>
      <w:color w:val="2F4D87"/>
    </w:rPr>
  </w:style>
  <w:style w:type="paragraph" w:customStyle="1" w:styleId="RegisterDef14">
    <w:name w:val="Register Def14"/>
    <w:rsid w:val="00C94050"/>
    <w:pPr>
      <w:tabs>
        <w:tab w:val="center" w:pos="2160"/>
        <w:tab w:val="right" w:pos="6480"/>
      </w:tabs>
      <w:spacing w:before="240" w:after="240"/>
      <w:ind w:left="360"/>
    </w:pPr>
    <w:rPr>
      <w:rFonts w:ascii="Arial" w:hAnsi="Arial"/>
    </w:rPr>
  </w:style>
  <w:style w:type="paragraph" w:customStyle="1" w:styleId="Step214">
    <w:name w:val="Step214"/>
    <w:rsid w:val="00C94050"/>
    <w:pPr>
      <w:tabs>
        <w:tab w:val="left" w:pos="720"/>
        <w:tab w:val="right" w:pos="864"/>
        <w:tab w:val="left" w:pos="1080"/>
      </w:tabs>
      <w:ind w:left="1080" w:hanging="360"/>
    </w:pPr>
    <w:rPr>
      <w:rFonts w:ascii="Arial" w:hAnsi="Arial"/>
      <w:b/>
    </w:rPr>
  </w:style>
  <w:style w:type="paragraph" w:customStyle="1" w:styleId="Step314">
    <w:name w:val="Step314"/>
    <w:rsid w:val="00C94050"/>
    <w:pPr>
      <w:tabs>
        <w:tab w:val="num" w:pos="1440"/>
      </w:tabs>
      <w:ind w:left="1440" w:hanging="180"/>
    </w:pPr>
    <w:rPr>
      <w:rFonts w:ascii="Arial" w:hAnsi="Arial"/>
      <w:b/>
    </w:rPr>
  </w:style>
  <w:style w:type="paragraph" w:customStyle="1" w:styleId="TableFootnote14">
    <w:name w:val="TableFootnote14"/>
    <w:rsid w:val="00C94050"/>
    <w:pPr>
      <w:tabs>
        <w:tab w:val="left" w:pos="1743"/>
        <w:tab w:val="left" w:pos="1930"/>
      </w:tabs>
      <w:spacing w:before="240" w:after="240"/>
      <w:ind w:left="1742" w:hanging="187"/>
    </w:pPr>
    <w:rPr>
      <w:sz w:val="15"/>
      <w:szCs w:val="15"/>
    </w:rPr>
  </w:style>
  <w:style w:type="paragraph" w:customStyle="1" w:styleId="TableTitle14">
    <w:name w:val="TableTitle14"/>
    <w:rsid w:val="00C94050"/>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C94050"/>
    <w:pPr>
      <w:jc w:val="center"/>
    </w:pPr>
  </w:style>
  <w:style w:type="paragraph" w:customStyle="1" w:styleId="HeadingPreface14">
    <w:name w:val="HeadingPreface14"/>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C94050"/>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C94050"/>
    <w:pPr>
      <w:spacing w:before="720" w:after="720" w:line="720" w:lineRule="exact"/>
      <w:ind w:left="432"/>
    </w:pPr>
    <w:rPr>
      <w:rFonts w:ascii="Arial" w:hAnsi="Arial"/>
      <w:b/>
      <w:color w:val="2F4D87"/>
      <w:sz w:val="44"/>
    </w:rPr>
  </w:style>
  <w:style w:type="paragraph" w:customStyle="1" w:styleId="BookTitle214">
    <w:name w:val="BookTitle214"/>
    <w:next w:val="Body"/>
    <w:rsid w:val="00C94050"/>
    <w:pPr>
      <w:spacing w:before="520" w:after="480" w:line="520" w:lineRule="exact"/>
      <w:ind w:left="432"/>
    </w:pPr>
    <w:rPr>
      <w:rFonts w:ascii="Arial" w:hAnsi="Arial"/>
      <w:b/>
      <w:color w:val="2F4D87"/>
      <w:sz w:val="40"/>
    </w:rPr>
  </w:style>
  <w:style w:type="paragraph" w:customStyle="1" w:styleId="DocumentType14">
    <w:name w:val="Document Type14"/>
    <w:rsid w:val="00C94050"/>
    <w:pPr>
      <w:spacing w:before="600" w:after="600" w:line="580" w:lineRule="exact"/>
      <w:ind w:left="432"/>
    </w:pPr>
    <w:rPr>
      <w:rFonts w:ascii="Arial" w:hAnsi="Arial"/>
      <w:b/>
      <w:sz w:val="36"/>
    </w:rPr>
  </w:style>
  <w:style w:type="paragraph" w:customStyle="1" w:styleId="InternalUseCover14">
    <w:name w:val="Internal Use Cover14"/>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C94050"/>
    <w:pPr>
      <w:tabs>
        <w:tab w:val="left" w:pos="1800"/>
      </w:tabs>
      <w:ind w:left="432"/>
    </w:pPr>
  </w:style>
  <w:style w:type="paragraph" w:customStyle="1" w:styleId="Exar86">
    <w:name w:val="Exar86"/>
    <w:basedOn w:val="Footer"/>
    <w:rsid w:val="00C94050"/>
    <w:pPr>
      <w:tabs>
        <w:tab w:val="clear" w:pos="9360"/>
        <w:tab w:val="left" w:pos="720"/>
        <w:tab w:val="right" w:pos="8640"/>
      </w:tabs>
    </w:pPr>
    <w:rPr>
      <w:b/>
      <w:color w:val="2F4D87"/>
    </w:rPr>
  </w:style>
  <w:style w:type="paragraph" w:customStyle="1" w:styleId="CONFIDENTIAL14">
    <w:name w:val="CONFIDENTIAL14"/>
    <w:rsid w:val="00C94050"/>
    <w:pPr>
      <w:jc w:val="right"/>
    </w:pPr>
    <w:rPr>
      <w:rFonts w:ascii="Arial" w:hAnsi="Arial"/>
      <w:b/>
      <w:color w:val="2F4D87"/>
      <w:sz w:val="44"/>
    </w:rPr>
  </w:style>
  <w:style w:type="paragraph" w:customStyle="1" w:styleId="Notetext14">
    <w:name w:val="Notetext14"/>
    <w:next w:val="Body"/>
    <w:rsid w:val="00C94050"/>
    <w:pPr>
      <w:ind w:left="547" w:right="1080"/>
      <w:jc w:val="both"/>
    </w:pPr>
  </w:style>
  <w:style w:type="paragraph" w:customStyle="1" w:styleId="PageNumbereven14">
    <w:name w:val="Page Number(even)14"/>
    <w:basedOn w:val="Footer"/>
    <w:semiHidden/>
    <w:rsid w:val="00C94050"/>
  </w:style>
  <w:style w:type="paragraph" w:customStyle="1" w:styleId="Headereven14">
    <w:name w:val="Header(even)14"/>
    <w:basedOn w:val="Header"/>
    <w:rsid w:val="00C94050"/>
    <w:pPr>
      <w:tabs>
        <w:tab w:val="clear" w:pos="9270"/>
      </w:tabs>
    </w:pPr>
  </w:style>
  <w:style w:type="paragraph" w:customStyle="1" w:styleId="Footereven14">
    <w:name w:val="Footer(even)14"/>
    <w:basedOn w:val="Footer"/>
    <w:rsid w:val="00C94050"/>
    <w:pPr>
      <w:ind w:right="-90"/>
    </w:pPr>
  </w:style>
  <w:style w:type="paragraph" w:customStyle="1" w:styleId="Glossary14">
    <w:name w:val="Glossary14"/>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C94050"/>
    <w:rPr>
      <w:rFonts w:ascii="Arial" w:hAnsi="Arial"/>
      <w:b/>
      <w:color w:val="002B5C"/>
      <w:sz w:val="48"/>
    </w:rPr>
  </w:style>
  <w:style w:type="paragraph" w:customStyle="1" w:styleId="Addendum214">
    <w:name w:val="Addendum214"/>
    <w:next w:val="SpecNo"/>
    <w:rsid w:val="00C94050"/>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C94050"/>
  </w:style>
  <w:style w:type="paragraph" w:customStyle="1" w:styleId="SpecNo140">
    <w:name w:val="SpecNo14"/>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C94050"/>
    <w:pPr>
      <w:spacing w:before="120"/>
      <w:ind w:left="1800" w:hanging="1800"/>
    </w:pPr>
  </w:style>
  <w:style w:type="paragraph" w:customStyle="1" w:styleId="Addendum141">
    <w:name w:val="Addendum+14"/>
    <w:basedOn w:val="Addendum"/>
    <w:next w:val="Body"/>
    <w:rsid w:val="00C94050"/>
    <w:pPr>
      <w:numPr>
        <w:numId w:val="0"/>
      </w:numPr>
      <w:tabs>
        <w:tab w:val="num" w:pos="720"/>
      </w:tabs>
      <w:ind w:left="360" w:hanging="360"/>
    </w:pPr>
    <w:rPr>
      <w:sz w:val="44"/>
    </w:rPr>
  </w:style>
  <w:style w:type="paragraph" w:customStyle="1" w:styleId="DocChangeNo14">
    <w:name w:val="DocChangeNo.+14"/>
    <w:basedOn w:val="DocChangeNo"/>
    <w:rsid w:val="00C94050"/>
    <w:pPr>
      <w:numPr>
        <w:numId w:val="0"/>
      </w:numPr>
      <w:ind w:left="1260" w:hanging="1260"/>
    </w:pPr>
  </w:style>
  <w:style w:type="paragraph" w:customStyle="1" w:styleId="DocChangeNo140">
    <w:name w:val="DocChangeNo.14"/>
    <w:next w:val="DocChangeNo0"/>
    <w:rsid w:val="00C94050"/>
    <w:pPr>
      <w:tabs>
        <w:tab w:val="num" w:pos="1260"/>
      </w:tabs>
      <w:spacing w:before="120"/>
      <w:ind w:left="1260" w:hanging="1260"/>
    </w:pPr>
  </w:style>
  <w:style w:type="paragraph" w:customStyle="1" w:styleId="Addendum2140">
    <w:name w:val="Addendum2+14"/>
    <w:basedOn w:val="Addendum2"/>
    <w:rsid w:val="00C94050"/>
    <w:rPr>
      <w:sz w:val="32"/>
    </w:rPr>
  </w:style>
  <w:style w:type="paragraph" w:customStyle="1" w:styleId="CellHeadingUnder14">
    <w:name w:val="CellHeadingUnder14"/>
    <w:basedOn w:val="CellHeading"/>
    <w:next w:val="CellBody"/>
    <w:rsid w:val="00C94050"/>
    <w:rPr>
      <w:u w:val="single"/>
    </w:rPr>
  </w:style>
  <w:style w:type="paragraph" w:customStyle="1" w:styleId="CellNoteHeading14">
    <w:name w:val="CellNoteHeading14"/>
    <w:next w:val="CellNote"/>
    <w:rsid w:val="00C94050"/>
    <w:pPr>
      <w:tabs>
        <w:tab w:val="num" w:pos="648"/>
      </w:tabs>
      <w:ind w:left="648" w:hanging="648"/>
    </w:pPr>
    <w:rPr>
      <w:rFonts w:ascii="Arial" w:hAnsi="Arial"/>
      <w:b/>
      <w:szCs w:val="18"/>
    </w:rPr>
  </w:style>
  <w:style w:type="paragraph" w:customStyle="1" w:styleId="CellHeadingFieldDesc14">
    <w:name w:val="CellHeadingField|Desc14"/>
    <w:rsid w:val="00C94050"/>
    <w:rPr>
      <w:rFonts w:ascii="Arial" w:hAnsi="Arial"/>
      <w:b/>
    </w:rPr>
  </w:style>
  <w:style w:type="paragraph" w:customStyle="1" w:styleId="REGISTERBITFIELDCELL14">
    <w:name w:val="REGISTER|BIT|FIELDCELL14"/>
    <w:basedOn w:val="CellBody"/>
    <w:rsid w:val="00C94050"/>
    <w:rPr>
      <w:rFonts w:ascii="Arial" w:hAnsi="Arial"/>
      <w:b/>
      <w:caps/>
    </w:rPr>
  </w:style>
  <w:style w:type="paragraph" w:customStyle="1" w:styleId="Contents14">
    <w:name w:val="Contents14"/>
    <w:basedOn w:val="Title"/>
    <w:rsid w:val="00C94050"/>
    <w:pPr>
      <w:pageBreakBefore/>
    </w:pPr>
    <w:rPr>
      <w:rFonts w:ascii="Palatino Linotype" w:hAnsi="Palatino Linotype"/>
      <w:szCs w:val="40"/>
    </w:rPr>
  </w:style>
  <w:style w:type="paragraph" w:customStyle="1" w:styleId="ExarConfidential14">
    <w:name w:val="Exar Confidential14"/>
    <w:basedOn w:val="Footer"/>
    <w:rsid w:val="00C94050"/>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C94050"/>
    <w:rPr>
      <w:rFonts w:ascii="Arial" w:eastAsiaTheme="minorEastAsia" w:hAnsi="Arial"/>
      <w:b/>
      <w:bCs/>
      <w:color w:val="2F4D87"/>
      <w:sz w:val="16"/>
      <w:szCs w:val="16"/>
      <w:lang w:val="en-US" w:eastAsia="en-US" w:bidi="ar-SA"/>
    </w:rPr>
  </w:style>
  <w:style w:type="table" w:customStyle="1" w:styleId="HifnTable14">
    <w:name w:val="Hifn Table14"/>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C94050"/>
    <w:rPr>
      <w:rFonts w:ascii="Arial" w:hAnsi="Arial"/>
      <w:sz w:val="16"/>
    </w:rPr>
  </w:style>
  <w:style w:type="paragraph" w:customStyle="1" w:styleId="Preliminary14">
    <w:name w:val="Preliminary14"/>
    <w:rsid w:val="00C94050"/>
    <w:pPr>
      <w:jc w:val="center"/>
    </w:pPr>
    <w:rPr>
      <w:rFonts w:ascii="Arial" w:hAnsi="Arial"/>
      <w:b/>
      <w:color w:val="002B5C"/>
      <w:sz w:val="16"/>
      <w:szCs w:val="16"/>
    </w:rPr>
  </w:style>
  <w:style w:type="paragraph" w:customStyle="1" w:styleId="Appendix140">
    <w:name w:val="Appendix14"/>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C94050"/>
    <w:rPr>
      <w:rFonts w:eastAsiaTheme="minorEastAsia"/>
      <w:b/>
    </w:rPr>
  </w:style>
  <w:style w:type="paragraph" w:customStyle="1" w:styleId="copyright14">
    <w:name w:val="copyright14"/>
    <w:basedOn w:val="Body"/>
    <w:rsid w:val="00C94050"/>
    <w:pPr>
      <w:tabs>
        <w:tab w:val="left" w:pos="9360"/>
      </w:tabs>
    </w:pPr>
    <w:rPr>
      <w:sz w:val="14"/>
      <w:szCs w:val="14"/>
    </w:rPr>
  </w:style>
  <w:style w:type="paragraph" w:customStyle="1" w:styleId="FunctionCall14">
    <w:name w:val="Function Call14"/>
    <w:next w:val="Body"/>
    <w:rsid w:val="00C94050"/>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C94050"/>
    <w:pPr>
      <w:numPr>
        <w:ilvl w:val="0"/>
        <w:numId w:val="0"/>
      </w:numPr>
      <w:tabs>
        <w:tab w:val="num" w:pos="720"/>
      </w:tabs>
      <w:ind w:left="720" w:hanging="720"/>
    </w:pPr>
  </w:style>
  <w:style w:type="paragraph" w:customStyle="1" w:styleId="Appendix214">
    <w:name w:val="Appendix 214"/>
    <w:basedOn w:val="Appendix1"/>
    <w:next w:val="Body"/>
    <w:rsid w:val="00C94050"/>
    <w:pPr>
      <w:numPr>
        <w:numId w:val="0"/>
      </w:numPr>
      <w:tabs>
        <w:tab w:val="num" w:pos="918"/>
      </w:tabs>
      <w:ind w:left="864" w:hanging="864"/>
    </w:pPr>
  </w:style>
  <w:style w:type="table" w:customStyle="1" w:styleId="HifnParameter14">
    <w:name w:val="Hifn Parameter14"/>
    <w:basedOn w:val="TableNormal"/>
    <w:rsid w:val="00C94050"/>
    <w:rPr>
      <w:sz w:val="18"/>
    </w:rPr>
    <w:tblPr/>
  </w:style>
  <w:style w:type="paragraph" w:customStyle="1" w:styleId="CellHeadingBlue14">
    <w:name w:val="Cell Heading Blue14"/>
    <w:basedOn w:val="CellHeading"/>
    <w:next w:val="Body"/>
    <w:rsid w:val="00C94050"/>
    <w:pPr>
      <w:tabs>
        <w:tab w:val="clear" w:pos="720"/>
      </w:tabs>
    </w:pPr>
    <w:rPr>
      <w:color w:val="2F4D87"/>
      <w:sz w:val="18"/>
    </w:rPr>
  </w:style>
  <w:style w:type="paragraph" w:customStyle="1" w:styleId="ListNumber214">
    <w:name w:val="ListNumber214"/>
    <w:basedOn w:val="Body"/>
    <w:rsid w:val="00C94050"/>
    <w:pPr>
      <w:ind w:left="1440" w:hanging="360"/>
    </w:pPr>
  </w:style>
  <w:style w:type="paragraph" w:customStyle="1" w:styleId="Command54">
    <w:name w:val="Command5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C94050"/>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C94050"/>
    <w:pPr>
      <w:spacing w:before="360"/>
    </w:pPr>
    <w:rPr>
      <w:i/>
      <w:sz w:val="36"/>
    </w:rPr>
  </w:style>
  <w:style w:type="paragraph" w:customStyle="1" w:styleId="Heading2nonumber14">
    <w:name w:val="Heading 2 no number14"/>
    <w:basedOn w:val="Heading2"/>
    <w:next w:val="Body"/>
    <w:rsid w:val="00C94050"/>
    <w:pPr>
      <w:numPr>
        <w:ilvl w:val="0"/>
        <w:numId w:val="0"/>
      </w:numPr>
      <w:suppressLineNumbers/>
      <w:outlineLvl w:val="9"/>
    </w:pPr>
  </w:style>
  <w:style w:type="paragraph" w:customStyle="1" w:styleId="DocumentRevision14">
    <w:name w:val="Document Revision14"/>
    <w:basedOn w:val="Body"/>
    <w:qFormat/>
    <w:rsid w:val="00C94050"/>
    <w:pPr>
      <w:tabs>
        <w:tab w:val="clear" w:pos="2700"/>
        <w:tab w:val="left" w:pos="1440"/>
        <w:tab w:val="left" w:pos="2160"/>
      </w:tabs>
    </w:pPr>
    <w:rPr>
      <w:b/>
      <w:sz w:val="24"/>
    </w:rPr>
  </w:style>
  <w:style w:type="table" w:customStyle="1" w:styleId="ListTable3-Accent1114">
    <w:name w:val="List Table 3 - Accent 1114"/>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C94050"/>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C94050"/>
    <w:pPr>
      <w:spacing w:after="200"/>
    </w:pPr>
    <w:rPr>
      <w:lang w:eastAsia="ja-JP"/>
    </w:rPr>
  </w:style>
  <w:style w:type="table" w:customStyle="1" w:styleId="LightList-Accent1114">
    <w:name w:val="Light List - Accent 1114"/>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C94050"/>
    <w:pPr>
      <w:widowControl w:val="0"/>
      <w:spacing w:after="0" w:line="240" w:lineRule="auto"/>
    </w:pPr>
    <w:rPr>
      <w:rFonts w:eastAsiaTheme="minorHAnsi"/>
    </w:rPr>
  </w:style>
  <w:style w:type="character" w:customStyle="1" w:styleId="MessageandCommand14">
    <w:name w:val="Message and Command14"/>
    <w:basedOn w:val="MessagesandCommands"/>
    <w:qFormat/>
    <w:rsid w:val="00C94050"/>
    <w:rPr>
      <w:rFonts w:ascii="Courier New" w:hAnsi="Courier New" w:cs="Courier New"/>
      <w:b w:val="0"/>
      <w:sz w:val="22"/>
    </w:rPr>
  </w:style>
  <w:style w:type="character" w:customStyle="1" w:styleId="BodyTextFirstIndent2Char24">
    <w:name w:val="Body Text First Indent 2 Char24"/>
    <w:basedOn w:val="BodyTextIndentChar"/>
    <w:semiHidden/>
    <w:rsid w:val="00C94050"/>
  </w:style>
  <w:style w:type="paragraph" w:customStyle="1" w:styleId="BackPageCenter14">
    <w:name w:val="Back Page Center14"/>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C94050"/>
    <w:pPr>
      <w:jc w:val="center"/>
    </w:pPr>
  </w:style>
  <w:style w:type="paragraph" w:customStyle="1" w:styleId="Exar96">
    <w:name w:val="Exar96"/>
    <w:basedOn w:val="Footer"/>
    <w:rsid w:val="00C94050"/>
    <w:pPr>
      <w:tabs>
        <w:tab w:val="clear" w:pos="9360"/>
        <w:tab w:val="left" w:pos="720"/>
        <w:tab w:val="right" w:pos="8640"/>
      </w:tabs>
    </w:pPr>
    <w:rPr>
      <w:b/>
      <w:color w:val="2F4D87"/>
    </w:rPr>
  </w:style>
  <w:style w:type="paragraph" w:customStyle="1" w:styleId="FooterCentered116">
    <w:name w:val="FooterCentered116"/>
    <w:basedOn w:val="Footer"/>
    <w:rsid w:val="00C94050"/>
    <w:pPr>
      <w:jc w:val="center"/>
    </w:pPr>
  </w:style>
  <w:style w:type="paragraph" w:customStyle="1" w:styleId="Exar116">
    <w:name w:val="Exar116"/>
    <w:basedOn w:val="Footer"/>
    <w:rsid w:val="00C94050"/>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C94050"/>
    <w:rPr>
      <w:rFonts w:eastAsiaTheme="minorEastAsia"/>
      <w:b/>
    </w:rPr>
  </w:style>
  <w:style w:type="character" w:customStyle="1" w:styleId="BodyTextFirstIndent2Char114">
    <w:name w:val="Body Text First Indent 2 Char114"/>
    <w:basedOn w:val="BodyTextIndentChar1"/>
    <w:uiPriority w:val="99"/>
    <w:semiHidden/>
    <w:rsid w:val="00C94050"/>
    <w:rPr>
      <w:rFonts w:eastAsiaTheme="minorEastAsia"/>
    </w:rPr>
  </w:style>
  <w:style w:type="paragraph" w:customStyle="1" w:styleId="FooterCentered215">
    <w:name w:val="FooterCentered215"/>
    <w:basedOn w:val="Footer"/>
    <w:rsid w:val="00C94050"/>
    <w:pPr>
      <w:jc w:val="center"/>
    </w:pPr>
  </w:style>
  <w:style w:type="paragraph" w:customStyle="1" w:styleId="Exar215">
    <w:name w:val="Exar215"/>
    <w:basedOn w:val="Footer"/>
    <w:rsid w:val="00C94050"/>
    <w:pPr>
      <w:tabs>
        <w:tab w:val="clear" w:pos="9360"/>
        <w:tab w:val="left" w:pos="720"/>
        <w:tab w:val="right" w:pos="8640"/>
      </w:tabs>
    </w:pPr>
    <w:rPr>
      <w:b/>
      <w:color w:val="2F4D87"/>
    </w:rPr>
  </w:style>
  <w:style w:type="paragraph" w:customStyle="1" w:styleId="ImportantNote114">
    <w:name w:val="Important Note1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C94050"/>
    <w:pPr>
      <w:tabs>
        <w:tab w:val="left" w:pos="2700"/>
      </w:tabs>
      <w:jc w:val="both"/>
    </w:pPr>
    <w:rPr>
      <w:szCs w:val="24"/>
    </w:rPr>
  </w:style>
  <w:style w:type="paragraph" w:customStyle="1" w:styleId="FooterCentered314">
    <w:name w:val="FooterCentered314"/>
    <w:basedOn w:val="Footer"/>
    <w:rsid w:val="00C94050"/>
    <w:pPr>
      <w:jc w:val="center"/>
    </w:pPr>
  </w:style>
  <w:style w:type="paragraph" w:customStyle="1" w:styleId="Exar314">
    <w:name w:val="Exar314"/>
    <w:basedOn w:val="Footer"/>
    <w:rsid w:val="00C94050"/>
    <w:pPr>
      <w:tabs>
        <w:tab w:val="clear" w:pos="9360"/>
        <w:tab w:val="left" w:pos="720"/>
        <w:tab w:val="right" w:pos="8640"/>
      </w:tabs>
    </w:pPr>
    <w:rPr>
      <w:b/>
      <w:color w:val="2F4D87"/>
    </w:rPr>
  </w:style>
  <w:style w:type="paragraph" w:customStyle="1" w:styleId="ImportantNote214">
    <w:name w:val="Important Note2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C94050"/>
    <w:pPr>
      <w:tabs>
        <w:tab w:val="left" w:pos="2700"/>
      </w:tabs>
      <w:jc w:val="both"/>
    </w:pPr>
    <w:rPr>
      <w:szCs w:val="24"/>
    </w:rPr>
  </w:style>
  <w:style w:type="paragraph" w:customStyle="1" w:styleId="FooterCentered414">
    <w:name w:val="FooterCentered414"/>
    <w:basedOn w:val="Footer"/>
    <w:rsid w:val="00C94050"/>
    <w:pPr>
      <w:jc w:val="center"/>
    </w:pPr>
  </w:style>
  <w:style w:type="paragraph" w:customStyle="1" w:styleId="Exar414">
    <w:name w:val="Exar414"/>
    <w:basedOn w:val="Footer"/>
    <w:rsid w:val="00C94050"/>
    <w:pPr>
      <w:tabs>
        <w:tab w:val="clear" w:pos="9360"/>
        <w:tab w:val="left" w:pos="720"/>
        <w:tab w:val="right" w:pos="8640"/>
      </w:tabs>
    </w:pPr>
    <w:rPr>
      <w:b/>
      <w:color w:val="2F4D87"/>
    </w:rPr>
  </w:style>
  <w:style w:type="paragraph" w:customStyle="1" w:styleId="Anchor114">
    <w:name w:val="Anchor114"/>
    <w:rsid w:val="00C94050"/>
    <w:pPr>
      <w:keepNext/>
      <w:tabs>
        <w:tab w:val="left" w:pos="360"/>
      </w:tabs>
      <w:spacing w:before="240"/>
    </w:pPr>
    <w:rPr>
      <w:rFonts w:ascii="Arial" w:hAnsi="Arial"/>
      <w:b/>
      <w:sz w:val="4"/>
      <w:szCs w:val="4"/>
    </w:rPr>
  </w:style>
  <w:style w:type="paragraph" w:customStyle="1" w:styleId="FooterCentered104">
    <w:name w:val="FooterCentered104"/>
    <w:basedOn w:val="Footer"/>
    <w:rsid w:val="00C94050"/>
    <w:pPr>
      <w:jc w:val="center"/>
    </w:pPr>
  </w:style>
  <w:style w:type="paragraph" w:customStyle="1" w:styleId="Exar104">
    <w:name w:val="Exar104"/>
    <w:basedOn w:val="Footer"/>
    <w:rsid w:val="00C94050"/>
    <w:pPr>
      <w:tabs>
        <w:tab w:val="clear" w:pos="9360"/>
        <w:tab w:val="left" w:pos="720"/>
        <w:tab w:val="right" w:pos="8640"/>
      </w:tabs>
    </w:pPr>
    <w:rPr>
      <w:b/>
      <w:color w:val="2F4D87"/>
    </w:rPr>
  </w:style>
  <w:style w:type="paragraph" w:customStyle="1" w:styleId="Body84">
    <w:name w:val="Body84"/>
    <w:qFormat/>
    <w:rsid w:val="00C94050"/>
    <w:pPr>
      <w:tabs>
        <w:tab w:val="left" w:pos="2700"/>
      </w:tabs>
      <w:jc w:val="both"/>
    </w:pPr>
    <w:rPr>
      <w:szCs w:val="24"/>
    </w:rPr>
  </w:style>
  <w:style w:type="paragraph" w:customStyle="1" w:styleId="Bullet154">
    <w:name w:val="Bullet154"/>
    <w:rsid w:val="00C94050"/>
    <w:pPr>
      <w:tabs>
        <w:tab w:val="left" w:pos="900"/>
      </w:tabs>
      <w:spacing w:before="120" w:line="280" w:lineRule="atLeast"/>
      <w:ind w:left="720" w:hanging="360"/>
    </w:pPr>
  </w:style>
  <w:style w:type="paragraph" w:customStyle="1" w:styleId="Command64">
    <w:name w:val="Command6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C94050"/>
    <w:pPr>
      <w:spacing w:after="200" w:line="240" w:lineRule="auto"/>
      <w:jc w:val="center"/>
    </w:pPr>
    <w:rPr>
      <w:rFonts w:eastAsia="Times New Roman" w:cs="Times New Roman"/>
      <w:b/>
      <w:i/>
      <w:iCs/>
      <w:szCs w:val="20"/>
    </w:rPr>
  </w:style>
  <w:style w:type="paragraph" w:customStyle="1" w:styleId="Body94">
    <w:name w:val="Body94"/>
    <w:qFormat/>
    <w:rsid w:val="00C94050"/>
    <w:pPr>
      <w:tabs>
        <w:tab w:val="left" w:pos="2700"/>
      </w:tabs>
      <w:jc w:val="both"/>
    </w:pPr>
    <w:rPr>
      <w:szCs w:val="24"/>
    </w:rPr>
  </w:style>
  <w:style w:type="paragraph" w:customStyle="1" w:styleId="Bullet164">
    <w:name w:val="Bullet164"/>
    <w:rsid w:val="00C94050"/>
    <w:pPr>
      <w:tabs>
        <w:tab w:val="left" w:pos="900"/>
      </w:tabs>
      <w:spacing w:before="120" w:line="280" w:lineRule="atLeast"/>
      <w:ind w:left="720" w:hanging="360"/>
    </w:pPr>
  </w:style>
  <w:style w:type="paragraph" w:customStyle="1" w:styleId="FooterCentered124">
    <w:name w:val="FooterCentered124"/>
    <w:basedOn w:val="Footer"/>
    <w:rsid w:val="00C94050"/>
    <w:pPr>
      <w:jc w:val="center"/>
    </w:pPr>
  </w:style>
  <w:style w:type="paragraph" w:customStyle="1" w:styleId="Exar124">
    <w:name w:val="Exar124"/>
    <w:basedOn w:val="Footer"/>
    <w:rsid w:val="00C94050"/>
    <w:pPr>
      <w:tabs>
        <w:tab w:val="clear" w:pos="9360"/>
        <w:tab w:val="left" w:pos="720"/>
        <w:tab w:val="right" w:pos="8640"/>
      </w:tabs>
    </w:pPr>
    <w:rPr>
      <w:b/>
      <w:color w:val="2F4D87"/>
    </w:rPr>
  </w:style>
  <w:style w:type="paragraph" w:customStyle="1" w:styleId="Command73">
    <w:name w:val="Command7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C94050"/>
    <w:pPr>
      <w:tabs>
        <w:tab w:val="left" w:pos="2700"/>
      </w:tabs>
      <w:jc w:val="both"/>
    </w:pPr>
    <w:rPr>
      <w:szCs w:val="24"/>
    </w:rPr>
  </w:style>
  <w:style w:type="paragraph" w:customStyle="1" w:styleId="Anchor33">
    <w:name w:val="Anchor33"/>
    <w:rsid w:val="00C94050"/>
    <w:pPr>
      <w:keepNext/>
      <w:tabs>
        <w:tab w:val="left" w:pos="360"/>
      </w:tabs>
      <w:spacing w:before="240"/>
    </w:pPr>
    <w:rPr>
      <w:rFonts w:ascii="Arial" w:hAnsi="Arial"/>
      <w:b/>
      <w:sz w:val="4"/>
      <w:szCs w:val="4"/>
    </w:rPr>
  </w:style>
  <w:style w:type="paragraph" w:customStyle="1" w:styleId="Bullet173">
    <w:name w:val="Bullet173"/>
    <w:rsid w:val="00C94050"/>
    <w:pPr>
      <w:tabs>
        <w:tab w:val="left" w:pos="900"/>
      </w:tabs>
      <w:spacing w:before="120" w:line="280" w:lineRule="atLeast"/>
      <w:ind w:left="720" w:hanging="360"/>
    </w:pPr>
  </w:style>
  <w:style w:type="paragraph" w:customStyle="1" w:styleId="Bullet224">
    <w:name w:val="Bullet224"/>
    <w:rsid w:val="00C94050"/>
    <w:pPr>
      <w:spacing w:before="120"/>
      <w:ind w:left="1440" w:hanging="360"/>
    </w:pPr>
  </w:style>
  <w:style w:type="paragraph" w:customStyle="1" w:styleId="Bullet324">
    <w:name w:val="Bullet324"/>
    <w:rsid w:val="00C94050"/>
    <w:pPr>
      <w:tabs>
        <w:tab w:val="num" w:pos="1800"/>
      </w:tabs>
      <w:spacing w:before="120"/>
      <w:ind w:left="1800" w:hanging="360"/>
    </w:pPr>
  </w:style>
  <w:style w:type="paragraph" w:customStyle="1" w:styleId="Caution24">
    <w:name w:val="Caution24"/>
    <w:basedOn w:val="Normal"/>
    <w:rsid w:val="00C94050"/>
    <w:pPr>
      <w:tabs>
        <w:tab w:val="left" w:pos="936"/>
      </w:tabs>
      <w:ind w:right="864"/>
      <w:jc w:val="both"/>
    </w:pPr>
    <w:rPr>
      <w:rFonts w:ascii="Arial" w:hAnsi="Arial"/>
      <w:b/>
    </w:rPr>
  </w:style>
  <w:style w:type="paragraph" w:customStyle="1" w:styleId="CellBody24">
    <w:name w:val="CellBody24"/>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C94050"/>
    <w:pPr>
      <w:tabs>
        <w:tab w:val="left" w:pos="538"/>
      </w:tabs>
      <w:ind w:left="538" w:hanging="360"/>
    </w:pPr>
    <w:rPr>
      <w:sz w:val="18"/>
      <w:szCs w:val="18"/>
    </w:rPr>
  </w:style>
  <w:style w:type="paragraph" w:customStyle="1" w:styleId="CellHeading24">
    <w:name w:val="CellHeading24"/>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C94050"/>
    <w:pPr>
      <w:ind w:left="360" w:right="432"/>
    </w:pPr>
    <w:rPr>
      <w:sz w:val="18"/>
      <w:szCs w:val="18"/>
    </w:rPr>
  </w:style>
  <w:style w:type="paragraph" w:customStyle="1" w:styleId="Code24">
    <w:name w:val="Code24"/>
    <w:basedOn w:val="Normal"/>
    <w:rsid w:val="00C94050"/>
    <w:pPr>
      <w:tabs>
        <w:tab w:val="left" w:pos="3600"/>
        <w:tab w:val="left" w:pos="5760"/>
      </w:tabs>
    </w:pPr>
    <w:rPr>
      <w:rFonts w:ascii="Courier New" w:hAnsi="Courier New"/>
      <w:sz w:val="18"/>
      <w:szCs w:val="16"/>
    </w:rPr>
  </w:style>
  <w:style w:type="paragraph" w:customStyle="1" w:styleId="Equation24">
    <w:name w:val="Equation24"/>
    <w:rsid w:val="00C94050"/>
    <w:pPr>
      <w:tabs>
        <w:tab w:val="num" w:pos="720"/>
      </w:tabs>
      <w:spacing w:before="240" w:after="240"/>
      <w:ind w:left="864" w:hanging="504"/>
    </w:pPr>
    <w:rPr>
      <w:i/>
    </w:rPr>
  </w:style>
  <w:style w:type="paragraph" w:customStyle="1" w:styleId="Figure24">
    <w:name w:val="Figure24"/>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C94050"/>
    <w:pPr>
      <w:jc w:val="center"/>
    </w:pPr>
    <w:rPr>
      <w:rFonts w:ascii="Arial" w:hAnsi="Arial" w:cs="Helvetica"/>
      <w:sz w:val="16"/>
      <w:szCs w:val="16"/>
    </w:rPr>
  </w:style>
  <w:style w:type="paragraph" w:customStyle="1" w:styleId="Footnote24">
    <w:name w:val="Footnote24"/>
    <w:basedOn w:val="Normal"/>
    <w:rsid w:val="00C94050"/>
    <w:pPr>
      <w:tabs>
        <w:tab w:val="left" w:pos="115"/>
        <w:tab w:val="left" w:pos="288"/>
      </w:tabs>
      <w:ind w:left="2333" w:hanging="173"/>
    </w:pPr>
    <w:rPr>
      <w:sz w:val="15"/>
      <w:szCs w:val="15"/>
    </w:rPr>
  </w:style>
  <w:style w:type="paragraph" w:customStyle="1" w:styleId="GlossTerm24">
    <w:name w:val="GlossTerm24"/>
    <w:basedOn w:val="Normal"/>
    <w:rsid w:val="00C94050"/>
    <w:rPr>
      <w:b/>
    </w:rPr>
  </w:style>
  <w:style w:type="paragraph" w:customStyle="1" w:styleId="HeadingFeature24">
    <w:name w:val="HeadingFeature24"/>
    <w:next w:val="Body"/>
    <w:rsid w:val="00C94050"/>
    <w:pPr>
      <w:spacing w:before="360" w:after="240"/>
    </w:pPr>
    <w:rPr>
      <w:rFonts w:ascii="Arial" w:hAnsi="Arial"/>
      <w:b/>
      <w:color w:val="2F4D87"/>
      <w:sz w:val="24"/>
    </w:rPr>
  </w:style>
  <w:style w:type="paragraph" w:customStyle="1" w:styleId="Indent124">
    <w:name w:val="Indent124"/>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C94050"/>
    <w:pPr>
      <w:tabs>
        <w:tab w:val="left" w:pos="1440"/>
      </w:tabs>
      <w:spacing w:before="120"/>
    </w:pPr>
    <w:rPr>
      <w:b/>
      <w:color w:val="2F4D87"/>
    </w:rPr>
  </w:style>
  <w:style w:type="paragraph" w:customStyle="1" w:styleId="RegisterDef24">
    <w:name w:val="Register Def24"/>
    <w:rsid w:val="00C94050"/>
    <w:pPr>
      <w:tabs>
        <w:tab w:val="center" w:pos="2160"/>
        <w:tab w:val="right" w:pos="6480"/>
      </w:tabs>
      <w:spacing w:before="240" w:after="240"/>
      <w:ind w:left="360"/>
    </w:pPr>
    <w:rPr>
      <w:rFonts w:ascii="Arial" w:hAnsi="Arial"/>
    </w:rPr>
  </w:style>
  <w:style w:type="paragraph" w:customStyle="1" w:styleId="Step224">
    <w:name w:val="Step224"/>
    <w:rsid w:val="00C94050"/>
    <w:pPr>
      <w:tabs>
        <w:tab w:val="left" w:pos="720"/>
        <w:tab w:val="right" w:pos="864"/>
        <w:tab w:val="left" w:pos="1080"/>
      </w:tabs>
      <w:ind w:left="1080" w:hanging="360"/>
    </w:pPr>
    <w:rPr>
      <w:rFonts w:ascii="Arial" w:hAnsi="Arial"/>
      <w:b/>
    </w:rPr>
  </w:style>
  <w:style w:type="paragraph" w:customStyle="1" w:styleId="Step324">
    <w:name w:val="Step324"/>
    <w:rsid w:val="00C94050"/>
    <w:pPr>
      <w:tabs>
        <w:tab w:val="num" w:pos="1440"/>
      </w:tabs>
      <w:ind w:left="1440" w:hanging="180"/>
    </w:pPr>
    <w:rPr>
      <w:rFonts w:ascii="Arial" w:hAnsi="Arial"/>
      <w:b/>
    </w:rPr>
  </w:style>
  <w:style w:type="paragraph" w:customStyle="1" w:styleId="TableFootnote24">
    <w:name w:val="TableFootnote24"/>
    <w:rsid w:val="00C94050"/>
    <w:pPr>
      <w:tabs>
        <w:tab w:val="left" w:pos="1743"/>
        <w:tab w:val="left" w:pos="1930"/>
      </w:tabs>
      <w:spacing w:before="240" w:after="240"/>
      <w:ind w:left="1742" w:hanging="187"/>
    </w:pPr>
    <w:rPr>
      <w:sz w:val="15"/>
      <w:szCs w:val="15"/>
    </w:rPr>
  </w:style>
  <w:style w:type="paragraph" w:customStyle="1" w:styleId="TableTitle24">
    <w:name w:val="TableTitle24"/>
    <w:rsid w:val="00C94050"/>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C94050"/>
    <w:pPr>
      <w:jc w:val="center"/>
    </w:pPr>
  </w:style>
  <w:style w:type="paragraph" w:customStyle="1" w:styleId="HeadingPreface24">
    <w:name w:val="HeadingPreface24"/>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C94050"/>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C94050"/>
    <w:pPr>
      <w:spacing w:before="720" w:after="720" w:line="720" w:lineRule="exact"/>
      <w:ind w:left="432"/>
    </w:pPr>
    <w:rPr>
      <w:rFonts w:ascii="Arial" w:hAnsi="Arial"/>
      <w:b/>
      <w:color w:val="2F4D87"/>
      <w:sz w:val="44"/>
    </w:rPr>
  </w:style>
  <w:style w:type="paragraph" w:customStyle="1" w:styleId="BookTitle224">
    <w:name w:val="BookTitle224"/>
    <w:next w:val="Body"/>
    <w:rsid w:val="00C94050"/>
    <w:pPr>
      <w:spacing w:before="520" w:after="480" w:line="520" w:lineRule="exact"/>
      <w:ind w:left="432"/>
    </w:pPr>
    <w:rPr>
      <w:rFonts w:ascii="Arial" w:hAnsi="Arial"/>
      <w:b/>
      <w:color w:val="2F4D87"/>
      <w:sz w:val="40"/>
    </w:rPr>
  </w:style>
  <w:style w:type="paragraph" w:customStyle="1" w:styleId="DocumentType24">
    <w:name w:val="Document Type24"/>
    <w:rsid w:val="00C94050"/>
    <w:pPr>
      <w:spacing w:before="600" w:after="600" w:line="580" w:lineRule="exact"/>
      <w:ind w:left="432"/>
    </w:pPr>
    <w:rPr>
      <w:rFonts w:ascii="Arial" w:hAnsi="Arial"/>
      <w:b/>
      <w:sz w:val="36"/>
    </w:rPr>
  </w:style>
  <w:style w:type="paragraph" w:customStyle="1" w:styleId="InternalUseCover24">
    <w:name w:val="Internal Use Cover24"/>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C94050"/>
    <w:pPr>
      <w:tabs>
        <w:tab w:val="left" w:pos="1800"/>
      </w:tabs>
      <w:ind w:left="432"/>
    </w:pPr>
  </w:style>
  <w:style w:type="paragraph" w:customStyle="1" w:styleId="Exar134">
    <w:name w:val="Exar134"/>
    <w:basedOn w:val="Footer"/>
    <w:rsid w:val="00C94050"/>
    <w:pPr>
      <w:tabs>
        <w:tab w:val="clear" w:pos="9360"/>
        <w:tab w:val="left" w:pos="720"/>
        <w:tab w:val="right" w:pos="8640"/>
      </w:tabs>
    </w:pPr>
    <w:rPr>
      <w:b/>
      <w:color w:val="2F4D87"/>
    </w:rPr>
  </w:style>
  <w:style w:type="paragraph" w:customStyle="1" w:styleId="CONFIDENTIAL24">
    <w:name w:val="CONFIDENTIAL24"/>
    <w:rsid w:val="00C94050"/>
    <w:pPr>
      <w:jc w:val="right"/>
    </w:pPr>
    <w:rPr>
      <w:rFonts w:ascii="Arial" w:hAnsi="Arial"/>
      <w:b/>
      <w:color w:val="2F4D87"/>
      <w:sz w:val="44"/>
    </w:rPr>
  </w:style>
  <w:style w:type="paragraph" w:customStyle="1" w:styleId="Notetext24">
    <w:name w:val="Notetext24"/>
    <w:next w:val="Body"/>
    <w:rsid w:val="00C94050"/>
    <w:pPr>
      <w:ind w:left="547" w:right="1080"/>
      <w:jc w:val="both"/>
    </w:pPr>
  </w:style>
  <w:style w:type="paragraph" w:customStyle="1" w:styleId="PageNumbereven24">
    <w:name w:val="Page Number(even)24"/>
    <w:basedOn w:val="Footer"/>
    <w:semiHidden/>
    <w:rsid w:val="00C94050"/>
  </w:style>
  <w:style w:type="paragraph" w:customStyle="1" w:styleId="Headereven24">
    <w:name w:val="Header(even)24"/>
    <w:basedOn w:val="Header"/>
    <w:rsid w:val="00C94050"/>
    <w:pPr>
      <w:tabs>
        <w:tab w:val="clear" w:pos="9270"/>
      </w:tabs>
    </w:pPr>
  </w:style>
  <w:style w:type="paragraph" w:customStyle="1" w:styleId="Footereven24">
    <w:name w:val="Footer(even)24"/>
    <w:basedOn w:val="Footer"/>
    <w:rsid w:val="00C94050"/>
    <w:pPr>
      <w:ind w:right="-90"/>
    </w:pPr>
  </w:style>
  <w:style w:type="paragraph" w:customStyle="1" w:styleId="Glossary24">
    <w:name w:val="Glossary24"/>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C94050"/>
    <w:rPr>
      <w:rFonts w:ascii="Arial" w:hAnsi="Arial"/>
      <w:b/>
      <w:color w:val="002B5C"/>
      <w:sz w:val="48"/>
    </w:rPr>
  </w:style>
  <w:style w:type="paragraph" w:customStyle="1" w:styleId="Addendum224">
    <w:name w:val="Addendum224"/>
    <w:next w:val="SpecNo"/>
    <w:rsid w:val="00C94050"/>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C94050"/>
  </w:style>
  <w:style w:type="paragraph" w:customStyle="1" w:styleId="SpecNo240">
    <w:name w:val="SpecNo24"/>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C94050"/>
    <w:pPr>
      <w:spacing w:before="120"/>
      <w:ind w:left="1800" w:hanging="1800"/>
    </w:pPr>
  </w:style>
  <w:style w:type="paragraph" w:customStyle="1" w:styleId="Addendum241">
    <w:name w:val="Addendum+24"/>
    <w:basedOn w:val="Addendum"/>
    <w:next w:val="Body"/>
    <w:rsid w:val="00C94050"/>
    <w:pPr>
      <w:numPr>
        <w:numId w:val="0"/>
      </w:numPr>
      <w:tabs>
        <w:tab w:val="num" w:pos="720"/>
      </w:tabs>
      <w:ind w:left="360" w:hanging="360"/>
    </w:pPr>
    <w:rPr>
      <w:sz w:val="44"/>
    </w:rPr>
  </w:style>
  <w:style w:type="paragraph" w:customStyle="1" w:styleId="DocChangeNo24">
    <w:name w:val="DocChangeNo.+24"/>
    <w:basedOn w:val="DocChangeNo"/>
    <w:rsid w:val="00C94050"/>
    <w:pPr>
      <w:numPr>
        <w:numId w:val="0"/>
      </w:numPr>
      <w:ind w:left="1260" w:hanging="1260"/>
    </w:pPr>
  </w:style>
  <w:style w:type="paragraph" w:customStyle="1" w:styleId="DocChangeNo240">
    <w:name w:val="DocChangeNo.24"/>
    <w:next w:val="DocChangeNo0"/>
    <w:rsid w:val="00C94050"/>
    <w:pPr>
      <w:tabs>
        <w:tab w:val="num" w:pos="1260"/>
      </w:tabs>
      <w:spacing w:before="120"/>
      <w:ind w:left="1260" w:hanging="1260"/>
    </w:pPr>
  </w:style>
  <w:style w:type="paragraph" w:customStyle="1" w:styleId="Addendum2240">
    <w:name w:val="Addendum2+24"/>
    <w:basedOn w:val="Addendum2"/>
    <w:rsid w:val="00C94050"/>
    <w:rPr>
      <w:sz w:val="32"/>
    </w:rPr>
  </w:style>
  <w:style w:type="paragraph" w:customStyle="1" w:styleId="CellHeadingUnder24">
    <w:name w:val="CellHeadingUnder24"/>
    <w:basedOn w:val="CellHeading"/>
    <w:next w:val="CellBody"/>
    <w:rsid w:val="00C94050"/>
    <w:rPr>
      <w:u w:val="single"/>
    </w:rPr>
  </w:style>
  <w:style w:type="paragraph" w:customStyle="1" w:styleId="CellNoteHeading24">
    <w:name w:val="CellNoteHeading24"/>
    <w:next w:val="CellNote"/>
    <w:rsid w:val="00C94050"/>
    <w:pPr>
      <w:tabs>
        <w:tab w:val="num" w:pos="648"/>
      </w:tabs>
      <w:ind w:left="648" w:hanging="648"/>
    </w:pPr>
    <w:rPr>
      <w:rFonts w:ascii="Arial" w:hAnsi="Arial"/>
      <w:b/>
      <w:szCs w:val="18"/>
    </w:rPr>
  </w:style>
  <w:style w:type="paragraph" w:customStyle="1" w:styleId="CellHeadingFieldDesc24">
    <w:name w:val="CellHeadingField|Desc24"/>
    <w:rsid w:val="00C94050"/>
    <w:rPr>
      <w:rFonts w:ascii="Arial" w:hAnsi="Arial"/>
      <w:b/>
    </w:rPr>
  </w:style>
  <w:style w:type="paragraph" w:customStyle="1" w:styleId="REGISTERBITFIELDCELL24">
    <w:name w:val="REGISTER|BIT|FIELDCELL24"/>
    <w:basedOn w:val="CellBody"/>
    <w:rsid w:val="00C94050"/>
    <w:rPr>
      <w:rFonts w:ascii="Arial" w:hAnsi="Arial"/>
      <w:b/>
      <w:caps/>
    </w:rPr>
  </w:style>
  <w:style w:type="paragraph" w:customStyle="1" w:styleId="Contents24">
    <w:name w:val="Contents24"/>
    <w:basedOn w:val="Title"/>
    <w:rsid w:val="00C94050"/>
    <w:pPr>
      <w:pageBreakBefore/>
    </w:pPr>
    <w:rPr>
      <w:rFonts w:ascii="Palatino Linotype" w:hAnsi="Palatino Linotype"/>
      <w:szCs w:val="40"/>
    </w:rPr>
  </w:style>
  <w:style w:type="paragraph" w:customStyle="1" w:styleId="ExarConfidential24">
    <w:name w:val="Exar Confidential24"/>
    <w:basedOn w:val="Footer"/>
    <w:rsid w:val="00C94050"/>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C94050"/>
    <w:rPr>
      <w:rFonts w:ascii="Arial" w:eastAsiaTheme="minorEastAsia" w:hAnsi="Arial"/>
      <w:b/>
      <w:bCs/>
      <w:color w:val="2F4D87"/>
      <w:sz w:val="16"/>
      <w:szCs w:val="16"/>
      <w:lang w:val="en-US" w:eastAsia="en-US" w:bidi="ar-SA"/>
    </w:rPr>
  </w:style>
  <w:style w:type="table" w:customStyle="1" w:styleId="HifnTable24">
    <w:name w:val="Hifn Table24"/>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C94050"/>
    <w:rPr>
      <w:rFonts w:ascii="Arial" w:hAnsi="Arial"/>
      <w:sz w:val="16"/>
    </w:rPr>
  </w:style>
  <w:style w:type="paragraph" w:customStyle="1" w:styleId="Preliminary24">
    <w:name w:val="Preliminary24"/>
    <w:rsid w:val="00C94050"/>
    <w:pPr>
      <w:jc w:val="center"/>
    </w:pPr>
    <w:rPr>
      <w:rFonts w:ascii="Arial" w:hAnsi="Arial"/>
      <w:b/>
      <w:color w:val="002B5C"/>
      <w:sz w:val="16"/>
      <w:szCs w:val="16"/>
    </w:rPr>
  </w:style>
  <w:style w:type="paragraph" w:customStyle="1" w:styleId="Appendix240">
    <w:name w:val="Appendix24"/>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C94050"/>
    <w:rPr>
      <w:rFonts w:eastAsiaTheme="minorEastAsia"/>
      <w:b/>
    </w:rPr>
  </w:style>
  <w:style w:type="paragraph" w:customStyle="1" w:styleId="copyright24">
    <w:name w:val="copyright24"/>
    <w:basedOn w:val="Body"/>
    <w:rsid w:val="00C94050"/>
    <w:pPr>
      <w:tabs>
        <w:tab w:val="left" w:pos="9360"/>
      </w:tabs>
    </w:pPr>
    <w:rPr>
      <w:sz w:val="14"/>
      <w:szCs w:val="14"/>
    </w:rPr>
  </w:style>
  <w:style w:type="paragraph" w:customStyle="1" w:styleId="FunctionCall24">
    <w:name w:val="Function Call24"/>
    <w:next w:val="Body"/>
    <w:rsid w:val="00C94050"/>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C94050"/>
    <w:pPr>
      <w:numPr>
        <w:ilvl w:val="0"/>
        <w:numId w:val="0"/>
      </w:numPr>
      <w:tabs>
        <w:tab w:val="num" w:pos="720"/>
        <w:tab w:val="num" w:pos="1440"/>
      </w:tabs>
      <w:ind w:left="720" w:hanging="720"/>
    </w:pPr>
  </w:style>
  <w:style w:type="paragraph" w:customStyle="1" w:styleId="Appendix224">
    <w:name w:val="Appendix 224"/>
    <w:basedOn w:val="Appendix1"/>
    <w:next w:val="Body"/>
    <w:rsid w:val="00C94050"/>
    <w:pPr>
      <w:numPr>
        <w:numId w:val="0"/>
      </w:numPr>
      <w:tabs>
        <w:tab w:val="num" w:pos="918"/>
      </w:tabs>
      <w:ind w:left="864" w:hanging="864"/>
    </w:pPr>
  </w:style>
  <w:style w:type="table" w:customStyle="1" w:styleId="HifnParameter24">
    <w:name w:val="Hifn Parameter24"/>
    <w:basedOn w:val="TableNormal"/>
    <w:rsid w:val="00C94050"/>
    <w:rPr>
      <w:sz w:val="18"/>
    </w:rPr>
    <w:tblPr/>
  </w:style>
  <w:style w:type="paragraph" w:customStyle="1" w:styleId="CellHeadingBlue24">
    <w:name w:val="Cell Heading Blue24"/>
    <w:basedOn w:val="CellHeading"/>
    <w:next w:val="Body"/>
    <w:rsid w:val="00C94050"/>
    <w:pPr>
      <w:tabs>
        <w:tab w:val="clear" w:pos="720"/>
      </w:tabs>
    </w:pPr>
    <w:rPr>
      <w:color w:val="2F4D87"/>
      <w:sz w:val="18"/>
    </w:rPr>
  </w:style>
  <w:style w:type="paragraph" w:customStyle="1" w:styleId="ListNumber224">
    <w:name w:val="ListNumber224"/>
    <w:basedOn w:val="Body"/>
    <w:rsid w:val="00C94050"/>
    <w:pPr>
      <w:ind w:left="1440" w:hanging="360"/>
    </w:pPr>
  </w:style>
  <w:style w:type="paragraph" w:customStyle="1" w:styleId="Command83">
    <w:name w:val="Command83"/>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C94050"/>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C94050"/>
    <w:pPr>
      <w:spacing w:before="360"/>
    </w:pPr>
    <w:rPr>
      <w:i/>
      <w:sz w:val="36"/>
    </w:rPr>
  </w:style>
  <w:style w:type="paragraph" w:customStyle="1" w:styleId="Heading2nonumber24">
    <w:name w:val="Heading 2 no number24"/>
    <w:basedOn w:val="Heading2"/>
    <w:next w:val="Body"/>
    <w:rsid w:val="00C94050"/>
    <w:pPr>
      <w:numPr>
        <w:ilvl w:val="0"/>
        <w:numId w:val="0"/>
      </w:numPr>
      <w:suppressLineNumbers/>
      <w:outlineLvl w:val="9"/>
    </w:pPr>
  </w:style>
  <w:style w:type="paragraph" w:customStyle="1" w:styleId="DocumentRevision24">
    <w:name w:val="Document Revision24"/>
    <w:basedOn w:val="Body"/>
    <w:qFormat/>
    <w:rsid w:val="00C94050"/>
    <w:pPr>
      <w:tabs>
        <w:tab w:val="clear" w:pos="2700"/>
        <w:tab w:val="left" w:pos="1440"/>
        <w:tab w:val="left" w:pos="2160"/>
      </w:tabs>
    </w:pPr>
    <w:rPr>
      <w:b/>
      <w:sz w:val="24"/>
    </w:rPr>
  </w:style>
  <w:style w:type="table" w:customStyle="1" w:styleId="ListTable3-Accent1124">
    <w:name w:val="List Table 3 - Accent 1124"/>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C94050"/>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C94050"/>
    <w:pPr>
      <w:spacing w:after="200"/>
    </w:pPr>
    <w:rPr>
      <w:lang w:eastAsia="ja-JP"/>
    </w:rPr>
  </w:style>
  <w:style w:type="table" w:customStyle="1" w:styleId="LightList-Accent1124">
    <w:name w:val="Light List - Accent 1124"/>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C94050"/>
    <w:pPr>
      <w:widowControl w:val="0"/>
      <w:spacing w:after="0" w:line="240" w:lineRule="auto"/>
    </w:pPr>
    <w:rPr>
      <w:rFonts w:eastAsiaTheme="minorHAnsi"/>
    </w:rPr>
  </w:style>
  <w:style w:type="character" w:customStyle="1" w:styleId="MessageandCommand24">
    <w:name w:val="Message and Command24"/>
    <w:basedOn w:val="MessagesandCommands"/>
    <w:qFormat/>
    <w:rsid w:val="00C94050"/>
    <w:rPr>
      <w:rFonts w:ascii="Courier New" w:hAnsi="Courier New" w:cs="Courier New"/>
      <w:b w:val="0"/>
      <w:sz w:val="22"/>
    </w:rPr>
  </w:style>
  <w:style w:type="character" w:customStyle="1" w:styleId="BodyTextFirstIndent2Char34">
    <w:name w:val="Body Text First Indent 2 Char34"/>
    <w:basedOn w:val="BodyTextIndentChar"/>
    <w:semiHidden/>
    <w:rsid w:val="00C94050"/>
  </w:style>
  <w:style w:type="paragraph" w:customStyle="1" w:styleId="BackPageCenter24">
    <w:name w:val="Back Page Center24"/>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C94050"/>
    <w:pPr>
      <w:jc w:val="center"/>
    </w:pPr>
  </w:style>
  <w:style w:type="paragraph" w:customStyle="1" w:styleId="Exar143">
    <w:name w:val="Exar143"/>
    <w:basedOn w:val="Footer"/>
    <w:rsid w:val="00C94050"/>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C94050"/>
    <w:rPr>
      <w:rFonts w:eastAsiaTheme="minorEastAsia"/>
      <w:b/>
    </w:rPr>
  </w:style>
  <w:style w:type="character" w:customStyle="1" w:styleId="BodyTextFirstIndent2Char123">
    <w:name w:val="Body Text First Indent 2 Char123"/>
    <w:basedOn w:val="BodyTextIndentChar1"/>
    <w:uiPriority w:val="99"/>
    <w:semiHidden/>
    <w:rsid w:val="00C94050"/>
    <w:rPr>
      <w:rFonts w:eastAsiaTheme="minorEastAsia"/>
    </w:rPr>
  </w:style>
  <w:style w:type="paragraph" w:customStyle="1" w:styleId="FooterCentered224">
    <w:name w:val="FooterCentered224"/>
    <w:basedOn w:val="Footer"/>
    <w:rsid w:val="00C94050"/>
    <w:pPr>
      <w:jc w:val="center"/>
    </w:pPr>
  </w:style>
  <w:style w:type="paragraph" w:customStyle="1" w:styleId="Exar224">
    <w:name w:val="Exar224"/>
    <w:basedOn w:val="Footer"/>
    <w:rsid w:val="00C94050"/>
    <w:pPr>
      <w:tabs>
        <w:tab w:val="clear" w:pos="9360"/>
        <w:tab w:val="left" w:pos="720"/>
        <w:tab w:val="right" w:pos="8640"/>
      </w:tabs>
    </w:pPr>
    <w:rPr>
      <w:b/>
      <w:color w:val="2F4D87"/>
    </w:rPr>
  </w:style>
  <w:style w:type="paragraph" w:customStyle="1" w:styleId="Command114">
    <w:name w:val="Command11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C94050"/>
    <w:pPr>
      <w:tabs>
        <w:tab w:val="left" w:pos="2700"/>
      </w:tabs>
      <w:jc w:val="both"/>
    </w:pPr>
    <w:rPr>
      <w:szCs w:val="24"/>
    </w:rPr>
  </w:style>
  <w:style w:type="paragraph" w:customStyle="1" w:styleId="FooterCentered324">
    <w:name w:val="FooterCentered324"/>
    <w:basedOn w:val="Footer"/>
    <w:rsid w:val="00C94050"/>
    <w:pPr>
      <w:jc w:val="center"/>
    </w:pPr>
  </w:style>
  <w:style w:type="paragraph" w:customStyle="1" w:styleId="Exar324">
    <w:name w:val="Exar324"/>
    <w:basedOn w:val="Footer"/>
    <w:rsid w:val="00C94050"/>
    <w:pPr>
      <w:tabs>
        <w:tab w:val="clear" w:pos="9360"/>
        <w:tab w:val="left" w:pos="720"/>
        <w:tab w:val="right" w:pos="8640"/>
      </w:tabs>
    </w:pPr>
    <w:rPr>
      <w:b/>
      <w:color w:val="2F4D87"/>
    </w:rPr>
  </w:style>
  <w:style w:type="paragraph" w:customStyle="1" w:styleId="ImportantNote224">
    <w:name w:val="Important Note22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C94050"/>
    <w:pPr>
      <w:tabs>
        <w:tab w:val="left" w:pos="2700"/>
      </w:tabs>
      <w:jc w:val="both"/>
    </w:pPr>
    <w:rPr>
      <w:szCs w:val="24"/>
    </w:rPr>
  </w:style>
  <w:style w:type="paragraph" w:customStyle="1" w:styleId="Bullet1114">
    <w:name w:val="Bullet1114"/>
    <w:rsid w:val="00C94050"/>
    <w:pPr>
      <w:tabs>
        <w:tab w:val="left" w:pos="900"/>
      </w:tabs>
      <w:spacing w:before="120" w:line="280" w:lineRule="atLeast"/>
      <w:ind w:left="720" w:hanging="360"/>
    </w:pPr>
  </w:style>
  <w:style w:type="paragraph" w:customStyle="1" w:styleId="FooterCentered424">
    <w:name w:val="FooterCentered424"/>
    <w:basedOn w:val="Footer"/>
    <w:rsid w:val="00C94050"/>
    <w:pPr>
      <w:jc w:val="center"/>
    </w:pPr>
  </w:style>
  <w:style w:type="paragraph" w:customStyle="1" w:styleId="Exar424">
    <w:name w:val="Exar424"/>
    <w:basedOn w:val="Footer"/>
    <w:rsid w:val="00C94050"/>
    <w:pPr>
      <w:tabs>
        <w:tab w:val="clear" w:pos="9360"/>
        <w:tab w:val="left" w:pos="720"/>
        <w:tab w:val="right" w:pos="8640"/>
      </w:tabs>
    </w:pPr>
    <w:rPr>
      <w:b/>
      <w:color w:val="2F4D87"/>
    </w:rPr>
  </w:style>
  <w:style w:type="paragraph" w:customStyle="1" w:styleId="Command214">
    <w:name w:val="Command21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C94050"/>
    <w:pPr>
      <w:tabs>
        <w:tab w:val="left" w:pos="2700"/>
      </w:tabs>
      <w:jc w:val="both"/>
    </w:pPr>
    <w:rPr>
      <w:szCs w:val="24"/>
    </w:rPr>
  </w:style>
  <w:style w:type="paragraph" w:customStyle="1" w:styleId="ImportantNote314">
    <w:name w:val="Important Note3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C94050"/>
    <w:pPr>
      <w:tabs>
        <w:tab w:val="left" w:pos="2700"/>
      </w:tabs>
      <w:jc w:val="both"/>
    </w:pPr>
    <w:rPr>
      <w:szCs w:val="24"/>
    </w:rPr>
  </w:style>
  <w:style w:type="paragraph" w:customStyle="1" w:styleId="Anchor123">
    <w:name w:val="Anchor123"/>
    <w:rsid w:val="00C94050"/>
    <w:pPr>
      <w:keepNext/>
      <w:tabs>
        <w:tab w:val="left" w:pos="360"/>
      </w:tabs>
      <w:spacing w:before="240"/>
    </w:pPr>
    <w:rPr>
      <w:rFonts w:ascii="Arial" w:hAnsi="Arial"/>
      <w:b/>
      <w:sz w:val="4"/>
      <w:szCs w:val="4"/>
    </w:rPr>
  </w:style>
  <w:style w:type="paragraph" w:customStyle="1" w:styleId="FooterCentered514">
    <w:name w:val="FooterCentered514"/>
    <w:basedOn w:val="Footer"/>
    <w:rsid w:val="00C94050"/>
    <w:pPr>
      <w:jc w:val="center"/>
    </w:pPr>
  </w:style>
  <w:style w:type="paragraph" w:customStyle="1" w:styleId="Exar514">
    <w:name w:val="Exar514"/>
    <w:basedOn w:val="Footer"/>
    <w:rsid w:val="00C94050"/>
    <w:pPr>
      <w:tabs>
        <w:tab w:val="clear" w:pos="9360"/>
        <w:tab w:val="left" w:pos="720"/>
        <w:tab w:val="right" w:pos="8640"/>
      </w:tabs>
    </w:pPr>
    <w:rPr>
      <w:b/>
      <w:color w:val="2F4D87"/>
    </w:rPr>
  </w:style>
  <w:style w:type="paragraph" w:customStyle="1" w:styleId="ImportantNote414">
    <w:name w:val="Important Note4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C94050"/>
    <w:pPr>
      <w:tabs>
        <w:tab w:val="left" w:pos="2700"/>
      </w:tabs>
      <w:jc w:val="both"/>
    </w:pPr>
    <w:rPr>
      <w:szCs w:val="24"/>
    </w:rPr>
  </w:style>
  <w:style w:type="paragraph" w:customStyle="1" w:styleId="Bullet1214">
    <w:name w:val="Bullet1214"/>
    <w:rsid w:val="00C94050"/>
    <w:pPr>
      <w:tabs>
        <w:tab w:val="left" w:pos="900"/>
      </w:tabs>
      <w:spacing w:before="120" w:line="280" w:lineRule="atLeast"/>
      <w:ind w:left="720" w:hanging="360"/>
    </w:pPr>
  </w:style>
  <w:style w:type="paragraph" w:customStyle="1" w:styleId="Command314">
    <w:name w:val="Command31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C94050"/>
    <w:pPr>
      <w:spacing w:after="200" w:line="240" w:lineRule="auto"/>
      <w:jc w:val="center"/>
    </w:pPr>
    <w:rPr>
      <w:rFonts w:eastAsia="Times New Roman" w:cs="Times New Roman"/>
      <w:b/>
      <w:i/>
      <w:iCs/>
      <w:szCs w:val="20"/>
    </w:rPr>
  </w:style>
  <w:style w:type="paragraph" w:customStyle="1" w:styleId="Body614">
    <w:name w:val="Body614"/>
    <w:qFormat/>
    <w:rsid w:val="00C94050"/>
    <w:pPr>
      <w:tabs>
        <w:tab w:val="left" w:pos="2700"/>
      </w:tabs>
      <w:jc w:val="both"/>
    </w:pPr>
    <w:rPr>
      <w:szCs w:val="24"/>
    </w:rPr>
  </w:style>
  <w:style w:type="paragraph" w:customStyle="1" w:styleId="Bullet1314">
    <w:name w:val="Bullet1314"/>
    <w:rsid w:val="00C94050"/>
    <w:pPr>
      <w:tabs>
        <w:tab w:val="left" w:pos="900"/>
      </w:tabs>
      <w:spacing w:before="120" w:line="280" w:lineRule="atLeast"/>
      <w:ind w:left="720" w:hanging="360"/>
    </w:pPr>
  </w:style>
  <w:style w:type="paragraph" w:customStyle="1" w:styleId="FooterCentered614">
    <w:name w:val="FooterCentered614"/>
    <w:basedOn w:val="Footer"/>
    <w:rsid w:val="00C94050"/>
    <w:pPr>
      <w:jc w:val="center"/>
    </w:pPr>
  </w:style>
  <w:style w:type="paragraph" w:customStyle="1" w:styleId="Exar614">
    <w:name w:val="Exar614"/>
    <w:basedOn w:val="Footer"/>
    <w:rsid w:val="00C94050"/>
    <w:pPr>
      <w:tabs>
        <w:tab w:val="clear" w:pos="9360"/>
        <w:tab w:val="left" w:pos="720"/>
        <w:tab w:val="right" w:pos="8640"/>
      </w:tabs>
    </w:pPr>
    <w:rPr>
      <w:b/>
      <w:color w:val="2F4D87"/>
    </w:rPr>
  </w:style>
  <w:style w:type="paragraph" w:customStyle="1" w:styleId="Command414">
    <w:name w:val="Command41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C94050"/>
    <w:pPr>
      <w:jc w:val="center"/>
    </w:pPr>
  </w:style>
  <w:style w:type="paragraph" w:customStyle="1" w:styleId="Exar714">
    <w:name w:val="Exar714"/>
    <w:basedOn w:val="Footer"/>
    <w:rsid w:val="00C94050"/>
    <w:pPr>
      <w:tabs>
        <w:tab w:val="clear" w:pos="9360"/>
        <w:tab w:val="left" w:pos="720"/>
        <w:tab w:val="right" w:pos="8640"/>
      </w:tabs>
    </w:pPr>
    <w:rPr>
      <w:b/>
      <w:color w:val="2F4D87"/>
    </w:rPr>
  </w:style>
  <w:style w:type="paragraph" w:customStyle="1" w:styleId="Body714">
    <w:name w:val="Body714"/>
    <w:qFormat/>
    <w:rsid w:val="00C94050"/>
    <w:pPr>
      <w:tabs>
        <w:tab w:val="left" w:pos="2700"/>
      </w:tabs>
      <w:jc w:val="both"/>
    </w:pPr>
    <w:rPr>
      <w:szCs w:val="24"/>
    </w:rPr>
  </w:style>
  <w:style w:type="paragraph" w:customStyle="1" w:styleId="Anchor214">
    <w:name w:val="Anchor214"/>
    <w:rsid w:val="00C94050"/>
    <w:pPr>
      <w:keepNext/>
      <w:tabs>
        <w:tab w:val="left" w:pos="360"/>
      </w:tabs>
      <w:spacing w:before="240"/>
    </w:pPr>
    <w:rPr>
      <w:rFonts w:ascii="Arial" w:hAnsi="Arial"/>
      <w:b/>
      <w:sz w:val="4"/>
      <w:szCs w:val="4"/>
    </w:rPr>
  </w:style>
  <w:style w:type="paragraph" w:customStyle="1" w:styleId="Bullet1414">
    <w:name w:val="Bullet1414"/>
    <w:rsid w:val="00C94050"/>
    <w:pPr>
      <w:tabs>
        <w:tab w:val="left" w:pos="900"/>
      </w:tabs>
      <w:spacing w:before="120" w:line="280" w:lineRule="atLeast"/>
      <w:ind w:left="720" w:hanging="360"/>
    </w:pPr>
  </w:style>
  <w:style w:type="paragraph" w:customStyle="1" w:styleId="Bullet2114">
    <w:name w:val="Bullet2114"/>
    <w:rsid w:val="00C94050"/>
    <w:pPr>
      <w:spacing w:before="120"/>
      <w:ind w:left="1440" w:hanging="360"/>
    </w:pPr>
  </w:style>
  <w:style w:type="paragraph" w:customStyle="1" w:styleId="Bullet3114">
    <w:name w:val="Bullet3114"/>
    <w:rsid w:val="00C94050"/>
    <w:pPr>
      <w:tabs>
        <w:tab w:val="num" w:pos="1800"/>
      </w:tabs>
      <w:spacing w:before="120"/>
      <w:ind w:left="1800" w:hanging="360"/>
    </w:pPr>
  </w:style>
  <w:style w:type="paragraph" w:customStyle="1" w:styleId="Caution114">
    <w:name w:val="Caution114"/>
    <w:basedOn w:val="Normal"/>
    <w:rsid w:val="00C94050"/>
    <w:pPr>
      <w:tabs>
        <w:tab w:val="left" w:pos="936"/>
      </w:tabs>
      <w:ind w:right="864"/>
      <w:jc w:val="both"/>
    </w:pPr>
    <w:rPr>
      <w:rFonts w:ascii="Arial" w:hAnsi="Arial"/>
      <w:b/>
    </w:rPr>
  </w:style>
  <w:style w:type="paragraph" w:customStyle="1" w:styleId="CellBody114">
    <w:name w:val="CellBody114"/>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C94050"/>
    <w:pPr>
      <w:tabs>
        <w:tab w:val="left" w:pos="538"/>
      </w:tabs>
      <w:ind w:left="538" w:hanging="360"/>
    </w:pPr>
    <w:rPr>
      <w:sz w:val="18"/>
      <w:szCs w:val="18"/>
    </w:rPr>
  </w:style>
  <w:style w:type="paragraph" w:customStyle="1" w:styleId="CellHeading114">
    <w:name w:val="CellHeading114"/>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C94050"/>
    <w:pPr>
      <w:ind w:left="360" w:right="432"/>
    </w:pPr>
    <w:rPr>
      <w:sz w:val="18"/>
      <w:szCs w:val="18"/>
    </w:rPr>
  </w:style>
  <w:style w:type="paragraph" w:customStyle="1" w:styleId="Code114">
    <w:name w:val="Code114"/>
    <w:basedOn w:val="Normal"/>
    <w:rsid w:val="00C94050"/>
    <w:pPr>
      <w:tabs>
        <w:tab w:val="left" w:pos="3600"/>
        <w:tab w:val="left" w:pos="5760"/>
      </w:tabs>
    </w:pPr>
    <w:rPr>
      <w:rFonts w:ascii="Courier New" w:hAnsi="Courier New"/>
      <w:sz w:val="18"/>
      <w:szCs w:val="16"/>
    </w:rPr>
  </w:style>
  <w:style w:type="paragraph" w:customStyle="1" w:styleId="Equation114">
    <w:name w:val="Equation114"/>
    <w:rsid w:val="00C94050"/>
    <w:pPr>
      <w:tabs>
        <w:tab w:val="num" w:pos="720"/>
      </w:tabs>
      <w:spacing w:before="240" w:after="240"/>
      <w:ind w:left="864" w:hanging="504"/>
    </w:pPr>
    <w:rPr>
      <w:i/>
    </w:rPr>
  </w:style>
  <w:style w:type="paragraph" w:customStyle="1" w:styleId="Figure114">
    <w:name w:val="Figure114"/>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C94050"/>
    <w:pPr>
      <w:jc w:val="center"/>
    </w:pPr>
    <w:rPr>
      <w:rFonts w:ascii="Arial" w:hAnsi="Arial" w:cs="Helvetica"/>
      <w:sz w:val="16"/>
      <w:szCs w:val="16"/>
    </w:rPr>
  </w:style>
  <w:style w:type="paragraph" w:customStyle="1" w:styleId="Footnote114">
    <w:name w:val="Footnote114"/>
    <w:basedOn w:val="Normal"/>
    <w:rsid w:val="00C94050"/>
    <w:pPr>
      <w:tabs>
        <w:tab w:val="left" w:pos="115"/>
        <w:tab w:val="left" w:pos="288"/>
      </w:tabs>
      <w:ind w:left="2333" w:hanging="173"/>
    </w:pPr>
    <w:rPr>
      <w:sz w:val="15"/>
      <w:szCs w:val="15"/>
    </w:rPr>
  </w:style>
  <w:style w:type="paragraph" w:customStyle="1" w:styleId="GlossTerm114">
    <w:name w:val="GlossTerm114"/>
    <w:basedOn w:val="Normal"/>
    <w:rsid w:val="00C94050"/>
    <w:rPr>
      <w:b/>
    </w:rPr>
  </w:style>
  <w:style w:type="paragraph" w:customStyle="1" w:styleId="HeadingFeature114">
    <w:name w:val="HeadingFeature114"/>
    <w:next w:val="Body"/>
    <w:rsid w:val="00C94050"/>
    <w:pPr>
      <w:spacing w:before="360" w:after="240"/>
    </w:pPr>
    <w:rPr>
      <w:rFonts w:ascii="Arial" w:hAnsi="Arial"/>
      <w:b/>
      <w:color w:val="2F4D87"/>
      <w:sz w:val="24"/>
    </w:rPr>
  </w:style>
  <w:style w:type="paragraph" w:customStyle="1" w:styleId="Indent1114">
    <w:name w:val="Indent1114"/>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C94050"/>
    <w:pPr>
      <w:tabs>
        <w:tab w:val="left" w:pos="1440"/>
      </w:tabs>
      <w:spacing w:before="120"/>
    </w:pPr>
    <w:rPr>
      <w:b/>
      <w:color w:val="2F4D87"/>
    </w:rPr>
  </w:style>
  <w:style w:type="paragraph" w:customStyle="1" w:styleId="RegisterDef114">
    <w:name w:val="Register Def114"/>
    <w:rsid w:val="00C94050"/>
    <w:pPr>
      <w:tabs>
        <w:tab w:val="center" w:pos="2160"/>
        <w:tab w:val="right" w:pos="6480"/>
      </w:tabs>
      <w:spacing w:before="240" w:after="240"/>
      <w:ind w:left="360"/>
    </w:pPr>
    <w:rPr>
      <w:rFonts w:ascii="Arial" w:hAnsi="Arial"/>
    </w:rPr>
  </w:style>
  <w:style w:type="paragraph" w:customStyle="1" w:styleId="Step2114">
    <w:name w:val="Step2114"/>
    <w:rsid w:val="00C94050"/>
    <w:pPr>
      <w:tabs>
        <w:tab w:val="left" w:pos="720"/>
        <w:tab w:val="right" w:pos="864"/>
        <w:tab w:val="left" w:pos="1080"/>
      </w:tabs>
      <w:ind w:left="1080" w:hanging="360"/>
    </w:pPr>
    <w:rPr>
      <w:rFonts w:ascii="Arial" w:hAnsi="Arial"/>
      <w:b/>
    </w:rPr>
  </w:style>
  <w:style w:type="paragraph" w:customStyle="1" w:styleId="Step3114">
    <w:name w:val="Step3114"/>
    <w:rsid w:val="00C94050"/>
    <w:pPr>
      <w:tabs>
        <w:tab w:val="num" w:pos="1440"/>
      </w:tabs>
      <w:ind w:left="1440" w:hanging="180"/>
    </w:pPr>
    <w:rPr>
      <w:rFonts w:ascii="Arial" w:hAnsi="Arial"/>
      <w:b/>
    </w:rPr>
  </w:style>
  <w:style w:type="paragraph" w:customStyle="1" w:styleId="TableFootnote114">
    <w:name w:val="TableFootnote114"/>
    <w:rsid w:val="00C94050"/>
    <w:pPr>
      <w:tabs>
        <w:tab w:val="left" w:pos="1743"/>
        <w:tab w:val="left" w:pos="1930"/>
      </w:tabs>
      <w:spacing w:before="240" w:after="240"/>
      <w:ind w:left="1742" w:hanging="187"/>
    </w:pPr>
    <w:rPr>
      <w:sz w:val="15"/>
      <w:szCs w:val="15"/>
    </w:rPr>
  </w:style>
  <w:style w:type="paragraph" w:customStyle="1" w:styleId="TableTitle114">
    <w:name w:val="TableTitle114"/>
    <w:rsid w:val="00C94050"/>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C94050"/>
    <w:pPr>
      <w:jc w:val="center"/>
    </w:pPr>
  </w:style>
  <w:style w:type="paragraph" w:customStyle="1" w:styleId="HeadingPreface114">
    <w:name w:val="HeadingPreface114"/>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C94050"/>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C94050"/>
    <w:pPr>
      <w:spacing w:before="720" w:after="720" w:line="720" w:lineRule="exact"/>
      <w:ind w:left="432"/>
    </w:pPr>
    <w:rPr>
      <w:rFonts w:ascii="Arial" w:hAnsi="Arial"/>
      <w:b/>
      <w:color w:val="2F4D87"/>
      <w:sz w:val="44"/>
    </w:rPr>
  </w:style>
  <w:style w:type="paragraph" w:customStyle="1" w:styleId="BookTitle2114">
    <w:name w:val="BookTitle2114"/>
    <w:next w:val="Body"/>
    <w:rsid w:val="00C94050"/>
    <w:pPr>
      <w:spacing w:before="520" w:after="480" w:line="520" w:lineRule="exact"/>
      <w:ind w:left="432"/>
    </w:pPr>
    <w:rPr>
      <w:rFonts w:ascii="Arial" w:hAnsi="Arial"/>
      <w:b/>
      <w:color w:val="2F4D87"/>
      <w:sz w:val="40"/>
    </w:rPr>
  </w:style>
  <w:style w:type="paragraph" w:customStyle="1" w:styleId="DocumentType114">
    <w:name w:val="Document Type114"/>
    <w:rsid w:val="00C94050"/>
    <w:pPr>
      <w:spacing w:before="600" w:after="600" w:line="580" w:lineRule="exact"/>
      <w:ind w:left="432"/>
    </w:pPr>
    <w:rPr>
      <w:rFonts w:ascii="Arial" w:hAnsi="Arial"/>
      <w:b/>
      <w:sz w:val="36"/>
    </w:rPr>
  </w:style>
  <w:style w:type="paragraph" w:customStyle="1" w:styleId="InternalUseCover114">
    <w:name w:val="Internal Use Cover114"/>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C94050"/>
    <w:pPr>
      <w:tabs>
        <w:tab w:val="left" w:pos="1800"/>
      </w:tabs>
      <w:ind w:left="432"/>
    </w:pPr>
  </w:style>
  <w:style w:type="paragraph" w:customStyle="1" w:styleId="Exar814">
    <w:name w:val="Exar814"/>
    <w:basedOn w:val="Footer"/>
    <w:rsid w:val="00C94050"/>
    <w:pPr>
      <w:tabs>
        <w:tab w:val="clear" w:pos="9360"/>
        <w:tab w:val="left" w:pos="720"/>
        <w:tab w:val="right" w:pos="8640"/>
      </w:tabs>
    </w:pPr>
    <w:rPr>
      <w:b/>
      <w:color w:val="2F4D87"/>
    </w:rPr>
  </w:style>
  <w:style w:type="paragraph" w:customStyle="1" w:styleId="CONFIDENTIAL114">
    <w:name w:val="CONFIDENTIAL114"/>
    <w:rsid w:val="00C94050"/>
    <w:pPr>
      <w:jc w:val="right"/>
    </w:pPr>
    <w:rPr>
      <w:rFonts w:ascii="Arial" w:hAnsi="Arial"/>
      <w:b/>
      <w:color w:val="2F4D87"/>
      <w:sz w:val="44"/>
    </w:rPr>
  </w:style>
  <w:style w:type="paragraph" w:customStyle="1" w:styleId="Notetext114">
    <w:name w:val="Notetext114"/>
    <w:next w:val="Body"/>
    <w:rsid w:val="00C94050"/>
    <w:pPr>
      <w:ind w:left="547" w:right="1080"/>
      <w:jc w:val="both"/>
    </w:pPr>
  </w:style>
  <w:style w:type="paragraph" w:customStyle="1" w:styleId="PageNumbereven114">
    <w:name w:val="Page Number(even)114"/>
    <w:basedOn w:val="Footer"/>
    <w:semiHidden/>
    <w:rsid w:val="00C94050"/>
  </w:style>
  <w:style w:type="paragraph" w:customStyle="1" w:styleId="Headereven114">
    <w:name w:val="Header(even)114"/>
    <w:basedOn w:val="Header"/>
    <w:rsid w:val="00C94050"/>
    <w:pPr>
      <w:tabs>
        <w:tab w:val="clear" w:pos="9270"/>
      </w:tabs>
    </w:pPr>
  </w:style>
  <w:style w:type="paragraph" w:customStyle="1" w:styleId="Footereven114">
    <w:name w:val="Footer(even)114"/>
    <w:basedOn w:val="Footer"/>
    <w:rsid w:val="00C94050"/>
    <w:pPr>
      <w:ind w:right="-90"/>
    </w:pPr>
  </w:style>
  <w:style w:type="paragraph" w:customStyle="1" w:styleId="Glossary114">
    <w:name w:val="Glossary114"/>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C94050"/>
    <w:rPr>
      <w:rFonts w:ascii="Arial" w:hAnsi="Arial"/>
      <w:b/>
      <w:color w:val="002B5C"/>
      <w:sz w:val="48"/>
    </w:rPr>
  </w:style>
  <w:style w:type="paragraph" w:customStyle="1" w:styleId="Addendum2114">
    <w:name w:val="Addendum2114"/>
    <w:next w:val="SpecNo"/>
    <w:rsid w:val="00C94050"/>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C94050"/>
  </w:style>
  <w:style w:type="paragraph" w:customStyle="1" w:styleId="SpecNo1140">
    <w:name w:val="SpecNo114"/>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C94050"/>
    <w:pPr>
      <w:spacing w:before="120"/>
      <w:ind w:left="1800" w:hanging="1800"/>
    </w:pPr>
  </w:style>
  <w:style w:type="paragraph" w:customStyle="1" w:styleId="Addendum1141">
    <w:name w:val="Addendum+114"/>
    <w:basedOn w:val="Addendum"/>
    <w:next w:val="Body"/>
    <w:rsid w:val="00C94050"/>
    <w:pPr>
      <w:numPr>
        <w:numId w:val="0"/>
      </w:numPr>
      <w:tabs>
        <w:tab w:val="num" w:pos="720"/>
      </w:tabs>
      <w:ind w:left="360" w:hanging="360"/>
    </w:pPr>
    <w:rPr>
      <w:sz w:val="44"/>
    </w:rPr>
  </w:style>
  <w:style w:type="paragraph" w:customStyle="1" w:styleId="DocChangeNo114">
    <w:name w:val="DocChangeNo.+114"/>
    <w:basedOn w:val="DocChangeNo"/>
    <w:rsid w:val="00C94050"/>
    <w:pPr>
      <w:numPr>
        <w:numId w:val="0"/>
      </w:numPr>
      <w:ind w:left="1260" w:hanging="1260"/>
    </w:pPr>
  </w:style>
  <w:style w:type="paragraph" w:customStyle="1" w:styleId="DocChangeNo1140">
    <w:name w:val="DocChangeNo.114"/>
    <w:next w:val="DocChangeNo0"/>
    <w:rsid w:val="00C94050"/>
    <w:pPr>
      <w:tabs>
        <w:tab w:val="num" w:pos="1260"/>
      </w:tabs>
      <w:spacing w:before="120"/>
      <w:ind w:left="1260" w:hanging="1260"/>
    </w:pPr>
  </w:style>
  <w:style w:type="paragraph" w:customStyle="1" w:styleId="Addendum21140">
    <w:name w:val="Addendum2+114"/>
    <w:basedOn w:val="Addendum2"/>
    <w:rsid w:val="00C94050"/>
    <w:rPr>
      <w:sz w:val="32"/>
    </w:rPr>
  </w:style>
  <w:style w:type="paragraph" w:customStyle="1" w:styleId="CellHeadingUnder114">
    <w:name w:val="CellHeadingUnder114"/>
    <w:basedOn w:val="CellHeading"/>
    <w:next w:val="CellBody"/>
    <w:rsid w:val="00C94050"/>
    <w:rPr>
      <w:u w:val="single"/>
    </w:rPr>
  </w:style>
  <w:style w:type="paragraph" w:customStyle="1" w:styleId="CellNoteHeading114">
    <w:name w:val="CellNoteHeading114"/>
    <w:next w:val="CellNote"/>
    <w:rsid w:val="00C94050"/>
    <w:pPr>
      <w:tabs>
        <w:tab w:val="num" w:pos="648"/>
      </w:tabs>
      <w:ind w:left="648" w:hanging="648"/>
    </w:pPr>
    <w:rPr>
      <w:rFonts w:ascii="Arial" w:hAnsi="Arial"/>
      <w:b/>
      <w:szCs w:val="18"/>
    </w:rPr>
  </w:style>
  <w:style w:type="paragraph" w:customStyle="1" w:styleId="CellHeadingFieldDesc114">
    <w:name w:val="CellHeadingField|Desc114"/>
    <w:rsid w:val="00C94050"/>
    <w:rPr>
      <w:rFonts w:ascii="Arial" w:hAnsi="Arial"/>
      <w:b/>
    </w:rPr>
  </w:style>
  <w:style w:type="paragraph" w:customStyle="1" w:styleId="REGISTERBITFIELDCELL114">
    <w:name w:val="REGISTER|BIT|FIELDCELL114"/>
    <w:basedOn w:val="CellBody"/>
    <w:rsid w:val="00C94050"/>
    <w:rPr>
      <w:rFonts w:ascii="Arial" w:hAnsi="Arial"/>
      <w:b/>
      <w:caps/>
    </w:rPr>
  </w:style>
  <w:style w:type="paragraph" w:customStyle="1" w:styleId="Contents114">
    <w:name w:val="Contents114"/>
    <w:basedOn w:val="Title"/>
    <w:rsid w:val="00C94050"/>
    <w:pPr>
      <w:pageBreakBefore/>
    </w:pPr>
    <w:rPr>
      <w:rFonts w:ascii="Palatino Linotype" w:hAnsi="Palatino Linotype"/>
      <w:szCs w:val="40"/>
    </w:rPr>
  </w:style>
  <w:style w:type="paragraph" w:customStyle="1" w:styleId="ExarConfidential114">
    <w:name w:val="Exar Confidential114"/>
    <w:basedOn w:val="Footer"/>
    <w:rsid w:val="00C94050"/>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C94050"/>
    <w:rPr>
      <w:rFonts w:ascii="Arial" w:eastAsiaTheme="minorEastAsia" w:hAnsi="Arial"/>
      <w:b/>
      <w:bCs/>
      <w:color w:val="2F4D87"/>
      <w:sz w:val="16"/>
      <w:szCs w:val="16"/>
      <w:lang w:val="en-US" w:eastAsia="en-US" w:bidi="ar-SA"/>
    </w:rPr>
  </w:style>
  <w:style w:type="table" w:customStyle="1" w:styleId="HifnTable114">
    <w:name w:val="Hifn Table114"/>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C94050"/>
    <w:rPr>
      <w:rFonts w:ascii="Arial" w:hAnsi="Arial"/>
      <w:sz w:val="16"/>
    </w:rPr>
  </w:style>
  <w:style w:type="paragraph" w:customStyle="1" w:styleId="Preliminary114">
    <w:name w:val="Preliminary114"/>
    <w:rsid w:val="00C94050"/>
    <w:pPr>
      <w:jc w:val="center"/>
    </w:pPr>
    <w:rPr>
      <w:rFonts w:ascii="Arial" w:hAnsi="Arial"/>
      <w:b/>
      <w:color w:val="002B5C"/>
      <w:sz w:val="16"/>
      <w:szCs w:val="16"/>
    </w:rPr>
  </w:style>
  <w:style w:type="paragraph" w:customStyle="1" w:styleId="Appendix1140">
    <w:name w:val="Appendix114"/>
    <w:next w:val="Body"/>
    <w:rsid w:val="00C94050"/>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C94050"/>
    <w:rPr>
      <w:rFonts w:eastAsiaTheme="minorEastAsia"/>
      <w:b/>
    </w:rPr>
  </w:style>
  <w:style w:type="paragraph" w:customStyle="1" w:styleId="copyright114">
    <w:name w:val="copyright114"/>
    <w:basedOn w:val="Body"/>
    <w:rsid w:val="00C94050"/>
    <w:pPr>
      <w:tabs>
        <w:tab w:val="left" w:pos="9360"/>
      </w:tabs>
    </w:pPr>
    <w:rPr>
      <w:sz w:val="14"/>
      <w:szCs w:val="14"/>
    </w:rPr>
  </w:style>
  <w:style w:type="paragraph" w:customStyle="1" w:styleId="FunctionCall114">
    <w:name w:val="Function Call114"/>
    <w:next w:val="Body"/>
    <w:rsid w:val="00C94050"/>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C94050"/>
    <w:pPr>
      <w:numPr>
        <w:ilvl w:val="0"/>
        <w:numId w:val="0"/>
      </w:numPr>
      <w:tabs>
        <w:tab w:val="num" w:pos="720"/>
        <w:tab w:val="num" w:pos="1440"/>
      </w:tabs>
      <w:ind w:left="720" w:hanging="720"/>
    </w:pPr>
  </w:style>
  <w:style w:type="paragraph" w:customStyle="1" w:styleId="Appendix2114">
    <w:name w:val="Appendix 2114"/>
    <w:basedOn w:val="Appendix1"/>
    <w:next w:val="Body"/>
    <w:rsid w:val="00C94050"/>
    <w:pPr>
      <w:numPr>
        <w:numId w:val="0"/>
      </w:numPr>
      <w:tabs>
        <w:tab w:val="num" w:pos="918"/>
      </w:tabs>
      <w:ind w:left="864" w:hanging="864"/>
    </w:pPr>
  </w:style>
  <w:style w:type="table" w:customStyle="1" w:styleId="HifnParameter114">
    <w:name w:val="Hifn Parameter114"/>
    <w:basedOn w:val="TableNormal"/>
    <w:rsid w:val="00C94050"/>
    <w:rPr>
      <w:sz w:val="18"/>
    </w:rPr>
    <w:tblPr/>
  </w:style>
  <w:style w:type="paragraph" w:customStyle="1" w:styleId="CellHeadingBlue114">
    <w:name w:val="Cell Heading Blue114"/>
    <w:basedOn w:val="CellHeading"/>
    <w:next w:val="Body"/>
    <w:rsid w:val="00C94050"/>
    <w:pPr>
      <w:tabs>
        <w:tab w:val="clear" w:pos="720"/>
      </w:tabs>
    </w:pPr>
    <w:rPr>
      <w:color w:val="2F4D87"/>
      <w:sz w:val="18"/>
    </w:rPr>
  </w:style>
  <w:style w:type="paragraph" w:customStyle="1" w:styleId="ListNumber2114">
    <w:name w:val="ListNumber2114"/>
    <w:basedOn w:val="Body"/>
    <w:rsid w:val="00C94050"/>
    <w:pPr>
      <w:ind w:left="1440" w:hanging="360"/>
    </w:pPr>
  </w:style>
  <w:style w:type="paragraph" w:customStyle="1" w:styleId="Command514">
    <w:name w:val="Command51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C94050"/>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C94050"/>
    <w:pPr>
      <w:spacing w:before="360"/>
    </w:pPr>
    <w:rPr>
      <w:i/>
      <w:sz w:val="36"/>
    </w:rPr>
  </w:style>
  <w:style w:type="paragraph" w:customStyle="1" w:styleId="Heading2nonumber114">
    <w:name w:val="Heading 2 no number114"/>
    <w:basedOn w:val="Heading2"/>
    <w:next w:val="Body"/>
    <w:rsid w:val="00C94050"/>
    <w:pPr>
      <w:numPr>
        <w:ilvl w:val="0"/>
        <w:numId w:val="0"/>
      </w:numPr>
      <w:suppressLineNumbers/>
      <w:outlineLvl w:val="9"/>
    </w:pPr>
  </w:style>
  <w:style w:type="paragraph" w:customStyle="1" w:styleId="DocumentRevision114">
    <w:name w:val="Document Revision114"/>
    <w:basedOn w:val="Body"/>
    <w:qFormat/>
    <w:rsid w:val="00C94050"/>
    <w:pPr>
      <w:tabs>
        <w:tab w:val="clear" w:pos="2700"/>
        <w:tab w:val="left" w:pos="1440"/>
        <w:tab w:val="left" w:pos="2160"/>
      </w:tabs>
    </w:pPr>
    <w:rPr>
      <w:b/>
      <w:sz w:val="24"/>
    </w:rPr>
  </w:style>
  <w:style w:type="table" w:customStyle="1" w:styleId="ListTable3-Accent11114">
    <w:name w:val="List Table 3 - Accent 11114"/>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C94050"/>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C94050"/>
    <w:pPr>
      <w:spacing w:after="200"/>
    </w:pPr>
    <w:rPr>
      <w:lang w:eastAsia="ja-JP"/>
    </w:rPr>
  </w:style>
  <w:style w:type="table" w:customStyle="1" w:styleId="LightList-Accent11114">
    <w:name w:val="Light List - Accent 11114"/>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C94050"/>
    <w:pPr>
      <w:widowControl w:val="0"/>
      <w:spacing w:after="0" w:line="240" w:lineRule="auto"/>
    </w:pPr>
    <w:rPr>
      <w:rFonts w:eastAsiaTheme="minorHAnsi"/>
    </w:rPr>
  </w:style>
  <w:style w:type="character" w:customStyle="1" w:styleId="MessageandCommand114">
    <w:name w:val="Message and Command114"/>
    <w:basedOn w:val="MessagesandCommands"/>
    <w:qFormat/>
    <w:rsid w:val="00C94050"/>
    <w:rPr>
      <w:rFonts w:ascii="Courier New" w:hAnsi="Courier New" w:cs="Courier New"/>
      <w:b w:val="0"/>
      <w:sz w:val="22"/>
    </w:rPr>
  </w:style>
  <w:style w:type="character" w:customStyle="1" w:styleId="BodyTextFirstIndent2Char214">
    <w:name w:val="Body Text First Indent 2 Char214"/>
    <w:basedOn w:val="BodyTextIndentChar"/>
    <w:semiHidden/>
    <w:rsid w:val="00C94050"/>
  </w:style>
  <w:style w:type="paragraph" w:customStyle="1" w:styleId="BackPageCenter114">
    <w:name w:val="Back Page Center114"/>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C94050"/>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C94050"/>
    <w:pPr>
      <w:jc w:val="center"/>
    </w:pPr>
  </w:style>
  <w:style w:type="paragraph" w:customStyle="1" w:styleId="Exar914">
    <w:name w:val="Exar914"/>
    <w:basedOn w:val="Footer"/>
    <w:rsid w:val="00C94050"/>
    <w:pPr>
      <w:tabs>
        <w:tab w:val="clear" w:pos="9360"/>
        <w:tab w:val="left" w:pos="720"/>
        <w:tab w:val="right" w:pos="8640"/>
      </w:tabs>
    </w:pPr>
    <w:rPr>
      <w:b/>
      <w:color w:val="2F4D87"/>
    </w:rPr>
  </w:style>
  <w:style w:type="paragraph" w:customStyle="1" w:styleId="FooterCentered154">
    <w:name w:val="FooterCentered154"/>
    <w:basedOn w:val="Footer"/>
    <w:rsid w:val="00C94050"/>
    <w:pPr>
      <w:jc w:val="center"/>
    </w:pPr>
  </w:style>
  <w:style w:type="paragraph" w:customStyle="1" w:styleId="Exar154">
    <w:name w:val="Exar154"/>
    <w:basedOn w:val="Footer"/>
    <w:rsid w:val="00C94050"/>
    <w:pPr>
      <w:tabs>
        <w:tab w:val="clear" w:pos="9360"/>
        <w:tab w:val="left" w:pos="720"/>
        <w:tab w:val="right" w:pos="8640"/>
      </w:tabs>
    </w:pPr>
    <w:rPr>
      <w:b/>
      <w:color w:val="2F4D87"/>
    </w:rPr>
  </w:style>
  <w:style w:type="paragraph" w:customStyle="1" w:styleId="Command94">
    <w:name w:val="Command9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C94050"/>
    <w:pPr>
      <w:tabs>
        <w:tab w:val="left" w:pos="2700"/>
      </w:tabs>
      <w:jc w:val="both"/>
    </w:pPr>
    <w:rPr>
      <w:szCs w:val="24"/>
    </w:rPr>
  </w:style>
  <w:style w:type="paragraph" w:customStyle="1" w:styleId="FooterCentered164">
    <w:name w:val="FooterCentered164"/>
    <w:basedOn w:val="Footer"/>
    <w:rsid w:val="00C94050"/>
    <w:pPr>
      <w:jc w:val="center"/>
    </w:pPr>
  </w:style>
  <w:style w:type="paragraph" w:customStyle="1" w:styleId="Exar164">
    <w:name w:val="Exar164"/>
    <w:basedOn w:val="Footer"/>
    <w:rsid w:val="00C94050"/>
    <w:pPr>
      <w:tabs>
        <w:tab w:val="clear" w:pos="9360"/>
        <w:tab w:val="left" w:pos="720"/>
        <w:tab w:val="right" w:pos="8640"/>
      </w:tabs>
    </w:pPr>
    <w:rPr>
      <w:b/>
      <w:color w:val="2F4D87"/>
    </w:rPr>
  </w:style>
  <w:style w:type="paragraph" w:customStyle="1" w:styleId="ImportantNote104">
    <w:name w:val="Important Note10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C94050"/>
    <w:pPr>
      <w:tabs>
        <w:tab w:val="left" w:pos="2700"/>
      </w:tabs>
      <w:jc w:val="both"/>
    </w:pPr>
    <w:rPr>
      <w:szCs w:val="24"/>
    </w:rPr>
  </w:style>
  <w:style w:type="paragraph" w:customStyle="1" w:styleId="Bullet187">
    <w:name w:val="Bullet187"/>
    <w:rsid w:val="00C94050"/>
    <w:pPr>
      <w:tabs>
        <w:tab w:val="left" w:pos="900"/>
      </w:tabs>
      <w:spacing w:before="120" w:line="280" w:lineRule="atLeast"/>
      <w:ind w:left="720" w:hanging="360"/>
    </w:pPr>
  </w:style>
  <w:style w:type="paragraph" w:customStyle="1" w:styleId="FooterCentered174">
    <w:name w:val="FooterCentered174"/>
    <w:basedOn w:val="Footer"/>
    <w:rsid w:val="00C94050"/>
    <w:pPr>
      <w:jc w:val="center"/>
    </w:pPr>
  </w:style>
  <w:style w:type="paragraph" w:customStyle="1" w:styleId="Exar174">
    <w:name w:val="Exar174"/>
    <w:basedOn w:val="Footer"/>
    <w:rsid w:val="00C94050"/>
    <w:pPr>
      <w:tabs>
        <w:tab w:val="clear" w:pos="9360"/>
        <w:tab w:val="left" w:pos="720"/>
        <w:tab w:val="right" w:pos="8640"/>
      </w:tabs>
    </w:pPr>
    <w:rPr>
      <w:b/>
      <w:color w:val="2F4D87"/>
    </w:rPr>
  </w:style>
  <w:style w:type="paragraph" w:customStyle="1" w:styleId="Command107">
    <w:name w:val="Command107"/>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C94050"/>
    <w:pPr>
      <w:jc w:val="center"/>
    </w:pPr>
  </w:style>
  <w:style w:type="paragraph" w:customStyle="1" w:styleId="Exar1114">
    <w:name w:val="Exar1114"/>
    <w:basedOn w:val="Footer"/>
    <w:rsid w:val="00C94050"/>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C94050"/>
    <w:rPr>
      <w:rFonts w:eastAsiaTheme="minorEastAsia"/>
      <w:b/>
    </w:rPr>
  </w:style>
  <w:style w:type="character" w:customStyle="1" w:styleId="BodyTextFirstIndent2Char1114">
    <w:name w:val="Body Text First Indent 2 Char1114"/>
    <w:basedOn w:val="BodyTextIndentChar1"/>
    <w:uiPriority w:val="99"/>
    <w:semiHidden/>
    <w:rsid w:val="00C94050"/>
    <w:rPr>
      <w:rFonts w:eastAsiaTheme="minorEastAsia"/>
    </w:rPr>
  </w:style>
  <w:style w:type="paragraph" w:customStyle="1" w:styleId="FooterCentered2114">
    <w:name w:val="FooterCentered2114"/>
    <w:basedOn w:val="Footer"/>
    <w:rsid w:val="00C94050"/>
    <w:pPr>
      <w:jc w:val="center"/>
    </w:pPr>
  </w:style>
  <w:style w:type="paragraph" w:customStyle="1" w:styleId="Exar2114">
    <w:name w:val="Exar2114"/>
    <w:basedOn w:val="Footer"/>
    <w:rsid w:val="00C94050"/>
    <w:pPr>
      <w:tabs>
        <w:tab w:val="clear" w:pos="9360"/>
        <w:tab w:val="left" w:pos="720"/>
        <w:tab w:val="right" w:pos="8640"/>
      </w:tabs>
    </w:pPr>
    <w:rPr>
      <w:b/>
      <w:color w:val="2F4D87"/>
    </w:rPr>
  </w:style>
  <w:style w:type="paragraph" w:customStyle="1" w:styleId="ImportantNote1114">
    <w:name w:val="Important Note11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C94050"/>
    <w:pPr>
      <w:tabs>
        <w:tab w:val="left" w:pos="2700"/>
      </w:tabs>
      <w:jc w:val="both"/>
    </w:pPr>
    <w:rPr>
      <w:szCs w:val="24"/>
    </w:rPr>
  </w:style>
  <w:style w:type="paragraph" w:customStyle="1" w:styleId="FooterCentered3114">
    <w:name w:val="FooterCentered3114"/>
    <w:basedOn w:val="Footer"/>
    <w:rsid w:val="00C94050"/>
    <w:pPr>
      <w:jc w:val="center"/>
    </w:pPr>
  </w:style>
  <w:style w:type="paragraph" w:customStyle="1" w:styleId="Exar3114">
    <w:name w:val="Exar3114"/>
    <w:basedOn w:val="Footer"/>
    <w:rsid w:val="00C94050"/>
    <w:pPr>
      <w:tabs>
        <w:tab w:val="clear" w:pos="9360"/>
        <w:tab w:val="left" w:pos="720"/>
        <w:tab w:val="right" w:pos="8640"/>
      </w:tabs>
    </w:pPr>
    <w:rPr>
      <w:b/>
      <w:color w:val="2F4D87"/>
    </w:rPr>
  </w:style>
  <w:style w:type="paragraph" w:customStyle="1" w:styleId="ImportantNote2114">
    <w:name w:val="Important Note21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C94050"/>
    <w:pPr>
      <w:tabs>
        <w:tab w:val="left" w:pos="2700"/>
      </w:tabs>
      <w:jc w:val="both"/>
    </w:pPr>
    <w:rPr>
      <w:szCs w:val="24"/>
    </w:rPr>
  </w:style>
  <w:style w:type="paragraph" w:customStyle="1" w:styleId="FooterCentered4114">
    <w:name w:val="FooterCentered4114"/>
    <w:basedOn w:val="Footer"/>
    <w:rsid w:val="00C94050"/>
    <w:pPr>
      <w:jc w:val="center"/>
    </w:pPr>
  </w:style>
  <w:style w:type="paragraph" w:customStyle="1" w:styleId="Exar4114">
    <w:name w:val="Exar4114"/>
    <w:basedOn w:val="Footer"/>
    <w:rsid w:val="00C94050"/>
    <w:pPr>
      <w:tabs>
        <w:tab w:val="clear" w:pos="9360"/>
        <w:tab w:val="left" w:pos="720"/>
        <w:tab w:val="right" w:pos="8640"/>
      </w:tabs>
    </w:pPr>
    <w:rPr>
      <w:b/>
      <w:color w:val="2F4D87"/>
    </w:rPr>
  </w:style>
  <w:style w:type="paragraph" w:customStyle="1" w:styleId="Anchor1114">
    <w:name w:val="Anchor1114"/>
    <w:rsid w:val="00C94050"/>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C94050"/>
    <w:pPr>
      <w:tabs>
        <w:tab w:val="left" w:pos="900"/>
      </w:tabs>
      <w:spacing w:before="120" w:line="280" w:lineRule="atLeast"/>
      <w:ind w:left="720" w:hanging="360"/>
    </w:pPr>
  </w:style>
  <w:style w:type="paragraph" w:customStyle="1" w:styleId="Command2114">
    <w:name w:val="Command211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C94050"/>
    <w:pPr>
      <w:tabs>
        <w:tab w:val="left" w:pos="2700"/>
      </w:tabs>
      <w:jc w:val="both"/>
    </w:pPr>
    <w:rPr>
      <w:szCs w:val="24"/>
    </w:rPr>
  </w:style>
  <w:style w:type="paragraph" w:customStyle="1" w:styleId="ImportantNote3114">
    <w:name w:val="Important Note3114"/>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C94050"/>
    <w:pPr>
      <w:tabs>
        <w:tab w:val="left" w:pos="2700"/>
      </w:tabs>
      <w:jc w:val="both"/>
    </w:pPr>
    <w:rPr>
      <w:szCs w:val="24"/>
    </w:rPr>
  </w:style>
  <w:style w:type="paragraph" w:customStyle="1" w:styleId="FooterCentered5114">
    <w:name w:val="FooterCentered5114"/>
    <w:basedOn w:val="Footer"/>
    <w:rsid w:val="00C94050"/>
    <w:pPr>
      <w:jc w:val="center"/>
    </w:pPr>
  </w:style>
  <w:style w:type="paragraph" w:customStyle="1" w:styleId="Exar5114">
    <w:name w:val="Exar5114"/>
    <w:basedOn w:val="Footer"/>
    <w:rsid w:val="00C94050"/>
    <w:pPr>
      <w:tabs>
        <w:tab w:val="clear" w:pos="9360"/>
        <w:tab w:val="left" w:pos="720"/>
        <w:tab w:val="right" w:pos="8640"/>
      </w:tabs>
    </w:pPr>
    <w:rPr>
      <w:b/>
      <w:color w:val="2F4D87"/>
    </w:rPr>
  </w:style>
  <w:style w:type="paragraph" w:customStyle="1" w:styleId="Body5114">
    <w:name w:val="Body5114"/>
    <w:qFormat/>
    <w:rsid w:val="00C94050"/>
    <w:pPr>
      <w:tabs>
        <w:tab w:val="left" w:pos="2700"/>
      </w:tabs>
      <w:jc w:val="both"/>
    </w:pPr>
    <w:rPr>
      <w:szCs w:val="24"/>
    </w:rPr>
  </w:style>
  <w:style w:type="paragraph" w:customStyle="1" w:styleId="Bullet12114">
    <w:name w:val="Bullet12114"/>
    <w:rsid w:val="00C94050"/>
    <w:pPr>
      <w:tabs>
        <w:tab w:val="left" w:pos="900"/>
      </w:tabs>
      <w:spacing w:before="120" w:line="280" w:lineRule="atLeast"/>
      <w:ind w:left="720" w:hanging="360"/>
    </w:pPr>
  </w:style>
  <w:style w:type="paragraph" w:customStyle="1" w:styleId="FigureCaptionCentered1114">
    <w:name w:val="Figure Caption Centered1114"/>
    <w:basedOn w:val="Normal"/>
    <w:rsid w:val="00C94050"/>
    <w:pPr>
      <w:spacing w:after="200" w:line="240" w:lineRule="auto"/>
      <w:jc w:val="center"/>
    </w:pPr>
    <w:rPr>
      <w:rFonts w:eastAsia="Times New Roman" w:cs="Times New Roman"/>
      <w:b/>
      <w:i/>
      <w:iCs/>
      <w:szCs w:val="20"/>
    </w:rPr>
  </w:style>
  <w:style w:type="paragraph" w:customStyle="1" w:styleId="Bullet13114">
    <w:name w:val="Bullet13114"/>
    <w:rsid w:val="00C94050"/>
    <w:pPr>
      <w:tabs>
        <w:tab w:val="left" w:pos="900"/>
      </w:tabs>
      <w:spacing w:before="120" w:line="280" w:lineRule="atLeast"/>
      <w:ind w:left="720" w:hanging="360"/>
    </w:pPr>
  </w:style>
  <w:style w:type="paragraph" w:customStyle="1" w:styleId="FooterCentered6114">
    <w:name w:val="FooterCentered6114"/>
    <w:basedOn w:val="Footer"/>
    <w:rsid w:val="00C94050"/>
    <w:pPr>
      <w:jc w:val="center"/>
    </w:pPr>
  </w:style>
  <w:style w:type="paragraph" w:customStyle="1" w:styleId="Exar6114">
    <w:name w:val="Exar6114"/>
    <w:basedOn w:val="Footer"/>
    <w:rsid w:val="00C94050"/>
    <w:pPr>
      <w:tabs>
        <w:tab w:val="clear" w:pos="9360"/>
        <w:tab w:val="left" w:pos="720"/>
        <w:tab w:val="right" w:pos="8640"/>
      </w:tabs>
    </w:pPr>
    <w:rPr>
      <w:b/>
      <w:color w:val="2F4D87"/>
    </w:rPr>
  </w:style>
  <w:style w:type="paragraph" w:customStyle="1" w:styleId="HeadingPreface1114">
    <w:name w:val="HeadingPreface1114"/>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C94050"/>
    <w:pPr>
      <w:spacing w:before="720" w:after="720" w:line="720" w:lineRule="exact"/>
      <w:ind w:left="432"/>
    </w:pPr>
    <w:rPr>
      <w:rFonts w:ascii="Arial" w:hAnsi="Arial"/>
      <w:b/>
      <w:color w:val="2F4D87"/>
      <w:sz w:val="44"/>
    </w:rPr>
  </w:style>
  <w:style w:type="paragraph" w:customStyle="1" w:styleId="Contents1114">
    <w:name w:val="Contents1114"/>
    <w:basedOn w:val="Title"/>
    <w:rsid w:val="00C94050"/>
    <w:pPr>
      <w:pageBreakBefore/>
    </w:pPr>
    <w:rPr>
      <w:rFonts w:ascii="Palatino Linotype" w:hAnsi="Palatino Linotype"/>
      <w:szCs w:val="40"/>
    </w:rPr>
  </w:style>
  <w:style w:type="paragraph" w:customStyle="1" w:styleId="DocumentTitle1114">
    <w:name w:val="Document Title1114"/>
    <w:next w:val="Body"/>
    <w:rsid w:val="00C94050"/>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C94050"/>
    <w:pPr>
      <w:tabs>
        <w:tab w:val="clear" w:pos="2700"/>
        <w:tab w:val="left" w:pos="1440"/>
        <w:tab w:val="left" w:pos="2160"/>
      </w:tabs>
    </w:pPr>
    <w:rPr>
      <w:b/>
      <w:sz w:val="24"/>
    </w:rPr>
  </w:style>
  <w:style w:type="paragraph" w:customStyle="1" w:styleId="Body1414">
    <w:name w:val="Body1414"/>
    <w:qFormat/>
    <w:rsid w:val="00C94050"/>
    <w:pPr>
      <w:tabs>
        <w:tab w:val="left" w:pos="2700"/>
      </w:tabs>
      <w:jc w:val="both"/>
    </w:pPr>
    <w:rPr>
      <w:szCs w:val="24"/>
    </w:rPr>
  </w:style>
  <w:style w:type="paragraph" w:customStyle="1" w:styleId="Bullet1814">
    <w:name w:val="Bullet1814"/>
    <w:rsid w:val="00C94050"/>
    <w:pPr>
      <w:tabs>
        <w:tab w:val="left" w:pos="900"/>
      </w:tabs>
      <w:spacing w:before="120" w:line="280" w:lineRule="atLeast"/>
      <w:ind w:left="720" w:hanging="360"/>
    </w:pPr>
  </w:style>
  <w:style w:type="paragraph" w:customStyle="1" w:styleId="FooterCentered1713">
    <w:name w:val="FooterCentered1713"/>
    <w:basedOn w:val="Footer"/>
    <w:rsid w:val="00C94050"/>
    <w:pPr>
      <w:jc w:val="center"/>
    </w:pPr>
  </w:style>
  <w:style w:type="paragraph" w:customStyle="1" w:styleId="Exar1713">
    <w:name w:val="Exar1713"/>
    <w:basedOn w:val="Footer"/>
    <w:rsid w:val="00C94050"/>
    <w:pPr>
      <w:tabs>
        <w:tab w:val="clear" w:pos="9360"/>
        <w:tab w:val="left" w:pos="720"/>
        <w:tab w:val="right" w:pos="8640"/>
      </w:tabs>
    </w:pPr>
    <w:rPr>
      <w:b/>
      <w:color w:val="2F4D87"/>
    </w:rPr>
  </w:style>
  <w:style w:type="paragraph" w:customStyle="1" w:styleId="Command1014">
    <w:name w:val="Command1014"/>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C94050"/>
    <w:pPr>
      <w:jc w:val="center"/>
    </w:pPr>
  </w:style>
  <w:style w:type="paragraph" w:customStyle="1" w:styleId="Exar183">
    <w:name w:val="Exar183"/>
    <w:basedOn w:val="Footer"/>
    <w:rsid w:val="00C94050"/>
    <w:pPr>
      <w:tabs>
        <w:tab w:val="clear" w:pos="9360"/>
        <w:tab w:val="left" w:pos="720"/>
        <w:tab w:val="right" w:pos="8640"/>
      </w:tabs>
    </w:pPr>
    <w:rPr>
      <w:b/>
      <w:color w:val="2F4D87"/>
    </w:rPr>
  </w:style>
  <w:style w:type="paragraph" w:customStyle="1" w:styleId="FooterCentered194">
    <w:name w:val="FooterCentered194"/>
    <w:basedOn w:val="Footer"/>
    <w:rsid w:val="00C94050"/>
    <w:pPr>
      <w:jc w:val="center"/>
    </w:pPr>
  </w:style>
  <w:style w:type="paragraph" w:customStyle="1" w:styleId="Exar194">
    <w:name w:val="Exar194"/>
    <w:basedOn w:val="Footer"/>
    <w:rsid w:val="00C94050"/>
    <w:pPr>
      <w:tabs>
        <w:tab w:val="clear" w:pos="9360"/>
        <w:tab w:val="left" w:pos="720"/>
        <w:tab w:val="right" w:pos="8640"/>
      </w:tabs>
    </w:pPr>
    <w:rPr>
      <w:b/>
      <w:color w:val="2F4D87"/>
    </w:rPr>
  </w:style>
  <w:style w:type="paragraph" w:customStyle="1" w:styleId="Body626">
    <w:name w:val="Body626"/>
    <w:qFormat/>
    <w:rsid w:val="00C94050"/>
    <w:pPr>
      <w:tabs>
        <w:tab w:val="left" w:pos="2700"/>
      </w:tabs>
      <w:jc w:val="both"/>
    </w:pPr>
    <w:rPr>
      <w:szCs w:val="24"/>
    </w:rPr>
  </w:style>
  <w:style w:type="paragraph" w:customStyle="1" w:styleId="FooterCentered926">
    <w:name w:val="FooterCentered926"/>
    <w:basedOn w:val="Footer"/>
    <w:rsid w:val="00C94050"/>
    <w:pPr>
      <w:jc w:val="center"/>
    </w:pPr>
  </w:style>
  <w:style w:type="paragraph" w:customStyle="1" w:styleId="Exar926">
    <w:name w:val="Exar926"/>
    <w:basedOn w:val="Footer"/>
    <w:rsid w:val="00C94050"/>
    <w:pPr>
      <w:tabs>
        <w:tab w:val="clear" w:pos="9360"/>
        <w:tab w:val="left" w:pos="720"/>
        <w:tab w:val="right" w:pos="8640"/>
      </w:tabs>
    </w:pPr>
    <w:rPr>
      <w:b/>
      <w:color w:val="2F4D87"/>
    </w:rPr>
  </w:style>
  <w:style w:type="paragraph" w:customStyle="1" w:styleId="Body153">
    <w:name w:val="Body153"/>
    <w:qFormat/>
    <w:rsid w:val="00C94050"/>
    <w:pPr>
      <w:tabs>
        <w:tab w:val="left" w:pos="2700"/>
      </w:tabs>
      <w:jc w:val="both"/>
    </w:pPr>
    <w:rPr>
      <w:szCs w:val="24"/>
    </w:rPr>
  </w:style>
  <w:style w:type="table" w:customStyle="1" w:styleId="GridTable4-Accent1163">
    <w:name w:val="Grid Table 4 - Accent 1163"/>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C94050"/>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C94050"/>
    <w:pPr>
      <w:tabs>
        <w:tab w:val="left" w:pos="2700"/>
      </w:tabs>
      <w:jc w:val="both"/>
    </w:pPr>
    <w:rPr>
      <w:szCs w:val="24"/>
    </w:rPr>
  </w:style>
  <w:style w:type="paragraph" w:customStyle="1" w:styleId="FooterCentered9211">
    <w:name w:val="FooterCentered9211"/>
    <w:basedOn w:val="Footer"/>
    <w:rsid w:val="00C94050"/>
    <w:pPr>
      <w:jc w:val="center"/>
    </w:pPr>
  </w:style>
  <w:style w:type="paragraph" w:customStyle="1" w:styleId="Exar9211">
    <w:name w:val="Exar9211"/>
    <w:basedOn w:val="Footer"/>
    <w:rsid w:val="00C94050"/>
    <w:pPr>
      <w:tabs>
        <w:tab w:val="clear" w:pos="9360"/>
        <w:tab w:val="left" w:pos="720"/>
        <w:tab w:val="right" w:pos="8640"/>
      </w:tabs>
    </w:pPr>
    <w:rPr>
      <w:b/>
      <w:color w:val="2F4D87"/>
    </w:rPr>
  </w:style>
  <w:style w:type="paragraph" w:customStyle="1" w:styleId="FooterCentered721">
    <w:name w:val="FooterCentered721"/>
    <w:basedOn w:val="Footer"/>
    <w:rsid w:val="00C94050"/>
    <w:pPr>
      <w:jc w:val="center"/>
    </w:pPr>
  </w:style>
  <w:style w:type="paragraph" w:customStyle="1" w:styleId="Exar721">
    <w:name w:val="Exar721"/>
    <w:basedOn w:val="Footer"/>
    <w:rsid w:val="00C94050"/>
    <w:pPr>
      <w:tabs>
        <w:tab w:val="clear" w:pos="9360"/>
        <w:tab w:val="left" w:pos="720"/>
        <w:tab w:val="right" w:pos="8640"/>
      </w:tabs>
    </w:pPr>
    <w:rPr>
      <w:b/>
      <w:color w:val="2F4D87"/>
    </w:rPr>
  </w:style>
  <w:style w:type="paragraph" w:customStyle="1" w:styleId="Body1421">
    <w:name w:val="Body1421"/>
    <w:qFormat/>
    <w:rsid w:val="00C94050"/>
    <w:pPr>
      <w:tabs>
        <w:tab w:val="left" w:pos="2700"/>
      </w:tabs>
      <w:jc w:val="both"/>
    </w:pPr>
    <w:rPr>
      <w:szCs w:val="24"/>
    </w:rPr>
  </w:style>
  <w:style w:type="paragraph" w:customStyle="1" w:styleId="Bullet1821">
    <w:name w:val="Bullet1821"/>
    <w:rsid w:val="00C94050"/>
    <w:pPr>
      <w:tabs>
        <w:tab w:val="left" w:pos="900"/>
      </w:tabs>
      <w:spacing w:before="120" w:line="280" w:lineRule="atLeast"/>
      <w:ind w:left="720" w:hanging="360"/>
    </w:pPr>
  </w:style>
  <w:style w:type="paragraph" w:customStyle="1" w:styleId="Command1021">
    <w:name w:val="Command102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C94050"/>
    <w:pPr>
      <w:tabs>
        <w:tab w:val="left" w:pos="2700"/>
      </w:tabs>
      <w:jc w:val="both"/>
    </w:pPr>
    <w:rPr>
      <w:szCs w:val="24"/>
    </w:rPr>
  </w:style>
  <w:style w:type="paragraph" w:customStyle="1" w:styleId="FooterCentered821">
    <w:name w:val="FooterCentered821"/>
    <w:basedOn w:val="Footer"/>
    <w:rsid w:val="00C94050"/>
    <w:pPr>
      <w:jc w:val="center"/>
    </w:pPr>
  </w:style>
  <w:style w:type="paragraph" w:customStyle="1" w:styleId="Exar821">
    <w:name w:val="Exar821"/>
    <w:basedOn w:val="Footer"/>
    <w:rsid w:val="00C94050"/>
    <w:pPr>
      <w:tabs>
        <w:tab w:val="clear" w:pos="9360"/>
        <w:tab w:val="left" w:pos="720"/>
        <w:tab w:val="right" w:pos="8640"/>
      </w:tabs>
    </w:pPr>
    <w:rPr>
      <w:b/>
      <w:color w:val="2F4D87"/>
    </w:rPr>
  </w:style>
  <w:style w:type="paragraph" w:customStyle="1" w:styleId="Command221">
    <w:name w:val="Command22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C94050"/>
    <w:pPr>
      <w:tabs>
        <w:tab w:val="left" w:pos="900"/>
      </w:tabs>
      <w:spacing w:before="120" w:line="280" w:lineRule="atLeast"/>
      <w:ind w:left="720" w:hanging="360"/>
    </w:pPr>
  </w:style>
  <w:style w:type="paragraph" w:customStyle="1" w:styleId="Command231">
    <w:name w:val="Command23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C94050"/>
    <w:pPr>
      <w:tabs>
        <w:tab w:val="left" w:pos="2700"/>
      </w:tabs>
      <w:jc w:val="both"/>
    </w:pPr>
    <w:rPr>
      <w:szCs w:val="24"/>
    </w:rPr>
  </w:style>
  <w:style w:type="paragraph" w:customStyle="1" w:styleId="Body421">
    <w:name w:val="Body421"/>
    <w:qFormat/>
    <w:rsid w:val="00C94050"/>
    <w:pPr>
      <w:tabs>
        <w:tab w:val="left" w:pos="2700"/>
      </w:tabs>
      <w:jc w:val="both"/>
    </w:pPr>
    <w:rPr>
      <w:szCs w:val="24"/>
    </w:rPr>
  </w:style>
  <w:style w:type="paragraph" w:customStyle="1" w:styleId="FooterCentered521">
    <w:name w:val="FooterCentered521"/>
    <w:basedOn w:val="Footer"/>
    <w:rsid w:val="00C94050"/>
    <w:pPr>
      <w:jc w:val="center"/>
    </w:pPr>
  </w:style>
  <w:style w:type="paragraph" w:customStyle="1" w:styleId="Exar521">
    <w:name w:val="Exar521"/>
    <w:basedOn w:val="Footer"/>
    <w:rsid w:val="00C94050"/>
    <w:pPr>
      <w:tabs>
        <w:tab w:val="clear" w:pos="9360"/>
        <w:tab w:val="left" w:pos="720"/>
        <w:tab w:val="right" w:pos="8640"/>
      </w:tabs>
    </w:pPr>
    <w:rPr>
      <w:b/>
      <w:color w:val="2F4D87"/>
    </w:rPr>
  </w:style>
  <w:style w:type="paragraph" w:customStyle="1" w:styleId="Body531">
    <w:name w:val="Body531"/>
    <w:qFormat/>
    <w:rsid w:val="00C94050"/>
    <w:pPr>
      <w:tabs>
        <w:tab w:val="left" w:pos="2700"/>
      </w:tabs>
      <w:jc w:val="both"/>
    </w:pPr>
    <w:rPr>
      <w:szCs w:val="24"/>
    </w:rPr>
  </w:style>
  <w:style w:type="paragraph" w:customStyle="1" w:styleId="Bullet1221">
    <w:name w:val="Bullet1221"/>
    <w:rsid w:val="00C94050"/>
    <w:pPr>
      <w:tabs>
        <w:tab w:val="left" w:pos="900"/>
      </w:tabs>
      <w:spacing w:before="120" w:line="280" w:lineRule="atLeast"/>
      <w:ind w:left="720" w:hanging="360"/>
    </w:pPr>
  </w:style>
  <w:style w:type="paragraph" w:customStyle="1" w:styleId="Body631">
    <w:name w:val="Body631"/>
    <w:qFormat/>
    <w:rsid w:val="00C94050"/>
    <w:pPr>
      <w:tabs>
        <w:tab w:val="left" w:pos="2700"/>
      </w:tabs>
      <w:jc w:val="both"/>
    </w:pPr>
    <w:rPr>
      <w:szCs w:val="24"/>
    </w:rPr>
  </w:style>
  <w:style w:type="paragraph" w:customStyle="1" w:styleId="FooterCentered621">
    <w:name w:val="FooterCentered621"/>
    <w:basedOn w:val="Footer"/>
    <w:rsid w:val="00C94050"/>
    <w:pPr>
      <w:jc w:val="center"/>
    </w:pPr>
  </w:style>
  <w:style w:type="paragraph" w:customStyle="1" w:styleId="Exar621">
    <w:name w:val="Exar621"/>
    <w:basedOn w:val="Footer"/>
    <w:rsid w:val="00C94050"/>
    <w:pPr>
      <w:tabs>
        <w:tab w:val="clear" w:pos="9360"/>
        <w:tab w:val="left" w:pos="720"/>
        <w:tab w:val="right" w:pos="8640"/>
      </w:tabs>
    </w:pPr>
    <w:rPr>
      <w:b/>
      <w:color w:val="2F4D87"/>
    </w:rPr>
  </w:style>
  <w:style w:type="paragraph" w:customStyle="1" w:styleId="FooterCentered731">
    <w:name w:val="FooterCentered731"/>
    <w:basedOn w:val="Footer"/>
    <w:rsid w:val="00C94050"/>
    <w:pPr>
      <w:jc w:val="center"/>
    </w:pPr>
  </w:style>
  <w:style w:type="paragraph" w:customStyle="1" w:styleId="Exar731">
    <w:name w:val="Exar731"/>
    <w:basedOn w:val="Footer"/>
    <w:rsid w:val="00C94050"/>
    <w:pPr>
      <w:tabs>
        <w:tab w:val="clear" w:pos="9360"/>
        <w:tab w:val="left" w:pos="720"/>
        <w:tab w:val="right" w:pos="8640"/>
      </w:tabs>
    </w:pPr>
    <w:rPr>
      <w:b/>
      <w:color w:val="2F4D87"/>
    </w:rPr>
  </w:style>
  <w:style w:type="paragraph" w:customStyle="1" w:styleId="FooterCentered831">
    <w:name w:val="FooterCentered831"/>
    <w:basedOn w:val="Footer"/>
    <w:rsid w:val="00C94050"/>
    <w:pPr>
      <w:jc w:val="center"/>
    </w:pPr>
  </w:style>
  <w:style w:type="paragraph" w:customStyle="1" w:styleId="Exar831">
    <w:name w:val="Exar831"/>
    <w:basedOn w:val="Footer"/>
    <w:rsid w:val="00C94050"/>
    <w:pPr>
      <w:tabs>
        <w:tab w:val="clear" w:pos="9360"/>
        <w:tab w:val="left" w:pos="720"/>
        <w:tab w:val="right" w:pos="8640"/>
      </w:tabs>
    </w:pPr>
    <w:rPr>
      <w:b/>
      <w:color w:val="2F4D87"/>
    </w:rPr>
  </w:style>
  <w:style w:type="paragraph" w:customStyle="1" w:styleId="FooterCentered931">
    <w:name w:val="FooterCentered931"/>
    <w:basedOn w:val="Footer"/>
    <w:rsid w:val="00C94050"/>
    <w:pPr>
      <w:jc w:val="center"/>
    </w:pPr>
  </w:style>
  <w:style w:type="paragraph" w:customStyle="1" w:styleId="Exar931">
    <w:name w:val="Exar931"/>
    <w:basedOn w:val="Footer"/>
    <w:rsid w:val="00C94050"/>
    <w:pPr>
      <w:tabs>
        <w:tab w:val="clear" w:pos="9360"/>
        <w:tab w:val="left" w:pos="720"/>
        <w:tab w:val="right" w:pos="8640"/>
      </w:tabs>
    </w:pPr>
    <w:rPr>
      <w:b/>
      <w:color w:val="2F4D87"/>
    </w:rPr>
  </w:style>
  <w:style w:type="paragraph" w:customStyle="1" w:styleId="FooterCentered1011">
    <w:name w:val="FooterCentered1011"/>
    <w:basedOn w:val="Footer"/>
    <w:rsid w:val="00C94050"/>
    <w:pPr>
      <w:jc w:val="center"/>
    </w:pPr>
  </w:style>
  <w:style w:type="paragraph" w:customStyle="1" w:styleId="Exar1011">
    <w:name w:val="Exar1011"/>
    <w:basedOn w:val="Footer"/>
    <w:rsid w:val="00C94050"/>
    <w:pPr>
      <w:tabs>
        <w:tab w:val="clear" w:pos="9360"/>
        <w:tab w:val="left" w:pos="720"/>
        <w:tab w:val="right" w:pos="8640"/>
      </w:tabs>
    </w:pPr>
    <w:rPr>
      <w:b/>
      <w:color w:val="2F4D87"/>
    </w:rPr>
  </w:style>
  <w:style w:type="paragraph" w:customStyle="1" w:styleId="Body811">
    <w:name w:val="Body811"/>
    <w:qFormat/>
    <w:rsid w:val="00C94050"/>
    <w:pPr>
      <w:tabs>
        <w:tab w:val="left" w:pos="2700"/>
      </w:tabs>
      <w:jc w:val="both"/>
    </w:pPr>
    <w:rPr>
      <w:szCs w:val="24"/>
    </w:rPr>
  </w:style>
  <w:style w:type="paragraph" w:customStyle="1" w:styleId="Bullet1511">
    <w:name w:val="Bullet1511"/>
    <w:rsid w:val="00C94050"/>
    <w:pPr>
      <w:tabs>
        <w:tab w:val="left" w:pos="900"/>
      </w:tabs>
      <w:spacing w:before="120" w:line="280" w:lineRule="atLeast"/>
      <w:ind w:left="720" w:hanging="360"/>
    </w:pPr>
  </w:style>
  <w:style w:type="paragraph" w:customStyle="1" w:styleId="Command611">
    <w:name w:val="Command6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C94050"/>
    <w:pPr>
      <w:spacing w:after="200" w:line="240" w:lineRule="auto"/>
      <w:jc w:val="center"/>
    </w:pPr>
    <w:rPr>
      <w:rFonts w:eastAsia="Times New Roman" w:cs="Times New Roman"/>
      <w:b/>
      <w:i/>
      <w:iCs/>
      <w:szCs w:val="20"/>
    </w:rPr>
  </w:style>
  <w:style w:type="paragraph" w:customStyle="1" w:styleId="Body911">
    <w:name w:val="Body911"/>
    <w:qFormat/>
    <w:rsid w:val="00C94050"/>
    <w:pPr>
      <w:tabs>
        <w:tab w:val="left" w:pos="2700"/>
      </w:tabs>
      <w:jc w:val="both"/>
    </w:pPr>
    <w:rPr>
      <w:szCs w:val="24"/>
    </w:rPr>
  </w:style>
  <w:style w:type="paragraph" w:customStyle="1" w:styleId="Bullet1611">
    <w:name w:val="Bullet1611"/>
    <w:rsid w:val="00C94050"/>
    <w:pPr>
      <w:tabs>
        <w:tab w:val="left" w:pos="900"/>
      </w:tabs>
      <w:spacing w:before="120" w:line="280" w:lineRule="atLeast"/>
      <w:ind w:left="720" w:hanging="360"/>
    </w:pPr>
  </w:style>
  <w:style w:type="paragraph" w:customStyle="1" w:styleId="FooterCentered1211">
    <w:name w:val="FooterCentered1211"/>
    <w:basedOn w:val="Footer"/>
    <w:rsid w:val="00C94050"/>
    <w:pPr>
      <w:jc w:val="center"/>
    </w:pPr>
  </w:style>
  <w:style w:type="paragraph" w:customStyle="1" w:styleId="Exar1211">
    <w:name w:val="Exar1211"/>
    <w:basedOn w:val="Footer"/>
    <w:rsid w:val="00C94050"/>
    <w:pPr>
      <w:tabs>
        <w:tab w:val="clear" w:pos="9360"/>
        <w:tab w:val="left" w:pos="720"/>
        <w:tab w:val="right" w:pos="8640"/>
      </w:tabs>
    </w:pPr>
    <w:rPr>
      <w:b/>
      <w:color w:val="2F4D87"/>
    </w:rPr>
  </w:style>
  <w:style w:type="paragraph" w:customStyle="1" w:styleId="Body1011">
    <w:name w:val="Body1011"/>
    <w:qFormat/>
    <w:rsid w:val="00C94050"/>
    <w:pPr>
      <w:tabs>
        <w:tab w:val="left" w:pos="2700"/>
      </w:tabs>
      <w:jc w:val="both"/>
    </w:pPr>
    <w:rPr>
      <w:szCs w:val="24"/>
    </w:rPr>
  </w:style>
  <w:style w:type="paragraph" w:customStyle="1" w:styleId="Bullet2211">
    <w:name w:val="Bullet2211"/>
    <w:rsid w:val="00C94050"/>
    <w:pPr>
      <w:spacing w:before="120"/>
      <w:ind w:left="1440" w:hanging="360"/>
    </w:pPr>
  </w:style>
  <w:style w:type="paragraph" w:customStyle="1" w:styleId="Bullet3211">
    <w:name w:val="Bullet3211"/>
    <w:rsid w:val="00C94050"/>
    <w:pPr>
      <w:tabs>
        <w:tab w:val="num" w:pos="1800"/>
      </w:tabs>
      <w:spacing w:before="120"/>
      <w:ind w:left="1800" w:hanging="360"/>
    </w:pPr>
  </w:style>
  <w:style w:type="paragraph" w:customStyle="1" w:styleId="Caution211">
    <w:name w:val="Caution211"/>
    <w:basedOn w:val="Normal"/>
    <w:rsid w:val="00C94050"/>
    <w:pPr>
      <w:tabs>
        <w:tab w:val="left" w:pos="936"/>
      </w:tabs>
      <w:ind w:right="864"/>
      <w:jc w:val="both"/>
    </w:pPr>
    <w:rPr>
      <w:rFonts w:ascii="Arial" w:hAnsi="Arial"/>
      <w:b/>
    </w:rPr>
  </w:style>
  <w:style w:type="paragraph" w:customStyle="1" w:styleId="CellBody211">
    <w:name w:val="CellBody211"/>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C94050"/>
    <w:pPr>
      <w:tabs>
        <w:tab w:val="left" w:pos="538"/>
      </w:tabs>
      <w:ind w:left="538" w:hanging="360"/>
    </w:pPr>
    <w:rPr>
      <w:sz w:val="18"/>
      <w:szCs w:val="18"/>
    </w:rPr>
  </w:style>
  <w:style w:type="paragraph" w:customStyle="1" w:styleId="CellHeading211">
    <w:name w:val="CellHeading211"/>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C94050"/>
    <w:pPr>
      <w:ind w:left="360" w:right="432"/>
    </w:pPr>
    <w:rPr>
      <w:sz w:val="18"/>
      <w:szCs w:val="18"/>
    </w:rPr>
  </w:style>
  <w:style w:type="paragraph" w:customStyle="1" w:styleId="Code211">
    <w:name w:val="Code211"/>
    <w:basedOn w:val="Normal"/>
    <w:rsid w:val="00C94050"/>
    <w:pPr>
      <w:tabs>
        <w:tab w:val="left" w:pos="3600"/>
        <w:tab w:val="left" w:pos="5760"/>
      </w:tabs>
    </w:pPr>
    <w:rPr>
      <w:rFonts w:ascii="Courier New" w:hAnsi="Courier New"/>
      <w:sz w:val="18"/>
      <w:szCs w:val="16"/>
    </w:rPr>
  </w:style>
  <w:style w:type="paragraph" w:customStyle="1" w:styleId="Equation211">
    <w:name w:val="Equation211"/>
    <w:rsid w:val="00C94050"/>
    <w:pPr>
      <w:tabs>
        <w:tab w:val="num" w:pos="720"/>
      </w:tabs>
      <w:spacing w:before="240" w:after="240"/>
      <w:ind w:left="864" w:hanging="504"/>
    </w:pPr>
    <w:rPr>
      <w:i/>
    </w:rPr>
  </w:style>
  <w:style w:type="paragraph" w:customStyle="1" w:styleId="Figure211">
    <w:name w:val="Figure211"/>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C94050"/>
    <w:pPr>
      <w:jc w:val="center"/>
    </w:pPr>
    <w:rPr>
      <w:rFonts w:ascii="Arial" w:hAnsi="Arial" w:cs="Helvetica"/>
      <w:sz w:val="16"/>
      <w:szCs w:val="16"/>
    </w:rPr>
  </w:style>
  <w:style w:type="paragraph" w:customStyle="1" w:styleId="Footnote211">
    <w:name w:val="Footnote211"/>
    <w:basedOn w:val="Normal"/>
    <w:rsid w:val="00C94050"/>
    <w:pPr>
      <w:tabs>
        <w:tab w:val="left" w:pos="115"/>
        <w:tab w:val="left" w:pos="288"/>
      </w:tabs>
      <w:ind w:left="2333" w:hanging="173"/>
    </w:pPr>
    <w:rPr>
      <w:sz w:val="15"/>
      <w:szCs w:val="15"/>
    </w:rPr>
  </w:style>
  <w:style w:type="paragraph" w:customStyle="1" w:styleId="GlossTerm211">
    <w:name w:val="GlossTerm211"/>
    <w:basedOn w:val="Normal"/>
    <w:rsid w:val="00C94050"/>
    <w:rPr>
      <w:b/>
    </w:rPr>
  </w:style>
  <w:style w:type="paragraph" w:customStyle="1" w:styleId="HeadingFeature211">
    <w:name w:val="HeadingFeature211"/>
    <w:next w:val="Body"/>
    <w:rsid w:val="00C94050"/>
    <w:pPr>
      <w:spacing w:before="360" w:after="240"/>
    </w:pPr>
    <w:rPr>
      <w:rFonts w:ascii="Arial" w:hAnsi="Arial"/>
      <w:b/>
      <w:color w:val="2F4D87"/>
      <w:sz w:val="24"/>
    </w:rPr>
  </w:style>
  <w:style w:type="paragraph" w:customStyle="1" w:styleId="Indent1211">
    <w:name w:val="Indent1211"/>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C94050"/>
    <w:pPr>
      <w:tabs>
        <w:tab w:val="left" w:pos="1440"/>
      </w:tabs>
      <w:spacing w:before="120"/>
    </w:pPr>
    <w:rPr>
      <w:b/>
      <w:color w:val="2F4D87"/>
    </w:rPr>
  </w:style>
  <w:style w:type="paragraph" w:customStyle="1" w:styleId="RegisterDef211">
    <w:name w:val="Register Def211"/>
    <w:rsid w:val="00C94050"/>
    <w:pPr>
      <w:tabs>
        <w:tab w:val="center" w:pos="2160"/>
        <w:tab w:val="right" w:pos="6480"/>
      </w:tabs>
      <w:spacing w:before="240" w:after="240"/>
      <w:ind w:left="360"/>
    </w:pPr>
    <w:rPr>
      <w:rFonts w:ascii="Arial" w:hAnsi="Arial"/>
    </w:rPr>
  </w:style>
  <w:style w:type="paragraph" w:customStyle="1" w:styleId="Step2211">
    <w:name w:val="Step2211"/>
    <w:rsid w:val="00C94050"/>
    <w:pPr>
      <w:tabs>
        <w:tab w:val="left" w:pos="720"/>
        <w:tab w:val="right" w:pos="864"/>
        <w:tab w:val="left" w:pos="1080"/>
      </w:tabs>
      <w:ind w:left="1080" w:hanging="360"/>
    </w:pPr>
    <w:rPr>
      <w:rFonts w:ascii="Arial" w:hAnsi="Arial"/>
      <w:b/>
    </w:rPr>
  </w:style>
  <w:style w:type="paragraph" w:customStyle="1" w:styleId="Step3211">
    <w:name w:val="Step3211"/>
    <w:rsid w:val="00C94050"/>
    <w:pPr>
      <w:tabs>
        <w:tab w:val="num" w:pos="1440"/>
      </w:tabs>
      <w:ind w:left="1440" w:hanging="180"/>
    </w:pPr>
    <w:rPr>
      <w:rFonts w:ascii="Arial" w:hAnsi="Arial"/>
      <w:b/>
    </w:rPr>
  </w:style>
  <w:style w:type="paragraph" w:customStyle="1" w:styleId="TableFootnote211">
    <w:name w:val="TableFootnote211"/>
    <w:rsid w:val="00C94050"/>
    <w:pPr>
      <w:tabs>
        <w:tab w:val="left" w:pos="1743"/>
        <w:tab w:val="left" w:pos="1930"/>
      </w:tabs>
      <w:spacing w:before="240" w:after="240"/>
      <w:ind w:left="1742" w:hanging="187"/>
    </w:pPr>
    <w:rPr>
      <w:sz w:val="15"/>
      <w:szCs w:val="15"/>
    </w:rPr>
  </w:style>
  <w:style w:type="paragraph" w:customStyle="1" w:styleId="TableTitle211">
    <w:name w:val="TableTitle211"/>
    <w:rsid w:val="00C94050"/>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C94050"/>
    <w:pPr>
      <w:jc w:val="center"/>
    </w:pPr>
  </w:style>
  <w:style w:type="paragraph" w:customStyle="1" w:styleId="HeadingPreface211">
    <w:name w:val="HeadingPreface211"/>
    <w:next w:val="Body"/>
    <w:rsid w:val="00C94050"/>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C94050"/>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C94050"/>
    <w:pPr>
      <w:spacing w:before="720" w:after="720" w:line="720" w:lineRule="exact"/>
      <w:ind w:left="432"/>
    </w:pPr>
    <w:rPr>
      <w:rFonts w:ascii="Arial" w:hAnsi="Arial"/>
      <w:b/>
      <w:color w:val="2F4D87"/>
      <w:sz w:val="44"/>
    </w:rPr>
  </w:style>
  <w:style w:type="paragraph" w:customStyle="1" w:styleId="BookTitle2211">
    <w:name w:val="BookTitle2211"/>
    <w:next w:val="Body"/>
    <w:rsid w:val="00C94050"/>
    <w:pPr>
      <w:spacing w:before="520" w:after="480" w:line="520" w:lineRule="exact"/>
      <w:ind w:left="432"/>
    </w:pPr>
    <w:rPr>
      <w:rFonts w:ascii="Arial" w:hAnsi="Arial"/>
      <w:b/>
      <w:color w:val="2F4D87"/>
      <w:sz w:val="40"/>
    </w:rPr>
  </w:style>
  <w:style w:type="paragraph" w:customStyle="1" w:styleId="DocumentType211">
    <w:name w:val="Document Type211"/>
    <w:rsid w:val="00C94050"/>
    <w:pPr>
      <w:spacing w:before="600" w:after="600" w:line="580" w:lineRule="exact"/>
      <w:ind w:left="432"/>
    </w:pPr>
    <w:rPr>
      <w:rFonts w:ascii="Arial" w:hAnsi="Arial"/>
      <w:b/>
      <w:sz w:val="36"/>
    </w:rPr>
  </w:style>
  <w:style w:type="paragraph" w:customStyle="1" w:styleId="InternalUseCover211">
    <w:name w:val="Internal Use Cover211"/>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C94050"/>
    <w:pPr>
      <w:tabs>
        <w:tab w:val="left" w:pos="1800"/>
      </w:tabs>
      <w:ind w:left="432"/>
    </w:pPr>
  </w:style>
  <w:style w:type="paragraph" w:customStyle="1" w:styleId="Exar1311">
    <w:name w:val="Exar1311"/>
    <w:basedOn w:val="Footer"/>
    <w:rsid w:val="00C94050"/>
    <w:pPr>
      <w:tabs>
        <w:tab w:val="clear" w:pos="9360"/>
        <w:tab w:val="left" w:pos="720"/>
        <w:tab w:val="right" w:pos="8640"/>
      </w:tabs>
    </w:pPr>
    <w:rPr>
      <w:b/>
      <w:color w:val="2F4D87"/>
    </w:rPr>
  </w:style>
  <w:style w:type="paragraph" w:customStyle="1" w:styleId="CONFIDENTIAL211">
    <w:name w:val="CONFIDENTIAL211"/>
    <w:rsid w:val="00C94050"/>
    <w:pPr>
      <w:jc w:val="right"/>
    </w:pPr>
    <w:rPr>
      <w:rFonts w:ascii="Arial" w:hAnsi="Arial"/>
      <w:b/>
      <w:color w:val="2F4D87"/>
      <w:sz w:val="44"/>
    </w:rPr>
  </w:style>
  <w:style w:type="paragraph" w:customStyle="1" w:styleId="Notetext211">
    <w:name w:val="Notetext211"/>
    <w:next w:val="Body"/>
    <w:rsid w:val="00C94050"/>
    <w:pPr>
      <w:ind w:left="547" w:right="1080"/>
      <w:jc w:val="both"/>
    </w:pPr>
  </w:style>
  <w:style w:type="paragraph" w:customStyle="1" w:styleId="PageNumbereven211">
    <w:name w:val="Page Number(even)211"/>
    <w:basedOn w:val="Footer"/>
    <w:semiHidden/>
    <w:rsid w:val="00C94050"/>
  </w:style>
  <w:style w:type="paragraph" w:customStyle="1" w:styleId="Headereven211">
    <w:name w:val="Header(even)211"/>
    <w:basedOn w:val="Header"/>
    <w:rsid w:val="00C94050"/>
    <w:pPr>
      <w:tabs>
        <w:tab w:val="clear" w:pos="9270"/>
      </w:tabs>
    </w:pPr>
  </w:style>
  <w:style w:type="paragraph" w:customStyle="1" w:styleId="Footereven211">
    <w:name w:val="Footer(even)211"/>
    <w:basedOn w:val="Footer"/>
    <w:rsid w:val="00C94050"/>
    <w:pPr>
      <w:ind w:right="-90"/>
    </w:pPr>
  </w:style>
  <w:style w:type="paragraph" w:customStyle="1" w:styleId="Glossary211">
    <w:name w:val="Glossary211"/>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C94050"/>
    <w:rPr>
      <w:rFonts w:ascii="Arial" w:hAnsi="Arial"/>
      <w:b/>
      <w:color w:val="002B5C"/>
      <w:sz w:val="48"/>
    </w:rPr>
  </w:style>
  <w:style w:type="paragraph" w:customStyle="1" w:styleId="Addendum2211">
    <w:name w:val="Addendum2211"/>
    <w:next w:val="SpecNo"/>
    <w:rsid w:val="00C94050"/>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C94050"/>
  </w:style>
  <w:style w:type="paragraph" w:customStyle="1" w:styleId="SpecNo2110">
    <w:name w:val="SpecNo211"/>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C94050"/>
    <w:pPr>
      <w:spacing w:before="120"/>
      <w:ind w:left="1800" w:hanging="1800"/>
    </w:pPr>
  </w:style>
  <w:style w:type="paragraph" w:customStyle="1" w:styleId="Addendum2115">
    <w:name w:val="Addendum+211"/>
    <w:basedOn w:val="Addendum"/>
    <w:next w:val="Body"/>
    <w:rsid w:val="00C94050"/>
    <w:pPr>
      <w:numPr>
        <w:numId w:val="0"/>
      </w:numPr>
      <w:tabs>
        <w:tab w:val="num" w:pos="720"/>
      </w:tabs>
      <w:ind w:left="360" w:hanging="360"/>
    </w:pPr>
    <w:rPr>
      <w:sz w:val="44"/>
    </w:rPr>
  </w:style>
  <w:style w:type="paragraph" w:customStyle="1" w:styleId="DocChangeNo211">
    <w:name w:val="DocChangeNo.+211"/>
    <w:basedOn w:val="DocChangeNo"/>
    <w:rsid w:val="00C94050"/>
    <w:pPr>
      <w:numPr>
        <w:numId w:val="0"/>
      </w:numPr>
      <w:ind w:left="1260" w:hanging="1260"/>
    </w:pPr>
  </w:style>
  <w:style w:type="paragraph" w:customStyle="1" w:styleId="DocChangeNo2110">
    <w:name w:val="DocChangeNo.211"/>
    <w:next w:val="DocChangeNo0"/>
    <w:rsid w:val="00C94050"/>
    <w:pPr>
      <w:tabs>
        <w:tab w:val="num" w:pos="1260"/>
      </w:tabs>
      <w:spacing w:before="120"/>
      <w:ind w:left="1260" w:hanging="1260"/>
    </w:pPr>
  </w:style>
  <w:style w:type="paragraph" w:customStyle="1" w:styleId="Addendum22110">
    <w:name w:val="Addendum2+211"/>
    <w:basedOn w:val="Addendum2"/>
    <w:rsid w:val="00C94050"/>
    <w:rPr>
      <w:sz w:val="32"/>
    </w:rPr>
  </w:style>
  <w:style w:type="paragraph" w:customStyle="1" w:styleId="CellHeadingUnder211">
    <w:name w:val="CellHeadingUnder211"/>
    <w:basedOn w:val="CellHeading"/>
    <w:next w:val="CellBody"/>
    <w:rsid w:val="00C94050"/>
    <w:rPr>
      <w:u w:val="single"/>
    </w:rPr>
  </w:style>
  <w:style w:type="paragraph" w:customStyle="1" w:styleId="CellNoteHeading211">
    <w:name w:val="CellNoteHeading211"/>
    <w:next w:val="CellNote"/>
    <w:rsid w:val="00C94050"/>
    <w:pPr>
      <w:tabs>
        <w:tab w:val="num" w:pos="648"/>
      </w:tabs>
      <w:ind w:left="648" w:hanging="648"/>
    </w:pPr>
    <w:rPr>
      <w:rFonts w:ascii="Arial" w:hAnsi="Arial"/>
      <w:b/>
      <w:szCs w:val="18"/>
    </w:rPr>
  </w:style>
  <w:style w:type="paragraph" w:customStyle="1" w:styleId="CellHeadingFieldDesc211">
    <w:name w:val="CellHeadingField|Desc211"/>
    <w:rsid w:val="00C94050"/>
    <w:rPr>
      <w:rFonts w:ascii="Arial" w:hAnsi="Arial"/>
      <w:b/>
    </w:rPr>
  </w:style>
  <w:style w:type="paragraph" w:customStyle="1" w:styleId="REGISTERBITFIELDCELL211">
    <w:name w:val="REGISTER|BIT|FIELDCELL211"/>
    <w:basedOn w:val="CellBody"/>
    <w:rsid w:val="00C94050"/>
    <w:rPr>
      <w:rFonts w:ascii="Arial" w:hAnsi="Arial"/>
      <w:b/>
      <w:caps/>
    </w:rPr>
  </w:style>
  <w:style w:type="paragraph" w:customStyle="1" w:styleId="Contents211">
    <w:name w:val="Contents211"/>
    <w:basedOn w:val="Title"/>
    <w:rsid w:val="00C94050"/>
    <w:pPr>
      <w:pageBreakBefore/>
    </w:pPr>
    <w:rPr>
      <w:rFonts w:ascii="Palatino Linotype" w:hAnsi="Palatino Linotype"/>
      <w:szCs w:val="40"/>
    </w:rPr>
  </w:style>
  <w:style w:type="paragraph" w:customStyle="1" w:styleId="ExarConfidential211">
    <w:name w:val="Exar Confidential211"/>
    <w:basedOn w:val="Footer"/>
    <w:rsid w:val="00C94050"/>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C94050"/>
    <w:rPr>
      <w:rFonts w:ascii="Arial" w:eastAsiaTheme="minorEastAsia" w:hAnsi="Arial"/>
      <w:b/>
      <w:bCs/>
      <w:color w:val="2F4D87"/>
      <w:sz w:val="16"/>
      <w:szCs w:val="16"/>
      <w:lang w:val="en-US" w:eastAsia="en-US" w:bidi="ar-SA"/>
    </w:rPr>
  </w:style>
  <w:style w:type="table" w:customStyle="1" w:styleId="HifnTable211">
    <w:name w:val="Hifn Table211"/>
    <w:basedOn w:val="TableGrid"/>
    <w:rsid w:val="00C94050"/>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C94050"/>
    <w:rPr>
      <w:rFonts w:ascii="Arial" w:hAnsi="Arial"/>
      <w:sz w:val="16"/>
    </w:rPr>
  </w:style>
  <w:style w:type="paragraph" w:customStyle="1" w:styleId="Preliminary211">
    <w:name w:val="Preliminary211"/>
    <w:rsid w:val="00C94050"/>
    <w:pPr>
      <w:jc w:val="center"/>
    </w:pPr>
    <w:rPr>
      <w:rFonts w:ascii="Arial" w:hAnsi="Arial"/>
      <w:b/>
      <w:color w:val="002B5C"/>
      <w:sz w:val="16"/>
      <w:szCs w:val="16"/>
    </w:rPr>
  </w:style>
  <w:style w:type="paragraph" w:customStyle="1" w:styleId="Appendix2110">
    <w:name w:val="Appendix211"/>
    <w:next w:val="Body"/>
    <w:rsid w:val="00C94050"/>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C94050"/>
    <w:pPr>
      <w:tabs>
        <w:tab w:val="left" w:pos="9360"/>
      </w:tabs>
    </w:pPr>
    <w:rPr>
      <w:sz w:val="14"/>
      <w:szCs w:val="14"/>
    </w:rPr>
  </w:style>
  <w:style w:type="paragraph" w:customStyle="1" w:styleId="FunctionCall211">
    <w:name w:val="Function Call211"/>
    <w:next w:val="Body"/>
    <w:rsid w:val="00C94050"/>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C94050"/>
    <w:pPr>
      <w:numPr>
        <w:ilvl w:val="0"/>
        <w:numId w:val="0"/>
      </w:numPr>
      <w:tabs>
        <w:tab w:val="num" w:pos="720"/>
        <w:tab w:val="num" w:pos="1440"/>
      </w:tabs>
      <w:ind w:left="720" w:hanging="720"/>
    </w:pPr>
  </w:style>
  <w:style w:type="paragraph" w:customStyle="1" w:styleId="Appendix2211">
    <w:name w:val="Appendix 2211"/>
    <w:basedOn w:val="Appendix1"/>
    <w:next w:val="Body"/>
    <w:rsid w:val="00C94050"/>
    <w:pPr>
      <w:numPr>
        <w:numId w:val="0"/>
      </w:numPr>
      <w:tabs>
        <w:tab w:val="num" w:pos="918"/>
      </w:tabs>
      <w:ind w:left="864" w:hanging="864"/>
    </w:pPr>
  </w:style>
  <w:style w:type="table" w:customStyle="1" w:styleId="HifnParameter211">
    <w:name w:val="Hifn Parameter211"/>
    <w:basedOn w:val="TableNormal"/>
    <w:rsid w:val="00C94050"/>
    <w:rPr>
      <w:sz w:val="18"/>
    </w:rPr>
    <w:tblPr/>
  </w:style>
  <w:style w:type="paragraph" w:customStyle="1" w:styleId="CellHeadingBlue211">
    <w:name w:val="Cell Heading Blue211"/>
    <w:basedOn w:val="CellHeading"/>
    <w:next w:val="Body"/>
    <w:rsid w:val="00C94050"/>
    <w:pPr>
      <w:tabs>
        <w:tab w:val="clear" w:pos="720"/>
      </w:tabs>
    </w:pPr>
    <w:rPr>
      <w:color w:val="2F4D87"/>
      <w:sz w:val="18"/>
    </w:rPr>
  </w:style>
  <w:style w:type="paragraph" w:customStyle="1" w:styleId="ListNumber2211">
    <w:name w:val="ListNumber2211"/>
    <w:basedOn w:val="Body"/>
    <w:rsid w:val="00C94050"/>
    <w:pPr>
      <w:ind w:left="1440" w:hanging="360"/>
    </w:pPr>
  </w:style>
  <w:style w:type="paragraph" w:customStyle="1" w:styleId="Default211">
    <w:name w:val="Default211"/>
    <w:rsid w:val="00C94050"/>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C94050"/>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C94050"/>
    <w:pPr>
      <w:spacing w:before="360"/>
    </w:pPr>
    <w:rPr>
      <w:i/>
      <w:sz w:val="36"/>
    </w:rPr>
  </w:style>
  <w:style w:type="paragraph" w:customStyle="1" w:styleId="Heading2nonumber211">
    <w:name w:val="Heading 2 no number211"/>
    <w:basedOn w:val="Heading2"/>
    <w:next w:val="Body"/>
    <w:rsid w:val="00C94050"/>
    <w:pPr>
      <w:numPr>
        <w:ilvl w:val="0"/>
        <w:numId w:val="0"/>
      </w:numPr>
      <w:suppressLineNumbers/>
      <w:outlineLvl w:val="9"/>
    </w:pPr>
  </w:style>
  <w:style w:type="paragraph" w:customStyle="1" w:styleId="DocumentRevision211">
    <w:name w:val="Document Revision211"/>
    <w:basedOn w:val="Body"/>
    <w:qFormat/>
    <w:rsid w:val="00C94050"/>
    <w:pPr>
      <w:tabs>
        <w:tab w:val="clear" w:pos="2700"/>
        <w:tab w:val="left" w:pos="1440"/>
        <w:tab w:val="left" w:pos="2160"/>
      </w:tabs>
    </w:pPr>
    <w:rPr>
      <w:b/>
      <w:sz w:val="24"/>
    </w:rPr>
  </w:style>
  <w:style w:type="table" w:customStyle="1" w:styleId="ListTable3-Accent11211">
    <w:name w:val="List Table 3 - Accent 11211"/>
    <w:basedOn w:val="TableNormal"/>
    <w:uiPriority w:val="48"/>
    <w:rsid w:val="00C9405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C94050"/>
    <w:pPr>
      <w:spacing w:after="200"/>
    </w:pPr>
    <w:rPr>
      <w:lang w:eastAsia="ja-JP"/>
    </w:rPr>
  </w:style>
  <w:style w:type="table" w:customStyle="1" w:styleId="LightList-Accent11211">
    <w:name w:val="Light List - Accent 11211"/>
    <w:basedOn w:val="TableNormal"/>
    <w:uiPriority w:val="61"/>
    <w:rsid w:val="00C940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C94050"/>
    <w:pPr>
      <w:widowControl w:val="0"/>
      <w:spacing w:after="0" w:line="240" w:lineRule="auto"/>
    </w:pPr>
    <w:rPr>
      <w:rFonts w:eastAsiaTheme="minorHAnsi"/>
    </w:rPr>
  </w:style>
  <w:style w:type="character" w:customStyle="1" w:styleId="MessageandCommand211">
    <w:name w:val="Message and Command211"/>
    <w:basedOn w:val="MessagesandCommands"/>
    <w:qFormat/>
    <w:rsid w:val="00C94050"/>
    <w:rPr>
      <w:rFonts w:ascii="Courier New" w:hAnsi="Courier New" w:cs="Courier New"/>
      <w:b w:val="0"/>
      <w:sz w:val="22"/>
    </w:rPr>
  </w:style>
  <w:style w:type="character" w:customStyle="1" w:styleId="BodyTextFirstIndent2Char311">
    <w:name w:val="Body Text First Indent 2 Char311"/>
    <w:basedOn w:val="BodyTextIndentChar"/>
    <w:semiHidden/>
    <w:rsid w:val="00C94050"/>
  </w:style>
  <w:style w:type="paragraph" w:customStyle="1" w:styleId="BackPageCenter211">
    <w:name w:val="Back Page Center211"/>
    <w:basedOn w:val="Body"/>
    <w:next w:val="Body"/>
    <w:rsid w:val="00C940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C94050"/>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C94050"/>
    <w:pPr>
      <w:jc w:val="center"/>
    </w:pPr>
  </w:style>
  <w:style w:type="paragraph" w:customStyle="1" w:styleId="Exar2211">
    <w:name w:val="Exar2211"/>
    <w:basedOn w:val="Footer"/>
    <w:rsid w:val="00C94050"/>
    <w:pPr>
      <w:tabs>
        <w:tab w:val="clear" w:pos="9360"/>
        <w:tab w:val="left" w:pos="720"/>
        <w:tab w:val="right" w:pos="8640"/>
      </w:tabs>
    </w:pPr>
    <w:rPr>
      <w:b/>
      <w:color w:val="2F4D87"/>
    </w:rPr>
  </w:style>
  <w:style w:type="paragraph" w:customStyle="1" w:styleId="ImportantNote1211">
    <w:name w:val="Important Note12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C94050"/>
    <w:pPr>
      <w:tabs>
        <w:tab w:val="left" w:pos="2700"/>
      </w:tabs>
      <w:jc w:val="both"/>
    </w:pPr>
    <w:rPr>
      <w:szCs w:val="24"/>
    </w:rPr>
  </w:style>
  <w:style w:type="paragraph" w:customStyle="1" w:styleId="FooterCentered3211">
    <w:name w:val="FooterCentered3211"/>
    <w:basedOn w:val="Footer"/>
    <w:rsid w:val="00C94050"/>
    <w:pPr>
      <w:jc w:val="center"/>
    </w:pPr>
  </w:style>
  <w:style w:type="paragraph" w:customStyle="1" w:styleId="Exar3211">
    <w:name w:val="Exar3211"/>
    <w:basedOn w:val="Footer"/>
    <w:rsid w:val="00C94050"/>
    <w:pPr>
      <w:tabs>
        <w:tab w:val="clear" w:pos="9360"/>
        <w:tab w:val="left" w:pos="720"/>
        <w:tab w:val="right" w:pos="8640"/>
      </w:tabs>
    </w:pPr>
    <w:rPr>
      <w:b/>
      <w:color w:val="2F4D87"/>
    </w:rPr>
  </w:style>
  <w:style w:type="paragraph" w:customStyle="1" w:styleId="ImportantNote2211">
    <w:name w:val="Important Note22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C94050"/>
    <w:pPr>
      <w:tabs>
        <w:tab w:val="left" w:pos="2700"/>
      </w:tabs>
      <w:jc w:val="both"/>
    </w:pPr>
    <w:rPr>
      <w:szCs w:val="24"/>
    </w:rPr>
  </w:style>
  <w:style w:type="paragraph" w:customStyle="1" w:styleId="FooterCentered4211">
    <w:name w:val="FooterCentered4211"/>
    <w:basedOn w:val="Footer"/>
    <w:rsid w:val="00C94050"/>
    <w:pPr>
      <w:jc w:val="center"/>
    </w:pPr>
  </w:style>
  <w:style w:type="paragraph" w:customStyle="1" w:styleId="Exar4211">
    <w:name w:val="Exar4211"/>
    <w:basedOn w:val="Footer"/>
    <w:rsid w:val="00C94050"/>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C940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C94050"/>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C94050"/>
    <w:pPr>
      <w:tabs>
        <w:tab w:val="left" w:pos="2700"/>
      </w:tabs>
      <w:jc w:val="both"/>
    </w:pPr>
    <w:rPr>
      <w:szCs w:val="24"/>
    </w:rPr>
  </w:style>
  <w:style w:type="paragraph" w:customStyle="1" w:styleId="Command4111">
    <w:name w:val="Command4111"/>
    <w:basedOn w:val="BlockText"/>
    <w:next w:val="Body"/>
    <w:qFormat/>
    <w:rsid w:val="00C94050"/>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C94050"/>
    <w:pPr>
      <w:jc w:val="center"/>
    </w:pPr>
  </w:style>
  <w:style w:type="paragraph" w:customStyle="1" w:styleId="Exar7111">
    <w:name w:val="Exar7111"/>
    <w:basedOn w:val="Footer"/>
    <w:rsid w:val="00C94050"/>
    <w:pPr>
      <w:tabs>
        <w:tab w:val="clear" w:pos="9360"/>
        <w:tab w:val="left" w:pos="720"/>
        <w:tab w:val="right" w:pos="8640"/>
      </w:tabs>
    </w:pPr>
    <w:rPr>
      <w:b/>
      <w:color w:val="2F4D87"/>
    </w:rPr>
  </w:style>
  <w:style w:type="paragraph" w:customStyle="1" w:styleId="Body7111">
    <w:name w:val="Body7111"/>
    <w:qFormat/>
    <w:rsid w:val="00C94050"/>
    <w:pPr>
      <w:tabs>
        <w:tab w:val="left" w:pos="2700"/>
      </w:tabs>
      <w:jc w:val="both"/>
    </w:pPr>
    <w:rPr>
      <w:szCs w:val="24"/>
    </w:rPr>
  </w:style>
  <w:style w:type="paragraph" w:customStyle="1" w:styleId="Anchor2111">
    <w:name w:val="Anchor2111"/>
    <w:rsid w:val="00C94050"/>
    <w:pPr>
      <w:keepNext/>
      <w:tabs>
        <w:tab w:val="left" w:pos="360"/>
      </w:tabs>
      <w:spacing w:before="240"/>
    </w:pPr>
    <w:rPr>
      <w:rFonts w:ascii="Arial" w:hAnsi="Arial"/>
      <w:b/>
      <w:sz w:val="4"/>
      <w:szCs w:val="4"/>
    </w:rPr>
  </w:style>
  <w:style w:type="paragraph" w:customStyle="1" w:styleId="Bullet14111">
    <w:name w:val="Bullet14111"/>
    <w:rsid w:val="00C94050"/>
    <w:pPr>
      <w:tabs>
        <w:tab w:val="left" w:pos="900"/>
      </w:tabs>
      <w:spacing w:before="120" w:line="280" w:lineRule="atLeast"/>
      <w:ind w:left="720" w:hanging="360"/>
    </w:pPr>
  </w:style>
  <w:style w:type="paragraph" w:customStyle="1" w:styleId="Bullet21111">
    <w:name w:val="Bullet21111"/>
    <w:rsid w:val="00C94050"/>
    <w:pPr>
      <w:spacing w:before="120"/>
      <w:ind w:left="1440" w:hanging="360"/>
    </w:pPr>
  </w:style>
  <w:style w:type="paragraph" w:customStyle="1" w:styleId="Bullet31111">
    <w:name w:val="Bullet31111"/>
    <w:rsid w:val="00C94050"/>
    <w:pPr>
      <w:tabs>
        <w:tab w:val="num" w:pos="1800"/>
      </w:tabs>
      <w:spacing w:before="120"/>
      <w:ind w:left="1800" w:hanging="360"/>
    </w:pPr>
  </w:style>
  <w:style w:type="paragraph" w:customStyle="1" w:styleId="Caution1111">
    <w:name w:val="Caution1111"/>
    <w:basedOn w:val="Normal"/>
    <w:rsid w:val="00C94050"/>
    <w:pPr>
      <w:tabs>
        <w:tab w:val="left" w:pos="936"/>
      </w:tabs>
      <w:ind w:right="864"/>
      <w:jc w:val="both"/>
    </w:pPr>
    <w:rPr>
      <w:rFonts w:ascii="Arial" w:hAnsi="Arial"/>
      <w:b/>
    </w:rPr>
  </w:style>
  <w:style w:type="paragraph" w:customStyle="1" w:styleId="CellBody1111">
    <w:name w:val="CellBody1111"/>
    <w:rsid w:val="00C94050"/>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C94050"/>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C94050"/>
    <w:pPr>
      <w:tabs>
        <w:tab w:val="left" w:pos="538"/>
      </w:tabs>
      <w:ind w:left="538" w:hanging="360"/>
    </w:pPr>
    <w:rPr>
      <w:sz w:val="18"/>
      <w:szCs w:val="18"/>
    </w:rPr>
  </w:style>
  <w:style w:type="paragraph" w:customStyle="1" w:styleId="CellHeading1111">
    <w:name w:val="CellHeading1111"/>
    <w:rsid w:val="00C94050"/>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C94050"/>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C94050"/>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C94050"/>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C94050"/>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C94050"/>
    <w:pPr>
      <w:ind w:left="360" w:right="432"/>
    </w:pPr>
    <w:rPr>
      <w:sz w:val="18"/>
      <w:szCs w:val="18"/>
    </w:rPr>
  </w:style>
  <w:style w:type="paragraph" w:customStyle="1" w:styleId="Code1111">
    <w:name w:val="Code1111"/>
    <w:basedOn w:val="Normal"/>
    <w:rsid w:val="00C94050"/>
    <w:pPr>
      <w:tabs>
        <w:tab w:val="left" w:pos="3600"/>
        <w:tab w:val="left" w:pos="5760"/>
      </w:tabs>
    </w:pPr>
    <w:rPr>
      <w:rFonts w:ascii="Courier New" w:hAnsi="Courier New"/>
      <w:sz w:val="18"/>
      <w:szCs w:val="16"/>
    </w:rPr>
  </w:style>
  <w:style w:type="paragraph" w:customStyle="1" w:styleId="Equation1111">
    <w:name w:val="Equation1111"/>
    <w:rsid w:val="00C94050"/>
    <w:pPr>
      <w:tabs>
        <w:tab w:val="num" w:pos="720"/>
      </w:tabs>
      <w:spacing w:before="240" w:after="240"/>
      <w:ind w:left="864" w:hanging="504"/>
    </w:pPr>
    <w:rPr>
      <w:i/>
    </w:rPr>
  </w:style>
  <w:style w:type="paragraph" w:customStyle="1" w:styleId="Figure1111">
    <w:name w:val="Figure1111"/>
    <w:next w:val="Body"/>
    <w:rsid w:val="00C94050"/>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C94050"/>
    <w:pPr>
      <w:jc w:val="center"/>
    </w:pPr>
    <w:rPr>
      <w:rFonts w:ascii="Arial" w:hAnsi="Arial" w:cs="Helvetica"/>
      <w:sz w:val="16"/>
      <w:szCs w:val="16"/>
    </w:rPr>
  </w:style>
  <w:style w:type="paragraph" w:customStyle="1" w:styleId="Footnote1111">
    <w:name w:val="Footnote1111"/>
    <w:basedOn w:val="Normal"/>
    <w:rsid w:val="00C94050"/>
    <w:pPr>
      <w:tabs>
        <w:tab w:val="left" w:pos="115"/>
        <w:tab w:val="left" w:pos="288"/>
      </w:tabs>
      <w:ind w:left="2333" w:hanging="173"/>
    </w:pPr>
    <w:rPr>
      <w:sz w:val="15"/>
      <w:szCs w:val="15"/>
    </w:rPr>
  </w:style>
  <w:style w:type="paragraph" w:customStyle="1" w:styleId="GlossTerm1111">
    <w:name w:val="GlossTerm1111"/>
    <w:basedOn w:val="Normal"/>
    <w:rsid w:val="00C94050"/>
    <w:rPr>
      <w:b/>
    </w:rPr>
  </w:style>
  <w:style w:type="paragraph" w:customStyle="1" w:styleId="HeadingFeature1111">
    <w:name w:val="HeadingFeature1111"/>
    <w:next w:val="Body"/>
    <w:rsid w:val="00C94050"/>
    <w:pPr>
      <w:spacing w:before="360" w:after="240"/>
    </w:pPr>
    <w:rPr>
      <w:rFonts w:ascii="Arial" w:hAnsi="Arial"/>
      <w:b/>
      <w:color w:val="2F4D87"/>
      <w:sz w:val="24"/>
    </w:rPr>
  </w:style>
  <w:style w:type="paragraph" w:customStyle="1" w:styleId="Indent11111">
    <w:name w:val="Indent11111"/>
    <w:rsid w:val="00C94050"/>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C94050"/>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C94050"/>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C94050"/>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C94050"/>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C94050"/>
    <w:pPr>
      <w:tabs>
        <w:tab w:val="left" w:pos="1440"/>
      </w:tabs>
      <w:spacing w:before="120"/>
    </w:pPr>
    <w:rPr>
      <w:b/>
      <w:color w:val="2F4D87"/>
    </w:rPr>
  </w:style>
  <w:style w:type="paragraph" w:customStyle="1" w:styleId="RegisterDef1111">
    <w:name w:val="Register Def1111"/>
    <w:rsid w:val="00C94050"/>
    <w:pPr>
      <w:tabs>
        <w:tab w:val="center" w:pos="2160"/>
        <w:tab w:val="right" w:pos="6480"/>
      </w:tabs>
      <w:spacing w:before="240" w:after="240"/>
      <w:ind w:left="360"/>
    </w:pPr>
    <w:rPr>
      <w:rFonts w:ascii="Arial" w:hAnsi="Arial"/>
    </w:rPr>
  </w:style>
  <w:style w:type="paragraph" w:customStyle="1" w:styleId="Step21111">
    <w:name w:val="Step21111"/>
    <w:rsid w:val="00C94050"/>
    <w:pPr>
      <w:tabs>
        <w:tab w:val="left" w:pos="720"/>
        <w:tab w:val="right" w:pos="864"/>
        <w:tab w:val="left" w:pos="1080"/>
      </w:tabs>
      <w:ind w:left="1080" w:hanging="360"/>
    </w:pPr>
    <w:rPr>
      <w:rFonts w:ascii="Arial" w:hAnsi="Arial"/>
      <w:b/>
    </w:rPr>
  </w:style>
  <w:style w:type="paragraph" w:customStyle="1" w:styleId="Step31111">
    <w:name w:val="Step31111"/>
    <w:rsid w:val="00C94050"/>
    <w:pPr>
      <w:tabs>
        <w:tab w:val="num" w:pos="1440"/>
      </w:tabs>
      <w:ind w:left="1440" w:hanging="180"/>
    </w:pPr>
    <w:rPr>
      <w:rFonts w:ascii="Arial" w:hAnsi="Arial"/>
      <w:b/>
    </w:rPr>
  </w:style>
  <w:style w:type="paragraph" w:customStyle="1" w:styleId="TableFootnote1111">
    <w:name w:val="TableFootnote1111"/>
    <w:rsid w:val="00C94050"/>
    <w:pPr>
      <w:tabs>
        <w:tab w:val="left" w:pos="1743"/>
        <w:tab w:val="left" w:pos="1930"/>
      </w:tabs>
      <w:spacing w:before="240" w:after="240"/>
      <w:ind w:left="1742" w:hanging="187"/>
    </w:pPr>
    <w:rPr>
      <w:sz w:val="15"/>
      <w:szCs w:val="15"/>
    </w:rPr>
  </w:style>
  <w:style w:type="paragraph" w:customStyle="1" w:styleId="TableTitle1111">
    <w:name w:val="TableTitle1111"/>
    <w:rsid w:val="00C94050"/>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C94050"/>
    <w:pPr>
      <w:jc w:val="center"/>
    </w:pPr>
  </w:style>
  <w:style w:type="paragraph" w:customStyle="1" w:styleId="CopyrightHeading1111">
    <w:name w:val="Copyright Heading1111"/>
    <w:rsid w:val="00C94050"/>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C94050"/>
    <w:pPr>
      <w:spacing w:before="520" w:after="480" w:line="520" w:lineRule="exact"/>
      <w:ind w:left="432"/>
    </w:pPr>
    <w:rPr>
      <w:rFonts w:ascii="Arial" w:hAnsi="Arial"/>
      <w:b/>
      <w:color w:val="2F4D87"/>
      <w:sz w:val="40"/>
    </w:rPr>
  </w:style>
  <w:style w:type="paragraph" w:customStyle="1" w:styleId="DocumentType1111">
    <w:name w:val="Document Type1111"/>
    <w:rsid w:val="00C94050"/>
    <w:pPr>
      <w:spacing w:before="600" w:after="600" w:line="580" w:lineRule="exact"/>
      <w:ind w:left="432"/>
    </w:pPr>
    <w:rPr>
      <w:rFonts w:ascii="Arial" w:hAnsi="Arial"/>
      <w:b/>
      <w:sz w:val="36"/>
    </w:rPr>
  </w:style>
  <w:style w:type="paragraph" w:customStyle="1" w:styleId="InternalUseCover1111">
    <w:name w:val="Internal Use Cover1111"/>
    <w:basedOn w:val="Normal"/>
    <w:rsid w:val="00C94050"/>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C94050"/>
    <w:pPr>
      <w:tabs>
        <w:tab w:val="left" w:pos="1800"/>
      </w:tabs>
      <w:ind w:left="432"/>
    </w:pPr>
  </w:style>
  <w:style w:type="paragraph" w:customStyle="1" w:styleId="Exar8111">
    <w:name w:val="Exar8111"/>
    <w:basedOn w:val="Footer"/>
    <w:rsid w:val="00C94050"/>
    <w:pPr>
      <w:tabs>
        <w:tab w:val="clear" w:pos="9360"/>
        <w:tab w:val="left" w:pos="720"/>
        <w:tab w:val="right" w:pos="8640"/>
      </w:tabs>
    </w:pPr>
    <w:rPr>
      <w:b/>
      <w:color w:val="2F4D87"/>
    </w:rPr>
  </w:style>
  <w:style w:type="paragraph" w:customStyle="1" w:styleId="CONFIDENTIAL1111">
    <w:name w:val="CONFIDENTIAL1111"/>
    <w:rsid w:val="00C94050"/>
    <w:pPr>
      <w:jc w:val="right"/>
    </w:pPr>
    <w:rPr>
      <w:rFonts w:ascii="Arial" w:hAnsi="Arial"/>
      <w:b/>
      <w:color w:val="2F4D87"/>
      <w:sz w:val="44"/>
    </w:rPr>
  </w:style>
  <w:style w:type="paragraph" w:customStyle="1" w:styleId="Notetext1111">
    <w:name w:val="Notetext1111"/>
    <w:next w:val="Body"/>
    <w:rsid w:val="00C94050"/>
    <w:pPr>
      <w:ind w:left="547" w:right="1080"/>
      <w:jc w:val="both"/>
    </w:pPr>
  </w:style>
  <w:style w:type="paragraph" w:customStyle="1" w:styleId="PageNumbereven1111">
    <w:name w:val="Page Number(even)1111"/>
    <w:basedOn w:val="Footer"/>
    <w:semiHidden/>
    <w:rsid w:val="00C94050"/>
  </w:style>
  <w:style w:type="paragraph" w:customStyle="1" w:styleId="Headereven1111">
    <w:name w:val="Header(even)1111"/>
    <w:basedOn w:val="Header"/>
    <w:rsid w:val="00C94050"/>
    <w:pPr>
      <w:tabs>
        <w:tab w:val="clear" w:pos="9270"/>
      </w:tabs>
    </w:pPr>
  </w:style>
  <w:style w:type="paragraph" w:customStyle="1" w:styleId="Footereven1111">
    <w:name w:val="Footer(even)1111"/>
    <w:basedOn w:val="Footer"/>
    <w:rsid w:val="00C94050"/>
    <w:pPr>
      <w:ind w:right="-90"/>
    </w:pPr>
  </w:style>
  <w:style w:type="paragraph" w:customStyle="1" w:styleId="Glossary1111">
    <w:name w:val="Glossary1111"/>
    <w:basedOn w:val="Normal"/>
    <w:next w:val="GlossTerm"/>
    <w:rsid w:val="00C94050"/>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C94050"/>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C94050"/>
    <w:rPr>
      <w:rFonts w:ascii="Arial" w:hAnsi="Arial"/>
      <w:b/>
      <w:color w:val="002B5C"/>
      <w:sz w:val="48"/>
    </w:rPr>
  </w:style>
  <w:style w:type="paragraph" w:customStyle="1" w:styleId="Addendum21111">
    <w:name w:val="Addendum21111"/>
    <w:next w:val="SpecNo"/>
    <w:rsid w:val="00C94050"/>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C94050"/>
  </w:style>
  <w:style w:type="paragraph" w:customStyle="1" w:styleId="SpecNo11110">
    <w:name w:val="SpecNo1111"/>
    <w:next w:val="SpecNo"/>
    <w:rsid w:val="00C94050"/>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footer" Target="footer6.xml"/><Relationship Id="rId21" Type="http://schemas.openxmlformats.org/officeDocument/2006/relationships/image" Target="media/image9.emf"/><Relationship Id="rId34" Type="http://schemas.openxmlformats.org/officeDocument/2006/relationships/oleObject" Target="embeddings/Microsoft_Visio_2003-2010_Drawing.vsd"/><Relationship Id="rId42" Type="http://schemas.openxmlformats.org/officeDocument/2006/relationships/oleObject" Target="embeddings/Microsoft_Visio_2003-2010_Drawing1.vsd"/><Relationship Id="rId47" Type="http://schemas.openxmlformats.org/officeDocument/2006/relationships/footer" Target="footer8.xml"/><Relationship Id="rId50" Type="http://schemas.openxmlformats.org/officeDocument/2006/relationships/footer" Target="footer9.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15.emf"/><Relationship Id="rId38" Type="http://schemas.openxmlformats.org/officeDocument/2006/relationships/header" Target="header10.xml"/><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eader" Target="header5.xml"/><Relationship Id="rId41" Type="http://schemas.openxmlformats.org/officeDocument/2006/relationships/image" Target="media/image16.emf"/><Relationship Id="rId54"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emf"/><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header" Target="header13.xml"/><Relationship Id="rId53"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footer" Target="footer3.xml"/><Relationship Id="rId36" Type="http://schemas.openxmlformats.org/officeDocument/2006/relationships/footer" Target="footer5.xml"/><Relationship Id="rId49" Type="http://schemas.openxmlformats.org/officeDocument/2006/relationships/header" Target="header16.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footer" Target="footer4.xml"/><Relationship Id="rId44" Type="http://schemas.openxmlformats.org/officeDocument/2006/relationships/footer" Target="footer7.xml"/><Relationship Id="rId52"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header" Target="header8.xml"/><Relationship Id="rId43" Type="http://schemas.openxmlformats.org/officeDocument/2006/relationships/header" Target="header12.xml"/><Relationship Id="rId48" Type="http://schemas.openxmlformats.org/officeDocument/2006/relationships/header" Target="header15.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17.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0BAA9-D6FF-4146-A84E-398B0BBE2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6</TotalTime>
  <Pages>1</Pages>
  <Words>16647</Words>
  <Characters>77908</Characters>
  <Application>Microsoft Office Word</Application>
  <DocSecurity>0</DocSecurity>
  <Lines>4328</Lines>
  <Paragraphs>4111</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90444</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5</cp:revision>
  <cp:lastPrinted>2019-10-30T23:07:00Z</cp:lastPrinted>
  <dcterms:created xsi:type="dcterms:W3CDTF">2019-01-04T21:26:00Z</dcterms:created>
  <dcterms:modified xsi:type="dcterms:W3CDTF">2019-10-30T23:07:00Z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b1edc480-a5b5-43f5-8840-56f7ee5e64dc</vt:lpwstr>
  </property>
  <property fmtid="{D5CDD505-2E9C-101B-9397-08002B2CF9AE}" pid="12" name="CTP_TimeStamp">
    <vt:lpwstr>2019-10-30 23:07:58Z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