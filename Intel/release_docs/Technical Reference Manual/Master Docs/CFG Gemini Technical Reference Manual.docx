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8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9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10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1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12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13.xml" ContentType="application/vnd.openxmlformats-officedocument.wordprocessingml.footer+xml"/>
  <Override PartName="/word/header26.xml" ContentType="application/vnd.openxmlformats-officedocument.wordprocessingml.header+xml"/>
  <Override PartName="/word/footer14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15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16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17.xml" ContentType="application/vnd.openxmlformats-officedocument.wordprocessingml.foot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oter18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19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20.xml" ContentType="application/vnd.openxmlformats-officedocument.wordprocessingml.footer+xml"/>
  <Override PartName="/word/header3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D4326" w14:textId="77777777" w:rsidR="00422058" w:rsidRDefault="00422058" w:rsidP="00946E5B">
      <w:pPr>
        <w:sectPr w:rsidR="00422058" w:rsidSect="00CC3D06">
          <w:headerReference w:type="default" r:id="rId6"/>
          <w:footerReference w:type="default" r:id="rId7"/>
          <w:headerReference w:type="first" r:id="rId8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</w:p>
    <w:p w14:paraId="05927A3C" w14:textId="77777777" w:rsidR="00422058" w:rsidRDefault="00422058" w:rsidP="00946E5B">
      <w:pPr>
        <w:sectPr w:rsidR="00422058" w:rsidSect="00946E5B">
          <w:headerReference w:type="default" r:id="rId9"/>
          <w:footerReference w:type="default" r:id="rId10"/>
          <w:headerReference w:type="first" r:id="rId11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12"/>
    </w:p>
    <w:p w14:paraId="3657CED3" w14:textId="77777777" w:rsidR="00422058" w:rsidRDefault="00422058" w:rsidP="00946E5B">
      <w:pPr>
        <w:sectPr w:rsidR="00422058" w:rsidSect="00946E5B">
          <w:headerReference w:type="default" r:id="rId13"/>
          <w:footerReference w:type="default" r:id="rId14"/>
          <w:headerReference w:type="first" r:id="rId15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16"/>
    </w:p>
    <w:p w14:paraId="421E6077" w14:textId="77777777" w:rsidR="00422058" w:rsidRDefault="00422058" w:rsidP="00946E5B">
      <w:pPr>
        <w:sectPr w:rsidR="00422058" w:rsidSect="00946E5B">
          <w:headerReference w:type="default" r:id="rId17"/>
          <w:footerReference w:type="default" r:id="rId18"/>
          <w:headerReference w:type="first" r:id="rId19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20"/>
    </w:p>
    <w:p w14:paraId="7A896FF7" w14:textId="77777777" w:rsidR="00422058" w:rsidRDefault="00422058" w:rsidP="00946E5B">
      <w:pPr>
        <w:sectPr w:rsidR="00422058" w:rsidSect="00946E5B">
          <w:headerReference w:type="default" r:id="rId21"/>
          <w:footerReference w:type="default" r:id="rId22"/>
          <w:headerReference w:type="first" r:id="rId23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24"/>
    </w:p>
    <w:p w14:paraId="6680A261" w14:textId="77777777" w:rsidR="00422058" w:rsidRDefault="00422058" w:rsidP="00946E5B">
      <w:pPr>
        <w:sectPr w:rsidR="00422058" w:rsidSect="00946E5B">
          <w:headerReference w:type="default" r:id="rId25"/>
          <w:footerReference w:type="default" r:id="rId26"/>
          <w:headerReference w:type="first" r:id="rId27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28"/>
    </w:p>
    <w:p w14:paraId="592DAD52" w14:textId="77777777" w:rsidR="00422058" w:rsidRDefault="00422058" w:rsidP="00946E5B">
      <w:pPr>
        <w:sectPr w:rsidR="00422058" w:rsidSect="00946E5B">
          <w:headerReference w:type="default" r:id="rId29"/>
          <w:footerReference w:type="default" r:id="rId30"/>
          <w:headerReference w:type="first" r:id="rId31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32"/>
    </w:p>
    <w:p w14:paraId="7EA702D0" w14:textId="77777777" w:rsidR="00422058" w:rsidRDefault="00422058" w:rsidP="00946E5B">
      <w:pPr>
        <w:sectPr w:rsidR="00422058" w:rsidSect="00946E5B">
          <w:headerReference w:type="default" r:id="rId33"/>
          <w:footerReference w:type="default" r:id="rId34"/>
          <w:headerReference w:type="first" r:id="rId35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36"/>
    </w:p>
    <w:p w14:paraId="435DAB85" w14:textId="77777777" w:rsidR="00422058" w:rsidRDefault="00422058" w:rsidP="00946E5B">
      <w:pPr>
        <w:sectPr w:rsidR="00422058" w:rsidSect="00946E5B">
          <w:headerReference w:type="default" r:id="rId37"/>
          <w:footerReference w:type="default" r:id="rId38"/>
          <w:headerReference w:type="first" r:id="rId39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40"/>
    </w:p>
    <w:p w14:paraId="75251350" w14:textId="77777777" w:rsidR="00422058" w:rsidRDefault="00422058" w:rsidP="00946E5B">
      <w:pPr>
        <w:sectPr w:rsidR="00422058" w:rsidSect="00946E5B">
          <w:headerReference w:type="default" r:id="rId41"/>
          <w:footerReference w:type="default" r:id="rId42"/>
          <w:headerReference w:type="first" r:id="rId43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44"/>
    </w:p>
    <w:p w14:paraId="2B9FFBB3" w14:textId="77777777" w:rsidR="00422058" w:rsidRDefault="00422058" w:rsidP="00946E5B">
      <w:pPr>
        <w:sectPr w:rsidR="00422058" w:rsidSect="00946E5B">
          <w:headerReference w:type="default" r:id="rId45"/>
          <w:footerReference w:type="default" r:id="rId46"/>
          <w:headerReference w:type="first" r:id="rId47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48"/>
    </w:p>
    <w:p w14:paraId="78E9006B" w14:textId="77777777" w:rsidR="00422058" w:rsidRDefault="00422058" w:rsidP="00946E5B">
      <w:pPr>
        <w:sectPr w:rsidR="00422058" w:rsidSect="00946E5B">
          <w:headerReference w:type="default" r:id="rId49"/>
          <w:footerReference w:type="default" r:id="rId50"/>
          <w:headerReference w:type="first" r:id="rId51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52"/>
    </w:p>
    <w:p w14:paraId="3858CA46" w14:textId="77777777" w:rsidR="00422058" w:rsidRDefault="00422058" w:rsidP="00946E5B">
      <w:pPr>
        <w:sectPr w:rsidR="00422058" w:rsidSect="00946E5B">
          <w:headerReference w:type="default" r:id="rId53"/>
          <w:footerReference w:type="default" r:id="rId54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55"/>
    </w:p>
    <w:p w14:paraId="67F01948" w14:textId="77777777" w:rsidR="00422058" w:rsidRDefault="00422058" w:rsidP="00946E5B">
      <w:pPr>
        <w:sectPr w:rsidR="00422058" w:rsidSect="00946E5B">
          <w:headerReference w:type="default" r:id="rId56"/>
          <w:footerReference w:type="default" r:id="rId57"/>
          <w:headerReference w:type="first" r:id="rId58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59"/>
    </w:p>
    <w:p w14:paraId="7EF306C1" w14:textId="77777777" w:rsidR="00422058" w:rsidRDefault="00422058" w:rsidP="00946E5B">
      <w:pPr>
        <w:sectPr w:rsidR="00422058" w:rsidSect="00946E5B">
          <w:headerReference w:type="default" r:id="rId60"/>
          <w:footerReference w:type="default" r:id="rId61"/>
          <w:headerReference w:type="first" r:id="rId62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63"/>
    </w:p>
    <w:p w14:paraId="45AA865A" w14:textId="77777777" w:rsidR="00422058" w:rsidRDefault="00422058" w:rsidP="00946E5B">
      <w:pPr>
        <w:sectPr w:rsidR="00422058" w:rsidSect="00946E5B">
          <w:headerReference w:type="default" r:id="rId64"/>
          <w:footerReference w:type="default" r:id="rId65"/>
          <w:headerReference w:type="first" r:id="rId66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67"/>
    </w:p>
    <w:p w14:paraId="6CE07D9B" w14:textId="77777777" w:rsidR="00422058" w:rsidRDefault="00422058" w:rsidP="00946E5B">
      <w:pPr>
        <w:sectPr w:rsidR="00422058" w:rsidSect="00946E5B">
          <w:headerReference w:type="default" r:id="rId68"/>
          <w:footerReference w:type="default" r:id="rId69"/>
          <w:headerReference w:type="first" r:id="rId70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71"/>
    </w:p>
    <w:p w14:paraId="501530EE" w14:textId="77777777" w:rsidR="00422058" w:rsidRDefault="00422058" w:rsidP="00946E5B">
      <w:pPr>
        <w:sectPr w:rsidR="00422058" w:rsidSect="00946E5B">
          <w:headerReference w:type="default" r:id="rId72"/>
          <w:footerReference w:type="default" r:id="rId73"/>
          <w:headerReference w:type="first" r:id="rId74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75"/>
    </w:p>
    <w:p w14:paraId="0503F868" w14:textId="77777777" w:rsidR="00422058" w:rsidRDefault="00422058" w:rsidP="00946E5B">
      <w:pPr>
        <w:sectPr w:rsidR="00422058" w:rsidSect="00946E5B">
          <w:headerReference w:type="default" r:id="rId76"/>
          <w:footerReference w:type="default" r:id="rId77"/>
          <w:headerReference w:type="first" r:id="rId78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79"/>
    </w:p>
    <w:p w14:paraId="1348098C" w14:textId="77777777" w:rsidR="00422058" w:rsidRPr="00EF26AB" w:rsidRDefault="00422058" w:rsidP="00946E5B">
      <w:subDoc r:id="rId80"/>
    </w:p>
    <w:sectPr w:rsidR="00422058" w:rsidRPr="00EF26AB" w:rsidSect="00946E5B">
      <w:headerReference w:type="default" r:id="rId81"/>
      <w:footerReference w:type="default" r:id="rId82"/>
      <w:headerReference w:type="first" r:id="rId83"/>
      <w:type w:val="continuous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54F0C" w14:textId="77777777" w:rsidR="00B2657D" w:rsidRPr="00DF66E7" w:rsidRDefault="00DF66E7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64384" behindDoc="0" locked="0" layoutInCell="1" allowOverlap="1" wp14:anchorId="7EFE6E4D" wp14:editId="01DA7564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6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55710B" id="Line 1100" o:spid="_x0000_s1026" style="position:absolute;z-index:2516643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xVtW&#10;xh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B9D24" w14:textId="77777777" w:rsidR="00946E5B" w:rsidRPr="00892B80" w:rsidRDefault="00946E5B" w:rsidP="00892B80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711488" behindDoc="0" locked="0" layoutInCell="1" allowOverlap="1" wp14:anchorId="2607B81D" wp14:editId="112EFE2A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1591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26B57D" id="Line 1100" o:spid="_x0000_s1026" style="position:absolute;z-index:2517114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7jXGwIAAC4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7</w:t>
    </w:r>
    <w:r w:rsidRPr="0012256C">
      <w:rPr>
        <w:rFonts w:asciiTheme="majorHAnsi" w:hAnsiTheme="majorHAnsi"/>
        <w:szCs w:val="18"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932D1" w14:textId="77777777" w:rsidR="00946E5B" w:rsidRPr="00DF66E7" w:rsidRDefault="00946E5B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717632" behindDoc="0" locked="0" layoutInCell="1" allowOverlap="1" wp14:anchorId="25AD5601" wp14:editId="05C91C57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23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469CCE" id="Line 1100" o:spid="_x0000_s1026" style="position:absolute;z-index:25171763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wtEu&#10;cx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17</w:t>
    </w:r>
    <w:r w:rsidRPr="0012256C">
      <w:rPr>
        <w:rFonts w:asciiTheme="majorHAnsi" w:hAnsiTheme="majorHAnsi"/>
        <w:szCs w:val="18"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4AFB0" w14:textId="77777777" w:rsidR="00946E5B" w:rsidRPr="00DF66E7" w:rsidRDefault="00946E5B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721728" behindDoc="0" locked="0" layoutInCell="1" allowOverlap="1" wp14:anchorId="29229970" wp14:editId="2F651583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1743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BE5701" id="Line 1100" o:spid="_x0000_s1026" style="position:absolute;z-index:2517217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9</w:t>
    </w:r>
    <w:r w:rsidRPr="0012256C">
      <w:rPr>
        <w:rFonts w:asciiTheme="majorHAnsi" w:hAnsiTheme="majorHAnsi"/>
        <w:szCs w:val="18"/>
      </w:rPr>
      <w:fldChar w:fldCharType="end"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18137" w14:textId="77777777" w:rsidR="00946E5B" w:rsidRPr="006A1903" w:rsidRDefault="00946E5B" w:rsidP="006A1903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725824" behindDoc="0" locked="0" layoutInCell="1" allowOverlap="1" wp14:anchorId="323ED976" wp14:editId="30295E4F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1765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4D8883" id="Line 1100" o:spid="_x0000_s1026" style="position:absolute;z-index:25172582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3</w:t>
    </w:r>
    <w:r w:rsidRPr="0012256C">
      <w:rPr>
        <w:rFonts w:asciiTheme="majorHAnsi" w:hAnsiTheme="majorHAnsi"/>
        <w:szCs w:val="18"/>
      </w:rPr>
      <w:fldChar w:fldCharType="end"/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0BCEF" w14:textId="77777777" w:rsidR="00946E5B" w:rsidRPr="00DF66E7" w:rsidRDefault="00946E5B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729920" behindDoc="0" locked="0" layoutInCell="1" allowOverlap="1" wp14:anchorId="3DB0B8D3" wp14:editId="3FAF4028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1768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92BF4" id="Line 1100" o:spid="_x0000_s1026" style="position:absolute;z-index:25172992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16</w:t>
    </w:r>
    <w:r w:rsidRPr="0012256C">
      <w:rPr>
        <w:rFonts w:asciiTheme="majorHAnsi" w:hAnsiTheme="majorHAnsi"/>
        <w:szCs w:val="18"/>
      </w:rPr>
      <w:fldChar w:fldCharType="end"/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E7858" w14:textId="77777777" w:rsidR="00946E5B" w:rsidRPr="00DF66E7" w:rsidRDefault="00946E5B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734016" behindDoc="0" locked="0" layoutInCell="1" allowOverlap="1" wp14:anchorId="1E550820" wp14:editId="3F2582C0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1692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602F24" id="Line 1100" o:spid="_x0000_s1026" style="position:absolute;z-index:2517340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10</w:t>
    </w:r>
    <w:r w:rsidRPr="0012256C">
      <w:rPr>
        <w:rFonts w:asciiTheme="majorHAnsi" w:hAnsiTheme="majorHAnsi"/>
        <w:szCs w:val="18"/>
      </w:rPr>
      <w:fldChar w:fldCharType="end"/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3D1DE" w14:textId="77777777" w:rsidR="00946E5B" w:rsidRPr="00DF66E7" w:rsidRDefault="00946E5B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793408" behindDoc="0" locked="0" layoutInCell="1" allowOverlap="1" wp14:anchorId="53C5F08D" wp14:editId="6BAA32C7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91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C41809" id="Line 1100" o:spid="_x0000_s1026" style="position:absolute;z-index:25179340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dvGQIAACw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FE67B" w14:textId="77777777" w:rsidR="00946E5B" w:rsidRPr="00DF66E7" w:rsidRDefault="00946E5B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797504" behindDoc="0" locked="0" layoutInCell="1" allowOverlap="1" wp14:anchorId="691D3846" wp14:editId="2104B44B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245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F5C763" id="Line 1100" o:spid="_x0000_s1026" style="position:absolute;z-index:2517975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7</w:t>
    </w:r>
    <w:r w:rsidRPr="0012256C">
      <w:rPr>
        <w:rFonts w:asciiTheme="majorHAnsi" w:hAnsiTheme="majorHAnsi"/>
        <w:szCs w:val="18"/>
      </w:rPr>
      <w:fldChar w:fldCharType="end"/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33A56" w14:textId="77777777" w:rsidR="00946E5B" w:rsidRPr="00DF66E7" w:rsidRDefault="00946E5B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801600" behindDoc="0" locked="0" layoutInCell="1" allowOverlap="1" wp14:anchorId="6E331E12" wp14:editId="3A157D05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248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67229B" id="Line 1100" o:spid="_x0000_s1026" style="position:absolute;z-index:25180160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yLwGwIAAC0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6</w:t>
    </w:r>
    <w:r w:rsidRPr="0012256C">
      <w:rPr>
        <w:rFonts w:asciiTheme="majorHAnsi" w:hAnsiTheme="majorHAnsi"/>
        <w:szCs w:val="18"/>
      </w:rPr>
      <w:fldChar w:fldCharType="end"/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1D000" w14:textId="77777777" w:rsidR="00946E5B" w:rsidRPr="00DF66E7" w:rsidRDefault="00946E5B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805696" behindDoc="0" locked="0" layoutInCell="1" allowOverlap="1" wp14:anchorId="717E08E3" wp14:editId="0B27DCA3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235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CBAA29" id="Line 1100" o:spid="_x0000_s1026" style="position:absolute;z-index:25180569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1C805" w14:textId="77777777" w:rsidR="00B2657D" w:rsidRPr="00DF66E7" w:rsidRDefault="00DF66E7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68480" behindDoc="0" locked="0" layoutInCell="1" allowOverlap="1" wp14:anchorId="21E7DBF1" wp14:editId="56ED778E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5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B5C48E" id="Line 1100" o:spid="_x0000_s1026" style="position:absolute;z-index:2516684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 w:rsidR="00422058">
      <w:rPr>
        <w:rFonts w:asciiTheme="majorHAnsi" w:hAnsiTheme="majorHAnsi"/>
        <w:noProof/>
        <w:szCs w:val="18"/>
      </w:rPr>
      <w:t>22</w:t>
    </w:r>
    <w:r w:rsidRPr="0012256C">
      <w:rPr>
        <w:rFonts w:asciiTheme="majorHAnsi" w:hAnsiTheme="majorHAnsi"/>
        <w:szCs w:val="18"/>
      </w:rPr>
      <w:fldChar w:fldCharType="end"/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D9A8B" w14:textId="77777777" w:rsidR="00946E5B" w:rsidRPr="00DF66E7" w:rsidRDefault="00946E5B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809792" behindDoc="0" locked="0" layoutInCell="1" allowOverlap="1" wp14:anchorId="06D5E135" wp14:editId="562D6CD1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1654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870AD4" id="Line 1100" o:spid="_x0000_s1026" style="position:absolute;z-index:25180979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615AC" w14:textId="77777777" w:rsidR="00946E5B" w:rsidRPr="00DF66E7" w:rsidRDefault="00946E5B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72576" behindDoc="0" locked="0" layoutInCell="1" allowOverlap="1" wp14:anchorId="711979FF" wp14:editId="796A2518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8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2140CC" id="Line 1100" o:spid="_x0000_s1026" style="position:absolute;z-index:2516725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S30GQIAACs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25</w:t>
    </w:r>
    <w:r w:rsidRPr="0012256C">
      <w:rPr>
        <w:rFonts w:asciiTheme="majorHAnsi" w:hAnsiTheme="majorHAnsi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F6E05" w14:textId="77777777" w:rsidR="00946E5B" w:rsidRPr="00DF66E7" w:rsidRDefault="00946E5B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76672" behindDoc="0" locked="0" layoutInCell="1" allowOverlap="1" wp14:anchorId="243A7AEF" wp14:editId="728ADCD1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14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BB3D0B" id="Line 1100" o:spid="_x0000_s1026" style="position:absolute;z-index:25167667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ShWGQIAACw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7</w:t>
    </w:r>
    <w:r w:rsidRPr="0012256C">
      <w:rPr>
        <w:rFonts w:asciiTheme="majorHAnsi" w:hAnsiTheme="majorHAnsi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F45E3" w14:textId="77777777" w:rsidR="00946E5B" w:rsidRPr="00DF66E7" w:rsidRDefault="00946E5B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83840" behindDoc="0" locked="0" layoutInCell="1" allowOverlap="1" wp14:anchorId="30A7F35B" wp14:editId="362FAA93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155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38D7C9" id="Line 1100" o:spid="_x0000_s1026" style="position:absolute;z-index:2516838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36</w:t>
    </w:r>
    <w:r w:rsidRPr="0012256C">
      <w:rPr>
        <w:rFonts w:asciiTheme="majorHAnsi" w:hAnsiTheme="majorHAnsi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C04DD" w14:textId="77777777" w:rsidR="00946E5B" w:rsidRPr="00DF66E7" w:rsidRDefault="00946E5B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91008" behindDoc="0" locked="0" layoutInCell="1" allowOverlap="1" wp14:anchorId="10C0E290" wp14:editId="52C05580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1571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93A057" id="Line 1100" o:spid="_x0000_s1026" style="position:absolute;z-index:25169100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15</w:t>
    </w:r>
    <w:r w:rsidRPr="0012256C">
      <w:rPr>
        <w:rFonts w:asciiTheme="majorHAnsi" w:hAnsiTheme="majorHAnsi"/>
        <w:szCs w:val="18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8CEA4" w14:textId="77777777" w:rsidR="00946E5B" w:rsidRPr="00DF66E7" w:rsidRDefault="00946E5B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98176" behindDoc="0" locked="0" layoutInCell="1" allowOverlap="1" wp14:anchorId="210FF85C" wp14:editId="7CB79BA3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1579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F32D66" id="Line 1100" o:spid="_x0000_s1026" style="position:absolute;z-index:2516981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11</w:t>
    </w:r>
    <w:r w:rsidRPr="0012256C">
      <w:rPr>
        <w:rFonts w:asciiTheme="majorHAnsi" w:hAnsiTheme="majorHAnsi"/>
        <w:szCs w:val="18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BB4DB" w14:textId="77777777" w:rsidR="00946E5B" w:rsidRPr="00DF66E7" w:rsidRDefault="00946E5B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705344" behindDoc="0" locked="0" layoutInCell="1" allowOverlap="1" wp14:anchorId="32F13B84" wp14:editId="6B85009B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158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2CCB68" id="Line 1100" o:spid="_x0000_s1026" style="position:absolute;z-index:25170534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3</w:t>
    </w:r>
    <w:r w:rsidRPr="0012256C">
      <w:rPr>
        <w:rFonts w:asciiTheme="majorHAnsi" w:hAnsiTheme="majorHAnsi"/>
        <w:szCs w:val="18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2A522" w14:textId="77777777" w:rsidR="00946E5B" w:rsidRPr="00DF66E7" w:rsidRDefault="00946E5B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709440" behindDoc="0" locked="0" layoutInCell="1" allowOverlap="1" wp14:anchorId="0531815F" wp14:editId="573CDD19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1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0C381D" id="Line 1100" o:spid="_x0000_s1026" style="position:absolute;z-index:2517094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CvKC&#10;oB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5</w:t>
    </w:r>
    <w:r w:rsidRPr="0012256C">
      <w:rPr>
        <w:rFonts w:asciiTheme="majorHAnsi" w:hAnsiTheme="majorHAnsi"/>
        <w:szCs w:val="18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0B476" w14:textId="77777777" w:rsidR="00B2657D" w:rsidRPr="00DF66E7" w:rsidRDefault="00DF66E7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4CF5DBAB" wp14:editId="0EF9110E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66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92E87" id="Line 1101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CpTvd4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62336" behindDoc="1" locked="0" layoutInCell="1" allowOverlap="1" wp14:anchorId="04100913" wp14:editId="7638E036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68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52DA3" w14:textId="77777777" w:rsidR="00946E5B" w:rsidRDefault="00946E5B" w:rsidP="00DF32E5">
    <w:pPr>
      <w:pStyle w:val="Header"/>
    </w:pPr>
  </w:p>
  <w:p w14:paraId="19549AE3" w14:textId="77777777" w:rsidR="00946E5B" w:rsidRDefault="00946E5B" w:rsidP="00DF32E5">
    <w:pPr>
      <w:pStyle w:val="Header"/>
    </w:pPr>
  </w:p>
  <w:p w14:paraId="5DC6B3AE" w14:textId="77777777" w:rsidR="00946E5B" w:rsidRDefault="00946E5B" w:rsidP="00DF32E5">
    <w:pPr>
      <w:pStyle w:val="Header"/>
    </w:pPr>
  </w:p>
  <w:p w14:paraId="2AE80369" w14:textId="77777777" w:rsidR="00946E5B" w:rsidRDefault="00946E5B" w:rsidP="00DF32E5">
    <w:pPr>
      <w:pStyle w:val="Header"/>
    </w:pPr>
  </w:p>
  <w:p w14:paraId="21D7ADE3" w14:textId="77777777" w:rsidR="00946E5B" w:rsidRDefault="00946E5B" w:rsidP="00DF32E5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2616C" w14:textId="77777777" w:rsidR="00946E5B" w:rsidRPr="00DF66E7" w:rsidRDefault="00946E5B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88960" behindDoc="0" locked="0" layoutInCell="1" allowOverlap="1" wp14:anchorId="5DAF8BF0" wp14:editId="32985B6B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570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08DF4F" id="Line 1101" o:spid="_x0000_s1026" style="position:absolute;z-index:251688960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89984" behindDoc="1" locked="0" layoutInCell="1" allowOverlap="1" wp14:anchorId="19F7DA8F" wp14:editId="54886CC0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1573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4AEB6" w14:textId="77777777" w:rsidR="00946E5B" w:rsidRDefault="00946E5B" w:rsidP="00DF32E5">
    <w:pPr>
      <w:pStyle w:val="Header"/>
    </w:pPr>
  </w:p>
  <w:p w14:paraId="0DBF3D29" w14:textId="77777777" w:rsidR="00946E5B" w:rsidRDefault="00946E5B" w:rsidP="00DF32E5">
    <w:pPr>
      <w:pStyle w:val="Header"/>
    </w:pPr>
  </w:p>
  <w:p w14:paraId="7C99F47B" w14:textId="77777777" w:rsidR="00946E5B" w:rsidRDefault="00946E5B" w:rsidP="00DF32E5">
    <w:pPr>
      <w:pStyle w:val="Header"/>
    </w:pPr>
  </w:p>
  <w:p w14:paraId="3945016E" w14:textId="77777777" w:rsidR="00946E5B" w:rsidRDefault="00946E5B" w:rsidP="00DF32E5">
    <w:pPr>
      <w:pStyle w:val="Header"/>
    </w:pPr>
  </w:p>
  <w:p w14:paraId="27549E6C" w14:textId="77777777" w:rsidR="00946E5B" w:rsidRDefault="00946E5B" w:rsidP="00DF32E5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8C691" w14:textId="77777777" w:rsidR="00946E5B" w:rsidRPr="00DF66E7" w:rsidRDefault="00946E5B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96128" behindDoc="0" locked="0" layoutInCell="1" allowOverlap="1" wp14:anchorId="379CE944" wp14:editId="19ADA069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578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FA625C" id="Line 1101" o:spid="_x0000_s1026" style="position:absolute;z-index:251696128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97152" behindDoc="1" locked="0" layoutInCell="1" allowOverlap="1" wp14:anchorId="34EF934B" wp14:editId="65F27218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1585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69E59" w14:textId="77777777" w:rsidR="00946E5B" w:rsidRDefault="00946E5B" w:rsidP="00DF32E5">
    <w:pPr>
      <w:pStyle w:val="Header"/>
    </w:pPr>
  </w:p>
  <w:p w14:paraId="3BD587B6" w14:textId="77777777" w:rsidR="00946E5B" w:rsidRDefault="00946E5B" w:rsidP="00DF32E5">
    <w:pPr>
      <w:pStyle w:val="Header"/>
    </w:pPr>
  </w:p>
  <w:p w14:paraId="09C4209F" w14:textId="77777777" w:rsidR="00946E5B" w:rsidRDefault="00946E5B" w:rsidP="00DF32E5">
    <w:pPr>
      <w:pStyle w:val="Header"/>
    </w:pPr>
  </w:p>
  <w:p w14:paraId="44241C86" w14:textId="77777777" w:rsidR="00946E5B" w:rsidRDefault="00946E5B" w:rsidP="00DF32E5">
    <w:pPr>
      <w:pStyle w:val="Header"/>
    </w:pPr>
  </w:p>
  <w:p w14:paraId="38671354" w14:textId="77777777" w:rsidR="00946E5B" w:rsidRDefault="00946E5B" w:rsidP="00DF32E5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FDACC" w14:textId="77777777" w:rsidR="00946E5B" w:rsidRPr="00DF66E7" w:rsidRDefault="00946E5B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703296" behindDoc="0" locked="0" layoutInCell="1" allowOverlap="1" wp14:anchorId="2ADAC197" wp14:editId="25417D9F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586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17BB24" id="Line 1101" o:spid="_x0000_s1026" style="position:absolute;z-index:251703296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704320" behindDoc="1" locked="0" layoutInCell="1" allowOverlap="1" wp14:anchorId="5C7D0657" wp14:editId="43691FAE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1588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1A069" w14:textId="77777777" w:rsidR="00946E5B" w:rsidRDefault="00946E5B" w:rsidP="00DF32E5">
    <w:pPr>
      <w:pStyle w:val="Header"/>
    </w:pPr>
  </w:p>
  <w:p w14:paraId="35338CC6" w14:textId="77777777" w:rsidR="00946E5B" w:rsidRDefault="00946E5B" w:rsidP="00DF32E5">
    <w:pPr>
      <w:pStyle w:val="Header"/>
    </w:pPr>
  </w:p>
  <w:p w14:paraId="15AC5D5A" w14:textId="77777777" w:rsidR="00946E5B" w:rsidRDefault="00946E5B" w:rsidP="00DF32E5">
    <w:pPr>
      <w:pStyle w:val="Header"/>
    </w:pPr>
  </w:p>
  <w:p w14:paraId="1085FBDF" w14:textId="77777777" w:rsidR="00946E5B" w:rsidRDefault="00946E5B" w:rsidP="00DF32E5">
    <w:pPr>
      <w:pStyle w:val="Header"/>
    </w:pPr>
  </w:p>
  <w:p w14:paraId="7F1C59FF" w14:textId="77777777" w:rsidR="00946E5B" w:rsidRDefault="00946E5B" w:rsidP="00DF32E5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4C0D6" w14:textId="77777777" w:rsidR="00946E5B" w:rsidRPr="00DF66E7" w:rsidRDefault="00946E5B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707392" behindDoc="0" locked="0" layoutInCell="1" allowOverlap="1" wp14:anchorId="6875295A" wp14:editId="71C04306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589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69E8F8" id="Line 1101" o:spid="_x0000_s1026" style="position:absolute;z-index:25170739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708416" behindDoc="1" locked="0" layoutInCell="1" allowOverlap="1" wp14:anchorId="77D83B81" wp14:editId="3D6FCDA8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20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3AAD2" w14:textId="77777777" w:rsidR="00946E5B" w:rsidRDefault="00946E5B" w:rsidP="00DF32E5">
    <w:pPr>
      <w:pStyle w:val="Header"/>
    </w:pPr>
  </w:p>
  <w:p w14:paraId="0CED0419" w14:textId="77777777" w:rsidR="00946E5B" w:rsidRDefault="00946E5B" w:rsidP="00DF32E5">
    <w:pPr>
      <w:pStyle w:val="Header"/>
    </w:pPr>
  </w:p>
  <w:p w14:paraId="7BC2E355" w14:textId="77777777" w:rsidR="00946E5B" w:rsidRDefault="00946E5B" w:rsidP="00DF32E5">
    <w:pPr>
      <w:pStyle w:val="Header"/>
    </w:pPr>
  </w:p>
  <w:p w14:paraId="7E98332E" w14:textId="77777777" w:rsidR="00946E5B" w:rsidRDefault="00946E5B" w:rsidP="00DF32E5">
    <w:pPr>
      <w:pStyle w:val="Header"/>
    </w:pPr>
  </w:p>
  <w:p w14:paraId="2FF05CEE" w14:textId="77777777" w:rsidR="00946E5B" w:rsidRDefault="00946E5B" w:rsidP="00DF32E5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B2F56" w14:textId="77777777" w:rsidR="00946E5B" w:rsidRPr="00892B80" w:rsidRDefault="00946E5B" w:rsidP="00892B80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712512" behindDoc="0" locked="0" layoutInCell="1" allowOverlap="1" wp14:anchorId="54FADBC7" wp14:editId="36CE3703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590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59B89D" id="Line 1101" o:spid="_x0000_s1026" style="position:absolute;z-index:25171251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713536" behindDoc="1" locked="0" layoutInCell="1" allowOverlap="1" wp14:anchorId="20214023" wp14:editId="36A65495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1592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FCE7D" w14:textId="77777777" w:rsidR="00B2657D" w:rsidRDefault="00B2657D" w:rsidP="00DF32E5">
    <w:pPr>
      <w:pStyle w:val="Header"/>
    </w:pPr>
  </w:p>
  <w:p w14:paraId="5C218566" w14:textId="77777777" w:rsidR="00B2657D" w:rsidRDefault="00B2657D" w:rsidP="00DF32E5">
    <w:pPr>
      <w:pStyle w:val="Header"/>
    </w:pPr>
  </w:p>
  <w:p w14:paraId="0D077ACA" w14:textId="77777777" w:rsidR="00B2657D" w:rsidRDefault="00B2657D" w:rsidP="00DF32E5">
    <w:pPr>
      <w:pStyle w:val="Header"/>
    </w:pPr>
  </w:p>
  <w:p w14:paraId="72FE5DF6" w14:textId="77777777" w:rsidR="00B2657D" w:rsidRDefault="00B2657D" w:rsidP="00DF32E5">
    <w:pPr>
      <w:pStyle w:val="Header"/>
    </w:pPr>
  </w:p>
  <w:p w14:paraId="2367AA9E" w14:textId="77777777" w:rsidR="00B2657D" w:rsidRDefault="00B2657D" w:rsidP="00DF32E5">
    <w:pPr>
      <w:pStyle w:val="Header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DD61C" w14:textId="77777777" w:rsidR="00946E5B" w:rsidRDefault="00946E5B" w:rsidP="00DF32E5">
    <w:pPr>
      <w:pStyle w:val="Header"/>
    </w:pPr>
  </w:p>
  <w:p w14:paraId="3FCBE523" w14:textId="77777777" w:rsidR="00946E5B" w:rsidRDefault="00946E5B" w:rsidP="00DF32E5">
    <w:pPr>
      <w:pStyle w:val="Header"/>
    </w:pPr>
  </w:p>
  <w:p w14:paraId="0C2237F3" w14:textId="77777777" w:rsidR="00946E5B" w:rsidRDefault="00946E5B" w:rsidP="00DF32E5">
    <w:pPr>
      <w:pStyle w:val="Header"/>
    </w:pPr>
  </w:p>
  <w:p w14:paraId="17C91CA7" w14:textId="77777777" w:rsidR="00946E5B" w:rsidRDefault="00946E5B" w:rsidP="00DF32E5">
    <w:pPr>
      <w:pStyle w:val="Header"/>
    </w:pPr>
  </w:p>
  <w:p w14:paraId="195CEF10" w14:textId="77777777" w:rsidR="00946E5B" w:rsidRDefault="00946E5B" w:rsidP="00DF32E5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4C9EB" w14:textId="77777777" w:rsidR="00946E5B" w:rsidRPr="00DF66E7" w:rsidRDefault="00946E5B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715584" behindDoc="0" locked="0" layoutInCell="1" allowOverlap="1" wp14:anchorId="52D94BA0" wp14:editId="75372611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22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FEC8C" id="Line 1101" o:spid="_x0000_s1026" style="position:absolute;z-index:25171558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cVrGgIAACw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C3ZxWs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716608" behindDoc="1" locked="0" layoutInCell="1" allowOverlap="1" wp14:anchorId="5FBC5E6C" wp14:editId="587F4600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24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1E43D" w14:textId="77777777" w:rsidR="00946E5B" w:rsidRDefault="00946E5B" w:rsidP="00DF32E5">
    <w:pPr>
      <w:pStyle w:val="Header"/>
    </w:pPr>
  </w:p>
  <w:p w14:paraId="7D5DDB49" w14:textId="77777777" w:rsidR="00946E5B" w:rsidRDefault="00946E5B" w:rsidP="00DF32E5">
    <w:pPr>
      <w:pStyle w:val="Header"/>
    </w:pPr>
  </w:p>
  <w:p w14:paraId="14B28BA3" w14:textId="77777777" w:rsidR="00946E5B" w:rsidRDefault="00946E5B" w:rsidP="00DF32E5">
    <w:pPr>
      <w:pStyle w:val="Header"/>
    </w:pPr>
  </w:p>
  <w:p w14:paraId="20A3B978" w14:textId="77777777" w:rsidR="00946E5B" w:rsidRDefault="00946E5B" w:rsidP="00DF32E5">
    <w:pPr>
      <w:pStyle w:val="Header"/>
    </w:pPr>
  </w:p>
  <w:p w14:paraId="440EEE7C" w14:textId="77777777" w:rsidR="00946E5B" w:rsidRDefault="00946E5B" w:rsidP="00DF32E5">
    <w:pPr>
      <w:pStyle w:val="Header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067D0" w14:textId="77777777" w:rsidR="00946E5B" w:rsidRPr="00DF66E7" w:rsidRDefault="00946E5B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719680" behindDoc="0" locked="0" layoutInCell="1" allowOverlap="1" wp14:anchorId="0F50DD05" wp14:editId="2C3BD120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742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93A9DE" id="Line 1101" o:spid="_x0000_s1026" style="position:absolute;z-index:251719680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720704" behindDoc="1" locked="0" layoutInCell="1" allowOverlap="1" wp14:anchorId="0DD276F8" wp14:editId="5E2AC05D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1754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4437A" w14:textId="77777777" w:rsidR="00946E5B" w:rsidRDefault="00946E5B" w:rsidP="00DF32E5">
    <w:pPr>
      <w:pStyle w:val="Header"/>
    </w:pPr>
  </w:p>
  <w:p w14:paraId="340D6C33" w14:textId="77777777" w:rsidR="00946E5B" w:rsidRDefault="00946E5B" w:rsidP="00DF32E5">
    <w:pPr>
      <w:pStyle w:val="Header"/>
    </w:pPr>
  </w:p>
  <w:p w14:paraId="01FCA1F2" w14:textId="77777777" w:rsidR="00946E5B" w:rsidRDefault="00946E5B" w:rsidP="00DF32E5">
    <w:pPr>
      <w:pStyle w:val="Header"/>
    </w:pPr>
  </w:p>
  <w:p w14:paraId="53DD63FB" w14:textId="77777777" w:rsidR="00946E5B" w:rsidRDefault="00946E5B" w:rsidP="00DF32E5">
    <w:pPr>
      <w:pStyle w:val="Header"/>
    </w:pPr>
  </w:p>
  <w:p w14:paraId="6F516E52" w14:textId="77777777" w:rsidR="00946E5B" w:rsidRDefault="00946E5B" w:rsidP="00DF32E5">
    <w:pPr>
      <w:pStyle w:val="Header"/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47D85" w14:textId="77777777" w:rsidR="00946E5B" w:rsidRPr="006A1903" w:rsidRDefault="00946E5B" w:rsidP="006A1903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723776" behindDoc="0" locked="0" layoutInCell="1" allowOverlap="1" wp14:anchorId="53F7026E" wp14:editId="46250682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764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8DE23C" id="Line 1101" o:spid="_x0000_s1026" style="position:absolute;z-index:251723776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724800" behindDoc="1" locked="0" layoutInCell="1" allowOverlap="1" wp14:anchorId="15778D2F" wp14:editId="26700364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1766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FBB18" w14:textId="77777777" w:rsidR="00946E5B" w:rsidRPr="00DF66E7" w:rsidRDefault="00946E5B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727872" behindDoc="0" locked="0" layoutInCell="1" allowOverlap="1" wp14:anchorId="3E13B964" wp14:editId="15BC101E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767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F0C5AA" id="Line 1101" o:spid="_x0000_s1026" style="position:absolute;z-index:25172787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728896" behindDoc="1" locked="0" layoutInCell="1" allowOverlap="1" wp14:anchorId="6AC2F9C1" wp14:editId="54F45D6B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1594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99D39" w14:textId="77777777" w:rsidR="00946E5B" w:rsidRDefault="00946E5B" w:rsidP="00DF32E5">
    <w:pPr>
      <w:pStyle w:val="Header"/>
    </w:pPr>
  </w:p>
  <w:p w14:paraId="08A15A98" w14:textId="77777777" w:rsidR="00946E5B" w:rsidRDefault="00946E5B" w:rsidP="00DF32E5">
    <w:pPr>
      <w:pStyle w:val="Header"/>
    </w:pPr>
  </w:p>
  <w:p w14:paraId="311D2640" w14:textId="77777777" w:rsidR="00946E5B" w:rsidRDefault="00946E5B" w:rsidP="00DF32E5">
    <w:pPr>
      <w:pStyle w:val="Header"/>
    </w:pPr>
  </w:p>
  <w:p w14:paraId="46514575" w14:textId="77777777" w:rsidR="00946E5B" w:rsidRDefault="00946E5B" w:rsidP="00DF32E5">
    <w:pPr>
      <w:pStyle w:val="Header"/>
    </w:pPr>
  </w:p>
  <w:p w14:paraId="36E27C09" w14:textId="77777777" w:rsidR="00946E5B" w:rsidRDefault="00946E5B" w:rsidP="00DF32E5">
    <w:pPr>
      <w:pStyle w:val="Header"/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91048" w14:textId="77777777" w:rsidR="00946E5B" w:rsidRPr="00DF66E7" w:rsidRDefault="00946E5B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731968" behindDoc="0" locked="0" layoutInCell="1" allowOverlap="1" wp14:anchorId="413D1FA3" wp14:editId="60F399A3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691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3F86D9" id="Line 1101" o:spid="_x0000_s1026" style="position:absolute;z-index:251731968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732992" behindDoc="1" locked="0" layoutInCell="1" allowOverlap="1" wp14:anchorId="7C59F1DB" wp14:editId="21A05120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1694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6F4C2" w14:textId="77777777" w:rsidR="00946E5B" w:rsidRDefault="00946E5B" w:rsidP="00DF32E5">
    <w:pPr>
      <w:pStyle w:val="Header"/>
    </w:pPr>
  </w:p>
  <w:p w14:paraId="06A89F01" w14:textId="77777777" w:rsidR="00946E5B" w:rsidRDefault="00946E5B" w:rsidP="00DF32E5">
    <w:pPr>
      <w:pStyle w:val="Header"/>
    </w:pPr>
  </w:p>
  <w:p w14:paraId="0DE8ABC1" w14:textId="77777777" w:rsidR="00946E5B" w:rsidRDefault="00946E5B" w:rsidP="00DF32E5">
    <w:pPr>
      <w:pStyle w:val="Header"/>
    </w:pPr>
  </w:p>
  <w:p w14:paraId="3211BC0B" w14:textId="77777777" w:rsidR="00946E5B" w:rsidRDefault="00946E5B" w:rsidP="00DF32E5">
    <w:pPr>
      <w:pStyle w:val="Header"/>
    </w:pPr>
  </w:p>
  <w:p w14:paraId="6D67BCEC" w14:textId="77777777" w:rsidR="00946E5B" w:rsidRDefault="00946E5B" w:rsidP="00DF32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FB557A" w14:textId="77777777" w:rsidR="00B2657D" w:rsidRPr="00DF66E7" w:rsidRDefault="00DF66E7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66432" behindDoc="0" locked="0" layoutInCell="1" allowOverlap="1" wp14:anchorId="34D622B8" wp14:editId="15FEB8D4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2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4177B1" id="Line 1101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h1SGQIAACs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67456" behindDoc="1" locked="0" layoutInCell="1" allowOverlap="1" wp14:anchorId="6805482C" wp14:editId="2DAEB1CD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6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E45BA" w14:textId="77777777" w:rsidR="00946E5B" w:rsidRPr="00DF66E7" w:rsidRDefault="00946E5B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791360" behindDoc="0" locked="0" layoutInCell="1" allowOverlap="1" wp14:anchorId="1D15D266" wp14:editId="693553F1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90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461E27" id="Line 1101" o:spid="_x0000_s1026" style="position:absolute;z-index:251791360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792384" behindDoc="1" locked="0" layoutInCell="1" allowOverlap="1" wp14:anchorId="3DE229EE" wp14:editId="286F6016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92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148C6" w14:textId="77777777" w:rsidR="00946E5B" w:rsidRDefault="00946E5B" w:rsidP="00DF32E5">
    <w:pPr>
      <w:pStyle w:val="Header"/>
    </w:pPr>
  </w:p>
  <w:p w14:paraId="7B91C73E" w14:textId="77777777" w:rsidR="00946E5B" w:rsidRDefault="00946E5B" w:rsidP="00DF32E5">
    <w:pPr>
      <w:pStyle w:val="Header"/>
    </w:pPr>
  </w:p>
  <w:p w14:paraId="22958458" w14:textId="77777777" w:rsidR="00946E5B" w:rsidRDefault="00946E5B" w:rsidP="00DF32E5">
    <w:pPr>
      <w:pStyle w:val="Header"/>
    </w:pPr>
  </w:p>
  <w:p w14:paraId="5D02F052" w14:textId="77777777" w:rsidR="00946E5B" w:rsidRDefault="00946E5B" w:rsidP="00DF32E5">
    <w:pPr>
      <w:pStyle w:val="Header"/>
    </w:pPr>
  </w:p>
  <w:p w14:paraId="54CA5726" w14:textId="77777777" w:rsidR="00946E5B" w:rsidRDefault="00946E5B" w:rsidP="00DF32E5">
    <w:pPr>
      <w:pStyle w:val="Header"/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A8426" w14:textId="77777777" w:rsidR="00946E5B" w:rsidRPr="00DF66E7" w:rsidRDefault="00946E5B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795456" behindDoc="0" locked="0" layoutInCell="1" allowOverlap="1" wp14:anchorId="7B6AE929" wp14:editId="4F7FC740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244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B6986" id="Line 1101" o:spid="_x0000_s1026" style="position:absolute;z-index:251795456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796480" behindDoc="1" locked="0" layoutInCell="1" allowOverlap="1" wp14:anchorId="740BB7BE" wp14:editId="0094D788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246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C4A3B" w14:textId="77777777" w:rsidR="00946E5B" w:rsidRDefault="00946E5B" w:rsidP="00DF32E5">
    <w:pPr>
      <w:pStyle w:val="Header"/>
    </w:pPr>
  </w:p>
  <w:p w14:paraId="1FB87800" w14:textId="77777777" w:rsidR="00946E5B" w:rsidRDefault="00946E5B" w:rsidP="00DF32E5">
    <w:pPr>
      <w:pStyle w:val="Header"/>
    </w:pPr>
  </w:p>
  <w:p w14:paraId="02E0652E" w14:textId="77777777" w:rsidR="00946E5B" w:rsidRDefault="00946E5B" w:rsidP="00DF32E5">
    <w:pPr>
      <w:pStyle w:val="Header"/>
    </w:pPr>
  </w:p>
  <w:p w14:paraId="75964CA1" w14:textId="77777777" w:rsidR="00946E5B" w:rsidRDefault="00946E5B" w:rsidP="00DF32E5">
    <w:pPr>
      <w:pStyle w:val="Header"/>
    </w:pPr>
  </w:p>
  <w:p w14:paraId="2206C22A" w14:textId="77777777" w:rsidR="00946E5B" w:rsidRDefault="00946E5B" w:rsidP="00DF32E5">
    <w:pPr>
      <w:pStyle w:val="Header"/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5EB09" w14:textId="77777777" w:rsidR="00946E5B" w:rsidRPr="00DF66E7" w:rsidRDefault="00946E5B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799552" behindDoc="0" locked="0" layoutInCell="1" allowOverlap="1" wp14:anchorId="4C855E89" wp14:editId="33889DF0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247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045187" id="Line 1101" o:spid="_x0000_s1026" style="position:absolute;z-index:25179955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800576" behindDoc="1" locked="0" layoutInCell="1" allowOverlap="1" wp14:anchorId="1B1FD6CF" wp14:editId="2F8075C7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249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C3066" w14:textId="77777777" w:rsidR="00946E5B" w:rsidRDefault="00946E5B" w:rsidP="00DF32E5">
    <w:pPr>
      <w:pStyle w:val="Header"/>
    </w:pPr>
  </w:p>
  <w:p w14:paraId="73E98268" w14:textId="77777777" w:rsidR="00946E5B" w:rsidRDefault="00946E5B" w:rsidP="00DF32E5">
    <w:pPr>
      <w:pStyle w:val="Header"/>
    </w:pPr>
  </w:p>
  <w:p w14:paraId="603CC950" w14:textId="77777777" w:rsidR="00946E5B" w:rsidRDefault="00946E5B" w:rsidP="00DF32E5">
    <w:pPr>
      <w:pStyle w:val="Header"/>
    </w:pPr>
  </w:p>
  <w:p w14:paraId="1703F3E2" w14:textId="77777777" w:rsidR="00946E5B" w:rsidRDefault="00946E5B" w:rsidP="00DF32E5">
    <w:pPr>
      <w:pStyle w:val="Header"/>
    </w:pPr>
  </w:p>
  <w:p w14:paraId="0DAFD535" w14:textId="77777777" w:rsidR="00946E5B" w:rsidRDefault="00946E5B" w:rsidP="00DF32E5">
    <w:pPr>
      <w:pStyle w:val="Header"/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63FFE" w14:textId="77777777" w:rsidR="00946E5B" w:rsidRPr="00DF66E7" w:rsidRDefault="00946E5B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803648" behindDoc="0" locked="0" layoutInCell="1" allowOverlap="1" wp14:anchorId="6569F29E" wp14:editId="2C8D9461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234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E270CC" id="Line 1101" o:spid="_x0000_s1026" style="position:absolute;z-index:251803648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804672" behindDoc="1" locked="0" layoutInCell="1" allowOverlap="1" wp14:anchorId="4E82262D" wp14:editId="71FF7D7D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236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C11A4" w14:textId="77777777" w:rsidR="00946E5B" w:rsidRDefault="00946E5B" w:rsidP="00DF32E5">
    <w:pPr>
      <w:pStyle w:val="Header"/>
    </w:pPr>
  </w:p>
  <w:p w14:paraId="0CBD8837" w14:textId="77777777" w:rsidR="00946E5B" w:rsidRDefault="00946E5B" w:rsidP="00DF32E5">
    <w:pPr>
      <w:pStyle w:val="Header"/>
    </w:pPr>
  </w:p>
  <w:p w14:paraId="5E1F4BF8" w14:textId="77777777" w:rsidR="00946E5B" w:rsidRDefault="00946E5B" w:rsidP="00DF32E5">
    <w:pPr>
      <w:pStyle w:val="Header"/>
    </w:pPr>
  </w:p>
  <w:p w14:paraId="71B24674" w14:textId="77777777" w:rsidR="00946E5B" w:rsidRDefault="00946E5B" w:rsidP="00DF32E5">
    <w:pPr>
      <w:pStyle w:val="Header"/>
    </w:pPr>
  </w:p>
  <w:p w14:paraId="5F45B66B" w14:textId="77777777" w:rsidR="00946E5B" w:rsidRDefault="00946E5B" w:rsidP="00DF32E5">
    <w:pPr>
      <w:pStyle w:val="Header"/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2F967" w14:textId="77777777" w:rsidR="00946E5B" w:rsidRPr="00DF66E7" w:rsidRDefault="00946E5B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807744" behindDoc="0" locked="0" layoutInCell="1" allowOverlap="1" wp14:anchorId="0D530257" wp14:editId="448D8C96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653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119D6F" id="Line 1101" o:spid="_x0000_s1026" style="position:absolute;z-index:25180774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808768" behindDoc="1" locked="0" layoutInCell="1" allowOverlap="1" wp14:anchorId="05572D30" wp14:editId="7C6D43FB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1655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8C52F" w14:textId="77777777" w:rsidR="00946E5B" w:rsidRDefault="00946E5B" w:rsidP="00DF32E5">
    <w:pPr>
      <w:pStyle w:val="Header"/>
    </w:pPr>
  </w:p>
  <w:p w14:paraId="0CE17637" w14:textId="77777777" w:rsidR="00946E5B" w:rsidRDefault="00946E5B" w:rsidP="00DF32E5">
    <w:pPr>
      <w:pStyle w:val="Header"/>
    </w:pPr>
  </w:p>
  <w:p w14:paraId="4080E32A" w14:textId="77777777" w:rsidR="00946E5B" w:rsidRDefault="00946E5B" w:rsidP="00DF32E5">
    <w:pPr>
      <w:pStyle w:val="Header"/>
    </w:pPr>
  </w:p>
  <w:p w14:paraId="2B978B2A" w14:textId="77777777" w:rsidR="00946E5B" w:rsidRDefault="00946E5B" w:rsidP="00DF32E5">
    <w:pPr>
      <w:pStyle w:val="Header"/>
    </w:pPr>
  </w:p>
  <w:p w14:paraId="6FC299FB" w14:textId="77777777" w:rsidR="00946E5B" w:rsidRDefault="00946E5B" w:rsidP="00DF32E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9B7D3" w14:textId="77777777" w:rsidR="00B2657D" w:rsidRDefault="00B2657D" w:rsidP="00DF32E5">
    <w:pPr>
      <w:pStyle w:val="Header"/>
    </w:pPr>
  </w:p>
  <w:p w14:paraId="393DFF41" w14:textId="77777777" w:rsidR="00B2657D" w:rsidRDefault="00B2657D" w:rsidP="00DF32E5">
    <w:pPr>
      <w:pStyle w:val="Header"/>
    </w:pPr>
  </w:p>
  <w:p w14:paraId="1A764625" w14:textId="77777777" w:rsidR="00B2657D" w:rsidRDefault="00B2657D" w:rsidP="00DF32E5">
    <w:pPr>
      <w:pStyle w:val="Header"/>
    </w:pPr>
  </w:p>
  <w:p w14:paraId="466DB1A3" w14:textId="77777777" w:rsidR="00B2657D" w:rsidRDefault="00B2657D" w:rsidP="00DF32E5">
    <w:pPr>
      <w:pStyle w:val="Header"/>
    </w:pPr>
  </w:p>
  <w:p w14:paraId="79449CE4" w14:textId="77777777" w:rsidR="00B2657D" w:rsidRDefault="00B2657D" w:rsidP="00DF32E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1F0F7" w14:textId="77777777" w:rsidR="00946E5B" w:rsidRPr="00DF66E7" w:rsidRDefault="00946E5B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70528" behindDoc="0" locked="0" layoutInCell="1" allowOverlap="1" wp14:anchorId="6F10559B" wp14:editId="60B0FF09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7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1B7FD" id="Line 1101" o:spid="_x0000_s1026" style="position:absolute;z-index:251670528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71552" behindDoc="1" locked="0" layoutInCell="1" allowOverlap="1" wp14:anchorId="0134F37C" wp14:editId="676D8F25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9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A4FB7" w14:textId="77777777" w:rsidR="00946E5B" w:rsidRDefault="00946E5B" w:rsidP="00DF32E5">
    <w:pPr>
      <w:pStyle w:val="Header"/>
    </w:pPr>
  </w:p>
  <w:p w14:paraId="42C0C35F" w14:textId="77777777" w:rsidR="00946E5B" w:rsidRDefault="00946E5B" w:rsidP="00DF32E5">
    <w:pPr>
      <w:pStyle w:val="Header"/>
    </w:pPr>
  </w:p>
  <w:p w14:paraId="7813ED93" w14:textId="77777777" w:rsidR="00946E5B" w:rsidRDefault="00946E5B" w:rsidP="00DF32E5">
    <w:pPr>
      <w:pStyle w:val="Header"/>
    </w:pPr>
  </w:p>
  <w:p w14:paraId="2F8E06FB" w14:textId="77777777" w:rsidR="00946E5B" w:rsidRDefault="00946E5B" w:rsidP="00DF32E5">
    <w:pPr>
      <w:pStyle w:val="Header"/>
    </w:pPr>
  </w:p>
  <w:p w14:paraId="76AE9848" w14:textId="77777777" w:rsidR="00946E5B" w:rsidRDefault="00946E5B" w:rsidP="00DF32E5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13B2B" w14:textId="77777777" w:rsidR="00946E5B" w:rsidRPr="00DF66E7" w:rsidRDefault="00946E5B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74624" behindDoc="0" locked="0" layoutInCell="1" allowOverlap="1" wp14:anchorId="781DF47D" wp14:editId="30395978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2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8F4D5F" id="Line 1101" o:spid="_x0000_s1026" style="position:absolute;z-index:25167462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GcGQIAACw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75648" behindDoc="1" locked="0" layoutInCell="1" allowOverlap="1" wp14:anchorId="232A2664" wp14:editId="230F7CFB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16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93F5B" w14:textId="77777777" w:rsidR="00946E5B" w:rsidRDefault="00946E5B" w:rsidP="00DF32E5">
    <w:pPr>
      <w:pStyle w:val="Header"/>
    </w:pPr>
  </w:p>
  <w:p w14:paraId="22605C61" w14:textId="77777777" w:rsidR="00946E5B" w:rsidRDefault="00946E5B" w:rsidP="00DF32E5">
    <w:pPr>
      <w:pStyle w:val="Header"/>
    </w:pPr>
  </w:p>
  <w:p w14:paraId="65C4B24E" w14:textId="77777777" w:rsidR="00946E5B" w:rsidRDefault="00946E5B" w:rsidP="00DF32E5">
    <w:pPr>
      <w:pStyle w:val="Header"/>
    </w:pPr>
  </w:p>
  <w:p w14:paraId="45F93599" w14:textId="77777777" w:rsidR="00946E5B" w:rsidRDefault="00946E5B" w:rsidP="00DF32E5">
    <w:pPr>
      <w:pStyle w:val="Header"/>
    </w:pPr>
  </w:p>
  <w:p w14:paraId="048A1191" w14:textId="77777777" w:rsidR="00946E5B" w:rsidRDefault="00946E5B" w:rsidP="00DF32E5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F5C55" w14:textId="77777777" w:rsidR="00946E5B" w:rsidRPr="00DF66E7" w:rsidRDefault="00946E5B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81792" behindDoc="0" locked="0" layoutInCell="1" allowOverlap="1" wp14:anchorId="54462E64" wp14:editId="236EA4E5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54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4B8DF7" id="Line 1101" o:spid="_x0000_s1026" style="position:absolute;z-index:25168179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82816" behindDoc="1" locked="0" layoutInCell="1" allowOverlap="1" wp14:anchorId="66B8B49D" wp14:editId="56F5D98E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159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12EC3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62CE2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D8E6BD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34D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720EF1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4ABF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16DA0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B89C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D4A60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15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0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8"/>
  </w:num>
  <w:num w:numId="4">
    <w:abstractNumId w:val="10"/>
  </w:num>
  <w:num w:numId="5">
    <w:abstractNumId w:val="16"/>
  </w:num>
  <w:num w:numId="6">
    <w:abstractNumId w:val="17"/>
  </w:num>
  <w:num w:numId="7">
    <w:abstractNumId w:val="19"/>
  </w:num>
  <w:num w:numId="8">
    <w:abstractNumId w:val="21"/>
  </w:num>
  <w:num w:numId="9">
    <w:abstractNumId w:val="23"/>
  </w:num>
  <w:num w:numId="10">
    <w:abstractNumId w:val="14"/>
  </w:num>
  <w:num w:numId="11">
    <w:abstractNumId w:val="11"/>
  </w:num>
  <w:num w:numId="12">
    <w:abstractNumId w:val="20"/>
  </w:num>
  <w:num w:numId="13">
    <w:abstractNumId w:val="22"/>
  </w:num>
  <w:num w:numId="14">
    <w:abstractNumId w:val="15"/>
  </w:num>
  <w:num w:numId="15">
    <w:abstractNumId w:val="13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hideSpellingErrors/>
  <w:activeWritingStyle w:appName="MSWord" w:lang="en-US" w:vendorID="64" w:dllVersion="0" w:nlCheck="1" w:checkStyle="0"/>
  <w:activeWritingStyle w:appName="MSWord" w:lang="en-IN" w:vendorID="64" w:dllVersion="0" w:nlCheck="1" w:checkStyle="1"/>
  <w:activeWritingStyle w:appName="MSWord" w:lang="en-US" w:vendorID="64" w:dllVersion="6" w:nlCheck="1" w:checkStyle="1"/>
  <w:proofState w:spelling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Heading1Char"/>
  <w:defaultTableStyle w:val="GridTable4-Accent1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1B"/>
    <w:rsid w:val="0000049C"/>
    <w:rsid w:val="0000056D"/>
    <w:rsid w:val="000005A9"/>
    <w:rsid w:val="00000836"/>
    <w:rsid w:val="00000AB8"/>
    <w:rsid w:val="00000B98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96F"/>
    <w:rsid w:val="00004E3D"/>
    <w:rsid w:val="00004ED8"/>
    <w:rsid w:val="000050CE"/>
    <w:rsid w:val="000052AB"/>
    <w:rsid w:val="00005455"/>
    <w:rsid w:val="00005E00"/>
    <w:rsid w:val="000060C5"/>
    <w:rsid w:val="000062BC"/>
    <w:rsid w:val="00006DDD"/>
    <w:rsid w:val="00006F3F"/>
    <w:rsid w:val="00007877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321B"/>
    <w:rsid w:val="000136DF"/>
    <w:rsid w:val="00013D2D"/>
    <w:rsid w:val="0001484A"/>
    <w:rsid w:val="00014BDE"/>
    <w:rsid w:val="000151FC"/>
    <w:rsid w:val="000156B5"/>
    <w:rsid w:val="000157E2"/>
    <w:rsid w:val="0001597E"/>
    <w:rsid w:val="00015AB9"/>
    <w:rsid w:val="000161A6"/>
    <w:rsid w:val="0001628A"/>
    <w:rsid w:val="000167F4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C50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FA"/>
    <w:rsid w:val="00052220"/>
    <w:rsid w:val="000528DE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A68"/>
    <w:rsid w:val="00056D3F"/>
    <w:rsid w:val="00056DC1"/>
    <w:rsid w:val="000570A0"/>
    <w:rsid w:val="0005720C"/>
    <w:rsid w:val="000573B0"/>
    <w:rsid w:val="000577B6"/>
    <w:rsid w:val="00057DF7"/>
    <w:rsid w:val="00057F50"/>
    <w:rsid w:val="000616FE"/>
    <w:rsid w:val="00061B6F"/>
    <w:rsid w:val="00061C16"/>
    <w:rsid w:val="0006212E"/>
    <w:rsid w:val="00062AD2"/>
    <w:rsid w:val="00062EBD"/>
    <w:rsid w:val="00063457"/>
    <w:rsid w:val="00063561"/>
    <w:rsid w:val="00063685"/>
    <w:rsid w:val="00063779"/>
    <w:rsid w:val="00063832"/>
    <w:rsid w:val="00064663"/>
    <w:rsid w:val="000646CF"/>
    <w:rsid w:val="000648C2"/>
    <w:rsid w:val="00064D37"/>
    <w:rsid w:val="00064DE7"/>
    <w:rsid w:val="00064FA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3D3"/>
    <w:rsid w:val="000715AB"/>
    <w:rsid w:val="0007261A"/>
    <w:rsid w:val="00072793"/>
    <w:rsid w:val="00072B9E"/>
    <w:rsid w:val="00072E92"/>
    <w:rsid w:val="000734CB"/>
    <w:rsid w:val="0007358A"/>
    <w:rsid w:val="000736C8"/>
    <w:rsid w:val="00073703"/>
    <w:rsid w:val="000743DF"/>
    <w:rsid w:val="000744D1"/>
    <w:rsid w:val="00074A3F"/>
    <w:rsid w:val="000754CE"/>
    <w:rsid w:val="000754E3"/>
    <w:rsid w:val="000755C8"/>
    <w:rsid w:val="0007564C"/>
    <w:rsid w:val="000758BF"/>
    <w:rsid w:val="0007619B"/>
    <w:rsid w:val="000766C4"/>
    <w:rsid w:val="00076AE7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91"/>
    <w:rsid w:val="000841A2"/>
    <w:rsid w:val="00085417"/>
    <w:rsid w:val="000855CF"/>
    <w:rsid w:val="00085C80"/>
    <w:rsid w:val="00085D28"/>
    <w:rsid w:val="00086767"/>
    <w:rsid w:val="000868A1"/>
    <w:rsid w:val="0008699E"/>
    <w:rsid w:val="00086CE8"/>
    <w:rsid w:val="00086D09"/>
    <w:rsid w:val="00086E89"/>
    <w:rsid w:val="0008700B"/>
    <w:rsid w:val="00087705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53A"/>
    <w:rsid w:val="000915E6"/>
    <w:rsid w:val="0009174E"/>
    <w:rsid w:val="000919B9"/>
    <w:rsid w:val="00091D13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4F8"/>
    <w:rsid w:val="00095988"/>
    <w:rsid w:val="0009602F"/>
    <w:rsid w:val="00096A71"/>
    <w:rsid w:val="00096B82"/>
    <w:rsid w:val="00096CB1"/>
    <w:rsid w:val="000970F7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F4"/>
    <w:rsid w:val="000A198D"/>
    <w:rsid w:val="000A19EF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5A3"/>
    <w:rsid w:val="000A7B12"/>
    <w:rsid w:val="000A7B1E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123"/>
    <w:rsid w:val="000C242C"/>
    <w:rsid w:val="000C25D3"/>
    <w:rsid w:val="000C2DE2"/>
    <w:rsid w:val="000C2E0D"/>
    <w:rsid w:val="000C318D"/>
    <w:rsid w:val="000C365B"/>
    <w:rsid w:val="000C3889"/>
    <w:rsid w:val="000C3939"/>
    <w:rsid w:val="000C42C8"/>
    <w:rsid w:val="000C486C"/>
    <w:rsid w:val="000C4B7E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2117"/>
    <w:rsid w:val="000D22E5"/>
    <w:rsid w:val="000D2748"/>
    <w:rsid w:val="000D27B4"/>
    <w:rsid w:val="000D2AF9"/>
    <w:rsid w:val="000D2C01"/>
    <w:rsid w:val="000D2D66"/>
    <w:rsid w:val="000D2F02"/>
    <w:rsid w:val="000D3558"/>
    <w:rsid w:val="000D3725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C09"/>
    <w:rsid w:val="000E2406"/>
    <w:rsid w:val="000E246E"/>
    <w:rsid w:val="000E283C"/>
    <w:rsid w:val="000E28E5"/>
    <w:rsid w:val="000E3441"/>
    <w:rsid w:val="000E35D5"/>
    <w:rsid w:val="000E360E"/>
    <w:rsid w:val="000E3C0B"/>
    <w:rsid w:val="000E4038"/>
    <w:rsid w:val="000E4833"/>
    <w:rsid w:val="000E4917"/>
    <w:rsid w:val="000E4A33"/>
    <w:rsid w:val="000E5133"/>
    <w:rsid w:val="000E5157"/>
    <w:rsid w:val="000E5F14"/>
    <w:rsid w:val="000E694E"/>
    <w:rsid w:val="000E6D46"/>
    <w:rsid w:val="000E74FF"/>
    <w:rsid w:val="000E7519"/>
    <w:rsid w:val="000F01F8"/>
    <w:rsid w:val="000F03B6"/>
    <w:rsid w:val="000F0406"/>
    <w:rsid w:val="000F17B1"/>
    <w:rsid w:val="000F1835"/>
    <w:rsid w:val="000F1B47"/>
    <w:rsid w:val="000F1F73"/>
    <w:rsid w:val="000F22E6"/>
    <w:rsid w:val="000F23A3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F11"/>
    <w:rsid w:val="000F54F4"/>
    <w:rsid w:val="000F598E"/>
    <w:rsid w:val="000F5B2E"/>
    <w:rsid w:val="000F5C19"/>
    <w:rsid w:val="000F5FD8"/>
    <w:rsid w:val="000F606A"/>
    <w:rsid w:val="000F62CA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77D"/>
    <w:rsid w:val="00101851"/>
    <w:rsid w:val="00101962"/>
    <w:rsid w:val="00101F05"/>
    <w:rsid w:val="00102130"/>
    <w:rsid w:val="0010217D"/>
    <w:rsid w:val="0010286D"/>
    <w:rsid w:val="00102A54"/>
    <w:rsid w:val="00103A22"/>
    <w:rsid w:val="00103BA1"/>
    <w:rsid w:val="001047F9"/>
    <w:rsid w:val="00104A13"/>
    <w:rsid w:val="00105128"/>
    <w:rsid w:val="0010514D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741"/>
    <w:rsid w:val="0011287F"/>
    <w:rsid w:val="00112B02"/>
    <w:rsid w:val="0011317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A58"/>
    <w:rsid w:val="00114BC3"/>
    <w:rsid w:val="00114D19"/>
    <w:rsid w:val="001155A0"/>
    <w:rsid w:val="00115BC7"/>
    <w:rsid w:val="00115C02"/>
    <w:rsid w:val="001162A0"/>
    <w:rsid w:val="001163F4"/>
    <w:rsid w:val="0011647A"/>
    <w:rsid w:val="0011671F"/>
    <w:rsid w:val="001168E2"/>
    <w:rsid w:val="001168F9"/>
    <w:rsid w:val="00116DC6"/>
    <w:rsid w:val="00117160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3B2C"/>
    <w:rsid w:val="00123C2A"/>
    <w:rsid w:val="00125876"/>
    <w:rsid w:val="00125C1C"/>
    <w:rsid w:val="00125DC6"/>
    <w:rsid w:val="00126169"/>
    <w:rsid w:val="00126592"/>
    <w:rsid w:val="00126692"/>
    <w:rsid w:val="001266A6"/>
    <w:rsid w:val="00126A37"/>
    <w:rsid w:val="001271C5"/>
    <w:rsid w:val="001271F1"/>
    <w:rsid w:val="0012768B"/>
    <w:rsid w:val="00127702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65C"/>
    <w:rsid w:val="00132F01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98F"/>
    <w:rsid w:val="00135F30"/>
    <w:rsid w:val="00136A6E"/>
    <w:rsid w:val="00136C3E"/>
    <w:rsid w:val="00136FF1"/>
    <w:rsid w:val="0013720A"/>
    <w:rsid w:val="001373F7"/>
    <w:rsid w:val="00137761"/>
    <w:rsid w:val="00137D38"/>
    <w:rsid w:val="00140755"/>
    <w:rsid w:val="00140C05"/>
    <w:rsid w:val="00141626"/>
    <w:rsid w:val="001416D6"/>
    <w:rsid w:val="00141722"/>
    <w:rsid w:val="00141B66"/>
    <w:rsid w:val="00141E39"/>
    <w:rsid w:val="00141FAA"/>
    <w:rsid w:val="00142449"/>
    <w:rsid w:val="00143C8C"/>
    <w:rsid w:val="00143EB4"/>
    <w:rsid w:val="00144CA9"/>
    <w:rsid w:val="00144E6A"/>
    <w:rsid w:val="00144EC9"/>
    <w:rsid w:val="00144F9D"/>
    <w:rsid w:val="001453BE"/>
    <w:rsid w:val="0014552E"/>
    <w:rsid w:val="00145724"/>
    <w:rsid w:val="00145B02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8E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9AE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688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3126"/>
    <w:rsid w:val="00173523"/>
    <w:rsid w:val="001741BC"/>
    <w:rsid w:val="00174571"/>
    <w:rsid w:val="00174D75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F42"/>
    <w:rsid w:val="001820B3"/>
    <w:rsid w:val="0018233D"/>
    <w:rsid w:val="001830E8"/>
    <w:rsid w:val="0018349F"/>
    <w:rsid w:val="0018393A"/>
    <w:rsid w:val="00183B35"/>
    <w:rsid w:val="001841B6"/>
    <w:rsid w:val="00184578"/>
    <w:rsid w:val="00184E0F"/>
    <w:rsid w:val="0018558A"/>
    <w:rsid w:val="001858D0"/>
    <w:rsid w:val="00185C35"/>
    <w:rsid w:val="00185EF7"/>
    <w:rsid w:val="00186031"/>
    <w:rsid w:val="0018618B"/>
    <w:rsid w:val="001867C5"/>
    <w:rsid w:val="00187153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A3"/>
    <w:rsid w:val="0019328B"/>
    <w:rsid w:val="001937DD"/>
    <w:rsid w:val="0019464F"/>
    <w:rsid w:val="001947F5"/>
    <w:rsid w:val="00194A9A"/>
    <w:rsid w:val="00194AD5"/>
    <w:rsid w:val="00194E0D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9C"/>
    <w:rsid w:val="001A11C1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4F3B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67B"/>
    <w:rsid w:val="001A7987"/>
    <w:rsid w:val="001A7AE2"/>
    <w:rsid w:val="001A7EE2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69"/>
    <w:rsid w:val="001B2789"/>
    <w:rsid w:val="001B2B5C"/>
    <w:rsid w:val="001B30AC"/>
    <w:rsid w:val="001B30D1"/>
    <w:rsid w:val="001B34C1"/>
    <w:rsid w:val="001B3662"/>
    <w:rsid w:val="001B3E9C"/>
    <w:rsid w:val="001B3FC4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52F"/>
    <w:rsid w:val="001C4ABC"/>
    <w:rsid w:val="001C51CC"/>
    <w:rsid w:val="001C52EE"/>
    <w:rsid w:val="001C5CEE"/>
    <w:rsid w:val="001C5FEA"/>
    <w:rsid w:val="001C605F"/>
    <w:rsid w:val="001C60D5"/>
    <w:rsid w:val="001C6895"/>
    <w:rsid w:val="001C7A0A"/>
    <w:rsid w:val="001D0514"/>
    <w:rsid w:val="001D0B97"/>
    <w:rsid w:val="001D0D99"/>
    <w:rsid w:val="001D12A1"/>
    <w:rsid w:val="001D185E"/>
    <w:rsid w:val="001D1A8A"/>
    <w:rsid w:val="001D1F57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BB"/>
    <w:rsid w:val="001D3CD6"/>
    <w:rsid w:val="001D42A5"/>
    <w:rsid w:val="001D461D"/>
    <w:rsid w:val="001D48FE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DB6"/>
    <w:rsid w:val="001E76AB"/>
    <w:rsid w:val="001E7758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1CA"/>
    <w:rsid w:val="001F323B"/>
    <w:rsid w:val="001F34BA"/>
    <w:rsid w:val="001F355C"/>
    <w:rsid w:val="001F363D"/>
    <w:rsid w:val="001F3864"/>
    <w:rsid w:val="001F3868"/>
    <w:rsid w:val="001F3F8E"/>
    <w:rsid w:val="001F41A8"/>
    <w:rsid w:val="001F4347"/>
    <w:rsid w:val="001F438A"/>
    <w:rsid w:val="001F49BE"/>
    <w:rsid w:val="001F4B4B"/>
    <w:rsid w:val="001F4FA1"/>
    <w:rsid w:val="001F596C"/>
    <w:rsid w:val="001F5DEF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19BC"/>
    <w:rsid w:val="00202342"/>
    <w:rsid w:val="0020248F"/>
    <w:rsid w:val="0020298E"/>
    <w:rsid w:val="00202B59"/>
    <w:rsid w:val="00203385"/>
    <w:rsid w:val="00203904"/>
    <w:rsid w:val="0020391A"/>
    <w:rsid w:val="0020397E"/>
    <w:rsid w:val="00203AE6"/>
    <w:rsid w:val="00203B51"/>
    <w:rsid w:val="00204673"/>
    <w:rsid w:val="00204711"/>
    <w:rsid w:val="00204908"/>
    <w:rsid w:val="00204C4D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AB9"/>
    <w:rsid w:val="00207B17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ED8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DF0"/>
    <w:rsid w:val="00235267"/>
    <w:rsid w:val="002352B3"/>
    <w:rsid w:val="002355ED"/>
    <w:rsid w:val="002356AC"/>
    <w:rsid w:val="002357FE"/>
    <w:rsid w:val="00235AA0"/>
    <w:rsid w:val="00236684"/>
    <w:rsid w:val="002367C9"/>
    <w:rsid w:val="00236B91"/>
    <w:rsid w:val="002370DD"/>
    <w:rsid w:val="00237230"/>
    <w:rsid w:val="00237655"/>
    <w:rsid w:val="00237B4E"/>
    <w:rsid w:val="00237E50"/>
    <w:rsid w:val="00240302"/>
    <w:rsid w:val="00240364"/>
    <w:rsid w:val="00240548"/>
    <w:rsid w:val="0024092A"/>
    <w:rsid w:val="0024099A"/>
    <w:rsid w:val="00240A28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239"/>
    <w:rsid w:val="002434F0"/>
    <w:rsid w:val="002439C7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BAB"/>
    <w:rsid w:val="00251464"/>
    <w:rsid w:val="00251551"/>
    <w:rsid w:val="00251866"/>
    <w:rsid w:val="002519A7"/>
    <w:rsid w:val="00251B04"/>
    <w:rsid w:val="00251E16"/>
    <w:rsid w:val="002522D6"/>
    <w:rsid w:val="00252584"/>
    <w:rsid w:val="002529C3"/>
    <w:rsid w:val="00252B5B"/>
    <w:rsid w:val="00252E1D"/>
    <w:rsid w:val="00253604"/>
    <w:rsid w:val="002536E8"/>
    <w:rsid w:val="00253B8A"/>
    <w:rsid w:val="002543B6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6778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FBA"/>
    <w:rsid w:val="002634DB"/>
    <w:rsid w:val="00263605"/>
    <w:rsid w:val="002637B0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6170"/>
    <w:rsid w:val="00266817"/>
    <w:rsid w:val="002670B0"/>
    <w:rsid w:val="00267964"/>
    <w:rsid w:val="00267AA0"/>
    <w:rsid w:val="00267ACE"/>
    <w:rsid w:val="00270167"/>
    <w:rsid w:val="002705ED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88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2DB"/>
    <w:rsid w:val="002855E7"/>
    <w:rsid w:val="002855E9"/>
    <w:rsid w:val="002858A2"/>
    <w:rsid w:val="002858CE"/>
    <w:rsid w:val="0028593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D7E"/>
    <w:rsid w:val="00290FA6"/>
    <w:rsid w:val="00291037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B9A"/>
    <w:rsid w:val="00293CF1"/>
    <w:rsid w:val="00294284"/>
    <w:rsid w:val="00294530"/>
    <w:rsid w:val="0029484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4D9"/>
    <w:rsid w:val="002A3A7D"/>
    <w:rsid w:val="002A3FDE"/>
    <w:rsid w:val="002A41D4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6FC"/>
    <w:rsid w:val="002B280D"/>
    <w:rsid w:val="002B29C5"/>
    <w:rsid w:val="002B2A15"/>
    <w:rsid w:val="002B2E21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BA7"/>
    <w:rsid w:val="002D3BF3"/>
    <w:rsid w:val="002D3E26"/>
    <w:rsid w:val="002D542A"/>
    <w:rsid w:val="002D5B00"/>
    <w:rsid w:val="002D62E7"/>
    <w:rsid w:val="002D68C9"/>
    <w:rsid w:val="002D6938"/>
    <w:rsid w:val="002D6942"/>
    <w:rsid w:val="002D6A42"/>
    <w:rsid w:val="002D6EEC"/>
    <w:rsid w:val="002D7644"/>
    <w:rsid w:val="002D792E"/>
    <w:rsid w:val="002D7F53"/>
    <w:rsid w:val="002E00B9"/>
    <w:rsid w:val="002E0105"/>
    <w:rsid w:val="002E0A54"/>
    <w:rsid w:val="002E0EA2"/>
    <w:rsid w:val="002E14E6"/>
    <w:rsid w:val="002E1560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A3"/>
    <w:rsid w:val="002E5E65"/>
    <w:rsid w:val="002E6C7A"/>
    <w:rsid w:val="002E71BE"/>
    <w:rsid w:val="002E7895"/>
    <w:rsid w:val="002E7F60"/>
    <w:rsid w:val="002F0271"/>
    <w:rsid w:val="002F0574"/>
    <w:rsid w:val="002F0717"/>
    <w:rsid w:val="002F08D2"/>
    <w:rsid w:val="002F11F7"/>
    <w:rsid w:val="002F1677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7427"/>
    <w:rsid w:val="00307C31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5B"/>
    <w:rsid w:val="00315DC7"/>
    <w:rsid w:val="00315F18"/>
    <w:rsid w:val="00316665"/>
    <w:rsid w:val="00316BCE"/>
    <w:rsid w:val="00316E41"/>
    <w:rsid w:val="00317101"/>
    <w:rsid w:val="003178B2"/>
    <w:rsid w:val="00317BB9"/>
    <w:rsid w:val="0032044E"/>
    <w:rsid w:val="003208C4"/>
    <w:rsid w:val="003208FB"/>
    <w:rsid w:val="00320A5C"/>
    <w:rsid w:val="00320EDC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0E9"/>
    <w:rsid w:val="003243CE"/>
    <w:rsid w:val="0032472A"/>
    <w:rsid w:val="0032491B"/>
    <w:rsid w:val="00324C90"/>
    <w:rsid w:val="00324DB8"/>
    <w:rsid w:val="00325B5B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B9F"/>
    <w:rsid w:val="003306AE"/>
    <w:rsid w:val="00330D8B"/>
    <w:rsid w:val="00330DA2"/>
    <w:rsid w:val="00331546"/>
    <w:rsid w:val="003317C4"/>
    <w:rsid w:val="00331AA1"/>
    <w:rsid w:val="00331E7E"/>
    <w:rsid w:val="003321CF"/>
    <w:rsid w:val="0033221C"/>
    <w:rsid w:val="00332262"/>
    <w:rsid w:val="00333026"/>
    <w:rsid w:val="003332AF"/>
    <w:rsid w:val="00333F30"/>
    <w:rsid w:val="003348FD"/>
    <w:rsid w:val="00334B88"/>
    <w:rsid w:val="003350AF"/>
    <w:rsid w:val="00335209"/>
    <w:rsid w:val="00336169"/>
    <w:rsid w:val="003363F8"/>
    <w:rsid w:val="00336997"/>
    <w:rsid w:val="003378C7"/>
    <w:rsid w:val="00337C61"/>
    <w:rsid w:val="00337D82"/>
    <w:rsid w:val="00337FC8"/>
    <w:rsid w:val="0034135F"/>
    <w:rsid w:val="00341530"/>
    <w:rsid w:val="00341BC6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2192"/>
    <w:rsid w:val="003537EB"/>
    <w:rsid w:val="00353867"/>
    <w:rsid w:val="0035393A"/>
    <w:rsid w:val="00354528"/>
    <w:rsid w:val="00354781"/>
    <w:rsid w:val="003548D9"/>
    <w:rsid w:val="00354E55"/>
    <w:rsid w:val="0035595A"/>
    <w:rsid w:val="00355BFC"/>
    <w:rsid w:val="00356170"/>
    <w:rsid w:val="0035623F"/>
    <w:rsid w:val="00356259"/>
    <w:rsid w:val="0035630B"/>
    <w:rsid w:val="00356318"/>
    <w:rsid w:val="00356894"/>
    <w:rsid w:val="00356EED"/>
    <w:rsid w:val="00357599"/>
    <w:rsid w:val="003575E1"/>
    <w:rsid w:val="0036035A"/>
    <w:rsid w:val="0036052D"/>
    <w:rsid w:val="003605F4"/>
    <w:rsid w:val="0036061C"/>
    <w:rsid w:val="00360822"/>
    <w:rsid w:val="00360DB2"/>
    <w:rsid w:val="003613A9"/>
    <w:rsid w:val="003617CC"/>
    <w:rsid w:val="00361C6C"/>
    <w:rsid w:val="0036278F"/>
    <w:rsid w:val="00362CAF"/>
    <w:rsid w:val="0036330C"/>
    <w:rsid w:val="003633CD"/>
    <w:rsid w:val="00363A38"/>
    <w:rsid w:val="00363C6A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3F47"/>
    <w:rsid w:val="003742E1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61CD"/>
    <w:rsid w:val="003763DC"/>
    <w:rsid w:val="00376408"/>
    <w:rsid w:val="0037678A"/>
    <w:rsid w:val="00376A4B"/>
    <w:rsid w:val="00376E8C"/>
    <w:rsid w:val="00376F4B"/>
    <w:rsid w:val="00377787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F4"/>
    <w:rsid w:val="00383208"/>
    <w:rsid w:val="0038352C"/>
    <w:rsid w:val="00383588"/>
    <w:rsid w:val="00383CA3"/>
    <w:rsid w:val="003848BB"/>
    <w:rsid w:val="00384CC1"/>
    <w:rsid w:val="00384D6D"/>
    <w:rsid w:val="0038538C"/>
    <w:rsid w:val="00385503"/>
    <w:rsid w:val="00385770"/>
    <w:rsid w:val="00385908"/>
    <w:rsid w:val="00385FC6"/>
    <w:rsid w:val="00386238"/>
    <w:rsid w:val="00390257"/>
    <w:rsid w:val="00390371"/>
    <w:rsid w:val="00390C62"/>
    <w:rsid w:val="00391801"/>
    <w:rsid w:val="00391F19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ACB"/>
    <w:rsid w:val="00397B15"/>
    <w:rsid w:val="003A0553"/>
    <w:rsid w:val="003A05F6"/>
    <w:rsid w:val="003A0653"/>
    <w:rsid w:val="003A0680"/>
    <w:rsid w:val="003A0C12"/>
    <w:rsid w:val="003A0F58"/>
    <w:rsid w:val="003A1258"/>
    <w:rsid w:val="003A14DD"/>
    <w:rsid w:val="003A1511"/>
    <w:rsid w:val="003A16B1"/>
    <w:rsid w:val="003A1895"/>
    <w:rsid w:val="003A1AB2"/>
    <w:rsid w:val="003A1C66"/>
    <w:rsid w:val="003A1CC4"/>
    <w:rsid w:val="003A1CFA"/>
    <w:rsid w:val="003A1F70"/>
    <w:rsid w:val="003A310E"/>
    <w:rsid w:val="003A3834"/>
    <w:rsid w:val="003A3880"/>
    <w:rsid w:val="003A4280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0E36"/>
    <w:rsid w:val="003B153F"/>
    <w:rsid w:val="003B1671"/>
    <w:rsid w:val="003B1781"/>
    <w:rsid w:val="003B1C67"/>
    <w:rsid w:val="003B1D47"/>
    <w:rsid w:val="003B1D95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D25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232C"/>
    <w:rsid w:val="003D248B"/>
    <w:rsid w:val="003D255A"/>
    <w:rsid w:val="003D258C"/>
    <w:rsid w:val="003D2A49"/>
    <w:rsid w:val="003D34BC"/>
    <w:rsid w:val="003D38A5"/>
    <w:rsid w:val="003D3BDE"/>
    <w:rsid w:val="003D3FAC"/>
    <w:rsid w:val="003D40B6"/>
    <w:rsid w:val="003D5808"/>
    <w:rsid w:val="003D5950"/>
    <w:rsid w:val="003D5A23"/>
    <w:rsid w:val="003D5A96"/>
    <w:rsid w:val="003D5D67"/>
    <w:rsid w:val="003D5F81"/>
    <w:rsid w:val="003D631A"/>
    <w:rsid w:val="003D6CF2"/>
    <w:rsid w:val="003D71B5"/>
    <w:rsid w:val="003D780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290"/>
    <w:rsid w:val="003F2654"/>
    <w:rsid w:val="003F2960"/>
    <w:rsid w:val="003F2B5A"/>
    <w:rsid w:val="003F3085"/>
    <w:rsid w:val="003F30D6"/>
    <w:rsid w:val="003F3E8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3F7C3A"/>
    <w:rsid w:val="0040005C"/>
    <w:rsid w:val="00400ADB"/>
    <w:rsid w:val="00400F09"/>
    <w:rsid w:val="004014E9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DC0"/>
    <w:rsid w:val="00403F39"/>
    <w:rsid w:val="00404092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103A5"/>
    <w:rsid w:val="004105F0"/>
    <w:rsid w:val="00410965"/>
    <w:rsid w:val="00410D30"/>
    <w:rsid w:val="00412553"/>
    <w:rsid w:val="00412649"/>
    <w:rsid w:val="00413ED6"/>
    <w:rsid w:val="00413F25"/>
    <w:rsid w:val="00414DD5"/>
    <w:rsid w:val="0041513E"/>
    <w:rsid w:val="004158A4"/>
    <w:rsid w:val="00415907"/>
    <w:rsid w:val="00415919"/>
    <w:rsid w:val="00415AF7"/>
    <w:rsid w:val="00415BBC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DD"/>
    <w:rsid w:val="00422043"/>
    <w:rsid w:val="00422058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E60"/>
    <w:rsid w:val="00430F08"/>
    <w:rsid w:val="00430F30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D59"/>
    <w:rsid w:val="00441F54"/>
    <w:rsid w:val="00442531"/>
    <w:rsid w:val="00442672"/>
    <w:rsid w:val="00443001"/>
    <w:rsid w:val="004430C3"/>
    <w:rsid w:val="004431C4"/>
    <w:rsid w:val="004433E6"/>
    <w:rsid w:val="0044393E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D7B"/>
    <w:rsid w:val="00450FCF"/>
    <w:rsid w:val="0045126B"/>
    <w:rsid w:val="004512F7"/>
    <w:rsid w:val="00451572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705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5F7E"/>
    <w:rsid w:val="0047615D"/>
    <w:rsid w:val="00476963"/>
    <w:rsid w:val="00476B6A"/>
    <w:rsid w:val="00476BAD"/>
    <w:rsid w:val="00476BDA"/>
    <w:rsid w:val="00477A0F"/>
    <w:rsid w:val="00477E82"/>
    <w:rsid w:val="004802BE"/>
    <w:rsid w:val="004802FA"/>
    <w:rsid w:val="00480969"/>
    <w:rsid w:val="00480EE4"/>
    <w:rsid w:val="00481214"/>
    <w:rsid w:val="00481DF5"/>
    <w:rsid w:val="004821C7"/>
    <w:rsid w:val="004822AC"/>
    <w:rsid w:val="004824F2"/>
    <w:rsid w:val="00482B04"/>
    <w:rsid w:val="00482E5F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9D4"/>
    <w:rsid w:val="00491B87"/>
    <w:rsid w:val="004922CA"/>
    <w:rsid w:val="0049294D"/>
    <w:rsid w:val="00492A26"/>
    <w:rsid w:val="00492C9C"/>
    <w:rsid w:val="00492D5D"/>
    <w:rsid w:val="004935A9"/>
    <w:rsid w:val="00494164"/>
    <w:rsid w:val="00494AA2"/>
    <w:rsid w:val="00494CFB"/>
    <w:rsid w:val="00494FF0"/>
    <w:rsid w:val="00495432"/>
    <w:rsid w:val="0049607B"/>
    <w:rsid w:val="00496555"/>
    <w:rsid w:val="0049676E"/>
    <w:rsid w:val="004974A1"/>
    <w:rsid w:val="004977C1"/>
    <w:rsid w:val="00497D47"/>
    <w:rsid w:val="00497D71"/>
    <w:rsid w:val="00497E5D"/>
    <w:rsid w:val="004A0822"/>
    <w:rsid w:val="004A0A0E"/>
    <w:rsid w:val="004A0C15"/>
    <w:rsid w:val="004A113D"/>
    <w:rsid w:val="004A1371"/>
    <w:rsid w:val="004A14E0"/>
    <w:rsid w:val="004A1695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E8"/>
    <w:rsid w:val="004A7A3F"/>
    <w:rsid w:val="004A7D08"/>
    <w:rsid w:val="004A7D30"/>
    <w:rsid w:val="004A7F81"/>
    <w:rsid w:val="004B009F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1C4"/>
    <w:rsid w:val="004C074B"/>
    <w:rsid w:val="004C0F82"/>
    <w:rsid w:val="004C157C"/>
    <w:rsid w:val="004C1795"/>
    <w:rsid w:val="004C207E"/>
    <w:rsid w:val="004C227E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69D"/>
    <w:rsid w:val="004D179B"/>
    <w:rsid w:val="004D1920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0FD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21C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552"/>
    <w:rsid w:val="004E76A9"/>
    <w:rsid w:val="004E7739"/>
    <w:rsid w:val="004E7B54"/>
    <w:rsid w:val="004E7BE1"/>
    <w:rsid w:val="004E7F7E"/>
    <w:rsid w:val="004F00C2"/>
    <w:rsid w:val="004F010B"/>
    <w:rsid w:val="004F0DE0"/>
    <w:rsid w:val="004F1101"/>
    <w:rsid w:val="004F13D9"/>
    <w:rsid w:val="004F1407"/>
    <w:rsid w:val="004F14CC"/>
    <w:rsid w:val="004F14F2"/>
    <w:rsid w:val="004F19DE"/>
    <w:rsid w:val="004F1D0E"/>
    <w:rsid w:val="004F1E32"/>
    <w:rsid w:val="004F283C"/>
    <w:rsid w:val="004F28C9"/>
    <w:rsid w:val="004F292F"/>
    <w:rsid w:val="004F2E21"/>
    <w:rsid w:val="004F42B6"/>
    <w:rsid w:val="004F433B"/>
    <w:rsid w:val="004F43F1"/>
    <w:rsid w:val="004F48DC"/>
    <w:rsid w:val="004F4B09"/>
    <w:rsid w:val="004F5579"/>
    <w:rsid w:val="004F5F4D"/>
    <w:rsid w:val="004F60B2"/>
    <w:rsid w:val="004F6214"/>
    <w:rsid w:val="004F65C1"/>
    <w:rsid w:val="004F6A4B"/>
    <w:rsid w:val="004F6C0F"/>
    <w:rsid w:val="004F70FC"/>
    <w:rsid w:val="004F7220"/>
    <w:rsid w:val="004F754A"/>
    <w:rsid w:val="004F75BE"/>
    <w:rsid w:val="004F7782"/>
    <w:rsid w:val="004F7A12"/>
    <w:rsid w:val="00500311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92A"/>
    <w:rsid w:val="00505A4F"/>
    <w:rsid w:val="00505B47"/>
    <w:rsid w:val="00506043"/>
    <w:rsid w:val="005064FB"/>
    <w:rsid w:val="00507339"/>
    <w:rsid w:val="005107F5"/>
    <w:rsid w:val="00510D33"/>
    <w:rsid w:val="00510D4B"/>
    <w:rsid w:val="00511660"/>
    <w:rsid w:val="00511DF9"/>
    <w:rsid w:val="00512178"/>
    <w:rsid w:val="0051235D"/>
    <w:rsid w:val="0051327D"/>
    <w:rsid w:val="00513332"/>
    <w:rsid w:val="00513362"/>
    <w:rsid w:val="005133ED"/>
    <w:rsid w:val="0051340A"/>
    <w:rsid w:val="005134A4"/>
    <w:rsid w:val="00513778"/>
    <w:rsid w:val="005139C0"/>
    <w:rsid w:val="00513C9C"/>
    <w:rsid w:val="00514163"/>
    <w:rsid w:val="00514588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4CB"/>
    <w:rsid w:val="0052075C"/>
    <w:rsid w:val="00520A89"/>
    <w:rsid w:val="00520A98"/>
    <w:rsid w:val="00520B3B"/>
    <w:rsid w:val="005210EF"/>
    <w:rsid w:val="00521115"/>
    <w:rsid w:val="0052156C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824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6832"/>
    <w:rsid w:val="00526A93"/>
    <w:rsid w:val="00527588"/>
    <w:rsid w:val="005278A0"/>
    <w:rsid w:val="005279C0"/>
    <w:rsid w:val="0053031C"/>
    <w:rsid w:val="0053068B"/>
    <w:rsid w:val="00530B54"/>
    <w:rsid w:val="005322A7"/>
    <w:rsid w:val="005328DA"/>
    <w:rsid w:val="00532FD0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509"/>
    <w:rsid w:val="00536F34"/>
    <w:rsid w:val="00537385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507F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581"/>
    <w:rsid w:val="00551667"/>
    <w:rsid w:val="00551FF9"/>
    <w:rsid w:val="005522DA"/>
    <w:rsid w:val="005529F8"/>
    <w:rsid w:val="00552FAC"/>
    <w:rsid w:val="0055363D"/>
    <w:rsid w:val="00553660"/>
    <w:rsid w:val="00553DD9"/>
    <w:rsid w:val="00553FAA"/>
    <w:rsid w:val="00553FFB"/>
    <w:rsid w:val="005545A3"/>
    <w:rsid w:val="00554A75"/>
    <w:rsid w:val="00554B53"/>
    <w:rsid w:val="00554CF8"/>
    <w:rsid w:val="005551D0"/>
    <w:rsid w:val="00555FC3"/>
    <w:rsid w:val="00556339"/>
    <w:rsid w:val="005565A6"/>
    <w:rsid w:val="00556B3C"/>
    <w:rsid w:val="00556E11"/>
    <w:rsid w:val="00557A7D"/>
    <w:rsid w:val="00557C22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1D9"/>
    <w:rsid w:val="00563364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1E"/>
    <w:rsid w:val="00582146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1D1"/>
    <w:rsid w:val="005933C4"/>
    <w:rsid w:val="005934D6"/>
    <w:rsid w:val="00593503"/>
    <w:rsid w:val="00593D60"/>
    <w:rsid w:val="00594379"/>
    <w:rsid w:val="00594441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5D7"/>
    <w:rsid w:val="005976F8"/>
    <w:rsid w:val="00597819"/>
    <w:rsid w:val="005978AD"/>
    <w:rsid w:val="00597AB0"/>
    <w:rsid w:val="005A0579"/>
    <w:rsid w:val="005A0C1E"/>
    <w:rsid w:val="005A0D92"/>
    <w:rsid w:val="005A1171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85C"/>
    <w:rsid w:val="005A7BBC"/>
    <w:rsid w:val="005B043F"/>
    <w:rsid w:val="005B04BB"/>
    <w:rsid w:val="005B0742"/>
    <w:rsid w:val="005B0842"/>
    <w:rsid w:val="005B13AA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213B"/>
    <w:rsid w:val="005C3001"/>
    <w:rsid w:val="005C32FA"/>
    <w:rsid w:val="005C3476"/>
    <w:rsid w:val="005C38E9"/>
    <w:rsid w:val="005C398C"/>
    <w:rsid w:val="005C39B5"/>
    <w:rsid w:val="005C3AC5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764"/>
    <w:rsid w:val="005D0783"/>
    <w:rsid w:val="005D0A29"/>
    <w:rsid w:val="005D0A81"/>
    <w:rsid w:val="005D0E50"/>
    <w:rsid w:val="005D1267"/>
    <w:rsid w:val="005D12BE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5AE9"/>
    <w:rsid w:val="005D7165"/>
    <w:rsid w:val="005D7572"/>
    <w:rsid w:val="005D7614"/>
    <w:rsid w:val="005D7C38"/>
    <w:rsid w:val="005E03B2"/>
    <w:rsid w:val="005E0611"/>
    <w:rsid w:val="005E0CEC"/>
    <w:rsid w:val="005E0E82"/>
    <w:rsid w:val="005E1198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B3A"/>
    <w:rsid w:val="005E6CEF"/>
    <w:rsid w:val="005E6F10"/>
    <w:rsid w:val="005E703F"/>
    <w:rsid w:val="005E70FE"/>
    <w:rsid w:val="005F0C7D"/>
    <w:rsid w:val="005F0D82"/>
    <w:rsid w:val="005F0E01"/>
    <w:rsid w:val="005F144B"/>
    <w:rsid w:val="005F15C7"/>
    <w:rsid w:val="005F15D1"/>
    <w:rsid w:val="005F1952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99B"/>
    <w:rsid w:val="00631B74"/>
    <w:rsid w:val="0063229E"/>
    <w:rsid w:val="00632A09"/>
    <w:rsid w:val="00632ACC"/>
    <w:rsid w:val="00632B5C"/>
    <w:rsid w:val="00632D54"/>
    <w:rsid w:val="006335D2"/>
    <w:rsid w:val="00633B7A"/>
    <w:rsid w:val="00633C97"/>
    <w:rsid w:val="00633DBC"/>
    <w:rsid w:val="00633DD8"/>
    <w:rsid w:val="0063429D"/>
    <w:rsid w:val="00634367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4006F"/>
    <w:rsid w:val="006407F1"/>
    <w:rsid w:val="00640CDE"/>
    <w:rsid w:val="00640FF8"/>
    <w:rsid w:val="006413C7"/>
    <w:rsid w:val="00641475"/>
    <w:rsid w:val="00641673"/>
    <w:rsid w:val="00641A43"/>
    <w:rsid w:val="00641D13"/>
    <w:rsid w:val="006421DF"/>
    <w:rsid w:val="00642DAE"/>
    <w:rsid w:val="00642EFE"/>
    <w:rsid w:val="00642F45"/>
    <w:rsid w:val="00643231"/>
    <w:rsid w:val="00643291"/>
    <w:rsid w:val="00643295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6E9E"/>
    <w:rsid w:val="00647426"/>
    <w:rsid w:val="00647572"/>
    <w:rsid w:val="00647612"/>
    <w:rsid w:val="00647FD8"/>
    <w:rsid w:val="00650011"/>
    <w:rsid w:val="0065036E"/>
    <w:rsid w:val="00651253"/>
    <w:rsid w:val="006512E6"/>
    <w:rsid w:val="006514D2"/>
    <w:rsid w:val="00651816"/>
    <w:rsid w:val="006518BC"/>
    <w:rsid w:val="00651C27"/>
    <w:rsid w:val="00651E86"/>
    <w:rsid w:val="00651EE5"/>
    <w:rsid w:val="00652522"/>
    <w:rsid w:val="0065261B"/>
    <w:rsid w:val="00652D83"/>
    <w:rsid w:val="00652DF3"/>
    <w:rsid w:val="00652FAC"/>
    <w:rsid w:val="0065319F"/>
    <w:rsid w:val="00653489"/>
    <w:rsid w:val="006536AF"/>
    <w:rsid w:val="006537E7"/>
    <w:rsid w:val="00653C4E"/>
    <w:rsid w:val="006541CD"/>
    <w:rsid w:val="00654625"/>
    <w:rsid w:val="006548E2"/>
    <w:rsid w:val="00654C7F"/>
    <w:rsid w:val="00654E74"/>
    <w:rsid w:val="00654EBF"/>
    <w:rsid w:val="006554EE"/>
    <w:rsid w:val="00655A5D"/>
    <w:rsid w:val="00655B51"/>
    <w:rsid w:val="00655DF1"/>
    <w:rsid w:val="00655E93"/>
    <w:rsid w:val="0065682D"/>
    <w:rsid w:val="00656B7A"/>
    <w:rsid w:val="00657283"/>
    <w:rsid w:val="0065733C"/>
    <w:rsid w:val="00657AD4"/>
    <w:rsid w:val="00657F62"/>
    <w:rsid w:val="0066001F"/>
    <w:rsid w:val="006606E8"/>
    <w:rsid w:val="00660CF5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EAF"/>
    <w:rsid w:val="00664F07"/>
    <w:rsid w:val="006651B9"/>
    <w:rsid w:val="00665410"/>
    <w:rsid w:val="0066548F"/>
    <w:rsid w:val="00665721"/>
    <w:rsid w:val="00665AA2"/>
    <w:rsid w:val="00665DB4"/>
    <w:rsid w:val="0066675E"/>
    <w:rsid w:val="00666A8A"/>
    <w:rsid w:val="006671AA"/>
    <w:rsid w:val="006672B6"/>
    <w:rsid w:val="006676ED"/>
    <w:rsid w:val="00667A4B"/>
    <w:rsid w:val="00670049"/>
    <w:rsid w:val="0067017E"/>
    <w:rsid w:val="00670536"/>
    <w:rsid w:val="00670594"/>
    <w:rsid w:val="006706EE"/>
    <w:rsid w:val="00670B28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9C2"/>
    <w:rsid w:val="00674C9C"/>
    <w:rsid w:val="0067537D"/>
    <w:rsid w:val="006755C5"/>
    <w:rsid w:val="006757EA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F6"/>
    <w:rsid w:val="00682BA8"/>
    <w:rsid w:val="006839FF"/>
    <w:rsid w:val="00683ED8"/>
    <w:rsid w:val="0068424F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DCE"/>
    <w:rsid w:val="00690E28"/>
    <w:rsid w:val="00691327"/>
    <w:rsid w:val="00691341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51F8"/>
    <w:rsid w:val="00695557"/>
    <w:rsid w:val="006955B8"/>
    <w:rsid w:val="006960AE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3EA"/>
    <w:rsid w:val="006A3BE4"/>
    <w:rsid w:val="006A3F5A"/>
    <w:rsid w:val="006A41D3"/>
    <w:rsid w:val="006A4520"/>
    <w:rsid w:val="006A4544"/>
    <w:rsid w:val="006A4967"/>
    <w:rsid w:val="006A4BC0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E00"/>
    <w:rsid w:val="006B3194"/>
    <w:rsid w:val="006B3808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C2"/>
    <w:rsid w:val="006C2CFA"/>
    <w:rsid w:val="006C2D78"/>
    <w:rsid w:val="006C2E53"/>
    <w:rsid w:val="006C3428"/>
    <w:rsid w:val="006C37B0"/>
    <w:rsid w:val="006C3AA4"/>
    <w:rsid w:val="006C3E6B"/>
    <w:rsid w:val="006C3FB5"/>
    <w:rsid w:val="006C4E91"/>
    <w:rsid w:val="006C5467"/>
    <w:rsid w:val="006C5476"/>
    <w:rsid w:val="006C6711"/>
    <w:rsid w:val="006C6828"/>
    <w:rsid w:val="006C6AB9"/>
    <w:rsid w:val="006C6B87"/>
    <w:rsid w:val="006C6B96"/>
    <w:rsid w:val="006C7818"/>
    <w:rsid w:val="006C78F9"/>
    <w:rsid w:val="006C7F60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884"/>
    <w:rsid w:val="006E5BD3"/>
    <w:rsid w:val="006E62E4"/>
    <w:rsid w:val="006E677A"/>
    <w:rsid w:val="006E678E"/>
    <w:rsid w:val="006E709F"/>
    <w:rsid w:val="006E7395"/>
    <w:rsid w:val="006E7645"/>
    <w:rsid w:val="006E77AD"/>
    <w:rsid w:val="006E7809"/>
    <w:rsid w:val="006E7A3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3924"/>
    <w:rsid w:val="006F3DBC"/>
    <w:rsid w:val="006F3DBE"/>
    <w:rsid w:val="006F4280"/>
    <w:rsid w:val="006F4996"/>
    <w:rsid w:val="006F4A63"/>
    <w:rsid w:val="006F4A8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8A0"/>
    <w:rsid w:val="006F7A79"/>
    <w:rsid w:val="006F7B22"/>
    <w:rsid w:val="007002D9"/>
    <w:rsid w:val="0070040E"/>
    <w:rsid w:val="00700EB0"/>
    <w:rsid w:val="00701594"/>
    <w:rsid w:val="00701633"/>
    <w:rsid w:val="00701D1A"/>
    <w:rsid w:val="007022F8"/>
    <w:rsid w:val="00702AD8"/>
    <w:rsid w:val="00702CE0"/>
    <w:rsid w:val="00702EB6"/>
    <w:rsid w:val="0070313F"/>
    <w:rsid w:val="007039C8"/>
    <w:rsid w:val="00703CB2"/>
    <w:rsid w:val="00704862"/>
    <w:rsid w:val="007052F8"/>
    <w:rsid w:val="0070530E"/>
    <w:rsid w:val="007055BC"/>
    <w:rsid w:val="00705737"/>
    <w:rsid w:val="00705A83"/>
    <w:rsid w:val="00705BE2"/>
    <w:rsid w:val="007062C1"/>
    <w:rsid w:val="00706643"/>
    <w:rsid w:val="007067D4"/>
    <w:rsid w:val="00707046"/>
    <w:rsid w:val="0070708C"/>
    <w:rsid w:val="007079C4"/>
    <w:rsid w:val="00707B8A"/>
    <w:rsid w:val="00707C29"/>
    <w:rsid w:val="00710163"/>
    <w:rsid w:val="00710E14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5FAB"/>
    <w:rsid w:val="00716005"/>
    <w:rsid w:val="00716463"/>
    <w:rsid w:val="00717202"/>
    <w:rsid w:val="00717214"/>
    <w:rsid w:val="0071761A"/>
    <w:rsid w:val="00720E25"/>
    <w:rsid w:val="007218A5"/>
    <w:rsid w:val="00721BF1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0DB"/>
    <w:rsid w:val="007253A7"/>
    <w:rsid w:val="007258F7"/>
    <w:rsid w:val="00725D96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1A2"/>
    <w:rsid w:val="007312F5"/>
    <w:rsid w:val="00731940"/>
    <w:rsid w:val="00732402"/>
    <w:rsid w:val="00732440"/>
    <w:rsid w:val="00732D1B"/>
    <w:rsid w:val="00732F0B"/>
    <w:rsid w:val="00732FC8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5C3"/>
    <w:rsid w:val="0073773A"/>
    <w:rsid w:val="00737ED5"/>
    <w:rsid w:val="00740379"/>
    <w:rsid w:val="007403B4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F50"/>
    <w:rsid w:val="00741FA4"/>
    <w:rsid w:val="007422DD"/>
    <w:rsid w:val="0074292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2C3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23A"/>
    <w:rsid w:val="007524F8"/>
    <w:rsid w:val="007525B8"/>
    <w:rsid w:val="007526E3"/>
    <w:rsid w:val="00752715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A08"/>
    <w:rsid w:val="00756E6F"/>
    <w:rsid w:val="00757126"/>
    <w:rsid w:val="007576EB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0A5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D79"/>
    <w:rsid w:val="00771DBB"/>
    <w:rsid w:val="00772315"/>
    <w:rsid w:val="007726AB"/>
    <w:rsid w:val="00772C4B"/>
    <w:rsid w:val="00772E68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FD8"/>
    <w:rsid w:val="0077661D"/>
    <w:rsid w:val="00776D01"/>
    <w:rsid w:val="00777F45"/>
    <w:rsid w:val="007806F1"/>
    <w:rsid w:val="00780C66"/>
    <w:rsid w:val="00780DCD"/>
    <w:rsid w:val="00781512"/>
    <w:rsid w:val="0078209C"/>
    <w:rsid w:val="0078257D"/>
    <w:rsid w:val="00782C65"/>
    <w:rsid w:val="00782F3F"/>
    <w:rsid w:val="00783521"/>
    <w:rsid w:val="00783E4E"/>
    <w:rsid w:val="00783F02"/>
    <w:rsid w:val="00784244"/>
    <w:rsid w:val="007845D7"/>
    <w:rsid w:val="00784A6A"/>
    <w:rsid w:val="00785116"/>
    <w:rsid w:val="00785412"/>
    <w:rsid w:val="00785A8E"/>
    <w:rsid w:val="00785B64"/>
    <w:rsid w:val="00785F3F"/>
    <w:rsid w:val="007860B0"/>
    <w:rsid w:val="00786121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5524"/>
    <w:rsid w:val="00795D20"/>
    <w:rsid w:val="007963BC"/>
    <w:rsid w:val="00796A09"/>
    <w:rsid w:val="00796BC7"/>
    <w:rsid w:val="00796F80"/>
    <w:rsid w:val="007975B5"/>
    <w:rsid w:val="007A0372"/>
    <w:rsid w:val="007A0919"/>
    <w:rsid w:val="007A0A6E"/>
    <w:rsid w:val="007A140A"/>
    <w:rsid w:val="007A14B3"/>
    <w:rsid w:val="007A1800"/>
    <w:rsid w:val="007A186F"/>
    <w:rsid w:val="007A209B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A78"/>
    <w:rsid w:val="007A6F82"/>
    <w:rsid w:val="007A7587"/>
    <w:rsid w:val="007B0118"/>
    <w:rsid w:val="007B0347"/>
    <w:rsid w:val="007B0366"/>
    <w:rsid w:val="007B0CC2"/>
    <w:rsid w:val="007B0F3B"/>
    <w:rsid w:val="007B153C"/>
    <w:rsid w:val="007B1602"/>
    <w:rsid w:val="007B1F53"/>
    <w:rsid w:val="007B2711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6A0F"/>
    <w:rsid w:val="007B756B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1BD4"/>
    <w:rsid w:val="007C2687"/>
    <w:rsid w:val="007C2FE9"/>
    <w:rsid w:val="007C3B86"/>
    <w:rsid w:val="007C3B99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C2C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A8D"/>
    <w:rsid w:val="007D3DAA"/>
    <w:rsid w:val="007D4712"/>
    <w:rsid w:val="007D49C3"/>
    <w:rsid w:val="007D4EBD"/>
    <w:rsid w:val="007D52E4"/>
    <w:rsid w:val="007D5657"/>
    <w:rsid w:val="007D6194"/>
    <w:rsid w:val="007D6780"/>
    <w:rsid w:val="007D69C1"/>
    <w:rsid w:val="007D6CBC"/>
    <w:rsid w:val="007D796C"/>
    <w:rsid w:val="007D79FD"/>
    <w:rsid w:val="007D7A43"/>
    <w:rsid w:val="007E0091"/>
    <w:rsid w:val="007E047F"/>
    <w:rsid w:val="007E049B"/>
    <w:rsid w:val="007E055A"/>
    <w:rsid w:val="007E0CF5"/>
    <w:rsid w:val="007E0EB2"/>
    <w:rsid w:val="007E12B5"/>
    <w:rsid w:val="007E15C5"/>
    <w:rsid w:val="007E1797"/>
    <w:rsid w:val="007E1885"/>
    <w:rsid w:val="007E1982"/>
    <w:rsid w:val="007E22B0"/>
    <w:rsid w:val="007E318C"/>
    <w:rsid w:val="007E3729"/>
    <w:rsid w:val="007E3841"/>
    <w:rsid w:val="007E3FB7"/>
    <w:rsid w:val="007E47A2"/>
    <w:rsid w:val="007E4A9E"/>
    <w:rsid w:val="007E5113"/>
    <w:rsid w:val="007E52E9"/>
    <w:rsid w:val="007E59C2"/>
    <w:rsid w:val="007E61D9"/>
    <w:rsid w:val="007E6308"/>
    <w:rsid w:val="007E6702"/>
    <w:rsid w:val="007E6C36"/>
    <w:rsid w:val="007E6FFD"/>
    <w:rsid w:val="007E717B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E45"/>
    <w:rsid w:val="007F262F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81B"/>
    <w:rsid w:val="00814D0C"/>
    <w:rsid w:val="00814D87"/>
    <w:rsid w:val="00815035"/>
    <w:rsid w:val="008150B0"/>
    <w:rsid w:val="00815D19"/>
    <w:rsid w:val="00816390"/>
    <w:rsid w:val="00816998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D05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A4"/>
    <w:rsid w:val="008363D7"/>
    <w:rsid w:val="008365A7"/>
    <w:rsid w:val="008366EA"/>
    <w:rsid w:val="00836816"/>
    <w:rsid w:val="008369FB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9F"/>
    <w:rsid w:val="00847CF7"/>
    <w:rsid w:val="00850875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106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2FB"/>
    <w:rsid w:val="00872370"/>
    <w:rsid w:val="008725C8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E60"/>
    <w:rsid w:val="00890FF5"/>
    <w:rsid w:val="008911AF"/>
    <w:rsid w:val="00891420"/>
    <w:rsid w:val="00891A2B"/>
    <w:rsid w:val="008928C1"/>
    <w:rsid w:val="00892AFE"/>
    <w:rsid w:val="00892BA3"/>
    <w:rsid w:val="00892C3E"/>
    <w:rsid w:val="00892CB3"/>
    <w:rsid w:val="00893186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32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DD"/>
    <w:rsid w:val="008B2051"/>
    <w:rsid w:val="008B2271"/>
    <w:rsid w:val="008B2396"/>
    <w:rsid w:val="008B23F2"/>
    <w:rsid w:val="008B24C6"/>
    <w:rsid w:val="008B343C"/>
    <w:rsid w:val="008B3887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28"/>
    <w:rsid w:val="008D2E4A"/>
    <w:rsid w:val="008D3BCF"/>
    <w:rsid w:val="008D3F72"/>
    <w:rsid w:val="008D44AC"/>
    <w:rsid w:val="008D45F0"/>
    <w:rsid w:val="008D4889"/>
    <w:rsid w:val="008D4AC4"/>
    <w:rsid w:val="008D4D77"/>
    <w:rsid w:val="008D4E78"/>
    <w:rsid w:val="008D53F7"/>
    <w:rsid w:val="008D5CB1"/>
    <w:rsid w:val="008D5D9A"/>
    <w:rsid w:val="008D5DED"/>
    <w:rsid w:val="008D6331"/>
    <w:rsid w:val="008D6550"/>
    <w:rsid w:val="008D6D24"/>
    <w:rsid w:val="008D7395"/>
    <w:rsid w:val="008D73CF"/>
    <w:rsid w:val="008D7FE8"/>
    <w:rsid w:val="008E00D6"/>
    <w:rsid w:val="008E0920"/>
    <w:rsid w:val="008E0CCA"/>
    <w:rsid w:val="008E0F2A"/>
    <w:rsid w:val="008E10CD"/>
    <w:rsid w:val="008E1488"/>
    <w:rsid w:val="008E27F6"/>
    <w:rsid w:val="008E28B4"/>
    <w:rsid w:val="008E2A0A"/>
    <w:rsid w:val="008E31F9"/>
    <w:rsid w:val="008E391A"/>
    <w:rsid w:val="008E3E0F"/>
    <w:rsid w:val="008E4B91"/>
    <w:rsid w:val="008E4E6C"/>
    <w:rsid w:val="008E5BF0"/>
    <w:rsid w:val="008E5E08"/>
    <w:rsid w:val="008E6473"/>
    <w:rsid w:val="008E652D"/>
    <w:rsid w:val="008E65BA"/>
    <w:rsid w:val="008E6B71"/>
    <w:rsid w:val="008E6F17"/>
    <w:rsid w:val="008E7019"/>
    <w:rsid w:val="008E7AAB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A46"/>
    <w:rsid w:val="008F5BEB"/>
    <w:rsid w:val="008F62E6"/>
    <w:rsid w:val="008F6414"/>
    <w:rsid w:val="008F642B"/>
    <w:rsid w:val="008F642C"/>
    <w:rsid w:val="008F6876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247C"/>
    <w:rsid w:val="00902490"/>
    <w:rsid w:val="00903D90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E26"/>
    <w:rsid w:val="00905F17"/>
    <w:rsid w:val="00905FFF"/>
    <w:rsid w:val="0090696F"/>
    <w:rsid w:val="00906982"/>
    <w:rsid w:val="009072B5"/>
    <w:rsid w:val="009072D1"/>
    <w:rsid w:val="00910187"/>
    <w:rsid w:val="0091047F"/>
    <w:rsid w:val="00910F89"/>
    <w:rsid w:val="00911548"/>
    <w:rsid w:val="009115F7"/>
    <w:rsid w:val="009115F9"/>
    <w:rsid w:val="009119C6"/>
    <w:rsid w:val="00911B94"/>
    <w:rsid w:val="00911DF3"/>
    <w:rsid w:val="00912495"/>
    <w:rsid w:val="00912B07"/>
    <w:rsid w:val="00912D3B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858"/>
    <w:rsid w:val="009209D9"/>
    <w:rsid w:val="00920CA6"/>
    <w:rsid w:val="00920F0E"/>
    <w:rsid w:val="00921474"/>
    <w:rsid w:val="009215EF"/>
    <w:rsid w:val="00921891"/>
    <w:rsid w:val="00921A03"/>
    <w:rsid w:val="009221C2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40189"/>
    <w:rsid w:val="00940371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5E8"/>
    <w:rsid w:val="0094374B"/>
    <w:rsid w:val="00943996"/>
    <w:rsid w:val="00944254"/>
    <w:rsid w:val="00944504"/>
    <w:rsid w:val="009445A9"/>
    <w:rsid w:val="00944902"/>
    <w:rsid w:val="00944DB6"/>
    <w:rsid w:val="00944EB5"/>
    <w:rsid w:val="00944F68"/>
    <w:rsid w:val="0094515B"/>
    <w:rsid w:val="00945264"/>
    <w:rsid w:val="00945786"/>
    <w:rsid w:val="009459AA"/>
    <w:rsid w:val="0094641A"/>
    <w:rsid w:val="0094648C"/>
    <w:rsid w:val="00946E5B"/>
    <w:rsid w:val="00946F19"/>
    <w:rsid w:val="00946F7F"/>
    <w:rsid w:val="009473DA"/>
    <w:rsid w:val="009478A0"/>
    <w:rsid w:val="009479E2"/>
    <w:rsid w:val="00947A0D"/>
    <w:rsid w:val="00947D92"/>
    <w:rsid w:val="00947F50"/>
    <w:rsid w:val="0095025D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5479"/>
    <w:rsid w:val="00955851"/>
    <w:rsid w:val="00955BB6"/>
    <w:rsid w:val="00955EC5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8B5"/>
    <w:rsid w:val="00961C3D"/>
    <w:rsid w:val="00961ED9"/>
    <w:rsid w:val="009623E0"/>
    <w:rsid w:val="0096242E"/>
    <w:rsid w:val="009624EB"/>
    <w:rsid w:val="0096269C"/>
    <w:rsid w:val="0096278C"/>
    <w:rsid w:val="009628EF"/>
    <w:rsid w:val="00962A6E"/>
    <w:rsid w:val="009630FE"/>
    <w:rsid w:val="00963266"/>
    <w:rsid w:val="00963392"/>
    <w:rsid w:val="009633E1"/>
    <w:rsid w:val="009636EA"/>
    <w:rsid w:val="0096415A"/>
    <w:rsid w:val="0096435D"/>
    <w:rsid w:val="00964494"/>
    <w:rsid w:val="00964632"/>
    <w:rsid w:val="009655DB"/>
    <w:rsid w:val="009663EC"/>
    <w:rsid w:val="0096644D"/>
    <w:rsid w:val="00966526"/>
    <w:rsid w:val="0096658D"/>
    <w:rsid w:val="009666DE"/>
    <w:rsid w:val="00966876"/>
    <w:rsid w:val="00966B0B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3032"/>
    <w:rsid w:val="00973764"/>
    <w:rsid w:val="00973810"/>
    <w:rsid w:val="00973830"/>
    <w:rsid w:val="00973917"/>
    <w:rsid w:val="00973AD9"/>
    <w:rsid w:val="00973BBD"/>
    <w:rsid w:val="00973EF8"/>
    <w:rsid w:val="00974480"/>
    <w:rsid w:val="00974831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74E"/>
    <w:rsid w:val="0098083F"/>
    <w:rsid w:val="00980A1B"/>
    <w:rsid w:val="00981138"/>
    <w:rsid w:val="0098145B"/>
    <w:rsid w:val="00981AC1"/>
    <w:rsid w:val="00982035"/>
    <w:rsid w:val="009822F2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5B46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EAD"/>
    <w:rsid w:val="00994187"/>
    <w:rsid w:val="009945F4"/>
    <w:rsid w:val="009946E1"/>
    <w:rsid w:val="00994C35"/>
    <w:rsid w:val="00994E3A"/>
    <w:rsid w:val="009950BF"/>
    <w:rsid w:val="0099535C"/>
    <w:rsid w:val="00995456"/>
    <w:rsid w:val="009959D4"/>
    <w:rsid w:val="00996005"/>
    <w:rsid w:val="00996241"/>
    <w:rsid w:val="0099628D"/>
    <w:rsid w:val="009962CD"/>
    <w:rsid w:val="009962CE"/>
    <w:rsid w:val="009967D6"/>
    <w:rsid w:val="00996953"/>
    <w:rsid w:val="00996DF5"/>
    <w:rsid w:val="00997114"/>
    <w:rsid w:val="009973E6"/>
    <w:rsid w:val="00997598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111"/>
    <w:rsid w:val="009A1A85"/>
    <w:rsid w:val="009A1BB8"/>
    <w:rsid w:val="009A1CB1"/>
    <w:rsid w:val="009A1E01"/>
    <w:rsid w:val="009A2420"/>
    <w:rsid w:val="009A24EC"/>
    <w:rsid w:val="009A3204"/>
    <w:rsid w:val="009A3757"/>
    <w:rsid w:val="009A3843"/>
    <w:rsid w:val="009A3E18"/>
    <w:rsid w:val="009A401C"/>
    <w:rsid w:val="009A4351"/>
    <w:rsid w:val="009A44A8"/>
    <w:rsid w:val="009A5022"/>
    <w:rsid w:val="009A56FE"/>
    <w:rsid w:val="009A57D5"/>
    <w:rsid w:val="009A59B4"/>
    <w:rsid w:val="009A6908"/>
    <w:rsid w:val="009A6BFA"/>
    <w:rsid w:val="009A731F"/>
    <w:rsid w:val="009B0034"/>
    <w:rsid w:val="009B060D"/>
    <w:rsid w:val="009B07B1"/>
    <w:rsid w:val="009B0D8A"/>
    <w:rsid w:val="009B0F5C"/>
    <w:rsid w:val="009B0FF8"/>
    <w:rsid w:val="009B1403"/>
    <w:rsid w:val="009B14CC"/>
    <w:rsid w:val="009B172B"/>
    <w:rsid w:val="009B1781"/>
    <w:rsid w:val="009B1ECC"/>
    <w:rsid w:val="009B2424"/>
    <w:rsid w:val="009B2681"/>
    <w:rsid w:val="009B2684"/>
    <w:rsid w:val="009B2A0B"/>
    <w:rsid w:val="009B2C01"/>
    <w:rsid w:val="009B35B7"/>
    <w:rsid w:val="009B35FA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A1C"/>
    <w:rsid w:val="009D2C56"/>
    <w:rsid w:val="009D3326"/>
    <w:rsid w:val="009D353A"/>
    <w:rsid w:val="009D3B55"/>
    <w:rsid w:val="009D3EB5"/>
    <w:rsid w:val="009D44C5"/>
    <w:rsid w:val="009D4CE2"/>
    <w:rsid w:val="009D502E"/>
    <w:rsid w:val="009D586F"/>
    <w:rsid w:val="009D5A67"/>
    <w:rsid w:val="009D5DDB"/>
    <w:rsid w:val="009D6696"/>
    <w:rsid w:val="009D697E"/>
    <w:rsid w:val="009D6DF7"/>
    <w:rsid w:val="009D75E9"/>
    <w:rsid w:val="009D7653"/>
    <w:rsid w:val="009D7A42"/>
    <w:rsid w:val="009D7C1C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3DC"/>
    <w:rsid w:val="009E3533"/>
    <w:rsid w:val="009E3810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E51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9A0"/>
    <w:rsid w:val="009F6C01"/>
    <w:rsid w:val="009F6C81"/>
    <w:rsid w:val="009F6D22"/>
    <w:rsid w:val="009F7309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6BA"/>
    <w:rsid w:val="00A018F9"/>
    <w:rsid w:val="00A01AF7"/>
    <w:rsid w:val="00A01B37"/>
    <w:rsid w:val="00A02074"/>
    <w:rsid w:val="00A02412"/>
    <w:rsid w:val="00A026C3"/>
    <w:rsid w:val="00A027E8"/>
    <w:rsid w:val="00A02BE3"/>
    <w:rsid w:val="00A02FA1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BEA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4B0"/>
    <w:rsid w:val="00A2762D"/>
    <w:rsid w:val="00A27D4B"/>
    <w:rsid w:val="00A30680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7FD"/>
    <w:rsid w:val="00A33BB7"/>
    <w:rsid w:val="00A33E8D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68E3"/>
    <w:rsid w:val="00A36966"/>
    <w:rsid w:val="00A36CC5"/>
    <w:rsid w:val="00A37668"/>
    <w:rsid w:val="00A404B0"/>
    <w:rsid w:val="00A40E0E"/>
    <w:rsid w:val="00A40E7C"/>
    <w:rsid w:val="00A416A6"/>
    <w:rsid w:val="00A41734"/>
    <w:rsid w:val="00A419E4"/>
    <w:rsid w:val="00A41C8B"/>
    <w:rsid w:val="00A41C9B"/>
    <w:rsid w:val="00A41D74"/>
    <w:rsid w:val="00A429C1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5039C"/>
    <w:rsid w:val="00A504C2"/>
    <w:rsid w:val="00A50770"/>
    <w:rsid w:val="00A51C97"/>
    <w:rsid w:val="00A5203D"/>
    <w:rsid w:val="00A52859"/>
    <w:rsid w:val="00A52B25"/>
    <w:rsid w:val="00A53073"/>
    <w:rsid w:val="00A535F9"/>
    <w:rsid w:val="00A5381B"/>
    <w:rsid w:val="00A54109"/>
    <w:rsid w:val="00A5434B"/>
    <w:rsid w:val="00A545C0"/>
    <w:rsid w:val="00A546B8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1263"/>
    <w:rsid w:val="00A61E2A"/>
    <w:rsid w:val="00A621D8"/>
    <w:rsid w:val="00A62AAC"/>
    <w:rsid w:val="00A62BBB"/>
    <w:rsid w:val="00A62EAC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71B"/>
    <w:rsid w:val="00A67ABA"/>
    <w:rsid w:val="00A67B3C"/>
    <w:rsid w:val="00A67DA3"/>
    <w:rsid w:val="00A7046D"/>
    <w:rsid w:val="00A71179"/>
    <w:rsid w:val="00A711FC"/>
    <w:rsid w:val="00A7166F"/>
    <w:rsid w:val="00A7246F"/>
    <w:rsid w:val="00A72814"/>
    <w:rsid w:val="00A72E7E"/>
    <w:rsid w:val="00A73262"/>
    <w:rsid w:val="00A735C1"/>
    <w:rsid w:val="00A73F29"/>
    <w:rsid w:val="00A74612"/>
    <w:rsid w:val="00A74770"/>
    <w:rsid w:val="00A74B23"/>
    <w:rsid w:val="00A74B5D"/>
    <w:rsid w:val="00A74EFD"/>
    <w:rsid w:val="00A75904"/>
    <w:rsid w:val="00A76104"/>
    <w:rsid w:val="00A7645E"/>
    <w:rsid w:val="00A76711"/>
    <w:rsid w:val="00A76C42"/>
    <w:rsid w:val="00A76F8D"/>
    <w:rsid w:val="00A77279"/>
    <w:rsid w:val="00A77CA2"/>
    <w:rsid w:val="00A77DC1"/>
    <w:rsid w:val="00A8004F"/>
    <w:rsid w:val="00A803E8"/>
    <w:rsid w:val="00A8065A"/>
    <w:rsid w:val="00A808B0"/>
    <w:rsid w:val="00A80C68"/>
    <w:rsid w:val="00A80C81"/>
    <w:rsid w:val="00A80C8C"/>
    <w:rsid w:val="00A810B9"/>
    <w:rsid w:val="00A816DA"/>
    <w:rsid w:val="00A81CD6"/>
    <w:rsid w:val="00A81F56"/>
    <w:rsid w:val="00A8251C"/>
    <w:rsid w:val="00A826E9"/>
    <w:rsid w:val="00A82843"/>
    <w:rsid w:val="00A82D04"/>
    <w:rsid w:val="00A83970"/>
    <w:rsid w:val="00A83D30"/>
    <w:rsid w:val="00A840BC"/>
    <w:rsid w:val="00A84238"/>
    <w:rsid w:val="00A84427"/>
    <w:rsid w:val="00A8475F"/>
    <w:rsid w:val="00A8492A"/>
    <w:rsid w:val="00A849D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2BF"/>
    <w:rsid w:val="00A90DDB"/>
    <w:rsid w:val="00A91708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DE9"/>
    <w:rsid w:val="00AA3E29"/>
    <w:rsid w:val="00AA405A"/>
    <w:rsid w:val="00AA430F"/>
    <w:rsid w:val="00AA4445"/>
    <w:rsid w:val="00AA4617"/>
    <w:rsid w:val="00AA4885"/>
    <w:rsid w:val="00AA49FD"/>
    <w:rsid w:val="00AA50D2"/>
    <w:rsid w:val="00AA5250"/>
    <w:rsid w:val="00AA53D4"/>
    <w:rsid w:val="00AA5418"/>
    <w:rsid w:val="00AA5500"/>
    <w:rsid w:val="00AA5780"/>
    <w:rsid w:val="00AA5CAF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533"/>
    <w:rsid w:val="00AB6549"/>
    <w:rsid w:val="00AB69FC"/>
    <w:rsid w:val="00AB73C0"/>
    <w:rsid w:val="00AB7991"/>
    <w:rsid w:val="00AB79E1"/>
    <w:rsid w:val="00AB7B6F"/>
    <w:rsid w:val="00AC01A3"/>
    <w:rsid w:val="00AC0532"/>
    <w:rsid w:val="00AC05C2"/>
    <w:rsid w:val="00AC0E28"/>
    <w:rsid w:val="00AC0E78"/>
    <w:rsid w:val="00AC102A"/>
    <w:rsid w:val="00AC1422"/>
    <w:rsid w:val="00AC159D"/>
    <w:rsid w:val="00AC172B"/>
    <w:rsid w:val="00AC1B02"/>
    <w:rsid w:val="00AC2682"/>
    <w:rsid w:val="00AC27CF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AFB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064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3D98"/>
    <w:rsid w:val="00AD4534"/>
    <w:rsid w:val="00AD4A36"/>
    <w:rsid w:val="00AD4CC5"/>
    <w:rsid w:val="00AD4FBF"/>
    <w:rsid w:val="00AD544E"/>
    <w:rsid w:val="00AD60C0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E04CC"/>
    <w:rsid w:val="00AE061A"/>
    <w:rsid w:val="00AE0ACD"/>
    <w:rsid w:val="00AE0DA6"/>
    <w:rsid w:val="00AE155D"/>
    <w:rsid w:val="00AE2CC4"/>
    <w:rsid w:val="00AE3112"/>
    <w:rsid w:val="00AE3B79"/>
    <w:rsid w:val="00AE3E27"/>
    <w:rsid w:val="00AE50EB"/>
    <w:rsid w:val="00AE5131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556"/>
    <w:rsid w:val="00AE7744"/>
    <w:rsid w:val="00AE7A1A"/>
    <w:rsid w:val="00AE7CB6"/>
    <w:rsid w:val="00AF061C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894"/>
    <w:rsid w:val="00AF4B90"/>
    <w:rsid w:val="00AF4CBA"/>
    <w:rsid w:val="00AF5210"/>
    <w:rsid w:val="00AF5FEB"/>
    <w:rsid w:val="00AF62CB"/>
    <w:rsid w:val="00AF686A"/>
    <w:rsid w:val="00AF6C6A"/>
    <w:rsid w:val="00AF6C7F"/>
    <w:rsid w:val="00AF6CB5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1092B"/>
    <w:rsid w:val="00B1112B"/>
    <w:rsid w:val="00B11145"/>
    <w:rsid w:val="00B11CAE"/>
    <w:rsid w:val="00B11EB2"/>
    <w:rsid w:val="00B12007"/>
    <w:rsid w:val="00B125F9"/>
    <w:rsid w:val="00B126CF"/>
    <w:rsid w:val="00B1292C"/>
    <w:rsid w:val="00B12CA4"/>
    <w:rsid w:val="00B131FA"/>
    <w:rsid w:val="00B13318"/>
    <w:rsid w:val="00B13A67"/>
    <w:rsid w:val="00B141AC"/>
    <w:rsid w:val="00B145AD"/>
    <w:rsid w:val="00B149C0"/>
    <w:rsid w:val="00B149C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20C2"/>
    <w:rsid w:val="00B22A76"/>
    <w:rsid w:val="00B23157"/>
    <w:rsid w:val="00B23361"/>
    <w:rsid w:val="00B2340F"/>
    <w:rsid w:val="00B2375C"/>
    <w:rsid w:val="00B23D83"/>
    <w:rsid w:val="00B2462B"/>
    <w:rsid w:val="00B25153"/>
    <w:rsid w:val="00B25A60"/>
    <w:rsid w:val="00B25BED"/>
    <w:rsid w:val="00B25CCD"/>
    <w:rsid w:val="00B26016"/>
    <w:rsid w:val="00B2657D"/>
    <w:rsid w:val="00B2758A"/>
    <w:rsid w:val="00B27BC9"/>
    <w:rsid w:val="00B30078"/>
    <w:rsid w:val="00B300B3"/>
    <w:rsid w:val="00B30429"/>
    <w:rsid w:val="00B3063F"/>
    <w:rsid w:val="00B30B6E"/>
    <w:rsid w:val="00B30C1E"/>
    <w:rsid w:val="00B3102E"/>
    <w:rsid w:val="00B310E2"/>
    <w:rsid w:val="00B31276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F8F"/>
    <w:rsid w:val="00B43017"/>
    <w:rsid w:val="00B434A5"/>
    <w:rsid w:val="00B434D0"/>
    <w:rsid w:val="00B4374F"/>
    <w:rsid w:val="00B437C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D86"/>
    <w:rsid w:val="00B51F01"/>
    <w:rsid w:val="00B52566"/>
    <w:rsid w:val="00B527F9"/>
    <w:rsid w:val="00B52AA6"/>
    <w:rsid w:val="00B5301A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08"/>
    <w:rsid w:val="00B55E9C"/>
    <w:rsid w:val="00B57076"/>
    <w:rsid w:val="00B575D3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B80"/>
    <w:rsid w:val="00B61D4E"/>
    <w:rsid w:val="00B62022"/>
    <w:rsid w:val="00B62267"/>
    <w:rsid w:val="00B6261B"/>
    <w:rsid w:val="00B63448"/>
    <w:rsid w:val="00B6352A"/>
    <w:rsid w:val="00B635E6"/>
    <w:rsid w:val="00B6363B"/>
    <w:rsid w:val="00B63D62"/>
    <w:rsid w:val="00B63D92"/>
    <w:rsid w:val="00B63DCC"/>
    <w:rsid w:val="00B64499"/>
    <w:rsid w:val="00B6471F"/>
    <w:rsid w:val="00B64987"/>
    <w:rsid w:val="00B649C4"/>
    <w:rsid w:val="00B64CF9"/>
    <w:rsid w:val="00B65E49"/>
    <w:rsid w:val="00B65F41"/>
    <w:rsid w:val="00B66BA0"/>
    <w:rsid w:val="00B6718E"/>
    <w:rsid w:val="00B67293"/>
    <w:rsid w:val="00B67533"/>
    <w:rsid w:val="00B676AA"/>
    <w:rsid w:val="00B679DB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686"/>
    <w:rsid w:val="00B73C0D"/>
    <w:rsid w:val="00B740EC"/>
    <w:rsid w:val="00B74541"/>
    <w:rsid w:val="00B745A9"/>
    <w:rsid w:val="00B74FC6"/>
    <w:rsid w:val="00B75264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037"/>
    <w:rsid w:val="00B8326D"/>
    <w:rsid w:val="00B8363E"/>
    <w:rsid w:val="00B83D56"/>
    <w:rsid w:val="00B83E63"/>
    <w:rsid w:val="00B83F66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261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4D1"/>
    <w:rsid w:val="00B944D4"/>
    <w:rsid w:val="00B949A0"/>
    <w:rsid w:val="00B94A4B"/>
    <w:rsid w:val="00B94ADA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485"/>
    <w:rsid w:val="00BA15C2"/>
    <w:rsid w:val="00BA1789"/>
    <w:rsid w:val="00BA198B"/>
    <w:rsid w:val="00BA1E5E"/>
    <w:rsid w:val="00BA21F0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62F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4939"/>
    <w:rsid w:val="00BC5354"/>
    <w:rsid w:val="00BC5B07"/>
    <w:rsid w:val="00BC601E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526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3FC"/>
    <w:rsid w:val="00BD76E9"/>
    <w:rsid w:val="00BD778E"/>
    <w:rsid w:val="00BD7F8E"/>
    <w:rsid w:val="00BE0594"/>
    <w:rsid w:val="00BE0AD0"/>
    <w:rsid w:val="00BE0C6E"/>
    <w:rsid w:val="00BE0D3F"/>
    <w:rsid w:val="00BE0E6D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404"/>
    <w:rsid w:val="00BF1BA7"/>
    <w:rsid w:val="00BF1D4F"/>
    <w:rsid w:val="00BF21BC"/>
    <w:rsid w:val="00BF21DD"/>
    <w:rsid w:val="00BF26BF"/>
    <w:rsid w:val="00BF2A30"/>
    <w:rsid w:val="00BF2A73"/>
    <w:rsid w:val="00BF2DD5"/>
    <w:rsid w:val="00BF2F7B"/>
    <w:rsid w:val="00BF367A"/>
    <w:rsid w:val="00BF3724"/>
    <w:rsid w:val="00BF37AD"/>
    <w:rsid w:val="00BF3853"/>
    <w:rsid w:val="00BF42B1"/>
    <w:rsid w:val="00BF45F2"/>
    <w:rsid w:val="00BF484B"/>
    <w:rsid w:val="00BF5817"/>
    <w:rsid w:val="00BF582A"/>
    <w:rsid w:val="00BF58B8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41F6"/>
    <w:rsid w:val="00C04440"/>
    <w:rsid w:val="00C045DF"/>
    <w:rsid w:val="00C04B8B"/>
    <w:rsid w:val="00C04B9E"/>
    <w:rsid w:val="00C04BEF"/>
    <w:rsid w:val="00C04E4D"/>
    <w:rsid w:val="00C05D4E"/>
    <w:rsid w:val="00C06343"/>
    <w:rsid w:val="00C068E4"/>
    <w:rsid w:val="00C06977"/>
    <w:rsid w:val="00C06CBF"/>
    <w:rsid w:val="00C06D7A"/>
    <w:rsid w:val="00C06E45"/>
    <w:rsid w:val="00C072F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87F"/>
    <w:rsid w:val="00C1296B"/>
    <w:rsid w:val="00C12FBB"/>
    <w:rsid w:val="00C130A5"/>
    <w:rsid w:val="00C130E1"/>
    <w:rsid w:val="00C14B73"/>
    <w:rsid w:val="00C1542F"/>
    <w:rsid w:val="00C1547C"/>
    <w:rsid w:val="00C15728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4014"/>
    <w:rsid w:val="00C24853"/>
    <w:rsid w:val="00C24A2A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BA5"/>
    <w:rsid w:val="00C27BCA"/>
    <w:rsid w:val="00C301D4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B49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934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348C"/>
    <w:rsid w:val="00C43A94"/>
    <w:rsid w:val="00C43D0B"/>
    <w:rsid w:val="00C445E5"/>
    <w:rsid w:val="00C44C73"/>
    <w:rsid w:val="00C44ED5"/>
    <w:rsid w:val="00C45D81"/>
    <w:rsid w:val="00C45FB9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4240"/>
    <w:rsid w:val="00C542B8"/>
    <w:rsid w:val="00C55344"/>
    <w:rsid w:val="00C55367"/>
    <w:rsid w:val="00C55454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16FE"/>
    <w:rsid w:val="00C6191E"/>
    <w:rsid w:val="00C61F30"/>
    <w:rsid w:val="00C6208A"/>
    <w:rsid w:val="00C620CE"/>
    <w:rsid w:val="00C62E27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26D"/>
    <w:rsid w:val="00C81304"/>
    <w:rsid w:val="00C8214E"/>
    <w:rsid w:val="00C8264B"/>
    <w:rsid w:val="00C829A2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F95"/>
    <w:rsid w:val="00C871EB"/>
    <w:rsid w:val="00C87335"/>
    <w:rsid w:val="00C8774E"/>
    <w:rsid w:val="00C87BFE"/>
    <w:rsid w:val="00C87C1B"/>
    <w:rsid w:val="00C87DB3"/>
    <w:rsid w:val="00C9014F"/>
    <w:rsid w:val="00C90731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8"/>
    <w:rsid w:val="00C9666A"/>
    <w:rsid w:val="00C96A7E"/>
    <w:rsid w:val="00C96A86"/>
    <w:rsid w:val="00C96D99"/>
    <w:rsid w:val="00C96E16"/>
    <w:rsid w:val="00C96EC6"/>
    <w:rsid w:val="00C97029"/>
    <w:rsid w:val="00C971E1"/>
    <w:rsid w:val="00C97C52"/>
    <w:rsid w:val="00CA04FD"/>
    <w:rsid w:val="00CA076E"/>
    <w:rsid w:val="00CA0C71"/>
    <w:rsid w:val="00CA0EA7"/>
    <w:rsid w:val="00CA0F06"/>
    <w:rsid w:val="00CA1271"/>
    <w:rsid w:val="00CA1DD4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4F5E"/>
    <w:rsid w:val="00CA511D"/>
    <w:rsid w:val="00CA5670"/>
    <w:rsid w:val="00CA59F8"/>
    <w:rsid w:val="00CA5BC3"/>
    <w:rsid w:val="00CA65AD"/>
    <w:rsid w:val="00CA6686"/>
    <w:rsid w:val="00CA6B6C"/>
    <w:rsid w:val="00CA6B81"/>
    <w:rsid w:val="00CA752A"/>
    <w:rsid w:val="00CA7607"/>
    <w:rsid w:val="00CB054A"/>
    <w:rsid w:val="00CB06A7"/>
    <w:rsid w:val="00CB06AF"/>
    <w:rsid w:val="00CB1125"/>
    <w:rsid w:val="00CB23D9"/>
    <w:rsid w:val="00CB2848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1A8"/>
    <w:rsid w:val="00CB7A1D"/>
    <w:rsid w:val="00CB7A7B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1A4"/>
    <w:rsid w:val="00CC165A"/>
    <w:rsid w:val="00CC18C9"/>
    <w:rsid w:val="00CC18FF"/>
    <w:rsid w:val="00CC19FE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58AA"/>
    <w:rsid w:val="00CC6AA6"/>
    <w:rsid w:val="00CC7150"/>
    <w:rsid w:val="00CC761C"/>
    <w:rsid w:val="00CC79C3"/>
    <w:rsid w:val="00CC7D91"/>
    <w:rsid w:val="00CC7E2A"/>
    <w:rsid w:val="00CC7E2E"/>
    <w:rsid w:val="00CD0296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82"/>
    <w:rsid w:val="00CD1EE6"/>
    <w:rsid w:val="00CD2D90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564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E9A"/>
    <w:rsid w:val="00CF5EA5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307D"/>
    <w:rsid w:val="00D0391F"/>
    <w:rsid w:val="00D044B9"/>
    <w:rsid w:val="00D0553C"/>
    <w:rsid w:val="00D0592F"/>
    <w:rsid w:val="00D06064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95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454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5141"/>
    <w:rsid w:val="00D152CB"/>
    <w:rsid w:val="00D15579"/>
    <w:rsid w:val="00D156C6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ED1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C84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267"/>
    <w:rsid w:val="00D37724"/>
    <w:rsid w:val="00D379E9"/>
    <w:rsid w:val="00D37B99"/>
    <w:rsid w:val="00D37C5B"/>
    <w:rsid w:val="00D37DF5"/>
    <w:rsid w:val="00D37F99"/>
    <w:rsid w:val="00D37FB3"/>
    <w:rsid w:val="00D4041E"/>
    <w:rsid w:val="00D40DC4"/>
    <w:rsid w:val="00D40E7E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32D5"/>
    <w:rsid w:val="00D53CEF"/>
    <w:rsid w:val="00D53E2C"/>
    <w:rsid w:val="00D53EB6"/>
    <w:rsid w:val="00D5488C"/>
    <w:rsid w:val="00D54CDE"/>
    <w:rsid w:val="00D54D19"/>
    <w:rsid w:val="00D5514A"/>
    <w:rsid w:val="00D553AB"/>
    <w:rsid w:val="00D55BC4"/>
    <w:rsid w:val="00D55E43"/>
    <w:rsid w:val="00D56114"/>
    <w:rsid w:val="00D56131"/>
    <w:rsid w:val="00D5635E"/>
    <w:rsid w:val="00D5656C"/>
    <w:rsid w:val="00D56709"/>
    <w:rsid w:val="00D56833"/>
    <w:rsid w:val="00D56DAB"/>
    <w:rsid w:val="00D572EB"/>
    <w:rsid w:val="00D6045A"/>
    <w:rsid w:val="00D60666"/>
    <w:rsid w:val="00D60C92"/>
    <w:rsid w:val="00D61329"/>
    <w:rsid w:val="00D6153A"/>
    <w:rsid w:val="00D623DC"/>
    <w:rsid w:val="00D62B54"/>
    <w:rsid w:val="00D62C7B"/>
    <w:rsid w:val="00D63555"/>
    <w:rsid w:val="00D637BF"/>
    <w:rsid w:val="00D6384D"/>
    <w:rsid w:val="00D63873"/>
    <w:rsid w:val="00D63949"/>
    <w:rsid w:val="00D6395D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43E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C6"/>
    <w:rsid w:val="00D73CCC"/>
    <w:rsid w:val="00D73FEB"/>
    <w:rsid w:val="00D74045"/>
    <w:rsid w:val="00D74BFA"/>
    <w:rsid w:val="00D74C11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2A5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906"/>
    <w:rsid w:val="00D84E03"/>
    <w:rsid w:val="00D85056"/>
    <w:rsid w:val="00D8562D"/>
    <w:rsid w:val="00D859FD"/>
    <w:rsid w:val="00D860D7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A6E"/>
    <w:rsid w:val="00DA4F43"/>
    <w:rsid w:val="00DA5725"/>
    <w:rsid w:val="00DA5ED5"/>
    <w:rsid w:val="00DA5FA4"/>
    <w:rsid w:val="00DA6251"/>
    <w:rsid w:val="00DA66FE"/>
    <w:rsid w:val="00DA6883"/>
    <w:rsid w:val="00DA703E"/>
    <w:rsid w:val="00DA71EF"/>
    <w:rsid w:val="00DA7299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A52"/>
    <w:rsid w:val="00DB7EEF"/>
    <w:rsid w:val="00DC02A7"/>
    <w:rsid w:val="00DC036C"/>
    <w:rsid w:val="00DC05AF"/>
    <w:rsid w:val="00DC06DB"/>
    <w:rsid w:val="00DC0D33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8A9"/>
    <w:rsid w:val="00DC4E0A"/>
    <w:rsid w:val="00DC4FD3"/>
    <w:rsid w:val="00DC5351"/>
    <w:rsid w:val="00DC5696"/>
    <w:rsid w:val="00DC5BB7"/>
    <w:rsid w:val="00DC5EAD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1759"/>
    <w:rsid w:val="00DD1ADD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7B5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61"/>
    <w:rsid w:val="00DE2779"/>
    <w:rsid w:val="00DE29A4"/>
    <w:rsid w:val="00DE2EB3"/>
    <w:rsid w:val="00DE31FD"/>
    <w:rsid w:val="00DE34C1"/>
    <w:rsid w:val="00DE35B9"/>
    <w:rsid w:val="00DE40FA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591"/>
    <w:rsid w:val="00DE778A"/>
    <w:rsid w:val="00DE7BE7"/>
    <w:rsid w:val="00DE7D43"/>
    <w:rsid w:val="00DE7EB4"/>
    <w:rsid w:val="00DF009F"/>
    <w:rsid w:val="00DF0289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994"/>
    <w:rsid w:val="00DF1C3D"/>
    <w:rsid w:val="00DF1F27"/>
    <w:rsid w:val="00DF2976"/>
    <w:rsid w:val="00DF2D1B"/>
    <w:rsid w:val="00DF2D65"/>
    <w:rsid w:val="00DF2F97"/>
    <w:rsid w:val="00DF32E5"/>
    <w:rsid w:val="00DF37DB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66E7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BE5"/>
    <w:rsid w:val="00E07DDA"/>
    <w:rsid w:val="00E10016"/>
    <w:rsid w:val="00E1084F"/>
    <w:rsid w:val="00E108E8"/>
    <w:rsid w:val="00E10C67"/>
    <w:rsid w:val="00E1240F"/>
    <w:rsid w:val="00E12EEE"/>
    <w:rsid w:val="00E13AA6"/>
    <w:rsid w:val="00E13D1D"/>
    <w:rsid w:val="00E14B36"/>
    <w:rsid w:val="00E1515B"/>
    <w:rsid w:val="00E15592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763"/>
    <w:rsid w:val="00E244F7"/>
    <w:rsid w:val="00E245B9"/>
    <w:rsid w:val="00E2494E"/>
    <w:rsid w:val="00E25061"/>
    <w:rsid w:val="00E25564"/>
    <w:rsid w:val="00E25649"/>
    <w:rsid w:val="00E25CC2"/>
    <w:rsid w:val="00E261BD"/>
    <w:rsid w:val="00E261F3"/>
    <w:rsid w:val="00E266B3"/>
    <w:rsid w:val="00E26BDE"/>
    <w:rsid w:val="00E270B1"/>
    <w:rsid w:val="00E270E1"/>
    <w:rsid w:val="00E279B8"/>
    <w:rsid w:val="00E300BE"/>
    <w:rsid w:val="00E3076B"/>
    <w:rsid w:val="00E30C48"/>
    <w:rsid w:val="00E30CEB"/>
    <w:rsid w:val="00E30EBD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6F1C"/>
    <w:rsid w:val="00E370B2"/>
    <w:rsid w:val="00E37404"/>
    <w:rsid w:val="00E375B1"/>
    <w:rsid w:val="00E3778C"/>
    <w:rsid w:val="00E377BD"/>
    <w:rsid w:val="00E377E3"/>
    <w:rsid w:val="00E4002B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34E1"/>
    <w:rsid w:val="00E4389B"/>
    <w:rsid w:val="00E4396A"/>
    <w:rsid w:val="00E43CDA"/>
    <w:rsid w:val="00E43E27"/>
    <w:rsid w:val="00E440B5"/>
    <w:rsid w:val="00E44327"/>
    <w:rsid w:val="00E44D06"/>
    <w:rsid w:val="00E4521D"/>
    <w:rsid w:val="00E454AF"/>
    <w:rsid w:val="00E454FF"/>
    <w:rsid w:val="00E4561C"/>
    <w:rsid w:val="00E4565D"/>
    <w:rsid w:val="00E456B8"/>
    <w:rsid w:val="00E45D8D"/>
    <w:rsid w:val="00E46978"/>
    <w:rsid w:val="00E474D0"/>
    <w:rsid w:val="00E479A2"/>
    <w:rsid w:val="00E50776"/>
    <w:rsid w:val="00E509D2"/>
    <w:rsid w:val="00E50A37"/>
    <w:rsid w:val="00E50B3F"/>
    <w:rsid w:val="00E50D5F"/>
    <w:rsid w:val="00E515B8"/>
    <w:rsid w:val="00E51B3B"/>
    <w:rsid w:val="00E525C5"/>
    <w:rsid w:val="00E52BDC"/>
    <w:rsid w:val="00E52EFA"/>
    <w:rsid w:val="00E53818"/>
    <w:rsid w:val="00E539D4"/>
    <w:rsid w:val="00E53BBF"/>
    <w:rsid w:val="00E541FD"/>
    <w:rsid w:val="00E5428E"/>
    <w:rsid w:val="00E5433C"/>
    <w:rsid w:val="00E54669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04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A10"/>
    <w:rsid w:val="00E65AC4"/>
    <w:rsid w:val="00E65B4A"/>
    <w:rsid w:val="00E662A3"/>
    <w:rsid w:val="00E66B32"/>
    <w:rsid w:val="00E67114"/>
    <w:rsid w:val="00E6712A"/>
    <w:rsid w:val="00E671E8"/>
    <w:rsid w:val="00E6726D"/>
    <w:rsid w:val="00E67BE2"/>
    <w:rsid w:val="00E67BF4"/>
    <w:rsid w:val="00E67E10"/>
    <w:rsid w:val="00E7009C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B8"/>
    <w:rsid w:val="00E7331A"/>
    <w:rsid w:val="00E73428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19E7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4CB8"/>
    <w:rsid w:val="00E85250"/>
    <w:rsid w:val="00E8548E"/>
    <w:rsid w:val="00E85960"/>
    <w:rsid w:val="00E859CA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C87"/>
    <w:rsid w:val="00E90D8C"/>
    <w:rsid w:val="00E90EC4"/>
    <w:rsid w:val="00E9143A"/>
    <w:rsid w:val="00E91486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BBE"/>
    <w:rsid w:val="00E94DE4"/>
    <w:rsid w:val="00E94E02"/>
    <w:rsid w:val="00E95AD5"/>
    <w:rsid w:val="00E966D7"/>
    <w:rsid w:val="00E967B6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595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10C"/>
    <w:rsid w:val="00EB715A"/>
    <w:rsid w:val="00EB73D7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609"/>
    <w:rsid w:val="00ED1804"/>
    <w:rsid w:val="00ED19CD"/>
    <w:rsid w:val="00ED1C58"/>
    <w:rsid w:val="00ED2971"/>
    <w:rsid w:val="00ED2B17"/>
    <w:rsid w:val="00ED2F6C"/>
    <w:rsid w:val="00ED37CB"/>
    <w:rsid w:val="00ED3AD1"/>
    <w:rsid w:val="00ED3B26"/>
    <w:rsid w:val="00ED3C54"/>
    <w:rsid w:val="00ED414A"/>
    <w:rsid w:val="00ED453A"/>
    <w:rsid w:val="00ED4ABF"/>
    <w:rsid w:val="00ED4E11"/>
    <w:rsid w:val="00ED4EDB"/>
    <w:rsid w:val="00ED57EA"/>
    <w:rsid w:val="00ED590B"/>
    <w:rsid w:val="00ED6E42"/>
    <w:rsid w:val="00ED6F08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AA4"/>
    <w:rsid w:val="00EE2AB9"/>
    <w:rsid w:val="00EE2DED"/>
    <w:rsid w:val="00EE2E5F"/>
    <w:rsid w:val="00EE2FF7"/>
    <w:rsid w:val="00EE34BC"/>
    <w:rsid w:val="00EE34ED"/>
    <w:rsid w:val="00EE3AD8"/>
    <w:rsid w:val="00EE3B9E"/>
    <w:rsid w:val="00EE3C35"/>
    <w:rsid w:val="00EE3CF8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947"/>
    <w:rsid w:val="00EF1B47"/>
    <w:rsid w:val="00EF1C4F"/>
    <w:rsid w:val="00EF1F3A"/>
    <w:rsid w:val="00EF26AB"/>
    <w:rsid w:val="00EF3024"/>
    <w:rsid w:val="00EF32CC"/>
    <w:rsid w:val="00EF342E"/>
    <w:rsid w:val="00EF369B"/>
    <w:rsid w:val="00EF403D"/>
    <w:rsid w:val="00EF5161"/>
    <w:rsid w:val="00EF53A9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2C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EC0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2E22"/>
    <w:rsid w:val="00F13744"/>
    <w:rsid w:val="00F14134"/>
    <w:rsid w:val="00F1469F"/>
    <w:rsid w:val="00F14E9D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91E"/>
    <w:rsid w:val="00F179C5"/>
    <w:rsid w:val="00F202CB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9B3"/>
    <w:rsid w:val="00F23EDB"/>
    <w:rsid w:val="00F24A0E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5EE"/>
    <w:rsid w:val="00F276F1"/>
    <w:rsid w:val="00F27ACF"/>
    <w:rsid w:val="00F27EAD"/>
    <w:rsid w:val="00F30D92"/>
    <w:rsid w:val="00F30DE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E41"/>
    <w:rsid w:val="00F353A6"/>
    <w:rsid w:val="00F356BF"/>
    <w:rsid w:val="00F35BA4"/>
    <w:rsid w:val="00F35D25"/>
    <w:rsid w:val="00F3696E"/>
    <w:rsid w:val="00F36B57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9E7"/>
    <w:rsid w:val="00F41E4B"/>
    <w:rsid w:val="00F42529"/>
    <w:rsid w:val="00F428BF"/>
    <w:rsid w:val="00F42C8C"/>
    <w:rsid w:val="00F42EA0"/>
    <w:rsid w:val="00F4320A"/>
    <w:rsid w:val="00F438CD"/>
    <w:rsid w:val="00F443AA"/>
    <w:rsid w:val="00F44DB1"/>
    <w:rsid w:val="00F451B7"/>
    <w:rsid w:val="00F452EF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5CD"/>
    <w:rsid w:val="00F5474E"/>
    <w:rsid w:val="00F54ED7"/>
    <w:rsid w:val="00F55405"/>
    <w:rsid w:val="00F55483"/>
    <w:rsid w:val="00F55521"/>
    <w:rsid w:val="00F55612"/>
    <w:rsid w:val="00F556CF"/>
    <w:rsid w:val="00F55732"/>
    <w:rsid w:val="00F55BAF"/>
    <w:rsid w:val="00F55E2B"/>
    <w:rsid w:val="00F561B3"/>
    <w:rsid w:val="00F56208"/>
    <w:rsid w:val="00F56E3E"/>
    <w:rsid w:val="00F56E70"/>
    <w:rsid w:val="00F577DD"/>
    <w:rsid w:val="00F57DDD"/>
    <w:rsid w:val="00F60066"/>
    <w:rsid w:val="00F6016F"/>
    <w:rsid w:val="00F605C8"/>
    <w:rsid w:val="00F6098B"/>
    <w:rsid w:val="00F61431"/>
    <w:rsid w:val="00F614F2"/>
    <w:rsid w:val="00F61BB9"/>
    <w:rsid w:val="00F6216B"/>
    <w:rsid w:val="00F624E9"/>
    <w:rsid w:val="00F628E0"/>
    <w:rsid w:val="00F6356B"/>
    <w:rsid w:val="00F63731"/>
    <w:rsid w:val="00F63A65"/>
    <w:rsid w:val="00F63D6F"/>
    <w:rsid w:val="00F643EB"/>
    <w:rsid w:val="00F64444"/>
    <w:rsid w:val="00F6449A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1C7"/>
    <w:rsid w:val="00F70915"/>
    <w:rsid w:val="00F70953"/>
    <w:rsid w:val="00F71939"/>
    <w:rsid w:val="00F719ED"/>
    <w:rsid w:val="00F71B0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B77"/>
    <w:rsid w:val="00F72B81"/>
    <w:rsid w:val="00F72E73"/>
    <w:rsid w:val="00F732A2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2E35"/>
    <w:rsid w:val="00F83822"/>
    <w:rsid w:val="00F83F19"/>
    <w:rsid w:val="00F84392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B9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3F9"/>
    <w:rsid w:val="00FA34B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0FEF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2CF"/>
    <w:rsid w:val="00FB7CD9"/>
    <w:rsid w:val="00FC166C"/>
    <w:rsid w:val="00FC17A7"/>
    <w:rsid w:val="00FC193E"/>
    <w:rsid w:val="00FC2EE8"/>
    <w:rsid w:val="00FC35F9"/>
    <w:rsid w:val="00FC3877"/>
    <w:rsid w:val="00FC3B5A"/>
    <w:rsid w:val="00FC3B7E"/>
    <w:rsid w:val="00FC3E16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CE6"/>
    <w:rsid w:val="00FD0157"/>
    <w:rsid w:val="00FD0309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4030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ABB"/>
    <w:rsid w:val="00FD7BD3"/>
    <w:rsid w:val="00FD7D73"/>
    <w:rsid w:val="00FE01CD"/>
    <w:rsid w:val="00FE0217"/>
    <w:rsid w:val="00FE05C6"/>
    <w:rsid w:val="00FE0956"/>
    <w:rsid w:val="00FE1177"/>
    <w:rsid w:val="00FE188E"/>
    <w:rsid w:val="00FE1984"/>
    <w:rsid w:val="00FE1EC8"/>
    <w:rsid w:val="00FE24A3"/>
    <w:rsid w:val="00FE27A2"/>
    <w:rsid w:val="00FE29FB"/>
    <w:rsid w:val="00FE3056"/>
    <w:rsid w:val="00FE312A"/>
    <w:rsid w:val="00FE3501"/>
    <w:rsid w:val="00FE3B47"/>
    <w:rsid w:val="00FE4725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D5"/>
    <w:rsid w:val="00FF17DB"/>
    <w:rsid w:val="00FF1C0C"/>
    <w:rsid w:val="00FF2061"/>
    <w:rsid w:val="00FF20AE"/>
    <w:rsid w:val="00FF22D1"/>
    <w:rsid w:val="00FF2E1B"/>
    <w:rsid w:val="00FF3095"/>
    <w:rsid w:val="00FF36AB"/>
    <w:rsid w:val="00FF377D"/>
    <w:rsid w:val="00FF3966"/>
    <w:rsid w:val="00FF3A04"/>
    <w:rsid w:val="00FF46A0"/>
    <w:rsid w:val="00FF4988"/>
    <w:rsid w:val="00FF4E34"/>
    <w:rsid w:val="00FF4E84"/>
    <w:rsid w:val="00FF5690"/>
    <w:rsid w:val="00FF5E51"/>
    <w:rsid w:val="00FF5E56"/>
    <w:rsid w:val="00FF5F29"/>
    <w:rsid w:val="00FF6327"/>
    <w:rsid w:val="00FF6F90"/>
    <w:rsid w:val="00FF7000"/>
    <w:rsid w:val="00FF7258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409AF"/>
  <w15:docId w15:val="{C193942D-D57A-42CF-93BD-8A07C0B9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99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F32E5"/>
  </w:style>
  <w:style w:type="paragraph" w:styleId="Heading1">
    <w:name w:val="heading 1"/>
    <w:basedOn w:val="Normal"/>
    <w:next w:val="Normal"/>
    <w:link w:val="Heading1Char"/>
    <w:uiPriority w:val="9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qFormat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qFormat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qFormat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link w:val="NoteHeadingChar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052220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rsid w:val="00707B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0B9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35"/>
    <w:unhideWhenUsed/>
    <w:qFormat/>
    <w:rsid w:val="001F31CA"/>
    <w:pPr>
      <w:spacing w:after="200" w:line="240" w:lineRule="auto"/>
      <w:jc w:val="center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rsid w:val="00707B8A"/>
    <w:pPr>
      <w:ind w:left="4320"/>
    </w:pPr>
  </w:style>
  <w:style w:type="paragraph" w:styleId="CommentText">
    <w:name w:val="annotation text"/>
    <w:basedOn w:val="Normal"/>
    <w:link w:val="CommentTextChar"/>
    <w:semiHidden/>
    <w:rsid w:val="00707B8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9B3"/>
  </w:style>
  <w:style w:type="paragraph" w:styleId="CommentSubject">
    <w:name w:val="annotation subject"/>
    <w:basedOn w:val="CommentText"/>
    <w:next w:val="CommentText"/>
    <w:link w:val="CommentSubjectChar"/>
    <w:semiHidden/>
    <w:rsid w:val="00707B8A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9B3"/>
    <w:rPr>
      <w:b/>
    </w:rPr>
  </w:style>
  <w:style w:type="paragraph" w:styleId="Date">
    <w:name w:val="Date"/>
    <w:basedOn w:val="Normal"/>
    <w:next w:val="Normal"/>
    <w:link w:val="DateChar"/>
    <w:rsid w:val="00707B8A"/>
  </w:style>
  <w:style w:type="paragraph" w:styleId="DocumentMap">
    <w:name w:val="Document Map"/>
    <w:basedOn w:val="Normal"/>
    <w:link w:val="DocumentMapChar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link w:val="EndnoteTextChar"/>
    <w:semiHidden/>
    <w:rsid w:val="00707B8A"/>
  </w:style>
  <w:style w:type="paragraph" w:styleId="FootnoteText">
    <w:name w:val="footnote text"/>
    <w:basedOn w:val="Normal"/>
    <w:link w:val="FootnoteTextChar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link w:val="MacroTextChar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0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">
    <w:name w:val="List Table 3 - Accent 11"/>
    <w:basedOn w:val="TableNormal"/>
    <w:uiPriority w:val="48"/>
    <w:rsid w:val="0068424F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">
    <w:name w:val="Messages and Commands"/>
    <w:basedOn w:val="DefaultParagraphFont"/>
    <w:uiPriority w:val="1"/>
    <w:qFormat/>
    <w:rsid w:val="001E7758"/>
    <w:rPr>
      <w:rFonts w:ascii="Arial" w:hAnsi="Arial" w:cs="Courier New"/>
      <w:b/>
      <w:sz w:val="20"/>
    </w:rPr>
  </w:style>
  <w:style w:type="paragraph" w:customStyle="1" w:styleId="ImportantNote">
    <w:name w:val="Important Note"/>
    <w:basedOn w:val="Normal"/>
    <w:next w:val="Body"/>
    <w:qFormat/>
    <w:rsid w:val="001E7758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">
    <w:name w:val="Figure Caption Centered"/>
    <w:basedOn w:val="Normal"/>
    <w:rsid w:val="00A22BEA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">
    <w:name w:val="2909F619802848F09E01365C32F34654"/>
    <w:rsid w:val="00F960B9"/>
    <w:pPr>
      <w:spacing w:after="200"/>
    </w:pPr>
    <w:rPr>
      <w:lang w:eastAsia="ja-JP"/>
    </w:rPr>
  </w:style>
  <w:style w:type="table" w:styleId="TableGrid3">
    <w:name w:val="Table Grid 3"/>
    <w:basedOn w:val="TableNormal"/>
    <w:uiPriority w:val="99"/>
    <w:semiHidden/>
    <w:unhideWhenUsed/>
    <w:rsid w:val="00F960B9"/>
    <w:pPr>
      <w:spacing w:after="200"/>
    </w:pPr>
    <w:rPr>
      <w:rFonts w:eastAsiaTheme="minorHAns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12E2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odyText">
    <w:name w:val="Body Text"/>
    <w:basedOn w:val="Normal"/>
    <w:link w:val="BodyTextChar"/>
    <w:qFormat/>
    <w:rsid w:val="00F239B3"/>
    <w:pPr>
      <w:widowControl w:val="0"/>
      <w:spacing w:after="0" w:line="240" w:lineRule="auto"/>
      <w:ind w:left="2300"/>
    </w:pPr>
    <w:rPr>
      <w:rFonts w:ascii="Palatino Linotype" w:eastAsia="Palatino Linotype" w:hAnsi="Palatino Linotype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239B3"/>
    <w:rPr>
      <w:rFonts w:ascii="Palatino Linotype" w:eastAsia="Palatino Linotype" w:hAnsi="Palatino Linotype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F239B3"/>
    <w:pPr>
      <w:widowControl w:val="0"/>
      <w:spacing w:after="0" w:line="240" w:lineRule="auto"/>
    </w:pPr>
    <w:rPr>
      <w:rFonts w:eastAsiaTheme="minorHAnsi"/>
    </w:rPr>
  </w:style>
  <w:style w:type="table" w:styleId="MediumShading1-Accent1">
    <w:name w:val="Medium Shading 1 Accent 1"/>
    <w:basedOn w:val="TableNormal"/>
    <w:uiPriority w:val="63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63199B"/>
    <w:pPr>
      <w:spacing w:after="0" w:line="240" w:lineRule="auto"/>
    </w:pPr>
    <w:rPr>
      <w:rFonts w:eastAsiaTheme="minorHAnsi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63199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MessageandCommand">
    <w:name w:val="Message and Command"/>
    <w:basedOn w:val="MessagesandCommands"/>
    <w:qFormat/>
    <w:rsid w:val="00041C50"/>
    <w:rPr>
      <w:rFonts w:ascii="Courier New" w:hAnsi="Courier New" w:cs="Courier New"/>
      <w:b w:val="0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041C50"/>
  </w:style>
  <w:style w:type="paragraph" w:styleId="BodyText2">
    <w:name w:val="Body Text 2"/>
    <w:basedOn w:val="Normal"/>
    <w:link w:val="BodyText2Char"/>
    <w:semiHidden/>
    <w:unhideWhenUsed/>
    <w:rsid w:val="00041C50"/>
    <w:pPr>
      <w:spacing w:line="480" w:lineRule="auto"/>
    </w:pPr>
  </w:style>
  <w:style w:type="character" w:customStyle="1" w:styleId="BodyText3Char">
    <w:name w:val="Body Text 3 Char"/>
    <w:basedOn w:val="DefaultParagraphFont"/>
    <w:link w:val="BodyText3"/>
    <w:semiHidden/>
    <w:rsid w:val="00041C50"/>
    <w:rPr>
      <w:sz w:val="16"/>
      <w:szCs w:val="16"/>
    </w:rPr>
  </w:style>
  <w:style w:type="paragraph" w:styleId="BodyText3">
    <w:name w:val="Body Text 3"/>
    <w:basedOn w:val="Normal"/>
    <w:link w:val="BodyText3Char"/>
    <w:semiHidden/>
    <w:unhideWhenUsed/>
    <w:rsid w:val="00041C50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semiHidden/>
    <w:rsid w:val="00041C50"/>
  </w:style>
  <w:style w:type="paragraph" w:styleId="BodyTextIndent">
    <w:name w:val="Body Text Indent"/>
    <w:basedOn w:val="Normal"/>
    <w:link w:val="BodyTextIndentChar"/>
    <w:semiHidden/>
    <w:unhideWhenUsed/>
    <w:rsid w:val="00041C50"/>
    <w:pPr>
      <w:ind w:left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41C50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41C50"/>
    <w:pPr>
      <w:ind w:firstLine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41C50"/>
  </w:style>
  <w:style w:type="paragraph" w:styleId="BodyTextIndent2">
    <w:name w:val="Body Text Indent 2"/>
    <w:basedOn w:val="Normal"/>
    <w:link w:val="BodyTextIndent2Char"/>
    <w:semiHidden/>
    <w:unhideWhenUsed/>
    <w:rsid w:val="00041C50"/>
    <w:pPr>
      <w:spacing w:line="480" w:lineRule="auto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041C50"/>
    <w:rPr>
      <w:sz w:val="16"/>
      <w:szCs w:val="16"/>
    </w:rPr>
  </w:style>
  <w:style w:type="paragraph" w:styleId="BodyTextIndent3">
    <w:name w:val="Body Text Indent 3"/>
    <w:basedOn w:val="Normal"/>
    <w:link w:val="BodyTextIndent3Char"/>
    <w:semiHidden/>
    <w:unhideWhenUsed/>
    <w:rsid w:val="00041C50"/>
    <w:pPr>
      <w:ind w:left="360"/>
    </w:pPr>
    <w:rPr>
      <w:sz w:val="16"/>
      <w:szCs w:val="16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041C50"/>
  </w:style>
  <w:style w:type="paragraph" w:styleId="E-mailSignature">
    <w:name w:val="E-mail Signature"/>
    <w:basedOn w:val="Normal"/>
    <w:link w:val="E-mailSignatureChar"/>
    <w:semiHidden/>
    <w:unhideWhenUsed/>
    <w:rsid w:val="00041C50"/>
    <w:pPr>
      <w:spacing w:after="0" w:line="240" w:lineRule="auto"/>
    </w:pPr>
  </w:style>
  <w:style w:type="character" w:customStyle="1" w:styleId="HTMLAddressChar">
    <w:name w:val="HTML Address Char"/>
    <w:basedOn w:val="DefaultParagraphFont"/>
    <w:link w:val="HTMLAddress"/>
    <w:semiHidden/>
    <w:rsid w:val="00041C50"/>
    <w:rPr>
      <w:i/>
      <w:iCs/>
    </w:rPr>
  </w:style>
  <w:style w:type="paragraph" w:styleId="HTMLAddress">
    <w:name w:val="HTML Address"/>
    <w:basedOn w:val="Normal"/>
    <w:link w:val="HTMLAddressChar"/>
    <w:semiHidden/>
    <w:unhideWhenUsed/>
    <w:rsid w:val="00041C50"/>
    <w:pPr>
      <w:spacing w:after="0" w:line="240" w:lineRule="auto"/>
    </w:pPr>
    <w:rPr>
      <w:i/>
      <w:iCs/>
    </w:rPr>
  </w:style>
  <w:style w:type="paragraph" w:styleId="ListBullet">
    <w:name w:val="List Bullet"/>
    <w:basedOn w:val="Normal"/>
    <w:semiHidden/>
    <w:unhideWhenUsed/>
    <w:rsid w:val="00041C50"/>
    <w:pPr>
      <w:numPr>
        <w:numId w:val="16"/>
      </w:numPr>
      <w:contextualSpacing/>
    </w:pPr>
  </w:style>
  <w:style w:type="paragraph" w:styleId="ListBullet2">
    <w:name w:val="List Bullet 2"/>
    <w:basedOn w:val="Normal"/>
    <w:semiHidden/>
    <w:unhideWhenUsed/>
    <w:rsid w:val="00041C50"/>
    <w:pPr>
      <w:numPr>
        <w:numId w:val="17"/>
      </w:numPr>
      <w:contextualSpacing/>
    </w:pPr>
  </w:style>
  <w:style w:type="paragraph" w:styleId="ListBullet3">
    <w:name w:val="List Bullet 3"/>
    <w:basedOn w:val="Normal"/>
    <w:semiHidden/>
    <w:unhideWhenUsed/>
    <w:rsid w:val="00041C50"/>
    <w:pPr>
      <w:numPr>
        <w:numId w:val="18"/>
      </w:numPr>
      <w:contextualSpacing/>
    </w:pPr>
  </w:style>
  <w:style w:type="paragraph" w:styleId="ListBullet4">
    <w:name w:val="List Bullet 4"/>
    <w:basedOn w:val="Normal"/>
    <w:semiHidden/>
    <w:unhideWhenUsed/>
    <w:rsid w:val="00041C50"/>
    <w:pPr>
      <w:numPr>
        <w:numId w:val="19"/>
      </w:numPr>
      <w:contextualSpacing/>
    </w:pPr>
  </w:style>
  <w:style w:type="paragraph" w:styleId="ListBullet5">
    <w:name w:val="List Bullet 5"/>
    <w:basedOn w:val="Normal"/>
    <w:semiHidden/>
    <w:unhideWhenUsed/>
    <w:rsid w:val="00041C50"/>
    <w:pPr>
      <w:numPr>
        <w:numId w:val="20"/>
      </w:numPr>
      <w:contextualSpacing/>
    </w:pPr>
  </w:style>
  <w:style w:type="paragraph" w:styleId="ListNumber2">
    <w:name w:val="List Number 2"/>
    <w:basedOn w:val="Normal"/>
    <w:semiHidden/>
    <w:unhideWhenUsed/>
    <w:rsid w:val="00041C50"/>
    <w:pPr>
      <w:numPr>
        <w:numId w:val="21"/>
      </w:numPr>
      <w:contextualSpacing/>
    </w:pPr>
  </w:style>
  <w:style w:type="paragraph" w:styleId="ListNumber3">
    <w:name w:val="List Number 3"/>
    <w:basedOn w:val="Normal"/>
    <w:semiHidden/>
    <w:unhideWhenUsed/>
    <w:rsid w:val="00041C50"/>
    <w:pPr>
      <w:numPr>
        <w:numId w:val="22"/>
      </w:numPr>
      <w:contextualSpacing/>
    </w:pPr>
  </w:style>
  <w:style w:type="paragraph" w:styleId="ListNumber4">
    <w:name w:val="List Number 4"/>
    <w:basedOn w:val="Normal"/>
    <w:semiHidden/>
    <w:unhideWhenUsed/>
    <w:rsid w:val="00041C50"/>
    <w:pPr>
      <w:numPr>
        <w:numId w:val="23"/>
      </w:numPr>
      <w:contextualSpacing/>
    </w:pPr>
  </w:style>
  <w:style w:type="paragraph" w:styleId="ListNumber5">
    <w:name w:val="List Number 5"/>
    <w:basedOn w:val="Normal"/>
    <w:semiHidden/>
    <w:unhideWhenUsed/>
    <w:rsid w:val="00041C50"/>
    <w:pPr>
      <w:numPr>
        <w:numId w:val="24"/>
      </w:numPr>
      <w:contextualSpacing/>
    </w:pPr>
  </w:style>
  <w:style w:type="character" w:customStyle="1" w:styleId="MessageHeaderChar">
    <w:name w:val="Message Header Char"/>
    <w:basedOn w:val="DefaultParagraphFont"/>
    <w:link w:val="MessageHeader"/>
    <w:semiHidden/>
    <w:rsid w:val="00041C5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MessageHeader">
    <w:name w:val="Message Header"/>
    <w:basedOn w:val="Normal"/>
    <w:link w:val="MessageHeaderChar"/>
    <w:semiHidden/>
    <w:unhideWhenUsed/>
    <w:rsid w:val="00041C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041C50"/>
    <w:rPr>
      <w:rFonts w:ascii="Consolas" w:hAnsi="Consolas" w:cs="Consolas"/>
      <w:sz w:val="21"/>
      <w:szCs w:val="21"/>
    </w:rPr>
  </w:style>
  <w:style w:type="paragraph" w:styleId="PlainText">
    <w:name w:val="Plain Text"/>
    <w:basedOn w:val="Normal"/>
    <w:link w:val="PlainTextChar"/>
    <w:semiHidden/>
    <w:unhideWhenUsed/>
    <w:rsid w:val="00041C5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SignatureChar">
    <w:name w:val="Signature Char"/>
    <w:basedOn w:val="DefaultParagraphFont"/>
    <w:link w:val="Signature"/>
    <w:semiHidden/>
    <w:rsid w:val="00041C50"/>
  </w:style>
  <w:style w:type="paragraph" w:styleId="Signature">
    <w:name w:val="Signature"/>
    <w:basedOn w:val="Normal"/>
    <w:link w:val="SignatureChar"/>
    <w:semiHidden/>
    <w:unhideWhenUsed/>
    <w:rsid w:val="00041C50"/>
    <w:pPr>
      <w:spacing w:after="0" w:line="240" w:lineRule="auto"/>
      <w:ind w:left="4320"/>
    </w:pPr>
  </w:style>
  <w:style w:type="paragraph" w:customStyle="1" w:styleId="BackPageCenter">
    <w:name w:val="Back Page Center"/>
    <w:basedOn w:val="Body"/>
    <w:next w:val="Body"/>
    <w:rsid w:val="00041C50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">
    <w:name w:val="Figure Title"/>
    <w:basedOn w:val="Caption"/>
    <w:next w:val="Normal"/>
    <w:rsid w:val="00041C50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styleId="GridTable4-Accent1">
    <w:name w:val="Grid Table 4 Accent 1"/>
    <w:basedOn w:val="TableNormal"/>
    <w:uiPriority w:val="49"/>
    <w:rsid w:val="00DE276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7">
    <w:name w:val="Body7"/>
    <w:qFormat/>
    <w:rsid w:val="00A73262"/>
    <w:pPr>
      <w:tabs>
        <w:tab w:val="left" w:pos="2700"/>
      </w:tabs>
      <w:jc w:val="both"/>
    </w:pPr>
    <w:rPr>
      <w:szCs w:val="24"/>
    </w:rPr>
  </w:style>
  <w:style w:type="paragraph" w:customStyle="1" w:styleId="FooterCentered2">
    <w:name w:val="FooterCentered2"/>
    <w:basedOn w:val="Footer"/>
    <w:rsid w:val="0044393E"/>
    <w:pPr>
      <w:jc w:val="center"/>
    </w:pPr>
  </w:style>
  <w:style w:type="paragraph" w:customStyle="1" w:styleId="Exar2">
    <w:name w:val="Exar2"/>
    <w:basedOn w:val="Footer"/>
    <w:rsid w:val="0044393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GuideFooter">
    <w:name w:val="Guide Footer"/>
    <w:basedOn w:val="Normal"/>
    <w:rsid w:val="009115F9"/>
    <w:pPr>
      <w:tabs>
        <w:tab w:val="center" w:pos="4320"/>
        <w:tab w:val="right" w:pos="8640"/>
      </w:tabs>
      <w:spacing w:before="240" w:after="0" w:line="240" w:lineRule="auto"/>
    </w:pPr>
    <w:rPr>
      <w:rFonts w:ascii="Verdana" w:eastAsiaTheme="minorHAnsi" w:hAnsi="Verdana"/>
      <w:sz w:val="16"/>
    </w:rPr>
  </w:style>
  <w:style w:type="table" w:customStyle="1" w:styleId="GridTable4-Accent11">
    <w:name w:val="Grid Table 4 - Accent 11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1">
    <w:name w:val="Heading 1 Char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">
    <w:name w:val="Heading 2 Char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">
    <w:name w:val="Heading 3 Char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">
    <w:name w:val="Heading 4 Char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">
    <w:name w:val="Heading 5 Char1"/>
    <w:basedOn w:val="DefaultParagraphFont"/>
    <w:uiPriority w:val="9"/>
    <w:rsid w:val="00946E5B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">
    <w:name w:val="Heading 6 Char1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">
    <w:name w:val="Heading 7 Char1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">
    <w:name w:val="Heading 8 Char1"/>
    <w:basedOn w:val="DefaultParagraphFont"/>
    <w:uiPriority w:val="9"/>
    <w:rsid w:val="00946E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">
    <w:name w:val="Heading 9 Char1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">
    <w:name w:val="Footer Char1"/>
    <w:basedOn w:val="DefaultParagraphFont"/>
    <w:uiPriority w:val="99"/>
    <w:rsid w:val="00946E5B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">
    <w:name w:val="Title Char1"/>
    <w:basedOn w:val="DefaultParagraphFont"/>
    <w:uiPriority w:val="10"/>
    <w:rsid w:val="00946E5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">
    <w:name w:val="FooterCentered1"/>
    <w:basedOn w:val="Footer"/>
    <w:rsid w:val="00946E5B"/>
    <w:pPr>
      <w:jc w:val="center"/>
    </w:pPr>
  </w:style>
  <w:style w:type="character" w:customStyle="1" w:styleId="HeaderChar1">
    <w:name w:val="Header Char1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">
    <w:name w:val="Exar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">
    <w:name w:val="Note Heading Char"/>
    <w:basedOn w:val="DefaultParagraphFont"/>
    <w:link w:val="NoteHeading"/>
    <w:rsid w:val="00946E5B"/>
    <w:rPr>
      <w:b/>
    </w:rPr>
  </w:style>
  <w:style w:type="character" w:customStyle="1" w:styleId="BalloonTextChar1">
    <w:name w:val="Balloon Text Char1"/>
    <w:basedOn w:val="DefaultParagraphFont"/>
    <w:uiPriority w:val="99"/>
    <w:semiHidden/>
    <w:rsid w:val="00946E5B"/>
    <w:rPr>
      <w:rFonts w:ascii="Tahoma" w:hAnsi="Tahoma" w:cs="Tahoma"/>
      <w:sz w:val="16"/>
      <w:szCs w:val="16"/>
    </w:rPr>
  </w:style>
  <w:style w:type="character" w:customStyle="1" w:styleId="ClosingChar">
    <w:name w:val="Closing Char"/>
    <w:basedOn w:val="DefaultParagraphFont"/>
    <w:link w:val="Closing"/>
    <w:rsid w:val="00946E5B"/>
  </w:style>
  <w:style w:type="character" w:customStyle="1" w:styleId="CommentTextChar1">
    <w:name w:val="Comment Text Char1"/>
    <w:basedOn w:val="DefaultParagraphFont"/>
    <w:uiPriority w:val="99"/>
    <w:semiHidden/>
    <w:rsid w:val="00946E5B"/>
  </w:style>
  <w:style w:type="character" w:customStyle="1" w:styleId="CommentSubjectChar1">
    <w:name w:val="Comment Subject Char1"/>
    <w:basedOn w:val="CommentTextChar"/>
    <w:uiPriority w:val="99"/>
    <w:semiHidden/>
    <w:rsid w:val="00946E5B"/>
    <w:rPr>
      <w:rFonts w:eastAsiaTheme="minorEastAsia"/>
      <w:b/>
    </w:rPr>
  </w:style>
  <w:style w:type="character" w:customStyle="1" w:styleId="DateChar">
    <w:name w:val="Date Char"/>
    <w:basedOn w:val="DefaultParagraphFont"/>
    <w:link w:val="Date"/>
    <w:rsid w:val="00946E5B"/>
  </w:style>
  <w:style w:type="character" w:customStyle="1" w:styleId="DocumentMapChar">
    <w:name w:val="Document Map Char"/>
    <w:basedOn w:val="DefaultParagraphFont"/>
    <w:link w:val="DocumentMap"/>
    <w:semiHidden/>
    <w:rsid w:val="00946E5B"/>
    <w:rPr>
      <w:rFonts w:ascii="Tahoma" w:hAnsi="Tahoma" w:cs="Tahoma"/>
      <w:shd w:val="clear" w:color="auto" w:fill="000080"/>
    </w:rPr>
  </w:style>
  <w:style w:type="character" w:customStyle="1" w:styleId="EndnoteTextChar">
    <w:name w:val="Endnote Text Char"/>
    <w:basedOn w:val="DefaultParagraphFont"/>
    <w:link w:val="EndnoteText"/>
    <w:semiHidden/>
    <w:rsid w:val="00946E5B"/>
  </w:style>
  <w:style w:type="character" w:customStyle="1" w:styleId="FootnoteTextChar">
    <w:name w:val="Footnote Text Char"/>
    <w:basedOn w:val="DefaultParagraphFont"/>
    <w:link w:val="FootnoteText"/>
    <w:semiHidden/>
    <w:rsid w:val="00946E5B"/>
  </w:style>
  <w:style w:type="character" w:customStyle="1" w:styleId="MacroTextChar">
    <w:name w:val="Macro Text Char"/>
    <w:basedOn w:val="DefaultParagraphFont"/>
    <w:link w:val="MacroText"/>
    <w:semiHidden/>
    <w:rsid w:val="00946E5B"/>
    <w:rPr>
      <w:rFonts w:ascii="Courier New" w:hAnsi="Courier New" w:cs="Courier New"/>
      <w:color w:val="000000"/>
    </w:rPr>
  </w:style>
  <w:style w:type="character" w:customStyle="1" w:styleId="HTMLPreformattedChar1">
    <w:name w:val="HTML Preformatted Char1"/>
    <w:basedOn w:val="DefaultParagraphFont"/>
    <w:uiPriority w:val="99"/>
    <w:rsid w:val="00946E5B"/>
    <w:rPr>
      <w:rFonts w:ascii="Courier New" w:hAnsi="Courier New" w:cs="Courier New"/>
      <w:color w:val="auto"/>
      <w:kern w:val="0"/>
    </w:rPr>
  </w:style>
  <w:style w:type="character" w:customStyle="1" w:styleId="SubtitleChar1">
    <w:name w:val="Subtitle Char1"/>
    <w:basedOn w:val="DefaultParagraphFont"/>
    <w:uiPriority w:val="11"/>
    <w:rsid w:val="00946E5B"/>
    <w:rPr>
      <w:color w:val="5A5A5A" w:themeColor="text1" w:themeTint="A5"/>
      <w:spacing w:val="10"/>
    </w:rPr>
  </w:style>
  <w:style w:type="character" w:customStyle="1" w:styleId="QuoteChar1">
    <w:name w:val="Quote Char1"/>
    <w:basedOn w:val="DefaultParagraphFont"/>
    <w:uiPriority w:val="29"/>
    <w:rsid w:val="00946E5B"/>
    <w:rPr>
      <w:i/>
      <w:iCs/>
      <w:color w:val="000000" w:themeColor="text1"/>
    </w:rPr>
  </w:style>
  <w:style w:type="character" w:customStyle="1" w:styleId="IntenseQuoteChar1">
    <w:name w:val="Intense Quote Char1"/>
    <w:basedOn w:val="DefaultParagraphFont"/>
    <w:uiPriority w:val="30"/>
    <w:rsid w:val="00946E5B"/>
    <w:rPr>
      <w:color w:val="000000" w:themeColor="text1"/>
      <w:shd w:val="clear" w:color="auto" w:fill="F2F2F2" w:themeFill="background1" w:themeFillShade="F2"/>
    </w:rPr>
  </w:style>
  <w:style w:type="character" w:customStyle="1" w:styleId="BodyTextChar1">
    <w:name w:val="Body Text Char1"/>
    <w:basedOn w:val="DefaultParagraphFont"/>
    <w:rsid w:val="00946E5B"/>
    <w:rPr>
      <w:rFonts w:ascii="Palatino Linotype" w:eastAsia="Palatino Linotype" w:hAnsi="Palatino Linotype"/>
      <w:sz w:val="20"/>
      <w:szCs w:val="20"/>
    </w:rPr>
  </w:style>
  <w:style w:type="character" w:customStyle="1" w:styleId="BodyText2Char1">
    <w:name w:val="Body Text 2 Char1"/>
    <w:basedOn w:val="DefaultParagraphFont"/>
    <w:uiPriority w:val="99"/>
    <w:semiHidden/>
    <w:rsid w:val="00946E5B"/>
    <w:rPr>
      <w:rFonts w:eastAsiaTheme="minorEastAsia"/>
    </w:rPr>
  </w:style>
  <w:style w:type="character" w:customStyle="1" w:styleId="BodyText3Char1">
    <w:name w:val="Body Text 3 Char1"/>
    <w:basedOn w:val="DefaultParagraphFont"/>
    <w:uiPriority w:val="99"/>
    <w:semiHidden/>
    <w:rsid w:val="00946E5B"/>
    <w:rPr>
      <w:rFonts w:eastAsiaTheme="minorEastAsia"/>
      <w:sz w:val="16"/>
      <w:szCs w:val="16"/>
    </w:rPr>
  </w:style>
  <w:style w:type="character" w:customStyle="1" w:styleId="BodyTextIndentChar1">
    <w:name w:val="Body Text Indent Char1"/>
    <w:basedOn w:val="DefaultParagraphFont"/>
    <w:uiPriority w:val="99"/>
    <w:semiHidden/>
    <w:rsid w:val="00946E5B"/>
    <w:rPr>
      <w:rFonts w:eastAsiaTheme="minorEastAsia"/>
    </w:rPr>
  </w:style>
  <w:style w:type="character" w:customStyle="1" w:styleId="BodyTextFirstIndent2Char1">
    <w:name w:val="Body Text First Indent 2 Char1"/>
    <w:basedOn w:val="BodyTextIndentChar1"/>
    <w:uiPriority w:val="99"/>
    <w:semiHidden/>
    <w:rsid w:val="00946E5B"/>
    <w:rPr>
      <w:rFonts w:eastAsiaTheme="minorEastAsia"/>
    </w:rPr>
  </w:style>
  <w:style w:type="character" w:customStyle="1" w:styleId="BodyTextIndent2Char1">
    <w:name w:val="Body Text Indent 2 Char1"/>
    <w:basedOn w:val="DefaultParagraphFont"/>
    <w:uiPriority w:val="99"/>
    <w:semiHidden/>
    <w:rsid w:val="00946E5B"/>
    <w:rPr>
      <w:rFonts w:eastAsiaTheme="minorEastAsia"/>
    </w:rPr>
  </w:style>
  <w:style w:type="character" w:customStyle="1" w:styleId="BodyTextIndent3Char1">
    <w:name w:val="Body Text Indent 3 Char1"/>
    <w:basedOn w:val="DefaultParagraphFont"/>
    <w:uiPriority w:val="99"/>
    <w:semiHidden/>
    <w:rsid w:val="00946E5B"/>
    <w:rPr>
      <w:rFonts w:eastAsiaTheme="minorEastAsia"/>
      <w:sz w:val="16"/>
      <w:szCs w:val="16"/>
    </w:rPr>
  </w:style>
  <w:style w:type="character" w:customStyle="1" w:styleId="E-mailSignatureChar1">
    <w:name w:val="E-mail Signature Char1"/>
    <w:basedOn w:val="DefaultParagraphFont"/>
    <w:uiPriority w:val="99"/>
    <w:semiHidden/>
    <w:rsid w:val="00946E5B"/>
    <w:rPr>
      <w:rFonts w:eastAsiaTheme="minorEastAsia"/>
    </w:rPr>
  </w:style>
  <w:style w:type="character" w:customStyle="1" w:styleId="HTMLAddressChar1">
    <w:name w:val="HTML Address Char1"/>
    <w:basedOn w:val="DefaultParagraphFont"/>
    <w:uiPriority w:val="99"/>
    <w:semiHidden/>
    <w:rsid w:val="00946E5B"/>
    <w:rPr>
      <w:rFonts w:eastAsiaTheme="minorEastAsia"/>
      <w:i/>
      <w:iCs/>
    </w:rPr>
  </w:style>
  <w:style w:type="character" w:customStyle="1" w:styleId="MessageHeaderChar1">
    <w:name w:val="Message Header Char1"/>
    <w:basedOn w:val="DefaultParagraphFont"/>
    <w:uiPriority w:val="99"/>
    <w:semiHidden/>
    <w:rsid w:val="00946E5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1">
    <w:name w:val="Plain Text Char1"/>
    <w:basedOn w:val="DefaultParagraphFont"/>
    <w:uiPriority w:val="99"/>
    <w:semiHidden/>
    <w:rsid w:val="00946E5B"/>
    <w:rPr>
      <w:rFonts w:ascii="Consolas" w:eastAsiaTheme="minorEastAsia" w:hAnsi="Consolas" w:cs="Consolas"/>
      <w:sz w:val="21"/>
      <w:szCs w:val="21"/>
    </w:rPr>
  </w:style>
  <w:style w:type="character" w:customStyle="1" w:styleId="SignatureChar1">
    <w:name w:val="Signature Char1"/>
    <w:basedOn w:val="DefaultParagraphFont"/>
    <w:uiPriority w:val="99"/>
    <w:semiHidden/>
    <w:rsid w:val="00946E5B"/>
    <w:rPr>
      <w:rFonts w:eastAsiaTheme="minorEastAsia"/>
    </w:rPr>
  </w:style>
  <w:style w:type="character" w:customStyle="1" w:styleId="Heading1Char2">
    <w:name w:val="Heading 1 Char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">
    <w:name w:val="Heading 2 Char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">
    <w:name w:val="Heading 3 Char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erChar2">
    <w:name w:val="Header Char2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Command1">
    <w:name w:val="Command1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">
    <w:name w:val="Important Note1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">
    <w:name w:val="Grid Table 4 - Accent 111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">
    <w:name w:val="Heading 1 Char3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">
    <w:name w:val="Heading 2 Char3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">
    <w:name w:val="Body1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FooterCentered3">
    <w:name w:val="FooterCentered3"/>
    <w:basedOn w:val="Footer"/>
    <w:rsid w:val="00946E5B"/>
    <w:pPr>
      <w:jc w:val="center"/>
    </w:pPr>
  </w:style>
  <w:style w:type="character" w:customStyle="1" w:styleId="HeaderChar3">
    <w:name w:val="Header Char3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">
    <w:name w:val="Exar3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">
    <w:name w:val="Important Note2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">
    <w:name w:val="Heading 1 Char4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">
    <w:name w:val="Heading 2 Char4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">
    <w:name w:val="Heading 3 Char3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2">
    <w:name w:val="Heading 4 Char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2">
    <w:name w:val="Body2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1">
    <w:name w:val="Bullet11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">
    <w:name w:val="FooterCentered4"/>
    <w:basedOn w:val="Footer"/>
    <w:rsid w:val="00946E5B"/>
    <w:pPr>
      <w:jc w:val="center"/>
    </w:pPr>
  </w:style>
  <w:style w:type="character" w:customStyle="1" w:styleId="HeaderChar4">
    <w:name w:val="Header Char4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">
    <w:name w:val="Exar4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">
    <w:name w:val="Command2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1">
    <w:name w:val="Messages and Commands1"/>
    <w:basedOn w:val="DefaultParagraphFont"/>
    <w:uiPriority w:val="1"/>
    <w:qFormat/>
    <w:rsid w:val="00946E5B"/>
    <w:rPr>
      <w:rFonts w:ascii="Arial" w:hAnsi="Arial" w:cs="Courier New"/>
      <w:b/>
      <w:sz w:val="20"/>
    </w:rPr>
  </w:style>
  <w:style w:type="character" w:customStyle="1" w:styleId="Heading1Char5">
    <w:name w:val="Heading 1 Char5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">
    <w:name w:val="Heading 2 Char5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">
    <w:name w:val="Heading 3 Char4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table" w:customStyle="1" w:styleId="GridTable4-Accent112">
    <w:name w:val="Grid Table 4 - Accent 112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6">
    <w:name w:val="Heading 1 Char6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">
    <w:name w:val="Heading 2 Char6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3">
    <w:name w:val="Body3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ImportantNote3">
    <w:name w:val="Important Note3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7">
    <w:name w:val="Heading 1 Char7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7">
    <w:name w:val="Heading 2 Char7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">
    <w:name w:val="Heading 3 Char5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4">
    <w:name w:val="Body4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Anchor1">
    <w:name w:val="Anchor1"/>
    <w:rsid w:val="00946E5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">
    <w:name w:val="FooterCentered5"/>
    <w:basedOn w:val="Footer"/>
    <w:rsid w:val="00946E5B"/>
    <w:pPr>
      <w:jc w:val="center"/>
    </w:pPr>
  </w:style>
  <w:style w:type="character" w:customStyle="1" w:styleId="HeaderChar5">
    <w:name w:val="Header Char5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">
    <w:name w:val="Exar5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2">
    <w:name w:val="Messages and Commands2"/>
    <w:basedOn w:val="DefaultParagraphFont"/>
    <w:uiPriority w:val="1"/>
    <w:qFormat/>
    <w:rsid w:val="00946E5B"/>
    <w:rPr>
      <w:rFonts w:ascii="Arial" w:hAnsi="Arial" w:cs="Courier New"/>
      <w:b/>
      <w:sz w:val="20"/>
    </w:rPr>
  </w:style>
  <w:style w:type="paragraph" w:customStyle="1" w:styleId="ImportantNote4">
    <w:name w:val="Important Note4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8">
    <w:name w:val="Heading 1 Char8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8">
    <w:name w:val="Heading 2 Char8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">
    <w:name w:val="Heading 3 Char6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">
    <w:name w:val="Body5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2">
    <w:name w:val="Bullet12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">
    <w:name w:val="Command3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">
    <w:name w:val="Important Note5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">
    <w:name w:val="Figure Caption Centered1"/>
    <w:basedOn w:val="Normal"/>
    <w:rsid w:val="00946E5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9">
    <w:name w:val="Heading 1 Char9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9">
    <w:name w:val="Heading 2 Char9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">
    <w:name w:val="Heading 3 Char7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">
    <w:name w:val="Heading 4 Char3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6">
    <w:name w:val="Body6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3">
    <w:name w:val="Bullet13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">
    <w:name w:val="FooterCentered6"/>
    <w:basedOn w:val="Footer"/>
    <w:rsid w:val="00946E5B"/>
    <w:pPr>
      <w:jc w:val="center"/>
    </w:pPr>
  </w:style>
  <w:style w:type="character" w:customStyle="1" w:styleId="HeaderChar6">
    <w:name w:val="Header Char6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">
    <w:name w:val="Exar6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">
    <w:name w:val="Command4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10">
    <w:name w:val="Heading 1 Char10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0">
    <w:name w:val="Heading 2 Char10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8">
    <w:name w:val="Heading 3 Char8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7">
    <w:name w:val="FooterCentered7"/>
    <w:basedOn w:val="Footer"/>
    <w:rsid w:val="00946E5B"/>
    <w:pPr>
      <w:jc w:val="center"/>
    </w:pPr>
  </w:style>
  <w:style w:type="character" w:customStyle="1" w:styleId="HeaderChar7">
    <w:name w:val="Header Char7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7">
    <w:name w:val="Exar7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1">
    <w:name w:val="Heading 1 Char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">
    <w:name w:val="Heading 2 Char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9">
    <w:name w:val="Heading 3 Char9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4">
    <w:name w:val="Heading 4 Char4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2">
    <w:name w:val="Heading 5 Char2"/>
    <w:basedOn w:val="DefaultParagraphFont"/>
    <w:uiPriority w:val="9"/>
    <w:rsid w:val="00946E5B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2">
    <w:name w:val="Heading 6 Char2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2">
    <w:name w:val="Heading 7 Char2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">
    <w:name w:val="Heading 8 Char2"/>
    <w:basedOn w:val="DefaultParagraphFont"/>
    <w:uiPriority w:val="9"/>
    <w:rsid w:val="00946E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">
    <w:name w:val="Heading 9 Char2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chor2">
    <w:name w:val="Anchor2"/>
    <w:rsid w:val="00946E5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">
    <w:name w:val="Bullet14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">
    <w:name w:val="Bullet21"/>
    <w:rsid w:val="00946E5B"/>
    <w:pPr>
      <w:spacing w:before="120"/>
      <w:ind w:left="1440" w:hanging="360"/>
    </w:pPr>
  </w:style>
  <w:style w:type="paragraph" w:customStyle="1" w:styleId="Bullet31">
    <w:name w:val="Bullet31"/>
    <w:rsid w:val="00946E5B"/>
    <w:pPr>
      <w:tabs>
        <w:tab w:val="num" w:pos="1800"/>
      </w:tabs>
      <w:spacing w:before="120"/>
      <w:ind w:left="1800" w:hanging="360"/>
    </w:pPr>
  </w:style>
  <w:style w:type="paragraph" w:customStyle="1" w:styleId="Caution1">
    <w:name w:val="Caution1"/>
    <w:basedOn w:val="Normal"/>
    <w:rsid w:val="00946E5B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">
    <w:name w:val="CellBody1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">
    <w:name w:val="CellBodyCenter1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">
    <w:name w:val="CellBodyRight1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">
    <w:name w:val="CellBullet11"/>
    <w:rsid w:val="00946E5B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">
    <w:name w:val="CellHeading1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">
    <w:name w:val="CellHeadingCenter1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">
    <w:name w:val="CellIndent11"/>
    <w:rsid w:val="00946E5B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">
    <w:name w:val="CellIndent21"/>
    <w:rsid w:val="00946E5B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">
    <w:name w:val="CellIndent31"/>
    <w:rsid w:val="00946E5B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">
    <w:name w:val="CellNote1"/>
    <w:rsid w:val="00946E5B"/>
    <w:pPr>
      <w:ind w:left="360" w:right="432"/>
    </w:pPr>
    <w:rPr>
      <w:sz w:val="18"/>
      <w:szCs w:val="18"/>
    </w:rPr>
  </w:style>
  <w:style w:type="paragraph" w:customStyle="1" w:styleId="Code1">
    <w:name w:val="Code1"/>
    <w:basedOn w:val="Normal"/>
    <w:rsid w:val="00946E5B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">
    <w:name w:val="Equation1"/>
    <w:rsid w:val="00946E5B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">
    <w:name w:val="Figure1"/>
    <w:next w:val="Body"/>
    <w:rsid w:val="00946E5B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">
    <w:name w:val="FigureLabel1"/>
    <w:basedOn w:val="Normal"/>
    <w:rsid w:val="00946E5B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2">
    <w:name w:val="Footer Char2"/>
    <w:basedOn w:val="DefaultParagraphFont"/>
    <w:uiPriority w:val="99"/>
    <w:rsid w:val="00946E5B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1">
    <w:name w:val="Footnote1"/>
    <w:basedOn w:val="Normal"/>
    <w:rsid w:val="00946E5B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">
    <w:name w:val="GlossTerm1"/>
    <w:basedOn w:val="Normal"/>
    <w:rsid w:val="00946E5B"/>
    <w:rPr>
      <w:b/>
    </w:rPr>
  </w:style>
  <w:style w:type="paragraph" w:customStyle="1" w:styleId="HeadingFeature1">
    <w:name w:val="HeadingFeature1"/>
    <w:next w:val="Body"/>
    <w:rsid w:val="00946E5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">
    <w:name w:val="Indent11"/>
    <w:rsid w:val="00946E5B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">
    <w:name w:val="Indent21"/>
    <w:rsid w:val="00946E5B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">
    <w:name w:val="Indent31"/>
    <w:basedOn w:val="Body"/>
    <w:rsid w:val="00946E5B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0">
    <w:name w:val="Addendum1"/>
    <w:next w:val="Body"/>
    <w:rsid w:val="00946E5B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">
    <w:name w:val="ProcedureHead1"/>
    <w:basedOn w:val="Normal"/>
    <w:next w:val="Step1"/>
    <w:rsid w:val="00946E5B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">
    <w:name w:val="Step11"/>
    <w:rsid w:val="00946E5B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">
    <w:name w:val="Register Def1"/>
    <w:rsid w:val="00946E5B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">
    <w:name w:val="Step21"/>
    <w:rsid w:val="00946E5B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">
    <w:name w:val="Step31"/>
    <w:rsid w:val="00946E5B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">
    <w:name w:val="TableFootnote1"/>
    <w:rsid w:val="00946E5B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">
    <w:name w:val="TableTitle1"/>
    <w:rsid w:val="00946E5B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2">
    <w:name w:val="Title Char2"/>
    <w:basedOn w:val="DefaultParagraphFont"/>
    <w:uiPriority w:val="10"/>
    <w:rsid w:val="00946E5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8">
    <w:name w:val="FooterCentered8"/>
    <w:basedOn w:val="Footer"/>
    <w:rsid w:val="00946E5B"/>
    <w:pPr>
      <w:jc w:val="center"/>
    </w:pPr>
  </w:style>
  <w:style w:type="character" w:customStyle="1" w:styleId="Register1">
    <w:name w:val="Register1"/>
    <w:basedOn w:val="DefaultParagraphFont"/>
    <w:rsid w:val="00946E5B"/>
    <w:rPr>
      <w:rFonts w:ascii="Arial" w:hAnsi="Arial"/>
      <w:b/>
      <w:sz w:val="20"/>
      <w:szCs w:val="20"/>
    </w:rPr>
  </w:style>
  <w:style w:type="paragraph" w:customStyle="1" w:styleId="HeadingPreface1">
    <w:name w:val="HeadingPreface1"/>
    <w:next w:val="Body"/>
    <w:rsid w:val="00946E5B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">
    <w:name w:val="Copyright Heading1"/>
    <w:rsid w:val="00946E5B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">
    <w:name w:val="Book Title11"/>
    <w:next w:val="Body"/>
    <w:rsid w:val="00946E5B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">
    <w:name w:val="BookTitle21"/>
    <w:next w:val="Body"/>
    <w:rsid w:val="00946E5B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">
    <w:name w:val="Document Type1"/>
    <w:rsid w:val="00946E5B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">
    <w:name w:val="Internal Use Cover1"/>
    <w:basedOn w:val="Normal"/>
    <w:rsid w:val="00946E5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8">
    <w:name w:val="Header Char8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1">
    <w:name w:val="GlossText1"/>
    <w:basedOn w:val="Normal"/>
    <w:rsid w:val="00946E5B"/>
    <w:pPr>
      <w:tabs>
        <w:tab w:val="left" w:pos="1800"/>
      </w:tabs>
      <w:ind w:left="432"/>
    </w:pPr>
  </w:style>
  <w:style w:type="paragraph" w:customStyle="1" w:styleId="Exar8">
    <w:name w:val="Exar8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">
    <w:name w:val="CONFIDENTIAL1"/>
    <w:rsid w:val="00946E5B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1">
    <w:name w:val="SIGNAL1"/>
    <w:rsid w:val="00946E5B"/>
    <w:rPr>
      <w:rFonts w:ascii="Verdana" w:hAnsi="Verdana"/>
      <w:b/>
      <w:smallCaps/>
      <w:color w:val="000000"/>
      <w:sz w:val="20"/>
    </w:rPr>
  </w:style>
  <w:style w:type="paragraph" w:customStyle="1" w:styleId="Notetext1">
    <w:name w:val="Notetext1"/>
    <w:next w:val="Body"/>
    <w:rsid w:val="00946E5B"/>
    <w:pPr>
      <w:ind w:left="547" w:right="1080"/>
      <w:jc w:val="both"/>
    </w:pPr>
  </w:style>
  <w:style w:type="paragraph" w:customStyle="1" w:styleId="PageNumbereven1">
    <w:name w:val="Page Number(even)1"/>
    <w:basedOn w:val="Footer"/>
    <w:semiHidden/>
    <w:rsid w:val="00946E5B"/>
  </w:style>
  <w:style w:type="paragraph" w:customStyle="1" w:styleId="Headereven1">
    <w:name w:val="Header(even)1"/>
    <w:basedOn w:val="Header"/>
    <w:rsid w:val="00946E5B"/>
    <w:pPr>
      <w:tabs>
        <w:tab w:val="clear" w:pos="9270"/>
      </w:tabs>
    </w:pPr>
  </w:style>
  <w:style w:type="paragraph" w:customStyle="1" w:styleId="Footereven1">
    <w:name w:val="Footer(even)1"/>
    <w:basedOn w:val="Footer"/>
    <w:rsid w:val="00946E5B"/>
    <w:pPr>
      <w:ind w:right="-90"/>
    </w:pPr>
  </w:style>
  <w:style w:type="paragraph" w:customStyle="1" w:styleId="Glossary1">
    <w:name w:val="Glossary1"/>
    <w:basedOn w:val="Normal"/>
    <w:next w:val="GlossTerm"/>
    <w:rsid w:val="00946E5B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">
    <w:name w:val="Addendum1+1"/>
    <w:basedOn w:val="Addendum"/>
    <w:next w:val="Body"/>
    <w:rsid w:val="00946E5B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1">
    <w:name w:val="Register|Bit|Field1"/>
    <w:basedOn w:val="DefaultParagraphFont"/>
    <w:rsid w:val="00946E5B"/>
    <w:rPr>
      <w:rFonts w:ascii="Arial" w:hAnsi="Arial"/>
      <w:b/>
      <w:caps/>
      <w:sz w:val="22"/>
      <w:szCs w:val="20"/>
    </w:rPr>
  </w:style>
  <w:style w:type="paragraph" w:customStyle="1" w:styleId="HeaderNumber1">
    <w:name w:val="HeaderNumber1"/>
    <w:rsid w:val="00946E5B"/>
    <w:rPr>
      <w:rFonts w:ascii="Arial" w:hAnsi="Arial"/>
      <w:b/>
      <w:color w:val="002B5C"/>
      <w:sz w:val="48"/>
    </w:rPr>
  </w:style>
  <w:style w:type="paragraph" w:customStyle="1" w:styleId="Addendum21">
    <w:name w:val="Addendum21"/>
    <w:next w:val="SpecNo"/>
    <w:rsid w:val="00946E5B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">
    <w:name w:val="SpecNo+1"/>
    <w:basedOn w:val="SpecNo0"/>
    <w:rsid w:val="00946E5B"/>
  </w:style>
  <w:style w:type="paragraph" w:customStyle="1" w:styleId="SpecNo10">
    <w:name w:val="SpecNo1"/>
    <w:next w:val="SpecNo"/>
    <w:rsid w:val="00946E5B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">
    <w:name w:val="Description1"/>
    <w:rsid w:val="00946E5B"/>
    <w:pPr>
      <w:spacing w:before="120"/>
      <w:ind w:left="1800" w:hanging="1800"/>
    </w:pPr>
  </w:style>
  <w:style w:type="paragraph" w:customStyle="1" w:styleId="Addendum12">
    <w:name w:val="Addendum+1"/>
    <w:basedOn w:val="Addendum"/>
    <w:next w:val="Body"/>
    <w:rsid w:val="00946E5B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">
    <w:name w:val="DocChangeNo.+1"/>
    <w:basedOn w:val="DocChangeNo"/>
    <w:rsid w:val="00946E5B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10">
    <w:name w:val="DocChangeNo.1"/>
    <w:next w:val="DocChangeNo0"/>
    <w:rsid w:val="00946E5B"/>
    <w:pPr>
      <w:tabs>
        <w:tab w:val="num" w:pos="1260"/>
      </w:tabs>
      <w:spacing w:before="120"/>
      <w:ind w:left="1260" w:hanging="1260"/>
    </w:pPr>
  </w:style>
  <w:style w:type="paragraph" w:customStyle="1" w:styleId="Addendum210">
    <w:name w:val="Addendum2+1"/>
    <w:basedOn w:val="Addendum2"/>
    <w:rsid w:val="00946E5B"/>
    <w:rPr>
      <w:sz w:val="32"/>
    </w:rPr>
  </w:style>
  <w:style w:type="paragraph" w:customStyle="1" w:styleId="CellHeadingUnder1">
    <w:name w:val="CellHeadingUnder1"/>
    <w:basedOn w:val="CellHeading"/>
    <w:next w:val="CellBody"/>
    <w:rsid w:val="00946E5B"/>
    <w:rPr>
      <w:u w:val="single"/>
    </w:rPr>
  </w:style>
  <w:style w:type="paragraph" w:customStyle="1" w:styleId="CellNoteHeading1">
    <w:name w:val="CellNoteHeading1"/>
    <w:next w:val="CellNote"/>
    <w:rsid w:val="00946E5B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1">
    <w:name w:val="Function1"/>
    <w:basedOn w:val="DefaultParagraphFont"/>
    <w:rsid w:val="00946E5B"/>
    <w:rPr>
      <w:rFonts w:ascii="Courier New" w:hAnsi="Courier New"/>
      <w:b/>
      <w:sz w:val="20"/>
    </w:rPr>
  </w:style>
  <w:style w:type="paragraph" w:customStyle="1" w:styleId="CellHeadingFieldDesc1">
    <w:name w:val="CellHeadingField|Desc1"/>
    <w:rsid w:val="00946E5B"/>
    <w:rPr>
      <w:rFonts w:ascii="Arial" w:hAnsi="Arial"/>
      <w:b/>
    </w:rPr>
  </w:style>
  <w:style w:type="character" w:customStyle="1" w:styleId="REGISTERBITFIELD10">
    <w:name w:val="REGISTER|BIT|FIELD1"/>
    <w:basedOn w:val="DefaultParagraphFont"/>
    <w:rsid w:val="00946E5B"/>
    <w:rPr>
      <w:rFonts w:ascii="Arial" w:hAnsi="Arial"/>
      <w:b/>
      <w:caps/>
      <w:sz w:val="20"/>
      <w:szCs w:val="20"/>
    </w:rPr>
  </w:style>
  <w:style w:type="paragraph" w:customStyle="1" w:styleId="REGISTERBITFIELDCELL1">
    <w:name w:val="REGISTER|BIT|FIELDCELL1"/>
    <w:basedOn w:val="CellBody"/>
    <w:rsid w:val="00946E5B"/>
    <w:rPr>
      <w:rFonts w:ascii="Arial" w:hAnsi="Arial"/>
      <w:b/>
      <w:caps/>
    </w:rPr>
  </w:style>
  <w:style w:type="paragraph" w:customStyle="1" w:styleId="Contents1">
    <w:name w:val="Contents1"/>
    <w:basedOn w:val="Title"/>
    <w:rsid w:val="00946E5B"/>
    <w:pPr>
      <w:pageBreakBefore/>
    </w:pPr>
    <w:rPr>
      <w:szCs w:val="40"/>
    </w:rPr>
  </w:style>
  <w:style w:type="paragraph" w:customStyle="1" w:styleId="ExarConfidential1">
    <w:name w:val="Exar Confidential1"/>
    <w:basedOn w:val="Footer"/>
    <w:rsid w:val="00946E5B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">
    <w:name w:val="Exar Confidential Char1"/>
    <w:basedOn w:val="FooterChar"/>
    <w:rsid w:val="00946E5B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">
    <w:name w:val="Hifn Table1"/>
    <w:basedOn w:val="TableGrid"/>
    <w:rsid w:val="00946E5B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0">
    <w:name w:val="Page Number (even)1"/>
    <w:rsid w:val="00946E5B"/>
    <w:rPr>
      <w:rFonts w:ascii="Arial" w:hAnsi="Arial"/>
      <w:sz w:val="16"/>
    </w:rPr>
  </w:style>
  <w:style w:type="character" w:customStyle="1" w:styleId="Address1">
    <w:name w:val="Address1"/>
    <w:basedOn w:val="DefaultParagraphFont"/>
    <w:rsid w:val="00946E5B"/>
    <w:rPr>
      <w:rFonts w:ascii="Arial" w:hAnsi="Arial"/>
      <w:i/>
      <w:sz w:val="22"/>
    </w:rPr>
  </w:style>
  <w:style w:type="paragraph" w:customStyle="1" w:styleId="Preliminary1">
    <w:name w:val="Preliminary1"/>
    <w:rsid w:val="00946E5B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1">
    <w:name w:val="Preliminary Char1"/>
    <w:basedOn w:val="DefaultParagraphFont"/>
    <w:rsid w:val="00946E5B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2">
    <w:name w:val="Balloon Text Char2"/>
    <w:basedOn w:val="DefaultParagraphFont"/>
    <w:uiPriority w:val="99"/>
    <w:semiHidden/>
    <w:rsid w:val="00946E5B"/>
    <w:rPr>
      <w:rFonts w:ascii="Tahoma" w:hAnsi="Tahoma" w:cs="Tahoma"/>
      <w:sz w:val="16"/>
      <w:szCs w:val="16"/>
    </w:rPr>
  </w:style>
  <w:style w:type="paragraph" w:customStyle="1" w:styleId="Appendix10">
    <w:name w:val="Appendix1"/>
    <w:next w:val="Body"/>
    <w:rsid w:val="00946E5B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2">
    <w:name w:val="Comment Text Char2"/>
    <w:basedOn w:val="DefaultParagraphFont"/>
    <w:uiPriority w:val="99"/>
    <w:semiHidden/>
    <w:rsid w:val="00946E5B"/>
  </w:style>
  <w:style w:type="character" w:customStyle="1" w:styleId="CommentSubjectChar2">
    <w:name w:val="Comment Subject Char2"/>
    <w:basedOn w:val="CommentTextChar"/>
    <w:uiPriority w:val="99"/>
    <w:semiHidden/>
    <w:rsid w:val="00946E5B"/>
    <w:rPr>
      <w:rFonts w:eastAsiaTheme="minorEastAsia"/>
      <w:b/>
    </w:rPr>
  </w:style>
  <w:style w:type="paragraph" w:customStyle="1" w:styleId="copyright1">
    <w:name w:val="copyright1"/>
    <w:basedOn w:val="Body"/>
    <w:rsid w:val="00946E5B"/>
    <w:pPr>
      <w:tabs>
        <w:tab w:val="left" w:pos="9360"/>
      </w:tabs>
    </w:pPr>
    <w:rPr>
      <w:sz w:val="14"/>
      <w:szCs w:val="14"/>
    </w:rPr>
  </w:style>
  <w:style w:type="paragraph" w:customStyle="1" w:styleId="FunctionCall1">
    <w:name w:val="Function Call1"/>
    <w:next w:val="Body"/>
    <w:rsid w:val="00946E5B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">
    <w:name w:val="Appendix 11"/>
    <w:basedOn w:val="Heading2"/>
    <w:next w:val="Body"/>
    <w:rsid w:val="00946E5B"/>
    <w:pPr>
      <w:tabs>
        <w:tab w:val="num" w:pos="720"/>
      </w:tabs>
      <w:ind w:left="720" w:hanging="720"/>
    </w:pPr>
  </w:style>
  <w:style w:type="paragraph" w:customStyle="1" w:styleId="Appendix21">
    <w:name w:val="Appendix 21"/>
    <w:basedOn w:val="Appendix1"/>
    <w:next w:val="Body"/>
    <w:rsid w:val="00946E5B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1">
    <w:name w:val="Hifn Parameter1"/>
    <w:basedOn w:val="TableNormal"/>
    <w:rsid w:val="00946E5B"/>
    <w:rPr>
      <w:sz w:val="18"/>
    </w:rPr>
    <w:tblPr/>
  </w:style>
  <w:style w:type="paragraph" w:customStyle="1" w:styleId="CellHeadingBlue1">
    <w:name w:val="Cell Heading Blue1"/>
    <w:basedOn w:val="CellHeading"/>
    <w:next w:val="Body"/>
    <w:rsid w:val="00946E5B"/>
    <w:pPr>
      <w:tabs>
        <w:tab w:val="clear" w:pos="720"/>
      </w:tabs>
    </w:pPr>
    <w:rPr>
      <w:color w:val="2F4D87"/>
      <w:sz w:val="18"/>
    </w:rPr>
  </w:style>
  <w:style w:type="paragraph" w:customStyle="1" w:styleId="ListNumber21">
    <w:name w:val="ListNumber21"/>
    <w:basedOn w:val="Body"/>
    <w:rsid w:val="00946E5B"/>
    <w:pPr>
      <w:ind w:left="1440" w:hanging="360"/>
    </w:pPr>
  </w:style>
  <w:style w:type="paragraph" w:customStyle="1" w:styleId="Command5">
    <w:name w:val="Command5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2">
    <w:name w:val="HTML Preformatted Char2"/>
    <w:basedOn w:val="DefaultParagraphFont"/>
    <w:uiPriority w:val="99"/>
    <w:rsid w:val="00946E5B"/>
    <w:rPr>
      <w:rFonts w:ascii="Courier New" w:hAnsi="Courier New" w:cs="Courier New"/>
      <w:color w:val="auto"/>
      <w:kern w:val="0"/>
    </w:rPr>
  </w:style>
  <w:style w:type="character" w:customStyle="1" w:styleId="MessageCommand1">
    <w:name w:val="Message Command1"/>
    <w:basedOn w:val="DefaultParagraphFont"/>
    <w:uiPriority w:val="1"/>
    <w:qFormat/>
    <w:rsid w:val="00946E5B"/>
    <w:rPr>
      <w:rFonts w:ascii="Courier New" w:hAnsi="Courier New" w:cs="Courier New"/>
    </w:rPr>
  </w:style>
  <w:style w:type="character" w:customStyle="1" w:styleId="apple-style-span1">
    <w:name w:val="apple-style-span1"/>
    <w:basedOn w:val="DefaultParagraphFont"/>
    <w:rsid w:val="00946E5B"/>
  </w:style>
  <w:style w:type="character" w:customStyle="1" w:styleId="apple-converted-space1">
    <w:name w:val="apple-converted-space1"/>
    <w:basedOn w:val="DefaultParagraphFont"/>
    <w:rsid w:val="00946E5B"/>
  </w:style>
  <w:style w:type="character" w:customStyle="1" w:styleId="SubtitleChar2">
    <w:name w:val="Subtitle Char2"/>
    <w:basedOn w:val="DefaultParagraphFont"/>
    <w:uiPriority w:val="11"/>
    <w:rsid w:val="00946E5B"/>
    <w:rPr>
      <w:color w:val="5A5A5A" w:themeColor="text1" w:themeTint="A5"/>
      <w:spacing w:val="10"/>
    </w:rPr>
  </w:style>
  <w:style w:type="character" w:customStyle="1" w:styleId="QuoteChar2">
    <w:name w:val="Quote Char2"/>
    <w:basedOn w:val="DefaultParagraphFont"/>
    <w:uiPriority w:val="29"/>
    <w:rsid w:val="00946E5B"/>
    <w:rPr>
      <w:i/>
      <w:iCs/>
      <w:color w:val="000000" w:themeColor="text1"/>
    </w:rPr>
  </w:style>
  <w:style w:type="character" w:customStyle="1" w:styleId="IntenseQuoteChar2">
    <w:name w:val="Intense Quote Char2"/>
    <w:basedOn w:val="DefaultParagraphFont"/>
    <w:uiPriority w:val="30"/>
    <w:rsid w:val="00946E5B"/>
    <w:rPr>
      <w:color w:val="000000" w:themeColor="text1"/>
      <w:shd w:val="clear" w:color="auto" w:fill="F2F2F2" w:themeFill="background1" w:themeFillShade="F2"/>
    </w:rPr>
  </w:style>
  <w:style w:type="character" w:customStyle="1" w:styleId="highlight1">
    <w:name w:val="highlight1"/>
    <w:basedOn w:val="DefaultParagraphFont"/>
    <w:rsid w:val="00946E5B"/>
  </w:style>
  <w:style w:type="paragraph" w:customStyle="1" w:styleId="Default1">
    <w:name w:val="Default1"/>
    <w:rsid w:val="00946E5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">
    <w:name w:val="Document Title1"/>
    <w:next w:val="Body"/>
    <w:rsid w:val="00946E5B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">
    <w:name w:val="Document Subtitle1"/>
    <w:basedOn w:val="DocumentTitle"/>
    <w:qFormat/>
    <w:rsid w:val="00946E5B"/>
    <w:pPr>
      <w:spacing w:before="360"/>
    </w:pPr>
    <w:rPr>
      <w:i/>
      <w:sz w:val="36"/>
    </w:rPr>
  </w:style>
  <w:style w:type="paragraph" w:customStyle="1" w:styleId="Heading2nonumber1">
    <w:name w:val="Heading 2 no number1"/>
    <w:basedOn w:val="Heading2"/>
    <w:next w:val="Body"/>
    <w:rsid w:val="00946E5B"/>
    <w:pPr>
      <w:numPr>
        <w:ilvl w:val="0"/>
        <w:numId w:val="0"/>
      </w:numPr>
      <w:suppressLineNumbers/>
      <w:outlineLvl w:val="9"/>
    </w:pPr>
  </w:style>
  <w:style w:type="paragraph" w:customStyle="1" w:styleId="DocumentRevision1">
    <w:name w:val="Document Revision1"/>
    <w:basedOn w:val="Body"/>
    <w:qFormat/>
    <w:rsid w:val="00946E5B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">
    <w:name w:val="List Table 3 - Accent 111"/>
    <w:basedOn w:val="TableNormal"/>
    <w:uiPriority w:val="48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3">
    <w:name w:val="Messages and Commands3"/>
    <w:basedOn w:val="DefaultParagraphFont"/>
    <w:uiPriority w:val="1"/>
    <w:qFormat/>
    <w:rsid w:val="00946E5B"/>
    <w:rPr>
      <w:rFonts w:ascii="Arial" w:hAnsi="Arial" w:cs="Courier New"/>
      <w:b/>
      <w:sz w:val="20"/>
    </w:rPr>
  </w:style>
  <w:style w:type="paragraph" w:customStyle="1" w:styleId="ImportantNote6">
    <w:name w:val="Important Note6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">
    <w:name w:val="Figure Caption Centered2"/>
    <w:basedOn w:val="Normal"/>
    <w:rsid w:val="00946E5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">
    <w:name w:val="2909F619802848F09E01365C32F346541"/>
    <w:rsid w:val="00946E5B"/>
    <w:pPr>
      <w:spacing w:after="200"/>
    </w:pPr>
    <w:rPr>
      <w:lang w:eastAsia="ja-JP"/>
    </w:rPr>
  </w:style>
  <w:style w:type="table" w:customStyle="1" w:styleId="LightList-Accent111">
    <w:name w:val="Light List - Accent 111"/>
    <w:basedOn w:val="TableNormal"/>
    <w:uiPriority w:val="61"/>
    <w:rsid w:val="00946E5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2">
    <w:name w:val="Body Text Char2"/>
    <w:basedOn w:val="DefaultParagraphFont"/>
    <w:rsid w:val="00946E5B"/>
    <w:rPr>
      <w:rFonts w:ascii="Palatino Linotype" w:eastAsia="Palatino Linotype" w:hAnsi="Palatino Linotype"/>
      <w:sz w:val="20"/>
      <w:szCs w:val="20"/>
    </w:rPr>
  </w:style>
  <w:style w:type="paragraph" w:customStyle="1" w:styleId="TableParagraph1">
    <w:name w:val="Table Paragraph1"/>
    <w:basedOn w:val="Normal"/>
    <w:uiPriority w:val="1"/>
    <w:qFormat/>
    <w:rsid w:val="00946E5B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">
    <w:name w:val="Message and Command1"/>
    <w:basedOn w:val="MessagesandCommands"/>
    <w:qFormat/>
    <w:rsid w:val="00946E5B"/>
    <w:rPr>
      <w:rFonts w:ascii="Courier New" w:hAnsi="Courier New" w:cs="Courier New"/>
      <w:b w:val="0"/>
      <w:sz w:val="22"/>
    </w:rPr>
  </w:style>
  <w:style w:type="character" w:customStyle="1" w:styleId="BodyText2Char2">
    <w:name w:val="Body Text 2 Char2"/>
    <w:basedOn w:val="DefaultParagraphFont"/>
    <w:semiHidden/>
    <w:rsid w:val="00946E5B"/>
  </w:style>
  <w:style w:type="character" w:customStyle="1" w:styleId="BodyText3Char2">
    <w:name w:val="Body Text 3 Char2"/>
    <w:basedOn w:val="DefaultParagraphFont"/>
    <w:semiHidden/>
    <w:rsid w:val="00946E5B"/>
    <w:rPr>
      <w:sz w:val="16"/>
      <w:szCs w:val="16"/>
    </w:rPr>
  </w:style>
  <w:style w:type="character" w:customStyle="1" w:styleId="BodyTextIndentChar2">
    <w:name w:val="Body Text Indent Char2"/>
    <w:basedOn w:val="DefaultParagraphFont"/>
    <w:semiHidden/>
    <w:rsid w:val="00946E5B"/>
  </w:style>
  <w:style w:type="character" w:customStyle="1" w:styleId="BodyTextFirstIndent2Char2">
    <w:name w:val="Body Text First Indent 2 Char2"/>
    <w:basedOn w:val="BodyTextIndentChar"/>
    <w:semiHidden/>
    <w:rsid w:val="00946E5B"/>
  </w:style>
  <w:style w:type="character" w:customStyle="1" w:styleId="BodyTextIndent2Char2">
    <w:name w:val="Body Text Indent 2 Char2"/>
    <w:basedOn w:val="DefaultParagraphFont"/>
    <w:semiHidden/>
    <w:rsid w:val="00946E5B"/>
  </w:style>
  <w:style w:type="character" w:customStyle="1" w:styleId="BodyTextIndent3Char2">
    <w:name w:val="Body Text Indent 3 Char2"/>
    <w:basedOn w:val="DefaultParagraphFont"/>
    <w:semiHidden/>
    <w:rsid w:val="00946E5B"/>
    <w:rPr>
      <w:sz w:val="16"/>
      <w:szCs w:val="16"/>
    </w:rPr>
  </w:style>
  <w:style w:type="character" w:customStyle="1" w:styleId="E-mailSignatureChar2">
    <w:name w:val="E-mail Signature Char2"/>
    <w:basedOn w:val="DefaultParagraphFont"/>
    <w:semiHidden/>
    <w:rsid w:val="00946E5B"/>
  </w:style>
  <w:style w:type="character" w:customStyle="1" w:styleId="HTMLAddressChar2">
    <w:name w:val="HTML Address Char2"/>
    <w:basedOn w:val="DefaultParagraphFont"/>
    <w:semiHidden/>
    <w:rsid w:val="00946E5B"/>
    <w:rPr>
      <w:i/>
      <w:iCs/>
    </w:rPr>
  </w:style>
  <w:style w:type="character" w:customStyle="1" w:styleId="MessageHeaderChar2">
    <w:name w:val="Message Header Char2"/>
    <w:basedOn w:val="DefaultParagraphFont"/>
    <w:semiHidden/>
    <w:rsid w:val="00946E5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2">
    <w:name w:val="Plain Text Char2"/>
    <w:basedOn w:val="DefaultParagraphFont"/>
    <w:semiHidden/>
    <w:rsid w:val="00946E5B"/>
    <w:rPr>
      <w:rFonts w:ascii="Consolas" w:hAnsi="Consolas" w:cs="Consolas"/>
      <w:sz w:val="21"/>
      <w:szCs w:val="21"/>
    </w:rPr>
  </w:style>
  <w:style w:type="character" w:customStyle="1" w:styleId="SignatureChar2">
    <w:name w:val="Signature Char2"/>
    <w:basedOn w:val="DefaultParagraphFont"/>
    <w:semiHidden/>
    <w:rsid w:val="00946E5B"/>
  </w:style>
  <w:style w:type="paragraph" w:customStyle="1" w:styleId="BackPageCenter1">
    <w:name w:val="Back Page Center1"/>
    <w:basedOn w:val="Body"/>
    <w:next w:val="Body"/>
    <w:rsid w:val="00946E5B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">
    <w:name w:val="Figure Title1"/>
    <w:basedOn w:val="Caption"/>
    <w:next w:val="Normal"/>
    <w:rsid w:val="00946E5B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">
    <w:name w:val="Grid Table 4 - Accent 113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">
    <w:name w:val="FooterCentered9"/>
    <w:basedOn w:val="Footer"/>
    <w:rsid w:val="00946E5B"/>
    <w:pPr>
      <w:jc w:val="center"/>
    </w:pPr>
  </w:style>
  <w:style w:type="character" w:customStyle="1" w:styleId="HeaderChar9">
    <w:name w:val="Header Char9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9">
    <w:name w:val="Exar9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3Char11">
    <w:name w:val="Heading 3 Char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1">
    <w:name w:val="Heading 4 Char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1">
    <w:name w:val="Heading 5 Char11"/>
    <w:basedOn w:val="DefaultParagraphFont"/>
    <w:uiPriority w:val="9"/>
    <w:rsid w:val="00946E5B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1">
    <w:name w:val="Heading 6 Char11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1">
    <w:name w:val="Heading 7 Char11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1">
    <w:name w:val="Heading 8 Char11"/>
    <w:basedOn w:val="DefaultParagraphFont"/>
    <w:uiPriority w:val="9"/>
    <w:rsid w:val="00946E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1">
    <w:name w:val="Heading 9 Char11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1">
    <w:name w:val="Footer Char11"/>
    <w:basedOn w:val="DefaultParagraphFont"/>
    <w:uiPriority w:val="99"/>
    <w:rsid w:val="00946E5B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1">
    <w:name w:val="Title Char11"/>
    <w:basedOn w:val="DefaultParagraphFont"/>
    <w:uiPriority w:val="10"/>
    <w:rsid w:val="00946E5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1">
    <w:name w:val="FooterCentered11"/>
    <w:basedOn w:val="Footer"/>
    <w:rsid w:val="00946E5B"/>
    <w:pPr>
      <w:jc w:val="center"/>
    </w:pPr>
  </w:style>
  <w:style w:type="character" w:customStyle="1" w:styleId="HeaderChar11">
    <w:name w:val="Header Char11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1">
    <w:name w:val="Exar1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1">
    <w:name w:val="Note Heading Char1"/>
    <w:basedOn w:val="DefaultParagraphFont"/>
    <w:rsid w:val="00946E5B"/>
    <w:rPr>
      <w:b/>
    </w:rPr>
  </w:style>
  <w:style w:type="character" w:customStyle="1" w:styleId="BalloonTextChar11">
    <w:name w:val="Balloon Text Char11"/>
    <w:basedOn w:val="DefaultParagraphFont"/>
    <w:uiPriority w:val="99"/>
    <w:semiHidden/>
    <w:rsid w:val="00946E5B"/>
    <w:rPr>
      <w:rFonts w:ascii="Tahoma" w:hAnsi="Tahoma" w:cs="Tahoma"/>
      <w:sz w:val="16"/>
      <w:szCs w:val="16"/>
    </w:rPr>
  </w:style>
  <w:style w:type="character" w:customStyle="1" w:styleId="ClosingChar1">
    <w:name w:val="Closing Char1"/>
    <w:basedOn w:val="DefaultParagraphFont"/>
    <w:rsid w:val="00946E5B"/>
  </w:style>
  <w:style w:type="character" w:customStyle="1" w:styleId="CommentTextChar11">
    <w:name w:val="Comment Text Char11"/>
    <w:basedOn w:val="DefaultParagraphFont"/>
    <w:uiPriority w:val="99"/>
    <w:semiHidden/>
    <w:rsid w:val="00946E5B"/>
  </w:style>
  <w:style w:type="character" w:customStyle="1" w:styleId="CommentSubjectChar11">
    <w:name w:val="Comment Subject Char11"/>
    <w:basedOn w:val="CommentTextChar"/>
    <w:uiPriority w:val="99"/>
    <w:semiHidden/>
    <w:rsid w:val="00946E5B"/>
    <w:rPr>
      <w:rFonts w:eastAsiaTheme="minorEastAsia"/>
      <w:b/>
    </w:rPr>
  </w:style>
  <w:style w:type="character" w:customStyle="1" w:styleId="DateChar1">
    <w:name w:val="Date Char1"/>
    <w:basedOn w:val="DefaultParagraphFont"/>
    <w:rsid w:val="00946E5B"/>
  </w:style>
  <w:style w:type="character" w:customStyle="1" w:styleId="DocumentMapChar1">
    <w:name w:val="Document Map Char1"/>
    <w:basedOn w:val="DefaultParagraphFont"/>
    <w:semiHidden/>
    <w:rsid w:val="00946E5B"/>
    <w:rPr>
      <w:rFonts w:ascii="Tahoma" w:hAnsi="Tahoma" w:cs="Tahoma"/>
      <w:shd w:val="clear" w:color="auto" w:fill="000080"/>
    </w:rPr>
  </w:style>
  <w:style w:type="character" w:customStyle="1" w:styleId="EndnoteTextChar1">
    <w:name w:val="Endnote Text Char1"/>
    <w:basedOn w:val="DefaultParagraphFont"/>
    <w:semiHidden/>
    <w:rsid w:val="00946E5B"/>
  </w:style>
  <w:style w:type="character" w:customStyle="1" w:styleId="FootnoteTextChar1">
    <w:name w:val="Footnote Text Char1"/>
    <w:basedOn w:val="DefaultParagraphFont"/>
    <w:semiHidden/>
    <w:rsid w:val="00946E5B"/>
  </w:style>
  <w:style w:type="character" w:customStyle="1" w:styleId="MacroTextChar1">
    <w:name w:val="Macro Text Char1"/>
    <w:basedOn w:val="DefaultParagraphFont"/>
    <w:semiHidden/>
    <w:rsid w:val="00946E5B"/>
    <w:rPr>
      <w:rFonts w:ascii="Courier New" w:hAnsi="Courier New" w:cs="Courier New"/>
      <w:color w:val="000000"/>
    </w:rPr>
  </w:style>
  <w:style w:type="character" w:customStyle="1" w:styleId="HTMLPreformattedChar11">
    <w:name w:val="HTML Preformatted Char11"/>
    <w:basedOn w:val="DefaultParagraphFont"/>
    <w:uiPriority w:val="99"/>
    <w:rsid w:val="00946E5B"/>
    <w:rPr>
      <w:rFonts w:ascii="Courier New" w:hAnsi="Courier New" w:cs="Courier New"/>
      <w:color w:val="auto"/>
      <w:kern w:val="0"/>
    </w:rPr>
  </w:style>
  <w:style w:type="character" w:customStyle="1" w:styleId="SubtitleChar11">
    <w:name w:val="Subtitle Char11"/>
    <w:basedOn w:val="DefaultParagraphFont"/>
    <w:uiPriority w:val="11"/>
    <w:rsid w:val="00946E5B"/>
    <w:rPr>
      <w:color w:val="5A5A5A" w:themeColor="text1" w:themeTint="A5"/>
      <w:spacing w:val="10"/>
    </w:rPr>
  </w:style>
  <w:style w:type="character" w:customStyle="1" w:styleId="QuoteChar11">
    <w:name w:val="Quote Char11"/>
    <w:basedOn w:val="DefaultParagraphFont"/>
    <w:uiPriority w:val="29"/>
    <w:rsid w:val="00946E5B"/>
    <w:rPr>
      <w:i/>
      <w:iCs/>
      <w:color w:val="000000" w:themeColor="text1"/>
    </w:rPr>
  </w:style>
  <w:style w:type="character" w:customStyle="1" w:styleId="IntenseQuoteChar11">
    <w:name w:val="Intense Quote Char11"/>
    <w:basedOn w:val="DefaultParagraphFont"/>
    <w:uiPriority w:val="30"/>
    <w:rsid w:val="00946E5B"/>
    <w:rPr>
      <w:color w:val="000000" w:themeColor="text1"/>
      <w:shd w:val="clear" w:color="auto" w:fill="F2F2F2" w:themeFill="background1" w:themeFillShade="F2"/>
    </w:rPr>
  </w:style>
  <w:style w:type="character" w:customStyle="1" w:styleId="BodyTextChar11">
    <w:name w:val="Body Text Char11"/>
    <w:basedOn w:val="DefaultParagraphFont"/>
    <w:rsid w:val="00946E5B"/>
    <w:rPr>
      <w:rFonts w:ascii="Palatino Linotype" w:eastAsia="Palatino Linotype" w:hAnsi="Palatino Linotype"/>
      <w:sz w:val="20"/>
      <w:szCs w:val="20"/>
    </w:rPr>
  </w:style>
  <w:style w:type="character" w:customStyle="1" w:styleId="BodyText2Char11">
    <w:name w:val="Body Text 2 Char11"/>
    <w:basedOn w:val="DefaultParagraphFont"/>
    <w:uiPriority w:val="99"/>
    <w:semiHidden/>
    <w:rsid w:val="00946E5B"/>
    <w:rPr>
      <w:rFonts w:eastAsiaTheme="minorEastAsia"/>
    </w:rPr>
  </w:style>
  <w:style w:type="character" w:customStyle="1" w:styleId="BodyText3Char11">
    <w:name w:val="Body Text 3 Char11"/>
    <w:basedOn w:val="DefaultParagraphFont"/>
    <w:uiPriority w:val="99"/>
    <w:semiHidden/>
    <w:rsid w:val="00946E5B"/>
    <w:rPr>
      <w:rFonts w:eastAsiaTheme="minorEastAsia"/>
      <w:sz w:val="16"/>
      <w:szCs w:val="16"/>
    </w:rPr>
  </w:style>
  <w:style w:type="character" w:customStyle="1" w:styleId="BodyTextIndentChar11">
    <w:name w:val="Body Text Indent Char11"/>
    <w:basedOn w:val="DefaultParagraphFont"/>
    <w:uiPriority w:val="99"/>
    <w:semiHidden/>
    <w:rsid w:val="00946E5B"/>
    <w:rPr>
      <w:rFonts w:eastAsiaTheme="minorEastAsia"/>
    </w:rPr>
  </w:style>
  <w:style w:type="character" w:customStyle="1" w:styleId="BodyTextFirstIndent2Char11">
    <w:name w:val="Body Text First Indent 2 Char11"/>
    <w:basedOn w:val="BodyTextIndentChar1"/>
    <w:uiPriority w:val="99"/>
    <w:semiHidden/>
    <w:rsid w:val="00946E5B"/>
    <w:rPr>
      <w:rFonts w:eastAsiaTheme="minorEastAsia"/>
    </w:rPr>
  </w:style>
  <w:style w:type="character" w:customStyle="1" w:styleId="BodyTextIndent2Char11">
    <w:name w:val="Body Text Indent 2 Char11"/>
    <w:basedOn w:val="DefaultParagraphFont"/>
    <w:uiPriority w:val="99"/>
    <w:semiHidden/>
    <w:rsid w:val="00946E5B"/>
    <w:rPr>
      <w:rFonts w:eastAsiaTheme="minorEastAsia"/>
    </w:rPr>
  </w:style>
  <w:style w:type="character" w:customStyle="1" w:styleId="BodyTextIndent3Char11">
    <w:name w:val="Body Text Indent 3 Char11"/>
    <w:basedOn w:val="DefaultParagraphFont"/>
    <w:uiPriority w:val="99"/>
    <w:semiHidden/>
    <w:rsid w:val="00946E5B"/>
    <w:rPr>
      <w:rFonts w:eastAsiaTheme="minorEastAsia"/>
      <w:sz w:val="16"/>
      <w:szCs w:val="16"/>
    </w:rPr>
  </w:style>
  <w:style w:type="character" w:customStyle="1" w:styleId="E-mailSignatureChar11">
    <w:name w:val="E-mail Signature Char11"/>
    <w:basedOn w:val="DefaultParagraphFont"/>
    <w:uiPriority w:val="99"/>
    <w:semiHidden/>
    <w:rsid w:val="00946E5B"/>
    <w:rPr>
      <w:rFonts w:eastAsiaTheme="minorEastAsia"/>
    </w:rPr>
  </w:style>
  <w:style w:type="character" w:customStyle="1" w:styleId="HTMLAddressChar11">
    <w:name w:val="HTML Address Char11"/>
    <w:basedOn w:val="DefaultParagraphFont"/>
    <w:uiPriority w:val="99"/>
    <w:semiHidden/>
    <w:rsid w:val="00946E5B"/>
    <w:rPr>
      <w:rFonts w:eastAsiaTheme="minorEastAsia"/>
      <w:i/>
      <w:iCs/>
    </w:rPr>
  </w:style>
  <w:style w:type="character" w:customStyle="1" w:styleId="MessageHeaderChar11">
    <w:name w:val="Message Header Char11"/>
    <w:basedOn w:val="DefaultParagraphFont"/>
    <w:uiPriority w:val="99"/>
    <w:semiHidden/>
    <w:rsid w:val="00946E5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11">
    <w:name w:val="Plain Text Char11"/>
    <w:basedOn w:val="DefaultParagraphFont"/>
    <w:uiPriority w:val="99"/>
    <w:semiHidden/>
    <w:rsid w:val="00946E5B"/>
    <w:rPr>
      <w:rFonts w:ascii="Consolas" w:eastAsiaTheme="minorEastAsia" w:hAnsi="Consolas" w:cs="Consolas"/>
      <w:sz w:val="21"/>
      <w:szCs w:val="21"/>
    </w:rPr>
  </w:style>
  <w:style w:type="character" w:customStyle="1" w:styleId="SignatureChar11">
    <w:name w:val="Signature Char11"/>
    <w:basedOn w:val="DefaultParagraphFont"/>
    <w:uiPriority w:val="99"/>
    <w:semiHidden/>
    <w:rsid w:val="00946E5B"/>
    <w:rPr>
      <w:rFonts w:eastAsiaTheme="minorEastAsia"/>
    </w:rPr>
  </w:style>
  <w:style w:type="character" w:customStyle="1" w:styleId="Heading1Char21">
    <w:name w:val="Heading 1 Char2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1">
    <w:name w:val="Heading 2 Char2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1">
    <w:name w:val="Heading 3 Char2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1">
    <w:name w:val="FooterCentered21"/>
    <w:basedOn w:val="Footer"/>
    <w:rsid w:val="00946E5B"/>
    <w:pPr>
      <w:jc w:val="center"/>
    </w:pPr>
  </w:style>
  <w:style w:type="character" w:customStyle="1" w:styleId="HeaderChar21">
    <w:name w:val="Header Char21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1">
    <w:name w:val="Exar2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">
    <w:name w:val="Important Note11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">
    <w:name w:val="Grid Table 4 - Accent 1111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1">
    <w:name w:val="Heading 1 Char3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1">
    <w:name w:val="Heading 2 Char3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1">
    <w:name w:val="Body11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FooterCentered31">
    <w:name w:val="FooterCentered31"/>
    <w:basedOn w:val="Footer"/>
    <w:rsid w:val="00946E5B"/>
    <w:pPr>
      <w:jc w:val="center"/>
    </w:pPr>
  </w:style>
  <w:style w:type="character" w:customStyle="1" w:styleId="HeaderChar31">
    <w:name w:val="Header Char31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1">
    <w:name w:val="Exar3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">
    <w:name w:val="Important Note21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1">
    <w:name w:val="Heading 1 Char4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1">
    <w:name w:val="Heading 2 Char4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1">
    <w:name w:val="Heading 3 Char3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21">
    <w:name w:val="Body21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FooterCentered41">
    <w:name w:val="FooterCentered41"/>
    <w:basedOn w:val="Footer"/>
    <w:rsid w:val="00946E5B"/>
    <w:pPr>
      <w:jc w:val="center"/>
    </w:pPr>
  </w:style>
  <w:style w:type="character" w:customStyle="1" w:styleId="HeaderChar41">
    <w:name w:val="Header Char41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1">
    <w:name w:val="Exar4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11">
    <w:name w:val="Messages and Commands11"/>
    <w:basedOn w:val="DefaultParagraphFont"/>
    <w:uiPriority w:val="1"/>
    <w:qFormat/>
    <w:rsid w:val="00946E5B"/>
    <w:rPr>
      <w:rFonts w:ascii="Arial" w:hAnsi="Arial" w:cs="Courier New"/>
      <w:b/>
      <w:sz w:val="20"/>
    </w:rPr>
  </w:style>
  <w:style w:type="paragraph" w:customStyle="1" w:styleId="Anchor11">
    <w:name w:val="Anchor11"/>
    <w:rsid w:val="00946E5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character" w:customStyle="1" w:styleId="Heading1Char111">
    <w:name w:val="Heading 1 Char1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1">
    <w:name w:val="Heading 2 Char1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1Char12">
    <w:name w:val="Heading 1 Char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2">
    <w:name w:val="Heading 2 Char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0">
    <w:name w:val="Heading 3 Char10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10">
    <w:name w:val="FooterCentered10"/>
    <w:basedOn w:val="Footer"/>
    <w:rsid w:val="00946E5B"/>
    <w:pPr>
      <w:jc w:val="center"/>
    </w:pPr>
  </w:style>
  <w:style w:type="character" w:customStyle="1" w:styleId="HeaderChar10">
    <w:name w:val="Header Char10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0">
    <w:name w:val="Exar10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3">
    <w:name w:val="Heading 1 Char13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3">
    <w:name w:val="Heading 2 Char13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2">
    <w:name w:val="Heading 3 Char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8">
    <w:name w:val="Body8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5">
    <w:name w:val="Bullet15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6">
    <w:name w:val="Command6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7">
    <w:name w:val="Important Note7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3">
    <w:name w:val="Figure Caption Centered3"/>
    <w:basedOn w:val="Normal"/>
    <w:rsid w:val="00946E5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14">
    <w:name w:val="Heading 1 Char14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4">
    <w:name w:val="Heading 2 Char14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3">
    <w:name w:val="Heading 3 Char13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5">
    <w:name w:val="Heading 4 Char5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9">
    <w:name w:val="Body9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6">
    <w:name w:val="Bullet16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2">
    <w:name w:val="FooterCentered12"/>
    <w:basedOn w:val="Footer"/>
    <w:rsid w:val="00946E5B"/>
    <w:pPr>
      <w:jc w:val="center"/>
    </w:pPr>
  </w:style>
  <w:style w:type="character" w:customStyle="1" w:styleId="HeaderChar12">
    <w:name w:val="Header Char12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2">
    <w:name w:val="Exar12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7">
    <w:name w:val="Command7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15">
    <w:name w:val="Heading 1 Char15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5">
    <w:name w:val="Heading 2 Char15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4">
    <w:name w:val="Heading 3 Char14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6">
    <w:name w:val="Heading 4 Char6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3">
    <w:name w:val="Heading 5 Char3"/>
    <w:basedOn w:val="DefaultParagraphFont"/>
    <w:uiPriority w:val="9"/>
    <w:rsid w:val="00946E5B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3">
    <w:name w:val="Heading 6 Char3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3">
    <w:name w:val="Heading 7 Char3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3">
    <w:name w:val="Heading 8 Char3"/>
    <w:basedOn w:val="DefaultParagraphFont"/>
    <w:uiPriority w:val="9"/>
    <w:rsid w:val="00946E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3">
    <w:name w:val="Heading 9 Char3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10">
    <w:name w:val="Body10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Anchor3">
    <w:name w:val="Anchor3"/>
    <w:rsid w:val="00946E5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7">
    <w:name w:val="Bullet17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2">
    <w:name w:val="Bullet22"/>
    <w:rsid w:val="00946E5B"/>
    <w:pPr>
      <w:spacing w:before="120"/>
      <w:ind w:left="1440" w:hanging="360"/>
    </w:pPr>
  </w:style>
  <w:style w:type="paragraph" w:customStyle="1" w:styleId="Bullet32">
    <w:name w:val="Bullet32"/>
    <w:rsid w:val="00946E5B"/>
    <w:pPr>
      <w:tabs>
        <w:tab w:val="num" w:pos="1800"/>
      </w:tabs>
      <w:spacing w:before="120"/>
      <w:ind w:left="1800" w:hanging="360"/>
    </w:pPr>
  </w:style>
  <w:style w:type="paragraph" w:customStyle="1" w:styleId="Caution2">
    <w:name w:val="Caution2"/>
    <w:basedOn w:val="Normal"/>
    <w:rsid w:val="00946E5B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2">
    <w:name w:val="CellBody2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2">
    <w:name w:val="CellBodyCenter2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2">
    <w:name w:val="CellBodyRight2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2">
    <w:name w:val="CellBullet12"/>
    <w:rsid w:val="00946E5B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2">
    <w:name w:val="CellHeading2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2">
    <w:name w:val="CellHeadingCenter2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2">
    <w:name w:val="CellIndent12"/>
    <w:rsid w:val="00946E5B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2">
    <w:name w:val="CellIndent22"/>
    <w:rsid w:val="00946E5B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2">
    <w:name w:val="CellIndent32"/>
    <w:rsid w:val="00946E5B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2">
    <w:name w:val="CellNote2"/>
    <w:rsid w:val="00946E5B"/>
    <w:pPr>
      <w:ind w:left="360" w:right="432"/>
    </w:pPr>
    <w:rPr>
      <w:sz w:val="18"/>
      <w:szCs w:val="18"/>
    </w:rPr>
  </w:style>
  <w:style w:type="paragraph" w:customStyle="1" w:styleId="Code2">
    <w:name w:val="Code2"/>
    <w:basedOn w:val="Normal"/>
    <w:rsid w:val="00946E5B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2">
    <w:name w:val="Equation2"/>
    <w:rsid w:val="00946E5B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2">
    <w:name w:val="Figure2"/>
    <w:next w:val="Body"/>
    <w:rsid w:val="00946E5B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2">
    <w:name w:val="FigureLabel2"/>
    <w:basedOn w:val="Normal"/>
    <w:rsid w:val="00946E5B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3">
    <w:name w:val="Footer Char3"/>
    <w:basedOn w:val="DefaultParagraphFont"/>
    <w:uiPriority w:val="99"/>
    <w:rsid w:val="00946E5B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2">
    <w:name w:val="Footnote2"/>
    <w:basedOn w:val="Normal"/>
    <w:rsid w:val="00946E5B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2">
    <w:name w:val="GlossTerm2"/>
    <w:basedOn w:val="Normal"/>
    <w:rsid w:val="00946E5B"/>
    <w:rPr>
      <w:b/>
    </w:rPr>
  </w:style>
  <w:style w:type="paragraph" w:customStyle="1" w:styleId="HeadingFeature2">
    <w:name w:val="HeadingFeature2"/>
    <w:next w:val="Body"/>
    <w:rsid w:val="00946E5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2">
    <w:name w:val="Indent12"/>
    <w:rsid w:val="00946E5B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2">
    <w:name w:val="Indent22"/>
    <w:rsid w:val="00946E5B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2">
    <w:name w:val="Indent32"/>
    <w:basedOn w:val="Body"/>
    <w:rsid w:val="00946E5B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3">
    <w:name w:val="Addendum3"/>
    <w:next w:val="Body"/>
    <w:rsid w:val="00946E5B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2">
    <w:name w:val="ProcedureHead2"/>
    <w:basedOn w:val="Normal"/>
    <w:next w:val="Step1"/>
    <w:rsid w:val="00946E5B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2">
    <w:name w:val="Step12"/>
    <w:rsid w:val="00946E5B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2">
    <w:name w:val="Register Def2"/>
    <w:rsid w:val="00946E5B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2">
    <w:name w:val="Step22"/>
    <w:rsid w:val="00946E5B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2">
    <w:name w:val="Step32"/>
    <w:rsid w:val="00946E5B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2">
    <w:name w:val="TableFootnote2"/>
    <w:rsid w:val="00946E5B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2">
    <w:name w:val="TableTitle2"/>
    <w:rsid w:val="00946E5B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3">
    <w:name w:val="Title Char3"/>
    <w:basedOn w:val="DefaultParagraphFont"/>
    <w:uiPriority w:val="10"/>
    <w:rsid w:val="00946E5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3">
    <w:name w:val="FooterCentered13"/>
    <w:basedOn w:val="Footer"/>
    <w:rsid w:val="00946E5B"/>
    <w:pPr>
      <w:jc w:val="center"/>
    </w:pPr>
  </w:style>
  <w:style w:type="character" w:customStyle="1" w:styleId="Register2">
    <w:name w:val="Register2"/>
    <w:basedOn w:val="DefaultParagraphFont"/>
    <w:rsid w:val="00946E5B"/>
    <w:rPr>
      <w:rFonts w:ascii="Arial" w:hAnsi="Arial"/>
      <w:b/>
      <w:sz w:val="20"/>
      <w:szCs w:val="20"/>
    </w:rPr>
  </w:style>
  <w:style w:type="paragraph" w:customStyle="1" w:styleId="HeadingPreface2">
    <w:name w:val="HeadingPreface2"/>
    <w:next w:val="Body"/>
    <w:rsid w:val="00946E5B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2">
    <w:name w:val="Copyright Heading2"/>
    <w:rsid w:val="00946E5B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2">
    <w:name w:val="Book Title12"/>
    <w:next w:val="Body"/>
    <w:rsid w:val="00946E5B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2">
    <w:name w:val="BookTitle22"/>
    <w:next w:val="Body"/>
    <w:rsid w:val="00946E5B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2">
    <w:name w:val="Document Type2"/>
    <w:rsid w:val="00946E5B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2">
    <w:name w:val="Internal Use Cover2"/>
    <w:basedOn w:val="Normal"/>
    <w:rsid w:val="00946E5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13">
    <w:name w:val="Header Char13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2">
    <w:name w:val="GlossText2"/>
    <w:basedOn w:val="Normal"/>
    <w:rsid w:val="00946E5B"/>
    <w:pPr>
      <w:tabs>
        <w:tab w:val="left" w:pos="1800"/>
      </w:tabs>
      <w:ind w:left="432"/>
    </w:pPr>
  </w:style>
  <w:style w:type="paragraph" w:customStyle="1" w:styleId="Exar13">
    <w:name w:val="Exar13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2">
    <w:name w:val="CONFIDENTIAL2"/>
    <w:rsid w:val="00946E5B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2">
    <w:name w:val="SIGNAL2"/>
    <w:rsid w:val="00946E5B"/>
    <w:rPr>
      <w:rFonts w:ascii="Verdana" w:hAnsi="Verdana"/>
      <w:b/>
      <w:smallCaps/>
      <w:color w:val="000000"/>
      <w:sz w:val="20"/>
    </w:rPr>
  </w:style>
  <w:style w:type="paragraph" w:customStyle="1" w:styleId="Notetext2">
    <w:name w:val="Notetext2"/>
    <w:next w:val="Body"/>
    <w:rsid w:val="00946E5B"/>
    <w:pPr>
      <w:ind w:left="547" w:right="1080"/>
      <w:jc w:val="both"/>
    </w:pPr>
  </w:style>
  <w:style w:type="paragraph" w:customStyle="1" w:styleId="PageNumbereven2">
    <w:name w:val="Page Number(even)2"/>
    <w:basedOn w:val="Footer"/>
    <w:semiHidden/>
    <w:rsid w:val="00946E5B"/>
  </w:style>
  <w:style w:type="paragraph" w:customStyle="1" w:styleId="Headereven2">
    <w:name w:val="Header(even)2"/>
    <w:basedOn w:val="Header"/>
    <w:rsid w:val="00946E5B"/>
    <w:pPr>
      <w:tabs>
        <w:tab w:val="clear" w:pos="9270"/>
      </w:tabs>
    </w:pPr>
  </w:style>
  <w:style w:type="paragraph" w:customStyle="1" w:styleId="Footereven2">
    <w:name w:val="Footer(even)2"/>
    <w:basedOn w:val="Footer"/>
    <w:rsid w:val="00946E5B"/>
    <w:pPr>
      <w:ind w:right="-90"/>
    </w:pPr>
  </w:style>
  <w:style w:type="paragraph" w:customStyle="1" w:styleId="Glossary2">
    <w:name w:val="Glossary2"/>
    <w:basedOn w:val="Normal"/>
    <w:next w:val="GlossTerm"/>
    <w:rsid w:val="00946E5B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20">
    <w:name w:val="Addendum1+2"/>
    <w:basedOn w:val="Addendum"/>
    <w:next w:val="Body"/>
    <w:rsid w:val="00946E5B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2">
    <w:name w:val="Register|Bit|Field2"/>
    <w:basedOn w:val="DefaultParagraphFont"/>
    <w:rsid w:val="00946E5B"/>
    <w:rPr>
      <w:rFonts w:ascii="Arial" w:hAnsi="Arial"/>
      <w:b/>
      <w:caps/>
      <w:sz w:val="22"/>
      <w:szCs w:val="20"/>
    </w:rPr>
  </w:style>
  <w:style w:type="paragraph" w:customStyle="1" w:styleId="HeaderNumber2">
    <w:name w:val="HeaderNumber2"/>
    <w:rsid w:val="00946E5B"/>
    <w:rPr>
      <w:rFonts w:ascii="Arial" w:hAnsi="Arial"/>
      <w:b/>
      <w:color w:val="002B5C"/>
      <w:sz w:val="48"/>
    </w:rPr>
  </w:style>
  <w:style w:type="paragraph" w:customStyle="1" w:styleId="Addendum22">
    <w:name w:val="Addendum22"/>
    <w:next w:val="SpecNo"/>
    <w:rsid w:val="00946E5B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2">
    <w:name w:val="SpecNo+2"/>
    <w:basedOn w:val="SpecNo0"/>
    <w:rsid w:val="00946E5B"/>
  </w:style>
  <w:style w:type="paragraph" w:customStyle="1" w:styleId="SpecNo20">
    <w:name w:val="SpecNo2"/>
    <w:next w:val="SpecNo"/>
    <w:rsid w:val="00946E5B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2">
    <w:name w:val="Description2"/>
    <w:rsid w:val="00946E5B"/>
    <w:pPr>
      <w:spacing w:before="120"/>
      <w:ind w:left="1800" w:hanging="1800"/>
    </w:pPr>
  </w:style>
  <w:style w:type="paragraph" w:customStyle="1" w:styleId="Addendum23">
    <w:name w:val="Addendum+2"/>
    <w:basedOn w:val="Addendum"/>
    <w:next w:val="Body"/>
    <w:rsid w:val="00946E5B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2">
    <w:name w:val="DocChangeNo.+2"/>
    <w:basedOn w:val="DocChangeNo"/>
    <w:rsid w:val="00946E5B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20">
    <w:name w:val="DocChangeNo.2"/>
    <w:next w:val="DocChangeNo0"/>
    <w:rsid w:val="00946E5B"/>
    <w:pPr>
      <w:tabs>
        <w:tab w:val="num" w:pos="1260"/>
      </w:tabs>
      <w:spacing w:before="120"/>
      <w:ind w:left="1260" w:hanging="1260"/>
    </w:pPr>
  </w:style>
  <w:style w:type="paragraph" w:customStyle="1" w:styleId="Addendum220">
    <w:name w:val="Addendum2+2"/>
    <w:basedOn w:val="Addendum2"/>
    <w:rsid w:val="00946E5B"/>
    <w:rPr>
      <w:sz w:val="32"/>
    </w:rPr>
  </w:style>
  <w:style w:type="paragraph" w:customStyle="1" w:styleId="CellHeadingUnder2">
    <w:name w:val="CellHeadingUnder2"/>
    <w:basedOn w:val="CellHeading"/>
    <w:next w:val="CellBody"/>
    <w:rsid w:val="00946E5B"/>
    <w:rPr>
      <w:u w:val="single"/>
    </w:rPr>
  </w:style>
  <w:style w:type="paragraph" w:customStyle="1" w:styleId="CellNoteHeading2">
    <w:name w:val="CellNoteHeading2"/>
    <w:next w:val="CellNote"/>
    <w:rsid w:val="00946E5B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2">
    <w:name w:val="Function2"/>
    <w:basedOn w:val="DefaultParagraphFont"/>
    <w:rsid w:val="00946E5B"/>
    <w:rPr>
      <w:rFonts w:ascii="Courier New" w:hAnsi="Courier New"/>
      <w:b/>
      <w:sz w:val="20"/>
    </w:rPr>
  </w:style>
  <w:style w:type="paragraph" w:customStyle="1" w:styleId="CellHeadingFieldDesc2">
    <w:name w:val="CellHeadingField|Desc2"/>
    <w:rsid w:val="00946E5B"/>
    <w:rPr>
      <w:rFonts w:ascii="Arial" w:hAnsi="Arial"/>
      <w:b/>
    </w:rPr>
  </w:style>
  <w:style w:type="character" w:customStyle="1" w:styleId="REGISTERBITFIELD20">
    <w:name w:val="REGISTER|BIT|FIELD2"/>
    <w:basedOn w:val="DefaultParagraphFont"/>
    <w:rsid w:val="00946E5B"/>
    <w:rPr>
      <w:rFonts w:ascii="Arial" w:hAnsi="Arial"/>
      <w:b/>
      <w:caps/>
      <w:sz w:val="20"/>
      <w:szCs w:val="20"/>
    </w:rPr>
  </w:style>
  <w:style w:type="paragraph" w:customStyle="1" w:styleId="REGISTERBITFIELDCELL2">
    <w:name w:val="REGISTER|BIT|FIELDCELL2"/>
    <w:basedOn w:val="CellBody"/>
    <w:rsid w:val="00946E5B"/>
    <w:rPr>
      <w:rFonts w:ascii="Arial" w:hAnsi="Arial"/>
      <w:b/>
      <w:caps/>
    </w:rPr>
  </w:style>
  <w:style w:type="paragraph" w:customStyle="1" w:styleId="Contents2">
    <w:name w:val="Contents2"/>
    <w:basedOn w:val="Title"/>
    <w:rsid w:val="00946E5B"/>
    <w:pPr>
      <w:pageBreakBefore/>
    </w:pPr>
    <w:rPr>
      <w:szCs w:val="40"/>
    </w:rPr>
  </w:style>
  <w:style w:type="paragraph" w:customStyle="1" w:styleId="ExarConfidential2">
    <w:name w:val="Exar Confidential2"/>
    <w:basedOn w:val="Footer"/>
    <w:rsid w:val="00946E5B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2">
    <w:name w:val="Exar Confidential Char2"/>
    <w:basedOn w:val="FooterChar"/>
    <w:rsid w:val="00946E5B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2">
    <w:name w:val="Hifn Table2"/>
    <w:basedOn w:val="TableGrid"/>
    <w:rsid w:val="00946E5B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20">
    <w:name w:val="Page Number (even)2"/>
    <w:rsid w:val="00946E5B"/>
    <w:rPr>
      <w:rFonts w:ascii="Arial" w:hAnsi="Arial"/>
      <w:sz w:val="16"/>
    </w:rPr>
  </w:style>
  <w:style w:type="character" w:customStyle="1" w:styleId="Address2">
    <w:name w:val="Address2"/>
    <w:basedOn w:val="DefaultParagraphFont"/>
    <w:rsid w:val="00946E5B"/>
    <w:rPr>
      <w:rFonts w:ascii="Arial" w:hAnsi="Arial"/>
      <w:i/>
      <w:sz w:val="22"/>
    </w:rPr>
  </w:style>
  <w:style w:type="paragraph" w:customStyle="1" w:styleId="Preliminary2">
    <w:name w:val="Preliminary2"/>
    <w:rsid w:val="00946E5B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2">
    <w:name w:val="Preliminary Char2"/>
    <w:basedOn w:val="DefaultParagraphFont"/>
    <w:rsid w:val="00946E5B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3">
    <w:name w:val="Balloon Text Char3"/>
    <w:basedOn w:val="DefaultParagraphFont"/>
    <w:uiPriority w:val="99"/>
    <w:semiHidden/>
    <w:rsid w:val="00946E5B"/>
    <w:rPr>
      <w:rFonts w:ascii="Tahoma" w:hAnsi="Tahoma" w:cs="Tahoma"/>
      <w:sz w:val="16"/>
      <w:szCs w:val="16"/>
    </w:rPr>
  </w:style>
  <w:style w:type="paragraph" w:customStyle="1" w:styleId="Appendix20">
    <w:name w:val="Appendix2"/>
    <w:next w:val="Body"/>
    <w:rsid w:val="00946E5B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3">
    <w:name w:val="Comment Text Char3"/>
    <w:basedOn w:val="DefaultParagraphFont"/>
    <w:uiPriority w:val="99"/>
    <w:semiHidden/>
    <w:rsid w:val="00946E5B"/>
  </w:style>
  <w:style w:type="character" w:customStyle="1" w:styleId="CommentSubjectChar3">
    <w:name w:val="Comment Subject Char3"/>
    <w:basedOn w:val="CommentTextChar"/>
    <w:uiPriority w:val="99"/>
    <w:semiHidden/>
    <w:rsid w:val="00946E5B"/>
    <w:rPr>
      <w:rFonts w:eastAsiaTheme="minorEastAsia"/>
      <w:b/>
    </w:rPr>
  </w:style>
  <w:style w:type="paragraph" w:customStyle="1" w:styleId="copyright2">
    <w:name w:val="copyright2"/>
    <w:basedOn w:val="Body"/>
    <w:rsid w:val="00946E5B"/>
    <w:pPr>
      <w:tabs>
        <w:tab w:val="left" w:pos="9360"/>
      </w:tabs>
    </w:pPr>
    <w:rPr>
      <w:sz w:val="14"/>
      <w:szCs w:val="14"/>
    </w:rPr>
  </w:style>
  <w:style w:type="paragraph" w:customStyle="1" w:styleId="FunctionCall2">
    <w:name w:val="Function Call2"/>
    <w:next w:val="Body"/>
    <w:rsid w:val="00946E5B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2">
    <w:name w:val="Appendix 12"/>
    <w:basedOn w:val="Heading2"/>
    <w:next w:val="Body"/>
    <w:rsid w:val="00946E5B"/>
    <w:pPr>
      <w:tabs>
        <w:tab w:val="num" w:pos="720"/>
        <w:tab w:val="num" w:pos="1440"/>
      </w:tabs>
      <w:ind w:left="720" w:hanging="720"/>
    </w:pPr>
  </w:style>
  <w:style w:type="paragraph" w:customStyle="1" w:styleId="Appendix22">
    <w:name w:val="Appendix 22"/>
    <w:basedOn w:val="Appendix1"/>
    <w:next w:val="Body"/>
    <w:rsid w:val="00946E5B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2">
    <w:name w:val="Hifn Parameter2"/>
    <w:basedOn w:val="TableNormal"/>
    <w:rsid w:val="00946E5B"/>
    <w:rPr>
      <w:sz w:val="18"/>
    </w:rPr>
    <w:tblPr/>
  </w:style>
  <w:style w:type="paragraph" w:customStyle="1" w:styleId="CellHeadingBlue2">
    <w:name w:val="Cell Heading Blue2"/>
    <w:basedOn w:val="CellHeading"/>
    <w:next w:val="Body"/>
    <w:rsid w:val="00946E5B"/>
    <w:pPr>
      <w:tabs>
        <w:tab w:val="clear" w:pos="720"/>
      </w:tabs>
    </w:pPr>
    <w:rPr>
      <w:color w:val="2F4D87"/>
      <w:sz w:val="18"/>
    </w:rPr>
  </w:style>
  <w:style w:type="paragraph" w:customStyle="1" w:styleId="ListNumber22">
    <w:name w:val="ListNumber22"/>
    <w:basedOn w:val="Body"/>
    <w:rsid w:val="00946E5B"/>
    <w:pPr>
      <w:ind w:left="1440" w:hanging="360"/>
    </w:pPr>
  </w:style>
  <w:style w:type="paragraph" w:customStyle="1" w:styleId="Command8">
    <w:name w:val="Command8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3">
    <w:name w:val="HTML Preformatted Char3"/>
    <w:basedOn w:val="DefaultParagraphFont"/>
    <w:uiPriority w:val="99"/>
    <w:rsid w:val="00946E5B"/>
    <w:rPr>
      <w:rFonts w:ascii="Courier New" w:hAnsi="Courier New" w:cs="Courier New"/>
      <w:color w:val="auto"/>
      <w:kern w:val="0"/>
    </w:rPr>
  </w:style>
  <w:style w:type="character" w:customStyle="1" w:styleId="MessageCommand2">
    <w:name w:val="Message Command2"/>
    <w:basedOn w:val="DefaultParagraphFont"/>
    <w:uiPriority w:val="1"/>
    <w:qFormat/>
    <w:rsid w:val="00946E5B"/>
    <w:rPr>
      <w:rFonts w:ascii="Courier New" w:hAnsi="Courier New" w:cs="Courier New"/>
    </w:rPr>
  </w:style>
  <w:style w:type="character" w:customStyle="1" w:styleId="apple-style-span2">
    <w:name w:val="apple-style-span2"/>
    <w:basedOn w:val="DefaultParagraphFont"/>
    <w:rsid w:val="00946E5B"/>
  </w:style>
  <w:style w:type="character" w:customStyle="1" w:styleId="apple-converted-space2">
    <w:name w:val="apple-converted-space2"/>
    <w:basedOn w:val="DefaultParagraphFont"/>
    <w:rsid w:val="00946E5B"/>
  </w:style>
  <w:style w:type="character" w:customStyle="1" w:styleId="SubtitleChar3">
    <w:name w:val="Subtitle Char3"/>
    <w:basedOn w:val="DefaultParagraphFont"/>
    <w:uiPriority w:val="11"/>
    <w:rsid w:val="00946E5B"/>
    <w:rPr>
      <w:color w:val="5A5A5A" w:themeColor="text1" w:themeTint="A5"/>
      <w:spacing w:val="10"/>
    </w:rPr>
  </w:style>
  <w:style w:type="character" w:customStyle="1" w:styleId="QuoteChar3">
    <w:name w:val="Quote Char3"/>
    <w:basedOn w:val="DefaultParagraphFont"/>
    <w:uiPriority w:val="29"/>
    <w:rsid w:val="00946E5B"/>
    <w:rPr>
      <w:i/>
      <w:iCs/>
      <w:color w:val="000000" w:themeColor="text1"/>
    </w:rPr>
  </w:style>
  <w:style w:type="character" w:customStyle="1" w:styleId="IntenseQuoteChar3">
    <w:name w:val="Intense Quote Char3"/>
    <w:basedOn w:val="DefaultParagraphFont"/>
    <w:uiPriority w:val="30"/>
    <w:rsid w:val="00946E5B"/>
    <w:rPr>
      <w:color w:val="000000" w:themeColor="text1"/>
      <w:shd w:val="clear" w:color="auto" w:fill="F2F2F2" w:themeFill="background1" w:themeFillShade="F2"/>
    </w:rPr>
  </w:style>
  <w:style w:type="character" w:customStyle="1" w:styleId="highlight2">
    <w:name w:val="highlight2"/>
    <w:basedOn w:val="DefaultParagraphFont"/>
    <w:rsid w:val="00946E5B"/>
  </w:style>
  <w:style w:type="paragraph" w:customStyle="1" w:styleId="Default2">
    <w:name w:val="Default2"/>
    <w:rsid w:val="00946E5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2">
    <w:name w:val="Document Title2"/>
    <w:next w:val="Body"/>
    <w:rsid w:val="00946E5B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2">
    <w:name w:val="Document Subtitle2"/>
    <w:basedOn w:val="DocumentTitle"/>
    <w:qFormat/>
    <w:rsid w:val="00946E5B"/>
    <w:pPr>
      <w:spacing w:before="360"/>
    </w:pPr>
    <w:rPr>
      <w:i/>
      <w:sz w:val="36"/>
    </w:rPr>
  </w:style>
  <w:style w:type="paragraph" w:customStyle="1" w:styleId="Heading2nonumber2">
    <w:name w:val="Heading 2 no number2"/>
    <w:basedOn w:val="Heading2"/>
    <w:next w:val="Body"/>
    <w:rsid w:val="00946E5B"/>
    <w:pPr>
      <w:numPr>
        <w:ilvl w:val="0"/>
        <w:numId w:val="0"/>
      </w:numPr>
      <w:suppressLineNumbers/>
      <w:outlineLvl w:val="9"/>
    </w:pPr>
  </w:style>
  <w:style w:type="paragraph" w:customStyle="1" w:styleId="DocumentRevision2">
    <w:name w:val="Document Revision2"/>
    <w:basedOn w:val="Body"/>
    <w:qFormat/>
    <w:rsid w:val="00946E5B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2">
    <w:name w:val="List Table 3 - Accent 112"/>
    <w:basedOn w:val="TableNormal"/>
    <w:uiPriority w:val="48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4">
    <w:name w:val="Messages and Commands4"/>
    <w:basedOn w:val="DefaultParagraphFont"/>
    <w:uiPriority w:val="1"/>
    <w:qFormat/>
    <w:rsid w:val="00946E5B"/>
    <w:rPr>
      <w:rFonts w:ascii="Arial" w:hAnsi="Arial" w:cs="Courier New"/>
      <w:b/>
      <w:sz w:val="20"/>
    </w:rPr>
  </w:style>
  <w:style w:type="paragraph" w:customStyle="1" w:styleId="ImportantNote8">
    <w:name w:val="Important Note8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4">
    <w:name w:val="Figure Caption Centered4"/>
    <w:basedOn w:val="Normal"/>
    <w:rsid w:val="00946E5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2">
    <w:name w:val="2909F619802848F09E01365C32F346542"/>
    <w:rsid w:val="00946E5B"/>
    <w:pPr>
      <w:spacing w:after="200"/>
    </w:pPr>
    <w:rPr>
      <w:lang w:eastAsia="ja-JP"/>
    </w:rPr>
  </w:style>
  <w:style w:type="table" w:customStyle="1" w:styleId="LightList-Accent112">
    <w:name w:val="Light List - Accent 112"/>
    <w:basedOn w:val="TableNormal"/>
    <w:uiPriority w:val="61"/>
    <w:rsid w:val="00946E5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3">
    <w:name w:val="Body Text Char3"/>
    <w:basedOn w:val="DefaultParagraphFont"/>
    <w:rsid w:val="00946E5B"/>
    <w:rPr>
      <w:rFonts w:ascii="Palatino Linotype" w:eastAsia="Palatino Linotype" w:hAnsi="Palatino Linotype"/>
      <w:sz w:val="20"/>
      <w:szCs w:val="20"/>
    </w:rPr>
  </w:style>
  <w:style w:type="paragraph" w:customStyle="1" w:styleId="TableParagraph2">
    <w:name w:val="Table Paragraph2"/>
    <w:basedOn w:val="Normal"/>
    <w:uiPriority w:val="1"/>
    <w:qFormat/>
    <w:rsid w:val="00946E5B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2">
    <w:name w:val="Message and Command2"/>
    <w:basedOn w:val="MessagesandCommands"/>
    <w:qFormat/>
    <w:rsid w:val="00946E5B"/>
    <w:rPr>
      <w:rFonts w:ascii="Courier New" w:hAnsi="Courier New" w:cs="Courier New"/>
      <w:b w:val="0"/>
      <w:sz w:val="22"/>
    </w:rPr>
  </w:style>
  <w:style w:type="character" w:customStyle="1" w:styleId="BodyText2Char3">
    <w:name w:val="Body Text 2 Char3"/>
    <w:basedOn w:val="DefaultParagraphFont"/>
    <w:semiHidden/>
    <w:rsid w:val="00946E5B"/>
  </w:style>
  <w:style w:type="character" w:customStyle="1" w:styleId="BodyText3Char3">
    <w:name w:val="Body Text 3 Char3"/>
    <w:basedOn w:val="DefaultParagraphFont"/>
    <w:semiHidden/>
    <w:rsid w:val="00946E5B"/>
    <w:rPr>
      <w:sz w:val="16"/>
      <w:szCs w:val="16"/>
    </w:rPr>
  </w:style>
  <w:style w:type="character" w:customStyle="1" w:styleId="BodyTextIndentChar3">
    <w:name w:val="Body Text Indent Char3"/>
    <w:basedOn w:val="DefaultParagraphFont"/>
    <w:semiHidden/>
    <w:rsid w:val="00946E5B"/>
  </w:style>
  <w:style w:type="character" w:customStyle="1" w:styleId="BodyTextFirstIndent2Char3">
    <w:name w:val="Body Text First Indent 2 Char3"/>
    <w:basedOn w:val="BodyTextIndentChar"/>
    <w:semiHidden/>
    <w:rsid w:val="00946E5B"/>
  </w:style>
  <w:style w:type="character" w:customStyle="1" w:styleId="BodyTextIndent2Char3">
    <w:name w:val="Body Text Indent 2 Char3"/>
    <w:basedOn w:val="DefaultParagraphFont"/>
    <w:semiHidden/>
    <w:rsid w:val="00946E5B"/>
  </w:style>
  <w:style w:type="character" w:customStyle="1" w:styleId="BodyTextIndent3Char3">
    <w:name w:val="Body Text Indent 3 Char3"/>
    <w:basedOn w:val="DefaultParagraphFont"/>
    <w:semiHidden/>
    <w:rsid w:val="00946E5B"/>
    <w:rPr>
      <w:sz w:val="16"/>
      <w:szCs w:val="16"/>
    </w:rPr>
  </w:style>
  <w:style w:type="character" w:customStyle="1" w:styleId="E-mailSignatureChar3">
    <w:name w:val="E-mail Signature Char3"/>
    <w:basedOn w:val="DefaultParagraphFont"/>
    <w:semiHidden/>
    <w:rsid w:val="00946E5B"/>
  </w:style>
  <w:style w:type="character" w:customStyle="1" w:styleId="HTMLAddressChar3">
    <w:name w:val="HTML Address Char3"/>
    <w:basedOn w:val="DefaultParagraphFont"/>
    <w:semiHidden/>
    <w:rsid w:val="00946E5B"/>
    <w:rPr>
      <w:i/>
      <w:iCs/>
    </w:rPr>
  </w:style>
  <w:style w:type="character" w:customStyle="1" w:styleId="MessageHeaderChar3">
    <w:name w:val="Message Header Char3"/>
    <w:basedOn w:val="DefaultParagraphFont"/>
    <w:semiHidden/>
    <w:rsid w:val="00946E5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3">
    <w:name w:val="Plain Text Char3"/>
    <w:basedOn w:val="DefaultParagraphFont"/>
    <w:semiHidden/>
    <w:rsid w:val="00946E5B"/>
    <w:rPr>
      <w:rFonts w:ascii="Consolas" w:hAnsi="Consolas" w:cs="Consolas"/>
      <w:sz w:val="21"/>
      <w:szCs w:val="21"/>
    </w:rPr>
  </w:style>
  <w:style w:type="character" w:customStyle="1" w:styleId="SignatureChar3">
    <w:name w:val="Signature Char3"/>
    <w:basedOn w:val="DefaultParagraphFont"/>
    <w:semiHidden/>
    <w:rsid w:val="00946E5B"/>
  </w:style>
  <w:style w:type="paragraph" w:customStyle="1" w:styleId="BackPageCenter2">
    <w:name w:val="Back Page Center2"/>
    <w:basedOn w:val="Body"/>
    <w:next w:val="Body"/>
    <w:rsid w:val="00946E5B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2">
    <w:name w:val="Figure Title2"/>
    <w:basedOn w:val="Caption"/>
    <w:next w:val="Normal"/>
    <w:rsid w:val="00946E5B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4">
    <w:name w:val="Grid Table 4 - Accent 114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16">
    <w:name w:val="Heading 1 Char16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6">
    <w:name w:val="Heading 2 Char16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5">
    <w:name w:val="Heading 3 Char15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2">
    <w:name w:val="Heading 4 Char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2">
    <w:name w:val="Heading 5 Char12"/>
    <w:basedOn w:val="DefaultParagraphFont"/>
    <w:uiPriority w:val="9"/>
    <w:rsid w:val="00946E5B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2">
    <w:name w:val="Heading 6 Char12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2">
    <w:name w:val="Heading 7 Char12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2">
    <w:name w:val="Heading 8 Char12"/>
    <w:basedOn w:val="DefaultParagraphFont"/>
    <w:uiPriority w:val="9"/>
    <w:rsid w:val="00946E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2">
    <w:name w:val="Heading 9 Char12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2">
    <w:name w:val="Footer Char12"/>
    <w:basedOn w:val="DefaultParagraphFont"/>
    <w:uiPriority w:val="99"/>
    <w:rsid w:val="00946E5B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2">
    <w:name w:val="Title Char12"/>
    <w:basedOn w:val="DefaultParagraphFont"/>
    <w:uiPriority w:val="10"/>
    <w:rsid w:val="00946E5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4">
    <w:name w:val="FooterCentered14"/>
    <w:basedOn w:val="Footer"/>
    <w:rsid w:val="00946E5B"/>
    <w:pPr>
      <w:jc w:val="center"/>
    </w:pPr>
  </w:style>
  <w:style w:type="character" w:customStyle="1" w:styleId="HeaderChar14">
    <w:name w:val="Header Char14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4">
    <w:name w:val="Exar14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2">
    <w:name w:val="Note Heading Char2"/>
    <w:basedOn w:val="DefaultParagraphFont"/>
    <w:rsid w:val="00946E5B"/>
    <w:rPr>
      <w:b/>
    </w:rPr>
  </w:style>
  <w:style w:type="character" w:customStyle="1" w:styleId="BalloonTextChar12">
    <w:name w:val="Balloon Text Char12"/>
    <w:basedOn w:val="DefaultParagraphFont"/>
    <w:uiPriority w:val="99"/>
    <w:semiHidden/>
    <w:rsid w:val="00946E5B"/>
    <w:rPr>
      <w:rFonts w:ascii="Tahoma" w:hAnsi="Tahoma" w:cs="Tahoma"/>
      <w:sz w:val="16"/>
      <w:szCs w:val="16"/>
    </w:rPr>
  </w:style>
  <w:style w:type="character" w:customStyle="1" w:styleId="ClosingChar2">
    <w:name w:val="Closing Char2"/>
    <w:basedOn w:val="DefaultParagraphFont"/>
    <w:rsid w:val="00946E5B"/>
  </w:style>
  <w:style w:type="character" w:customStyle="1" w:styleId="CommentTextChar12">
    <w:name w:val="Comment Text Char12"/>
    <w:basedOn w:val="DefaultParagraphFont"/>
    <w:uiPriority w:val="99"/>
    <w:semiHidden/>
    <w:rsid w:val="00946E5B"/>
  </w:style>
  <w:style w:type="character" w:customStyle="1" w:styleId="CommentSubjectChar12">
    <w:name w:val="Comment Subject Char12"/>
    <w:basedOn w:val="CommentTextChar"/>
    <w:uiPriority w:val="99"/>
    <w:semiHidden/>
    <w:rsid w:val="00946E5B"/>
    <w:rPr>
      <w:rFonts w:eastAsiaTheme="minorEastAsia"/>
      <w:b/>
    </w:rPr>
  </w:style>
  <w:style w:type="character" w:customStyle="1" w:styleId="DateChar2">
    <w:name w:val="Date Char2"/>
    <w:basedOn w:val="DefaultParagraphFont"/>
    <w:rsid w:val="00946E5B"/>
  </w:style>
  <w:style w:type="character" w:customStyle="1" w:styleId="DocumentMapChar2">
    <w:name w:val="Document Map Char2"/>
    <w:basedOn w:val="DefaultParagraphFont"/>
    <w:semiHidden/>
    <w:rsid w:val="00946E5B"/>
    <w:rPr>
      <w:rFonts w:ascii="Tahoma" w:hAnsi="Tahoma" w:cs="Tahoma"/>
      <w:shd w:val="clear" w:color="auto" w:fill="000080"/>
    </w:rPr>
  </w:style>
  <w:style w:type="character" w:customStyle="1" w:styleId="EndnoteTextChar2">
    <w:name w:val="Endnote Text Char2"/>
    <w:basedOn w:val="DefaultParagraphFont"/>
    <w:semiHidden/>
    <w:rsid w:val="00946E5B"/>
  </w:style>
  <w:style w:type="character" w:customStyle="1" w:styleId="FootnoteTextChar2">
    <w:name w:val="Footnote Text Char2"/>
    <w:basedOn w:val="DefaultParagraphFont"/>
    <w:semiHidden/>
    <w:rsid w:val="00946E5B"/>
  </w:style>
  <w:style w:type="character" w:customStyle="1" w:styleId="MacroTextChar2">
    <w:name w:val="Macro Text Char2"/>
    <w:basedOn w:val="DefaultParagraphFont"/>
    <w:semiHidden/>
    <w:rsid w:val="00946E5B"/>
    <w:rPr>
      <w:rFonts w:ascii="Courier New" w:hAnsi="Courier New" w:cs="Courier New"/>
      <w:color w:val="000000"/>
    </w:rPr>
  </w:style>
  <w:style w:type="character" w:customStyle="1" w:styleId="HTMLPreformattedChar12">
    <w:name w:val="HTML Preformatted Char12"/>
    <w:basedOn w:val="DefaultParagraphFont"/>
    <w:uiPriority w:val="99"/>
    <w:rsid w:val="00946E5B"/>
    <w:rPr>
      <w:rFonts w:ascii="Courier New" w:hAnsi="Courier New" w:cs="Courier New"/>
      <w:color w:val="auto"/>
      <w:kern w:val="0"/>
    </w:rPr>
  </w:style>
  <w:style w:type="character" w:customStyle="1" w:styleId="SubtitleChar12">
    <w:name w:val="Subtitle Char12"/>
    <w:basedOn w:val="DefaultParagraphFont"/>
    <w:uiPriority w:val="11"/>
    <w:rsid w:val="00946E5B"/>
    <w:rPr>
      <w:color w:val="5A5A5A" w:themeColor="text1" w:themeTint="A5"/>
      <w:spacing w:val="10"/>
    </w:rPr>
  </w:style>
  <w:style w:type="character" w:customStyle="1" w:styleId="QuoteChar12">
    <w:name w:val="Quote Char12"/>
    <w:basedOn w:val="DefaultParagraphFont"/>
    <w:uiPriority w:val="29"/>
    <w:rsid w:val="00946E5B"/>
    <w:rPr>
      <w:i/>
      <w:iCs/>
      <w:color w:val="000000" w:themeColor="text1"/>
    </w:rPr>
  </w:style>
  <w:style w:type="character" w:customStyle="1" w:styleId="IntenseQuoteChar12">
    <w:name w:val="Intense Quote Char12"/>
    <w:basedOn w:val="DefaultParagraphFont"/>
    <w:uiPriority w:val="30"/>
    <w:rsid w:val="00946E5B"/>
    <w:rPr>
      <w:color w:val="000000" w:themeColor="text1"/>
      <w:shd w:val="clear" w:color="auto" w:fill="F2F2F2" w:themeFill="background1" w:themeFillShade="F2"/>
    </w:rPr>
  </w:style>
  <w:style w:type="character" w:customStyle="1" w:styleId="BodyTextChar12">
    <w:name w:val="Body Text Char12"/>
    <w:basedOn w:val="DefaultParagraphFont"/>
    <w:rsid w:val="00946E5B"/>
    <w:rPr>
      <w:rFonts w:ascii="Palatino Linotype" w:eastAsia="Palatino Linotype" w:hAnsi="Palatino Linotype"/>
      <w:sz w:val="20"/>
      <w:szCs w:val="20"/>
    </w:rPr>
  </w:style>
  <w:style w:type="character" w:customStyle="1" w:styleId="BodyTextFirstIndent2Char12">
    <w:name w:val="Body Text First Indent 2 Char12"/>
    <w:basedOn w:val="BodyTextIndentChar1"/>
    <w:uiPriority w:val="99"/>
    <w:semiHidden/>
    <w:rsid w:val="00946E5B"/>
    <w:rPr>
      <w:rFonts w:eastAsiaTheme="minorEastAsia"/>
    </w:rPr>
  </w:style>
  <w:style w:type="character" w:customStyle="1" w:styleId="MessageHeaderChar12">
    <w:name w:val="Message Header Char12"/>
    <w:basedOn w:val="DefaultParagraphFont"/>
    <w:uiPriority w:val="99"/>
    <w:semiHidden/>
    <w:rsid w:val="00946E5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Heading1Char22">
    <w:name w:val="Heading 1 Char2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2">
    <w:name w:val="Heading 2 Char2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2">
    <w:name w:val="Heading 3 Char2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2">
    <w:name w:val="FooterCentered22"/>
    <w:basedOn w:val="Footer"/>
    <w:rsid w:val="00946E5B"/>
    <w:pPr>
      <w:jc w:val="center"/>
    </w:pPr>
  </w:style>
  <w:style w:type="character" w:customStyle="1" w:styleId="HeaderChar22">
    <w:name w:val="Header Char22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2">
    <w:name w:val="Exar22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">
    <w:name w:val="Command11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2">
    <w:name w:val="Important Note12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2">
    <w:name w:val="Grid Table 4 - Accent 1112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2">
    <w:name w:val="Heading 1 Char3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2">
    <w:name w:val="Heading 2 Char3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2">
    <w:name w:val="Body12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FooterCentered32">
    <w:name w:val="FooterCentered32"/>
    <w:basedOn w:val="Footer"/>
    <w:rsid w:val="00946E5B"/>
    <w:pPr>
      <w:jc w:val="center"/>
    </w:pPr>
  </w:style>
  <w:style w:type="character" w:customStyle="1" w:styleId="HeaderChar32">
    <w:name w:val="Header Char32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2">
    <w:name w:val="Exar32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2">
    <w:name w:val="Important Note22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2">
    <w:name w:val="Heading 1 Char4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2">
    <w:name w:val="Heading 2 Char4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2">
    <w:name w:val="Heading 3 Char3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21">
    <w:name w:val="Heading 4 Char2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22">
    <w:name w:val="Body22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11">
    <w:name w:val="Bullet111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2">
    <w:name w:val="FooterCentered42"/>
    <w:basedOn w:val="Footer"/>
    <w:rsid w:val="00946E5B"/>
    <w:pPr>
      <w:jc w:val="center"/>
    </w:pPr>
  </w:style>
  <w:style w:type="character" w:customStyle="1" w:styleId="HeaderChar42">
    <w:name w:val="Header Char42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2">
    <w:name w:val="Exar42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1">
    <w:name w:val="Command21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12">
    <w:name w:val="Messages and Commands12"/>
    <w:basedOn w:val="DefaultParagraphFont"/>
    <w:uiPriority w:val="1"/>
    <w:qFormat/>
    <w:rsid w:val="00946E5B"/>
    <w:rPr>
      <w:rFonts w:ascii="Arial" w:hAnsi="Arial" w:cs="Courier New"/>
      <w:b/>
      <w:sz w:val="20"/>
    </w:rPr>
  </w:style>
  <w:style w:type="character" w:customStyle="1" w:styleId="Heading1Char51">
    <w:name w:val="Heading 1 Char5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1">
    <w:name w:val="Heading 2 Char5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1">
    <w:name w:val="Heading 3 Char4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table" w:customStyle="1" w:styleId="GridTable4-Accent1121">
    <w:name w:val="Grid Table 4 - Accent 1121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61">
    <w:name w:val="Heading 1 Char6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1">
    <w:name w:val="Heading 2 Char6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31">
    <w:name w:val="Body31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ImportantNote31">
    <w:name w:val="Important Note31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71">
    <w:name w:val="Heading 1 Char7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71">
    <w:name w:val="Heading 2 Char7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1">
    <w:name w:val="Heading 3 Char5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41">
    <w:name w:val="Body41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Anchor12">
    <w:name w:val="Anchor12"/>
    <w:rsid w:val="00946E5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1">
    <w:name w:val="FooterCentered51"/>
    <w:basedOn w:val="Footer"/>
    <w:rsid w:val="00946E5B"/>
    <w:pPr>
      <w:jc w:val="center"/>
    </w:pPr>
  </w:style>
  <w:style w:type="character" w:customStyle="1" w:styleId="HeaderChar51">
    <w:name w:val="Header Char51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1">
    <w:name w:val="Exar5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21">
    <w:name w:val="Messages and Commands21"/>
    <w:basedOn w:val="DefaultParagraphFont"/>
    <w:uiPriority w:val="1"/>
    <w:qFormat/>
    <w:rsid w:val="00946E5B"/>
    <w:rPr>
      <w:rFonts w:ascii="Arial" w:hAnsi="Arial" w:cs="Courier New"/>
      <w:b/>
      <w:sz w:val="20"/>
    </w:rPr>
  </w:style>
  <w:style w:type="paragraph" w:customStyle="1" w:styleId="ImportantNote41">
    <w:name w:val="Important Note41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81">
    <w:name w:val="Heading 1 Char8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81">
    <w:name w:val="Heading 2 Char8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1">
    <w:name w:val="Heading 3 Char6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1">
    <w:name w:val="Body51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21">
    <w:name w:val="Bullet121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1">
    <w:name w:val="Command31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1">
    <w:name w:val="Important Note51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1">
    <w:name w:val="Figure Caption Centered11"/>
    <w:basedOn w:val="Normal"/>
    <w:rsid w:val="00946E5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91">
    <w:name w:val="Heading 1 Char9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91">
    <w:name w:val="Heading 2 Char9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1">
    <w:name w:val="Heading 3 Char7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1">
    <w:name w:val="Heading 4 Char3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61">
    <w:name w:val="Body61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31">
    <w:name w:val="Bullet131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">
    <w:name w:val="FooterCentered61"/>
    <w:basedOn w:val="Footer"/>
    <w:rsid w:val="00946E5B"/>
    <w:pPr>
      <w:jc w:val="center"/>
    </w:pPr>
  </w:style>
  <w:style w:type="character" w:customStyle="1" w:styleId="HeaderChar61">
    <w:name w:val="Header Char61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1">
    <w:name w:val="Exar6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1">
    <w:name w:val="Command41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101">
    <w:name w:val="Heading 1 Char10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01">
    <w:name w:val="Heading 2 Char10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81">
    <w:name w:val="Heading 3 Char8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71">
    <w:name w:val="FooterCentered71"/>
    <w:basedOn w:val="Footer"/>
    <w:rsid w:val="00946E5B"/>
    <w:pPr>
      <w:jc w:val="center"/>
    </w:pPr>
  </w:style>
  <w:style w:type="character" w:customStyle="1" w:styleId="HeaderChar71">
    <w:name w:val="Header Char71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71">
    <w:name w:val="Exar7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12">
    <w:name w:val="Heading 1 Char1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2">
    <w:name w:val="Heading 2 Char1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91">
    <w:name w:val="Heading 3 Char9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41">
    <w:name w:val="Heading 4 Char4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21">
    <w:name w:val="Heading 5 Char21"/>
    <w:basedOn w:val="DefaultParagraphFont"/>
    <w:uiPriority w:val="9"/>
    <w:rsid w:val="00946E5B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21">
    <w:name w:val="Heading 6 Char21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21">
    <w:name w:val="Heading 7 Char21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1">
    <w:name w:val="Heading 8 Char21"/>
    <w:basedOn w:val="DefaultParagraphFont"/>
    <w:uiPriority w:val="9"/>
    <w:rsid w:val="00946E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1">
    <w:name w:val="Heading 9 Char21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71">
    <w:name w:val="Body71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Anchor21">
    <w:name w:val="Anchor21"/>
    <w:rsid w:val="00946E5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1">
    <w:name w:val="Bullet141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1">
    <w:name w:val="Bullet211"/>
    <w:rsid w:val="00946E5B"/>
    <w:pPr>
      <w:spacing w:before="120"/>
      <w:ind w:left="1440" w:hanging="360"/>
    </w:pPr>
  </w:style>
  <w:style w:type="paragraph" w:customStyle="1" w:styleId="Bullet311">
    <w:name w:val="Bullet311"/>
    <w:rsid w:val="00946E5B"/>
    <w:pPr>
      <w:tabs>
        <w:tab w:val="num" w:pos="1800"/>
      </w:tabs>
      <w:spacing w:before="120"/>
      <w:ind w:left="1800" w:hanging="360"/>
    </w:pPr>
  </w:style>
  <w:style w:type="paragraph" w:customStyle="1" w:styleId="Caution11">
    <w:name w:val="Caution11"/>
    <w:basedOn w:val="Normal"/>
    <w:rsid w:val="00946E5B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1">
    <w:name w:val="CellBody11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1">
    <w:name w:val="CellBodyCenter11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1">
    <w:name w:val="CellBodyRight11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1">
    <w:name w:val="CellBullet111"/>
    <w:rsid w:val="00946E5B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1">
    <w:name w:val="CellHeading11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1">
    <w:name w:val="CellHeadingCenter11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1">
    <w:name w:val="CellIndent111"/>
    <w:rsid w:val="00946E5B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1">
    <w:name w:val="CellIndent211"/>
    <w:rsid w:val="00946E5B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1">
    <w:name w:val="CellIndent311"/>
    <w:rsid w:val="00946E5B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1">
    <w:name w:val="CellNote11"/>
    <w:rsid w:val="00946E5B"/>
    <w:pPr>
      <w:ind w:left="360" w:right="432"/>
    </w:pPr>
    <w:rPr>
      <w:sz w:val="18"/>
      <w:szCs w:val="18"/>
    </w:rPr>
  </w:style>
  <w:style w:type="paragraph" w:customStyle="1" w:styleId="Code11">
    <w:name w:val="Code11"/>
    <w:basedOn w:val="Normal"/>
    <w:rsid w:val="00946E5B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1">
    <w:name w:val="Equation11"/>
    <w:rsid w:val="00946E5B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1">
    <w:name w:val="Figure11"/>
    <w:next w:val="Body"/>
    <w:rsid w:val="00946E5B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1">
    <w:name w:val="FigureLabel11"/>
    <w:basedOn w:val="Normal"/>
    <w:rsid w:val="00946E5B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21">
    <w:name w:val="Footer Char21"/>
    <w:basedOn w:val="DefaultParagraphFont"/>
    <w:uiPriority w:val="99"/>
    <w:rsid w:val="00946E5B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11">
    <w:name w:val="Footnote11"/>
    <w:basedOn w:val="Normal"/>
    <w:rsid w:val="00946E5B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1">
    <w:name w:val="GlossTerm11"/>
    <w:basedOn w:val="Normal"/>
    <w:rsid w:val="00946E5B"/>
    <w:rPr>
      <w:b/>
    </w:rPr>
  </w:style>
  <w:style w:type="paragraph" w:customStyle="1" w:styleId="HeadingFeature11">
    <w:name w:val="HeadingFeature11"/>
    <w:next w:val="Body"/>
    <w:rsid w:val="00946E5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1">
    <w:name w:val="Indent111"/>
    <w:rsid w:val="00946E5B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1">
    <w:name w:val="Indent211"/>
    <w:rsid w:val="00946E5B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1">
    <w:name w:val="Indent311"/>
    <w:basedOn w:val="Body"/>
    <w:rsid w:val="00946E5B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10">
    <w:name w:val="Addendum11"/>
    <w:next w:val="Body"/>
    <w:rsid w:val="00946E5B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1">
    <w:name w:val="ProcedureHead11"/>
    <w:basedOn w:val="Normal"/>
    <w:next w:val="Step1"/>
    <w:rsid w:val="00946E5B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1">
    <w:name w:val="Step111"/>
    <w:rsid w:val="00946E5B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1">
    <w:name w:val="Register Def11"/>
    <w:rsid w:val="00946E5B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1">
    <w:name w:val="Step211"/>
    <w:rsid w:val="00946E5B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1">
    <w:name w:val="Step311"/>
    <w:rsid w:val="00946E5B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1">
    <w:name w:val="TableFootnote11"/>
    <w:rsid w:val="00946E5B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1">
    <w:name w:val="TableTitle11"/>
    <w:rsid w:val="00946E5B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21">
    <w:name w:val="Title Char21"/>
    <w:basedOn w:val="DefaultParagraphFont"/>
    <w:uiPriority w:val="10"/>
    <w:rsid w:val="00946E5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81">
    <w:name w:val="FooterCentered81"/>
    <w:basedOn w:val="Footer"/>
    <w:rsid w:val="00946E5B"/>
    <w:pPr>
      <w:jc w:val="center"/>
    </w:pPr>
  </w:style>
  <w:style w:type="character" w:customStyle="1" w:styleId="Register11">
    <w:name w:val="Register11"/>
    <w:basedOn w:val="DefaultParagraphFont"/>
    <w:rsid w:val="00946E5B"/>
    <w:rPr>
      <w:rFonts w:ascii="Arial" w:hAnsi="Arial"/>
      <w:b/>
      <w:sz w:val="20"/>
      <w:szCs w:val="20"/>
    </w:rPr>
  </w:style>
  <w:style w:type="paragraph" w:customStyle="1" w:styleId="HeadingPreface11">
    <w:name w:val="HeadingPreface11"/>
    <w:next w:val="Body"/>
    <w:rsid w:val="00946E5B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1">
    <w:name w:val="Copyright Heading11"/>
    <w:rsid w:val="00946E5B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1">
    <w:name w:val="Book Title111"/>
    <w:next w:val="Body"/>
    <w:rsid w:val="00946E5B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1">
    <w:name w:val="BookTitle211"/>
    <w:next w:val="Body"/>
    <w:rsid w:val="00946E5B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1">
    <w:name w:val="Document Type11"/>
    <w:rsid w:val="00946E5B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1">
    <w:name w:val="Internal Use Cover11"/>
    <w:basedOn w:val="Normal"/>
    <w:rsid w:val="00946E5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81">
    <w:name w:val="Header Char81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11">
    <w:name w:val="GlossText11"/>
    <w:basedOn w:val="Normal"/>
    <w:rsid w:val="00946E5B"/>
    <w:pPr>
      <w:tabs>
        <w:tab w:val="left" w:pos="1800"/>
      </w:tabs>
      <w:ind w:left="432"/>
    </w:pPr>
  </w:style>
  <w:style w:type="paragraph" w:customStyle="1" w:styleId="Exar81">
    <w:name w:val="Exar8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1">
    <w:name w:val="CONFIDENTIAL11"/>
    <w:rsid w:val="00946E5B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11">
    <w:name w:val="SIGNAL11"/>
    <w:rsid w:val="00946E5B"/>
    <w:rPr>
      <w:rFonts w:ascii="Verdana" w:hAnsi="Verdana"/>
      <w:b/>
      <w:smallCaps/>
      <w:color w:val="000000"/>
      <w:sz w:val="20"/>
    </w:rPr>
  </w:style>
  <w:style w:type="paragraph" w:customStyle="1" w:styleId="Notetext11">
    <w:name w:val="Notetext11"/>
    <w:next w:val="Body"/>
    <w:rsid w:val="00946E5B"/>
    <w:pPr>
      <w:ind w:left="547" w:right="1080"/>
      <w:jc w:val="both"/>
    </w:pPr>
  </w:style>
  <w:style w:type="paragraph" w:customStyle="1" w:styleId="PageNumbereven11">
    <w:name w:val="Page Number(even)11"/>
    <w:basedOn w:val="Footer"/>
    <w:semiHidden/>
    <w:rsid w:val="00946E5B"/>
  </w:style>
  <w:style w:type="paragraph" w:customStyle="1" w:styleId="Headereven11">
    <w:name w:val="Header(even)11"/>
    <w:basedOn w:val="Header"/>
    <w:rsid w:val="00946E5B"/>
    <w:pPr>
      <w:tabs>
        <w:tab w:val="clear" w:pos="9270"/>
      </w:tabs>
    </w:pPr>
  </w:style>
  <w:style w:type="paragraph" w:customStyle="1" w:styleId="Footereven11">
    <w:name w:val="Footer(even)11"/>
    <w:basedOn w:val="Footer"/>
    <w:rsid w:val="00946E5B"/>
    <w:pPr>
      <w:ind w:right="-90"/>
    </w:pPr>
  </w:style>
  <w:style w:type="paragraph" w:customStyle="1" w:styleId="Glossary11">
    <w:name w:val="Glossary11"/>
    <w:basedOn w:val="Normal"/>
    <w:next w:val="GlossTerm"/>
    <w:rsid w:val="00946E5B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1">
    <w:name w:val="Addendum1+11"/>
    <w:basedOn w:val="Addendum"/>
    <w:next w:val="Body"/>
    <w:rsid w:val="00946E5B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11">
    <w:name w:val="Register|Bit|Field11"/>
    <w:basedOn w:val="DefaultParagraphFont"/>
    <w:rsid w:val="00946E5B"/>
    <w:rPr>
      <w:rFonts w:ascii="Arial" w:hAnsi="Arial"/>
      <w:b/>
      <w:caps/>
      <w:sz w:val="22"/>
      <w:szCs w:val="20"/>
    </w:rPr>
  </w:style>
  <w:style w:type="paragraph" w:customStyle="1" w:styleId="HeaderNumber11">
    <w:name w:val="HeaderNumber11"/>
    <w:rsid w:val="00946E5B"/>
    <w:rPr>
      <w:rFonts w:ascii="Arial" w:hAnsi="Arial"/>
      <w:b/>
      <w:color w:val="002B5C"/>
      <w:sz w:val="48"/>
    </w:rPr>
  </w:style>
  <w:style w:type="paragraph" w:customStyle="1" w:styleId="Addendum211">
    <w:name w:val="Addendum211"/>
    <w:next w:val="SpecNo"/>
    <w:rsid w:val="00946E5B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1">
    <w:name w:val="SpecNo+11"/>
    <w:basedOn w:val="SpecNo0"/>
    <w:rsid w:val="00946E5B"/>
  </w:style>
  <w:style w:type="paragraph" w:customStyle="1" w:styleId="SpecNo110">
    <w:name w:val="SpecNo11"/>
    <w:next w:val="SpecNo"/>
    <w:rsid w:val="00946E5B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1">
    <w:name w:val="Description11"/>
    <w:rsid w:val="00946E5B"/>
    <w:pPr>
      <w:spacing w:before="120"/>
      <w:ind w:left="1800" w:hanging="1800"/>
    </w:pPr>
  </w:style>
  <w:style w:type="paragraph" w:customStyle="1" w:styleId="Addendum112">
    <w:name w:val="Addendum+11"/>
    <w:basedOn w:val="Addendum"/>
    <w:next w:val="Body"/>
    <w:rsid w:val="00946E5B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1">
    <w:name w:val="DocChangeNo.+11"/>
    <w:basedOn w:val="DocChangeNo"/>
    <w:rsid w:val="00946E5B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110">
    <w:name w:val="DocChangeNo.11"/>
    <w:next w:val="DocChangeNo0"/>
    <w:rsid w:val="00946E5B"/>
    <w:pPr>
      <w:tabs>
        <w:tab w:val="num" w:pos="1260"/>
      </w:tabs>
      <w:spacing w:before="120"/>
      <w:ind w:left="1260" w:hanging="1260"/>
    </w:pPr>
  </w:style>
  <w:style w:type="paragraph" w:customStyle="1" w:styleId="Addendum2110">
    <w:name w:val="Addendum2+11"/>
    <w:basedOn w:val="Addendum2"/>
    <w:rsid w:val="00946E5B"/>
    <w:rPr>
      <w:sz w:val="32"/>
    </w:rPr>
  </w:style>
  <w:style w:type="paragraph" w:customStyle="1" w:styleId="CellHeadingUnder11">
    <w:name w:val="CellHeadingUnder11"/>
    <w:basedOn w:val="CellHeading"/>
    <w:next w:val="CellBody"/>
    <w:rsid w:val="00946E5B"/>
    <w:rPr>
      <w:u w:val="single"/>
    </w:rPr>
  </w:style>
  <w:style w:type="paragraph" w:customStyle="1" w:styleId="CellNoteHeading11">
    <w:name w:val="CellNoteHeading11"/>
    <w:next w:val="CellNote"/>
    <w:rsid w:val="00946E5B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11">
    <w:name w:val="Function11"/>
    <w:basedOn w:val="DefaultParagraphFont"/>
    <w:rsid w:val="00946E5B"/>
    <w:rPr>
      <w:rFonts w:ascii="Courier New" w:hAnsi="Courier New"/>
      <w:b/>
      <w:sz w:val="20"/>
    </w:rPr>
  </w:style>
  <w:style w:type="paragraph" w:customStyle="1" w:styleId="CellHeadingFieldDesc11">
    <w:name w:val="CellHeadingField|Desc11"/>
    <w:rsid w:val="00946E5B"/>
    <w:rPr>
      <w:rFonts w:ascii="Arial" w:hAnsi="Arial"/>
      <w:b/>
    </w:rPr>
  </w:style>
  <w:style w:type="character" w:customStyle="1" w:styleId="REGISTERBITFIELD110">
    <w:name w:val="REGISTER|BIT|FIELD11"/>
    <w:basedOn w:val="DefaultParagraphFont"/>
    <w:rsid w:val="00946E5B"/>
    <w:rPr>
      <w:rFonts w:ascii="Arial" w:hAnsi="Arial"/>
      <w:b/>
      <w:caps/>
      <w:sz w:val="20"/>
      <w:szCs w:val="20"/>
    </w:rPr>
  </w:style>
  <w:style w:type="paragraph" w:customStyle="1" w:styleId="REGISTERBITFIELDCELL11">
    <w:name w:val="REGISTER|BIT|FIELDCELL11"/>
    <w:basedOn w:val="CellBody"/>
    <w:rsid w:val="00946E5B"/>
    <w:rPr>
      <w:rFonts w:ascii="Arial" w:hAnsi="Arial"/>
      <w:b/>
      <w:caps/>
    </w:rPr>
  </w:style>
  <w:style w:type="paragraph" w:customStyle="1" w:styleId="Contents11">
    <w:name w:val="Contents11"/>
    <w:basedOn w:val="Title"/>
    <w:rsid w:val="00946E5B"/>
    <w:pPr>
      <w:pageBreakBefore/>
    </w:pPr>
    <w:rPr>
      <w:szCs w:val="40"/>
    </w:rPr>
  </w:style>
  <w:style w:type="paragraph" w:customStyle="1" w:styleId="ExarConfidential11">
    <w:name w:val="Exar Confidential11"/>
    <w:basedOn w:val="Footer"/>
    <w:rsid w:val="00946E5B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1">
    <w:name w:val="Exar Confidential Char11"/>
    <w:basedOn w:val="FooterChar"/>
    <w:rsid w:val="00946E5B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1">
    <w:name w:val="Hifn Table11"/>
    <w:basedOn w:val="TableGrid"/>
    <w:rsid w:val="00946E5B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10">
    <w:name w:val="Page Number (even)11"/>
    <w:rsid w:val="00946E5B"/>
    <w:rPr>
      <w:rFonts w:ascii="Arial" w:hAnsi="Arial"/>
      <w:sz w:val="16"/>
    </w:rPr>
  </w:style>
  <w:style w:type="character" w:customStyle="1" w:styleId="Address11">
    <w:name w:val="Address11"/>
    <w:basedOn w:val="DefaultParagraphFont"/>
    <w:rsid w:val="00946E5B"/>
    <w:rPr>
      <w:rFonts w:ascii="Arial" w:hAnsi="Arial"/>
      <w:i/>
      <w:sz w:val="22"/>
    </w:rPr>
  </w:style>
  <w:style w:type="paragraph" w:customStyle="1" w:styleId="Preliminary11">
    <w:name w:val="Preliminary11"/>
    <w:rsid w:val="00946E5B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11">
    <w:name w:val="Preliminary Char11"/>
    <w:basedOn w:val="DefaultParagraphFont"/>
    <w:rsid w:val="00946E5B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21">
    <w:name w:val="Balloon Text Char21"/>
    <w:basedOn w:val="DefaultParagraphFont"/>
    <w:uiPriority w:val="99"/>
    <w:semiHidden/>
    <w:rsid w:val="00946E5B"/>
    <w:rPr>
      <w:rFonts w:ascii="Tahoma" w:hAnsi="Tahoma" w:cs="Tahoma"/>
      <w:sz w:val="16"/>
      <w:szCs w:val="16"/>
    </w:rPr>
  </w:style>
  <w:style w:type="paragraph" w:customStyle="1" w:styleId="Appendix110">
    <w:name w:val="Appendix11"/>
    <w:next w:val="Body"/>
    <w:rsid w:val="00946E5B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21">
    <w:name w:val="Comment Text Char21"/>
    <w:basedOn w:val="DefaultParagraphFont"/>
    <w:uiPriority w:val="99"/>
    <w:semiHidden/>
    <w:rsid w:val="00946E5B"/>
  </w:style>
  <w:style w:type="character" w:customStyle="1" w:styleId="CommentSubjectChar21">
    <w:name w:val="Comment Subject Char21"/>
    <w:basedOn w:val="CommentTextChar"/>
    <w:uiPriority w:val="99"/>
    <w:semiHidden/>
    <w:rsid w:val="00946E5B"/>
    <w:rPr>
      <w:rFonts w:eastAsiaTheme="minorEastAsia"/>
      <w:b/>
    </w:rPr>
  </w:style>
  <w:style w:type="paragraph" w:customStyle="1" w:styleId="copyright11">
    <w:name w:val="copyright11"/>
    <w:basedOn w:val="Body"/>
    <w:rsid w:val="00946E5B"/>
    <w:pPr>
      <w:tabs>
        <w:tab w:val="left" w:pos="9360"/>
      </w:tabs>
    </w:pPr>
    <w:rPr>
      <w:sz w:val="14"/>
      <w:szCs w:val="14"/>
    </w:rPr>
  </w:style>
  <w:style w:type="paragraph" w:customStyle="1" w:styleId="FunctionCall11">
    <w:name w:val="Function Call11"/>
    <w:next w:val="Body"/>
    <w:rsid w:val="00946E5B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1">
    <w:name w:val="Appendix 111"/>
    <w:basedOn w:val="Heading2"/>
    <w:next w:val="Body"/>
    <w:rsid w:val="00946E5B"/>
    <w:pPr>
      <w:tabs>
        <w:tab w:val="num" w:pos="720"/>
        <w:tab w:val="num" w:pos="1440"/>
      </w:tabs>
      <w:ind w:left="720" w:hanging="720"/>
    </w:pPr>
  </w:style>
  <w:style w:type="paragraph" w:customStyle="1" w:styleId="Appendix211">
    <w:name w:val="Appendix 211"/>
    <w:basedOn w:val="Appendix1"/>
    <w:next w:val="Body"/>
    <w:rsid w:val="00946E5B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11">
    <w:name w:val="Hifn Parameter11"/>
    <w:basedOn w:val="TableNormal"/>
    <w:rsid w:val="00946E5B"/>
    <w:rPr>
      <w:sz w:val="18"/>
    </w:rPr>
    <w:tblPr/>
  </w:style>
  <w:style w:type="paragraph" w:customStyle="1" w:styleId="CellHeadingBlue11">
    <w:name w:val="Cell Heading Blue11"/>
    <w:basedOn w:val="CellHeading"/>
    <w:next w:val="Body"/>
    <w:rsid w:val="00946E5B"/>
    <w:pPr>
      <w:tabs>
        <w:tab w:val="clear" w:pos="720"/>
      </w:tabs>
    </w:pPr>
    <w:rPr>
      <w:color w:val="2F4D87"/>
      <w:sz w:val="18"/>
    </w:rPr>
  </w:style>
  <w:style w:type="paragraph" w:customStyle="1" w:styleId="ListNumber211">
    <w:name w:val="ListNumber211"/>
    <w:basedOn w:val="Body"/>
    <w:rsid w:val="00946E5B"/>
    <w:pPr>
      <w:ind w:left="1440" w:hanging="360"/>
    </w:pPr>
  </w:style>
  <w:style w:type="paragraph" w:customStyle="1" w:styleId="Command51">
    <w:name w:val="Command51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21">
    <w:name w:val="HTML Preformatted Char21"/>
    <w:basedOn w:val="DefaultParagraphFont"/>
    <w:uiPriority w:val="99"/>
    <w:rsid w:val="00946E5B"/>
    <w:rPr>
      <w:rFonts w:ascii="Courier New" w:hAnsi="Courier New" w:cs="Courier New"/>
      <w:color w:val="auto"/>
      <w:kern w:val="0"/>
    </w:rPr>
  </w:style>
  <w:style w:type="character" w:customStyle="1" w:styleId="MessageCommand11">
    <w:name w:val="Message Command11"/>
    <w:basedOn w:val="DefaultParagraphFont"/>
    <w:uiPriority w:val="1"/>
    <w:qFormat/>
    <w:rsid w:val="00946E5B"/>
    <w:rPr>
      <w:rFonts w:ascii="Courier New" w:hAnsi="Courier New" w:cs="Courier New"/>
    </w:rPr>
  </w:style>
  <w:style w:type="character" w:customStyle="1" w:styleId="apple-style-span11">
    <w:name w:val="apple-style-span11"/>
    <w:basedOn w:val="DefaultParagraphFont"/>
    <w:rsid w:val="00946E5B"/>
  </w:style>
  <w:style w:type="character" w:customStyle="1" w:styleId="apple-converted-space11">
    <w:name w:val="apple-converted-space11"/>
    <w:basedOn w:val="DefaultParagraphFont"/>
    <w:rsid w:val="00946E5B"/>
  </w:style>
  <w:style w:type="character" w:customStyle="1" w:styleId="SubtitleChar21">
    <w:name w:val="Subtitle Char21"/>
    <w:basedOn w:val="DefaultParagraphFont"/>
    <w:uiPriority w:val="11"/>
    <w:rsid w:val="00946E5B"/>
    <w:rPr>
      <w:color w:val="5A5A5A" w:themeColor="text1" w:themeTint="A5"/>
      <w:spacing w:val="10"/>
    </w:rPr>
  </w:style>
  <w:style w:type="character" w:customStyle="1" w:styleId="QuoteChar21">
    <w:name w:val="Quote Char21"/>
    <w:basedOn w:val="DefaultParagraphFont"/>
    <w:uiPriority w:val="29"/>
    <w:rsid w:val="00946E5B"/>
    <w:rPr>
      <w:i/>
      <w:iCs/>
      <w:color w:val="000000" w:themeColor="text1"/>
    </w:rPr>
  </w:style>
  <w:style w:type="character" w:customStyle="1" w:styleId="IntenseQuoteChar21">
    <w:name w:val="Intense Quote Char21"/>
    <w:basedOn w:val="DefaultParagraphFont"/>
    <w:uiPriority w:val="30"/>
    <w:rsid w:val="00946E5B"/>
    <w:rPr>
      <w:color w:val="000000" w:themeColor="text1"/>
      <w:shd w:val="clear" w:color="auto" w:fill="F2F2F2" w:themeFill="background1" w:themeFillShade="F2"/>
    </w:rPr>
  </w:style>
  <w:style w:type="character" w:customStyle="1" w:styleId="highlight11">
    <w:name w:val="highlight11"/>
    <w:basedOn w:val="DefaultParagraphFont"/>
    <w:rsid w:val="00946E5B"/>
  </w:style>
  <w:style w:type="paragraph" w:customStyle="1" w:styleId="Default11">
    <w:name w:val="Default11"/>
    <w:rsid w:val="00946E5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1">
    <w:name w:val="Document Title11"/>
    <w:next w:val="Body"/>
    <w:rsid w:val="00946E5B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1">
    <w:name w:val="Document Subtitle11"/>
    <w:basedOn w:val="DocumentTitle"/>
    <w:qFormat/>
    <w:rsid w:val="00946E5B"/>
    <w:pPr>
      <w:spacing w:before="360"/>
    </w:pPr>
    <w:rPr>
      <w:i/>
      <w:sz w:val="36"/>
    </w:rPr>
  </w:style>
  <w:style w:type="paragraph" w:customStyle="1" w:styleId="Heading2nonumber11">
    <w:name w:val="Heading 2 no number11"/>
    <w:basedOn w:val="Heading2"/>
    <w:next w:val="Body"/>
    <w:rsid w:val="00946E5B"/>
    <w:pPr>
      <w:numPr>
        <w:ilvl w:val="0"/>
        <w:numId w:val="0"/>
      </w:numPr>
      <w:suppressLineNumbers/>
      <w:outlineLvl w:val="9"/>
    </w:pPr>
  </w:style>
  <w:style w:type="paragraph" w:customStyle="1" w:styleId="DocumentRevision11">
    <w:name w:val="Document Revision11"/>
    <w:basedOn w:val="Body"/>
    <w:qFormat/>
    <w:rsid w:val="00946E5B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1">
    <w:name w:val="List Table 3 - Accent 1111"/>
    <w:basedOn w:val="TableNormal"/>
    <w:uiPriority w:val="48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31">
    <w:name w:val="Messages and Commands31"/>
    <w:basedOn w:val="DefaultParagraphFont"/>
    <w:uiPriority w:val="1"/>
    <w:qFormat/>
    <w:rsid w:val="00946E5B"/>
    <w:rPr>
      <w:rFonts w:ascii="Arial" w:hAnsi="Arial" w:cs="Courier New"/>
      <w:b/>
      <w:sz w:val="20"/>
    </w:rPr>
  </w:style>
  <w:style w:type="paragraph" w:customStyle="1" w:styleId="ImportantNote61">
    <w:name w:val="Important Note61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1">
    <w:name w:val="Figure Caption Centered21"/>
    <w:basedOn w:val="Normal"/>
    <w:rsid w:val="00946E5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1">
    <w:name w:val="2909F619802848F09E01365C32F3465411"/>
    <w:rsid w:val="00946E5B"/>
    <w:pPr>
      <w:spacing w:after="200"/>
    </w:pPr>
    <w:rPr>
      <w:lang w:eastAsia="ja-JP"/>
    </w:rPr>
  </w:style>
  <w:style w:type="table" w:customStyle="1" w:styleId="LightList-Accent1111">
    <w:name w:val="Light List - Accent 1111"/>
    <w:basedOn w:val="TableNormal"/>
    <w:uiPriority w:val="61"/>
    <w:rsid w:val="00946E5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21">
    <w:name w:val="Body Text Char21"/>
    <w:basedOn w:val="DefaultParagraphFont"/>
    <w:rsid w:val="00946E5B"/>
    <w:rPr>
      <w:rFonts w:ascii="Palatino Linotype" w:eastAsia="Palatino Linotype" w:hAnsi="Palatino Linotype"/>
      <w:sz w:val="20"/>
      <w:szCs w:val="20"/>
    </w:rPr>
  </w:style>
  <w:style w:type="paragraph" w:customStyle="1" w:styleId="TableParagraph11">
    <w:name w:val="Table Paragraph11"/>
    <w:basedOn w:val="Normal"/>
    <w:uiPriority w:val="1"/>
    <w:qFormat/>
    <w:rsid w:val="00946E5B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1">
    <w:name w:val="Message and Command11"/>
    <w:basedOn w:val="MessagesandCommands"/>
    <w:qFormat/>
    <w:rsid w:val="00946E5B"/>
    <w:rPr>
      <w:rFonts w:ascii="Courier New" w:hAnsi="Courier New" w:cs="Courier New"/>
      <w:b w:val="0"/>
      <w:sz w:val="22"/>
    </w:rPr>
  </w:style>
  <w:style w:type="character" w:customStyle="1" w:styleId="BodyText2Char21">
    <w:name w:val="Body Text 2 Char21"/>
    <w:basedOn w:val="DefaultParagraphFont"/>
    <w:semiHidden/>
    <w:rsid w:val="00946E5B"/>
  </w:style>
  <w:style w:type="character" w:customStyle="1" w:styleId="BodyText3Char21">
    <w:name w:val="Body Text 3 Char21"/>
    <w:basedOn w:val="DefaultParagraphFont"/>
    <w:semiHidden/>
    <w:rsid w:val="00946E5B"/>
    <w:rPr>
      <w:sz w:val="16"/>
      <w:szCs w:val="16"/>
    </w:rPr>
  </w:style>
  <w:style w:type="character" w:customStyle="1" w:styleId="BodyTextIndentChar21">
    <w:name w:val="Body Text Indent Char21"/>
    <w:basedOn w:val="DefaultParagraphFont"/>
    <w:semiHidden/>
    <w:rsid w:val="00946E5B"/>
  </w:style>
  <w:style w:type="character" w:customStyle="1" w:styleId="BodyTextFirstIndent2Char21">
    <w:name w:val="Body Text First Indent 2 Char21"/>
    <w:basedOn w:val="BodyTextIndentChar"/>
    <w:semiHidden/>
    <w:rsid w:val="00946E5B"/>
  </w:style>
  <w:style w:type="character" w:customStyle="1" w:styleId="BodyTextIndent2Char21">
    <w:name w:val="Body Text Indent 2 Char21"/>
    <w:basedOn w:val="DefaultParagraphFont"/>
    <w:semiHidden/>
    <w:rsid w:val="00946E5B"/>
  </w:style>
  <w:style w:type="character" w:customStyle="1" w:styleId="BodyTextIndent3Char21">
    <w:name w:val="Body Text Indent 3 Char21"/>
    <w:basedOn w:val="DefaultParagraphFont"/>
    <w:semiHidden/>
    <w:rsid w:val="00946E5B"/>
    <w:rPr>
      <w:sz w:val="16"/>
      <w:szCs w:val="16"/>
    </w:rPr>
  </w:style>
  <w:style w:type="character" w:customStyle="1" w:styleId="E-mailSignatureChar21">
    <w:name w:val="E-mail Signature Char21"/>
    <w:basedOn w:val="DefaultParagraphFont"/>
    <w:semiHidden/>
    <w:rsid w:val="00946E5B"/>
  </w:style>
  <w:style w:type="character" w:customStyle="1" w:styleId="HTMLAddressChar21">
    <w:name w:val="HTML Address Char21"/>
    <w:basedOn w:val="DefaultParagraphFont"/>
    <w:semiHidden/>
    <w:rsid w:val="00946E5B"/>
    <w:rPr>
      <w:i/>
      <w:iCs/>
    </w:rPr>
  </w:style>
  <w:style w:type="character" w:customStyle="1" w:styleId="MessageHeaderChar21">
    <w:name w:val="Message Header Char21"/>
    <w:basedOn w:val="DefaultParagraphFont"/>
    <w:semiHidden/>
    <w:rsid w:val="00946E5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21">
    <w:name w:val="Plain Text Char21"/>
    <w:basedOn w:val="DefaultParagraphFont"/>
    <w:semiHidden/>
    <w:rsid w:val="00946E5B"/>
    <w:rPr>
      <w:rFonts w:ascii="Consolas" w:hAnsi="Consolas" w:cs="Consolas"/>
      <w:sz w:val="21"/>
      <w:szCs w:val="21"/>
    </w:rPr>
  </w:style>
  <w:style w:type="character" w:customStyle="1" w:styleId="SignatureChar21">
    <w:name w:val="Signature Char21"/>
    <w:basedOn w:val="DefaultParagraphFont"/>
    <w:semiHidden/>
    <w:rsid w:val="00946E5B"/>
  </w:style>
  <w:style w:type="paragraph" w:customStyle="1" w:styleId="BackPageCenter11">
    <w:name w:val="Back Page Center11"/>
    <w:basedOn w:val="Body"/>
    <w:next w:val="Body"/>
    <w:rsid w:val="00946E5B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1">
    <w:name w:val="Figure Title11"/>
    <w:basedOn w:val="Caption"/>
    <w:next w:val="Normal"/>
    <w:rsid w:val="00946E5B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1">
    <w:name w:val="Grid Table 4 - Accent 1131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1">
    <w:name w:val="FooterCentered91"/>
    <w:basedOn w:val="Footer"/>
    <w:rsid w:val="00946E5B"/>
    <w:pPr>
      <w:jc w:val="center"/>
    </w:pPr>
  </w:style>
  <w:style w:type="character" w:customStyle="1" w:styleId="HeaderChar91">
    <w:name w:val="Header Char91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91">
    <w:name w:val="Exar9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7">
    <w:name w:val="Heading 1 Char17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7">
    <w:name w:val="Heading 2 Char17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6">
    <w:name w:val="Heading 3 Char16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15">
    <w:name w:val="FooterCentered15"/>
    <w:basedOn w:val="Footer"/>
    <w:rsid w:val="00946E5B"/>
    <w:pPr>
      <w:jc w:val="center"/>
    </w:pPr>
  </w:style>
  <w:style w:type="character" w:customStyle="1" w:styleId="HeaderChar15">
    <w:name w:val="Header Char15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5">
    <w:name w:val="Exar15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9">
    <w:name w:val="Command9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9">
    <w:name w:val="Important Note9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5">
    <w:name w:val="Grid Table 4 - Accent 115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18">
    <w:name w:val="Heading 1 Char18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8">
    <w:name w:val="Heading 2 Char18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3">
    <w:name w:val="Body13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FooterCentered16">
    <w:name w:val="FooterCentered16"/>
    <w:basedOn w:val="Footer"/>
    <w:rsid w:val="00946E5B"/>
    <w:pPr>
      <w:jc w:val="center"/>
    </w:pPr>
  </w:style>
  <w:style w:type="character" w:customStyle="1" w:styleId="HeaderChar16">
    <w:name w:val="Header Char16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6">
    <w:name w:val="Exar16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0">
    <w:name w:val="Important Note10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19">
    <w:name w:val="Heading 1 Char19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9">
    <w:name w:val="Heading 2 Char19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7">
    <w:name w:val="Heading 3 Char17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7">
    <w:name w:val="Heading 4 Char7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14">
    <w:name w:val="Body14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8">
    <w:name w:val="Bullet18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">
    <w:name w:val="FooterCentered17"/>
    <w:basedOn w:val="Footer"/>
    <w:rsid w:val="00946E5B"/>
    <w:pPr>
      <w:jc w:val="center"/>
    </w:pPr>
  </w:style>
  <w:style w:type="character" w:customStyle="1" w:styleId="HeaderChar17">
    <w:name w:val="Header Char17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7">
    <w:name w:val="Exar17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">
    <w:name w:val="Command10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5">
    <w:name w:val="Messages and Commands5"/>
    <w:basedOn w:val="DefaultParagraphFont"/>
    <w:uiPriority w:val="1"/>
    <w:qFormat/>
    <w:rsid w:val="00946E5B"/>
    <w:rPr>
      <w:rFonts w:ascii="Arial" w:hAnsi="Arial" w:cs="Courier New"/>
      <w:b/>
      <w:sz w:val="20"/>
    </w:rPr>
  </w:style>
  <w:style w:type="character" w:customStyle="1" w:styleId="Heading3Char111">
    <w:name w:val="Heading 3 Char1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11">
    <w:name w:val="Heading 4 Char1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11">
    <w:name w:val="Heading 5 Char111"/>
    <w:basedOn w:val="DefaultParagraphFont"/>
    <w:uiPriority w:val="9"/>
    <w:rsid w:val="00946E5B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11">
    <w:name w:val="Heading 6 Char111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11">
    <w:name w:val="Heading 7 Char111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11">
    <w:name w:val="Heading 8 Char111"/>
    <w:basedOn w:val="DefaultParagraphFont"/>
    <w:uiPriority w:val="9"/>
    <w:rsid w:val="00946E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11">
    <w:name w:val="Heading 9 Char111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11">
    <w:name w:val="Footer Char111"/>
    <w:basedOn w:val="DefaultParagraphFont"/>
    <w:uiPriority w:val="99"/>
    <w:rsid w:val="00946E5B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11">
    <w:name w:val="Title Char111"/>
    <w:basedOn w:val="DefaultParagraphFont"/>
    <w:uiPriority w:val="10"/>
    <w:rsid w:val="00946E5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11">
    <w:name w:val="FooterCentered111"/>
    <w:basedOn w:val="Footer"/>
    <w:rsid w:val="00946E5B"/>
    <w:pPr>
      <w:jc w:val="center"/>
    </w:pPr>
  </w:style>
  <w:style w:type="character" w:customStyle="1" w:styleId="HeaderChar111">
    <w:name w:val="Header Char111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11">
    <w:name w:val="Exar11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11">
    <w:name w:val="Note Heading Char11"/>
    <w:basedOn w:val="DefaultParagraphFont"/>
    <w:rsid w:val="00946E5B"/>
    <w:rPr>
      <w:b/>
    </w:rPr>
  </w:style>
  <w:style w:type="character" w:customStyle="1" w:styleId="BalloonTextChar111">
    <w:name w:val="Balloon Text Char111"/>
    <w:basedOn w:val="DefaultParagraphFont"/>
    <w:uiPriority w:val="99"/>
    <w:semiHidden/>
    <w:rsid w:val="00946E5B"/>
    <w:rPr>
      <w:rFonts w:ascii="Tahoma" w:hAnsi="Tahoma" w:cs="Tahoma"/>
      <w:sz w:val="16"/>
      <w:szCs w:val="16"/>
    </w:rPr>
  </w:style>
  <w:style w:type="character" w:customStyle="1" w:styleId="ClosingChar11">
    <w:name w:val="Closing Char11"/>
    <w:basedOn w:val="DefaultParagraphFont"/>
    <w:rsid w:val="00946E5B"/>
  </w:style>
  <w:style w:type="character" w:customStyle="1" w:styleId="CommentTextChar111">
    <w:name w:val="Comment Text Char111"/>
    <w:basedOn w:val="DefaultParagraphFont"/>
    <w:uiPriority w:val="99"/>
    <w:semiHidden/>
    <w:rsid w:val="00946E5B"/>
  </w:style>
  <w:style w:type="character" w:customStyle="1" w:styleId="CommentSubjectChar111">
    <w:name w:val="Comment Subject Char111"/>
    <w:basedOn w:val="CommentTextChar"/>
    <w:uiPriority w:val="99"/>
    <w:semiHidden/>
    <w:rsid w:val="00946E5B"/>
    <w:rPr>
      <w:rFonts w:eastAsiaTheme="minorEastAsia"/>
      <w:b/>
    </w:rPr>
  </w:style>
  <w:style w:type="character" w:customStyle="1" w:styleId="DateChar11">
    <w:name w:val="Date Char11"/>
    <w:basedOn w:val="DefaultParagraphFont"/>
    <w:rsid w:val="00946E5B"/>
  </w:style>
  <w:style w:type="character" w:customStyle="1" w:styleId="DocumentMapChar11">
    <w:name w:val="Document Map Char11"/>
    <w:basedOn w:val="DefaultParagraphFont"/>
    <w:semiHidden/>
    <w:rsid w:val="00946E5B"/>
    <w:rPr>
      <w:rFonts w:ascii="Tahoma" w:hAnsi="Tahoma" w:cs="Tahoma"/>
      <w:shd w:val="clear" w:color="auto" w:fill="000080"/>
    </w:rPr>
  </w:style>
  <w:style w:type="character" w:customStyle="1" w:styleId="EndnoteTextChar11">
    <w:name w:val="Endnote Text Char11"/>
    <w:basedOn w:val="DefaultParagraphFont"/>
    <w:semiHidden/>
    <w:rsid w:val="00946E5B"/>
  </w:style>
  <w:style w:type="character" w:customStyle="1" w:styleId="FootnoteTextChar11">
    <w:name w:val="Footnote Text Char11"/>
    <w:basedOn w:val="DefaultParagraphFont"/>
    <w:semiHidden/>
    <w:rsid w:val="00946E5B"/>
  </w:style>
  <w:style w:type="character" w:customStyle="1" w:styleId="MacroTextChar11">
    <w:name w:val="Macro Text Char11"/>
    <w:basedOn w:val="DefaultParagraphFont"/>
    <w:semiHidden/>
    <w:rsid w:val="00946E5B"/>
    <w:rPr>
      <w:rFonts w:ascii="Courier New" w:hAnsi="Courier New" w:cs="Courier New"/>
      <w:color w:val="000000"/>
    </w:rPr>
  </w:style>
  <w:style w:type="character" w:customStyle="1" w:styleId="HTMLPreformattedChar111">
    <w:name w:val="HTML Preformatted Char111"/>
    <w:basedOn w:val="DefaultParagraphFont"/>
    <w:uiPriority w:val="99"/>
    <w:rsid w:val="00946E5B"/>
    <w:rPr>
      <w:rFonts w:ascii="Courier New" w:hAnsi="Courier New" w:cs="Courier New"/>
      <w:color w:val="auto"/>
      <w:kern w:val="0"/>
    </w:rPr>
  </w:style>
  <w:style w:type="character" w:customStyle="1" w:styleId="SubtitleChar111">
    <w:name w:val="Subtitle Char111"/>
    <w:basedOn w:val="DefaultParagraphFont"/>
    <w:uiPriority w:val="11"/>
    <w:rsid w:val="00946E5B"/>
    <w:rPr>
      <w:color w:val="5A5A5A" w:themeColor="text1" w:themeTint="A5"/>
      <w:spacing w:val="10"/>
    </w:rPr>
  </w:style>
  <w:style w:type="character" w:customStyle="1" w:styleId="QuoteChar111">
    <w:name w:val="Quote Char111"/>
    <w:basedOn w:val="DefaultParagraphFont"/>
    <w:uiPriority w:val="29"/>
    <w:rsid w:val="00946E5B"/>
    <w:rPr>
      <w:i/>
      <w:iCs/>
      <w:color w:val="000000" w:themeColor="text1"/>
    </w:rPr>
  </w:style>
  <w:style w:type="character" w:customStyle="1" w:styleId="IntenseQuoteChar111">
    <w:name w:val="Intense Quote Char111"/>
    <w:basedOn w:val="DefaultParagraphFont"/>
    <w:uiPriority w:val="30"/>
    <w:rsid w:val="00946E5B"/>
    <w:rPr>
      <w:color w:val="000000" w:themeColor="text1"/>
      <w:shd w:val="clear" w:color="auto" w:fill="F2F2F2" w:themeFill="background1" w:themeFillShade="F2"/>
    </w:rPr>
  </w:style>
  <w:style w:type="character" w:customStyle="1" w:styleId="BodyTextChar111">
    <w:name w:val="Body Text Char111"/>
    <w:basedOn w:val="DefaultParagraphFont"/>
    <w:rsid w:val="00946E5B"/>
    <w:rPr>
      <w:rFonts w:ascii="Palatino Linotype" w:eastAsia="Palatino Linotype" w:hAnsi="Palatino Linotype"/>
      <w:sz w:val="20"/>
      <w:szCs w:val="20"/>
    </w:rPr>
  </w:style>
  <w:style w:type="character" w:customStyle="1" w:styleId="BodyText2Char111">
    <w:name w:val="Body Text 2 Char111"/>
    <w:basedOn w:val="DefaultParagraphFont"/>
    <w:uiPriority w:val="99"/>
    <w:semiHidden/>
    <w:rsid w:val="00946E5B"/>
    <w:rPr>
      <w:rFonts w:eastAsiaTheme="minorEastAsia"/>
    </w:rPr>
  </w:style>
  <w:style w:type="character" w:customStyle="1" w:styleId="BodyText3Char111">
    <w:name w:val="Body Text 3 Char111"/>
    <w:basedOn w:val="DefaultParagraphFont"/>
    <w:uiPriority w:val="99"/>
    <w:semiHidden/>
    <w:rsid w:val="00946E5B"/>
    <w:rPr>
      <w:rFonts w:eastAsiaTheme="minorEastAsia"/>
      <w:sz w:val="16"/>
      <w:szCs w:val="16"/>
    </w:rPr>
  </w:style>
  <w:style w:type="character" w:customStyle="1" w:styleId="BodyTextIndentChar111">
    <w:name w:val="Body Text Indent Char111"/>
    <w:basedOn w:val="DefaultParagraphFont"/>
    <w:uiPriority w:val="99"/>
    <w:semiHidden/>
    <w:rsid w:val="00946E5B"/>
    <w:rPr>
      <w:rFonts w:eastAsiaTheme="minorEastAsia"/>
    </w:rPr>
  </w:style>
  <w:style w:type="character" w:customStyle="1" w:styleId="BodyTextFirstIndent2Char111">
    <w:name w:val="Body Text First Indent 2 Char111"/>
    <w:basedOn w:val="BodyTextIndentChar1"/>
    <w:uiPriority w:val="99"/>
    <w:semiHidden/>
    <w:rsid w:val="00946E5B"/>
    <w:rPr>
      <w:rFonts w:eastAsiaTheme="minorEastAsia"/>
    </w:rPr>
  </w:style>
  <w:style w:type="character" w:customStyle="1" w:styleId="BodyTextIndent2Char111">
    <w:name w:val="Body Text Indent 2 Char111"/>
    <w:basedOn w:val="DefaultParagraphFont"/>
    <w:uiPriority w:val="99"/>
    <w:semiHidden/>
    <w:rsid w:val="00946E5B"/>
    <w:rPr>
      <w:rFonts w:eastAsiaTheme="minorEastAsia"/>
    </w:rPr>
  </w:style>
  <w:style w:type="character" w:customStyle="1" w:styleId="BodyTextIndent3Char111">
    <w:name w:val="Body Text Indent 3 Char111"/>
    <w:basedOn w:val="DefaultParagraphFont"/>
    <w:uiPriority w:val="99"/>
    <w:semiHidden/>
    <w:rsid w:val="00946E5B"/>
    <w:rPr>
      <w:rFonts w:eastAsiaTheme="minorEastAsia"/>
      <w:sz w:val="16"/>
      <w:szCs w:val="16"/>
    </w:rPr>
  </w:style>
  <w:style w:type="character" w:customStyle="1" w:styleId="E-mailSignatureChar111">
    <w:name w:val="E-mail Signature Char111"/>
    <w:basedOn w:val="DefaultParagraphFont"/>
    <w:uiPriority w:val="99"/>
    <w:semiHidden/>
    <w:rsid w:val="00946E5B"/>
    <w:rPr>
      <w:rFonts w:eastAsiaTheme="minorEastAsia"/>
    </w:rPr>
  </w:style>
  <w:style w:type="character" w:customStyle="1" w:styleId="HTMLAddressChar111">
    <w:name w:val="HTML Address Char111"/>
    <w:basedOn w:val="DefaultParagraphFont"/>
    <w:uiPriority w:val="99"/>
    <w:semiHidden/>
    <w:rsid w:val="00946E5B"/>
    <w:rPr>
      <w:rFonts w:eastAsiaTheme="minorEastAsia"/>
      <w:i/>
      <w:iCs/>
    </w:rPr>
  </w:style>
  <w:style w:type="character" w:customStyle="1" w:styleId="MessageHeaderChar111">
    <w:name w:val="Message Header Char111"/>
    <w:basedOn w:val="DefaultParagraphFont"/>
    <w:uiPriority w:val="99"/>
    <w:semiHidden/>
    <w:rsid w:val="00946E5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111">
    <w:name w:val="Plain Text Char111"/>
    <w:basedOn w:val="DefaultParagraphFont"/>
    <w:uiPriority w:val="99"/>
    <w:semiHidden/>
    <w:rsid w:val="00946E5B"/>
    <w:rPr>
      <w:rFonts w:ascii="Consolas" w:eastAsiaTheme="minorEastAsia" w:hAnsi="Consolas" w:cs="Consolas"/>
      <w:sz w:val="21"/>
      <w:szCs w:val="21"/>
    </w:rPr>
  </w:style>
  <w:style w:type="character" w:customStyle="1" w:styleId="SignatureChar111">
    <w:name w:val="Signature Char111"/>
    <w:basedOn w:val="DefaultParagraphFont"/>
    <w:uiPriority w:val="99"/>
    <w:semiHidden/>
    <w:rsid w:val="00946E5B"/>
    <w:rPr>
      <w:rFonts w:eastAsiaTheme="minorEastAsia"/>
    </w:rPr>
  </w:style>
  <w:style w:type="character" w:customStyle="1" w:styleId="Heading1Char211">
    <w:name w:val="Heading 1 Char2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11">
    <w:name w:val="Heading 2 Char2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11">
    <w:name w:val="Heading 3 Char2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11">
    <w:name w:val="FooterCentered211"/>
    <w:basedOn w:val="Footer"/>
    <w:rsid w:val="00946E5B"/>
    <w:pPr>
      <w:jc w:val="center"/>
    </w:pPr>
  </w:style>
  <w:style w:type="character" w:customStyle="1" w:styleId="HeaderChar211">
    <w:name w:val="Header Char211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11">
    <w:name w:val="Exar21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1">
    <w:name w:val="Important Note111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1">
    <w:name w:val="Grid Table 4 - Accent 11111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11">
    <w:name w:val="Heading 1 Char3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11">
    <w:name w:val="Heading 2 Char3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11">
    <w:name w:val="Body111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FooterCentered311">
    <w:name w:val="FooterCentered311"/>
    <w:basedOn w:val="Footer"/>
    <w:rsid w:val="00946E5B"/>
    <w:pPr>
      <w:jc w:val="center"/>
    </w:pPr>
  </w:style>
  <w:style w:type="character" w:customStyle="1" w:styleId="HeaderChar311">
    <w:name w:val="Header Char311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11">
    <w:name w:val="Exar31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1">
    <w:name w:val="Important Note211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11">
    <w:name w:val="Heading 1 Char4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11">
    <w:name w:val="Heading 2 Char4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11">
    <w:name w:val="Heading 3 Char3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211">
    <w:name w:val="Body211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FooterCentered411">
    <w:name w:val="FooterCentered411"/>
    <w:basedOn w:val="Footer"/>
    <w:rsid w:val="00946E5B"/>
    <w:pPr>
      <w:jc w:val="center"/>
    </w:pPr>
  </w:style>
  <w:style w:type="character" w:customStyle="1" w:styleId="HeaderChar411">
    <w:name w:val="Header Char411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11">
    <w:name w:val="Exar41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111">
    <w:name w:val="Messages and Commands111"/>
    <w:basedOn w:val="DefaultParagraphFont"/>
    <w:uiPriority w:val="1"/>
    <w:qFormat/>
    <w:rsid w:val="00946E5B"/>
    <w:rPr>
      <w:rFonts w:ascii="Arial" w:hAnsi="Arial" w:cs="Courier New"/>
      <w:b/>
      <w:sz w:val="20"/>
    </w:rPr>
  </w:style>
  <w:style w:type="paragraph" w:customStyle="1" w:styleId="Anchor111">
    <w:name w:val="Anchor111"/>
    <w:rsid w:val="00946E5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character" w:customStyle="1" w:styleId="Heading1Char1111">
    <w:name w:val="Heading 1 Char11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11">
    <w:name w:val="Heading 2 Char11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Command111">
    <w:name w:val="Command111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4Char211">
    <w:name w:val="Heading 4 Char2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ullet1111">
    <w:name w:val="Bullet1111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211">
    <w:name w:val="Command211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511">
    <w:name w:val="Heading 1 Char5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11">
    <w:name w:val="Heading 2 Char5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11">
    <w:name w:val="Heading 3 Char4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1Char611">
    <w:name w:val="Heading 1 Char6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11">
    <w:name w:val="Heading 2 Char6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311">
    <w:name w:val="Body311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ImportantNote311">
    <w:name w:val="Important Note311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711">
    <w:name w:val="Heading 1 Char7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711">
    <w:name w:val="Heading 2 Char7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11">
    <w:name w:val="Heading 3 Char5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411">
    <w:name w:val="Body411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FooterCentered511">
    <w:name w:val="FooterCentered511"/>
    <w:basedOn w:val="Footer"/>
    <w:rsid w:val="00946E5B"/>
    <w:pPr>
      <w:jc w:val="center"/>
    </w:pPr>
  </w:style>
  <w:style w:type="character" w:customStyle="1" w:styleId="HeaderChar511">
    <w:name w:val="Header Char511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11">
    <w:name w:val="Exar51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811">
    <w:name w:val="Heading 1 Char8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811">
    <w:name w:val="Heading 2 Char8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11">
    <w:name w:val="Heading 3 Char6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11">
    <w:name w:val="Body511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211">
    <w:name w:val="Bullet1211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igureCaptionCentered111">
    <w:name w:val="Figure Caption Centered111"/>
    <w:basedOn w:val="Normal"/>
    <w:rsid w:val="00946E5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911">
    <w:name w:val="Heading 1 Char9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911">
    <w:name w:val="Heading 2 Char9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11">
    <w:name w:val="Heading 3 Char7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11">
    <w:name w:val="Heading 4 Char3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ullet1311">
    <w:name w:val="Bullet1311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1">
    <w:name w:val="FooterCentered611"/>
    <w:basedOn w:val="Footer"/>
    <w:rsid w:val="00946E5B"/>
    <w:pPr>
      <w:jc w:val="center"/>
    </w:pPr>
  </w:style>
  <w:style w:type="character" w:customStyle="1" w:styleId="HeaderChar611">
    <w:name w:val="Header Char611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11">
    <w:name w:val="Exar61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3Char811">
    <w:name w:val="Heading 3 Char8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erChar711">
    <w:name w:val="Header Char711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TitleChar211">
    <w:name w:val="Title Char211"/>
    <w:basedOn w:val="DefaultParagraphFont"/>
    <w:uiPriority w:val="10"/>
    <w:rsid w:val="00946E5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HeadingPreface111">
    <w:name w:val="HeadingPreface111"/>
    <w:next w:val="Body"/>
    <w:rsid w:val="00946E5B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BookTitle1111">
    <w:name w:val="Book Title1111"/>
    <w:next w:val="Body"/>
    <w:rsid w:val="00946E5B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Contents111">
    <w:name w:val="Contents111"/>
    <w:basedOn w:val="Title"/>
    <w:rsid w:val="00946E5B"/>
    <w:pPr>
      <w:pageBreakBefore/>
    </w:pPr>
    <w:rPr>
      <w:szCs w:val="40"/>
    </w:rPr>
  </w:style>
  <w:style w:type="paragraph" w:customStyle="1" w:styleId="DocumentTitle111">
    <w:name w:val="Document Title111"/>
    <w:next w:val="Body"/>
    <w:rsid w:val="00946E5B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Revision111">
    <w:name w:val="Document Revision111"/>
    <w:basedOn w:val="Body"/>
    <w:qFormat/>
    <w:rsid w:val="00946E5B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Body141">
    <w:name w:val="Body141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81">
    <w:name w:val="Bullet181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1">
    <w:name w:val="FooterCentered171"/>
    <w:basedOn w:val="Footer"/>
    <w:rsid w:val="00946E5B"/>
    <w:pPr>
      <w:jc w:val="center"/>
    </w:pPr>
  </w:style>
  <w:style w:type="paragraph" w:customStyle="1" w:styleId="Exar171">
    <w:name w:val="Exar17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1">
    <w:name w:val="Command101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51">
    <w:name w:val="Messages and Commands51"/>
    <w:basedOn w:val="DefaultParagraphFont"/>
    <w:uiPriority w:val="1"/>
    <w:qFormat/>
    <w:rsid w:val="00946E5B"/>
    <w:rPr>
      <w:rFonts w:ascii="Arial" w:hAnsi="Arial" w:cs="Courier New"/>
      <w:b/>
      <w:sz w:val="20"/>
    </w:rPr>
  </w:style>
  <w:style w:type="paragraph" w:customStyle="1" w:styleId="FooterCentered18">
    <w:name w:val="FooterCentered18"/>
    <w:basedOn w:val="Footer"/>
    <w:rsid w:val="00946E5B"/>
    <w:pPr>
      <w:jc w:val="center"/>
    </w:pPr>
  </w:style>
  <w:style w:type="character" w:customStyle="1" w:styleId="HeaderChar18">
    <w:name w:val="Header Char18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8">
    <w:name w:val="Exar18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0">
    <w:name w:val="Heading 1 Char20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4">
    <w:name w:val="Footer Char4"/>
    <w:basedOn w:val="DefaultParagraphFont"/>
    <w:uiPriority w:val="99"/>
    <w:rsid w:val="00946E5B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19">
    <w:name w:val="FooterCentered19"/>
    <w:basedOn w:val="Footer"/>
    <w:rsid w:val="00946E5B"/>
    <w:pPr>
      <w:jc w:val="center"/>
    </w:pPr>
  </w:style>
  <w:style w:type="character" w:customStyle="1" w:styleId="HeaderChar19">
    <w:name w:val="Header Char19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9">
    <w:name w:val="Exar19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3">
    <w:name w:val="Heading 1 Char23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20">
    <w:name w:val="Header Char20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table" w:styleId="GridTable1Light-Accent1">
    <w:name w:val="Grid Table 1 Light Accent 1"/>
    <w:basedOn w:val="TableNormal"/>
    <w:uiPriority w:val="46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ody62">
    <w:name w:val="Body62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FooterCentered92">
    <w:name w:val="FooterCentered92"/>
    <w:basedOn w:val="Footer"/>
    <w:rsid w:val="00946E5B"/>
    <w:pPr>
      <w:jc w:val="center"/>
    </w:pPr>
  </w:style>
  <w:style w:type="paragraph" w:customStyle="1" w:styleId="Exar92">
    <w:name w:val="Exar92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4">
    <w:name w:val="Heading 1 Char24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5">
    <w:name w:val="Body15"/>
    <w:qFormat/>
    <w:rsid w:val="00946E5B"/>
    <w:pPr>
      <w:tabs>
        <w:tab w:val="left" w:pos="2700"/>
      </w:tabs>
      <w:jc w:val="both"/>
    </w:pPr>
    <w:rPr>
      <w:szCs w:val="24"/>
    </w:rPr>
  </w:style>
  <w:style w:type="character" w:customStyle="1" w:styleId="FooterChar5">
    <w:name w:val="Footer Char5"/>
    <w:basedOn w:val="DefaultParagraphFont"/>
    <w:uiPriority w:val="99"/>
    <w:rsid w:val="00946E5B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23">
    <w:name w:val="Header Char23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table" w:customStyle="1" w:styleId="GridTable4-Accent116">
    <w:name w:val="Grid Table 4 - Accent 116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msonormal0">
    <w:name w:val="msonormal"/>
    <w:basedOn w:val="Normal"/>
    <w:rsid w:val="00946E5B"/>
    <w:pPr>
      <w:spacing w:before="100" w:beforeAutospacing="1" w:after="100" w:afterAutospacing="1" w:line="240" w:lineRule="auto"/>
    </w:pPr>
    <w:rPr>
      <w:rFonts w:ascii="Palatino Linotype" w:hAnsi="Palatino Linotype" w:cs="Times New Roman"/>
      <w:szCs w:val="24"/>
    </w:rPr>
  </w:style>
  <w:style w:type="paragraph" w:customStyle="1" w:styleId="Body621">
    <w:name w:val="Body621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FooterCentered921">
    <w:name w:val="FooterCentered921"/>
    <w:basedOn w:val="Footer"/>
    <w:rsid w:val="00946E5B"/>
    <w:pPr>
      <w:jc w:val="center"/>
    </w:pPr>
  </w:style>
  <w:style w:type="paragraph" w:customStyle="1" w:styleId="Exar921">
    <w:name w:val="Exar92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72">
    <w:name w:val="FooterCentered72"/>
    <w:basedOn w:val="Footer"/>
    <w:rsid w:val="00946E5B"/>
    <w:pPr>
      <w:jc w:val="center"/>
    </w:pPr>
  </w:style>
  <w:style w:type="paragraph" w:customStyle="1" w:styleId="Exar72">
    <w:name w:val="Exar72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42">
    <w:name w:val="Body142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82">
    <w:name w:val="Bullet182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102">
    <w:name w:val="Command102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FooterChar6">
    <w:name w:val="Footer Char6"/>
    <w:basedOn w:val="DefaultParagraphFont"/>
    <w:uiPriority w:val="99"/>
    <w:rsid w:val="00946E5B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Body52">
    <w:name w:val="Body52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FooterCentered82">
    <w:name w:val="FooterCentered82"/>
    <w:basedOn w:val="Footer"/>
    <w:rsid w:val="00946E5B"/>
    <w:pPr>
      <w:jc w:val="center"/>
    </w:pPr>
  </w:style>
  <w:style w:type="paragraph" w:customStyle="1" w:styleId="Exar82">
    <w:name w:val="Exar82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2">
    <w:name w:val="Command22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FooterChar7">
    <w:name w:val="Footer Char7"/>
    <w:basedOn w:val="DefaultParagraphFont"/>
    <w:uiPriority w:val="99"/>
    <w:rsid w:val="00946E5B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Command12">
    <w:name w:val="Command12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Bullet112">
    <w:name w:val="Bullet112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23">
    <w:name w:val="Command23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Body32">
    <w:name w:val="Body32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ody42">
    <w:name w:val="Body42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FooterCentered52">
    <w:name w:val="FooterCentered52"/>
    <w:basedOn w:val="Footer"/>
    <w:rsid w:val="00946E5B"/>
    <w:pPr>
      <w:jc w:val="center"/>
    </w:pPr>
  </w:style>
  <w:style w:type="paragraph" w:customStyle="1" w:styleId="Exar52">
    <w:name w:val="Exar52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53">
    <w:name w:val="Body53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22">
    <w:name w:val="Bullet122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ody63">
    <w:name w:val="Body63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FooterCentered62">
    <w:name w:val="FooterCentered62"/>
    <w:basedOn w:val="Footer"/>
    <w:rsid w:val="00946E5B"/>
    <w:pPr>
      <w:jc w:val="center"/>
    </w:pPr>
  </w:style>
  <w:style w:type="paragraph" w:customStyle="1" w:styleId="Exar62">
    <w:name w:val="Exar62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73">
    <w:name w:val="FooterCentered73"/>
    <w:basedOn w:val="Footer"/>
    <w:rsid w:val="00946E5B"/>
    <w:pPr>
      <w:jc w:val="center"/>
    </w:pPr>
  </w:style>
  <w:style w:type="paragraph" w:customStyle="1" w:styleId="Exar73">
    <w:name w:val="Exar73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83">
    <w:name w:val="FooterCentered83"/>
    <w:basedOn w:val="Footer"/>
    <w:rsid w:val="00946E5B"/>
    <w:pPr>
      <w:jc w:val="center"/>
    </w:pPr>
  </w:style>
  <w:style w:type="paragraph" w:customStyle="1" w:styleId="Exar83">
    <w:name w:val="Exar83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93">
    <w:name w:val="FooterCentered93"/>
    <w:basedOn w:val="Footer"/>
    <w:rsid w:val="00946E5B"/>
    <w:pPr>
      <w:jc w:val="center"/>
    </w:pPr>
  </w:style>
  <w:style w:type="paragraph" w:customStyle="1" w:styleId="Exar93">
    <w:name w:val="Exar93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101">
    <w:name w:val="FooterCentered101"/>
    <w:basedOn w:val="Footer"/>
    <w:rsid w:val="00946E5B"/>
    <w:pPr>
      <w:jc w:val="center"/>
    </w:pPr>
  </w:style>
  <w:style w:type="paragraph" w:customStyle="1" w:styleId="Exar101">
    <w:name w:val="Exar10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81">
    <w:name w:val="Body81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51">
    <w:name w:val="Bullet151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61">
    <w:name w:val="Command61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igureCaptionCentered31">
    <w:name w:val="Figure Caption Centered31"/>
    <w:basedOn w:val="Normal"/>
    <w:rsid w:val="00946E5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Body91">
    <w:name w:val="Body91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61">
    <w:name w:val="Bullet161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21">
    <w:name w:val="FooterCentered121"/>
    <w:basedOn w:val="Footer"/>
    <w:rsid w:val="00946E5B"/>
    <w:pPr>
      <w:jc w:val="center"/>
    </w:pPr>
  </w:style>
  <w:style w:type="paragraph" w:customStyle="1" w:styleId="Exar121">
    <w:name w:val="Exar12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01">
    <w:name w:val="Body101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221">
    <w:name w:val="Bullet221"/>
    <w:rsid w:val="00946E5B"/>
    <w:pPr>
      <w:spacing w:before="120"/>
      <w:ind w:left="1440" w:hanging="360"/>
    </w:pPr>
  </w:style>
  <w:style w:type="paragraph" w:customStyle="1" w:styleId="Bullet321">
    <w:name w:val="Bullet321"/>
    <w:rsid w:val="00946E5B"/>
    <w:pPr>
      <w:tabs>
        <w:tab w:val="num" w:pos="1800"/>
      </w:tabs>
      <w:spacing w:before="120"/>
      <w:ind w:left="1800" w:hanging="360"/>
    </w:pPr>
  </w:style>
  <w:style w:type="paragraph" w:customStyle="1" w:styleId="Caution21">
    <w:name w:val="Caution21"/>
    <w:basedOn w:val="Normal"/>
    <w:rsid w:val="00946E5B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21">
    <w:name w:val="CellBody21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21">
    <w:name w:val="CellBodyCenter21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21">
    <w:name w:val="CellBodyRight21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21">
    <w:name w:val="CellBullet121"/>
    <w:rsid w:val="00946E5B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21">
    <w:name w:val="CellHeading21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21">
    <w:name w:val="CellHeadingCenter21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21">
    <w:name w:val="CellIndent121"/>
    <w:rsid w:val="00946E5B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21">
    <w:name w:val="CellIndent221"/>
    <w:rsid w:val="00946E5B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21">
    <w:name w:val="CellIndent321"/>
    <w:rsid w:val="00946E5B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21">
    <w:name w:val="CellNote21"/>
    <w:rsid w:val="00946E5B"/>
    <w:pPr>
      <w:ind w:left="360" w:right="432"/>
    </w:pPr>
    <w:rPr>
      <w:sz w:val="18"/>
      <w:szCs w:val="18"/>
    </w:rPr>
  </w:style>
  <w:style w:type="paragraph" w:customStyle="1" w:styleId="Code21">
    <w:name w:val="Code21"/>
    <w:basedOn w:val="Normal"/>
    <w:rsid w:val="00946E5B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21">
    <w:name w:val="Equation21"/>
    <w:rsid w:val="00946E5B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21">
    <w:name w:val="Figure21"/>
    <w:next w:val="Body"/>
    <w:rsid w:val="00946E5B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21">
    <w:name w:val="FigureLabel21"/>
    <w:basedOn w:val="Normal"/>
    <w:rsid w:val="00946E5B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21">
    <w:name w:val="Footnote21"/>
    <w:basedOn w:val="Normal"/>
    <w:rsid w:val="00946E5B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21">
    <w:name w:val="GlossTerm21"/>
    <w:basedOn w:val="Normal"/>
    <w:rsid w:val="00946E5B"/>
    <w:rPr>
      <w:b/>
    </w:rPr>
  </w:style>
  <w:style w:type="paragraph" w:customStyle="1" w:styleId="HeadingFeature21">
    <w:name w:val="HeadingFeature21"/>
    <w:next w:val="Body"/>
    <w:rsid w:val="00946E5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21">
    <w:name w:val="Indent121"/>
    <w:rsid w:val="00946E5B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21">
    <w:name w:val="Indent221"/>
    <w:rsid w:val="00946E5B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21">
    <w:name w:val="Indent321"/>
    <w:basedOn w:val="Body"/>
    <w:rsid w:val="00946E5B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31">
    <w:name w:val="Addendum31"/>
    <w:next w:val="Body"/>
    <w:rsid w:val="00946E5B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21">
    <w:name w:val="ProcedureHead21"/>
    <w:basedOn w:val="Normal"/>
    <w:next w:val="Step1"/>
    <w:rsid w:val="00946E5B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21">
    <w:name w:val="Step121"/>
    <w:rsid w:val="00946E5B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21">
    <w:name w:val="Register Def21"/>
    <w:rsid w:val="00946E5B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21">
    <w:name w:val="Step221"/>
    <w:rsid w:val="00946E5B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21">
    <w:name w:val="Step321"/>
    <w:rsid w:val="00946E5B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21">
    <w:name w:val="TableFootnote21"/>
    <w:rsid w:val="00946E5B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21">
    <w:name w:val="TableTitle21"/>
    <w:rsid w:val="00946E5B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31">
    <w:name w:val="Title Char31"/>
    <w:basedOn w:val="DefaultParagraphFont"/>
    <w:uiPriority w:val="10"/>
    <w:rsid w:val="00946E5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31">
    <w:name w:val="FooterCentered131"/>
    <w:basedOn w:val="Footer"/>
    <w:rsid w:val="00946E5B"/>
    <w:pPr>
      <w:jc w:val="center"/>
    </w:pPr>
  </w:style>
  <w:style w:type="paragraph" w:customStyle="1" w:styleId="HeadingPreface21">
    <w:name w:val="HeadingPreface21"/>
    <w:next w:val="Body"/>
    <w:rsid w:val="00946E5B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21">
    <w:name w:val="Copyright Heading21"/>
    <w:rsid w:val="00946E5B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21">
    <w:name w:val="Book Title121"/>
    <w:next w:val="Body"/>
    <w:rsid w:val="00946E5B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21">
    <w:name w:val="BookTitle221"/>
    <w:next w:val="Body"/>
    <w:rsid w:val="00946E5B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21">
    <w:name w:val="Document Type21"/>
    <w:rsid w:val="00946E5B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21">
    <w:name w:val="Internal Use Cover21"/>
    <w:basedOn w:val="Normal"/>
    <w:rsid w:val="00946E5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21">
    <w:name w:val="GlossText21"/>
    <w:basedOn w:val="Normal"/>
    <w:rsid w:val="00946E5B"/>
    <w:pPr>
      <w:tabs>
        <w:tab w:val="left" w:pos="1800"/>
      </w:tabs>
      <w:ind w:left="432"/>
    </w:pPr>
  </w:style>
  <w:style w:type="paragraph" w:customStyle="1" w:styleId="Exar131">
    <w:name w:val="Exar13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21">
    <w:name w:val="CONFIDENTIAL21"/>
    <w:rsid w:val="00946E5B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21">
    <w:name w:val="Notetext21"/>
    <w:next w:val="Body"/>
    <w:rsid w:val="00946E5B"/>
    <w:pPr>
      <w:ind w:left="547" w:right="1080"/>
      <w:jc w:val="both"/>
    </w:pPr>
  </w:style>
  <w:style w:type="paragraph" w:customStyle="1" w:styleId="PageNumbereven21">
    <w:name w:val="Page Number(even)21"/>
    <w:basedOn w:val="Footer"/>
    <w:semiHidden/>
    <w:rsid w:val="00946E5B"/>
  </w:style>
  <w:style w:type="paragraph" w:customStyle="1" w:styleId="Headereven21">
    <w:name w:val="Header(even)21"/>
    <w:basedOn w:val="Header"/>
    <w:rsid w:val="00946E5B"/>
    <w:pPr>
      <w:tabs>
        <w:tab w:val="clear" w:pos="9270"/>
      </w:tabs>
    </w:pPr>
  </w:style>
  <w:style w:type="paragraph" w:customStyle="1" w:styleId="Footereven21">
    <w:name w:val="Footer(even)21"/>
    <w:basedOn w:val="Footer"/>
    <w:rsid w:val="00946E5B"/>
    <w:pPr>
      <w:ind w:right="-90"/>
    </w:pPr>
  </w:style>
  <w:style w:type="paragraph" w:customStyle="1" w:styleId="Glossary21">
    <w:name w:val="Glossary21"/>
    <w:basedOn w:val="Normal"/>
    <w:next w:val="GlossTerm"/>
    <w:rsid w:val="00946E5B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21">
    <w:name w:val="Addendum1+21"/>
    <w:basedOn w:val="Addendum"/>
    <w:next w:val="Body"/>
    <w:rsid w:val="00946E5B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21">
    <w:name w:val="HeaderNumber21"/>
    <w:rsid w:val="00946E5B"/>
    <w:rPr>
      <w:rFonts w:ascii="Arial" w:hAnsi="Arial"/>
      <w:b/>
      <w:color w:val="002B5C"/>
      <w:sz w:val="48"/>
    </w:rPr>
  </w:style>
  <w:style w:type="paragraph" w:customStyle="1" w:styleId="Addendum221">
    <w:name w:val="Addendum221"/>
    <w:next w:val="SpecNo"/>
    <w:rsid w:val="00946E5B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21">
    <w:name w:val="SpecNo+21"/>
    <w:basedOn w:val="SpecNo0"/>
    <w:rsid w:val="00946E5B"/>
  </w:style>
  <w:style w:type="paragraph" w:customStyle="1" w:styleId="SpecNo210">
    <w:name w:val="SpecNo21"/>
    <w:next w:val="SpecNo"/>
    <w:rsid w:val="00946E5B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21">
    <w:name w:val="Description21"/>
    <w:rsid w:val="00946E5B"/>
    <w:pPr>
      <w:spacing w:before="120"/>
      <w:ind w:left="1800" w:hanging="1800"/>
    </w:pPr>
  </w:style>
  <w:style w:type="paragraph" w:customStyle="1" w:styleId="Addendum212">
    <w:name w:val="Addendum+21"/>
    <w:basedOn w:val="Addendum"/>
    <w:next w:val="Body"/>
    <w:rsid w:val="00946E5B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21">
    <w:name w:val="DocChangeNo.+21"/>
    <w:basedOn w:val="DocChangeNo"/>
    <w:rsid w:val="00946E5B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210">
    <w:name w:val="DocChangeNo.21"/>
    <w:next w:val="DocChangeNo0"/>
    <w:rsid w:val="00946E5B"/>
    <w:pPr>
      <w:tabs>
        <w:tab w:val="num" w:pos="1260"/>
      </w:tabs>
      <w:spacing w:before="120"/>
      <w:ind w:left="1260" w:hanging="1260"/>
    </w:pPr>
  </w:style>
  <w:style w:type="paragraph" w:customStyle="1" w:styleId="Addendum2210">
    <w:name w:val="Addendum2+21"/>
    <w:basedOn w:val="Addendum2"/>
    <w:rsid w:val="00946E5B"/>
    <w:rPr>
      <w:sz w:val="32"/>
    </w:rPr>
  </w:style>
  <w:style w:type="paragraph" w:customStyle="1" w:styleId="CellHeadingUnder21">
    <w:name w:val="CellHeadingUnder21"/>
    <w:basedOn w:val="CellHeading"/>
    <w:next w:val="CellBody"/>
    <w:rsid w:val="00946E5B"/>
    <w:rPr>
      <w:u w:val="single"/>
    </w:rPr>
  </w:style>
  <w:style w:type="paragraph" w:customStyle="1" w:styleId="CellNoteHeading21">
    <w:name w:val="CellNoteHeading21"/>
    <w:next w:val="CellNote"/>
    <w:rsid w:val="00946E5B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21">
    <w:name w:val="CellHeadingField|Desc21"/>
    <w:rsid w:val="00946E5B"/>
    <w:rPr>
      <w:rFonts w:ascii="Arial" w:hAnsi="Arial"/>
      <w:b/>
    </w:rPr>
  </w:style>
  <w:style w:type="paragraph" w:customStyle="1" w:styleId="REGISTERBITFIELDCELL21">
    <w:name w:val="REGISTER|BIT|FIELDCELL21"/>
    <w:basedOn w:val="CellBody"/>
    <w:rsid w:val="00946E5B"/>
    <w:rPr>
      <w:rFonts w:ascii="Arial" w:hAnsi="Arial"/>
      <w:b/>
      <w:caps/>
    </w:rPr>
  </w:style>
  <w:style w:type="paragraph" w:customStyle="1" w:styleId="Contents21">
    <w:name w:val="Contents21"/>
    <w:basedOn w:val="Title"/>
    <w:rsid w:val="00946E5B"/>
    <w:pPr>
      <w:pageBreakBefore/>
    </w:pPr>
    <w:rPr>
      <w:szCs w:val="40"/>
    </w:rPr>
  </w:style>
  <w:style w:type="paragraph" w:customStyle="1" w:styleId="ExarConfidential21">
    <w:name w:val="Exar Confidential21"/>
    <w:basedOn w:val="Footer"/>
    <w:rsid w:val="00946E5B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21">
    <w:name w:val="Exar Confidential Char21"/>
    <w:basedOn w:val="FooterChar"/>
    <w:rsid w:val="00946E5B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21">
    <w:name w:val="Hifn Table21"/>
    <w:basedOn w:val="TableGrid"/>
    <w:rsid w:val="00946E5B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210">
    <w:name w:val="Page Number (even)21"/>
    <w:rsid w:val="00946E5B"/>
    <w:rPr>
      <w:rFonts w:ascii="Arial" w:hAnsi="Arial"/>
      <w:sz w:val="16"/>
    </w:rPr>
  </w:style>
  <w:style w:type="paragraph" w:customStyle="1" w:styleId="Preliminary21">
    <w:name w:val="Preliminary21"/>
    <w:rsid w:val="00946E5B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21">
    <w:name w:val="Preliminary Char21"/>
    <w:basedOn w:val="DefaultParagraphFont"/>
    <w:rsid w:val="00946E5B"/>
    <w:rPr>
      <w:rFonts w:ascii="Arial" w:hAnsi="Arial"/>
      <w:b/>
      <w:color w:val="002B5C"/>
      <w:sz w:val="16"/>
      <w:szCs w:val="16"/>
      <w:lang w:val="en-US" w:eastAsia="en-US" w:bidi="ar-SA"/>
    </w:rPr>
  </w:style>
  <w:style w:type="paragraph" w:customStyle="1" w:styleId="Appendix210">
    <w:name w:val="Appendix21"/>
    <w:next w:val="Body"/>
    <w:rsid w:val="00946E5B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paragraph" w:customStyle="1" w:styleId="copyright21">
    <w:name w:val="copyright21"/>
    <w:basedOn w:val="Body"/>
    <w:rsid w:val="00946E5B"/>
    <w:pPr>
      <w:tabs>
        <w:tab w:val="left" w:pos="9360"/>
      </w:tabs>
    </w:pPr>
    <w:rPr>
      <w:sz w:val="14"/>
      <w:szCs w:val="14"/>
    </w:rPr>
  </w:style>
  <w:style w:type="paragraph" w:customStyle="1" w:styleId="FunctionCall21">
    <w:name w:val="Function Call21"/>
    <w:next w:val="Body"/>
    <w:rsid w:val="00946E5B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21">
    <w:name w:val="Appendix 121"/>
    <w:basedOn w:val="Heading2"/>
    <w:next w:val="Body"/>
    <w:rsid w:val="00946E5B"/>
    <w:pPr>
      <w:tabs>
        <w:tab w:val="num" w:pos="720"/>
        <w:tab w:val="num" w:pos="1440"/>
      </w:tabs>
      <w:ind w:left="720" w:hanging="720"/>
    </w:pPr>
  </w:style>
  <w:style w:type="paragraph" w:customStyle="1" w:styleId="Appendix221">
    <w:name w:val="Appendix 221"/>
    <w:basedOn w:val="Appendix1"/>
    <w:next w:val="Body"/>
    <w:rsid w:val="00946E5B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21">
    <w:name w:val="Hifn Parameter21"/>
    <w:basedOn w:val="TableNormal"/>
    <w:rsid w:val="00946E5B"/>
    <w:rPr>
      <w:sz w:val="18"/>
    </w:rPr>
    <w:tblPr/>
  </w:style>
  <w:style w:type="paragraph" w:customStyle="1" w:styleId="CellHeadingBlue21">
    <w:name w:val="Cell Heading Blue21"/>
    <w:basedOn w:val="CellHeading"/>
    <w:next w:val="Body"/>
    <w:rsid w:val="00946E5B"/>
    <w:pPr>
      <w:tabs>
        <w:tab w:val="clear" w:pos="720"/>
      </w:tabs>
    </w:pPr>
    <w:rPr>
      <w:color w:val="2F4D87"/>
      <w:sz w:val="18"/>
    </w:rPr>
  </w:style>
  <w:style w:type="paragraph" w:customStyle="1" w:styleId="ListNumber221">
    <w:name w:val="ListNumber221"/>
    <w:basedOn w:val="Body"/>
    <w:rsid w:val="00946E5B"/>
    <w:pPr>
      <w:ind w:left="1440" w:hanging="360"/>
    </w:pPr>
  </w:style>
  <w:style w:type="paragraph" w:customStyle="1" w:styleId="Default21">
    <w:name w:val="Default21"/>
    <w:rsid w:val="00946E5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21">
    <w:name w:val="Document Title21"/>
    <w:next w:val="Body"/>
    <w:rsid w:val="00946E5B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21">
    <w:name w:val="Document Subtitle21"/>
    <w:basedOn w:val="DocumentTitle"/>
    <w:qFormat/>
    <w:rsid w:val="00946E5B"/>
    <w:pPr>
      <w:spacing w:before="360"/>
    </w:pPr>
    <w:rPr>
      <w:i/>
      <w:sz w:val="36"/>
    </w:rPr>
  </w:style>
  <w:style w:type="paragraph" w:customStyle="1" w:styleId="Heading2nonumber21">
    <w:name w:val="Heading 2 no number21"/>
    <w:basedOn w:val="Heading2"/>
    <w:next w:val="Body"/>
    <w:rsid w:val="00946E5B"/>
    <w:pPr>
      <w:numPr>
        <w:ilvl w:val="0"/>
        <w:numId w:val="0"/>
      </w:numPr>
      <w:suppressLineNumbers/>
      <w:outlineLvl w:val="9"/>
    </w:pPr>
  </w:style>
  <w:style w:type="paragraph" w:customStyle="1" w:styleId="DocumentRevision21">
    <w:name w:val="Document Revision21"/>
    <w:basedOn w:val="Body"/>
    <w:qFormat/>
    <w:rsid w:val="00946E5B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21">
    <w:name w:val="List Table 3 - Accent 1121"/>
    <w:basedOn w:val="TableNormal"/>
    <w:uiPriority w:val="48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2909F619802848F09E01365C32F3465421">
    <w:name w:val="2909F619802848F09E01365C32F3465421"/>
    <w:rsid w:val="00946E5B"/>
    <w:pPr>
      <w:spacing w:after="200"/>
    </w:pPr>
    <w:rPr>
      <w:lang w:eastAsia="ja-JP"/>
    </w:rPr>
  </w:style>
  <w:style w:type="table" w:customStyle="1" w:styleId="LightList-Accent1121">
    <w:name w:val="Light List - Accent 1121"/>
    <w:basedOn w:val="TableNormal"/>
    <w:uiPriority w:val="61"/>
    <w:rsid w:val="00946E5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ableParagraph21">
    <w:name w:val="Table Paragraph21"/>
    <w:basedOn w:val="Normal"/>
    <w:uiPriority w:val="1"/>
    <w:qFormat/>
    <w:rsid w:val="00946E5B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21">
    <w:name w:val="Message and Command21"/>
    <w:basedOn w:val="MessagesandCommands"/>
    <w:qFormat/>
    <w:rsid w:val="00946E5B"/>
    <w:rPr>
      <w:rFonts w:ascii="Courier New" w:hAnsi="Courier New" w:cs="Courier New"/>
      <w:b w:val="0"/>
      <w:sz w:val="22"/>
    </w:rPr>
  </w:style>
  <w:style w:type="character" w:customStyle="1" w:styleId="BodyText2Char31">
    <w:name w:val="Body Text 2 Char31"/>
    <w:basedOn w:val="DefaultParagraphFont"/>
    <w:semiHidden/>
    <w:rsid w:val="00946E5B"/>
  </w:style>
  <w:style w:type="character" w:customStyle="1" w:styleId="BodyText3Char31">
    <w:name w:val="Body Text 3 Char31"/>
    <w:basedOn w:val="DefaultParagraphFont"/>
    <w:semiHidden/>
    <w:rsid w:val="00946E5B"/>
    <w:rPr>
      <w:sz w:val="16"/>
      <w:szCs w:val="16"/>
    </w:rPr>
  </w:style>
  <w:style w:type="character" w:customStyle="1" w:styleId="BodyTextIndentChar31">
    <w:name w:val="Body Text Indent Char31"/>
    <w:basedOn w:val="DefaultParagraphFont"/>
    <w:semiHidden/>
    <w:rsid w:val="00946E5B"/>
  </w:style>
  <w:style w:type="character" w:customStyle="1" w:styleId="BodyTextFirstIndent2Char31">
    <w:name w:val="Body Text First Indent 2 Char31"/>
    <w:basedOn w:val="BodyTextIndentChar"/>
    <w:semiHidden/>
    <w:rsid w:val="00946E5B"/>
  </w:style>
  <w:style w:type="character" w:customStyle="1" w:styleId="BodyTextIndent2Char31">
    <w:name w:val="Body Text Indent 2 Char31"/>
    <w:basedOn w:val="DefaultParagraphFont"/>
    <w:semiHidden/>
    <w:rsid w:val="00946E5B"/>
  </w:style>
  <w:style w:type="character" w:customStyle="1" w:styleId="BodyTextIndent3Char31">
    <w:name w:val="Body Text Indent 3 Char31"/>
    <w:basedOn w:val="DefaultParagraphFont"/>
    <w:semiHidden/>
    <w:rsid w:val="00946E5B"/>
    <w:rPr>
      <w:sz w:val="16"/>
      <w:szCs w:val="16"/>
    </w:rPr>
  </w:style>
  <w:style w:type="character" w:customStyle="1" w:styleId="E-mailSignatureChar31">
    <w:name w:val="E-mail Signature Char31"/>
    <w:basedOn w:val="DefaultParagraphFont"/>
    <w:semiHidden/>
    <w:rsid w:val="00946E5B"/>
  </w:style>
  <w:style w:type="character" w:customStyle="1" w:styleId="HTMLAddressChar31">
    <w:name w:val="HTML Address Char31"/>
    <w:basedOn w:val="DefaultParagraphFont"/>
    <w:semiHidden/>
    <w:rsid w:val="00946E5B"/>
    <w:rPr>
      <w:i/>
      <w:iCs/>
    </w:rPr>
  </w:style>
  <w:style w:type="character" w:customStyle="1" w:styleId="MessageHeaderChar31">
    <w:name w:val="Message Header Char31"/>
    <w:basedOn w:val="DefaultParagraphFont"/>
    <w:semiHidden/>
    <w:rsid w:val="00946E5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31">
    <w:name w:val="Plain Text Char31"/>
    <w:basedOn w:val="DefaultParagraphFont"/>
    <w:semiHidden/>
    <w:rsid w:val="00946E5B"/>
    <w:rPr>
      <w:rFonts w:ascii="Consolas" w:hAnsi="Consolas" w:cs="Consolas"/>
      <w:sz w:val="21"/>
      <w:szCs w:val="21"/>
    </w:rPr>
  </w:style>
  <w:style w:type="character" w:customStyle="1" w:styleId="SignatureChar31">
    <w:name w:val="Signature Char31"/>
    <w:basedOn w:val="DefaultParagraphFont"/>
    <w:semiHidden/>
    <w:rsid w:val="00946E5B"/>
  </w:style>
  <w:style w:type="paragraph" w:customStyle="1" w:styleId="BackPageCenter21">
    <w:name w:val="Back Page Center21"/>
    <w:basedOn w:val="Body"/>
    <w:next w:val="Body"/>
    <w:rsid w:val="00946E5B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21">
    <w:name w:val="Figure Title21"/>
    <w:basedOn w:val="Caption"/>
    <w:next w:val="Normal"/>
    <w:rsid w:val="00946E5B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paragraph" w:customStyle="1" w:styleId="FooterCentered221">
    <w:name w:val="FooterCentered221"/>
    <w:basedOn w:val="Footer"/>
    <w:rsid w:val="00946E5B"/>
    <w:pPr>
      <w:jc w:val="center"/>
    </w:pPr>
  </w:style>
  <w:style w:type="paragraph" w:customStyle="1" w:styleId="Exar221">
    <w:name w:val="Exar22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21">
    <w:name w:val="Important Note121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121">
    <w:name w:val="Body121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FooterCentered321">
    <w:name w:val="FooterCentered321"/>
    <w:basedOn w:val="Footer"/>
    <w:rsid w:val="00946E5B"/>
    <w:pPr>
      <w:jc w:val="center"/>
    </w:pPr>
  </w:style>
  <w:style w:type="paragraph" w:customStyle="1" w:styleId="Exar321">
    <w:name w:val="Exar32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21">
    <w:name w:val="Important Note221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221">
    <w:name w:val="Body221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FooterCentered421">
    <w:name w:val="FooterCentered421"/>
    <w:basedOn w:val="Footer"/>
    <w:rsid w:val="00946E5B"/>
    <w:pPr>
      <w:jc w:val="center"/>
    </w:pPr>
  </w:style>
  <w:style w:type="paragraph" w:customStyle="1" w:styleId="Exar421">
    <w:name w:val="Exar42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table" w:customStyle="1" w:styleId="GridTable4-Accent11211">
    <w:name w:val="Grid Table 4 - Accent 11211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ImportantNote411">
    <w:name w:val="Important Note411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Command311">
    <w:name w:val="Command311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11">
    <w:name w:val="Important Note511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611">
    <w:name w:val="Body611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Command411">
    <w:name w:val="Command411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ooterCentered711">
    <w:name w:val="FooterCentered711"/>
    <w:basedOn w:val="Footer"/>
    <w:rsid w:val="00946E5B"/>
    <w:pPr>
      <w:jc w:val="center"/>
    </w:pPr>
  </w:style>
  <w:style w:type="paragraph" w:customStyle="1" w:styleId="Exar711">
    <w:name w:val="Exar71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711">
    <w:name w:val="Body711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Anchor211">
    <w:name w:val="Anchor211"/>
    <w:rsid w:val="00946E5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11">
    <w:name w:val="Bullet1411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11">
    <w:name w:val="Bullet2111"/>
    <w:rsid w:val="00946E5B"/>
    <w:pPr>
      <w:spacing w:before="120"/>
      <w:ind w:left="1440" w:hanging="360"/>
    </w:pPr>
  </w:style>
  <w:style w:type="paragraph" w:customStyle="1" w:styleId="Bullet3111">
    <w:name w:val="Bullet3111"/>
    <w:rsid w:val="00946E5B"/>
    <w:pPr>
      <w:tabs>
        <w:tab w:val="num" w:pos="1800"/>
      </w:tabs>
      <w:spacing w:before="120"/>
      <w:ind w:left="1800" w:hanging="360"/>
    </w:pPr>
  </w:style>
  <w:style w:type="paragraph" w:customStyle="1" w:styleId="Caution111">
    <w:name w:val="Caution111"/>
    <w:basedOn w:val="Normal"/>
    <w:rsid w:val="00946E5B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11">
    <w:name w:val="CellBody111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11">
    <w:name w:val="CellBodyCenter111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11">
    <w:name w:val="CellBodyRight111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11">
    <w:name w:val="CellBullet1111"/>
    <w:rsid w:val="00946E5B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11">
    <w:name w:val="CellHeading111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11">
    <w:name w:val="CellHeadingCenter111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11">
    <w:name w:val="CellIndent1111"/>
    <w:rsid w:val="00946E5B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11">
    <w:name w:val="CellIndent2111"/>
    <w:rsid w:val="00946E5B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11">
    <w:name w:val="CellIndent3111"/>
    <w:rsid w:val="00946E5B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11">
    <w:name w:val="CellNote111"/>
    <w:rsid w:val="00946E5B"/>
    <w:pPr>
      <w:ind w:left="360" w:right="432"/>
    </w:pPr>
    <w:rPr>
      <w:sz w:val="18"/>
      <w:szCs w:val="18"/>
    </w:rPr>
  </w:style>
  <w:style w:type="paragraph" w:customStyle="1" w:styleId="Code111">
    <w:name w:val="Code111"/>
    <w:basedOn w:val="Normal"/>
    <w:rsid w:val="00946E5B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11">
    <w:name w:val="Equation111"/>
    <w:rsid w:val="00946E5B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11">
    <w:name w:val="Figure111"/>
    <w:next w:val="Body"/>
    <w:rsid w:val="00946E5B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11">
    <w:name w:val="FigureLabel111"/>
    <w:basedOn w:val="Normal"/>
    <w:rsid w:val="00946E5B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111">
    <w:name w:val="Footnote111"/>
    <w:basedOn w:val="Normal"/>
    <w:rsid w:val="00946E5B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11">
    <w:name w:val="GlossTerm111"/>
    <w:basedOn w:val="Normal"/>
    <w:rsid w:val="00946E5B"/>
    <w:rPr>
      <w:b/>
    </w:rPr>
  </w:style>
  <w:style w:type="paragraph" w:customStyle="1" w:styleId="HeadingFeature111">
    <w:name w:val="HeadingFeature111"/>
    <w:next w:val="Body"/>
    <w:rsid w:val="00946E5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11">
    <w:name w:val="Indent1111"/>
    <w:rsid w:val="00946E5B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11">
    <w:name w:val="Indent2111"/>
    <w:rsid w:val="00946E5B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11">
    <w:name w:val="Indent3111"/>
    <w:basedOn w:val="Body"/>
    <w:rsid w:val="00946E5B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110">
    <w:name w:val="Addendum111"/>
    <w:next w:val="Body"/>
    <w:rsid w:val="00946E5B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11">
    <w:name w:val="ProcedureHead111"/>
    <w:basedOn w:val="Normal"/>
    <w:next w:val="Step1"/>
    <w:rsid w:val="00946E5B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11">
    <w:name w:val="Step1111"/>
    <w:rsid w:val="00946E5B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11">
    <w:name w:val="Register Def111"/>
    <w:rsid w:val="00946E5B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11">
    <w:name w:val="Step2111"/>
    <w:rsid w:val="00946E5B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11">
    <w:name w:val="Step3111"/>
    <w:rsid w:val="00946E5B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11">
    <w:name w:val="TableFootnote111"/>
    <w:rsid w:val="00946E5B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11">
    <w:name w:val="TableTitle111"/>
    <w:rsid w:val="00946E5B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paragraph" w:customStyle="1" w:styleId="FooterCentered811">
    <w:name w:val="FooterCentered811"/>
    <w:basedOn w:val="Footer"/>
    <w:rsid w:val="00946E5B"/>
    <w:pPr>
      <w:jc w:val="center"/>
    </w:pPr>
  </w:style>
  <w:style w:type="paragraph" w:customStyle="1" w:styleId="CopyrightHeading111">
    <w:name w:val="Copyright Heading111"/>
    <w:rsid w:val="00946E5B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2111">
    <w:name w:val="BookTitle2111"/>
    <w:next w:val="Body"/>
    <w:rsid w:val="00946E5B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11">
    <w:name w:val="Document Type111"/>
    <w:rsid w:val="00946E5B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11">
    <w:name w:val="Internal Use Cover111"/>
    <w:basedOn w:val="Normal"/>
    <w:rsid w:val="00946E5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111">
    <w:name w:val="GlossText111"/>
    <w:basedOn w:val="Normal"/>
    <w:rsid w:val="00946E5B"/>
    <w:pPr>
      <w:tabs>
        <w:tab w:val="left" w:pos="1800"/>
      </w:tabs>
      <w:ind w:left="432"/>
    </w:pPr>
  </w:style>
  <w:style w:type="paragraph" w:customStyle="1" w:styleId="Exar811">
    <w:name w:val="Exar81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11">
    <w:name w:val="CONFIDENTIAL111"/>
    <w:rsid w:val="00946E5B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111">
    <w:name w:val="Notetext111"/>
    <w:next w:val="Body"/>
    <w:rsid w:val="00946E5B"/>
    <w:pPr>
      <w:ind w:left="547" w:right="1080"/>
      <w:jc w:val="both"/>
    </w:pPr>
  </w:style>
  <w:style w:type="paragraph" w:customStyle="1" w:styleId="PageNumbereven111">
    <w:name w:val="Page Number(even)111"/>
    <w:basedOn w:val="Footer"/>
    <w:semiHidden/>
    <w:rsid w:val="00946E5B"/>
  </w:style>
  <w:style w:type="paragraph" w:customStyle="1" w:styleId="Headereven111">
    <w:name w:val="Header(even)111"/>
    <w:basedOn w:val="Header"/>
    <w:rsid w:val="00946E5B"/>
    <w:pPr>
      <w:tabs>
        <w:tab w:val="clear" w:pos="9270"/>
      </w:tabs>
    </w:pPr>
  </w:style>
  <w:style w:type="paragraph" w:customStyle="1" w:styleId="Footereven111">
    <w:name w:val="Footer(even)111"/>
    <w:basedOn w:val="Footer"/>
    <w:rsid w:val="00946E5B"/>
    <w:pPr>
      <w:ind w:right="-90"/>
    </w:pPr>
  </w:style>
  <w:style w:type="paragraph" w:customStyle="1" w:styleId="Glossary111">
    <w:name w:val="Glossary111"/>
    <w:basedOn w:val="Normal"/>
    <w:next w:val="GlossTerm"/>
    <w:rsid w:val="00946E5B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11">
    <w:name w:val="Addendum1+111"/>
    <w:basedOn w:val="Addendum"/>
    <w:next w:val="Body"/>
    <w:rsid w:val="00946E5B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111">
    <w:name w:val="HeaderNumber111"/>
    <w:rsid w:val="00946E5B"/>
    <w:rPr>
      <w:rFonts w:ascii="Arial" w:hAnsi="Arial"/>
      <w:b/>
      <w:color w:val="002B5C"/>
      <w:sz w:val="48"/>
    </w:rPr>
  </w:style>
  <w:style w:type="paragraph" w:customStyle="1" w:styleId="Addendum2111">
    <w:name w:val="Addendum2111"/>
    <w:next w:val="SpecNo"/>
    <w:rsid w:val="00946E5B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11">
    <w:name w:val="SpecNo+111"/>
    <w:basedOn w:val="SpecNo0"/>
    <w:rsid w:val="00946E5B"/>
  </w:style>
  <w:style w:type="paragraph" w:customStyle="1" w:styleId="SpecNo1110">
    <w:name w:val="SpecNo111"/>
    <w:next w:val="SpecNo"/>
    <w:rsid w:val="00946E5B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11">
    <w:name w:val="Description111"/>
    <w:rsid w:val="00946E5B"/>
    <w:pPr>
      <w:spacing w:before="120"/>
      <w:ind w:left="1800" w:hanging="1800"/>
    </w:pPr>
  </w:style>
  <w:style w:type="paragraph" w:customStyle="1" w:styleId="Addendum1112">
    <w:name w:val="Addendum+111"/>
    <w:basedOn w:val="Addendum"/>
    <w:next w:val="Body"/>
    <w:rsid w:val="00946E5B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11">
    <w:name w:val="DocChangeNo.+111"/>
    <w:basedOn w:val="DocChangeNo"/>
    <w:rsid w:val="00946E5B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1110">
    <w:name w:val="DocChangeNo.111"/>
    <w:next w:val="DocChangeNo0"/>
    <w:rsid w:val="00946E5B"/>
    <w:pPr>
      <w:tabs>
        <w:tab w:val="num" w:pos="1260"/>
      </w:tabs>
      <w:spacing w:before="120"/>
      <w:ind w:left="1260" w:hanging="1260"/>
    </w:pPr>
  </w:style>
  <w:style w:type="paragraph" w:customStyle="1" w:styleId="Addendum21110">
    <w:name w:val="Addendum2+111"/>
    <w:basedOn w:val="Addendum2"/>
    <w:rsid w:val="00946E5B"/>
    <w:rPr>
      <w:sz w:val="32"/>
    </w:rPr>
  </w:style>
  <w:style w:type="paragraph" w:customStyle="1" w:styleId="CellHeadingUnder111">
    <w:name w:val="CellHeadingUnder111"/>
    <w:basedOn w:val="CellHeading"/>
    <w:next w:val="CellBody"/>
    <w:rsid w:val="00946E5B"/>
    <w:rPr>
      <w:u w:val="single"/>
    </w:rPr>
  </w:style>
  <w:style w:type="paragraph" w:customStyle="1" w:styleId="CellNoteHeading111">
    <w:name w:val="CellNoteHeading111"/>
    <w:next w:val="CellNote"/>
    <w:rsid w:val="00946E5B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111">
    <w:name w:val="CellHeadingField|Desc111"/>
    <w:rsid w:val="00946E5B"/>
    <w:rPr>
      <w:rFonts w:ascii="Arial" w:hAnsi="Arial"/>
      <w:b/>
    </w:rPr>
  </w:style>
  <w:style w:type="paragraph" w:customStyle="1" w:styleId="REGISTERBITFIELDCELL111">
    <w:name w:val="REGISTER|BIT|FIELDCELL111"/>
    <w:basedOn w:val="CellBody"/>
    <w:rsid w:val="00946E5B"/>
    <w:rPr>
      <w:rFonts w:ascii="Arial" w:hAnsi="Arial"/>
      <w:b/>
      <w:caps/>
    </w:rPr>
  </w:style>
  <w:style w:type="paragraph" w:customStyle="1" w:styleId="ExarConfidential111">
    <w:name w:val="Exar Confidential111"/>
    <w:basedOn w:val="Footer"/>
    <w:rsid w:val="00946E5B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11">
    <w:name w:val="Exar Confidential Char111"/>
    <w:basedOn w:val="FooterChar"/>
    <w:rsid w:val="00946E5B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11">
    <w:name w:val="Hifn Table111"/>
    <w:basedOn w:val="TableGrid"/>
    <w:rsid w:val="00946E5B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110">
    <w:name w:val="Page Number (even)111"/>
    <w:rsid w:val="00946E5B"/>
    <w:rPr>
      <w:rFonts w:ascii="Arial" w:hAnsi="Arial"/>
      <w:sz w:val="16"/>
    </w:rPr>
  </w:style>
  <w:style w:type="paragraph" w:customStyle="1" w:styleId="Preliminary111">
    <w:name w:val="Preliminary111"/>
    <w:rsid w:val="00946E5B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BalloonTextChar211">
    <w:name w:val="Balloon Text Char211"/>
    <w:basedOn w:val="DefaultParagraphFont"/>
    <w:uiPriority w:val="99"/>
    <w:semiHidden/>
    <w:rsid w:val="00946E5B"/>
    <w:rPr>
      <w:rFonts w:ascii="Tahoma" w:hAnsi="Tahoma" w:cs="Tahoma"/>
      <w:sz w:val="16"/>
      <w:szCs w:val="16"/>
    </w:rPr>
  </w:style>
  <w:style w:type="paragraph" w:customStyle="1" w:styleId="Appendix1110">
    <w:name w:val="Appendix111"/>
    <w:next w:val="Body"/>
    <w:rsid w:val="00946E5B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211">
    <w:name w:val="Comment Text Char211"/>
    <w:basedOn w:val="DefaultParagraphFont"/>
    <w:uiPriority w:val="99"/>
    <w:semiHidden/>
    <w:rsid w:val="00946E5B"/>
  </w:style>
  <w:style w:type="character" w:customStyle="1" w:styleId="CommentSubjectChar211">
    <w:name w:val="Comment Subject Char211"/>
    <w:basedOn w:val="CommentTextChar"/>
    <w:uiPriority w:val="99"/>
    <w:semiHidden/>
    <w:rsid w:val="00946E5B"/>
    <w:rPr>
      <w:rFonts w:eastAsiaTheme="minorEastAsia"/>
      <w:b/>
    </w:rPr>
  </w:style>
  <w:style w:type="paragraph" w:customStyle="1" w:styleId="copyright111">
    <w:name w:val="copyright111"/>
    <w:basedOn w:val="Body"/>
    <w:rsid w:val="00946E5B"/>
    <w:pPr>
      <w:tabs>
        <w:tab w:val="left" w:pos="9360"/>
      </w:tabs>
    </w:pPr>
    <w:rPr>
      <w:sz w:val="14"/>
      <w:szCs w:val="14"/>
    </w:rPr>
  </w:style>
  <w:style w:type="paragraph" w:customStyle="1" w:styleId="FunctionCall111">
    <w:name w:val="Function Call111"/>
    <w:next w:val="Body"/>
    <w:rsid w:val="00946E5B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11">
    <w:name w:val="Appendix 1111"/>
    <w:basedOn w:val="Heading2"/>
    <w:next w:val="Body"/>
    <w:rsid w:val="00946E5B"/>
    <w:pPr>
      <w:tabs>
        <w:tab w:val="num" w:pos="720"/>
        <w:tab w:val="num" w:pos="1440"/>
      </w:tabs>
      <w:ind w:left="720" w:hanging="720"/>
    </w:pPr>
  </w:style>
  <w:style w:type="paragraph" w:customStyle="1" w:styleId="Appendix2111">
    <w:name w:val="Appendix 2111"/>
    <w:basedOn w:val="Appendix1"/>
    <w:next w:val="Body"/>
    <w:rsid w:val="00946E5B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111">
    <w:name w:val="Hifn Parameter111"/>
    <w:basedOn w:val="TableNormal"/>
    <w:rsid w:val="00946E5B"/>
    <w:rPr>
      <w:sz w:val="18"/>
    </w:rPr>
    <w:tblPr/>
  </w:style>
  <w:style w:type="paragraph" w:customStyle="1" w:styleId="CellHeadingBlue111">
    <w:name w:val="Cell Heading Blue111"/>
    <w:basedOn w:val="CellHeading"/>
    <w:next w:val="Body"/>
    <w:rsid w:val="00946E5B"/>
    <w:pPr>
      <w:tabs>
        <w:tab w:val="clear" w:pos="720"/>
      </w:tabs>
    </w:pPr>
    <w:rPr>
      <w:color w:val="2F4D87"/>
      <w:sz w:val="18"/>
    </w:rPr>
  </w:style>
  <w:style w:type="paragraph" w:customStyle="1" w:styleId="ListNumber2111">
    <w:name w:val="ListNumber2111"/>
    <w:basedOn w:val="Body"/>
    <w:rsid w:val="00946E5B"/>
    <w:pPr>
      <w:ind w:left="1440" w:hanging="360"/>
    </w:pPr>
  </w:style>
  <w:style w:type="paragraph" w:customStyle="1" w:styleId="Command511">
    <w:name w:val="Command511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211">
    <w:name w:val="HTML Preformatted Char211"/>
    <w:basedOn w:val="DefaultParagraphFont"/>
    <w:uiPriority w:val="99"/>
    <w:rsid w:val="00946E5B"/>
    <w:rPr>
      <w:rFonts w:ascii="Courier New" w:hAnsi="Courier New" w:cs="Courier New"/>
      <w:color w:val="auto"/>
      <w:kern w:val="0"/>
    </w:rPr>
  </w:style>
  <w:style w:type="character" w:customStyle="1" w:styleId="SubtitleChar211">
    <w:name w:val="Subtitle Char211"/>
    <w:basedOn w:val="DefaultParagraphFont"/>
    <w:uiPriority w:val="11"/>
    <w:rsid w:val="00946E5B"/>
    <w:rPr>
      <w:color w:val="5A5A5A" w:themeColor="text1" w:themeTint="A5"/>
      <w:spacing w:val="10"/>
    </w:rPr>
  </w:style>
  <w:style w:type="character" w:customStyle="1" w:styleId="QuoteChar211">
    <w:name w:val="Quote Char211"/>
    <w:basedOn w:val="DefaultParagraphFont"/>
    <w:uiPriority w:val="29"/>
    <w:rsid w:val="00946E5B"/>
    <w:rPr>
      <w:i/>
      <w:iCs/>
      <w:color w:val="000000" w:themeColor="text1"/>
    </w:rPr>
  </w:style>
  <w:style w:type="character" w:customStyle="1" w:styleId="IntenseQuoteChar211">
    <w:name w:val="Intense Quote Char211"/>
    <w:basedOn w:val="DefaultParagraphFont"/>
    <w:uiPriority w:val="30"/>
    <w:rsid w:val="00946E5B"/>
    <w:rPr>
      <w:color w:val="000000" w:themeColor="text1"/>
      <w:shd w:val="clear" w:color="auto" w:fill="F2F2F2" w:themeFill="background1" w:themeFillShade="F2"/>
    </w:rPr>
  </w:style>
  <w:style w:type="paragraph" w:customStyle="1" w:styleId="Default111">
    <w:name w:val="Default111"/>
    <w:rsid w:val="00946E5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Subtitle111">
    <w:name w:val="Document Subtitle111"/>
    <w:basedOn w:val="DocumentTitle"/>
    <w:qFormat/>
    <w:rsid w:val="00946E5B"/>
    <w:pPr>
      <w:spacing w:before="360"/>
    </w:pPr>
    <w:rPr>
      <w:i/>
      <w:sz w:val="36"/>
    </w:rPr>
  </w:style>
  <w:style w:type="paragraph" w:customStyle="1" w:styleId="Heading2nonumber111">
    <w:name w:val="Heading 2 no number111"/>
    <w:basedOn w:val="Heading2"/>
    <w:next w:val="Body"/>
    <w:rsid w:val="00946E5B"/>
    <w:pPr>
      <w:numPr>
        <w:ilvl w:val="0"/>
        <w:numId w:val="0"/>
      </w:numPr>
      <w:suppressLineNumbers/>
      <w:outlineLvl w:val="9"/>
    </w:pPr>
  </w:style>
  <w:style w:type="table" w:customStyle="1" w:styleId="ListTable3-Accent11111">
    <w:name w:val="List Table 3 - Accent 11111"/>
    <w:basedOn w:val="TableNormal"/>
    <w:uiPriority w:val="48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ImportantNote611">
    <w:name w:val="Important Note611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11">
    <w:name w:val="Figure Caption Centered211"/>
    <w:basedOn w:val="Normal"/>
    <w:rsid w:val="00946E5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11">
    <w:name w:val="2909F619802848F09E01365C32F34654111"/>
    <w:rsid w:val="00946E5B"/>
    <w:pPr>
      <w:spacing w:after="200"/>
    </w:pPr>
    <w:rPr>
      <w:lang w:eastAsia="ja-JP"/>
    </w:rPr>
  </w:style>
  <w:style w:type="table" w:customStyle="1" w:styleId="LightList-Accent11111">
    <w:name w:val="Light List - Accent 11111"/>
    <w:basedOn w:val="TableNormal"/>
    <w:uiPriority w:val="61"/>
    <w:rsid w:val="00946E5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211">
    <w:name w:val="Body Text Char211"/>
    <w:basedOn w:val="DefaultParagraphFont"/>
    <w:rsid w:val="00946E5B"/>
    <w:rPr>
      <w:rFonts w:ascii="Palatino Linotype" w:eastAsia="Palatino Linotype" w:hAnsi="Palatino Linotype"/>
      <w:sz w:val="20"/>
      <w:szCs w:val="20"/>
    </w:rPr>
  </w:style>
  <w:style w:type="paragraph" w:customStyle="1" w:styleId="TableParagraph111">
    <w:name w:val="Table Paragraph111"/>
    <w:basedOn w:val="Normal"/>
    <w:uiPriority w:val="1"/>
    <w:qFormat/>
    <w:rsid w:val="00946E5B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11">
    <w:name w:val="Message and Command111"/>
    <w:basedOn w:val="MessagesandCommands"/>
    <w:qFormat/>
    <w:rsid w:val="00946E5B"/>
    <w:rPr>
      <w:rFonts w:ascii="Courier New" w:hAnsi="Courier New" w:cs="Courier New"/>
      <w:b w:val="0"/>
      <w:sz w:val="22"/>
    </w:rPr>
  </w:style>
  <w:style w:type="character" w:customStyle="1" w:styleId="BodyTextFirstIndent2Char211">
    <w:name w:val="Body Text First Indent 2 Char211"/>
    <w:basedOn w:val="BodyTextIndentChar"/>
    <w:semiHidden/>
    <w:rsid w:val="00946E5B"/>
  </w:style>
  <w:style w:type="paragraph" w:customStyle="1" w:styleId="BackPageCenter111">
    <w:name w:val="Back Page Center111"/>
    <w:basedOn w:val="Body"/>
    <w:next w:val="Body"/>
    <w:rsid w:val="00946E5B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11">
    <w:name w:val="Figure Title111"/>
    <w:basedOn w:val="Caption"/>
    <w:next w:val="Normal"/>
    <w:rsid w:val="00946E5B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11">
    <w:name w:val="Grid Table 4 - Accent 11311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11">
    <w:name w:val="FooterCentered911"/>
    <w:basedOn w:val="Footer"/>
    <w:rsid w:val="00946E5B"/>
    <w:pPr>
      <w:jc w:val="center"/>
    </w:pPr>
  </w:style>
  <w:style w:type="paragraph" w:customStyle="1" w:styleId="Exar911">
    <w:name w:val="Exar91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71">
    <w:name w:val="Heading 1 Char17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151">
    <w:name w:val="Header Char151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131">
    <w:name w:val="Body131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ody143">
    <w:name w:val="Body143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83">
    <w:name w:val="Bullet183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103">
    <w:name w:val="Command103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ooterCentered1111">
    <w:name w:val="FooterCentered1111"/>
    <w:basedOn w:val="Footer"/>
    <w:rsid w:val="00946E5B"/>
    <w:pPr>
      <w:jc w:val="center"/>
    </w:pPr>
  </w:style>
  <w:style w:type="paragraph" w:customStyle="1" w:styleId="Exar1111">
    <w:name w:val="Exar111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111">
    <w:name w:val="Note Heading Char111"/>
    <w:basedOn w:val="DefaultParagraphFont"/>
    <w:rsid w:val="00946E5B"/>
    <w:rPr>
      <w:b/>
    </w:rPr>
  </w:style>
  <w:style w:type="character" w:customStyle="1" w:styleId="ClosingChar111">
    <w:name w:val="Closing Char111"/>
    <w:basedOn w:val="DefaultParagraphFont"/>
    <w:rsid w:val="00946E5B"/>
  </w:style>
  <w:style w:type="character" w:customStyle="1" w:styleId="CommentSubjectChar1111">
    <w:name w:val="Comment Subject Char1111"/>
    <w:basedOn w:val="CommentTextChar"/>
    <w:uiPriority w:val="99"/>
    <w:semiHidden/>
    <w:rsid w:val="00946E5B"/>
    <w:rPr>
      <w:rFonts w:eastAsiaTheme="minorEastAsia"/>
      <w:b/>
    </w:rPr>
  </w:style>
  <w:style w:type="character" w:customStyle="1" w:styleId="DateChar111">
    <w:name w:val="Date Char111"/>
    <w:basedOn w:val="DefaultParagraphFont"/>
    <w:rsid w:val="00946E5B"/>
  </w:style>
  <w:style w:type="character" w:customStyle="1" w:styleId="DocumentMapChar111">
    <w:name w:val="Document Map Char111"/>
    <w:basedOn w:val="DefaultParagraphFont"/>
    <w:semiHidden/>
    <w:rsid w:val="00946E5B"/>
    <w:rPr>
      <w:rFonts w:ascii="Tahoma" w:hAnsi="Tahoma" w:cs="Tahoma"/>
      <w:shd w:val="clear" w:color="auto" w:fill="000080"/>
    </w:rPr>
  </w:style>
  <w:style w:type="character" w:customStyle="1" w:styleId="EndnoteTextChar111">
    <w:name w:val="Endnote Text Char111"/>
    <w:basedOn w:val="DefaultParagraphFont"/>
    <w:semiHidden/>
    <w:rsid w:val="00946E5B"/>
  </w:style>
  <w:style w:type="character" w:customStyle="1" w:styleId="FootnoteTextChar111">
    <w:name w:val="Footnote Text Char111"/>
    <w:basedOn w:val="DefaultParagraphFont"/>
    <w:semiHidden/>
    <w:rsid w:val="00946E5B"/>
  </w:style>
  <w:style w:type="character" w:customStyle="1" w:styleId="MacroTextChar111">
    <w:name w:val="Macro Text Char111"/>
    <w:basedOn w:val="DefaultParagraphFont"/>
    <w:semiHidden/>
    <w:rsid w:val="00946E5B"/>
    <w:rPr>
      <w:rFonts w:ascii="Courier New" w:hAnsi="Courier New" w:cs="Courier New"/>
      <w:color w:val="000000"/>
    </w:rPr>
  </w:style>
  <w:style w:type="character" w:customStyle="1" w:styleId="BodyTextFirstIndent2Char1111">
    <w:name w:val="Body Text First Indent 2 Char1111"/>
    <w:basedOn w:val="BodyTextIndentChar1"/>
    <w:uiPriority w:val="99"/>
    <w:semiHidden/>
    <w:rsid w:val="00946E5B"/>
    <w:rPr>
      <w:rFonts w:eastAsiaTheme="minorEastAsia"/>
    </w:rPr>
  </w:style>
  <w:style w:type="paragraph" w:customStyle="1" w:styleId="FooterCentered2111">
    <w:name w:val="FooterCentered2111"/>
    <w:basedOn w:val="Footer"/>
    <w:rsid w:val="00946E5B"/>
    <w:pPr>
      <w:jc w:val="center"/>
    </w:pPr>
  </w:style>
  <w:style w:type="paragraph" w:customStyle="1" w:styleId="Exar2111">
    <w:name w:val="Exar211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11">
    <w:name w:val="Important Note1111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11">
    <w:name w:val="Grid Table 4 - Accent 111111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111">
    <w:name w:val="Body1111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FooterCentered3111">
    <w:name w:val="FooterCentered3111"/>
    <w:basedOn w:val="Footer"/>
    <w:rsid w:val="00946E5B"/>
    <w:pPr>
      <w:jc w:val="center"/>
    </w:pPr>
  </w:style>
  <w:style w:type="paragraph" w:customStyle="1" w:styleId="Exar3111">
    <w:name w:val="Exar311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11">
    <w:name w:val="Important Note2111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2111">
    <w:name w:val="Body2111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FooterCentered4111">
    <w:name w:val="FooterCentered4111"/>
    <w:basedOn w:val="Footer"/>
    <w:rsid w:val="00946E5B"/>
    <w:pPr>
      <w:jc w:val="center"/>
    </w:pPr>
  </w:style>
  <w:style w:type="paragraph" w:customStyle="1" w:styleId="Exar4111">
    <w:name w:val="Exar411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Anchor1111">
    <w:name w:val="Anchor1111"/>
    <w:rsid w:val="00946E5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Command1111">
    <w:name w:val="Command1111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Bullet11111">
    <w:name w:val="Bullet11111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2111">
    <w:name w:val="Command2111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Body3111">
    <w:name w:val="Body3111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ImportantNote3111">
    <w:name w:val="Important Note3111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4111">
    <w:name w:val="Body4111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FooterCentered5111">
    <w:name w:val="FooterCentered5111"/>
    <w:basedOn w:val="Footer"/>
    <w:rsid w:val="00946E5B"/>
    <w:pPr>
      <w:jc w:val="center"/>
    </w:pPr>
  </w:style>
  <w:style w:type="paragraph" w:customStyle="1" w:styleId="Exar5111">
    <w:name w:val="Exar511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5111">
    <w:name w:val="Body5111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2111">
    <w:name w:val="Bullet12111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igureCaptionCentered1111">
    <w:name w:val="Figure Caption Centered1111"/>
    <w:basedOn w:val="Normal"/>
    <w:rsid w:val="00946E5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Bullet13111">
    <w:name w:val="Bullet13111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11">
    <w:name w:val="FooterCentered6111"/>
    <w:basedOn w:val="Footer"/>
    <w:rsid w:val="00946E5B"/>
    <w:pPr>
      <w:jc w:val="center"/>
    </w:pPr>
  </w:style>
  <w:style w:type="paragraph" w:customStyle="1" w:styleId="Exar6111">
    <w:name w:val="Exar611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HeadingPreface1111">
    <w:name w:val="HeadingPreface1111"/>
    <w:next w:val="Body"/>
    <w:rsid w:val="00946E5B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BookTitle11111">
    <w:name w:val="Book Title11111"/>
    <w:next w:val="Body"/>
    <w:rsid w:val="00946E5B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Contents1111">
    <w:name w:val="Contents1111"/>
    <w:basedOn w:val="Title"/>
    <w:rsid w:val="00946E5B"/>
    <w:pPr>
      <w:pageBreakBefore/>
    </w:pPr>
    <w:rPr>
      <w:szCs w:val="40"/>
    </w:rPr>
  </w:style>
  <w:style w:type="paragraph" w:customStyle="1" w:styleId="DocumentTitle1111">
    <w:name w:val="Document Title1111"/>
    <w:next w:val="Body"/>
    <w:rsid w:val="00946E5B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Revision1111">
    <w:name w:val="Document Revision1111"/>
    <w:basedOn w:val="Body"/>
    <w:qFormat/>
    <w:rsid w:val="00946E5B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Body1411">
    <w:name w:val="Body1411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811">
    <w:name w:val="Bullet1811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1011">
    <w:name w:val="Command1011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Body622">
    <w:name w:val="Body622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FooterCentered922">
    <w:name w:val="FooterCentered922"/>
    <w:basedOn w:val="Footer"/>
    <w:rsid w:val="00946E5B"/>
    <w:pPr>
      <w:jc w:val="center"/>
    </w:pPr>
  </w:style>
  <w:style w:type="paragraph" w:customStyle="1" w:styleId="Exar922">
    <w:name w:val="Exar922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5">
    <w:name w:val="Heading 1 Char25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8">
    <w:name w:val="Footer Char8"/>
    <w:basedOn w:val="DefaultParagraphFont"/>
    <w:uiPriority w:val="99"/>
    <w:rsid w:val="00946E5B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24">
    <w:name w:val="Header Char24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151">
    <w:name w:val="FooterCentered151"/>
    <w:basedOn w:val="Footer"/>
    <w:rsid w:val="00946E5B"/>
    <w:pPr>
      <w:jc w:val="center"/>
    </w:pPr>
  </w:style>
  <w:style w:type="paragraph" w:customStyle="1" w:styleId="Exar151">
    <w:name w:val="Exar15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91">
    <w:name w:val="Command91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91">
    <w:name w:val="Important Note91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51">
    <w:name w:val="Grid Table 4 - Accent 1151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26">
    <w:name w:val="Heading 1 Char26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9">
    <w:name w:val="Footer Char9"/>
    <w:basedOn w:val="DefaultParagraphFont"/>
    <w:uiPriority w:val="99"/>
    <w:rsid w:val="00946E5B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25">
    <w:name w:val="Header Char25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132">
    <w:name w:val="Body132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FooterCentered161">
    <w:name w:val="FooterCentered161"/>
    <w:basedOn w:val="Footer"/>
    <w:rsid w:val="00946E5B"/>
    <w:pPr>
      <w:jc w:val="center"/>
    </w:pPr>
  </w:style>
  <w:style w:type="paragraph" w:customStyle="1" w:styleId="Exar161">
    <w:name w:val="Exar16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01">
    <w:name w:val="Important Note101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27">
    <w:name w:val="Heading 1 Char27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20">
    <w:name w:val="FooterCentered20"/>
    <w:basedOn w:val="Footer"/>
    <w:rsid w:val="00946E5B"/>
    <w:pPr>
      <w:jc w:val="center"/>
    </w:pPr>
  </w:style>
  <w:style w:type="character" w:customStyle="1" w:styleId="HeaderChar26">
    <w:name w:val="Header Char26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0">
    <w:name w:val="Exar20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44">
    <w:name w:val="Body144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84">
    <w:name w:val="Bullet184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104">
    <w:name w:val="Command104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28">
    <w:name w:val="Heading 1 Char28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10">
    <w:name w:val="Footer Char10"/>
    <w:basedOn w:val="DefaultParagraphFont"/>
    <w:uiPriority w:val="99"/>
    <w:rsid w:val="00946E5B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23">
    <w:name w:val="FooterCentered23"/>
    <w:basedOn w:val="Footer"/>
    <w:rsid w:val="00946E5B"/>
    <w:pPr>
      <w:jc w:val="center"/>
    </w:pPr>
  </w:style>
  <w:style w:type="character" w:customStyle="1" w:styleId="HeaderChar27">
    <w:name w:val="Header Char27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3">
    <w:name w:val="Exar23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table" w:customStyle="1" w:styleId="GridTable4-Accent117">
    <w:name w:val="Grid Table 4 - Accent 117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29">
    <w:name w:val="Heading 1 Char29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13">
    <w:name w:val="Footer Char13"/>
    <w:basedOn w:val="DefaultParagraphFont"/>
    <w:uiPriority w:val="99"/>
    <w:rsid w:val="00946E5B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28">
    <w:name w:val="Header Char28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191">
    <w:name w:val="FooterCentered191"/>
    <w:basedOn w:val="Footer"/>
    <w:rsid w:val="00946E5B"/>
    <w:pPr>
      <w:jc w:val="center"/>
    </w:pPr>
  </w:style>
  <w:style w:type="paragraph" w:customStyle="1" w:styleId="Exar191">
    <w:name w:val="Exar19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30">
    <w:name w:val="Heading 1 Char30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6">
    <w:name w:val="Body16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33">
    <w:name w:val="Bullet33"/>
    <w:rsid w:val="00946E5B"/>
    <w:pPr>
      <w:tabs>
        <w:tab w:val="num" w:pos="1800"/>
      </w:tabs>
      <w:spacing w:before="120"/>
      <w:ind w:left="1800" w:hanging="360"/>
    </w:pPr>
  </w:style>
  <w:style w:type="character" w:customStyle="1" w:styleId="FooterChar14">
    <w:name w:val="Footer Char14"/>
    <w:basedOn w:val="DefaultParagraphFont"/>
    <w:uiPriority w:val="99"/>
    <w:rsid w:val="00946E5B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29">
    <w:name w:val="Header Char29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ImportantNote13">
    <w:name w:val="Important Note13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33">
    <w:name w:val="Heading 1 Char33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7">
    <w:name w:val="Body17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Anchor4">
    <w:name w:val="Anchor4"/>
    <w:rsid w:val="00946E5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34">
    <w:name w:val="Bullet34"/>
    <w:rsid w:val="00946E5B"/>
    <w:pPr>
      <w:tabs>
        <w:tab w:val="num" w:pos="1800"/>
      </w:tabs>
      <w:spacing w:before="120"/>
      <w:ind w:left="1800" w:hanging="360"/>
    </w:pPr>
  </w:style>
  <w:style w:type="character" w:customStyle="1" w:styleId="FooterChar15">
    <w:name w:val="Footer Char15"/>
    <w:basedOn w:val="DefaultParagraphFont"/>
    <w:uiPriority w:val="99"/>
    <w:rsid w:val="00946E5B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24">
    <w:name w:val="FooterCentered24"/>
    <w:basedOn w:val="Footer"/>
    <w:rsid w:val="00946E5B"/>
    <w:pPr>
      <w:jc w:val="center"/>
    </w:pPr>
  </w:style>
  <w:style w:type="character" w:customStyle="1" w:styleId="HeaderChar30">
    <w:name w:val="Header Char30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4">
    <w:name w:val="Exar24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4">
    <w:name w:val="Important Note14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34">
    <w:name w:val="Heading 1 Char34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8">
    <w:name w:val="Body18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9">
    <w:name w:val="Bullet19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35">
    <w:name w:val="Bullet35"/>
    <w:rsid w:val="00946E5B"/>
    <w:pPr>
      <w:tabs>
        <w:tab w:val="num" w:pos="1800"/>
      </w:tabs>
      <w:spacing w:before="120"/>
      <w:ind w:left="1800" w:hanging="360"/>
    </w:pPr>
  </w:style>
  <w:style w:type="character" w:customStyle="1" w:styleId="FooterChar16">
    <w:name w:val="Footer Char16"/>
    <w:basedOn w:val="DefaultParagraphFont"/>
    <w:uiPriority w:val="99"/>
    <w:rsid w:val="00946E5B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25">
    <w:name w:val="FooterCentered25"/>
    <w:basedOn w:val="Footer"/>
    <w:rsid w:val="00946E5B"/>
    <w:pPr>
      <w:jc w:val="center"/>
    </w:pPr>
  </w:style>
  <w:style w:type="character" w:customStyle="1" w:styleId="HeaderChar33">
    <w:name w:val="Header Char33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5">
    <w:name w:val="Exar25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3">
    <w:name w:val="Command13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5">
    <w:name w:val="Important Note15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5">
    <w:name w:val="Figure Caption Centered5"/>
    <w:basedOn w:val="Normal"/>
    <w:rsid w:val="00946E5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table" w:customStyle="1" w:styleId="GridTable4-Accent118">
    <w:name w:val="Grid Table 4 - Accent 118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5">
    <w:name w:val="Heading 1 Char35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9">
    <w:name w:val="Body19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10">
    <w:name w:val="Bullet110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26">
    <w:name w:val="FooterCentered26"/>
    <w:basedOn w:val="Footer"/>
    <w:rsid w:val="00946E5B"/>
    <w:pPr>
      <w:jc w:val="center"/>
    </w:pPr>
  </w:style>
  <w:style w:type="character" w:customStyle="1" w:styleId="HeaderChar34">
    <w:name w:val="Header Char34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6">
    <w:name w:val="Exar26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4">
    <w:name w:val="Command14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36">
    <w:name w:val="Heading 1 Char36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ullet113">
    <w:name w:val="Bullet113"/>
    <w:rsid w:val="00946E5B"/>
    <w:pPr>
      <w:tabs>
        <w:tab w:val="left" w:pos="900"/>
      </w:tabs>
      <w:spacing w:before="120" w:line="280" w:lineRule="atLeast"/>
      <w:ind w:left="720" w:hanging="360"/>
    </w:pPr>
  </w:style>
  <w:style w:type="character" w:customStyle="1" w:styleId="HeaderChar35">
    <w:name w:val="Header Char35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623">
    <w:name w:val="Body623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FooterCentered923">
    <w:name w:val="FooterCentered923"/>
    <w:basedOn w:val="Footer"/>
    <w:rsid w:val="00946E5B"/>
    <w:pPr>
      <w:jc w:val="center"/>
    </w:pPr>
  </w:style>
  <w:style w:type="paragraph" w:customStyle="1" w:styleId="Exar923">
    <w:name w:val="Exar923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37">
    <w:name w:val="Heading 1 Char37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20">
    <w:name w:val="Body20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Anchor5">
    <w:name w:val="Anchor5"/>
    <w:rsid w:val="00946E5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14">
    <w:name w:val="Bullet114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3">
    <w:name w:val="Bullet23"/>
    <w:rsid w:val="00946E5B"/>
    <w:pPr>
      <w:spacing w:before="120"/>
      <w:ind w:left="1440" w:hanging="360"/>
    </w:pPr>
  </w:style>
  <w:style w:type="paragraph" w:customStyle="1" w:styleId="Bullet36">
    <w:name w:val="Bullet36"/>
    <w:rsid w:val="00946E5B"/>
    <w:pPr>
      <w:tabs>
        <w:tab w:val="num" w:pos="1800"/>
      </w:tabs>
      <w:spacing w:before="120"/>
      <w:ind w:left="1800" w:hanging="360"/>
    </w:pPr>
  </w:style>
  <w:style w:type="paragraph" w:customStyle="1" w:styleId="Caution3">
    <w:name w:val="Caution3"/>
    <w:basedOn w:val="Normal"/>
    <w:rsid w:val="00946E5B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3">
    <w:name w:val="CellBody3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3">
    <w:name w:val="CellBodyCenter3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3">
    <w:name w:val="CellBodyRight3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3">
    <w:name w:val="CellBullet13"/>
    <w:rsid w:val="00946E5B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3">
    <w:name w:val="CellHeading3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3">
    <w:name w:val="CellHeadingCenter3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3">
    <w:name w:val="CellIndent13"/>
    <w:rsid w:val="00946E5B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3">
    <w:name w:val="CellIndent23"/>
    <w:rsid w:val="00946E5B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3">
    <w:name w:val="CellIndent33"/>
    <w:rsid w:val="00946E5B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3">
    <w:name w:val="CellNote3"/>
    <w:rsid w:val="00946E5B"/>
    <w:pPr>
      <w:ind w:left="360" w:right="432"/>
    </w:pPr>
    <w:rPr>
      <w:sz w:val="18"/>
      <w:szCs w:val="18"/>
    </w:rPr>
  </w:style>
  <w:style w:type="paragraph" w:customStyle="1" w:styleId="Code3">
    <w:name w:val="Code3"/>
    <w:basedOn w:val="Normal"/>
    <w:rsid w:val="00946E5B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3">
    <w:name w:val="Equation3"/>
    <w:rsid w:val="00946E5B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3">
    <w:name w:val="Figure3"/>
    <w:next w:val="Body"/>
    <w:rsid w:val="00946E5B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3">
    <w:name w:val="FigureLabel3"/>
    <w:basedOn w:val="Normal"/>
    <w:rsid w:val="00946E5B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17">
    <w:name w:val="Footer Char17"/>
    <w:basedOn w:val="DefaultParagraphFont"/>
    <w:uiPriority w:val="99"/>
    <w:rsid w:val="00946E5B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3">
    <w:name w:val="Footnote3"/>
    <w:basedOn w:val="Normal"/>
    <w:rsid w:val="00946E5B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3">
    <w:name w:val="GlossTerm3"/>
    <w:basedOn w:val="Normal"/>
    <w:rsid w:val="00946E5B"/>
    <w:rPr>
      <w:b/>
    </w:rPr>
  </w:style>
  <w:style w:type="paragraph" w:customStyle="1" w:styleId="HeadingFeature3">
    <w:name w:val="HeadingFeature3"/>
    <w:next w:val="Body"/>
    <w:rsid w:val="00946E5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3">
    <w:name w:val="Indent13"/>
    <w:rsid w:val="00946E5B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3">
    <w:name w:val="Indent23"/>
    <w:rsid w:val="00946E5B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3">
    <w:name w:val="Indent33"/>
    <w:basedOn w:val="Body"/>
    <w:rsid w:val="00946E5B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4">
    <w:name w:val="Addendum4"/>
    <w:next w:val="Body"/>
    <w:rsid w:val="00946E5B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3">
    <w:name w:val="ProcedureHead3"/>
    <w:basedOn w:val="Normal"/>
    <w:next w:val="Step1"/>
    <w:rsid w:val="00946E5B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3">
    <w:name w:val="Step13"/>
    <w:rsid w:val="00946E5B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3">
    <w:name w:val="Register Def3"/>
    <w:rsid w:val="00946E5B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3">
    <w:name w:val="Step23"/>
    <w:rsid w:val="00946E5B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3">
    <w:name w:val="Step33"/>
    <w:rsid w:val="00946E5B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3">
    <w:name w:val="TableFootnote3"/>
    <w:rsid w:val="00946E5B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3">
    <w:name w:val="TableTitle3"/>
    <w:rsid w:val="00946E5B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4">
    <w:name w:val="Title Char4"/>
    <w:basedOn w:val="DefaultParagraphFont"/>
    <w:uiPriority w:val="10"/>
    <w:rsid w:val="00946E5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27">
    <w:name w:val="FooterCentered27"/>
    <w:basedOn w:val="Footer"/>
    <w:rsid w:val="00946E5B"/>
    <w:pPr>
      <w:jc w:val="center"/>
    </w:pPr>
  </w:style>
  <w:style w:type="paragraph" w:customStyle="1" w:styleId="HeadingPreface3">
    <w:name w:val="HeadingPreface3"/>
    <w:next w:val="Body"/>
    <w:rsid w:val="00946E5B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3">
    <w:name w:val="Copyright Heading3"/>
    <w:rsid w:val="00946E5B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3">
    <w:name w:val="Book Title13"/>
    <w:next w:val="Body"/>
    <w:rsid w:val="00946E5B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3">
    <w:name w:val="BookTitle23"/>
    <w:next w:val="Body"/>
    <w:rsid w:val="00946E5B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3">
    <w:name w:val="Document Type3"/>
    <w:rsid w:val="00946E5B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3">
    <w:name w:val="Internal Use Cover3"/>
    <w:basedOn w:val="Normal"/>
    <w:rsid w:val="00946E5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36">
    <w:name w:val="Header Char36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3">
    <w:name w:val="GlossText3"/>
    <w:basedOn w:val="Normal"/>
    <w:rsid w:val="00946E5B"/>
    <w:pPr>
      <w:tabs>
        <w:tab w:val="left" w:pos="1800"/>
      </w:tabs>
      <w:ind w:left="432"/>
    </w:pPr>
  </w:style>
  <w:style w:type="paragraph" w:customStyle="1" w:styleId="Exar27">
    <w:name w:val="Exar27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3">
    <w:name w:val="CONFIDENTIAL3"/>
    <w:rsid w:val="00946E5B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3">
    <w:name w:val="Notetext3"/>
    <w:next w:val="Body"/>
    <w:rsid w:val="00946E5B"/>
    <w:pPr>
      <w:ind w:left="547" w:right="1080"/>
      <w:jc w:val="both"/>
    </w:pPr>
  </w:style>
  <w:style w:type="paragraph" w:customStyle="1" w:styleId="PageNumbereven3">
    <w:name w:val="Page Number(even)3"/>
    <w:basedOn w:val="Footer"/>
    <w:semiHidden/>
    <w:rsid w:val="00946E5B"/>
  </w:style>
  <w:style w:type="paragraph" w:customStyle="1" w:styleId="Headereven3">
    <w:name w:val="Header(even)3"/>
    <w:basedOn w:val="Header"/>
    <w:rsid w:val="00946E5B"/>
    <w:pPr>
      <w:tabs>
        <w:tab w:val="clear" w:pos="9270"/>
      </w:tabs>
    </w:pPr>
  </w:style>
  <w:style w:type="paragraph" w:customStyle="1" w:styleId="Footereven3">
    <w:name w:val="Footer(even)3"/>
    <w:basedOn w:val="Footer"/>
    <w:rsid w:val="00946E5B"/>
    <w:pPr>
      <w:ind w:right="-90"/>
    </w:pPr>
  </w:style>
  <w:style w:type="paragraph" w:customStyle="1" w:styleId="Glossary3">
    <w:name w:val="Glossary3"/>
    <w:basedOn w:val="Normal"/>
    <w:next w:val="GlossTerm"/>
    <w:rsid w:val="00946E5B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3">
    <w:name w:val="Addendum1+3"/>
    <w:basedOn w:val="Addendum"/>
    <w:next w:val="Body"/>
    <w:rsid w:val="00946E5B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3">
    <w:name w:val="HeaderNumber3"/>
    <w:rsid w:val="00946E5B"/>
    <w:rPr>
      <w:rFonts w:ascii="Arial" w:hAnsi="Arial"/>
      <w:b/>
      <w:color w:val="002B5C"/>
      <w:sz w:val="48"/>
    </w:rPr>
  </w:style>
  <w:style w:type="paragraph" w:customStyle="1" w:styleId="Addendum230">
    <w:name w:val="Addendum23"/>
    <w:next w:val="SpecNo"/>
    <w:rsid w:val="00946E5B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3">
    <w:name w:val="SpecNo+3"/>
    <w:basedOn w:val="SpecNo0"/>
    <w:rsid w:val="00946E5B"/>
  </w:style>
  <w:style w:type="paragraph" w:customStyle="1" w:styleId="SpecNo30">
    <w:name w:val="SpecNo3"/>
    <w:next w:val="SpecNo"/>
    <w:rsid w:val="00946E5B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3">
    <w:name w:val="Description3"/>
    <w:rsid w:val="00946E5B"/>
    <w:pPr>
      <w:spacing w:before="120"/>
      <w:ind w:left="1800" w:hanging="1800"/>
    </w:pPr>
  </w:style>
  <w:style w:type="paragraph" w:customStyle="1" w:styleId="Addendum30">
    <w:name w:val="Addendum+3"/>
    <w:basedOn w:val="Addendum"/>
    <w:next w:val="Body"/>
    <w:rsid w:val="00946E5B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3">
    <w:name w:val="DocChangeNo.+3"/>
    <w:basedOn w:val="DocChangeNo"/>
    <w:rsid w:val="00946E5B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30">
    <w:name w:val="DocChangeNo.3"/>
    <w:next w:val="DocChangeNo0"/>
    <w:rsid w:val="00946E5B"/>
    <w:pPr>
      <w:tabs>
        <w:tab w:val="num" w:pos="1260"/>
      </w:tabs>
      <w:spacing w:before="120"/>
      <w:ind w:left="1260" w:hanging="1260"/>
    </w:pPr>
  </w:style>
  <w:style w:type="paragraph" w:customStyle="1" w:styleId="Addendum231">
    <w:name w:val="Addendum2+3"/>
    <w:basedOn w:val="Addendum2"/>
    <w:rsid w:val="00946E5B"/>
    <w:rPr>
      <w:sz w:val="32"/>
    </w:rPr>
  </w:style>
  <w:style w:type="paragraph" w:customStyle="1" w:styleId="CellHeadingUnder3">
    <w:name w:val="CellHeadingUnder3"/>
    <w:basedOn w:val="CellHeading"/>
    <w:next w:val="CellBody"/>
    <w:rsid w:val="00946E5B"/>
    <w:rPr>
      <w:u w:val="single"/>
    </w:rPr>
  </w:style>
  <w:style w:type="paragraph" w:customStyle="1" w:styleId="CellNoteHeading3">
    <w:name w:val="CellNoteHeading3"/>
    <w:next w:val="CellNote"/>
    <w:rsid w:val="00946E5B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3">
    <w:name w:val="CellHeadingField|Desc3"/>
    <w:rsid w:val="00946E5B"/>
    <w:rPr>
      <w:rFonts w:ascii="Arial" w:hAnsi="Arial"/>
      <w:b/>
    </w:rPr>
  </w:style>
  <w:style w:type="paragraph" w:customStyle="1" w:styleId="REGISTERBITFIELDCELL3">
    <w:name w:val="REGISTER|BIT|FIELDCELL3"/>
    <w:basedOn w:val="CellBody"/>
    <w:rsid w:val="00946E5B"/>
    <w:rPr>
      <w:rFonts w:ascii="Arial" w:hAnsi="Arial"/>
      <w:b/>
      <w:caps/>
    </w:rPr>
  </w:style>
  <w:style w:type="paragraph" w:customStyle="1" w:styleId="Contents3">
    <w:name w:val="Contents3"/>
    <w:basedOn w:val="Title"/>
    <w:rsid w:val="00946E5B"/>
    <w:pPr>
      <w:pageBreakBefore/>
    </w:pPr>
    <w:rPr>
      <w:szCs w:val="40"/>
    </w:rPr>
  </w:style>
  <w:style w:type="paragraph" w:customStyle="1" w:styleId="ExarConfidential3">
    <w:name w:val="Exar Confidential3"/>
    <w:basedOn w:val="Footer"/>
    <w:rsid w:val="00946E5B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3">
    <w:name w:val="Exar Confidential Char3"/>
    <w:basedOn w:val="FooterChar"/>
    <w:rsid w:val="00946E5B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3">
    <w:name w:val="Hifn Table3"/>
    <w:basedOn w:val="TableGrid"/>
    <w:rsid w:val="00946E5B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30">
    <w:name w:val="Page Number (even)3"/>
    <w:rsid w:val="00946E5B"/>
    <w:rPr>
      <w:rFonts w:ascii="Arial" w:hAnsi="Arial"/>
      <w:sz w:val="16"/>
    </w:rPr>
  </w:style>
  <w:style w:type="paragraph" w:customStyle="1" w:styleId="Preliminary3">
    <w:name w:val="Preliminary3"/>
    <w:rsid w:val="00946E5B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3">
    <w:name w:val="Preliminary Char3"/>
    <w:basedOn w:val="DefaultParagraphFont"/>
    <w:rsid w:val="00946E5B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4">
    <w:name w:val="Balloon Text Char4"/>
    <w:basedOn w:val="DefaultParagraphFont"/>
    <w:uiPriority w:val="99"/>
    <w:semiHidden/>
    <w:rsid w:val="00946E5B"/>
    <w:rPr>
      <w:rFonts w:ascii="Tahoma" w:hAnsi="Tahoma" w:cs="Tahoma"/>
      <w:sz w:val="16"/>
      <w:szCs w:val="16"/>
    </w:rPr>
  </w:style>
  <w:style w:type="paragraph" w:customStyle="1" w:styleId="Appendix3">
    <w:name w:val="Appendix3"/>
    <w:next w:val="Body"/>
    <w:rsid w:val="00946E5B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4">
    <w:name w:val="Comment Text Char4"/>
    <w:basedOn w:val="DefaultParagraphFont"/>
    <w:uiPriority w:val="99"/>
    <w:semiHidden/>
    <w:rsid w:val="00946E5B"/>
  </w:style>
  <w:style w:type="character" w:customStyle="1" w:styleId="CommentSubjectChar4">
    <w:name w:val="Comment Subject Char4"/>
    <w:basedOn w:val="CommentTextChar"/>
    <w:uiPriority w:val="99"/>
    <w:semiHidden/>
    <w:rsid w:val="00946E5B"/>
    <w:rPr>
      <w:rFonts w:eastAsiaTheme="minorEastAsia"/>
      <w:b/>
    </w:rPr>
  </w:style>
  <w:style w:type="paragraph" w:customStyle="1" w:styleId="copyright3">
    <w:name w:val="copyright3"/>
    <w:basedOn w:val="Body"/>
    <w:rsid w:val="00946E5B"/>
    <w:pPr>
      <w:tabs>
        <w:tab w:val="left" w:pos="9360"/>
      </w:tabs>
    </w:pPr>
    <w:rPr>
      <w:sz w:val="14"/>
      <w:szCs w:val="14"/>
    </w:rPr>
  </w:style>
  <w:style w:type="paragraph" w:customStyle="1" w:styleId="FunctionCall3">
    <w:name w:val="Function Call3"/>
    <w:next w:val="Body"/>
    <w:rsid w:val="00946E5B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3">
    <w:name w:val="Appendix 13"/>
    <w:basedOn w:val="Heading2"/>
    <w:next w:val="Body"/>
    <w:rsid w:val="00946E5B"/>
    <w:pPr>
      <w:tabs>
        <w:tab w:val="num" w:pos="720"/>
      </w:tabs>
      <w:ind w:left="720" w:hanging="720"/>
    </w:pPr>
  </w:style>
  <w:style w:type="paragraph" w:customStyle="1" w:styleId="Appendix23">
    <w:name w:val="Appendix 23"/>
    <w:basedOn w:val="Appendix1"/>
    <w:next w:val="Body"/>
    <w:rsid w:val="00946E5B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3">
    <w:name w:val="Hifn Parameter3"/>
    <w:basedOn w:val="TableNormal"/>
    <w:rsid w:val="00946E5B"/>
    <w:rPr>
      <w:sz w:val="18"/>
    </w:rPr>
    <w:tblPr/>
  </w:style>
  <w:style w:type="paragraph" w:customStyle="1" w:styleId="CellHeadingBlue3">
    <w:name w:val="Cell Heading Blue3"/>
    <w:basedOn w:val="CellHeading"/>
    <w:next w:val="Body"/>
    <w:rsid w:val="00946E5B"/>
    <w:pPr>
      <w:tabs>
        <w:tab w:val="clear" w:pos="720"/>
      </w:tabs>
    </w:pPr>
    <w:rPr>
      <w:color w:val="2F4D87"/>
      <w:sz w:val="18"/>
    </w:rPr>
  </w:style>
  <w:style w:type="paragraph" w:customStyle="1" w:styleId="ListNumber23">
    <w:name w:val="ListNumber23"/>
    <w:basedOn w:val="Body"/>
    <w:rsid w:val="00946E5B"/>
    <w:pPr>
      <w:ind w:left="1440" w:hanging="360"/>
    </w:pPr>
  </w:style>
  <w:style w:type="paragraph" w:customStyle="1" w:styleId="Command15">
    <w:name w:val="Command15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4">
    <w:name w:val="HTML Preformatted Char4"/>
    <w:basedOn w:val="DefaultParagraphFont"/>
    <w:uiPriority w:val="99"/>
    <w:rsid w:val="00946E5B"/>
    <w:rPr>
      <w:rFonts w:ascii="Courier New" w:hAnsi="Courier New" w:cs="Courier New"/>
      <w:color w:val="auto"/>
      <w:kern w:val="0"/>
    </w:rPr>
  </w:style>
  <w:style w:type="character" w:customStyle="1" w:styleId="SubtitleChar4">
    <w:name w:val="Subtitle Char4"/>
    <w:basedOn w:val="DefaultParagraphFont"/>
    <w:uiPriority w:val="11"/>
    <w:rsid w:val="00946E5B"/>
    <w:rPr>
      <w:color w:val="5A5A5A" w:themeColor="text1" w:themeTint="A5"/>
      <w:spacing w:val="10"/>
    </w:rPr>
  </w:style>
  <w:style w:type="character" w:customStyle="1" w:styleId="QuoteChar4">
    <w:name w:val="Quote Char4"/>
    <w:basedOn w:val="DefaultParagraphFont"/>
    <w:uiPriority w:val="29"/>
    <w:rsid w:val="00946E5B"/>
    <w:rPr>
      <w:i/>
      <w:iCs/>
      <w:color w:val="000000" w:themeColor="text1"/>
    </w:rPr>
  </w:style>
  <w:style w:type="character" w:customStyle="1" w:styleId="IntenseQuoteChar4">
    <w:name w:val="Intense Quote Char4"/>
    <w:basedOn w:val="DefaultParagraphFont"/>
    <w:uiPriority w:val="30"/>
    <w:rsid w:val="00946E5B"/>
    <w:rPr>
      <w:color w:val="000000" w:themeColor="text1"/>
      <w:shd w:val="clear" w:color="auto" w:fill="F2F2F2" w:themeFill="background1" w:themeFillShade="F2"/>
    </w:rPr>
  </w:style>
  <w:style w:type="paragraph" w:customStyle="1" w:styleId="Default3">
    <w:name w:val="Default3"/>
    <w:rsid w:val="00946E5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3">
    <w:name w:val="Document Title3"/>
    <w:next w:val="Body"/>
    <w:rsid w:val="00946E5B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3">
    <w:name w:val="Document Subtitle3"/>
    <w:basedOn w:val="DocumentTitle"/>
    <w:qFormat/>
    <w:rsid w:val="00946E5B"/>
    <w:pPr>
      <w:spacing w:before="360"/>
    </w:pPr>
    <w:rPr>
      <w:i/>
      <w:sz w:val="36"/>
    </w:rPr>
  </w:style>
  <w:style w:type="paragraph" w:customStyle="1" w:styleId="Heading2nonumber3">
    <w:name w:val="Heading 2 no number3"/>
    <w:basedOn w:val="Heading2"/>
    <w:next w:val="Body"/>
    <w:rsid w:val="00946E5B"/>
    <w:pPr>
      <w:numPr>
        <w:ilvl w:val="0"/>
        <w:numId w:val="0"/>
      </w:numPr>
      <w:suppressLineNumbers/>
      <w:outlineLvl w:val="9"/>
    </w:pPr>
  </w:style>
  <w:style w:type="paragraph" w:customStyle="1" w:styleId="DocumentRevision3">
    <w:name w:val="Document Revision3"/>
    <w:basedOn w:val="Body"/>
    <w:qFormat/>
    <w:rsid w:val="00946E5B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3">
    <w:name w:val="List Table 3 - Accent 113"/>
    <w:basedOn w:val="TableNormal"/>
    <w:uiPriority w:val="48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ImportantNote16">
    <w:name w:val="Important Note16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6">
    <w:name w:val="Figure Caption Centered6"/>
    <w:basedOn w:val="Normal"/>
    <w:rsid w:val="00946E5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3">
    <w:name w:val="2909F619802848F09E01365C32F346543"/>
    <w:rsid w:val="00946E5B"/>
    <w:pPr>
      <w:spacing w:after="200"/>
    </w:pPr>
    <w:rPr>
      <w:lang w:eastAsia="ja-JP"/>
    </w:rPr>
  </w:style>
  <w:style w:type="table" w:customStyle="1" w:styleId="LightList-Accent113">
    <w:name w:val="Light List - Accent 113"/>
    <w:basedOn w:val="TableNormal"/>
    <w:uiPriority w:val="61"/>
    <w:rsid w:val="00946E5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4">
    <w:name w:val="Body Text Char4"/>
    <w:basedOn w:val="DefaultParagraphFont"/>
    <w:rsid w:val="00946E5B"/>
    <w:rPr>
      <w:rFonts w:ascii="Palatino Linotype" w:eastAsia="Palatino Linotype" w:hAnsi="Palatino Linotype"/>
      <w:sz w:val="20"/>
      <w:szCs w:val="20"/>
    </w:rPr>
  </w:style>
  <w:style w:type="paragraph" w:customStyle="1" w:styleId="TableParagraph3">
    <w:name w:val="Table Paragraph3"/>
    <w:basedOn w:val="Normal"/>
    <w:uiPriority w:val="1"/>
    <w:qFormat/>
    <w:rsid w:val="00946E5B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3">
    <w:name w:val="Message and Command3"/>
    <w:basedOn w:val="MessagesandCommands"/>
    <w:qFormat/>
    <w:rsid w:val="00946E5B"/>
    <w:rPr>
      <w:rFonts w:ascii="Courier New" w:hAnsi="Courier New" w:cs="Courier New"/>
      <w:b w:val="0"/>
      <w:sz w:val="22"/>
    </w:rPr>
  </w:style>
  <w:style w:type="character" w:customStyle="1" w:styleId="BodyText2Char4">
    <w:name w:val="Body Text 2 Char4"/>
    <w:basedOn w:val="DefaultParagraphFont"/>
    <w:semiHidden/>
    <w:rsid w:val="00946E5B"/>
  </w:style>
  <w:style w:type="character" w:customStyle="1" w:styleId="BodyText3Char4">
    <w:name w:val="Body Text 3 Char4"/>
    <w:basedOn w:val="DefaultParagraphFont"/>
    <w:semiHidden/>
    <w:rsid w:val="00946E5B"/>
    <w:rPr>
      <w:sz w:val="16"/>
      <w:szCs w:val="16"/>
    </w:rPr>
  </w:style>
  <w:style w:type="character" w:customStyle="1" w:styleId="BodyTextIndentChar4">
    <w:name w:val="Body Text Indent Char4"/>
    <w:basedOn w:val="DefaultParagraphFont"/>
    <w:semiHidden/>
    <w:rsid w:val="00946E5B"/>
  </w:style>
  <w:style w:type="character" w:customStyle="1" w:styleId="BodyTextFirstIndent2Char4">
    <w:name w:val="Body Text First Indent 2 Char4"/>
    <w:basedOn w:val="BodyTextIndentChar"/>
    <w:semiHidden/>
    <w:rsid w:val="00946E5B"/>
  </w:style>
  <w:style w:type="character" w:customStyle="1" w:styleId="BodyTextIndent2Char4">
    <w:name w:val="Body Text Indent 2 Char4"/>
    <w:basedOn w:val="DefaultParagraphFont"/>
    <w:semiHidden/>
    <w:rsid w:val="00946E5B"/>
  </w:style>
  <w:style w:type="character" w:customStyle="1" w:styleId="BodyTextIndent3Char4">
    <w:name w:val="Body Text Indent 3 Char4"/>
    <w:basedOn w:val="DefaultParagraphFont"/>
    <w:semiHidden/>
    <w:rsid w:val="00946E5B"/>
    <w:rPr>
      <w:sz w:val="16"/>
      <w:szCs w:val="16"/>
    </w:rPr>
  </w:style>
  <w:style w:type="character" w:customStyle="1" w:styleId="E-mailSignatureChar4">
    <w:name w:val="E-mail Signature Char4"/>
    <w:basedOn w:val="DefaultParagraphFont"/>
    <w:semiHidden/>
    <w:rsid w:val="00946E5B"/>
  </w:style>
  <w:style w:type="character" w:customStyle="1" w:styleId="HTMLAddressChar4">
    <w:name w:val="HTML Address Char4"/>
    <w:basedOn w:val="DefaultParagraphFont"/>
    <w:semiHidden/>
    <w:rsid w:val="00946E5B"/>
    <w:rPr>
      <w:i/>
      <w:iCs/>
    </w:rPr>
  </w:style>
  <w:style w:type="character" w:customStyle="1" w:styleId="MessageHeaderChar4">
    <w:name w:val="Message Header Char4"/>
    <w:basedOn w:val="DefaultParagraphFont"/>
    <w:semiHidden/>
    <w:rsid w:val="00946E5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4">
    <w:name w:val="Plain Text Char4"/>
    <w:basedOn w:val="DefaultParagraphFont"/>
    <w:semiHidden/>
    <w:rsid w:val="00946E5B"/>
    <w:rPr>
      <w:rFonts w:ascii="Consolas" w:hAnsi="Consolas" w:cs="Consolas"/>
      <w:sz w:val="21"/>
      <w:szCs w:val="21"/>
    </w:rPr>
  </w:style>
  <w:style w:type="character" w:customStyle="1" w:styleId="SignatureChar4">
    <w:name w:val="Signature Char4"/>
    <w:basedOn w:val="DefaultParagraphFont"/>
    <w:semiHidden/>
    <w:rsid w:val="00946E5B"/>
  </w:style>
  <w:style w:type="paragraph" w:customStyle="1" w:styleId="BackPageCenter3">
    <w:name w:val="Back Page Center3"/>
    <w:basedOn w:val="Body"/>
    <w:next w:val="Body"/>
    <w:rsid w:val="00946E5B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3">
    <w:name w:val="Figure Title3"/>
    <w:basedOn w:val="Caption"/>
    <w:next w:val="Normal"/>
    <w:rsid w:val="00946E5B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character" w:customStyle="1" w:styleId="NoteHeadingChar3">
    <w:name w:val="Note Heading Char3"/>
    <w:basedOn w:val="DefaultParagraphFont"/>
    <w:rsid w:val="00946E5B"/>
    <w:rPr>
      <w:b/>
    </w:rPr>
  </w:style>
  <w:style w:type="character" w:customStyle="1" w:styleId="ClosingChar3">
    <w:name w:val="Closing Char3"/>
    <w:basedOn w:val="DefaultParagraphFont"/>
    <w:rsid w:val="00946E5B"/>
  </w:style>
  <w:style w:type="character" w:customStyle="1" w:styleId="DateChar3">
    <w:name w:val="Date Char3"/>
    <w:basedOn w:val="DefaultParagraphFont"/>
    <w:rsid w:val="00946E5B"/>
  </w:style>
  <w:style w:type="character" w:customStyle="1" w:styleId="DocumentMapChar3">
    <w:name w:val="Document Map Char3"/>
    <w:basedOn w:val="DefaultParagraphFont"/>
    <w:semiHidden/>
    <w:rsid w:val="00946E5B"/>
    <w:rPr>
      <w:rFonts w:ascii="Tahoma" w:hAnsi="Tahoma" w:cs="Tahoma"/>
      <w:shd w:val="clear" w:color="auto" w:fill="000080"/>
    </w:rPr>
  </w:style>
  <w:style w:type="character" w:customStyle="1" w:styleId="EndnoteTextChar3">
    <w:name w:val="Endnote Text Char3"/>
    <w:basedOn w:val="DefaultParagraphFont"/>
    <w:semiHidden/>
    <w:rsid w:val="00946E5B"/>
  </w:style>
  <w:style w:type="character" w:customStyle="1" w:styleId="FootnoteTextChar3">
    <w:name w:val="Footnote Text Char3"/>
    <w:basedOn w:val="DefaultParagraphFont"/>
    <w:semiHidden/>
    <w:rsid w:val="00946E5B"/>
  </w:style>
  <w:style w:type="character" w:customStyle="1" w:styleId="MacroTextChar3">
    <w:name w:val="Macro Text Char3"/>
    <w:basedOn w:val="DefaultParagraphFont"/>
    <w:semiHidden/>
    <w:rsid w:val="00946E5B"/>
    <w:rPr>
      <w:rFonts w:ascii="Courier New" w:hAnsi="Courier New" w:cs="Courier New"/>
      <w:color w:val="000000"/>
    </w:rPr>
  </w:style>
  <w:style w:type="character" w:customStyle="1" w:styleId="BodyText2Char12">
    <w:name w:val="Body Text 2 Char12"/>
    <w:basedOn w:val="DefaultParagraphFont"/>
    <w:uiPriority w:val="99"/>
    <w:semiHidden/>
    <w:rsid w:val="00946E5B"/>
  </w:style>
  <w:style w:type="character" w:customStyle="1" w:styleId="BodyText3Char12">
    <w:name w:val="Body Text 3 Char12"/>
    <w:basedOn w:val="DefaultParagraphFont"/>
    <w:uiPriority w:val="99"/>
    <w:semiHidden/>
    <w:rsid w:val="00946E5B"/>
    <w:rPr>
      <w:sz w:val="16"/>
      <w:szCs w:val="16"/>
    </w:rPr>
  </w:style>
  <w:style w:type="character" w:customStyle="1" w:styleId="BodyTextIndentChar12">
    <w:name w:val="Body Text Indent Char12"/>
    <w:basedOn w:val="DefaultParagraphFont"/>
    <w:uiPriority w:val="99"/>
    <w:semiHidden/>
    <w:rsid w:val="00946E5B"/>
  </w:style>
  <w:style w:type="character" w:customStyle="1" w:styleId="BodyTextFirstIndent2Char13">
    <w:name w:val="Body Text First Indent 2 Char13"/>
    <w:basedOn w:val="BodyTextIndentChar1"/>
    <w:uiPriority w:val="99"/>
    <w:semiHidden/>
    <w:rsid w:val="00946E5B"/>
    <w:rPr>
      <w:rFonts w:eastAsiaTheme="minorEastAsia"/>
    </w:rPr>
  </w:style>
  <w:style w:type="character" w:customStyle="1" w:styleId="BodyTextIndent2Char12">
    <w:name w:val="Body Text Indent 2 Char12"/>
    <w:basedOn w:val="DefaultParagraphFont"/>
    <w:uiPriority w:val="99"/>
    <w:semiHidden/>
    <w:rsid w:val="00946E5B"/>
  </w:style>
  <w:style w:type="character" w:customStyle="1" w:styleId="BodyTextIndent3Char12">
    <w:name w:val="Body Text Indent 3 Char12"/>
    <w:basedOn w:val="DefaultParagraphFont"/>
    <w:uiPriority w:val="99"/>
    <w:semiHidden/>
    <w:rsid w:val="00946E5B"/>
    <w:rPr>
      <w:sz w:val="16"/>
      <w:szCs w:val="16"/>
    </w:rPr>
  </w:style>
  <w:style w:type="character" w:customStyle="1" w:styleId="E-mailSignatureChar12">
    <w:name w:val="E-mail Signature Char12"/>
    <w:basedOn w:val="DefaultParagraphFont"/>
    <w:uiPriority w:val="99"/>
    <w:semiHidden/>
    <w:rsid w:val="00946E5B"/>
  </w:style>
  <w:style w:type="character" w:customStyle="1" w:styleId="HTMLAddressChar12">
    <w:name w:val="HTML Address Char12"/>
    <w:basedOn w:val="DefaultParagraphFont"/>
    <w:uiPriority w:val="99"/>
    <w:semiHidden/>
    <w:rsid w:val="00946E5B"/>
    <w:rPr>
      <w:i/>
      <w:iCs/>
    </w:rPr>
  </w:style>
  <w:style w:type="character" w:customStyle="1" w:styleId="PlainTextChar12">
    <w:name w:val="Plain Text Char12"/>
    <w:basedOn w:val="DefaultParagraphFont"/>
    <w:uiPriority w:val="99"/>
    <w:semiHidden/>
    <w:rsid w:val="00946E5B"/>
    <w:rPr>
      <w:rFonts w:ascii="Consolas" w:hAnsi="Consolas" w:cs="Consolas"/>
      <w:sz w:val="21"/>
      <w:szCs w:val="21"/>
    </w:rPr>
  </w:style>
  <w:style w:type="character" w:customStyle="1" w:styleId="SignatureChar12">
    <w:name w:val="Signature Char12"/>
    <w:basedOn w:val="DefaultParagraphFont"/>
    <w:uiPriority w:val="99"/>
    <w:semiHidden/>
    <w:rsid w:val="00946E5B"/>
  </w:style>
  <w:style w:type="paragraph" w:customStyle="1" w:styleId="msonormal1">
    <w:name w:val="msonormal1"/>
    <w:basedOn w:val="Normal"/>
    <w:rsid w:val="00946E5B"/>
    <w:pPr>
      <w:spacing w:before="100" w:beforeAutospacing="1" w:after="100" w:afterAutospacing="1" w:line="240" w:lineRule="auto"/>
    </w:pPr>
    <w:rPr>
      <w:rFonts w:ascii="Palatino Linotype" w:hAnsi="Palatino Linotype" w:cs="Times New Roman"/>
      <w:szCs w:val="24"/>
    </w:rPr>
  </w:style>
  <w:style w:type="paragraph" w:customStyle="1" w:styleId="FooterCentered110">
    <w:name w:val="FooterCentered110"/>
    <w:basedOn w:val="Footer"/>
    <w:rsid w:val="00946E5B"/>
    <w:pPr>
      <w:jc w:val="center"/>
    </w:pPr>
  </w:style>
  <w:style w:type="paragraph" w:customStyle="1" w:styleId="Exar110">
    <w:name w:val="Exar110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table" w:customStyle="1" w:styleId="GridTable4-Accent119">
    <w:name w:val="Grid Table 4 - Accent 119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10">
    <w:name w:val="Body110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FooterCentered28">
    <w:name w:val="FooterCentered28"/>
    <w:basedOn w:val="Footer"/>
    <w:rsid w:val="00946E5B"/>
    <w:pPr>
      <w:jc w:val="center"/>
    </w:pPr>
  </w:style>
  <w:style w:type="paragraph" w:customStyle="1" w:styleId="Exar28">
    <w:name w:val="Exar28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7">
    <w:name w:val="Important Note17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ooterCentered33">
    <w:name w:val="FooterCentered33"/>
    <w:basedOn w:val="Footer"/>
    <w:rsid w:val="00946E5B"/>
    <w:pPr>
      <w:jc w:val="center"/>
    </w:pPr>
  </w:style>
  <w:style w:type="paragraph" w:customStyle="1" w:styleId="Exar33">
    <w:name w:val="Exar33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5Char13">
    <w:name w:val="Heading 5 Char13"/>
    <w:basedOn w:val="DefaultParagraphFont"/>
    <w:uiPriority w:val="9"/>
    <w:rsid w:val="00946E5B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3">
    <w:name w:val="Heading 6 Char13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3">
    <w:name w:val="Heading 7 Char13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3">
    <w:name w:val="Heading 8 Char13"/>
    <w:basedOn w:val="DefaultParagraphFont"/>
    <w:uiPriority w:val="9"/>
    <w:rsid w:val="00946E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3">
    <w:name w:val="Heading 9 Char13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23">
    <w:name w:val="Body23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Anchor13">
    <w:name w:val="Anchor13"/>
    <w:rsid w:val="00946E5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43">
    <w:name w:val="FooterCentered43"/>
    <w:basedOn w:val="Footer"/>
    <w:rsid w:val="00946E5B"/>
    <w:pPr>
      <w:jc w:val="center"/>
    </w:pPr>
  </w:style>
  <w:style w:type="paragraph" w:customStyle="1" w:styleId="Exar43">
    <w:name w:val="Exar43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CommentSubjectChar13">
    <w:name w:val="Comment Subject Char13"/>
    <w:basedOn w:val="CommentTextChar"/>
    <w:uiPriority w:val="99"/>
    <w:semiHidden/>
    <w:rsid w:val="00946E5B"/>
    <w:rPr>
      <w:rFonts w:eastAsiaTheme="minorEastAsia"/>
      <w:b/>
    </w:rPr>
  </w:style>
  <w:style w:type="character" w:customStyle="1" w:styleId="MessagesandCommands13">
    <w:name w:val="Messages and Commands13"/>
    <w:basedOn w:val="DefaultParagraphFont"/>
    <w:uiPriority w:val="1"/>
    <w:qFormat/>
    <w:rsid w:val="00946E5B"/>
    <w:rPr>
      <w:rFonts w:ascii="Arial" w:hAnsi="Arial" w:cs="Courier New"/>
      <w:b/>
      <w:sz w:val="20"/>
    </w:rPr>
  </w:style>
  <w:style w:type="paragraph" w:customStyle="1" w:styleId="ImportantNote23">
    <w:name w:val="Important Note23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3">
    <w:name w:val="Grid Table 4 - Accent 1113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2Char113">
    <w:name w:val="Heading 2 Char113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12">
    <w:name w:val="Heading 3 Char1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12">
    <w:name w:val="Heading 4 Char1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12">
    <w:name w:val="Heading 5 Char112"/>
    <w:basedOn w:val="DefaultParagraphFont"/>
    <w:uiPriority w:val="9"/>
    <w:rsid w:val="00946E5B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12">
    <w:name w:val="Heading 6 Char112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12">
    <w:name w:val="Heading 7 Char112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12">
    <w:name w:val="Heading 8 Char112"/>
    <w:basedOn w:val="DefaultParagraphFont"/>
    <w:uiPriority w:val="9"/>
    <w:rsid w:val="00946E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12">
    <w:name w:val="Heading 9 Char112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12">
    <w:name w:val="Footer Char112"/>
    <w:basedOn w:val="DefaultParagraphFont"/>
    <w:uiPriority w:val="99"/>
    <w:rsid w:val="00946E5B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12">
    <w:name w:val="Title Char112"/>
    <w:basedOn w:val="DefaultParagraphFont"/>
    <w:uiPriority w:val="10"/>
    <w:rsid w:val="00946E5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12">
    <w:name w:val="FooterCentered112"/>
    <w:basedOn w:val="Footer"/>
    <w:rsid w:val="00946E5B"/>
    <w:pPr>
      <w:jc w:val="center"/>
    </w:pPr>
  </w:style>
  <w:style w:type="paragraph" w:customStyle="1" w:styleId="Exar112">
    <w:name w:val="Exar112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12">
    <w:name w:val="Note Heading Char12"/>
    <w:basedOn w:val="DefaultParagraphFont"/>
    <w:rsid w:val="00946E5B"/>
    <w:rPr>
      <w:b/>
    </w:rPr>
  </w:style>
  <w:style w:type="character" w:customStyle="1" w:styleId="BalloonTextChar112">
    <w:name w:val="Balloon Text Char112"/>
    <w:basedOn w:val="DefaultParagraphFont"/>
    <w:uiPriority w:val="99"/>
    <w:semiHidden/>
    <w:rsid w:val="00946E5B"/>
    <w:rPr>
      <w:rFonts w:ascii="Tahoma" w:hAnsi="Tahoma" w:cs="Tahoma"/>
      <w:sz w:val="16"/>
      <w:szCs w:val="16"/>
    </w:rPr>
  </w:style>
  <w:style w:type="character" w:customStyle="1" w:styleId="ClosingChar12">
    <w:name w:val="Closing Char12"/>
    <w:basedOn w:val="DefaultParagraphFont"/>
    <w:rsid w:val="00946E5B"/>
  </w:style>
  <w:style w:type="character" w:customStyle="1" w:styleId="CommentTextChar112">
    <w:name w:val="Comment Text Char112"/>
    <w:basedOn w:val="DefaultParagraphFont"/>
    <w:uiPriority w:val="99"/>
    <w:semiHidden/>
    <w:rsid w:val="00946E5B"/>
  </w:style>
  <w:style w:type="character" w:customStyle="1" w:styleId="CommentSubjectChar112">
    <w:name w:val="Comment Subject Char112"/>
    <w:basedOn w:val="CommentTextChar"/>
    <w:uiPriority w:val="99"/>
    <w:semiHidden/>
    <w:rsid w:val="00946E5B"/>
    <w:rPr>
      <w:rFonts w:eastAsiaTheme="minorEastAsia"/>
      <w:b/>
    </w:rPr>
  </w:style>
  <w:style w:type="character" w:customStyle="1" w:styleId="DateChar12">
    <w:name w:val="Date Char12"/>
    <w:basedOn w:val="DefaultParagraphFont"/>
    <w:rsid w:val="00946E5B"/>
  </w:style>
  <w:style w:type="character" w:customStyle="1" w:styleId="DocumentMapChar12">
    <w:name w:val="Document Map Char12"/>
    <w:basedOn w:val="DefaultParagraphFont"/>
    <w:semiHidden/>
    <w:rsid w:val="00946E5B"/>
    <w:rPr>
      <w:rFonts w:ascii="Tahoma" w:hAnsi="Tahoma" w:cs="Tahoma"/>
      <w:shd w:val="clear" w:color="auto" w:fill="000080"/>
    </w:rPr>
  </w:style>
  <w:style w:type="character" w:customStyle="1" w:styleId="EndnoteTextChar12">
    <w:name w:val="Endnote Text Char12"/>
    <w:basedOn w:val="DefaultParagraphFont"/>
    <w:semiHidden/>
    <w:rsid w:val="00946E5B"/>
  </w:style>
  <w:style w:type="character" w:customStyle="1" w:styleId="FootnoteTextChar12">
    <w:name w:val="Footnote Text Char12"/>
    <w:basedOn w:val="DefaultParagraphFont"/>
    <w:semiHidden/>
    <w:rsid w:val="00946E5B"/>
  </w:style>
  <w:style w:type="character" w:customStyle="1" w:styleId="MacroTextChar12">
    <w:name w:val="Macro Text Char12"/>
    <w:basedOn w:val="DefaultParagraphFont"/>
    <w:semiHidden/>
    <w:rsid w:val="00946E5B"/>
    <w:rPr>
      <w:rFonts w:ascii="Courier New" w:hAnsi="Courier New" w:cs="Courier New"/>
      <w:color w:val="000000"/>
    </w:rPr>
  </w:style>
  <w:style w:type="character" w:customStyle="1" w:styleId="HTMLPreformattedChar112">
    <w:name w:val="HTML Preformatted Char112"/>
    <w:basedOn w:val="DefaultParagraphFont"/>
    <w:uiPriority w:val="99"/>
    <w:rsid w:val="00946E5B"/>
    <w:rPr>
      <w:rFonts w:ascii="Courier New" w:hAnsi="Courier New" w:cs="Courier New"/>
      <w:color w:val="auto"/>
      <w:kern w:val="0"/>
    </w:rPr>
  </w:style>
  <w:style w:type="character" w:customStyle="1" w:styleId="SubtitleChar112">
    <w:name w:val="Subtitle Char112"/>
    <w:basedOn w:val="DefaultParagraphFont"/>
    <w:uiPriority w:val="11"/>
    <w:rsid w:val="00946E5B"/>
    <w:rPr>
      <w:color w:val="5A5A5A" w:themeColor="text1" w:themeTint="A5"/>
      <w:spacing w:val="10"/>
    </w:rPr>
  </w:style>
  <w:style w:type="character" w:customStyle="1" w:styleId="QuoteChar112">
    <w:name w:val="Quote Char112"/>
    <w:basedOn w:val="DefaultParagraphFont"/>
    <w:uiPriority w:val="29"/>
    <w:rsid w:val="00946E5B"/>
    <w:rPr>
      <w:i/>
      <w:iCs/>
      <w:color w:val="000000" w:themeColor="text1"/>
    </w:rPr>
  </w:style>
  <w:style w:type="character" w:customStyle="1" w:styleId="IntenseQuoteChar112">
    <w:name w:val="Intense Quote Char112"/>
    <w:basedOn w:val="DefaultParagraphFont"/>
    <w:uiPriority w:val="30"/>
    <w:rsid w:val="00946E5B"/>
    <w:rPr>
      <w:color w:val="000000" w:themeColor="text1"/>
      <w:shd w:val="clear" w:color="auto" w:fill="F2F2F2" w:themeFill="background1" w:themeFillShade="F2"/>
    </w:rPr>
  </w:style>
  <w:style w:type="character" w:customStyle="1" w:styleId="BodyTextChar112">
    <w:name w:val="Body Text Char112"/>
    <w:basedOn w:val="DefaultParagraphFont"/>
    <w:rsid w:val="00946E5B"/>
    <w:rPr>
      <w:rFonts w:ascii="Palatino Linotype" w:eastAsia="Palatino Linotype" w:hAnsi="Palatino Linotype"/>
      <w:sz w:val="20"/>
      <w:szCs w:val="20"/>
    </w:rPr>
  </w:style>
  <w:style w:type="character" w:customStyle="1" w:styleId="BodyText2Char112">
    <w:name w:val="Body Text 2 Char112"/>
    <w:basedOn w:val="DefaultParagraphFont"/>
    <w:uiPriority w:val="99"/>
    <w:semiHidden/>
    <w:rsid w:val="00946E5B"/>
    <w:rPr>
      <w:rFonts w:eastAsiaTheme="minorEastAsia"/>
    </w:rPr>
  </w:style>
  <w:style w:type="character" w:customStyle="1" w:styleId="BodyText3Char112">
    <w:name w:val="Body Text 3 Char112"/>
    <w:basedOn w:val="DefaultParagraphFont"/>
    <w:uiPriority w:val="99"/>
    <w:semiHidden/>
    <w:rsid w:val="00946E5B"/>
    <w:rPr>
      <w:rFonts w:eastAsiaTheme="minorEastAsia"/>
      <w:sz w:val="16"/>
      <w:szCs w:val="16"/>
    </w:rPr>
  </w:style>
  <w:style w:type="character" w:customStyle="1" w:styleId="BodyTextIndentChar112">
    <w:name w:val="Body Text Indent Char112"/>
    <w:basedOn w:val="DefaultParagraphFont"/>
    <w:uiPriority w:val="99"/>
    <w:semiHidden/>
    <w:rsid w:val="00946E5B"/>
    <w:rPr>
      <w:rFonts w:eastAsiaTheme="minorEastAsia"/>
    </w:rPr>
  </w:style>
  <w:style w:type="character" w:customStyle="1" w:styleId="BodyTextFirstIndent2Char112">
    <w:name w:val="Body Text First Indent 2 Char112"/>
    <w:basedOn w:val="BodyTextIndentChar1"/>
    <w:uiPriority w:val="99"/>
    <w:semiHidden/>
    <w:rsid w:val="00946E5B"/>
    <w:rPr>
      <w:rFonts w:eastAsiaTheme="minorEastAsia"/>
    </w:rPr>
  </w:style>
  <w:style w:type="character" w:customStyle="1" w:styleId="BodyTextIndent2Char112">
    <w:name w:val="Body Text Indent 2 Char112"/>
    <w:basedOn w:val="DefaultParagraphFont"/>
    <w:uiPriority w:val="99"/>
    <w:semiHidden/>
    <w:rsid w:val="00946E5B"/>
    <w:rPr>
      <w:rFonts w:eastAsiaTheme="minorEastAsia"/>
    </w:rPr>
  </w:style>
  <w:style w:type="character" w:customStyle="1" w:styleId="BodyTextIndent3Char112">
    <w:name w:val="Body Text Indent 3 Char112"/>
    <w:basedOn w:val="DefaultParagraphFont"/>
    <w:uiPriority w:val="99"/>
    <w:semiHidden/>
    <w:rsid w:val="00946E5B"/>
    <w:rPr>
      <w:rFonts w:eastAsiaTheme="minorEastAsia"/>
      <w:sz w:val="16"/>
      <w:szCs w:val="16"/>
    </w:rPr>
  </w:style>
  <w:style w:type="character" w:customStyle="1" w:styleId="E-mailSignatureChar112">
    <w:name w:val="E-mail Signature Char112"/>
    <w:basedOn w:val="DefaultParagraphFont"/>
    <w:uiPriority w:val="99"/>
    <w:semiHidden/>
    <w:rsid w:val="00946E5B"/>
    <w:rPr>
      <w:rFonts w:eastAsiaTheme="minorEastAsia"/>
    </w:rPr>
  </w:style>
  <w:style w:type="character" w:customStyle="1" w:styleId="HTMLAddressChar112">
    <w:name w:val="HTML Address Char112"/>
    <w:basedOn w:val="DefaultParagraphFont"/>
    <w:uiPriority w:val="99"/>
    <w:semiHidden/>
    <w:rsid w:val="00946E5B"/>
    <w:rPr>
      <w:rFonts w:eastAsiaTheme="minorEastAsia"/>
      <w:i/>
      <w:iCs/>
    </w:rPr>
  </w:style>
  <w:style w:type="character" w:customStyle="1" w:styleId="MessageHeaderChar112">
    <w:name w:val="Message Header Char112"/>
    <w:basedOn w:val="DefaultParagraphFont"/>
    <w:uiPriority w:val="99"/>
    <w:semiHidden/>
    <w:rsid w:val="00946E5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112">
    <w:name w:val="Plain Text Char112"/>
    <w:basedOn w:val="DefaultParagraphFont"/>
    <w:uiPriority w:val="99"/>
    <w:semiHidden/>
    <w:rsid w:val="00946E5B"/>
    <w:rPr>
      <w:rFonts w:ascii="Consolas" w:eastAsiaTheme="minorEastAsia" w:hAnsi="Consolas" w:cs="Consolas"/>
      <w:sz w:val="21"/>
      <w:szCs w:val="21"/>
    </w:rPr>
  </w:style>
  <w:style w:type="character" w:customStyle="1" w:styleId="SignatureChar112">
    <w:name w:val="Signature Char112"/>
    <w:basedOn w:val="DefaultParagraphFont"/>
    <w:uiPriority w:val="99"/>
    <w:semiHidden/>
    <w:rsid w:val="00946E5B"/>
    <w:rPr>
      <w:rFonts w:eastAsiaTheme="minorEastAsia"/>
    </w:rPr>
  </w:style>
  <w:style w:type="character" w:customStyle="1" w:styleId="Heading1Char212">
    <w:name w:val="Heading 1 Char2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12">
    <w:name w:val="Heading 2 Char2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12">
    <w:name w:val="Heading 3 Char2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12">
    <w:name w:val="FooterCentered212"/>
    <w:basedOn w:val="Footer"/>
    <w:rsid w:val="00946E5B"/>
    <w:pPr>
      <w:jc w:val="center"/>
    </w:pPr>
  </w:style>
  <w:style w:type="character" w:customStyle="1" w:styleId="HeaderChar212">
    <w:name w:val="Header Char212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12">
    <w:name w:val="Exar212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6">
    <w:name w:val="Command16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12">
    <w:name w:val="Important Note112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2">
    <w:name w:val="Grid Table 4 - Accent 11112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12">
    <w:name w:val="Heading 1 Char3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12">
    <w:name w:val="Heading 2 Char3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12">
    <w:name w:val="Body112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FooterCentered312">
    <w:name w:val="FooterCentered312"/>
    <w:basedOn w:val="Footer"/>
    <w:rsid w:val="00946E5B"/>
    <w:pPr>
      <w:jc w:val="center"/>
    </w:pPr>
  </w:style>
  <w:style w:type="character" w:customStyle="1" w:styleId="HeaderChar312">
    <w:name w:val="Header Char312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12">
    <w:name w:val="Exar312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2">
    <w:name w:val="Important Note212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12">
    <w:name w:val="Heading 1 Char4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12">
    <w:name w:val="Heading 2 Char4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12">
    <w:name w:val="Heading 3 Char3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22">
    <w:name w:val="Heading 4 Char2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212">
    <w:name w:val="Body212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15">
    <w:name w:val="Bullet115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12">
    <w:name w:val="FooterCentered412"/>
    <w:basedOn w:val="Footer"/>
    <w:rsid w:val="00946E5B"/>
    <w:pPr>
      <w:jc w:val="center"/>
    </w:pPr>
  </w:style>
  <w:style w:type="character" w:customStyle="1" w:styleId="HeaderChar412">
    <w:name w:val="Header Char412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12">
    <w:name w:val="Exar412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4">
    <w:name w:val="Command24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112">
    <w:name w:val="Messages and Commands112"/>
    <w:basedOn w:val="DefaultParagraphFont"/>
    <w:uiPriority w:val="1"/>
    <w:qFormat/>
    <w:rsid w:val="00946E5B"/>
    <w:rPr>
      <w:rFonts w:ascii="Arial" w:hAnsi="Arial" w:cs="Courier New"/>
      <w:b/>
      <w:sz w:val="20"/>
    </w:rPr>
  </w:style>
  <w:style w:type="table" w:customStyle="1" w:styleId="GridTable4-Accent1122">
    <w:name w:val="Grid Table 4 - Accent 1122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33">
    <w:name w:val="Body33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ImportantNote32">
    <w:name w:val="Important Note32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2Char72">
    <w:name w:val="Heading 2 Char7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43">
    <w:name w:val="Body43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Anchor112">
    <w:name w:val="Anchor112"/>
    <w:rsid w:val="00946E5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3">
    <w:name w:val="FooterCentered53"/>
    <w:basedOn w:val="Footer"/>
    <w:rsid w:val="00946E5B"/>
    <w:pPr>
      <w:jc w:val="center"/>
    </w:pPr>
  </w:style>
  <w:style w:type="paragraph" w:customStyle="1" w:styleId="Exar53">
    <w:name w:val="Exar53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22">
    <w:name w:val="Messages and Commands22"/>
    <w:basedOn w:val="DefaultParagraphFont"/>
    <w:uiPriority w:val="1"/>
    <w:qFormat/>
    <w:rsid w:val="00946E5B"/>
    <w:rPr>
      <w:rFonts w:ascii="Arial" w:hAnsi="Arial" w:cs="Courier New"/>
      <w:b/>
      <w:sz w:val="20"/>
    </w:rPr>
  </w:style>
  <w:style w:type="paragraph" w:customStyle="1" w:styleId="ImportantNote42">
    <w:name w:val="Important Note42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2Char82">
    <w:name w:val="Heading 2 Char8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2">
    <w:name w:val="Heading 3 Char6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4">
    <w:name w:val="Body54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23">
    <w:name w:val="Bullet123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2">
    <w:name w:val="Command32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2">
    <w:name w:val="Important Note52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2">
    <w:name w:val="Figure Caption Centered12"/>
    <w:basedOn w:val="Normal"/>
    <w:rsid w:val="00946E5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2Char92">
    <w:name w:val="Heading 2 Char9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2">
    <w:name w:val="Heading 3 Char7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2">
    <w:name w:val="Heading 4 Char3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64">
    <w:name w:val="Body64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32">
    <w:name w:val="Bullet132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3">
    <w:name w:val="FooterCentered63"/>
    <w:basedOn w:val="Footer"/>
    <w:rsid w:val="00946E5B"/>
    <w:pPr>
      <w:jc w:val="center"/>
    </w:pPr>
  </w:style>
  <w:style w:type="paragraph" w:customStyle="1" w:styleId="Exar63">
    <w:name w:val="Exar63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2">
    <w:name w:val="Command42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2Char102">
    <w:name w:val="Heading 2 Char10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82">
    <w:name w:val="Heading 3 Char8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74">
    <w:name w:val="FooterCentered74"/>
    <w:basedOn w:val="Footer"/>
    <w:rsid w:val="00946E5B"/>
    <w:pPr>
      <w:jc w:val="center"/>
    </w:pPr>
  </w:style>
  <w:style w:type="paragraph" w:customStyle="1" w:styleId="Exar74">
    <w:name w:val="Exar74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112">
    <w:name w:val="Heading 1 Char11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12">
    <w:name w:val="Heading 2 Char11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92">
    <w:name w:val="Heading 3 Char9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42">
    <w:name w:val="Heading 4 Char4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22">
    <w:name w:val="Heading 5 Char22"/>
    <w:basedOn w:val="DefaultParagraphFont"/>
    <w:uiPriority w:val="9"/>
    <w:rsid w:val="00946E5B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22">
    <w:name w:val="Heading 6 Char22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22">
    <w:name w:val="Heading 7 Char22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2">
    <w:name w:val="Heading 8 Char22"/>
    <w:basedOn w:val="DefaultParagraphFont"/>
    <w:uiPriority w:val="9"/>
    <w:rsid w:val="00946E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2">
    <w:name w:val="Heading 9 Char22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72">
    <w:name w:val="Body72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Anchor22">
    <w:name w:val="Anchor22"/>
    <w:rsid w:val="00946E5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2">
    <w:name w:val="Bullet142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2">
    <w:name w:val="Bullet212"/>
    <w:rsid w:val="00946E5B"/>
    <w:pPr>
      <w:spacing w:before="120"/>
      <w:ind w:left="1440" w:hanging="360"/>
    </w:pPr>
  </w:style>
  <w:style w:type="paragraph" w:customStyle="1" w:styleId="Bullet312">
    <w:name w:val="Bullet312"/>
    <w:rsid w:val="00946E5B"/>
    <w:pPr>
      <w:tabs>
        <w:tab w:val="num" w:pos="1800"/>
      </w:tabs>
      <w:spacing w:before="120"/>
      <w:ind w:left="1800" w:hanging="360"/>
    </w:pPr>
  </w:style>
  <w:style w:type="paragraph" w:customStyle="1" w:styleId="Caution12">
    <w:name w:val="Caution12"/>
    <w:basedOn w:val="Normal"/>
    <w:rsid w:val="00946E5B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2">
    <w:name w:val="CellBody12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2">
    <w:name w:val="CellBodyCenter12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2">
    <w:name w:val="CellBodyRight12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2">
    <w:name w:val="CellBullet112"/>
    <w:rsid w:val="00946E5B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2">
    <w:name w:val="CellHeading12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2">
    <w:name w:val="CellHeadingCenter12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2">
    <w:name w:val="CellIndent112"/>
    <w:rsid w:val="00946E5B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2">
    <w:name w:val="CellIndent212"/>
    <w:rsid w:val="00946E5B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2">
    <w:name w:val="CellIndent312"/>
    <w:rsid w:val="00946E5B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2">
    <w:name w:val="CellNote12"/>
    <w:rsid w:val="00946E5B"/>
    <w:pPr>
      <w:ind w:left="360" w:right="432"/>
    </w:pPr>
    <w:rPr>
      <w:sz w:val="18"/>
      <w:szCs w:val="18"/>
    </w:rPr>
  </w:style>
  <w:style w:type="paragraph" w:customStyle="1" w:styleId="Code12">
    <w:name w:val="Code12"/>
    <w:basedOn w:val="Normal"/>
    <w:rsid w:val="00946E5B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2">
    <w:name w:val="Equation12"/>
    <w:rsid w:val="00946E5B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2">
    <w:name w:val="Figure12"/>
    <w:next w:val="Body"/>
    <w:rsid w:val="00946E5B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2">
    <w:name w:val="FigureLabel12"/>
    <w:basedOn w:val="Normal"/>
    <w:rsid w:val="00946E5B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12">
    <w:name w:val="Footnote12"/>
    <w:basedOn w:val="Normal"/>
    <w:rsid w:val="00946E5B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2">
    <w:name w:val="GlossTerm12"/>
    <w:basedOn w:val="Normal"/>
    <w:rsid w:val="00946E5B"/>
    <w:rPr>
      <w:b/>
    </w:rPr>
  </w:style>
  <w:style w:type="paragraph" w:customStyle="1" w:styleId="HeadingFeature12">
    <w:name w:val="HeadingFeature12"/>
    <w:next w:val="Body"/>
    <w:rsid w:val="00946E5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2">
    <w:name w:val="Indent112"/>
    <w:rsid w:val="00946E5B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2">
    <w:name w:val="Indent212"/>
    <w:rsid w:val="00946E5B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2">
    <w:name w:val="Indent312"/>
    <w:basedOn w:val="Body"/>
    <w:rsid w:val="00946E5B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22">
    <w:name w:val="Addendum12"/>
    <w:next w:val="Body"/>
    <w:rsid w:val="00946E5B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2">
    <w:name w:val="ProcedureHead12"/>
    <w:basedOn w:val="Normal"/>
    <w:next w:val="Step1"/>
    <w:rsid w:val="00946E5B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2">
    <w:name w:val="Step112"/>
    <w:rsid w:val="00946E5B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2">
    <w:name w:val="Register Def12"/>
    <w:rsid w:val="00946E5B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2">
    <w:name w:val="Step212"/>
    <w:rsid w:val="00946E5B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2">
    <w:name w:val="Step312"/>
    <w:rsid w:val="00946E5B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2">
    <w:name w:val="TableFootnote12"/>
    <w:rsid w:val="00946E5B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2">
    <w:name w:val="TableTitle12"/>
    <w:rsid w:val="00946E5B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paragraph" w:customStyle="1" w:styleId="FooterCentered84">
    <w:name w:val="FooterCentered84"/>
    <w:basedOn w:val="Footer"/>
    <w:rsid w:val="00946E5B"/>
    <w:pPr>
      <w:jc w:val="center"/>
    </w:pPr>
  </w:style>
  <w:style w:type="paragraph" w:customStyle="1" w:styleId="HeadingPreface12">
    <w:name w:val="HeadingPreface12"/>
    <w:next w:val="Body"/>
    <w:rsid w:val="00946E5B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2">
    <w:name w:val="Copyright Heading12"/>
    <w:rsid w:val="00946E5B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2">
    <w:name w:val="Book Title112"/>
    <w:next w:val="Body"/>
    <w:rsid w:val="00946E5B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2">
    <w:name w:val="BookTitle212"/>
    <w:next w:val="Body"/>
    <w:rsid w:val="00946E5B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2">
    <w:name w:val="Document Type12"/>
    <w:rsid w:val="00946E5B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2">
    <w:name w:val="Internal Use Cover12"/>
    <w:basedOn w:val="Normal"/>
    <w:rsid w:val="00946E5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12">
    <w:name w:val="GlossText12"/>
    <w:basedOn w:val="Normal"/>
    <w:rsid w:val="00946E5B"/>
    <w:pPr>
      <w:tabs>
        <w:tab w:val="left" w:pos="1800"/>
      </w:tabs>
      <w:ind w:left="432"/>
    </w:pPr>
  </w:style>
  <w:style w:type="paragraph" w:customStyle="1" w:styleId="Exar84">
    <w:name w:val="Exar84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2">
    <w:name w:val="CONFIDENTIAL12"/>
    <w:rsid w:val="00946E5B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12">
    <w:name w:val="Notetext12"/>
    <w:next w:val="Body"/>
    <w:rsid w:val="00946E5B"/>
    <w:pPr>
      <w:ind w:left="547" w:right="1080"/>
      <w:jc w:val="both"/>
    </w:pPr>
  </w:style>
  <w:style w:type="paragraph" w:customStyle="1" w:styleId="PageNumbereven12">
    <w:name w:val="Page Number(even)12"/>
    <w:basedOn w:val="Footer"/>
    <w:semiHidden/>
    <w:rsid w:val="00946E5B"/>
  </w:style>
  <w:style w:type="paragraph" w:customStyle="1" w:styleId="Headereven12">
    <w:name w:val="Header(even)12"/>
    <w:basedOn w:val="Header"/>
    <w:rsid w:val="00946E5B"/>
    <w:pPr>
      <w:tabs>
        <w:tab w:val="clear" w:pos="9270"/>
      </w:tabs>
    </w:pPr>
  </w:style>
  <w:style w:type="paragraph" w:customStyle="1" w:styleId="Footereven12">
    <w:name w:val="Footer(even)12"/>
    <w:basedOn w:val="Footer"/>
    <w:rsid w:val="00946E5B"/>
    <w:pPr>
      <w:ind w:right="-90"/>
    </w:pPr>
  </w:style>
  <w:style w:type="paragraph" w:customStyle="1" w:styleId="Glossary12">
    <w:name w:val="Glossary12"/>
    <w:basedOn w:val="Normal"/>
    <w:next w:val="GlossTerm"/>
    <w:rsid w:val="00946E5B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20">
    <w:name w:val="Addendum1+12"/>
    <w:basedOn w:val="Addendum"/>
    <w:next w:val="Body"/>
    <w:rsid w:val="00946E5B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12">
    <w:name w:val="HeaderNumber12"/>
    <w:rsid w:val="00946E5B"/>
    <w:rPr>
      <w:rFonts w:ascii="Arial" w:hAnsi="Arial"/>
      <w:b/>
      <w:color w:val="002B5C"/>
      <w:sz w:val="48"/>
    </w:rPr>
  </w:style>
  <w:style w:type="paragraph" w:customStyle="1" w:styleId="Addendum2120">
    <w:name w:val="Addendum212"/>
    <w:next w:val="SpecNo"/>
    <w:rsid w:val="00946E5B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2">
    <w:name w:val="SpecNo+12"/>
    <w:basedOn w:val="SpecNo0"/>
    <w:rsid w:val="00946E5B"/>
  </w:style>
  <w:style w:type="paragraph" w:customStyle="1" w:styleId="SpecNo120">
    <w:name w:val="SpecNo12"/>
    <w:next w:val="SpecNo"/>
    <w:rsid w:val="00946E5B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2">
    <w:name w:val="Description12"/>
    <w:rsid w:val="00946E5B"/>
    <w:pPr>
      <w:spacing w:before="120"/>
      <w:ind w:left="1800" w:hanging="1800"/>
    </w:pPr>
  </w:style>
  <w:style w:type="paragraph" w:customStyle="1" w:styleId="Addendum123">
    <w:name w:val="Addendum+12"/>
    <w:basedOn w:val="Addendum"/>
    <w:next w:val="Body"/>
    <w:rsid w:val="00946E5B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2">
    <w:name w:val="DocChangeNo.+12"/>
    <w:basedOn w:val="DocChangeNo"/>
    <w:rsid w:val="00946E5B"/>
    <w:pPr>
      <w:numPr>
        <w:numId w:val="0"/>
      </w:numPr>
      <w:ind w:left="1260" w:hanging="1260"/>
    </w:pPr>
  </w:style>
  <w:style w:type="paragraph" w:customStyle="1" w:styleId="DocChangeNo120">
    <w:name w:val="DocChangeNo.12"/>
    <w:next w:val="DocChangeNo0"/>
    <w:rsid w:val="00946E5B"/>
    <w:pPr>
      <w:tabs>
        <w:tab w:val="num" w:pos="1260"/>
      </w:tabs>
      <w:spacing w:before="120"/>
      <w:ind w:left="1260" w:hanging="1260"/>
    </w:pPr>
  </w:style>
  <w:style w:type="paragraph" w:customStyle="1" w:styleId="Addendum2121">
    <w:name w:val="Addendum2+12"/>
    <w:basedOn w:val="Addendum2"/>
    <w:rsid w:val="00946E5B"/>
    <w:rPr>
      <w:sz w:val="32"/>
    </w:rPr>
  </w:style>
  <w:style w:type="paragraph" w:customStyle="1" w:styleId="CellHeadingUnder12">
    <w:name w:val="CellHeadingUnder12"/>
    <w:basedOn w:val="CellHeading"/>
    <w:next w:val="CellBody"/>
    <w:rsid w:val="00946E5B"/>
    <w:rPr>
      <w:u w:val="single"/>
    </w:rPr>
  </w:style>
  <w:style w:type="paragraph" w:customStyle="1" w:styleId="CellNoteHeading12">
    <w:name w:val="CellNoteHeading12"/>
    <w:next w:val="CellNote"/>
    <w:rsid w:val="00946E5B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12">
    <w:name w:val="CellHeadingField|Desc12"/>
    <w:rsid w:val="00946E5B"/>
    <w:rPr>
      <w:rFonts w:ascii="Arial" w:hAnsi="Arial"/>
      <w:b/>
    </w:rPr>
  </w:style>
  <w:style w:type="paragraph" w:customStyle="1" w:styleId="REGISTERBITFIELDCELL12">
    <w:name w:val="REGISTER|BIT|FIELDCELL12"/>
    <w:basedOn w:val="CellBody"/>
    <w:rsid w:val="00946E5B"/>
    <w:rPr>
      <w:rFonts w:ascii="Arial" w:hAnsi="Arial"/>
      <w:b/>
      <w:caps/>
    </w:rPr>
  </w:style>
  <w:style w:type="paragraph" w:customStyle="1" w:styleId="Contents12">
    <w:name w:val="Contents12"/>
    <w:basedOn w:val="Title"/>
    <w:rsid w:val="00946E5B"/>
    <w:pPr>
      <w:pageBreakBefore/>
    </w:pPr>
    <w:rPr>
      <w:szCs w:val="40"/>
    </w:rPr>
  </w:style>
  <w:style w:type="paragraph" w:customStyle="1" w:styleId="ExarConfidential12">
    <w:name w:val="Exar Confidential12"/>
    <w:basedOn w:val="Footer"/>
    <w:rsid w:val="00946E5B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2">
    <w:name w:val="Exar Confidential Char12"/>
    <w:basedOn w:val="FooterChar"/>
    <w:rsid w:val="00946E5B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2">
    <w:name w:val="Hifn Table12"/>
    <w:basedOn w:val="TableGrid"/>
    <w:rsid w:val="00946E5B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20">
    <w:name w:val="Page Number (even)12"/>
    <w:rsid w:val="00946E5B"/>
    <w:rPr>
      <w:rFonts w:ascii="Arial" w:hAnsi="Arial"/>
      <w:sz w:val="16"/>
    </w:rPr>
  </w:style>
  <w:style w:type="paragraph" w:customStyle="1" w:styleId="Preliminary12">
    <w:name w:val="Preliminary12"/>
    <w:rsid w:val="00946E5B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BalloonTextChar22">
    <w:name w:val="Balloon Text Char22"/>
    <w:basedOn w:val="DefaultParagraphFont"/>
    <w:uiPriority w:val="99"/>
    <w:semiHidden/>
    <w:rsid w:val="00946E5B"/>
    <w:rPr>
      <w:rFonts w:ascii="Tahoma" w:hAnsi="Tahoma" w:cs="Tahoma"/>
      <w:sz w:val="16"/>
      <w:szCs w:val="16"/>
    </w:rPr>
  </w:style>
  <w:style w:type="paragraph" w:customStyle="1" w:styleId="Appendix120">
    <w:name w:val="Appendix12"/>
    <w:next w:val="Body"/>
    <w:rsid w:val="00946E5B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22">
    <w:name w:val="Comment Text Char22"/>
    <w:basedOn w:val="DefaultParagraphFont"/>
    <w:uiPriority w:val="99"/>
    <w:semiHidden/>
    <w:rsid w:val="00946E5B"/>
  </w:style>
  <w:style w:type="character" w:customStyle="1" w:styleId="CommentSubjectChar22">
    <w:name w:val="Comment Subject Char22"/>
    <w:basedOn w:val="CommentTextChar"/>
    <w:uiPriority w:val="99"/>
    <w:semiHidden/>
    <w:rsid w:val="00946E5B"/>
    <w:rPr>
      <w:rFonts w:eastAsiaTheme="minorEastAsia"/>
      <w:b/>
    </w:rPr>
  </w:style>
  <w:style w:type="paragraph" w:customStyle="1" w:styleId="copyright12">
    <w:name w:val="copyright12"/>
    <w:basedOn w:val="Body"/>
    <w:rsid w:val="00946E5B"/>
    <w:pPr>
      <w:tabs>
        <w:tab w:val="left" w:pos="9360"/>
      </w:tabs>
    </w:pPr>
    <w:rPr>
      <w:sz w:val="14"/>
      <w:szCs w:val="14"/>
    </w:rPr>
  </w:style>
  <w:style w:type="paragraph" w:customStyle="1" w:styleId="FunctionCall12">
    <w:name w:val="Function Call12"/>
    <w:next w:val="Body"/>
    <w:rsid w:val="00946E5B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2">
    <w:name w:val="Appendix 112"/>
    <w:basedOn w:val="Heading2"/>
    <w:next w:val="Body"/>
    <w:rsid w:val="00946E5B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12">
    <w:name w:val="Appendix 212"/>
    <w:basedOn w:val="Appendix1"/>
    <w:next w:val="Body"/>
    <w:rsid w:val="00946E5B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table" w:customStyle="1" w:styleId="HifnParameter12">
    <w:name w:val="Hifn Parameter12"/>
    <w:basedOn w:val="TableNormal"/>
    <w:rsid w:val="00946E5B"/>
    <w:rPr>
      <w:sz w:val="18"/>
    </w:rPr>
    <w:tblPr/>
  </w:style>
  <w:style w:type="paragraph" w:customStyle="1" w:styleId="CellHeadingBlue12">
    <w:name w:val="Cell Heading Blue12"/>
    <w:basedOn w:val="CellHeading"/>
    <w:next w:val="Body"/>
    <w:rsid w:val="00946E5B"/>
    <w:pPr>
      <w:tabs>
        <w:tab w:val="clear" w:pos="720"/>
      </w:tabs>
    </w:pPr>
    <w:rPr>
      <w:color w:val="2F4D87"/>
      <w:sz w:val="18"/>
    </w:rPr>
  </w:style>
  <w:style w:type="paragraph" w:customStyle="1" w:styleId="ListNumber212">
    <w:name w:val="ListNumber212"/>
    <w:basedOn w:val="Body"/>
    <w:rsid w:val="00946E5B"/>
    <w:pPr>
      <w:ind w:left="1440" w:hanging="360"/>
    </w:pPr>
  </w:style>
  <w:style w:type="paragraph" w:customStyle="1" w:styleId="Command52">
    <w:name w:val="Command52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22">
    <w:name w:val="HTML Preformatted Char22"/>
    <w:basedOn w:val="DefaultParagraphFont"/>
    <w:uiPriority w:val="99"/>
    <w:rsid w:val="00946E5B"/>
    <w:rPr>
      <w:rFonts w:ascii="Courier New" w:hAnsi="Courier New" w:cs="Courier New"/>
      <w:color w:val="auto"/>
      <w:kern w:val="0"/>
    </w:rPr>
  </w:style>
  <w:style w:type="character" w:customStyle="1" w:styleId="SubtitleChar22">
    <w:name w:val="Subtitle Char22"/>
    <w:basedOn w:val="DefaultParagraphFont"/>
    <w:uiPriority w:val="11"/>
    <w:rsid w:val="00946E5B"/>
    <w:rPr>
      <w:color w:val="5A5A5A" w:themeColor="text1" w:themeTint="A5"/>
      <w:spacing w:val="10"/>
    </w:rPr>
  </w:style>
  <w:style w:type="character" w:customStyle="1" w:styleId="QuoteChar22">
    <w:name w:val="Quote Char22"/>
    <w:basedOn w:val="DefaultParagraphFont"/>
    <w:uiPriority w:val="29"/>
    <w:rsid w:val="00946E5B"/>
    <w:rPr>
      <w:i/>
      <w:iCs/>
      <w:color w:val="000000" w:themeColor="text1"/>
    </w:rPr>
  </w:style>
  <w:style w:type="character" w:customStyle="1" w:styleId="IntenseQuoteChar22">
    <w:name w:val="Intense Quote Char22"/>
    <w:basedOn w:val="DefaultParagraphFont"/>
    <w:uiPriority w:val="30"/>
    <w:rsid w:val="00946E5B"/>
    <w:rPr>
      <w:color w:val="000000" w:themeColor="text1"/>
      <w:shd w:val="clear" w:color="auto" w:fill="F2F2F2" w:themeFill="background1" w:themeFillShade="F2"/>
    </w:rPr>
  </w:style>
  <w:style w:type="paragraph" w:customStyle="1" w:styleId="Default12">
    <w:name w:val="Default12"/>
    <w:rsid w:val="00946E5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2">
    <w:name w:val="Document Title12"/>
    <w:next w:val="Body"/>
    <w:rsid w:val="00946E5B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2">
    <w:name w:val="Document Subtitle12"/>
    <w:basedOn w:val="DocumentTitle"/>
    <w:qFormat/>
    <w:rsid w:val="00946E5B"/>
    <w:pPr>
      <w:spacing w:before="360"/>
    </w:pPr>
    <w:rPr>
      <w:i/>
      <w:sz w:val="36"/>
    </w:rPr>
  </w:style>
  <w:style w:type="paragraph" w:customStyle="1" w:styleId="Heading2nonumber12">
    <w:name w:val="Heading 2 no number12"/>
    <w:basedOn w:val="Heading2"/>
    <w:next w:val="Body"/>
    <w:rsid w:val="00946E5B"/>
    <w:pPr>
      <w:numPr>
        <w:ilvl w:val="0"/>
        <w:numId w:val="0"/>
      </w:numPr>
      <w:suppressLineNumbers/>
      <w:outlineLvl w:val="9"/>
    </w:pPr>
  </w:style>
  <w:style w:type="paragraph" w:customStyle="1" w:styleId="DocumentRevision12">
    <w:name w:val="Document Revision12"/>
    <w:basedOn w:val="Body"/>
    <w:qFormat/>
    <w:rsid w:val="00946E5B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2">
    <w:name w:val="List Table 3 - Accent 1112"/>
    <w:basedOn w:val="TableNormal"/>
    <w:uiPriority w:val="48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32">
    <w:name w:val="Messages and Commands32"/>
    <w:basedOn w:val="DefaultParagraphFont"/>
    <w:uiPriority w:val="1"/>
    <w:qFormat/>
    <w:rsid w:val="00946E5B"/>
    <w:rPr>
      <w:rFonts w:ascii="Arial" w:hAnsi="Arial" w:cs="Courier New"/>
      <w:b/>
      <w:sz w:val="20"/>
    </w:rPr>
  </w:style>
  <w:style w:type="paragraph" w:customStyle="1" w:styleId="ImportantNote62">
    <w:name w:val="Important Note62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2">
    <w:name w:val="Figure Caption Centered22"/>
    <w:basedOn w:val="Normal"/>
    <w:rsid w:val="00946E5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2">
    <w:name w:val="2909F619802848F09E01365C32F3465412"/>
    <w:rsid w:val="00946E5B"/>
    <w:pPr>
      <w:spacing w:after="200"/>
    </w:pPr>
    <w:rPr>
      <w:lang w:eastAsia="ja-JP"/>
    </w:rPr>
  </w:style>
  <w:style w:type="table" w:customStyle="1" w:styleId="LightList-Accent1112">
    <w:name w:val="Light List - Accent 1112"/>
    <w:basedOn w:val="TableNormal"/>
    <w:uiPriority w:val="61"/>
    <w:rsid w:val="00946E5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22">
    <w:name w:val="Body Text Char22"/>
    <w:basedOn w:val="DefaultParagraphFont"/>
    <w:rsid w:val="00946E5B"/>
    <w:rPr>
      <w:rFonts w:ascii="Palatino Linotype" w:eastAsia="Palatino Linotype" w:hAnsi="Palatino Linotype"/>
      <w:sz w:val="20"/>
      <w:szCs w:val="20"/>
    </w:rPr>
  </w:style>
  <w:style w:type="paragraph" w:customStyle="1" w:styleId="TableParagraph12">
    <w:name w:val="Table Paragraph12"/>
    <w:basedOn w:val="Normal"/>
    <w:uiPriority w:val="1"/>
    <w:qFormat/>
    <w:rsid w:val="00946E5B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2">
    <w:name w:val="Message and Command12"/>
    <w:basedOn w:val="MessagesandCommands"/>
    <w:qFormat/>
    <w:rsid w:val="00946E5B"/>
    <w:rPr>
      <w:rFonts w:ascii="Courier New" w:hAnsi="Courier New" w:cs="Courier New"/>
      <w:b w:val="0"/>
      <w:sz w:val="22"/>
    </w:rPr>
  </w:style>
  <w:style w:type="character" w:customStyle="1" w:styleId="BodyTextFirstIndent2Char22">
    <w:name w:val="Body Text First Indent 2 Char22"/>
    <w:basedOn w:val="BodyTextIndentChar"/>
    <w:semiHidden/>
    <w:rsid w:val="00946E5B"/>
  </w:style>
  <w:style w:type="paragraph" w:customStyle="1" w:styleId="BackPageCenter12">
    <w:name w:val="Back Page Center12"/>
    <w:basedOn w:val="Body"/>
    <w:next w:val="Body"/>
    <w:rsid w:val="00946E5B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2">
    <w:name w:val="Figure Title12"/>
    <w:basedOn w:val="Caption"/>
    <w:next w:val="Normal"/>
    <w:rsid w:val="00946E5B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2">
    <w:name w:val="Grid Table 4 - Accent 1132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4">
    <w:name w:val="FooterCentered94"/>
    <w:basedOn w:val="Footer"/>
    <w:rsid w:val="00946E5B"/>
    <w:pPr>
      <w:jc w:val="center"/>
    </w:pPr>
  </w:style>
  <w:style w:type="paragraph" w:customStyle="1" w:styleId="Exar94">
    <w:name w:val="Exar94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2Char121">
    <w:name w:val="Heading 2 Char12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01">
    <w:name w:val="Heading 3 Char10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102">
    <w:name w:val="FooterCentered102"/>
    <w:basedOn w:val="Footer"/>
    <w:rsid w:val="00946E5B"/>
    <w:pPr>
      <w:jc w:val="center"/>
    </w:pPr>
  </w:style>
  <w:style w:type="paragraph" w:customStyle="1" w:styleId="Exar102">
    <w:name w:val="Exar102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2Char131">
    <w:name w:val="Heading 2 Char13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21">
    <w:name w:val="Heading 3 Char12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82">
    <w:name w:val="Body82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52">
    <w:name w:val="Bullet152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62">
    <w:name w:val="Command62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71">
    <w:name w:val="Important Note71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32">
    <w:name w:val="Figure Caption Centered32"/>
    <w:basedOn w:val="Normal"/>
    <w:rsid w:val="00946E5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2Char141">
    <w:name w:val="Heading 2 Char14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31">
    <w:name w:val="Heading 3 Char13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51">
    <w:name w:val="Heading 4 Char5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92">
    <w:name w:val="Body92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62">
    <w:name w:val="Bullet162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22">
    <w:name w:val="FooterCentered122"/>
    <w:basedOn w:val="Footer"/>
    <w:rsid w:val="00946E5B"/>
    <w:pPr>
      <w:jc w:val="center"/>
    </w:pPr>
  </w:style>
  <w:style w:type="paragraph" w:customStyle="1" w:styleId="Exar122">
    <w:name w:val="Exar122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71">
    <w:name w:val="Command71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2Char151">
    <w:name w:val="Heading 2 Char15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41">
    <w:name w:val="Heading 3 Char14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61">
    <w:name w:val="Heading 4 Char6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31">
    <w:name w:val="Heading 5 Char31"/>
    <w:basedOn w:val="DefaultParagraphFont"/>
    <w:uiPriority w:val="9"/>
    <w:rsid w:val="00946E5B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31">
    <w:name w:val="Heading 6 Char31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31">
    <w:name w:val="Heading 7 Char31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31">
    <w:name w:val="Heading 8 Char31"/>
    <w:basedOn w:val="DefaultParagraphFont"/>
    <w:uiPriority w:val="9"/>
    <w:rsid w:val="00946E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31">
    <w:name w:val="Heading 9 Char31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102">
    <w:name w:val="Body102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Anchor31">
    <w:name w:val="Anchor31"/>
    <w:rsid w:val="00946E5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71">
    <w:name w:val="Bullet171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22">
    <w:name w:val="Bullet222"/>
    <w:rsid w:val="00946E5B"/>
    <w:pPr>
      <w:spacing w:before="120"/>
      <w:ind w:left="1440" w:hanging="360"/>
    </w:pPr>
  </w:style>
  <w:style w:type="paragraph" w:customStyle="1" w:styleId="Bullet322">
    <w:name w:val="Bullet322"/>
    <w:rsid w:val="00946E5B"/>
    <w:pPr>
      <w:tabs>
        <w:tab w:val="num" w:pos="1800"/>
      </w:tabs>
      <w:spacing w:before="120"/>
      <w:ind w:left="1800" w:hanging="360"/>
    </w:pPr>
  </w:style>
  <w:style w:type="paragraph" w:customStyle="1" w:styleId="Caution22">
    <w:name w:val="Caution22"/>
    <w:basedOn w:val="Normal"/>
    <w:rsid w:val="00946E5B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22">
    <w:name w:val="CellBody22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22">
    <w:name w:val="CellBodyCenter22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22">
    <w:name w:val="CellBodyRight22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22">
    <w:name w:val="CellBullet122"/>
    <w:rsid w:val="00946E5B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22">
    <w:name w:val="CellHeading22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22">
    <w:name w:val="CellHeadingCenter22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22">
    <w:name w:val="CellIndent122"/>
    <w:rsid w:val="00946E5B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22">
    <w:name w:val="CellIndent222"/>
    <w:rsid w:val="00946E5B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22">
    <w:name w:val="CellIndent322"/>
    <w:rsid w:val="00946E5B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22">
    <w:name w:val="CellNote22"/>
    <w:rsid w:val="00946E5B"/>
    <w:pPr>
      <w:ind w:left="360" w:right="432"/>
    </w:pPr>
    <w:rPr>
      <w:sz w:val="18"/>
      <w:szCs w:val="18"/>
    </w:rPr>
  </w:style>
  <w:style w:type="paragraph" w:customStyle="1" w:styleId="Code22">
    <w:name w:val="Code22"/>
    <w:basedOn w:val="Normal"/>
    <w:rsid w:val="00946E5B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22">
    <w:name w:val="Equation22"/>
    <w:rsid w:val="00946E5B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22">
    <w:name w:val="Figure22"/>
    <w:next w:val="Body"/>
    <w:rsid w:val="00946E5B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22">
    <w:name w:val="FigureLabel22"/>
    <w:basedOn w:val="Normal"/>
    <w:rsid w:val="00946E5B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22">
    <w:name w:val="Footnote22"/>
    <w:basedOn w:val="Normal"/>
    <w:rsid w:val="00946E5B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22">
    <w:name w:val="GlossTerm22"/>
    <w:basedOn w:val="Normal"/>
    <w:rsid w:val="00946E5B"/>
    <w:rPr>
      <w:b/>
    </w:rPr>
  </w:style>
  <w:style w:type="paragraph" w:customStyle="1" w:styleId="HeadingFeature22">
    <w:name w:val="HeadingFeature22"/>
    <w:next w:val="Body"/>
    <w:rsid w:val="00946E5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22">
    <w:name w:val="Indent122"/>
    <w:rsid w:val="00946E5B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22">
    <w:name w:val="Indent222"/>
    <w:rsid w:val="00946E5B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22">
    <w:name w:val="Indent322"/>
    <w:basedOn w:val="Body"/>
    <w:rsid w:val="00946E5B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32">
    <w:name w:val="Addendum32"/>
    <w:next w:val="Body"/>
    <w:rsid w:val="00946E5B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22">
    <w:name w:val="ProcedureHead22"/>
    <w:basedOn w:val="Normal"/>
    <w:next w:val="Step1"/>
    <w:rsid w:val="00946E5B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22">
    <w:name w:val="Step122"/>
    <w:rsid w:val="00946E5B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22">
    <w:name w:val="Register Def22"/>
    <w:rsid w:val="00946E5B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22">
    <w:name w:val="Step222"/>
    <w:rsid w:val="00946E5B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22">
    <w:name w:val="Step322"/>
    <w:rsid w:val="00946E5B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22">
    <w:name w:val="TableFootnote22"/>
    <w:rsid w:val="00946E5B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22">
    <w:name w:val="TableTitle22"/>
    <w:rsid w:val="00946E5B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32">
    <w:name w:val="Title Char32"/>
    <w:basedOn w:val="DefaultParagraphFont"/>
    <w:uiPriority w:val="10"/>
    <w:rsid w:val="00946E5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32">
    <w:name w:val="FooterCentered132"/>
    <w:basedOn w:val="Footer"/>
    <w:rsid w:val="00946E5B"/>
    <w:pPr>
      <w:jc w:val="center"/>
    </w:pPr>
  </w:style>
  <w:style w:type="character" w:customStyle="1" w:styleId="Register21">
    <w:name w:val="Register21"/>
    <w:basedOn w:val="DefaultParagraphFont"/>
    <w:rsid w:val="00946E5B"/>
    <w:rPr>
      <w:rFonts w:ascii="Arial" w:hAnsi="Arial"/>
      <w:b/>
      <w:sz w:val="20"/>
      <w:szCs w:val="20"/>
    </w:rPr>
  </w:style>
  <w:style w:type="paragraph" w:customStyle="1" w:styleId="HeadingPreface22">
    <w:name w:val="HeadingPreface22"/>
    <w:next w:val="Body"/>
    <w:rsid w:val="00946E5B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22">
    <w:name w:val="Copyright Heading22"/>
    <w:rsid w:val="00946E5B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22">
    <w:name w:val="Book Title122"/>
    <w:next w:val="Body"/>
    <w:rsid w:val="00946E5B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22">
    <w:name w:val="BookTitle222"/>
    <w:next w:val="Body"/>
    <w:rsid w:val="00946E5B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22">
    <w:name w:val="Document Type22"/>
    <w:rsid w:val="00946E5B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22">
    <w:name w:val="Internal Use Cover22"/>
    <w:basedOn w:val="Normal"/>
    <w:rsid w:val="00946E5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22">
    <w:name w:val="GlossText22"/>
    <w:basedOn w:val="Normal"/>
    <w:rsid w:val="00946E5B"/>
    <w:pPr>
      <w:tabs>
        <w:tab w:val="left" w:pos="1800"/>
      </w:tabs>
      <w:ind w:left="432"/>
    </w:pPr>
  </w:style>
  <w:style w:type="paragraph" w:customStyle="1" w:styleId="Exar132">
    <w:name w:val="Exar132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22">
    <w:name w:val="CONFIDENTIAL22"/>
    <w:rsid w:val="00946E5B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21">
    <w:name w:val="SIGNAL21"/>
    <w:rsid w:val="00946E5B"/>
    <w:rPr>
      <w:rFonts w:ascii="Verdana" w:hAnsi="Verdana"/>
      <w:b/>
      <w:smallCaps/>
      <w:color w:val="000000"/>
      <w:sz w:val="20"/>
    </w:rPr>
  </w:style>
  <w:style w:type="paragraph" w:customStyle="1" w:styleId="Notetext22">
    <w:name w:val="Notetext22"/>
    <w:next w:val="Body"/>
    <w:rsid w:val="00946E5B"/>
    <w:pPr>
      <w:ind w:left="547" w:right="1080"/>
      <w:jc w:val="both"/>
    </w:pPr>
  </w:style>
  <w:style w:type="paragraph" w:customStyle="1" w:styleId="PageNumbereven22">
    <w:name w:val="Page Number(even)22"/>
    <w:basedOn w:val="Footer"/>
    <w:semiHidden/>
    <w:rsid w:val="00946E5B"/>
  </w:style>
  <w:style w:type="paragraph" w:customStyle="1" w:styleId="Headereven22">
    <w:name w:val="Header(even)22"/>
    <w:basedOn w:val="Header"/>
    <w:rsid w:val="00946E5B"/>
    <w:pPr>
      <w:tabs>
        <w:tab w:val="clear" w:pos="9270"/>
      </w:tabs>
    </w:pPr>
  </w:style>
  <w:style w:type="paragraph" w:customStyle="1" w:styleId="Footereven22">
    <w:name w:val="Footer(even)22"/>
    <w:basedOn w:val="Footer"/>
    <w:rsid w:val="00946E5B"/>
    <w:pPr>
      <w:ind w:right="-90"/>
    </w:pPr>
  </w:style>
  <w:style w:type="paragraph" w:customStyle="1" w:styleId="Glossary22">
    <w:name w:val="Glossary22"/>
    <w:basedOn w:val="Normal"/>
    <w:next w:val="GlossTerm"/>
    <w:rsid w:val="00946E5B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220">
    <w:name w:val="Addendum1+22"/>
    <w:basedOn w:val="Addendum"/>
    <w:next w:val="Body"/>
    <w:rsid w:val="00946E5B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21">
    <w:name w:val="Register|Bit|Field21"/>
    <w:basedOn w:val="DefaultParagraphFont"/>
    <w:rsid w:val="00946E5B"/>
    <w:rPr>
      <w:rFonts w:ascii="Arial" w:hAnsi="Arial"/>
      <w:b/>
      <w:caps/>
      <w:sz w:val="22"/>
      <w:szCs w:val="20"/>
    </w:rPr>
  </w:style>
  <w:style w:type="paragraph" w:customStyle="1" w:styleId="HeaderNumber22">
    <w:name w:val="HeaderNumber22"/>
    <w:rsid w:val="00946E5B"/>
    <w:rPr>
      <w:rFonts w:ascii="Arial" w:hAnsi="Arial"/>
      <w:b/>
      <w:color w:val="002B5C"/>
      <w:sz w:val="48"/>
    </w:rPr>
  </w:style>
  <w:style w:type="paragraph" w:customStyle="1" w:styleId="Addendum222">
    <w:name w:val="Addendum222"/>
    <w:next w:val="SpecNo"/>
    <w:rsid w:val="00946E5B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22">
    <w:name w:val="SpecNo+22"/>
    <w:basedOn w:val="SpecNo0"/>
    <w:rsid w:val="00946E5B"/>
  </w:style>
  <w:style w:type="paragraph" w:customStyle="1" w:styleId="SpecNo220">
    <w:name w:val="SpecNo22"/>
    <w:next w:val="SpecNo"/>
    <w:rsid w:val="00946E5B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22">
    <w:name w:val="Description22"/>
    <w:rsid w:val="00946E5B"/>
    <w:pPr>
      <w:spacing w:before="120"/>
      <w:ind w:left="1800" w:hanging="1800"/>
    </w:pPr>
  </w:style>
  <w:style w:type="paragraph" w:customStyle="1" w:styleId="Addendum223">
    <w:name w:val="Addendum+22"/>
    <w:basedOn w:val="Addendum"/>
    <w:next w:val="Body"/>
    <w:rsid w:val="00946E5B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22">
    <w:name w:val="DocChangeNo.+22"/>
    <w:basedOn w:val="DocChangeNo"/>
    <w:rsid w:val="00946E5B"/>
    <w:pPr>
      <w:numPr>
        <w:numId w:val="0"/>
      </w:numPr>
      <w:ind w:left="1260" w:hanging="1260"/>
    </w:pPr>
  </w:style>
  <w:style w:type="paragraph" w:customStyle="1" w:styleId="DocChangeNo220">
    <w:name w:val="DocChangeNo.22"/>
    <w:next w:val="DocChangeNo0"/>
    <w:rsid w:val="00946E5B"/>
    <w:pPr>
      <w:tabs>
        <w:tab w:val="num" w:pos="1260"/>
      </w:tabs>
      <w:spacing w:before="120"/>
      <w:ind w:left="1260" w:hanging="1260"/>
    </w:pPr>
  </w:style>
  <w:style w:type="paragraph" w:customStyle="1" w:styleId="Addendum2220">
    <w:name w:val="Addendum2+22"/>
    <w:basedOn w:val="Addendum2"/>
    <w:rsid w:val="00946E5B"/>
    <w:rPr>
      <w:sz w:val="32"/>
    </w:rPr>
  </w:style>
  <w:style w:type="paragraph" w:customStyle="1" w:styleId="CellHeadingUnder22">
    <w:name w:val="CellHeadingUnder22"/>
    <w:basedOn w:val="CellHeading"/>
    <w:next w:val="CellBody"/>
    <w:rsid w:val="00946E5B"/>
    <w:rPr>
      <w:u w:val="single"/>
    </w:rPr>
  </w:style>
  <w:style w:type="paragraph" w:customStyle="1" w:styleId="CellNoteHeading22">
    <w:name w:val="CellNoteHeading22"/>
    <w:next w:val="CellNote"/>
    <w:rsid w:val="00946E5B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21">
    <w:name w:val="Function21"/>
    <w:basedOn w:val="DefaultParagraphFont"/>
    <w:rsid w:val="00946E5B"/>
    <w:rPr>
      <w:rFonts w:ascii="Courier New" w:hAnsi="Courier New"/>
      <w:b/>
      <w:sz w:val="20"/>
    </w:rPr>
  </w:style>
  <w:style w:type="paragraph" w:customStyle="1" w:styleId="CellHeadingFieldDesc22">
    <w:name w:val="CellHeadingField|Desc22"/>
    <w:rsid w:val="00946E5B"/>
    <w:rPr>
      <w:rFonts w:ascii="Arial" w:hAnsi="Arial"/>
      <w:b/>
    </w:rPr>
  </w:style>
  <w:style w:type="character" w:customStyle="1" w:styleId="REGISTERBITFIELD210">
    <w:name w:val="REGISTER|BIT|FIELD21"/>
    <w:basedOn w:val="DefaultParagraphFont"/>
    <w:rsid w:val="00946E5B"/>
    <w:rPr>
      <w:rFonts w:ascii="Arial" w:hAnsi="Arial"/>
      <w:b/>
      <w:caps/>
      <w:sz w:val="20"/>
      <w:szCs w:val="20"/>
    </w:rPr>
  </w:style>
  <w:style w:type="paragraph" w:customStyle="1" w:styleId="REGISTERBITFIELDCELL22">
    <w:name w:val="REGISTER|BIT|FIELDCELL22"/>
    <w:basedOn w:val="CellBody"/>
    <w:rsid w:val="00946E5B"/>
    <w:rPr>
      <w:rFonts w:ascii="Arial" w:hAnsi="Arial"/>
      <w:b/>
      <w:caps/>
    </w:rPr>
  </w:style>
  <w:style w:type="paragraph" w:customStyle="1" w:styleId="Contents22">
    <w:name w:val="Contents22"/>
    <w:basedOn w:val="Title"/>
    <w:rsid w:val="00946E5B"/>
    <w:pPr>
      <w:pageBreakBefore/>
    </w:pPr>
    <w:rPr>
      <w:szCs w:val="40"/>
    </w:rPr>
  </w:style>
  <w:style w:type="paragraph" w:customStyle="1" w:styleId="ExarConfidential22">
    <w:name w:val="Exar Confidential22"/>
    <w:basedOn w:val="Footer"/>
    <w:rsid w:val="00946E5B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22">
    <w:name w:val="Exar Confidential Char22"/>
    <w:basedOn w:val="FooterChar"/>
    <w:rsid w:val="00946E5B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22">
    <w:name w:val="Hifn Table22"/>
    <w:basedOn w:val="TableGrid"/>
    <w:rsid w:val="00946E5B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220">
    <w:name w:val="Page Number (even)22"/>
    <w:rsid w:val="00946E5B"/>
    <w:rPr>
      <w:rFonts w:ascii="Arial" w:hAnsi="Arial"/>
      <w:sz w:val="16"/>
    </w:rPr>
  </w:style>
  <w:style w:type="character" w:customStyle="1" w:styleId="Address21">
    <w:name w:val="Address21"/>
    <w:basedOn w:val="DefaultParagraphFont"/>
    <w:rsid w:val="00946E5B"/>
    <w:rPr>
      <w:rFonts w:ascii="Arial" w:hAnsi="Arial"/>
      <w:i/>
      <w:sz w:val="22"/>
    </w:rPr>
  </w:style>
  <w:style w:type="paragraph" w:customStyle="1" w:styleId="Preliminary22">
    <w:name w:val="Preliminary22"/>
    <w:rsid w:val="00946E5B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22">
    <w:name w:val="Preliminary Char22"/>
    <w:basedOn w:val="DefaultParagraphFont"/>
    <w:rsid w:val="00946E5B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31">
    <w:name w:val="Balloon Text Char31"/>
    <w:basedOn w:val="DefaultParagraphFont"/>
    <w:uiPriority w:val="99"/>
    <w:semiHidden/>
    <w:rsid w:val="00946E5B"/>
    <w:rPr>
      <w:rFonts w:ascii="Tahoma" w:hAnsi="Tahoma" w:cs="Tahoma"/>
      <w:sz w:val="16"/>
      <w:szCs w:val="16"/>
    </w:rPr>
  </w:style>
  <w:style w:type="paragraph" w:customStyle="1" w:styleId="Appendix220">
    <w:name w:val="Appendix22"/>
    <w:next w:val="Body"/>
    <w:rsid w:val="00946E5B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31">
    <w:name w:val="Comment Text Char31"/>
    <w:basedOn w:val="DefaultParagraphFont"/>
    <w:uiPriority w:val="99"/>
    <w:semiHidden/>
    <w:rsid w:val="00946E5B"/>
  </w:style>
  <w:style w:type="character" w:customStyle="1" w:styleId="CommentSubjectChar31">
    <w:name w:val="Comment Subject Char31"/>
    <w:basedOn w:val="CommentTextChar"/>
    <w:uiPriority w:val="99"/>
    <w:semiHidden/>
    <w:rsid w:val="00946E5B"/>
    <w:rPr>
      <w:rFonts w:eastAsiaTheme="minorEastAsia"/>
      <w:b/>
    </w:rPr>
  </w:style>
  <w:style w:type="paragraph" w:customStyle="1" w:styleId="copyright22">
    <w:name w:val="copyright22"/>
    <w:basedOn w:val="Body"/>
    <w:rsid w:val="00946E5B"/>
    <w:pPr>
      <w:tabs>
        <w:tab w:val="left" w:pos="9360"/>
      </w:tabs>
    </w:pPr>
    <w:rPr>
      <w:sz w:val="14"/>
      <w:szCs w:val="14"/>
    </w:rPr>
  </w:style>
  <w:style w:type="paragraph" w:customStyle="1" w:styleId="FunctionCall22">
    <w:name w:val="Function Call22"/>
    <w:next w:val="Body"/>
    <w:rsid w:val="00946E5B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22">
    <w:name w:val="Appendix 122"/>
    <w:basedOn w:val="Heading2"/>
    <w:next w:val="Body"/>
    <w:rsid w:val="00946E5B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22">
    <w:name w:val="Appendix 222"/>
    <w:basedOn w:val="Appendix1"/>
    <w:next w:val="Body"/>
    <w:rsid w:val="00946E5B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table" w:customStyle="1" w:styleId="HifnParameter22">
    <w:name w:val="Hifn Parameter22"/>
    <w:basedOn w:val="TableNormal"/>
    <w:rsid w:val="00946E5B"/>
    <w:rPr>
      <w:sz w:val="18"/>
    </w:rPr>
    <w:tblPr/>
  </w:style>
  <w:style w:type="paragraph" w:customStyle="1" w:styleId="CellHeadingBlue22">
    <w:name w:val="Cell Heading Blue22"/>
    <w:basedOn w:val="CellHeading"/>
    <w:next w:val="Body"/>
    <w:rsid w:val="00946E5B"/>
    <w:pPr>
      <w:tabs>
        <w:tab w:val="clear" w:pos="720"/>
      </w:tabs>
    </w:pPr>
    <w:rPr>
      <w:color w:val="2F4D87"/>
      <w:sz w:val="18"/>
    </w:rPr>
  </w:style>
  <w:style w:type="paragraph" w:customStyle="1" w:styleId="ListNumber222">
    <w:name w:val="ListNumber222"/>
    <w:basedOn w:val="Body"/>
    <w:rsid w:val="00946E5B"/>
    <w:pPr>
      <w:ind w:left="1440" w:hanging="360"/>
    </w:pPr>
  </w:style>
  <w:style w:type="paragraph" w:customStyle="1" w:styleId="Command81">
    <w:name w:val="Command81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31">
    <w:name w:val="HTML Preformatted Char31"/>
    <w:basedOn w:val="DefaultParagraphFont"/>
    <w:uiPriority w:val="99"/>
    <w:rsid w:val="00946E5B"/>
    <w:rPr>
      <w:rFonts w:ascii="Courier New" w:hAnsi="Courier New" w:cs="Courier New"/>
      <w:color w:val="auto"/>
      <w:kern w:val="0"/>
    </w:rPr>
  </w:style>
  <w:style w:type="character" w:customStyle="1" w:styleId="MessageCommand21">
    <w:name w:val="Message Command21"/>
    <w:basedOn w:val="DefaultParagraphFont"/>
    <w:uiPriority w:val="1"/>
    <w:qFormat/>
    <w:rsid w:val="00946E5B"/>
    <w:rPr>
      <w:rFonts w:ascii="Courier New" w:hAnsi="Courier New" w:cs="Courier New"/>
    </w:rPr>
  </w:style>
  <w:style w:type="character" w:customStyle="1" w:styleId="apple-style-span21">
    <w:name w:val="apple-style-span21"/>
    <w:basedOn w:val="DefaultParagraphFont"/>
    <w:rsid w:val="00946E5B"/>
  </w:style>
  <w:style w:type="character" w:customStyle="1" w:styleId="apple-converted-space21">
    <w:name w:val="apple-converted-space21"/>
    <w:basedOn w:val="DefaultParagraphFont"/>
    <w:rsid w:val="00946E5B"/>
  </w:style>
  <w:style w:type="character" w:customStyle="1" w:styleId="SubtitleChar31">
    <w:name w:val="Subtitle Char31"/>
    <w:basedOn w:val="DefaultParagraphFont"/>
    <w:uiPriority w:val="11"/>
    <w:rsid w:val="00946E5B"/>
    <w:rPr>
      <w:color w:val="5A5A5A" w:themeColor="text1" w:themeTint="A5"/>
      <w:spacing w:val="10"/>
    </w:rPr>
  </w:style>
  <w:style w:type="character" w:customStyle="1" w:styleId="QuoteChar31">
    <w:name w:val="Quote Char31"/>
    <w:basedOn w:val="DefaultParagraphFont"/>
    <w:uiPriority w:val="29"/>
    <w:rsid w:val="00946E5B"/>
    <w:rPr>
      <w:i/>
      <w:iCs/>
      <w:color w:val="000000" w:themeColor="text1"/>
    </w:rPr>
  </w:style>
  <w:style w:type="character" w:customStyle="1" w:styleId="IntenseQuoteChar31">
    <w:name w:val="Intense Quote Char31"/>
    <w:basedOn w:val="DefaultParagraphFont"/>
    <w:uiPriority w:val="30"/>
    <w:rsid w:val="00946E5B"/>
    <w:rPr>
      <w:color w:val="000000" w:themeColor="text1"/>
      <w:shd w:val="clear" w:color="auto" w:fill="F2F2F2" w:themeFill="background1" w:themeFillShade="F2"/>
    </w:rPr>
  </w:style>
  <w:style w:type="character" w:customStyle="1" w:styleId="highlight21">
    <w:name w:val="highlight21"/>
    <w:basedOn w:val="DefaultParagraphFont"/>
    <w:rsid w:val="00946E5B"/>
  </w:style>
  <w:style w:type="paragraph" w:customStyle="1" w:styleId="Default22">
    <w:name w:val="Default22"/>
    <w:rsid w:val="00946E5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22">
    <w:name w:val="Document Title22"/>
    <w:next w:val="Body"/>
    <w:rsid w:val="00946E5B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22">
    <w:name w:val="Document Subtitle22"/>
    <w:basedOn w:val="DocumentTitle"/>
    <w:qFormat/>
    <w:rsid w:val="00946E5B"/>
    <w:pPr>
      <w:spacing w:before="360"/>
    </w:pPr>
    <w:rPr>
      <w:i/>
      <w:sz w:val="36"/>
    </w:rPr>
  </w:style>
  <w:style w:type="paragraph" w:customStyle="1" w:styleId="Heading2nonumber22">
    <w:name w:val="Heading 2 no number22"/>
    <w:basedOn w:val="Heading2"/>
    <w:next w:val="Body"/>
    <w:rsid w:val="00946E5B"/>
    <w:pPr>
      <w:numPr>
        <w:ilvl w:val="0"/>
        <w:numId w:val="0"/>
      </w:numPr>
      <w:suppressLineNumbers/>
      <w:outlineLvl w:val="9"/>
    </w:pPr>
  </w:style>
  <w:style w:type="paragraph" w:customStyle="1" w:styleId="DocumentRevision22">
    <w:name w:val="Document Revision22"/>
    <w:basedOn w:val="Body"/>
    <w:qFormat/>
    <w:rsid w:val="00946E5B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22">
    <w:name w:val="List Table 3 - Accent 1122"/>
    <w:basedOn w:val="TableNormal"/>
    <w:uiPriority w:val="48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41">
    <w:name w:val="Messages and Commands41"/>
    <w:basedOn w:val="DefaultParagraphFont"/>
    <w:uiPriority w:val="1"/>
    <w:qFormat/>
    <w:rsid w:val="00946E5B"/>
    <w:rPr>
      <w:rFonts w:ascii="Arial" w:hAnsi="Arial" w:cs="Courier New"/>
      <w:b/>
      <w:sz w:val="20"/>
    </w:rPr>
  </w:style>
  <w:style w:type="paragraph" w:customStyle="1" w:styleId="ImportantNote81">
    <w:name w:val="Important Note81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41">
    <w:name w:val="Figure Caption Centered41"/>
    <w:basedOn w:val="Normal"/>
    <w:rsid w:val="00946E5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22">
    <w:name w:val="2909F619802848F09E01365C32F3465422"/>
    <w:rsid w:val="00946E5B"/>
    <w:pPr>
      <w:spacing w:after="200"/>
    </w:pPr>
    <w:rPr>
      <w:lang w:eastAsia="ja-JP"/>
    </w:rPr>
  </w:style>
  <w:style w:type="table" w:customStyle="1" w:styleId="LightList-Accent1122">
    <w:name w:val="Light List - Accent 1122"/>
    <w:basedOn w:val="TableNormal"/>
    <w:uiPriority w:val="61"/>
    <w:rsid w:val="00946E5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31">
    <w:name w:val="Body Text Char31"/>
    <w:basedOn w:val="DefaultParagraphFont"/>
    <w:rsid w:val="00946E5B"/>
    <w:rPr>
      <w:rFonts w:ascii="Palatino Linotype" w:eastAsia="Palatino Linotype" w:hAnsi="Palatino Linotype"/>
      <w:sz w:val="20"/>
      <w:szCs w:val="20"/>
    </w:rPr>
  </w:style>
  <w:style w:type="paragraph" w:customStyle="1" w:styleId="TableParagraph22">
    <w:name w:val="Table Paragraph22"/>
    <w:basedOn w:val="Normal"/>
    <w:uiPriority w:val="1"/>
    <w:qFormat/>
    <w:rsid w:val="00946E5B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22">
    <w:name w:val="Message and Command22"/>
    <w:basedOn w:val="MessagesandCommands"/>
    <w:qFormat/>
    <w:rsid w:val="00946E5B"/>
    <w:rPr>
      <w:rFonts w:ascii="Courier New" w:hAnsi="Courier New" w:cs="Courier New"/>
      <w:b w:val="0"/>
      <w:sz w:val="22"/>
    </w:rPr>
  </w:style>
  <w:style w:type="character" w:customStyle="1" w:styleId="BodyText2Char32">
    <w:name w:val="Body Text 2 Char32"/>
    <w:basedOn w:val="DefaultParagraphFont"/>
    <w:semiHidden/>
    <w:rsid w:val="00946E5B"/>
  </w:style>
  <w:style w:type="character" w:customStyle="1" w:styleId="BodyText3Char32">
    <w:name w:val="Body Text 3 Char32"/>
    <w:basedOn w:val="DefaultParagraphFont"/>
    <w:semiHidden/>
    <w:rsid w:val="00946E5B"/>
    <w:rPr>
      <w:sz w:val="16"/>
      <w:szCs w:val="16"/>
    </w:rPr>
  </w:style>
  <w:style w:type="character" w:customStyle="1" w:styleId="BodyTextIndentChar32">
    <w:name w:val="Body Text Indent Char32"/>
    <w:basedOn w:val="DefaultParagraphFont"/>
    <w:semiHidden/>
    <w:rsid w:val="00946E5B"/>
  </w:style>
  <w:style w:type="character" w:customStyle="1" w:styleId="BodyTextFirstIndent2Char32">
    <w:name w:val="Body Text First Indent 2 Char32"/>
    <w:basedOn w:val="BodyTextIndentChar"/>
    <w:semiHidden/>
    <w:rsid w:val="00946E5B"/>
  </w:style>
  <w:style w:type="character" w:customStyle="1" w:styleId="BodyTextIndent2Char32">
    <w:name w:val="Body Text Indent 2 Char32"/>
    <w:basedOn w:val="DefaultParagraphFont"/>
    <w:semiHidden/>
    <w:rsid w:val="00946E5B"/>
  </w:style>
  <w:style w:type="character" w:customStyle="1" w:styleId="BodyTextIndent3Char32">
    <w:name w:val="Body Text Indent 3 Char32"/>
    <w:basedOn w:val="DefaultParagraphFont"/>
    <w:semiHidden/>
    <w:rsid w:val="00946E5B"/>
    <w:rPr>
      <w:sz w:val="16"/>
      <w:szCs w:val="16"/>
    </w:rPr>
  </w:style>
  <w:style w:type="character" w:customStyle="1" w:styleId="E-mailSignatureChar32">
    <w:name w:val="E-mail Signature Char32"/>
    <w:basedOn w:val="DefaultParagraphFont"/>
    <w:semiHidden/>
    <w:rsid w:val="00946E5B"/>
  </w:style>
  <w:style w:type="character" w:customStyle="1" w:styleId="HTMLAddressChar32">
    <w:name w:val="HTML Address Char32"/>
    <w:basedOn w:val="DefaultParagraphFont"/>
    <w:semiHidden/>
    <w:rsid w:val="00946E5B"/>
    <w:rPr>
      <w:i/>
      <w:iCs/>
    </w:rPr>
  </w:style>
  <w:style w:type="character" w:customStyle="1" w:styleId="MessageHeaderChar32">
    <w:name w:val="Message Header Char32"/>
    <w:basedOn w:val="DefaultParagraphFont"/>
    <w:semiHidden/>
    <w:rsid w:val="00946E5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32">
    <w:name w:val="Plain Text Char32"/>
    <w:basedOn w:val="DefaultParagraphFont"/>
    <w:semiHidden/>
    <w:rsid w:val="00946E5B"/>
    <w:rPr>
      <w:rFonts w:ascii="Consolas" w:hAnsi="Consolas" w:cs="Consolas"/>
      <w:sz w:val="21"/>
      <w:szCs w:val="21"/>
    </w:rPr>
  </w:style>
  <w:style w:type="character" w:customStyle="1" w:styleId="SignatureChar32">
    <w:name w:val="Signature Char32"/>
    <w:basedOn w:val="DefaultParagraphFont"/>
    <w:semiHidden/>
    <w:rsid w:val="00946E5B"/>
  </w:style>
  <w:style w:type="paragraph" w:customStyle="1" w:styleId="BackPageCenter22">
    <w:name w:val="Back Page Center22"/>
    <w:basedOn w:val="Body"/>
    <w:next w:val="Body"/>
    <w:rsid w:val="00946E5B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22">
    <w:name w:val="Figure Title22"/>
    <w:basedOn w:val="Caption"/>
    <w:next w:val="Normal"/>
    <w:rsid w:val="00946E5B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41">
    <w:name w:val="Grid Table 4 - Accent 1141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2Char161">
    <w:name w:val="Heading 2 Char16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51">
    <w:name w:val="Heading 3 Char15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21">
    <w:name w:val="Heading 4 Char12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21">
    <w:name w:val="Heading 5 Char121"/>
    <w:basedOn w:val="DefaultParagraphFont"/>
    <w:uiPriority w:val="9"/>
    <w:rsid w:val="00946E5B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21">
    <w:name w:val="Heading 6 Char121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21">
    <w:name w:val="Heading 7 Char121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21">
    <w:name w:val="Heading 8 Char121"/>
    <w:basedOn w:val="DefaultParagraphFont"/>
    <w:uiPriority w:val="9"/>
    <w:rsid w:val="00946E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21">
    <w:name w:val="Heading 9 Char121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21">
    <w:name w:val="Footer Char121"/>
    <w:basedOn w:val="DefaultParagraphFont"/>
    <w:uiPriority w:val="99"/>
    <w:rsid w:val="00946E5B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21">
    <w:name w:val="Title Char121"/>
    <w:basedOn w:val="DefaultParagraphFont"/>
    <w:uiPriority w:val="10"/>
    <w:rsid w:val="00946E5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41">
    <w:name w:val="FooterCentered141"/>
    <w:basedOn w:val="Footer"/>
    <w:rsid w:val="00946E5B"/>
    <w:pPr>
      <w:jc w:val="center"/>
    </w:pPr>
  </w:style>
  <w:style w:type="paragraph" w:customStyle="1" w:styleId="Exar141">
    <w:name w:val="Exar14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21">
    <w:name w:val="Note Heading Char21"/>
    <w:basedOn w:val="DefaultParagraphFont"/>
    <w:rsid w:val="00946E5B"/>
    <w:rPr>
      <w:b/>
    </w:rPr>
  </w:style>
  <w:style w:type="character" w:customStyle="1" w:styleId="BalloonTextChar121">
    <w:name w:val="Balloon Text Char121"/>
    <w:basedOn w:val="DefaultParagraphFont"/>
    <w:uiPriority w:val="99"/>
    <w:semiHidden/>
    <w:rsid w:val="00946E5B"/>
    <w:rPr>
      <w:rFonts w:ascii="Tahoma" w:hAnsi="Tahoma" w:cs="Tahoma"/>
      <w:sz w:val="16"/>
      <w:szCs w:val="16"/>
    </w:rPr>
  </w:style>
  <w:style w:type="character" w:customStyle="1" w:styleId="ClosingChar21">
    <w:name w:val="Closing Char21"/>
    <w:basedOn w:val="DefaultParagraphFont"/>
    <w:rsid w:val="00946E5B"/>
  </w:style>
  <w:style w:type="character" w:customStyle="1" w:styleId="CommentTextChar121">
    <w:name w:val="Comment Text Char121"/>
    <w:basedOn w:val="DefaultParagraphFont"/>
    <w:uiPriority w:val="99"/>
    <w:semiHidden/>
    <w:rsid w:val="00946E5B"/>
  </w:style>
  <w:style w:type="character" w:customStyle="1" w:styleId="CommentSubjectChar121">
    <w:name w:val="Comment Subject Char121"/>
    <w:basedOn w:val="CommentTextChar"/>
    <w:uiPriority w:val="99"/>
    <w:semiHidden/>
    <w:rsid w:val="00946E5B"/>
    <w:rPr>
      <w:rFonts w:eastAsiaTheme="minorEastAsia"/>
      <w:b/>
    </w:rPr>
  </w:style>
  <w:style w:type="character" w:customStyle="1" w:styleId="DateChar21">
    <w:name w:val="Date Char21"/>
    <w:basedOn w:val="DefaultParagraphFont"/>
    <w:rsid w:val="00946E5B"/>
  </w:style>
  <w:style w:type="character" w:customStyle="1" w:styleId="DocumentMapChar21">
    <w:name w:val="Document Map Char21"/>
    <w:basedOn w:val="DefaultParagraphFont"/>
    <w:semiHidden/>
    <w:rsid w:val="00946E5B"/>
    <w:rPr>
      <w:rFonts w:ascii="Tahoma" w:hAnsi="Tahoma" w:cs="Tahoma"/>
      <w:shd w:val="clear" w:color="auto" w:fill="000080"/>
    </w:rPr>
  </w:style>
  <w:style w:type="character" w:customStyle="1" w:styleId="EndnoteTextChar21">
    <w:name w:val="Endnote Text Char21"/>
    <w:basedOn w:val="DefaultParagraphFont"/>
    <w:semiHidden/>
    <w:rsid w:val="00946E5B"/>
  </w:style>
  <w:style w:type="character" w:customStyle="1" w:styleId="FootnoteTextChar21">
    <w:name w:val="Footnote Text Char21"/>
    <w:basedOn w:val="DefaultParagraphFont"/>
    <w:semiHidden/>
    <w:rsid w:val="00946E5B"/>
  </w:style>
  <w:style w:type="character" w:customStyle="1" w:styleId="MacroTextChar21">
    <w:name w:val="Macro Text Char21"/>
    <w:basedOn w:val="DefaultParagraphFont"/>
    <w:semiHidden/>
    <w:rsid w:val="00946E5B"/>
    <w:rPr>
      <w:rFonts w:ascii="Courier New" w:hAnsi="Courier New" w:cs="Courier New"/>
      <w:color w:val="000000"/>
    </w:rPr>
  </w:style>
  <w:style w:type="character" w:customStyle="1" w:styleId="HTMLPreformattedChar121">
    <w:name w:val="HTML Preformatted Char121"/>
    <w:basedOn w:val="DefaultParagraphFont"/>
    <w:uiPriority w:val="99"/>
    <w:rsid w:val="00946E5B"/>
    <w:rPr>
      <w:rFonts w:ascii="Courier New" w:hAnsi="Courier New" w:cs="Courier New"/>
      <w:color w:val="auto"/>
      <w:kern w:val="0"/>
    </w:rPr>
  </w:style>
  <w:style w:type="character" w:customStyle="1" w:styleId="SubtitleChar121">
    <w:name w:val="Subtitle Char121"/>
    <w:basedOn w:val="DefaultParagraphFont"/>
    <w:uiPriority w:val="11"/>
    <w:rsid w:val="00946E5B"/>
    <w:rPr>
      <w:color w:val="5A5A5A" w:themeColor="text1" w:themeTint="A5"/>
      <w:spacing w:val="10"/>
    </w:rPr>
  </w:style>
  <w:style w:type="character" w:customStyle="1" w:styleId="QuoteChar121">
    <w:name w:val="Quote Char121"/>
    <w:basedOn w:val="DefaultParagraphFont"/>
    <w:uiPriority w:val="29"/>
    <w:rsid w:val="00946E5B"/>
    <w:rPr>
      <w:i/>
      <w:iCs/>
      <w:color w:val="000000" w:themeColor="text1"/>
    </w:rPr>
  </w:style>
  <w:style w:type="character" w:customStyle="1" w:styleId="IntenseQuoteChar121">
    <w:name w:val="Intense Quote Char121"/>
    <w:basedOn w:val="DefaultParagraphFont"/>
    <w:uiPriority w:val="30"/>
    <w:rsid w:val="00946E5B"/>
    <w:rPr>
      <w:color w:val="000000" w:themeColor="text1"/>
      <w:shd w:val="clear" w:color="auto" w:fill="F2F2F2" w:themeFill="background1" w:themeFillShade="F2"/>
    </w:rPr>
  </w:style>
  <w:style w:type="character" w:customStyle="1" w:styleId="BodyTextChar121">
    <w:name w:val="Body Text Char121"/>
    <w:basedOn w:val="DefaultParagraphFont"/>
    <w:rsid w:val="00946E5B"/>
    <w:rPr>
      <w:rFonts w:ascii="Palatino Linotype" w:eastAsia="Palatino Linotype" w:hAnsi="Palatino Linotype"/>
      <w:sz w:val="20"/>
      <w:szCs w:val="20"/>
    </w:rPr>
  </w:style>
  <w:style w:type="character" w:customStyle="1" w:styleId="BodyTextFirstIndent2Char121">
    <w:name w:val="Body Text First Indent 2 Char121"/>
    <w:basedOn w:val="BodyTextIndentChar1"/>
    <w:uiPriority w:val="99"/>
    <w:semiHidden/>
    <w:rsid w:val="00946E5B"/>
    <w:rPr>
      <w:rFonts w:eastAsiaTheme="minorEastAsia"/>
    </w:rPr>
  </w:style>
  <w:style w:type="character" w:customStyle="1" w:styleId="MessageHeaderChar121">
    <w:name w:val="Message Header Char121"/>
    <w:basedOn w:val="DefaultParagraphFont"/>
    <w:uiPriority w:val="99"/>
    <w:semiHidden/>
    <w:rsid w:val="00946E5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Heading1Char221">
    <w:name w:val="Heading 1 Char22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21">
    <w:name w:val="Heading 2 Char22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21">
    <w:name w:val="Heading 3 Char22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22">
    <w:name w:val="FooterCentered222"/>
    <w:basedOn w:val="Footer"/>
    <w:rsid w:val="00946E5B"/>
    <w:pPr>
      <w:jc w:val="center"/>
    </w:pPr>
  </w:style>
  <w:style w:type="character" w:customStyle="1" w:styleId="HeaderChar221">
    <w:name w:val="Header Char221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22">
    <w:name w:val="Exar222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2">
    <w:name w:val="Command112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22">
    <w:name w:val="Important Note122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21">
    <w:name w:val="Grid Table 4 - Accent 11121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21">
    <w:name w:val="Heading 1 Char32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21">
    <w:name w:val="Heading 2 Char32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22">
    <w:name w:val="Body122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FooterCentered322">
    <w:name w:val="FooterCentered322"/>
    <w:basedOn w:val="Footer"/>
    <w:rsid w:val="00946E5B"/>
    <w:pPr>
      <w:jc w:val="center"/>
    </w:pPr>
  </w:style>
  <w:style w:type="character" w:customStyle="1" w:styleId="HeaderChar321">
    <w:name w:val="Header Char321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22">
    <w:name w:val="Exar322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22">
    <w:name w:val="Important Note222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21">
    <w:name w:val="Heading 1 Char42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21">
    <w:name w:val="Heading 2 Char42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21">
    <w:name w:val="Heading 3 Char32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212">
    <w:name w:val="Heading 4 Char2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222">
    <w:name w:val="Body222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112">
    <w:name w:val="Bullet1112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22">
    <w:name w:val="FooterCentered422"/>
    <w:basedOn w:val="Footer"/>
    <w:rsid w:val="00946E5B"/>
    <w:pPr>
      <w:jc w:val="center"/>
    </w:pPr>
  </w:style>
  <w:style w:type="character" w:customStyle="1" w:styleId="HeaderChar421">
    <w:name w:val="Header Char421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22">
    <w:name w:val="Exar422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12">
    <w:name w:val="Command212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121">
    <w:name w:val="Messages and Commands121"/>
    <w:basedOn w:val="DefaultParagraphFont"/>
    <w:uiPriority w:val="1"/>
    <w:qFormat/>
    <w:rsid w:val="00946E5B"/>
    <w:rPr>
      <w:rFonts w:ascii="Arial" w:hAnsi="Arial" w:cs="Courier New"/>
      <w:b/>
      <w:sz w:val="20"/>
    </w:rPr>
  </w:style>
  <w:style w:type="character" w:customStyle="1" w:styleId="Heading1Char512">
    <w:name w:val="Heading 1 Char5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12">
    <w:name w:val="Heading 2 Char5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12">
    <w:name w:val="Heading 3 Char4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table" w:customStyle="1" w:styleId="GridTable4-Accent11212">
    <w:name w:val="Grid Table 4 - Accent 11212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612">
    <w:name w:val="Heading 1 Char6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12">
    <w:name w:val="Heading 2 Char6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312">
    <w:name w:val="Body312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ImportantNote312">
    <w:name w:val="Important Note312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712">
    <w:name w:val="Heading 1 Char7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712">
    <w:name w:val="Heading 2 Char7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12">
    <w:name w:val="Heading 3 Char5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412">
    <w:name w:val="Body412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Anchor121">
    <w:name w:val="Anchor121"/>
    <w:rsid w:val="00946E5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12">
    <w:name w:val="FooterCentered512"/>
    <w:basedOn w:val="Footer"/>
    <w:rsid w:val="00946E5B"/>
    <w:pPr>
      <w:jc w:val="center"/>
    </w:pPr>
  </w:style>
  <w:style w:type="character" w:customStyle="1" w:styleId="HeaderChar512">
    <w:name w:val="Header Char512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12">
    <w:name w:val="Exar512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211">
    <w:name w:val="Messages and Commands211"/>
    <w:basedOn w:val="DefaultParagraphFont"/>
    <w:uiPriority w:val="1"/>
    <w:qFormat/>
    <w:rsid w:val="00946E5B"/>
    <w:rPr>
      <w:rFonts w:ascii="Arial" w:hAnsi="Arial" w:cs="Courier New"/>
      <w:b/>
      <w:sz w:val="20"/>
    </w:rPr>
  </w:style>
  <w:style w:type="paragraph" w:customStyle="1" w:styleId="ImportantNote412">
    <w:name w:val="Important Note412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812">
    <w:name w:val="Heading 1 Char8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812">
    <w:name w:val="Heading 2 Char8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12">
    <w:name w:val="Heading 3 Char6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12">
    <w:name w:val="Body512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212">
    <w:name w:val="Bullet1212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12">
    <w:name w:val="Command312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12">
    <w:name w:val="Important Note512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12">
    <w:name w:val="Figure Caption Centered112"/>
    <w:basedOn w:val="Normal"/>
    <w:rsid w:val="00946E5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912">
    <w:name w:val="Heading 1 Char9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912">
    <w:name w:val="Heading 2 Char9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12">
    <w:name w:val="Heading 3 Char7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12">
    <w:name w:val="Heading 4 Char3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612">
    <w:name w:val="Body612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312">
    <w:name w:val="Bullet1312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2">
    <w:name w:val="FooterCentered612"/>
    <w:basedOn w:val="Footer"/>
    <w:rsid w:val="00946E5B"/>
    <w:pPr>
      <w:jc w:val="center"/>
    </w:pPr>
  </w:style>
  <w:style w:type="character" w:customStyle="1" w:styleId="HeaderChar612">
    <w:name w:val="Header Char612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12">
    <w:name w:val="Exar612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12">
    <w:name w:val="Command412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1011">
    <w:name w:val="Heading 1 Char10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011">
    <w:name w:val="Heading 2 Char10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812">
    <w:name w:val="Heading 3 Char8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712">
    <w:name w:val="FooterCentered712"/>
    <w:basedOn w:val="Footer"/>
    <w:rsid w:val="00946E5B"/>
    <w:pPr>
      <w:jc w:val="center"/>
    </w:pPr>
  </w:style>
  <w:style w:type="character" w:customStyle="1" w:styleId="HeaderChar712">
    <w:name w:val="Header Char712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712">
    <w:name w:val="Exar712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121">
    <w:name w:val="Heading 1 Char112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21">
    <w:name w:val="Heading 2 Char112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911">
    <w:name w:val="Heading 3 Char9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411">
    <w:name w:val="Heading 4 Char4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211">
    <w:name w:val="Heading 5 Char211"/>
    <w:basedOn w:val="DefaultParagraphFont"/>
    <w:uiPriority w:val="9"/>
    <w:rsid w:val="00946E5B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211">
    <w:name w:val="Heading 6 Char211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211">
    <w:name w:val="Heading 7 Char211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11">
    <w:name w:val="Heading 8 Char211"/>
    <w:basedOn w:val="DefaultParagraphFont"/>
    <w:uiPriority w:val="9"/>
    <w:rsid w:val="00946E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11">
    <w:name w:val="Heading 9 Char211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712">
    <w:name w:val="Body712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Anchor212">
    <w:name w:val="Anchor212"/>
    <w:rsid w:val="00946E5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12">
    <w:name w:val="Bullet1412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12">
    <w:name w:val="Bullet2112"/>
    <w:rsid w:val="00946E5B"/>
    <w:pPr>
      <w:spacing w:before="120"/>
      <w:ind w:left="1440" w:hanging="360"/>
    </w:pPr>
  </w:style>
  <w:style w:type="paragraph" w:customStyle="1" w:styleId="Bullet3112">
    <w:name w:val="Bullet3112"/>
    <w:rsid w:val="00946E5B"/>
    <w:pPr>
      <w:tabs>
        <w:tab w:val="num" w:pos="1800"/>
      </w:tabs>
      <w:spacing w:before="120"/>
      <w:ind w:left="1800" w:hanging="360"/>
    </w:pPr>
  </w:style>
  <w:style w:type="paragraph" w:customStyle="1" w:styleId="Caution112">
    <w:name w:val="Caution112"/>
    <w:basedOn w:val="Normal"/>
    <w:rsid w:val="00946E5B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12">
    <w:name w:val="CellBody112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12">
    <w:name w:val="CellBodyCenter112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12">
    <w:name w:val="CellBodyRight112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12">
    <w:name w:val="CellBullet1112"/>
    <w:rsid w:val="00946E5B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12">
    <w:name w:val="CellHeading112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12">
    <w:name w:val="CellHeadingCenter112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12">
    <w:name w:val="CellIndent1112"/>
    <w:rsid w:val="00946E5B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12">
    <w:name w:val="CellIndent2112"/>
    <w:rsid w:val="00946E5B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12">
    <w:name w:val="CellIndent3112"/>
    <w:rsid w:val="00946E5B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12">
    <w:name w:val="CellNote112"/>
    <w:rsid w:val="00946E5B"/>
    <w:pPr>
      <w:ind w:left="360" w:right="432"/>
    </w:pPr>
    <w:rPr>
      <w:sz w:val="18"/>
      <w:szCs w:val="18"/>
    </w:rPr>
  </w:style>
  <w:style w:type="paragraph" w:customStyle="1" w:styleId="Code112">
    <w:name w:val="Code112"/>
    <w:basedOn w:val="Normal"/>
    <w:rsid w:val="00946E5B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12">
    <w:name w:val="Equation112"/>
    <w:rsid w:val="00946E5B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12">
    <w:name w:val="Figure112"/>
    <w:next w:val="Body"/>
    <w:rsid w:val="00946E5B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12">
    <w:name w:val="FigureLabel112"/>
    <w:basedOn w:val="Normal"/>
    <w:rsid w:val="00946E5B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211">
    <w:name w:val="Footer Char211"/>
    <w:basedOn w:val="DefaultParagraphFont"/>
    <w:uiPriority w:val="99"/>
    <w:rsid w:val="00946E5B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112">
    <w:name w:val="Footnote112"/>
    <w:basedOn w:val="Normal"/>
    <w:rsid w:val="00946E5B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12">
    <w:name w:val="GlossTerm112"/>
    <w:basedOn w:val="Normal"/>
    <w:rsid w:val="00946E5B"/>
    <w:rPr>
      <w:b/>
    </w:rPr>
  </w:style>
  <w:style w:type="paragraph" w:customStyle="1" w:styleId="HeadingFeature112">
    <w:name w:val="HeadingFeature112"/>
    <w:next w:val="Body"/>
    <w:rsid w:val="00946E5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12">
    <w:name w:val="Indent1112"/>
    <w:rsid w:val="00946E5B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12">
    <w:name w:val="Indent2112"/>
    <w:rsid w:val="00946E5B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12">
    <w:name w:val="Indent3112"/>
    <w:basedOn w:val="Body"/>
    <w:rsid w:val="00946E5B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121">
    <w:name w:val="Addendum112"/>
    <w:next w:val="Body"/>
    <w:rsid w:val="00946E5B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12">
    <w:name w:val="ProcedureHead112"/>
    <w:basedOn w:val="Normal"/>
    <w:next w:val="Step1"/>
    <w:rsid w:val="00946E5B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12">
    <w:name w:val="Step1112"/>
    <w:rsid w:val="00946E5B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12">
    <w:name w:val="Register Def112"/>
    <w:rsid w:val="00946E5B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12">
    <w:name w:val="Step2112"/>
    <w:rsid w:val="00946E5B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12">
    <w:name w:val="Step3112"/>
    <w:rsid w:val="00946E5B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12">
    <w:name w:val="TableFootnote112"/>
    <w:rsid w:val="00946E5B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12">
    <w:name w:val="TableTitle112"/>
    <w:rsid w:val="00946E5B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212">
    <w:name w:val="Title Char212"/>
    <w:basedOn w:val="DefaultParagraphFont"/>
    <w:uiPriority w:val="10"/>
    <w:rsid w:val="00946E5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812">
    <w:name w:val="FooterCentered812"/>
    <w:basedOn w:val="Footer"/>
    <w:rsid w:val="00946E5B"/>
    <w:pPr>
      <w:jc w:val="center"/>
    </w:pPr>
  </w:style>
  <w:style w:type="character" w:customStyle="1" w:styleId="Register111">
    <w:name w:val="Register111"/>
    <w:basedOn w:val="DefaultParagraphFont"/>
    <w:rsid w:val="00946E5B"/>
    <w:rPr>
      <w:rFonts w:ascii="Arial" w:hAnsi="Arial"/>
      <w:b/>
      <w:sz w:val="20"/>
      <w:szCs w:val="20"/>
    </w:rPr>
  </w:style>
  <w:style w:type="paragraph" w:customStyle="1" w:styleId="HeadingPreface112">
    <w:name w:val="HeadingPreface112"/>
    <w:next w:val="Body"/>
    <w:rsid w:val="00946E5B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12">
    <w:name w:val="Copyright Heading112"/>
    <w:rsid w:val="00946E5B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12">
    <w:name w:val="Book Title1112"/>
    <w:next w:val="Body"/>
    <w:rsid w:val="00946E5B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12">
    <w:name w:val="BookTitle2112"/>
    <w:next w:val="Body"/>
    <w:rsid w:val="00946E5B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12">
    <w:name w:val="Document Type112"/>
    <w:rsid w:val="00946E5B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12">
    <w:name w:val="Internal Use Cover112"/>
    <w:basedOn w:val="Normal"/>
    <w:rsid w:val="00946E5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811">
    <w:name w:val="Header Char811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112">
    <w:name w:val="GlossText112"/>
    <w:basedOn w:val="Normal"/>
    <w:rsid w:val="00946E5B"/>
    <w:pPr>
      <w:tabs>
        <w:tab w:val="left" w:pos="1800"/>
      </w:tabs>
      <w:ind w:left="432"/>
    </w:pPr>
  </w:style>
  <w:style w:type="paragraph" w:customStyle="1" w:styleId="Exar812">
    <w:name w:val="Exar812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12">
    <w:name w:val="CONFIDENTIAL112"/>
    <w:rsid w:val="00946E5B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111">
    <w:name w:val="SIGNAL111"/>
    <w:rsid w:val="00946E5B"/>
    <w:rPr>
      <w:rFonts w:ascii="Verdana" w:hAnsi="Verdana"/>
      <w:b/>
      <w:smallCaps/>
      <w:color w:val="000000"/>
      <w:sz w:val="20"/>
    </w:rPr>
  </w:style>
  <w:style w:type="paragraph" w:customStyle="1" w:styleId="Notetext112">
    <w:name w:val="Notetext112"/>
    <w:next w:val="Body"/>
    <w:rsid w:val="00946E5B"/>
    <w:pPr>
      <w:ind w:left="547" w:right="1080"/>
      <w:jc w:val="both"/>
    </w:pPr>
  </w:style>
  <w:style w:type="paragraph" w:customStyle="1" w:styleId="PageNumbereven112">
    <w:name w:val="Page Number(even)112"/>
    <w:basedOn w:val="Footer"/>
    <w:semiHidden/>
    <w:rsid w:val="00946E5B"/>
  </w:style>
  <w:style w:type="paragraph" w:customStyle="1" w:styleId="Headereven112">
    <w:name w:val="Header(even)112"/>
    <w:basedOn w:val="Header"/>
    <w:rsid w:val="00946E5B"/>
    <w:pPr>
      <w:tabs>
        <w:tab w:val="clear" w:pos="9270"/>
      </w:tabs>
    </w:pPr>
  </w:style>
  <w:style w:type="paragraph" w:customStyle="1" w:styleId="Footereven112">
    <w:name w:val="Footer(even)112"/>
    <w:basedOn w:val="Footer"/>
    <w:rsid w:val="00946E5B"/>
    <w:pPr>
      <w:ind w:right="-90"/>
    </w:pPr>
  </w:style>
  <w:style w:type="paragraph" w:customStyle="1" w:styleId="Glossary112">
    <w:name w:val="Glossary112"/>
    <w:basedOn w:val="Normal"/>
    <w:next w:val="GlossTerm"/>
    <w:rsid w:val="00946E5B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120">
    <w:name w:val="Addendum1+112"/>
    <w:basedOn w:val="Addendum"/>
    <w:next w:val="Body"/>
    <w:rsid w:val="00946E5B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111">
    <w:name w:val="Register|Bit|Field111"/>
    <w:basedOn w:val="DefaultParagraphFont"/>
    <w:rsid w:val="00946E5B"/>
    <w:rPr>
      <w:rFonts w:ascii="Arial" w:hAnsi="Arial"/>
      <w:b/>
      <w:caps/>
      <w:sz w:val="22"/>
      <w:szCs w:val="20"/>
    </w:rPr>
  </w:style>
  <w:style w:type="paragraph" w:customStyle="1" w:styleId="HeaderNumber112">
    <w:name w:val="HeaderNumber112"/>
    <w:rsid w:val="00946E5B"/>
    <w:rPr>
      <w:rFonts w:ascii="Arial" w:hAnsi="Arial"/>
      <w:b/>
      <w:color w:val="002B5C"/>
      <w:sz w:val="48"/>
    </w:rPr>
  </w:style>
  <w:style w:type="paragraph" w:customStyle="1" w:styleId="Addendum2112">
    <w:name w:val="Addendum2112"/>
    <w:next w:val="SpecNo"/>
    <w:rsid w:val="00946E5B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12">
    <w:name w:val="SpecNo+112"/>
    <w:basedOn w:val="SpecNo0"/>
    <w:rsid w:val="00946E5B"/>
  </w:style>
  <w:style w:type="paragraph" w:customStyle="1" w:styleId="SpecNo1120">
    <w:name w:val="SpecNo112"/>
    <w:next w:val="SpecNo"/>
    <w:rsid w:val="00946E5B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12">
    <w:name w:val="Description112"/>
    <w:rsid w:val="00946E5B"/>
    <w:pPr>
      <w:spacing w:before="120"/>
      <w:ind w:left="1800" w:hanging="1800"/>
    </w:pPr>
  </w:style>
  <w:style w:type="paragraph" w:customStyle="1" w:styleId="Addendum1122">
    <w:name w:val="Addendum+112"/>
    <w:basedOn w:val="Addendum"/>
    <w:next w:val="Body"/>
    <w:rsid w:val="00946E5B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12">
    <w:name w:val="DocChangeNo.+112"/>
    <w:basedOn w:val="DocChangeNo"/>
    <w:rsid w:val="00946E5B"/>
    <w:pPr>
      <w:numPr>
        <w:numId w:val="0"/>
      </w:numPr>
      <w:ind w:left="1260" w:hanging="1260"/>
    </w:pPr>
  </w:style>
  <w:style w:type="paragraph" w:customStyle="1" w:styleId="DocChangeNo1120">
    <w:name w:val="DocChangeNo.112"/>
    <w:next w:val="DocChangeNo0"/>
    <w:rsid w:val="00946E5B"/>
    <w:pPr>
      <w:tabs>
        <w:tab w:val="num" w:pos="1260"/>
      </w:tabs>
      <w:spacing w:before="120"/>
      <w:ind w:left="1260" w:hanging="1260"/>
    </w:pPr>
  </w:style>
  <w:style w:type="paragraph" w:customStyle="1" w:styleId="Addendum21120">
    <w:name w:val="Addendum2+112"/>
    <w:basedOn w:val="Addendum2"/>
    <w:rsid w:val="00946E5B"/>
    <w:rPr>
      <w:sz w:val="32"/>
    </w:rPr>
  </w:style>
  <w:style w:type="paragraph" w:customStyle="1" w:styleId="CellHeadingUnder112">
    <w:name w:val="CellHeadingUnder112"/>
    <w:basedOn w:val="CellHeading"/>
    <w:next w:val="CellBody"/>
    <w:rsid w:val="00946E5B"/>
    <w:rPr>
      <w:u w:val="single"/>
    </w:rPr>
  </w:style>
  <w:style w:type="paragraph" w:customStyle="1" w:styleId="CellNoteHeading112">
    <w:name w:val="CellNoteHeading112"/>
    <w:next w:val="CellNote"/>
    <w:rsid w:val="00946E5B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111">
    <w:name w:val="Function111"/>
    <w:basedOn w:val="DefaultParagraphFont"/>
    <w:rsid w:val="00946E5B"/>
    <w:rPr>
      <w:rFonts w:ascii="Courier New" w:hAnsi="Courier New"/>
      <w:b/>
      <w:sz w:val="20"/>
    </w:rPr>
  </w:style>
  <w:style w:type="paragraph" w:customStyle="1" w:styleId="CellHeadingFieldDesc112">
    <w:name w:val="CellHeadingField|Desc112"/>
    <w:rsid w:val="00946E5B"/>
    <w:rPr>
      <w:rFonts w:ascii="Arial" w:hAnsi="Arial"/>
      <w:b/>
    </w:rPr>
  </w:style>
  <w:style w:type="character" w:customStyle="1" w:styleId="REGISTERBITFIELD1110">
    <w:name w:val="REGISTER|BIT|FIELD111"/>
    <w:basedOn w:val="DefaultParagraphFont"/>
    <w:rsid w:val="00946E5B"/>
    <w:rPr>
      <w:rFonts w:ascii="Arial" w:hAnsi="Arial"/>
      <w:b/>
      <w:caps/>
      <w:sz w:val="20"/>
      <w:szCs w:val="20"/>
    </w:rPr>
  </w:style>
  <w:style w:type="paragraph" w:customStyle="1" w:styleId="REGISTERBITFIELDCELL112">
    <w:name w:val="REGISTER|BIT|FIELDCELL112"/>
    <w:basedOn w:val="CellBody"/>
    <w:rsid w:val="00946E5B"/>
    <w:rPr>
      <w:rFonts w:ascii="Arial" w:hAnsi="Arial"/>
      <w:b/>
      <w:caps/>
    </w:rPr>
  </w:style>
  <w:style w:type="paragraph" w:customStyle="1" w:styleId="Contents112">
    <w:name w:val="Contents112"/>
    <w:basedOn w:val="Title"/>
    <w:rsid w:val="00946E5B"/>
    <w:pPr>
      <w:pageBreakBefore/>
    </w:pPr>
    <w:rPr>
      <w:szCs w:val="40"/>
    </w:rPr>
  </w:style>
  <w:style w:type="paragraph" w:customStyle="1" w:styleId="ExarConfidential112">
    <w:name w:val="Exar Confidential112"/>
    <w:basedOn w:val="Footer"/>
    <w:rsid w:val="00946E5B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12">
    <w:name w:val="Exar Confidential Char112"/>
    <w:basedOn w:val="FooterChar"/>
    <w:rsid w:val="00946E5B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12">
    <w:name w:val="Hifn Table112"/>
    <w:basedOn w:val="TableGrid"/>
    <w:rsid w:val="00946E5B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120">
    <w:name w:val="Page Number (even)112"/>
    <w:rsid w:val="00946E5B"/>
    <w:rPr>
      <w:rFonts w:ascii="Arial" w:hAnsi="Arial"/>
      <w:sz w:val="16"/>
    </w:rPr>
  </w:style>
  <w:style w:type="character" w:customStyle="1" w:styleId="Address111">
    <w:name w:val="Address111"/>
    <w:basedOn w:val="DefaultParagraphFont"/>
    <w:rsid w:val="00946E5B"/>
    <w:rPr>
      <w:rFonts w:ascii="Arial" w:hAnsi="Arial"/>
      <w:i/>
      <w:sz w:val="22"/>
    </w:rPr>
  </w:style>
  <w:style w:type="paragraph" w:customStyle="1" w:styleId="Preliminary112">
    <w:name w:val="Preliminary112"/>
    <w:rsid w:val="00946E5B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111">
    <w:name w:val="Preliminary Char111"/>
    <w:basedOn w:val="DefaultParagraphFont"/>
    <w:rsid w:val="00946E5B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212">
    <w:name w:val="Balloon Text Char212"/>
    <w:basedOn w:val="DefaultParagraphFont"/>
    <w:uiPriority w:val="99"/>
    <w:semiHidden/>
    <w:rsid w:val="00946E5B"/>
    <w:rPr>
      <w:rFonts w:ascii="Tahoma" w:hAnsi="Tahoma" w:cs="Tahoma"/>
      <w:sz w:val="16"/>
      <w:szCs w:val="16"/>
    </w:rPr>
  </w:style>
  <w:style w:type="paragraph" w:customStyle="1" w:styleId="Appendix1120">
    <w:name w:val="Appendix112"/>
    <w:next w:val="Body"/>
    <w:rsid w:val="00946E5B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212">
    <w:name w:val="Comment Text Char212"/>
    <w:basedOn w:val="DefaultParagraphFont"/>
    <w:uiPriority w:val="99"/>
    <w:semiHidden/>
    <w:rsid w:val="00946E5B"/>
  </w:style>
  <w:style w:type="character" w:customStyle="1" w:styleId="CommentSubjectChar212">
    <w:name w:val="Comment Subject Char212"/>
    <w:basedOn w:val="CommentTextChar"/>
    <w:uiPriority w:val="99"/>
    <w:semiHidden/>
    <w:rsid w:val="00946E5B"/>
    <w:rPr>
      <w:rFonts w:eastAsiaTheme="minorEastAsia"/>
      <w:b/>
    </w:rPr>
  </w:style>
  <w:style w:type="paragraph" w:customStyle="1" w:styleId="copyright112">
    <w:name w:val="copyright112"/>
    <w:basedOn w:val="Body"/>
    <w:rsid w:val="00946E5B"/>
    <w:pPr>
      <w:tabs>
        <w:tab w:val="left" w:pos="9360"/>
      </w:tabs>
    </w:pPr>
    <w:rPr>
      <w:sz w:val="14"/>
      <w:szCs w:val="14"/>
    </w:rPr>
  </w:style>
  <w:style w:type="paragraph" w:customStyle="1" w:styleId="FunctionCall112">
    <w:name w:val="Function Call112"/>
    <w:next w:val="Body"/>
    <w:rsid w:val="00946E5B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12">
    <w:name w:val="Appendix 1112"/>
    <w:basedOn w:val="Heading2"/>
    <w:next w:val="Body"/>
    <w:rsid w:val="00946E5B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112">
    <w:name w:val="Appendix 2112"/>
    <w:basedOn w:val="Appendix1"/>
    <w:next w:val="Body"/>
    <w:rsid w:val="00946E5B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table" w:customStyle="1" w:styleId="HifnParameter112">
    <w:name w:val="Hifn Parameter112"/>
    <w:basedOn w:val="TableNormal"/>
    <w:rsid w:val="00946E5B"/>
    <w:rPr>
      <w:sz w:val="18"/>
    </w:rPr>
    <w:tblPr/>
  </w:style>
  <w:style w:type="paragraph" w:customStyle="1" w:styleId="CellHeadingBlue112">
    <w:name w:val="Cell Heading Blue112"/>
    <w:basedOn w:val="CellHeading"/>
    <w:next w:val="Body"/>
    <w:rsid w:val="00946E5B"/>
    <w:pPr>
      <w:tabs>
        <w:tab w:val="clear" w:pos="720"/>
      </w:tabs>
    </w:pPr>
    <w:rPr>
      <w:color w:val="2F4D87"/>
      <w:sz w:val="18"/>
    </w:rPr>
  </w:style>
  <w:style w:type="paragraph" w:customStyle="1" w:styleId="ListNumber2112">
    <w:name w:val="ListNumber2112"/>
    <w:basedOn w:val="Body"/>
    <w:rsid w:val="00946E5B"/>
    <w:pPr>
      <w:ind w:left="1440" w:hanging="360"/>
    </w:pPr>
  </w:style>
  <w:style w:type="paragraph" w:customStyle="1" w:styleId="Command512">
    <w:name w:val="Command512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212">
    <w:name w:val="HTML Preformatted Char212"/>
    <w:basedOn w:val="DefaultParagraphFont"/>
    <w:uiPriority w:val="99"/>
    <w:rsid w:val="00946E5B"/>
    <w:rPr>
      <w:rFonts w:ascii="Courier New" w:hAnsi="Courier New" w:cs="Courier New"/>
      <w:color w:val="auto"/>
      <w:kern w:val="0"/>
    </w:rPr>
  </w:style>
  <w:style w:type="character" w:customStyle="1" w:styleId="MessageCommand111">
    <w:name w:val="Message Command111"/>
    <w:basedOn w:val="DefaultParagraphFont"/>
    <w:uiPriority w:val="1"/>
    <w:qFormat/>
    <w:rsid w:val="00946E5B"/>
    <w:rPr>
      <w:rFonts w:ascii="Courier New" w:hAnsi="Courier New" w:cs="Courier New"/>
    </w:rPr>
  </w:style>
  <w:style w:type="character" w:customStyle="1" w:styleId="apple-style-span111">
    <w:name w:val="apple-style-span111"/>
    <w:basedOn w:val="DefaultParagraphFont"/>
    <w:rsid w:val="00946E5B"/>
  </w:style>
  <w:style w:type="character" w:customStyle="1" w:styleId="apple-converted-space111">
    <w:name w:val="apple-converted-space111"/>
    <w:basedOn w:val="DefaultParagraphFont"/>
    <w:rsid w:val="00946E5B"/>
  </w:style>
  <w:style w:type="character" w:customStyle="1" w:styleId="SubtitleChar212">
    <w:name w:val="Subtitle Char212"/>
    <w:basedOn w:val="DefaultParagraphFont"/>
    <w:uiPriority w:val="11"/>
    <w:rsid w:val="00946E5B"/>
    <w:rPr>
      <w:color w:val="5A5A5A" w:themeColor="text1" w:themeTint="A5"/>
      <w:spacing w:val="10"/>
    </w:rPr>
  </w:style>
  <w:style w:type="character" w:customStyle="1" w:styleId="QuoteChar212">
    <w:name w:val="Quote Char212"/>
    <w:basedOn w:val="DefaultParagraphFont"/>
    <w:uiPriority w:val="29"/>
    <w:rsid w:val="00946E5B"/>
    <w:rPr>
      <w:i/>
      <w:iCs/>
      <w:color w:val="000000" w:themeColor="text1"/>
    </w:rPr>
  </w:style>
  <w:style w:type="character" w:customStyle="1" w:styleId="IntenseQuoteChar212">
    <w:name w:val="Intense Quote Char212"/>
    <w:basedOn w:val="DefaultParagraphFont"/>
    <w:uiPriority w:val="30"/>
    <w:rsid w:val="00946E5B"/>
    <w:rPr>
      <w:color w:val="000000" w:themeColor="text1"/>
      <w:shd w:val="clear" w:color="auto" w:fill="F2F2F2" w:themeFill="background1" w:themeFillShade="F2"/>
    </w:rPr>
  </w:style>
  <w:style w:type="character" w:customStyle="1" w:styleId="highlight111">
    <w:name w:val="highlight111"/>
    <w:basedOn w:val="DefaultParagraphFont"/>
    <w:rsid w:val="00946E5B"/>
  </w:style>
  <w:style w:type="paragraph" w:customStyle="1" w:styleId="Default112">
    <w:name w:val="Default112"/>
    <w:rsid w:val="00946E5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12">
    <w:name w:val="Document Title112"/>
    <w:next w:val="Body"/>
    <w:rsid w:val="00946E5B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12">
    <w:name w:val="Document Subtitle112"/>
    <w:basedOn w:val="DocumentTitle"/>
    <w:qFormat/>
    <w:rsid w:val="00946E5B"/>
    <w:pPr>
      <w:spacing w:before="360"/>
    </w:pPr>
    <w:rPr>
      <w:i/>
      <w:sz w:val="36"/>
    </w:rPr>
  </w:style>
  <w:style w:type="paragraph" w:customStyle="1" w:styleId="Heading2nonumber112">
    <w:name w:val="Heading 2 no number112"/>
    <w:basedOn w:val="Heading2"/>
    <w:next w:val="Body"/>
    <w:rsid w:val="00946E5B"/>
    <w:pPr>
      <w:numPr>
        <w:ilvl w:val="0"/>
        <w:numId w:val="0"/>
      </w:numPr>
      <w:suppressLineNumbers/>
      <w:outlineLvl w:val="9"/>
    </w:pPr>
  </w:style>
  <w:style w:type="paragraph" w:customStyle="1" w:styleId="DocumentRevision112">
    <w:name w:val="Document Revision112"/>
    <w:basedOn w:val="Body"/>
    <w:qFormat/>
    <w:rsid w:val="00946E5B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12">
    <w:name w:val="List Table 3 - Accent 11112"/>
    <w:basedOn w:val="TableNormal"/>
    <w:uiPriority w:val="48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311">
    <w:name w:val="Messages and Commands311"/>
    <w:basedOn w:val="DefaultParagraphFont"/>
    <w:uiPriority w:val="1"/>
    <w:qFormat/>
    <w:rsid w:val="00946E5B"/>
    <w:rPr>
      <w:rFonts w:ascii="Arial" w:hAnsi="Arial" w:cs="Courier New"/>
      <w:b/>
      <w:sz w:val="20"/>
    </w:rPr>
  </w:style>
  <w:style w:type="paragraph" w:customStyle="1" w:styleId="ImportantNote612">
    <w:name w:val="Important Note612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12">
    <w:name w:val="Figure Caption Centered212"/>
    <w:basedOn w:val="Normal"/>
    <w:rsid w:val="00946E5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12">
    <w:name w:val="2909F619802848F09E01365C32F34654112"/>
    <w:rsid w:val="00946E5B"/>
    <w:pPr>
      <w:spacing w:after="200"/>
    </w:pPr>
    <w:rPr>
      <w:lang w:eastAsia="ja-JP"/>
    </w:rPr>
  </w:style>
  <w:style w:type="table" w:customStyle="1" w:styleId="LightList-Accent11112">
    <w:name w:val="Light List - Accent 11112"/>
    <w:basedOn w:val="TableNormal"/>
    <w:uiPriority w:val="61"/>
    <w:rsid w:val="00946E5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212">
    <w:name w:val="Body Text Char212"/>
    <w:basedOn w:val="DefaultParagraphFont"/>
    <w:rsid w:val="00946E5B"/>
    <w:rPr>
      <w:rFonts w:ascii="Palatino Linotype" w:eastAsia="Palatino Linotype" w:hAnsi="Palatino Linotype"/>
      <w:sz w:val="20"/>
      <w:szCs w:val="20"/>
    </w:rPr>
  </w:style>
  <w:style w:type="paragraph" w:customStyle="1" w:styleId="TableParagraph112">
    <w:name w:val="Table Paragraph112"/>
    <w:basedOn w:val="Normal"/>
    <w:uiPriority w:val="1"/>
    <w:qFormat/>
    <w:rsid w:val="00946E5B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12">
    <w:name w:val="Message and Command112"/>
    <w:basedOn w:val="MessagesandCommands"/>
    <w:qFormat/>
    <w:rsid w:val="00946E5B"/>
    <w:rPr>
      <w:rFonts w:ascii="Courier New" w:hAnsi="Courier New" w:cs="Courier New"/>
      <w:b w:val="0"/>
      <w:sz w:val="22"/>
    </w:rPr>
  </w:style>
  <w:style w:type="character" w:customStyle="1" w:styleId="BodyText2Char211">
    <w:name w:val="Body Text 2 Char211"/>
    <w:basedOn w:val="DefaultParagraphFont"/>
    <w:semiHidden/>
    <w:rsid w:val="00946E5B"/>
  </w:style>
  <w:style w:type="character" w:customStyle="1" w:styleId="BodyText3Char211">
    <w:name w:val="Body Text 3 Char211"/>
    <w:basedOn w:val="DefaultParagraphFont"/>
    <w:semiHidden/>
    <w:rsid w:val="00946E5B"/>
    <w:rPr>
      <w:sz w:val="16"/>
      <w:szCs w:val="16"/>
    </w:rPr>
  </w:style>
  <w:style w:type="character" w:customStyle="1" w:styleId="BodyTextIndentChar211">
    <w:name w:val="Body Text Indent Char211"/>
    <w:basedOn w:val="DefaultParagraphFont"/>
    <w:semiHidden/>
    <w:rsid w:val="00946E5B"/>
  </w:style>
  <w:style w:type="character" w:customStyle="1" w:styleId="BodyTextFirstIndent2Char212">
    <w:name w:val="Body Text First Indent 2 Char212"/>
    <w:basedOn w:val="BodyTextIndentChar"/>
    <w:semiHidden/>
    <w:rsid w:val="00946E5B"/>
  </w:style>
  <w:style w:type="character" w:customStyle="1" w:styleId="BodyTextIndent2Char211">
    <w:name w:val="Body Text Indent 2 Char211"/>
    <w:basedOn w:val="DefaultParagraphFont"/>
    <w:semiHidden/>
    <w:rsid w:val="00946E5B"/>
  </w:style>
  <w:style w:type="character" w:customStyle="1" w:styleId="BodyTextIndent3Char211">
    <w:name w:val="Body Text Indent 3 Char211"/>
    <w:basedOn w:val="DefaultParagraphFont"/>
    <w:semiHidden/>
    <w:rsid w:val="00946E5B"/>
    <w:rPr>
      <w:sz w:val="16"/>
      <w:szCs w:val="16"/>
    </w:rPr>
  </w:style>
  <w:style w:type="character" w:customStyle="1" w:styleId="E-mailSignatureChar211">
    <w:name w:val="E-mail Signature Char211"/>
    <w:basedOn w:val="DefaultParagraphFont"/>
    <w:semiHidden/>
    <w:rsid w:val="00946E5B"/>
  </w:style>
  <w:style w:type="character" w:customStyle="1" w:styleId="HTMLAddressChar211">
    <w:name w:val="HTML Address Char211"/>
    <w:basedOn w:val="DefaultParagraphFont"/>
    <w:semiHidden/>
    <w:rsid w:val="00946E5B"/>
    <w:rPr>
      <w:i/>
      <w:iCs/>
    </w:rPr>
  </w:style>
  <w:style w:type="character" w:customStyle="1" w:styleId="MessageHeaderChar211">
    <w:name w:val="Message Header Char211"/>
    <w:basedOn w:val="DefaultParagraphFont"/>
    <w:semiHidden/>
    <w:rsid w:val="00946E5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211">
    <w:name w:val="Plain Text Char211"/>
    <w:basedOn w:val="DefaultParagraphFont"/>
    <w:semiHidden/>
    <w:rsid w:val="00946E5B"/>
    <w:rPr>
      <w:rFonts w:ascii="Consolas" w:hAnsi="Consolas" w:cs="Consolas"/>
      <w:sz w:val="21"/>
      <w:szCs w:val="21"/>
    </w:rPr>
  </w:style>
  <w:style w:type="character" w:customStyle="1" w:styleId="SignatureChar211">
    <w:name w:val="Signature Char211"/>
    <w:basedOn w:val="DefaultParagraphFont"/>
    <w:semiHidden/>
    <w:rsid w:val="00946E5B"/>
  </w:style>
  <w:style w:type="paragraph" w:customStyle="1" w:styleId="BackPageCenter112">
    <w:name w:val="Back Page Center112"/>
    <w:basedOn w:val="Body"/>
    <w:next w:val="Body"/>
    <w:rsid w:val="00946E5B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12">
    <w:name w:val="Figure Title112"/>
    <w:basedOn w:val="Caption"/>
    <w:next w:val="Normal"/>
    <w:rsid w:val="00946E5B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12">
    <w:name w:val="Grid Table 4 - Accent 11312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12">
    <w:name w:val="FooterCentered912"/>
    <w:basedOn w:val="Footer"/>
    <w:rsid w:val="00946E5B"/>
    <w:pPr>
      <w:jc w:val="center"/>
    </w:pPr>
  </w:style>
  <w:style w:type="character" w:customStyle="1" w:styleId="HeaderChar911">
    <w:name w:val="Header Char911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912">
    <w:name w:val="Exar912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72">
    <w:name w:val="Heading 1 Char17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71">
    <w:name w:val="Heading 2 Char17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61">
    <w:name w:val="Heading 3 Char16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152">
    <w:name w:val="FooterCentered152"/>
    <w:basedOn w:val="Footer"/>
    <w:rsid w:val="00946E5B"/>
    <w:pPr>
      <w:jc w:val="center"/>
    </w:pPr>
  </w:style>
  <w:style w:type="character" w:customStyle="1" w:styleId="HeaderChar152">
    <w:name w:val="Header Char152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52">
    <w:name w:val="Exar152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92">
    <w:name w:val="Command92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92">
    <w:name w:val="Important Note92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52">
    <w:name w:val="Grid Table 4 - Accent 1152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181">
    <w:name w:val="Heading 1 Char18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81">
    <w:name w:val="Heading 2 Char18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33">
    <w:name w:val="Body133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FooterCentered162">
    <w:name w:val="FooterCentered162"/>
    <w:basedOn w:val="Footer"/>
    <w:rsid w:val="00946E5B"/>
    <w:pPr>
      <w:jc w:val="center"/>
    </w:pPr>
  </w:style>
  <w:style w:type="character" w:customStyle="1" w:styleId="HeaderChar161">
    <w:name w:val="Header Char161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62">
    <w:name w:val="Exar162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02">
    <w:name w:val="Important Note102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191">
    <w:name w:val="Heading 1 Char19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91">
    <w:name w:val="Heading 2 Char19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71">
    <w:name w:val="Heading 3 Char17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71">
    <w:name w:val="Heading 4 Char7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145">
    <w:name w:val="Body145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85">
    <w:name w:val="Bullet185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2">
    <w:name w:val="FooterCentered172"/>
    <w:basedOn w:val="Footer"/>
    <w:rsid w:val="00946E5B"/>
    <w:pPr>
      <w:jc w:val="center"/>
    </w:pPr>
  </w:style>
  <w:style w:type="character" w:customStyle="1" w:styleId="HeaderChar171">
    <w:name w:val="Header Char171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72">
    <w:name w:val="Exar172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5">
    <w:name w:val="Command105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3Char1111">
    <w:name w:val="Heading 3 Char11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111">
    <w:name w:val="Heading 4 Char11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111">
    <w:name w:val="Heading 5 Char1111"/>
    <w:basedOn w:val="DefaultParagraphFont"/>
    <w:uiPriority w:val="9"/>
    <w:rsid w:val="00946E5B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111">
    <w:name w:val="Heading 6 Char1111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111">
    <w:name w:val="Heading 7 Char1111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111">
    <w:name w:val="Heading 8 Char1111"/>
    <w:basedOn w:val="DefaultParagraphFont"/>
    <w:uiPriority w:val="9"/>
    <w:rsid w:val="00946E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111">
    <w:name w:val="Heading 9 Char1111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111">
    <w:name w:val="Footer Char1111"/>
    <w:basedOn w:val="DefaultParagraphFont"/>
    <w:uiPriority w:val="99"/>
    <w:rsid w:val="00946E5B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111">
    <w:name w:val="Title Char1111"/>
    <w:basedOn w:val="DefaultParagraphFont"/>
    <w:uiPriority w:val="10"/>
    <w:rsid w:val="00946E5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112">
    <w:name w:val="FooterCentered1112"/>
    <w:basedOn w:val="Footer"/>
    <w:rsid w:val="00946E5B"/>
    <w:pPr>
      <w:jc w:val="center"/>
    </w:pPr>
  </w:style>
  <w:style w:type="character" w:customStyle="1" w:styleId="HeaderChar1111">
    <w:name w:val="Header Char1111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112">
    <w:name w:val="Exar1112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112">
    <w:name w:val="Note Heading Char112"/>
    <w:basedOn w:val="DefaultParagraphFont"/>
    <w:rsid w:val="00946E5B"/>
    <w:rPr>
      <w:b/>
    </w:rPr>
  </w:style>
  <w:style w:type="character" w:customStyle="1" w:styleId="BalloonTextChar1111">
    <w:name w:val="Balloon Text Char1111"/>
    <w:basedOn w:val="DefaultParagraphFont"/>
    <w:uiPriority w:val="99"/>
    <w:semiHidden/>
    <w:rsid w:val="00946E5B"/>
    <w:rPr>
      <w:rFonts w:ascii="Tahoma" w:hAnsi="Tahoma" w:cs="Tahoma"/>
      <w:sz w:val="16"/>
      <w:szCs w:val="16"/>
    </w:rPr>
  </w:style>
  <w:style w:type="character" w:customStyle="1" w:styleId="ClosingChar112">
    <w:name w:val="Closing Char112"/>
    <w:basedOn w:val="DefaultParagraphFont"/>
    <w:rsid w:val="00946E5B"/>
  </w:style>
  <w:style w:type="character" w:customStyle="1" w:styleId="CommentTextChar1111">
    <w:name w:val="Comment Text Char1111"/>
    <w:basedOn w:val="DefaultParagraphFont"/>
    <w:uiPriority w:val="99"/>
    <w:semiHidden/>
    <w:rsid w:val="00946E5B"/>
  </w:style>
  <w:style w:type="character" w:customStyle="1" w:styleId="CommentSubjectChar1112">
    <w:name w:val="Comment Subject Char1112"/>
    <w:basedOn w:val="CommentTextChar"/>
    <w:uiPriority w:val="99"/>
    <w:semiHidden/>
    <w:rsid w:val="00946E5B"/>
    <w:rPr>
      <w:rFonts w:eastAsiaTheme="minorEastAsia"/>
      <w:b/>
    </w:rPr>
  </w:style>
  <w:style w:type="character" w:customStyle="1" w:styleId="DateChar112">
    <w:name w:val="Date Char112"/>
    <w:basedOn w:val="DefaultParagraphFont"/>
    <w:rsid w:val="00946E5B"/>
  </w:style>
  <w:style w:type="character" w:customStyle="1" w:styleId="DocumentMapChar112">
    <w:name w:val="Document Map Char112"/>
    <w:basedOn w:val="DefaultParagraphFont"/>
    <w:semiHidden/>
    <w:rsid w:val="00946E5B"/>
    <w:rPr>
      <w:rFonts w:ascii="Tahoma" w:hAnsi="Tahoma" w:cs="Tahoma"/>
      <w:shd w:val="clear" w:color="auto" w:fill="000080"/>
    </w:rPr>
  </w:style>
  <w:style w:type="character" w:customStyle="1" w:styleId="EndnoteTextChar112">
    <w:name w:val="Endnote Text Char112"/>
    <w:basedOn w:val="DefaultParagraphFont"/>
    <w:semiHidden/>
    <w:rsid w:val="00946E5B"/>
  </w:style>
  <w:style w:type="character" w:customStyle="1" w:styleId="FootnoteTextChar112">
    <w:name w:val="Footnote Text Char112"/>
    <w:basedOn w:val="DefaultParagraphFont"/>
    <w:semiHidden/>
    <w:rsid w:val="00946E5B"/>
  </w:style>
  <w:style w:type="character" w:customStyle="1" w:styleId="MacroTextChar112">
    <w:name w:val="Macro Text Char112"/>
    <w:basedOn w:val="DefaultParagraphFont"/>
    <w:semiHidden/>
    <w:rsid w:val="00946E5B"/>
    <w:rPr>
      <w:rFonts w:ascii="Courier New" w:hAnsi="Courier New" w:cs="Courier New"/>
      <w:color w:val="000000"/>
    </w:rPr>
  </w:style>
  <w:style w:type="character" w:customStyle="1" w:styleId="HTMLPreformattedChar1111">
    <w:name w:val="HTML Preformatted Char1111"/>
    <w:basedOn w:val="DefaultParagraphFont"/>
    <w:uiPriority w:val="99"/>
    <w:rsid w:val="00946E5B"/>
    <w:rPr>
      <w:rFonts w:ascii="Courier New" w:hAnsi="Courier New" w:cs="Courier New"/>
      <w:color w:val="auto"/>
      <w:kern w:val="0"/>
    </w:rPr>
  </w:style>
  <w:style w:type="character" w:customStyle="1" w:styleId="SubtitleChar1111">
    <w:name w:val="Subtitle Char1111"/>
    <w:basedOn w:val="DefaultParagraphFont"/>
    <w:uiPriority w:val="11"/>
    <w:rsid w:val="00946E5B"/>
    <w:rPr>
      <w:color w:val="5A5A5A" w:themeColor="text1" w:themeTint="A5"/>
      <w:spacing w:val="10"/>
    </w:rPr>
  </w:style>
  <w:style w:type="character" w:customStyle="1" w:styleId="QuoteChar1111">
    <w:name w:val="Quote Char1111"/>
    <w:basedOn w:val="DefaultParagraphFont"/>
    <w:uiPriority w:val="29"/>
    <w:rsid w:val="00946E5B"/>
    <w:rPr>
      <w:i/>
      <w:iCs/>
      <w:color w:val="000000" w:themeColor="text1"/>
    </w:rPr>
  </w:style>
  <w:style w:type="character" w:customStyle="1" w:styleId="IntenseQuoteChar1111">
    <w:name w:val="Intense Quote Char1111"/>
    <w:basedOn w:val="DefaultParagraphFont"/>
    <w:uiPriority w:val="30"/>
    <w:rsid w:val="00946E5B"/>
    <w:rPr>
      <w:color w:val="000000" w:themeColor="text1"/>
      <w:shd w:val="clear" w:color="auto" w:fill="F2F2F2" w:themeFill="background1" w:themeFillShade="F2"/>
    </w:rPr>
  </w:style>
  <w:style w:type="character" w:customStyle="1" w:styleId="BodyTextChar1111">
    <w:name w:val="Body Text Char1111"/>
    <w:basedOn w:val="DefaultParagraphFont"/>
    <w:rsid w:val="00946E5B"/>
    <w:rPr>
      <w:rFonts w:ascii="Palatino Linotype" w:eastAsia="Palatino Linotype" w:hAnsi="Palatino Linotype"/>
      <w:sz w:val="20"/>
      <w:szCs w:val="20"/>
    </w:rPr>
  </w:style>
  <w:style w:type="character" w:customStyle="1" w:styleId="BodyText2Char1111">
    <w:name w:val="Body Text 2 Char1111"/>
    <w:basedOn w:val="DefaultParagraphFont"/>
    <w:uiPriority w:val="99"/>
    <w:semiHidden/>
    <w:rsid w:val="00946E5B"/>
    <w:rPr>
      <w:rFonts w:eastAsiaTheme="minorEastAsia"/>
    </w:rPr>
  </w:style>
  <w:style w:type="character" w:customStyle="1" w:styleId="BodyText3Char1111">
    <w:name w:val="Body Text 3 Char1111"/>
    <w:basedOn w:val="DefaultParagraphFont"/>
    <w:uiPriority w:val="99"/>
    <w:semiHidden/>
    <w:rsid w:val="00946E5B"/>
    <w:rPr>
      <w:rFonts w:eastAsiaTheme="minorEastAsia"/>
      <w:sz w:val="16"/>
      <w:szCs w:val="16"/>
    </w:rPr>
  </w:style>
  <w:style w:type="character" w:customStyle="1" w:styleId="BodyTextIndentChar1111">
    <w:name w:val="Body Text Indent Char1111"/>
    <w:basedOn w:val="DefaultParagraphFont"/>
    <w:uiPriority w:val="99"/>
    <w:semiHidden/>
    <w:rsid w:val="00946E5B"/>
    <w:rPr>
      <w:rFonts w:eastAsiaTheme="minorEastAsia"/>
    </w:rPr>
  </w:style>
  <w:style w:type="character" w:customStyle="1" w:styleId="BodyTextFirstIndent2Char1112">
    <w:name w:val="Body Text First Indent 2 Char1112"/>
    <w:basedOn w:val="BodyTextIndentChar1"/>
    <w:uiPriority w:val="99"/>
    <w:semiHidden/>
    <w:rsid w:val="00946E5B"/>
    <w:rPr>
      <w:rFonts w:eastAsiaTheme="minorEastAsia"/>
    </w:rPr>
  </w:style>
  <w:style w:type="character" w:customStyle="1" w:styleId="BodyTextIndent2Char1111">
    <w:name w:val="Body Text Indent 2 Char1111"/>
    <w:basedOn w:val="DefaultParagraphFont"/>
    <w:uiPriority w:val="99"/>
    <w:semiHidden/>
    <w:rsid w:val="00946E5B"/>
    <w:rPr>
      <w:rFonts w:eastAsiaTheme="minorEastAsia"/>
    </w:rPr>
  </w:style>
  <w:style w:type="character" w:customStyle="1" w:styleId="BodyTextIndent3Char1111">
    <w:name w:val="Body Text Indent 3 Char1111"/>
    <w:basedOn w:val="DefaultParagraphFont"/>
    <w:uiPriority w:val="99"/>
    <w:semiHidden/>
    <w:rsid w:val="00946E5B"/>
    <w:rPr>
      <w:rFonts w:eastAsiaTheme="minorEastAsia"/>
      <w:sz w:val="16"/>
      <w:szCs w:val="16"/>
    </w:rPr>
  </w:style>
  <w:style w:type="character" w:customStyle="1" w:styleId="E-mailSignatureChar1111">
    <w:name w:val="E-mail Signature Char1111"/>
    <w:basedOn w:val="DefaultParagraphFont"/>
    <w:uiPriority w:val="99"/>
    <w:semiHidden/>
    <w:rsid w:val="00946E5B"/>
    <w:rPr>
      <w:rFonts w:eastAsiaTheme="minorEastAsia"/>
    </w:rPr>
  </w:style>
  <w:style w:type="character" w:customStyle="1" w:styleId="HTMLAddressChar1111">
    <w:name w:val="HTML Address Char1111"/>
    <w:basedOn w:val="DefaultParagraphFont"/>
    <w:uiPriority w:val="99"/>
    <w:semiHidden/>
    <w:rsid w:val="00946E5B"/>
    <w:rPr>
      <w:rFonts w:eastAsiaTheme="minorEastAsia"/>
      <w:i/>
      <w:iCs/>
    </w:rPr>
  </w:style>
  <w:style w:type="character" w:customStyle="1" w:styleId="MessageHeaderChar1111">
    <w:name w:val="Message Header Char1111"/>
    <w:basedOn w:val="DefaultParagraphFont"/>
    <w:uiPriority w:val="99"/>
    <w:semiHidden/>
    <w:rsid w:val="00946E5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1111">
    <w:name w:val="Plain Text Char1111"/>
    <w:basedOn w:val="DefaultParagraphFont"/>
    <w:uiPriority w:val="99"/>
    <w:semiHidden/>
    <w:rsid w:val="00946E5B"/>
    <w:rPr>
      <w:rFonts w:ascii="Consolas" w:eastAsiaTheme="minorEastAsia" w:hAnsi="Consolas" w:cs="Consolas"/>
      <w:sz w:val="21"/>
      <w:szCs w:val="21"/>
    </w:rPr>
  </w:style>
  <w:style w:type="character" w:customStyle="1" w:styleId="SignatureChar1111">
    <w:name w:val="Signature Char1111"/>
    <w:basedOn w:val="DefaultParagraphFont"/>
    <w:uiPriority w:val="99"/>
    <w:semiHidden/>
    <w:rsid w:val="00946E5B"/>
    <w:rPr>
      <w:rFonts w:eastAsiaTheme="minorEastAsia"/>
    </w:rPr>
  </w:style>
  <w:style w:type="character" w:customStyle="1" w:styleId="Heading1Char2111">
    <w:name w:val="Heading 1 Char21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111">
    <w:name w:val="Heading 2 Char21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111">
    <w:name w:val="Heading 3 Char21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112">
    <w:name w:val="FooterCentered2112"/>
    <w:basedOn w:val="Footer"/>
    <w:rsid w:val="00946E5B"/>
    <w:pPr>
      <w:jc w:val="center"/>
    </w:pPr>
  </w:style>
  <w:style w:type="character" w:customStyle="1" w:styleId="HeaderChar2111">
    <w:name w:val="Header Char2111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112">
    <w:name w:val="Exar2112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12">
    <w:name w:val="Important Note1112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12">
    <w:name w:val="Grid Table 4 - Accent 111112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111">
    <w:name w:val="Heading 1 Char31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111">
    <w:name w:val="Heading 2 Char31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112">
    <w:name w:val="Body1112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FooterCentered3112">
    <w:name w:val="FooterCentered3112"/>
    <w:basedOn w:val="Footer"/>
    <w:rsid w:val="00946E5B"/>
    <w:pPr>
      <w:jc w:val="center"/>
    </w:pPr>
  </w:style>
  <w:style w:type="character" w:customStyle="1" w:styleId="HeaderChar3111">
    <w:name w:val="Header Char3111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112">
    <w:name w:val="Exar3112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12">
    <w:name w:val="Important Note2112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111">
    <w:name w:val="Heading 1 Char41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111">
    <w:name w:val="Heading 2 Char41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111">
    <w:name w:val="Heading 3 Char31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2112">
    <w:name w:val="Body2112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FooterCentered4112">
    <w:name w:val="FooterCentered4112"/>
    <w:basedOn w:val="Footer"/>
    <w:rsid w:val="00946E5B"/>
    <w:pPr>
      <w:jc w:val="center"/>
    </w:pPr>
  </w:style>
  <w:style w:type="character" w:customStyle="1" w:styleId="HeaderChar4111">
    <w:name w:val="Header Char4111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112">
    <w:name w:val="Exar4112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1111">
    <w:name w:val="Messages and Commands1111"/>
    <w:basedOn w:val="DefaultParagraphFont"/>
    <w:uiPriority w:val="1"/>
    <w:qFormat/>
    <w:rsid w:val="00946E5B"/>
    <w:rPr>
      <w:rFonts w:ascii="Arial" w:hAnsi="Arial" w:cs="Courier New"/>
      <w:b/>
      <w:sz w:val="20"/>
    </w:rPr>
  </w:style>
  <w:style w:type="paragraph" w:customStyle="1" w:styleId="Anchor1112">
    <w:name w:val="Anchor1112"/>
    <w:rsid w:val="00946E5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character" w:customStyle="1" w:styleId="Heading1Char11111">
    <w:name w:val="Heading 1 Char111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111">
    <w:name w:val="Heading 2 Char111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Command1112">
    <w:name w:val="Command1112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4Char2111">
    <w:name w:val="Heading 4 Char21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ullet11112">
    <w:name w:val="Bullet11112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2112">
    <w:name w:val="Command2112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5111">
    <w:name w:val="Heading 1 Char51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111">
    <w:name w:val="Heading 2 Char51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111">
    <w:name w:val="Heading 3 Char41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1Char6111">
    <w:name w:val="Heading 1 Char61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111">
    <w:name w:val="Heading 2 Char61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3112">
    <w:name w:val="Body3112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ImportantNote3112">
    <w:name w:val="Important Note3112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7111">
    <w:name w:val="Heading 1 Char71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7111">
    <w:name w:val="Heading 2 Char71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111">
    <w:name w:val="Heading 3 Char51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4112">
    <w:name w:val="Body4112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FooterCentered5112">
    <w:name w:val="FooterCentered5112"/>
    <w:basedOn w:val="Footer"/>
    <w:rsid w:val="00946E5B"/>
    <w:pPr>
      <w:jc w:val="center"/>
    </w:pPr>
  </w:style>
  <w:style w:type="character" w:customStyle="1" w:styleId="HeaderChar5111">
    <w:name w:val="Header Char5111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112">
    <w:name w:val="Exar5112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8111">
    <w:name w:val="Heading 1 Char81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8111">
    <w:name w:val="Heading 2 Char81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111">
    <w:name w:val="Heading 3 Char61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112">
    <w:name w:val="Body5112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2112">
    <w:name w:val="Bullet12112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igureCaptionCentered1112">
    <w:name w:val="Figure Caption Centered1112"/>
    <w:basedOn w:val="Normal"/>
    <w:rsid w:val="00946E5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9111">
    <w:name w:val="Heading 1 Char91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9111">
    <w:name w:val="Heading 2 Char91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111">
    <w:name w:val="Heading 3 Char71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111">
    <w:name w:val="Heading 4 Char31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ullet13112">
    <w:name w:val="Bullet13112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12">
    <w:name w:val="FooterCentered6112"/>
    <w:basedOn w:val="Footer"/>
    <w:rsid w:val="00946E5B"/>
    <w:pPr>
      <w:jc w:val="center"/>
    </w:pPr>
  </w:style>
  <w:style w:type="character" w:customStyle="1" w:styleId="HeaderChar6111">
    <w:name w:val="Header Char6111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112">
    <w:name w:val="Exar6112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3Char8111">
    <w:name w:val="Heading 3 Char811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erChar7111">
    <w:name w:val="Header Char7111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TitleChar2111">
    <w:name w:val="Title Char2111"/>
    <w:basedOn w:val="DefaultParagraphFont"/>
    <w:uiPriority w:val="10"/>
    <w:rsid w:val="00946E5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HeadingPreface1112">
    <w:name w:val="HeadingPreface1112"/>
    <w:next w:val="Body"/>
    <w:rsid w:val="00946E5B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BookTitle11112">
    <w:name w:val="Book Title11112"/>
    <w:next w:val="Body"/>
    <w:rsid w:val="00946E5B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Contents1112">
    <w:name w:val="Contents1112"/>
    <w:basedOn w:val="Title"/>
    <w:rsid w:val="00946E5B"/>
    <w:pPr>
      <w:pageBreakBefore/>
    </w:pPr>
    <w:rPr>
      <w:szCs w:val="40"/>
    </w:rPr>
  </w:style>
  <w:style w:type="paragraph" w:customStyle="1" w:styleId="DocumentTitle1112">
    <w:name w:val="Document Title1112"/>
    <w:next w:val="Body"/>
    <w:rsid w:val="00946E5B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Revision1112">
    <w:name w:val="Document Revision1112"/>
    <w:basedOn w:val="Body"/>
    <w:qFormat/>
    <w:rsid w:val="00946E5B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Body1412">
    <w:name w:val="Body1412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812">
    <w:name w:val="Bullet1812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11">
    <w:name w:val="FooterCentered1711"/>
    <w:basedOn w:val="Footer"/>
    <w:rsid w:val="00946E5B"/>
    <w:pPr>
      <w:jc w:val="center"/>
    </w:pPr>
  </w:style>
  <w:style w:type="paragraph" w:customStyle="1" w:styleId="Exar1711">
    <w:name w:val="Exar171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12">
    <w:name w:val="Command1012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511">
    <w:name w:val="Messages and Commands511"/>
    <w:basedOn w:val="DefaultParagraphFont"/>
    <w:uiPriority w:val="1"/>
    <w:qFormat/>
    <w:rsid w:val="00946E5B"/>
    <w:rPr>
      <w:rFonts w:ascii="Arial" w:hAnsi="Arial" w:cs="Courier New"/>
      <w:b/>
      <w:sz w:val="20"/>
    </w:rPr>
  </w:style>
  <w:style w:type="paragraph" w:customStyle="1" w:styleId="FooterCentered181">
    <w:name w:val="FooterCentered181"/>
    <w:basedOn w:val="Footer"/>
    <w:rsid w:val="00946E5B"/>
    <w:pPr>
      <w:jc w:val="center"/>
    </w:pPr>
  </w:style>
  <w:style w:type="character" w:customStyle="1" w:styleId="HeaderChar181">
    <w:name w:val="Header Char181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81">
    <w:name w:val="Exar18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01">
    <w:name w:val="Heading 1 Char20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92">
    <w:name w:val="FooterCentered192"/>
    <w:basedOn w:val="Footer"/>
    <w:rsid w:val="00946E5B"/>
    <w:pPr>
      <w:jc w:val="center"/>
    </w:pPr>
  </w:style>
  <w:style w:type="character" w:customStyle="1" w:styleId="HeaderChar191">
    <w:name w:val="Header Char191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92">
    <w:name w:val="Exar192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31">
    <w:name w:val="Heading 1 Char23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201">
    <w:name w:val="Header Char201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624">
    <w:name w:val="Body624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FooterCentered924">
    <w:name w:val="FooterCentered924"/>
    <w:basedOn w:val="Footer"/>
    <w:rsid w:val="00946E5B"/>
    <w:pPr>
      <w:jc w:val="center"/>
    </w:pPr>
  </w:style>
  <w:style w:type="paragraph" w:customStyle="1" w:styleId="Exar924">
    <w:name w:val="Exar924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41">
    <w:name w:val="Heading 1 Char241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51">
    <w:name w:val="Body151"/>
    <w:qFormat/>
    <w:rsid w:val="00946E5B"/>
    <w:pPr>
      <w:tabs>
        <w:tab w:val="left" w:pos="2700"/>
      </w:tabs>
      <w:jc w:val="both"/>
    </w:pPr>
    <w:rPr>
      <w:szCs w:val="24"/>
    </w:rPr>
  </w:style>
  <w:style w:type="character" w:customStyle="1" w:styleId="HeaderChar231">
    <w:name w:val="Header Char231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table" w:customStyle="1" w:styleId="GridTable4-Accent1161">
    <w:name w:val="Grid Table 4 - Accent 1161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8">
    <w:name w:val="Heading 1 Char38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24">
    <w:name w:val="Body24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Anchor6">
    <w:name w:val="Anchor6"/>
    <w:rsid w:val="00946E5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16">
    <w:name w:val="Bullet116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4">
    <w:name w:val="Bullet24"/>
    <w:rsid w:val="00946E5B"/>
    <w:pPr>
      <w:spacing w:before="120"/>
      <w:ind w:left="1440" w:hanging="360"/>
    </w:pPr>
  </w:style>
  <w:style w:type="paragraph" w:customStyle="1" w:styleId="Bullet37">
    <w:name w:val="Bullet37"/>
    <w:rsid w:val="00946E5B"/>
    <w:pPr>
      <w:tabs>
        <w:tab w:val="num" w:pos="1800"/>
      </w:tabs>
      <w:spacing w:before="120"/>
      <w:ind w:left="1800" w:hanging="360"/>
    </w:pPr>
  </w:style>
  <w:style w:type="paragraph" w:customStyle="1" w:styleId="Caution4">
    <w:name w:val="Caution4"/>
    <w:basedOn w:val="Normal"/>
    <w:rsid w:val="00946E5B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4">
    <w:name w:val="CellBody4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4">
    <w:name w:val="CellBodyCenter4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4">
    <w:name w:val="CellBodyRight4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4">
    <w:name w:val="CellBullet14"/>
    <w:rsid w:val="00946E5B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4">
    <w:name w:val="CellHeading4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4">
    <w:name w:val="CellHeadingCenter4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4">
    <w:name w:val="CellIndent14"/>
    <w:rsid w:val="00946E5B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4">
    <w:name w:val="CellIndent24"/>
    <w:rsid w:val="00946E5B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4">
    <w:name w:val="CellIndent34"/>
    <w:rsid w:val="00946E5B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4">
    <w:name w:val="CellNote4"/>
    <w:rsid w:val="00946E5B"/>
    <w:pPr>
      <w:ind w:left="360" w:right="432"/>
    </w:pPr>
    <w:rPr>
      <w:sz w:val="18"/>
      <w:szCs w:val="18"/>
    </w:rPr>
  </w:style>
  <w:style w:type="paragraph" w:customStyle="1" w:styleId="Code4">
    <w:name w:val="Code4"/>
    <w:basedOn w:val="Normal"/>
    <w:rsid w:val="00946E5B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4">
    <w:name w:val="Equation4"/>
    <w:rsid w:val="00946E5B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4">
    <w:name w:val="Figure4"/>
    <w:next w:val="Body"/>
    <w:rsid w:val="00946E5B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4">
    <w:name w:val="FigureLabel4"/>
    <w:basedOn w:val="Normal"/>
    <w:rsid w:val="00946E5B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18">
    <w:name w:val="Footer Char18"/>
    <w:basedOn w:val="DefaultParagraphFont"/>
    <w:uiPriority w:val="99"/>
    <w:rsid w:val="00946E5B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4">
    <w:name w:val="Footnote4"/>
    <w:basedOn w:val="Normal"/>
    <w:rsid w:val="00946E5B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4">
    <w:name w:val="GlossTerm4"/>
    <w:basedOn w:val="Normal"/>
    <w:rsid w:val="00946E5B"/>
    <w:rPr>
      <w:b/>
    </w:rPr>
  </w:style>
  <w:style w:type="paragraph" w:customStyle="1" w:styleId="HeadingFeature4">
    <w:name w:val="HeadingFeature4"/>
    <w:next w:val="Body"/>
    <w:rsid w:val="00946E5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4">
    <w:name w:val="Indent14"/>
    <w:rsid w:val="00946E5B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4">
    <w:name w:val="Indent24"/>
    <w:rsid w:val="00946E5B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4">
    <w:name w:val="Indent34"/>
    <w:basedOn w:val="Body"/>
    <w:rsid w:val="00946E5B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5">
    <w:name w:val="Addendum5"/>
    <w:next w:val="Body"/>
    <w:rsid w:val="00946E5B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4">
    <w:name w:val="ProcedureHead4"/>
    <w:basedOn w:val="Normal"/>
    <w:next w:val="Step1"/>
    <w:rsid w:val="00946E5B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4">
    <w:name w:val="Step14"/>
    <w:rsid w:val="00946E5B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4">
    <w:name w:val="Register Def4"/>
    <w:rsid w:val="00946E5B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4">
    <w:name w:val="Step24"/>
    <w:rsid w:val="00946E5B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4">
    <w:name w:val="Step34"/>
    <w:rsid w:val="00946E5B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4">
    <w:name w:val="TableFootnote4"/>
    <w:rsid w:val="00946E5B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4">
    <w:name w:val="TableTitle4"/>
    <w:rsid w:val="00946E5B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5">
    <w:name w:val="Title Char5"/>
    <w:basedOn w:val="DefaultParagraphFont"/>
    <w:uiPriority w:val="10"/>
    <w:rsid w:val="00946E5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29">
    <w:name w:val="FooterCentered29"/>
    <w:basedOn w:val="Footer"/>
    <w:rsid w:val="00946E5B"/>
    <w:pPr>
      <w:jc w:val="center"/>
    </w:pPr>
  </w:style>
  <w:style w:type="paragraph" w:customStyle="1" w:styleId="HeadingPreface4">
    <w:name w:val="HeadingPreface4"/>
    <w:next w:val="Body"/>
    <w:rsid w:val="00946E5B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4">
    <w:name w:val="Copyright Heading4"/>
    <w:rsid w:val="00946E5B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4">
    <w:name w:val="Book Title14"/>
    <w:next w:val="Body"/>
    <w:rsid w:val="00946E5B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4">
    <w:name w:val="BookTitle24"/>
    <w:next w:val="Body"/>
    <w:rsid w:val="00946E5B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4">
    <w:name w:val="Document Type4"/>
    <w:rsid w:val="00946E5B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4">
    <w:name w:val="Internal Use Cover4"/>
    <w:basedOn w:val="Normal"/>
    <w:rsid w:val="00946E5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37">
    <w:name w:val="Header Char37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4">
    <w:name w:val="GlossText4"/>
    <w:basedOn w:val="Normal"/>
    <w:rsid w:val="00946E5B"/>
    <w:pPr>
      <w:tabs>
        <w:tab w:val="left" w:pos="1800"/>
      </w:tabs>
      <w:ind w:left="432"/>
    </w:pPr>
  </w:style>
  <w:style w:type="paragraph" w:customStyle="1" w:styleId="Exar29">
    <w:name w:val="Exar29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4">
    <w:name w:val="CONFIDENTIAL4"/>
    <w:rsid w:val="00946E5B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4">
    <w:name w:val="Notetext4"/>
    <w:next w:val="Body"/>
    <w:rsid w:val="00946E5B"/>
    <w:pPr>
      <w:ind w:left="547" w:right="1080"/>
      <w:jc w:val="both"/>
    </w:pPr>
  </w:style>
  <w:style w:type="paragraph" w:customStyle="1" w:styleId="PageNumbereven4">
    <w:name w:val="Page Number(even)4"/>
    <w:basedOn w:val="Footer"/>
    <w:semiHidden/>
    <w:rsid w:val="00946E5B"/>
  </w:style>
  <w:style w:type="paragraph" w:customStyle="1" w:styleId="Headereven4">
    <w:name w:val="Header(even)4"/>
    <w:basedOn w:val="Header"/>
    <w:rsid w:val="00946E5B"/>
    <w:pPr>
      <w:tabs>
        <w:tab w:val="clear" w:pos="9270"/>
      </w:tabs>
    </w:pPr>
  </w:style>
  <w:style w:type="paragraph" w:customStyle="1" w:styleId="Footereven4">
    <w:name w:val="Footer(even)4"/>
    <w:basedOn w:val="Footer"/>
    <w:rsid w:val="00946E5B"/>
    <w:pPr>
      <w:ind w:right="-90"/>
    </w:pPr>
  </w:style>
  <w:style w:type="paragraph" w:customStyle="1" w:styleId="Glossary4">
    <w:name w:val="Glossary4"/>
    <w:basedOn w:val="Normal"/>
    <w:next w:val="GlossTerm"/>
    <w:rsid w:val="00946E5B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4">
    <w:name w:val="Addendum1+4"/>
    <w:basedOn w:val="Addendum"/>
    <w:next w:val="Body"/>
    <w:rsid w:val="00946E5B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4">
    <w:name w:val="HeaderNumber4"/>
    <w:rsid w:val="00946E5B"/>
    <w:rPr>
      <w:rFonts w:ascii="Arial" w:hAnsi="Arial"/>
      <w:b/>
      <w:color w:val="002B5C"/>
      <w:sz w:val="48"/>
    </w:rPr>
  </w:style>
  <w:style w:type="paragraph" w:customStyle="1" w:styleId="Addendum24">
    <w:name w:val="Addendum24"/>
    <w:next w:val="SpecNo"/>
    <w:rsid w:val="00946E5B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4">
    <w:name w:val="SpecNo+4"/>
    <w:basedOn w:val="SpecNo0"/>
    <w:rsid w:val="00946E5B"/>
  </w:style>
  <w:style w:type="paragraph" w:customStyle="1" w:styleId="SpecNo40">
    <w:name w:val="SpecNo4"/>
    <w:next w:val="SpecNo"/>
    <w:rsid w:val="00946E5B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4">
    <w:name w:val="Description4"/>
    <w:rsid w:val="00946E5B"/>
    <w:pPr>
      <w:spacing w:before="120"/>
      <w:ind w:left="1800" w:hanging="1800"/>
    </w:pPr>
  </w:style>
  <w:style w:type="paragraph" w:customStyle="1" w:styleId="Addendum40">
    <w:name w:val="Addendum+4"/>
    <w:basedOn w:val="Addendum"/>
    <w:next w:val="Body"/>
    <w:rsid w:val="00946E5B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4">
    <w:name w:val="DocChangeNo.+4"/>
    <w:basedOn w:val="DocChangeNo"/>
    <w:rsid w:val="00946E5B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40">
    <w:name w:val="DocChangeNo.4"/>
    <w:next w:val="DocChangeNo0"/>
    <w:rsid w:val="00946E5B"/>
    <w:pPr>
      <w:tabs>
        <w:tab w:val="num" w:pos="1260"/>
      </w:tabs>
      <w:spacing w:before="120"/>
      <w:ind w:left="1260" w:hanging="1260"/>
    </w:pPr>
  </w:style>
  <w:style w:type="paragraph" w:customStyle="1" w:styleId="Addendum240">
    <w:name w:val="Addendum2+4"/>
    <w:basedOn w:val="Addendum2"/>
    <w:rsid w:val="00946E5B"/>
    <w:rPr>
      <w:sz w:val="32"/>
    </w:rPr>
  </w:style>
  <w:style w:type="paragraph" w:customStyle="1" w:styleId="CellHeadingUnder4">
    <w:name w:val="CellHeadingUnder4"/>
    <w:basedOn w:val="CellHeading"/>
    <w:next w:val="CellBody"/>
    <w:rsid w:val="00946E5B"/>
    <w:rPr>
      <w:u w:val="single"/>
    </w:rPr>
  </w:style>
  <w:style w:type="paragraph" w:customStyle="1" w:styleId="CellNoteHeading4">
    <w:name w:val="CellNoteHeading4"/>
    <w:next w:val="CellNote"/>
    <w:rsid w:val="00946E5B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4">
    <w:name w:val="CellHeadingField|Desc4"/>
    <w:rsid w:val="00946E5B"/>
    <w:rPr>
      <w:rFonts w:ascii="Arial" w:hAnsi="Arial"/>
      <w:b/>
    </w:rPr>
  </w:style>
  <w:style w:type="paragraph" w:customStyle="1" w:styleId="REGISTERBITFIELDCELL4">
    <w:name w:val="REGISTER|BIT|FIELDCELL4"/>
    <w:basedOn w:val="CellBody"/>
    <w:rsid w:val="00946E5B"/>
    <w:rPr>
      <w:rFonts w:ascii="Arial" w:hAnsi="Arial"/>
      <w:b/>
      <w:caps/>
    </w:rPr>
  </w:style>
  <w:style w:type="paragraph" w:customStyle="1" w:styleId="Contents4">
    <w:name w:val="Contents4"/>
    <w:basedOn w:val="Title"/>
    <w:rsid w:val="00946E5B"/>
    <w:pPr>
      <w:pageBreakBefore/>
    </w:pPr>
    <w:rPr>
      <w:szCs w:val="40"/>
    </w:rPr>
  </w:style>
  <w:style w:type="paragraph" w:customStyle="1" w:styleId="ExarConfidential4">
    <w:name w:val="Exar Confidential4"/>
    <w:basedOn w:val="Footer"/>
    <w:rsid w:val="00946E5B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4">
    <w:name w:val="Exar Confidential Char4"/>
    <w:basedOn w:val="FooterChar"/>
    <w:rsid w:val="00946E5B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4">
    <w:name w:val="Hifn Table4"/>
    <w:basedOn w:val="TableGrid"/>
    <w:rsid w:val="00946E5B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40">
    <w:name w:val="Page Number (even)4"/>
    <w:rsid w:val="00946E5B"/>
    <w:rPr>
      <w:rFonts w:ascii="Arial" w:hAnsi="Arial"/>
      <w:sz w:val="16"/>
    </w:rPr>
  </w:style>
  <w:style w:type="paragraph" w:customStyle="1" w:styleId="Preliminary4">
    <w:name w:val="Preliminary4"/>
    <w:rsid w:val="00946E5B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4">
    <w:name w:val="Preliminary Char4"/>
    <w:basedOn w:val="DefaultParagraphFont"/>
    <w:rsid w:val="00946E5B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5">
    <w:name w:val="Balloon Text Char5"/>
    <w:basedOn w:val="DefaultParagraphFont"/>
    <w:uiPriority w:val="99"/>
    <w:semiHidden/>
    <w:rsid w:val="00946E5B"/>
    <w:rPr>
      <w:rFonts w:ascii="Tahoma" w:hAnsi="Tahoma" w:cs="Tahoma"/>
      <w:sz w:val="16"/>
      <w:szCs w:val="16"/>
    </w:rPr>
  </w:style>
  <w:style w:type="paragraph" w:customStyle="1" w:styleId="Appendix4">
    <w:name w:val="Appendix4"/>
    <w:next w:val="Body"/>
    <w:rsid w:val="00946E5B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5">
    <w:name w:val="Comment Text Char5"/>
    <w:basedOn w:val="DefaultParagraphFont"/>
    <w:uiPriority w:val="99"/>
    <w:semiHidden/>
    <w:rsid w:val="00946E5B"/>
  </w:style>
  <w:style w:type="character" w:customStyle="1" w:styleId="CommentSubjectChar5">
    <w:name w:val="Comment Subject Char5"/>
    <w:basedOn w:val="CommentTextChar"/>
    <w:uiPriority w:val="99"/>
    <w:semiHidden/>
    <w:rsid w:val="00946E5B"/>
    <w:rPr>
      <w:rFonts w:eastAsiaTheme="minorEastAsia"/>
      <w:b/>
    </w:rPr>
  </w:style>
  <w:style w:type="paragraph" w:customStyle="1" w:styleId="copyright4">
    <w:name w:val="copyright4"/>
    <w:basedOn w:val="Body"/>
    <w:rsid w:val="00946E5B"/>
    <w:pPr>
      <w:tabs>
        <w:tab w:val="left" w:pos="9360"/>
      </w:tabs>
    </w:pPr>
    <w:rPr>
      <w:sz w:val="14"/>
      <w:szCs w:val="14"/>
    </w:rPr>
  </w:style>
  <w:style w:type="paragraph" w:customStyle="1" w:styleId="FunctionCall4">
    <w:name w:val="Function Call4"/>
    <w:next w:val="Body"/>
    <w:rsid w:val="00946E5B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4">
    <w:name w:val="Appendix 14"/>
    <w:basedOn w:val="Heading2"/>
    <w:next w:val="Body"/>
    <w:rsid w:val="00946E5B"/>
    <w:pPr>
      <w:tabs>
        <w:tab w:val="num" w:pos="720"/>
      </w:tabs>
      <w:ind w:left="720" w:hanging="720"/>
    </w:pPr>
  </w:style>
  <w:style w:type="paragraph" w:customStyle="1" w:styleId="Appendix24">
    <w:name w:val="Appendix 24"/>
    <w:basedOn w:val="Appendix1"/>
    <w:next w:val="Body"/>
    <w:rsid w:val="00946E5B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4">
    <w:name w:val="Hifn Parameter4"/>
    <w:basedOn w:val="TableNormal"/>
    <w:rsid w:val="00946E5B"/>
    <w:rPr>
      <w:sz w:val="18"/>
    </w:rPr>
    <w:tblPr/>
  </w:style>
  <w:style w:type="paragraph" w:customStyle="1" w:styleId="CellHeadingBlue4">
    <w:name w:val="Cell Heading Blue4"/>
    <w:basedOn w:val="CellHeading"/>
    <w:next w:val="Body"/>
    <w:rsid w:val="00946E5B"/>
    <w:pPr>
      <w:tabs>
        <w:tab w:val="clear" w:pos="720"/>
      </w:tabs>
    </w:pPr>
    <w:rPr>
      <w:color w:val="2F4D87"/>
      <w:sz w:val="18"/>
    </w:rPr>
  </w:style>
  <w:style w:type="paragraph" w:customStyle="1" w:styleId="ListNumber24">
    <w:name w:val="ListNumber24"/>
    <w:basedOn w:val="Body"/>
    <w:rsid w:val="00946E5B"/>
    <w:pPr>
      <w:ind w:left="1440" w:hanging="360"/>
    </w:pPr>
  </w:style>
  <w:style w:type="paragraph" w:customStyle="1" w:styleId="Command17">
    <w:name w:val="Command17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5">
    <w:name w:val="HTML Preformatted Char5"/>
    <w:basedOn w:val="DefaultParagraphFont"/>
    <w:uiPriority w:val="99"/>
    <w:rsid w:val="00946E5B"/>
    <w:rPr>
      <w:rFonts w:ascii="Courier New" w:hAnsi="Courier New" w:cs="Courier New"/>
      <w:color w:val="auto"/>
      <w:kern w:val="0"/>
    </w:rPr>
  </w:style>
  <w:style w:type="character" w:customStyle="1" w:styleId="SubtitleChar5">
    <w:name w:val="Subtitle Char5"/>
    <w:basedOn w:val="DefaultParagraphFont"/>
    <w:uiPriority w:val="11"/>
    <w:rsid w:val="00946E5B"/>
    <w:rPr>
      <w:color w:val="5A5A5A" w:themeColor="text1" w:themeTint="A5"/>
      <w:spacing w:val="10"/>
    </w:rPr>
  </w:style>
  <w:style w:type="character" w:customStyle="1" w:styleId="QuoteChar5">
    <w:name w:val="Quote Char5"/>
    <w:basedOn w:val="DefaultParagraphFont"/>
    <w:uiPriority w:val="29"/>
    <w:rsid w:val="00946E5B"/>
    <w:rPr>
      <w:i/>
      <w:iCs/>
      <w:color w:val="000000" w:themeColor="text1"/>
    </w:rPr>
  </w:style>
  <w:style w:type="character" w:customStyle="1" w:styleId="IntenseQuoteChar5">
    <w:name w:val="Intense Quote Char5"/>
    <w:basedOn w:val="DefaultParagraphFont"/>
    <w:uiPriority w:val="30"/>
    <w:rsid w:val="00946E5B"/>
    <w:rPr>
      <w:color w:val="000000" w:themeColor="text1"/>
      <w:shd w:val="clear" w:color="auto" w:fill="F2F2F2" w:themeFill="background1" w:themeFillShade="F2"/>
    </w:rPr>
  </w:style>
  <w:style w:type="paragraph" w:customStyle="1" w:styleId="Default4">
    <w:name w:val="Default4"/>
    <w:rsid w:val="00946E5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4">
    <w:name w:val="Document Title4"/>
    <w:next w:val="Body"/>
    <w:rsid w:val="00946E5B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4">
    <w:name w:val="Document Subtitle4"/>
    <w:basedOn w:val="DocumentTitle"/>
    <w:qFormat/>
    <w:rsid w:val="00946E5B"/>
    <w:pPr>
      <w:spacing w:before="360"/>
    </w:pPr>
    <w:rPr>
      <w:i/>
      <w:sz w:val="36"/>
    </w:rPr>
  </w:style>
  <w:style w:type="paragraph" w:customStyle="1" w:styleId="Heading2nonumber4">
    <w:name w:val="Heading 2 no number4"/>
    <w:basedOn w:val="Heading2"/>
    <w:next w:val="Body"/>
    <w:rsid w:val="00946E5B"/>
    <w:pPr>
      <w:numPr>
        <w:ilvl w:val="0"/>
        <w:numId w:val="0"/>
      </w:numPr>
      <w:suppressLineNumbers/>
      <w:outlineLvl w:val="9"/>
    </w:pPr>
  </w:style>
  <w:style w:type="paragraph" w:customStyle="1" w:styleId="DocumentRevision4">
    <w:name w:val="Document Revision4"/>
    <w:basedOn w:val="Body"/>
    <w:qFormat/>
    <w:rsid w:val="00946E5B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4">
    <w:name w:val="List Table 3 - Accent 114"/>
    <w:basedOn w:val="TableNormal"/>
    <w:uiPriority w:val="48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ImportantNote18">
    <w:name w:val="Important Note18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7">
    <w:name w:val="Figure Caption Centered7"/>
    <w:basedOn w:val="Normal"/>
    <w:rsid w:val="00946E5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4">
    <w:name w:val="2909F619802848F09E01365C32F346544"/>
    <w:rsid w:val="00946E5B"/>
    <w:pPr>
      <w:spacing w:after="200"/>
    </w:pPr>
    <w:rPr>
      <w:lang w:eastAsia="ja-JP"/>
    </w:rPr>
  </w:style>
  <w:style w:type="table" w:customStyle="1" w:styleId="LightList-Accent114">
    <w:name w:val="Light List - Accent 114"/>
    <w:basedOn w:val="TableNormal"/>
    <w:uiPriority w:val="61"/>
    <w:rsid w:val="00946E5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5">
    <w:name w:val="Body Text Char5"/>
    <w:basedOn w:val="DefaultParagraphFont"/>
    <w:rsid w:val="00946E5B"/>
    <w:rPr>
      <w:rFonts w:ascii="Palatino Linotype" w:eastAsia="Palatino Linotype" w:hAnsi="Palatino Linotype"/>
      <w:sz w:val="20"/>
      <w:szCs w:val="20"/>
    </w:rPr>
  </w:style>
  <w:style w:type="paragraph" w:customStyle="1" w:styleId="TableParagraph4">
    <w:name w:val="Table Paragraph4"/>
    <w:basedOn w:val="Normal"/>
    <w:uiPriority w:val="1"/>
    <w:qFormat/>
    <w:rsid w:val="00946E5B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4">
    <w:name w:val="Message and Command4"/>
    <w:basedOn w:val="MessagesandCommands"/>
    <w:qFormat/>
    <w:rsid w:val="00946E5B"/>
    <w:rPr>
      <w:rFonts w:ascii="Courier New" w:hAnsi="Courier New" w:cs="Courier New"/>
      <w:b w:val="0"/>
      <w:sz w:val="22"/>
    </w:rPr>
  </w:style>
  <w:style w:type="character" w:customStyle="1" w:styleId="BodyText2Char5">
    <w:name w:val="Body Text 2 Char5"/>
    <w:basedOn w:val="DefaultParagraphFont"/>
    <w:semiHidden/>
    <w:rsid w:val="00946E5B"/>
  </w:style>
  <w:style w:type="character" w:customStyle="1" w:styleId="BodyText3Char5">
    <w:name w:val="Body Text 3 Char5"/>
    <w:basedOn w:val="DefaultParagraphFont"/>
    <w:semiHidden/>
    <w:rsid w:val="00946E5B"/>
    <w:rPr>
      <w:sz w:val="16"/>
      <w:szCs w:val="16"/>
    </w:rPr>
  </w:style>
  <w:style w:type="character" w:customStyle="1" w:styleId="BodyTextIndentChar5">
    <w:name w:val="Body Text Indent Char5"/>
    <w:basedOn w:val="DefaultParagraphFont"/>
    <w:semiHidden/>
    <w:rsid w:val="00946E5B"/>
  </w:style>
  <w:style w:type="character" w:customStyle="1" w:styleId="BodyTextFirstIndent2Char5">
    <w:name w:val="Body Text First Indent 2 Char5"/>
    <w:basedOn w:val="BodyTextIndentChar"/>
    <w:semiHidden/>
    <w:rsid w:val="00946E5B"/>
  </w:style>
  <w:style w:type="character" w:customStyle="1" w:styleId="BodyTextIndent2Char5">
    <w:name w:val="Body Text Indent 2 Char5"/>
    <w:basedOn w:val="DefaultParagraphFont"/>
    <w:semiHidden/>
    <w:rsid w:val="00946E5B"/>
  </w:style>
  <w:style w:type="character" w:customStyle="1" w:styleId="BodyTextIndent3Char5">
    <w:name w:val="Body Text Indent 3 Char5"/>
    <w:basedOn w:val="DefaultParagraphFont"/>
    <w:semiHidden/>
    <w:rsid w:val="00946E5B"/>
    <w:rPr>
      <w:sz w:val="16"/>
      <w:szCs w:val="16"/>
    </w:rPr>
  </w:style>
  <w:style w:type="character" w:customStyle="1" w:styleId="E-mailSignatureChar5">
    <w:name w:val="E-mail Signature Char5"/>
    <w:basedOn w:val="DefaultParagraphFont"/>
    <w:semiHidden/>
    <w:rsid w:val="00946E5B"/>
  </w:style>
  <w:style w:type="character" w:customStyle="1" w:styleId="HTMLAddressChar5">
    <w:name w:val="HTML Address Char5"/>
    <w:basedOn w:val="DefaultParagraphFont"/>
    <w:semiHidden/>
    <w:rsid w:val="00946E5B"/>
    <w:rPr>
      <w:i/>
      <w:iCs/>
    </w:rPr>
  </w:style>
  <w:style w:type="character" w:customStyle="1" w:styleId="MessageHeaderChar5">
    <w:name w:val="Message Header Char5"/>
    <w:basedOn w:val="DefaultParagraphFont"/>
    <w:semiHidden/>
    <w:rsid w:val="00946E5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5">
    <w:name w:val="Plain Text Char5"/>
    <w:basedOn w:val="DefaultParagraphFont"/>
    <w:semiHidden/>
    <w:rsid w:val="00946E5B"/>
    <w:rPr>
      <w:rFonts w:ascii="Consolas" w:hAnsi="Consolas" w:cs="Consolas"/>
      <w:sz w:val="21"/>
      <w:szCs w:val="21"/>
    </w:rPr>
  </w:style>
  <w:style w:type="character" w:customStyle="1" w:styleId="SignatureChar5">
    <w:name w:val="Signature Char5"/>
    <w:basedOn w:val="DefaultParagraphFont"/>
    <w:semiHidden/>
    <w:rsid w:val="00946E5B"/>
  </w:style>
  <w:style w:type="paragraph" w:customStyle="1" w:styleId="BackPageCenter4">
    <w:name w:val="Back Page Center4"/>
    <w:basedOn w:val="Body"/>
    <w:next w:val="Body"/>
    <w:rsid w:val="00946E5B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4">
    <w:name w:val="Figure Title4"/>
    <w:basedOn w:val="Caption"/>
    <w:next w:val="Normal"/>
    <w:rsid w:val="00946E5B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10">
    <w:name w:val="Grid Table 4 - Accent 1110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5Char14">
    <w:name w:val="Heading 5 Char14"/>
    <w:basedOn w:val="DefaultParagraphFont"/>
    <w:uiPriority w:val="9"/>
    <w:rsid w:val="00946E5B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4">
    <w:name w:val="Heading 6 Char14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4">
    <w:name w:val="Heading 7 Char14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4">
    <w:name w:val="Heading 8 Char14"/>
    <w:basedOn w:val="DefaultParagraphFont"/>
    <w:uiPriority w:val="9"/>
    <w:rsid w:val="00946E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4">
    <w:name w:val="Heading 9 Char14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ooterCentered113">
    <w:name w:val="FooterCentered113"/>
    <w:basedOn w:val="Footer"/>
    <w:rsid w:val="00946E5B"/>
    <w:pPr>
      <w:jc w:val="center"/>
    </w:pPr>
  </w:style>
  <w:style w:type="paragraph" w:customStyle="1" w:styleId="Exar113">
    <w:name w:val="Exar113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4">
    <w:name w:val="Note Heading Char4"/>
    <w:basedOn w:val="DefaultParagraphFont"/>
    <w:rsid w:val="00946E5B"/>
    <w:rPr>
      <w:b/>
    </w:rPr>
  </w:style>
  <w:style w:type="character" w:customStyle="1" w:styleId="ClosingChar4">
    <w:name w:val="Closing Char4"/>
    <w:basedOn w:val="DefaultParagraphFont"/>
    <w:rsid w:val="00946E5B"/>
  </w:style>
  <w:style w:type="character" w:customStyle="1" w:styleId="CommentSubjectChar14">
    <w:name w:val="Comment Subject Char14"/>
    <w:basedOn w:val="CommentTextChar"/>
    <w:uiPriority w:val="99"/>
    <w:semiHidden/>
    <w:rsid w:val="00946E5B"/>
    <w:rPr>
      <w:rFonts w:eastAsiaTheme="minorEastAsia"/>
      <w:b/>
    </w:rPr>
  </w:style>
  <w:style w:type="character" w:customStyle="1" w:styleId="DateChar4">
    <w:name w:val="Date Char4"/>
    <w:basedOn w:val="DefaultParagraphFont"/>
    <w:rsid w:val="00946E5B"/>
  </w:style>
  <w:style w:type="character" w:customStyle="1" w:styleId="DocumentMapChar4">
    <w:name w:val="Document Map Char4"/>
    <w:basedOn w:val="DefaultParagraphFont"/>
    <w:semiHidden/>
    <w:rsid w:val="00946E5B"/>
    <w:rPr>
      <w:rFonts w:ascii="Tahoma" w:hAnsi="Tahoma" w:cs="Tahoma"/>
      <w:shd w:val="clear" w:color="auto" w:fill="000080"/>
    </w:rPr>
  </w:style>
  <w:style w:type="character" w:customStyle="1" w:styleId="EndnoteTextChar4">
    <w:name w:val="Endnote Text Char4"/>
    <w:basedOn w:val="DefaultParagraphFont"/>
    <w:semiHidden/>
    <w:rsid w:val="00946E5B"/>
  </w:style>
  <w:style w:type="character" w:customStyle="1" w:styleId="FootnoteTextChar4">
    <w:name w:val="Footnote Text Char4"/>
    <w:basedOn w:val="DefaultParagraphFont"/>
    <w:semiHidden/>
    <w:rsid w:val="00946E5B"/>
  </w:style>
  <w:style w:type="character" w:customStyle="1" w:styleId="MacroTextChar4">
    <w:name w:val="Macro Text Char4"/>
    <w:basedOn w:val="DefaultParagraphFont"/>
    <w:semiHidden/>
    <w:rsid w:val="00946E5B"/>
    <w:rPr>
      <w:rFonts w:ascii="Courier New" w:hAnsi="Courier New" w:cs="Courier New"/>
      <w:color w:val="000000"/>
    </w:rPr>
  </w:style>
  <w:style w:type="character" w:customStyle="1" w:styleId="BodyTextFirstIndent2Char14">
    <w:name w:val="Body Text First Indent 2 Char14"/>
    <w:basedOn w:val="BodyTextIndentChar1"/>
    <w:uiPriority w:val="99"/>
    <w:semiHidden/>
    <w:rsid w:val="00946E5B"/>
    <w:rPr>
      <w:rFonts w:eastAsiaTheme="minorEastAsia"/>
    </w:rPr>
  </w:style>
  <w:style w:type="paragraph" w:customStyle="1" w:styleId="FooterCentered210">
    <w:name w:val="FooterCentered210"/>
    <w:basedOn w:val="Footer"/>
    <w:rsid w:val="00946E5B"/>
    <w:pPr>
      <w:jc w:val="center"/>
    </w:pPr>
  </w:style>
  <w:style w:type="paragraph" w:customStyle="1" w:styleId="Exar210">
    <w:name w:val="Exar210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8">
    <w:name w:val="Command18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9">
    <w:name w:val="Important Note19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4">
    <w:name w:val="Grid Table 4 - Accent 1114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13">
    <w:name w:val="Body113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FooterCentered34">
    <w:name w:val="FooterCentered34"/>
    <w:basedOn w:val="Footer"/>
    <w:rsid w:val="00946E5B"/>
    <w:pPr>
      <w:jc w:val="center"/>
    </w:pPr>
  </w:style>
  <w:style w:type="paragraph" w:customStyle="1" w:styleId="Exar34">
    <w:name w:val="Exar34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4">
    <w:name w:val="Important Note24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4Char23">
    <w:name w:val="Heading 4 Char23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25">
    <w:name w:val="Body25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17">
    <w:name w:val="Bullet117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4">
    <w:name w:val="FooterCentered44"/>
    <w:basedOn w:val="Footer"/>
    <w:rsid w:val="00946E5B"/>
    <w:pPr>
      <w:jc w:val="center"/>
    </w:pPr>
  </w:style>
  <w:style w:type="paragraph" w:customStyle="1" w:styleId="Exar44">
    <w:name w:val="Exar44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5">
    <w:name w:val="Command25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14">
    <w:name w:val="Messages and Commands14"/>
    <w:basedOn w:val="DefaultParagraphFont"/>
    <w:uiPriority w:val="1"/>
    <w:qFormat/>
    <w:rsid w:val="00946E5B"/>
    <w:rPr>
      <w:rFonts w:ascii="Arial" w:hAnsi="Arial" w:cs="Courier New"/>
      <w:b/>
      <w:sz w:val="20"/>
    </w:rPr>
  </w:style>
  <w:style w:type="table" w:customStyle="1" w:styleId="GridTable4-Accent1123">
    <w:name w:val="Grid Table 4 - Accent 1123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34">
    <w:name w:val="Body34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ImportantNote33">
    <w:name w:val="Important Note33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2Char73">
    <w:name w:val="Heading 2 Char73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44">
    <w:name w:val="Body44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Anchor14">
    <w:name w:val="Anchor14"/>
    <w:rsid w:val="00946E5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4">
    <w:name w:val="FooterCentered54"/>
    <w:basedOn w:val="Footer"/>
    <w:rsid w:val="00946E5B"/>
    <w:pPr>
      <w:jc w:val="center"/>
    </w:pPr>
  </w:style>
  <w:style w:type="paragraph" w:customStyle="1" w:styleId="Exar54">
    <w:name w:val="Exar54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23">
    <w:name w:val="Messages and Commands23"/>
    <w:basedOn w:val="DefaultParagraphFont"/>
    <w:uiPriority w:val="1"/>
    <w:qFormat/>
    <w:rsid w:val="00946E5B"/>
    <w:rPr>
      <w:rFonts w:ascii="Arial" w:hAnsi="Arial" w:cs="Courier New"/>
      <w:b/>
      <w:sz w:val="20"/>
    </w:rPr>
  </w:style>
  <w:style w:type="paragraph" w:customStyle="1" w:styleId="ImportantNote43">
    <w:name w:val="Important Note43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2Char83">
    <w:name w:val="Heading 2 Char83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3">
    <w:name w:val="Heading 3 Char63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5">
    <w:name w:val="Body55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24">
    <w:name w:val="Bullet124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3">
    <w:name w:val="Command33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3">
    <w:name w:val="Important Note53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3">
    <w:name w:val="Figure Caption Centered13"/>
    <w:basedOn w:val="Normal"/>
    <w:rsid w:val="00946E5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2Char93">
    <w:name w:val="Heading 2 Char93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3">
    <w:name w:val="Heading 3 Char73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3">
    <w:name w:val="Heading 4 Char33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65">
    <w:name w:val="Body65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33">
    <w:name w:val="Bullet133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4">
    <w:name w:val="FooterCentered64"/>
    <w:basedOn w:val="Footer"/>
    <w:rsid w:val="00946E5B"/>
    <w:pPr>
      <w:jc w:val="center"/>
    </w:pPr>
  </w:style>
  <w:style w:type="paragraph" w:customStyle="1" w:styleId="Exar64">
    <w:name w:val="Exar64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3">
    <w:name w:val="Command43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2Char103">
    <w:name w:val="Heading 2 Char103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83">
    <w:name w:val="Heading 3 Char83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75">
    <w:name w:val="FooterCentered75"/>
    <w:basedOn w:val="Footer"/>
    <w:rsid w:val="00946E5B"/>
    <w:pPr>
      <w:jc w:val="center"/>
    </w:pPr>
  </w:style>
  <w:style w:type="paragraph" w:customStyle="1" w:styleId="Exar75">
    <w:name w:val="Exar75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2Char114">
    <w:name w:val="Heading 2 Char114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93">
    <w:name w:val="Heading 3 Char93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43">
    <w:name w:val="Heading 4 Char43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23">
    <w:name w:val="Heading 5 Char23"/>
    <w:basedOn w:val="DefaultParagraphFont"/>
    <w:uiPriority w:val="9"/>
    <w:rsid w:val="00946E5B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23">
    <w:name w:val="Heading 6 Char23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23">
    <w:name w:val="Heading 7 Char23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3">
    <w:name w:val="Heading 8 Char23"/>
    <w:basedOn w:val="DefaultParagraphFont"/>
    <w:uiPriority w:val="9"/>
    <w:rsid w:val="00946E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3">
    <w:name w:val="Heading 9 Char23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73">
    <w:name w:val="Body73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Anchor23">
    <w:name w:val="Anchor23"/>
    <w:rsid w:val="00946E5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3">
    <w:name w:val="Bullet143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3">
    <w:name w:val="Bullet213"/>
    <w:rsid w:val="00946E5B"/>
    <w:pPr>
      <w:spacing w:before="120"/>
      <w:ind w:left="1440" w:hanging="360"/>
    </w:pPr>
  </w:style>
  <w:style w:type="paragraph" w:customStyle="1" w:styleId="Bullet313">
    <w:name w:val="Bullet313"/>
    <w:rsid w:val="00946E5B"/>
    <w:pPr>
      <w:tabs>
        <w:tab w:val="num" w:pos="1800"/>
      </w:tabs>
      <w:spacing w:before="120"/>
      <w:ind w:left="1800" w:hanging="360"/>
    </w:pPr>
  </w:style>
  <w:style w:type="paragraph" w:customStyle="1" w:styleId="Caution13">
    <w:name w:val="Caution13"/>
    <w:basedOn w:val="Normal"/>
    <w:rsid w:val="00946E5B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3">
    <w:name w:val="CellBody13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3">
    <w:name w:val="CellBodyCenter13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3">
    <w:name w:val="CellBodyRight13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3">
    <w:name w:val="CellBullet113"/>
    <w:rsid w:val="00946E5B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3">
    <w:name w:val="CellHeading13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3">
    <w:name w:val="CellHeadingCenter13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3">
    <w:name w:val="CellIndent113"/>
    <w:rsid w:val="00946E5B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3">
    <w:name w:val="CellIndent213"/>
    <w:rsid w:val="00946E5B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3">
    <w:name w:val="CellIndent313"/>
    <w:rsid w:val="00946E5B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3">
    <w:name w:val="CellNote13"/>
    <w:rsid w:val="00946E5B"/>
    <w:pPr>
      <w:ind w:left="360" w:right="432"/>
    </w:pPr>
    <w:rPr>
      <w:sz w:val="18"/>
      <w:szCs w:val="18"/>
    </w:rPr>
  </w:style>
  <w:style w:type="paragraph" w:customStyle="1" w:styleId="Code13">
    <w:name w:val="Code13"/>
    <w:basedOn w:val="Normal"/>
    <w:rsid w:val="00946E5B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3">
    <w:name w:val="Equation13"/>
    <w:rsid w:val="00946E5B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3">
    <w:name w:val="Figure13"/>
    <w:next w:val="Body"/>
    <w:rsid w:val="00946E5B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3">
    <w:name w:val="FigureLabel13"/>
    <w:basedOn w:val="Normal"/>
    <w:rsid w:val="00946E5B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13">
    <w:name w:val="Footnote13"/>
    <w:basedOn w:val="Normal"/>
    <w:rsid w:val="00946E5B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3">
    <w:name w:val="GlossTerm13"/>
    <w:basedOn w:val="Normal"/>
    <w:rsid w:val="00946E5B"/>
    <w:rPr>
      <w:b/>
    </w:rPr>
  </w:style>
  <w:style w:type="paragraph" w:customStyle="1" w:styleId="HeadingFeature13">
    <w:name w:val="HeadingFeature13"/>
    <w:next w:val="Body"/>
    <w:rsid w:val="00946E5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3">
    <w:name w:val="Indent113"/>
    <w:rsid w:val="00946E5B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3">
    <w:name w:val="Indent213"/>
    <w:rsid w:val="00946E5B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3">
    <w:name w:val="Indent313"/>
    <w:basedOn w:val="Body"/>
    <w:rsid w:val="00946E5B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30">
    <w:name w:val="Addendum13"/>
    <w:next w:val="Body"/>
    <w:rsid w:val="00946E5B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3">
    <w:name w:val="ProcedureHead13"/>
    <w:basedOn w:val="Normal"/>
    <w:next w:val="Step1"/>
    <w:rsid w:val="00946E5B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3">
    <w:name w:val="Step113"/>
    <w:rsid w:val="00946E5B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3">
    <w:name w:val="Register Def13"/>
    <w:rsid w:val="00946E5B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3">
    <w:name w:val="Step213"/>
    <w:rsid w:val="00946E5B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3">
    <w:name w:val="Step313"/>
    <w:rsid w:val="00946E5B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3">
    <w:name w:val="TableFootnote13"/>
    <w:rsid w:val="00946E5B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3">
    <w:name w:val="TableTitle13"/>
    <w:rsid w:val="00946E5B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paragraph" w:customStyle="1" w:styleId="FooterCentered85">
    <w:name w:val="FooterCentered85"/>
    <w:basedOn w:val="Footer"/>
    <w:rsid w:val="00946E5B"/>
    <w:pPr>
      <w:jc w:val="center"/>
    </w:pPr>
  </w:style>
  <w:style w:type="paragraph" w:customStyle="1" w:styleId="HeadingPreface13">
    <w:name w:val="HeadingPreface13"/>
    <w:next w:val="Body"/>
    <w:rsid w:val="00946E5B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3">
    <w:name w:val="Copyright Heading13"/>
    <w:rsid w:val="00946E5B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3">
    <w:name w:val="Book Title113"/>
    <w:next w:val="Body"/>
    <w:rsid w:val="00946E5B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3">
    <w:name w:val="BookTitle213"/>
    <w:next w:val="Body"/>
    <w:rsid w:val="00946E5B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3">
    <w:name w:val="Document Type13"/>
    <w:rsid w:val="00946E5B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3">
    <w:name w:val="Internal Use Cover13"/>
    <w:basedOn w:val="Normal"/>
    <w:rsid w:val="00946E5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13">
    <w:name w:val="GlossText13"/>
    <w:basedOn w:val="Normal"/>
    <w:rsid w:val="00946E5B"/>
    <w:pPr>
      <w:tabs>
        <w:tab w:val="left" w:pos="1800"/>
      </w:tabs>
      <w:ind w:left="432"/>
    </w:pPr>
  </w:style>
  <w:style w:type="paragraph" w:customStyle="1" w:styleId="Exar85">
    <w:name w:val="Exar85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3">
    <w:name w:val="CONFIDENTIAL13"/>
    <w:rsid w:val="00946E5B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13">
    <w:name w:val="Notetext13"/>
    <w:next w:val="Body"/>
    <w:rsid w:val="00946E5B"/>
    <w:pPr>
      <w:ind w:left="547" w:right="1080"/>
      <w:jc w:val="both"/>
    </w:pPr>
  </w:style>
  <w:style w:type="paragraph" w:customStyle="1" w:styleId="PageNumbereven13">
    <w:name w:val="Page Number(even)13"/>
    <w:basedOn w:val="Footer"/>
    <w:semiHidden/>
    <w:rsid w:val="00946E5B"/>
  </w:style>
  <w:style w:type="paragraph" w:customStyle="1" w:styleId="Headereven13">
    <w:name w:val="Header(even)13"/>
    <w:basedOn w:val="Header"/>
    <w:rsid w:val="00946E5B"/>
    <w:pPr>
      <w:tabs>
        <w:tab w:val="clear" w:pos="9270"/>
      </w:tabs>
    </w:pPr>
  </w:style>
  <w:style w:type="paragraph" w:customStyle="1" w:styleId="Footereven13">
    <w:name w:val="Footer(even)13"/>
    <w:basedOn w:val="Footer"/>
    <w:rsid w:val="00946E5B"/>
    <w:pPr>
      <w:ind w:right="-90"/>
    </w:pPr>
  </w:style>
  <w:style w:type="paragraph" w:customStyle="1" w:styleId="Glossary13">
    <w:name w:val="Glossary13"/>
    <w:basedOn w:val="Normal"/>
    <w:next w:val="GlossTerm"/>
    <w:rsid w:val="00946E5B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3">
    <w:name w:val="Addendum1+13"/>
    <w:basedOn w:val="Addendum"/>
    <w:next w:val="Body"/>
    <w:rsid w:val="00946E5B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13">
    <w:name w:val="HeaderNumber13"/>
    <w:rsid w:val="00946E5B"/>
    <w:rPr>
      <w:rFonts w:ascii="Arial" w:hAnsi="Arial"/>
      <w:b/>
      <w:color w:val="002B5C"/>
      <w:sz w:val="48"/>
    </w:rPr>
  </w:style>
  <w:style w:type="paragraph" w:customStyle="1" w:styleId="Addendum213">
    <w:name w:val="Addendum213"/>
    <w:next w:val="SpecNo"/>
    <w:rsid w:val="00946E5B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3">
    <w:name w:val="SpecNo+13"/>
    <w:basedOn w:val="SpecNo0"/>
    <w:rsid w:val="00946E5B"/>
  </w:style>
  <w:style w:type="paragraph" w:customStyle="1" w:styleId="SpecNo130">
    <w:name w:val="SpecNo13"/>
    <w:next w:val="SpecNo"/>
    <w:rsid w:val="00946E5B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3">
    <w:name w:val="Description13"/>
    <w:rsid w:val="00946E5B"/>
    <w:pPr>
      <w:spacing w:before="120"/>
      <w:ind w:left="1800" w:hanging="1800"/>
    </w:pPr>
  </w:style>
  <w:style w:type="paragraph" w:customStyle="1" w:styleId="Addendum131">
    <w:name w:val="Addendum+13"/>
    <w:basedOn w:val="Addendum"/>
    <w:next w:val="Body"/>
    <w:rsid w:val="00946E5B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3">
    <w:name w:val="DocChangeNo.+13"/>
    <w:basedOn w:val="DocChangeNo"/>
    <w:rsid w:val="00946E5B"/>
    <w:pPr>
      <w:numPr>
        <w:numId w:val="0"/>
      </w:numPr>
      <w:ind w:left="1260" w:hanging="1260"/>
    </w:pPr>
  </w:style>
  <w:style w:type="paragraph" w:customStyle="1" w:styleId="DocChangeNo130">
    <w:name w:val="DocChangeNo.13"/>
    <w:next w:val="DocChangeNo0"/>
    <w:rsid w:val="00946E5B"/>
    <w:pPr>
      <w:tabs>
        <w:tab w:val="num" w:pos="1260"/>
      </w:tabs>
      <w:spacing w:before="120"/>
      <w:ind w:left="1260" w:hanging="1260"/>
    </w:pPr>
  </w:style>
  <w:style w:type="paragraph" w:customStyle="1" w:styleId="Addendum2130">
    <w:name w:val="Addendum2+13"/>
    <w:basedOn w:val="Addendum2"/>
    <w:rsid w:val="00946E5B"/>
    <w:rPr>
      <w:sz w:val="32"/>
    </w:rPr>
  </w:style>
  <w:style w:type="paragraph" w:customStyle="1" w:styleId="CellHeadingUnder13">
    <w:name w:val="CellHeadingUnder13"/>
    <w:basedOn w:val="CellHeading"/>
    <w:next w:val="CellBody"/>
    <w:rsid w:val="00946E5B"/>
    <w:rPr>
      <w:u w:val="single"/>
    </w:rPr>
  </w:style>
  <w:style w:type="paragraph" w:customStyle="1" w:styleId="CellNoteHeading13">
    <w:name w:val="CellNoteHeading13"/>
    <w:next w:val="CellNote"/>
    <w:rsid w:val="00946E5B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13">
    <w:name w:val="CellHeadingField|Desc13"/>
    <w:rsid w:val="00946E5B"/>
    <w:rPr>
      <w:rFonts w:ascii="Arial" w:hAnsi="Arial"/>
      <w:b/>
    </w:rPr>
  </w:style>
  <w:style w:type="paragraph" w:customStyle="1" w:styleId="REGISTERBITFIELDCELL13">
    <w:name w:val="REGISTER|BIT|FIELDCELL13"/>
    <w:basedOn w:val="CellBody"/>
    <w:rsid w:val="00946E5B"/>
    <w:rPr>
      <w:rFonts w:ascii="Arial" w:hAnsi="Arial"/>
      <w:b/>
      <w:caps/>
    </w:rPr>
  </w:style>
  <w:style w:type="paragraph" w:customStyle="1" w:styleId="Contents13">
    <w:name w:val="Contents13"/>
    <w:basedOn w:val="Title"/>
    <w:rsid w:val="00946E5B"/>
    <w:pPr>
      <w:pageBreakBefore/>
    </w:pPr>
    <w:rPr>
      <w:szCs w:val="40"/>
    </w:rPr>
  </w:style>
  <w:style w:type="paragraph" w:customStyle="1" w:styleId="ExarConfidential13">
    <w:name w:val="Exar Confidential13"/>
    <w:basedOn w:val="Footer"/>
    <w:rsid w:val="00946E5B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3">
    <w:name w:val="Exar Confidential Char13"/>
    <w:basedOn w:val="FooterChar"/>
    <w:rsid w:val="00946E5B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3">
    <w:name w:val="Hifn Table13"/>
    <w:basedOn w:val="TableGrid"/>
    <w:rsid w:val="00946E5B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30">
    <w:name w:val="Page Number (even)13"/>
    <w:rsid w:val="00946E5B"/>
    <w:rPr>
      <w:rFonts w:ascii="Arial" w:hAnsi="Arial"/>
      <w:sz w:val="16"/>
    </w:rPr>
  </w:style>
  <w:style w:type="paragraph" w:customStyle="1" w:styleId="Preliminary13">
    <w:name w:val="Preliminary13"/>
    <w:rsid w:val="00946E5B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BalloonTextChar23">
    <w:name w:val="Balloon Text Char23"/>
    <w:basedOn w:val="DefaultParagraphFont"/>
    <w:uiPriority w:val="99"/>
    <w:semiHidden/>
    <w:rsid w:val="00946E5B"/>
    <w:rPr>
      <w:rFonts w:ascii="Tahoma" w:hAnsi="Tahoma" w:cs="Tahoma"/>
      <w:sz w:val="16"/>
      <w:szCs w:val="16"/>
    </w:rPr>
  </w:style>
  <w:style w:type="paragraph" w:customStyle="1" w:styleId="Appendix130">
    <w:name w:val="Appendix13"/>
    <w:next w:val="Body"/>
    <w:rsid w:val="00946E5B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23">
    <w:name w:val="Comment Text Char23"/>
    <w:basedOn w:val="DefaultParagraphFont"/>
    <w:uiPriority w:val="99"/>
    <w:semiHidden/>
    <w:rsid w:val="00946E5B"/>
  </w:style>
  <w:style w:type="character" w:customStyle="1" w:styleId="CommentSubjectChar23">
    <w:name w:val="Comment Subject Char23"/>
    <w:basedOn w:val="CommentTextChar"/>
    <w:uiPriority w:val="99"/>
    <w:semiHidden/>
    <w:rsid w:val="00946E5B"/>
    <w:rPr>
      <w:rFonts w:eastAsiaTheme="minorEastAsia"/>
      <w:b/>
    </w:rPr>
  </w:style>
  <w:style w:type="paragraph" w:customStyle="1" w:styleId="copyright13">
    <w:name w:val="copyright13"/>
    <w:basedOn w:val="Body"/>
    <w:rsid w:val="00946E5B"/>
    <w:pPr>
      <w:tabs>
        <w:tab w:val="left" w:pos="9360"/>
      </w:tabs>
    </w:pPr>
    <w:rPr>
      <w:sz w:val="14"/>
      <w:szCs w:val="14"/>
    </w:rPr>
  </w:style>
  <w:style w:type="paragraph" w:customStyle="1" w:styleId="FunctionCall13">
    <w:name w:val="Function Call13"/>
    <w:next w:val="Body"/>
    <w:rsid w:val="00946E5B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3">
    <w:name w:val="Appendix 113"/>
    <w:basedOn w:val="Heading2"/>
    <w:next w:val="Body"/>
    <w:rsid w:val="00946E5B"/>
    <w:pPr>
      <w:tabs>
        <w:tab w:val="num" w:pos="720"/>
      </w:tabs>
      <w:ind w:left="720" w:hanging="720"/>
    </w:pPr>
  </w:style>
  <w:style w:type="paragraph" w:customStyle="1" w:styleId="Appendix213">
    <w:name w:val="Appendix 213"/>
    <w:basedOn w:val="Appendix1"/>
    <w:next w:val="Body"/>
    <w:rsid w:val="00946E5B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13">
    <w:name w:val="Hifn Parameter13"/>
    <w:basedOn w:val="TableNormal"/>
    <w:rsid w:val="00946E5B"/>
    <w:rPr>
      <w:sz w:val="18"/>
    </w:rPr>
    <w:tblPr/>
  </w:style>
  <w:style w:type="paragraph" w:customStyle="1" w:styleId="CellHeadingBlue13">
    <w:name w:val="Cell Heading Blue13"/>
    <w:basedOn w:val="CellHeading"/>
    <w:next w:val="Body"/>
    <w:rsid w:val="00946E5B"/>
    <w:pPr>
      <w:tabs>
        <w:tab w:val="clear" w:pos="720"/>
      </w:tabs>
    </w:pPr>
    <w:rPr>
      <w:color w:val="2F4D87"/>
      <w:sz w:val="18"/>
    </w:rPr>
  </w:style>
  <w:style w:type="paragraph" w:customStyle="1" w:styleId="ListNumber213">
    <w:name w:val="ListNumber213"/>
    <w:basedOn w:val="Body"/>
    <w:rsid w:val="00946E5B"/>
    <w:pPr>
      <w:ind w:left="1440" w:hanging="360"/>
    </w:pPr>
  </w:style>
  <w:style w:type="paragraph" w:customStyle="1" w:styleId="Command53">
    <w:name w:val="Command53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23">
    <w:name w:val="HTML Preformatted Char23"/>
    <w:basedOn w:val="DefaultParagraphFont"/>
    <w:uiPriority w:val="99"/>
    <w:rsid w:val="00946E5B"/>
    <w:rPr>
      <w:rFonts w:ascii="Courier New" w:hAnsi="Courier New" w:cs="Courier New"/>
      <w:color w:val="auto"/>
      <w:kern w:val="0"/>
    </w:rPr>
  </w:style>
  <w:style w:type="character" w:customStyle="1" w:styleId="SubtitleChar23">
    <w:name w:val="Subtitle Char23"/>
    <w:basedOn w:val="DefaultParagraphFont"/>
    <w:uiPriority w:val="11"/>
    <w:rsid w:val="00946E5B"/>
    <w:rPr>
      <w:color w:val="5A5A5A" w:themeColor="text1" w:themeTint="A5"/>
      <w:spacing w:val="10"/>
    </w:rPr>
  </w:style>
  <w:style w:type="character" w:customStyle="1" w:styleId="QuoteChar23">
    <w:name w:val="Quote Char23"/>
    <w:basedOn w:val="DefaultParagraphFont"/>
    <w:uiPriority w:val="29"/>
    <w:rsid w:val="00946E5B"/>
    <w:rPr>
      <w:i/>
      <w:iCs/>
      <w:color w:val="000000" w:themeColor="text1"/>
    </w:rPr>
  </w:style>
  <w:style w:type="character" w:customStyle="1" w:styleId="IntenseQuoteChar23">
    <w:name w:val="Intense Quote Char23"/>
    <w:basedOn w:val="DefaultParagraphFont"/>
    <w:uiPriority w:val="30"/>
    <w:rsid w:val="00946E5B"/>
    <w:rPr>
      <w:color w:val="000000" w:themeColor="text1"/>
      <w:shd w:val="clear" w:color="auto" w:fill="F2F2F2" w:themeFill="background1" w:themeFillShade="F2"/>
    </w:rPr>
  </w:style>
  <w:style w:type="paragraph" w:customStyle="1" w:styleId="Default13">
    <w:name w:val="Default13"/>
    <w:rsid w:val="00946E5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3">
    <w:name w:val="Document Title13"/>
    <w:next w:val="Body"/>
    <w:rsid w:val="00946E5B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3">
    <w:name w:val="Document Subtitle13"/>
    <w:basedOn w:val="DocumentTitle"/>
    <w:qFormat/>
    <w:rsid w:val="00946E5B"/>
    <w:pPr>
      <w:spacing w:before="360"/>
    </w:pPr>
    <w:rPr>
      <w:i/>
      <w:sz w:val="36"/>
    </w:rPr>
  </w:style>
  <w:style w:type="paragraph" w:customStyle="1" w:styleId="Heading2nonumber13">
    <w:name w:val="Heading 2 no number13"/>
    <w:basedOn w:val="Heading2"/>
    <w:next w:val="Body"/>
    <w:rsid w:val="00946E5B"/>
    <w:pPr>
      <w:numPr>
        <w:ilvl w:val="0"/>
        <w:numId w:val="0"/>
      </w:numPr>
      <w:suppressLineNumbers/>
      <w:outlineLvl w:val="9"/>
    </w:pPr>
  </w:style>
  <w:style w:type="paragraph" w:customStyle="1" w:styleId="DocumentRevision13">
    <w:name w:val="Document Revision13"/>
    <w:basedOn w:val="Body"/>
    <w:qFormat/>
    <w:rsid w:val="00946E5B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3">
    <w:name w:val="List Table 3 - Accent 1113"/>
    <w:basedOn w:val="TableNormal"/>
    <w:uiPriority w:val="48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33">
    <w:name w:val="Messages and Commands33"/>
    <w:basedOn w:val="DefaultParagraphFont"/>
    <w:uiPriority w:val="1"/>
    <w:qFormat/>
    <w:rsid w:val="00946E5B"/>
    <w:rPr>
      <w:rFonts w:ascii="Arial" w:hAnsi="Arial" w:cs="Courier New"/>
      <w:b/>
      <w:sz w:val="20"/>
    </w:rPr>
  </w:style>
  <w:style w:type="paragraph" w:customStyle="1" w:styleId="ImportantNote63">
    <w:name w:val="Important Note63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3">
    <w:name w:val="Figure Caption Centered23"/>
    <w:basedOn w:val="Normal"/>
    <w:rsid w:val="00946E5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3">
    <w:name w:val="2909F619802848F09E01365C32F3465413"/>
    <w:rsid w:val="00946E5B"/>
    <w:pPr>
      <w:spacing w:after="200"/>
    </w:pPr>
    <w:rPr>
      <w:lang w:eastAsia="ja-JP"/>
    </w:rPr>
  </w:style>
  <w:style w:type="table" w:customStyle="1" w:styleId="LightList-Accent1113">
    <w:name w:val="Light List - Accent 1113"/>
    <w:basedOn w:val="TableNormal"/>
    <w:uiPriority w:val="61"/>
    <w:rsid w:val="00946E5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23">
    <w:name w:val="Body Text Char23"/>
    <w:basedOn w:val="DefaultParagraphFont"/>
    <w:rsid w:val="00946E5B"/>
    <w:rPr>
      <w:rFonts w:ascii="Palatino Linotype" w:eastAsia="Palatino Linotype" w:hAnsi="Palatino Linotype"/>
      <w:sz w:val="20"/>
      <w:szCs w:val="20"/>
    </w:rPr>
  </w:style>
  <w:style w:type="paragraph" w:customStyle="1" w:styleId="TableParagraph13">
    <w:name w:val="Table Paragraph13"/>
    <w:basedOn w:val="Normal"/>
    <w:uiPriority w:val="1"/>
    <w:qFormat/>
    <w:rsid w:val="00946E5B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3">
    <w:name w:val="Message and Command13"/>
    <w:basedOn w:val="MessagesandCommands"/>
    <w:qFormat/>
    <w:rsid w:val="00946E5B"/>
    <w:rPr>
      <w:rFonts w:ascii="Courier New" w:hAnsi="Courier New" w:cs="Courier New"/>
      <w:b w:val="0"/>
      <w:sz w:val="22"/>
    </w:rPr>
  </w:style>
  <w:style w:type="character" w:customStyle="1" w:styleId="BodyTextFirstIndent2Char23">
    <w:name w:val="Body Text First Indent 2 Char23"/>
    <w:basedOn w:val="BodyTextIndentChar"/>
    <w:semiHidden/>
    <w:rsid w:val="00946E5B"/>
  </w:style>
  <w:style w:type="paragraph" w:customStyle="1" w:styleId="BackPageCenter13">
    <w:name w:val="Back Page Center13"/>
    <w:basedOn w:val="Body"/>
    <w:next w:val="Body"/>
    <w:rsid w:val="00946E5B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3">
    <w:name w:val="Figure Title13"/>
    <w:basedOn w:val="Caption"/>
    <w:next w:val="Normal"/>
    <w:rsid w:val="00946E5B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3">
    <w:name w:val="Grid Table 4 - Accent 1133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5">
    <w:name w:val="FooterCentered95"/>
    <w:basedOn w:val="Footer"/>
    <w:rsid w:val="00946E5B"/>
    <w:pPr>
      <w:jc w:val="center"/>
    </w:pPr>
  </w:style>
  <w:style w:type="paragraph" w:customStyle="1" w:styleId="Exar95">
    <w:name w:val="Exar95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3Char113">
    <w:name w:val="Heading 3 Char113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13">
    <w:name w:val="Heading 4 Char113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13">
    <w:name w:val="Heading 5 Char113"/>
    <w:basedOn w:val="DefaultParagraphFont"/>
    <w:uiPriority w:val="9"/>
    <w:rsid w:val="00946E5B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13">
    <w:name w:val="Heading 6 Char113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13">
    <w:name w:val="Heading 7 Char113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13">
    <w:name w:val="Heading 8 Char113"/>
    <w:basedOn w:val="DefaultParagraphFont"/>
    <w:uiPriority w:val="9"/>
    <w:rsid w:val="00946E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13">
    <w:name w:val="Heading 9 Char113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13">
    <w:name w:val="Footer Char113"/>
    <w:basedOn w:val="DefaultParagraphFont"/>
    <w:uiPriority w:val="99"/>
    <w:rsid w:val="00946E5B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13">
    <w:name w:val="Title Char113"/>
    <w:basedOn w:val="DefaultParagraphFont"/>
    <w:uiPriority w:val="10"/>
    <w:rsid w:val="00946E5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14">
    <w:name w:val="FooterCentered114"/>
    <w:basedOn w:val="Footer"/>
    <w:rsid w:val="00946E5B"/>
    <w:pPr>
      <w:jc w:val="center"/>
    </w:pPr>
  </w:style>
  <w:style w:type="paragraph" w:customStyle="1" w:styleId="Exar114">
    <w:name w:val="Exar114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13">
    <w:name w:val="Note Heading Char13"/>
    <w:basedOn w:val="DefaultParagraphFont"/>
    <w:rsid w:val="00946E5B"/>
    <w:rPr>
      <w:b/>
    </w:rPr>
  </w:style>
  <w:style w:type="character" w:customStyle="1" w:styleId="BalloonTextChar113">
    <w:name w:val="Balloon Text Char113"/>
    <w:basedOn w:val="DefaultParagraphFont"/>
    <w:uiPriority w:val="99"/>
    <w:semiHidden/>
    <w:rsid w:val="00946E5B"/>
    <w:rPr>
      <w:rFonts w:ascii="Tahoma" w:hAnsi="Tahoma" w:cs="Tahoma"/>
      <w:sz w:val="16"/>
      <w:szCs w:val="16"/>
    </w:rPr>
  </w:style>
  <w:style w:type="character" w:customStyle="1" w:styleId="ClosingChar13">
    <w:name w:val="Closing Char13"/>
    <w:basedOn w:val="DefaultParagraphFont"/>
    <w:rsid w:val="00946E5B"/>
  </w:style>
  <w:style w:type="character" w:customStyle="1" w:styleId="CommentTextChar113">
    <w:name w:val="Comment Text Char113"/>
    <w:basedOn w:val="DefaultParagraphFont"/>
    <w:uiPriority w:val="99"/>
    <w:semiHidden/>
    <w:rsid w:val="00946E5B"/>
  </w:style>
  <w:style w:type="character" w:customStyle="1" w:styleId="CommentSubjectChar113">
    <w:name w:val="Comment Subject Char113"/>
    <w:basedOn w:val="CommentTextChar"/>
    <w:uiPriority w:val="99"/>
    <w:semiHidden/>
    <w:rsid w:val="00946E5B"/>
    <w:rPr>
      <w:rFonts w:eastAsiaTheme="minorEastAsia"/>
      <w:b/>
    </w:rPr>
  </w:style>
  <w:style w:type="character" w:customStyle="1" w:styleId="DateChar13">
    <w:name w:val="Date Char13"/>
    <w:basedOn w:val="DefaultParagraphFont"/>
    <w:rsid w:val="00946E5B"/>
  </w:style>
  <w:style w:type="character" w:customStyle="1" w:styleId="DocumentMapChar13">
    <w:name w:val="Document Map Char13"/>
    <w:basedOn w:val="DefaultParagraphFont"/>
    <w:semiHidden/>
    <w:rsid w:val="00946E5B"/>
    <w:rPr>
      <w:rFonts w:ascii="Tahoma" w:hAnsi="Tahoma" w:cs="Tahoma"/>
      <w:shd w:val="clear" w:color="auto" w:fill="000080"/>
    </w:rPr>
  </w:style>
  <w:style w:type="character" w:customStyle="1" w:styleId="EndnoteTextChar13">
    <w:name w:val="Endnote Text Char13"/>
    <w:basedOn w:val="DefaultParagraphFont"/>
    <w:semiHidden/>
    <w:rsid w:val="00946E5B"/>
  </w:style>
  <w:style w:type="character" w:customStyle="1" w:styleId="FootnoteTextChar13">
    <w:name w:val="Footnote Text Char13"/>
    <w:basedOn w:val="DefaultParagraphFont"/>
    <w:semiHidden/>
    <w:rsid w:val="00946E5B"/>
  </w:style>
  <w:style w:type="character" w:customStyle="1" w:styleId="MacroTextChar13">
    <w:name w:val="Macro Text Char13"/>
    <w:basedOn w:val="DefaultParagraphFont"/>
    <w:semiHidden/>
    <w:rsid w:val="00946E5B"/>
    <w:rPr>
      <w:rFonts w:ascii="Courier New" w:hAnsi="Courier New" w:cs="Courier New"/>
      <w:color w:val="000000"/>
    </w:rPr>
  </w:style>
  <w:style w:type="character" w:customStyle="1" w:styleId="HTMLPreformattedChar113">
    <w:name w:val="HTML Preformatted Char113"/>
    <w:basedOn w:val="DefaultParagraphFont"/>
    <w:uiPriority w:val="99"/>
    <w:rsid w:val="00946E5B"/>
    <w:rPr>
      <w:rFonts w:ascii="Courier New" w:hAnsi="Courier New" w:cs="Courier New"/>
      <w:color w:val="auto"/>
      <w:kern w:val="0"/>
    </w:rPr>
  </w:style>
  <w:style w:type="character" w:customStyle="1" w:styleId="SubtitleChar113">
    <w:name w:val="Subtitle Char113"/>
    <w:basedOn w:val="DefaultParagraphFont"/>
    <w:uiPriority w:val="11"/>
    <w:rsid w:val="00946E5B"/>
    <w:rPr>
      <w:color w:val="5A5A5A" w:themeColor="text1" w:themeTint="A5"/>
      <w:spacing w:val="10"/>
    </w:rPr>
  </w:style>
  <w:style w:type="character" w:customStyle="1" w:styleId="QuoteChar113">
    <w:name w:val="Quote Char113"/>
    <w:basedOn w:val="DefaultParagraphFont"/>
    <w:uiPriority w:val="29"/>
    <w:rsid w:val="00946E5B"/>
    <w:rPr>
      <w:i/>
      <w:iCs/>
      <w:color w:val="000000" w:themeColor="text1"/>
    </w:rPr>
  </w:style>
  <w:style w:type="character" w:customStyle="1" w:styleId="IntenseQuoteChar113">
    <w:name w:val="Intense Quote Char113"/>
    <w:basedOn w:val="DefaultParagraphFont"/>
    <w:uiPriority w:val="30"/>
    <w:rsid w:val="00946E5B"/>
    <w:rPr>
      <w:color w:val="000000" w:themeColor="text1"/>
      <w:shd w:val="clear" w:color="auto" w:fill="F2F2F2" w:themeFill="background1" w:themeFillShade="F2"/>
    </w:rPr>
  </w:style>
  <w:style w:type="character" w:customStyle="1" w:styleId="BodyTextChar113">
    <w:name w:val="Body Text Char113"/>
    <w:basedOn w:val="DefaultParagraphFont"/>
    <w:rsid w:val="00946E5B"/>
    <w:rPr>
      <w:rFonts w:ascii="Palatino Linotype" w:eastAsia="Palatino Linotype" w:hAnsi="Palatino Linotype"/>
      <w:sz w:val="20"/>
      <w:szCs w:val="20"/>
    </w:rPr>
  </w:style>
  <w:style w:type="character" w:customStyle="1" w:styleId="BodyText2Char113">
    <w:name w:val="Body Text 2 Char113"/>
    <w:basedOn w:val="DefaultParagraphFont"/>
    <w:uiPriority w:val="99"/>
    <w:semiHidden/>
    <w:rsid w:val="00946E5B"/>
    <w:rPr>
      <w:rFonts w:eastAsiaTheme="minorEastAsia"/>
    </w:rPr>
  </w:style>
  <w:style w:type="character" w:customStyle="1" w:styleId="BodyText3Char113">
    <w:name w:val="Body Text 3 Char113"/>
    <w:basedOn w:val="DefaultParagraphFont"/>
    <w:uiPriority w:val="99"/>
    <w:semiHidden/>
    <w:rsid w:val="00946E5B"/>
    <w:rPr>
      <w:rFonts w:eastAsiaTheme="minorEastAsia"/>
      <w:sz w:val="16"/>
      <w:szCs w:val="16"/>
    </w:rPr>
  </w:style>
  <w:style w:type="character" w:customStyle="1" w:styleId="BodyTextIndentChar113">
    <w:name w:val="Body Text Indent Char113"/>
    <w:basedOn w:val="DefaultParagraphFont"/>
    <w:uiPriority w:val="99"/>
    <w:semiHidden/>
    <w:rsid w:val="00946E5B"/>
    <w:rPr>
      <w:rFonts w:eastAsiaTheme="minorEastAsia"/>
    </w:rPr>
  </w:style>
  <w:style w:type="character" w:customStyle="1" w:styleId="BodyTextFirstIndent2Char113">
    <w:name w:val="Body Text First Indent 2 Char113"/>
    <w:basedOn w:val="BodyTextIndentChar1"/>
    <w:uiPriority w:val="99"/>
    <w:semiHidden/>
    <w:rsid w:val="00946E5B"/>
    <w:rPr>
      <w:rFonts w:eastAsiaTheme="minorEastAsia"/>
    </w:rPr>
  </w:style>
  <w:style w:type="character" w:customStyle="1" w:styleId="BodyTextIndent2Char113">
    <w:name w:val="Body Text Indent 2 Char113"/>
    <w:basedOn w:val="DefaultParagraphFont"/>
    <w:uiPriority w:val="99"/>
    <w:semiHidden/>
    <w:rsid w:val="00946E5B"/>
    <w:rPr>
      <w:rFonts w:eastAsiaTheme="minorEastAsia"/>
    </w:rPr>
  </w:style>
  <w:style w:type="character" w:customStyle="1" w:styleId="BodyTextIndent3Char113">
    <w:name w:val="Body Text Indent 3 Char113"/>
    <w:basedOn w:val="DefaultParagraphFont"/>
    <w:uiPriority w:val="99"/>
    <w:semiHidden/>
    <w:rsid w:val="00946E5B"/>
    <w:rPr>
      <w:rFonts w:eastAsiaTheme="minorEastAsia"/>
      <w:sz w:val="16"/>
      <w:szCs w:val="16"/>
    </w:rPr>
  </w:style>
  <w:style w:type="character" w:customStyle="1" w:styleId="E-mailSignatureChar113">
    <w:name w:val="E-mail Signature Char113"/>
    <w:basedOn w:val="DefaultParagraphFont"/>
    <w:uiPriority w:val="99"/>
    <w:semiHidden/>
    <w:rsid w:val="00946E5B"/>
    <w:rPr>
      <w:rFonts w:eastAsiaTheme="minorEastAsia"/>
    </w:rPr>
  </w:style>
  <w:style w:type="character" w:customStyle="1" w:styleId="HTMLAddressChar113">
    <w:name w:val="HTML Address Char113"/>
    <w:basedOn w:val="DefaultParagraphFont"/>
    <w:uiPriority w:val="99"/>
    <w:semiHidden/>
    <w:rsid w:val="00946E5B"/>
    <w:rPr>
      <w:rFonts w:eastAsiaTheme="minorEastAsia"/>
      <w:i/>
      <w:iCs/>
    </w:rPr>
  </w:style>
  <w:style w:type="character" w:customStyle="1" w:styleId="MessageHeaderChar113">
    <w:name w:val="Message Header Char113"/>
    <w:basedOn w:val="DefaultParagraphFont"/>
    <w:uiPriority w:val="99"/>
    <w:semiHidden/>
    <w:rsid w:val="00946E5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113">
    <w:name w:val="Plain Text Char113"/>
    <w:basedOn w:val="DefaultParagraphFont"/>
    <w:uiPriority w:val="99"/>
    <w:semiHidden/>
    <w:rsid w:val="00946E5B"/>
    <w:rPr>
      <w:rFonts w:ascii="Consolas" w:eastAsiaTheme="minorEastAsia" w:hAnsi="Consolas" w:cs="Consolas"/>
      <w:sz w:val="21"/>
      <w:szCs w:val="21"/>
    </w:rPr>
  </w:style>
  <w:style w:type="character" w:customStyle="1" w:styleId="SignatureChar113">
    <w:name w:val="Signature Char113"/>
    <w:basedOn w:val="DefaultParagraphFont"/>
    <w:uiPriority w:val="99"/>
    <w:semiHidden/>
    <w:rsid w:val="00946E5B"/>
    <w:rPr>
      <w:rFonts w:eastAsiaTheme="minorEastAsia"/>
    </w:rPr>
  </w:style>
  <w:style w:type="character" w:customStyle="1" w:styleId="Heading1Char213">
    <w:name w:val="Heading 1 Char213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13">
    <w:name w:val="Heading 2 Char213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13">
    <w:name w:val="Heading 3 Char213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13">
    <w:name w:val="FooterCentered213"/>
    <w:basedOn w:val="Footer"/>
    <w:rsid w:val="00946E5B"/>
    <w:pPr>
      <w:jc w:val="center"/>
    </w:pPr>
  </w:style>
  <w:style w:type="character" w:customStyle="1" w:styleId="HeaderChar213">
    <w:name w:val="Header Char213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13">
    <w:name w:val="Exar213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3">
    <w:name w:val="Important Note113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3">
    <w:name w:val="Grid Table 4 - Accent 11113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13">
    <w:name w:val="Heading 1 Char313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13">
    <w:name w:val="Heading 2 Char313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14">
    <w:name w:val="Body114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FooterCentered313">
    <w:name w:val="FooterCentered313"/>
    <w:basedOn w:val="Footer"/>
    <w:rsid w:val="00946E5B"/>
    <w:pPr>
      <w:jc w:val="center"/>
    </w:pPr>
  </w:style>
  <w:style w:type="character" w:customStyle="1" w:styleId="HeaderChar313">
    <w:name w:val="Header Char313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13">
    <w:name w:val="Exar313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3">
    <w:name w:val="Important Note213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13">
    <w:name w:val="Heading 1 Char413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13">
    <w:name w:val="Heading 2 Char413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13">
    <w:name w:val="Heading 3 Char313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213">
    <w:name w:val="Body213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FooterCentered413">
    <w:name w:val="FooterCentered413"/>
    <w:basedOn w:val="Footer"/>
    <w:rsid w:val="00946E5B"/>
    <w:pPr>
      <w:jc w:val="center"/>
    </w:pPr>
  </w:style>
  <w:style w:type="character" w:customStyle="1" w:styleId="HeaderChar413">
    <w:name w:val="Header Char413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13">
    <w:name w:val="Exar413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113">
    <w:name w:val="Messages and Commands113"/>
    <w:basedOn w:val="DefaultParagraphFont"/>
    <w:uiPriority w:val="1"/>
    <w:qFormat/>
    <w:rsid w:val="00946E5B"/>
    <w:rPr>
      <w:rFonts w:ascii="Arial" w:hAnsi="Arial" w:cs="Courier New"/>
      <w:b/>
      <w:sz w:val="20"/>
    </w:rPr>
  </w:style>
  <w:style w:type="paragraph" w:customStyle="1" w:styleId="Anchor113">
    <w:name w:val="Anchor113"/>
    <w:rsid w:val="00946E5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character" w:customStyle="1" w:styleId="Heading1Char1113">
    <w:name w:val="Heading 1 Char1113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13">
    <w:name w:val="Heading 2 Char1113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2Char122">
    <w:name w:val="Heading 2 Char12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02">
    <w:name w:val="Heading 3 Char10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103">
    <w:name w:val="FooterCentered103"/>
    <w:basedOn w:val="Footer"/>
    <w:rsid w:val="00946E5B"/>
    <w:pPr>
      <w:jc w:val="center"/>
    </w:pPr>
  </w:style>
  <w:style w:type="paragraph" w:customStyle="1" w:styleId="Exar103">
    <w:name w:val="Exar103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2Char132">
    <w:name w:val="Heading 2 Char13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22">
    <w:name w:val="Heading 3 Char12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83">
    <w:name w:val="Body83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53">
    <w:name w:val="Bullet153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63">
    <w:name w:val="Command63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72">
    <w:name w:val="Important Note72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33">
    <w:name w:val="Figure Caption Centered33"/>
    <w:basedOn w:val="Normal"/>
    <w:rsid w:val="00946E5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2Char142">
    <w:name w:val="Heading 2 Char14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32">
    <w:name w:val="Heading 3 Char13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52">
    <w:name w:val="Heading 4 Char5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93">
    <w:name w:val="Body93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63">
    <w:name w:val="Bullet163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23">
    <w:name w:val="FooterCentered123"/>
    <w:basedOn w:val="Footer"/>
    <w:rsid w:val="00946E5B"/>
    <w:pPr>
      <w:jc w:val="center"/>
    </w:pPr>
  </w:style>
  <w:style w:type="paragraph" w:customStyle="1" w:styleId="Exar123">
    <w:name w:val="Exar123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72">
    <w:name w:val="Command72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2Char152">
    <w:name w:val="Heading 2 Char15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42">
    <w:name w:val="Heading 3 Char14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62">
    <w:name w:val="Heading 4 Char6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32">
    <w:name w:val="Heading 5 Char32"/>
    <w:basedOn w:val="DefaultParagraphFont"/>
    <w:uiPriority w:val="9"/>
    <w:rsid w:val="00946E5B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32">
    <w:name w:val="Heading 6 Char32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32">
    <w:name w:val="Heading 7 Char32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32">
    <w:name w:val="Heading 8 Char32"/>
    <w:basedOn w:val="DefaultParagraphFont"/>
    <w:uiPriority w:val="9"/>
    <w:rsid w:val="00946E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32">
    <w:name w:val="Heading 9 Char32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103">
    <w:name w:val="Body103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Anchor32">
    <w:name w:val="Anchor32"/>
    <w:rsid w:val="00946E5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72">
    <w:name w:val="Bullet172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23">
    <w:name w:val="Bullet223"/>
    <w:rsid w:val="00946E5B"/>
    <w:pPr>
      <w:spacing w:before="120"/>
      <w:ind w:left="1440" w:hanging="360"/>
    </w:pPr>
  </w:style>
  <w:style w:type="paragraph" w:customStyle="1" w:styleId="Bullet323">
    <w:name w:val="Bullet323"/>
    <w:rsid w:val="00946E5B"/>
    <w:pPr>
      <w:tabs>
        <w:tab w:val="num" w:pos="1800"/>
      </w:tabs>
      <w:spacing w:before="120"/>
      <w:ind w:left="1800" w:hanging="360"/>
    </w:pPr>
  </w:style>
  <w:style w:type="paragraph" w:customStyle="1" w:styleId="Caution23">
    <w:name w:val="Caution23"/>
    <w:basedOn w:val="Normal"/>
    <w:rsid w:val="00946E5B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23">
    <w:name w:val="CellBody23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23">
    <w:name w:val="CellBodyCenter23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23">
    <w:name w:val="CellBodyRight23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23">
    <w:name w:val="CellBullet123"/>
    <w:rsid w:val="00946E5B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23">
    <w:name w:val="CellHeading23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23">
    <w:name w:val="CellHeadingCenter23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23">
    <w:name w:val="CellIndent123"/>
    <w:rsid w:val="00946E5B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23">
    <w:name w:val="CellIndent223"/>
    <w:rsid w:val="00946E5B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23">
    <w:name w:val="CellIndent323"/>
    <w:rsid w:val="00946E5B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23">
    <w:name w:val="CellNote23"/>
    <w:rsid w:val="00946E5B"/>
    <w:pPr>
      <w:ind w:left="360" w:right="432"/>
    </w:pPr>
    <w:rPr>
      <w:sz w:val="18"/>
      <w:szCs w:val="18"/>
    </w:rPr>
  </w:style>
  <w:style w:type="paragraph" w:customStyle="1" w:styleId="Code23">
    <w:name w:val="Code23"/>
    <w:basedOn w:val="Normal"/>
    <w:rsid w:val="00946E5B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23">
    <w:name w:val="Equation23"/>
    <w:rsid w:val="00946E5B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23">
    <w:name w:val="Figure23"/>
    <w:next w:val="Body"/>
    <w:rsid w:val="00946E5B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23">
    <w:name w:val="FigureLabel23"/>
    <w:basedOn w:val="Normal"/>
    <w:rsid w:val="00946E5B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23">
    <w:name w:val="Footnote23"/>
    <w:basedOn w:val="Normal"/>
    <w:rsid w:val="00946E5B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23">
    <w:name w:val="GlossTerm23"/>
    <w:basedOn w:val="Normal"/>
    <w:rsid w:val="00946E5B"/>
    <w:rPr>
      <w:b/>
    </w:rPr>
  </w:style>
  <w:style w:type="paragraph" w:customStyle="1" w:styleId="HeadingFeature23">
    <w:name w:val="HeadingFeature23"/>
    <w:next w:val="Body"/>
    <w:rsid w:val="00946E5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23">
    <w:name w:val="Indent123"/>
    <w:rsid w:val="00946E5B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23">
    <w:name w:val="Indent223"/>
    <w:rsid w:val="00946E5B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23">
    <w:name w:val="Indent323"/>
    <w:basedOn w:val="Body"/>
    <w:rsid w:val="00946E5B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33">
    <w:name w:val="Addendum33"/>
    <w:next w:val="Body"/>
    <w:rsid w:val="00946E5B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23">
    <w:name w:val="ProcedureHead23"/>
    <w:basedOn w:val="Normal"/>
    <w:next w:val="Step1"/>
    <w:rsid w:val="00946E5B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23">
    <w:name w:val="Step123"/>
    <w:rsid w:val="00946E5B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23">
    <w:name w:val="Register Def23"/>
    <w:rsid w:val="00946E5B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23">
    <w:name w:val="Step223"/>
    <w:rsid w:val="00946E5B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23">
    <w:name w:val="Step323"/>
    <w:rsid w:val="00946E5B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23">
    <w:name w:val="TableFootnote23"/>
    <w:rsid w:val="00946E5B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23">
    <w:name w:val="TableTitle23"/>
    <w:rsid w:val="00946E5B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33">
    <w:name w:val="Title Char33"/>
    <w:basedOn w:val="DefaultParagraphFont"/>
    <w:uiPriority w:val="10"/>
    <w:rsid w:val="00946E5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33">
    <w:name w:val="FooterCentered133"/>
    <w:basedOn w:val="Footer"/>
    <w:rsid w:val="00946E5B"/>
    <w:pPr>
      <w:jc w:val="center"/>
    </w:pPr>
  </w:style>
  <w:style w:type="character" w:customStyle="1" w:styleId="Register22">
    <w:name w:val="Register22"/>
    <w:basedOn w:val="DefaultParagraphFont"/>
    <w:rsid w:val="00946E5B"/>
    <w:rPr>
      <w:rFonts w:ascii="Arial" w:hAnsi="Arial"/>
      <w:b/>
      <w:sz w:val="20"/>
      <w:szCs w:val="20"/>
    </w:rPr>
  </w:style>
  <w:style w:type="paragraph" w:customStyle="1" w:styleId="HeadingPreface23">
    <w:name w:val="HeadingPreface23"/>
    <w:next w:val="Body"/>
    <w:rsid w:val="00946E5B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23">
    <w:name w:val="Copyright Heading23"/>
    <w:rsid w:val="00946E5B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23">
    <w:name w:val="Book Title123"/>
    <w:next w:val="Body"/>
    <w:rsid w:val="00946E5B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23">
    <w:name w:val="BookTitle223"/>
    <w:next w:val="Body"/>
    <w:rsid w:val="00946E5B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23">
    <w:name w:val="Document Type23"/>
    <w:rsid w:val="00946E5B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23">
    <w:name w:val="Internal Use Cover23"/>
    <w:basedOn w:val="Normal"/>
    <w:rsid w:val="00946E5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23">
    <w:name w:val="GlossText23"/>
    <w:basedOn w:val="Normal"/>
    <w:rsid w:val="00946E5B"/>
    <w:pPr>
      <w:tabs>
        <w:tab w:val="left" w:pos="1800"/>
      </w:tabs>
      <w:ind w:left="432"/>
    </w:pPr>
  </w:style>
  <w:style w:type="paragraph" w:customStyle="1" w:styleId="Exar133">
    <w:name w:val="Exar133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23">
    <w:name w:val="CONFIDENTIAL23"/>
    <w:rsid w:val="00946E5B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22">
    <w:name w:val="SIGNAL22"/>
    <w:rsid w:val="00946E5B"/>
    <w:rPr>
      <w:rFonts w:ascii="Verdana" w:hAnsi="Verdana"/>
      <w:b/>
      <w:smallCaps/>
      <w:color w:val="000000"/>
      <w:sz w:val="20"/>
    </w:rPr>
  </w:style>
  <w:style w:type="paragraph" w:customStyle="1" w:styleId="Notetext23">
    <w:name w:val="Notetext23"/>
    <w:next w:val="Body"/>
    <w:rsid w:val="00946E5B"/>
    <w:pPr>
      <w:ind w:left="547" w:right="1080"/>
      <w:jc w:val="both"/>
    </w:pPr>
  </w:style>
  <w:style w:type="paragraph" w:customStyle="1" w:styleId="PageNumbereven23">
    <w:name w:val="Page Number(even)23"/>
    <w:basedOn w:val="Footer"/>
    <w:semiHidden/>
    <w:rsid w:val="00946E5B"/>
  </w:style>
  <w:style w:type="paragraph" w:customStyle="1" w:styleId="Headereven23">
    <w:name w:val="Header(even)23"/>
    <w:basedOn w:val="Header"/>
    <w:rsid w:val="00946E5B"/>
    <w:pPr>
      <w:tabs>
        <w:tab w:val="clear" w:pos="9270"/>
      </w:tabs>
    </w:pPr>
  </w:style>
  <w:style w:type="paragraph" w:customStyle="1" w:styleId="Footereven23">
    <w:name w:val="Footer(even)23"/>
    <w:basedOn w:val="Footer"/>
    <w:rsid w:val="00946E5B"/>
    <w:pPr>
      <w:ind w:right="-90"/>
    </w:pPr>
  </w:style>
  <w:style w:type="paragraph" w:customStyle="1" w:styleId="Glossary23">
    <w:name w:val="Glossary23"/>
    <w:basedOn w:val="Normal"/>
    <w:next w:val="GlossTerm"/>
    <w:rsid w:val="00946E5B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230">
    <w:name w:val="Addendum1+23"/>
    <w:basedOn w:val="Addendum"/>
    <w:next w:val="Body"/>
    <w:rsid w:val="00946E5B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22">
    <w:name w:val="Register|Bit|Field22"/>
    <w:basedOn w:val="DefaultParagraphFont"/>
    <w:rsid w:val="00946E5B"/>
    <w:rPr>
      <w:rFonts w:ascii="Arial" w:hAnsi="Arial"/>
      <w:b/>
      <w:caps/>
      <w:sz w:val="22"/>
      <w:szCs w:val="20"/>
    </w:rPr>
  </w:style>
  <w:style w:type="paragraph" w:customStyle="1" w:styleId="HeaderNumber23">
    <w:name w:val="HeaderNumber23"/>
    <w:rsid w:val="00946E5B"/>
    <w:rPr>
      <w:rFonts w:ascii="Arial" w:hAnsi="Arial"/>
      <w:b/>
      <w:color w:val="002B5C"/>
      <w:sz w:val="48"/>
    </w:rPr>
  </w:style>
  <w:style w:type="paragraph" w:customStyle="1" w:styleId="Addendum2230">
    <w:name w:val="Addendum223"/>
    <w:next w:val="SpecNo"/>
    <w:rsid w:val="00946E5B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23">
    <w:name w:val="SpecNo+23"/>
    <w:basedOn w:val="SpecNo0"/>
    <w:rsid w:val="00946E5B"/>
  </w:style>
  <w:style w:type="paragraph" w:customStyle="1" w:styleId="SpecNo230">
    <w:name w:val="SpecNo23"/>
    <w:next w:val="SpecNo"/>
    <w:rsid w:val="00946E5B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23">
    <w:name w:val="Description23"/>
    <w:rsid w:val="00946E5B"/>
    <w:pPr>
      <w:spacing w:before="120"/>
      <w:ind w:left="1800" w:hanging="1800"/>
    </w:pPr>
  </w:style>
  <w:style w:type="paragraph" w:customStyle="1" w:styleId="Addendum232">
    <w:name w:val="Addendum+23"/>
    <w:basedOn w:val="Addendum"/>
    <w:next w:val="Body"/>
    <w:rsid w:val="00946E5B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23">
    <w:name w:val="DocChangeNo.+23"/>
    <w:basedOn w:val="DocChangeNo"/>
    <w:rsid w:val="00946E5B"/>
    <w:pPr>
      <w:numPr>
        <w:numId w:val="0"/>
      </w:numPr>
      <w:ind w:left="1260" w:hanging="1260"/>
    </w:pPr>
  </w:style>
  <w:style w:type="paragraph" w:customStyle="1" w:styleId="DocChangeNo230">
    <w:name w:val="DocChangeNo.23"/>
    <w:next w:val="DocChangeNo0"/>
    <w:rsid w:val="00946E5B"/>
    <w:pPr>
      <w:tabs>
        <w:tab w:val="num" w:pos="1260"/>
      </w:tabs>
      <w:spacing w:before="120"/>
      <w:ind w:left="1260" w:hanging="1260"/>
    </w:pPr>
  </w:style>
  <w:style w:type="paragraph" w:customStyle="1" w:styleId="Addendum2231">
    <w:name w:val="Addendum2+23"/>
    <w:basedOn w:val="Addendum2"/>
    <w:rsid w:val="00946E5B"/>
    <w:rPr>
      <w:sz w:val="32"/>
    </w:rPr>
  </w:style>
  <w:style w:type="paragraph" w:customStyle="1" w:styleId="CellHeadingUnder23">
    <w:name w:val="CellHeadingUnder23"/>
    <w:basedOn w:val="CellHeading"/>
    <w:next w:val="CellBody"/>
    <w:rsid w:val="00946E5B"/>
    <w:rPr>
      <w:u w:val="single"/>
    </w:rPr>
  </w:style>
  <w:style w:type="paragraph" w:customStyle="1" w:styleId="CellNoteHeading23">
    <w:name w:val="CellNoteHeading23"/>
    <w:next w:val="CellNote"/>
    <w:rsid w:val="00946E5B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22">
    <w:name w:val="Function22"/>
    <w:basedOn w:val="DefaultParagraphFont"/>
    <w:rsid w:val="00946E5B"/>
    <w:rPr>
      <w:rFonts w:ascii="Courier New" w:hAnsi="Courier New"/>
      <w:b/>
      <w:sz w:val="20"/>
    </w:rPr>
  </w:style>
  <w:style w:type="paragraph" w:customStyle="1" w:styleId="CellHeadingFieldDesc23">
    <w:name w:val="CellHeadingField|Desc23"/>
    <w:rsid w:val="00946E5B"/>
    <w:rPr>
      <w:rFonts w:ascii="Arial" w:hAnsi="Arial"/>
      <w:b/>
    </w:rPr>
  </w:style>
  <w:style w:type="character" w:customStyle="1" w:styleId="REGISTERBITFIELD220">
    <w:name w:val="REGISTER|BIT|FIELD22"/>
    <w:basedOn w:val="DefaultParagraphFont"/>
    <w:rsid w:val="00946E5B"/>
    <w:rPr>
      <w:rFonts w:ascii="Arial" w:hAnsi="Arial"/>
      <w:b/>
      <w:caps/>
      <w:sz w:val="20"/>
      <w:szCs w:val="20"/>
    </w:rPr>
  </w:style>
  <w:style w:type="paragraph" w:customStyle="1" w:styleId="REGISTERBITFIELDCELL23">
    <w:name w:val="REGISTER|BIT|FIELDCELL23"/>
    <w:basedOn w:val="CellBody"/>
    <w:rsid w:val="00946E5B"/>
    <w:rPr>
      <w:rFonts w:ascii="Arial" w:hAnsi="Arial"/>
      <w:b/>
      <w:caps/>
    </w:rPr>
  </w:style>
  <w:style w:type="paragraph" w:customStyle="1" w:styleId="Contents23">
    <w:name w:val="Contents23"/>
    <w:basedOn w:val="Title"/>
    <w:rsid w:val="00946E5B"/>
    <w:pPr>
      <w:pageBreakBefore/>
    </w:pPr>
    <w:rPr>
      <w:szCs w:val="40"/>
    </w:rPr>
  </w:style>
  <w:style w:type="paragraph" w:customStyle="1" w:styleId="ExarConfidential23">
    <w:name w:val="Exar Confidential23"/>
    <w:basedOn w:val="Footer"/>
    <w:rsid w:val="00946E5B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23">
    <w:name w:val="Exar Confidential Char23"/>
    <w:basedOn w:val="FooterChar"/>
    <w:rsid w:val="00946E5B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23">
    <w:name w:val="Hifn Table23"/>
    <w:basedOn w:val="TableGrid"/>
    <w:rsid w:val="00946E5B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230">
    <w:name w:val="Page Number (even)23"/>
    <w:rsid w:val="00946E5B"/>
    <w:rPr>
      <w:rFonts w:ascii="Arial" w:hAnsi="Arial"/>
      <w:sz w:val="16"/>
    </w:rPr>
  </w:style>
  <w:style w:type="character" w:customStyle="1" w:styleId="Address22">
    <w:name w:val="Address22"/>
    <w:basedOn w:val="DefaultParagraphFont"/>
    <w:rsid w:val="00946E5B"/>
    <w:rPr>
      <w:rFonts w:ascii="Arial" w:hAnsi="Arial"/>
      <w:i/>
      <w:sz w:val="22"/>
    </w:rPr>
  </w:style>
  <w:style w:type="paragraph" w:customStyle="1" w:styleId="Preliminary23">
    <w:name w:val="Preliminary23"/>
    <w:rsid w:val="00946E5B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23">
    <w:name w:val="Preliminary Char23"/>
    <w:basedOn w:val="DefaultParagraphFont"/>
    <w:rsid w:val="00946E5B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32">
    <w:name w:val="Balloon Text Char32"/>
    <w:basedOn w:val="DefaultParagraphFont"/>
    <w:uiPriority w:val="99"/>
    <w:semiHidden/>
    <w:rsid w:val="00946E5B"/>
    <w:rPr>
      <w:rFonts w:ascii="Tahoma" w:hAnsi="Tahoma" w:cs="Tahoma"/>
      <w:sz w:val="16"/>
      <w:szCs w:val="16"/>
    </w:rPr>
  </w:style>
  <w:style w:type="paragraph" w:customStyle="1" w:styleId="Appendix230">
    <w:name w:val="Appendix23"/>
    <w:next w:val="Body"/>
    <w:rsid w:val="00946E5B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32">
    <w:name w:val="Comment Text Char32"/>
    <w:basedOn w:val="DefaultParagraphFont"/>
    <w:uiPriority w:val="99"/>
    <w:semiHidden/>
    <w:rsid w:val="00946E5B"/>
  </w:style>
  <w:style w:type="character" w:customStyle="1" w:styleId="CommentSubjectChar32">
    <w:name w:val="Comment Subject Char32"/>
    <w:basedOn w:val="CommentTextChar"/>
    <w:uiPriority w:val="99"/>
    <w:semiHidden/>
    <w:rsid w:val="00946E5B"/>
    <w:rPr>
      <w:rFonts w:eastAsiaTheme="minorEastAsia"/>
      <w:b/>
    </w:rPr>
  </w:style>
  <w:style w:type="paragraph" w:customStyle="1" w:styleId="copyright23">
    <w:name w:val="copyright23"/>
    <w:basedOn w:val="Body"/>
    <w:rsid w:val="00946E5B"/>
    <w:pPr>
      <w:tabs>
        <w:tab w:val="left" w:pos="9360"/>
      </w:tabs>
    </w:pPr>
    <w:rPr>
      <w:sz w:val="14"/>
      <w:szCs w:val="14"/>
    </w:rPr>
  </w:style>
  <w:style w:type="paragraph" w:customStyle="1" w:styleId="FunctionCall23">
    <w:name w:val="Function Call23"/>
    <w:next w:val="Body"/>
    <w:rsid w:val="00946E5B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23">
    <w:name w:val="Appendix 123"/>
    <w:basedOn w:val="Heading2"/>
    <w:next w:val="Body"/>
    <w:rsid w:val="00946E5B"/>
    <w:pPr>
      <w:tabs>
        <w:tab w:val="num" w:pos="720"/>
        <w:tab w:val="num" w:pos="1440"/>
      </w:tabs>
      <w:ind w:left="720" w:hanging="720"/>
    </w:pPr>
  </w:style>
  <w:style w:type="paragraph" w:customStyle="1" w:styleId="Appendix223">
    <w:name w:val="Appendix 223"/>
    <w:basedOn w:val="Appendix1"/>
    <w:next w:val="Body"/>
    <w:rsid w:val="00946E5B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23">
    <w:name w:val="Hifn Parameter23"/>
    <w:basedOn w:val="TableNormal"/>
    <w:rsid w:val="00946E5B"/>
    <w:rPr>
      <w:sz w:val="18"/>
    </w:rPr>
    <w:tblPr/>
  </w:style>
  <w:style w:type="paragraph" w:customStyle="1" w:styleId="CellHeadingBlue23">
    <w:name w:val="Cell Heading Blue23"/>
    <w:basedOn w:val="CellHeading"/>
    <w:next w:val="Body"/>
    <w:rsid w:val="00946E5B"/>
    <w:pPr>
      <w:tabs>
        <w:tab w:val="clear" w:pos="720"/>
      </w:tabs>
    </w:pPr>
    <w:rPr>
      <w:color w:val="2F4D87"/>
      <w:sz w:val="18"/>
    </w:rPr>
  </w:style>
  <w:style w:type="paragraph" w:customStyle="1" w:styleId="ListNumber223">
    <w:name w:val="ListNumber223"/>
    <w:basedOn w:val="Body"/>
    <w:rsid w:val="00946E5B"/>
    <w:pPr>
      <w:ind w:left="1440" w:hanging="360"/>
    </w:pPr>
  </w:style>
  <w:style w:type="paragraph" w:customStyle="1" w:styleId="Command82">
    <w:name w:val="Command82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32">
    <w:name w:val="HTML Preformatted Char32"/>
    <w:basedOn w:val="DefaultParagraphFont"/>
    <w:uiPriority w:val="99"/>
    <w:rsid w:val="00946E5B"/>
    <w:rPr>
      <w:rFonts w:ascii="Courier New" w:hAnsi="Courier New" w:cs="Courier New"/>
      <w:color w:val="auto"/>
      <w:kern w:val="0"/>
    </w:rPr>
  </w:style>
  <w:style w:type="character" w:customStyle="1" w:styleId="MessageCommand22">
    <w:name w:val="Message Command22"/>
    <w:basedOn w:val="DefaultParagraphFont"/>
    <w:uiPriority w:val="1"/>
    <w:qFormat/>
    <w:rsid w:val="00946E5B"/>
    <w:rPr>
      <w:rFonts w:ascii="Courier New" w:hAnsi="Courier New" w:cs="Courier New"/>
    </w:rPr>
  </w:style>
  <w:style w:type="character" w:customStyle="1" w:styleId="apple-style-span22">
    <w:name w:val="apple-style-span22"/>
    <w:basedOn w:val="DefaultParagraphFont"/>
    <w:rsid w:val="00946E5B"/>
  </w:style>
  <w:style w:type="character" w:customStyle="1" w:styleId="apple-converted-space22">
    <w:name w:val="apple-converted-space22"/>
    <w:basedOn w:val="DefaultParagraphFont"/>
    <w:rsid w:val="00946E5B"/>
  </w:style>
  <w:style w:type="character" w:customStyle="1" w:styleId="SubtitleChar32">
    <w:name w:val="Subtitle Char32"/>
    <w:basedOn w:val="DefaultParagraphFont"/>
    <w:uiPriority w:val="11"/>
    <w:rsid w:val="00946E5B"/>
    <w:rPr>
      <w:color w:val="5A5A5A" w:themeColor="text1" w:themeTint="A5"/>
      <w:spacing w:val="10"/>
    </w:rPr>
  </w:style>
  <w:style w:type="character" w:customStyle="1" w:styleId="QuoteChar32">
    <w:name w:val="Quote Char32"/>
    <w:basedOn w:val="DefaultParagraphFont"/>
    <w:uiPriority w:val="29"/>
    <w:rsid w:val="00946E5B"/>
    <w:rPr>
      <w:i/>
      <w:iCs/>
      <w:color w:val="000000" w:themeColor="text1"/>
    </w:rPr>
  </w:style>
  <w:style w:type="character" w:customStyle="1" w:styleId="IntenseQuoteChar32">
    <w:name w:val="Intense Quote Char32"/>
    <w:basedOn w:val="DefaultParagraphFont"/>
    <w:uiPriority w:val="30"/>
    <w:rsid w:val="00946E5B"/>
    <w:rPr>
      <w:color w:val="000000" w:themeColor="text1"/>
      <w:shd w:val="clear" w:color="auto" w:fill="F2F2F2" w:themeFill="background1" w:themeFillShade="F2"/>
    </w:rPr>
  </w:style>
  <w:style w:type="character" w:customStyle="1" w:styleId="highlight22">
    <w:name w:val="highlight22"/>
    <w:basedOn w:val="DefaultParagraphFont"/>
    <w:rsid w:val="00946E5B"/>
  </w:style>
  <w:style w:type="paragraph" w:customStyle="1" w:styleId="Default23">
    <w:name w:val="Default23"/>
    <w:rsid w:val="00946E5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23">
    <w:name w:val="Document Title23"/>
    <w:next w:val="Body"/>
    <w:rsid w:val="00946E5B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23">
    <w:name w:val="Document Subtitle23"/>
    <w:basedOn w:val="DocumentTitle"/>
    <w:qFormat/>
    <w:rsid w:val="00946E5B"/>
    <w:pPr>
      <w:spacing w:before="360"/>
    </w:pPr>
    <w:rPr>
      <w:i/>
      <w:sz w:val="36"/>
    </w:rPr>
  </w:style>
  <w:style w:type="paragraph" w:customStyle="1" w:styleId="Heading2nonumber23">
    <w:name w:val="Heading 2 no number23"/>
    <w:basedOn w:val="Heading2"/>
    <w:next w:val="Body"/>
    <w:rsid w:val="00946E5B"/>
    <w:pPr>
      <w:numPr>
        <w:ilvl w:val="0"/>
        <w:numId w:val="0"/>
      </w:numPr>
      <w:suppressLineNumbers/>
      <w:outlineLvl w:val="9"/>
    </w:pPr>
  </w:style>
  <w:style w:type="paragraph" w:customStyle="1" w:styleId="DocumentRevision23">
    <w:name w:val="Document Revision23"/>
    <w:basedOn w:val="Body"/>
    <w:qFormat/>
    <w:rsid w:val="00946E5B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23">
    <w:name w:val="List Table 3 - Accent 1123"/>
    <w:basedOn w:val="TableNormal"/>
    <w:uiPriority w:val="48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42">
    <w:name w:val="Messages and Commands42"/>
    <w:basedOn w:val="DefaultParagraphFont"/>
    <w:uiPriority w:val="1"/>
    <w:qFormat/>
    <w:rsid w:val="00946E5B"/>
    <w:rPr>
      <w:rFonts w:ascii="Arial" w:hAnsi="Arial" w:cs="Courier New"/>
      <w:b/>
      <w:sz w:val="20"/>
    </w:rPr>
  </w:style>
  <w:style w:type="paragraph" w:customStyle="1" w:styleId="ImportantNote82">
    <w:name w:val="Important Note82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42">
    <w:name w:val="Figure Caption Centered42"/>
    <w:basedOn w:val="Normal"/>
    <w:rsid w:val="00946E5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23">
    <w:name w:val="2909F619802848F09E01365C32F3465423"/>
    <w:rsid w:val="00946E5B"/>
    <w:pPr>
      <w:spacing w:after="200"/>
    </w:pPr>
    <w:rPr>
      <w:lang w:eastAsia="ja-JP"/>
    </w:rPr>
  </w:style>
  <w:style w:type="table" w:customStyle="1" w:styleId="LightList-Accent1123">
    <w:name w:val="Light List - Accent 1123"/>
    <w:basedOn w:val="TableNormal"/>
    <w:uiPriority w:val="61"/>
    <w:rsid w:val="00946E5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32">
    <w:name w:val="Body Text Char32"/>
    <w:basedOn w:val="DefaultParagraphFont"/>
    <w:rsid w:val="00946E5B"/>
    <w:rPr>
      <w:rFonts w:ascii="Palatino Linotype" w:eastAsia="Palatino Linotype" w:hAnsi="Palatino Linotype"/>
      <w:sz w:val="20"/>
      <w:szCs w:val="20"/>
    </w:rPr>
  </w:style>
  <w:style w:type="paragraph" w:customStyle="1" w:styleId="TableParagraph23">
    <w:name w:val="Table Paragraph23"/>
    <w:basedOn w:val="Normal"/>
    <w:uiPriority w:val="1"/>
    <w:qFormat/>
    <w:rsid w:val="00946E5B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23">
    <w:name w:val="Message and Command23"/>
    <w:basedOn w:val="MessagesandCommands"/>
    <w:qFormat/>
    <w:rsid w:val="00946E5B"/>
    <w:rPr>
      <w:rFonts w:ascii="Courier New" w:hAnsi="Courier New" w:cs="Courier New"/>
      <w:b w:val="0"/>
      <w:sz w:val="22"/>
    </w:rPr>
  </w:style>
  <w:style w:type="character" w:customStyle="1" w:styleId="BodyText2Char33">
    <w:name w:val="Body Text 2 Char33"/>
    <w:basedOn w:val="DefaultParagraphFont"/>
    <w:semiHidden/>
    <w:rsid w:val="00946E5B"/>
  </w:style>
  <w:style w:type="character" w:customStyle="1" w:styleId="BodyText3Char33">
    <w:name w:val="Body Text 3 Char33"/>
    <w:basedOn w:val="DefaultParagraphFont"/>
    <w:semiHidden/>
    <w:rsid w:val="00946E5B"/>
    <w:rPr>
      <w:sz w:val="16"/>
      <w:szCs w:val="16"/>
    </w:rPr>
  </w:style>
  <w:style w:type="character" w:customStyle="1" w:styleId="BodyTextIndentChar33">
    <w:name w:val="Body Text Indent Char33"/>
    <w:basedOn w:val="DefaultParagraphFont"/>
    <w:semiHidden/>
    <w:rsid w:val="00946E5B"/>
  </w:style>
  <w:style w:type="character" w:customStyle="1" w:styleId="BodyTextFirstIndent2Char33">
    <w:name w:val="Body Text First Indent 2 Char33"/>
    <w:basedOn w:val="BodyTextIndentChar"/>
    <w:semiHidden/>
    <w:rsid w:val="00946E5B"/>
  </w:style>
  <w:style w:type="character" w:customStyle="1" w:styleId="BodyTextIndent2Char33">
    <w:name w:val="Body Text Indent 2 Char33"/>
    <w:basedOn w:val="DefaultParagraphFont"/>
    <w:semiHidden/>
    <w:rsid w:val="00946E5B"/>
  </w:style>
  <w:style w:type="character" w:customStyle="1" w:styleId="BodyTextIndent3Char33">
    <w:name w:val="Body Text Indent 3 Char33"/>
    <w:basedOn w:val="DefaultParagraphFont"/>
    <w:semiHidden/>
    <w:rsid w:val="00946E5B"/>
    <w:rPr>
      <w:sz w:val="16"/>
      <w:szCs w:val="16"/>
    </w:rPr>
  </w:style>
  <w:style w:type="character" w:customStyle="1" w:styleId="E-mailSignatureChar33">
    <w:name w:val="E-mail Signature Char33"/>
    <w:basedOn w:val="DefaultParagraphFont"/>
    <w:semiHidden/>
    <w:rsid w:val="00946E5B"/>
  </w:style>
  <w:style w:type="character" w:customStyle="1" w:styleId="HTMLAddressChar33">
    <w:name w:val="HTML Address Char33"/>
    <w:basedOn w:val="DefaultParagraphFont"/>
    <w:semiHidden/>
    <w:rsid w:val="00946E5B"/>
    <w:rPr>
      <w:i/>
      <w:iCs/>
    </w:rPr>
  </w:style>
  <w:style w:type="character" w:customStyle="1" w:styleId="MessageHeaderChar33">
    <w:name w:val="Message Header Char33"/>
    <w:basedOn w:val="DefaultParagraphFont"/>
    <w:semiHidden/>
    <w:rsid w:val="00946E5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33">
    <w:name w:val="Plain Text Char33"/>
    <w:basedOn w:val="DefaultParagraphFont"/>
    <w:semiHidden/>
    <w:rsid w:val="00946E5B"/>
    <w:rPr>
      <w:rFonts w:ascii="Consolas" w:hAnsi="Consolas" w:cs="Consolas"/>
      <w:sz w:val="21"/>
      <w:szCs w:val="21"/>
    </w:rPr>
  </w:style>
  <w:style w:type="character" w:customStyle="1" w:styleId="SignatureChar33">
    <w:name w:val="Signature Char33"/>
    <w:basedOn w:val="DefaultParagraphFont"/>
    <w:semiHidden/>
    <w:rsid w:val="00946E5B"/>
  </w:style>
  <w:style w:type="paragraph" w:customStyle="1" w:styleId="BackPageCenter23">
    <w:name w:val="Back Page Center23"/>
    <w:basedOn w:val="Body"/>
    <w:next w:val="Body"/>
    <w:rsid w:val="00946E5B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23">
    <w:name w:val="Figure Title23"/>
    <w:basedOn w:val="Caption"/>
    <w:next w:val="Normal"/>
    <w:rsid w:val="00946E5B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42">
    <w:name w:val="Grid Table 4 - Accent 1142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2Char162">
    <w:name w:val="Heading 2 Char16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52">
    <w:name w:val="Heading 3 Char15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22">
    <w:name w:val="Heading 4 Char12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22">
    <w:name w:val="Heading 5 Char122"/>
    <w:basedOn w:val="DefaultParagraphFont"/>
    <w:uiPriority w:val="9"/>
    <w:rsid w:val="00946E5B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22">
    <w:name w:val="Heading 6 Char122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22">
    <w:name w:val="Heading 7 Char122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22">
    <w:name w:val="Heading 8 Char122"/>
    <w:basedOn w:val="DefaultParagraphFont"/>
    <w:uiPriority w:val="9"/>
    <w:rsid w:val="00946E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22">
    <w:name w:val="Heading 9 Char122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22">
    <w:name w:val="Footer Char122"/>
    <w:basedOn w:val="DefaultParagraphFont"/>
    <w:uiPriority w:val="99"/>
    <w:rsid w:val="00946E5B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22">
    <w:name w:val="Title Char122"/>
    <w:basedOn w:val="DefaultParagraphFont"/>
    <w:uiPriority w:val="10"/>
    <w:rsid w:val="00946E5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42">
    <w:name w:val="FooterCentered142"/>
    <w:basedOn w:val="Footer"/>
    <w:rsid w:val="00946E5B"/>
    <w:pPr>
      <w:jc w:val="center"/>
    </w:pPr>
  </w:style>
  <w:style w:type="paragraph" w:customStyle="1" w:styleId="Exar142">
    <w:name w:val="Exar142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22">
    <w:name w:val="Note Heading Char22"/>
    <w:basedOn w:val="DefaultParagraphFont"/>
    <w:rsid w:val="00946E5B"/>
    <w:rPr>
      <w:b/>
    </w:rPr>
  </w:style>
  <w:style w:type="character" w:customStyle="1" w:styleId="BalloonTextChar122">
    <w:name w:val="Balloon Text Char122"/>
    <w:basedOn w:val="DefaultParagraphFont"/>
    <w:uiPriority w:val="99"/>
    <w:semiHidden/>
    <w:rsid w:val="00946E5B"/>
    <w:rPr>
      <w:rFonts w:ascii="Tahoma" w:hAnsi="Tahoma" w:cs="Tahoma"/>
      <w:sz w:val="16"/>
      <w:szCs w:val="16"/>
    </w:rPr>
  </w:style>
  <w:style w:type="character" w:customStyle="1" w:styleId="ClosingChar22">
    <w:name w:val="Closing Char22"/>
    <w:basedOn w:val="DefaultParagraphFont"/>
    <w:rsid w:val="00946E5B"/>
  </w:style>
  <w:style w:type="character" w:customStyle="1" w:styleId="CommentTextChar122">
    <w:name w:val="Comment Text Char122"/>
    <w:basedOn w:val="DefaultParagraphFont"/>
    <w:uiPriority w:val="99"/>
    <w:semiHidden/>
    <w:rsid w:val="00946E5B"/>
  </w:style>
  <w:style w:type="character" w:customStyle="1" w:styleId="CommentSubjectChar122">
    <w:name w:val="Comment Subject Char122"/>
    <w:basedOn w:val="CommentTextChar"/>
    <w:uiPriority w:val="99"/>
    <w:semiHidden/>
    <w:rsid w:val="00946E5B"/>
    <w:rPr>
      <w:rFonts w:eastAsiaTheme="minorEastAsia"/>
      <w:b/>
    </w:rPr>
  </w:style>
  <w:style w:type="character" w:customStyle="1" w:styleId="DateChar22">
    <w:name w:val="Date Char22"/>
    <w:basedOn w:val="DefaultParagraphFont"/>
    <w:rsid w:val="00946E5B"/>
  </w:style>
  <w:style w:type="character" w:customStyle="1" w:styleId="DocumentMapChar22">
    <w:name w:val="Document Map Char22"/>
    <w:basedOn w:val="DefaultParagraphFont"/>
    <w:semiHidden/>
    <w:rsid w:val="00946E5B"/>
    <w:rPr>
      <w:rFonts w:ascii="Tahoma" w:hAnsi="Tahoma" w:cs="Tahoma"/>
      <w:shd w:val="clear" w:color="auto" w:fill="000080"/>
    </w:rPr>
  </w:style>
  <w:style w:type="character" w:customStyle="1" w:styleId="EndnoteTextChar22">
    <w:name w:val="Endnote Text Char22"/>
    <w:basedOn w:val="DefaultParagraphFont"/>
    <w:semiHidden/>
    <w:rsid w:val="00946E5B"/>
  </w:style>
  <w:style w:type="character" w:customStyle="1" w:styleId="FootnoteTextChar22">
    <w:name w:val="Footnote Text Char22"/>
    <w:basedOn w:val="DefaultParagraphFont"/>
    <w:semiHidden/>
    <w:rsid w:val="00946E5B"/>
  </w:style>
  <w:style w:type="character" w:customStyle="1" w:styleId="MacroTextChar22">
    <w:name w:val="Macro Text Char22"/>
    <w:basedOn w:val="DefaultParagraphFont"/>
    <w:semiHidden/>
    <w:rsid w:val="00946E5B"/>
    <w:rPr>
      <w:rFonts w:ascii="Courier New" w:hAnsi="Courier New" w:cs="Courier New"/>
      <w:color w:val="000000"/>
    </w:rPr>
  </w:style>
  <w:style w:type="character" w:customStyle="1" w:styleId="HTMLPreformattedChar122">
    <w:name w:val="HTML Preformatted Char122"/>
    <w:basedOn w:val="DefaultParagraphFont"/>
    <w:uiPriority w:val="99"/>
    <w:rsid w:val="00946E5B"/>
    <w:rPr>
      <w:rFonts w:ascii="Courier New" w:hAnsi="Courier New" w:cs="Courier New"/>
      <w:color w:val="auto"/>
      <w:kern w:val="0"/>
    </w:rPr>
  </w:style>
  <w:style w:type="character" w:customStyle="1" w:styleId="SubtitleChar122">
    <w:name w:val="Subtitle Char122"/>
    <w:basedOn w:val="DefaultParagraphFont"/>
    <w:uiPriority w:val="11"/>
    <w:rsid w:val="00946E5B"/>
    <w:rPr>
      <w:color w:val="5A5A5A" w:themeColor="text1" w:themeTint="A5"/>
      <w:spacing w:val="10"/>
    </w:rPr>
  </w:style>
  <w:style w:type="character" w:customStyle="1" w:styleId="QuoteChar122">
    <w:name w:val="Quote Char122"/>
    <w:basedOn w:val="DefaultParagraphFont"/>
    <w:uiPriority w:val="29"/>
    <w:rsid w:val="00946E5B"/>
    <w:rPr>
      <w:i/>
      <w:iCs/>
      <w:color w:val="000000" w:themeColor="text1"/>
    </w:rPr>
  </w:style>
  <w:style w:type="character" w:customStyle="1" w:styleId="IntenseQuoteChar122">
    <w:name w:val="Intense Quote Char122"/>
    <w:basedOn w:val="DefaultParagraphFont"/>
    <w:uiPriority w:val="30"/>
    <w:rsid w:val="00946E5B"/>
    <w:rPr>
      <w:color w:val="000000" w:themeColor="text1"/>
      <w:shd w:val="clear" w:color="auto" w:fill="F2F2F2" w:themeFill="background1" w:themeFillShade="F2"/>
    </w:rPr>
  </w:style>
  <w:style w:type="character" w:customStyle="1" w:styleId="BodyTextChar122">
    <w:name w:val="Body Text Char122"/>
    <w:basedOn w:val="DefaultParagraphFont"/>
    <w:rsid w:val="00946E5B"/>
    <w:rPr>
      <w:rFonts w:ascii="Palatino Linotype" w:eastAsia="Palatino Linotype" w:hAnsi="Palatino Linotype"/>
      <w:sz w:val="20"/>
      <w:szCs w:val="20"/>
    </w:rPr>
  </w:style>
  <w:style w:type="character" w:customStyle="1" w:styleId="BodyTextFirstIndent2Char122">
    <w:name w:val="Body Text First Indent 2 Char122"/>
    <w:basedOn w:val="BodyTextIndentChar1"/>
    <w:uiPriority w:val="99"/>
    <w:semiHidden/>
    <w:rsid w:val="00946E5B"/>
    <w:rPr>
      <w:rFonts w:eastAsiaTheme="minorEastAsia"/>
    </w:rPr>
  </w:style>
  <w:style w:type="character" w:customStyle="1" w:styleId="MessageHeaderChar122">
    <w:name w:val="Message Header Char122"/>
    <w:basedOn w:val="DefaultParagraphFont"/>
    <w:uiPriority w:val="99"/>
    <w:semiHidden/>
    <w:rsid w:val="00946E5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Heading1Char222">
    <w:name w:val="Heading 1 Char22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22">
    <w:name w:val="Heading 2 Char22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22">
    <w:name w:val="Heading 3 Char22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23">
    <w:name w:val="FooterCentered223"/>
    <w:basedOn w:val="Footer"/>
    <w:rsid w:val="00946E5B"/>
    <w:pPr>
      <w:jc w:val="center"/>
    </w:pPr>
  </w:style>
  <w:style w:type="character" w:customStyle="1" w:styleId="HeaderChar222">
    <w:name w:val="Header Char222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23">
    <w:name w:val="Exar223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3">
    <w:name w:val="Command113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23">
    <w:name w:val="Important Note123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22">
    <w:name w:val="Grid Table 4 - Accent 11122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22">
    <w:name w:val="Heading 1 Char32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22">
    <w:name w:val="Heading 2 Char32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23">
    <w:name w:val="Body123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FooterCentered323">
    <w:name w:val="FooterCentered323"/>
    <w:basedOn w:val="Footer"/>
    <w:rsid w:val="00946E5B"/>
    <w:pPr>
      <w:jc w:val="center"/>
    </w:pPr>
  </w:style>
  <w:style w:type="character" w:customStyle="1" w:styleId="HeaderChar322">
    <w:name w:val="Header Char322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23">
    <w:name w:val="Exar323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23">
    <w:name w:val="Important Note223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22">
    <w:name w:val="Heading 1 Char42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22">
    <w:name w:val="Heading 2 Char42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22">
    <w:name w:val="Heading 3 Char32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213">
    <w:name w:val="Heading 4 Char213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223">
    <w:name w:val="Body223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113">
    <w:name w:val="Bullet1113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23">
    <w:name w:val="FooterCentered423"/>
    <w:basedOn w:val="Footer"/>
    <w:rsid w:val="00946E5B"/>
    <w:pPr>
      <w:jc w:val="center"/>
    </w:pPr>
  </w:style>
  <w:style w:type="character" w:customStyle="1" w:styleId="HeaderChar422">
    <w:name w:val="Header Char422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23">
    <w:name w:val="Exar423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13">
    <w:name w:val="Command213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122">
    <w:name w:val="Messages and Commands122"/>
    <w:basedOn w:val="DefaultParagraphFont"/>
    <w:uiPriority w:val="1"/>
    <w:qFormat/>
    <w:rsid w:val="00946E5B"/>
    <w:rPr>
      <w:rFonts w:ascii="Arial" w:hAnsi="Arial" w:cs="Courier New"/>
      <w:b/>
      <w:sz w:val="20"/>
    </w:rPr>
  </w:style>
  <w:style w:type="character" w:customStyle="1" w:styleId="Heading1Char513">
    <w:name w:val="Heading 1 Char513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13">
    <w:name w:val="Heading 2 Char513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13">
    <w:name w:val="Heading 3 Char413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table" w:customStyle="1" w:styleId="GridTable4-Accent11213">
    <w:name w:val="Grid Table 4 - Accent 11213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613">
    <w:name w:val="Heading 1 Char613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13">
    <w:name w:val="Heading 2 Char613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313">
    <w:name w:val="Body313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ImportantNote313">
    <w:name w:val="Important Note313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713">
    <w:name w:val="Heading 1 Char713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713">
    <w:name w:val="Heading 2 Char713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13">
    <w:name w:val="Heading 3 Char513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413">
    <w:name w:val="Body413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Anchor122">
    <w:name w:val="Anchor122"/>
    <w:rsid w:val="00946E5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13">
    <w:name w:val="FooterCentered513"/>
    <w:basedOn w:val="Footer"/>
    <w:rsid w:val="00946E5B"/>
    <w:pPr>
      <w:jc w:val="center"/>
    </w:pPr>
  </w:style>
  <w:style w:type="character" w:customStyle="1" w:styleId="HeaderChar513">
    <w:name w:val="Header Char513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13">
    <w:name w:val="Exar513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212">
    <w:name w:val="Messages and Commands212"/>
    <w:basedOn w:val="DefaultParagraphFont"/>
    <w:uiPriority w:val="1"/>
    <w:qFormat/>
    <w:rsid w:val="00946E5B"/>
    <w:rPr>
      <w:rFonts w:ascii="Arial" w:hAnsi="Arial" w:cs="Courier New"/>
      <w:b/>
      <w:sz w:val="20"/>
    </w:rPr>
  </w:style>
  <w:style w:type="paragraph" w:customStyle="1" w:styleId="ImportantNote413">
    <w:name w:val="Important Note413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813">
    <w:name w:val="Heading 1 Char813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813">
    <w:name w:val="Heading 2 Char813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13">
    <w:name w:val="Heading 3 Char613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13">
    <w:name w:val="Body513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213">
    <w:name w:val="Bullet1213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13">
    <w:name w:val="Command313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13">
    <w:name w:val="Important Note513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13">
    <w:name w:val="Figure Caption Centered113"/>
    <w:basedOn w:val="Normal"/>
    <w:rsid w:val="00946E5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913">
    <w:name w:val="Heading 1 Char913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913">
    <w:name w:val="Heading 2 Char913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13">
    <w:name w:val="Heading 3 Char713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13">
    <w:name w:val="Heading 4 Char313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613">
    <w:name w:val="Body613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313">
    <w:name w:val="Bullet1313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3">
    <w:name w:val="FooterCentered613"/>
    <w:basedOn w:val="Footer"/>
    <w:rsid w:val="00946E5B"/>
    <w:pPr>
      <w:jc w:val="center"/>
    </w:pPr>
  </w:style>
  <w:style w:type="character" w:customStyle="1" w:styleId="HeaderChar613">
    <w:name w:val="Header Char613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13">
    <w:name w:val="Exar613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13">
    <w:name w:val="Command413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1012">
    <w:name w:val="Heading 1 Char10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012">
    <w:name w:val="Heading 2 Char10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813">
    <w:name w:val="Heading 3 Char813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713">
    <w:name w:val="FooterCentered713"/>
    <w:basedOn w:val="Footer"/>
    <w:rsid w:val="00946E5B"/>
    <w:pPr>
      <w:jc w:val="center"/>
    </w:pPr>
  </w:style>
  <w:style w:type="character" w:customStyle="1" w:styleId="HeaderChar713">
    <w:name w:val="Header Char713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713">
    <w:name w:val="Exar713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122">
    <w:name w:val="Heading 1 Char112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22">
    <w:name w:val="Heading 2 Char112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912">
    <w:name w:val="Heading 3 Char9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412">
    <w:name w:val="Heading 4 Char4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212">
    <w:name w:val="Heading 5 Char212"/>
    <w:basedOn w:val="DefaultParagraphFont"/>
    <w:uiPriority w:val="9"/>
    <w:rsid w:val="00946E5B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212">
    <w:name w:val="Heading 6 Char212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212">
    <w:name w:val="Heading 7 Char212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12">
    <w:name w:val="Heading 8 Char212"/>
    <w:basedOn w:val="DefaultParagraphFont"/>
    <w:uiPriority w:val="9"/>
    <w:rsid w:val="00946E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12">
    <w:name w:val="Heading 9 Char212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713">
    <w:name w:val="Body713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Anchor213">
    <w:name w:val="Anchor213"/>
    <w:rsid w:val="00946E5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13">
    <w:name w:val="Bullet1413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13">
    <w:name w:val="Bullet2113"/>
    <w:rsid w:val="00946E5B"/>
    <w:pPr>
      <w:spacing w:before="120"/>
      <w:ind w:left="1440" w:hanging="360"/>
    </w:pPr>
  </w:style>
  <w:style w:type="paragraph" w:customStyle="1" w:styleId="Bullet3113">
    <w:name w:val="Bullet3113"/>
    <w:rsid w:val="00946E5B"/>
    <w:pPr>
      <w:tabs>
        <w:tab w:val="num" w:pos="1800"/>
      </w:tabs>
      <w:spacing w:before="120"/>
      <w:ind w:left="1800" w:hanging="360"/>
    </w:pPr>
  </w:style>
  <w:style w:type="paragraph" w:customStyle="1" w:styleId="Caution113">
    <w:name w:val="Caution113"/>
    <w:basedOn w:val="Normal"/>
    <w:rsid w:val="00946E5B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13">
    <w:name w:val="CellBody113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13">
    <w:name w:val="CellBodyCenter113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13">
    <w:name w:val="CellBodyRight113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13">
    <w:name w:val="CellBullet1113"/>
    <w:rsid w:val="00946E5B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13">
    <w:name w:val="CellHeading113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13">
    <w:name w:val="CellHeadingCenter113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13">
    <w:name w:val="CellIndent1113"/>
    <w:rsid w:val="00946E5B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13">
    <w:name w:val="CellIndent2113"/>
    <w:rsid w:val="00946E5B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13">
    <w:name w:val="CellIndent3113"/>
    <w:rsid w:val="00946E5B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13">
    <w:name w:val="CellNote113"/>
    <w:rsid w:val="00946E5B"/>
    <w:pPr>
      <w:ind w:left="360" w:right="432"/>
    </w:pPr>
    <w:rPr>
      <w:sz w:val="18"/>
      <w:szCs w:val="18"/>
    </w:rPr>
  </w:style>
  <w:style w:type="paragraph" w:customStyle="1" w:styleId="Code113">
    <w:name w:val="Code113"/>
    <w:basedOn w:val="Normal"/>
    <w:rsid w:val="00946E5B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13">
    <w:name w:val="Equation113"/>
    <w:rsid w:val="00946E5B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13">
    <w:name w:val="Figure113"/>
    <w:next w:val="Body"/>
    <w:rsid w:val="00946E5B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13">
    <w:name w:val="FigureLabel113"/>
    <w:basedOn w:val="Normal"/>
    <w:rsid w:val="00946E5B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212">
    <w:name w:val="Footer Char212"/>
    <w:basedOn w:val="DefaultParagraphFont"/>
    <w:uiPriority w:val="99"/>
    <w:rsid w:val="00946E5B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113">
    <w:name w:val="Footnote113"/>
    <w:basedOn w:val="Normal"/>
    <w:rsid w:val="00946E5B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13">
    <w:name w:val="GlossTerm113"/>
    <w:basedOn w:val="Normal"/>
    <w:rsid w:val="00946E5B"/>
    <w:rPr>
      <w:b/>
    </w:rPr>
  </w:style>
  <w:style w:type="paragraph" w:customStyle="1" w:styleId="HeadingFeature113">
    <w:name w:val="HeadingFeature113"/>
    <w:next w:val="Body"/>
    <w:rsid w:val="00946E5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13">
    <w:name w:val="Indent1113"/>
    <w:rsid w:val="00946E5B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13">
    <w:name w:val="Indent2113"/>
    <w:rsid w:val="00946E5B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13">
    <w:name w:val="Indent3113"/>
    <w:basedOn w:val="Body"/>
    <w:rsid w:val="00946E5B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130">
    <w:name w:val="Addendum113"/>
    <w:next w:val="Body"/>
    <w:rsid w:val="00946E5B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13">
    <w:name w:val="ProcedureHead113"/>
    <w:basedOn w:val="Normal"/>
    <w:next w:val="Step1"/>
    <w:rsid w:val="00946E5B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13">
    <w:name w:val="Step1113"/>
    <w:rsid w:val="00946E5B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13">
    <w:name w:val="Register Def113"/>
    <w:rsid w:val="00946E5B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13">
    <w:name w:val="Step2113"/>
    <w:rsid w:val="00946E5B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13">
    <w:name w:val="Step3113"/>
    <w:rsid w:val="00946E5B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13">
    <w:name w:val="TableFootnote113"/>
    <w:rsid w:val="00946E5B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13">
    <w:name w:val="TableTitle113"/>
    <w:rsid w:val="00946E5B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213">
    <w:name w:val="Title Char213"/>
    <w:basedOn w:val="DefaultParagraphFont"/>
    <w:uiPriority w:val="10"/>
    <w:rsid w:val="00946E5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813">
    <w:name w:val="FooterCentered813"/>
    <w:basedOn w:val="Footer"/>
    <w:rsid w:val="00946E5B"/>
    <w:pPr>
      <w:jc w:val="center"/>
    </w:pPr>
  </w:style>
  <w:style w:type="character" w:customStyle="1" w:styleId="Register112">
    <w:name w:val="Register112"/>
    <w:basedOn w:val="DefaultParagraphFont"/>
    <w:rsid w:val="00946E5B"/>
    <w:rPr>
      <w:rFonts w:ascii="Arial" w:hAnsi="Arial"/>
      <w:b/>
      <w:sz w:val="20"/>
      <w:szCs w:val="20"/>
    </w:rPr>
  </w:style>
  <w:style w:type="paragraph" w:customStyle="1" w:styleId="HeadingPreface113">
    <w:name w:val="HeadingPreface113"/>
    <w:next w:val="Body"/>
    <w:rsid w:val="00946E5B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13">
    <w:name w:val="Copyright Heading113"/>
    <w:rsid w:val="00946E5B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13">
    <w:name w:val="Book Title1113"/>
    <w:next w:val="Body"/>
    <w:rsid w:val="00946E5B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13">
    <w:name w:val="BookTitle2113"/>
    <w:next w:val="Body"/>
    <w:rsid w:val="00946E5B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13">
    <w:name w:val="Document Type113"/>
    <w:rsid w:val="00946E5B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13">
    <w:name w:val="Internal Use Cover113"/>
    <w:basedOn w:val="Normal"/>
    <w:rsid w:val="00946E5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812">
    <w:name w:val="Header Char812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113">
    <w:name w:val="GlossText113"/>
    <w:basedOn w:val="Normal"/>
    <w:rsid w:val="00946E5B"/>
    <w:pPr>
      <w:tabs>
        <w:tab w:val="left" w:pos="1800"/>
      </w:tabs>
      <w:ind w:left="432"/>
    </w:pPr>
  </w:style>
  <w:style w:type="paragraph" w:customStyle="1" w:styleId="Exar813">
    <w:name w:val="Exar813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13">
    <w:name w:val="CONFIDENTIAL113"/>
    <w:rsid w:val="00946E5B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112">
    <w:name w:val="SIGNAL112"/>
    <w:rsid w:val="00946E5B"/>
    <w:rPr>
      <w:rFonts w:ascii="Verdana" w:hAnsi="Verdana"/>
      <w:b/>
      <w:smallCaps/>
      <w:color w:val="000000"/>
      <w:sz w:val="20"/>
    </w:rPr>
  </w:style>
  <w:style w:type="paragraph" w:customStyle="1" w:styleId="Notetext113">
    <w:name w:val="Notetext113"/>
    <w:next w:val="Body"/>
    <w:rsid w:val="00946E5B"/>
    <w:pPr>
      <w:ind w:left="547" w:right="1080"/>
      <w:jc w:val="both"/>
    </w:pPr>
  </w:style>
  <w:style w:type="paragraph" w:customStyle="1" w:styleId="PageNumbereven113">
    <w:name w:val="Page Number(even)113"/>
    <w:basedOn w:val="Footer"/>
    <w:semiHidden/>
    <w:rsid w:val="00946E5B"/>
  </w:style>
  <w:style w:type="paragraph" w:customStyle="1" w:styleId="Headereven113">
    <w:name w:val="Header(even)113"/>
    <w:basedOn w:val="Header"/>
    <w:rsid w:val="00946E5B"/>
    <w:pPr>
      <w:tabs>
        <w:tab w:val="clear" w:pos="9270"/>
      </w:tabs>
    </w:pPr>
  </w:style>
  <w:style w:type="paragraph" w:customStyle="1" w:styleId="Footereven113">
    <w:name w:val="Footer(even)113"/>
    <w:basedOn w:val="Footer"/>
    <w:rsid w:val="00946E5B"/>
    <w:pPr>
      <w:ind w:right="-90"/>
    </w:pPr>
  </w:style>
  <w:style w:type="paragraph" w:customStyle="1" w:styleId="Glossary113">
    <w:name w:val="Glossary113"/>
    <w:basedOn w:val="Normal"/>
    <w:next w:val="GlossTerm"/>
    <w:rsid w:val="00946E5B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13">
    <w:name w:val="Addendum1+113"/>
    <w:basedOn w:val="Addendum"/>
    <w:next w:val="Body"/>
    <w:rsid w:val="00946E5B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112">
    <w:name w:val="Register|Bit|Field112"/>
    <w:basedOn w:val="DefaultParagraphFont"/>
    <w:rsid w:val="00946E5B"/>
    <w:rPr>
      <w:rFonts w:ascii="Arial" w:hAnsi="Arial"/>
      <w:b/>
      <w:caps/>
      <w:sz w:val="22"/>
      <w:szCs w:val="20"/>
    </w:rPr>
  </w:style>
  <w:style w:type="paragraph" w:customStyle="1" w:styleId="HeaderNumber113">
    <w:name w:val="HeaderNumber113"/>
    <w:rsid w:val="00946E5B"/>
    <w:rPr>
      <w:rFonts w:ascii="Arial" w:hAnsi="Arial"/>
      <w:b/>
      <w:color w:val="002B5C"/>
      <w:sz w:val="48"/>
    </w:rPr>
  </w:style>
  <w:style w:type="paragraph" w:customStyle="1" w:styleId="Addendum2113">
    <w:name w:val="Addendum2113"/>
    <w:next w:val="SpecNo"/>
    <w:rsid w:val="00946E5B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13">
    <w:name w:val="SpecNo+113"/>
    <w:basedOn w:val="SpecNo0"/>
    <w:rsid w:val="00946E5B"/>
  </w:style>
  <w:style w:type="paragraph" w:customStyle="1" w:styleId="SpecNo1130">
    <w:name w:val="SpecNo113"/>
    <w:next w:val="SpecNo"/>
    <w:rsid w:val="00946E5B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13">
    <w:name w:val="Description113"/>
    <w:rsid w:val="00946E5B"/>
    <w:pPr>
      <w:spacing w:before="120"/>
      <w:ind w:left="1800" w:hanging="1800"/>
    </w:pPr>
  </w:style>
  <w:style w:type="paragraph" w:customStyle="1" w:styleId="Addendum1131">
    <w:name w:val="Addendum+113"/>
    <w:basedOn w:val="Addendum"/>
    <w:next w:val="Body"/>
    <w:rsid w:val="00946E5B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13">
    <w:name w:val="DocChangeNo.+113"/>
    <w:basedOn w:val="DocChangeNo"/>
    <w:rsid w:val="00946E5B"/>
    <w:pPr>
      <w:numPr>
        <w:numId w:val="0"/>
      </w:numPr>
      <w:ind w:left="1260" w:hanging="1260"/>
    </w:pPr>
  </w:style>
  <w:style w:type="paragraph" w:customStyle="1" w:styleId="DocChangeNo1130">
    <w:name w:val="DocChangeNo.113"/>
    <w:next w:val="DocChangeNo0"/>
    <w:rsid w:val="00946E5B"/>
    <w:pPr>
      <w:tabs>
        <w:tab w:val="num" w:pos="1260"/>
      </w:tabs>
      <w:spacing w:before="120"/>
      <w:ind w:left="1260" w:hanging="1260"/>
    </w:pPr>
  </w:style>
  <w:style w:type="paragraph" w:customStyle="1" w:styleId="Addendum21130">
    <w:name w:val="Addendum2+113"/>
    <w:basedOn w:val="Addendum2"/>
    <w:rsid w:val="00946E5B"/>
    <w:rPr>
      <w:sz w:val="32"/>
    </w:rPr>
  </w:style>
  <w:style w:type="paragraph" w:customStyle="1" w:styleId="CellHeadingUnder113">
    <w:name w:val="CellHeadingUnder113"/>
    <w:basedOn w:val="CellHeading"/>
    <w:next w:val="CellBody"/>
    <w:rsid w:val="00946E5B"/>
    <w:rPr>
      <w:u w:val="single"/>
    </w:rPr>
  </w:style>
  <w:style w:type="paragraph" w:customStyle="1" w:styleId="CellNoteHeading113">
    <w:name w:val="CellNoteHeading113"/>
    <w:next w:val="CellNote"/>
    <w:rsid w:val="00946E5B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112">
    <w:name w:val="Function112"/>
    <w:basedOn w:val="DefaultParagraphFont"/>
    <w:rsid w:val="00946E5B"/>
    <w:rPr>
      <w:rFonts w:ascii="Courier New" w:hAnsi="Courier New"/>
      <w:b/>
      <w:sz w:val="20"/>
    </w:rPr>
  </w:style>
  <w:style w:type="paragraph" w:customStyle="1" w:styleId="CellHeadingFieldDesc113">
    <w:name w:val="CellHeadingField|Desc113"/>
    <w:rsid w:val="00946E5B"/>
    <w:rPr>
      <w:rFonts w:ascii="Arial" w:hAnsi="Arial"/>
      <w:b/>
    </w:rPr>
  </w:style>
  <w:style w:type="character" w:customStyle="1" w:styleId="REGISTERBITFIELD1120">
    <w:name w:val="REGISTER|BIT|FIELD112"/>
    <w:basedOn w:val="DefaultParagraphFont"/>
    <w:rsid w:val="00946E5B"/>
    <w:rPr>
      <w:rFonts w:ascii="Arial" w:hAnsi="Arial"/>
      <w:b/>
      <w:caps/>
      <w:sz w:val="20"/>
      <w:szCs w:val="20"/>
    </w:rPr>
  </w:style>
  <w:style w:type="paragraph" w:customStyle="1" w:styleId="REGISTERBITFIELDCELL113">
    <w:name w:val="REGISTER|BIT|FIELDCELL113"/>
    <w:basedOn w:val="CellBody"/>
    <w:rsid w:val="00946E5B"/>
    <w:rPr>
      <w:rFonts w:ascii="Arial" w:hAnsi="Arial"/>
      <w:b/>
      <w:caps/>
    </w:rPr>
  </w:style>
  <w:style w:type="paragraph" w:customStyle="1" w:styleId="Contents113">
    <w:name w:val="Contents113"/>
    <w:basedOn w:val="Title"/>
    <w:rsid w:val="00946E5B"/>
    <w:pPr>
      <w:pageBreakBefore/>
    </w:pPr>
    <w:rPr>
      <w:szCs w:val="40"/>
    </w:rPr>
  </w:style>
  <w:style w:type="paragraph" w:customStyle="1" w:styleId="ExarConfidential113">
    <w:name w:val="Exar Confidential113"/>
    <w:basedOn w:val="Footer"/>
    <w:rsid w:val="00946E5B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13">
    <w:name w:val="Exar Confidential Char113"/>
    <w:basedOn w:val="FooterChar"/>
    <w:rsid w:val="00946E5B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13">
    <w:name w:val="Hifn Table113"/>
    <w:basedOn w:val="TableGrid"/>
    <w:rsid w:val="00946E5B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130">
    <w:name w:val="Page Number (even)113"/>
    <w:rsid w:val="00946E5B"/>
    <w:rPr>
      <w:rFonts w:ascii="Arial" w:hAnsi="Arial"/>
      <w:sz w:val="16"/>
    </w:rPr>
  </w:style>
  <w:style w:type="character" w:customStyle="1" w:styleId="Address112">
    <w:name w:val="Address112"/>
    <w:basedOn w:val="DefaultParagraphFont"/>
    <w:rsid w:val="00946E5B"/>
    <w:rPr>
      <w:rFonts w:ascii="Arial" w:hAnsi="Arial"/>
      <w:i/>
      <w:sz w:val="22"/>
    </w:rPr>
  </w:style>
  <w:style w:type="paragraph" w:customStyle="1" w:styleId="Preliminary113">
    <w:name w:val="Preliminary113"/>
    <w:rsid w:val="00946E5B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112">
    <w:name w:val="Preliminary Char112"/>
    <w:basedOn w:val="DefaultParagraphFont"/>
    <w:rsid w:val="00946E5B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213">
    <w:name w:val="Balloon Text Char213"/>
    <w:basedOn w:val="DefaultParagraphFont"/>
    <w:uiPriority w:val="99"/>
    <w:semiHidden/>
    <w:rsid w:val="00946E5B"/>
    <w:rPr>
      <w:rFonts w:ascii="Tahoma" w:hAnsi="Tahoma" w:cs="Tahoma"/>
      <w:sz w:val="16"/>
      <w:szCs w:val="16"/>
    </w:rPr>
  </w:style>
  <w:style w:type="paragraph" w:customStyle="1" w:styleId="Appendix1130">
    <w:name w:val="Appendix113"/>
    <w:next w:val="Body"/>
    <w:rsid w:val="00946E5B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213">
    <w:name w:val="Comment Text Char213"/>
    <w:basedOn w:val="DefaultParagraphFont"/>
    <w:uiPriority w:val="99"/>
    <w:semiHidden/>
    <w:rsid w:val="00946E5B"/>
  </w:style>
  <w:style w:type="character" w:customStyle="1" w:styleId="CommentSubjectChar213">
    <w:name w:val="Comment Subject Char213"/>
    <w:basedOn w:val="CommentTextChar"/>
    <w:uiPriority w:val="99"/>
    <w:semiHidden/>
    <w:rsid w:val="00946E5B"/>
    <w:rPr>
      <w:rFonts w:eastAsiaTheme="minorEastAsia"/>
      <w:b/>
    </w:rPr>
  </w:style>
  <w:style w:type="paragraph" w:customStyle="1" w:styleId="copyright113">
    <w:name w:val="copyright113"/>
    <w:basedOn w:val="Body"/>
    <w:rsid w:val="00946E5B"/>
    <w:pPr>
      <w:tabs>
        <w:tab w:val="left" w:pos="9360"/>
      </w:tabs>
    </w:pPr>
    <w:rPr>
      <w:sz w:val="14"/>
      <w:szCs w:val="14"/>
    </w:rPr>
  </w:style>
  <w:style w:type="paragraph" w:customStyle="1" w:styleId="FunctionCall113">
    <w:name w:val="Function Call113"/>
    <w:next w:val="Body"/>
    <w:rsid w:val="00946E5B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13">
    <w:name w:val="Appendix 1113"/>
    <w:basedOn w:val="Heading2"/>
    <w:next w:val="Body"/>
    <w:rsid w:val="00946E5B"/>
    <w:pPr>
      <w:tabs>
        <w:tab w:val="num" w:pos="720"/>
        <w:tab w:val="num" w:pos="1440"/>
      </w:tabs>
      <w:ind w:left="720" w:hanging="720"/>
    </w:pPr>
  </w:style>
  <w:style w:type="paragraph" w:customStyle="1" w:styleId="Appendix2113">
    <w:name w:val="Appendix 2113"/>
    <w:basedOn w:val="Appendix1"/>
    <w:next w:val="Body"/>
    <w:rsid w:val="00946E5B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113">
    <w:name w:val="Hifn Parameter113"/>
    <w:basedOn w:val="TableNormal"/>
    <w:rsid w:val="00946E5B"/>
    <w:rPr>
      <w:sz w:val="18"/>
    </w:rPr>
    <w:tblPr/>
  </w:style>
  <w:style w:type="paragraph" w:customStyle="1" w:styleId="CellHeadingBlue113">
    <w:name w:val="Cell Heading Blue113"/>
    <w:basedOn w:val="CellHeading"/>
    <w:next w:val="Body"/>
    <w:rsid w:val="00946E5B"/>
    <w:pPr>
      <w:tabs>
        <w:tab w:val="clear" w:pos="720"/>
      </w:tabs>
    </w:pPr>
    <w:rPr>
      <w:color w:val="2F4D87"/>
      <w:sz w:val="18"/>
    </w:rPr>
  </w:style>
  <w:style w:type="paragraph" w:customStyle="1" w:styleId="ListNumber2113">
    <w:name w:val="ListNumber2113"/>
    <w:basedOn w:val="Body"/>
    <w:rsid w:val="00946E5B"/>
    <w:pPr>
      <w:ind w:left="1440" w:hanging="360"/>
    </w:pPr>
  </w:style>
  <w:style w:type="paragraph" w:customStyle="1" w:styleId="Command513">
    <w:name w:val="Command513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213">
    <w:name w:val="HTML Preformatted Char213"/>
    <w:basedOn w:val="DefaultParagraphFont"/>
    <w:uiPriority w:val="99"/>
    <w:rsid w:val="00946E5B"/>
    <w:rPr>
      <w:rFonts w:ascii="Courier New" w:hAnsi="Courier New" w:cs="Courier New"/>
      <w:color w:val="auto"/>
      <w:kern w:val="0"/>
    </w:rPr>
  </w:style>
  <w:style w:type="character" w:customStyle="1" w:styleId="MessageCommand112">
    <w:name w:val="Message Command112"/>
    <w:basedOn w:val="DefaultParagraphFont"/>
    <w:uiPriority w:val="1"/>
    <w:qFormat/>
    <w:rsid w:val="00946E5B"/>
    <w:rPr>
      <w:rFonts w:ascii="Courier New" w:hAnsi="Courier New" w:cs="Courier New"/>
    </w:rPr>
  </w:style>
  <w:style w:type="character" w:customStyle="1" w:styleId="apple-style-span112">
    <w:name w:val="apple-style-span112"/>
    <w:basedOn w:val="DefaultParagraphFont"/>
    <w:rsid w:val="00946E5B"/>
  </w:style>
  <w:style w:type="character" w:customStyle="1" w:styleId="apple-converted-space112">
    <w:name w:val="apple-converted-space112"/>
    <w:basedOn w:val="DefaultParagraphFont"/>
    <w:rsid w:val="00946E5B"/>
  </w:style>
  <w:style w:type="character" w:customStyle="1" w:styleId="SubtitleChar213">
    <w:name w:val="Subtitle Char213"/>
    <w:basedOn w:val="DefaultParagraphFont"/>
    <w:uiPriority w:val="11"/>
    <w:rsid w:val="00946E5B"/>
    <w:rPr>
      <w:color w:val="5A5A5A" w:themeColor="text1" w:themeTint="A5"/>
      <w:spacing w:val="10"/>
    </w:rPr>
  </w:style>
  <w:style w:type="character" w:customStyle="1" w:styleId="QuoteChar213">
    <w:name w:val="Quote Char213"/>
    <w:basedOn w:val="DefaultParagraphFont"/>
    <w:uiPriority w:val="29"/>
    <w:rsid w:val="00946E5B"/>
    <w:rPr>
      <w:i/>
      <w:iCs/>
      <w:color w:val="000000" w:themeColor="text1"/>
    </w:rPr>
  </w:style>
  <w:style w:type="character" w:customStyle="1" w:styleId="IntenseQuoteChar213">
    <w:name w:val="Intense Quote Char213"/>
    <w:basedOn w:val="DefaultParagraphFont"/>
    <w:uiPriority w:val="30"/>
    <w:rsid w:val="00946E5B"/>
    <w:rPr>
      <w:color w:val="000000" w:themeColor="text1"/>
      <w:shd w:val="clear" w:color="auto" w:fill="F2F2F2" w:themeFill="background1" w:themeFillShade="F2"/>
    </w:rPr>
  </w:style>
  <w:style w:type="character" w:customStyle="1" w:styleId="highlight112">
    <w:name w:val="highlight112"/>
    <w:basedOn w:val="DefaultParagraphFont"/>
    <w:rsid w:val="00946E5B"/>
  </w:style>
  <w:style w:type="paragraph" w:customStyle="1" w:styleId="Default113">
    <w:name w:val="Default113"/>
    <w:rsid w:val="00946E5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13">
    <w:name w:val="Document Title113"/>
    <w:next w:val="Body"/>
    <w:rsid w:val="00946E5B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13">
    <w:name w:val="Document Subtitle113"/>
    <w:basedOn w:val="DocumentTitle"/>
    <w:qFormat/>
    <w:rsid w:val="00946E5B"/>
    <w:pPr>
      <w:spacing w:before="360"/>
    </w:pPr>
    <w:rPr>
      <w:i/>
      <w:sz w:val="36"/>
    </w:rPr>
  </w:style>
  <w:style w:type="paragraph" w:customStyle="1" w:styleId="Heading2nonumber113">
    <w:name w:val="Heading 2 no number113"/>
    <w:basedOn w:val="Heading2"/>
    <w:next w:val="Body"/>
    <w:rsid w:val="00946E5B"/>
    <w:pPr>
      <w:numPr>
        <w:ilvl w:val="0"/>
        <w:numId w:val="0"/>
      </w:numPr>
      <w:suppressLineNumbers/>
      <w:outlineLvl w:val="9"/>
    </w:pPr>
  </w:style>
  <w:style w:type="paragraph" w:customStyle="1" w:styleId="DocumentRevision113">
    <w:name w:val="Document Revision113"/>
    <w:basedOn w:val="Body"/>
    <w:qFormat/>
    <w:rsid w:val="00946E5B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13">
    <w:name w:val="List Table 3 - Accent 11113"/>
    <w:basedOn w:val="TableNormal"/>
    <w:uiPriority w:val="48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312">
    <w:name w:val="Messages and Commands312"/>
    <w:basedOn w:val="DefaultParagraphFont"/>
    <w:uiPriority w:val="1"/>
    <w:qFormat/>
    <w:rsid w:val="00946E5B"/>
    <w:rPr>
      <w:rFonts w:ascii="Arial" w:hAnsi="Arial" w:cs="Courier New"/>
      <w:b/>
      <w:sz w:val="20"/>
    </w:rPr>
  </w:style>
  <w:style w:type="paragraph" w:customStyle="1" w:styleId="ImportantNote613">
    <w:name w:val="Important Note613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13">
    <w:name w:val="Figure Caption Centered213"/>
    <w:basedOn w:val="Normal"/>
    <w:rsid w:val="00946E5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13">
    <w:name w:val="2909F619802848F09E01365C32F34654113"/>
    <w:rsid w:val="00946E5B"/>
    <w:pPr>
      <w:spacing w:after="200"/>
    </w:pPr>
    <w:rPr>
      <w:lang w:eastAsia="ja-JP"/>
    </w:rPr>
  </w:style>
  <w:style w:type="table" w:customStyle="1" w:styleId="LightList-Accent11113">
    <w:name w:val="Light List - Accent 11113"/>
    <w:basedOn w:val="TableNormal"/>
    <w:uiPriority w:val="61"/>
    <w:rsid w:val="00946E5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213">
    <w:name w:val="Body Text Char213"/>
    <w:basedOn w:val="DefaultParagraphFont"/>
    <w:rsid w:val="00946E5B"/>
    <w:rPr>
      <w:rFonts w:ascii="Palatino Linotype" w:eastAsia="Palatino Linotype" w:hAnsi="Palatino Linotype"/>
      <w:sz w:val="20"/>
      <w:szCs w:val="20"/>
    </w:rPr>
  </w:style>
  <w:style w:type="paragraph" w:customStyle="1" w:styleId="TableParagraph113">
    <w:name w:val="Table Paragraph113"/>
    <w:basedOn w:val="Normal"/>
    <w:uiPriority w:val="1"/>
    <w:qFormat/>
    <w:rsid w:val="00946E5B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13">
    <w:name w:val="Message and Command113"/>
    <w:basedOn w:val="MessagesandCommands"/>
    <w:qFormat/>
    <w:rsid w:val="00946E5B"/>
    <w:rPr>
      <w:rFonts w:ascii="Courier New" w:hAnsi="Courier New" w:cs="Courier New"/>
      <w:b w:val="0"/>
      <w:sz w:val="22"/>
    </w:rPr>
  </w:style>
  <w:style w:type="character" w:customStyle="1" w:styleId="BodyText2Char212">
    <w:name w:val="Body Text 2 Char212"/>
    <w:basedOn w:val="DefaultParagraphFont"/>
    <w:semiHidden/>
    <w:rsid w:val="00946E5B"/>
  </w:style>
  <w:style w:type="character" w:customStyle="1" w:styleId="BodyText3Char212">
    <w:name w:val="Body Text 3 Char212"/>
    <w:basedOn w:val="DefaultParagraphFont"/>
    <w:semiHidden/>
    <w:rsid w:val="00946E5B"/>
    <w:rPr>
      <w:sz w:val="16"/>
      <w:szCs w:val="16"/>
    </w:rPr>
  </w:style>
  <w:style w:type="character" w:customStyle="1" w:styleId="BodyTextIndentChar212">
    <w:name w:val="Body Text Indent Char212"/>
    <w:basedOn w:val="DefaultParagraphFont"/>
    <w:semiHidden/>
    <w:rsid w:val="00946E5B"/>
  </w:style>
  <w:style w:type="character" w:customStyle="1" w:styleId="BodyTextFirstIndent2Char213">
    <w:name w:val="Body Text First Indent 2 Char213"/>
    <w:basedOn w:val="BodyTextIndentChar"/>
    <w:semiHidden/>
    <w:rsid w:val="00946E5B"/>
  </w:style>
  <w:style w:type="character" w:customStyle="1" w:styleId="BodyTextIndent2Char212">
    <w:name w:val="Body Text Indent 2 Char212"/>
    <w:basedOn w:val="DefaultParagraphFont"/>
    <w:semiHidden/>
    <w:rsid w:val="00946E5B"/>
  </w:style>
  <w:style w:type="character" w:customStyle="1" w:styleId="BodyTextIndent3Char212">
    <w:name w:val="Body Text Indent 3 Char212"/>
    <w:basedOn w:val="DefaultParagraphFont"/>
    <w:semiHidden/>
    <w:rsid w:val="00946E5B"/>
    <w:rPr>
      <w:sz w:val="16"/>
      <w:szCs w:val="16"/>
    </w:rPr>
  </w:style>
  <w:style w:type="character" w:customStyle="1" w:styleId="E-mailSignatureChar212">
    <w:name w:val="E-mail Signature Char212"/>
    <w:basedOn w:val="DefaultParagraphFont"/>
    <w:semiHidden/>
    <w:rsid w:val="00946E5B"/>
  </w:style>
  <w:style w:type="character" w:customStyle="1" w:styleId="HTMLAddressChar212">
    <w:name w:val="HTML Address Char212"/>
    <w:basedOn w:val="DefaultParagraphFont"/>
    <w:semiHidden/>
    <w:rsid w:val="00946E5B"/>
    <w:rPr>
      <w:i/>
      <w:iCs/>
    </w:rPr>
  </w:style>
  <w:style w:type="character" w:customStyle="1" w:styleId="MessageHeaderChar212">
    <w:name w:val="Message Header Char212"/>
    <w:basedOn w:val="DefaultParagraphFont"/>
    <w:semiHidden/>
    <w:rsid w:val="00946E5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212">
    <w:name w:val="Plain Text Char212"/>
    <w:basedOn w:val="DefaultParagraphFont"/>
    <w:semiHidden/>
    <w:rsid w:val="00946E5B"/>
    <w:rPr>
      <w:rFonts w:ascii="Consolas" w:hAnsi="Consolas" w:cs="Consolas"/>
      <w:sz w:val="21"/>
      <w:szCs w:val="21"/>
    </w:rPr>
  </w:style>
  <w:style w:type="character" w:customStyle="1" w:styleId="SignatureChar212">
    <w:name w:val="Signature Char212"/>
    <w:basedOn w:val="DefaultParagraphFont"/>
    <w:semiHidden/>
    <w:rsid w:val="00946E5B"/>
  </w:style>
  <w:style w:type="paragraph" w:customStyle="1" w:styleId="BackPageCenter113">
    <w:name w:val="Back Page Center113"/>
    <w:basedOn w:val="Body"/>
    <w:next w:val="Body"/>
    <w:rsid w:val="00946E5B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13">
    <w:name w:val="Figure Title113"/>
    <w:basedOn w:val="Caption"/>
    <w:next w:val="Normal"/>
    <w:rsid w:val="00946E5B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13">
    <w:name w:val="Grid Table 4 - Accent 11313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13">
    <w:name w:val="FooterCentered913"/>
    <w:basedOn w:val="Footer"/>
    <w:rsid w:val="00946E5B"/>
    <w:pPr>
      <w:jc w:val="center"/>
    </w:pPr>
  </w:style>
  <w:style w:type="character" w:customStyle="1" w:styleId="HeaderChar912">
    <w:name w:val="Header Char912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913">
    <w:name w:val="Exar913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73">
    <w:name w:val="Heading 1 Char173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72">
    <w:name w:val="Heading 2 Char17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62">
    <w:name w:val="Heading 3 Char16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153">
    <w:name w:val="FooterCentered153"/>
    <w:basedOn w:val="Footer"/>
    <w:rsid w:val="00946E5B"/>
    <w:pPr>
      <w:jc w:val="center"/>
    </w:pPr>
  </w:style>
  <w:style w:type="character" w:customStyle="1" w:styleId="HeaderChar153">
    <w:name w:val="Header Char153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53">
    <w:name w:val="Exar153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93">
    <w:name w:val="Command93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93">
    <w:name w:val="Important Note93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53">
    <w:name w:val="Grid Table 4 - Accent 1153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182">
    <w:name w:val="Heading 1 Char18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82">
    <w:name w:val="Heading 2 Char18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34">
    <w:name w:val="Body134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FooterCentered163">
    <w:name w:val="FooterCentered163"/>
    <w:basedOn w:val="Footer"/>
    <w:rsid w:val="00946E5B"/>
    <w:pPr>
      <w:jc w:val="center"/>
    </w:pPr>
  </w:style>
  <w:style w:type="character" w:customStyle="1" w:styleId="HeaderChar162">
    <w:name w:val="Header Char162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63">
    <w:name w:val="Exar163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03">
    <w:name w:val="Important Note103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192">
    <w:name w:val="Heading 1 Char19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92">
    <w:name w:val="Heading 2 Char19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72">
    <w:name w:val="Heading 3 Char17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72">
    <w:name w:val="Heading 4 Char7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146">
    <w:name w:val="Body146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86">
    <w:name w:val="Bullet186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3">
    <w:name w:val="FooterCentered173"/>
    <w:basedOn w:val="Footer"/>
    <w:rsid w:val="00946E5B"/>
    <w:pPr>
      <w:jc w:val="center"/>
    </w:pPr>
  </w:style>
  <w:style w:type="character" w:customStyle="1" w:styleId="HeaderChar172">
    <w:name w:val="Header Char172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73">
    <w:name w:val="Exar173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6">
    <w:name w:val="Command106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3Char1112">
    <w:name w:val="Heading 3 Char11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112">
    <w:name w:val="Heading 4 Char11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112">
    <w:name w:val="Heading 5 Char1112"/>
    <w:basedOn w:val="DefaultParagraphFont"/>
    <w:uiPriority w:val="9"/>
    <w:rsid w:val="00946E5B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112">
    <w:name w:val="Heading 6 Char1112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112">
    <w:name w:val="Heading 7 Char1112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112">
    <w:name w:val="Heading 8 Char1112"/>
    <w:basedOn w:val="DefaultParagraphFont"/>
    <w:uiPriority w:val="9"/>
    <w:rsid w:val="00946E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112">
    <w:name w:val="Heading 9 Char1112"/>
    <w:basedOn w:val="DefaultParagraphFont"/>
    <w:uiPriority w:val="9"/>
    <w:rsid w:val="00946E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112">
    <w:name w:val="Footer Char1112"/>
    <w:basedOn w:val="DefaultParagraphFont"/>
    <w:uiPriority w:val="99"/>
    <w:rsid w:val="00946E5B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112">
    <w:name w:val="Title Char1112"/>
    <w:basedOn w:val="DefaultParagraphFont"/>
    <w:uiPriority w:val="10"/>
    <w:rsid w:val="00946E5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113">
    <w:name w:val="FooterCentered1113"/>
    <w:basedOn w:val="Footer"/>
    <w:rsid w:val="00946E5B"/>
    <w:pPr>
      <w:jc w:val="center"/>
    </w:pPr>
  </w:style>
  <w:style w:type="character" w:customStyle="1" w:styleId="HeaderChar1112">
    <w:name w:val="Header Char1112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113">
    <w:name w:val="Exar1113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113">
    <w:name w:val="Note Heading Char113"/>
    <w:basedOn w:val="DefaultParagraphFont"/>
    <w:rsid w:val="00946E5B"/>
    <w:rPr>
      <w:b/>
    </w:rPr>
  </w:style>
  <w:style w:type="character" w:customStyle="1" w:styleId="BalloonTextChar1112">
    <w:name w:val="Balloon Text Char1112"/>
    <w:basedOn w:val="DefaultParagraphFont"/>
    <w:uiPriority w:val="99"/>
    <w:semiHidden/>
    <w:rsid w:val="00946E5B"/>
    <w:rPr>
      <w:rFonts w:ascii="Tahoma" w:hAnsi="Tahoma" w:cs="Tahoma"/>
      <w:sz w:val="16"/>
      <w:szCs w:val="16"/>
    </w:rPr>
  </w:style>
  <w:style w:type="character" w:customStyle="1" w:styleId="ClosingChar113">
    <w:name w:val="Closing Char113"/>
    <w:basedOn w:val="DefaultParagraphFont"/>
    <w:rsid w:val="00946E5B"/>
  </w:style>
  <w:style w:type="character" w:customStyle="1" w:styleId="CommentTextChar1112">
    <w:name w:val="Comment Text Char1112"/>
    <w:basedOn w:val="DefaultParagraphFont"/>
    <w:uiPriority w:val="99"/>
    <w:semiHidden/>
    <w:rsid w:val="00946E5B"/>
  </w:style>
  <w:style w:type="character" w:customStyle="1" w:styleId="CommentSubjectChar1113">
    <w:name w:val="Comment Subject Char1113"/>
    <w:basedOn w:val="CommentTextChar"/>
    <w:uiPriority w:val="99"/>
    <w:semiHidden/>
    <w:rsid w:val="00946E5B"/>
    <w:rPr>
      <w:rFonts w:eastAsiaTheme="minorEastAsia"/>
      <w:b/>
    </w:rPr>
  </w:style>
  <w:style w:type="character" w:customStyle="1" w:styleId="DateChar113">
    <w:name w:val="Date Char113"/>
    <w:basedOn w:val="DefaultParagraphFont"/>
    <w:rsid w:val="00946E5B"/>
  </w:style>
  <w:style w:type="character" w:customStyle="1" w:styleId="DocumentMapChar113">
    <w:name w:val="Document Map Char113"/>
    <w:basedOn w:val="DefaultParagraphFont"/>
    <w:semiHidden/>
    <w:rsid w:val="00946E5B"/>
    <w:rPr>
      <w:rFonts w:ascii="Tahoma" w:hAnsi="Tahoma" w:cs="Tahoma"/>
      <w:shd w:val="clear" w:color="auto" w:fill="000080"/>
    </w:rPr>
  </w:style>
  <w:style w:type="character" w:customStyle="1" w:styleId="EndnoteTextChar113">
    <w:name w:val="Endnote Text Char113"/>
    <w:basedOn w:val="DefaultParagraphFont"/>
    <w:semiHidden/>
    <w:rsid w:val="00946E5B"/>
  </w:style>
  <w:style w:type="character" w:customStyle="1" w:styleId="FootnoteTextChar113">
    <w:name w:val="Footnote Text Char113"/>
    <w:basedOn w:val="DefaultParagraphFont"/>
    <w:semiHidden/>
    <w:rsid w:val="00946E5B"/>
  </w:style>
  <w:style w:type="character" w:customStyle="1" w:styleId="MacroTextChar113">
    <w:name w:val="Macro Text Char113"/>
    <w:basedOn w:val="DefaultParagraphFont"/>
    <w:semiHidden/>
    <w:rsid w:val="00946E5B"/>
    <w:rPr>
      <w:rFonts w:ascii="Courier New" w:hAnsi="Courier New" w:cs="Courier New"/>
      <w:color w:val="000000"/>
    </w:rPr>
  </w:style>
  <w:style w:type="character" w:customStyle="1" w:styleId="HTMLPreformattedChar1112">
    <w:name w:val="HTML Preformatted Char1112"/>
    <w:basedOn w:val="DefaultParagraphFont"/>
    <w:uiPriority w:val="99"/>
    <w:rsid w:val="00946E5B"/>
    <w:rPr>
      <w:rFonts w:ascii="Courier New" w:hAnsi="Courier New" w:cs="Courier New"/>
      <w:color w:val="auto"/>
      <w:kern w:val="0"/>
    </w:rPr>
  </w:style>
  <w:style w:type="character" w:customStyle="1" w:styleId="SubtitleChar1112">
    <w:name w:val="Subtitle Char1112"/>
    <w:basedOn w:val="DefaultParagraphFont"/>
    <w:uiPriority w:val="11"/>
    <w:rsid w:val="00946E5B"/>
    <w:rPr>
      <w:color w:val="5A5A5A" w:themeColor="text1" w:themeTint="A5"/>
      <w:spacing w:val="10"/>
    </w:rPr>
  </w:style>
  <w:style w:type="character" w:customStyle="1" w:styleId="QuoteChar1112">
    <w:name w:val="Quote Char1112"/>
    <w:basedOn w:val="DefaultParagraphFont"/>
    <w:uiPriority w:val="29"/>
    <w:rsid w:val="00946E5B"/>
    <w:rPr>
      <w:i/>
      <w:iCs/>
      <w:color w:val="000000" w:themeColor="text1"/>
    </w:rPr>
  </w:style>
  <w:style w:type="character" w:customStyle="1" w:styleId="IntenseQuoteChar1112">
    <w:name w:val="Intense Quote Char1112"/>
    <w:basedOn w:val="DefaultParagraphFont"/>
    <w:uiPriority w:val="30"/>
    <w:rsid w:val="00946E5B"/>
    <w:rPr>
      <w:color w:val="000000" w:themeColor="text1"/>
      <w:shd w:val="clear" w:color="auto" w:fill="F2F2F2" w:themeFill="background1" w:themeFillShade="F2"/>
    </w:rPr>
  </w:style>
  <w:style w:type="character" w:customStyle="1" w:styleId="BodyTextChar1112">
    <w:name w:val="Body Text Char1112"/>
    <w:basedOn w:val="DefaultParagraphFont"/>
    <w:rsid w:val="00946E5B"/>
    <w:rPr>
      <w:rFonts w:ascii="Palatino Linotype" w:eastAsia="Palatino Linotype" w:hAnsi="Palatino Linotype"/>
      <w:sz w:val="20"/>
      <w:szCs w:val="20"/>
    </w:rPr>
  </w:style>
  <w:style w:type="character" w:customStyle="1" w:styleId="BodyText2Char1112">
    <w:name w:val="Body Text 2 Char1112"/>
    <w:basedOn w:val="DefaultParagraphFont"/>
    <w:uiPriority w:val="99"/>
    <w:semiHidden/>
    <w:rsid w:val="00946E5B"/>
    <w:rPr>
      <w:rFonts w:eastAsiaTheme="minorEastAsia"/>
    </w:rPr>
  </w:style>
  <w:style w:type="character" w:customStyle="1" w:styleId="BodyText3Char1112">
    <w:name w:val="Body Text 3 Char1112"/>
    <w:basedOn w:val="DefaultParagraphFont"/>
    <w:uiPriority w:val="99"/>
    <w:semiHidden/>
    <w:rsid w:val="00946E5B"/>
    <w:rPr>
      <w:rFonts w:eastAsiaTheme="minorEastAsia"/>
      <w:sz w:val="16"/>
      <w:szCs w:val="16"/>
    </w:rPr>
  </w:style>
  <w:style w:type="character" w:customStyle="1" w:styleId="BodyTextIndentChar1112">
    <w:name w:val="Body Text Indent Char1112"/>
    <w:basedOn w:val="DefaultParagraphFont"/>
    <w:uiPriority w:val="99"/>
    <w:semiHidden/>
    <w:rsid w:val="00946E5B"/>
    <w:rPr>
      <w:rFonts w:eastAsiaTheme="minorEastAsia"/>
    </w:rPr>
  </w:style>
  <w:style w:type="character" w:customStyle="1" w:styleId="BodyTextFirstIndent2Char1113">
    <w:name w:val="Body Text First Indent 2 Char1113"/>
    <w:basedOn w:val="BodyTextIndentChar1"/>
    <w:uiPriority w:val="99"/>
    <w:semiHidden/>
    <w:rsid w:val="00946E5B"/>
    <w:rPr>
      <w:rFonts w:eastAsiaTheme="minorEastAsia"/>
    </w:rPr>
  </w:style>
  <w:style w:type="character" w:customStyle="1" w:styleId="BodyTextIndent2Char1112">
    <w:name w:val="Body Text Indent 2 Char1112"/>
    <w:basedOn w:val="DefaultParagraphFont"/>
    <w:uiPriority w:val="99"/>
    <w:semiHidden/>
    <w:rsid w:val="00946E5B"/>
    <w:rPr>
      <w:rFonts w:eastAsiaTheme="minorEastAsia"/>
    </w:rPr>
  </w:style>
  <w:style w:type="character" w:customStyle="1" w:styleId="BodyTextIndent3Char1112">
    <w:name w:val="Body Text Indent 3 Char1112"/>
    <w:basedOn w:val="DefaultParagraphFont"/>
    <w:uiPriority w:val="99"/>
    <w:semiHidden/>
    <w:rsid w:val="00946E5B"/>
    <w:rPr>
      <w:rFonts w:eastAsiaTheme="minorEastAsia"/>
      <w:sz w:val="16"/>
      <w:szCs w:val="16"/>
    </w:rPr>
  </w:style>
  <w:style w:type="character" w:customStyle="1" w:styleId="E-mailSignatureChar1112">
    <w:name w:val="E-mail Signature Char1112"/>
    <w:basedOn w:val="DefaultParagraphFont"/>
    <w:uiPriority w:val="99"/>
    <w:semiHidden/>
    <w:rsid w:val="00946E5B"/>
    <w:rPr>
      <w:rFonts w:eastAsiaTheme="minorEastAsia"/>
    </w:rPr>
  </w:style>
  <w:style w:type="character" w:customStyle="1" w:styleId="HTMLAddressChar1112">
    <w:name w:val="HTML Address Char1112"/>
    <w:basedOn w:val="DefaultParagraphFont"/>
    <w:uiPriority w:val="99"/>
    <w:semiHidden/>
    <w:rsid w:val="00946E5B"/>
    <w:rPr>
      <w:rFonts w:eastAsiaTheme="minorEastAsia"/>
      <w:i/>
      <w:iCs/>
    </w:rPr>
  </w:style>
  <w:style w:type="character" w:customStyle="1" w:styleId="MessageHeaderChar1112">
    <w:name w:val="Message Header Char1112"/>
    <w:basedOn w:val="DefaultParagraphFont"/>
    <w:uiPriority w:val="99"/>
    <w:semiHidden/>
    <w:rsid w:val="00946E5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1112">
    <w:name w:val="Plain Text Char1112"/>
    <w:basedOn w:val="DefaultParagraphFont"/>
    <w:uiPriority w:val="99"/>
    <w:semiHidden/>
    <w:rsid w:val="00946E5B"/>
    <w:rPr>
      <w:rFonts w:ascii="Consolas" w:eastAsiaTheme="minorEastAsia" w:hAnsi="Consolas" w:cs="Consolas"/>
      <w:sz w:val="21"/>
      <w:szCs w:val="21"/>
    </w:rPr>
  </w:style>
  <w:style w:type="character" w:customStyle="1" w:styleId="SignatureChar1112">
    <w:name w:val="Signature Char1112"/>
    <w:basedOn w:val="DefaultParagraphFont"/>
    <w:uiPriority w:val="99"/>
    <w:semiHidden/>
    <w:rsid w:val="00946E5B"/>
    <w:rPr>
      <w:rFonts w:eastAsiaTheme="minorEastAsia"/>
    </w:rPr>
  </w:style>
  <w:style w:type="character" w:customStyle="1" w:styleId="Heading1Char2112">
    <w:name w:val="Heading 1 Char21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112">
    <w:name w:val="Heading 2 Char21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112">
    <w:name w:val="Heading 3 Char21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113">
    <w:name w:val="FooterCentered2113"/>
    <w:basedOn w:val="Footer"/>
    <w:rsid w:val="00946E5B"/>
    <w:pPr>
      <w:jc w:val="center"/>
    </w:pPr>
  </w:style>
  <w:style w:type="character" w:customStyle="1" w:styleId="HeaderChar2112">
    <w:name w:val="Header Char2112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113">
    <w:name w:val="Exar2113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13">
    <w:name w:val="Important Note1113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13">
    <w:name w:val="Grid Table 4 - Accent 111113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112">
    <w:name w:val="Heading 1 Char31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112">
    <w:name w:val="Heading 2 Char31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113">
    <w:name w:val="Body1113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FooterCentered3113">
    <w:name w:val="FooterCentered3113"/>
    <w:basedOn w:val="Footer"/>
    <w:rsid w:val="00946E5B"/>
    <w:pPr>
      <w:jc w:val="center"/>
    </w:pPr>
  </w:style>
  <w:style w:type="character" w:customStyle="1" w:styleId="HeaderChar3112">
    <w:name w:val="Header Char3112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113">
    <w:name w:val="Exar3113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13">
    <w:name w:val="Important Note2113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112">
    <w:name w:val="Heading 1 Char41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112">
    <w:name w:val="Heading 2 Char41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112">
    <w:name w:val="Heading 3 Char31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2113">
    <w:name w:val="Body2113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FooterCentered4113">
    <w:name w:val="FooterCentered4113"/>
    <w:basedOn w:val="Footer"/>
    <w:rsid w:val="00946E5B"/>
    <w:pPr>
      <w:jc w:val="center"/>
    </w:pPr>
  </w:style>
  <w:style w:type="character" w:customStyle="1" w:styleId="HeaderChar4112">
    <w:name w:val="Header Char4112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113">
    <w:name w:val="Exar4113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1112">
    <w:name w:val="Messages and Commands1112"/>
    <w:basedOn w:val="DefaultParagraphFont"/>
    <w:uiPriority w:val="1"/>
    <w:qFormat/>
    <w:rsid w:val="00946E5B"/>
    <w:rPr>
      <w:rFonts w:ascii="Arial" w:hAnsi="Arial" w:cs="Courier New"/>
      <w:b/>
      <w:sz w:val="20"/>
    </w:rPr>
  </w:style>
  <w:style w:type="paragraph" w:customStyle="1" w:styleId="Anchor1113">
    <w:name w:val="Anchor1113"/>
    <w:rsid w:val="00946E5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character" w:customStyle="1" w:styleId="Heading1Char11112">
    <w:name w:val="Heading 1 Char111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112">
    <w:name w:val="Heading 2 Char111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Command1113">
    <w:name w:val="Command1113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4Char2112">
    <w:name w:val="Heading 4 Char21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ullet11113">
    <w:name w:val="Bullet11113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2113">
    <w:name w:val="Command2113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5112">
    <w:name w:val="Heading 1 Char51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112">
    <w:name w:val="Heading 2 Char51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112">
    <w:name w:val="Heading 3 Char41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1Char6112">
    <w:name w:val="Heading 1 Char61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112">
    <w:name w:val="Heading 2 Char61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3113">
    <w:name w:val="Body3113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ImportantNote3113">
    <w:name w:val="Important Note3113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7112">
    <w:name w:val="Heading 1 Char71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7112">
    <w:name w:val="Heading 2 Char71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112">
    <w:name w:val="Heading 3 Char51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4113">
    <w:name w:val="Body4113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FooterCentered5113">
    <w:name w:val="FooterCentered5113"/>
    <w:basedOn w:val="Footer"/>
    <w:rsid w:val="00946E5B"/>
    <w:pPr>
      <w:jc w:val="center"/>
    </w:pPr>
  </w:style>
  <w:style w:type="character" w:customStyle="1" w:styleId="HeaderChar5112">
    <w:name w:val="Header Char5112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113">
    <w:name w:val="Exar5113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8112">
    <w:name w:val="Heading 1 Char81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8112">
    <w:name w:val="Heading 2 Char81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112">
    <w:name w:val="Heading 3 Char61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113">
    <w:name w:val="Body5113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2113">
    <w:name w:val="Bullet12113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igureCaptionCentered1113">
    <w:name w:val="Figure Caption Centered1113"/>
    <w:basedOn w:val="Normal"/>
    <w:rsid w:val="00946E5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9112">
    <w:name w:val="Heading 1 Char91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9112">
    <w:name w:val="Heading 2 Char91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112">
    <w:name w:val="Heading 3 Char71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112">
    <w:name w:val="Heading 4 Char31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ullet13113">
    <w:name w:val="Bullet13113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13">
    <w:name w:val="FooterCentered6113"/>
    <w:basedOn w:val="Footer"/>
    <w:rsid w:val="00946E5B"/>
    <w:pPr>
      <w:jc w:val="center"/>
    </w:pPr>
  </w:style>
  <w:style w:type="character" w:customStyle="1" w:styleId="HeaderChar6112">
    <w:name w:val="Header Char6112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113">
    <w:name w:val="Exar6113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3Char8112">
    <w:name w:val="Heading 3 Char811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erChar7112">
    <w:name w:val="Header Char7112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TitleChar2112">
    <w:name w:val="Title Char2112"/>
    <w:basedOn w:val="DefaultParagraphFont"/>
    <w:uiPriority w:val="10"/>
    <w:rsid w:val="00946E5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HeadingPreface1113">
    <w:name w:val="HeadingPreface1113"/>
    <w:next w:val="Body"/>
    <w:rsid w:val="00946E5B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BookTitle11113">
    <w:name w:val="Book Title11113"/>
    <w:next w:val="Body"/>
    <w:rsid w:val="00946E5B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Contents1113">
    <w:name w:val="Contents1113"/>
    <w:basedOn w:val="Title"/>
    <w:rsid w:val="00946E5B"/>
    <w:pPr>
      <w:pageBreakBefore/>
    </w:pPr>
    <w:rPr>
      <w:szCs w:val="40"/>
    </w:rPr>
  </w:style>
  <w:style w:type="paragraph" w:customStyle="1" w:styleId="DocumentTitle1113">
    <w:name w:val="Document Title1113"/>
    <w:next w:val="Body"/>
    <w:rsid w:val="00946E5B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Revision1113">
    <w:name w:val="Document Revision1113"/>
    <w:basedOn w:val="Body"/>
    <w:qFormat/>
    <w:rsid w:val="00946E5B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Body1413">
    <w:name w:val="Body1413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813">
    <w:name w:val="Bullet1813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12">
    <w:name w:val="FooterCentered1712"/>
    <w:basedOn w:val="Footer"/>
    <w:rsid w:val="00946E5B"/>
    <w:pPr>
      <w:jc w:val="center"/>
    </w:pPr>
  </w:style>
  <w:style w:type="paragraph" w:customStyle="1" w:styleId="Exar1712">
    <w:name w:val="Exar1712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13">
    <w:name w:val="Command1013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512">
    <w:name w:val="Messages and Commands512"/>
    <w:basedOn w:val="DefaultParagraphFont"/>
    <w:uiPriority w:val="1"/>
    <w:qFormat/>
    <w:rsid w:val="00946E5B"/>
    <w:rPr>
      <w:rFonts w:ascii="Arial" w:hAnsi="Arial" w:cs="Courier New"/>
      <w:b/>
      <w:sz w:val="20"/>
    </w:rPr>
  </w:style>
  <w:style w:type="paragraph" w:customStyle="1" w:styleId="FooterCentered182">
    <w:name w:val="FooterCentered182"/>
    <w:basedOn w:val="Footer"/>
    <w:rsid w:val="00946E5B"/>
    <w:pPr>
      <w:jc w:val="center"/>
    </w:pPr>
  </w:style>
  <w:style w:type="character" w:customStyle="1" w:styleId="HeaderChar182">
    <w:name w:val="Header Char182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82">
    <w:name w:val="Exar182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02">
    <w:name w:val="Heading 1 Char20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93">
    <w:name w:val="FooterCentered193"/>
    <w:basedOn w:val="Footer"/>
    <w:rsid w:val="00946E5B"/>
    <w:pPr>
      <w:jc w:val="center"/>
    </w:pPr>
  </w:style>
  <w:style w:type="character" w:customStyle="1" w:styleId="HeaderChar192">
    <w:name w:val="Header Char192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93">
    <w:name w:val="Exar193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32">
    <w:name w:val="Heading 1 Char23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202">
    <w:name w:val="Header Char202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625">
    <w:name w:val="Body625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FooterCentered925">
    <w:name w:val="FooterCentered925"/>
    <w:basedOn w:val="Footer"/>
    <w:rsid w:val="00946E5B"/>
    <w:pPr>
      <w:jc w:val="center"/>
    </w:pPr>
  </w:style>
  <w:style w:type="paragraph" w:customStyle="1" w:styleId="Exar925">
    <w:name w:val="Exar925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42">
    <w:name w:val="Heading 1 Char242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52">
    <w:name w:val="Body152"/>
    <w:qFormat/>
    <w:rsid w:val="00946E5B"/>
    <w:pPr>
      <w:tabs>
        <w:tab w:val="left" w:pos="2700"/>
      </w:tabs>
      <w:jc w:val="both"/>
    </w:pPr>
    <w:rPr>
      <w:szCs w:val="24"/>
    </w:rPr>
  </w:style>
  <w:style w:type="character" w:customStyle="1" w:styleId="HeaderChar232">
    <w:name w:val="Header Char232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table" w:customStyle="1" w:styleId="GridTable4-Accent1162">
    <w:name w:val="Grid Table 4 - Accent 1162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msonormal2">
    <w:name w:val="msonormal2"/>
    <w:basedOn w:val="Normal"/>
    <w:rsid w:val="00946E5B"/>
    <w:pPr>
      <w:spacing w:before="100" w:beforeAutospacing="1" w:after="100" w:afterAutospacing="1" w:line="240" w:lineRule="auto"/>
    </w:pPr>
    <w:rPr>
      <w:rFonts w:ascii="Palatino Linotype" w:hAnsi="Palatino Linotype" w:cs="Times New Roman"/>
      <w:szCs w:val="24"/>
    </w:rPr>
  </w:style>
  <w:style w:type="character" w:customStyle="1" w:styleId="FooterChar19">
    <w:name w:val="Footer Char19"/>
    <w:basedOn w:val="DefaultParagraphFont"/>
    <w:uiPriority w:val="99"/>
    <w:rsid w:val="00946E5B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30">
    <w:name w:val="FooterCentered30"/>
    <w:basedOn w:val="Footer"/>
    <w:rsid w:val="00946E5B"/>
    <w:pPr>
      <w:jc w:val="center"/>
    </w:pPr>
  </w:style>
  <w:style w:type="character" w:customStyle="1" w:styleId="HeaderChar38">
    <w:name w:val="Header Char38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0">
    <w:name w:val="Exar30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39">
    <w:name w:val="Heading 1 Char39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Step15">
    <w:name w:val="Step15"/>
    <w:rsid w:val="00946E5B"/>
    <w:pPr>
      <w:tabs>
        <w:tab w:val="left" w:pos="1440"/>
      </w:tabs>
      <w:spacing w:before="120"/>
    </w:pPr>
    <w:rPr>
      <w:b/>
      <w:color w:val="2F4D87"/>
    </w:rPr>
  </w:style>
  <w:style w:type="paragraph" w:customStyle="1" w:styleId="FooterCentered35">
    <w:name w:val="FooterCentered35"/>
    <w:basedOn w:val="Footer"/>
    <w:rsid w:val="00946E5B"/>
    <w:pPr>
      <w:jc w:val="center"/>
    </w:pPr>
  </w:style>
  <w:style w:type="character" w:customStyle="1" w:styleId="HeaderChar39">
    <w:name w:val="Header Char39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5">
    <w:name w:val="Exar35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441">
    <w:name w:val="Body1441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841">
    <w:name w:val="Bullet1841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1041">
    <w:name w:val="Command1041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40">
    <w:name w:val="Heading 1 Char40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ullet118">
    <w:name w:val="Bullet118"/>
    <w:rsid w:val="00946E5B"/>
    <w:pPr>
      <w:tabs>
        <w:tab w:val="left" w:pos="900"/>
      </w:tabs>
      <w:spacing w:before="120" w:line="280" w:lineRule="atLeast"/>
      <w:ind w:left="720" w:hanging="360"/>
    </w:pPr>
  </w:style>
  <w:style w:type="character" w:customStyle="1" w:styleId="FooterChar20">
    <w:name w:val="Footer Char20"/>
    <w:basedOn w:val="DefaultParagraphFont"/>
    <w:uiPriority w:val="99"/>
    <w:rsid w:val="00946E5B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40">
    <w:name w:val="Header Char40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351">
    <w:name w:val="FooterCentered351"/>
    <w:basedOn w:val="Footer"/>
    <w:rsid w:val="00946E5B"/>
    <w:pPr>
      <w:jc w:val="center"/>
    </w:pPr>
  </w:style>
  <w:style w:type="paragraph" w:customStyle="1" w:styleId="Exar351">
    <w:name w:val="Exar35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43">
    <w:name w:val="Heading 1 Char43"/>
    <w:basedOn w:val="DefaultParagraphFont"/>
    <w:uiPriority w:val="9"/>
    <w:rsid w:val="00946E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26">
    <w:name w:val="Body26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Anchor7">
    <w:name w:val="Anchor7"/>
    <w:rsid w:val="00946E5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19">
    <w:name w:val="Bullet119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5">
    <w:name w:val="Bullet25"/>
    <w:rsid w:val="00946E5B"/>
    <w:pPr>
      <w:spacing w:before="120"/>
      <w:ind w:left="1440" w:hanging="360"/>
    </w:pPr>
  </w:style>
  <w:style w:type="paragraph" w:customStyle="1" w:styleId="Bullet38">
    <w:name w:val="Bullet38"/>
    <w:rsid w:val="00946E5B"/>
    <w:pPr>
      <w:tabs>
        <w:tab w:val="num" w:pos="1800"/>
      </w:tabs>
      <w:spacing w:before="120"/>
      <w:ind w:left="1800" w:hanging="360"/>
    </w:pPr>
  </w:style>
  <w:style w:type="paragraph" w:customStyle="1" w:styleId="Caution5">
    <w:name w:val="Caution5"/>
    <w:basedOn w:val="Normal"/>
    <w:rsid w:val="00946E5B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5">
    <w:name w:val="CellBody5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5">
    <w:name w:val="CellBodyCenter5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5">
    <w:name w:val="CellBodyRight5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5">
    <w:name w:val="CellBullet15"/>
    <w:rsid w:val="00946E5B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5">
    <w:name w:val="CellHeading5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5">
    <w:name w:val="CellHeadingCenter5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5">
    <w:name w:val="CellIndent15"/>
    <w:rsid w:val="00946E5B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5">
    <w:name w:val="CellIndent25"/>
    <w:rsid w:val="00946E5B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5">
    <w:name w:val="CellIndent35"/>
    <w:rsid w:val="00946E5B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5">
    <w:name w:val="CellNote5"/>
    <w:rsid w:val="00946E5B"/>
    <w:pPr>
      <w:ind w:left="360" w:right="432"/>
    </w:pPr>
    <w:rPr>
      <w:sz w:val="18"/>
      <w:szCs w:val="18"/>
    </w:rPr>
  </w:style>
  <w:style w:type="paragraph" w:customStyle="1" w:styleId="Code5">
    <w:name w:val="Code5"/>
    <w:basedOn w:val="Normal"/>
    <w:rsid w:val="00946E5B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5">
    <w:name w:val="Equation5"/>
    <w:rsid w:val="00946E5B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5">
    <w:name w:val="Figure5"/>
    <w:next w:val="Body"/>
    <w:rsid w:val="00946E5B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5">
    <w:name w:val="FigureLabel5"/>
    <w:basedOn w:val="Normal"/>
    <w:rsid w:val="00946E5B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22">
    <w:name w:val="Footer Char22"/>
    <w:basedOn w:val="DefaultParagraphFont"/>
    <w:uiPriority w:val="99"/>
    <w:rsid w:val="00946E5B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5">
    <w:name w:val="Footnote5"/>
    <w:basedOn w:val="Normal"/>
    <w:rsid w:val="00946E5B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5">
    <w:name w:val="GlossTerm5"/>
    <w:basedOn w:val="Normal"/>
    <w:rsid w:val="00946E5B"/>
    <w:rPr>
      <w:b/>
    </w:rPr>
  </w:style>
  <w:style w:type="paragraph" w:customStyle="1" w:styleId="HeadingFeature5">
    <w:name w:val="HeadingFeature5"/>
    <w:next w:val="Body"/>
    <w:rsid w:val="00946E5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5">
    <w:name w:val="Indent15"/>
    <w:rsid w:val="00946E5B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5">
    <w:name w:val="Indent25"/>
    <w:rsid w:val="00946E5B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5">
    <w:name w:val="Indent35"/>
    <w:basedOn w:val="Body"/>
    <w:rsid w:val="00946E5B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6">
    <w:name w:val="Addendum6"/>
    <w:next w:val="Body"/>
    <w:rsid w:val="00946E5B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5">
    <w:name w:val="ProcedureHead5"/>
    <w:basedOn w:val="Normal"/>
    <w:next w:val="Step1"/>
    <w:rsid w:val="00946E5B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6">
    <w:name w:val="Step16"/>
    <w:rsid w:val="00946E5B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5">
    <w:name w:val="Register Def5"/>
    <w:rsid w:val="00946E5B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5">
    <w:name w:val="Step25"/>
    <w:rsid w:val="00946E5B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5">
    <w:name w:val="Step35"/>
    <w:rsid w:val="00946E5B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5">
    <w:name w:val="TableFootnote5"/>
    <w:rsid w:val="00946E5B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5">
    <w:name w:val="TableTitle5"/>
    <w:rsid w:val="00946E5B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6">
    <w:name w:val="Title Char6"/>
    <w:basedOn w:val="DefaultParagraphFont"/>
    <w:uiPriority w:val="10"/>
    <w:rsid w:val="00946E5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36">
    <w:name w:val="FooterCentered36"/>
    <w:basedOn w:val="Footer"/>
    <w:rsid w:val="00946E5B"/>
    <w:pPr>
      <w:jc w:val="center"/>
    </w:pPr>
  </w:style>
  <w:style w:type="paragraph" w:customStyle="1" w:styleId="HeadingPreface5">
    <w:name w:val="HeadingPreface5"/>
    <w:next w:val="Body"/>
    <w:rsid w:val="00946E5B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5">
    <w:name w:val="Copyright Heading5"/>
    <w:rsid w:val="00946E5B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5">
    <w:name w:val="Book Title15"/>
    <w:next w:val="Body"/>
    <w:rsid w:val="00946E5B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5">
    <w:name w:val="BookTitle25"/>
    <w:next w:val="Body"/>
    <w:rsid w:val="00946E5B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5">
    <w:name w:val="Document Type5"/>
    <w:rsid w:val="00946E5B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5">
    <w:name w:val="Internal Use Cover5"/>
    <w:basedOn w:val="Normal"/>
    <w:rsid w:val="00946E5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43">
    <w:name w:val="Header Char43"/>
    <w:basedOn w:val="DefaultParagraphFont"/>
    <w:uiPriority w:val="99"/>
    <w:rsid w:val="00946E5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5">
    <w:name w:val="GlossText5"/>
    <w:basedOn w:val="Normal"/>
    <w:rsid w:val="00946E5B"/>
    <w:pPr>
      <w:tabs>
        <w:tab w:val="left" w:pos="1800"/>
      </w:tabs>
      <w:ind w:left="432"/>
    </w:pPr>
  </w:style>
  <w:style w:type="paragraph" w:customStyle="1" w:styleId="Exar36">
    <w:name w:val="Exar36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5">
    <w:name w:val="CONFIDENTIAL5"/>
    <w:rsid w:val="00946E5B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5">
    <w:name w:val="Notetext5"/>
    <w:next w:val="Body"/>
    <w:rsid w:val="00946E5B"/>
    <w:pPr>
      <w:ind w:left="547" w:right="1080"/>
      <w:jc w:val="both"/>
    </w:pPr>
  </w:style>
  <w:style w:type="paragraph" w:customStyle="1" w:styleId="PageNumbereven5">
    <w:name w:val="Page Number(even)5"/>
    <w:basedOn w:val="Footer"/>
    <w:semiHidden/>
    <w:rsid w:val="00946E5B"/>
  </w:style>
  <w:style w:type="paragraph" w:customStyle="1" w:styleId="Headereven5">
    <w:name w:val="Header(even)5"/>
    <w:basedOn w:val="Header"/>
    <w:rsid w:val="00946E5B"/>
    <w:pPr>
      <w:tabs>
        <w:tab w:val="clear" w:pos="9270"/>
      </w:tabs>
    </w:pPr>
  </w:style>
  <w:style w:type="paragraph" w:customStyle="1" w:styleId="Footereven5">
    <w:name w:val="Footer(even)5"/>
    <w:basedOn w:val="Footer"/>
    <w:rsid w:val="00946E5B"/>
    <w:pPr>
      <w:ind w:right="-90"/>
    </w:pPr>
  </w:style>
  <w:style w:type="paragraph" w:customStyle="1" w:styleId="Glossary5">
    <w:name w:val="Glossary5"/>
    <w:basedOn w:val="Normal"/>
    <w:next w:val="GlossTerm"/>
    <w:rsid w:val="00946E5B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5">
    <w:name w:val="Addendum1+5"/>
    <w:basedOn w:val="Addendum"/>
    <w:next w:val="Body"/>
    <w:rsid w:val="00946E5B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5">
    <w:name w:val="HeaderNumber5"/>
    <w:rsid w:val="00946E5B"/>
    <w:rPr>
      <w:rFonts w:ascii="Arial" w:hAnsi="Arial"/>
      <w:b/>
      <w:color w:val="002B5C"/>
      <w:sz w:val="48"/>
    </w:rPr>
  </w:style>
  <w:style w:type="paragraph" w:customStyle="1" w:styleId="Addendum25">
    <w:name w:val="Addendum25"/>
    <w:next w:val="SpecNo"/>
    <w:rsid w:val="00946E5B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5">
    <w:name w:val="SpecNo+5"/>
    <w:basedOn w:val="SpecNo0"/>
    <w:rsid w:val="00946E5B"/>
  </w:style>
  <w:style w:type="paragraph" w:customStyle="1" w:styleId="SpecNo50">
    <w:name w:val="SpecNo5"/>
    <w:next w:val="SpecNo"/>
    <w:rsid w:val="00946E5B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5">
    <w:name w:val="Description5"/>
    <w:rsid w:val="00946E5B"/>
    <w:pPr>
      <w:spacing w:before="120"/>
      <w:ind w:left="1800" w:hanging="1800"/>
    </w:pPr>
  </w:style>
  <w:style w:type="paragraph" w:customStyle="1" w:styleId="Addendum50">
    <w:name w:val="Addendum+5"/>
    <w:basedOn w:val="Addendum"/>
    <w:next w:val="Body"/>
    <w:rsid w:val="00946E5B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5">
    <w:name w:val="DocChangeNo.+5"/>
    <w:basedOn w:val="DocChangeNo"/>
    <w:rsid w:val="00946E5B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50">
    <w:name w:val="DocChangeNo.5"/>
    <w:next w:val="DocChangeNo0"/>
    <w:rsid w:val="00946E5B"/>
    <w:pPr>
      <w:tabs>
        <w:tab w:val="num" w:pos="1260"/>
      </w:tabs>
      <w:spacing w:before="120"/>
      <w:ind w:left="1260" w:hanging="1260"/>
    </w:pPr>
  </w:style>
  <w:style w:type="paragraph" w:customStyle="1" w:styleId="Addendum250">
    <w:name w:val="Addendum2+5"/>
    <w:basedOn w:val="Addendum2"/>
    <w:rsid w:val="00946E5B"/>
    <w:rPr>
      <w:sz w:val="32"/>
    </w:rPr>
  </w:style>
  <w:style w:type="paragraph" w:customStyle="1" w:styleId="CellHeadingUnder5">
    <w:name w:val="CellHeadingUnder5"/>
    <w:basedOn w:val="CellHeading"/>
    <w:next w:val="CellBody"/>
    <w:rsid w:val="00946E5B"/>
    <w:rPr>
      <w:u w:val="single"/>
    </w:rPr>
  </w:style>
  <w:style w:type="paragraph" w:customStyle="1" w:styleId="CellNoteHeading5">
    <w:name w:val="CellNoteHeading5"/>
    <w:next w:val="CellNote"/>
    <w:rsid w:val="00946E5B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5">
    <w:name w:val="CellHeadingField|Desc5"/>
    <w:rsid w:val="00946E5B"/>
    <w:rPr>
      <w:rFonts w:ascii="Arial" w:hAnsi="Arial"/>
      <w:b/>
    </w:rPr>
  </w:style>
  <w:style w:type="paragraph" w:customStyle="1" w:styleId="REGISTERBITFIELDCELL5">
    <w:name w:val="REGISTER|BIT|FIELDCELL5"/>
    <w:basedOn w:val="CellBody"/>
    <w:rsid w:val="00946E5B"/>
    <w:rPr>
      <w:rFonts w:ascii="Arial" w:hAnsi="Arial"/>
      <w:b/>
      <w:caps/>
    </w:rPr>
  </w:style>
  <w:style w:type="paragraph" w:customStyle="1" w:styleId="Contents5">
    <w:name w:val="Contents5"/>
    <w:basedOn w:val="Title"/>
    <w:rsid w:val="00946E5B"/>
    <w:pPr>
      <w:pageBreakBefore/>
    </w:pPr>
    <w:rPr>
      <w:szCs w:val="40"/>
    </w:rPr>
  </w:style>
  <w:style w:type="paragraph" w:customStyle="1" w:styleId="ExarConfidential5">
    <w:name w:val="Exar Confidential5"/>
    <w:basedOn w:val="Footer"/>
    <w:rsid w:val="00946E5B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5">
    <w:name w:val="Exar Confidential Char5"/>
    <w:basedOn w:val="FooterChar"/>
    <w:rsid w:val="00946E5B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5">
    <w:name w:val="Hifn Table5"/>
    <w:basedOn w:val="TableGrid"/>
    <w:rsid w:val="00946E5B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50">
    <w:name w:val="Page Number (even)5"/>
    <w:rsid w:val="00946E5B"/>
    <w:rPr>
      <w:rFonts w:ascii="Arial" w:hAnsi="Arial"/>
      <w:sz w:val="16"/>
    </w:rPr>
  </w:style>
  <w:style w:type="paragraph" w:customStyle="1" w:styleId="Preliminary5">
    <w:name w:val="Preliminary5"/>
    <w:rsid w:val="00946E5B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5">
    <w:name w:val="Preliminary Char5"/>
    <w:basedOn w:val="DefaultParagraphFont"/>
    <w:rsid w:val="00946E5B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6">
    <w:name w:val="Balloon Text Char6"/>
    <w:basedOn w:val="DefaultParagraphFont"/>
    <w:uiPriority w:val="99"/>
    <w:semiHidden/>
    <w:rsid w:val="00946E5B"/>
    <w:rPr>
      <w:rFonts w:ascii="Tahoma" w:hAnsi="Tahoma" w:cs="Tahoma"/>
      <w:sz w:val="16"/>
      <w:szCs w:val="16"/>
    </w:rPr>
  </w:style>
  <w:style w:type="paragraph" w:customStyle="1" w:styleId="Appendix5">
    <w:name w:val="Appendix5"/>
    <w:next w:val="Body"/>
    <w:rsid w:val="00946E5B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6">
    <w:name w:val="Comment Text Char6"/>
    <w:basedOn w:val="DefaultParagraphFont"/>
    <w:uiPriority w:val="99"/>
    <w:semiHidden/>
    <w:rsid w:val="00946E5B"/>
  </w:style>
  <w:style w:type="character" w:customStyle="1" w:styleId="CommentSubjectChar6">
    <w:name w:val="Comment Subject Char6"/>
    <w:basedOn w:val="CommentTextChar"/>
    <w:uiPriority w:val="99"/>
    <w:semiHidden/>
    <w:rsid w:val="00946E5B"/>
    <w:rPr>
      <w:rFonts w:eastAsiaTheme="minorEastAsia"/>
      <w:b/>
    </w:rPr>
  </w:style>
  <w:style w:type="paragraph" w:customStyle="1" w:styleId="copyright5">
    <w:name w:val="copyright5"/>
    <w:basedOn w:val="Body"/>
    <w:rsid w:val="00946E5B"/>
    <w:pPr>
      <w:tabs>
        <w:tab w:val="left" w:pos="9360"/>
      </w:tabs>
    </w:pPr>
    <w:rPr>
      <w:sz w:val="14"/>
      <w:szCs w:val="14"/>
    </w:rPr>
  </w:style>
  <w:style w:type="paragraph" w:customStyle="1" w:styleId="FunctionCall5">
    <w:name w:val="Function Call5"/>
    <w:next w:val="Body"/>
    <w:rsid w:val="00946E5B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5">
    <w:name w:val="Appendix 15"/>
    <w:basedOn w:val="Heading2"/>
    <w:next w:val="Body"/>
    <w:rsid w:val="00946E5B"/>
    <w:pPr>
      <w:numPr>
        <w:ilvl w:val="0"/>
        <w:numId w:val="0"/>
      </w:numPr>
      <w:tabs>
        <w:tab w:val="num" w:pos="720"/>
      </w:tabs>
      <w:ind w:left="720" w:hanging="720"/>
    </w:pPr>
  </w:style>
  <w:style w:type="paragraph" w:customStyle="1" w:styleId="Appendix25">
    <w:name w:val="Appendix 25"/>
    <w:basedOn w:val="Appendix1"/>
    <w:next w:val="Body"/>
    <w:rsid w:val="00946E5B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5">
    <w:name w:val="Hifn Parameter5"/>
    <w:basedOn w:val="TableNormal"/>
    <w:rsid w:val="00946E5B"/>
    <w:rPr>
      <w:sz w:val="18"/>
    </w:rPr>
    <w:tblPr/>
  </w:style>
  <w:style w:type="paragraph" w:customStyle="1" w:styleId="CellHeadingBlue5">
    <w:name w:val="Cell Heading Blue5"/>
    <w:basedOn w:val="CellHeading"/>
    <w:next w:val="Body"/>
    <w:rsid w:val="00946E5B"/>
    <w:pPr>
      <w:tabs>
        <w:tab w:val="clear" w:pos="720"/>
      </w:tabs>
    </w:pPr>
    <w:rPr>
      <w:color w:val="2F4D87"/>
      <w:sz w:val="18"/>
    </w:rPr>
  </w:style>
  <w:style w:type="paragraph" w:customStyle="1" w:styleId="ListNumber25">
    <w:name w:val="ListNumber25"/>
    <w:basedOn w:val="Body"/>
    <w:rsid w:val="00946E5B"/>
    <w:pPr>
      <w:ind w:left="1440" w:hanging="360"/>
    </w:pPr>
  </w:style>
  <w:style w:type="paragraph" w:customStyle="1" w:styleId="Command19">
    <w:name w:val="Command19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6">
    <w:name w:val="HTML Preformatted Char6"/>
    <w:basedOn w:val="DefaultParagraphFont"/>
    <w:uiPriority w:val="99"/>
    <w:rsid w:val="00946E5B"/>
    <w:rPr>
      <w:rFonts w:ascii="Courier New" w:hAnsi="Courier New" w:cs="Courier New"/>
      <w:color w:val="auto"/>
      <w:kern w:val="0"/>
    </w:rPr>
  </w:style>
  <w:style w:type="character" w:customStyle="1" w:styleId="SubtitleChar6">
    <w:name w:val="Subtitle Char6"/>
    <w:basedOn w:val="DefaultParagraphFont"/>
    <w:uiPriority w:val="11"/>
    <w:rsid w:val="00946E5B"/>
    <w:rPr>
      <w:color w:val="5A5A5A" w:themeColor="text1" w:themeTint="A5"/>
      <w:spacing w:val="10"/>
    </w:rPr>
  </w:style>
  <w:style w:type="character" w:customStyle="1" w:styleId="QuoteChar6">
    <w:name w:val="Quote Char6"/>
    <w:basedOn w:val="DefaultParagraphFont"/>
    <w:uiPriority w:val="29"/>
    <w:rsid w:val="00946E5B"/>
    <w:rPr>
      <w:i/>
      <w:iCs/>
      <w:color w:val="000000" w:themeColor="text1"/>
    </w:rPr>
  </w:style>
  <w:style w:type="character" w:customStyle="1" w:styleId="IntenseQuoteChar6">
    <w:name w:val="Intense Quote Char6"/>
    <w:basedOn w:val="DefaultParagraphFont"/>
    <w:uiPriority w:val="30"/>
    <w:rsid w:val="00946E5B"/>
    <w:rPr>
      <w:color w:val="000000" w:themeColor="text1"/>
      <w:shd w:val="clear" w:color="auto" w:fill="F2F2F2" w:themeFill="background1" w:themeFillShade="F2"/>
    </w:rPr>
  </w:style>
  <w:style w:type="paragraph" w:customStyle="1" w:styleId="Default5">
    <w:name w:val="Default5"/>
    <w:rsid w:val="00946E5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5">
    <w:name w:val="Document Title5"/>
    <w:next w:val="Body"/>
    <w:rsid w:val="00946E5B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5">
    <w:name w:val="Document Subtitle5"/>
    <w:basedOn w:val="DocumentTitle"/>
    <w:qFormat/>
    <w:rsid w:val="00946E5B"/>
    <w:pPr>
      <w:spacing w:before="360"/>
    </w:pPr>
    <w:rPr>
      <w:i/>
      <w:sz w:val="36"/>
    </w:rPr>
  </w:style>
  <w:style w:type="paragraph" w:customStyle="1" w:styleId="Heading2nonumber5">
    <w:name w:val="Heading 2 no number5"/>
    <w:basedOn w:val="Heading2"/>
    <w:next w:val="Body"/>
    <w:rsid w:val="00946E5B"/>
    <w:pPr>
      <w:numPr>
        <w:ilvl w:val="0"/>
        <w:numId w:val="0"/>
      </w:numPr>
      <w:suppressLineNumbers/>
      <w:outlineLvl w:val="9"/>
    </w:pPr>
  </w:style>
  <w:style w:type="paragraph" w:customStyle="1" w:styleId="DocumentRevision5">
    <w:name w:val="Document Revision5"/>
    <w:basedOn w:val="Body"/>
    <w:qFormat/>
    <w:rsid w:val="00946E5B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5">
    <w:name w:val="List Table 3 - Accent 115"/>
    <w:basedOn w:val="TableNormal"/>
    <w:uiPriority w:val="48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ImportantNote20">
    <w:name w:val="Important Note20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8">
    <w:name w:val="Figure Caption Centered8"/>
    <w:basedOn w:val="Normal"/>
    <w:rsid w:val="00946E5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5">
    <w:name w:val="2909F619802848F09E01365C32F346545"/>
    <w:rsid w:val="00946E5B"/>
    <w:pPr>
      <w:spacing w:after="200"/>
    </w:pPr>
    <w:rPr>
      <w:lang w:eastAsia="ja-JP"/>
    </w:rPr>
  </w:style>
  <w:style w:type="table" w:customStyle="1" w:styleId="LightList-Accent115">
    <w:name w:val="Light List - Accent 115"/>
    <w:basedOn w:val="TableNormal"/>
    <w:uiPriority w:val="61"/>
    <w:rsid w:val="00946E5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6">
    <w:name w:val="Body Text Char6"/>
    <w:basedOn w:val="DefaultParagraphFont"/>
    <w:rsid w:val="00946E5B"/>
    <w:rPr>
      <w:rFonts w:ascii="Palatino Linotype" w:eastAsia="Palatino Linotype" w:hAnsi="Palatino Linotype"/>
      <w:sz w:val="20"/>
      <w:szCs w:val="20"/>
    </w:rPr>
  </w:style>
  <w:style w:type="paragraph" w:customStyle="1" w:styleId="TableParagraph5">
    <w:name w:val="Table Paragraph5"/>
    <w:basedOn w:val="Normal"/>
    <w:uiPriority w:val="1"/>
    <w:qFormat/>
    <w:rsid w:val="00946E5B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5">
    <w:name w:val="Message and Command5"/>
    <w:basedOn w:val="MessagesandCommands"/>
    <w:qFormat/>
    <w:rsid w:val="00946E5B"/>
    <w:rPr>
      <w:rFonts w:ascii="Courier New" w:hAnsi="Courier New" w:cs="Courier New"/>
      <w:b w:val="0"/>
      <w:sz w:val="22"/>
    </w:rPr>
  </w:style>
  <w:style w:type="character" w:customStyle="1" w:styleId="BodyText2Char6">
    <w:name w:val="Body Text 2 Char6"/>
    <w:basedOn w:val="DefaultParagraphFont"/>
    <w:semiHidden/>
    <w:rsid w:val="00946E5B"/>
  </w:style>
  <w:style w:type="character" w:customStyle="1" w:styleId="BodyText3Char6">
    <w:name w:val="Body Text 3 Char6"/>
    <w:basedOn w:val="DefaultParagraphFont"/>
    <w:semiHidden/>
    <w:rsid w:val="00946E5B"/>
    <w:rPr>
      <w:sz w:val="16"/>
      <w:szCs w:val="16"/>
    </w:rPr>
  </w:style>
  <w:style w:type="character" w:customStyle="1" w:styleId="BodyTextIndentChar6">
    <w:name w:val="Body Text Indent Char6"/>
    <w:basedOn w:val="DefaultParagraphFont"/>
    <w:semiHidden/>
    <w:rsid w:val="00946E5B"/>
  </w:style>
  <w:style w:type="character" w:customStyle="1" w:styleId="BodyTextFirstIndent2Char6">
    <w:name w:val="Body Text First Indent 2 Char6"/>
    <w:basedOn w:val="BodyTextIndentChar"/>
    <w:semiHidden/>
    <w:rsid w:val="00946E5B"/>
  </w:style>
  <w:style w:type="character" w:customStyle="1" w:styleId="BodyTextIndent2Char6">
    <w:name w:val="Body Text Indent 2 Char6"/>
    <w:basedOn w:val="DefaultParagraphFont"/>
    <w:semiHidden/>
    <w:rsid w:val="00946E5B"/>
  </w:style>
  <w:style w:type="character" w:customStyle="1" w:styleId="BodyTextIndent3Char6">
    <w:name w:val="Body Text Indent 3 Char6"/>
    <w:basedOn w:val="DefaultParagraphFont"/>
    <w:semiHidden/>
    <w:rsid w:val="00946E5B"/>
    <w:rPr>
      <w:sz w:val="16"/>
      <w:szCs w:val="16"/>
    </w:rPr>
  </w:style>
  <w:style w:type="character" w:customStyle="1" w:styleId="E-mailSignatureChar6">
    <w:name w:val="E-mail Signature Char6"/>
    <w:basedOn w:val="DefaultParagraphFont"/>
    <w:semiHidden/>
    <w:rsid w:val="00946E5B"/>
  </w:style>
  <w:style w:type="character" w:customStyle="1" w:styleId="HTMLAddressChar6">
    <w:name w:val="HTML Address Char6"/>
    <w:basedOn w:val="DefaultParagraphFont"/>
    <w:semiHidden/>
    <w:rsid w:val="00946E5B"/>
    <w:rPr>
      <w:i/>
      <w:iCs/>
    </w:rPr>
  </w:style>
  <w:style w:type="character" w:customStyle="1" w:styleId="MessageHeaderChar6">
    <w:name w:val="Message Header Char6"/>
    <w:basedOn w:val="DefaultParagraphFont"/>
    <w:semiHidden/>
    <w:rsid w:val="00946E5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6">
    <w:name w:val="Plain Text Char6"/>
    <w:basedOn w:val="DefaultParagraphFont"/>
    <w:semiHidden/>
    <w:rsid w:val="00946E5B"/>
    <w:rPr>
      <w:rFonts w:ascii="Consolas" w:hAnsi="Consolas" w:cs="Consolas"/>
      <w:sz w:val="21"/>
      <w:szCs w:val="21"/>
    </w:rPr>
  </w:style>
  <w:style w:type="character" w:customStyle="1" w:styleId="SignatureChar6">
    <w:name w:val="Signature Char6"/>
    <w:basedOn w:val="DefaultParagraphFont"/>
    <w:semiHidden/>
    <w:rsid w:val="00946E5B"/>
  </w:style>
  <w:style w:type="paragraph" w:customStyle="1" w:styleId="BackPageCenter5">
    <w:name w:val="Back Page Center5"/>
    <w:basedOn w:val="Body"/>
    <w:next w:val="Body"/>
    <w:rsid w:val="00946E5B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5">
    <w:name w:val="Figure Title5"/>
    <w:basedOn w:val="Caption"/>
    <w:next w:val="Normal"/>
    <w:rsid w:val="00946E5B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15">
    <w:name w:val="Grid Table 4 - Accent 1115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115">
    <w:name w:val="FooterCentered115"/>
    <w:basedOn w:val="Footer"/>
    <w:rsid w:val="00946E5B"/>
    <w:pPr>
      <w:jc w:val="center"/>
    </w:pPr>
  </w:style>
  <w:style w:type="paragraph" w:customStyle="1" w:styleId="Exar115">
    <w:name w:val="Exar115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5">
    <w:name w:val="Note Heading Char5"/>
    <w:basedOn w:val="DefaultParagraphFont"/>
    <w:rsid w:val="00946E5B"/>
    <w:rPr>
      <w:b/>
    </w:rPr>
  </w:style>
  <w:style w:type="character" w:customStyle="1" w:styleId="ClosingChar5">
    <w:name w:val="Closing Char5"/>
    <w:basedOn w:val="DefaultParagraphFont"/>
    <w:rsid w:val="00946E5B"/>
  </w:style>
  <w:style w:type="character" w:customStyle="1" w:styleId="CommentSubjectChar15">
    <w:name w:val="Comment Subject Char15"/>
    <w:basedOn w:val="CommentTextChar"/>
    <w:uiPriority w:val="99"/>
    <w:semiHidden/>
    <w:rsid w:val="00946E5B"/>
    <w:rPr>
      <w:rFonts w:eastAsiaTheme="minorEastAsia"/>
      <w:b/>
    </w:rPr>
  </w:style>
  <w:style w:type="character" w:customStyle="1" w:styleId="DateChar5">
    <w:name w:val="Date Char5"/>
    <w:basedOn w:val="DefaultParagraphFont"/>
    <w:rsid w:val="00946E5B"/>
  </w:style>
  <w:style w:type="character" w:customStyle="1" w:styleId="DocumentMapChar5">
    <w:name w:val="Document Map Char5"/>
    <w:basedOn w:val="DefaultParagraphFont"/>
    <w:semiHidden/>
    <w:rsid w:val="00946E5B"/>
    <w:rPr>
      <w:rFonts w:ascii="Tahoma" w:hAnsi="Tahoma" w:cs="Tahoma"/>
      <w:shd w:val="clear" w:color="auto" w:fill="000080"/>
    </w:rPr>
  </w:style>
  <w:style w:type="character" w:customStyle="1" w:styleId="EndnoteTextChar5">
    <w:name w:val="Endnote Text Char5"/>
    <w:basedOn w:val="DefaultParagraphFont"/>
    <w:semiHidden/>
    <w:rsid w:val="00946E5B"/>
  </w:style>
  <w:style w:type="character" w:customStyle="1" w:styleId="FootnoteTextChar5">
    <w:name w:val="Footnote Text Char5"/>
    <w:basedOn w:val="DefaultParagraphFont"/>
    <w:semiHidden/>
    <w:rsid w:val="00946E5B"/>
  </w:style>
  <w:style w:type="character" w:customStyle="1" w:styleId="MacroTextChar5">
    <w:name w:val="Macro Text Char5"/>
    <w:basedOn w:val="DefaultParagraphFont"/>
    <w:semiHidden/>
    <w:rsid w:val="00946E5B"/>
    <w:rPr>
      <w:rFonts w:ascii="Courier New" w:hAnsi="Courier New" w:cs="Courier New"/>
      <w:color w:val="000000"/>
    </w:rPr>
  </w:style>
  <w:style w:type="character" w:customStyle="1" w:styleId="BodyTextFirstIndent2Char15">
    <w:name w:val="Body Text First Indent 2 Char15"/>
    <w:basedOn w:val="BodyTextIndentChar1"/>
    <w:uiPriority w:val="99"/>
    <w:semiHidden/>
    <w:rsid w:val="00946E5B"/>
    <w:rPr>
      <w:rFonts w:eastAsiaTheme="minorEastAsia"/>
    </w:rPr>
  </w:style>
  <w:style w:type="paragraph" w:customStyle="1" w:styleId="FooterCentered214">
    <w:name w:val="FooterCentered214"/>
    <w:basedOn w:val="Footer"/>
    <w:rsid w:val="00946E5B"/>
    <w:pPr>
      <w:jc w:val="center"/>
    </w:pPr>
  </w:style>
  <w:style w:type="paragraph" w:customStyle="1" w:styleId="Exar214">
    <w:name w:val="Exar214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0">
    <w:name w:val="Command110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10">
    <w:name w:val="Important Note110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6">
    <w:name w:val="Grid Table 4 - Accent 1116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15">
    <w:name w:val="Body115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FooterCentered37">
    <w:name w:val="FooterCentered37"/>
    <w:basedOn w:val="Footer"/>
    <w:rsid w:val="00946E5B"/>
    <w:pPr>
      <w:jc w:val="center"/>
    </w:pPr>
  </w:style>
  <w:style w:type="paragraph" w:customStyle="1" w:styleId="Exar37">
    <w:name w:val="Exar37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5">
    <w:name w:val="Important Note25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27">
    <w:name w:val="Body27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110">
    <w:name w:val="Bullet1110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5">
    <w:name w:val="FooterCentered45"/>
    <w:basedOn w:val="Footer"/>
    <w:rsid w:val="00946E5B"/>
    <w:pPr>
      <w:jc w:val="center"/>
    </w:pPr>
  </w:style>
  <w:style w:type="paragraph" w:customStyle="1" w:styleId="Exar45">
    <w:name w:val="Exar45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6">
    <w:name w:val="Command26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table" w:customStyle="1" w:styleId="GridTable4-Accent1124">
    <w:name w:val="Grid Table 4 - Accent 1124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35">
    <w:name w:val="Body35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ImportantNote34">
    <w:name w:val="Important Note34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45">
    <w:name w:val="Body45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Anchor15">
    <w:name w:val="Anchor15"/>
    <w:rsid w:val="00946E5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5">
    <w:name w:val="FooterCentered55"/>
    <w:basedOn w:val="Footer"/>
    <w:rsid w:val="00946E5B"/>
    <w:pPr>
      <w:jc w:val="center"/>
    </w:pPr>
  </w:style>
  <w:style w:type="paragraph" w:customStyle="1" w:styleId="Exar55">
    <w:name w:val="Exar55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44">
    <w:name w:val="Important Note44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56">
    <w:name w:val="Body56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25">
    <w:name w:val="Bullet125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4">
    <w:name w:val="Command34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4">
    <w:name w:val="Important Note54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4">
    <w:name w:val="Figure Caption Centered14"/>
    <w:basedOn w:val="Normal"/>
    <w:rsid w:val="00946E5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Body66">
    <w:name w:val="Body66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34">
    <w:name w:val="Bullet134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5">
    <w:name w:val="FooterCentered65"/>
    <w:basedOn w:val="Footer"/>
    <w:rsid w:val="00946E5B"/>
    <w:pPr>
      <w:jc w:val="center"/>
    </w:pPr>
  </w:style>
  <w:style w:type="paragraph" w:customStyle="1" w:styleId="Exar65">
    <w:name w:val="Exar65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4">
    <w:name w:val="Command44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ooterCentered76">
    <w:name w:val="FooterCentered76"/>
    <w:basedOn w:val="Footer"/>
    <w:rsid w:val="00946E5B"/>
    <w:pPr>
      <w:jc w:val="center"/>
    </w:pPr>
  </w:style>
  <w:style w:type="paragraph" w:customStyle="1" w:styleId="Exar76">
    <w:name w:val="Exar76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74">
    <w:name w:val="Body74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Anchor24">
    <w:name w:val="Anchor24"/>
    <w:rsid w:val="00946E5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4">
    <w:name w:val="Bullet144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4">
    <w:name w:val="Bullet214"/>
    <w:rsid w:val="00946E5B"/>
    <w:pPr>
      <w:spacing w:before="120"/>
      <w:ind w:left="1440" w:hanging="360"/>
    </w:pPr>
  </w:style>
  <w:style w:type="paragraph" w:customStyle="1" w:styleId="Bullet314">
    <w:name w:val="Bullet314"/>
    <w:rsid w:val="00946E5B"/>
    <w:pPr>
      <w:tabs>
        <w:tab w:val="num" w:pos="1800"/>
      </w:tabs>
      <w:spacing w:before="120"/>
      <w:ind w:left="1800" w:hanging="360"/>
    </w:pPr>
  </w:style>
  <w:style w:type="paragraph" w:customStyle="1" w:styleId="Caution14">
    <w:name w:val="Caution14"/>
    <w:basedOn w:val="Normal"/>
    <w:rsid w:val="00946E5B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4">
    <w:name w:val="CellBody14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4">
    <w:name w:val="CellBodyCenter14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4">
    <w:name w:val="CellBodyRight14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4">
    <w:name w:val="CellBullet114"/>
    <w:rsid w:val="00946E5B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4">
    <w:name w:val="CellHeading14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4">
    <w:name w:val="CellHeadingCenter14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4">
    <w:name w:val="CellIndent114"/>
    <w:rsid w:val="00946E5B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4">
    <w:name w:val="CellIndent214"/>
    <w:rsid w:val="00946E5B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4">
    <w:name w:val="CellIndent314"/>
    <w:rsid w:val="00946E5B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4">
    <w:name w:val="CellNote14"/>
    <w:rsid w:val="00946E5B"/>
    <w:pPr>
      <w:ind w:left="360" w:right="432"/>
    </w:pPr>
    <w:rPr>
      <w:sz w:val="18"/>
      <w:szCs w:val="18"/>
    </w:rPr>
  </w:style>
  <w:style w:type="paragraph" w:customStyle="1" w:styleId="Code14">
    <w:name w:val="Code14"/>
    <w:basedOn w:val="Normal"/>
    <w:rsid w:val="00946E5B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4">
    <w:name w:val="Equation14"/>
    <w:rsid w:val="00946E5B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4">
    <w:name w:val="Figure14"/>
    <w:next w:val="Body"/>
    <w:rsid w:val="00946E5B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4">
    <w:name w:val="FigureLabel14"/>
    <w:basedOn w:val="Normal"/>
    <w:rsid w:val="00946E5B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14">
    <w:name w:val="Footnote14"/>
    <w:basedOn w:val="Normal"/>
    <w:rsid w:val="00946E5B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4">
    <w:name w:val="GlossTerm14"/>
    <w:basedOn w:val="Normal"/>
    <w:rsid w:val="00946E5B"/>
    <w:rPr>
      <w:b/>
    </w:rPr>
  </w:style>
  <w:style w:type="paragraph" w:customStyle="1" w:styleId="HeadingFeature14">
    <w:name w:val="HeadingFeature14"/>
    <w:next w:val="Body"/>
    <w:rsid w:val="00946E5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4">
    <w:name w:val="Indent114"/>
    <w:rsid w:val="00946E5B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4">
    <w:name w:val="Indent214"/>
    <w:rsid w:val="00946E5B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4">
    <w:name w:val="Indent314"/>
    <w:basedOn w:val="Body"/>
    <w:rsid w:val="00946E5B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40">
    <w:name w:val="Addendum14"/>
    <w:next w:val="Body"/>
    <w:rsid w:val="00946E5B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4">
    <w:name w:val="ProcedureHead14"/>
    <w:basedOn w:val="Normal"/>
    <w:next w:val="Step1"/>
    <w:rsid w:val="00946E5B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4">
    <w:name w:val="Step114"/>
    <w:rsid w:val="00946E5B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4">
    <w:name w:val="Register Def14"/>
    <w:rsid w:val="00946E5B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4">
    <w:name w:val="Step214"/>
    <w:rsid w:val="00946E5B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4">
    <w:name w:val="Step314"/>
    <w:rsid w:val="00946E5B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4">
    <w:name w:val="TableFootnote14"/>
    <w:rsid w:val="00946E5B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4">
    <w:name w:val="TableTitle14"/>
    <w:rsid w:val="00946E5B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paragraph" w:customStyle="1" w:styleId="FooterCentered86">
    <w:name w:val="FooterCentered86"/>
    <w:basedOn w:val="Footer"/>
    <w:rsid w:val="00946E5B"/>
    <w:pPr>
      <w:jc w:val="center"/>
    </w:pPr>
  </w:style>
  <w:style w:type="paragraph" w:customStyle="1" w:styleId="HeadingPreface14">
    <w:name w:val="HeadingPreface14"/>
    <w:next w:val="Body"/>
    <w:rsid w:val="00946E5B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4">
    <w:name w:val="Copyright Heading14"/>
    <w:rsid w:val="00946E5B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4">
    <w:name w:val="Book Title114"/>
    <w:next w:val="Body"/>
    <w:rsid w:val="00946E5B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4">
    <w:name w:val="BookTitle214"/>
    <w:next w:val="Body"/>
    <w:rsid w:val="00946E5B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4">
    <w:name w:val="Document Type14"/>
    <w:rsid w:val="00946E5B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4">
    <w:name w:val="Internal Use Cover14"/>
    <w:basedOn w:val="Normal"/>
    <w:rsid w:val="00946E5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14">
    <w:name w:val="GlossText14"/>
    <w:basedOn w:val="Normal"/>
    <w:rsid w:val="00946E5B"/>
    <w:pPr>
      <w:tabs>
        <w:tab w:val="left" w:pos="1800"/>
      </w:tabs>
      <w:ind w:left="432"/>
    </w:pPr>
  </w:style>
  <w:style w:type="paragraph" w:customStyle="1" w:styleId="Exar86">
    <w:name w:val="Exar86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4">
    <w:name w:val="CONFIDENTIAL14"/>
    <w:rsid w:val="00946E5B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14">
    <w:name w:val="Notetext14"/>
    <w:next w:val="Body"/>
    <w:rsid w:val="00946E5B"/>
    <w:pPr>
      <w:ind w:left="547" w:right="1080"/>
      <w:jc w:val="both"/>
    </w:pPr>
  </w:style>
  <w:style w:type="paragraph" w:customStyle="1" w:styleId="PageNumbereven14">
    <w:name w:val="Page Number(even)14"/>
    <w:basedOn w:val="Footer"/>
    <w:semiHidden/>
    <w:rsid w:val="00946E5B"/>
  </w:style>
  <w:style w:type="paragraph" w:customStyle="1" w:styleId="Headereven14">
    <w:name w:val="Header(even)14"/>
    <w:basedOn w:val="Header"/>
    <w:rsid w:val="00946E5B"/>
    <w:pPr>
      <w:tabs>
        <w:tab w:val="clear" w:pos="9270"/>
      </w:tabs>
    </w:pPr>
  </w:style>
  <w:style w:type="paragraph" w:customStyle="1" w:styleId="Footereven14">
    <w:name w:val="Footer(even)14"/>
    <w:basedOn w:val="Footer"/>
    <w:rsid w:val="00946E5B"/>
    <w:pPr>
      <w:ind w:right="-90"/>
    </w:pPr>
  </w:style>
  <w:style w:type="paragraph" w:customStyle="1" w:styleId="Glossary14">
    <w:name w:val="Glossary14"/>
    <w:basedOn w:val="Normal"/>
    <w:next w:val="GlossTerm"/>
    <w:rsid w:val="00946E5B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4">
    <w:name w:val="Addendum1+14"/>
    <w:basedOn w:val="Addendum"/>
    <w:next w:val="Body"/>
    <w:rsid w:val="00946E5B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14">
    <w:name w:val="HeaderNumber14"/>
    <w:rsid w:val="00946E5B"/>
    <w:rPr>
      <w:rFonts w:ascii="Arial" w:hAnsi="Arial"/>
      <w:b/>
      <w:color w:val="002B5C"/>
      <w:sz w:val="48"/>
    </w:rPr>
  </w:style>
  <w:style w:type="paragraph" w:customStyle="1" w:styleId="Addendum214">
    <w:name w:val="Addendum214"/>
    <w:next w:val="SpecNo"/>
    <w:rsid w:val="00946E5B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4">
    <w:name w:val="SpecNo+14"/>
    <w:basedOn w:val="SpecNo0"/>
    <w:rsid w:val="00946E5B"/>
  </w:style>
  <w:style w:type="paragraph" w:customStyle="1" w:styleId="SpecNo140">
    <w:name w:val="SpecNo14"/>
    <w:next w:val="SpecNo"/>
    <w:rsid w:val="00946E5B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4">
    <w:name w:val="Description14"/>
    <w:rsid w:val="00946E5B"/>
    <w:pPr>
      <w:spacing w:before="120"/>
      <w:ind w:left="1800" w:hanging="1800"/>
    </w:pPr>
  </w:style>
  <w:style w:type="paragraph" w:customStyle="1" w:styleId="Addendum141">
    <w:name w:val="Addendum+14"/>
    <w:basedOn w:val="Addendum"/>
    <w:next w:val="Body"/>
    <w:rsid w:val="00946E5B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4">
    <w:name w:val="DocChangeNo.+14"/>
    <w:basedOn w:val="DocChangeNo"/>
    <w:rsid w:val="00946E5B"/>
    <w:pPr>
      <w:numPr>
        <w:numId w:val="0"/>
      </w:numPr>
      <w:ind w:left="1260" w:hanging="1260"/>
    </w:pPr>
  </w:style>
  <w:style w:type="paragraph" w:customStyle="1" w:styleId="DocChangeNo140">
    <w:name w:val="DocChangeNo.14"/>
    <w:next w:val="DocChangeNo0"/>
    <w:rsid w:val="00946E5B"/>
    <w:pPr>
      <w:tabs>
        <w:tab w:val="num" w:pos="1260"/>
      </w:tabs>
      <w:spacing w:before="120"/>
      <w:ind w:left="1260" w:hanging="1260"/>
    </w:pPr>
  </w:style>
  <w:style w:type="paragraph" w:customStyle="1" w:styleId="Addendum2140">
    <w:name w:val="Addendum2+14"/>
    <w:basedOn w:val="Addendum2"/>
    <w:rsid w:val="00946E5B"/>
    <w:rPr>
      <w:sz w:val="32"/>
    </w:rPr>
  </w:style>
  <w:style w:type="paragraph" w:customStyle="1" w:styleId="CellHeadingUnder14">
    <w:name w:val="CellHeadingUnder14"/>
    <w:basedOn w:val="CellHeading"/>
    <w:next w:val="CellBody"/>
    <w:rsid w:val="00946E5B"/>
    <w:rPr>
      <w:u w:val="single"/>
    </w:rPr>
  </w:style>
  <w:style w:type="paragraph" w:customStyle="1" w:styleId="CellNoteHeading14">
    <w:name w:val="CellNoteHeading14"/>
    <w:next w:val="CellNote"/>
    <w:rsid w:val="00946E5B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14">
    <w:name w:val="CellHeadingField|Desc14"/>
    <w:rsid w:val="00946E5B"/>
    <w:rPr>
      <w:rFonts w:ascii="Arial" w:hAnsi="Arial"/>
      <w:b/>
    </w:rPr>
  </w:style>
  <w:style w:type="paragraph" w:customStyle="1" w:styleId="REGISTERBITFIELDCELL14">
    <w:name w:val="REGISTER|BIT|FIELDCELL14"/>
    <w:basedOn w:val="CellBody"/>
    <w:rsid w:val="00946E5B"/>
    <w:rPr>
      <w:rFonts w:ascii="Arial" w:hAnsi="Arial"/>
      <w:b/>
      <w:caps/>
    </w:rPr>
  </w:style>
  <w:style w:type="paragraph" w:customStyle="1" w:styleId="Contents14">
    <w:name w:val="Contents14"/>
    <w:basedOn w:val="Title"/>
    <w:rsid w:val="00946E5B"/>
    <w:pPr>
      <w:pageBreakBefore/>
    </w:pPr>
    <w:rPr>
      <w:szCs w:val="40"/>
    </w:rPr>
  </w:style>
  <w:style w:type="paragraph" w:customStyle="1" w:styleId="ExarConfidential14">
    <w:name w:val="Exar Confidential14"/>
    <w:basedOn w:val="Footer"/>
    <w:rsid w:val="00946E5B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4">
    <w:name w:val="Exar Confidential Char14"/>
    <w:basedOn w:val="FooterChar"/>
    <w:rsid w:val="00946E5B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4">
    <w:name w:val="Hifn Table14"/>
    <w:basedOn w:val="TableGrid"/>
    <w:rsid w:val="00946E5B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40">
    <w:name w:val="Page Number (even)14"/>
    <w:rsid w:val="00946E5B"/>
    <w:rPr>
      <w:rFonts w:ascii="Arial" w:hAnsi="Arial"/>
      <w:sz w:val="16"/>
    </w:rPr>
  </w:style>
  <w:style w:type="paragraph" w:customStyle="1" w:styleId="Preliminary14">
    <w:name w:val="Preliminary14"/>
    <w:rsid w:val="00946E5B"/>
    <w:pPr>
      <w:jc w:val="center"/>
    </w:pPr>
    <w:rPr>
      <w:rFonts w:ascii="Arial" w:hAnsi="Arial"/>
      <w:b/>
      <w:color w:val="002B5C"/>
      <w:sz w:val="16"/>
      <w:szCs w:val="16"/>
    </w:rPr>
  </w:style>
  <w:style w:type="paragraph" w:customStyle="1" w:styleId="Appendix140">
    <w:name w:val="Appendix14"/>
    <w:next w:val="Body"/>
    <w:rsid w:val="00946E5B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SubjectChar24">
    <w:name w:val="Comment Subject Char24"/>
    <w:basedOn w:val="CommentTextChar"/>
    <w:uiPriority w:val="99"/>
    <w:semiHidden/>
    <w:rsid w:val="00946E5B"/>
    <w:rPr>
      <w:rFonts w:eastAsiaTheme="minorEastAsia"/>
      <w:b/>
    </w:rPr>
  </w:style>
  <w:style w:type="paragraph" w:customStyle="1" w:styleId="copyright14">
    <w:name w:val="copyright14"/>
    <w:basedOn w:val="Body"/>
    <w:rsid w:val="00946E5B"/>
    <w:pPr>
      <w:tabs>
        <w:tab w:val="left" w:pos="9360"/>
      </w:tabs>
    </w:pPr>
    <w:rPr>
      <w:sz w:val="14"/>
      <w:szCs w:val="14"/>
    </w:rPr>
  </w:style>
  <w:style w:type="paragraph" w:customStyle="1" w:styleId="FunctionCall14">
    <w:name w:val="Function Call14"/>
    <w:next w:val="Body"/>
    <w:rsid w:val="00946E5B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4">
    <w:name w:val="Appendix 114"/>
    <w:basedOn w:val="Heading2"/>
    <w:next w:val="Body"/>
    <w:rsid w:val="00946E5B"/>
    <w:pPr>
      <w:numPr>
        <w:ilvl w:val="0"/>
        <w:numId w:val="0"/>
      </w:numPr>
      <w:tabs>
        <w:tab w:val="num" w:pos="720"/>
      </w:tabs>
      <w:ind w:left="720" w:hanging="720"/>
    </w:pPr>
  </w:style>
  <w:style w:type="paragraph" w:customStyle="1" w:styleId="Appendix214">
    <w:name w:val="Appendix 214"/>
    <w:basedOn w:val="Appendix1"/>
    <w:next w:val="Body"/>
    <w:rsid w:val="00946E5B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14">
    <w:name w:val="Hifn Parameter14"/>
    <w:basedOn w:val="TableNormal"/>
    <w:rsid w:val="00946E5B"/>
    <w:rPr>
      <w:sz w:val="18"/>
    </w:rPr>
    <w:tblPr/>
  </w:style>
  <w:style w:type="paragraph" w:customStyle="1" w:styleId="CellHeadingBlue14">
    <w:name w:val="Cell Heading Blue14"/>
    <w:basedOn w:val="CellHeading"/>
    <w:next w:val="Body"/>
    <w:rsid w:val="00946E5B"/>
    <w:pPr>
      <w:tabs>
        <w:tab w:val="clear" w:pos="720"/>
      </w:tabs>
    </w:pPr>
    <w:rPr>
      <w:color w:val="2F4D87"/>
      <w:sz w:val="18"/>
    </w:rPr>
  </w:style>
  <w:style w:type="paragraph" w:customStyle="1" w:styleId="ListNumber214">
    <w:name w:val="ListNumber214"/>
    <w:basedOn w:val="Body"/>
    <w:rsid w:val="00946E5B"/>
    <w:pPr>
      <w:ind w:left="1440" w:hanging="360"/>
    </w:pPr>
  </w:style>
  <w:style w:type="paragraph" w:customStyle="1" w:styleId="Command54">
    <w:name w:val="Command54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Default14">
    <w:name w:val="Default14"/>
    <w:rsid w:val="00946E5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4">
    <w:name w:val="Document Title14"/>
    <w:next w:val="Body"/>
    <w:rsid w:val="00946E5B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4">
    <w:name w:val="Document Subtitle14"/>
    <w:basedOn w:val="DocumentTitle"/>
    <w:qFormat/>
    <w:rsid w:val="00946E5B"/>
    <w:pPr>
      <w:spacing w:before="360"/>
    </w:pPr>
    <w:rPr>
      <w:i/>
      <w:sz w:val="36"/>
    </w:rPr>
  </w:style>
  <w:style w:type="paragraph" w:customStyle="1" w:styleId="Heading2nonumber14">
    <w:name w:val="Heading 2 no number14"/>
    <w:basedOn w:val="Heading2"/>
    <w:next w:val="Body"/>
    <w:rsid w:val="00946E5B"/>
    <w:pPr>
      <w:numPr>
        <w:ilvl w:val="0"/>
        <w:numId w:val="0"/>
      </w:numPr>
      <w:suppressLineNumbers/>
      <w:outlineLvl w:val="9"/>
    </w:pPr>
  </w:style>
  <w:style w:type="paragraph" w:customStyle="1" w:styleId="DocumentRevision14">
    <w:name w:val="Document Revision14"/>
    <w:basedOn w:val="Body"/>
    <w:qFormat/>
    <w:rsid w:val="00946E5B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4">
    <w:name w:val="List Table 3 - Accent 1114"/>
    <w:basedOn w:val="TableNormal"/>
    <w:uiPriority w:val="48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ImportantNote64">
    <w:name w:val="Important Note64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4">
    <w:name w:val="Figure Caption Centered24"/>
    <w:basedOn w:val="Normal"/>
    <w:rsid w:val="00946E5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4">
    <w:name w:val="2909F619802848F09E01365C32F3465414"/>
    <w:rsid w:val="00946E5B"/>
    <w:pPr>
      <w:spacing w:after="200"/>
    </w:pPr>
    <w:rPr>
      <w:lang w:eastAsia="ja-JP"/>
    </w:rPr>
  </w:style>
  <w:style w:type="table" w:customStyle="1" w:styleId="LightList-Accent1114">
    <w:name w:val="Light List - Accent 1114"/>
    <w:basedOn w:val="TableNormal"/>
    <w:uiPriority w:val="61"/>
    <w:rsid w:val="00946E5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ableParagraph14">
    <w:name w:val="Table Paragraph14"/>
    <w:basedOn w:val="Normal"/>
    <w:uiPriority w:val="1"/>
    <w:qFormat/>
    <w:rsid w:val="00946E5B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4">
    <w:name w:val="Message and Command14"/>
    <w:basedOn w:val="MessagesandCommands"/>
    <w:qFormat/>
    <w:rsid w:val="00946E5B"/>
    <w:rPr>
      <w:rFonts w:ascii="Courier New" w:hAnsi="Courier New" w:cs="Courier New"/>
      <w:b w:val="0"/>
      <w:sz w:val="22"/>
    </w:rPr>
  </w:style>
  <w:style w:type="character" w:customStyle="1" w:styleId="BodyTextFirstIndent2Char24">
    <w:name w:val="Body Text First Indent 2 Char24"/>
    <w:basedOn w:val="BodyTextIndentChar"/>
    <w:semiHidden/>
    <w:rsid w:val="00946E5B"/>
  </w:style>
  <w:style w:type="paragraph" w:customStyle="1" w:styleId="BackPageCenter14">
    <w:name w:val="Back Page Center14"/>
    <w:basedOn w:val="Body"/>
    <w:next w:val="Body"/>
    <w:rsid w:val="00946E5B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4">
    <w:name w:val="Figure Title14"/>
    <w:basedOn w:val="Caption"/>
    <w:next w:val="Normal"/>
    <w:rsid w:val="00946E5B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4">
    <w:name w:val="Grid Table 4 - Accent 1134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6">
    <w:name w:val="FooterCentered96"/>
    <w:basedOn w:val="Footer"/>
    <w:rsid w:val="00946E5B"/>
    <w:pPr>
      <w:jc w:val="center"/>
    </w:pPr>
  </w:style>
  <w:style w:type="paragraph" w:customStyle="1" w:styleId="Exar96">
    <w:name w:val="Exar96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116">
    <w:name w:val="FooterCentered116"/>
    <w:basedOn w:val="Footer"/>
    <w:rsid w:val="00946E5B"/>
    <w:pPr>
      <w:jc w:val="center"/>
    </w:pPr>
  </w:style>
  <w:style w:type="paragraph" w:customStyle="1" w:styleId="Exar116">
    <w:name w:val="Exar116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CommentSubjectChar114">
    <w:name w:val="Comment Subject Char114"/>
    <w:basedOn w:val="CommentTextChar"/>
    <w:uiPriority w:val="99"/>
    <w:semiHidden/>
    <w:rsid w:val="00946E5B"/>
    <w:rPr>
      <w:rFonts w:eastAsiaTheme="minorEastAsia"/>
      <w:b/>
    </w:rPr>
  </w:style>
  <w:style w:type="character" w:customStyle="1" w:styleId="BodyTextFirstIndent2Char114">
    <w:name w:val="Body Text First Indent 2 Char114"/>
    <w:basedOn w:val="BodyTextIndentChar1"/>
    <w:uiPriority w:val="99"/>
    <w:semiHidden/>
    <w:rsid w:val="00946E5B"/>
    <w:rPr>
      <w:rFonts w:eastAsiaTheme="minorEastAsia"/>
    </w:rPr>
  </w:style>
  <w:style w:type="paragraph" w:customStyle="1" w:styleId="FooterCentered215">
    <w:name w:val="FooterCentered215"/>
    <w:basedOn w:val="Footer"/>
    <w:rsid w:val="00946E5B"/>
    <w:pPr>
      <w:jc w:val="center"/>
    </w:pPr>
  </w:style>
  <w:style w:type="paragraph" w:customStyle="1" w:styleId="Exar215">
    <w:name w:val="Exar215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4">
    <w:name w:val="Important Note114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4">
    <w:name w:val="Grid Table 4 - Accent 11114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16">
    <w:name w:val="Body116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FooterCentered314">
    <w:name w:val="FooterCentered314"/>
    <w:basedOn w:val="Footer"/>
    <w:rsid w:val="00946E5B"/>
    <w:pPr>
      <w:jc w:val="center"/>
    </w:pPr>
  </w:style>
  <w:style w:type="paragraph" w:customStyle="1" w:styleId="Exar314">
    <w:name w:val="Exar314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4">
    <w:name w:val="Important Note214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214">
    <w:name w:val="Body214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FooterCentered414">
    <w:name w:val="FooterCentered414"/>
    <w:basedOn w:val="Footer"/>
    <w:rsid w:val="00946E5B"/>
    <w:pPr>
      <w:jc w:val="center"/>
    </w:pPr>
  </w:style>
  <w:style w:type="paragraph" w:customStyle="1" w:styleId="Exar414">
    <w:name w:val="Exar414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Anchor114">
    <w:name w:val="Anchor114"/>
    <w:rsid w:val="00946E5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104">
    <w:name w:val="FooterCentered104"/>
    <w:basedOn w:val="Footer"/>
    <w:rsid w:val="00946E5B"/>
    <w:pPr>
      <w:jc w:val="center"/>
    </w:pPr>
  </w:style>
  <w:style w:type="paragraph" w:customStyle="1" w:styleId="Exar104">
    <w:name w:val="Exar104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84">
    <w:name w:val="Body84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54">
    <w:name w:val="Bullet154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64">
    <w:name w:val="Command64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73">
    <w:name w:val="Important Note73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34">
    <w:name w:val="Figure Caption Centered34"/>
    <w:basedOn w:val="Normal"/>
    <w:rsid w:val="00946E5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Body94">
    <w:name w:val="Body94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64">
    <w:name w:val="Bullet164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24">
    <w:name w:val="FooterCentered124"/>
    <w:basedOn w:val="Footer"/>
    <w:rsid w:val="00946E5B"/>
    <w:pPr>
      <w:jc w:val="center"/>
    </w:pPr>
  </w:style>
  <w:style w:type="paragraph" w:customStyle="1" w:styleId="Exar124">
    <w:name w:val="Exar124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73">
    <w:name w:val="Command73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Body104">
    <w:name w:val="Body104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Anchor33">
    <w:name w:val="Anchor33"/>
    <w:rsid w:val="00946E5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73">
    <w:name w:val="Bullet173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24">
    <w:name w:val="Bullet224"/>
    <w:rsid w:val="00946E5B"/>
    <w:pPr>
      <w:spacing w:before="120"/>
      <w:ind w:left="1440" w:hanging="360"/>
    </w:pPr>
  </w:style>
  <w:style w:type="paragraph" w:customStyle="1" w:styleId="Bullet324">
    <w:name w:val="Bullet324"/>
    <w:rsid w:val="00946E5B"/>
    <w:pPr>
      <w:tabs>
        <w:tab w:val="num" w:pos="1800"/>
      </w:tabs>
      <w:spacing w:before="120"/>
      <w:ind w:left="1800" w:hanging="360"/>
    </w:pPr>
  </w:style>
  <w:style w:type="paragraph" w:customStyle="1" w:styleId="Caution24">
    <w:name w:val="Caution24"/>
    <w:basedOn w:val="Normal"/>
    <w:rsid w:val="00946E5B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24">
    <w:name w:val="CellBody24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24">
    <w:name w:val="CellBodyCenter24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24">
    <w:name w:val="CellBodyRight24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24">
    <w:name w:val="CellBullet124"/>
    <w:rsid w:val="00946E5B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24">
    <w:name w:val="CellHeading24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24">
    <w:name w:val="CellHeadingCenter24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24">
    <w:name w:val="CellIndent124"/>
    <w:rsid w:val="00946E5B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24">
    <w:name w:val="CellIndent224"/>
    <w:rsid w:val="00946E5B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24">
    <w:name w:val="CellIndent324"/>
    <w:rsid w:val="00946E5B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24">
    <w:name w:val="CellNote24"/>
    <w:rsid w:val="00946E5B"/>
    <w:pPr>
      <w:ind w:left="360" w:right="432"/>
    </w:pPr>
    <w:rPr>
      <w:sz w:val="18"/>
      <w:szCs w:val="18"/>
    </w:rPr>
  </w:style>
  <w:style w:type="paragraph" w:customStyle="1" w:styleId="Code24">
    <w:name w:val="Code24"/>
    <w:basedOn w:val="Normal"/>
    <w:rsid w:val="00946E5B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24">
    <w:name w:val="Equation24"/>
    <w:rsid w:val="00946E5B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24">
    <w:name w:val="Figure24"/>
    <w:next w:val="Body"/>
    <w:rsid w:val="00946E5B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24">
    <w:name w:val="FigureLabel24"/>
    <w:basedOn w:val="Normal"/>
    <w:rsid w:val="00946E5B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24">
    <w:name w:val="Footnote24"/>
    <w:basedOn w:val="Normal"/>
    <w:rsid w:val="00946E5B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24">
    <w:name w:val="GlossTerm24"/>
    <w:basedOn w:val="Normal"/>
    <w:rsid w:val="00946E5B"/>
    <w:rPr>
      <w:b/>
    </w:rPr>
  </w:style>
  <w:style w:type="paragraph" w:customStyle="1" w:styleId="HeadingFeature24">
    <w:name w:val="HeadingFeature24"/>
    <w:next w:val="Body"/>
    <w:rsid w:val="00946E5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24">
    <w:name w:val="Indent124"/>
    <w:rsid w:val="00946E5B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24">
    <w:name w:val="Indent224"/>
    <w:rsid w:val="00946E5B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24">
    <w:name w:val="Indent324"/>
    <w:basedOn w:val="Body"/>
    <w:rsid w:val="00946E5B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34">
    <w:name w:val="Addendum34"/>
    <w:next w:val="Body"/>
    <w:rsid w:val="00946E5B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24">
    <w:name w:val="ProcedureHead24"/>
    <w:basedOn w:val="Normal"/>
    <w:next w:val="Step1"/>
    <w:rsid w:val="00946E5B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24">
    <w:name w:val="Step124"/>
    <w:rsid w:val="00946E5B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24">
    <w:name w:val="Register Def24"/>
    <w:rsid w:val="00946E5B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24">
    <w:name w:val="Step224"/>
    <w:rsid w:val="00946E5B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24">
    <w:name w:val="Step324"/>
    <w:rsid w:val="00946E5B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24">
    <w:name w:val="TableFootnote24"/>
    <w:rsid w:val="00946E5B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24">
    <w:name w:val="TableTitle24"/>
    <w:rsid w:val="00946E5B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paragraph" w:customStyle="1" w:styleId="FooterCentered134">
    <w:name w:val="FooterCentered134"/>
    <w:basedOn w:val="Footer"/>
    <w:rsid w:val="00946E5B"/>
    <w:pPr>
      <w:jc w:val="center"/>
    </w:pPr>
  </w:style>
  <w:style w:type="paragraph" w:customStyle="1" w:styleId="HeadingPreface24">
    <w:name w:val="HeadingPreface24"/>
    <w:next w:val="Body"/>
    <w:rsid w:val="00946E5B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24">
    <w:name w:val="Copyright Heading24"/>
    <w:rsid w:val="00946E5B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24">
    <w:name w:val="Book Title124"/>
    <w:next w:val="Body"/>
    <w:rsid w:val="00946E5B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24">
    <w:name w:val="BookTitle224"/>
    <w:next w:val="Body"/>
    <w:rsid w:val="00946E5B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24">
    <w:name w:val="Document Type24"/>
    <w:rsid w:val="00946E5B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24">
    <w:name w:val="Internal Use Cover24"/>
    <w:basedOn w:val="Normal"/>
    <w:rsid w:val="00946E5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24">
    <w:name w:val="GlossText24"/>
    <w:basedOn w:val="Normal"/>
    <w:rsid w:val="00946E5B"/>
    <w:pPr>
      <w:tabs>
        <w:tab w:val="left" w:pos="1800"/>
      </w:tabs>
      <w:ind w:left="432"/>
    </w:pPr>
  </w:style>
  <w:style w:type="paragraph" w:customStyle="1" w:styleId="Exar134">
    <w:name w:val="Exar134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24">
    <w:name w:val="CONFIDENTIAL24"/>
    <w:rsid w:val="00946E5B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24">
    <w:name w:val="Notetext24"/>
    <w:next w:val="Body"/>
    <w:rsid w:val="00946E5B"/>
    <w:pPr>
      <w:ind w:left="547" w:right="1080"/>
      <w:jc w:val="both"/>
    </w:pPr>
  </w:style>
  <w:style w:type="paragraph" w:customStyle="1" w:styleId="PageNumbereven24">
    <w:name w:val="Page Number(even)24"/>
    <w:basedOn w:val="Footer"/>
    <w:semiHidden/>
    <w:rsid w:val="00946E5B"/>
  </w:style>
  <w:style w:type="paragraph" w:customStyle="1" w:styleId="Headereven24">
    <w:name w:val="Header(even)24"/>
    <w:basedOn w:val="Header"/>
    <w:rsid w:val="00946E5B"/>
    <w:pPr>
      <w:tabs>
        <w:tab w:val="clear" w:pos="9270"/>
      </w:tabs>
    </w:pPr>
  </w:style>
  <w:style w:type="paragraph" w:customStyle="1" w:styleId="Footereven24">
    <w:name w:val="Footer(even)24"/>
    <w:basedOn w:val="Footer"/>
    <w:rsid w:val="00946E5B"/>
    <w:pPr>
      <w:ind w:right="-90"/>
    </w:pPr>
  </w:style>
  <w:style w:type="paragraph" w:customStyle="1" w:styleId="Glossary24">
    <w:name w:val="Glossary24"/>
    <w:basedOn w:val="Normal"/>
    <w:next w:val="GlossTerm"/>
    <w:rsid w:val="00946E5B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24">
    <w:name w:val="Addendum1+24"/>
    <w:basedOn w:val="Addendum"/>
    <w:next w:val="Body"/>
    <w:rsid w:val="00946E5B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24">
    <w:name w:val="HeaderNumber24"/>
    <w:rsid w:val="00946E5B"/>
    <w:rPr>
      <w:rFonts w:ascii="Arial" w:hAnsi="Arial"/>
      <w:b/>
      <w:color w:val="002B5C"/>
      <w:sz w:val="48"/>
    </w:rPr>
  </w:style>
  <w:style w:type="paragraph" w:customStyle="1" w:styleId="Addendum224">
    <w:name w:val="Addendum224"/>
    <w:next w:val="SpecNo"/>
    <w:rsid w:val="00946E5B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24">
    <w:name w:val="SpecNo+24"/>
    <w:basedOn w:val="SpecNo0"/>
    <w:rsid w:val="00946E5B"/>
  </w:style>
  <w:style w:type="paragraph" w:customStyle="1" w:styleId="SpecNo240">
    <w:name w:val="SpecNo24"/>
    <w:next w:val="SpecNo"/>
    <w:rsid w:val="00946E5B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24">
    <w:name w:val="Description24"/>
    <w:rsid w:val="00946E5B"/>
    <w:pPr>
      <w:spacing w:before="120"/>
      <w:ind w:left="1800" w:hanging="1800"/>
    </w:pPr>
  </w:style>
  <w:style w:type="paragraph" w:customStyle="1" w:styleId="Addendum241">
    <w:name w:val="Addendum+24"/>
    <w:basedOn w:val="Addendum"/>
    <w:next w:val="Body"/>
    <w:rsid w:val="00946E5B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24">
    <w:name w:val="DocChangeNo.+24"/>
    <w:basedOn w:val="DocChangeNo"/>
    <w:rsid w:val="00946E5B"/>
    <w:pPr>
      <w:numPr>
        <w:numId w:val="0"/>
      </w:numPr>
      <w:ind w:left="1260" w:hanging="1260"/>
    </w:pPr>
  </w:style>
  <w:style w:type="paragraph" w:customStyle="1" w:styleId="DocChangeNo240">
    <w:name w:val="DocChangeNo.24"/>
    <w:next w:val="DocChangeNo0"/>
    <w:rsid w:val="00946E5B"/>
    <w:pPr>
      <w:tabs>
        <w:tab w:val="num" w:pos="1260"/>
      </w:tabs>
      <w:spacing w:before="120"/>
      <w:ind w:left="1260" w:hanging="1260"/>
    </w:pPr>
  </w:style>
  <w:style w:type="paragraph" w:customStyle="1" w:styleId="Addendum2240">
    <w:name w:val="Addendum2+24"/>
    <w:basedOn w:val="Addendum2"/>
    <w:rsid w:val="00946E5B"/>
    <w:rPr>
      <w:sz w:val="32"/>
    </w:rPr>
  </w:style>
  <w:style w:type="paragraph" w:customStyle="1" w:styleId="CellHeadingUnder24">
    <w:name w:val="CellHeadingUnder24"/>
    <w:basedOn w:val="CellHeading"/>
    <w:next w:val="CellBody"/>
    <w:rsid w:val="00946E5B"/>
    <w:rPr>
      <w:u w:val="single"/>
    </w:rPr>
  </w:style>
  <w:style w:type="paragraph" w:customStyle="1" w:styleId="CellNoteHeading24">
    <w:name w:val="CellNoteHeading24"/>
    <w:next w:val="CellNote"/>
    <w:rsid w:val="00946E5B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24">
    <w:name w:val="CellHeadingField|Desc24"/>
    <w:rsid w:val="00946E5B"/>
    <w:rPr>
      <w:rFonts w:ascii="Arial" w:hAnsi="Arial"/>
      <w:b/>
    </w:rPr>
  </w:style>
  <w:style w:type="paragraph" w:customStyle="1" w:styleId="REGISTERBITFIELDCELL24">
    <w:name w:val="REGISTER|BIT|FIELDCELL24"/>
    <w:basedOn w:val="CellBody"/>
    <w:rsid w:val="00946E5B"/>
    <w:rPr>
      <w:rFonts w:ascii="Arial" w:hAnsi="Arial"/>
      <w:b/>
      <w:caps/>
    </w:rPr>
  </w:style>
  <w:style w:type="paragraph" w:customStyle="1" w:styleId="Contents24">
    <w:name w:val="Contents24"/>
    <w:basedOn w:val="Title"/>
    <w:rsid w:val="00946E5B"/>
    <w:pPr>
      <w:pageBreakBefore/>
    </w:pPr>
    <w:rPr>
      <w:szCs w:val="40"/>
    </w:rPr>
  </w:style>
  <w:style w:type="paragraph" w:customStyle="1" w:styleId="ExarConfidential24">
    <w:name w:val="Exar Confidential24"/>
    <w:basedOn w:val="Footer"/>
    <w:rsid w:val="00946E5B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24">
    <w:name w:val="Exar Confidential Char24"/>
    <w:basedOn w:val="FooterChar"/>
    <w:rsid w:val="00946E5B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24">
    <w:name w:val="Hifn Table24"/>
    <w:basedOn w:val="TableGrid"/>
    <w:rsid w:val="00946E5B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240">
    <w:name w:val="Page Number (even)24"/>
    <w:rsid w:val="00946E5B"/>
    <w:rPr>
      <w:rFonts w:ascii="Arial" w:hAnsi="Arial"/>
      <w:sz w:val="16"/>
    </w:rPr>
  </w:style>
  <w:style w:type="paragraph" w:customStyle="1" w:styleId="Preliminary24">
    <w:name w:val="Preliminary24"/>
    <w:rsid w:val="00946E5B"/>
    <w:pPr>
      <w:jc w:val="center"/>
    </w:pPr>
    <w:rPr>
      <w:rFonts w:ascii="Arial" w:hAnsi="Arial"/>
      <w:b/>
      <w:color w:val="002B5C"/>
      <w:sz w:val="16"/>
      <w:szCs w:val="16"/>
    </w:rPr>
  </w:style>
  <w:style w:type="paragraph" w:customStyle="1" w:styleId="Appendix240">
    <w:name w:val="Appendix24"/>
    <w:next w:val="Body"/>
    <w:rsid w:val="00946E5B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SubjectChar33">
    <w:name w:val="Comment Subject Char33"/>
    <w:basedOn w:val="CommentTextChar"/>
    <w:uiPriority w:val="99"/>
    <w:semiHidden/>
    <w:rsid w:val="00946E5B"/>
    <w:rPr>
      <w:rFonts w:eastAsiaTheme="minorEastAsia"/>
      <w:b/>
    </w:rPr>
  </w:style>
  <w:style w:type="paragraph" w:customStyle="1" w:styleId="copyright24">
    <w:name w:val="copyright24"/>
    <w:basedOn w:val="Body"/>
    <w:rsid w:val="00946E5B"/>
    <w:pPr>
      <w:tabs>
        <w:tab w:val="left" w:pos="9360"/>
      </w:tabs>
    </w:pPr>
    <w:rPr>
      <w:sz w:val="14"/>
      <w:szCs w:val="14"/>
    </w:rPr>
  </w:style>
  <w:style w:type="paragraph" w:customStyle="1" w:styleId="FunctionCall24">
    <w:name w:val="Function Call24"/>
    <w:next w:val="Body"/>
    <w:rsid w:val="00946E5B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24">
    <w:name w:val="Appendix 124"/>
    <w:basedOn w:val="Heading2"/>
    <w:next w:val="Body"/>
    <w:rsid w:val="00946E5B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24">
    <w:name w:val="Appendix 224"/>
    <w:basedOn w:val="Appendix1"/>
    <w:next w:val="Body"/>
    <w:rsid w:val="00946E5B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24">
    <w:name w:val="Hifn Parameter24"/>
    <w:basedOn w:val="TableNormal"/>
    <w:rsid w:val="00946E5B"/>
    <w:rPr>
      <w:sz w:val="18"/>
    </w:rPr>
    <w:tblPr/>
  </w:style>
  <w:style w:type="paragraph" w:customStyle="1" w:styleId="CellHeadingBlue24">
    <w:name w:val="Cell Heading Blue24"/>
    <w:basedOn w:val="CellHeading"/>
    <w:next w:val="Body"/>
    <w:rsid w:val="00946E5B"/>
    <w:pPr>
      <w:tabs>
        <w:tab w:val="clear" w:pos="720"/>
      </w:tabs>
    </w:pPr>
    <w:rPr>
      <w:color w:val="2F4D87"/>
      <w:sz w:val="18"/>
    </w:rPr>
  </w:style>
  <w:style w:type="paragraph" w:customStyle="1" w:styleId="ListNumber224">
    <w:name w:val="ListNumber224"/>
    <w:basedOn w:val="Body"/>
    <w:rsid w:val="00946E5B"/>
    <w:pPr>
      <w:ind w:left="1440" w:hanging="360"/>
    </w:pPr>
  </w:style>
  <w:style w:type="paragraph" w:customStyle="1" w:styleId="Command83">
    <w:name w:val="Command83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Default24">
    <w:name w:val="Default24"/>
    <w:rsid w:val="00946E5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24">
    <w:name w:val="Document Title24"/>
    <w:next w:val="Body"/>
    <w:rsid w:val="00946E5B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24">
    <w:name w:val="Document Subtitle24"/>
    <w:basedOn w:val="DocumentTitle"/>
    <w:qFormat/>
    <w:rsid w:val="00946E5B"/>
    <w:pPr>
      <w:spacing w:before="360"/>
    </w:pPr>
    <w:rPr>
      <w:i/>
      <w:sz w:val="36"/>
    </w:rPr>
  </w:style>
  <w:style w:type="paragraph" w:customStyle="1" w:styleId="Heading2nonumber24">
    <w:name w:val="Heading 2 no number24"/>
    <w:basedOn w:val="Heading2"/>
    <w:next w:val="Body"/>
    <w:rsid w:val="00946E5B"/>
    <w:pPr>
      <w:numPr>
        <w:ilvl w:val="0"/>
        <w:numId w:val="0"/>
      </w:numPr>
      <w:suppressLineNumbers/>
      <w:outlineLvl w:val="9"/>
    </w:pPr>
  </w:style>
  <w:style w:type="paragraph" w:customStyle="1" w:styleId="DocumentRevision24">
    <w:name w:val="Document Revision24"/>
    <w:basedOn w:val="Body"/>
    <w:qFormat/>
    <w:rsid w:val="00946E5B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24">
    <w:name w:val="List Table 3 - Accent 1124"/>
    <w:basedOn w:val="TableNormal"/>
    <w:uiPriority w:val="48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ImportantNote83">
    <w:name w:val="Important Note83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43">
    <w:name w:val="Figure Caption Centered43"/>
    <w:basedOn w:val="Normal"/>
    <w:rsid w:val="00946E5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24">
    <w:name w:val="2909F619802848F09E01365C32F3465424"/>
    <w:rsid w:val="00946E5B"/>
    <w:pPr>
      <w:spacing w:after="200"/>
    </w:pPr>
    <w:rPr>
      <w:lang w:eastAsia="ja-JP"/>
    </w:rPr>
  </w:style>
  <w:style w:type="table" w:customStyle="1" w:styleId="LightList-Accent1124">
    <w:name w:val="Light List - Accent 1124"/>
    <w:basedOn w:val="TableNormal"/>
    <w:uiPriority w:val="61"/>
    <w:rsid w:val="00946E5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ableParagraph24">
    <w:name w:val="Table Paragraph24"/>
    <w:basedOn w:val="Normal"/>
    <w:uiPriority w:val="1"/>
    <w:qFormat/>
    <w:rsid w:val="00946E5B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24">
    <w:name w:val="Message and Command24"/>
    <w:basedOn w:val="MessagesandCommands"/>
    <w:qFormat/>
    <w:rsid w:val="00946E5B"/>
    <w:rPr>
      <w:rFonts w:ascii="Courier New" w:hAnsi="Courier New" w:cs="Courier New"/>
      <w:b w:val="0"/>
      <w:sz w:val="22"/>
    </w:rPr>
  </w:style>
  <w:style w:type="character" w:customStyle="1" w:styleId="BodyTextFirstIndent2Char34">
    <w:name w:val="Body Text First Indent 2 Char34"/>
    <w:basedOn w:val="BodyTextIndentChar"/>
    <w:semiHidden/>
    <w:rsid w:val="00946E5B"/>
  </w:style>
  <w:style w:type="paragraph" w:customStyle="1" w:styleId="BackPageCenter24">
    <w:name w:val="Back Page Center24"/>
    <w:basedOn w:val="Body"/>
    <w:next w:val="Body"/>
    <w:rsid w:val="00946E5B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24">
    <w:name w:val="Figure Title24"/>
    <w:basedOn w:val="Caption"/>
    <w:next w:val="Normal"/>
    <w:rsid w:val="00946E5B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43">
    <w:name w:val="Grid Table 4 - Accent 1143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143">
    <w:name w:val="FooterCentered143"/>
    <w:basedOn w:val="Footer"/>
    <w:rsid w:val="00946E5B"/>
    <w:pPr>
      <w:jc w:val="center"/>
    </w:pPr>
  </w:style>
  <w:style w:type="paragraph" w:customStyle="1" w:styleId="Exar143">
    <w:name w:val="Exar143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CommentSubjectChar123">
    <w:name w:val="Comment Subject Char123"/>
    <w:basedOn w:val="CommentTextChar"/>
    <w:uiPriority w:val="99"/>
    <w:semiHidden/>
    <w:rsid w:val="00946E5B"/>
    <w:rPr>
      <w:rFonts w:eastAsiaTheme="minorEastAsia"/>
      <w:b/>
    </w:rPr>
  </w:style>
  <w:style w:type="character" w:customStyle="1" w:styleId="BodyTextFirstIndent2Char123">
    <w:name w:val="Body Text First Indent 2 Char123"/>
    <w:basedOn w:val="BodyTextIndentChar1"/>
    <w:uiPriority w:val="99"/>
    <w:semiHidden/>
    <w:rsid w:val="00946E5B"/>
    <w:rPr>
      <w:rFonts w:eastAsiaTheme="minorEastAsia"/>
    </w:rPr>
  </w:style>
  <w:style w:type="paragraph" w:customStyle="1" w:styleId="FooterCentered224">
    <w:name w:val="FooterCentered224"/>
    <w:basedOn w:val="Footer"/>
    <w:rsid w:val="00946E5B"/>
    <w:pPr>
      <w:jc w:val="center"/>
    </w:pPr>
  </w:style>
  <w:style w:type="paragraph" w:customStyle="1" w:styleId="Exar224">
    <w:name w:val="Exar224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4">
    <w:name w:val="Command114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24">
    <w:name w:val="Important Note124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23">
    <w:name w:val="Grid Table 4 - Accent 11123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24">
    <w:name w:val="Body124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FooterCentered324">
    <w:name w:val="FooterCentered324"/>
    <w:basedOn w:val="Footer"/>
    <w:rsid w:val="00946E5B"/>
    <w:pPr>
      <w:jc w:val="center"/>
    </w:pPr>
  </w:style>
  <w:style w:type="paragraph" w:customStyle="1" w:styleId="Exar324">
    <w:name w:val="Exar324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24">
    <w:name w:val="Important Note224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224">
    <w:name w:val="Body224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114">
    <w:name w:val="Bullet1114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24">
    <w:name w:val="FooterCentered424"/>
    <w:basedOn w:val="Footer"/>
    <w:rsid w:val="00946E5B"/>
    <w:pPr>
      <w:jc w:val="center"/>
    </w:pPr>
  </w:style>
  <w:style w:type="paragraph" w:customStyle="1" w:styleId="Exar424">
    <w:name w:val="Exar424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14">
    <w:name w:val="Command214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table" w:customStyle="1" w:styleId="GridTable4-Accent11214">
    <w:name w:val="Grid Table 4 - Accent 11214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314">
    <w:name w:val="Body314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ImportantNote314">
    <w:name w:val="Important Note314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414">
    <w:name w:val="Body414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Anchor123">
    <w:name w:val="Anchor123"/>
    <w:rsid w:val="00946E5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14">
    <w:name w:val="FooterCentered514"/>
    <w:basedOn w:val="Footer"/>
    <w:rsid w:val="00946E5B"/>
    <w:pPr>
      <w:jc w:val="center"/>
    </w:pPr>
  </w:style>
  <w:style w:type="paragraph" w:customStyle="1" w:styleId="Exar514">
    <w:name w:val="Exar514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414">
    <w:name w:val="Important Note414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514">
    <w:name w:val="Body514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214">
    <w:name w:val="Bullet1214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14">
    <w:name w:val="Command314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14">
    <w:name w:val="Important Note514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14">
    <w:name w:val="Figure Caption Centered114"/>
    <w:basedOn w:val="Normal"/>
    <w:rsid w:val="00946E5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Body614">
    <w:name w:val="Body614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314">
    <w:name w:val="Bullet1314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4">
    <w:name w:val="FooterCentered614"/>
    <w:basedOn w:val="Footer"/>
    <w:rsid w:val="00946E5B"/>
    <w:pPr>
      <w:jc w:val="center"/>
    </w:pPr>
  </w:style>
  <w:style w:type="paragraph" w:customStyle="1" w:styleId="Exar614">
    <w:name w:val="Exar614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14">
    <w:name w:val="Command414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ooterCentered714">
    <w:name w:val="FooterCentered714"/>
    <w:basedOn w:val="Footer"/>
    <w:rsid w:val="00946E5B"/>
    <w:pPr>
      <w:jc w:val="center"/>
    </w:pPr>
  </w:style>
  <w:style w:type="paragraph" w:customStyle="1" w:styleId="Exar714">
    <w:name w:val="Exar714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714">
    <w:name w:val="Body714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Anchor214">
    <w:name w:val="Anchor214"/>
    <w:rsid w:val="00946E5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14">
    <w:name w:val="Bullet1414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14">
    <w:name w:val="Bullet2114"/>
    <w:rsid w:val="00946E5B"/>
    <w:pPr>
      <w:spacing w:before="120"/>
      <w:ind w:left="1440" w:hanging="360"/>
    </w:pPr>
  </w:style>
  <w:style w:type="paragraph" w:customStyle="1" w:styleId="Bullet3114">
    <w:name w:val="Bullet3114"/>
    <w:rsid w:val="00946E5B"/>
    <w:pPr>
      <w:tabs>
        <w:tab w:val="num" w:pos="1800"/>
      </w:tabs>
      <w:spacing w:before="120"/>
      <w:ind w:left="1800" w:hanging="360"/>
    </w:pPr>
  </w:style>
  <w:style w:type="paragraph" w:customStyle="1" w:styleId="Caution114">
    <w:name w:val="Caution114"/>
    <w:basedOn w:val="Normal"/>
    <w:rsid w:val="00946E5B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14">
    <w:name w:val="CellBody114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14">
    <w:name w:val="CellBodyCenter114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14">
    <w:name w:val="CellBodyRight114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14">
    <w:name w:val="CellBullet1114"/>
    <w:rsid w:val="00946E5B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14">
    <w:name w:val="CellHeading114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14">
    <w:name w:val="CellHeadingCenter114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14">
    <w:name w:val="CellIndent1114"/>
    <w:rsid w:val="00946E5B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14">
    <w:name w:val="CellIndent2114"/>
    <w:rsid w:val="00946E5B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14">
    <w:name w:val="CellIndent3114"/>
    <w:rsid w:val="00946E5B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14">
    <w:name w:val="CellNote114"/>
    <w:rsid w:val="00946E5B"/>
    <w:pPr>
      <w:ind w:left="360" w:right="432"/>
    </w:pPr>
    <w:rPr>
      <w:sz w:val="18"/>
      <w:szCs w:val="18"/>
    </w:rPr>
  </w:style>
  <w:style w:type="paragraph" w:customStyle="1" w:styleId="Code114">
    <w:name w:val="Code114"/>
    <w:basedOn w:val="Normal"/>
    <w:rsid w:val="00946E5B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14">
    <w:name w:val="Equation114"/>
    <w:rsid w:val="00946E5B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14">
    <w:name w:val="Figure114"/>
    <w:next w:val="Body"/>
    <w:rsid w:val="00946E5B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14">
    <w:name w:val="FigureLabel114"/>
    <w:basedOn w:val="Normal"/>
    <w:rsid w:val="00946E5B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114">
    <w:name w:val="Footnote114"/>
    <w:basedOn w:val="Normal"/>
    <w:rsid w:val="00946E5B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14">
    <w:name w:val="GlossTerm114"/>
    <w:basedOn w:val="Normal"/>
    <w:rsid w:val="00946E5B"/>
    <w:rPr>
      <w:b/>
    </w:rPr>
  </w:style>
  <w:style w:type="paragraph" w:customStyle="1" w:styleId="HeadingFeature114">
    <w:name w:val="HeadingFeature114"/>
    <w:next w:val="Body"/>
    <w:rsid w:val="00946E5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14">
    <w:name w:val="Indent1114"/>
    <w:rsid w:val="00946E5B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14">
    <w:name w:val="Indent2114"/>
    <w:rsid w:val="00946E5B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14">
    <w:name w:val="Indent3114"/>
    <w:basedOn w:val="Body"/>
    <w:rsid w:val="00946E5B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140">
    <w:name w:val="Addendum114"/>
    <w:next w:val="Body"/>
    <w:rsid w:val="00946E5B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14">
    <w:name w:val="ProcedureHead114"/>
    <w:basedOn w:val="Normal"/>
    <w:next w:val="Step1"/>
    <w:rsid w:val="00946E5B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14">
    <w:name w:val="Step1114"/>
    <w:rsid w:val="00946E5B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14">
    <w:name w:val="Register Def114"/>
    <w:rsid w:val="00946E5B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14">
    <w:name w:val="Step2114"/>
    <w:rsid w:val="00946E5B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14">
    <w:name w:val="Step3114"/>
    <w:rsid w:val="00946E5B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14">
    <w:name w:val="TableFootnote114"/>
    <w:rsid w:val="00946E5B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14">
    <w:name w:val="TableTitle114"/>
    <w:rsid w:val="00946E5B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paragraph" w:customStyle="1" w:styleId="FooterCentered814">
    <w:name w:val="FooterCentered814"/>
    <w:basedOn w:val="Footer"/>
    <w:rsid w:val="00946E5B"/>
    <w:pPr>
      <w:jc w:val="center"/>
    </w:pPr>
  </w:style>
  <w:style w:type="paragraph" w:customStyle="1" w:styleId="HeadingPreface114">
    <w:name w:val="HeadingPreface114"/>
    <w:next w:val="Body"/>
    <w:rsid w:val="00946E5B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14">
    <w:name w:val="Copyright Heading114"/>
    <w:rsid w:val="00946E5B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14">
    <w:name w:val="Book Title1114"/>
    <w:next w:val="Body"/>
    <w:rsid w:val="00946E5B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14">
    <w:name w:val="BookTitle2114"/>
    <w:next w:val="Body"/>
    <w:rsid w:val="00946E5B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14">
    <w:name w:val="Document Type114"/>
    <w:rsid w:val="00946E5B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14">
    <w:name w:val="Internal Use Cover114"/>
    <w:basedOn w:val="Normal"/>
    <w:rsid w:val="00946E5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114">
    <w:name w:val="GlossText114"/>
    <w:basedOn w:val="Normal"/>
    <w:rsid w:val="00946E5B"/>
    <w:pPr>
      <w:tabs>
        <w:tab w:val="left" w:pos="1800"/>
      </w:tabs>
      <w:ind w:left="432"/>
    </w:pPr>
  </w:style>
  <w:style w:type="paragraph" w:customStyle="1" w:styleId="Exar814">
    <w:name w:val="Exar814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14">
    <w:name w:val="CONFIDENTIAL114"/>
    <w:rsid w:val="00946E5B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114">
    <w:name w:val="Notetext114"/>
    <w:next w:val="Body"/>
    <w:rsid w:val="00946E5B"/>
    <w:pPr>
      <w:ind w:left="547" w:right="1080"/>
      <w:jc w:val="both"/>
    </w:pPr>
  </w:style>
  <w:style w:type="paragraph" w:customStyle="1" w:styleId="PageNumbereven114">
    <w:name w:val="Page Number(even)114"/>
    <w:basedOn w:val="Footer"/>
    <w:semiHidden/>
    <w:rsid w:val="00946E5B"/>
  </w:style>
  <w:style w:type="paragraph" w:customStyle="1" w:styleId="Headereven114">
    <w:name w:val="Header(even)114"/>
    <w:basedOn w:val="Header"/>
    <w:rsid w:val="00946E5B"/>
    <w:pPr>
      <w:tabs>
        <w:tab w:val="clear" w:pos="9270"/>
      </w:tabs>
    </w:pPr>
  </w:style>
  <w:style w:type="paragraph" w:customStyle="1" w:styleId="Footereven114">
    <w:name w:val="Footer(even)114"/>
    <w:basedOn w:val="Footer"/>
    <w:rsid w:val="00946E5B"/>
    <w:pPr>
      <w:ind w:right="-90"/>
    </w:pPr>
  </w:style>
  <w:style w:type="paragraph" w:customStyle="1" w:styleId="Glossary114">
    <w:name w:val="Glossary114"/>
    <w:basedOn w:val="Normal"/>
    <w:next w:val="GlossTerm"/>
    <w:rsid w:val="00946E5B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14">
    <w:name w:val="Addendum1+114"/>
    <w:basedOn w:val="Addendum"/>
    <w:next w:val="Body"/>
    <w:rsid w:val="00946E5B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114">
    <w:name w:val="HeaderNumber114"/>
    <w:rsid w:val="00946E5B"/>
    <w:rPr>
      <w:rFonts w:ascii="Arial" w:hAnsi="Arial"/>
      <w:b/>
      <w:color w:val="002B5C"/>
      <w:sz w:val="48"/>
    </w:rPr>
  </w:style>
  <w:style w:type="paragraph" w:customStyle="1" w:styleId="Addendum2114">
    <w:name w:val="Addendum2114"/>
    <w:next w:val="SpecNo"/>
    <w:rsid w:val="00946E5B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14">
    <w:name w:val="SpecNo+114"/>
    <w:basedOn w:val="SpecNo0"/>
    <w:rsid w:val="00946E5B"/>
  </w:style>
  <w:style w:type="paragraph" w:customStyle="1" w:styleId="SpecNo1140">
    <w:name w:val="SpecNo114"/>
    <w:next w:val="SpecNo"/>
    <w:rsid w:val="00946E5B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14">
    <w:name w:val="Description114"/>
    <w:rsid w:val="00946E5B"/>
    <w:pPr>
      <w:spacing w:before="120"/>
      <w:ind w:left="1800" w:hanging="1800"/>
    </w:pPr>
  </w:style>
  <w:style w:type="paragraph" w:customStyle="1" w:styleId="Addendum1141">
    <w:name w:val="Addendum+114"/>
    <w:basedOn w:val="Addendum"/>
    <w:next w:val="Body"/>
    <w:rsid w:val="00946E5B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14">
    <w:name w:val="DocChangeNo.+114"/>
    <w:basedOn w:val="DocChangeNo"/>
    <w:rsid w:val="00946E5B"/>
    <w:pPr>
      <w:numPr>
        <w:numId w:val="0"/>
      </w:numPr>
      <w:ind w:left="1260" w:hanging="1260"/>
    </w:pPr>
  </w:style>
  <w:style w:type="paragraph" w:customStyle="1" w:styleId="DocChangeNo1140">
    <w:name w:val="DocChangeNo.114"/>
    <w:next w:val="DocChangeNo0"/>
    <w:rsid w:val="00946E5B"/>
    <w:pPr>
      <w:tabs>
        <w:tab w:val="num" w:pos="1260"/>
      </w:tabs>
      <w:spacing w:before="120"/>
      <w:ind w:left="1260" w:hanging="1260"/>
    </w:pPr>
  </w:style>
  <w:style w:type="paragraph" w:customStyle="1" w:styleId="Addendum21140">
    <w:name w:val="Addendum2+114"/>
    <w:basedOn w:val="Addendum2"/>
    <w:rsid w:val="00946E5B"/>
    <w:rPr>
      <w:sz w:val="32"/>
    </w:rPr>
  </w:style>
  <w:style w:type="paragraph" w:customStyle="1" w:styleId="CellHeadingUnder114">
    <w:name w:val="CellHeadingUnder114"/>
    <w:basedOn w:val="CellHeading"/>
    <w:next w:val="CellBody"/>
    <w:rsid w:val="00946E5B"/>
    <w:rPr>
      <w:u w:val="single"/>
    </w:rPr>
  </w:style>
  <w:style w:type="paragraph" w:customStyle="1" w:styleId="CellNoteHeading114">
    <w:name w:val="CellNoteHeading114"/>
    <w:next w:val="CellNote"/>
    <w:rsid w:val="00946E5B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114">
    <w:name w:val="CellHeadingField|Desc114"/>
    <w:rsid w:val="00946E5B"/>
    <w:rPr>
      <w:rFonts w:ascii="Arial" w:hAnsi="Arial"/>
      <w:b/>
    </w:rPr>
  </w:style>
  <w:style w:type="paragraph" w:customStyle="1" w:styleId="REGISTERBITFIELDCELL114">
    <w:name w:val="REGISTER|BIT|FIELDCELL114"/>
    <w:basedOn w:val="CellBody"/>
    <w:rsid w:val="00946E5B"/>
    <w:rPr>
      <w:rFonts w:ascii="Arial" w:hAnsi="Arial"/>
      <w:b/>
      <w:caps/>
    </w:rPr>
  </w:style>
  <w:style w:type="paragraph" w:customStyle="1" w:styleId="Contents114">
    <w:name w:val="Contents114"/>
    <w:basedOn w:val="Title"/>
    <w:rsid w:val="00946E5B"/>
    <w:pPr>
      <w:pageBreakBefore/>
    </w:pPr>
    <w:rPr>
      <w:szCs w:val="40"/>
    </w:rPr>
  </w:style>
  <w:style w:type="paragraph" w:customStyle="1" w:styleId="ExarConfidential114">
    <w:name w:val="Exar Confidential114"/>
    <w:basedOn w:val="Footer"/>
    <w:rsid w:val="00946E5B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14">
    <w:name w:val="Exar Confidential Char114"/>
    <w:basedOn w:val="FooterChar"/>
    <w:rsid w:val="00946E5B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14">
    <w:name w:val="Hifn Table114"/>
    <w:basedOn w:val="TableGrid"/>
    <w:rsid w:val="00946E5B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140">
    <w:name w:val="Page Number (even)114"/>
    <w:rsid w:val="00946E5B"/>
    <w:rPr>
      <w:rFonts w:ascii="Arial" w:hAnsi="Arial"/>
      <w:sz w:val="16"/>
    </w:rPr>
  </w:style>
  <w:style w:type="paragraph" w:customStyle="1" w:styleId="Preliminary114">
    <w:name w:val="Preliminary114"/>
    <w:rsid w:val="00946E5B"/>
    <w:pPr>
      <w:jc w:val="center"/>
    </w:pPr>
    <w:rPr>
      <w:rFonts w:ascii="Arial" w:hAnsi="Arial"/>
      <w:b/>
      <w:color w:val="002B5C"/>
      <w:sz w:val="16"/>
      <w:szCs w:val="16"/>
    </w:rPr>
  </w:style>
  <w:style w:type="paragraph" w:customStyle="1" w:styleId="Appendix1140">
    <w:name w:val="Appendix114"/>
    <w:next w:val="Body"/>
    <w:rsid w:val="00946E5B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SubjectChar214">
    <w:name w:val="Comment Subject Char214"/>
    <w:basedOn w:val="CommentTextChar"/>
    <w:uiPriority w:val="99"/>
    <w:semiHidden/>
    <w:rsid w:val="00946E5B"/>
    <w:rPr>
      <w:rFonts w:eastAsiaTheme="minorEastAsia"/>
      <w:b/>
    </w:rPr>
  </w:style>
  <w:style w:type="paragraph" w:customStyle="1" w:styleId="copyright114">
    <w:name w:val="copyright114"/>
    <w:basedOn w:val="Body"/>
    <w:rsid w:val="00946E5B"/>
    <w:pPr>
      <w:tabs>
        <w:tab w:val="left" w:pos="9360"/>
      </w:tabs>
    </w:pPr>
    <w:rPr>
      <w:sz w:val="14"/>
      <w:szCs w:val="14"/>
    </w:rPr>
  </w:style>
  <w:style w:type="paragraph" w:customStyle="1" w:styleId="FunctionCall114">
    <w:name w:val="Function Call114"/>
    <w:next w:val="Body"/>
    <w:rsid w:val="00946E5B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14">
    <w:name w:val="Appendix 1114"/>
    <w:basedOn w:val="Heading2"/>
    <w:next w:val="Body"/>
    <w:rsid w:val="00946E5B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114">
    <w:name w:val="Appendix 2114"/>
    <w:basedOn w:val="Appendix1"/>
    <w:next w:val="Body"/>
    <w:rsid w:val="00946E5B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114">
    <w:name w:val="Hifn Parameter114"/>
    <w:basedOn w:val="TableNormal"/>
    <w:rsid w:val="00946E5B"/>
    <w:rPr>
      <w:sz w:val="18"/>
    </w:rPr>
    <w:tblPr/>
  </w:style>
  <w:style w:type="paragraph" w:customStyle="1" w:styleId="CellHeadingBlue114">
    <w:name w:val="Cell Heading Blue114"/>
    <w:basedOn w:val="CellHeading"/>
    <w:next w:val="Body"/>
    <w:rsid w:val="00946E5B"/>
    <w:pPr>
      <w:tabs>
        <w:tab w:val="clear" w:pos="720"/>
      </w:tabs>
    </w:pPr>
    <w:rPr>
      <w:color w:val="2F4D87"/>
      <w:sz w:val="18"/>
    </w:rPr>
  </w:style>
  <w:style w:type="paragraph" w:customStyle="1" w:styleId="ListNumber2114">
    <w:name w:val="ListNumber2114"/>
    <w:basedOn w:val="Body"/>
    <w:rsid w:val="00946E5B"/>
    <w:pPr>
      <w:ind w:left="1440" w:hanging="360"/>
    </w:pPr>
  </w:style>
  <w:style w:type="paragraph" w:customStyle="1" w:styleId="Command514">
    <w:name w:val="Command514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Default114">
    <w:name w:val="Default114"/>
    <w:rsid w:val="00946E5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14">
    <w:name w:val="Document Title114"/>
    <w:next w:val="Body"/>
    <w:rsid w:val="00946E5B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14">
    <w:name w:val="Document Subtitle114"/>
    <w:basedOn w:val="DocumentTitle"/>
    <w:qFormat/>
    <w:rsid w:val="00946E5B"/>
    <w:pPr>
      <w:spacing w:before="360"/>
    </w:pPr>
    <w:rPr>
      <w:i/>
      <w:sz w:val="36"/>
    </w:rPr>
  </w:style>
  <w:style w:type="paragraph" w:customStyle="1" w:styleId="Heading2nonumber114">
    <w:name w:val="Heading 2 no number114"/>
    <w:basedOn w:val="Heading2"/>
    <w:next w:val="Body"/>
    <w:rsid w:val="00946E5B"/>
    <w:pPr>
      <w:numPr>
        <w:ilvl w:val="0"/>
        <w:numId w:val="0"/>
      </w:numPr>
      <w:suppressLineNumbers/>
      <w:outlineLvl w:val="9"/>
    </w:pPr>
  </w:style>
  <w:style w:type="paragraph" w:customStyle="1" w:styleId="DocumentRevision114">
    <w:name w:val="Document Revision114"/>
    <w:basedOn w:val="Body"/>
    <w:qFormat/>
    <w:rsid w:val="00946E5B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14">
    <w:name w:val="List Table 3 - Accent 11114"/>
    <w:basedOn w:val="TableNormal"/>
    <w:uiPriority w:val="48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ImportantNote614">
    <w:name w:val="Important Note614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14">
    <w:name w:val="Figure Caption Centered214"/>
    <w:basedOn w:val="Normal"/>
    <w:rsid w:val="00946E5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14">
    <w:name w:val="2909F619802848F09E01365C32F34654114"/>
    <w:rsid w:val="00946E5B"/>
    <w:pPr>
      <w:spacing w:after="200"/>
    </w:pPr>
    <w:rPr>
      <w:lang w:eastAsia="ja-JP"/>
    </w:rPr>
  </w:style>
  <w:style w:type="table" w:customStyle="1" w:styleId="LightList-Accent11114">
    <w:name w:val="Light List - Accent 11114"/>
    <w:basedOn w:val="TableNormal"/>
    <w:uiPriority w:val="61"/>
    <w:rsid w:val="00946E5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ableParagraph114">
    <w:name w:val="Table Paragraph114"/>
    <w:basedOn w:val="Normal"/>
    <w:uiPriority w:val="1"/>
    <w:qFormat/>
    <w:rsid w:val="00946E5B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14">
    <w:name w:val="Message and Command114"/>
    <w:basedOn w:val="MessagesandCommands"/>
    <w:qFormat/>
    <w:rsid w:val="00946E5B"/>
    <w:rPr>
      <w:rFonts w:ascii="Courier New" w:hAnsi="Courier New" w:cs="Courier New"/>
      <w:b w:val="0"/>
      <w:sz w:val="22"/>
    </w:rPr>
  </w:style>
  <w:style w:type="character" w:customStyle="1" w:styleId="BodyTextFirstIndent2Char214">
    <w:name w:val="Body Text First Indent 2 Char214"/>
    <w:basedOn w:val="BodyTextIndentChar"/>
    <w:semiHidden/>
    <w:rsid w:val="00946E5B"/>
  </w:style>
  <w:style w:type="paragraph" w:customStyle="1" w:styleId="BackPageCenter114">
    <w:name w:val="Back Page Center114"/>
    <w:basedOn w:val="Body"/>
    <w:next w:val="Body"/>
    <w:rsid w:val="00946E5B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14">
    <w:name w:val="Figure Title114"/>
    <w:basedOn w:val="Caption"/>
    <w:next w:val="Normal"/>
    <w:rsid w:val="00946E5B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14">
    <w:name w:val="Grid Table 4 - Accent 11314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14">
    <w:name w:val="FooterCentered914"/>
    <w:basedOn w:val="Footer"/>
    <w:rsid w:val="00946E5B"/>
    <w:pPr>
      <w:jc w:val="center"/>
    </w:pPr>
  </w:style>
  <w:style w:type="paragraph" w:customStyle="1" w:styleId="Exar914">
    <w:name w:val="Exar914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154">
    <w:name w:val="FooterCentered154"/>
    <w:basedOn w:val="Footer"/>
    <w:rsid w:val="00946E5B"/>
    <w:pPr>
      <w:jc w:val="center"/>
    </w:pPr>
  </w:style>
  <w:style w:type="paragraph" w:customStyle="1" w:styleId="Exar154">
    <w:name w:val="Exar154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94">
    <w:name w:val="Command94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94">
    <w:name w:val="Important Note94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54">
    <w:name w:val="Grid Table 4 - Accent 1154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35">
    <w:name w:val="Body135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FooterCentered164">
    <w:name w:val="FooterCentered164"/>
    <w:basedOn w:val="Footer"/>
    <w:rsid w:val="00946E5B"/>
    <w:pPr>
      <w:jc w:val="center"/>
    </w:pPr>
  </w:style>
  <w:style w:type="paragraph" w:customStyle="1" w:styleId="Exar164">
    <w:name w:val="Exar164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04">
    <w:name w:val="Important Note104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147">
    <w:name w:val="Body147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87">
    <w:name w:val="Bullet187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4">
    <w:name w:val="FooterCentered174"/>
    <w:basedOn w:val="Footer"/>
    <w:rsid w:val="00946E5B"/>
    <w:pPr>
      <w:jc w:val="center"/>
    </w:pPr>
  </w:style>
  <w:style w:type="paragraph" w:customStyle="1" w:styleId="Exar174">
    <w:name w:val="Exar174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7">
    <w:name w:val="Command107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ooterCentered1114">
    <w:name w:val="FooterCentered1114"/>
    <w:basedOn w:val="Footer"/>
    <w:rsid w:val="00946E5B"/>
    <w:pPr>
      <w:jc w:val="center"/>
    </w:pPr>
  </w:style>
  <w:style w:type="paragraph" w:customStyle="1" w:styleId="Exar1114">
    <w:name w:val="Exar1114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CommentSubjectChar1114">
    <w:name w:val="Comment Subject Char1114"/>
    <w:basedOn w:val="CommentTextChar"/>
    <w:uiPriority w:val="99"/>
    <w:semiHidden/>
    <w:rsid w:val="00946E5B"/>
    <w:rPr>
      <w:rFonts w:eastAsiaTheme="minorEastAsia"/>
      <w:b/>
    </w:rPr>
  </w:style>
  <w:style w:type="character" w:customStyle="1" w:styleId="BodyTextFirstIndent2Char1114">
    <w:name w:val="Body Text First Indent 2 Char1114"/>
    <w:basedOn w:val="BodyTextIndentChar1"/>
    <w:uiPriority w:val="99"/>
    <w:semiHidden/>
    <w:rsid w:val="00946E5B"/>
    <w:rPr>
      <w:rFonts w:eastAsiaTheme="minorEastAsia"/>
    </w:rPr>
  </w:style>
  <w:style w:type="paragraph" w:customStyle="1" w:styleId="FooterCentered2114">
    <w:name w:val="FooterCentered2114"/>
    <w:basedOn w:val="Footer"/>
    <w:rsid w:val="00946E5B"/>
    <w:pPr>
      <w:jc w:val="center"/>
    </w:pPr>
  </w:style>
  <w:style w:type="paragraph" w:customStyle="1" w:styleId="Exar2114">
    <w:name w:val="Exar2114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14">
    <w:name w:val="Important Note1114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14">
    <w:name w:val="Grid Table 4 - Accent 111114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114">
    <w:name w:val="Body1114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FooterCentered3114">
    <w:name w:val="FooterCentered3114"/>
    <w:basedOn w:val="Footer"/>
    <w:rsid w:val="00946E5B"/>
    <w:pPr>
      <w:jc w:val="center"/>
    </w:pPr>
  </w:style>
  <w:style w:type="paragraph" w:customStyle="1" w:styleId="Exar3114">
    <w:name w:val="Exar3114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14">
    <w:name w:val="Important Note2114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2114">
    <w:name w:val="Body2114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FooterCentered4114">
    <w:name w:val="FooterCentered4114"/>
    <w:basedOn w:val="Footer"/>
    <w:rsid w:val="00946E5B"/>
    <w:pPr>
      <w:jc w:val="center"/>
    </w:pPr>
  </w:style>
  <w:style w:type="paragraph" w:customStyle="1" w:styleId="Exar4114">
    <w:name w:val="Exar4114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Anchor1114">
    <w:name w:val="Anchor1114"/>
    <w:rsid w:val="00946E5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Command1114">
    <w:name w:val="Command1114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Bullet11114">
    <w:name w:val="Bullet11114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2114">
    <w:name w:val="Command2114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Body3114">
    <w:name w:val="Body3114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ImportantNote3114">
    <w:name w:val="Important Note3114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4114">
    <w:name w:val="Body4114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FooterCentered5114">
    <w:name w:val="FooterCentered5114"/>
    <w:basedOn w:val="Footer"/>
    <w:rsid w:val="00946E5B"/>
    <w:pPr>
      <w:jc w:val="center"/>
    </w:pPr>
  </w:style>
  <w:style w:type="paragraph" w:customStyle="1" w:styleId="Exar5114">
    <w:name w:val="Exar5114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5114">
    <w:name w:val="Body5114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2114">
    <w:name w:val="Bullet12114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igureCaptionCentered1114">
    <w:name w:val="Figure Caption Centered1114"/>
    <w:basedOn w:val="Normal"/>
    <w:rsid w:val="00946E5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Bullet13114">
    <w:name w:val="Bullet13114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14">
    <w:name w:val="FooterCentered6114"/>
    <w:basedOn w:val="Footer"/>
    <w:rsid w:val="00946E5B"/>
    <w:pPr>
      <w:jc w:val="center"/>
    </w:pPr>
  </w:style>
  <w:style w:type="paragraph" w:customStyle="1" w:styleId="Exar6114">
    <w:name w:val="Exar6114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HeadingPreface1114">
    <w:name w:val="HeadingPreface1114"/>
    <w:next w:val="Body"/>
    <w:rsid w:val="00946E5B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BookTitle11114">
    <w:name w:val="Book Title11114"/>
    <w:next w:val="Body"/>
    <w:rsid w:val="00946E5B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Contents1114">
    <w:name w:val="Contents1114"/>
    <w:basedOn w:val="Title"/>
    <w:rsid w:val="00946E5B"/>
    <w:pPr>
      <w:pageBreakBefore/>
    </w:pPr>
    <w:rPr>
      <w:szCs w:val="40"/>
    </w:rPr>
  </w:style>
  <w:style w:type="paragraph" w:customStyle="1" w:styleId="DocumentTitle1114">
    <w:name w:val="Document Title1114"/>
    <w:next w:val="Body"/>
    <w:rsid w:val="00946E5B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Revision1114">
    <w:name w:val="Document Revision1114"/>
    <w:basedOn w:val="Body"/>
    <w:qFormat/>
    <w:rsid w:val="00946E5B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Body1414">
    <w:name w:val="Body1414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814">
    <w:name w:val="Bullet1814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13">
    <w:name w:val="FooterCentered1713"/>
    <w:basedOn w:val="Footer"/>
    <w:rsid w:val="00946E5B"/>
    <w:pPr>
      <w:jc w:val="center"/>
    </w:pPr>
  </w:style>
  <w:style w:type="paragraph" w:customStyle="1" w:styleId="Exar1713">
    <w:name w:val="Exar1713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14">
    <w:name w:val="Command1014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ooterCentered183">
    <w:name w:val="FooterCentered183"/>
    <w:basedOn w:val="Footer"/>
    <w:rsid w:val="00946E5B"/>
    <w:pPr>
      <w:jc w:val="center"/>
    </w:pPr>
  </w:style>
  <w:style w:type="paragraph" w:customStyle="1" w:styleId="Exar183">
    <w:name w:val="Exar183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194">
    <w:name w:val="FooterCentered194"/>
    <w:basedOn w:val="Footer"/>
    <w:rsid w:val="00946E5B"/>
    <w:pPr>
      <w:jc w:val="center"/>
    </w:pPr>
  </w:style>
  <w:style w:type="paragraph" w:customStyle="1" w:styleId="Exar194">
    <w:name w:val="Exar194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626">
    <w:name w:val="Body626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FooterCentered926">
    <w:name w:val="FooterCentered926"/>
    <w:basedOn w:val="Footer"/>
    <w:rsid w:val="00946E5B"/>
    <w:pPr>
      <w:jc w:val="center"/>
    </w:pPr>
  </w:style>
  <w:style w:type="paragraph" w:customStyle="1" w:styleId="Exar926">
    <w:name w:val="Exar926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53">
    <w:name w:val="Body153"/>
    <w:qFormat/>
    <w:rsid w:val="00946E5B"/>
    <w:pPr>
      <w:tabs>
        <w:tab w:val="left" w:pos="2700"/>
      </w:tabs>
      <w:jc w:val="both"/>
    </w:pPr>
    <w:rPr>
      <w:szCs w:val="24"/>
    </w:rPr>
  </w:style>
  <w:style w:type="table" w:customStyle="1" w:styleId="GridTable4-Accent1163">
    <w:name w:val="Grid Table 4 - Accent 1163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msonormal3">
    <w:name w:val="msonormal3"/>
    <w:basedOn w:val="Normal"/>
    <w:rsid w:val="00946E5B"/>
    <w:pPr>
      <w:spacing w:before="100" w:beforeAutospacing="1" w:after="100" w:afterAutospacing="1" w:line="240" w:lineRule="auto"/>
    </w:pPr>
    <w:rPr>
      <w:rFonts w:ascii="Palatino Linotype" w:hAnsi="Palatino Linotype" w:cs="Times New Roman"/>
      <w:szCs w:val="24"/>
    </w:rPr>
  </w:style>
  <w:style w:type="paragraph" w:customStyle="1" w:styleId="Body6211">
    <w:name w:val="Body6211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FooterCentered9211">
    <w:name w:val="FooterCentered9211"/>
    <w:basedOn w:val="Footer"/>
    <w:rsid w:val="00946E5B"/>
    <w:pPr>
      <w:jc w:val="center"/>
    </w:pPr>
  </w:style>
  <w:style w:type="paragraph" w:customStyle="1" w:styleId="Exar9211">
    <w:name w:val="Exar921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721">
    <w:name w:val="FooterCentered721"/>
    <w:basedOn w:val="Footer"/>
    <w:rsid w:val="00946E5B"/>
    <w:pPr>
      <w:jc w:val="center"/>
    </w:pPr>
  </w:style>
  <w:style w:type="paragraph" w:customStyle="1" w:styleId="Exar721">
    <w:name w:val="Exar72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421">
    <w:name w:val="Body1421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821">
    <w:name w:val="Bullet1821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1021">
    <w:name w:val="Command1021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Body521">
    <w:name w:val="Body521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FooterCentered821">
    <w:name w:val="FooterCentered821"/>
    <w:basedOn w:val="Footer"/>
    <w:rsid w:val="00946E5B"/>
    <w:pPr>
      <w:jc w:val="center"/>
    </w:pPr>
  </w:style>
  <w:style w:type="paragraph" w:customStyle="1" w:styleId="Exar821">
    <w:name w:val="Exar82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21">
    <w:name w:val="Command221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Command121">
    <w:name w:val="Command121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Bullet1121">
    <w:name w:val="Bullet1121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231">
    <w:name w:val="Command231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Body321">
    <w:name w:val="Body321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ody421">
    <w:name w:val="Body421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FooterCentered521">
    <w:name w:val="FooterCentered521"/>
    <w:basedOn w:val="Footer"/>
    <w:rsid w:val="00946E5B"/>
    <w:pPr>
      <w:jc w:val="center"/>
    </w:pPr>
  </w:style>
  <w:style w:type="paragraph" w:customStyle="1" w:styleId="Exar521">
    <w:name w:val="Exar52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531">
    <w:name w:val="Body531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221">
    <w:name w:val="Bullet1221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ody631">
    <w:name w:val="Body631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FooterCentered621">
    <w:name w:val="FooterCentered621"/>
    <w:basedOn w:val="Footer"/>
    <w:rsid w:val="00946E5B"/>
    <w:pPr>
      <w:jc w:val="center"/>
    </w:pPr>
  </w:style>
  <w:style w:type="paragraph" w:customStyle="1" w:styleId="Exar621">
    <w:name w:val="Exar62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731">
    <w:name w:val="FooterCentered731"/>
    <w:basedOn w:val="Footer"/>
    <w:rsid w:val="00946E5B"/>
    <w:pPr>
      <w:jc w:val="center"/>
    </w:pPr>
  </w:style>
  <w:style w:type="paragraph" w:customStyle="1" w:styleId="Exar731">
    <w:name w:val="Exar73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831">
    <w:name w:val="FooterCentered831"/>
    <w:basedOn w:val="Footer"/>
    <w:rsid w:val="00946E5B"/>
    <w:pPr>
      <w:jc w:val="center"/>
    </w:pPr>
  </w:style>
  <w:style w:type="paragraph" w:customStyle="1" w:styleId="Exar831">
    <w:name w:val="Exar83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931">
    <w:name w:val="FooterCentered931"/>
    <w:basedOn w:val="Footer"/>
    <w:rsid w:val="00946E5B"/>
    <w:pPr>
      <w:jc w:val="center"/>
    </w:pPr>
  </w:style>
  <w:style w:type="paragraph" w:customStyle="1" w:styleId="Exar931">
    <w:name w:val="Exar93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1011">
    <w:name w:val="FooterCentered1011"/>
    <w:basedOn w:val="Footer"/>
    <w:rsid w:val="00946E5B"/>
    <w:pPr>
      <w:jc w:val="center"/>
    </w:pPr>
  </w:style>
  <w:style w:type="paragraph" w:customStyle="1" w:styleId="Exar1011">
    <w:name w:val="Exar101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811">
    <w:name w:val="Body811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511">
    <w:name w:val="Bullet1511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611">
    <w:name w:val="Command611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igureCaptionCentered311">
    <w:name w:val="Figure Caption Centered311"/>
    <w:basedOn w:val="Normal"/>
    <w:rsid w:val="00946E5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Body911">
    <w:name w:val="Body911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1611">
    <w:name w:val="Bullet1611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211">
    <w:name w:val="FooterCentered1211"/>
    <w:basedOn w:val="Footer"/>
    <w:rsid w:val="00946E5B"/>
    <w:pPr>
      <w:jc w:val="center"/>
    </w:pPr>
  </w:style>
  <w:style w:type="paragraph" w:customStyle="1" w:styleId="Exar1211">
    <w:name w:val="Exar121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011">
    <w:name w:val="Body1011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Bullet2211">
    <w:name w:val="Bullet2211"/>
    <w:rsid w:val="00946E5B"/>
    <w:pPr>
      <w:spacing w:before="120"/>
      <w:ind w:left="1440" w:hanging="360"/>
    </w:pPr>
  </w:style>
  <w:style w:type="paragraph" w:customStyle="1" w:styleId="Bullet3211">
    <w:name w:val="Bullet3211"/>
    <w:rsid w:val="00946E5B"/>
    <w:pPr>
      <w:tabs>
        <w:tab w:val="num" w:pos="1800"/>
      </w:tabs>
      <w:spacing w:before="120"/>
      <w:ind w:left="1800" w:hanging="360"/>
    </w:pPr>
  </w:style>
  <w:style w:type="paragraph" w:customStyle="1" w:styleId="Caution211">
    <w:name w:val="Caution211"/>
    <w:basedOn w:val="Normal"/>
    <w:rsid w:val="00946E5B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211">
    <w:name w:val="CellBody211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211">
    <w:name w:val="CellBodyCenter211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211">
    <w:name w:val="CellBodyRight211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211">
    <w:name w:val="CellBullet1211"/>
    <w:rsid w:val="00946E5B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211">
    <w:name w:val="CellHeading211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211">
    <w:name w:val="CellHeadingCenter211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211">
    <w:name w:val="CellIndent1211"/>
    <w:rsid w:val="00946E5B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211">
    <w:name w:val="CellIndent2211"/>
    <w:rsid w:val="00946E5B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211">
    <w:name w:val="CellIndent3211"/>
    <w:rsid w:val="00946E5B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211">
    <w:name w:val="CellNote211"/>
    <w:rsid w:val="00946E5B"/>
    <w:pPr>
      <w:ind w:left="360" w:right="432"/>
    </w:pPr>
    <w:rPr>
      <w:sz w:val="18"/>
      <w:szCs w:val="18"/>
    </w:rPr>
  </w:style>
  <w:style w:type="paragraph" w:customStyle="1" w:styleId="Code211">
    <w:name w:val="Code211"/>
    <w:basedOn w:val="Normal"/>
    <w:rsid w:val="00946E5B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211">
    <w:name w:val="Equation211"/>
    <w:rsid w:val="00946E5B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211">
    <w:name w:val="Figure211"/>
    <w:next w:val="Body"/>
    <w:rsid w:val="00946E5B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211">
    <w:name w:val="FigureLabel211"/>
    <w:basedOn w:val="Normal"/>
    <w:rsid w:val="00946E5B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211">
    <w:name w:val="Footnote211"/>
    <w:basedOn w:val="Normal"/>
    <w:rsid w:val="00946E5B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211">
    <w:name w:val="GlossTerm211"/>
    <w:basedOn w:val="Normal"/>
    <w:rsid w:val="00946E5B"/>
    <w:rPr>
      <w:b/>
    </w:rPr>
  </w:style>
  <w:style w:type="paragraph" w:customStyle="1" w:styleId="HeadingFeature211">
    <w:name w:val="HeadingFeature211"/>
    <w:next w:val="Body"/>
    <w:rsid w:val="00946E5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211">
    <w:name w:val="Indent1211"/>
    <w:rsid w:val="00946E5B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211">
    <w:name w:val="Indent2211"/>
    <w:rsid w:val="00946E5B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211">
    <w:name w:val="Indent3211"/>
    <w:basedOn w:val="Body"/>
    <w:rsid w:val="00946E5B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311">
    <w:name w:val="Addendum311"/>
    <w:next w:val="Body"/>
    <w:rsid w:val="00946E5B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211">
    <w:name w:val="ProcedureHead211"/>
    <w:basedOn w:val="Normal"/>
    <w:next w:val="Step1"/>
    <w:rsid w:val="00946E5B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211">
    <w:name w:val="Step1211"/>
    <w:rsid w:val="00946E5B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211">
    <w:name w:val="Register Def211"/>
    <w:rsid w:val="00946E5B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211">
    <w:name w:val="Step2211"/>
    <w:rsid w:val="00946E5B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211">
    <w:name w:val="Step3211"/>
    <w:rsid w:val="00946E5B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211">
    <w:name w:val="TableFootnote211"/>
    <w:rsid w:val="00946E5B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211">
    <w:name w:val="TableTitle211"/>
    <w:rsid w:val="00946E5B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paragraph" w:customStyle="1" w:styleId="FooterCentered1311">
    <w:name w:val="FooterCentered1311"/>
    <w:basedOn w:val="Footer"/>
    <w:rsid w:val="00946E5B"/>
    <w:pPr>
      <w:jc w:val="center"/>
    </w:pPr>
  </w:style>
  <w:style w:type="paragraph" w:customStyle="1" w:styleId="HeadingPreface211">
    <w:name w:val="HeadingPreface211"/>
    <w:next w:val="Body"/>
    <w:rsid w:val="00946E5B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211">
    <w:name w:val="Copyright Heading211"/>
    <w:rsid w:val="00946E5B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211">
    <w:name w:val="Book Title1211"/>
    <w:next w:val="Body"/>
    <w:rsid w:val="00946E5B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211">
    <w:name w:val="BookTitle2211"/>
    <w:next w:val="Body"/>
    <w:rsid w:val="00946E5B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211">
    <w:name w:val="Document Type211"/>
    <w:rsid w:val="00946E5B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211">
    <w:name w:val="Internal Use Cover211"/>
    <w:basedOn w:val="Normal"/>
    <w:rsid w:val="00946E5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211">
    <w:name w:val="GlossText211"/>
    <w:basedOn w:val="Normal"/>
    <w:rsid w:val="00946E5B"/>
    <w:pPr>
      <w:tabs>
        <w:tab w:val="left" w:pos="1800"/>
      </w:tabs>
      <w:ind w:left="432"/>
    </w:pPr>
  </w:style>
  <w:style w:type="paragraph" w:customStyle="1" w:styleId="Exar1311">
    <w:name w:val="Exar131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211">
    <w:name w:val="CONFIDENTIAL211"/>
    <w:rsid w:val="00946E5B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211">
    <w:name w:val="Notetext211"/>
    <w:next w:val="Body"/>
    <w:rsid w:val="00946E5B"/>
    <w:pPr>
      <w:ind w:left="547" w:right="1080"/>
      <w:jc w:val="both"/>
    </w:pPr>
  </w:style>
  <w:style w:type="paragraph" w:customStyle="1" w:styleId="PageNumbereven211">
    <w:name w:val="Page Number(even)211"/>
    <w:basedOn w:val="Footer"/>
    <w:semiHidden/>
    <w:rsid w:val="00946E5B"/>
  </w:style>
  <w:style w:type="paragraph" w:customStyle="1" w:styleId="Headereven211">
    <w:name w:val="Header(even)211"/>
    <w:basedOn w:val="Header"/>
    <w:rsid w:val="00946E5B"/>
    <w:pPr>
      <w:tabs>
        <w:tab w:val="clear" w:pos="9270"/>
      </w:tabs>
    </w:pPr>
  </w:style>
  <w:style w:type="paragraph" w:customStyle="1" w:styleId="Footereven211">
    <w:name w:val="Footer(even)211"/>
    <w:basedOn w:val="Footer"/>
    <w:rsid w:val="00946E5B"/>
    <w:pPr>
      <w:ind w:right="-90"/>
    </w:pPr>
  </w:style>
  <w:style w:type="paragraph" w:customStyle="1" w:styleId="Glossary211">
    <w:name w:val="Glossary211"/>
    <w:basedOn w:val="Normal"/>
    <w:next w:val="GlossTerm"/>
    <w:rsid w:val="00946E5B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211">
    <w:name w:val="Addendum1+211"/>
    <w:basedOn w:val="Addendum"/>
    <w:next w:val="Body"/>
    <w:rsid w:val="00946E5B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211">
    <w:name w:val="HeaderNumber211"/>
    <w:rsid w:val="00946E5B"/>
    <w:rPr>
      <w:rFonts w:ascii="Arial" w:hAnsi="Arial"/>
      <w:b/>
      <w:color w:val="002B5C"/>
      <w:sz w:val="48"/>
    </w:rPr>
  </w:style>
  <w:style w:type="paragraph" w:customStyle="1" w:styleId="Addendum2211">
    <w:name w:val="Addendum2211"/>
    <w:next w:val="SpecNo"/>
    <w:rsid w:val="00946E5B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211">
    <w:name w:val="SpecNo+211"/>
    <w:basedOn w:val="SpecNo0"/>
    <w:rsid w:val="00946E5B"/>
  </w:style>
  <w:style w:type="paragraph" w:customStyle="1" w:styleId="SpecNo2110">
    <w:name w:val="SpecNo211"/>
    <w:next w:val="SpecNo"/>
    <w:rsid w:val="00946E5B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211">
    <w:name w:val="Description211"/>
    <w:rsid w:val="00946E5B"/>
    <w:pPr>
      <w:spacing w:before="120"/>
      <w:ind w:left="1800" w:hanging="1800"/>
    </w:pPr>
  </w:style>
  <w:style w:type="paragraph" w:customStyle="1" w:styleId="Addendum2115">
    <w:name w:val="Addendum+211"/>
    <w:basedOn w:val="Addendum"/>
    <w:next w:val="Body"/>
    <w:rsid w:val="00946E5B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211">
    <w:name w:val="DocChangeNo.+211"/>
    <w:basedOn w:val="DocChangeNo"/>
    <w:rsid w:val="00946E5B"/>
    <w:pPr>
      <w:numPr>
        <w:numId w:val="0"/>
      </w:numPr>
      <w:ind w:left="1260" w:hanging="1260"/>
    </w:pPr>
  </w:style>
  <w:style w:type="paragraph" w:customStyle="1" w:styleId="DocChangeNo2110">
    <w:name w:val="DocChangeNo.211"/>
    <w:next w:val="DocChangeNo0"/>
    <w:rsid w:val="00946E5B"/>
    <w:pPr>
      <w:tabs>
        <w:tab w:val="num" w:pos="1260"/>
      </w:tabs>
      <w:spacing w:before="120"/>
      <w:ind w:left="1260" w:hanging="1260"/>
    </w:pPr>
  </w:style>
  <w:style w:type="paragraph" w:customStyle="1" w:styleId="Addendum22110">
    <w:name w:val="Addendum2+211"/>
    <w:basedOn w:val="Addendum2"/>
    <w:rsid w:val="00946E5B"/>
    <w:rPr>
      <w:sz w:val="32"/>
    </w:rPr>
  </w:style>
  <w:style w:type="paragraph" w:customStyle="1" w:styleId="CellHeadingUnder211">
    <w:name w:val="CellHeadingUnder211"/>
    <w:basedOn w:val="CellHeading"/>
    <w:next w:val="CellBody"/>
    <w:rsid w:val="00946E5B"/>
    <w:rPr>
      <w:u w:val="single"/>
    </w:rPr>
  </w:style>
  <w:style w:type="paragraph" w:customStyle="1" w:styleId="CellNoteHeading211">
    <w:name w:val="CellNoteHeading211"/>
    <w:next w:val="CellNote"/>
    <w:rsid w:val="00946E5B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211">
    <w:name w:val="CellHeadingField|Desc211"/>
    <w:rsid w:val="00946E5B"/>
    <w:rPr>
      <w:rFonts w:ascii="Arial" w:hAnsi="Arial"/>
      <w:b/>
    </w:rPr>
  </w:style>
  <w:style w:type="paragraph" w:customStyle="1" w:styleId="REGISTERBITFIELDCELL211">
    <w:name w:val="REGISTER|BIT|FIELDCELL211"/>
    <w:basedOn w:val="CellBody"/>
    <w:rsid w:val="00946E5B"/>
    <w:rPr>
      <w:rFonts w:ascii="Arial" w:hAnsi="Arial"/>
      <w:b/>
      <w:caps/>
    </w:rPr>
  </w:style>
  <w:style w:type="paragraph" w:customStyle="1" w:styleId="Contents211">
    <w:name w:val="Contents211"/>
    <w:basedOn w:val="Title"/>
    <w:rsid w:val="00946E5B"/>
    <w:pPr>
      <w:pageBreakBefore/>
    </w:pPr>
    <w:rPr>
      <w:szCs w:val="40"/>
    </w:rPr>
  </w:style>
  <w:style w:type="paragraph" w:customStyle="1" w:styleId="ExarConfidential211">
    <w:name w:val="Exar Confidential211"/>
    <w:basedOn w:val="Footer"/>
    <w:rsid w:val="00946E5B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211">
    <w:name w:val="Exar Confidential Char211"/>
    <w:basedOn w:val="FooterChar"/>
    <w:rsid w:val="00946E5B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211">
    <w:name w:val="Hifn Table211"/>
    <w:basedOn w:val="TableGrid"/>
    <w:rsid w:val="00946E5B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2110">
    <w:name w:val="Page Number (even)211"/>
    <w:rsid w:val="00946E5B"/>
    <w:rPr>
      <w:rFonts w:ascii="Arial" w:hAnsi="Arial"/>
      <w:sz w:val="16"/>
    </w:rPr>
  </w:style>
  <w:style w:type="paragraph" w:customStyle="1" w:styleId="Preliminary211">
    <w:name w:val="Preliminary211"/>
    <w:rsid w:val="00946E5B"/>
    <w:pPr>
      <w:jc w:val="center"/>
    </w:pPr>
    <w:rPr>
      <w:rFonts w:ascii="Arial" w:hAnsi="Arial"/>
      <w:b/>
      <w:color w:val="002B5C"/>
      <w:sz w:val="16"/>
      <w:szCs w:val="16"/>
    </w:rPr>
  </w:style>
  <w:style w:type="paragraph" w:customStyle="1" w:styleId="Appendix2110">
    <w:name w:val="Appendix211"/>
    <w:next w:val="Body"/>
    <w:rsid w:val="00946E5B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paragraph" w:customStyle="1" w:styleId="copyright211">
    <w:name w:val="copyright211"/>
    <w:basedOn w:val="Body"/>
    <w:rsid w:val="00946E5B"/>
    <w:pPr>
      <w:tabs>
        <w:tab w:val="left" w:pos="9360"/>
      </w:tabs>
    </w:pPr>
    <w:rPr>
      <w:sz w:val="14"/>
      <w:szCs w:val="14"/>
    </w:rPr>
  </w:style>
  <w:style w:type="paragraph" w:customStyle="1" w:styleId="FunctionCall211">
    <w:name w:val="Function Call211"/>
    <w:next w:val="Body"/>
    <w:rsid w:val="00946E5B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211">
    <w:name w:val="Appendix 1211"/>
    <w:basedOn w:val="Heading2"/>
    <w:next w:val="Body"/>
    <w:rsid w:val="00946E5B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211">
    <w:name w:val="Appendix 2211"/>
    <w:basedOn w:val="Appendix1"/>
    <w:next w:val="Body"/>
    <w:rsid w:val="00946E5B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211">
    <w:name w:val="Hifn Parameter211"/>
    <w:basedOn w:val="TableNormal"/>
    <w:rsid w:val="00946E5B"/>
    <w:rPr>
      <w:sz w:val="18"/>
    </w:rPr>
    <w:tblPr/>
  </w:style>
  <w:style w:type="paragraph" w:customStyle="1" w:styleId="CellHeadingBlue211">
    <w:name w:val="Cell Heading Blue211"/>
    <w:basedOn w:val="CellHeading"/>
    <w:next w:val="Body"/>
    <w:rsid w:val="00946E5B"/>
    <w:pPr>
      <w:tabs>
        <w:tab w:val="clear" w:pos="720"/>
      </w:tabs>
    </w:pPr>
    <w:rPr>
      <w:color w:val="2F4D87"/>
      <w:sz w:val="18"/>
    </w:rPr>
  </w:style>
  <w:style w:type="paragraph" w:customStyle="1" w:styleId="ListNumber2211">
    <w:name w:val="ListNumber2211"/>
    <w:basedOn w:val="Body"/>
    <w:rsid w:val="00946E5B"/>
    <w:pPr>
      <w:ind w:left="1440" w:hanging="360"/>
    </w:pPr>
  </w:style>
  <w:style w:type="paragraph" w:customStyle="1" w:styleId="Default211">
    <w:name w:val="Default211"/>
    <w:rsid w:val="00946E5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211">
    <w:name w:val="Document Title211"/>
    <w:next w:val="Body"/>
    <w:rsid w:val="00946E5B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211">
    <w:name w:val="Document Subtitle211"/>
    <w:basedOn w:val="DocumentTitle"/>
    <w:qFormat/>
    <w:rsid w:val="00946E5B"/>
    <w:pPr>
      <w:spacing w:before="360"/>
    </w:pPr>
    <w:rPr>
      <w:i/>
      <w:sz w:val="36"/>
    </w:rPr>
  </w:style>
  <w:style w:type="paragraph" w:customStyle="1" w:styleId="Heading2nonumber211">
    <w:name w:val="Heading 2 no number211"/>
    <w:basedOn w:val="Heading2"/>
    <w:next w:val="Body"/>
    <w:rsid w:val="00946E5B"/>
    <w:pPr>
      <w:numPr>
        <w:ilvl w:val="0"/>
        <w:numId w:val="0"/>
      </w:numPr>
      <w:suppressLineNumbers/>
      <w:outlineLvl w:val="9"/>
    </w:pPr>
  </w:style>
  <w:style w:type="paragraph" w:customStyle="1" w:styleId="DocumentRevision211">
    <w:name w:val="Document Revision211"/>
    <w:basedOn w:val="Body"/>
    <w:qFormat/>
    <w:rsid w:val="00946E5B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211">
    <w:name w:val="List Table 3 - Accent 11211"/>
    <w:basedOn w:val="TableNormal"/>
    <w:uiPriority w:val="48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2909F619802848F09E01365C32F34654211">
    <w:name w:val="2909F619802848F09E01365C32F34654211"/>
    <w:rsid w:val="00946E5B"/>
    <w:pPr>
      <w:spacing w:after="200"/>
    </w:pPr>
    <w:rPr>
      <w:lang w:eastAsia="ja-JP"/>
    </w:rPr>
  </w:style>
  <w:style w:type="table" w:customStyle="1" w:styleId="LightList-Accent11211">
    <w:name w:val="Light List - Accent 11211"/>
    <w:basedOn w:val="TableNormal"/>
    <w:uiPriority w:val="61"/>
    <w:rsid w:val="00946E5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ableParagraph211">
    <w:name w:val="Table Paragraph211"/>
    <w:basedOn w:val="Normal"/>
    <w:uiPriority w:val="1"/>
    <w:qFormat/>
    <w:rsid w:val="00946E5B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211">
    <w:name w:val="Message and Command211"/>
    <w:basedOn w:val="MessagesandCommands"/>
    <w:qFormat/>
    <w:rsid w:val="00946E5B"/>
    <w:rPr>
      <w:rFonts w:ascii="Courier New" w:hAnsi="Courier New" w:cs="Courier New"/>
      <w:b w:val="0"/>
      <w:sz w:val="22"/>
    </w:rPr>
  </w:style>
  <w:style w:type="character" w:customStyle="1" w:styleId="BodyTextFirstIndent2Char311">
    <w:name w:val="Body Text First Indent 2 Char311"/>
    <w:basedOn w:val="BodyTextIndentChar"/>
    <w:semiHidden/>
    <w:rsid w:val="00946E5B"/>
  </w:style>
  <w:style w:type="paragraph" w:customStyle="1" w:styleId="BackPageCenter211">
    <w:name w:val="Back Page Center211"/>
    <w:basedOn w:val="Body"/>
    <w:next w:val="Body"/>
    <w:rsid w:val="00946E5B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211">
    <w:name w:val="Figure Title211"/>
    <w:basedOn w:val="Caption"/>
    <w:next w:val="Normal"/>
    <w:rsid w:val="00946E5B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paragraph" w:customStyle="1" w:styleId="FooterCentered2211">
    <w:name w:val="FooterCentered2211"/>
    <w:basedOn w:val="Footer"/>
    <w:rsid w:val="00946E5B"/>
    <w:pPr>
      <w:jc w:val="center"/>
    </w:pPr>
  </w:style>
  <w:style w:type="paragraph" w:customStyle="1" w:styleId="Exar2211">
    <w:name w:val="Exar221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211">
    <w:name w:val="Important Note1211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1211">
    <w:name w:val="Body1211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FooterCentered3211">
    <w:name w:val="FooterCentered3211"/>
    <w:basedOn w:val="Footer"/>
    <w:rsid w:val="00946E5B"/>
    <w:pPr>
      <w:jc w:val="center"/>
    </w:pPr>
  </w:style>
  <w:style w:type="paragraph" w:customStyle="1" w:styleId="Exar3211">
    <w:name w:val="Exar321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211">
    <w:name w:val="Important Note2211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2211">
    <w:name w:val="Body2211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FooterCentered4211">
    <w:name w:val="FooterCentered4211"/>
    <w:basedOn w:val="Footer"/>
    <w:rsid w:val="00946E5B"/>
    <w:pPr>
      <w:jc w:val="center"/>
    </w:pPr>
  </w:style>
  <w:style w:type="paragraph" w:customStyle="1" w:styleId="Exar4211">
    <w:name w:val="Exar421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table" w:customStyle="1" w:styleId="GridTable4-Accent112111">
    <w:name w:val="Grid Table 4 - Accent 112111"/>
    <w:basedOn w:val="TableNormal"/>
    <w:uiPriority w:val="49"/>
    <w:rsid w:val="00946E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ImportantNote4111">
    <w:name w:val="Important Note4111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Command3111">
    <w:name w:val="Command3111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111">
    <w:name w:val="Important Note5111"/>
    <w:basedOn w:val="Normal"/>
    <w:next w:val="Body"/>
    <w:qFormat/>
    <w:rsid w:val="00946E5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6111">
    <w:name w:val="Body6111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Command4111">
    <w:name w:val="Command4111"/>
    <w:basedOn w:val="BlockText"/>
    <w:next w:val="Body"/>
    <w:qFormat/>
    <w:rsid w:val="00946E5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ooterCentered7111">
    <w:name w:val="FooterCentered7111"/>
    <w:basedOn w:val="Footer"/>
    <w:rsid w:val="00946E5B"/>
    <w:pPr>
      <w:jc w:val="center"/>
    </w:pPr>
  </w:style>
  <w:style w:type="paragraph" w:customStyle="1" w:styleId="Exar7111">
    <w:name w:val="Exar711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7111">
    <w:name w:val="Body7111"/>
    <w:qFormat/>
    <w:rsid w:val="00946E5B"/>
    <w:pPr>
      <w:tabs>
        <w:tab w:val="left" w:pos="2700"/>
      </w:tabs>
      <w:jc w:val="both"/>
    </w:pPr>
    <w:rPr>
      <w:szCs w:val="24"/>
    </w:rPr>
  </w:style>
  <w:style w:type="paragraph" w:customStyle="1" w:styleId="Anchor2111">
    <w:name w:val="Anchor2111"/>
    <w:rsid w:val="00946E5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111">
    <w:name w:val="Bullet14111"/>
    <w:rsid w:val="00946E5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111">
    <w:name w:val="Bullet21111"/>
    <w:rsid w:val="00946E5B"/>
    <w:pPr>
      <w:spacing w:before="120"/>
      <w:ind w:left="1440" w:hanging="360"/>
    </w:pPr>
  </w:style>
  <w:style w:type="paragraph" w:customStyle="1" w:styleId="Bullet31111">
    <w:name w:val="Bullet31111"/>
    <w:rsid w:val="00946E5B"/>
    <w:pPr>
      <w:tabs>
        <w:tab w:val="num" w:pos="1800"/>
      </w:tabs>
      <w:spacing w:before="120"/>
      <w:ind w:left="1800" w:hanging="360"/>
    </w:pPr>
  </w:style>
  <w:style w:type="paragraph" w:customStyle="1" w:styleId="Caution1111">
    <w:name w:val="Caution1111"/>
    <w:basedOn w:val="Normal"/>
    <w:rsid w:val="00946E5B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111">
    <w:name w:val="CellBody1111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111">
    <w:name w:val="CellBodyCenter1111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111">
    <w:name w:val="CellBodyRight1111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111">
    <w:name w:val="CellBullet11111"/>
    <w:rsid w:val="00946E5B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111">
    <w:name w:val="CellHeading1111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111">
    <w:name w:val="CellHeadingCenter1111"/>
    <w:rsid w:val="00946E5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111">
    <w:name w:val="CellIndent11111"/>
    <w:rsid w:val="00946E5B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111">
    <w:name w:val="CellIndent21111"/>
    <w:rsid w:val="00946E5B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111">
    <w:name w:val="CellIndent31111"/>
    <w:rsid w:val="00946E5B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111">
    <w:name w:val="CellNote1111"/>
    <w:rsid w:val="00946E5B"/>
    <w:pPr>
      <w:ind w:left="360" w:right="432"/>
    </w:pPr>
    <w:rPr>
      <w:sz w:val="18"/>
      <w:szCs w:val="18"/>
    </w:rPr>
  </w:style>
  <w:style w:type="paragraph" w:customStyle="1" w:styleId="Code1111">
    <w:name w:val="Code1111"/>
    <w:basedOn w:val="Normal"/>
    <w:rsid w:val="00946E5B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111">
    <w:name w:val="Equation1111"/>
    <w:rsid w:val="00946E5B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111">
    <w:name w:val="Figure1111"/>
    <w:next w:val="Body"/>
    <w:rsid w:val="00946E5B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111">
    <w:name w:val="FigureLabel1111"/>
    <w:basedOn w:val="Normal"/>
    <w:rsid w:val="00946E5B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1111">
    <w:name w:val="Footnote1111"/>
    <w:basedOn w:val="Normal"/>
    <w:rsid w:val="00946E5B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111">
    <w:name w:val="GlossTerm1111"/>
    <w:basedOn w:val="Normal"/>
    <w:rsid w:val="00946E5B"/>
    <w:rPr>
      <w:b/>
    </w:rPr>
  </w:style>
  <w:style w:type="paragraph" w:customStyle="1" w:styleId="HeadingFeature1111">
    <w:name w:val="HeadingFeature1111"/>
    <w:next w:val="Body"/>
    <w:rsid w:val="00946E5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111">
    <w:name w:val="Indent11111"/>
    <w:rsid w:val="00946E5B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111">
    <w:name w:val="Indent21111"/>
    <w:rsid w:val="00946E5B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111">
    <w:name w:val="Indent31111"/>
    <w:basedOn w:val="Body"/>
    <w:rsid w:val="00946E5B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1110">
    <w:name w:val="Addendum1111"/>
    <w:next w:val="Body"/>
    <w:rsid w:val="00946E5B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111">
    <w:name w:val="ProcedureHead1111"/>
    <w:basedOn w:val="Normal"/>
    <w:next w:val="Step1"/>
    <w:rsid w:val="00946E5B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111">
    <w:name w:val="Step11111"/>
    <w:rsid w:val="00946E5B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111">
    <w:name w:val="Register Def1111"/>
    <w:rsid w:val="00946E5B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111">
    <w:name w:val="Step21111"/>
    <w:rsid w:val="00946E5B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111">
    <w:name w:val="Step31111"/>
    <w:rsid w:val="00946E5B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111">
    <w:name w:val="TableFootnote1111"/>
    <w:rsid w:val="00946E5B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111">
    <w:name w:val="TableTitle1111"/>
    <w:rsid w:val="00946E5B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paragraph" w:customStyle="1" w:styleId="FooterCentered8111">
    <w:name w:val="FooterCentered8111"/>
    <w:basedOn w:val="Footer"/>
    <w:rsid w:val="00946E5B"/>
    <w:pPr>
      <w:jc w:val="center"/>
    </w:pPr>
  </w:style>
  <w:style w:type="paragraph" w:customStyle="1" w:styleId="CopyrightHeading1111">
    <w:name w:val="Copyright Heading1111"/>
    <w:rsid w:val="00946E5B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21111">
    <w:name w:val="BookTitle21111"/>
    <w:next w:val="Body"/>
    <w:rsid w:val="00946E5B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111">
    <w:name w:val="Document Type1111"/>
    <w:rsid w:val="00946E5B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111">
    <w:name w:val="Internal Use Cover1111"/>
    <w:basedOn w:val="Normal"/>
    <w:rsid w:val="00946E5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1111">
    <w:name w:val="GlossText1111"/>
    <w:basedOn w:val="Normal"/>
    <w:rsid w:val="00946E5B"/>
    <w:pPr>
      <w:tabs>
        <w:tab w:val="left" w:pos="1800"/>
      </w:tabs>
      <w:ind w:left="432"/>
    </w:pPr>
  </w:style>
  <w:style w:type="paragraph" w:customStyle="1" w:styleId="Exar8111">
    <w:name w:val="Exar8111"/>
    <w:basedOn w:val="Footer"/>
    <w:rsid w:val="00946E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111">
    <w:name w:val="CONFIDENTIAL1111"/>
    <w:rsid w:val="00946E5B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1111">
    <w:name w:val="Notetext1111"/>
    <w:next w:val="Body"/>
    <w:rsid w:val="00946E5B"/>
    <w:pPr>
      <w:ind w:left="547" w:right="1080"/>
      <w:jc w:val="both"/>
    </w:pPr>
  </w:style>
  <w:style w:type="paragraph" w:customStyle="1" w:styleId="PageNumbereven1111">
    <w:name w:val="Page Number(even)1111"/>
    <w:basedOn w:val="Footer"/>
    <w:semiHidden/>
    <w:rsid w:val="00946E5B"/>
  </w:style>
  <w:style w:type="paragraph" w:customStyle="1" w:styleId="Headereven1111">
    <w:name w:val="Header(even)1111"/>
    <w:basedOn w:val="Header"/>
    <w:rsid w:val="00946E5B"/>
    <w:pPr>
      <w:tabs>
        <w:tab w:val="clear" w:pos="9270"/>
      </w:tabs>
    </w:pPr>
  </w:style>
  <w:style w:type="paragraph" w:customStyle="1" w:styleId="Footereven1111">
    <w:name w:val="Footer(even)1111"/>
    <w:basedOn w:val="Footer"/>
    <w:rsid w:val="00946E5B"/>
    <w:pPr>
      <w:ind w:right="-90"/>
    </w:pPr>
  </w:style>
  <w:style w:type="paragraph" w:customStyle="1" w:styleId="Glossary1111">
    <w:name w:val="Glossary1111"/>
    <w:basedOn w:val="Normal"/>
    <w:next w:val="GlossTerm"/>
    <w:rsid w:val="00946E5B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111">
    <w:name w:val="Addendum1+1111"/>
    <w:basedOn w:val="Addendum"/>
    <w:next w:val="Body"/>
    <w:rsid w:val="00946E5B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1111">
    <w:name w:val="HeaderNumber1111"/>
    <w:rsid w:val="00946E5B"/>
    <w:rPr>
      <w:rFonts w:ascii="Arial" w:hAnsi="Arial"/>
      <w:b/>
      <w:color w:val="002B5C"/>
      <w:sz w:val="48"/>
    </w:rPr>
  </w:style>
  <w:style w:type="paragraph" w:customStyle="1" w:styleId="Addendum21111">
    <w:name w:val="Addendum21111"/>
    <w:next w:val="SpecNo"/>
    <w:rsid w:val="00946E5B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111">
    <w:name w:val="SpecNo+1111"/>
    <w:basedOn w:val="SpecNo0"/>
    <w:rsid w:val="00946E5B"/>
  </w:style>
  <w:style w:type="paragraph" w:customStyle="1" w:styleId="SpecNo11110">
    <w:name w:val="SpecNo1111"/>
    <w:next w:val="SpecNo"/>
    <w:rsid w:val="00946E5B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111">
    <w:name w:val="Description1111"/>
    <w:rsid w:val="00946E5B"/>
    <w:pPr>
      <w:spacing w:before="120"/>
      <w:ind w:left="1800" w:hanging="1800"/>
    </w:pPr>
  </w:style>
  <w:style w:type="paragraph" w:customStyle="1" w:styleId="Addendum11112">
    <w:name w:val="Addendum+1111"/>
    <w:basedOn w:val="Addendum"/>
    <w:next w:val="Body"/>
    <w:rsid w:val="00946E5B"/>
    <w:pPr>
      <w:numPr>
        <w:numId w:val="0"/>
      </w:numPr>
      <w:tabs>
        <w:tab w:val="num" w:pos="720"/>
      </w:tabs>
      <w:ind w:left="360" w:hanging="360"/>
    </w:pPr>
    <w:rPr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footer" Target="footer4.xml"/><Relationship Id="rId26" Type="http://schemas.openxmlformats.org/officeDocument/2006/relationships/footer" Target="footer6.xml"/><Relationship Id="rId39" Type="http://schemas.openxmlformats.org/officeDocument/2006/relationships/header" Target="header18.xml"/><Relationship Id="rId21" Type="http://schemas.openxmlformats.org/officeDocument/2006/relationships/header" Target="header9.xml"/><Relationship Id="rId34" Type="http://schemas.openxmlformats.org/officeDocument/2006/relationships/footer" Target="footer8.xml"/><Relationship Id="rId42" Type="http://schemas.openxmlformats.org/officeDocument/2006/relationships/footer" Target="footer10.xml"/><Relationship Id="rId47" Type="http://schemas.openxmlformats.org/officeDocument/2006/relationships/header" Target="header22.xml"/><Relationship Id="rId50" Type="http://schemas.openxmlformats.org/officeDocument/2006/relationships/footer" Target="footer12.xml"/><Relationship Id="rId55" Type="http://schemas.openxmlformats.org/officeDocument/2006/relationships/subDocument" Target="file:///C:\cygwin64\home\skasarab\mySVN\trunk\doc\release_docs\Technical%20Reference%20Manual\Chapters\TRM_SystemC%20Support.docx" TargetMode="External"/><Relationship Id="rId63" Type="http://schemas.openxmlformats.org/officeDocument/2006/relationships/subDocument" Target="file:///C:\cygwin64\home\skasarab\mySVN\trunk\doc\release_docs\Technical%20Reference%20Manual\Chapters\TRM_Safety.docx" TargetMode="External"/><Relationship Id="rId68" Type="http://schemas.openxmlformats.org/officeDocument/2006/relationships/header" Target="header32.xml"/><Relationship Id="rId76" Type="http://schemas.openxmlformats.org/officeDocument/2006/relationships/header" Target="header36.xml"/><Relationship Id="rId84" Type="http://schemas.openxmlformats.org/officeDocument/2006/relationships/fontTable" Target="fontTable.xml"/><Relationship Id="rId7" Type="http://schemas.openxmlformats.org/officeDocument/2006/relationships/footer" Target="footer1.xml"/><Relationship Id="rId71" Type="http://schemas.openxmlformats.org/officeDocument/2006/relationships/subDocument" Target="file:///C:\cygwin64\home\skasarab\mySVN\trunk\doc\release_docs\Technical%20Reference%20Manual\Chapters\TRM_Appendix%20AMBA%20Protocol%20Support.docx" TargetMode="External"/><Relationship Id="rId2" Type="http://schemas.openxmlformats.org/officeDocument/2006/relationships/numbering" Target="numbering.xml"/><Relationship Id="rId16" Type="http://schemas.openxmlformats.org/officeDocument/2006/relationships/subDocument" Target="file:///C:\cygwin64\home\skasarab\mySVN\trunk\doc\release_docs\Technical%20Reference%20Manual\Chapters\TRM_Functional%20Description%20Coherent%20Components.docx" TargetMode="External"/><Relationship Id="rId29" Type="http://schemas.openxmlformats.org/officeDocument/2006/relationships/header" Target="header13.xml"/><Relationship Id="rId11" Type="http://schemas.openxmlformats.org/officeDocument/2006/relationships/header" Target="header4.xml"/><Relationship Id="rId24" Type="http://schemas.openxmlformats.org/officeDocument/2006/relationships/subDocument" Target="file:///C:\cygwin64\home\skasarab\mySVN\trunk\doc\release_docs\Technical%20Reference%20Manual\Chapters\TRM_Functional%20Description%20Non-Coherent%20Components.docx" TargetMode="External"/><Relationship Id="rId32" Type="http://schemas.openxmlformats.org/officeDocument/2006/relationships/subDocument" Target="file:///C:\cygwin64\home\skasarab\mySVN\trunk\doc\release_docs\Technical%20Reference%20Manual\Chapters\TRM_Low%20Power%20Support.docx" TargetMode="External"/><Relationship Id="rId37" Type="http://schemas.openxmlformats.org/officeDocument/2006/relationships/header" Target="header17.xml"/><Relationship Id="rId40" Type="http://schemas.openxmlformats.org/officeDocument/2006/relationships/subDocument" Target="file:///C:\cygwin64\home\skasarab\mySVN\trunk\doc\release_docs\Technical%20Reference%20Manual\Chapters\TRM_Deadlock%20Avoidance.docx" TargetMode="External"/><Relationship Id="rId45" Type="http://schemas.openxmlformats.org/officeDocument/2006/relationships/header" Target="header21.xml"/><Relationship Id="rId53" Type="http://schemas.openxmlformats.org/officeDocument/2006/relationships/header" Target="header25.xml"/><Relationship Id="rId58" Type="http://schemas.openxmlformats.org/officeDocument/2006/relationships/header" Target="header27.xml"/><Relationship Id="rId66" Type="http://schemas.openxmlformats.org/officeDocument/2006/relationships/header" Target="header31.xml"/><Relationship Id="rId74" Type="http://schemas.openxmlformats.org/officeDocument/2006/relationships/header" Target="header35.xml"/><Relationship Id="rId79" Type="http://schemas.openxmlformats.org/officeDocument/2006/relationships/subDocument" Target="file:///C:\cygwin64\home\skasarab\mySVN\trunk\doc\release_docs\Technical%20Reference%20Manual\Chapters\TRM_Appendix%20IDI%20CMI%20Protocol%20Support.docx" TargetMode="External"/><Relationship Id="rId5" Type="http://schemas.openxmlformats.org/officeDocument/2006/relationships/webSettings" Target="webSettings.xml"/><Relationship Id="rId61" Type="http://schemas.openxmlformats.org/officeDocument/2006/relationships/footer" Target="footer15.xml"/><Relationship Id="rId82" Type="http://schemas.openxmlformats.org/officeDocument/2006/relationships/footer" Target="footer20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3.xml"/><Relationship Id="rId14" Type="http://schemas.openxmlformats.org/officeDocument/2006/relationships/footer" Target="footer3.xml"/><Relationship Id="rId22" Type="http://schemas.openxmlformats.org/officeDocument/2006/relationships/footer" Target="footer5.xml"/><Relationship Id="rId27" Type="http://schemas.openxmlformats.org/officeDocument/2006/relationships/header" Target="header12.xml"/><Relationship Id="rId30" Type="http://schemas.openxmlformats.org/officeDocument/2006/relationships/footer" Target="footer7.xml"/><Relationship Id="rId35" Type="http://schemas.openxmlformats.org/officeDocument/2006/relationships/header" Target="header16.xml"/><Relationship Id="rId43" Type="http://schemas.openxmlformats.org/officeDocument/2006/relationships/header" Target="header20.xml"/><Relationship Id="rId48" Type="http://schemas.openxmlformats.org/officeDocument/2006/relationships/subDocument" Target="file:///C:\cygwin64\home\skasarab\mySVN\trunk\doc\release_docs\Technical%20Reference%20Manual\Chapters\TRM_QoS%20Support.docx" TargetMode="External"/><Relationship Id="rId56" Type="http://schemas.openxmlformats.org/officeDocument/2006/relationships/header" Target="header26.xml"/><Relationship Id="rId64" Type="http://schemas.openxmlformats.org/officeDocument/2006/relationships/header" Target="header30.xml"/><Relationship Id="rId69" Type="http://schemas.openxmlformats.org/officeDocument/2006/relationships/footer" Target="footer17.xml"/><Relationship Id="rId77" Type="http://schemas.openxmlformats.org/officeDocument/2006/relationships/footer" Target="footer19.xml"/><Relationship Id="rId8" Type="http://schemas.openxmlformats.org/officeDocument/2006/relationships/header" Target="header2.xml"/><Relationship Id="rId51" Type="http://schemas.openxmlformats.org/officeDocument/2006/relationships/header" Target="header24.xml"/><Relationship Id="rId72" Type="http://schemas.openxmlformats.org/officeDocument/2006/relationships/header" Target="header34.xml"/><Relationship Id="rId80" Type="http://schemas.openxmlformats.org/officeDocument/2006/relationships/subDocument" Target="file:///C:\cygwin64\home\skasarab\mySVN\trunk\doc\release_docs\Technical%20Reference%20Manual\Chapters\TRM_Last%20Page.docx" TargetMode="External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subDocument" Target="file:///C:\cygwin64\home\skasarab\mySVN\trunk\doc\release_docs\Technical%20Reference%20Manual\Chapters\TRM_Introduction%20to%20Gemini.docx" TargetMode="External"/><Relationship Id="rId17" Type="http://schemas.openxmlformats.org/officeDocument/2006/relationships/header" Target="header7.xml"/><Relationship Id="rId25" Type="http://schemas.openxmlformats.org/officeDocument/2006/relationships/header" Target="header11.xml"/><Relationship Id="rId33" Type="http://schemas.openxmlformats.org/officeDocument/2006/relationships/header" Target="header15.xml"/><Relationship Id="rId38" Type="http://schemas.openxmlformats.org/officeDocument/2006/relationships/footer" Target="footer9.xml"/><Relationship Id="rId46" Type="http://schemas.openxmlformats.org/officeDocument/2006/relationships/footer" Target="footer11.xml"/><Relationship Id="rId59" Type="http://schemas.openxmlformats.org/officeDocument/2006/relationships/subDocument" Target="file:///C:\cygwin64\home\skasarab\mySVN\trunk\doc\release_docs\Technical%20Reference%20Manual\Chapters\TRM_NoC%20Serviceability%20RegBus%20Layer.docx" TargetMode="External"/><Relationship Id="rId67" Type="http://schemas.openxmlformats.org/officeDocument/2006/relationships/subDocument" Target="file:///C:\cygwin64\home\skasarab\mySVN\trunk\doc\release_docs\Technical%20Reference%20Manual\Chapters\Programmers%20Model\Masters\Unwrapped\TRM_Programmers%20Model%20Gemini.docx" TargetMode="External"/><Relationship Id="rId20" Type="http://schemas.openxmlformats.org/officeDocument/2006/relationships/subDocument" Target="file:///C:\cygwin64\home\skasarab\mySVN\trunk\doc\release_docs\Technical%20Reference%20Manual\Chapters\TRM_Cache%20Hierarchy%20Configurability.docx" TargetMode="External"/><Relationship Id="rId41" Type="http://schemas.openxmlformats.org/officeDocument/2006/relationships/header" Target="header19.xml"/><Relationship Id="rId54" Type="http://schemas.openxmlformats.org/officeDocument/2006/relationships/footer" Target="footer13.xml"/><Relationship Id="rId62" Type="http://schemas.openxmlformats.org/officeDocument/2006/relationships/header" Target="header29.xml"/><Relationship Id="rId70" Type="http://schemas.openxmlformats.org/officeDocument/2006/relationships/header" Target="header33.xml"/><Relationship Id="rId75" Type="http://schemas.openxmlformats.org/officeDocument/2006/relationships/subDocument" Target="file:///C:\cygwin64\home\skasarab\mySVN\trunk\doc\release_docs\Technical%20Reference%20Manual\Chapters\TRM_Appendix%20OCP%20Protocol%20Support.docx" TargetMode="External"/><Relationship Id="rId83" Type="http://schemas.openxmlformats.org/officeDocument/2006/relationships/header" Target="header39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5" Type="http://schemas.openxmlformats.org/officeDocument/2006/relationships/header" Target="header6.xml"/><Relationship Id="rId23" Type="http://schemas.openxmlformats.org/officeDocument/2006/relationships/header" Target="header10.xml"/><Relationship Id="rId28" Type="http://schemas.openxmlformats.org/officeDocument/2006/relationships/subDocument" Target="file:///C:\cygwin64\home\skasarab\mySVN\trunk\doc\release_docs\Technical%20Reference%20Manual\Chapters\TRM_Functional%20Description%20System%20Interconnect.docx" TargetMode="External"/><Relationship Id="rId36" Type="http://schemas.openxmlformats.org/officeDocument/2006/relationships/subDocument" Target="file:///C:\cygwin64\home\skasarab\mySVN\trunk\doc\release_docs\Technical%20Reference%20Manual\Chapters\TRM_Low%20Power%20Support%20Gemini.docx" TargetMode="External"/><Relationship Id="rId49" Type="http://schemas.openxmlformats.org/officeDocument/2006/relationships/header" Target="header23.xml"/><Relationship Id="rId57" Type="http://schemas.openxmlformats.org/officeDocument/2006/relationships/footer" Target="footer14.xml"/><Relationship Id="rId10" Type="http://schemas.openxmlformats.org/officeDocument/2006/relationships/footer" Target="footer2.xml"/><Relationship Id="rId31" Type="http://schemas.openxmlformats.org/officeDocument/2006/relationships/header" Target="header14.xml"/><Relationship Id="rId44" Type="http://schemas.openxmlformats.org/officeDocument/2006/relationships/subDocument" Target="file:///C:\cygwin64\home\skasarab\mySVN\trunk\doc\release_docs\Technical%20Reference%20Manual\Chapters\TRM_Security.docx" TargetMode="External"/><Relationship Id="rId52" Type="http://schemas.openxmlformats.org/officeDocument/2006/relationships/subDocument" Target="file:///C:\cygwin64\home\skasarab\mySVN\trunk\doc\release_docs\Technical%20Reference%20Manual\Chapters\TRM_Stamping%20Support.docx" TargetMode="External"/><Relationship Id="rId60" Type="http://schemas.openxmlformats.org/officeDocument/2006/relationships/header" Target="header28.xml"/><Relationship Id="rId65" Type="http://schemas.openxmlformats.org/officeDocument/2006/relationships/footer" Target="footer16.xml"/><Relationship Id="rId73" Type="http://schemas.openxmlformats.org/officeDocument/2006/relationships/footer" Target="footer18.xml"/><Relationship Id="rId78" Type="http://schemas.openxmlformats.org/officeDocument/2006/relationships/header" Target="header37.xml"/><Relationship Id="rId81" Type="http://schemas.openxmlformats.org/officeDocument/2006/relationships/header" Target="header38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29F3D-2364-4F89-8C83-BB1AF4E6B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Documentation.dotx</Template>
  <TotalTime>11</TotalTime>
  <Pages>1</Pages>
  <Words>0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19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>CTPClassification=CTP_NT</cp:keywords>
  <dc:description/>
  <cp:lastModifiedBy>Kasarabada, Sai Yashwanth</cp:lastModifiedBy>
  <cp:revision>20</cp:revision>
  <cp:lastPrinted>2015-09-28T03:56:00Z</cp:lastPrinted>
  <dcterms:created xsi:type="dcterms:W3CDTF">2016-04-20T18:34:00Z</dcterms:created>
  <dcterms:modified xsi:type="dcterms:W3CDTF">2020-01-28T22:19:00Z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  <property fmtid="{D5CDD505-2E9C-101B-9397-08002B2CF9AE}" pid="11" name="TitusGUID">
    <vt:lpwstr>f453c5e3-989a-4acc-859b-f60014c4be27</vt:lpwstr>
  </property>
  <property fmtid="{D5CDD505-2E9C-101B-9397-08002B2CF9AE}" pid="12" name="CTP_TimeStamp">
    <vt:lpwstr>2020-01-28 22:19:49Z</vt:lpwstr>
  </property>
  <property fmtid="{D5CDD505-2E9C-101B-9397-08002B2CF9AE}" pid="13" name="CTP_BU">
    <vt:lpwstr>NA</vt:lpwstr>
  </property>
  <property fmtid="{D5CDD505-2E9C-101B-9397-08002B2CF9AE}" pid="14" name="CTP_IDSID">
    <vt:lpwstr>NA</vt:lpwstr>
  </property>
  <property fmtid="{D5CDD505-2E9C-101B-9397-08002B2CF9AE}" pid="15" name="CTP_WWID">
    <vt:lpwstr>NA</vt:lpwstr>
  </property>
  <property fmtid="{D5CDD505-2E9C-101B-9397-08002B2CF9AE}" pid="16" name="CTPClassification">
    <vt:lpwstr>CTP_NT</vt:lpwstr>
  </property>
</Properties>
</file>