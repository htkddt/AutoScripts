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B5798" w14:textId="77777777" w:rsidR="00D80F5D" w:rsidRDefault="00D80F5D" w:rsidP="004475ED">
      <w:pPr>
        <w:pStyle w:val="Preliminary"/>
      </w:pPr>
    </w:p>
    <w:p w14:paraId="711C1D2F" w14:textId="77777777" w:rsidR="00D80F5D" w:rsidRDefault="00D80F5D" w:rsidP="00DC1906">
      <w:pPr>
        <w:pStyle w:val="Body"/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F179C5" w14:paraId="779D97B2" w14:textId="77777777">
        <w:trPr>
          <w:trHeight w:val="9360"/>
        </w:trPr>
        <w:tc>
          <w:tcPr>
            <w:tcW w:w="9378" w:type="dxa"/>
          </w:tcPr>
          <w:p w14:paraId="5E989267" w14:textId="77777777" w:rsidR="00F179C5" w:rsidRDefault="00F179C5" w:rsidP="00A018F9">
            <w:pPr>
              <w:pStyle w:val="BookTitle1"/>
              <w:tabs>
                <w:tab w:val="left" w:pos="2700"/>
              </w:tabs>
              <w:ind w:left="0"/>
            </w:pPr>
          </w:p>
          <w:p w14:paraId="1E355CDA" w14:textId="71E798DE" w:rsidR="00F179C5" w:rsidRPr="005D5AE9" w:rsidRDefault="00A75A3A" w:rsidP="001E1074">
            <w:pPr>
              <w:pStyle w:val="BookTitle1"/>
              <w:ind w:left="0"/>
            </w:pPr>
            <w:r>
              <w:t xml:space="preserve">NetSpeed </w:t>
            </w:r>
            <w:r w:rsidR="005215B3">
              <w:t xml:space="preserve">VM </w:t>
            </w:r>
            <w:r w:rsidR="00FC1EA8">
              <w:t>Installation and Usage Guidelines</w:t>
            </w:r>
          </w:p>
          <w:p w14:paraId="0037CC19" w14:textId="0903F2E2" w:rsidR="00F179C5" w:rsidRDefault="00E440F2" w:rsidP="00FC1EA8">
            <w:pPr>
              <w:pStyle w:val="DocumentType"/>
              <w:ind w:left="0"/>
            </w:pPr>
            <w:r>
              <w:fldChar w:fldCharType="begin"/>
            </w:r>
            <w:r>
              <w:instrText xml:space="preserve"> DOCPROPERTY "Document Type"  \* MERGEFORMAT </w:instrText>
            </w:r>
            <w:r>
              <w:fldChar w:fldCharType="separate"/>
            </w:r>
            <w:r w:rsidR="001D6CAA">
              <w:t>Customer Document</w:t>
            </w:r>
            <w:r>
              <w:fldChar w:fldCharType="end"/>
            </w:r>
          </w:p>
        </w:tc>
      </w:tr>
    </w:tbl>
    <w:p w14:paraId="73D185D8" w14:textId="77777777" w:rsidR="00D80F5D" w:rsidRDefault="00D80F5D" w:rsidP="00DC1906">
      <w:pPr>
        <w:pStyle w:val="Body"/>
      </w:pPr>
    </w:p>
    <w:p w14:paraId="48089333" w14:textId="77777777" w:rsidR="00D80F5D" w:rsidRDefault="00D80F5D" w:rsidP="00DC1906">
      <w:pPr>
        <w:pStyle w:val="Body"/>
      </w:pPr>
    </w:p>
    <w:p w14:paraId="0C03DC61" w14:textId="77777777" w:rsidR="00D80F5D" w:rsidRDefault="007F405A" w:rsidP="007F405A">
      <w:pPr>
        <w:pStyle w:val="Body"/>
        <w:tabs>
          <w:tab w:val="clear" w:pos="2700"/>
          <w:tab w:val="left" w:pos="1310"/>
        </w:tabs>
      </w:pPr>
      <w:r>
        <w:tab/>
      </w:r>
    </w:p>
    <w:p w14:paraId="0B2A2858" w14:textId="77777777" w:rsidR="00D80F5D" w:rsidRDefault="00D80F5D" w:rsidP="00DC1906">
      <w:pPr>
        <w:pStyle w:val="Body"/>
      </w:pPr>
    </w:p>
    <w:p w14:paraId="6B5A66CC" w14:textId="77777777" w:rsidR="00D80F5D" w:rsidRDefault="00D80F5D" w:rsidP="00DC1906">
      <w:pPr>
        <w:pStyle w:val="Body"/>
      </w:pPr>
    </w:p>
    <w:p w14:paraId="06268E1C" w14:textId="77777777" w:rsidR="00D80F5D" w:rsidRDefault="00D80F5D" w:rsidP="00DC1906">
      <w:pPr>
        <w:pStyle w:val="Body"/>
      </w:pPr>
    </w:p>
    <w:p w14:paraId="10266E2A" w14:textId="77777777" w:rsidR="00D80F5D" w:rsidRDefault="00D80F5D" w:rsidP="00DC1906">
      <w:pPr>
        <w:pStyle w:val="Body"/>
      </w:pPr>
    </w:p>
    <w:p w14:paraId="2D5CF842" w14:textId="77777777" w:rsidR="00D80F5D" w:rsidRDefault="00D80F5D">
      <w:pPr>
        <w:pStyle w:val="Header"/>
        <w:sectPr w:rsidR="00D80F5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2240" w:h="15840" w:code="1"/>
          <w:pgMar w:top="1440" w:right="1440" w:bottom="1440" w:left="1440" w:header="720" w:footer="432" w:gutter="0"/>
          <w:pgNumType w:start="1"/>
          <w:cols w:space="720"/>
          <w:noEndnote/>
          <w:titlePg/>
        </w:sectPr>
      </w:pPr>
    </w:p>
    <w:p w14:paraId="62ACBBE3" w14:textId="18CA04FC" w:rsidR="0056623D" w:rsidRDefault="00A75A3A" w:rsidP="0056623D">
      <w:pPr>
        <w:pStyle w:val="Title"/>
      </w:pPr>
      <w:r>
        <w:lastRenderedPageBreak/>
        <w:t xml:space="preserve">NetSpeed </w:t>
      </w:r>
      <w:r w:rsidR="00FC1EA8">
        <w:t>VM Installation and Usage Guidelines</w:t>
      </w:r>
    </w:p>
    <w:p w14:paraId="17B0F159" w14:textId="77777777" w:rsidR="0056623D" w:rsidRDefault="0056623D" w:rsidP="0056623D">
      <w:pPr>
        <w:pStyle w:val="HeadingPreface"/>
      </w:pPr>
      <w:bookmarkStart w:id="0" w:name="_Toc385926391"/>
      <w:r>
        <w:t>About This Document</w:t>
      </w:r>
      <w:bookmarkEnd w:id="0"/>
    </w:p>
    <w:p w14:paraId="7A279CCC" w14:textId="2833DA3A" w:rsidR="0056623D" w:rsidRDefault="00D43CC1" w:rsidP="0056623D">
      <w:pPr>
        <w:pStyle w:val="Body"/>
      </w:pPr>
      <w:r>
        <w:t xml:space="preserve">This document describes the </w:t>
      </w:r>
      <w:r w:rsidR="0073728E">
        <w:t xml:space="preserve">guidelines for </w:t>
      </w:r>
      <w:r w:rsidR="00FC1EA8">
        <w:t>installation of Virtual Machine for running NocStudio executable on Windows machine.</w:t>
      </w:r>
    </w:p>
    <w:p w14:paraId="5CB74A86" w14:textId="77777777" w:rsidR="00B473CC" w:rsidRDefault="00B473CC" w:rsidP="00B473CC">
      <w:pPr>
        <w:pStyle w:val="Body"/>
      </w:pPr>
    </w:p>
    <w:p w14:paraId="7EB2DFCD" w14:textId="77777777" w:rsidR="0056623D" w:rsidRDefault="0056623D" w:rsidP="003A6772">
      <w:pPr>
        <w:pStyle w:val="HeadingPreface"/>
      </w:pPr>
      <w:bookmarkStart w:id="1" w:name="_Toc385926392"/>
      <w:r>
        <w:t>Audience</w:t>
      </w:r>
      <w:bookmarkEnd w:id="1"/>
      <w:r>
        <w:t xml:space="preserve"> </w:t>
      </w:r>
    </w:p>
    <w:p w14:paraId="2F40B59B" w14:textId="19C86DF4" w:rsidR="0056623D" w:rsidRDefault="00904959" w:rsidP="0056623D">
      <w:pPr>
        <w:pStyle w:val="Body"/>
      </w:pPr>
      <w:r>
        <w:t xml:space="preserve">This document is intended </w:t>
      </w:r>
      <w:r w:rsidR="0056623D">
        <w:t>for</w:t>
      </w:r>
      <w:r>
        <w:t xml:space="preserve"> users of</w:t>
      </w:r>
      <w:r w:rsidR="00126A6A">
        <w:t xml:space="preserve"> NetSpeed’s</w:t>
      </w:r>
      <w:r w:rsidR="00FC1EA8">
        <w:t xml:space="preserve"> NocStudio Software</w:t>
      </w:r>
    </w:p>
    <w:p w14:paraId="0075E92D" w14:textId="77777777" w:rsidR="0056623D" w:rsidRDefault="0056623D" w:rsidP="003A6772">
      <w:pPr>
        <w:pStyle w:val="HeadingPreface"/>
      </w:pPr>
      <w:bookmarkStart w:id="2" w:name="_Toc385926393"/>
      <w:r>
        <w:t>Customer Support</w:t>
      </w:r>
      <w:bookmarkEnd w:id="2"/>
    </w:p>
    <w:p w14:paraId="467F2642" w14:textId="77777777" w:rsidR="0056623D" w:rsidRDefault="0056623D" w:rsidP="0056623D">
      <w:pPr>
        <w:pStyle w:val="Body"/>
      </w:pPr>
      <w:r>
        <w:t xml:space="preserve">For technical support about this product, please contact </w:t>
      </w:r>
      <w:hyperlink r:id="rId15" w:history="1">
        <w:r w:rsidR="00CE6BC0" w:rsidRPr="00C578D3">
          <w:rPr>
            <w:rStyle w:val="Hyperlink"/>
          </w:rPr>
          <w:t>support@netspeedsystems.com</w:t>
        </w:r>
      </w:hyperlink>
    </w:p>
    <w:p w14:paraId="16EB93B0" w14:textId="77777777" w:rsidR="003A6772" w:rsidRDefault="003A6772" w:rsidP="0056623D">
      <w:pPr>
        <w:pStyle w:val="Body"/>
      </w:pPr>
    </w:p>
    <w:p w14:paraId="668D807B" w14:textId="77777777" w:rsidR="0056623D" w:rsidRPr="0056623D" w:rsidRDefault="0056623D" w:rsidP="0056623D">
      <w:pPr>
        <w:pStyle w:val="Body"/>
      </w:pPr>
      <w:r>
        <w:t xml:space="preserve">For general information about </w:t>
      </w:r>
      <w:r w:rsidR="00C112F6">
        <w:t xml:space="preserve">NetSpeed </w:t>
      </w:r>
      <w:r>
        <w:t xml:space="preserve">products refer to: </w:t>
      </w:r>
      <w:hyperlink r:id="rId16" w:history="1">
        <w:r w:rsidR="00C112F6" w:rsidRPr="000B7762">
          <w:rPr>
            <w:rStyle w:val="Hyperlink"/>
          </w:rPr>
          <w:t>www.netspeedsystems.com</w:t>
        </w:r>
      </w:hyperlink>
    </w:p>
    <w:p w14:paraId="5D86DBB4" w14:textId="77777777" w:rsidR="00D80F5D" w:rsidRPr="00600CD0" w:rsidRDefault="00D80F5D" w:rsidP="009B07B1">
      <w:pPr>
        <w:pStyle w:val="Contents"/>
      </w:pPr>
      <w:r w:rsidRPr="00600CD0">
        <w:lastRenderedPageBreak/>
        <w:t>Contents</w:t>
      </w:r>
    </w:p>
    <w:p w14:paraId="29E64EEA" w14:textId="77777777" w:rsidR="000C232B" w:rsidRDefault="00F8456B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0"/>
          <w:szCs w:val="22"/>
        </w:rPr>
      </w:pPr>
      <w:r>
        <w:rPr>
          <w:bCs/>
        </w:rPr>
        <w:fldChar w:fldCharType="begin"/>
      </w:r>
      <w:r w:rsidR="007F445B">
        <w:instrText xml:space="preserve"> TOC \o "1-3" \h \z \t "Appendix,1" </w:instrText>
      </w:r>
      <w:r>
        <w:rPr>
          <w:bCs/>
        </w:rPr>
        <w:fldChar w:fldCharType="separate"/>
      </w:r>
      <w:hyperlink w:anchor="_Toc385926391" w:history="1">
        <w:r w:rsidR="000C232B" w:rsidRPr="00347955">
          <w:rPr>
            <w:rStyle w:val="Hyperlink"/>
          </w:rPr>
          <w:t>About This Document</w:t>
        </w:r>
        <w:r w:rsidR="000C232B">
          <w:rPr>
            <w:webHidden/>
          </w:rPr>
          <w:tab/>
        </w:r>
        <w:r w:rsidR="000C232B">
          <w:rPr>
            <w:webHidden/>
          </w:rPr>
          <w:fldChar w:fldCharType="begin"/>
        </w:r>
        <w:r w:rsidR="000C232B">
          <w:rPr>
            <w:webHidden/>
          </w:rPr>
          <w:instrText xml:space="preserve"> PAGEREF _Toc385926391 \h </w:instrText>
        </w:r>
        <w:r w:rsidR="000C232B">
          <w:rPr>
            <w:webHidden/>
          </w:rPr>
        </w:r>
        <w:r w:rsidR="000C232B">
          <w:rPr>
            <w:webHidden/>
          </w:rPr>
          <w:fldChar w:fldCharType="separate"/>
        </w:r>
        <w:r w:rsidR="000616FC">
          <w:rPr>
            <w:webHidden/>
          </w:rPr>
          <w:t>2</w:t>
        </w:r>
        <w:r w:rsidR="000C232B">
          <w:rPr>
            <w:webHidden/>
          </w:rPr>
          <w:fldChar w:fldCharType="end"/>
        </w:r>
      </w:hyperlink>
    </w:p>
    <w:p w14:paraId="036E4293" w14:textId="77777777" w:rsidR="000C232B" w:rsidRDefault="000C232B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0"/>
          <w:szCs w:val="22"/>
        </w:rPr>
      </w:pPr>
      <w:hyperlink w:anchor="_Toc385926392" w:history="1">
        <w:r w:rsidRPr="00347955">
          <w:rPr>
            <w:rStyle w:val="Hyperlink"/>
          </w:rPr>
          <w:t>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_Toc385926392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16F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7FCB388" w14:textId="77777777" w:rsidR="000C232B" w:rsidRDefault="000C232B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0"/>
          <w:szCs w:val="22"/>
        </w:rPr>
      </w:pPr>
      <w:hyperlink w:anchor="_Toc385926393" w:history="1">
        <w:r w:rsidRPr="00347955">
          <w:rPr>
            <w:rStyle w:val="Hyperlink"/>
          </w:rPr>
          <w:t>Customer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_Toc385926393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16F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4802FBC" w14:textId="77777777" w:rsidR="000C232B" w:rsidRDefault="000C232B">
      <w:pPr>
        <w:pStyle w:val="TOC1"/>
        <w:rPr>
          <w:rFonts w:asciiTheme="minorHAnsi" w:eastAsiaTheme="minorEastAsia" w:hAnsiTheme="minorHAnsi" w:cstheme="minorBidi"/>
          <w:b w:val="0"/>
          <w:color w:val="auto"/>
          <w:kern w:val="0"/>
          <w:szCs w:val="22"/>
        </w:rPr>
      </w:pPr>
      <w:hyperlink w:anchor="_Toc385926394" w:history="1">
        <w:r w:rsidRPr="00347955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color w:val="auto"/>
            <w:kern w:val="0"/>
            <w:szCs w:val="22"/>
          </w:rPr>
          <w:tab/>
        </w:r>
        <w:r w:rsidRPr="00347955">
          <w:rPr>
            <w:rStyle w:val="Hyperlink"/>
          </w:rPr>
          <w:t>Virtual Machine for using NocStudio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_Toc385926394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16F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4B43C80" w14:textId="77777777" w:rsidR="000C232B" w:rsidRDefault="000C232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95" w:history="1">
        <w:r w:rsidRPr="0034795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</w:rPr>
          <w:tab/>
        </w:r>
        <w:r w:rsidRPr="00347955">
          <w:rPr>
            <w:rStyle w:val="Hyperlink"/>
            <w:noProof/>
          </w:rPr>
          <w:t>Download the VM Player and install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81E86C" w14:textId="77777777" w:rsidR="000C232B" w:rsidRDefault="000C232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96" w:history="1">
        <w:r w:rsidRPr="0034795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</w:rPr>
          <w:tab/>
        </w:r>
        <w:r w:rsidRPr="00347955">
          <w:rPr>
            <w:rStyle w:val="Hyperlink"/>
            <w:noProof/>
          </w:rPr>
          <w:t>Download NetSpeed Release tar 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BE3CB2" w14:textId="77777777" w:rsidR="000C232B" w:rsidRDefault="000C232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97" w:history="1">
        <w:r w:rsidRPr="0034795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</w:rPr>
          <w:tab/>
        </w:r>
        <w:r w:rsidRPr="00347955">
          <w:rPr>
            <w:rStyle w:val="Hyperlink"/>
            <w:noProof/>
          </w:rPr>
          <w:t>Download VM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2B3AC1" w14:textId="77777777" w:rsidR="000C232B" w:rsidRDefault="000C232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98" w:history="1">
        <w:r w:rsidRPr="0034795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</w:rPr>
          <w:tab/>
        </w:r>
        <w:r w:rsidRPr="00347955">
          <w:rPr>
            <w:rStyle w:val="Hyperlink"/>
            <w:noProof/>
          </w:rPr>
          <w:t>Download and Install 7-Zip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79B989" w14:textId="77777777" w:rsidR="000C232B" w:rsidRDefault="000C232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99" w:history="1">
        <w:r w:rsidRPr="00347955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</w:rPr>
          <w:tab/>
        </w:r>
        <w:r w:rsidRPr="00347955">
          <w:rPr>
            <w:rStyle w:val="Hyperlink"/>
            <w:noProof/>
          </w:rPr>
          <w:t>Extract the VM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CF71D2" w14:textId="77777777" w:rsidR="000C232B" w:rsidRDefault="000C232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400" w:history="1">
        <w:r w:rsidRPr="00347955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</w:rPr>
          <w:tab/>
        </w:r>
        <w:r w:rsidRPr="00347955">
          <w:rPr>
            <w:rStyle w:val="Hyperlink"/>
            <w:noProof/>
          </w:rPr>
          <w:t>Untar the release tarball and locate the NocStudio executable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4E4FD8" w14:textId="77777777" w:rsidR="000C232B" w:rsidRDefault="000C232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401" w:history="1">
        <w:r w:rsidRPr="00347955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</w:rPr>
          <w:tab/>
        </w:r>
        <w:r w:rsidRPr="00347955">
          <w:rPr>
            <w:rStyle w:val="Hyperlink"/>
            <w:noProof/>
          </w:rPr>
          <w:t>Create a Virtual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59E10B" w14:textId="77777777" w:rsidR="000C232B" w:rsidRDefault="000C232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402" w:history="1">
        <w:r w:rsidRPr="00347955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</w:rPr>
          <w:tab/>
        </w:r>
        <w:r w:rsidRPr="00347955">
          <w:rPr>
            <w:rStyle w:val="Hyperlink"/>
            <w:noProof/>
          </w:rPr>
          <w:t>Copy NocStudio executable into the 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1B3916" w14:textId="77777777" w:rsidR="000C232B" w:rsidRDefault="000C232B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403" w:history="1">
        <w:r w:rsidRPr="00347955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color w:val="auto"/>
            <w:kern w:val="0"/>
            <w:sz w:val="22"/>
            <w:szCs w:val="22"/>
          </w:rPr>
          <w:tab/>
        </w:r>
        <w:r w:rsidRPr="00347955">
          <w:rPr>
            <w:rStyle w:val="Hyperlink"/>
            <w:noProof/>
          </w:rPr>
          <w:t>Start NocStudio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075711" w14:textId="77777777" w:rsidR="00D80F5D" w:rsidRPr="001A42FB" w:rsidRDefault="00F8456B">
      <w:pPr>
        <w:pStyle w:val="TOC2"/>
      </w:pPr>
      <w:r>
        <w:rPr>
          <w:rFonts w:ascii="Helvetica" w:hAnsi="Helvetica"/>
          <w:bCs/>
          <w:noProof/>
          <w:color w:val="002B5C"/>
          <w:sz w:val="22"/>
          <w:szCs w:val="44"/>
        </w:rPr>
        <w:fldChar w:fldCharType="end"/>
      </w:r>
    </w:p>
    <w:p w14:paraId="0BA40224" w14:textId="77777777" w:rsidR="00D80F5D" w:rsidRDefault="00D80F5D" w:rsidP="009B07B1">
      <w:pPr>
        <w:pStyle w:val="Title"/>
      </w:pPr>
      <w:bookmarkStart w:id="3" w:name="_Ref33721117"/>
      <w:bookmarkStart w:id="4" w:name="_Ref33721148"/>
      <w:r>
        <w:lastRenderedPageBreak/>
        <w:t>List of Figure</w:t>
      </w:r>
      <w:bookmarkEnd w:id="3"/>
      <w:bookmarkEnd w:id="4"/>
      <w:r>
        <w:t>s</w:t>
      </w:r>
    </w:p>
    <w:p w14:paraId="232C0A09" w14:textId="77777777" w:rsidR="000C232B" w:rsidRDefault="00F8456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r>
        <w:fldChar w:fldCharType="begin"/>
      </w:r>
      <w:r w:rsidR="00D80F5D">
        <w:instrText xml:space="preserve"> TOC \f f \h \z \t "Figure,1" \c "Figure" </w:instrText>
      </w:r>
      <w:r>
        <w:fldChar w:fldCharType="separate"/>
      </w:r>
      <w:hyperlink w:anchor="_Toc385926381" w:history="1">
        <w:r w:rsidR="000C232B" w:rsidRPr="00D8557C">
          <w:rPr>
            <w:rStyle w:val="Hyperlink"/>
            <w:noProof/>
          </w:rPr>
          <w:t>Figure 1: Download VM Player</w:t>
        </w:r>
        <w:r w:rsidR="000C232B">
          <w:rPr>
            <w:noProof/>
            <w:webHidden/>
          </w:rPr>
          <w:tab/>
        </w:r>
        <w:r w:rsidR="000C232B">
          <w:rPr>
            <w:noProof/>
            <w:webHidden/>
          </w:rPr>
          <w:fldChar w:fldCharType="begin"/>
        </w:r>
        <w:r w:rsidR="000C232B">
          <w:rPr>
            <w:noProof/>
            <w:webHidden/>
          </w:rPr>
          <w:instrText xml:space="preserve"> PAGEREF _Toc385926381 \h </w:instrText>
        </w:r>
        <w:r w:rsidR="000C232B">
          <w:rPr>
            <w:noProof/>
            <w:webHidden/>
          </w:rPr>
        </w:r>
        <w:r w:rsidR="000C232B"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6</w:t>
        </w:r>
        <w:r w:rsidR="000C232B">
          <w:rPr>
            <w:noProof/>
            <w:webHidden/>
          </w:rPr>
          <w:fldChar w:fldCharType="end"/>
        </w:r>
      </w:hyperlink>
    </w:p>
    <w:p w14:paraId="6B89B650" w14:textId="77777777" w:rsidR="000C232B" w:rsidRDefault="000C232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82" w:history="1">
        <w:r w:rsidRPr="00D8557C">
          <w:rPr>
            <w:rStyle w:val="Hyperlink"/>
            <w:noProof/>
          </w:rPr>
          <w:t>Figure 2: Install VM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23FA00" w14:textId="77777777" w:rsidR="000C232B" w:rsidRDefault="000C232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83" w:history="1">
        <w:r w:rsidRPr="00D8557C">
          <w:rPr>
            <w:rStyle w:val="Hyperlink"/>
            <w:noProof/>
          </w:rPr>
          <w:t>Figure 3: 7-Zip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3A8AE0" w14:textId="77777777" w:rsidR="000C232B" w:rsidRDefault="000C232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84" w:history="1">
        <w:r w:rsidRPr="00D8557C">
          <w:rPr>
            <w:rStyle w:val="Hyperlink"/>
            <w:noProof/>
          </w:rPr>
          <w:t>Figure 4: Login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EE61AE" w14:textId="77777777" w:rsidR="000C232B" w:rsidRDefault="000C232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85" w:history="1">
        <w:r w:rsidRPr="00D8557C">
          <w:rPr>
            <w:rStyle w:val="Hyperlink"/>
            <w:noProof/>
          </w:rPr>
          <w:t>Figure 5: Desktop after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2633CA" w14:textId="77777777" w:rsidR="000C232B" w:rsidRDefault="000C232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86" w:history="1">
        <w:r w:rsidRPr="00D8557C">
          <w:rPr>
            <w:rStyle w:val="Hyperlink"/>
            <w:noProof/>
          </w:rPr>
          <w:t>Figure 6: NocStudio-GUI exe in 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9DB595" w14:textId="77777777" w:rsidR="000C232B" w:rsidRDefault="000C232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</w:rPr>
      </w:pPr>
      <w:hyperlink w:anchor="_Toc385926387" w:history="1">
        <w:r w:rsidRPr="00D8557C">
          <w:rPr>
            <w:rStyle w:val="Hyperlink"/>
            <w:noProof/>
          </w:rPr>
          <w:t>Figure 7: Screenshot of NocStudio before starting a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_Toc385926387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6F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F113B8" w14:textId="77777777" w:rsidR="00F179C5" w:rsidRDefault="00F8456B">
      <w:r>
        <w:fldChar w:fldCharType="end"/>
      </w:r>
    </w:p>
    <w:p w14:paraId="038E5D81" w14:textId="77777777" w:rsidR="00D80F5D" w:rsidRDefault="00D80F5D"/>
    <w:p w14:paraId="07A5C14F" w14:textId="77777777" w:rsidR="00D80F5D" w:rsidRDefault="00D80F5D" w:rsidP="009B07B1">
      <w:pPr>
        <w:pStyle w:val="Title"/>
      </w:pPr>
      <w:bookmarkStart w:id="5" w:name="_Ref33721164"/>
      <w:r>
        <w:lastRenderedPageBreak/>
        <w:t>List of Table</w:t>
      </w:r>
      <w:bookmarkEnd w:id="5"/>
      <w:r>
        <w:t>s</w:t>
      </w:r>
    </w:p>
    <w:p w14:paraId="4E2EC754" w14:textId="77777777" w:rsidR="00D80F5D" w:rsidRDefault="00F8456B">
      <w:pPr>
        <w:pStyle w:val="TOC1"/>
        <w:tabs>
          <w:tab w:val="left" w:pos="1000"/>
        </w:tabs>
        <w:rPr>
          <w:b w:val="0"/>
          <w:bCs/>
          <w:caps/>
          <w:noProof w:val="0"/>
          <w:color w:val="000000"/>
          <w:szCs w:val="36"/>
        </w:rPr>
      </w:pPr>
      <w:r>
        <w:rPr>
          <w:b w:val="0"/>
          <w:bCs/>
          <w:caps/>
          <w:szCs w:val="36"/>
        </w:rPr>
        <w:fldChar w:fldCharType="begin"/>
      </w:r>
      <w:r w:rsidR="00D80F5D">
        <w:rPr>
          <w:b w:val="0"/>
          <w:caps/>
          <w:szCs w:val="36"/>
        </w:rPr>
        <w:instrText xml:space="preserve"> TOC \f c \h \z \t "TableTitle,2" \c "Table" </w:instrText>
      </w:r>
      <w:r>
        <w:rPr>
          <w:b w:val="0"/>
          <w:bCs/>
          <w:caps/>
          <w:szCs w:val="36"/>
        </w:rPr>
        <w:fldChar w:fldCharType="separate"/>
      </w:r>
      <w:r w:rsidR="00536353">
        <w:rPr>
          <w:caps/>
          <w:szCs w:val="36"/>
        </w:rPr>
        <w:t>No table of figures entries found.</w:t>
      </w:r>
      <w:r>
        <w:rPr>
          <w:b w:val="0"/>
          <w:bCs/>
          <w:caps/>
          <w:noProof w:val="0"/>
          <w:color w:val="000000"/>
          <w:szCs w:val="36"/>
        </w:rPr>
        <w:fldChar w:fldCharType="end"/>
      </w:r>
    </w:p>
    <w:p w14:paraId="73A1D13B" w14:textId="77777777" w:rsidR="00F179C5" w:rsidRPr="00F179C5" w:rsidRDefault="00F179C5" w:rsidP="00DC1906">
      <w:pPr>
        <w:pStyle w:val="Body"/>
      </w:pPr>
    </w:p>
    <w:p w14:paraId="21E4BDF8" w14:textId="7B7E2C4E" w:rsidR="009663EC" w:rsidRDefault="007B3DD0" w:rsidP="009663EC">
      <w:pPr>
        <w:pStyle w:val="Heading1"/>
      </w:pPr>
      <w:bookmarkStart w:id="6" w:name="_Toc385926394"/>
      <w:r>
        <w:lastRenderedPageBreak/>
        <w:t>Virtual Machine for using NocStudio Software</w:t>
      </w:r>
      <w:bookmarkEnd w:id="6"/>
    </w:p>
    <w:p w14:paraId="0978C921" w14:textId="1FBEAC54" w:rsidR="007B3DD0" w:rsidRPr="007B3DD0" w:rsidRDefault="007B3DD0" w:rsidP="007B3DD0">
      <w:pPr>
        <w:pStyle w:val="Body"/>
      </w:pPr>
      <w:r>
        <w:t xml:space="preserve">Using a VM helps in running the </w:t>
      </w:r>
      <w:r w:rsidR="00D36E88">
        <w:t xml:space="preserve">NocStudio </w:t>
      </w:r>
      <w:r>
        <w:t xml:space="preserve">software </w:t>
      </w:r>
      <w:r w:rsidR="00077DEC">
        <w:t>independent of OS used in customer site.</w:t>
      </w:r>
    </w:p>
    <w:p w14:paraId="152D3F70" w14:textId="77777777" w:rsidR="007A4FF8" w:rsidRDefault="007A4FF8" w:rsidP="00505DEA">
      <w:pPr>
        <w:pStyle w:val="Body"/>
        <w:ind w:left="2700" w:hanging="2700"/>
      </w:pPr>
    </w:p>
    <w:p w14:paraId="70E5DCC4" w14:textId="77777777" w:rsidR="00D36E88" w:rsidRDefault="00D36E88" w:rsidP="00505DEA">
      <w:pPr>
        <w:pStyle w:val="Body"/>
        <w:ind w:left="2700" w:hanging="2700"/>
      </w:pPr>
    </w:p>
    <w:p w14:paraId="3D534BA1" w14:textId="1051C735" w:rsidR="00D36E88" w:rsidRDefault="00D36E88" w:rsidP="00505DEA">
      <w:pPr>
        <w:pStyle w:val="Body"/>
        <w:ind w:left="2700" w:hanging="2700"/>
      </w:pPr>
      <w:r>
        <w:t>Here are the steps for Installing the tools needed to run NocStudio software</w:t>
      </w:r>
    </w:p>
    <w:p w14:paraId="3F894611" w14:textId="77777777" w:rsidR="00D36E88" w:rsidRDefault="00D36E88" w:rsidP="00505DEA">
      <w:pPr>
        <w:pStyle w:val="Body"/>
        <w:ind w:left="2700" w:hanging="2700"/>
      </w:pPr>
    </w:p>
    <w:p w14:paraId="7D7CD600" w14:textId="0C42D689" w:rsidR="00FB20C6" w:rsidRDefault="0099740D" w:rsidP="0099740D">
      <w:pPr>
        <w:pStyle w:val="Heading2"/>
      </w:pPr>
      <w:bookmarkStart w:id="7" w:name="_Toc385926395"/>
      <w:r>
        <w:t>Download the VM P</w:t>
      </w:r>
      <w:r w:rsidR="00D36E88">
        <w:t>layer an</w:t>
      </w:r>
      <w:r w:rsidR="000616FC">
        <w:t>d install</w:t>
      </w:r>
      <w:bookmarkStart w:id="8" w:name="_GoBack"/>
      <w:bookmarkEnd w:id="8"/>
      <w:r w:rsidR="00FB20C6">
        <w:t>.</w:t>
      </w:r>
      <w:bookmarkEnd w:id="7"/>
    </w:p>
    <w:p w14:paraId="445536F9" w14:textId="4FA26146" w:rsidR="00D36E88" w:rsidRDefault="00FB20C6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VM Player can be used as free software for non-commercial use. </w:t>
      </w:r>
      <w:r w:rsidR="00A75047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For commercial use, Please follow the directions as stated on VMware website.</w:t>
      </w:r>
    </w:p>
    <w:p w14:paraId="64B2D36A" w14:textId="77777777" w:rsidR="0099740D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669462D2" w14:textId="7F950EAD" w:rsidR="00F168A3" w:rsidRPr="00F168A3" w:rsidRDefault="00F168A3" w:rsidP="00D36E88">
      <w:pPr>
        <w:pStyle w:val="NormalWeb"/>
        <w:shd w:val="clear" w:color="auto" w:fill="FFFFFF"/>
        <w:rPr>
          <w:rFonts w:asciiTheme="minorHAnsi" w:hAnsiTheme="minorHAnsi"/>
          <w:b/>
          <w:color w:val="000000"/>
        </w:rPr>
      </w:pPr>
      <w:r w:rsidRPr="00F168A3">
        <w:rPr>
          <w:rFonts w:asciiTheme="minorHAnsi" w:hAnsiTheme="minorHAnsi"/>
          <w:b/>
        </w:rPr>
        <w:t>Please note that NetSpeed Systems does not license this product. This has to be obtained from the VMWare site</w:t>
      </w:r>
      <w:r w:rsidRPr="00F168A3">
        <w:rPr>
          <w:rFonts w:asciiTheme="minorHAnsi" w:hAnsiTheme="minorHAnsi"/>
          <w:b/>
        </w:rPr>
        <w:t>.</w:t>
      </w:r>
    </w:p>
    <w:p w14:paraId="13740FF2" w14:textId="77777777" w:rsidR="00F168A3" w:rsidRDefault="00F168A3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4119E4F1" w14:textId="167D2698" w:rsidR="00FB20C6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download the installation executable – Please visit the link below:</w:t>
      </w:r>
    </w:p>
    <w:p w14:paraId="265142D2" w14:textId="77777777" w:rsidR="0099740D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7CCFA2EC" w14:textId="42D48E71" w:rsidR="00A75047" w:rsidRDefault="00E440F2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hyperlink r:id="rId17" w:anchor="desktop_end_user_computing/vmware_player/6_0" w:history="1">
        <w:r w:rsidR="00A75047" w:rsidRPr="005D0808">
          <w:rPr>
            <w:rStyle w:val="Hyperlink"/>
            <w:rFonts w:ascii="Calibri" w:hAnsi="Calibri"/>
          </w:rPr>
          <w:t>https://my.vmware.com/web/vmware/free#desktop_end_user_computing/vmware_player/6_0</w:t>
        </w:r>
      </w:hyperlink>
    </w:p>
    <w:p w14:paraId="6F695CDD" w14:textId="77777777" w:rsidR="00A75047" w:rsidRDefault="00A75047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699A1267" w14:textId="5E86FFEE" w:rsidR="00536353" w:rsidRDefault="00536353" w:rsidP="00536353">
      <w:pPr>
        <w:pStyle w:val="Caption"/>
        <w:keepNext/>
      </w:pPr>
      <w:bookmarkStart w:id="9" w:name="_Toc385926381"/>
      <w:r>
        <w:t xml:space="preserve">Figure </w:t>
      </w:r>
      <w:fldSimple w:instr=" SEQ Figure \* ARABIC ">
        <w:r w:rsidR="000616FC">
          <w:rPr>
            <w:noProof/>
          </w:rPr>
          <w:t>1</w:t>
        </w:r>
      </w:fldSimple>
      <w:r>
        <w:t>: Download VM Player</w:t>
      </w:r>
      <w:bookmarkEnd w:id="9"/>
    </w:p>
    <w:p w14:paraId="1A1B40C6" w14:textId="25734597" w:rsidR="0099740D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52416CC9" wp14:editId="55A8B31F">
            <wp:extent cx="6617970" cy="3006090"/>
            <wp:effectExtent l="0" t="0" r="0" b="3810"/>
            <wp:docPr id="1000" name="Picture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_Player_Downloa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AAA" w14:textId="77777777" w:rsidR="0099740D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54E70707" w14:textId="5416427F" w:rsidR="00FB20C6" w:rsidRDefault="00FB20C6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Download the executable for Windows and run the installation. You should see that the installation succeeded before you go further.</w:t>
      </w:r>
    </w:p>
    <w:p w14:paraId="142AB62B" w14:textId="77777777" w:rsidR="00D36E88" w:rsidRDefault="00D36E88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0EF21F08" w14:textId="625AB5FD" w:rsidR="00536353" w:rsidRDefault="00536353" w:rsidP="00536353">
      <w:pPr>
        <w:pStyle w:val="Caption"/>
        <w:keepNext/>
      </w:pPr>
      <w:bookmarkStart w:id="10" w:name="_Toc385926382"/>
      <w:r>
        <w:t xml:space="preserve">Figure </w:t>
      </w:r>
      <w:fldSimple w:instr=" SEQ Figure \* ARABIC ">
        <w:r w:rsidR="000616FC">
          <w:rPr>
            <w:noProof/>
          </w:rPr>
          <w:t>2</w:t>
        </w:r>
      </w:fldSimple>
      <w:r>
        <w:t>: Install VM Player</w:t>
      </w:r>
      <w:bookmarkEnd w:id="10"/>
    </w:p>
    <w:p w14:paraId="5A3E4073" w14:textId="08C2887B" w:rsidR="0099740D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29FA9D7E" wp14:editId="481903DB">
            <wp:extent cx="4914900" cy="3781425"/>
            <wp:effectExtent l="0" t="0" r="0" b="9525"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_Player_Instal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7490" w14:textId="77777777" w:rsidR="0099740D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459B3C94" w14:textId="78C9F1DC" w:rsidR="00D36E88" w:rsidRDefault="00D36E88" w:rsidP="0099740D">
      <w:pPr>
        <w:pStyle w:val="Heading2"/>
      </w:pPr>
      <w:bookmarkStart w:id="11" w:name="_Toc385926396"/>
      <w:r>
        <w:t>Download N</w:t>
      </w:r>
      <w:r w:rsidR="0099740D">
        <w:t>etSpeed R</w:t>
      </w:r>
      <w:r>
        <w:t>elease tar ball</w:t>
      </w:r>
      <w:bookmarkEnd w:id="11"/>
    </w:p>
    <w:p w14:paraId="6F6FD301" w14:textId="38481DE4" w:rsidR="00D36E88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Download the NetSpeed release tarball and the documents directory.</w:t>
      </w:r>
    </w:p>
    <w:p w14:paraId="59CD6929" w14:textId="77777777" w:rsidR="0099740D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41AF7F0E" w14:textId="561B6FD3" w:rsidR="0099740D" w:rsidRDefault="00D36E88" w:rsidP="0099740D">
      <w:pPr>
        <w:pStyle w:val="Heading2"/>
      </w:pPr>
      <w:bookmarkStart w:id="12" w:name="_Toc385926397"/>
      <w:r>
        <w:t>Download VM image</w:t>
      </w:r>
      <w:bookmarkEnd w:id="12"/>
    </w:p>
    <w:p w14:paraId="759DD96D" w14:textId="165AAE34" w:rsidR="0099740D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Download the Virtual Machine image which is created by NetSpeed. It’s a compressed image and hence needs to be decompressed before loading up in the VM Player.</w:t>
      </w:r>
    </w:p>
    <w:p w14:paraId="43AB1A64" w14:textId="77777777" w:rsidR="0099740D" w:rsidRDefault="0099740D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2FFEB404" w14:textId="13241BAC" w:rsidR="00D36E88" w:rsidRPr="0099740D" w:rsidRDefault="0099740D" w:rsidP="0099740D">
      <w:pPr>
        <w:pStyle w:val="Body"/>
        <w:rPr>
          <w:b/>
        </w:rPr>
      </w:pPr>
      <w:r>
        <w:rPr>
          <w:rFonts w:ascii="Arial" w:hAnsi="Arial"/>
          <w:b/>
          <w:shd w:val="clear" w:color="auto" w:fill="FFFFFF"/>
        </w:rPr>
        <w:t xml:space="preserve">The file is named : </w:t>
      </w:r>
      <w:r w:rsidR="00D36E88" w:rsidRPr="0099740D">
        <w:rPr>
          <w:rFonts w:ascii="Arial" w:hAnsi="Arial"/>
          <w:b/>
          <w:shd w:val="clear" w:color="auto" w:fill="FFFFFF"/>
        </w:rPr>
        <w:t>NetSpeed - CentOS 64-bit.7z</w:t>
      </w:r>
    </w:p>
    <w:p w14:paraId="594CD172" w14:textId="77777777" w:rsidR="00D36E88" w:rsidRDefault="00D36E88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7F47BE10" w14:textId="18D3C807" w:rsidR="0099740D" w:rsidRDefault="00D36E88" w:rsidP="0099740D">
      <w:pPr>
        <w:pStyle w:val="Heading2"/>
      </w:pPr>
      <w:bookmarkStart w:id="13" w:name="_Toc385926398"/>
      <w:r>
        <w:t xml:space="preserve">Download </w:t>
      </w:r>
      <w:r w:rsidR="0099740D">
        <w:t xml:space="preserve">and Install </w:t>
      </w:r>
      <w:r w:rsidR="006E5496">
        <w:t>7-Zip</w:t>
      </w:r>
      <w:r w:rsidR="0099740D">
        <w:t xml:space="preserve"> tool</w:t>
      </w:r>
      <w:bookmarkEnd w:id="13"/>
    </w:p>
    <w:p w14:paraId="57462B1D" w14:textId="6DCFD6BC" w:rsidR="006E5496" w:rsidRDefault="006E5496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7-Zip is an open source software. Please check the license information by visiting </w:t>
      </w:r>
      <w:hyperlink r:id="rId20" w:history="1">
        <w:r w:rsidRPr="005D0808">
          <w:rPr>
            <w:rStyle w:val="Hyperlink"/>
            <w:rFonts w:ascii="Calibri" w:hAnsi="Calibri"/>
          </w:rPr>
          <w:t>http://www.7-zip.org/</w:t>
        </w:r>
      </w:hyperlink>
    </w:p>
    <w:p w14:paraId="300ACA86" w14:textId="77777777" w:rsidR="006E5496" w:rsidRDefault="006E5496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6D93A8E2" w14:textId="3278F32E" w:rsidR="00F168A3" w:rsidRPr="00F168A3" w:rsidRDefault="00F168A3" w:rsidP="00D36E88">
      <w:pPr>
        <w:pStyle w:val="NormalWeb"/>
        <w:shd w:val="clear" w:color="auto" w:fill="FFFFFF"/>
        <w:rPr>
          <w:rFonts w:asciiTheme="minorHAnsi" w:hAnsiTheme="minorHAnsi"/>
          <w:b/>
          <w:color w:val="000000"/>
        </w:rPr>
      </w:pPr>
      <w:r w:rsidRPr="00F168A3">
        <w:rPr>
          <w:rFonts w:asciiTheme="minorHAnsi" w:hAnsiTheme="minorHAnsi"/>
          <w:b/>
        </w:rPr>
        <w:t xml:space="preserve">Please note that NetSpeed Systems does not license this product. This has to be obtained from the </w:t>
      </w:r>
      <w:r>
        <w:rPr>
          <w:rFonts w:asciiTheme="minorHAnsi" w:hAnsiTheme="minorHAnsi"/>
          <w:b/>
        </w:rPr>
        <w:t>7-Zip</w:t>
      </w:r>
      <w:r w:rsidRPr="00F168A3">
        <w:rPr>
          <w:rFonts w:asciiTheme="minorHAnsi" w:hAnsiTheme="minorHAnsi"/>
          <w:b/>
        </w:rPr>
        <w:t xml:space="preserve"> site.</w:t>
      </w:r>
    </w:p>
    <w:p w14:paraId="7B4DC119" w14:textId="77777777" w:rsidR="00F168A3" w:rsidRDefault="00F168A3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750019C9" w14:textId="1FEA3893" w:rsidR="009A6CE0" w:rsidRPr="009A6CE0" w:rsidRDefault="006E5496" w:rsidP="00D36E88">
      <w:pPr>
        <w:pStyle w:val="NormalWeb"/>
        <w:shd w:val="clear" w:color="auto" w:fill="FFFFFF"/>
        <w:rPr>
          <w:rFonts w:ascii="Calibri" w:hAnsi="Calibri"/>
          <w:color w:val="0000FF"/>
          <w:u w:val="single"/>
        </w:rPr>
      </w:pPr>
      <w:r>
        <w:rPr>
          <w:rFonts w:ascii="Calibri" w:hAnsi="Calibri"/>
          <w:color w:val="000000"/>
        </w:rPr>
        <w:t xml:space="preserve">Download the installation executable by visiting </w:t>
      </w:r>
      <w:hyperlink r:id="rId21" w:history="1">
        <w:r w:rsidRPr="005D0808">
          <w:rPr>
            <w:rStyle w:val="Hyperlink"/>
            <w:rFonts w:ascii="Calibri" w:hAnsi="Calibri"/>
          </w:rPr>
          <w:t>http://www.7-zip.org/download.html</w:t>
        </w:r>
      </w:hyperlink>
    </w:p>
    <w:p w14:paraId="407BA504" w14:textId="77777777" w:rsidR="006E5496" w:rsidRDefault="006E5496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77890FE1" w14:textId="340F23F1" w:rsidR="009A6CE0" w:rsidRDefault="009A6CE0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Please make sure that the installation succeeds before you go further.</w:t>
      </w:r>
    </w:p>
    <w:p w14:paraId="60331895" w14:textId="77777777" w:rsidR="009A6CE0" w:rsidRDefault="009A6CE0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57814BB3" w14:textId="4AEFE9E8" w:rsidR="009A6CE0" w:rsidRDefault="009A6CE0" w:rsidP="009A6CE0">
      <w:pPr>
        <w:pStyle w:val="Caption"/>
        <w:keepNext/>
      </w:pPr>
      <w:bookmarkStart w:id="14" w:name="_Toc385926383"/>
      <w:r>
        <w:t xml:space="preserve">Figure </w:t>
      </w:r>
      <w:fldSimple w:instr=" SEQ Figure \* ARABIC ">
        <w:r w:rsidR="000616FC">
          <w:rPr>
            <w:noProof/>
          </w:rPr>
          <w:t>3</w:t>
        </w:r>
      </w:fldSimple>
      <w:r>
        <w:t>: 7-Zip Install</w:t>
      </w:r>
      <w:bookmarkEnd w:id="14"/>
    </w:p>
    <w:p w14:paraId="2C9CB24A" w14:textId="29C68749" w:rsidR="00D36E88" w:rsidRDefault="009A6CE0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4040C686" wp14:editId="576F17C1">
            <wp:extent cx="481012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Zip_Instal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95C2" w14:textId="77777777" w:rsidR="006E5496" w:rsidRDefault="006E5496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288F6C31" w14:textId="481712FE" w:rsidR="006E5496" w:rsidRDefault="00DD4485" w:rsidP="006E5496">
      <w:pPr>
        <w:pStyle w:val="Heading2"/>
      </w:pPr>
      <w:bookmarkStart w:id="15" w:name="_Toc385926399"/>
      <w:r>
        <w:t>Extract</w:t>
      </w:r>
      <w:r w:rsidR="006E5496">
        <w:t xml:space="preserve"> the VM Image</w:t>
      </w:r>
      <w:bookmarkEnd w:id="15"/>
    </w:p>
    <w:p w14:paraId="38407B4E" w14:textId="77777777" w:rsidR="00F168A3" w:rsidRPr="00F168A3" w:rsidRDefault="00F168A3" w:rsidP="00F168A3">
      <w:pPr>
        <w:pStyle w:val="Body"/>
      </w:pPr>
    </w:p>
    <w:p w14:paraId="3CE108EA" w14:textId="661C1F53" w:rsidR="006E5496" w:rsidRPr="0049759D" w:rsidRDefault="006E5496" w:rsidP="006E5496">
      <w:pPr>
        <w:pStyle w:val="Body"/>
        <w:rPr>
          <w:rFonts w:ascii="Arial" w:hAnsi="Arial"/>
          <w:b/>
          <w:shd w:val="clear" w:color="auto" w:fill="FFFFFF"/>
        </w:rPr>
      </w:pPr>
      <w:r>
        <w:t xml:space="preserve">Use the 7-Zip tool to </w:t>
      </w:r>
      <w:r w:rsidR="00DD4485">
        <w:t>extract</w:t>
      </w:r>
      <w:r>
        <w:t xml:space="preserve"> the contents of the downloaded VM Image (</w:t>
      </w:r>
      <w:r w:rsidRPr="0099740D">
        <w:rPr>
          <w:rFonts w:ascii="Arial" w:hAnsi="Arial"/>
          <w:b/>
          <w:shd w:val="clear" w:color="auto" w:fill="FFFFFF"/>
        </w:rPr>
        <w:t>NetSpeed - CentOS 64-bit.7z</w:t>
      </w:r>
      <w:r>
        <w:rPr>
          <w:rFonts w:ascii="Arial" w:hAnsi="Arial"/>
          <w:b/>
          <w:shd w:val="clear" w:color="auto" w:fill="FFFFFF"/>
        </w:rPr>
        <w:t>)</w:t>
      </w:r>
      <w:r w:rsidR="0049759D">
        <w:rPr>
          <w:rFonts w:ascii="Arial" w:hAnsi="Arial"/>
          <w:b/>
          <w:shd w:val="clear" w:color="auto" w:fill="FFFFFF"/>
        </w:rPr>
        <w:t xml:space="preserve">. </w:t>
      </w:r>
      <w:r>
        <w:t xml:space="preserve">You should see a folder </w:t>
      </w:r>
      <w:r w:rsidR="00DD4485">
        <w:t xml:space="preserve">named “NetSpeed – CentOS 64-bit” </w:t>
      </w:r>
      <w:r>
        <w:t>created after that.</w:t>
      </w:r>
      <w:r w:rsidR="00DD4485">
        <w:t xml:space="preserve"> </w:t>
      </w:r>
    </w:p>
    <w:p w14:paraId="4AE69AF4" w14:textId="77777777" w:rsidR="006E5496" w:rsidRPr="006E5496" w:rsidRDefault="006E5496" w:rsidP="006E5496">
      <w:pPr>
        <w:pStyle w:val="Body"/>
      </w:pPr>
    </w:p>
    <w:p w14:paraId="2EEBD3B2" w14:textId="7D720FF9" w:rsidR="006E5496" w:rsidRPr="006E5496" w:rsidRDefault="006E5496" w:rsidP="006E5496">
      <w:pPr>
        <w:pStyle w:val="Heading2"/>
      </w:pPr>
      <w:bookmarkStart w:id="16" w:name="_Toc385926400"/>
      <w:r w:rsidRPr="006E5496">
        <w:t>Untar the release tarball and locate the NocStudio executable</w:t>
      </w:r>
      <w:bookmarkEnd w:id="16"/>
      <w:r w:rsidRPr="006E5496">
        <w:t xml:space="preserve"> </w:t>
      </w:r>
    </w:p>
    <w:p w14:paraId="1BDBD0D9" w14:textId="77777777" w:rsidR="006E5496" w:rsidRDefault="006E5496" w:rsidP="006E5496">
      <w:pPr>
        <w:pStyle w:val="Body"/>
      </w:pPr>
    </w:p>
    <w:p w14:paraId="72228136" w14:textId="054F04B5" w:rsidR="006E5496" w:rsidRDefault="006E5496" w:rsidP="006E5496">
      <w:pPr>
        <w:pStyle w:val="Body"/>
      </w:pPr>
      <w:r>
        <w:t>Untar the release tarball using “tar –xvf release.tar”</w:t>
      </w:r>
      <w:r w:rsidR="00C438CE">
        <w:t xml:space="preserve">. </w:t>
      </w:r>
      <w:r>
        <w:t>You will see a directory created and the NocStudio executable will be located in the bin folder (bin/NocStudio-GUI)</w:t>
      </w:r>
    </w:p>
    <w:p w14:paraId="173EF6A6" w14:textId="77777777" w:rsidR="00F168A3" w:rsidRPr="006E5496" w:rsidRDefault="00F168A3" w:rsidP="006E5496">
      <w:pPr>
        <w:pStyle w:val="Body"/>
      </w:pPr>
    </w:p>
    <w:p w14:paraId="56228C08" w14:textId="77777777" w:rsidR="006E5496" w:rsidRDefault="006E5496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36B260A1" w14:textId="7DC0666E" w:rsidR="00D36E88" w:rsidRDefault="006E5496" w:rsidP="006E5496">
      <w:pPr>
        <w:pStyle w:val="Heading2"/>
      </w:pPr>
      <w:bookmarkStart w:id="17" w:name="_Toc385926401"/>
      <w:r>
        <w:lastRenderedPageBreak/>
        <w:t>Create a Virtual Machine</w:t>
      </w:r>
      <w:bookmarkEnd w:id="17"/>
    </w:p>
    <w:p w14:paraId="3C024910" w14:textId="269A091C" w:rsidR="00C438CE" w:rsidRDefault="00DD4485" w:rsidP="0049759D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Open the VM Player application which was installed in step 1.1 and select “</w:t>
      </w:r>
      <w:r w:rsidR="00970724" w:rsidRPr="00970724">
        <w:rPr>
          <w:rFonts w:ascii="Calibri" w:hAnsi="Calibri"/>
          <w:b/>
          <w:color w:val="000000"/>
        </w:rPr>
        <w:t xml:space="preserve">Open a </w:t>
      </w:r>
      <w:r w:rsidRPr="00970724">
        <w:rPr>
          <w:rFonts w:ascii="Calibri" w:hAnsi="Calibri"/>
          <w:b/>
          <w:color w:val="000000"/>
        </w:rPr>
        <w:t>Virtual Machine</w:t>
      </w:r>
      <w:r>
        <w:rPr>
          <w:rFonts w:ascii="Calibri" w:hAnsi="Calibri"/>
          <w:color w:val="000000"/>
        </w:rPr>
        <w:t>” link in the window.</w:t>
      </w:r>
      <w:r w:rsidR="00C438CE">
        <w:rPr>
          <w:rFonts w:ascii="Calibri" w:hAnsi="Calibri"/>
          <w:color w:val="000000"/>
        </w:rPr>
        <w:t xml:space="preserve"> </w:t>
      </w:r>
      <w:r w:rsidR="00970724">
        <w:rPr>
          <w:rFonts w:ascii="Calibri" w:hAnsi="Calibri"/>
          <w:color w:val="000000"/>
        </w:rPr>
        <w:t>When prompted for the vm file (*.vmx), locate the extracted folder in step 1.5 above and choose “NetSpeed – CentOS 64-bit.vmx” file.</w:t>
      </w:r>
      <w:r w:rsidR="00C438CE">
        <w:rPr>
          <w:rFonts w:ascii="Calibri" w:hAnsi="Calibri"/>
          <w:color w:val="000000"/>
        </w:rPr>
        <w:t xml:space="preserve"> </w:t>
      </w:r>
      <w:r w:rsidR="00970724">
        <w:rPr>
          <w:rFonts w:ascii="Calibri" w:hAnsi="Calibri"/>
          <w:color w:val="000000"/>
        </w:rPr>
        <w:t>Doing so will load the OS. Follow the instructions for the power up of the Virtual Machine.</w:t>
      </w:r>
    </w:p>
    <w:p w14:paraId="7E5C3C07" w14:textId="77777777" w:rsidR="0049759D" w:rsidRDefault="0049759D" w:rsidP="0049759D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3377D5F9" w14:textId="77777777" w:rsidR="0049759D" w:rsidRPr="0049759D" w:rsidRDefault="0049759D" w:rsidP="0049759D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6173A8FC" w14:textId="0D8C3123" w:rsidR="0049759D" w:rsidRDefault="0049759D" w:rsidP="0049759D">
      <w:pPr>
        <w:pStyle w:val="Caption"/>
        <w:keepNext/>
      </w:pPr>
      <w:bookmarkStart w:id="18" w:name="_Toc385926384"/>
      <w:r>
        <w:t xml:space="preserve">Figure </w:t>
      </w:r>
      <w:fldSimple w:instr=" SEQ Figure \* ARABIC ">
        <w:r w:rsidR="000616FC">
          <w:rPr>
            <w:noProof/>
          </w:rPr>
          <w:t>4</w:t>
        </w:r>
      </w:fldSimple>
      <w:r>
        <w:t>: Login Screen</w:t>
      </w:r>
      <w:bookmarkEnd w:id="18"/>
    </w:p>
    <w:p w14:paraId="157C34AC" w14:textId="11644A34" w:rsidR="00DD4485" w:rsidRDefault="00C438CE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4F7F793E" wp14:editId="09B90B76">
            <wp:extent cx="5943600" cy="3794760"/>
            <wp:effectExtent l="0" t="0" r="0" b="0"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Speed-VM-logi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2B10" w14:textId="77777777" w:rsidR="008204F5" w:rsidRDefault="008204F5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7AF36073" w14:textId="77777777" w:rsidR="00C438CE" w:rsidRDefault="00C438CE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1966D60A" w14:textId="058846B5" w:rsidR="008204F5" w:rsidRDefault="008204F5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When the above login screen shows up, Please click on us</w:t>
      </w:r>
      <w:r w:rsidR="00C438CE">
        <w:rPr>
          <w:rFonts w:ascii="Calibri" w:hAnsi="Calibri"/>
          <w:color w:val="000000"/>
        </w:rPr>
        <w:t xml:space="preserve">er </w:t>
      </w:r>
      <w:r w:rsidR="00C438CE" w:rsidRPr="00C438CE">
        <w:rPr>
          <w:rFonts w:ascii="Calibri" w:hAnsi="Calibri"/>
          <w:b/>
          <w:color w:val="000000"/>
        </w:rPr>
        <w:t>Netspeed Systems</w:t>
      </w:r>
      <w:r>
        <w:rPr>
          <w:rFonts w:ascii="Calibri" w:hAnsi="Calibri"/>
          <w:color w:val="000000"/>
        </w:rPr>
        <w:t xml:space="preserve"> and enter the password: </w:t>
      </w:r>
      <w:r w:rsidRPr="008204F5">
        <w:rPr>
          <w:rFonts w:ascii="Calibri" w:hAnsi="Calibri"/>
          <w:b/>
          <w:color w:val="000000"/>
        </w:rPr>
        <w:t>netspeed</w:t>
      </w:r>
      <w:r>
        <w:rPr>
          <w:rFonts w:ascii="Calibri" w:hAnsi="Calibri"/>
          <w:color w:val="000000"/>
        </w:rPr>
        <w:t xml:space="preserve">  to login </w:t>
      </w:r>
      <w:r w:rsidR="00C438CE">
        <w:rPr>
          <w:rFonts w:ascii="Calibri" w:hAnsi="Calibri"/>
          <w:color w:val="000000"/>
        </w:rPr>
        <w:t>in</w:t>
      </w:r>
      <w:r>
        <w:rPr>
          <w:rFonts w:ascii="Calibri" w:hAnsi="Calibri"/>
          <w:color w:val="000000"/>
        </w:rPr>
        <w:t xml:space="preserve">to the virtual machine. </w:t>
      </w:r>
    </w:p>
    <w:p w14:paraId="0F6267AA" w14:textId="77777777" w:rsidR="008204F5" w:rsidRDefault="008204F5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4D2FA27D" w14:textId="77777777" w:rsidR="008204F5" w:rsidRDefault="008204F5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377979C7" w14:textId="3808100A" w:rsidR="008204F5" w:rsidRDefault="008204F5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should see a screen as </w:t>
      </w:r>
      <w:r w:rsidR="00536353">
        <w:rPr>
          <w:rFonts w:ascii="Calibri" w:hAnsi="Calibri"/>
          <w:color w:val="000000"/>
        </w:rPr>
        <w:t xml:space="preserve">shown in </w:t>
      </w:r>
      <w:r w:rsidR="00D7518F">
        <w:rPr>
          <w:rFonts w:ascii="Calibri" w:hAnsi="Calibri"/>
          <w:color w:val="000000"/>
        </w:rPr>
        <w:fldChar w:fldCharType="begin"/>
      </w:r>
      <w:r w:rsidR="00D7518F">
        <w:rPr>
          <w:rFonts w:ascii="Calibri" w:hAnsi="Calibri"/>
          <w:color w:val="000000"/>
        </w:rPr>
        <w:instrText xml:space="preserve"> REF _Ref385877926 \h </w:instrText>
      </w:r>
      <w:r w:rsidR="00D7518F">
        <w:rPr>
          <w:rFonts w:ascii="Calibri" w:hAnsi="Calibri"/>
          <w:color w:val="000000"/>
        </w:rPr>
      </w:r>
      <w:r w:rsidR="00D7518F">
        <w:rPr>
          <w:rFonts w:ascii="Calibri" w:hAnsi="Calibri"/>
          <w:color w:val="000000"/>
        </w:rPr>
        <w:fldChar w:fldCharType="separate"/>
      </w:r>
      <w:r w:rsidR="000616FC">
        <w:t xml:space="preserve">Figure </w:t>
      </w:r>
      <w:r w:rsidR="000616FC">
        <w:rPr>
          <w:noProof/>
        </w:rPr>
        <w:t>5</w:t>
      </w:r>
      <w:r w:rsidR="000616FC">
        <w:t>: Desktop after login</w:t>
      </w:r>
      <w:r w:rsidR="00D7518F">
        <w:rPr>
          <w:rFonts w:ascii="Calibri" w:hAnsi="Calibri"/>
          <w:color w:val="000000"/>
        </w:rPr>
        <w:fldChar w:fldCharType="end"/>
      </w:r>
      <w:r w:rsidR="00536353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 if you can successfully login.</w:t>
      </w:r>
    </w:p>
    <w:p w14:paraId="7B3BFA09" w14:textId="18BA2057" w:rsidR="00536353" w:rsidRDefault="00536353" w:rsidP="00536353">
      <w:pPr>
        <w:pStyle w:val="Caption"/>
        <w:keepNext/>
      </w:pPr>
      <w:bookmarkStart w:id="19" w:name="_Ref385877926"/>
      <w:bookmarkStart w:id="20" w:name="_Toc385926385"/>
      <w:r>
        <w:lastRenderedPageBreak/>
        <w:t xml:space="preserve">Figure </w:t>
      </w:r>
      <w:fldSimple w:instr=" SEQ Figure \* ARABIC ">
        <w:r w:rsidR="000616FC">
          <w:rPr>
            <w:noProof/>
          </w:rPr>
          <w:t>5</w:t>
        </w:r>
      </w:fldSimple>
      <w:r>
        <w:t>: Desktop after login</w:t>
      </w:r>
      <w:bookmarkEnd w:id="19"/>
      <w:bookmarkEnd w:id="20"/>
    </w:p>
    <w:p w14:paraId="192DED37" w14:textId="0F7F058C" w:rsidR="008204F5" w:rsidRDefault="008204F5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1704869B" wp14:editId="0B6FEDF7">
            <wp:extent cx="5932170" cy="4605618"/>
            <wp:effectExtent l="0" t="0" r="0" b="5080"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_after_logi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0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5828" w14:textId="77777777" w:rsidR="008204F5" w:rsidRDefault="008204F5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4F9A5910" w14:textId="6F57AA87" w:rsidR="00970724" w:rsidRDefault="00970724" w:rsidP="00970724">
      <w:pPr>
        <w:pStyle w:val="Heading2"/>
      </w:pPr>
      <w:bookmarkStart w:id="21" w:name="_Toc385926402"/>
      <w:r>
        <w:t>Copy NocStudio executable into the VM</w:t>
      </w:r>
      <w:bookmarkEnd w:id="21"/>
    </w:p>
    <w:p w14:paraId="340822ED" w14:textId="1AEF60E3" w:rsidR="00D36E88" w:rsidRDefault="008204F5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Locate the NocStudio-GUI executable and copy it over </w:t>
      </w:r>
      <w:r w:rsidR="00774CAE">
        <w:rPr>
          <w:rFonts w:ascii="Calibri" w:hAnsi="Calibri"/>
          <w:color w:val="000000"/>
        </w:rPr>
        <w:t xml:space="preserve">to the machine where the VM Player is being run. </w:t>
      </w:r>
      <w:r w:rsidR="00D36E88">
        <w:rPr>
          <w:rFonts w:ascii="Calibri" w:hAnsi="Calibri"/>
          <w:color w:val="000000"/>
        </w:rPr>
        <w:t>Drag and drop the execu</w:t>
      </w:r>
      <w:r w:rsidR="00774CAE">
        <w:rPr>
          <w:rFonts w:ascii="Calibri" w:hAnsi="Calibri"/>
          <w:color w:val="000000"/>
        </w:rPr>
        <w:t>table above into the VM window.</w:t>
      </w:r>
    </w:p>
    <w:p w14:paraId="18D106DF" w14:textId="22AA9F90" w:rsidR="00536353" w:rsidRDefault="00536353" w:rsidP="00536353">
      <w:pPr>
        <w:pStyle w:val="Caption"/>
        <w:keepNext/>
      </w:pPr>
      <w:bookmarkStart w:id="22" w:name="_Toc385926386"/>
      <w:r>
        <w:lastRenderedPageBreak/>
        <w:t xml:space="preserve">Figure </w:t>
      </w:r>
      <w:fldSimple w:instr=" SEQ Figure \* ARABIC ">
        <w:r w:rsidR="000616FC">
          <w:rPr>
            <w:noProof/>
          </w:rPr>
          <w:t>6</w:t>
        </w:r>
      </w:fldSimple>
      <w:r>
        <w:t>: NocStudio-GUI exe in VM</w:t>
      </w:r>
      <w:bookmarkEnd w:id="22"/>
    </w:p>
    <w:p w14:paraId="6C64A8DF" w14:textId="14E77BA4" w:rsidR="00774CAE" w:rsidRDefault="00774CAE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0F7EFFB9" wp14:editId="16251814">
            <wp:extent cx="5932170" cy="3703320"/>
            <wp:effectExtent l="0" t="0" r="0" b="0"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cStudio-Copiedin-V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6CFE" w14:textId="69412339" w:rsidR="00774CAE" w:rsidRDefault="00774CAE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3730B158" w14:textId="77777777" w:rsidR="00D36E88" w:rsidRDefault="00D36E88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1135F694" w14:textId="5E415711" w:rsidR="00970724" w:rsidRDefault="00970724" w:rsidP="00970724">
      <w:pPr>
        <w:pStyle w:val="Heading2"/>
      </w:pPr>
      <w:bookmarkStart w:id="23" w:name="_Toc385926403"/>
      <w:r>
        <w:t>Start NocStudio program</w:t>
      </w:r>
      <w:bookmarkEnd w:id="23"/>
    </w:p>
    <w:p w14:paraId="62104F3D" w14:textId="464CD8D0" w:rsidR="00D36E88" w:rsidRDefault="00D36E88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Double click on the NocStudio</w:t>
      </w:r>
      <w:r w:rsidR="00774CAE">
        <w:rPr>
          <w:rFonts w:ascii="Calibri" w:hAnsi="Calibri"/>
          <w:color w:val="000000"/>
        </w:rPr>
        <w:t>-GUI executable to view the GUI and start using it.</w:t>
      </w:r>
    </w:p>
    <w:p w14:paraId="688B4AB5" w14:textId="77777777" w:rsidR="00536353" w:rsidRDefault="00536353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649A53C2" w14:textId="5E7D0A59" w:rsidR="00C438CE" w:rsidRDefault="00C438CE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should see a NocStudio Screen as show in </w:t>
      </w:r>
      <w:r>
        <w:rPr>
          <w:rFonts w:ascii="Calibri" w:hAnsi="Calibri"/>
          <w:color w:val="000000"/>
        </w:rPr>
        <w:fldChar w:fldCharType="begin"/>
      </w:r>
      <w:r>
        <w:rPr>
          <w:rFonts w:ascii="Calibri" w:hAnsi="Calibri"/>
          <w:color w:val="000000"/>
        </w:rPr>
        <w:instrText xml:space="preserve"> REF _Ref385878341 \h </w:instrText>
      </w:r>
      <w:r>
        <w:rPr>
          <w:rFonts w:ascii="Calibri" w:hAnsi="Calibri"/>
          <w:color w:val="000000"/>
        </w:rPr>
      </w:r>
      <w:r>
        <w:rPr>
          <w:rFonts w:ascii="Calibri" w:hAnsi="Calibri"/>
          <w:color w:val="000000"/>
        </w:rPr>
        <w:fldChar w:fldCharType="separate"/>
      </w:r>
      <w:r w:rsidR="000616FC">
        <w:t xml:space="preserve">Figure </w:t>
      </w:r>
      <w:r w:rsidR="000616FC">
        <w:rPr>
          <w:noProof/>
        </w:rPr>
        <w:t>7</w:t>
      </w:r>
      <w:r w:rsidR="000616FC">
        <w:t>: Screenshot of NocStudio before starting a project</w:t>
      </w:r>
      <w:r>
        <w:rPr>
          <w:rFonts w:ascii="Calibri" w:hAnsi="Calibri"/>
          <w:color w:val="000000"/>
        </w:rPr>
        <w:fldChar w:fldCharType="end"/>
      </w:r>
    </w:p>
    <w:p w14:paraId="7E02F2E9" w14:textId="77777777" w:rsidR="00C438CE" w:rsidRDefault="00C438CE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42BDF2AC" w14:textId="6324958A" w:rsidR="00536353" w:rsidRDefault="00536353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Use the NocStudio User Manual for further information about commands and usage of NocStudio.</w:t>
      </w:r>
    </w:p>
    <w:p w14:paraId="3E447EA1" w14:textId="4DA1895F" w:rsidR="00536353" w:rsidRDefault="00536353" w:rsidP="00536353">
      <w:pPr>
        <w:pStyle w:val="Caption"/>
        <w:keepNext/>
      </w:pPr>
      <w:bookmarkStart w:id="24" w:name="_Ref385878341"/>
      <w:bookmarkStart w:id="25" w:name="_Toc385926387"/>
      <w:r>
        <w:lastRenderedPageBreak/>
        <w:t xml:space="preserve">Figure </w:t>
      </w:r>
      <w:fldSimple w:instr=" SEQ Figure \* ARABIC ">
        <w:r w:rsidR="000616FC">
          <w:rPr>
            <w:noProof/>
          </w:rPr>
          <w:t>7</w:t>
        </w:r>
      </w:fldSimple>
      <w:r>
        <w:t>: Screenshot of NocStudio before starting a project</w:t>
      </w:r>
      <w:bookmarkEnd w:id="24"/>
      <w:bookmarkEnd w:id="25"/>
    </w:p>
    <w:p w14:paraId="26BCC1EF" w14:textId="1F8B6D4E" w:rsidR="00D36E88" w:rsidRDefault="00774CAE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noProof/>
        </w:rPr>
        <w:drawing>
          <wp:inline distT="0" distB="0" distL="0" distR="0" wp14:anchorId="42ED196F" wp14:editId="1CF597D6">
            <wp:extent cx="5938804" cy="4206240"/>
            <wp:effectExtent l="0" t="0" r="5080" b="3810"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cStudio-Running-VM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E954" w14:textId="10A8C1E4" w:rsidR="00774CAE" w:rsidRDefault="00774CAE" w:rsidP="00D36E88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2C53E53E" w14:textId="21C29010" w:rsidR="00D36E88" w:rsidRPr="007A4FF8" w:rsidRDefault="00D36E88" w:rsidP="00D36E88">
      <w:pPr>
        <w:pStyle w:val="Body"/>
      </w:pPr>
    </w:p>
    <w:p w14:paraId="03E77306" w14:textId="77777777" w:rsidR="00D80F5D" w:rsidRDefault="00D80F5D" w:rsidP="00AF29CC">
      <w:pPr>
        <w:pStyle w:val="Addendum"/>
        <w:numPr>
          <w:ilvl w:val="0"/>
          <w:numId w:val="0"/>
        </w:numPr>
        <w:ind w:left="360" w:hanging="360"/>
      </w:pPr>
      <w:bookmarkStart w:id="26" w:name="_Ref38774764"/>
      <w:bookmarkStart w:id="27" w:name="_Toc38782205"/>
      <w:r>
        <w:lastRenderedPageBreak/>
        <w:t>Document Changes/Revisions</w:t>
      </w:r>
      <w:bookmarkEnd w:id="26"/>
      <w:bookmarkEnd w:id="27"/>
    </w:p>
    <w:p w14:paraId="61345DA8" w14:textId="77777777" w:rsidR="00D80F5D" w:rsidRDefault="00D80F5D" w:rsidP="00DC1906">
      <w:pPr>
        <w:pStyle w:val="Body"/>
      </w:pPr>
      <w:bookmarkStart w:id="28" w:name="_Toc38782206"/>
      <w:r>
        <w:rPr>
          <w:i/>
        </w:rPr>
        <w:t>Documentation Changes</w:t>
      </w:r>
      <w:r>
        <w:t xml:space="preserve"> include additions, deletions, and modifications made to this document.  This section identifies the changes made in each release of the document.</w:t>
      </w:r>
    </w:p>
    <w:p w14:paraId="30F9E3E1" w14:textId="77777777" w:rsidR="00D80F5D" w:rsidRDefault="00D80F5D" w:rsidP="00A026C3">
      <w:pPr>
        <w:pStyle w:val="Addendum1"/>
      </w:pPr>
      <w:r>
        <w:t xml:space="preserve">Document Revision </w:t>
      </w:r>
      <w:bookmarkEnd w:id="28"/>
      <w:r w:rsidR="00E74BAF">
        <w:t>A</w:t>
      </w:r>
    </w:p>
    <w:p w14:paraId="7DA7ED26" w14:textId="77777777" w:rsidR="001B0B5C" w:rsidRDefault="00432ADC" w:rsidP="001B0B5C">
      <w:pPr>
        <w:pStyle w:val="DocChangeNo"/>
      </w:pPr>
      <w:r>
        <w:t>Initial draft.</w:t>
      </w:r>
    </w:p>
    <w:p w14:paraId="2ED92918" w14:textId="77777777" w:rsidR="00061B6F" w:rsidRDefault="00061B6F" w:rsidP="00DC1906">
      <w:pPr>
        <w:pStyle w:val="Body"/>
      </w:pPr>
    </w:p>
    <w:p w14:paraId="5C0A5C47" w14:textId="77777777" w:rsidR="00CC3D06" w:rsidRDefault="00CC3D06" w:rsidP="00DC1906">
      <w:pPr>
        <w:pStyle w:val="Body"/>
        <w:sectPr w:rsidR="00CC3D06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pgSz w:w="12240" w:h="15840" w:code="1"/>
          <w:pgMar w:top="1440" w:right="1440" w:bottom="1440" w:left="1440" w:header="720" w:footer="432" w:gutter="0"/>
          <w:cols w:space="720"/>
          <w:noEndnote/>
        </w:sect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D80F5D" w14:paraId="1264A55D" w14:textId="77777777">
        <w:trPr>
          <w:trHeight w:val="10887"/>
        </w:trPr>
        <w:tc>
          <w:tcPr>
            <w:tcW w:w="9378" w:type="dxa"/>
          </w:tcPr>
          <w:p w14:paraId="1482F27A" w14:textId="77777777" w:rsidR="00D80F5D" w:rsidRDefault="00D80F5D" w:rsidP="00DC1906">
            <w:pPr>
              <w:pStyle w:val="Body"/>
            </w:pPr>
          </w:p>
          <w:p w14:paraId="7E9CEE42" w14:textId="77777777" w:rsidR="00D80F5D" w:rsidRDefault="00D80F5D" w:rsidP="00DC1906">
            <w:pPr>
              <w:pStyle w:val="Body"/>
            </w:pPr>
          </w:p>
          <w:p w14:paraId="656D662A" w14:textId="77777777" w:rsidR="00D80F5D" w:rsidRDefault="00D80F5D" w:rsidP="00DC1906">
            <w:pPr>
              <w:pStyle w:val="Body"/>
            </w:pPr>
          </w:p>
          <w:p w14:paraId="30F553C4" w14:textId="77777777" w:rsidR="00D80F5D" w:rsidRDefault="00D80F5D" w:rsidP="00DC1906">
            <w:pPr>
              <w:pStyle w:val="Body"/>
            </w:pPr>
          </w:p>
          <w:p w14:paraId="4E9B5F5E" w14:textId="77777777" w:rsidR="00D80F5D" w:rsidRDefault="00D80F5D" w:rsidP="00DC1906">
            <w:pPr>
              <w:pStyle w:val="Body"/>
            </w:pPr>
          </w:p>
          <w:p w14:paraId="39A678D5" w14:textId="77777777" w:rsidR="00D80F5D" w:rsidRDefault="00D80F5D" w:rsidP="00DC1906">
            <w:pPr>
              <w:pStyle w:val="Body"/>
            </w:pPr>
          </w:p>
          <w:p w14:paraId="42765B7F" w14:textId="77777777" w:rsidR="00D80F5D" w:rsidRDefault="00D80F5D" w:rsidP="00DC1906">
            <w:pPr>
              <w:pStyle w:val="Body"/>
            </w:pPr>
          </w:p>
          <w:p w14:paraId="51A0E1FD" w14:textId="77777777" w:rsidR="00D80F5D" w:rsidRDefault="00D80F5D" w:rsidP="00DC1906">
            <w:pPr>
              <w:pStyle w:val="Body"/>
            </w:pPr>
          </w:p>
          <w:p w14:paraId="240A925C" w14:textId="77777777" w:rsidR="00D80F5D" w:rsidRDefault="00D80F5D" w:rsidP="00DC1906">
            <w:pPr>
              <w:pStyle w:val="Body"/>
            </w:pPr>
          </w:p>
          <w:p w14:paraId="449D9908" w14:textId="77777777" w:rsidR="00D80F5D" w:rsidRDefault="00D80F5D" w:rsidP="00DC1906">
            <w:pPr>
              <w:pStyle w:val="Body"/>
            </w:pPr>
          </w:p>
          <w:p w14:paraId="6D0497ED" w14:textId="77777777" w:rsidR="00D80F5D" w:rsidRDefault="00D80F5D" w:rsidP="00DC1906">
            <w:pPr>
              <w:pStyle w:val="Body"/>
            </w:pPr>
          </w:p>
          <w:p w14:paraId="64455F00" w14:textId="77777777" w:rsidR="00D80F5D" w:rsidRDefault="00D80F5D" w:rsidP="00DC1906">
            <w:pPr>
              <w:pStyle w:val="Body"/>
            </w:pPr>
          </w:p>
          <w:p w14:paraId="545A5F3C" w14:textId="77777777" w:rsidR="00D80F5D" w:rsidRDefault="00D80F5D" w:rsidP="00DC1906">
            <w:pPr>
              <w:pStyle w:val="Body"/>
            </w:pPr>
          </w:p>
          <w:p w14:paraId="2A0471A4" w14:textId="77777777" w:rsidR="00D80F5D" w:rsidRDefault="00D80F5D" w:rsidP="00DC1906">
            <w:pPr>
              <w:pStyle w:val="Body"/>
            </w:pPr>
          </w:p>
          <w:p w14:paraId="07886930" w14:textId="77777777" w:rsidR="00D80F5D" w:rsidRDefault="00D80F5D" w:rsidP="00DC1906">
            <w:pPr>
              <w:pStyle w:val="Body"/>
            </w:pPr>
          </w:p>
          <w:p w14:paraId="17380A4A" w14:textId="77777777" w:rsidR="00D80F5D" w:rsidRDefault="00D80F5D" w:rsidP="00DC1906">
            <w:pPr>
              <w:pStyle w:val="Body"/>
            </w:pPr>
          </w:p>
          <w:p w14:paraId="5BEF8708" w14:textId="77777777" w:rsidR="00D80F5D" w:rsidRDefault="00D80F5D" w:rsidP="00DC1906">
            <w:pPr>
              <w:pStyle w:val="Body"/>
            </w:pPr>
          </w:p>
          <w:p w14:paraId="0F1C290F" w14:textId="77777777" w:rsidR="00D80F5D" w:rsidRDefault="00D80F5D" w:rsidP="00DC1906">
            <w:pPr>
              <w:pStyle w:val="Body"/>
            </w:pPr>
          </w:p>
          <w:p w14:paraId="465FCE2F" w14:textId="77777777" w:rsidR="00D80F5D" w:rsidRDefault="00D80F5D" w:rsidP="00DC1906">
            <w:pPr>
              <w:pStyle w:val="Body"/>
            </w:pPr>
          </w:p>
          <w:p w14:paraId="6475C194" w14:textId="77777777" w:rsidR="00D80F5D" w:rsidRDefault="00D80F5D" w:rsidP="00DC1906">
            <w:pPr>
              <w:pStyle w:val="Body"/>
            </w:pPr>
          </w:p>
          <w:p w14:paraId="1490492C" w14:textId="77777777" w:rsidR="00D80F5D" w:rsidRDefault="00D80F5D" w:rsidP="00DC1906">
            <w:pPr>
              <w:pStyle w:val="Body"/>
            </w:pPr>
          </w:p>
          <w:p w14:paraId="7E53E0DE" w14:textId="77777777" w:rsidR="00D80F5D" w:rsidRDefault="00D80F5D" w:rsidP="00DC1906">
            <w:pPr>
              <w:pStyle w:val="Body"/>
            </w:pPr>
          </w:p>
          <w:p w14:paraId="72E69437" w14:textId="77777777" w:rsidR="00D80F5D" w:rsidRDefault="00D80F5D" w:rsidP="00DC1906">
            <w:pPr>
              <w:pStyle w:val="Body"/>
            </w:pPr>
          </w:p>
          <w:p w14:paraId="12D0EDA8" w14:textId="77777777" w:rsidR="00D80F5D" w:rsidRDefault="00D80F5D" w:rsidP="00DC1906">
            <w:pPr>
              <w:pStyle w:val="Body"/>
            </w:pPr>
          </w:p>
          <w:p w14:paraId="7439FA41" w14:textId="77777777" w:rsidR="00D80F5D" w:rsidRDefault="00D80F5D" w:rsidP="00DC1906">
            <w:pPr>
              <w:pStyle w:val="Body"/>
            </w:pPr>
          </w:p>
          <w:p w14:paraId="6F42809A" w14:textId="77777777" w:rsidR="00D80F5D" w:rsidRDefault="00D80F5D" w:rsidP="00DC1906">
            <w:pPr>
              <w:pStyle w:val="Body"/>
            </w:pPr>
          </w:p>
          <w:p w14:paraId="654C90D9" w14:textId="77777777" w:rsidR="00D80F5D" w:rsidRDefault="00D80F5D" w:rsidP="00DC1906">
            <w:pPr>
              <w:pStyle w:val="Body"/>
            </w:pPr>
          </w:p>
          <w:p w14:paraId="455DCD3E" w14:textId="77777777" w:rsidR="00D80F5D" w:rsidRDefault="00D80F5D" w:rsidP="00DC1906">
            <w:pPr>
              <w:pStyle w:val="Body"/>
            </w:pPr>
          </w:p>
          <w:p w14:paraId="3A979964" w14:textId="77777777" w:rsidR="00D80F5D" w:rsidRDefault="00D80F5D" w:rsidP="00DC1906">
            <w:pPr>
              <w:pStyle w:val="Body"/>
            </w:pPr>
          </w:p>
          <w:p w14:paraId="64E4714F" w14:textId="77777777" w:rsidR="00D80F5D" w:rsidRDefault="00D80F5D" w:rsidP="00DC1906">
            <w:pPr>
              <w:pStyle w:val="Body"/>
            </w:pPr>
          </w:p>
          <w:p w14:paraId="2ADBD7B1" w14:textId="77777777" w:rsidR="00D80F5D" w:rsidRDefault="00D80F5D" w:rsidP="00DC1906">
            <w:pPr>
              <w:pStyle w:val="Body"/>
            </w:pPr>
          </w:p>
          <w:p w14:paraId="4EEE5BAB" w14:textId="77777777" w:rsidR="00D80F5D" w:rsidRDefault="00D80F5D" w:rsidP="00DC1906">
            <w:pPr>
              <w:pStyle w:val="Body"/>
            </w:pPr>
          </w:p>
          <w:p w14:paraId="293F9C12" w14:textId="77777777" w:rsidR="00D80F5D" w:rsidRDefault="00D80F5D" w:rsidP="00DC1906">
            <w:pPr>
              <w:pStyle w:val="Body"/>
            </w:pPr>
          </w:p>
          <w:p w14:paraId="08531611" w14:textId="77777777" w:rsidR="00D80F5D" w:rsidRDefault="00D80F5D" w:rsidP="00DC1906">
            <w:pPr>
              <w:pStyle w:val="Body"/>
            </w:pPr>
          </w:p>
          <w:p w14:paraId="76822E23" w14:textId="77777777" w:rsidR="00D80F5D" w:rsidRDefault="00D80F5D" w:rsidP="00DC1906">
            <w:pPr>
              <w:pStyle w:val="Body"/>
            </w:pPr>
          </w:p>
          <w:p w14:paraId="7B30FC1B" w14:textId="77777777" w:rsidR="00D80F5D" w:rsidRDefault="00D80F5D" w:rsidP="00DC1906">
            <w:pPr>
              <w:pStyle w:val="Body"/>
            </w:pPr>
          </w:p>
          <w:p w14:paraId="2144A0B4" w14:textId="77777777" w:rsidR="00D80F5D" w:rsidRDefault="00D80F5D" w:rsidP="00DC1906">
            <w:pPr>
              <w:pStyle w:val="Body"/>
            </w:pPr>
          </w:p>
          <w:p w14:paraId="60D5EDD5" w14:textId="77777777" w:rsidR="002B2006" w:rsidRDefault="002B2006" w:rsidP="002B2006">
            <w:pPr>
              <w:jc w:val="center"/>
              <w:rPr>
                <w:rStyle w:val="Address"/>
                <w:color w:val="000000" w:themeColor="text1"/>
                <w:szCs w:val="24"/>
              </w:rPr>
            </w:pPr>
            <w:r>
              <w:rPr>
                <w:rStyle w:val="Address"/>
                <w:rFonts w:ascii="Verdana" w:hAnsi="Verdana"/>
                <w:i w:val="0"/>
                <w:color w:val="auto"/>
                <w:sz w:val="20"/>
              </w:rPr>
              <w:t>2670 Seely Ave</w:t>
            </w:r>
          </w:p>
          <w:p w14:paraId="0A11F96C" w14:textId="77777777" w:rsidR="002B2006" w:rsidRPr="001D6134" w:rsidRDefault="002B2006" w:rsidP="002B2006">
            <w:pPr>
              <w:jc w:val="center"/>
              <w:rPr>
                <w:rStyle w:val="Address"/>
              </w:rPr>
            </w:pPr>
            <w:r>
              <w:rPr>
                <w:rStyle w:val="Address"/>
                <w:rFonts w:ascii="Verdana" w:hAnsi="Verdana"/>
                <w:i w:val="0"/>
                <w:color w:val="auto"/>
                <w:sz w:val="20"/>
              </w:rPr>
              <w:t>Building 11</w:t>
            </w:r>
          </w:p>
          <w:p w14:paraId="6E9A4D11" w14:textId="77777777" w:rsidR="002B2006" w:rsidRPr="001D6134" w:rsidRDefault="002B2006" w:rsidP="002B2006">
            <w:pPr>
              <w:jc w:val="center"/>
              <w:rPr>
                <w:rStyle w:val="Address"/>
              </w:rPr>
            </w:pPr>
            <w:r>
              <w:rPr>
                <w:rStyle w:val="Address"/>
                <w:rFonts w:ascii="Verdana" w:hAnsi="Verdana"/>
                <w:i w:val="0"/>
                <w:color w:val="auto"/>
                <w:sz w:val="20"/>
              </w:rPr>
              <w:t>San Jose</w:t>
            </w:r>
            <w:r w:rsidRPr="001D6134">
              <w:rPr>
                <w:rStyle w:val="Address"/>
                <w:rFonts w:ascii="Verdana" w:hAnsi="Verdana"/>
                <w:i w:val="0"/>
                <w:color w:val="auto"/>
                <w:sz w:val="20"/>
              </w:rPr>
              <w:t xml:space="preserve">, CA </w:t>
            </w:r>
            <w:r>
              <w:t>95134</w:t>
            </w:r>
          </w:p>
          <w:p w14:paraId="308B8528" w14:textId="77777777" w:rsidR="002B2006" w:rsidRDefault="002B2006" w:rsidP="002B2006">
            <w:pPr>
              <w:jc w:val="center"/>
            </w:pPr>
            <w:r>
              <w:t>(408) 914-6962</w:t>
            </w:r>
          </w:p>
          <w:p w14:paraId="73800C4C" w14:textId="77777777" w:rsidR="00D80F5D" w:rsidRPr="001D6134" w:rsidRDefault="00E440F2" w:rsidP="002B2006">
            <w:pPr>
              <w:jc w:val="center"/>
              <w:rPr>
                <w:color w:val="000000" w:themeColor="text1"/>
              </w:rPr>
            </w:pPr>
            <w:hyperlink r:id="rId32" w:history="1">
              <w:r w:rsidR="002B2006" w:rsidRPr="001D6134">
                <w:rPr>
                  <w:rStyle w:val="Hyperlink"/>
                  <w:color w:val="000000" w:themeColor="text1"/>
                </w:rPr>
                <w:t>www.</w:t>
              </w:r>
              <w:r w:rsidR="002B2006">
                <w:rPr>
                  <w:rStyle w:val="Hyperlink"/>
                  <w:color w:val="000000" w:themeColor="text1"/>
                </w:rPr>
                <w:t>netspeedsystems</w:t>
              </w:r>
              <w:r w:rsidR="002B2006" w:rsidRPr="001D6134">
                <w:rPr>
                  <w:rStyle w:val="Hyperlink"/>
                  <w:color w:val="000000" w:themeColor="text1"/>
                </w:rPr>
                <w:t>.com</w:t>
              </w:r>
            </w:hyperlink>
          </w:p>
        </w:tc>
      </w:tr>
    </w:tbl>
    <w:p w14:paraId="3A28AE09" w14:textId="77777777" w:rsidR="00D80F5D" w:rsidRDefault="00D80F5D" w:rsidP="00DC1906">
      <w:pPr>
        <w:pStyle w:val="Body"/>
      </w:pPr>
    </w:p>
    <w:sectPr w:rsidR="00D80F5D" w:rsidSect="00CC3D06">
      <w:headerReference w:type="even" r:id="rId33"/>
      <w:headerReference w:type="default" r:id="rId34"/>
      <w:footerReference w:type="default" r:id="rId35"/>
      <w:headerReference w:type="first" r:id="rId36"/>
      <w:footerReference w:type="first" r:id="rId37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6CFE5" w14:textId="77777777" w:rsidR="00E440F2" w:rsidRDefault="00E440F2">
      <w:r>
        <w:separator/>
      </w:r>
    </w:p>
    <w:p w14:paraId="1C126D65" w14:textId="77777777" w:rsidR="00E440F2" w:rsidRDefault="00E440F2"/>
  </w:endnote>
  <w:endnote w:type="continuationSeparator" w:id="0">
    <w:p w14:paraId="0E0714BF" w14:textId="77777777" w:rsidR="00E440F2" w:rsidRDefault="00E440F2">
      <w:r>
        <w:continuationSeparator/>
      </w:r>
    </w:p>
    <w:p w14:paraId="40B38B53" w14:textId="77777777" w:rsidR="00E440F2" w:rsidRDefault="00E44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E9FC6" w14:textId="77777777" w:rsidR="005215B3" w:rsidRDefault="005215B3">
    <w:pPr>
      <w:pStyle w:val="Footer"/>
      <w:rPr>
        <w:rStyle w:val="PageNumber"/>
        <w:szCs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68445FF" w14:textId="77777777" w:rsidR="005215B3" w:rsidRDefault="005215B3">
    <w:r>
      <w:t>xxxxxxxx</w:t>
    </w:r>
  </w:p>
  <w:p w14:paraId="5B7E2406" w14:textId="77777777" w:rsidR="005215B3" w:rsidRDefault="005215B3">
    <w:pPr>
      <w:pStyle w:val="Footer"/>
    </w:pPr>
    <w:r>
      <w:rPr>
        <w:rStyle w:val="PageNumber"/>
      </w:rPr>
      <w:t xml:space="preserve">   </w:t>
    </w:r>
    <w:r>
      <w:rPr>
        <w:rStyle w:val="PageNumber"/>
        <w:b/>
      </w:rPr>
      <w:tab/>
    </w:r>
    <w:r>
      <w:rPr>
        <w:rStyle w:val="PageNumber"/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3F7F2" w14:textId="77777777" w:rsidR="005215B3" w:rsidRDefault="005215B3">
    <w:pPr>
      <w:pStyle w:val="CONFIDENTIAL"/>
    </w:pPr>
    <w:r>
      <w:t>Hifn Confidential</w:t>
    </w:r>
  </w:p>
  <w:p w14:paraId="697BD9E0" w14:textId="77777777" w:rsidR="005215B3" w:rsidRDefault="005215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289CE" w14:textId="77777777" w:rsidR="005215B3" w:rsidRDefault="005215B3" w:rsidP="00DC1906">
    <w:pPr>
      <w:pStyle w:val="Body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D8A029C" wp14:editId="2292F171">
              <wp:simplePos x="0" y="0"/>
              <wp:positionH relativeFrom="column">
                <wp:posOffset>57150</wp:posOffset>
              </wp:positionH>
              <wp:positionV relativeFrom="paragraph">
                <wp:posOffset>54609</wp:posOffset>
              </wp:positionV>
              <wp:extent cx="5962650" cy="0"/>
              <wp:effectExtent l="0" t="0" r="19050" b="19050"/>
              <wp:wrapNone/>
              <wp:docPr id="28" name="Line 10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187A54F4" id="Line 1094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5pt,4.3pt" to="47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Gb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" strokecolor="#adafb2"/>
          </w:pict>
        </mc:Fallback>
      </mc:AlternateContent>
    </w:r>
  </w:p>
  <w:p w14:paraId="0A5D4748" w14:textId="77777777" w:rsidR="005215B3" w:rsidRDefault="005215B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E6534" w14:textId="77777777" w:rsidR="005215B3" w:rsidRDefault="005215B3">
    <w:pPr>
      <w:pStyle w:val="FooterCentered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55D3221" wp14:editId="0358ED97">
              <wp:simplePos x="0" y="0"/>
              <wp:positionH relativeFrom="column">
                <wp:posOffset>-27940</wp:posOffset>
              </wp:positionH>
              <wp:positionV relativeFrom="paragraph">
                <wp:posOffset>-1271</wp:posOffset>
              </wp:positionV>
              <wp:extent cx="6000750" cy="0"/>
              <wp:effectExtent l="0" t="0" r="19050" b="19050"/>
              <wp:wrapNone/>
              <wp:docPr id="25" name="Line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B8B30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AAB2F73" id="Line 103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pt,-.1pt" to="470.3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" strokecolor="#b8b308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  <w:r>
      <w:tab/>
    </w:r>
    <w:fldSimple w:instr=" DOCPROPERTY  &quot;Product Name&quot;  \* MERGEFORMAT ">
      <w:r w:rsidR="000616FC">
        <w:t>NoCStudio</w:t>
      </w:r>
    </w:fldSimple>
    <w:r>
      <w:t xml:space="preserve"> - </w:t>
    </w:r>
    <w:r w:rsidR="00E440F2">
      <w:fldChar w:fldCharType="begin"/>
    </w:r>
    <w:r w:rsidR="00E440F2">
      <w:instrText xml:space="preserve"> DOCPROPERTY  "Document Type"  \* MERGEFORMAT </w:instrText>
    </w:r>
    <w:r w:rsidR="00E440F2">
      <w:fldChar w:fldCharType="separate"/>
    </w:r>
    <w:r w:rsidR="000616FC">
      <w:t>Customer Document</w:t>
    </w:r>
    <w:r w:rsidR="00E440F2">
      <w:fldChar w:fldCharType="end"/>
    </w:r>
    <w:r>
      <w:t xml:space="preserve">, </w:t>
    </w:r>
    <w:r w:rsidR="00E440F2">
      <w:fldChar w:fldCharType="begin"/>
    </w:r>
    <w:r w:rsidR="00E440F2">
      <w:instrText xml:space="preserve"> DOCPROPERTY  "Document Number"  \* MERGEFORMAT </w:instrText>
    </w:r>
    <w:r w:rsidR="00E440F2">
      <w:fldChar w:fldCharType="separate"/>
    </w:r>
    <w:r w:rsidR="000616FC">
      <w:t>ID-00XX-A</w:t>
    </w:r>
    <w:r w:rsidR="00E440F2">
      <w:fldChar w:fldCharType="end"/>
    </w:r>
  </w:p>
  <w:p w14:paraId="42DD605F" w14:textId="77777777" w:rsidR="005215B3" w:rsidRDefault="005215B3" w:rsidP="00A925F7">
    <w:pPr>
      <w:pStyle w:val="ExarConfidential"/>
    </w:pPr>
    <w:r>
      <w:fldChar w:fldCharType="begin"/>
    </w:r>
    <w:r>
      <w:instrText xml:space="preserve"> DOCPROPERTY "Hifn Confidenial"  \* MERGEFORMAT </w:instrText>
    </w:r>
    <w:r>
      <w:fldChar w:fldCharType="separate"/>
    </w:r>
    <w:r w:rsidR="000616FC">
      <w:rPr>
        <w:b w:val="0"/>
        <w:bCs/>
      </w:rPr>
      <w:t>Error! Unknown document property name.</w:t>
    </w:r>
    <w:r>
      <w:fldChar w:fldCharType="end"/>
    </w:r>
    <w:r>
      <w:t xml:space="preserve"> - </w:t>
    </w:r>
    <w:r w:rsidRPr="00BA15C2">
      <w:t>Internal use only, not for customer or other use outside of Hifn.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BA82D" w14:textId="0680B6E7" w:rsidR="005215B3" w:rsidRDefault="005215B3" w:rsidP="00276571">
    <w:pPr>
      <w:pStyle w:val="FooterCentered"/>
      <w:jc w:val="lef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059F65EB" wp14:editId="4F15945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864B598" id="Line 1100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yhGgIAACw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BjUvKE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="00FC1EA8">
      <w:t>NetSpeed VM Installation and Usage Guidelines</w:t>
    </w:r>
    <w:r>
      <w:t xml:space="preserve"> - </w:t>
    </w:r>
    <w:r w:rsidR="00E440F2">
      <w:fldChar w:fldCharType="begin"/>
    </w:r>
    <w:r w:rsidR="00E440F2">
      <w:instrText xml:space="preserve"> DOCPROPERTY  "Document Type"  \* MERGEFORMAT </w:instrText>
    </w:r>
    <w:r w:rsidR="00E440F2">
      <w:fldChar w:fldCharType="separate"/>
    </w:r>
    <w:r w:rsidR="000616FC">
      <w:t>Customer Document</w:t>
    </w:r>
    <w:r w:rsidR="00E440F2">
      <w:fldChar w:fldCharType="end"/>
    </w:r>
    <w:r w:rsidR="00FC1EA8">
      <w:t>: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16FC">
      <w:rPr>
        <w:rStyle w:val="PageNumber"/>
        <w:noProof/>
      </w:rPr>
      <w:t>6</w:t>
    </w:r>
    <w:r>
      <w:rPr>
        <w:rStyle w:val="PageNumber"/>
      </w:rPr>
      <w:fldChar w:fldCharType="end"/>
    </w:r>
  </w:p>
  <w:p w14:paraId="50EF7D0B" w14:textId="77777777" w:rsidR="005215B3" w:rsidRPr="00BA15C2" w:rsidRDefault="005215B3" w:rsidP="00BA15C2">
    <w:pPr>
      <w:pStyle w:val="Exar"/>
      <w:tabs>
        <w:tab w:val="clear" w:pos="8640"/>
        <w:tab w:val="right" w:pos="9360"/>
      </w:tabs>
    </w:pPr>
    <w:r>
      <w:t>NetSpeed Confidential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E7124" w14:textId="77777777" w:rsidR="005215B3" w:rsidRDefault="005215B3" w:rsidP="00DC1906">
    <w:pPr>
      <w:pStyle w:val="Body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D2E60E5" wp14:editId="57481C1D">
              <wp:simplePos x="0" y="0"/>
              <wp:positionH relativeFrom="column">
                <wp:posOffset>57150</wp:posOffset>
              </wp:positionH>
              <wp:positionV relativeFrom="paragraph">
                <wp:posOffset>83184</wp:posOffset>
              </wp:positionV>
              <wp:extent cx="5962650" cy="0"/>
              <wp:effectExtent l="0" t="0" r="19050" b="19050"/>
              <wp:wrapNone/>
              <wp:docPr id="22" name="Line 1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21FA01E" id="Line 110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5pt,6.55pt" to="47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" strokecolor="#adafb2"/>
          </w:pict>
        </mc:Fallback>
      </mc:AlternateContent>
    </w:r>
  </w:p>
  <w:p w14:paraId="1F677EA5" w14:textId="77777777" w:rsidR="005215B3" w:rsidRDefault="005215B3">
    <w:pPr>
      <w:pStyle w:val="CONFIDENTIAL"/>
    </w:pPr>
    <w:r>
      <w:t>NetSpeed Confidential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E805A" w14:textId="77777777" w:rsidR="005215B3" w:rsidRDefault="00521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DF524" w14:textId="77777777" w:rsidR="00E440F2" w:rsidRDefault="00E440F2">
      <w:r>
        <w:separator/>
      </w:r>
    </w:p>
    <w:p w14:paraId="33A23BA6" w14:textId="77777777" w:rsidR="00E440F2" w:rsidRDefault="00E440F2"/>
  </w:footnote>
  <w:footnote w:type="continuationSeparator" w:id="0">
    <w:p w14:paraId="6310A79E" w14:textId="77777777" w:rsidR="00E440F2" w:rsidRDefault="00E440F2">
      <w:r>
        <w:continuationSeparator/>
      </w:r>
    </w:p>
    <w:p w14:paraId="10FB37A3" w14:textId="77777777" w:rsidR="00E440F2" w:rsidRDefault="00E440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6FF2E" w14:textId="77777777" w:rsidR="005215B3" w:rsidRDefault="00E440F2">
    <w:pPr>
      <w:pStyle w:val="Header"/>
    </w:pPr>
    <w:r>
      <w:pict w14:anchorId="40A3D91B">
        <v:group id="_x0000_s2067" style="position:absolute;margin-left:1.05pt;margin-top:-2.8pt;width:451.2pt;height:24pt;z-index:251661312" coordorigin="1344,688" coordsize="8784,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left:9192;top:688;width:936;height:419;mso-position-vertical-relative:line" o:allowoverlap="f" fillcolor="window">
            <v:imagedata r:id="rId1" o:title=""/>
          </v:shape>
          <v:shape id="_x0000_s2069" type="#_x0000_t75" style="position:absolute;left:1344;top:688;width:7704;height:480">
            <v:imagedata r:id="rId2" o:title=""/>
          </v:shape>
          <w10:wrap type="topAndBottom"/>
        </v:group>
        <o:OLEObject Type="Embed" ProgID="Word.Picture.8" ShapeID="_x0000_s2068" DrawAspect="Content" ObjectID="_1459668385" r:id="rId3"/>
        <o:OLEObject Type="Embed" ProgID="Visio.Drawing.11" ShapeID="_x0000_s2069" DrawAspect="Content" ObjectID="_1459668386" r:id="rId4"/>
      </w:pict>
    </w:r>
  </w:p>
  <w:p w14:paraId="11283B57" w14:textId="77777777" w:rsidR="005215B3" w:rsidRDefault="005215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A4957" w14:textId="77777777" w:rsidR="005215B3" w:rsidRDefault="00E440F2">
    <w:pPr>
      <w:pStyle w:val="Header"/>
    </w:pPr>
    <w:r>
      <w:pict w14:anchorId="68CCC1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705" type="#_x0000_t136" style="position:absolute;margin-left:36.4pt;margin-top:306.25pt;width:540.95pt;height:143.65pt;rotation:19298784fd;z-index:-251654144;mso-wrap-edited:f" fillcolor="#eaeaea" stroked="f">
          <v:shadow color="#868686"/>
          <v:textpath style="font-family:&quot;Arial Black&quot;;font-size:1in;font-weight:bold;v-text-kern:t" trim="t" fitpath="t" string="Preliminary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76DC6" w14:textId="77777777" w:rsidR="005215B3" w:rsidRPr="00264B71" w:rsidRDefault="005215B3">
    <w:pPr>
      <w:pStyle w:val="Header"/>
    </w:pPr>
    <w:r>
      <w:drawing>
        <wp:inline distT="0" distB="0" distL="0" distR="0" wp14:anchorId="1238176F" wp14:editId="0CE7C69C">
          <wp:extent cx="2582365" cy="1039707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3853" cy="10403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2BAF483" wp14:editId="49431503">
              <wp:simplePos x="0" y="0"/>
              <wp:positionH relativeFrom="column">
                <wp:posOffset>9525</wp:posOffset>
              </wp:positionH>
              <wp:positionV relativeFrom="paragraph">
                <wp:posOffset>1082674</wp:posOffset>
              </wp:positionV>
              <wp:extent cx="5962650" cy="0"/>
              <wp:effectExtent l="0" t="0" r="19050" b="19050"/>
              <wp:wrapNone/>
              <wp:docPr id="29" name="Line 10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351E650" id="Line 1085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85.25pt" to="470.2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vhGQ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" strokecolor="#adafb2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7A615" w14:textId="77777777" w:rsidR="005215B3" w:rsidRDefault="005215B3" w:rsidP="00831C54">
    <w:pPr>
      <w:pStyle w:val="Header"/>
      <w:jc w:val="right"/>
    </w:pPr>
    <w:r>
      <w:drawing>
        <wp:inline distT="0" distB="0" distL="0" distR="0" wp14:anchorId="7A453C90" wp14:editId="4D314936">
          <wp:extent cx="1019175" cy="228600"/>
          <wp:effectExtent l="19050" t="0" r="9525" b="0"/>
          <wp:docPr id="4" name="Picture 4" descr="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5B64C5" w14:textId="77777777" w:rsidR="005215B3" w:rsidRDefault="005215B3">
    <w:pPr>
      <w:pStyle w:val="Header"/>
    </w:pPr>
    <w:r>
      <mc:AlternateContent>
        <mc:Choice Requires="wps">
          <w:drawing>
            <wp:anchor distT="4294967295" distB="4294967295" distL="114300" distR="114300" simplePos="0" relativeHeight="251655168" behindDoc="0" locked="0" layoutInCell="1" allowOverlap="1" wp14:anchorId="76D281D8" wp14:editId="04CC2486">
              <wp:simplePos x="0" y="0"/>
              <wp:positionH relativeFrom="column">
                <wp:posOffset>-18415</wp:posOffset>
              </wp:positionH>
              <wp:positionV relativeFrom="paragraph">
                <wp:posOffset>48894</wp:posOffset>
              </wp:positionV>
              <wp:extent cx="5962650" cy="0"/>
              <wp:effectExtent l="0" t="0" r="19050" b="19050"/>
              <wp:wrapNone/>
              <wp:docPr id="27" name="Line 10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B8B30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2410AFC" id="Line 1076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45pt,3.85pt" to="468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" strokecolor="#b8b308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89C2A" w14:textId="77777777" w:rsidR="005215B3" w:rsidRDefault="00E440F2">
    <w:pPr>
      <w:pStyle w:val="Header"/>
    </w:pPr>
    <w:sdt>
      <w:sdtPr>
        <w:id w:val="914825073"/>
        <w:docPartObj>
          <w:docPartGallery w:val="Watermarks"/>
          <w:docPartUnique/>
        </w:docPartObj>
      </w:sdtPr>
      <w:sdtEndPr/>
      <w:sdtContent>
        <w:r>
          <w:rPr>
            <w:lang w:eastAsia="zh-TW"/>
          </w:rPr>
          <w:pict w14:anchorId="26A1CF4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20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5215B3">
      <w:drawing>
        <wp:inline distT="0" distB="0" distL="0" distR="0" wp14:anchorId="28995273" wp14:editId="1CFCCB17">
          <wp:extent cx="927735" cy="373523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096" cy="373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1BCDE0" w14:textId="77777777" w:rsidR="005215B3" w:rsidRDefault="005215B3">
    <w:pPr>
      <w:pStyle w:val="Header"/>
    </w:pPr>
    <w: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907E582" wp14:editId="2EFC6FE3">
              <wp:simplePos x="0" y="0"/>
              <wp:positionH relativeFrom="column">
                <wp:posOffset>76200</wp:posOffset>
              </wp:positionH>
              <wp:positionV relativeFrom="paragraph">
                <wp:posOffset>12064</wp:posOffset>
              </wp:positionV>
              <wp:extent cx="5962650" cy="0"/>
              <wp:effectExtent l="0" t="0" r="19050" b="19050"/>
              <wp:wrapNone/>
              <wp:docPr id="26" name="Line 1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38B95D43" id="Line 109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.95pt" to="475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" strokecolor="#adafb2"/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CC3D7" w14:textId="77777777" w:rsidR="005215B3" w:rsidRDefault="005215B3">
    <w:pPr>
      <w:pStyle w:val="Header"/>
    </w:pPr>
    <w:r>
      <w:drawing>
        <wp:anchor distT="0" distB="0" distL="114300" distR="114300" simplePos="0" relativeHeight="251653120" behindDoc="1" locked="1" layoutInCell="1" allowOverlap="1" wp14:anchorId="09E93271" wp14:editId="5240C230">
          <wp:simplePos x="0" y="0"/>
          <wp:positionH relativeFrom="column">
            <wp:posOffset>13335</wp:posOffset>
          </wp:positionH>
          <wp:positionV relativeFrom="page">
            <wp:posOffset>421640</wp:posOffset>
          </wp:positionV>
          <wp:extent cx="5943600" cy="333375"/>
          <wp:effectExtent l="19050" t="0" r="0" b="0"/>
          <wp:wrapNone/>
          <wp:docPr id="986" name="Picture 9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CC1ED70" w14:textId="77777777" w:rsidR="005215B3" w:rsidRDefault="005215B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DEE53" w14:textId="77777777" w:rsidR="005215B3" w:rsidRDefault="005215B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F5469" w14:textId="77777777" w:rsidR="005215B3" w:rsidRDefault="005215B3" w:rsidP="00A51C97">
    <w:pPr>
      <w:pStyle w:val="Header"/>
      <w:jc w:val="both"/>
    </w:pPr>
    <w:r>
      <w:drawing>
        <wp:inline distT="0" distB="0" distL="0" distR="0" wp14:anchorId="19667A91" wp14:editId="0B78B8F6">
          <wp:extent cx="2582365" cy="1039707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3853" cy="10403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5C7642" wp14:editId="433180FE">
              <wp:simplePos x="0" y="0"/>
              <wp:positionH relativeFrom="column">
                <wp:posOffset>-8890</wp:posOffset>
              </wp:positionH>
              <wp:positionV relativeFrom="paragraph">
                <wp:posOffset>1295399</wp:posOffset>
              </wp:positionV>
              <wp:extent cx="5962650" cy="0"/>
              <wp:effectExtent l="0" t="0" r="19050" b="19050"/>
              <wp:wrapNone/>
              <wp:docPr id="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631504C" id="Line 110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pt,102pt" to="468.8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O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" strokecolor="#adafb2"/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6AF5E" w14:textId="77777777" w:rsidR="005215B3" w:rsidRDefault="005215B3">
    <w:pPr>
      <w:pStyle w:val="Header"/>
    </w:pPr>
  </w:p>
  <w:p w14:paraId="76026876" w14:textId="77777777" w:rsidR="005215B3" w:rsidRDefault="005215B3">
    <w:pPr>
      <w:pStyle w:val="Header"/>
    </w:pPr>
  </w:p>
  <w:p w14:paraId="556E635D" w14:textId="77777777" w:rsidR="005215B3" w:rsidRDefault="005215B3">
    <w:pPr>
      <w:pStyle w:val="Header"/>
    </w:pPr>
  </w:p>
  <w:p w14:paraId="06E6C13A" w14:textId="77777777" w:rsidR="005215B3" w:rsidRDefault="005215B3">
    <w:pPr>
      <w:pStyle w:val="Header"/>
    </w:pPr>
  </w:p>
  <w:p w14:paraId="5D8F8AC3" w14:textId="77777777" w:rsidR="005215B3" w:rsidRDefault="005215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67B24"/>
    <w:multiLevelType w:val="hybridMultilevel"/>
    <w:tmpl w:val="CF5CA0EC"/>
    <w:lvl w:ilvl="0" w:tplc="3B64CE90">
      <w:start w:val="1"/>
      <w:numFmt w:val="bullet"/>
      <w:lvlText w:val=""/>
      <w:lvlJc w:val="left"/>
      <w:pPr>
        <w:ind w:left="720" w:hanging="360"/>
      </w:pPr>
      <w:rPr>
        <w:rFonts w:ascii="Monotype Sorts" w:hAnsi="Monotype Sorts" w:cs="Times New Roman" w:hint="c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4758C5"/>
    <w:multiLevelType w:val="hybridMultilevel"/>
    <w:tmpl w:val="674C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A394A"/>
    <w:multiLevelType w:val="hybridMultilevel"/>
    <w:tmpl w:val="446E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357387"/>
    <w:multiLevelType w:val="multilevel"/>
    <w:tmpl w:val="38E07AE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720" w:hanging="720"/>
      </w:pPr>
      <w:rPr>
        <w:rFonts w:ascii="Arial" w:hAnsi="Arial" w:hint="default"/>
        <w:b/>
        <w:i w:val="0"/>
        <w:color w:val="2F4D87"/>
        <w:sz w:val="3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1193280"/>
    <w:multiLevelType w:val="hybridMultilevel"/>
    <w:tmpl w:val="D054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B0312C"/>
    <w:multiLevelType w:val="hybridMultilevel"/>
    <w:tmpl w:val="7014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13B07EFD"/>
    <w:multiLevelType w:val="hybridMultilevel"/>
    <w:tmpl w:val="1102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460BEB"/>
    <w:multiLevelType w:val="hybridMultilevel"/>
    <w:tmpl w:val="B2BA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266A5B"/>
    <w:multiLevelType w:val="hybridMultilevel"/>
    <w:tmpl w:val="FB52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94195"/>
    <w:multiLevelType w:val="hybridMultilevel"/>
    <w:tmpl w:val="701088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CA5F99"/>
    <w:multiLevelType w:val="hybridMultilevel"/>
    <w:tmpl w:val="C4045E10"/>
    <w:lvl w:ilvl="0" w:tplc="72A0F40A">
      <w:start w:val="1"/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30B67C6F"/>
    <w:multiLevelType w:val="hybridMultilevel"/>
    <w:tmpl w:val="1C9A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17BF3"/>
    <w:multiLevelType w:val="hybridMultilevel"/>
    <w:tmpl w:val="C63C7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pStyle w:val="Appendix1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>
    <w:nsid w:val="414119DC"/>
    <w:multiLevelType w:val="hybridMultilevel"/>
    <w:tmpl w:val="97B4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002F3"/>
    <w:multiLevelType w:val="hybridMultilevel"/>
    <w:tmpl w:val="BA247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B4BBC"/>
    <w:multiLevelType w:val="hybridMultilevel"/>
    <w:tmpl w:val="7ED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7F5338"/>
    <w:multiLevelType w:val="hybridMultilevel"/>
    <w:tmpl w:val="4F749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B0317C"/>
    <w:multiLevelType w:val="hybridMultilevel"/>
    <w:tmpl w:val="3AF654FC"/>
    <w:lvl w:ilvl="0" w:tplc="3B64CE90">
      <w:start w:val="1"/>
      <w:numFmt w:val="bullet"/>
      <w:lvlText w:val=""/>
      <w:lvlJc w:val="left"/>
      <w:pPr>
        <w:ind w:left="720" w:hanging="360"/>
      </w:pPr>
      <w:rPr>
        <w:rFonts w:ascii="Monotype Sorts" w:hAnsi="Monotype Sorts" w:cs="Times New Roman" w:hint="cs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4E51B5"/>
    <w:multiLevelType w:val="hybridMultilevel"/>
    <w:tmpl w:val="A00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284321"/>
    <w:multiLevelType w:val="hybridMultilevel"/>
    <w:tmpl w:val="F4002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56603E"/>
    <w:multiLevelType w:val="hybridMultilevel"/>
    <w:tmpl w:val="E9EA5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A7777"/>
    <w:multiLevelType w:val="hybridMultilevel"/>
    <w:tmpl w:val="AEB8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B96C4F"/>
    <w:multiLevelType w:val="hybridMultilevel"/>
    <w:tmpl w:val="B3E4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E36075"/>
    <w:multiLevelType w:val="hybridMultilevel"/>
    <w:tmpl w:val="90B86868"/>
    <w:lvl w:ilvl="0" w:tplc="3B64CE90">
      <w:start w:val="1"/>
      <w:numFmt w:val="bullet"/>
      <w:lvlText w:val=""/>
      <w:lvlJc w:val="left"/>
      <w:pPr>
        <w:ind w:left="720" w:hanging="360"/>
      </w:pPr>
      <w:rPr>
        <w:rFonts w:ascii="Monotype Sorts" w:hAnsi="Monotype Sorts" w:cs="Times New Roman" w:hint="cs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5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7B36B39"/>
    <w:multiLevelType w:val="hybridMultilevel"/>
    <w:tmpl w:val="8CF2B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6A5E7A"/>
    <w:multiLevelType w:val="hybridMultilevel"/>
    <w:tmpl w:val="8CC8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28"/>
  </w:num>
  <w:num w:numId="4">
    <w:abstractNumId w:val="2"/>
  </w:num>
  <w:num w:numId="5">
    <w:abstractNumId w:val="24"/>
  </w:num>
  <w:num w:numId="6">
    <w:abstractNumId w:val="27"/>
  </w:num>
  <w:num w:numId="7">
    <w:abstractNumId w:val="30"/>
  </w:num>
  <w:num w:numId="8">
    <w:abstractNumId w:val="35"/>
  </w:num>
  <w:num w:numId="9">
    <w:abstractNumId w:val="39"/>
  </w:num>
  <w:num w:numId="10">
    <w:abstractNumId w:val="6"/>
  </w:num>
  <w:num w:numId="11">
    <w:abstractNumId w:val="17"/>
  </w:num>
  <w:num w:numId="12">
    <w:abstractNumId w:val="5"/>
  </w:num>
  <w:num w:numId="13">
    <w:abstractNumId w:val="31"/>
  </w:num>
  <w:num w:numId="14">
    <w:abstractNumId w:val="36"/>
  </w:num>
  <w:num w:numId="15">
    <w:abstractNumId w:val="21"/>
  </w:num>
  <w:num w:numId="16">
    <w:abstractNumId w:val="31"/>
    <w:lvlOverride w:ilvl="0">
      <w:startOverride w:val="1"/>
    </w:lvlOverride>
  </w:num>
  <w:num w:numId="17">
    <w:abstractNumId w:val="19"/>
  </w:num>
  <w:num w:numId="18">
    <w:abstractNumId w:val="32"/>
  </w:num>
  <w:num w:numId="19">
    <w:abstractNumId w:val="4"/>
  </w:num>
  <w:num w:numId="20">
    <w:abstractNumId w:val="12"/>
  </w:num>
  <w:num w:numId="21">
    <w:abstractNumId w:val="29"/>
  </w:num>
  <w:num w:numId="22">
    <w:abstractNumId w:val="9"/>
  </w:num>
  <w:num w:numId="23">
    <w:abstractNumId w:val="34"/>
  </w:num>
  <w:num w:numId="2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26"/>
  </w:num>
  <w:num w:numId="29">
    <w:abstractNumId w:val="6"/>
  </w:num>
  <w:num w:numId="30">
    <w:abstractNumId w:val="15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7"/>
  </w:num>
  <w:num w:numId="34">
    <w:abstractNumId w:val="38"/>
  </w:num>
  <w:num w:numId="35">
    <w:abstractNumId w:val="1"/>
  </w:num>
  <w:num w:numId="36">
    <w:abstractNumId w:val="9"/>
  </w:num>
  <w:num w:numId="37">
    <w:abstractNumId w:val="11"/>
  </w:num>
  <w:num w:numId="38">
    <w:abstractNumId w:val="9"/>
  </w:num>
  <w:num w:numId="39">
    <w:abstractNumId w:val="16"/>
  </w:num>
  <w:num w:numId="40">
    <w:abstractNumId w:val="10"/>
  </w:num>
  <w:num w:numId="41">
    <w:abstractNumId w:val="33"/>
  </w:num>
  <w:num w:numId="42">
    <w:abstractNumId w:val="20"/>
  </w:num>
  <w:num w:numId="43">
    <w:abstractNumId w:val="25"/>
  </w:num>
  <w:num w:numId="44">
    <w:abstractNumId w:val="18"/>
  </w:num>
  <w:num w:numId="45">
    <w:abstractNumId w:val="7"/>
  </w:num>
  <w:num w:numId="46">
    <w:abstractNumId w:val="3"/>
  </w:num>
  <w:num w:numId="47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208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1B"/>
    <w:rsid w:val="0000049C"/>
    <w:rsid w:val="0000056D"/>
    <w:rsid w:val="00000AB8"/>
    <w:rsid w:val="00001562"/>
    <w:rsid w:val="000017BE"/>
    <w:rsid w:val="00001A6A"/>
    <w:rsid w:val="000020BB"/>
    <w:rsid w:val="00002E0E"/>
    <w:rsid w:val="00003297"/>
    <w:rsid w:val="000036FD"/>
    <w:rsid w:val="00004313"/>
    <w:rsid w:val="00004679"/>
    <w:rsid w:val="00004EF9"/>
    <w:rsid w:val="00005C53"/>
    <w:rsid w:val="00005E00"/>
    <w:rsid w:val="000062BC"/>
    <w:rsid w:val="00006B6D"/>
    <w:rsid w:val="00007A75"/>
    <w:rsid w:val="0001051B"/>
    <w:rsid w:val="0001051F"/>
    <w:rsid w:val="00010FB7"/>
    <w:rsid w:val="0001116A"/>
    <w:rsid w:val="000114EA"/>
    <w:rsid w:val="000116DC"/>
    <w:rsid w:val="00011D7E"/>
    <w:rsid w:val="00011EAB"/>
    <w:rsid w:val="000120EF"/>
    <w:rsid w:val="0001248E"/>
    <w:rsid w:val="0001252E"/>
    <w:rsid w:val="000125D4"/>
    <w:rsid w:val="000136DF"/>
    <w:rsid w:val="00013ADE"/>
    <w:rsid w:val="00014937"/>
    <w:rsid w:val="00014AD8"/>
    <w:rsid w:val="00014BDE"/>
    <w:rsid w:val="000151FC"/>
    <w:rsid w:val="000156B5"/>
    <w:rsid w:val="000157E2"/>
    <w:rsid w:val="0001597E"/>
    <w:rsid w:val="000161A6"/>
    <w:rsid w:val="0001759B"/>
    <w:rsid w:val="00017C5C"/>
    <w:rsid w:val="00017D6C"/>
    <w:rsid w:val="00021CE3"/>
    <w:rsid w:val="00021D3F"/>
    <w:rsid w:val="0002243B"/>
    <w:rsid w:val="00022724"/>
    <w:rsid w:val="00022A3D"/>
    <w:rsid w:val="000234A4"/>
    <w:rsid w:val="00023E7B"/>
    <w:rsid w:val="00023F0A"/>
    <w:rsid w:val="0002410F"/>
    <w:rsid w:val="000244C0"/>
    <w:rsid w:val="00024704"/>
    <w:rsid w:val="000249FD"/>
    <w:rsid w:val="00024E9A"/>
    <w:rsid w:val="000258DF"/>
    <w:rsid w:val="0002592F"/>
    <w:rsid w:val="00025CD2"/>
    <w:rsid w:val="00025DAF"/>
    <w:rsid w:val="000260B9"/>
    <w:rsid w:val="000268A9"/>
    <w:rsid w:val="00026B1E"/>
    <w:rsid w:val="00026EA0"/>
    <w:rsid w:val="00026FDF"/>
    <w:rsid w:val="00027351"/>
    <w:rsid w:val="00027DD1"/>
    <w:rsid w:val="0003093C"/>
    <w:rsid w:val="00030B80"/>
    <w:rsid w:val="00030DED"/>
    <w:rsid w:val="00030E76"/>
    <w:rsid w:val="00030F08"/>
    <w:rsid w:val="000313BA"/>
    <w:rsid w:val="000313CA"/>
    <w:rsid w:val="00031AEF"/>
    <w:rsid w:val="00031B3A"/>
    <w:rsid w:val="000320EE"/>
    <w:rsid w:val="000321A2"/>
    <w:rsid w:val="0003225A"/>
    <w:rsid w:val="00032546"/>
    <w:rsid w:val="000328A1"/>
    <w:rsid w:val="00032AF1"/>
    <w:rsid w:val="00032EC8"/>
    <w:rsid w:val="0003322F"/>
    <w:rsid w:val="00033734"/>
    <w:rsid w:val="000338E8"/>
    <w:rsid w:val="00034396"/>
    <w:rsid w:val="00035324"/>
    <w:rsid w:val="000364D1"/>
    <w:rsid w:val="00036529"/>
    <w:rsid w:val="00036896"/>
    <w:rsid w:val="00036ABA"/>
    <w:rsid w:val="0003704E"/>
    <w:rsid w:val="000371FE"/>
    <w:rsid w:val="0003754A"/>
    <w:rsid w:val="00037A5C"/>
    <w:rsid w:val="00040910"/>
    <w:rsid w:val="00040A2F"/>
    <w:rsid w:val="00041F32"/>
    <w:rsid w:val="00042865"/>
    <w:rsid w:val="00042D8B"/>
    <w:rsid w:val="00043134"/>
    <w:rsid w:val="00043198"/>
    <w:rsid w:val="0004359A"/>
    <w:rsid w:val="00043B89"/>
    <w:rsid w:val="00043D9B"/>
    <w:rsid w:val="0004423A"/>
    <w:rsid w:val="00044676"/>
    <w:rsid w:val="00045497"/>
    <w:rsid w:val="00045551"/>
    <w:rsid w:val="000457C0"/>
    <w:rsid w:val="00046D2D"/>
    <w:rsid w:val="00047832"/>
    <w:rsid w:val="00047B9C"/>
    <w:rsid w:val="00047EF5"/>
    <w:rsid w:val="00050018"/>
    <w:rsid w:val="0005054A"/>
    <w:rsid w:val="00051B49"/>
    <w:rsid w:val="00052220"/>
    <w:rsid w:val="0005294E"/>
    <w:rsid w:val="00052C91"/>
    <w:rsid w:val="00052F04"/>
    <w:rsid w:val="000530AC"/>
    <w:rsid w:val="000541BA"/>
    <w:rsid w:val="000542BB"/>
    <w:rsid w:val="00054699"/>
    <w:rsid w:val="00054A36"/>
    <w:rsid w:val="00054B0F"/>
    <w:rsid w:val="00055155"/>
    <w:rsid w:val="0005582F"/>
    <w:rsid w:val="00056D3F"/>
    <w:rsid w:val="000573B0"/>
    <w:rsid w:val="00060AAB"/>
    <w:rsid w:val="00060E72"/>
    <w:rsid w:val="000615BE"/>
    <w:rsid w:val="000616FC"/>
    <w:rsid w:val="00061B6F"/>
    <w:rsid w:val="00061C16"/>
    <w:rsid w:val="0006212E"/>
    <w:rsid w:val="00062AD2"/>
    <w:rsid w:val="00062EBD"/>
    <w:rsid w:val="00063457"/>
    <w:rsid w:val="00064501"/>
    <w:rsid w:val="00064663"/>
    <w:rsid w:val="000648C2"/>
    <w:rsid w:val="00064D37"/>
    <w:rsid w:val="0006639B"/>
    <w:rsid w:val="0006646B"/>
    <w:rsid w:val="00066581"/>
    <w:rsid w:val="0006668D"/>
    <w:rsid w:val="00066962"/>
    <w:rsid w:val="00067688"/>
    <w:rsid w:val="00067F78"/>
    <w:rsid w:val="00070172"/>
    <w:rsid w:val="0007042C"/>
    <w:rsid w:val="00070453"/>
    <w:rsid w:val="000706A8"/>
    <w:rsid w:val="00070CCD"/>
    <w:rsid w:val="0007159B"/>
    <w:rsid w:val="000715AB"/>
    <w:rsid w:val="0007191B"/>
    <w:rsid w:val="0007261A"/>
    <w:rsid w:val="00072CCD"/>
    <w:rsid w:val="00073703"/>
    <w:rsid w:val="0007422A"/>
    <w:rsid w:val="000743DF"/>
    <w:rsid w:val="000744D1"/>
    <w:rsid w:val="00075106"/>
    <w:rsid w:val="000755C8"/>
    <w:rsid w:val="0007564C"/>
    <w:rsid w:val="00076109"/>
    <w:rsid w:val="0007619B"/>
    <w:rsid w:val="00076AE7"/>
    <w:rsid w:val="0007714C"/>
    <w:rsid w:val="000775E1"/>
    <w:rsid w:val="00077DEC"/>
    <w:rsid w:val="000800AD"/>
    <w:rsid w:val="000802C2"/>
    <w:rsid w:val="00080CA0"/>
    <w:rsid w:val="000813A9"/>
    <w:rsid w:val="000818F1"/>
    <w:rsid w:val="00081B2A"/>
    <w:rsid w:val="00081E96"/>
    <w:rsid w:val="00081ED1"/>
    <w:rsid w:val="0008256E"/>
    <w:rsid w:val="00082AE3"/>
    <w:rsid w:val="00082E19"/>
    <w:rsid w:val="00082E6E"/>
    <w:rsid w:val="00083A3B"/>
    <w:rsid w:val="00084620"/>
    <w:rsid w:val="00084FB0"/>
    <w:rsid w:val="00085417"/>
    <w:rsid w:val="000855CF"/>
    <w:rsid w:val="0008589D"/>
    <w:rsid w:val="00086749"/>
    <w:rsid w:val="00086767"/>
    <w:rsid w:val="00086B56"/>
    <w:rsid w:val="00086BD5"/>
    <w:rsid w:val="00086D09"/>
    <w:rsid w:val="00086E89"/>
    <w:rsid w:val="0008700B"/>
    <w:rsid w:val="00087832"/>
    <w:rsid w:val="00087B8C"/>
    <w:rsid w:val="000900A7"/>
    <w:rsid w:val="00090127"/>
    <w:rsid w:val="00090725"/>
    <w:rsid w:val="00090B55"/>
    <w:rsid w:val="00090E59"/>
    <w:rsid w:val="00090EB7"/>
    <w:rsid w:val="0009105D"/>
    <w:rsid w:val="00091085"/>
    <w:rsid w:val="000910D5"/>
    <w:rsid w:val="0009121B"/>
    <w:rsid w:val="00091454"/>
    <w:rsid w:val="00091591"/>
    <w:rsid w:val="000915E6"/>
    <w:rsid w:val="000919B9"/>
    <w:rsid w:val="00092BBA"/>
    <w:rsid w:val="00092C10"/>
    <w:rsid w:val="00092D24"/>
    <w:rsid w:val="00093005"/>
    <w:rsid w:val="0009370A"/>
    <w:rsid w:val="000938B7"/>
    <w:rsid w:val="00094A7C"/>
    <w:rsid w:val="00094C04"/>
    <w:rsid w:val="00094D06"/>
    <w:rsid w:val="000954EB"/>
    <w:rsid w:val="000954F8"/>
    <w:rsid w:val="000959C3"/>
    <w:rsid w:val="00095F8C"/>
    <w:rsid w:val="00096B82"/>
    <w:rsid w:val="00097166"/>
    <w:rsid w:val="0009747B"/>
    <w:rsid w:val="00097636"/>
    <w:rsid w:val="000A0477"/>
    <w:rsid w:val="000A05DD"/>
    <w:rsid w:val="000A079C"/>
    <w:rsid w:val="000A0950"/>
    <w:rsid w:val="000A168F"/>
    <w:rsid w:val="000A2511"/>
    <w:rsid w:val="000A4004"/>
    <w:rsid w:val="000A4103"/>
    <w:rsid w:val="000A4F24"/>
    <w:rsid w:val="000A614B"/>
    <w:rsid w:val="000A6454"/>
    <w:rsid w:val="000A685A"/>
    <w:rsid w:val="000A6910"/>
    <w:rsid w:val="000A71DD"/>
    <w:rsid w:val="000A7237"/>
    <w:rsid w:val="000A74DB"/>
    <w:rsid w:val="000A7B12"/>
    <w:rsid w:val="000B0722"/>
    <w:rsid w:val="000B0C50"/>
    <w:rsid w:val="000B1B0B"/>
    <w:rsid w:val="000B1D79"/>
    <w:rsid w:val="000B23EC"/>
    <w:rsid w:val="000B2A07"/>
    <w:rsid w:val="000B32B1"/>
    <w:rsid w:val="000B3C3C"/>
    <w:rsid w:val="000B3E55"/>
    <w:rsid w:val="000B44F4"/>
    <w:rsid w:val="000B44F9"/>
    <w:rsid w:val="000B54FE"/>
    <w:rsid w:val="000B5895"/>
    <w:rsid w:val="000B5D35"/>
    <w:rsid w:val="000B645D"/>
    <w:rsid w:val="000B6537"/>
    <w:rsid w:val="000B6FE2"/>
    <w:rsid w:val="000B70A3"/>
    <w:rsid w:val="000B77F3"/>
    <w:rsid w:val="000B7991"/>
    <w:rsid w:val="000B7C08"/>
    <w:rsid w:val="000B7DD9"/>
    <w:rsid w:val="000C0130"/>
    <w:rsid w:val="000C01BF"/>
    <w:rsid w:val="000C02AE"/>
    <w:rsid w:val="000C0636"/>
    <w:rsid w:val="000C1210"/>
    <w:rsid w:val="000C1A4D"/>
    <w:rsid w:val="000C1A92"/>
    <w:rsid w:val="000C1B65"/>
    <w:rsid w:val="000C1C23"/>
    <w:rsid w:val="000C1D09"/>
    <w:rsid w:val="000C1D66"/>
    <w:rsid w:val="000C232B"/>
    <w:rsid w:val="000C242C"/>
    <w:rsid w:val="000C2E0D"/>
    <w:rsid w:val="000C309B"/>
    <w:rsid w:val="000C338A"/>
    <w:rsid w:val="000C3889"/>
    <w:rsid w:val="000C42C8"/>
    <w:rsid w:val="000C5140"/>
    <w:rsid w:val="000C5146"/>
    <w:rsid w:val="000C5D45"/>
    <w:rsid w:val="000C62D5"/>
    <w:rsid w:val="000C6C7B"/>
    <w:rsid w:val="000C6D08"/>
    <w:rsid w:val="000C7315"/>
    <w:rsid w:val="000C740D"/>
    <w:rsid w:val="000C753B"/>
    <w:rsid w:val="000C7B97"/>
    <w:rsid w:val="000C7DFF"/>
    <w:rsid w:val="000D0617"/>
    <w:rsid w:val="000D0897"/>
    <w:rsid w:val="000D0F22"/>
    <w:rsid w:val="000D1400"/>
    <w:rsid w:val="000D1A9D"/>
    <w:rsid w:val="000D1B23"/>
    <w:rsid w:val="000D2748"/>
    <w:rsid w:val="000D27B4"/>
    <w:rsid w:val="000D296C"/>
    <w:rsid w:val="000D29F5"/>
    <w:rsid w:val="000D2F02"/>
    <w:rsid w:val="000D3558"/>
    <w:rsid w:val="000D3725"/>
    <w:rsid w:val="000D3D79"/>
    <w:rsid w:val="000D46CF"/>
    <w:rsid w:val="000D4B6B"/>
    <w:rsid w:val="000D4FD9"/>
    <w:rsid w:val="000D5231"/>
    <w:rsid w:val="000D6097"/>
    <w:rsid w:val="000D63E3"/>
    <w:rsid w:val="000D6788"/>
    <w:rsid w:val="000D6E86"/>
    <w:rsid w:val="000D7062"/>
    <w:rsid w:val="000E0120"/>
    <w:rsid w:val="000E05E4"/>
    <w:rsid w:val="000E0E28"/>
    <w:rsid w:val="000E10B1"/>
    <w:rsid w:val="000E10C9"/>
    <w:rsid w:val="000E135B"/>
    <w:rsid w:val="000E1533"/>
    <w:rsid w:val="000E1C09"/>
    <w:rsid w:val="000E246E"/>
    <w:rsid w:val="000E28E5"/>
    <w:rsid w:val="000E360E"/>
    <w:rsid w:val="000E393E"/>
    <w:rsid w:val="000E3B6D"/>
    <w:rsid w:val="000E44F1"/>
    <w:rsid w:val="000E4833"/>
    <w:rsid w:val="000E48A0"/>
    <w:rsid w:val="000E5133"/>
    <w:rsid w:val="000E51F5"/>
    <w:rsid w:val="000E5308"/>
    <w:rsid w:val="000E546E"/>
    <w:rsid w:val="000E599F"/>
    <w:rsid w:val="000E5E60"/>
    <w:rsid w:val="000E5F6F"/>
    <w:rsid w:val="000E64D4"/>
    <w:rsid w:val="000E694E"/>
    <w:rsid w:val="000E74FF"/>
    <w:rsid w:val="000E76A7"/>
    <w:rsid w:val="000E799F"/>
    <w:rsid w:val="000F0406"/>
    <w:rsid w:val="000F165F"/>
    <w:rsid w:val="000F1835"/>
    <w:rsid w:val="000F1A56"/>
    <w:rsid w:val="000F1F73"/>
    <w:rsid w:val="000F2891"/>
    <w:rsid w:val="000F2D41"/>
    <w:rsid w:val="000F2FCA"/>
    <w:rsid w:val="000F3077"/>
    <w:rsid w:val="000F357E"/>
    <w:rsid w:val="000F3768"/>
    <w:rsid w:val="000F3AFB"/>
    <w:rsid w:val="000F3BF9"/>
    <w:rsid w:val="000F3BFB"/>
    <w:rsid w:val="000F3D06"/>
    <w:rsid w:val="000F454F"/>
    <w:rsid w:val="000F463B"/>
    <w:rsid w:val="000F54F4"/>
    <w:rsid w:val="000F598E"/>
    <w:rsid w:val="000F5B2E"/>
    <w:rsid w:val="000F5C0E"/>
    <w:rsid w:val="000F5F59"/>
    <w:rsid w:val="000F5FD8"/>
    <w:rsid w:val="000F606A"/>
    <w:rsid w:val="000F62CA"/>
    <w:rsid w:val="000F67A5"/>
    <w:rsid w:val="000F705B"/>
    <w:rsid w:val="000F70D2"/>
    <w:rsid w:val="000F71D8"/>
    <w:rsid w:val="000F74FD"/>
    <w:rsid w:val="000F7571"/>
    <w:rsid w:val="0010020F"/>
    <w:rsid w:val="00100365"/>
    <w:rsid w:val="001006F3"/>
    <w:rsid w:val="0010142C"/>
    <w:rsid w:val="0010148F"/>
    <w:rsid w:val="00101D60"/>
    <w:rsid w:val="00101DA4"/>
    <w:rsid w:val="00102130"/>
    <w:rsid w:val="00102A54"/>
    <w:rsid w:val="00103A22"/>
    <w:rsid w:val="00104A00"/>
    <w:rsid w:val="00104A13"/>
    <w:rsid w:val="00105386"/>
    <w:rsid w:val="00105478"/>
    <w:rsid w:val="001055EC"/>
    <w:rsid w:val="00105646"/>
    <w:rsid w:val="0010570B"/>
    <w:rsid w:val="00105E32"/>
    <w:rsid w:val="001074BF"/>
    <w:rsid w:val="00107FD1"/>
    <w:rsid w:val="00110927"/>
    <w:rsid w:val="00110C4F"/>
    <w:rsid w:val="00111106"/>
    <w:rsid w:val="001118B1"/>
    <w:rsid w:val="00112792"/>
    <w:rsid w:val="00113262"/>
    <w:rsid w:val="00113793"/>
    <w:rsid w:val="00113B2E"/>
    <w:rsid w:val="00113C7C"/>
    <w:rsid w:val="001146AB"/>
    <w:rsid w:val="00114BB6"/>
    <w:rsid w:val="00114BC3"/>
    <w:rsid w:val="00115239"/>
    <w:rsid w:val="001155A0"/>
    <w:rsid w:val="00115BC7"/>
    <w:rsid w:val="00115C02"/>
    <w:rsid w:val="00116B07"/>
    <w:rsid w:val="00116BE5"/>
    <w:rsid w:val="00116F67"/>
    <w:rsid w:val="00117160"/>
    <w:rsid w:val="001174D3"/>
    <w:rsid w:val="0011761B"/>
    <w:rsid w:val="00117CCC"/>
    <w:rsid w:val="001200EE"/>
    <w:rsid w:val="0012011B"/>
    <w:rsid w:val="001202D1"/>
    <w:rsid w:val="00120CBC"/>
    <w:rsid w:val="001212AC"/>
    <w:rsid w:val="001213AB"/>
    <w:rsid w:val="001215B6"/>
    <w:rsid w:val="00121B1C"/>
    <w:rsid w:val="00121D27"/>
    <w:rsid w:val="0012225E"/>
    <w:rsid w:val="001225B0"/>
    <w:rsid w:val="00122DBF"/>
    <w:rsid w:val="00123612"/>
    <w:rsid w:val="00123B2C"/>
    <w:rsid w:val="00123C2A"/>
    <w:rsid w:val="0012411F"/>
    <w:rsid w:val="00124197"/>
    <w:rsid w:val="00124D32"/>
    <w:rsid w:val="0012503D"/>
    <w:rsid w:val="00125876"/>
    <w:rsid w:val="00125C1C"/>
    <w:rsid w:val="00126103"/>
    <w:rsid w:val="00126169"/>
    <w:rsid w:val="00126592"/>
    <w:rsid w:val="00126A37"/>
    <w:rsid w:val="00126A6A"/>
    <w:rsid w:val="001271F1"/>
    <w:rsid w:val="00127702"/>
    <w:rsid w:val="00127A00"/>
    <w:rsid w:val="00127A14"/>
    <w:rsid w:val="00127AC9"/>
    <w:rsid w:val="001304C4"/>
    <w:rsid w:val="001309CC"/>
    <w:rsid w:val="00130BB9"/>
    <w:rsid w:val="00130C9E"/>
    <w:rsid w:val="00130D01"/>
    <w:rsid w:val="00130E05"/>
    <w:rsid w:val="0013103B"/>
    <w:rsid w:val="001310F4"/>
    <w:rsid w:val="001315CF"/>
    <w:rsid w:val="0013265C"/>
    <w:rsid w:val="00132A41"/>
    <w:rsid w:val="00132B40"/>
    <w:rsid w:val="00132F01"/>
    <w:rsid w:val="001336B3"/>
    <w:rsid w:val="001339A5"/>
    <w:rsid w:val="00133B3D"/>
    <w:rsid w:val="00134631"/>
    <w:rsid w:val="00134704"/>
    <w:rsid w:val="001348C3"/>
    <w:rsid w:val="00134A2C"/>
    <w:rsid w:val="00135F30"/>
    <w:rsid w:val="00136A6E"/>
    <w:rsid w:val="00136C3E"/>
    <w:rsid w:val="001373F7"/>
    <w:rsid w:val="0013751C"/>
    <w:rsid w:val="00137593"/>
    <w:rsid w:val="00137839"/>
    <w:rsid w:val="00137D38"/>
    <w:rsid w:val="0014157B"/>
    <w:rsid w:val="00141722"/>
    <w:rsid w:val="00141E39"/>
    <w:rsid w:val="00141F39"/>
    <w:rsid w:val="00141FAA"/>
    <w:rsid w:val="00142192"/>
    <w:rsid w:val="001422E8"/>
    <w:rsid w:val="001426C8"/>
    <w:rsid w:val="00142AAD"/>
    <w:rsid w:val="00143E1B"/>
    <w:rsid w:val="00143EB4"/>
    <w:rsid w:val="00144092"/>
    <w:rsid w:val="0014502E"/>
    <w:rsid w:val="0014552E"/>
    <w:rsid w:val="001467B5"/>
    <w:rsid w:val="001468AC"/>
    <w:rsid w:val="00146E56"/>
    <w:rsid w:val="00147761"/>
    <w:rsid w:val="0015012F"/>
    <w:rsid w:val="00150656"/>
    <w:rsid w:val="00150BE7"/>
    <w:rsid w:val="00150BF5"/>
    <w:rsid w:val="00151300"/>
    <w:rsid w:val="00151DF8"/>
    <w:rsid w:val="0015218C"/>
    <w:rsid w:val="00152DE0"/>
    <w:rsid w:val="00153B5C"/>
    <w:rsid w:val="00153C07"/>
    <w:rsid w:val="00153C62"/>
    <w:rsid w:val="00153DAC"/>
    <w:rsid w:val="00153E33"/>
    <w:rsid w:val="00154963"/>
    <w:rsid w:val="001549E2"/>
    <w:rsid w:val="0015515B"/>
    <w:rsid w:val="00155B4D"/>
    <w:rsid w:val="00155F57"/>
    <w:rsid w:val="0015676C"/>
    <w:rsid w:val="00156780"/>
    <w:rsid w:val="001567FA"/>
    <w:rsid w:val="0015699B"/>
    <w:rsid w:val="00156B13"/>
    <w:rsid w:val="00156FFF"/>
    <w:rsid w:val="00157018"/>
    <w:rsid w:val="00157552"/>
    <w:rsid w:val="0015799E"/>
    <w:rsid w:val="00157E27"/>
    <w:rsid w:val="00157F37"/>
    <w:rsid w:val="00160909"/>
    <w:rsid w:val="00160CF1"/>
    <w:rsid w:val="00160EDC"/>
    <w:rsid w:val="00160FB4"/>
    <w:rsid w:val="001618E6"/>
    <w:rsid w:val="0016224E"/>
    <w:rsid w:val="001625D0"/>
    <w:rsid w:val="00162BD3"/>
    <w:rsid w:val="00162D8F"/>
    <w:rsid w:val="0016391C"/>
    <w:rsid w:val="00163ACB"/>
    <w:rsid w:val="00163EDB"/>
    <w:rsid w:val="00164326"/>
    <w:rsid w:val="001644E6"/>
    <w:rsid w:val="001646C2"/>
    <w:rsid w:val="00164BA2"/>
    <w:rsid w:val="00164F05"/>
    <w:rsid w:val="001652DE"/>
    <w:rsid w:val="00165486"/>
    <w:rsid w:val="00166D0E"/>
    <w:rsid w:val="00167577"/>
    <w:rsid w:val="001677CD"/>
    <w:rsid w:val="001679BD"/>
    <w:rsid w:val="00167A5E"/>
    <w:rsid w:val="00167C34"/>
    <w:rsid w:val="00170315"/>
    <w:rsid w:val="00170350"/>
    <w:rsid w:val="00170B44"/>
    <w:rsid w:val="001717EB"/>
    <w:rsid w:val="00171F08"/>
    <w:rsid w:val="00172010"/>
    <w:rsid w:val="00173126"/>
    <w:rsid w:val="00173EE9"/>
    <w:rsid w:val="00174571"/>
    <w:rsid w:val="00175935"/>
    <w:rsid w:val="00175ACB"/>
    <w:rsid w:val="0017652E"/>
    <w:rsid w:val="00176F86"/>
    <w:rsid w:val="001773F3"/>
    <w:rsid w:val="0017760B"/>
    <w:rsid w:val="0017773B"/>
    <w:rsid w:val="00180773"/>
    <w:rsid w:val="00180A58"/>
    <w:rsid w:val="00181177"/>
    <w:rsid w:val="00181F42"/>
    <w:rsid w:val="001820B3"/>
    <w:rsid w:val="0018233D"/>
    <w:rsid w:val="0018256B"/>
    <w:rsid w:val="00183B35"/>
    <w:rsid w:val="0018425E"/>
    <w:rsid w:val="00184E0F"/>
    <w:rsid w:val="0018558A"/>
    <w:rsid w:val="001858D0"/>
    <w:rsid w:val="00185C35"/>
    <w:rsid w:val="00185D26"/>
    <w:rsid w:val="00185EC1"/>
    <w:rsid w:val="00186031"/>
    <w:rsid w:val="0018618B"/>
    <w:rsid w:val="00186611"/>
    <w:rsid w:val="001867C5"/>
    <w:rsid w:val="001870D3"/>
    <w:rsid w:val="00187153"/>
    <w:rsid w:val="00187452"/>
    <w:rsid w:val="00187841"/>
    <w:rsid w:val="00187A46"/>
    <w:rsid w:val="00187AEE"/>
    <w:rsid w:val="00187B77"/>
    <w:rsid w:val="00187DD9"/>
    <w:rsid w:val="00187E7C"/>
    <w:rsid w:val="001900B5"/>
    <w:rsid w:val="0019013C"/>
    <w:rsid w:val="001908CF"/>
    <w:rsid w:val="001908E4"/>
    <w:rsid w:val="0019201C"/>
    <w:rsid w:val="0019206F"/>
    <w:rsid w:val="001926F1"/>
    <w:rsid w:val="00192979"/>
    <w:rsid w:val="00192A3D"/>
    <w:rsid w:val="00192C9A"/>
    <w:rsid w:val="00193029"/>
    <w:rsid w:val="001937DD"/>
    <w:rsid w:val="00193B3B"/>
    <w:rsid w:val="001942BE"/>
    <w:rsid w:val="00194360"/>
    <w:rsid w:val="0019464F"/>
    <w:rsid w:val="00194785"/>
    <w:rsid w:val="00194A7D"/>
    <w:rsid w:val="00194E0D"/>
    <w:rsid w:val="00195090"/>
    <w:rsid w:val="001962DB"/>
    <w:rsid w:val="0019684D"/>
    <w:rsid w:val="00196C10"/>
    <w:rsid w:val="0019704A"/>
    <w:rsid w:val="00197816"/>
    <w:rsid w:val="00197FFB"/>
    <w:rsid w:val="001A08C1"/>
    <w:rsid w:val="001A0B77"/>
    <w:rsid w:val="001A0E7A"/>
    <w:rsid w:val="001A17B5"/>
    <w:rsid w:val="001A1E2F"/>
    <w:rsid w:val="001A2312"/>
    <w:rsid w:val="001A2D16"/>
    <w:rsid w:val="001A34D7"/>
    <w:rsid w:val="001A3517"/>
    <w:rsid w:val="001A3E67"/>
    <w:rsid w:val="001A42FB"/>
    <w:rsid w:val="001A43BE"/>
    <w:rsid w:val="001A4F38"/>
    <w:rsid w:val="001A5B9B"/>
    <w:rsid w:val="001A663F"/>
    <w:rsid w:val="001A69A5"/>
    <w:rsid w:val="001A704A"/>
    <w:rsid w:val="001A767B"/>
    <w:rsid w:val="001A7987"/>
    <w:rsid w:val="001A7AE2"/>
    <w:rsid w:val="001B024E"/>
    <w:rsid w:val="001B02BD"/>
    <w:rsid w:val="001B0B5C"/>
    <w:rsid w:val="001B0E0E"/>
    <w:rsid w:val="001B14F8"/>
    <w:rsid w:val="001B215E"/>
    <w:rsid w:val="001B2A88"/>
    <w:rsid w:val="001B2B5C"/>
    <w:rsid w:val="001B2C37"/>
    <w:rsid w:val="001B30AC"/>
    <w:rsid w:val="001B3229"/>
    <w:rsid w:val="001B3C85"/>
    <w:rsid w:val="001B4AFA"/>
    <w:rsid w:val="001B4B3C"/>
    <w:rsid w:val="001B4B8B"/>
    <w:rsid w:val="001B5944"/>
    <w:rsid w:val="001B5DB5"/>
    <w:rsid w:val="001B5E93"/>
    <w:rsid w:val="001B6007"/>
    <w:rsid w:val="001B64FC"/>
    <w:rsid w:val="001B6ABF"/>
    <w:rsid w:val="001B6B05"/>
    <w:rsid w:val="001B6C5C"/>
    <w:rsid w:val="001B70CB"/>
    <w:rsid w:val="001B70EB"/>
    <w:rsid w:val="001B76FB"/>
    <w:rsid w:val="001B77CB"/>
    <w:rsid w:val="001B790E"/>
    <w:rsid w:val="001B7A38"/>
    <w:rsid w:val="001B7BF6"/>
    <w:rsid w:val="001C00E4"/>
    <w:rsid w:val="001C010B"/>
    <w:rsid w:val="001C06CF"/>
    <w:rsid w:val="001C08FC"/>
    <w:rsid w:val="001C0F01"/>
    <w:rsid w:val="001C1445"/>
    <w:rsid w:val="001C158E"/>
    <w:rsid w:val="001C1980"/>
    <w:rsid w:val="001C1DC5"/>
    <w:rsid w:val="001C2010"/>
    <w:rsid w:val="001C21A9"/>
    <w:rsid w:val="001C2880"/>
    <w:rsid w:val="001C3634"/>
    <w:rsid w:val="001C39E1"/>
    <w:rsid w:val="001C464E"/>
    <w:rsid w:val="001C4FD6"/>
    <w:rsid w:val="001C52EE"/>
    <w:rsid w:val="001C59F7"/>
    <w:rsid w:val="001C5D4A"/>
    <w:rsid w:val="001C5FEA"/>
    <w:rsid w:val="001C60D5"/>
    <w:rsid w:val="001C683A"/>
    <w:rsid w:val="001C6895"/>
    <w:rsid w:val="001C6F0C"/>
    <w:rsid w:val="001C7581"/>
    <w:rsid w:val="001C7A0A"/>
    <w:rsid w:val="001D0C31"/>
    <w:rsid w:val="001D0D4D"/>
    <w:rsid w:val="001D0D99"/>
    <w:rsid w:val="001D1039"/>
    <w:rsid w:val="001D15E7"/>
    <w:rsid w:val="001D185E"/>
    <w:rsid w:val="001D2391"/>
    <w:rsid w:val="001D250A"/>
    <w:rsid w:val="001D2756"/>
    <w:rsid w:val="001D27C7"/>
    <w:rsid w:val="001D30D9"/>
    <w:rsid w:val="001D35B7"/>
    <w:rsid w:val="001D3AAD"/>
    <w:rsid w:val="001D3CD6"/>
    <w:rsid w:val="001D42A5"/>
    <w:rsid w:val="001D461D"/>
    <w:rsid w:val="001D58E9"/>
    <w:rsid w:val="001D6134"/>
    <w:rsid w:val="001D6CAA"/>
    <w:rsid w:val="001D779C"/>
    <w:rsid w:val="001E0E8D"/>
    <w:rsid w:val="001E1074"/>
    <w:rsid w:val="001E12F1"/>
    <w:rsid w:val="001E155A"/>
    <w:rsid w:val="001E1736"/>
    <w:rsid w:val="001E2127"/>
    <w:rsid w:val="001E2156"/>
    <w:rsid w:val="001E22EE"/>
    <w:rsid w:val="001E3371"/>
    <w:rsid w:val="001E3605"/>
    <w:rsid w:val="001E38DC"/>
    <w:rsid w:val="001E3B32"/>
    <w:rsid w:val="001E4E39"/>
    <w:rsid w:val="001E4E76"/>
    <w:rsid w:val="001E5001"/>
    <w:rsid w:val="001E5393"/>
    <w:rsid w:val="001E55AA"/>
    <w:rsid w:val="001E5A5F"/>
    <w:rsid w:val="001E5A67"/>
    <w:rsid w:val="001E6DB6"/>
    <w:rsid w:val="001E70F3"/>
    <w:rsid w:val="001E794A"/>
    <w:rsid w:val="001E7AA8"/>
    <w:rsid w:val="001E7DA1"/>
    <w:rsid w:val="001F01D9"/>
    <w:rsid w:val="001F0822"/>
    <w:rsid w:val="001F12D7"/>
    <w:rsid w:val="001F1378"/>
    <w:rsid w:val="001F180F"/>
    <w:rsid w:val="001F18CA"/>
    <w:rsid w:val="001F1C9D"/>
    <w:rsid w:val="001F1F9F"/>
    <w:rsid w:val="001F2153"/>
    <w:rsid w:val="001F249D"/>
    <w:rsid w:val="001F317A"/>
    <w:rsid w:val="001F323B"/>
    <w:rsid w:val="001F3D73"/>
    <w:rsid w:val="001F409E"/>
    <w:rsid w:val="001F4347"/>
    <w:rsid w:val="001F438A"/>
    <w:rsid w:val="001F49BE"/>
    <w:rsid w:val="001F4B4B"/>
    <w:rsid w:val="001F4FA1"/>
    <w:rsid w:val="001F558A"/>
    <w:rsid w:val="001F596C"/>
    <w:rsid w:val="001F6001"/>
    <w:rsid w:val="001F61F0"/>
    <w:rsid w:val="001F6CAA"/>
    <w:rsid w:val="001F7753"/>
    <w:rsid w:val="001F79CF"/>
    <w:rsid w:val="001F7B29"/>
    <w:rsid w:val="001F7CEB"/>
    <w:rsid w:val="002002A8"/>
    <w:rsid w:val="002003AD"/>
    <w:rsid w:val="00200F9F"/>
    <w:rsid w:val="00201923"/>
    <w:rsid w:val="00201A52"/>
    <w:rsid w:val="00202327"/>
    <w:rsid w:val="00202342"/>
    <w:rsid w:val="0020248F"/>
    <w:rsid w:val="0020298E"/>
    <w:rsid w:val="00202B59"/>
    <w:rsid w:val="002031EF"/>
    <w:rsid w:val="002031F3"/>
    <w:rsid w:val="002032A2"/>
    <w:rsid w:val="0020391A"/>
    <w:rsid w:val="0020397E"/>
    <w:rsid w:val="00204673"/>
    <w:rsid w:val="00204711"/>
    <w:rsid w:val="002047A8"/>
    <w:rsid w:val="00204908"/>
    <w:rsid w:val="00204E4C"/>
    <w:rsid w:val="00204EC5"/>
    <w:rsid w:val="00204F9E"/>
    <w:rsid w:val="00205329"/>
    <w:rsid w:val="002053DD"/>
    <w:rsid w:val="0020549B"/>
    <w:rsid w:val="00205A65"/>
    <w:rsid w:val="00205DF9"/>
    <w:rsid w:val="0020655D"/>
    <w:rsid w:val="002065BE"/>
    <w:rsid w:val="00206A1F"/>
    <w:rsid w:val="00206F85"/>
    <w:rsid w:val="002071A9"/>
    <w:rsid w:val="00210486"/>
    <w:rsid w:val="002105E7"/>
    <w:rsid w:val="00210EBB"/>
    <w:rsid w:val="00210F20"/>
    <w:rsid w:val="0021102A"/>
    <w:rsid w:val="00211081"/>
    <w:rsid w:val="00211376"/>
    <w:rsid w:val="00211556"/>
    <w:rsid w:val="002116E5"/>
    <w:rsid w:val="002118CE"/>
    <w:rsid w:val="0021321E"/>
    <w:rsid w:val="0021334D"/>
    <w:rsid w:val="002136C2"/>
    <w:rsid w:val="00213912"/>
    <w:rsid w:val="00213D1A"/>
    <w:rsid w:val="00213E18"/>
    <w:rsid w:val="0021402B"/>
    <w:rsid w:val="00214864"/>
    <w:rsid w:val="00214C13"/>
    <w:rsid w:val="00214D1D"/>
    <w:rsid w:val="00214D81"/>
    <w:rsid w:val="002156BC"/>
    <w:rsid w:val="00215A18"/>
    <w:rsid w:val="00215AE1"/>
    <w:rsid w:val="002161D0"/>
    <w:rsid w:val="00216291"/>
    <w:rsid w:val="002167BC"/>
    <w:rsid w:val="0021730E"/>
    <w:rsid w:val="00217994"/>
    <w:rsid w:val="00217D8B"/>
    <w:rsid w:val="00217EFB"/>
    <w:rsid w:val="00217F49"/>
    <w:rsid w:val="00220089"/>
    <w:rsid w:val="002202FF"/>
    <w:rsid w:val="0022033E"/>
    <w:rsid w:val="0022048F"/>
    <w:rsid w:val="00220494"/>
    <w:rsid w:val="00220AFA"/>
    <w:rsid w:val="002211A9"/>
    <w:rsid w:val="00221972"/>
    <w:rsid w:val="00221AFA"/>
    <w:rsid w:val="00221FC2"/>
    <w:rsid w:val="002221D0"/>
    <w:rsid w:val="00222B2B"/>
    <w:rsid w:val="0022316F"/>
    <w:rsid w:val="00223496"/>
    <w:rsid w:val="002241A7"/>
    <w:rsid w:val="0022422A"/>
    <w:rsid w:val="0022438C"/>
    <w:rsid w:val="00224935"/>
    <w:rsid w:val="00225610"/>
    <w:rsid w:val="002259C3"/>
    <w:rsid w:val="00226040"/>
    <w:rsid w:val="00226228"/>
    <w:rsid w:val="0022628E"/>
    <w:rsid w:val="002264CE"/>
    <w:rsid w:val="0022659A"/>
    <w:rsid w:val="00226A4E"/>
    <w:rsid w:val="00226BC4"/>
    <w:rsid w:val="0022700E"/>
    <w:rsid w:val="0022751C"/>
    <w:rsid w:val="002276B1"/>
    <w:rsid w:val="0023017E"/>
    <w:rsid w:val="00230746"/>
    <w:rsid w:val="00230840"/>
    <w:rsid w:val="00230A01"/>
    <w:rsid w:val="00230AB0"/>
    <w:rsid w:val="00230D11"/>
    <w:rsid w:val="00231C09"/>
    <w:rsid w:val="00231C44"/>
    <w:rsid w:val="00231E4D"/>
    <w:rsid w:val="00231FEE"/>
    <w:rsid w:val="002325C2"/>
    <w:rsid w:val="00232A07"/>
    <w:rsid w:val="00232C4F"/>
    <w:rsid w:val="0023303A"/>
    <w:rsid w:val="002334B0"/>
    <w:rsid w:val="002338BC"/>
    <w:rsid w:val="00233CD6"/>
    <w:rsid w:val="002340EB"/>
    <w:rsid w:val="0023411D"/>
    <w:rsid w:val="00234ED8"/>
    <w:rsid w:val="00235267"/>
    <w:rsid w:val="002352B3"/>
    <w:rsid w:val="002357FE"/>
    <w:rsid w:val="00235AA0"/>
    <w:rsid w:val="002364A5"/>
    <w:rsid w:val="002367C9"/>
    <w:rsid w:val="002370DD"/>
    <w:rsid w:val="0023715C"/>
    <w:rsid w:val="0023776D"/>
    <w:rsid w:val="00237E50"/>
    <w:rsid w:val="00240364"/>
    <w:rsid w:val="0024092A"/>
    <w:rsid w:val="00240EC6"/>
    <w:rsid w:val="00241315"/>
    <w:rsid w:val="0024154F"/>
    <w:rsid w:val="00241D77"/>
    <w:rsid w:val="00242295"/>
    <w:rsid w:val="002424A6"/>
    <w:rsid w:val="002427D4"/>
    <w:rsid w:val="00242997"/>
    <w:rsid w:val="00242BBB"/>
    <w:rsid w:val="00242D4A"/>
    <w:rsid w:val="00242E98"/>
    <w:rsid w:val="002439C7"/>
    <w:rsid w:val="00244085"/>
    <w:rsid w:val="00244D61"/>
    <w:rsid w:val="002451E6"/>
    <w:rsid w:val="00245849"/>
    <w:rsid w:val="00245DB3"/>
    <w:rsid w:val="002467BF"/>
    <w:rsid w:val="00246829"/>
    <w:rsid w:val="002468D1"/>
    <w:rsid w:val="00246A35"/>
    <w:rsid w:val="00246DD9"/>
    <w:rsid w:val="0024721D"/>
    <w:rsid w:val="0024766B"/>
    <w:rsid w:val="002476E3"/>
    <w:rsid w:val="00247D89"/>
    <w:rsid w:val="002510E7"/>
    <w:rsid w:val="00251866"/>
    <w:rsid w:val="002519A7"/>
    <w:rsid w:val="00252584"/>
    <w:rsid w:val="00252918"/>
    <w:rsid w:val="00253604"/>
    <w:rsid w:val="00253B8A"/>
    <w:rsid w:val="0025487C"/>
    <w:rsid w:val="00254952"/>
    <w:rsid w:val="00254BAE"/>
    <w:rsid w:val="00254E4F"/>
    <w:rsid w:val="00254F90"/>
    <w:rsid w:val="0025568A"/>
    <w:rsid w:val="002557D5"/>
    <w:rsid w:val="002558E3"/>
    <w:rsid w:val="002558FC"/>
    <w:rsid w:val="002565A5"/>
    <w:rsid w:val="002565A9"/>
    <w:rsid w:val="00256600"/>
    <w:rsid w:val="00256809"/>
    <w:rsid w:val="00256C49"/>
    <w:rsid w:val="00260355"/>
    <w:rsid w:val="00261321"/>
    <w:rsid w:val="00261566"/>
    <w:rsid w:val="0026190C"/>
    <w:rsid w:val="00261B7C"/>
    <w:rsid w:val="00261C3F"/>
    <w:rsid w:val="00262D02"/>
    <w:rsid w:val="00262FBA"/>
    <w:rsid w:val="00263184"/>
    <w:rsid w:val="00263210"/>
    <w:rsid w:val="00263605"/>
    <w:rsid w:val="002637B0"/>
    <w:rsid w:val="00263E02"/>
    <w:rsid w:val="00263E29"/>
    <w:rsid w:val="00263E73"/>
    <w:rsid w:val="00264102"/>
    <w:rsid w:val="002644BA"/>
    <w:rsid w:val="00264528"/>
    <w:rsid w:val="00264588"/>
    <w:rsid w:val="0026475C"/>
    <w:rsid w:val="00264A7A"/>
    <w:rsid w:val="00264B71"/>
    <w:rsid w:val="0026552F"/>
    <w:rsid w:val="00265866"/>
    <w:rsid w:val="00265EA0"/>
    <w:rsid w:val="002660AF"/>
    <w:rsid w:val="0026611D"/>
    <w:rsid w:val="00266170"/>
    <w:rsid w:val="002662F4"/>
    <w:rsid w:val="002668A8"/>
    <w:rsid w:val="00270263"/>
    <w:rsid w:val="002705ED"/>
    <w:rsid w:val="00272697"/>
    <w:rsid w:val="002726B3"/>
    <w:rsid w:val="00272CBD"/>
    <w:rsid w:val="00273611"/>
    <w:rsid w:val="00273807"/>
    <w:rsid w:val="00273B9D"/>
    <w:rsid w:val="00273D17"/>
    <w:rsid w:val="00274129"/>
    <w:rsid w:val="00274372"/>
    <w:rsid w:val="00274676"/>
    <w:rsid w:val="00274792"/>
    <w:rsid w:val="00274ADB"/>
    <w:rsid w:val="00275292"/>
    <w:rsid w:val="00275379"/>
    <w:rsid w:val="00275488"/>
    <w:rsid w:val="00275A84"/>
    <w:rsid w:val="00275AC8"/>
    <w:rsid w:val="00275CDF"/>
    <w:rsid w:val="00275F83"/>
    <w:rsid w:val="00275FC9"/>
    <w:rsid w:val="002762D2"/>
    <w:rsid w:val="00276571"/>
    <w:rsid w:val="00276FA6"/>
    <w:rsid w:val="00276FC3"/>
    <w:rsid w:val="0027709A"/>
    <w:rsid w:val="00277453"/>
    <w:rsid w:val="002777FB"/>
    <w:rsid w:val="00277DA0"/>
    <w:rsid w:val="00280019"/>
    <w:rsid w:val="0028078D"/>
    <w:rsid w:val="00280BCE"/>
    <w:rsid w:val="002815F1"/>
    <w:rsid w:val="00281E29"/>
    <w:rsid w:val="00282DDB"/>
    <w:rsid w:val="00282E70"/>
    <w:rsid w:val="00282F03"/>
    <w:rsid w:val="00283770"/>
    <w:rsid w:val="002842C0"/>
    <w:rsid w:val="00284693"/>
    <w:rsid w:val="0028488F"/>
    <w:rsid w:val="00284EE1"/>
    <w:rsid w:val="00285CBB"/>
    <w:rsid w:val="0028654C"/>
    <w:rsid w:val="0028692D"/>
    <w:rsid w:val="00286F9F"/>
    <w:rsid w:val="002874E1"/>
    <w:rsid w:val="00287512"/>
    <w:rsid w:val="0028772A"/>
    <w:rsid w:val="00287847"/>
    <w:rsid w:val="002878ED"/>
    <w:rsid w:val="00287C4E"/>
    <w:rsid w:val="00290088"/>
    <w:rsid w:val="002900FC"/>
    <w:rsid w:val="002902F9"/>
    <w:rsid w:val="00290FA6"/>
    <w:rsid w:val="00291073"/>
    <w:rsid w:val="002912B5"/>
    <w:rsid w:val="00292558"/>
    <w:rsid w:val="00292939"/>
    <w:rsid w:val="0029295A"/>
    <w:rsid w:val="00292F8D"/>
    <w:rsid w:val="002930F9"/>
    <w:rsid w:val="002935EE"/>
    <w:rsid w:val="00293929"/>
    <w:rsid w:val="00294A8A"/>
    <w:rsid w:val="00294B49"/>
    <w:rsid w:val="00294C1D"/>
    <w:rsid w:val="00294F0E"/>
    <w:rsid w:val="00295513"/>
    <w:rsid w:val="0029553A"/>
    <w:rsid w:val="0029555D"/>
    <w:rsid w:val="0029566B"/>
    <w:rsid w:val="002957E2"/>
    <w:rsid w:val="00295E78"/>
    <w:rsid w:val="002963D9"/>
    <w:rsid w:val="002971EF"/>
    <w:rsid w:val="00297771"/>
    <w:rsid w:val="00297D58"/>
    <w:rsid w:val="002A0570"/>
    <w:rsid w:val="002A0B2E"/>
    <w:rsid w:val="002A1953"/>
    <w:rsid w:val="002A1D53"/>
    <w:rsid w:val="002A1F3B"/>
    <w:rsid w:val="002A26FC"/>
    <w:rsid w:val="002A2B62"/>
    <w:rsid w:val="002A3A7D"/>
    <w:rsid w:val="002A3FDE"/>
    <w:rsid w:val="002A4344"/>
    <w:rsid w:val="002A47D3"/>
    <w:rsid w:val="002A5112"/>
    <w:rsid w:val="002A5195"/>
    <w:rsid w:val="002A5CE9"/>
    <w:rsid w:val="002A69CA"/>
    <w:rsid w:val="002A6BB6"/>
    <w:rsid w:val="002A7458"/>
    <w:rsid w:val="002B0DC3"/>
    <w:rsid w:val="002B0FA1"/>
    <w:rsid w:val="002B1166"/>
    <w:rsid w:val="002B2006"/>
    <w:rsid w:val="002B26FC"/>
    <w:rsid w:val="002B280D"/>
    <w:rsid w:val="002B29C5"/>
    <w:rsid w:val="002B2E21"/>
    <w:rsid w:val="002B32FF"/>
    <w:rsid w:val="002B3574"/>
    <w:rsid w:val="002B3976"/>
    <w:rsid w:val="002B3A78"/>
    <w:rsid w:val="002B3B46"/>
    <w:rsid w:val="002B3C6F"/>
    <w:rsid w:val="002B4085"/>
    <w:rsid w:val="002B4756"/>
    <w:rsid w:val="002B48D0"/>
    <w:rsid w:val="002B4AA6"/>
    <w:rsid w:val="002B574B"/>
    <w:rsid w:val="002B5ABA"/>
    <w:rsid w:val="002B5BD4"/>
    <w:rsid w:val="002B61F2"/>
    <w:rsid w:val="002B648C"/>
    <w:rsid w:val="002B66BB"/>
    <w:rsid w:val="002B69A6"/>
    <w:rsid w:val="002B70DC"/>
    <w:rsid w:val="002B759B"/>
    <w:rsid w:val="002B75C5"/>
    <w:rsid w:val="002B79C1"/>
    <w:rsid w:val="002B7A4B"/>
    <w:rsid w:val="002C0628"/>
    <w:rsid w:val="002C0918"/>
    <w:rsid w:val="002C0A83"/>
    <w:rsid w:val="002C112C"/>
    <w:rsid w:val="002C11C2"/>
    <w:rsid w:val="002C13FE"/>
    <w:rsid w:val="002C1589"/>
    <w:rsid w:val="002C2420"/>
    <w:rsid w:val="002C29B6"/>
    <w:rsid w:val="002C2C7D"/>
    <w:rsid w:val="002C3524"/>
    <w:rsid w:val="002C42B5"/>
    <w:rsid w:val="002C43B7"/>
    <w:rsid w:val="002C46D4"/>
    <w:rsid w:val="002C4B58"/>
    <w:rsid w:val="002C4D0E"/>
    <w:rsid w:val="002C577A"/>
    <w:rsid w:val="002C5965"/>
    <w:rsid w:val="002C5BF7"/>
    <w:rsid w:val="002C5FAD"/>
    <w:rsid w:val="002C61C3"/>
    <w:rsid w:val="002C68AD"/>
    <w:rsid w:val="002C7195"/>
    <w:rsid w:val="002C7D31"/>
    <w:rsid w:val="002D0048"/>
    <w:rsid w:val="002D0B03"/>
    <w:rsid w:val="002D0C1D"/>
    <w:rsid w:val="002D1175"/>
    <w:rsid w:val="002D14CB"/>
    <w:rsid w:val="002D1BBC"/>
    <w:rsid w:val="002D1F84"/>
    <w:rsid w:val="002D282A"/>
    <w:rsid w:val="002D3BA7"/>
    <w:rsid w:val="002D3BF3"/>
    <w:rsid w:val="002D3E26"/>
    <w:rsid w:val="002D542A"/>
    <w:rsid w:val="002D5B00"/>
    <w:rsid w:val="002D5F22"/>
    <w:rsid w:val="002D5F6F"/>
    <w:rsid w:val="002D6942"/>
    <w:rsid w:val="002D6EEC"/>
    <w:rsid w:val="002D7686"/>
    <w:rsid w:val="002D792E"/>
    <w:rsid w:val="002D7F53"/>
    <w:rsid w:val="002E0A54"/>
    <w:rsid w:val="002E0DD0"/>
    <w:rsid w:val="002E0EA2"/>
    <w:rsid w:val="002E14E7"/>
    <w:rsid w:val="002E1560"/>
    <w:rsid w:val="002E1B7A"/>
    <w:rsid w:val="002E20E0"/>
    <w:rsid w:val="002E2166"/>
    <w:rsid w:val="002E235F"/>
    <w:rsid w:val="002E2904"/>
    <w:rsid w:val="002E2B27"/>
    <w:rsid w:val="002E2DF4"/>
    <w:rsid w:val="002E3931"/>
    <w:rsid w:val="002E3BD7"/>
    <w:rsid w:val="002E49C7"/>
    <w:rsid w:val="002E4A02"/>
    <w:rsid w:val="002E5534"/>
    <w:rsid w:val="002E5E65"/>
    <w:rsid w:val="002E5FFA"/>
    <w:rsid w:val="002E6A53"/>
    <w:rsid w:val="002E742E"/>
    <w:rsid w:val="002E7895"/>
    <w:rsid w:val="002E7F60"/>
    <w:rsid w:val="002F00F9"/>
    <w:rsid w:val="002F0271"/>
    <w:rsid w:val="002F0574"/>
    <w:rsid w:val="002F0D66"/>
    <w:rsid w:val="002F0F48"/>
    <w:rsid w:val="002F1204"/>
    <w:rsid w:val="002F14D8"/>
    <w:rsid w:val="002F1C6B"/>
    <w:rsid w:val="002F1F1C"/>
    <w:rsid w:val="002F2292"/>
    <w:rsid w:val="002F272F"/>
    <w:rsid w:val="002F2F9E"/>
    <w:rsid w:val="002F370F"/>
    <w:rsid w:val="002F38F3"/>
    <w:rsid w:val="002F3955"/>
    <w:rsid w:val="002F3990"/>
    <w:rsid w:val="002F3BC2"/>
    <w:rsid w:val="002F3CDE"/>
    <w:rsid w:val="002F3DC7"/>
    <w:rsid w:val="002F4312"/>
    <w:rsid w:val="002F46B2"/>
    <w:rsid w:val="002F4834"/>
    <w:rsid w:val="002F5251"/>
    <w:rsid w:val="002F543F"/>
    <w:rsid w:val="002F558C"/>
    <w:rsid w:val="002F5CF9"/>
    <w:rsid w:val="002F5DA4"/>
    <w:rsid w:val="002F5DB1"/>
    <w:rsid w:val="002F5F0A"/>
    <w:rsid w:val="002F6079"/>
    <w:rsid w:val="002F610A"/>
    <w:rsid w:val="002F7186"/>
    <w:rsid w:val="0030006B"/>
    <w:rsid w:val="00300082"/>
    <w:rsid w:val="003001FB"/>
    <w:rsid w:val="00300608"/>
    <w:rsid w:val="003008E5"/>
    <w:rsid w:val="00300BFF"/>
    <w:rsid w:val="003016FC"/>
    <w:rsid w:val="0030174E"/>
    <w:rsid w:val="00302308"/>
    <w:rsid w:val="0030242D"/>
    <w:rsid w:val="003024A3"/>
    <w:rsid w:val="003027B2"/>
    <w:rsid w:val="00303447"/>
    <w:rsid w:val="003037F0"/>
    <w:rsid w:val="003038E2"/>
    <w:rsid w:val="00303C89"/>
    <w:rsid w:val="003045F3"/>
    <w:rsid w:val="0030531A"/>
    <w:rsid w:val="00305544"/>
    <w:rsid w:val="0030597D"/>
    <w:rsid w:val="00305BDD"/>
    <w:rsid w:val="003060A6"/>
    <w:rsid w:val="00306434"/>
    <w:rsid w:val="003067A6"/>
    <w:rsid w:val="00307219"/>
    <w:rsid w:val="00307C31"/>
    <w:rsid w:val="003113B1"/>
    <w:rsid w:val="0031152B"/>
    <w:rsid w:val="00311A3A"/>
    <w:rsid w:val="0031286F"/>
    <w:rsid w:val="00313342"/>
    <w:rsid w:val="003133D5"/>
    <w:rsid w:val="00313771"/>
    <w:rsid w:val="00314261"/>
    <w:rsid w:val="00314661"/>
    <w:rsid w:val="00314C02"/>
    <w:rsid w:val="0031507B"/>
    <w:rsid w:val="00315089"/>
    <w:rsid w:val="00315753"/>
    <w:rsid w:val="00315C61"/>
    <w:rsid w:val="003168C5"/>
    <w:rsid w:val="00317332"/>
    <w:rsid w:val="003174E9"/>
    <w:rsid w:val="00317BB9"/>
    <w:rsid w:val="0032044E"/>
    <w:rsid w:val="00320BF0"/>
    <w:rsid w:val="00320EDC"/>
    <w:rsid w:val="0032120D"/>
    <w:rsid w:val="0032157D"/>
    <w:rsid w:val="00321917"/>
    <w:rsid w:val="00321996"/>
    <w:rsid w:val="0032322B"/>
    <w:rsid w:val="003232F9"/>
    <w:rsid w:val="0032373A"/>
    <w:rsid w:val="00323933"/>
    <w:rsid w:val="00323DA4"/>
    <w:rsid w:val="003243CE"/>
    <w:rsid w:val="0032525A"/>
    <w:rsid w:val="003257D0"/>
    <w:rsid w:val="00325B5B"/>
    <w:rsid w:val="00325C99"/>
    <w:rsid w:val="003260FB"/>
    <w:rsid w:val="003262B6"/>
    <w:rsid w:val="00326F3D"/>
    <w:rsid w:val="0032731C"/>
    <w:rsid w:val="00327950"/>
    <w:rsid w:val="00327DFC"/>
    <w:rsid w:val="003308AB"/>
    <w:rsid w:val="00330DA2"/>
    <w:rsid w:val="00331AA1"/>
    <w:rsid w:val="00331D67"/>
    <w:rsid w:val="00331E7E"/>
    <w:rsid w:val="003321CF"/>
    <w:rsid w:val="00332E2B"/>
    <w:rsid w:val="00332EE1"/>
    <w:rsid w:val="003345DB"/>
    <w:rsid w:val="003348FD"/>
    <w:rsid w:val="003354BB"/>
    <w:rsid w:val="00335D34"/>
    <w:rsid w:val="00336154"/>
    <w:rsid w:val="003363F8"/>
    <w:rsid w:val="00336E91"/>
    <w:rsid w:val="00337256"/>
    <w:rsid w:val="00337448"/>
    <w:rsid w:val="003378C7"/>
    <w:rsid w:val="00341116"/>
    <w:rsid w:val="00341382"/>
    <w:rsid w:val="003414FF"/>
    <w:rsid w:val="00341530"/>
    <w:rsid w:val="003420F5"/>
    <w:rsid w:val="003422C1"/>
    <w:rsid w:val="0034261C"/>
    <w:rsid w:val="0034266A"/>
    <w:rsid w:val="00342793"/>
    <w:rsid w:val="0034282A"/>
    <w:rsid w:val="003428B6"/>
    <w:rsid w:val="00343832"/>
    <w:rsid w:val="00343E59"/>
    <w:rsid w:val="00344444"/>
    <w:rsid w:val="00344655"/>
    <w:rsid w:val="003446E4"/>
    <w:rsid w:val="00345175"/>
    <w:rsid w:val="00346953"/>
    <w:rsid w:val="00346F58"/>
    <w:rsid w:val="00347195"/>
    <w:rsid w:val="00347A44"/>
    <w:rsid w:val="00347E70"/>
    <w:rsid w:val="003501DF"/>
    <w:rsid w:val="0035033E"/>
    <w:rsid w:val="003507F7"/>
    <w:rsid w:val="0035080D"/>
    <w:rsid w:val="00350919"/>
    <w:rsid w:val="00351079"/>
    <w:rsid w:val="00351165"/>
    <w:rsid w:val="003511AE"/>
    <w:rsid w:val="00351521"/>
    <w:rsid w:val="00351580"/>
    <w:rsid w:val="0035179A"/>
    <w:rsid w:val="00351A4C"/>
    <w:rsid w:val="003537B2"/>
    <w:rsid w:val="00354528"/>
    <w:rsid w:val="003548D9"/>
    <w:rsid w:val="00355BFC"/>
    <w:rsid w:val="00356170"/>
    <w:rsid w:val="0035623F"/>
    <w:rsid w:val="00356259"/>
    <w:rsid w:val="0035630B"/>
    <w:rsid w:val="00356EED"/>
    <w:rsid w:val="0035727F"/>
    <w:rsid w:val="00357599"/>
    <w:rsid w:val="003575E1"/>
    <w:rsid w:val="003577B7"/>
    <w:rsid w:val="00357FF8"/>
    <w:rsid w:val="0036035A"/>
    <w:rsid w:val="003605D3"/>
    <w:rsid w:val="003605F4"/>
    <w:rsid w:val="0036061C"/>
    <w:rsid w:val="00360DB2"/>
    <w:rsid w:val="003617CC"/>
    <w:rsid w:val="00361C6C"/>
    <w:rsid w:val="0036297E"/>
    <w:rsid w:val="00362CAF"/>
    <w:rsid w:val="0036330C"/>
    <w:rsid w:val="00363A38"/>
    <w:rsid w:val="003643F5"/>
    <w:rsid w:val="00364417"/>
    <w:rsid w:val="003645BE"/>
    <w:rsid w:val="003645EF"/>
    <w:rsid w:val="00364654"/>
    <w:rsid w:val="003646EB"/>
    <w:rsid w:val="003648C3"/>
    <w:rsid w:val="00364DC5"/>
    <w:rsid w:val="00365D9A"/>
    <w:rsid w:val="00365DC4"/>
    <w:rsid w:val="003660DD"/>
    <w:rsid w:val="00366261"/>
    <w:rsid w:val="00366C23"/>
    <w:rsid w:val="00366CC6"/>
    <w:rsid w:val="003672D5"/>
    <w:rsid w:val="003676BD"/>
    <w:rsid w:val="00367DC9"/>
    <w:rsid w:val="00367EB6"/>
    <w:rsid w:val="00367FCA"/>
    <w:rsid w:val="003703A2"/>
    <w:rsid w:val="00370499"/>
    <w:rsid w:val="00370CEC"/>
    <w:rsid w:val="003713AC"/>
    <w:rsid w:val="00372543"/>
    <w:rsid w:val="00372F78"/>
    <w:rsid w:val="00374533"/>
    <w:rsid w:val="003748CB"/>
    <w:rsid w:val="00374A8A"/>
    <w:rsid w:val="0037509A"/>
    <w:rsid w:val="003750B8"/>
    <w:rsid w:val="00375210"/>
    <w:rsid w:val="003760DA"/>
    <w:rsid w:val="00376101"/>
    <w:rsid w:val="003763DC"/>
    <w:rsid w:val="00376F88"/>
    <w:rsid w:val="00377787"/>
    <w:rsid w:val="00377B97"/>
    <w:rsid w:val="00377DA5"/>
    <w:rsid w:val="003801E9"/>
    <w:rsid w:val="00380B77"/>
    <w:rsid w:val="00380C74"/>
    <w:rsid w:val="0038127A"/>
    <w:rsid w:val="00383024"/>
    <w:rsid w:val="003831F4"/>
    <w:rsid w:val="00383208"/>
    <w:rsid w:val="00383213"/>
    <w:rsid w:val="00383588"/>
    <w:rsid w:val="00383CA3"/>
    <w:rsid w:val="00384C84"/>
    <w:rsid w:val="00384D6D"/>
    <w:rsid w:val="00385271"/>
    <w:rsid w:val="00385908"/>
    <w:rsid w:val="00386238"/>
    <w:rsid w:val="00390257"/>
    <w:rsid w:val="003908E0"/>
    <w:rsid w:val="003911C8"/>
    <w:rsid w:val="00392402"/>
    <w:rsid w:val="003932F4"/>
    <w:rsid w:val="003936BD"/>
    <w:rsid w:val="003939C9"/>
    <w:rsid w:val="003939CD"/>
    <w:rsid w:val="0039438B"/>
    <w:rsid w:val="00394524"/>
    <w:rsid w:val="00394A62"/>
    <w:rsid w:val="00394D82"/>
    <w:rsid w:val="00394E5F"/>
    <w:rsid w:val="00394F0F"/>
    <w:rsid w:val="00395A88"/>
    <w:rsid w:val="00395F7A"/>
    <w:rsid w:val="00395FA1"/>
    <w:rsid w:val="003962E6"/>
    <w:rsid w:val="00397546"/>
    <w:rsid w:val="00397778"/>
    <w:rsid w:val="00397B15"/>
    <w:rsid w:val="003A0151"/>
    <w:rsid w:val="003A0553"/>
    <w:rsid w:val="003A05F6"/>
    <w:rsid w:val="003A0653"/>
    <w:rsid w:val="003A1258"/>
    <w:rsid w:val="003A14DD"/>
    <w:rsid w:val="003A16B1"/>
    <w:rsid w:val="003A1B0F"/>
    <w:rsid w:val="003A1F70"/>
    <w:rsid w:val="003A310E"/>
    <w:rsid w:val="003A3834"/>
    <w:rsid w:val="003A3880"/>
    <w:rsid w:val="003A41E2"/>
    <w:rsid w:val="003A4305"/>
    <w:rsid w:val="003A4930"/>
    <w:rsid w:val="003A5627"/>
    <w:rsid w:val="003A57C6"/>
    <w:rsid w:val="003A5A59"/>
    <w:rsid w:val="003A5BEB"/>
    <w:rsid w:val="003A5FD9"/>
    <w:rsid w:val="003A6440"/>
    <w:rsid w:val="003A6772"/>
    <w:rsid w:val="003A6A09"/>
    <w:rsid w:val="003A6A80"/>
    <w:rsid w:val="003B12C0"/>
    <w:rsid w:val="003B1671"/>
    <w:rsid w:val="003B1C67"/>
    <w:rsid w:val="003B1D47"/>
    <w:rsid w:val="003B1F9C"/>
    <w:rsid w:val="003B2029"/>
    <w:rsid w:val="003B2305"/>
    <w:rsid w:val="003B24A6"/>
    <w:rsid w:val="003B2ABD"/>
    <w:rsid w:val="003B2D10"/>
    <w:rsid w:val="003B347F"/>
    <w:rsid w:val="003B3D06"/>
    <w:rsid w:val="003B3D53"/>
    <w:rsid w:val="003B4806"/>
    <w:rsid w:val="003B5A08"/>
    <w:rsid w:val="003B66CF"/>
    <w:rsid w:val="003B6B60"/>
    <w:rsid w:val="003B6EB1"/>
    <w:rsid w:val="003B75A8"/>
    <w:rsid w:val="003B7608"/>
    <w:rsid w:val="003B7B8D"/>
    <w:rsid w:val="003B7E09"/>
    <w:rsid w:val="003C0201"/>
    <w:rsid w:val="003C0C2A"/>
    <w:rsid w:val="003C13E2"/>
    <w:rsid w:val="003C256B"/>
    <w:rsid w:val="003C3330"/>
    <w:rsid w:val="003C414C"/>
    <w:rsid w:val="003C46AF"/>
    <w:rsid w:val="003C4702"/>
    <w:rsid w:val="003C48A7"/>
    <w:rsid w:val="003C4D1A"/>
    <w:rsid w:val="003C500B"/>
    <w:rsid w:val="003C529D"/>
    <w:rsid w:val="003C54F2"/>
    <w:rsid w:val="003C5A2B"/>
    <w:rsid w:val="003C5FCD"/>
    <w:rsid w:val="003C63A3"/>
    <w:rsid w:val="003C675C"/>
    <w:rsid w:val="003C6A2E"/>
    <w:rsid w:val="003C6B9E"/>
    <w:rsid w:val="003D01EF"/>
    <w:rsid w:val="003D0528"/>
    <w:rsid w:val="003D0F2D"/>
    <w:rsid w:val="003D0F47"/>
    <w:rsid w:val="003D18FF"/>
    <w:rsid w:val="003D1F13"/>
    <w:rsid w:val="003D201B"/>
    <w:rsid w:val="003D232C"/>
    <w:rsid w:val="003D2412"/>
    <w:rsid w:val="003D258C"/>
    <w:rsid w:val="003D34BC"/>
    <w:rsid w:val="003D38A5"/>
    <w:rsid w:val="003D3BDE"/>
    <w:rsid w:val="003D3FAC"/>
    <w:rsid w:val="003D5808"/>
    <w:rsid w:val="003D5A23"/>
    <w:rsid w:val="003D5D67"/>
    <w:rsid w:val="003D5F81"/>
    <w:rsid w:val="003D631A"/>
    <w:rsid w:val="003D6CF2"/>
    <w:rsid w:val="003E0102"/>
    <w:rsid w:val="003E02BD"/>
    <w:rsid w:val="003E0379"/>
    <w:rsid w:val="003E03AC"/>
    <w:rsid w:val="003E043A"/>
    <w:rsid w:val="003E0880"/>
    <w:rsid w:val="003E08C3"/>
    <w:rsid w:val="003E09E9"/>
    <w:rsid w:val="003E0B33"/>
    <w:rsid w:val="003E17B3"/>
    <w:rsid w:val="003E2758"/>
    <w:rsid w:val="003E2E99"/>
    <w:rsid w:val="003E2FF9"/>
    <w:rsid w:val="003E3A23"/>
    <w:rsid w:val="003E3D64"/>
    <w:rsid w:val="003E513B"/>
    <w:rsid w:val="003E51A8"/>
    <w:rsid w:val="003E5CAF"/>
    <w:rsid w:val="003E63B9"/>
    <w:rsid w:val="003E6571"/>
    <w:rsid w:val="003E69A9"/>
    <w:rsid w:val="003E6A43"/>
    <w:rsid w:val="003E6A60"/>
    <w:rsid w:val="003F0785"/>
    <w:rsid w:val="003F0E45"/>
    <w:rsid w:val="003F0FB2"/>
    <w:rsid w:val="003F1116"/>
    <w:rsid w:val="003F119E"/>
    <w:rsid w:val="003F11D1"/>
    <w:rsid w:val="003F11E1"/>
    <w:rsid w:val="003F14BB"/>
    <w:rsid w:val="003F1E01"/>
    <w:rsid w:val="003F3085"/>
    <w:rsid w:val="003F4515"/>
    <w:rsid w:val="003F4CAC"/>
    <w:rsid w:val="003F4E40"/>
    <w:rsid w:val="003F5276"/>
    <w:rsid w:val="003F52E4"/>
    <w:rsid w:val="003F571C"/>
    <w:rsid w:val="003F57D5"/>
    <w:rsid w:val="003F5EC8"/>
    <w:rsid w:val="003F620A"/>
    <w:rsid w:val="003F6491"/>
    <w:rsid w:val="003F64A8"/>
    <w:rsid w:val="003F6AF3"/>
    <w:rsid w:val="003F6B4B"/>
    <w:rsid w:val="003F72E7"/>
    <w:rsid w:val="003F732E"/>
    <w:rsid w:val="003F7ABB"/>
    <w:rsid w:val="0040005C"/>
    <w:rsid w:val="0040039C"/>
    <w:rsid w:val="00400ADB"/>
    <w:rsid w:val="00400C55"/>
    <w:rsid w:val="00400F09"/>
    <w:rsid w:val="004014E9"/>
    <w:rsid w:val="00401BCA"/>
    <w:rsid w:val="004022B6"/>
    <w:rsid w:val="004026D9"/>
    <w:rsid w:val="00402A2D"/>
    <w:rsid w:val="004030F4"/>
    <w:rsid w:val="004031A6"/>
    <w:rsid w:val="00403704"/>
    <w:rsid w:val="0040393B"/>
    <w:rsid w:val="00403B26"/>
    <w:rsid w:val="00403F39"/>
    <w:rsid w:val="00404CAF"/>
    <w:rsid w:val="00404CCE"/>
    <w:rsid w:val="00404EC4"/>
    <w:rsid w:val="0040512D"/>
    <w:rsid w:val="004054A1"/>
    <w:rsid w:val="004058A8"/>
    <w:rsid w:val="00405D70"/>
    <w:rsid w:val="0040666A"/>
    <w:rsid w:val="00406AAA"/>
    <w:rsid w:val="00406E78"/>
    <w:rsid w:val="004075C5"/>
    <w:rsid w:val="0040761A"/>
    <w:rsid w:val="00407A97"/>
    <w:rsid w:val="004103A5"/>
    <w:rsid w:val="00411C96"/>
    <w:rsid w:val="00413ACA"/>
    <w:rsid w:val="00413ED6"/>
    <w:rsid w:val="00414168"/>
    <w:rsid w:val="0041445A"/>
    <w:rsid w:val="004147CF"/>
    <w:rsid w:val="00414DD5"/>
    <w:rsid w:val="0041513E"/>
    <w:rsid w:val="00415907"/>
    <w:rsid w:val="00415AF7"/>
    <w:rsid w:val="00416F8E"/>
    <w:rsid w:val="00417803"/>
    <w:rsid w:val="00417E05"/>
    <w:rsid w:val="004200E9"/>
    <w:rsid w:val="00420733"/>
    <w:rsid w:val="0042078D"/>
    <w:rsid w:val="0042095B"/>
    <w:rsid w:val="00420C73"/>
    <w:rsid w:val="00420EC5"/>
    <w:rsid w:val="004212BD"/>
    <w:rsid w:val="004212C6"/>
    <w:rsid w:val="00421F56"/>
    <w:rsid w:val="00422780"/>
    <w:rsid w:val="00422B8C"/>
    <w:rsid w:val="00422F49"/>
    <w:rsid w:val="0042329E"/>
    <w:rsid w:val="00423519"/>
    <w:rsid w:val="00423B86"/>
    <w:rsid w:val="004243AD"/>
    <w:rsid w:val="00424492"/>
    <w:rsid w:val="0042465B"/>
    <w:rsid w:val="00424B59"/>
    <w:rsid w:val="004251B2"/>
    <w:rsid w:val="00425646"/>
    <w:rsid w:val="004257C1"/>
    <w:rsid w:val="004259BC"/>
    <w:rsid w:val="00425BAB"/>
    <w:rsid w:val="00425C8B"/>
    <w:rsid w:val="00426791"/>
    <w:rsid w:val="00427B80"/>
    <w:rsid w:val="004300E6"/>
    <w:rsid w:val="0043044A"/>
    <w:rsid w:val="00430657"/>
    <w:rsid w:val="00430759"/>
    <w:rsid w:val="00430F08"/>
    <w:rsid w:val="004311EF"/>
    <w:rsid w:val="00431A17"/>
    <w:rsid w:val="00431E8E"/>
    <w:rsid w:val="00431F44"/>
    <w:rsid w:val="00432937"/>
    <w:rsid w:val="00432ADC"/>
    <w:rsid w:val="00433098"/>
    <w:rsid w:val="00433CF3"/>
    <w:rsid w:val="00434236"/>
    <w:rsid w:val="004342FE"/>
    <w:rsid w:val="00434532"/>
    <w:rsid w:val="00434C51"/>
    <w:rsid w:val="00434DAA"/>
    <w:rsid w:val="00435819"/>
    <w:rsid w:val="00436760"/>
    <w:rsid w:val="00436AE1"/>
    <w:rsid w:val="00436BA9"/>
    <w:rsid w:val="0044025D"/>
    <w:rsid w:val="004402E8"/>
    <w:rsid w:val="00440712"/>
    <w:rsid w:val="00440853"/>
    <w:rsid w:val="00440979"/>
    <w:rsid w:val="00440DD3"/>
    <w:rsid w:val="004412FA"/>
    <w:rsid w:val="00442672"/>
    <w:rsid w:val="00443001"/>
    <w:rsid w:val="004430C3"/>
    <w:rsid w:val="004433E6"/>
    <w:rsid w:val="00444072"/>
    <w:rsid w:val="00444156"/>
    <w:rsid w:val="00444406"/>
    <w:rsid w:val="0044464E"/>
    <w:rsid w:val="00444C45"/>
    <w:rsid w:val="004458E2"/>
    <w:rsid w:val="00445D77"/>
    <w:rsid w:val="00446075"/>
    <w:rsid w:val="004466D8"/>
    <w:rsid w:val="00446A0B"/>
    <w:rsid w:val="00446CF0"/>
    <w:rsid w:val="00446F87"/>
    <w:rsid w:val="004475ED"/>
    <w:rsid w:val="00447A00"/>
    <w:rsid w:val="00447F0A"/>
    <w:rsid w:val="00450033"/>
    <w:rsid w:val="00450963"/>
    <w:rsid w:val="00450C8A"/>
    <w:rsid w:val="0045126B"/>
    <w:rsid w:val="00451699"/>
    <w:rsid w:val="004521AE"/>
    <w:rsid w:val="00452517"/>
    <w:rsid w:val="004525A6"/>
    <w:rsid w:val="004527F6"/>
    <w:rsid w:val="0045317A"/>
    <w:rsid w:val="00453725"/>
    <w:rsid w:val="00453817"/>
    <w:rsid w:val="00453D9C"/>
    <w:rsid w:val="00453EED"/>
    <w:rsid w:val="0045408E"/>
    <w:rsid w:val="0045440E"/>
    <w:rsid w:val="004544AE"/>
    <w:rsid w:val="0045467E"/>
    <w:rsid w:val="00454895"/>
    <w:rsid w:val="00454ED2"/>
    <w:rsid w:val="00455893"/>
    <w:rsid w:val="00455948"/>
    <w:rsid w:val="004560D0"/>
    <w:rsid w:val="0045617E"/>
    <w:rsid w:val="0045676D"/>
    <w:rsid w:val="00456C50"/>
    <w:rsid w:val="00460267"/>
    <w:rsid w:val="004603A5"/>
    <w:rsid w:val="00460604"/>
    <w:rsid w:val="00460634"/>
    <w:rsid w:val="00461CD9"/>
    <w:rsid w:val="00461D05"/>
    <w:rsid w:val="004620C1"/>
    <w:rsid w:val="004620F2"/>
    <w:rsid w:val="0046275F"/>
    <w:rsid w:val="0046284F"/>
    <w:rsid w:val="0046291D"/>
    <w:rsid w:val="00463B22"/>
    <w:rsid w:val="00464C98"/>
    <w:rsid w:val="00465560"/>
    <w:rsid w:val="0046596A"/>
    <w:rsid w:val="00465B68"/>
    <w:rsid w:val="00465EB8"/>
    <w:rsid w:val="00466715"/>
    <w:rsid w:val="00466731"/>
    <w:rsid w:val="004667B3"/>
    <w:rsid w:val="00466DC8"/>
    <w:rsid w:val="00466DCF"/>
    <w:rsid w:val="00466EC5"/>
    <w:rsid w:val="0046717A"/>
    <w:rsid w:val="0046753D"/>
    <w:rsid w:val="00467C2B"/>
    <w:rsid w:val="00470183"/>
    <w:rsid w:val="0047031D"/>
    <w:rsid w:val="0047067C"/>
    <w:rsid w:val="00470C0B"/>
    <w:rsid w:val="00470E4A"/>
    <w:rsid w:val="004714E5"/>
    <w:rsid w:val="00471E5E"/>
    <w:rsid w:val="00472101"/>
    <w:rsid w:val="00472303"/>
    <w:rsid w:val="00472484"/>
    <w:rsid w:val="004728AD"/>
    <w:rsid w:val="00472B0F"/>
    <w:rsid w:val="00473341"/>
    <w:rsid w:val="004733AA"/>
    <w:rsid w:val="0047365A"/>
    <w:rsid w:val="00473856"/>
    <w:rsid w:val="00473AD9"/>
    <w:rsid w:val="00473BE1"/>
    <w:rsid w:val="00475791"/>
    <w:rsid w:val="004764D1"/>
    <w:rsid w:val="00476963"/>
    <w:rsid w:val="00476BDA"/>
    <w:rsid w:val="004771A9"/>
    <w:rsid w:val="00480118"/>
    <w:rsid w:val="004802BE"/>
    <w:rsid w:val="00481174"/>
    <w:rsid w:val="00481214"/>
    <w:rsid w:val="00481DF5"/>
    <w:rsid w:val="004821C7"/>
    <w:rsid w:val="004822AC"/>
    <w:rsid w:val="0048351D"/>
    <w:rsid w:val="004838AB"/>
    <w:rsid w:val="00484156"/>
    <w:rsid w:val="0048476A"/>
    <w:rsid w:val="00484977"/>
    <w:rsid w:val="00484A7F"/>
    <w:rsid w:val="00484B25"/>
    <w:rsid w:val="00484CC1"/>
    <w:rsid w:val="0048512E"/>
    <w:rsid w:val="004852C2"/>
    <w:rsid w:val="00485AEC"/>
    <w:rsid w:val="00487DA2"/>
    <w:rsid w:val="00487EB8"/>
    <w:rsid w:val="0049035D"/>
    <w:rsid w:val="00490713"/>
    <w:rsid w:val="004913C7"/>
    <w:rsid w:val="004929A9"/>
    <w:rsid w:val="00492A4E"/>
    <w:rsid w:val="00492D5D"/>
    <w:rsid w:val="004931BB"/>
    <w:rsid w:val="00493398"/>
    <w:rsid w:val="004935A9"/>
    <w:rsid w:val="00494164"/>
    <w:rsid w:val="00494AA2"/>
    <w:rsid w:val="00494FF0"/>
    <w:rsid w:val="00496555"/>
    <w:rsid w:val="0049676E"/>
    <w:rsid w:val="004971DA"/>
    <w:rsid w:val="0049759D"/>
    <w:rsid w:val="00497D71"/>
    <w:rsid w:val="004A079A"/>
    <w:rsid w:val="004A0822"/>
    <w:rsid w:val="004A113D"/>
    <w:rsid w:val="004A1371"/>
    <w:rsid w:val="004A13CF"/>
    <w:rsid w:val="004A1AB4"/>
    <w:rsid w:val="004A20D3"/>
    <w:rsid w:val="004A2237"/>
    <w:rsid w:val="004A235A"/>
    <w:rsid w:val="004A23F1"/>
    <w:rsid w:val="004A2CAD"/>
    <w:rsid w:val="004A2D7A"/>
    <w:rsid w:val="004A328F"/>
    <w:rsid w:val="004A3901"/>
    <w:rsid w:val="004A3CD5"/>
    <w:rsid w:val="004A3ECE"/>
    <w:rsid w:val="004A4720"/>
    <w:rsid w:val="004A47FD"/>
    <w:rsid w:val="004A4891"/>
    <w:rsid w:val="004A4BFB"/>
    <w:rsid w:val="004A4C8B"/>
    <w:rsid w:val="004A544D"/>
    <w:rsid w:val="004A5B4B"/>
    <w:rsid w:val="004A5E92"/>
    <w:rsid w:val="004A6676"/>
    <w:rsid w:val="004A6850"/>
    <w:rsid w:val="004A7537"/>
    <w:rsid w:val="004A760F"/>
    <w:rsid w:val="004A76E8"/>
    <w:rsid w:val="004A7A3F"/>
    <w:rsid w:val="004A7D08"/>
    <w:rsid w:val="004B1387"/>
    <w:rsid w:val="004B138F"/>
    <w:rsid w:val="004B1C2A"/>
    <w:rsid w:val="004B1F5A"/>
    <w:rsid w:val="004B3089"/>
    <w:rsid w:val="004B3B96"/>
    <w:rsid w:val="004B4067"/>
    <w:rsid w:val="004B40D6"/>
    <w:rsid w:val="004B4C63"/>
    <w:rsid w:val="004B4F6B"/>
    <w:rsid w:val="004B53E2"/>
    <w:rsid w:val="004B582B"/>
    <w:rsid w:val="004B5835"/>
    <w:rsid w:val="004B5CCE"/>
    <w:rsid w:val="004B732E"/>
    <w:rsid w:val="004B734B"/>
    <w:rsid w:val="004B7EFB"/>
    <w:rsid w:val="004C0DA9"/>
    <w:rsid w:val="004C1557"/>
    <w:rsid w:val="004C2CA7"/>
    <w:rsid w:val="004C2F54"/>
    <w:rsid w:val="004C339D"/>
    <w:rsid w:val="004C383A"/>
    <w:rsid w:val="004C3D24"/>
    <w:rsid w:val="004C41FD"/>
    <w:rsid w:val="004C47B6"/>
    <w:rsid w:val="004C4E35"/>
    <w:rsid w:val="004C52CC"/>
    <w:rsid w:val="004C594B"/>
    <w:rsid w:val="004C5B7A"/>
    <w:rsid w:val="004C5BE2"/>
    <w:rsid w:val="004C6275"/>
    <w:rsid w:val="004C63E3"/>
    <w:rsid w:val="004C6F00"/>
    <w:rsid w:val="004C7375"/>
    <w:rsid w:val="004C75FF"/>
    <w:rsid w:val="004C7857"/>
    <w:rsid w:val="004C79D4"/>
    <w:rsid w:val="004C7C4D"/>
    <w:rsid w:val="004C7E53"/>
    <w:rsid w:val="004C7E8F"/>
    <w:rsid w:val="004D03E8"/>
    <w:rsid w:val="004D05F8"/>
    <w:rsid w:val="004D0F25"/>
    <w:rsid w:val="004D21B7"/>
    <w:rsid w:val="004D28CE"/>
    <w:rsid w:val="004D28EB"/>
    <w:rsid w:val="004D2A47"/>
    <w:rsid w:val="004D2D38"/>
    <w:rsid w:val="004D2D78"/>
    <w:rsid w:val="004D2EB5"/>
    <w:rsid w:val="004D3624"/>
    <w:rsid w:val="004D3C49"/>
    <w:rsid w:val="004D3D34"/>
    <w:rsid w:val="004D4823"/>
    <w:rsid w:val="004D4CF3"/>
    <w:rsid w:val="004D4FF9"/>
    <w:rsid w:val="004D506D"/>
    <w:rsid w:val="004D51B0"/>
    <w:rsid w:val="004D5911"/>
    <w:rsid w:val="004D61B7"/>
    <w:rsid w:val="004D6455"/>
    <w:rsid w:val="004D6690"/>
    <w:rsid w:val="004D6A28"/>
    <w:rsid w:val="004D6D58"/>
    <w:rsid w:val="004D6FC2"/>
    <w:rsid w:val="004D7833"/>
    <w:rsid w:val="004D7BCE"/>
    <w:rsid w:val="004D7DE6"/>
    <w:rsid w:val="004E0822"/>
    <w:rsid w:val="004E0DB2"/>
    <w:rsid w:val="004E1217"/>
    <w:rsid w:val="004E1705"/>
    <w:rsid w:val="004E1E8C"/>
    <w:rsid w:val="004E22C1"/>
    <w:rsid w:val="004E25BC"/>
    <w:rsid w:val="004E3664"/>
    <w:rsid w:val="004E45AD"/>
    <w:rsid w:val="004E4BE5"/>
    <w:rsid w:val="004E60CE"/>
    <w:rsid w:val="004E6576"/>
    <w:rsid w:val="004E6D11"/>
    <w:rsid w:val="004E6E4F"/>
    <w:rsid w:val="004E7552"/>
    <w:rsid w:val="004E76A9"/>
    <w:rsid w:val="004E7B54"/>
    <w:rsid w:val="004F00C2"/>
    <w:rsid w:val="004F0147"/>
    <w:rsid w:val="004F1101"/>
    <w:rsid w:val="004F14CC"/>
    <w:rsid w:val="004F14F2"/>
    <w:rsid w:val="004F19DE"/>
    <w:rsid w:val="004F22D0"/>
    <w:rsid w:val="004F276B"/>
    <w:rsid w:val="004F283C"/>
    <w:rsid w:val="004F292F"/>
    <w:rsid w:val="004F2E21"/>
    <w:rsid w:val="004F3077"/>
    <w:rsid w:val="004F36C0"/>
    <w:rsid w:val="004F3BC3"/>
    <w:rsid w:val="004F42B6"/>
    <w:rsid w:val="004F433B"/>
    <w:rsid w:val="004F4553"/>
    <w:rsid w:val="004F4B09"/>
    <w:rsid w:val="004F5579"/>
    <w:rsid w:val="004F59DE"/>
    <w:rsid w:val="004F5F4D"/>
    <w:rsid w:val="004F60B2"/>
    <w:rsid w:val="004F65BF"/>
    <w:rsid w:val="004F65C1"/>
    <w:rsid w:val="004F6A4B"/>
    <w:rsid w:val="004F75BE"/>
    <w:rsid w:val="004F75D2"/>
    <w:rsid w:val="004F7782"/>
    <w:rsid w:val="004F7B11"/>
    <w:rsid w:val="004F7E05"/>
    <w:rsid w:val="00500338"/>
    <w:rsid w:val="00501C1C"/>
    <w:rsid w:val="00501D64"/>
    <w:rsid w:val="00501E34"/>
    <w:rsid w:val="0050219A"/>
    <w:rsid w:val="00502220"/>
    <w:rsid w:val="005022A1"/>
    <w:rsid w:val="00502FE8"/>
    <w:rsid w:val="005037A2"/>
    <w:rsid w:val="005038CD"/>
    <w:rsid w:val="00504590"/>
    <w:rsid w:val="00504897"/>
    <w:rsid w:val="00505522"/>
    <w:rsid w:val="0050592A"/>
    <w:rsid w:val="00505B47"/>
    <w:rsid w:val="00505DEA"/>
    <w:rsid w:val="00506043"/>
    <w:rsid w:val="0050721E"/>
    <w:rsid w:val="00507339"/>
    <w:rsid w:val="00510D33"/>
    <w:rsid w:val="00511AC1"/>
    <w:rsid w:val="00511AEB"/>
    <w:rsid w:val="00512178"/>
    <w:rsid w:val="0051327D"/>
    <w:rsid w:val="005133ED"/>
    <w:rsid w:val="005134A4"/>
    <w:rsid w:val="005139C0"/>
    <w:rsid w:val="00513C9C"/>
    <w:rsid w:val="00513CCC"/>
    <w:rsid w:val="005157DB"/>
    <w:rsid w:val="00515E76"/>
    <w:rsid w:val="005163C1"/>
    <w:rsid w:val="00516ABF"/>
    <w:rsid w:val="00516FDE"/>
    <w:rsid w:val="0051705E"/>
    <w:rsid w:val="0051738C"/>
    <w:rsid w:val="00517999"/>
    <w:rsid w:val="005179DD"/>
    <w:rsid w:val="005205C8"/>
    <w:rsid w:val="0052075C"/>
    <w:rsid w:val="00520A98"/>
    <w:rsid w:val="00520B3B"/>
    <w:rsid w:val="005215B3"/>
    <w:rsid w:val="00521905"/>
    <w:rsid w:val="00521D6C"/>
    <w:rsid w:val="00521E33"/>
    <w:rsid w:val="0052235B"/>
    <w:rsid w:val="0052288B"/>
    <w:rsid w:val="00522FA3"/>
    <w:rsid w:val="005230F9"/>
    <w:rsid w:val="00523437"/>
    <w:rsid w:val="00523B31"/>
    <w:rsid w:val="0052416A"/>
    <w:rsid w:val="00524A0C"/>
    <w:rsid w:val="00524AFF"/>
    <w:rsid w:val="00525231"/>
    <w:rsid w:val="00525556"/>
    <w:rsid w:val="00525938"/>
    <w:rsid w:val="00525A48"/>
    <w:rsid w:val="00525A88"/>
    <w:rsid w:val="00526832"/>
    <w:rsid w:val="00526A93"/>
    <w:rsid w:val="00527588"/>
    <w:rsid w:val="005278A0"/>
    <w:rsid w:val="0053031C"/>
    <w:rsid w:val="0053068B"/>
    <w:rsid w:val="00530FE9"/>
    <w:rsid w:val="00531497"/>
    <w:rsid w:val="00532B35"/>
    <w:rsid w:val="00532D04"/>
    <w:rsid w:val="00532D52"/>
    <w:rsid w:val="00532FD0"/>
    <w:rsid w:val="00533AFD"/>
    <w:rsid w:val="0053407F"/>
    <w:rsid w:val="00534EAE"/>
    <w:rsid w:val="00534FC0"/>
    <w:rsid w:val="0053557D"/>
    <w:rsid w:val="00535593"/>
    <w:rsid w:val="005357D4"/>
    <w:rsid w:val="00535EDA"/>
    <w:rsid w:val="00535F65"/>
    <w:rsid w:val="005362BB"/>
    <w:rsid w:val="00536353"/>
    <w:rsid w:val="0053671A"/>
    <w:rsid w:val="00536943"/>
    <w:rsid w:val="00536FEC"/>
    <w:rsid w:val="00537099"/>
    <w:rsid w:val="005376A4"/>
    <w:rsid w:val="0053782C"/>
    <w:rsid w:val="00537E65"/>
    <w:rsid w:val="00540DC0"/>
    <w:rsid w:val="005416C1"/>
    <w:rsid w:val="005418DF"/>
    <w:rsid w:val="0054204F"/>
    <w:rsid w:val="005421E5"/>
    <w:rsid w:val="0054235C"/>
    <w:rsid w:val="0054242A"/>
    <w:rsid w:val="005424AF"/>
    <w:rsid w:val="00542B24"/>
    <w:rsid w:val="005438C0"/>
    <w:rsid w:val="00543CF5"/>
    <w:rsid w:val="005451C4"/>
    <w:rsid w:val="0054530A"/>
    <w:rsid w:val="00545546"/>
    <w:rsid w:val="00545A3B"/>
    <w:rsid w:val="00547B25"/>
    <w:rsid w:val="00547FE5"/>
    <w:rsid w:val="00550175"/>
    <w:rsid w:val="005502EA"/>
    <w:rsid w:val="00550CE0"/>
    <w:rsid w:val="00550E4F"/>
    <w:rsid w:val="00551667"/>
    <w:rsid w:val="00551786"/>
    <w:rsid w:val="00551BB2"/>
    <w:rsid w:val="00552488"/>
    <w:rsid w:val="005529F8"/>
    <w:rsid w:val="00552FAC"/>
    <w:rsid w:val="0055348F"/>
    <w:rsid w:val="005534CF"/>
    <w:rsid w:val="00553A0A"/>
    <w:rsid w:val="00553FAA"/>
    <w:rsid w:val="005545A3"/>
    <w:rsid w:val="00554A75"/>
    <w:rsid w:val="00554CF8"/>
    <w:rsid w:val="005552C1"/>
    <w:rsid w:val="005562D7"/>
    <w:rsid w:val="00556B3C"/>
    <w:rsid w:val="00556E11"/>
    <w:rsid w:val="0055755B"/>
    <w:rsid w:val="005575D2"/>
    <w:rsid w:val="00557A7D"/>
    <w:rsid w:val="00557C22"/>
    <w:rsid w:val="00557EB1"/>
    <w:rsid w:val="00560734"/>
    <w:rsid w:val="00561808"/>
    <w:rsid w:val="00561B2C"/>
    <w:rsid w:val="00562AC1"/>
    <w:rsid w:val="00562FF3"/>
    <w:rsid w:val="0056308D"/>
    <w:rsid w:val="00564055"/>
    <w:rsid w:val="00564BE0"/>
    <w:rsid w:val="00565C23"/>
    <w:rsid w:val="00565E9B"/>
    <w:rsid w:val="00565EEE"/>
    <w:rsid w:val="0056623D"/>
    <w:rsid w:val="00566578"/>
    <w:rsid w:val="00566A06"/>
    <w:rsid w:val="00566B0A"/>
    <w:rsid w:val="00566F75"/>
    <w:rsid w:val="00567550"/>
    <w:rsid w:val="005675FE"/>
    <w:rsid w:val="00567D94"/>
    <w:rsid w:val="00567F6E"/>
    <w:rsid w:val="0057031E"/>
    <w:rsid w:val="00570F9F"/>
    <w:rsid w:val="00571B57"/>
    <w:rsid w:val="00572887"/>
    <w:rsid w:val="00573264"/>
    <w:rsid w:val="00573512"/>
    <w:rsid w:val="00573638"/>
    <w:rsid w:val="0057384A"/>
    <w:rsid w:val="00573D2E"/>
    <w:rsid w:val="00574E91"/>
    <w:rsid w:val="0057614D"/>
    <w:rsid w:val="00576740"/>
    <w:rsid w:val="00576A54"/>
    <w:rsid w:val="00576C64"/>
    <w:rsid w:val="00576E4C"/>
    <w:rsid w:val="00577037"/>
    <w:rsid w:val="00580586"/>
    <w:rsid w:val="00580D41"/>
    <w:rsid w:val="0058128C"/>
    <w:rsid w:val="00581339"/>
    <w:rsid w:val="00581375"/>
    <w:rsid w:val="00581C8B"/>
    <w:rsid w:val="0058205D"/>
    <w:rsid w:val="00582FDC"/>
    <w:rsid w:val="00583AA3"/>
    <w:rsid w:val="00584846"/>
    <w:rsid w:val="00584870"/>
    <w:rsid w:val="00584A40"/>
    <w:rsid w:val="00584ACF"/>
    <w:rsid w:val="00585242"/>
    <w:rsid w:val="005854F6"/>
    <w:rsid w:val="00585531"/>
    <w:rsid w:val="00585597"/>
    <w:rsid w:val="005857DE"/>
    <w:rsid w:val="00585921"/>
    <w:rsid w:val="00585B09"/>
    <w:rsid w:val="00585F42"/>
    <w:rsid w:val="005865DB"/>
    <w:rsid w:val="00586CE8"/>
    <w:rsid w:val="0058741D"/>
    <w:rsid w:val="0058784D"/>
    <w:rsid w:val="00587C0F"/>
    <w:rsid w:val="005902DA"/>
    <w:rsid w:val="00591C31"/>
    <w:rsid w:val="00591E5F"/>
    <w:rsid w:val="00591EB8"/>
    <w:rsid w:val="00591ED1"/>
    <w:rsid w:val="00592917"/>
    <w:rsid w:val="00593202"/>
    <w:rsid w:val="00593503"/>
    <w:rsid w:val="00593556"/>
    <w:rsid w:val="00593983"/>
    <w:rsid w:val="00594379"/>
    <w:rsid w:val="0059471C"/>
    <w:rsid w:val="0059582E"/>
    <w:rsid w:val="005959F6"/>
    <w:rsid w:val="00596310"/>
    <w:rsid w:val="00596534"/>
    <w:rsid w:val="00596EAA"/>
    <w:rsid w:val="005971BA"/>
    <w:rsid w:val="0059733F"/>
    <w:rsid w:val="00597819"/>
    <w:rsid w:val="005A04A7"/>
    <w:rsid w:val="005A0C1E"/>
    <w:rsid w:val="005A0C8D"/>
    <w:rsid w:val="005A0D92"/>
    <w:rsid w:val="005A1064"/>
    <w:rsid w:val="005A2449"/>
    <w:rsid w:val="005A3350"/>
    <w:rsid w:val="005A3450"/>
    <w:rsid w:val="005A3594"/>
    <w:rsid w:val="005A41C8"/>
    <w:rsid w:val="005A4362"/>
    <w:rsid w:val="005A484E"/>
    <w:rsid w:val="005A48D3"/>
    <w:rsid w:val="005A4B7D"/>
    <w:rsid w:val="005A5794"/>
    <w:rsid w:val="005A6278"/>
    <w:rsid w:val="005A69B5"/>
    <w:rsid w:val="005A6C11"/>
    <w:rsid w:val="005A704C"/>
    <w:rsid w:val="005A719D"/>
    <w:rsid w:val="005A759F"/>
    <w:rsid w:val="005A7BBC"/>
    <w:rsid w:val="005B043F"/>
    <w:rsid w:val="005B0842"/>
    <w:rsid w:val="005B1B47"/>
    <w:rsid w:val="005B1BA9"/>
    <w:rsid w:val="005B20DE"/>
    <w:rsid w:val="005B2181"/>
    <w:rsid w:val="005B2301"/>
    <w:rsid w:val="005B2C9D"/>
    <w:rsid w:val="005B2DFB"/>
    <w:rsid w:val="005B33D7"/>
    <w:rsid w:val="005B359C"/>
    <w:rsid w:val="005B469E"/>
    <w:rsid w:val="005B4BB0"/>
    <w:rsid w:val="005B4D96"/>
    <w:rsid w:val="005B4DF1"/>
    <w:rsid w:val="005B6757"/>
    <w:rsid w:val="005B6B97"/>
    <w:rsid w:val="005B6BAD"/>
    <w:rsid w:val="005B6D93"/>
    <w:rsid w:val="005B6EDF"/>
    <w:rsid w:val="005B70AF"/>
    <w:rsid w:val="005B7B0F"/>
    <w:rsid w:val="005B7FB2"/>
    <w:rsid w:val="005C08F1"/>
    <w:rsid w:val="005C0FD0"/>
    <w:rsid w:val="005C1533"/>
    <w:rsid w:val="005C2B5A"/>
    <w:rsid w:val="005C300D"/>
    <w:rsid w:val="005C374B"/>
    <w:rsid w:val="005C398C"/>
    <w:rsid w:val="005C39B5"/>
    <w:rsid w:val="005C3AC5"/>
    <w:rsid w:val="005C4356"/>
    <w:rsid w:val="005C457B"/>
    <w:rsid w:val="005C5D0C"/>
    <w:rsid w:val="005C5F93"/>
    <w:rsid w:val="005C6077"/>
    <w:rsid w:val="005C645C"/>
    <w:rsid w:val="005C68A8"/>
    <w:rsid w:val="005C6AA5"/>
    <w:rsid w:val="005C6E2C"/>
    <w:rsid w:val="005D03E6"/>
    <w:rsid w:val="005D058B"/>
    <w:rsid w:val="005D0665"/>
    <w:rsid w:val="005D0764"/>
    <w:rsid w:val="005D0783"/>
    <w:rsid w:val="005D0A29"/>
    <w:rsid w:val="005D12BE"/>
    <w:rsid w:val="005D13D1"/>
    <w:rsid w:val="005D213B"/>
    <w:rsid w:val="005D221F"/>
    <w:rsid w:val="005D227A"/>
    <w:rsid w:val="005D23E9"/>
    <w:rsid w:val="005D2A85"/>
    <w:rsid w:val="005D3BEE"/>
    <w:rsid w:val="005D3F43"/>
    <w:rsid w:val="005D4953"/>
    <w:rsid w:val="005D5AE9"/>
    <w:rsid w:val="005D6AD6"/>
    <w:rsid w:val="005D6EE9"/>
    <w:rsid w:val="005D7165"/>
    <w:rsid w:val="005D7572"/>
    <w:rsid w:val="005D7C5F"/>
    <w:rsid w:val="005E03B2"/>
    <w:rsid w:val="005E0CEC"/>
    <w:rsid w:val="005E10D5"/>
    <w:rsid w:val="005E1E16"/>
    <w:rsid w:val="005E2041"/>
    <w:rsid w:val="005E21DD"/>
    <w:rsid w:val="005E23F9"/>
    <w:rsid w:val="005E2994"/>
    <w:rsid w:val="005E3050"/>
    <w:rsid w:val="005E3BBC"/>
    <w:rsid w:val="005E3C5B"/>
    <w:rsid w:val="005E3E10"/>
    <w:rsid w:val="005E3FEA"/>
    <w:rsid w:val="005E42EB"/>
    <w:rsid w:val="005E42F1"/>
    <w:rsid w:val="005E4685"/>
    <w:rsid w:val="005E4715"/>
    <w:rsid w:val="005E4A5F"/>
    <w:rsid w:val="005E54AB"/>
    <w:rsid w:val="005E55A1"/>
    <w:rsid w:val="005E5851"/>
    <w:rsid w:val="005E5EC1"/>
    <w:rsid w:val="005E5F66"/>
    <w:rsid w:val="005E6442"/>
    <w:rsid w:val="005E66FB"/>
    <w:rsid w:val="005E6B3A"/>
    <w:rsid w:val="005E6B6D"/>
    <w:rsid w:val="005E6E85"/>
    <w:rsid w:val="005E7017"/>
    <w:rsid w:val="005E703F"/>
    <w:rsid w:val="005F028D"/>
    <w:rsid w:val="005F0430"/>
    <w:rsid w:val="005F0D82"/>
    <w:rsid w:val="005F0E01"/>
    <w:rsid w:val="005F15C7"/>
    <w:rsid w:val="005F1D0C"/>
    <w:rsid w:val="005F2D18"/>
    <w:rsid w:val="005F340E"/>
    <w:rsid w:val="005F3A34"/>
    <w:rsid w:val="005F3C9D"/>
    <w:rsid w:val="005F41B6"/>
    <w:rsid w:val="005F48DA"/>
    <w:rsid w:val="005F4C09"/>
    <w:rsid w:val="005F4CB6"/>
    <w:rsid w:val="005F4E71"/>
    <w:rsid w:val="005F509D"/>
    <w:rsid w:val="005F5355"/>
    <w:rsid w:val="005F5438"/>
    <w:rsid w:val="005F56D3"/>
    <w:rsid w:val="005F5767"/>
    <w:rsid w:val="005F5BFA"/>
    <w:rsid w:val="005F5E1B"/>
    <w:rsid w:val="005F74AB"/>
    <w:rsid w:val="005F7861"/>
    <w:rsid w:val="005F7B11"/>
    <w:rsid w:val="00600223"/>
    <w:rsid w:val="0060081F"/>
    <w:rsid w:val="00600AE7"/>
    <w:rsid w:val="00600CD0"/>
    <w:rsid w:val="00600DC5"/>
    <w:rsid w:val="00600ECF"/>
    <w:rsid w:val="00600FBC"/>
    <w:rsid w:val="006013B5"/>
    <w:rsid w:val="00601634"/>
    <w:rsid w:val="00601C9F"/>
    <w:rsid w:val="00601E31"/>
    <w:rsid w:val="006022D4"/>
    <w:rsid w:val="006027CE"/>
    <w:rsid w:val="006027FF"/>
    <w:rsid w:val="00602900"/>
    <w:rsid w:val="00603C98"/>
    <w:rsid w:val="00603F41"/>
    <w:rsid w:val="00604429"/>
    <w:rsid w:val="0060490E"/>
    <w:rsid w:val="00604B73"/>
    <w:rsid w:val="00605194"/>
    <w:rsid w:val="00605F1A"/>
    <w:rsid w:val="006061CB"/>
    <w:rsid w:val="0060626C"/>
    <w:rsid w:val="00606F76"/>
    <w:rsid w:val="006071B9"/>
    <w:rsid w:val="00607525"/>
    <w:rsid w:val="00611A01"/>
    <w:rsid w:val="00611A41"/>
    <w:rsid w:val="00611CEB"/>
    <w:rsid w:val="00612556"/>
    <w:rsid w:val="00612696"/>
    <w:rsid w:val="006133FF"/>
    <w:rsid w:val="00614155"/>
    <w:rsid w:val="00614DC6"/>
    <w:rsid w:val="00615669"/>
    <w:rsid w:val="0061571B"/>
    <w:rsid w:val="00615C7D"/>
    <w:rsid w:val="00615EBB"/>
    <w:rsid w:val="006160C5"/>
    <w:rsid w:val="00616696"/>
    <w:rsid w:val="006167D3"/>
    <w:rsid w:val="00616CDB"/>
    <w:rsid w:val="0061787D"/>
    <w:rsid w:val="00617914"/>
    <w:rsid w:val="00620186"/>
    <w:rsid w:val="00620887"/>
    <w:rsid w:val="00620BA1"/>
    <w:rsid w:val="00620C1B"/>
    <w:rsid w:val="00621112"/>
    <w:rsid w:val="00621890"/>
    <w:rsid w:val="00621BEC"/>
    <w:rsid w:val="00621CDD"/>
    <w:rsid w:val="006223C2"/>
    <w:rsid w:val="006223FB"/>
    <w:rsid w:val="00622874"/>
    <w:rsid w:val="00622A43"/>
    <w:rsid w:val="00623603"/>
    <w:rsid w:val="00623835"/>
    <w:rsid w:val="00623ED2"/>
    <w:rsid w:val="006240C3"/>
    <w:rsid w:val="006245B9"/>
    <w:rsid w:val="00624B7B"/>
    <w:rsid w:val="006261DE"/>
    <w:rsid w:val="0062632F"/>
    <w:rsid w:val="00626331"/>
    <w:rsid w:val="00626CC7"/>
    <w:rsid w:val="00627B38"/>
    <w:rsid w:val="00627F05"/>
    <w:rsid w:val="00630621"/>
    <w:rsid w:val="006309B4"/>
    <w:rsid w:val="00630C05"/>
    <w:rsid w:val="00631180"/>
    <w:rsid w:val="006311CE"/>
    <w:rsid w:val="00631335"/>
    <w:rsid w:val="00631E91"/>
    <w:rsid w:val="00632A09"/>
    <w:rsid w:val="00632D54"/>
    <w:rsid w:val="00633B7A"/>
    <w:rsid w:val="0063429D"/>
    <w:rsid w:val="006349AF"/>
    <w:rsid w:val="006349D9"/>
    <w:rsid w:val="006351CD"/>
    <w:rsid w:val="00635873"/>
    <w:rsid w:val="006358F5"/>
    <w:rsid w:val="0063596D"/>
    <w:rsid w:val="00635A62"/>
    <w:rsid w:val="00636FF4"/>
    <w:rsid w:val="006372A4"/>
    <w:rsid w:val="006373CE"/>
    <w:rsid w:val="00637971"/>
    <w:rsid w:val="00637AF4"/>
    <w:rsid w:val="00640AC5"/>
    <w:rsid w:val="00640CDE"/>
    <w:rsid w:val="00640FF8"/>
    <w:rsid w:val="006413C7"/>
    <w:rsid w:val="00641475"/>
    <w:rsid w:val="00642343"/>
    <w:rsid w:val="00642F45"/>
    <w:rsid w:val="00643291"/>
    <w:rsid w:val="00643602"/>
    <w:rsid w:val="00643960"/>
    <w:rsid w:val="00644A5B"/>
    <w:rsid w:val="00645346"/>
    <w:rsid w:val="00645A60"/>
    <w:rsid w:val="00645AFA"/>
    <w:rsid w:val="006467F6"/>
    <w:rsid w:val="00646E4E"/>
    <w:rsid w:val="00647426"/>
    <w:rsid w:val="0065036E"/>
    <w:rsid w:val="00651552"/>
    <w:rsid w:val="00651816"/>
    <w:rsid w:val="0065203F"/>
    <w:rsid w:val="0065216D"/>
    <w:rsid w:val="00652522"/>
    <w:rsid w:val="00652BC5"/>
    <w:rsid w:val="006532E9"/>
    <w:rsid w:val="006536AF"/>
    <w:rsid w:val="00653713"/>
    <w:rsid w:val="00653C4E"/>
    <w:rsid w:val="00653CAC"/>
    <w:rsid w:val="00653D41"/>
    <w:rsid w:val="00654625"/>
    <w:rsid w:val="006548B8"/>
    <w:rsid w:val="00654C7F"/>
    <w:rsid w:val="006554EE"/>
    <w:rsid w:val="00655A5D"/>
    <w:rsid w:val="00655B51"/>
    <w:rsid w:val="00655E58"/>
    <w:rsid w:val="00655E93"/>
    <w:rsid w:val="00656F30"/>
    <w:rsid w:val="0066001F"/>
    <w:rsid w:val="0066071A"/>
    <w:rsid w:val="006620DF"/>
    <w:rsid w:val="006621F3"/>
    <w:rsid w:val="006622C4"/>
    <w:rsid w:val="006622D1"/>
    <w:rsid w:val="00662309"/>
    <w:rsid w:val="006623A4"/>
    <w:rsid w:val="00662AAC"/>
    <w:rsid w:val="0066326E"/>
    <w:rsid w:val="0066338F"/>
    <w:rsid w:val="00663405"/>
    <w:rsid w:val="00663618"/>
    <w:rsid w:val="00663DEB"/>
    <w:rsid w:val="00664168"/>
    <w:rsid w:val="0066470A"/>
    <w:rsid w:val="00664EAF"/>
    <w:rsid w:val="00664FD8"/>
    <w:rsid w:val="006651B9"/>
    <w:rsid w:val="006652E7"/>
    <w:rsid w:val="00665410"/>
    <w:rsid w:val="00665DB4"/>
    <w:rsid w:val="006660D8"/>
    <w:rsid w:val="00670061"/>
    <w:rsid w:val="00670594"/>
    <w:rsid w:val="006706EE"/>
    <w:rsid w:val="00670B28"/>
    <w:rsid w:val="0067106A"/>
    <w:rsid w:val="00671431"/>
    <w:rsid w:val="00671C8A"/>
    <w:rsid w:val="00671DCA"/>
    <w:rsid w:val="00671F2E"/>
    <w:rsid w:val="00672264"/>
    <w:rsid w:val="0067245C"/>
    <w:rsid w:val="006724F8"/>
    <w:rsid w:val="00672E2D"/>
    <w:rsid w:val="00673850"/>
    <w:rsid w:val="00673EB4"/>
    <w:rsid w:val="006740B5"/>
    <w:rsid w:val="00675AAC"/>
    <w:rsid w:val="00675B41"/>
    <w:rsid w:val="00675F04"/>
    <w:rsid w:val="0067626C"/>
    <w:rsid w:val="006764FE"/>
    <w:rsid w:val="0067661B"/>
    <w:rsid w:val="006767B3"/>
    <w:rsid w:val="00676A42"/>
    <w:rsid w:val="00676C7C"/>
    <w:rsid w:val="00677012"/>
    <w:rsid w:val="006770D2"/>
    <w:rsid w:val="00677229"/>
    <w:rsid w:val="00677877"/>
    <w:rsid w:val="0068155E"/>
    <w:rsid w:val="0068168E"/>
    <w:rsid w:val="00681AB7"/>
    <w:rsid w:val="00681B32"/>
    <w:rsid w:val="00681EA0"/>
    <w:rsid w:val="00681FF3"/>
    <w:rsid w:val="00682072"/>
    <w:rsid w:val="0068222D"/>
    <w:rsid w:val="006829F6"/>
    <w:rsid w:val="00683BAC"/>
    <w:rsid w:val="00683ED8"/>
    <w:rsid w:val="0068402F"/>
    <w:rsid w:val="006847AA"/>
    <w:rsid w:val="00684E5E"/>
    <w:rsid w:val="00685054"/>
    <w:rsid w:val="006856E1"/>
    <w:rsid w:val="00685C95"/>
    <w:rsid w:val="00685E17"/>
    <w:rsid w:val="006867CF"/>
    <w:rsid w:val="00686B0C"/>
    <w:rsid w:val="00686E02"/>
    <w:rsid w:val="00686F98"/>
    <w:rsid w:val="00687674"/>
    <w:rsid w:val="00687956"/>
    <w:rsid w:val="00687BE1"/>
    <w:rsid w:val="0069034A"/>
    <w:rsid w:val="006904C0"/>
    <w:rsid w:val="00690ECC"/>
    <w:rsid w:val="00691327"/>
    <w:rsid w:val="006917C2"/>
    <w:rsid w:val="00691826"/>
    <w:rsid w:val="00691F32"/>
    <w:rsid w:val="0069213C"/>
    <w:rsid w:val="006921C4"/>
    <w:rsid w:val="00692A84"/>
    <w:rsid w:val="006933E2"/>
    <w:rsid w:val="00694220"/>
    <w:rsid w:val="006943CC"/>
    <w:rsid w:val="00694806"/>
    <w:rsid w:val="00695F17"/>
    <w:rsid w:val="0069663A"/>
    <w:rsid w:val="006969B8"/>
    <w:rsid w:val="0069723F"/>
    <w:rsid w:val="0069748A"/>
    <w:rsid w:val="00697492"/>
    <w:rsid w:val="00697842"/>
    <w:rsid w:val="00697C1E"/>
    <w:rsid w:val="006A041F"/>
    <w:rsid w:val="006A06DF"/>
    <w:rsid w:val="006A07BA"/>
    <w:rsid w:val="006A0891"/>
    <w:rsid w:val="006A0BEE"/>
    <w:rsid w:val="006A0DCC"/>
    <w:rsid w:val="006A0E67"/>
    <w:rsid w:val="006A117E"/>
    <w:rsid w:val="006A151B"/>
    <w:rsid w:val="006A17D8"/>
    <w:rsid w:val="006A1828"/>
    <w:rsid w:val="006A1AE6"/>
    <w:rsid w:val="006A1D36"/>
    <w:rsid w:val="006A2B08"/>
    <w:rsid w:val="006A2F22"/>
    <w:rsid w:val="006A3F5A"/>
    <w:rsid w:val="006A4520"/>
    <w:rsid w:val="006A4E1F"/>
    <w:rsid w:val="006A4FD2"/>
    <w:rsid w:val="006A5567"/>
    <w:rsid w:val="006A6263"/>
    <w:rsid w:val="006A75A1"/>
    <w:rsid w:val="006A7E3A"/>
    <w:rsid w:val="006A7FA5"/>
    <w:rsid w:val="006B01F1"/>
    <w:rsid w:val="006B0BB0"/>
    <w:rsid w:val="006B100C"/>
    <w:rsid w:val="006B11BE"/>
    <w:rsid w:val="006B12C2"/>
    <w:rsid w:val="006B1455"/>
    <w:rsid w:val="006B1F52"/>
    <w:rsid w:val="006B2455"/>
    <w:rsid w:val="006B28BC"/>
    <w:rsid w:val="006B2991"/>
    <w:rsid w:val="006B2BB1"/>
    <w:rsid w:val="006B2D8A"/>
    <w:rsid w:val="006B2E00"/>
    <w:rsid w:val="006B2E73"/>
    <w:rsid w:val="006B300A"/>
    <w:rsid w:val="006B3194"/>
    <w:rsid w:val="006B3808"/>
    <w:rsid w:val="006B414B"/>
    <w:rsid w:val="006B43C6"/>
    <w:rsid w:val="006B43EC"/>
    <w:rsid w:val="006B459A"/>
    <w:rsid w:val="006B4B49"/>
    <w:rsid w:val="006B4F8A"/>
    <w:rsid w:val="006B5604"/>
    <w:rsid w:val="006B58AE"/>
    <w:rsid w:val="006B6262"/>
    <w:rsid w:val="006B62A7"/>
    <w:rsid w:val="006B6874"/>
    <w:rsid w:val="006B6BE4"/>
    <w:rsid w:val="006B6CF7"/>
    <w:rsid w:val="006B7518"/>
    <w:rsid w:val="006B7F73"/>
    <w:rsid w:val="006B7F7E"/>
    <w:rsid w:val="006C0BBD"/>
    <w:rsid w:val="006C1B33"/>
    <w:rsid w:val="006C1DDA"/>
    <w:rsid w:val="006C2616"/>
    <w:rsid w:val="006C26E6"/>
    <w:rsid w:val="006C2E53"/>
    <w:rsid w:val="006C3414"/>
    <w:rsid w:val="006C3428"/>
    <w:rsid w:val="006C3FB5"/>
    <w:rsid w:val="006C4452"/>
    <w:rsid w:val="006C48D6"/>
    <w:rsid w:val="006C5467"/>
    <w:rsid w:val="006C5847"/>
    <w:rsid w:val="006C6541"/>
    <w:rsid w:val="006C6711"/>
    <w:rsid w:val="006C6AB9"/>
    <w:rsid w:val="006C6B87"/>
    <w:rsid w:val="006C78F9"/>
    <w:rsid w:val="006C7F60"/>
    <w:rsid w:val="006D011B"/>
    <w:rsid w:val="006D02BE"/>
    <w:rsid w:val="006D070A"/>
    <w:rsid w:val="006D115C"/>
    <w:rsid w:val="006D12CF"/>
    <w:rsid w:val="006D1330"/>
    <w:rsid w:val="006D13C5"/>
    <w:rsid w:val="006D1406"/>
    <w:rsid w:val="006D17B1"/>
    <w:rsid w:val="006D19C5"/>
    <w:rsid w:val="006D1D06"/>
    <w:rsid w:val="006D20FF"/>
    <w:rsid w:val="006D29B0"/>
    <w:rsid w:val="006D2F85"/>
    <w:rsid w:val="006D308A"/>
    <w:rsid w:val="006D3466"/>
    <w:rsid w:val="006D34FF"/>
    <w:rsid w:val="006D36E2"/>
    <w:rsid w:val="006D3754"/>
    <w:rsid w:val="006D388E"/>
    <w:rsid w:val="006D5405"/>
    <w:rsid w:val="006D5532"/>
    <w:rsid w:val="006D6093"/>
    <w:rsid w:val="006D6F1B"/>
    <w:rsid w:val="006D6FED"/>
    <w:rsid w:val="006D701A"/>
    <w:rsid w:val="006D7A5C"/>
    <w:rsid w:val="006E0029"/>
    <w:rsid w:val="006E0A85"/>
    <w:rsid w:val="006E0F66"/>
    <w:rsid w:val="006E1284"/>
    <w:rsid w:val="006E1620"/>
    <w:rsid w:val="006E21A2"/>
    <w:rsid w:val="006E25F8"/>
    <w:rsid w:val="006E2A60"/>
    <w:rsid w:val="006E2B97"/>
    <w:rsid w:val="006E3090"/>
    <w:rsid w:val="006E30DC"/>
    <w:rsid w:val="006E4804"/>
    <w:rsid w:val="006E4862"/>
    <w:rsid w:val="006E48B6"/>
    <w:rsid w:val="006E497F"/>
    <w:rsid w:val="006E4DFA"/>
    <w:rsid w:val="006E4E77"/>
    <w:rsid w:val="006E50D1"/>
    <w:rsid w:val="006E5496"/>
    <w:rsid w:val="006E5BD3"/>
    <w:rsid w:val="006E62E4"/>
    <w:rsid w:val="006E678E"/>
    <w:rsid w:val="006E7395"/>
    <w:rsid w:val="006E7645"/>
    <w:rsid w:val="006E7C26"/>
    <w:rsid w:val="006E7C2F"/>
    <w:rsid w:val="006E7D93"/>
    <w:rsid w:val="006F0849"/>
    <w:rsid w:val="006F0878"/>
    <w:rsid w:val="006F112A"/>
    <w:rsid w:val="006F14D1"/>
    <w:rsid w:val="006F1FE9"/>
    <w:rsid w:val="006F224A"/>
    <w:rsid w:val="006F29C4"/>
    <w:rsid w:val="006F3DBE"/>
    <w:rsid w:val="006F40FC"/>
    <w:rsid w:val="006F42AA"/>
    <w:rsid w:val="006F4A63"/>
    <w:rsid w:val="006F5867"/>
    <w:rsid w:val="006F698A"/>
    <w:rsid w:val="006F6CC8"/>
    <w:rsid w:val="006F6EB9"/>
    <w:rsid w:val="006F6F3A"/>
    <w:rsid w:val="006F6FC6"/>
    <w:rsid w:val="006F7049"/>
    <w:rsid w:val="006F7499"/>
    <w:rsid w:val="006F7B22"/>
    <w:rsid w:val="00700A13"/>
    <w:rsid w:val="00700A7C"/>
    <w:rsid w:val="00701594"/>
    <w:rsid w:val="0070264D"/>
    <w:rsid w:val="00702AD8"/>
    <w:rsid w:val="00702FD5"/>
    <w:rsid w:val="0070313F"/>
    <w:rsid w:val="00703530"/>
    <w:rsid w:val="007039C8"/>
    <w:rsid w:val="00704087"/>
    <w:rsid w:val="00704862"/>
    <w:rsid w:val="007052F8"/>
    <w:rsid w:val="0070530E"/>
    <w:rsid w:val="00705737"/>
    <w:rsid w:val="0070575B"/>
    <w:rsid w:val="00705A83"/>
    <w:rsid w:val="007062C1"/>
    <w:rsid w:val="00706523"/>
    <w:rsid w:val="007067D4"/>
    <w:rsid w:val="007069AF"/>
    <w:rsid w:val="00707623"/>
    <w:rsid w:val="00707B8A"/>
    <w:rsid w:val="00707C29"/>
    <w:rsid w:val="00710E14"/>
    <w:rsid w:val="00711BD5"/>
    <w:rsid w:val="00711FFD"/>
    <w:rsid w:val="00712535"/>
    <w:rsid w:val="007126BA"/>
    <w:rsid w:val="007127EF"/>
    <w:rsid w:val="007135DE"/>
    <w:rsid w:val="0071376B"/>
    <w:rsid w:val="007137F3"/>
    <w:rsid w:val="00714752"/>
    <w:rsid w:val="00714B0B"/>
    <w:rsid w:val="0071510B"/>
    <w:rsid w:val="007151AA"/>
    <w:rsid w:val="007157CE"/>
    <w:rsid w:val="00716005"/>
    <w:rsid w:val="0071679C"/>
    <w:rsid w:val="00716AD7"/>
    <w:rsid w:val="00716D89"/>
    <w:rsid w:val="00717214"/>
    <w:rsid w:val="007172EB"/>
    <w:rsid w:val="0071767E"/>
    <w:rsid w:val="00717E72"/>
    <w:rsid w:val="00720B84"/>
    <w:rsid w:val="00720E25"/>
    <w:rsid w:val="007218A5"/>
    <w:rsid w:val="00721D9E"/>
    <w:rsid w:val="00721EB9"/>
    <w:rsid w:val="007230CC"/>
    <w:rsid w:val="007232E1"/>
    <w:rsid w:val="0072348C"/>
    <w:rsid w:val="00723ED5"/>
    <w:rsid w:val="00724DD6"/>
    <w:rsid w:val="0072570B"/>
    <w:rsid w:val="007258F7"/>
    <w:rsid w:val="007260A3"/>
    <w:rsid w:val="007268CF"/>
    <w:rsid w:val="007268D1"/>
    <w:rsid w:val="00730ACF"/>
    <w:rsid w:val="007312F5"/>
    <w:rsid w:val="00731940"/>
    <w:rsid w:val="007324FD"/>
    <w:rsid w:val="00732B7C"/>
    <w:rsid w:val="00732D1B"/>
    <w:rsid w:val="00732FC8"/>
    <w:rsid w:val="00733E7F"/>
    <w:rsid w:val="007344B4"/>
    <w:rsid w:val="00735EB8"/>
    <w:rsid w:val="00736846"/>
    <w:rsid w:val="00736B18"/>
    <w:rsid w:val="0073728E"/>
    <w:rsid w:val="007375C3"/>
    <w:rsid w:val="00737B59"/>
    <w:rsid w:val="00737ED5"/>
    <w:rsid w:val="00740379"/>
    <w:rsid w:val="007403B4"/>
    <w:rsid w:val="0074085D"/>
    <w:rsid w:val="00740EA0"/>
    <w:rsid w:val="0074103F"/>
    <w:rsid w:val="00741131"/>
    <w:rsid w:val="007418DE"/>
    <w:rsid w:val="00741A3F"/>
    <w:rsid w:val="00741FA4"/>
    <w:rsid w:val="007422DD"/>
    <w:rsid w:val="00743206"/>
    <w:rsid w:val="00744BAE"/>
    <w:rsid w:val="00745310"/>
    <w:rsid w:val="00745388"/>
    <w:rsid w:val="007453D0"/>
    <w:rsid w:val="007457CF"/>
    <w:rsid w:val="007468FA"/>
    <w:rsid w:val="007472DB"/>
    <w:rsid w:val="00747CC2"/>
    <w:rsid w:val="0075084D"/>
    <w:rsid w:val="00750A79"/>
    <w:rsid w:val="007510A7"/>
    <w:rsid w:val="007517C2"/>
    <w:rsid w:val="007517EC"/>
    <w:rsid w:val="007518AD"/>
    <w:rsid w:val="0075192B"/>
    <w:rsid w:val="007524F8"/>
    <w:rsid w:val="00752715"/>
    <w:rsid w:val="00752D6B"/>
    <w:rsid w:val="007535F3"/>
    <w:rsid w:val="00753699"/>
    <w:rsid w:val="007537E8"/>
    <w:rsid w:val="00753BDE"/>
    <w:rsid w:val="00753DD8"/>
    <w:rsid w:val="00753F2D"/>
    <w:rsid w:val="00754239"/>
    <w:rsid w:val="00754280"/>
    <w:rsid w:val="007546BA"/>
    <w:rsid w:val="007547DA"/>
    <w:rsid w:val="00754B7D"/>
    <w:rsid w:val="00754BDC"/>
    <w:rsid w:val="007553A3"/>
    <w:rsid w:val="00755A3A"/>
    <w:rsid w:val="00755CD3"/>
    <w:rsid w:val="00756CFD"/>
    <w:rsid w:val="00757032"/>
    <w:rsid w:val="00757170"/>
    <w:rsid w:val="007576EB"/>
    <w:rsid w:val="00757734"/>
    <w:rsid w:val="00757BA9"/>
    <w:rsid w:val="00757DFB"/>
    <w:rsid w:val="00757E7A"/>
    <w:rsid w:val="007601F8"/>
    <w:rsid w:val="007602A1"/>
    <w:rsid w:val="0076075D"/>
    <w:rsid w:val="00760A69"/>
    <w:rsid w:val="00760E2F"/>
    <w:rsid w:val="00760F18"/>
    <w:rsid w:val="00761E3C"/>
    <w:rsid w:val="0076203F"/>
    <w:rsid w:val="0076258F"/>
    <w:rsid w:val="0076274D"/>
    <w:rsid w:val="00762F31"/>
    <w:rsid w:val="0076312C"/>
    <w:rsid w:val="007631B8"/>
    <w:rsid w:val="007637E2"/>
    <w:rsid w:val="00763AE4"/>
    <w:rsid w:val="00764BEE"/>
    <w:rsid w:val="00764CEA"/>
    <w:rsid w:val="00764E31"/>
    <w:rsid w:val="007650F4"/>
    <w:rsid w:val="00765285"/>
    <w:rsid w:val="0076552A"/>
    <w:rsid w:val="0076559A"/>
    <w:rsid w:val="00766897"/>
    <w:rsid w:val="00766B79"/>
    <w:rsid w:val="00766C0F"/>
    <w:rsid w:val="00767722"/>
    <w:rsid w:val="00767D1D"/>
    <w:rsid w:val="00767F80"/>
    <w:rsid w:val="007700B8"/>
    <w:rsid w:val="00770458"/>
    <w:rsid w:val="0077057B"/>
    <w:rsid w:val="007706D2"/>
    <w:rsid w:val="0077099B"/>
    <w:rsid w:val="0077114D"/>
    <w:rsid w:val="00771657"/>
    <w:rsid w:val="00771D79"/>
    <w:rsid w:val="007721B0"/>
    <w:rsid w:val="00772315"/>
    <w:rsid w:val="00772C4B"/>
    <w:rsid w:val="007732C1"/>
    <w:rsid w:val="007738EE"/>
    <w:rsid w:val="00773B0A"/>
    <w:rsid w:val="00774CAE"/>
    <w:rsid w:val="007750BD"/>
    <w:rsid w:val="007755A1"/>
    <w:rsid w:val="007755FE"/>
    <w:rsid w:val="00775B23"/>
    <w:rsid w:val="007769C7"/>
    <w:rsid w:val="00776A61"/>
    <w:rsid w:val="00776BEB"/>
    <w:rsid w:val="00776D01"/>
    <w:rsid w:val="00777021"/>
    <w:rsid w:val="00777E14"/>
    <w:rsid w:val="00780C63"/>
    <w:rsid w:val="00780C66"/>
    <w:rsid w:val="00781354"/>
    <w:rsid w:val="0078209C"/>
    <w:rsid w:val="007829D2"/>
    <w:rsid w:val="00782D2B"/>
    <w:rsid w:val="00782F1B"/>
    <w:rsid w:val="0078336B"/>
    <w:rsid w:val="00783521"/>
    <w:rsid w:val="00783773"/>
    <w:rsid w:val="00783F02"/>
    <w:rsid w:val="00784244"/>
    <w:rsid w:val="00784A6A"/>
    <w:rsid w:val="00785116"/>
    <w:rsid w:val="007867FD"/>
    <w:rsid w:val="007873C4"/>
    <w:rsid w:val="00787EEE"/>
    <w:rsid w:val="0079044B"/>
    <w:rsid w:val="00790634"/>
    <w:rsid w:val="00790AF7"/>
    <w:rsid w:val="00790B21"/>
    <w:rsid w:val="00790F15"/>
    <w:rsid w:val="007917D5"/>
    <w:rsid w:val="00791E92"/>
    <w:rsid w:val="00791F89"/>
    <w:rsid w:val="00792C16"/>
    <w:rsid w:val="00792E11"/>
    <w:rsid w:val="00792EB3"/>
    <w:rsid w:val="00793529"/>
    <w:rsid w:val="007935BB"/>
    <w:rsid w:val="00794115"/>
    <w:rsid w:val="00794249"/>
    <w:rsid w:val="0079509A"/>
    <w:rsid w:val="00795618"/>
    <w:rsid w:val="00795D20"/>
    <w:rsid w:val="007968CB"/>
    <w:rsid w:val="0079709A"/>
    <w:rsid w:val="00797570"/>
    <w:rsid w:val="007975B5"/>
    <w:rsid w:val="00797725"/>
    <w:rsid w:val="007A081E"/>
    <w:rsid w:val="007A0919"/>
    <w:rsid w:val="007A0AA8"/>
    <w:rsid w:val="007A140A"/>
    <w:rsid w:val="007A14B3"/>
    <w:rsid w:val="007A17A7"/>
    <w:rsid w:val="007A186F"/>
    <w:rsid w:val="007A2952"/>
    <w:rsid w:val="007A34F3"/>
    <w:rsid w:val="007A39C0"/>
    <w:rsid w:val="007A3A94"/>
    <w:rsid w:val="007A47E3"/>
    <w:rsid w:val="007A4C8A"/>
    <w:rsid w:val="007A4FF8"/>
    <w:rsid w:val="007A5BFA"/>
    <w:rsid w:val="007A619D"/>
    <w:rsid w:val="007A68A1"/>
    <w:rsid w:val="007A6A78"/>
    <w:rsid w:val="007A7587"/>
    <w:rsid w:val="007A75BC"/>
    <w:rsid w:val="007A7B14"/>
    <w:rsid w:val="007B0118"/>
    <w:rsid w:val="007B0326"/>
    <w:rsid w:val="007B0347"/>
    <w:rsid w:val="007B0366"/>
    <w:rsid w:val="007B0CC2"/>
    <w:rsid w:val="007B0F6C"/>
    <w:rsid w:val="007B153C"/>
    <w:rsid w:val="007B2085"/>
    <w:rsid w:val="007B2711"/>
    <w:rsid w:val="007B29C6"/>
    <w:rsid w:val="007B2A4D"/>
    <w:rsid w:val="007B2BA6"/>
    <w:rsid w:val="007B2FE1"/>
    <w:rsid w:val="007B30C3"/>
    <w:rsid w:val="007B3847"/>
    <w:rsid w:val="007B3DBD"/>
    <w:rsid w:val="007B3DD0"/>
    <w:rsid w:val="007B4CA5"/>
    <w:rsid w:val="007B4D86"/>
    <w:rsid w:val="007B4EE7"/>
    <w:rsid w:val="007B53A8"/>
    <w:rsid w:val="007B6408"/>
    <w:rsid w:val="007B6991"/>
    <w:rsid w:val="007B7244"/>
    <w:rsid w:val="007B76B6"/>
    <w:rsid w:val="007B7EAD"/>
    <w:rsid w:val="007C01C8"/>
    <w:rsid w:val="007C0610"/>
    <w:rsid w:val="007C0647"/>
    <w:rsid w:val="007C09DB"/>
    <w:rsid w:val="007C0E1C"/>
    <w:rsid w:val="007C205E"/>
    <w:rsid w:val="007C2687"/>
    <w:rsid w:val="007C2FE9"/>
    <w:rsid w:val="007C387E"/>
    <w:rsid w:val="007C3C0B"/>
    <w:rsid w:val="007C4253"/>
    <w:rsid w:val="007C440D"/>
    <w:rsid w:val="007C44EB"/>
    <w:rsid w:val="007C457C"/>
    <w:rsid w:val="007C463D"/>
    <w:rsid w:val="007C4845"/>
    <w:rsid w:val="007C5016"/>
    <w:rsid w:val="007C52EF"/>
    <w:rsid w:val="007C5C05"/>
    <w:rsid w:val="007C5E8E"/>
    <w:rsid w:val="007C690A"/>
    <w:rsid w:val="007C6C75"/>
    <w:rsid w:val="007C6D59"/>
    <w:rsid w:val="007C7E56"/>
    <w:rsid w:val="007D013C"/>
    <w:rsid w:val="007D0817"/>
    <w:rsid w:val="007D0CDE"/>
    <w:rsid w:val="007D0F82"/>
    <w:rsid w:val="007D113B"/>
    <w:rsid w:val="007D1645"/>
    <w:rsid w:val="007D2413"/>
    <w:rsid w:val="007D394B"/>
    <w:rsid w:val="007D4712"/>
    <w:rsid w:val="007D4E9A"/>
    <w:rsid w:val="007D50F3"/>
    <w:rsid w:val="007D5D01"/>
    <w:rsid w:val="007D6194"/>
    <w:rsid w:val="007D6780"/>
    <w:rsid w:val="007D69C1"/>
    <w:rsid w:val="007D796C"/>
    <w:rsid w:val="007D79FD"/>
    <w:rsid w:val="007E0091"/>
    <w:rsid w:val="007E032F"/>
    <w:rsid w:val="007E049B"/>
    <w:rsid w:val="007E055A"/>
    <w:rsid w:val="007E0945"/>
    <w:rsid w:val="007E0974"/>
    <w:rsid w:val="007E0B0C"/>
    <w:rsid w:val="007E0CF5"/>
    <w:rsid w:val="007E0DCD"/>
    <w:rsid w:val="007E0EB2"/>
    <w:rsid w:val="007E12B5"/>
    <w:rsid w:val="007E1797"/>
    <w:rsid w:val="007E1847"/>
    <w:rsid w:val="007E1885"/>
    <w:rsid w:val="007E1EF8"/>
    <w:rsid w:val="007E2080"/>
    <w:rsid w:val="007E2601"/>
    <w:rsid w:val="007E318C"/>
    <w:rsid w:val="007E3CA4"/>
    <w:rsid w:val="007E3FB7"/>
    <w:rsid w:val="007E47A2"/>
    <w:rsid w:val="007E4C01"/>
    <w:rsid w:val="007E4E47"/>
    <w:rsid w:val="007E5113"/>
    <w:rsid w:val="007E580D"/>
    <w:rsid w:val="007E59C2"/>
    <w:rsid w:val="007E5B4D"/>
    <w:rsid w:val="007E5F7D"/>
    <w:rsid w:val="007E61D9"/>
    <w:rsid w:val="007E6308"/>
    <w:rsid w:val="007E7909"/>
    <w:rsid w:val="007E79E2"/>
    <w:rsid w:val="007E7B79"/>
    <w:rsid w:val="007E7BA7"/>
    <w:rsid w:val="007E7CD3"/>
    <w:rsid w:val="007F03FE"/>
    <w:rsid w:val="007F0473"/>
    <w:rsid w:val="007F0521"/>
    <w:rsid w:val="007F0564"/>
    <w:rsid w:val="007F08D6"/>
    <w:rsid w:val="007F09BE"/>
    <w:rsid w:val="007F1E45"/>
    <w:rsid w:val="007F23CB"/>
    <w:rsid w:val="007F293D"/>
    <w:rsid w:val="007F2B81"/>
    <w:rsid w:val="007F2EC6"/>
    <w:rsid w:val="007F3119"/>
    <w:rsid w:val="007F3509"/>
    <w:rsid w:val="007F3963"/>
    <w:rsid w:val="007F3972"/>
    <w:rsid w:val="007F3CE8"/>
    <w:rsid w:val="007F405A"/>
    <w:rsid w:val="007F40DE"/>
    <w:rsid w:val="007F43CB"/>
    <w:rsid w:val="007F445B"/>
    <w:rsid w:val="007F49DF"/>
    <w:rsid w:val="007F5188"/>
    <w:rsid w:val="007F5454"/>
    <w:rsid w:val="007F557E"/>
    <w:rsid w:val="007F5589"/>
    <w:rsid w:val="007F5F68"/>
    <w:rsid w:val="007F6EAD"/>
    <w:rsid w:val="00800C42"/>
    <w:rsid w:val="00800C55"/>
    <w:rsid w:val="00800CD8"/>
    <w:rsid w:val="00801607"/>
    <w:rsid w:val="00801ABC"/>
    <w:rsid w:val="00802381"/>
    <w:rsid w:val="008024B5"/>
    <w:rsid w:val="008026AB"/>
    <w:rsid w:val="0080303B"/>
    <w:rsid w:val="008032C9"/>
    <w:rsid w:val="00804A93"/>
    <w:rsid w:val="00805683"/>
    <w:rsid w:val="00805949"/>
    <w:rsid w:val="00805A5C"/>
    <w:rsid w:val="00805F57"/>
    <w:rsid w:val="00806CF7"/>
    <w:rsid w:val="00807337"/>
    <w:rsid w:val="00807B3C"/>
    <w:rsid w:val="00807F5C"/>
    <w:rsid w:val="00810824"/>
    <w:rsid w:val="008111B7"/>
    <w:rsid w:val="008115DC"/>
    <w:rsid w:val="00812011"/>
    <w:rsid w:val="00812016"/>
    <w:rsid w:val="008123EA"/>
    <w:rsid w:val="0081264D"/>
    <w:rsid w:val="00812B8F"/>
    <w:rsid w:val="00812FA7"/>
    <w:rsid w:val="008132B6"/>
    <w:rsid w:val="00813C9A"/>
    <w:rsid w:val="0081481B"/>
    <w:rsid w:val="00814E71"/>
    <w:rsid w:val="008150B0"/>
    <w:rsid w:val="00815D77"/>
    <w:rsid w:val="00815E80"/>
    <w:rsid w:val="00815F2D"/>
    <w:rsid w:val="00816248"/>
    <w:rsid w:val="00817955"/>
    <w:rsid w:val="00817C7A"/>
    <w:rsid w:val="00817DEF"/>
    <w:rsid w:val="00817ECC"/>
    <w:rsid w:val="00817FFE"/>
    <w:rsid w:val="00820020"/>
    <w:rsid w:val="008204F5"/>
    <w:rsid w:val="00820813"/>
    <w:rsid w:val="00820D08"/>
    <w:rsid w:val="0082256E"/>
    <w:rsid w:val="008237AD"/>
    <w:rsid w:val="00823C75"/>
    <w:rsid w:val="008244DF"/>
    <w:rsid w:val="0082476D"/>
    <w:rsid w:val="008247BF"/>
    <w:rsid w:val="00824BC5"/>
    <w:rsid w:val="00824DB6"/>
    <w:rsid w:val="00824DE4"/>
    <w:rsid w:val="00825695"/>
    <w:rsid w:val="00826378"/>
    <w:rsid w:val="00826448"/>
    <w:rsid w:val="00826549"/>
    <w:rsid w:val="008270A0"/>
    <w:rsid w:val="00827AAF"/>
    <w:rsid w:val="00827ED2"/>
    <w:rsid w:val="00830467"/>
    <w:rsid w:val="008305C3"/>
    <w:rsid w:val="008308CA"/>
    <w:rsid w:val="00831158"/>
    <w:rsid w:val="008315F6"/>
    <w:rsid w:val="00831762"/>
    <w:rsid w:val="00831B75"/>
    <w:rsid w:val="00831C54"/>
    <w:rsid w:val="00832A8E"/>
    <w:rsid w:val="00833352"/>
    <w:rsid w:val="00833A52"/>
    <w:rsid w:val="00833DCF"/>
    <w:rsid w:val="00833EF5"/>
    <w:rsid w:val="008344C1"/>
    <w:rsid w:val="00834795"/>
    <w:rsid w:val="00835065"/>
    <w:rsid w:val="008355ED"/>
    <w:rsid w:val="00835759"/>
    <w:rsid w:val="008363D7"/>
    <w:rsid w:val="008365A7"/>
    <w:rsid w:val="008369FB"/>
    <w:rsid w:val="00836DA4"/>
    <w:rsid w:val="008372BC"/>
    <w:rsid w:val="008375DC"/>
    <w:rsid w:val="00837868"/>
    <w:rsid w:val="00837C8F"/>
    <w:rsid w:val="008404C0"/>
    <w:rsid w:val="008406E6"/>
    <w:rsid w:val="00840A7B"/>
    <w:rsid w:val="008410CD"/>
    <w:rsid w:val="00841765"/>
    <w:rsid w:val="008422F8"/>
    <w:rsid w:val="008427D3"/>
    <w:rsid w:val="00842D13"/>
    <w:rsid w:val="00842F05"/>
    <w:rsid w:val="008434DA"/>
    <w:rsid w:val="008444B1"/>
    <w:rsid w:val="00844617"/>
    <w:rsid w:val="008455A8"/>
    <w:rsid w:val="00845BC7"/>
    <w:rsid w:val="008460CD"/>
    <w:rsid w:val="00846794"/>
    <w:rsid w:val="00847042"/>
    <w:rsid w:val="00847C9F"/>
    <w:rsid w:val="0085015E"/>
    <w:rsid w:val="008511AD"/>
    <w:rsid w:val="00851301"/>
    <w:rsid w:val="008515E8"/>
    <w:rsid w:val="00852378"/>
    <w:rsid w:val="0085271E"/>
    <w:rsid w:val="00852A76"/>
    <w:rsid w:val="008531C7"/>
    <w:rsid w:val="0085363F"/>
    <w:rsid w:val="00853B0A"/>
    <w:rsid w:val="00854164"/>
    <w:rsid w:val="00854398"/>
    <w:rsid w:val="0085465D"/>
    <w:rsid w:val="00854D52"/>
    <w:rsid w:val="008552DC"/>
    <w:rsid w:val="00855420"/>
    <w:rsid w:val="00855445"/>
    <w:rsid w:val="00855A9B"/>
    <w:rsid w:val="00855C62"/>
    <w:rsid w:val="00855D6D"/>
    <w:rsid w:val="00855E9C"/>
    <w:rsid w:val="008564ED"/>
    <w:rsid w:val="00856D1E"/>
    <w:rsid w:val="0085776A"/>
    <w:rsid w:val="00860735"/>
    <w:rsid w:val="00860864"/>
    <w:rsid w:val="00860E41"/>
    <w:rsid w:val="00860EA0"/>
    <w:rsid w:val="00861102"/>
    <w:rsid w:val="00861DB1"/>
    <w:rsid w:val="00861DF6"/>
    <w:rsid w:val="00862C2B"/>
    <w:rsid w:val="00862C9C"/>
    <w:rsid w:val="00863334"/>
    <w:rsid w:val="008634D8"/>
    <w:rsid w:val="00863513"/>
    <w:rsid w:val="00863587"/>
    <w:rsid w:val="008635E9"/>
    <w:rsid w:val="00864130"/>
    <w:rsid w:val="00864CAC"/>
    <w:rsid w:val="00865F2A"/>
    <w:rsid w:val="0086603E"/>
    <w:rsid w:val="00866170"/>
    <w:rsid w:val="00866203"/>
    <w:rsid w:val="00866842"/>
    <w:rsid w:val="0086788D"/>
    <w:rsid w:val="008678BB"/>
    <w:rsid w:val="00867C19"/>
    <w:rsid w:val="00867F5E"/>
    <w:rsid w:val="00867FF3"/>
    <w:rsid w:val="0087011E"/>
    <w:rsid w:val="00870BDF"/>
    <w:rsid w:val="00870BE7"/>
    <w:rsid w:val="00870C77"/>
    <w:rsid w:val="008713FF"/>
    <w:rsid w:val="008718A2"/>
    <w:rsid w:val="00871E36"/>
    <w:rsid w:val="00871F2A"/>
    <w:rsid w:val="00871FA5"/>
    <w:rsid w:val="00873212"/>
    <w:rsid w:val="0087346D"/>
    <w:rsid w:val="00873726"/>
    <w:rsid w:val="0087398F"/>
    <w:rsid w:val="0087545F"/>
    <w:rsid w:val="00875BAA"/>
    <w:rsid w:val="008762B4"/>
    <w:rsid w:val="00876F2D"/>
    <w:rsid w:val="0087770B"/>
    <w:rsid w:val="00877BA5"/>
    <w:rsid w:val="008808D4"/>
    <w:rsid w:val="0088149C"/>
    <w:rsid w:val="00882002"/>
    <w:rsid w:val="0088210F"/>
    <w:rsid w:val="008823B4"/>
    <w:rsid w:val="008823D2"/>
    <w:rsid w:val="00882C00"/>
    <w:rsid w:val="00882D83"/>
    <w:rsid w:val="00883223"/>
    <w:rsid w:val="0088330F"/>
    <w:rsid w:val="00883883"/>
    <w:rsid w:val="008842C4"/>
    <w:rsid w:val="00884682"/>
    <w:rsid w:val="008846EE"/>
    <w:rsid w:val="008853C2"/>
    <w:rsid w:val="00885484"/>
    <w:rsid w:val="008856E6"/>
    <w:rsid w:val="00886481"/>
    <w:rsid w:val="008867A2"/>
    <w:rsid w:val="008869E0"/>
    <w:rsid w:val="00887623"/>
    <w:rsid w:val="00887A9F"/>
    <w:rsid w:val="00890013"/>
    <w:rsid w:val="008900FD"/>
    <w:rsid w:val="0089010E"/>
    <w:rsid w:val="0089095B"/>
    <w:rsid w:val="00890AF1"/>
    <w:rsid w:val="00890C81"/>
    <w:rsid w:val="00890EF0"/>
    <w:rsid w:val="008911AF"/>
    <w:rsid w:val="008912A3"/>
    <w:rsid w:val="00891420"/>
    <w:rsid w:val="00891F2E"/>
    <w:rsid w:val="00891F40"/>
    <w:rsid w:val="00892CB3"/>
    <w:rsid w:val="0089383B"/>
    <w:rsid w:val="00893F95"/>
    <w:rsid w:val="0089432A"/>
    <w:rsid w:val="00894ECD"/>
    <w:rsid w:val="00895420"/>
    <w:rsid w:val="00895437"/>
    <w:rsid w:val="0089581D"/>
    <w:rsid w:val="00896775"/>
    <w:rsid w:val="00896B61"/>
    <w:rsid w:val="00896CFC"/>
    <w:rsid w:val="00897475"/>
    <w:rsid w:val="008979FE"/>
    <w:rsid w:val="00897C61"/>
    <w:rsid w:val="00897EA7"/>
    <w:rsid w:val="008A00E2"/>
    <w:rsid w:val="008A041E"/>
    <w:rsid w:val="008A0765"/>
    <w:rsid w:val="008A1CDB"/>
    <w:rsid w:val="008A210D"/>
    <w:rsid w:val="008A2285"/>
    <w:rsid w:val="008A23FC"/>
    <w:rsid w:val="008A240D"/>
    <w:rsid w:val="008A29A2"/>
    <w:rsid w:val="008A2E9D"/>
    <w:rsid w:val="008A3B69"/>
    <w:rsid w:val="008A43AA"/>
    <w:rsid w:val="008A4DDA"/>
    <w:rsid w:val="008A60E6"/>
    <w:rsid w:val="008A6413"/>
    <w:rsid w:val="008A65B8"/>
    <w:rsid w:val="008A65D4"/>
    <w:rsid w:val="008A6FD1"/>
    <w:rsid w:val="008A7DB0"/>
    <w:rsid w:val="008B0432"/>
    <w:rsid w:val="008B08C7"/>
    <w:rsid w:val="008B0975"/>
    <w:rsid w:val="008B1FDD"/>
    <w:rsid w:val="008B3A70"/>
    <w:rsid w:val="008B3BE3"/>
    <w:rsid w:val="008B3EAD"/>
    <w:rsid w:val="008B4D3D"/>
    <w:rsid w:val="008B51EF"/>
    <w:rsid w:val="008B6427"/>
    <w:rsid w:val="008B6D52"/>
    <w:rsid w:val="008B6F22"/>
    <w:rsid w:val="008B78A5"/>
    <w:rsid w:val="008B7B1E"/>
    <w:rsid w:val="008C0464"/>
    <w:rsid w:val="008C065D"/>
    <w:rsid w:val="008C06C4"/>
    <w:rsid w:val="008C0A0E"/>
    <w:rsid w:val="008C0F14"/>
    <w:rsid w:val="008C1322"/>
    <w:rsid w:val="008C1A8E"/>
    <w:rsid w:val="008C1C41"/>
    <w:rsid w:val="008C1DB8"/>
    <w:rsid w:val="008C2807"/>
    <w:rsid w:val="008C300A"/>
    <w:rsid w:val="008C3C8E"/>
    <w:rsid w:val="008C40AB"/>
    <w:rsid w:val="008C4212"/>
    <w:rsid w:val="008C42F1"/>
    <w:rsid w:val="008C4C35"/>
    <w:rsid w:val="008C4F46"/>
    <w:rsid w:val="008C59F2"/>
    <w:rsid w:val="008C5B1F"/>
    <w:rsid w:val="008C6611"/>
    <w:rsid w:val="008C71BB"/>
    <w:rsid w:val="008C7834"/>
    <w:rsid w:val="008C7AB3"/>
    <w:rsid w:val="008D0A80"/>
    <w:rsid w:val="008D0E8E"/>
    <w:rsid w:val="008D1020"/>
    <w:rsid w:val="008D12FE"/>
    <w:rsid w:val="008D17DD"/>
    <w:rsid w:val="008D25F4"/>
    <w:rsid w:val="008D2DBB"/>
    <w:rsid w:val="008D2E4A"/>
    <w:rsid w:val="008D4AC4"/>
    <w:rsid w:val="008D523E"/>
    <w:rsid w:val="008D5CB1"/>
    <w:rsid w:val="008D5E37"/>
    <w:rsid w:val="008D6550"/>
    <w:rsid w:val="008D6B37"/>
    <w:rsid w:val="008D6D24"/>
    <w:rsid w:val="008D7253"/>
    <w:rsid w:val="008D7395"/>
    <w:rsid w:val="008D73CF"/>
    <w:rsid w:val="008D7A8B"/>
    <w:rsid w:val="008D7FE8"/>
    <w:rsid w:val="008E00D6"/>
    <w:rsid w:val="008E06C0"/>
    <w:rsid w:val="008E0747"/>
    <w:rsid w:val="008E08FF"/>
    <w:rsid w:val="008E0920"/>
    <w:rsid w:val="008E0F2A"/>
    <w:rsid w:val="008E16DD"/>
    <w:rsid w:val="008E2742"/>
    <w:rsid w:val="008E2E14"/>
    <w:rsid w:val="008E391A"/>
    <w:rsid w:val="008E3E0F"/>
    <w:rsid w:val="008E4F77"/>
    <w:rsid w:val="008E5E08"/>
    <w:rsid w:val="008E63C0"/>
    <w:rsid w:val="008E6473"/>
    <w:rsid w:val="008E65BA"/>
    <w:rsid w:val="008E6F17"/>
    <w:rsid w:val="008E6F19"/>
    <w:rsid w:val="008E6FBB"/>
    <w:rsid w:val="008E7019"/>
    <w:rsid w:val="008E7581"/>
    <w:rsid w:val="008F03C8"/>
    <w:rsid w:val="008F03FC"/>
    <w:rsid w:val="008F0479"/>
    <w:rsid w:val="008F0496"/>
    <w:rsid w:val="008F0641"/>
    <w:rsid w:val="008F1070"/>
    <w:rsid w:val="008F137A"/>
    <w:rsid w:val="008F1B29"/>
    <w:rsid w:val="008F2364"/>
    <w:rsid w:val="008F239B"/>
    <w:rsid w:val="008F298B"/>
    <w:rsid w:val="008F3630"/>
    <w:rsid w:val="008F3660"/>
    <w:rsid w:val="008F3B2E"/>
    <w:rsid w:val="008F3F2D"/>
    <w:rsid w:val="008F4205"/>
    <w:rsid w:val="008F4325"/>
    <w:rsid w:val="008F46B7"/>
    <w:rsid w:val="008F480C"/>
    <w:rsid w:val="008F48B7"/>
    <w:rsid w:val="008F50EC"/>
    <w:rsid w:val="008F5187"/>
    <w:rsid w:val="008F56C3"/>
    <w:rsid w:val="008F5BEB"/>
    <w:rsid w:val="008F5D5C"/>
    <w:rsid w:val="008F5D81"/>
    <w:rsid w:val="008F642B"/>
    <w:rsid w:val="008F661D"/>
    <w:rsid w:val="008F6A85"/>
    <w:rsid w:val="008F6C8E"/>
    <w:rsid w:val="008F6E24"/>
    <w:rsid w:val="008F72B5"/>
    <w:rsid w:val="008F7713"/>
    <w:rsid w:val="00900EB7"/>
    <w:rsid w:val="00902332"/>
    <w:rsid w:val="00902490"/>
    <w:rsid w:val="00902EAD"/>
    <w:rsid w:val="009038D0"/>
    <w:rsid w:val="00903D90"/>
    <w:rsid w:val="00904959"/>
    <w:rsid w:val="009049D2"/>
    <w:rsid w:val="00904DEA"/>
    <w:rsid w:val="0090570D"/>
    <w:rsid w:val="00905FFF"/>
    <w:rsid w:val="0090696F"/>
    <w:rsid w:val="00906982"/>
    <w:rsid w:val="00906DDA"/>
    <w:rsid w:val="00910187"/>
    <w:rsid w:val="00910F89"/>
    <w:rsid w:val="009115FF"/>
    <w:rsid w:val="00911B94"/>
    <w:rsid w:val="00911DF3"/>
    <w:rsid w:val="0091261A"/>
    <w:rsid w:val="00912B07"/>
    <w:rsid w:val="00912B1B"/>
    <w:rsid w:val="00912D4E"/>
    <w:rsid w:val="00912F76"/>
    <w:rsid w:val="009137FF"/>
    <w:rsid w:val="0091392F"/>
    <w:rsid w:val="00913C7D"/>
    <w:rsid w:val="009141B6"/>
    <w:rsid w:val="00915501"/>
    <w:rsid w:val="00915ECA"/>
    <w:rsid w:val="009161B1"/>
    <w:rsid w:val="009167DB"/>
    <w:rsid w:val="009169DC"/>
    <w:rsid w:val="00916A48"/>
    <w:rsid w:val="00917014"/>
    <w:rsid w:val="0091733F"/>
    <w:rsid w:val="009174CB"/>
    <w:rsid w:val="00917EB1"/>
    <w:rsid w:val="00920BEE"/>
    <w:rsid w:val="00921463"/>
    <w:rsid w:val="00921474"/>
    <w:rsid w:val="009215EF"/>
    <w:rsid w:val="00921A03"/>
    <w:rsid w:val="00921CB0"/>
    <w:rsid w:val="00921F15"/>
    <w:rsid w:val="00922F53"/>
    <w:rsid w:val="00923455"/>
    <w:rsid w:val="00923880"/>
    <w:rsid w:val="00923A63"/>
    <w:rsid w:val="00924B03"/>
    <w:rsid w:val="00924BA5"/>
    <w:rsid w:val="0092519C"/>
    <w:rsid w:val="009258CA"/>
    <w:rsid w:val="00925B21"/>
    <w:rsid w:val="00925E94"/>
    <w:rsid w:val="00925F18"/>
    <w:rsid w:val="00926CFB"/>
    <w:rsid w:val="00927E02"/>
    <w:rsid w:val="0093049B"/>
    <w:rsid w:val="009306DE"/>
    <w:rsid w:val="00930F9B"/>
    <w:rsid w:val="009314BB"/>
    <w:rsid w:val="009328E0"/>
    <w:rsid w:val="009329A2"/>
    <w:rsid w:val="00932B9A"/>
    <w:rsid w:val="00933927"/>
    <w:rsid w:val="00933984"/>
    <w:rsid w:val="00933AA8"/>
    <w:rsid w:val="009342C8"/>
    <w:rsid w:val="009342CB"/>
    <w:rsid w:val="0093456C"/>
    <w:rsid w:val="00934818"/>
    <w:rsid w:val="00935139"/>
    <w:rsid w:val="009351DC"/>
    <w:rsid w:val="00935513"/>
    <w:rsid w:val="009355D5"/>
    <w:rsid w:val="00935F21"/>
    <w:rsid w:val="009372FE"/>
    <w:rsid w:val="0093749A"/>
    <w:rsid w:val="00937874"/>
    <w:rsid w:val="009379CD"/>
    <w:rsid w:val="00937F10"/>
    <w:rsid w:val="0094013D"/>
    <w:rsid w:val="00940189"/>
    <w:rsid w:val="009405F5"/>
    <w:rsid w:val="00941157"/>
    <w:rsid w:val="00941621"/>
    <w:rsid w:val="00941E23"/>
    <w:rsid w:val="00941E5C"/>
    <w:rsid w:val="00941F60"/>
    <w:rsid w:val="00942925"/>
    <w:rsid w:val="00942A4B"/>
    <w:rsid w:val="00942BDA"/>
    <w:rsid w:val="00942BFD"/>
    <w:rsid w:val="00942CE7"/>
    <w:rsid w:val="00942F1D"/>
    <w:rsid w:val="00942F2F"/>
    <w:rsid w:val="00943502"/>
    <w:rsid w:val="0094374B"/>
    <w:rsid w:val="009440D7"/>
    <w:rsid w:val="00944260"/>
    <w:rsid w:val="00944DB6"/>
    <w:rsid w:val="00944E58"/>
    <w:rsid w:val="00944F68"/>
    <w:rsid w:val="00945264"/>
    <w:rsid w:val="009459AA"/>
    <w:rsid w:val="00945E31"/>
    <w:rsid w:val="00946446"/>
    <w:rsid w:val="0094648C"/>
    <w:rsid w:val="00946C97"/>
    <w:rsid w:val="00946F7F"/>
    <w:rsid w:val="0094767F"/>
    <w:rsid w:val="009479E2"/>
    <w:rsid w:val="00947D92"/>
    <w:rsid w:val="00947F50"/>
    <w:rsid w:val="00950489"/>
    <w:rsid w:val="009505AC"/>
    <w:rsid w:val="0095087B"/>
    <w:rsid w:val="00950F28"/>
    <w:rsid w:val="009512C1"/>
    <w:rsid w:val="00951C0D"/>
    <w:rsid w:val="00952200"/>
    <w:rsid w:val="009522D0"/>
    <w:rsid w:val="00952626"/>
    <w:rsid w:val="00952D98"/>
    <w:rsid w:val="00952F8B"/>
    <w:rsid w:val="0095369D"/>
    <w:rsid w:val="0095445C"/>
    <w:rsid w:val="00954DF5"/>
    <w:rsid w:val="00956366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57A86"/>
    <w:rsid w:val="00960279"/>
    <w:rsid w:val="00960771"/>
    <w:rsid w:val="00960C2F"/>
    <w:rsid w:val="009618B5"/>
    <w:rsid w:val="00961ED9"/>
    <w:rsid w:val="009623E0"/>
    <w:rsid w:val="0096242E"/>
    <w:rsid w:val="009628EF"/>
    <w:rsid w:val="00963392"/>
    <w:rsid w:val="009633E1"/>
    <w:rsid w:val="009638F0"/>
    <w:rsid w:val="00964494"/>
    <w:rsid w:val="009644FF"/>
    <w:rsid w:val="009655DB"/>
    <w:rsid w:val="009663EC"/>
    <w:rsid w:val="00966526"/>
    <w:rsid w:val="0096658D"/>
    <w:rsid w:val="009666DE"/>
    <w:rsid w:val="00966C1F"/>
    <w:rsid w:val="00967FBE"/>
    <w:rsid w:val="009706E2"/>
    <w:rsid w:val="00970724"/>
    <w:rsid w:val="00970C20"/>
    <w:rsid w:val="0097106C"/>
    <w:rsid w:val="00971415"/>
    <w:rsid w:val="009714B0"/>
    <w:rsid w:val="009719C8"/>
    <w:rsid w:val="00971CA8"/>
    <w:rsid w:val="00972966"/>
    <w:rsid w:val="00972A7A"/>
    <w:rsid w:val="00972B93"/>
    <w:rsid w:val="00973810"/>
    <w:rsid w:val="00973830"/>
    <w:rsid w:val="00973917"/>
    <w:rsid w:val="00973D46"/>
    <w:rsid w:val="00974480"/>
    <w:rsid w:val="00974831"/>
    <w:rsid w:val="00975766"/>
    <w:rsid w:val="009761B0"/>
    <w:rsid w:val="00976201"/>
    <w:rsid w:val="00976564"/>
    <w:rsid w:val="00976D07"/>
    <w:rsid w:val="00976DF3"/>
    <w:rsid w:val="0097716D"/>
    <w:rsid w:val="00977201"/>
    <w:rsid w:val="0097790E"/>
    <w:rsid w:val="00977B0F"/>
    <w:rsid w:val="00977EF2"/>
    <w:rsid w:val="009800B9"/>
    <w:rsid w:val="0098074E"/>
    <w:rsid w:val="0098083F"/>
    <w:rsid w:val="00981AC1"/>
    <w:rsid w:val="00981F1A"/>
    <w:rsid w:val="00982362"/>
    <w:rsid w:val="00982640"/>
    <w:rsid w:val="009829D4"/>
    <w:rsid w:val="00983098"/>
    <w:rsid w:val="009837B5"/>
    <w:rsid w:val="009837C3"/>
    <w:rsid w:val="00983B7F"/>
    <w:rsid w:val="0098493F"/>
    <w:rsid w:val="00984A84"/>
    <w:rsid w:val="00984E7F"/>
    <w:rsid w:val="00984F14"/>
    <w:rsid w:val="00986395"/>
    <w:rsid w:val="00986688"/>
    <w:rsid w:val="00987266"/>
    <w:rsid w:val="009874A0"/>
    <w:rsid w:val="0098777F"/>
    <w:rsid w:val="00987DF2"/>
    <w:rsid w:val="00987E8D"/>
    <w:rsid w:val="009903AD"/>
    <w:rsid w:val="00990829"/>
    <w:rsid w:val="009908E8"/>
    <w:rsid w:val="00990C4B"/>
    <w:rsid w:val="00990CEC"/>
    <w:rsid w:val="009911DD"/>
    <w:rsid w:val="009914D9"/>
    <w:rsid w:val="009916A9"/>
    <w:rsid w:val="00991B73"/>
    <w:rsid w:val="0099221A"/>
    <w:rsid w:val="00992474"/>
    <w:rsid w:val="00992517"/>
    <w:rsid w:val="009926AC"/>
    <w:rsid w:val="00992769"/>
    <w:rsid w:val="00992809"/>
    <w:rsid w:val="0099287D"/>
    <w:rsid w:val="0099331B"/>
    <w:rsid w:val="00993375"/>
    <w:rsid w:val="00993622"/>
    <w:rsid w:val="00993EAD"/>
    <w:rsid w:val="00994187"/>
    <w:rsid w:val="00994396"/>
    <w:rsid w:val="009945F4"/>
    <w:rsid w:val="009946E1"/>
    <w:rsid w:val="00994928"/>
    <w:rsid w:val="00994C35"/>
    <w:rsid w:val="00994E3A"/>
    <w:rsid w:val="00995456"/>
    <w:rsid w:val="009958F0"/>
    <w:rsid w:val="009959C8"/>
    <w:rsid w:val="009959D4"/>
    <w:rsid w:val="00996005"/>
    <w:rsid w:val="00996241"/>
    <w:rsid w:val="00996410"/>
    <w:rsid w:val="009967D6"/>
    <w:rsid w:val="00996953"/>
    <w:rsid w:val="0099740D"/>
    <w:rsid w:val="009A001B"/>
    <w:rsid w:val="009A0681"/>
    <w:rsid w:val="009A0730"/>
    <w:rsid w:val="009A0862"/>
    <w:rsid w:val="009A091F"/>
    <w:rsid w:val="009A1BB8"/>
    <w:rsid w:val="009A1CCD"/>
    <w:rsid w:val="009A2087"/>
    <w:rsid w:val="009A24EC"/>
    <w:rsid w:val="009A279D"/>
    <w:rsid w:val="009A401C"/>
    <w:rsid w:val="009A4351"/>
    <w:rsid w:val="009A5022"/>
    <w:rsid w:val="009A5443"/>
    <w:rsid w:val="009A57D5"/>
    <w:rsid w:val="009A6CE0"/>
    <w:rsid w:val="009A7504"/>
    <w:rsid w:val="009B0034"/>
    <w:rsid w:val="009B0188"/>
    <w:rsid w:val="009B060D"/>
    <w:rsid w:val="009B07B1"/>
    <w:rsid w:val="009B0F5C"/>
    <w:rsid w:val="009B1403"/>
    <w:rsid w:val="009B14CC"/>
    <w:rsid w:val="009B172B"/>
    <w:rsid w:val="009B1781"/>
    <w:rsid w:val="009B1B1F"/>
    <w:rsid w:val="009B2424"/>
    <w:rsid w:val="009B2684"/>
    <w:rsid w:val="009B2A0B"/>
    <w:rsid w:val="009B32D1"/>
    <w:rsid w:val="009B366D"/>
    <w:rsid w:val="009B40A7"/>
    <w:rsid w:val="009B40C7"/>
    <w:rsid w:val="009B42B9"/>
    <w:rsid w:val="009B5F84"/>
    <w:rsid w:val="009B611E"/>
    <w:rsid w:val="009B6962"/>
    <w:rsid w:val="009B712A"/>
    <w:rsid w:val="009B7175"/>
    <w:rsid w:val="009B7B34"/>
    <w:rsid w:val="009C0175"/>
    <w:rsid w:val="009C0466"/>
    <w:rsid w:val="009C0E57"/>
    <w:rsid w:val="009C1012"/>
    <w:rsid w:val="009C111E"/>
    <w:rsid w:val="009C12D5"/>
    <w:rsid w:val="009C1864"/>
    <w:rsid w:val="009C1B9E"/>
    <w:rsid w:val="009C1D77"/>
    <w:rsid w:val="009C200F"/>
    <w:rsid w:val="009C22BA"/>
    <w:rsid w:val="009C24EA"/>
    <w:rsid w:val="009C2796"/>
    <w:rsid w:val="009C27FB"/>
    <w:rsid w:val="009C2D8C"/>
    <w:rsid w:val="009C3C67"/>
    <w:rsid w:val="009C459A"/>
    <w:rsid w:val="009C4795"/>
    <w:rsid w:val="009C4ADE"/>
    <w:rsid w:val="009C5C50"/>
    <w:rsid w:val="009C670E"/>
    <w:rsid w:val="009C6732"/>
    <w:rsid w:val="009C6791"/>
    <w:rsid w:val="009C6972"/>
    <w:rsid w:val="009C753D"/>
    <w:rsid w:val="009C7DF7"/>
    <w:rsid w:val="009D0044"/>
    <w:rsid w:val="009D02CC"/>
    <w:rsid w:val="009D0AC8"/>
    <w:rsid w:val="009D0F19"/>
    <w:rsid w:val="009D1342"/>
    <w:rsid w:val="009D1540"/>
    <w:rsid w:val="009D1941"/>
    <w:rsid w:val="009D1BA5"/>
    <w:rsid w:val="009D1CD5"/>
    <w:rsid w:val="009D1FB3"/>
    <w:rsid w:val="009D202F"/>
    <w:rsid w:val="009D2A1C"/>
    <w:rsid w:val="009D3EB5"/>
    <w:rsid w:val="009D42BC"/>
    <w:rsid w:val="009D4EB5"/>
    <w:rsid w:val="009D502E"/>
    <w:rsid w:val="009D58EA"/>
    <w:rsid w:val="009D60BC"/>
    <w:rsid w:val="009D6696"/>
    <w:rsid w:val="009D6717"/>
    <w:rsid w:val="009D697E"/>
    <w:rsid w:val="009D7653"/>
    <w:rsid w:val="009D7806"/>
    <w:rsid w:val="009D7FAB"/>
    <w:rsid w:val="009E045F"/>
    <w:rsid w:val="009E0796"/>
    <w:rsid w:val="009E08C1"/>
    <w:rsid w:val="009E0D07"/>
    <w:rsid w:val="009E0D38"/>
    <w:rsid w:val="009E176D"/>
    <w:rsid w:val="009E1962"/>
    <w:rsid w:val="009E1A37"/>
    <w:rsid w:val="009E231A"/>
    <w:rsid w:val="009E23FA"/>
    <w:rsid w:val="009E2CA4"/>
    <w:rsid w:val="009E3533"/>
    <w:rsid w:val="009E3810"/>
    <w:rsid w:val="009E404B"/>
    <w:rsid w:val="009E45DE"/>
    <w:rsid w:val="009E48A4"/>
    <w:rsid w:val="009E4A60"/>
    <w:rsid w:val="009E516F"/>
    <w:rsid w:val="009E53D5"/>
    <w:rsid w:val="009E5763"/>
    <w:rsid w:val="009E5C5F"/>
    <w:rsid w:val="009E62A1"/>
    <w:rsid w:val="009E6469"/>
    <w:rsid w:val="009E6525"/>
    <w:rsid w:val="009E6BD2"/>
    <w:rsid w:val="009E7AF7"/>
    <w:rsid w:val="009F032B"/>
    <w:rsid w:val="009F05D5"/>
    <w:rsid w:val="009F07E6"/>
    <w:rsid w:val="009F0807"/>
    <w:rsid w:val="009F11BC"/>
    <w:rsid w:val="009F156A"/>
    <w:rsid w:val="009F18FB"/>
    <w:rsid w:val="009F1918"/>
    <w:rsid w:val="009F1B82"/>
    <w:rsid w:val="009F1B8A"/>
    <w:rsid w:val="009F1D14"/>
    <w:rsid w:val="009F285D"/>
    <w:rsid w:val="009F29FA"/>
    <w:rsid w:val="009F2B5A"/>
    <w:rsid w:val="009F2FF7"/>
    <w:rsid w:val="009F368D"/>
    <w:rsid w:val="009F3FCD"/>
    <w:rsid w:val="009F4EED"/>
    <w:rsid w:val="009F4F58"/>
    <w:rsid w:val="009F4F78"/>
    <w:rsid w:val="009F54C6"/>
    <w:rsid w:val="009F55CD"/>
    <w:rsid w:val="009F5EC6"/>
    <w:rsid w:val="009F5F3E"/>
    <w:rsid w:val="009F6C01"/>
    <w:rsid w:val="009F6C81"/>
    <w:rsid w:val="009F7309"/>
    <w:rsid w:val="009F76A0"/>
    <w:rsid w:val="009F77C8"/>
    <w:rsid w:val="009F77CB"/>
    <w:rsid w:val="00A005EF"/>
    <w:rsid w:val="00A01482"/>
    <w:rsid w:val="00A01680"/>
    <w:rsid w:val="00A018F9"/>
    <w:rsid w:val="00A02074"/>
    <w:rsid w:val="00A026C3"/>
    <w:rsid w:val="00A027E8"/>
    <w:rsid w:val="00A02897"/>
    <w:rsid w:val="00A02F37"/>
    <w:rsid w:val="00A03991"/>
    <w:rsid w:val="00A03CF5"/>
    <w:rsid w:val="00A050BF"/>
    <w:rsid w:val="00A05D10"/>
    <w:rsid w:val="00A05E25"/>
    <w:rsid w:val="00A064AE"/>
    <w:rsid w:val="00A06D30"/>
    <w:rsid w:val="00A07083"/>
    <w:rsid w:val="00A07218"/>
    <w:rsid w:val="00A07233"/>
    <w:rsid w:val="00A0749D"/>
    <w:rsid w:val="00A07776"/>
    <w:rsid w:val="00A078BB"/>
    <w:rsid w:val="00A07CD1"/>
    <w:rsid w:val="00A07F56"/>
    <w:rsid w:val="00A1033C"/>
    <w:rsid w:val="00A109C2"/>
    <w:rsid w:val="00A10A74"/>
    <w:rsid w:val="00A10AD6"/>
    <w:rsid w:val="00A10C7F"/>
    <w:rsid w:val="00A10CF2"/>
    <w:rsid w:val="00A110B5"/>
    <w:rsid w:val="00A11363"/>
    <w:rsid w:val="00A1156A"/>
    <w:rsid w:val="00A11BF3"/>
    <w:rsid w:val="00A11E5E"/>
    <w:rsid w:val="00A12E90"/>
    <w:rsid w:val="00A12FFE"/>
    <w:rsid w:val="00A13377"/>
    <w:rsid w:val="00A13569"/>
    <w:rsid w:val="00A138EA"/>
    <w:rsid w:val="00A14114"/>
    <w:rsid w:val="00A1488D"/>
    <w:rsid w:val="00A14B98"/>
    <w:rsid w:val="00A15180"/>
    <w:rsid w:val="00A1551A"/>
    <w:rsid w:val="00A15F36"/>
    <w:rsid w:val="00A164AC"/>
    <w:rsid w:val="00A176BE"/>
    <w:rsid w:val="00A17C71"/>
    <w:rsid w:val="00A17F07"/>
    <w:rsid w:val="00A203D0"/>
    <w:rsid w:val="00A21B8A"/>
    <w:rsid w:val="00A21C96"/>
    <w:rsid w:val="00A22806"/>
    <w:rsid w:val="00A22848"/>
    <w:rsid w:val="00A229A1"/>
    <w:rsid w:val="00A22BE6"/>
    <w:rsid w:val="00A23154"/>
    <w:rsid w:val="00A23167"/>
    <w:rsid w:val="00A238C3"/>
    <w:rsid w:val="00A238D5"/>
    <w:rsid w:val="00A25CAA"/>
    <w:rsid w:val="00A25D4E"/>
    <w:rsid w:val="00A260F6"/>
    <w:rsid w:val="00A26E5A"/>
    <w:rsid w:val="00A26ECB"/>
    <w:rsid w:val="00A27D4B"/>
    <w:rsid w:val="00A302C4"/>
    <w:rsid w:val="00A30680"/>
    <w:rsid w:val="00A30C0D"/>
    <w:rsid w:val="00A30DEB"/>
    <w:rsid w:val="00A311FB"/>
    <w:rsid w:val="00A3144F"/>
    <w:rsid w:val="00A31A67"/>
    <w:rsid w:val="00A320E8"/>
    <w:rsid w:val="00A32542"/>
    <w:rsid w:val="00A32712"/>
    <w:rsid w:val="00A32B55"/>
    <w:rsid w:val="00A32B66"/>
    <w:rsid w:val="00A32EDF"/>
    <w:rsid w:val="00A32F19"/>
    <w:rsid w:val="00A33AC1"/>
    <w:rsid w:val="00A34238"/>
    <w:rsid w:val="00A34506"/>
    <w:rsid w:val="00A346DA"/>
    <w:rsid w:val="00A349AA"/>
    <w:rsid w:val="00A34F14"/>
    <w:rsid w:val="00A354C0"/>
    <w:rsid w:val="00A3551B"/>
    <w:rsid w:val="00A36966"/>
    <w:rsid w:val="00A36CC5"/>
    <w:rsid w:val="00A37114"/>
    <w:rsid w:val="00A3738B"/>
    <w:rsid w:val="00A404B0"/>
    <w:rsid w:val="00A406D2"/>
    <w:rsid w:val="00A4091D"/>
    <w:rsid w:val="00A41734"/>
    <w:rsid w:val="00A419E4"/>
    <w:rsid w:val="00A41AA0"/>
    <w:rsid w:val="00A41C9B"/>
    <w:rsid w:val="00A42824"/>
    <w:rsid w:val="00A429AB"/>
    <w:rsid w:val="00A43D96"/>
    <w:rsid w:val="00A43DB7"/>
    <w:rsid w:val="00A44516"/>
    <w:rsid w:val="00A451D2"/>
    <w:rsid w:val="00A458E9"/>
    <w:rsid w:val="00A45E7B"/>
    <w:rsid w:val="00A462DE"/>
    <w:rsid w:val="00A464E9"/>
    <w:rsid w:val="00A465DB"/>
    <w:rsid w:val="00A46770"/>
    <w:rsid w:val="00A46C98"/>
    <w:rsid w:val="00A473F9"/>
    <w:rsid w:val="00A47770"/>
    <w:rsid w:val="00A50431"/>
    <w:rsid w:val="00A50770"/>
    <w:rsid w:val="00A50CA1"/>
    <w:rsid w:val="00A51C97"/>
    <w:rsid w:val="00A53073"/>
    <w:rsid w:val="00A535F9"/>
    <w:rsid w:val="00A54109"/>
    <w:rsid w:val="00A545C0"/>
    <w:rsid w:val="00A553C5"/>
    <w:rsid w:val="00A55A7D"/>
    <w:rsid w:val="00A55E2D"/>
    <w:rsid w:val="00A562DB"/>
    <w:rsid w:val="00A564B1"/>
    <w:rsid w:val="00A5652F"/>
    <w:rsid w:val="00A56AF4"/>
    <w:rsid w:val="00A57C61"/>
    <w:rsid w:val="00A57E54"/>
    <w:rsid w:val="00A60008"/>
    <w:rsid w:val="00A60757"/>
    <w:rsid w:val="00A61E2A"/>
    <w:rsid w:val="00A62A82"/>
    <w:rsid w:val="00A62AAC"/>
    <w:rsid w:val="00A62BBB"/>
    <w:rsid w:val="00A62EAC"/>
    <w:rsid w:val="00A62ECB"/>
    <w:rsid w:val="00A63116"/>
    <w:rsid w:val="00A6349D"/>
    <w:rsid w:val="00A63766"/>
    <w:rsid w:val="00A6442D"/>
    <w:rsid w:val="00A645AB"/>
    <w:rsid w:val="00A64650"/>
    <w:rsid w:val="00A64F5C"/>
    <w:rsid w:val="00A651AF"/>
    <w:rsid w:val="00A655E6"/>
    <w:rsid w:val="00A658C4"/>
    <w:rsid w:val="00A66601"/>
    <w:rsid w:val="00A66638"/>
    <w:rsid w:val="00A6668A"/>
    <w:rsid w:val="00A66BE5"/>
    <w:rsid w:val="00A66D00"/>
    <w:rsid w:val="00A66F2D"/>
    <w:rsid w:val="00A67022"/>
    <w:rsid w:val="00A673F5"/>
    <w:rsid w:val="00A67ABA"/>
    <w:rsid w:val="00A67B3C"/>
    <w:rsid w:val="00A700D5"/>
    <w:rsid w:val="00A7046D"/>
    <w:rsid w:val="00A7107B"/>
    <w:rsid w:val="00A71179"/>
    <w:rsid w:val="00A711FC"/>
    <w:rsid w:val="00A7246F"/>
    <w:rsid w:val="00A74612"/>
    <w:rsid w:val="00A74770"/>
    <w:rsid w:val="00A74B23"/>
    <w:rsid w:val="00A74B5D"/>
    <w:rsid w:val="00A75047"/>
    <w:rsid w:val="00A7516A"/>
    <w:rsid w:val="00A75A3A"/>
    <w:rsid w:val="00A75E05"/>
    <w:rsid w:val="00A76034"/>
    <w:rsid w:val="00A76C42"/>
    <w:rsid w:val="00A76FEC"/>
    <w:rsid w:val="00A77279"/>
    <w:rsid w:val="00A77370"/>
    <w:rsid w:val="00A77433"/>
    <w:rsid w:val="00A77CA2"/>
    <w:rsid w:val="00A77DC1"/>
    <w:rsid w:val="00A77EF2"/>
    <w:rsid w:val="00A8047E"/>
    <w:rsid w:val="00A8065A"/>
    <w:rsid w:val="00A8091D"/>
    <w:rsid w:val="00A80C81"/>
    <w:rsid w:val="00A80C8C"/>
    <w:rsid w:val="00A8104B"/>
    <w:rsid w:val="00A810B9"/>
    <w:rsid w:val="00A816DA"/>
    <w:rsid w:val="00A81CD6"/>
    <w:rsid w:val="00A81F56"/>
    <w:rsid w:val="00A8251C"/>
    <w:rsid w:val="00A82843"/>
    <w:rsid w:val="00A82C9E"/>
    <w:rsid w:val="00A83B4C"/>
    <w:rsid w:val="00A83D30"/>
    <w:rsid w:val="00A83EDA"/>
    <w:rsid w:val="00A84238"/>
    <w:rsid w:val="00A847D8"/>
    <w:rsid w:val="00A84CC3"/>
    <w:rsid w:val="00A85179"/>
    <w:rsid w:val="00A852E7"/>
    <w:rsid w:val="00A85AB7"/>
    <w:rsid w:val="00A8770A"/>
    <w:rsid w:val="00A878ED"/>
    <w:rsid w:val="00A8790F"/>
    <w:rsid w:val="00A87A73"/>
    <w:rsid w:val="00A90040"/>
    <w:rsid w:val="00A90170"/>
    <w:rsid w:val="00A90D9C"/>
    <w:rsid w:val="00A91B10"/>
    <w:rsid w:val="00A92016"/>
    <w:rsid w:val="00A92227"/>
    <w:rsid w:val="00A925F7"/>
    <w:rsid w:val="00A927B0"/>
    <w:rsid w:val="00A92B5B"/>
    <w:rsid w:val="00A92CEF"/>
    <w:rsid w:val="00A93716"/>
    <w:rsid w:val="00A951BD"/>
    <w:rsid w:val="00A95316"/>
    <w:rsid w:val="00A95D75"/>
    <w:rsid w:val="00A9661A"/>
    <w:rsid w:val="00A96AA4"/>
    <w:rsid w:val="00A96E74"/>
    <w:rsid w:val="00A97133"/>
    <w:rsid w:val="00A97EF7"/>
    <w:rsid w:val="00AA10AC"/>
    <w:rsid w:val="00AA1369"/>
    <w:rsid w:val="00AA1DD9"/>
    <w:rsid w:val="00AA1F00"/>
    <w:rsid w:val="00AA2002"/>
    <w:rsid w:val="00AA20D2"/>
    <w:rsid w:val="00AA21A3"/>
    <w:rsid w:val="00AA2407"/>
    <w:rsid w:val="00AA2F9C"/>
    <w:rsid w:val="00AA2FC8"/>
    <w:rsid w:val="00AA33B6"/>
    <w:rsid w:val="00AA3457"/>
    <w:rsid w:val="00AA36CD"/>
    <w:rsid w:val="00AA3E29"/>
    <w:rsid w:val="00AA4752"/>
    <w:rsid w:val="00AA4885"/>
    <w:rsid w:val="00AA50D2"/>
    <w:rsid w:val="00AA5418"/>
    <w:rsid w:val="00AA5780"/>
    <w:rsid w:val="00AA5CAF"/>
    <w:rsid w:val="00AA66E3"/>
    <w:rsid w:val="00AA6D83"/>
    <w:rsid w:val="00AA6E94"/>
    <w:rsid w:val="00AA7C29"/>
    <w:rsid w:val="00AB0318"/>
    <w:rsid w:val="00AB05ED"/>
    <w:rsid w:val="00AB066E"/>
    <w:rsid w:val="00AB093C"/>
    <w:rsid w:val="00AB110B"/>
    <w:rsid w:val="00AB1CD6"/>
    <w:rsid w:val="00AB20B3"/>
    <w:rsid w:val="00AB282E"/>
    <w:rsid w:val="00AB2A05"/>
    <w:rsid w:val="00AB2BA7"/>
    <w:rsid w:val="00AB2D4B"/>
    <w:rsid w:val="00AB2E04"/>
    <w:rsid w:val="00AB301D"/>
    <w:rsid w:val="00AB3067"/>
    <w:rsid w:val="00AB3564"/>
    <w:rsid w:val="00AB3DCE"/>
    <w:rsid w:val="00AB45C6"/>
    <w:rsid w:val="00AB4AD7"/>
    <w:rsid w:val="00AB572E"/>
    <w:rsid w:val="00AB57D8"/>
    <w:rsid w:val="00AB580D"/>
    <w:rsid w:val="00AB61FD"/>
    <w:rsid w:val="00AB691D"/>
    <w:rsid w:val="00AB7991"/>
    <w:rsid w:val="00AC00F1"/>
    <w:rsid w:val="00AC01A3"/>
    <w:rsid w:val="00AC05C2"/>
    <w:rsid w:val="00AC0D0D"/>
    <w:rsid w:val="00AC102A"/>
    <w:rsid w:val="00AC117E"/>
    <w:rsid w:val="00AC159D"/>
    <w:rsid w:val="00AC187D"/>
    <w:rsid w:val="00AC1B02"/>
    <w:rsid w:val="00AC1CEE"/>
    <w:rsid w:val="00AC1F05"/>
    <w:rsid w:val="00AC2684"/>
    <w:rsid w:val="00AC30CD"/>
    <w:rsid w:val="00AC3200"/>
    <w:rsid w:val="00AC36AC"/>
    <w:rsid w:val="00AC38E8"/>
    <w:rsid w:val="00AC39DA"/>
    <w:rsid w:val="00AC3B70"/>
    <w:rsid w:val="00AC4650"/>
    <w:rsid w:val="00AC5961"/>
    <w:rsid w:val="00AC614B"/>
    <w:rsid w:val="00AC6703"/>
    <w:rsid w:val="00AC6F0F"/>
    <w:rsid w:val="00AC7025"/>
    <w:rsid w:val="00AC733B"/>
    <w:rsid w:val="00AC7CC2"/>
    <w:rsid w:val="00AD071E"/>
    <w:rsid w:val="00AD0B41"/>
    <w:rsid w:val="00AD11A2"/>
    <w:rsid w:val="00AD152C"/>
    <w:rsid w:val="00AD254C"/>
    <w:rsid w:val="00AD2611"/>
    <w:rsid w:val="00AD2D69"/>
    <w:rsid w:val="00AD34C7"/>
    <w:rsid w:val="00AD35B0"/>
    <w:rsid w:val="00AD3FBB"/>
    <w:rsid w:val="00AD40F4"/>
    <w:rsid w:val="00AD4868"/>
    <w:rsid w:val="00AD4993"/>
    <w:rsid w:val="00AD4A36"/>
    <w:rsid w:val="00AD544E"/>
    <w:rsid w:val="00AD59AE"/>
    <w:rsid w:val="00AD645D"/>
    <w:rsid w:val="00AD6697"/>
    <w:rsid w:val="00AD69A4"/>
    <w:rsid w:val="00AD6E06"/>
    <w:rsid w:val="00AD73E2"/>
    <w:rsid w:val="00AD7B98"/>
    <w:rsid w:val="00AE061A"/>
    <w:rsid w:val="00AE155D"/>
    <w:rsid w:val="00AE2CC4"/>
    <w:rsid w:val="00AE2E91"/>
    <w:rsid w:val="00AE2F17"/>
    <w:rsid w:val="00AE3112"/>
    <w:rsid w:val="00AE3B79"/>
    <w:rsid w:val="00AE3E27"/>
    <w:rsid w:val="00AE4199"/>
    <w:rsid w:val="00AE5131"/>
    <w:rsid w:val="00AE5D80"/>
    <w:rsid w:val="00AE5EC3"/>
    <w:rsid w:val="00AE5F14"/>
    <w:rsid w:val="00AE626E"/>
    <w:rsid w:val="00AE629C"/>
    <w:rsid w:val="00AE647C"/>
    <w:rsid w:val="00AE6DF8"/>
    <w:rsid w:val="00AE7208"/>
    <w:rsid w:val="00AE7249"/>
    <w:rsid w:val="00AE7B23"/>
    <w:rsid w:val="00AF061C"/>
    <w:rsid w:val="00AF0915"/>
    <w:rsid w:val="00AF0B65"/>
    <w:rsid w:val="00AF0C7A"/>
    <w:rsid w:val="00AF171B"/>
    <w:rsid w:val="00AF25D1"/>
    <w:rsid w:val="00AF28B2"/>
    <w:rsid w:val="00AF29CC"/>
    <w:rsid w:val="00AF2BFC"/>
    <w:rsid w:val="00AF2C5E"/>
    <w:rsid w:val="00AF2F07"/>
    <w:rsid w:val="00AF32FD"/>
    <w:rsid w:val="00AF3334"/>
    <w:rsid w:val="00AF3380"/>
    <w:rsid w:val="00AF3546"/>
    <w:rsid w:val="00AF3768"/>
    <w:rsid w:val="00AF4390"/>
    <w:rsid w:val="00AF476B"/>
    <w:rsid w:val="00AF487E"/>
    <w:rsid w:val="00AF4894"/>
    <w:rsid w:val="00AF4A11"/>
    <w:rsid w:val="00AF4CBA"/>
    <w:rsid w:val="00AF6092"/>
    <w:rsid w:val="00AF6424"/>
    <w:rsid w:val="00AF6C6A"/>
    <w:rsid w:val="00AF6EBD"/>
    <w:rsid w:val="00AF747E"/>
    <w:rsid w:val="00AF7767"/>
    <w:rsid w:val="00AF78FE"/>
    <w:rsid w:val="00AF7BD8"/>
    <w:rsid w:val="00AF7DF3"/>
    <w:rsid w:val="00B0076D"/>
    <w:rsid w:val="00B0126E"/>
    <w:rsid w:val="00B01F46"/>
    <w:rsid w:val="00B02587"/>
    <w:rsid w:val="00B02D91"/>
    <w:rsid w:val="00B02DDF"/>
    <w:rsid w:val="00B0304C"/>
    <w:rsid w:val="00B03704"/>
    <w:rsid w:val="00B04666"/>
    <w:rsid w:val="00B04B89"/>
    <w:rsid w:val="00B05160"/>
    <w:rsid w:val="00B0550A"/>
    <w:rsid w:val="00B055C2"/>
    <w:rsid w:val="00B05A9E"/>
    <w:rsid w:val="00B05B55"/>
    <w:rsid w:val="00B05FDC"/>
    <w:rsid w:val="00B073C7"/>
    <w:rsid w:val="00B078A9"/>
    <w:rsid w:val="00B07DCD"/>
    <w:rsid w:val="00B07EF4"/>
    <w:rsid w:val="00B104AB"/>
    <w:rsid w:val="00B11025"/>
    <w:rsid w:val="00B125F9"/>
    <w:rsid w:val="00B126CF"/>
    <w:rsid w:val="00B1292C"/>
    <w:rsid w:val="00B12CA4"/>
    <w:rsid w:val="00B13318"/>
    <w:rsid w:val="00B13A67"/>
    <w:rsid w:val="00B13F98"/>
    <w:rsid w:val="00B13FE9"/>
    <w:rsid w:val="00B145AD"/>
    <w:rsid w:val="00B14ECB"/>
    <w:rsid w:val="00B150FD"/>
    <w:rsid w:val="00B17478"/>
    <w:rsid w:val="00B17A5C"/>
    <w:rsid w:val="00B20677"/>
    <w:rsid w:val="00B20E45"/>
    <w:rsid w:val="00B2112E"/>
    <w:rsid w:val="00B21BE1"/>
    <w:rsid w:val="00B21CCF"/>
    <w:rsid w:val="00B22668"/>
    <w:rsid w:val="00B22A76"/>
    <w:rsid w:val="00B2321A"/>
    <w:rsid w:val="00B2327B"/>
    <w:rsid w:val="00B23D83"/>
    <w:rsid w:val="00B2462B"/>
    <w:rsid w:val="00B24B08"/>
    <w:rsid w:val="00B25153"/>
    <w:rsid w:val="00B25BED"/>
    <w:rsid w:val="00B25E31"/>
    <w:rsid w:val="00B26016"/>
    <w:rsid w:val="00B26463"/>
    <w:rsid w:val="00B26E5F"/>
    <w:rsid w:val="00B2758A"/>
    <w:rsid w:val="00B276A8"/>
    <w:rsid w:val="00B30078"/>
    <w:rsid w:val="00B300B3"/>
    <w:rsid w:val="00B30429"/>
    <w:rsid w:val="00B3063F"/>
    <w:rsid w:val="00B30B6E"/>
    <w:rsid w:val="00B30C1E"/>
    <w:rsid w:val="00B30DB1"/>
    <w:rsid w:val="00B310F8"/>
    <w:rsid w:val="00B311B5"/>
    <w:rsid w:val="00B312C5"/>
    <w:rsid w:val="00B31334"/>
    <w:rsid w:val="00B314F7"/>
    <w:rsid w:val="00B3163F"/>
    <w:rsid w:val="00B31EE3"/>
    <w:rsid w:val="00B32748"/>
    <w:rsid w:val="00B32CB2"/>
    <w:rsid w:val="00B32FA2"/>
    <w:rsid w:val="00B32FD5"/>
    <w:rsid w:val="00B33270"/>
    <w:rsid w:val="00B334F4"/>
    <w:rsid w:val="00B33A19"/>
    <w:rsid w:val="00B34424"/>
    <w:rsid w:val="00B3447D"/>
    <w:rsid w:val="00B34CF3"/>
    <w:rsid w:val="00B34DFE"/>
    <w:rsid w:val="00B35BBB"/>
    <w:rsid w:val="00B3612C"/>
    <w:rsid w:val="00B36493"/>
    <w:rsid w:val="00B36C32"/>
    <w:rsid w:val="00B36FA8"/>
    <w:rsid w:val="00B3707D"/>
    <w:rsid w:val="00B403E2"/>
    <w:rsid w:val="00B40406"/>
    <w:rsid w:val="00B40648"/>
    <w:rsid w:val="00B406D1"/>
    <w:rsid w:val="00B407D5"/>
    <w:rsid w:val="00B40AAA"/>
    <w:rsid w:val="00B40D07"/>
    <w:rsid w:val="00B4100A"/>
    <w:rsid w:val="00B413B6"/>
    <w:rsid w:val="00B413BE"/>
    <w:rsid w:val="00B41F35"/>
    <w:rsid w:val="00B420FF"/>
    <w:rsid w:val="00B425D3"/>
    <w:rsid w:val="00B425F1"/>
    <w:rsid w:val="00B4263B"/>
    <w:rsid w:val="00B43017"/>
    <w:rsid w:val="00B434A5"/>
    <w:rsid w:val="00B4374F"/>
    <w:rsid w:val="00B44157"/>
    <w:rsid w:val="00B447BB"/>
    <w:rsid w:val="00B44CD4"/>
    <w:rsid w:val="00B45B5F"/>
    <w:rsid w:val="00B45D35"/>
    <w:rsid w:val="00B45E9D"/>
    <w:rsid w:val="00B46F03"/>
    <w:rsid w:val="00B4725B"/>
    <w:rsid w:val="00B47264"/>
    <w:rsid w:val="00B47311"/>
    <w:rsid w:val="00B473CC"/>
    <w:rsid w:val="00B474B9"/>
    <w:rsid w:val="00B47AE8"/>
    <w:rsid w:val="00B47FC3"/>
    <w:rsid w:val="00B502F8"/>
    <w:rsid w:val="00B504D1"/>
    <w:rsid w:val="00B50634"/>
    <w:rsid w:val="00B50C3F"/>
    <w:rsid w:val="00B50DA6"/>
    <w:rsid w:val="00B51038"/>
    <w:rsid w:val="00B51856"/>
    <w:rsid w:val="00B51A61"/>
    <w:rsid w:val="00B51B7F"/>
    <w:rsid w:val="00B52068"/>
    <w:rsid w:val="00B527F9"/>
    <w:rsid w:val="00B533C3"/>
    <w:rsid w:val="00B537F7"/>
    <w:rsid w:val="00B53BFA"/>
    <w:rsid w:val="00B53CB9"/>
    <w:rsid w:val="00B53CCD"/>
    <w:rsid w:val="00B54177"/>
    <w:rsid w:val="00B55730"/>
    <w:rsid w:val="00B557AD"/>
    <w:rsid w:val="00B56B14"/>
    <w:rsid w:val="00B57076"/>
    <w:rsid w:val="00B57266"/>
    <w:rsid w:val="00B57960"/>
    <w:rsid w:val="00B57CBD"/>
    <w:rsid w:val="00B604C6"/>
    <w:rsid w:val="00B60578"/>
    <w:rsid w:val="00B61529"/>
    <w:rsid w:val="00B616AA"/>
    <w:rsid w:val="00B61BBB"/>
    <w:rsid w:val="00B62022"/>
    <w:rsid w:val="00B62267"/>
    <w:rsid w:val="00B6261B"/>
    <w:rsid w:val="00B63448"/>
    <w:rsid w:val="00B635E6"/>
    <w:rsid w:val="00B6381C"/>
    <w:rsid w:val="00B63D92"/>
    <w:rsid w:val="00B63DCC"/>
    <w:rsid w:val="00B64342"/>
    <w:rsid w:val="00B64499"/>
    <w:rsid w:val="00B64987"/>
    <w:rsid w:val="00B649C4"/>
    <w:rsid w:val="00B65479"/>
    <w:rsid w:val="00B65D04"/>
    <w:rsid w:val="00B6718E"/>
    <w:rsid w:val="00B67293"/>
    <w:rsid w:val="00B676AA"/>
    <w:rsid w:val="00B67C02"/>
    <w:rsid w:val="00B67E2A"/>
    <w:rsid w:val="00B67EE1"/>
    <w:rsid w:val="00B67FF6"/>
    <w:rsid w:val="00B70567"/>
    <w:rsid w:val="00B70E8D"/>
    <w:rsid w:val="00B710E8"/>
    <w:rsid w:val="00B7131F"/>
    <w:rsid w:val="00B71A3C"/>
    <w:rsid w:val="00B71AF9"/>
    <w:rsid w:val="00B71F6C"/>
    <w:rsid w:val="00B721A5"/>
    <w:rsid w:val="00B72709"/>
    <w:rsid w:val="00B7319A"/>
    <w:rsid w:val="00B739C8"/>
    <w:rsid w:val="00B74524"/>
    <w:rsid w:val="00B74541"/>
    <w:rsid w:val="00B745A9"/>
    <w:rsid w:val="00B75A11"/>
    <w:rsid w:val="00B7722A"/>
    <w:rsid w:val="00B77460"/>
    <w:rsid w:val="00B77718"/>
    <w:rsid w:val="00B77842"/>
    <w:rsid w:val="00B8062C"/>
    <w:rsid w:val="00B80800"/>
    <w:rsid w:val="00B80B13"/>
    <w:rsid w:val="00B80C55"/>
    <w:rsid w:val="00B80F0F"/>
    <w:rsid w:val="00B8170E"/>
    <w:rsid w:val="00B817D2"/>
    <w:rsid w:val="00B8214D"/>
    <w:rsid w:val="00B82A85"/>
    <w:rsid w:val="00B8323E"/>
    <w:rsid w:val="00B836FE"/>
    <w:rsid w:val="00B837A3"/>
    <w:rsid w:val="00B83E63"/>
    <w:rsid w:val="00B83F66"/>
    <w:rsid w:val="00B842C6"/>
    <w:rsid w:val="00B84638"/>
    <w:rsid w:val="00B846F2"/>
    <w:rsid w:val="00B8474E"/>
    <w:rsid w:val="00B84BD0"/>
    <w:rsid w:val="00B850C0"/>
    <w:rsid w:val="00B8543F"/>
    <w:rsid w:val="00B85507"/>
    <w:rsid w:val="00B85779"/>
    <w:rsid w:val="00B8614A"/>
    <w:rsid w:val="00B8623E"/>
    <w:rsid w:val="00B86BC3"/>
    <w:rsid w:val="00B86EE0"/>
    <w:rsid w:val="00B87160"/>
    <w:rsid w:val="00B879E1"/>
    <w:rsid w:val="00B87D7D"/>
    <w:rsid w:val="00B904CD"/>
    <w:rsid w:val="00B90D50"/>
    <w:rsid w:val="00B90F9C"/>
    <w:rsid w:val="00B91BD4"/>
    <w:rsid w:val="00B91F39"/>
    <w:rsid w:val="00B91FB3"/>
    <w:rsid w:val="00B92050"/>
    <w:rsid w:val="00B920E4"/>
    <w:rsid w:val="00B921FF"/>
    <w:rsid w:val="00B92263"/>
    <w:rsid w:val="00B92504"/>
    <w:rsid w:val="00B92D93"/>
    <w:rsid w:val="00B93080"/>
    <w:rsid w:val="00B93122"/>
    <w:rsid w:val="00B931E5"/>
    <w:rsid w:val="00B931F1"/>
    <w:rsid w:val="00B93202"/>
    <w:rsid w:val="00B939E8"/>
    <w:rsid w:val="00B93C28"/>
    <w:rsid w:val="00B9406E"/>
    <w:rsid w:val="00B944D1"/>
    <w:rsid w:val="00B944D4"/>
    <w:rsid w:val="00B94F4B"/>
    <w:rsid w:val="00B95C84"/>
    <w:rsid w:val="00B95C91"/>
    <w:rsid w:val="00B96292"/>
    <w:rsid w:val="00B96A6F"/>
    <w:rsid w:val="00B96E63"/>
    <w:rsid w:val="00B97E47"/>
    <w:rsid w:val="00BA0282"/>
    <w:rsid w:val="00BA0439"/>
    <w:rsid w:val="00BA04FC"/>
    <w:rsid w:val="00BA15C2"/>
    <w:rsid w:val="00BA198B"/>
    <w:rsid w:val="00BA1DC6"/>
    <w:rsid w:val="00BA1E5E"/>
    <w:rsid w:val="00BA21F0"/>
    <w:rsid w:val="00BA29CC"/>
    <w:rsid w:val="00BA2C3B"/>
    <w:rsid w:val="00BA31FE"/>
    <w:rsid w:val="00BA34B2"/>
    <w:rsid w:val="00BA458D"/>
    <w:rsid w:val="00BA472A"/>
    <w:rsid w:val="00BA5163"/>
    <w:rsid w:val="00BA544C"/>
    <w:rsid w:val="00BA5759"/>
    <w:rsid w:val="00BA6299"/>
    <w:rsid w:val="00BA686E"/>
    <w:rsid w:val="00BA6871"/>
    <w:rsid w:val="00BA6C5C"/>
    <w:rsid w:val="00BA6DEF"/>
    <w:rsid w:val="00BA7354"/>
    <w:rsid w:val="00BA7619"/>
    <w:rsid w:val="00BA7815"/>
    <w:rsid w:val="00BA7BDC"/>
    <w:rsid w:val="00BA7C57"/>
    <w:rsid w:val="00BB00D2"/>
    <w:rsid w:val="00BB0460"/>
    <w:rsid w:val="00BB0F6C"/>
    <w:rsid w:val="00BB1443"/>
    <w:rsid w:val="00BB162F"/>
    <w:rsid w:val="00BB2308"/>
    <w:rsid w:val="00BB25D5"/>
    <w:rsid w:val="00BB2665"/>
    <w:rsid w:val="00BB26E8"/>
    <w:rsid w:val="00BB287C"/>
    <w:rsid w:val="00BB3D1B"/>
    <w:rsid w:val="00BB4851"/>
    <w:rsid w:val="00BB4FD0"/>
    <w:rsid w:val="00BB56C9"/>
    <w:rsid w:val="00BB56DD"/>
    <w:rsid w:val="00BB58E2"/>
    <w:rsid w:val="00BB6C25"/>
    <w:rsid w:val="00BB709A"/>
    <w:rsid w:val="00BB70E9"/>
    <w:rsid w:val="00BB711F"/>
    <w:rsid w:val="00BB7A93"/>
    <w:rsid w:val="00BB7D11"/>
    <w:rsid w:val="00BC0710"/>
    <w:rsid w:val="00BC11F0"/>
    <w:rsid w:val="00BC1392"/>
    <w:rsid w:val="00BC1AFF"/>
    <w:rsid w:val="00BC22F5"/>
    <w:rsid w:val="00BC27CF"/>
    <w:rsid w:val="00BC2F19"/>
    <w:rsid w:val="00BC3354"/>
    <w:rsid w:val="00BC3A7F"/>
    <w:rsid w:val="00BC3C77"/>
    <w:rsid w:val="00BC3D84"/>
    <w:rsid w:val="00BC3F16"/>
    <w:rsid w:val="00BC4094"/>
    <w:rsid w:val="00BC40EB"/>
    <w:rsid w:val="00BC4348"/>
    <w:rsid w:val="00BC48F1"/>
    <w:rsid w:val="00BC5354"/>
    <w:rsid w:val="00BC5E7F"/>
    <w:rsid w:val="00BC67D6"/>
    <w:rsid w:val="00BC67EA"/>
    <w:rsid w:val="00BC694A"/>
    <w:rsid w:val="00BC69EA"/>
    <w:rsid w:val="00BC78EB"/>
    <w:rsid w:val="00BD0128"/>
    <w:rsid w:val="00BD027A"/>
    <w:rsid w:val="00BD0406"/>
    <w:rsid w:val="00BD058B"/>
    <w:rsid w:val="00BD05AC"/>
    <w:rsid w:val="00BD096A"/>
    <w:rsid w:val="00BD1E48"/>
    <w:rsid w:val="00BD2384"/>
    <w:rsid w:val="00BD23E3"/>
    <w:rsid w:val="00BD28CA"/>
    <w:rsid w:val="00BD3423"/>
    <w:rsid w:val="00BD4160"/>
    <w:rsid w:val="00BD45C3"/>
    <w:rsid w:val="00BD4618"/>
    <w:rsid w:val="00BD462F"/>
    <w:rsid w:val="00BD4C1A"/>
    <w:rsid w:val="00BD4EBC"/>
    <w:rsid w:val="00BD4FDA"/>
    <w:rsid w:val="00BD522C"/>
    <w:rsid w:val="00BD5C7A"/>
    <w:rsid w:val="00BD5CB6"/>
    <w:rsid w:val="00BD5E6F"/>
    <w:rsid w:val="00BD63D4"/>
    <w:rsid w:val="00BD63FB"/>
    <w:rsid w:val="00BD68F7"/>
    <w:rsid w:val="00BD69F8"/>
    <w:rsid w:val="00BD73FC"/>
    <w:rsid w:val="00BD76E9"/>
    <w:rsid w:val="00BD7F8E"/>
    <w:rsid w:val="00BE0594"/>
    <w:rsid w:val="00BE096A"/>
    <w:rsid w:val="00BE0D3F"/>
    <w:rsid w:val="00BE13FE"/>
    <w:rsid w:val="00BE217D"/>
    <w:rsid w:val="00BE2335"/>
    <w:rsid w:val="00BE275E"/>
    <w:rsid w:val="00BE283B"/>
    <w:rsid w:val="00BE3B3F"/>
    <w:rsid w:val="00BE50A4"/>
    <w:rsid w:val="00BE511E"/>
    <w:rsid w:val="00BE51C2"/>
    <w:rsid w:val="00BE5470"/>
    <w:rsid w:val="00BE5859"/>
    <w:rsid w:val="00BE5D41"/>
    <w:rsid w:val="00BE5E39"/>
    <w:rsid w:val="00BE5EF9"/>
    <w:rsid w:val="00BE67EB"/>
    <w:rsid w:val="00BE7988"/>
    <w:rsid w:val="00BE7F0E"/>
    <w:rsid w:val="00BF0197"/>
    <w:rsid w:val="00BF0482"/>
    <w:rsid w:val="00BF0504"/>
    <w:rsid w:val="00BF05E8"/>
    <w:rsid w:val="00BF0890"/>
    <w:rsid w:val="00BF08A7"/>
    <w:rsid w:val="00BF0E87"/>
    <w:rsid w:val="00BF0F4B"/>
    <w:rsid w:val="00BF0FC8"/>
    <w:rsid w:val="00BF1227"/>
    <w:rsid w:val="00BF1A01"/>
    <w:rsid w:val="00BF1BA7"/>
    <w:rsid w:val="00BF21BC"/>
    <w:rsid w:val="00BF2A73"/>
    <w:rsid w:val="00BF2DD5"/>
    <w:rsid w:val="00BF2F02"/>
    <w:rsid w:val="00BF3724"/>
    <w:rsid w:val="00BF37AD"/>
    <w:rsid w:val="00BF3806"/>
    <w:rsid w:val="00BF45F2"/>
    <w:rsid w:val="00BF484B"/>
    <w:rsid w:val="00BF4F72"/>
    <w:rsid w:val="00BF4FF3"/>
    <w:rsid w:val="00BF5817"/>
    <w:rsid w:val="00BF5ED3"/>
    <w:rsid w:val="00BF60CD"/>
    <w:rsid w:val="00BF7012"/>
    <w:rsid w:val="00BF7B03"/>
    <w:rsid w:val="00BF7D82"/>
    <w:rsid w:val="00BF7EE2"/>
    <w:rsid w:val="00C001ED"/>
    <w:rsid w:val="00C00339"/>
    <w:rsid w:val="00C0037D"/>
    <w:rsid w:val="00C008BF"/>
    <w:rsid w:val="00C00AA4"/>
    <w:rsid w:val="00C00CC2"/>
    <w:rsid w:val="00C01164"/>
    <w:rsid w:val="00C0155E"/>
    <w:rsid w:val="00C02DC4"/>
    <w:rsid w:val="00C041F6"/>
    <w:rsid w:val="00C045DF"/>
    <w:rsid w:val="00C04B9E"/>
    <w:rsid w:val="00C04CE2"/>
    <w:rsid w:val="00C04E4D"/>
    <w:rsid w:val="00C05280"/>
    <w:rsid w:val="00C06CBF"/>
    <w:rsid w:val="00C06E45"/>
    <w:rsid w:val="00C072F0"/>
    <w:rsid w:val="00C07E22"/>
    <w:rsid w:val="00C07E76"/>
    <w:rsid w:val="00C10828"/>
    <w:rsid w:val="00C10BE5"/>
    <w:rsid w:val="00C112F6"/>
    <w:rsid w:val="00C115A3"/>
    <w:rsid w:val="00C11DB6"/>
    <w:rsid w:val="00C1200D"/>
    <w:rsid w:val="00C121AF"/>
    <w:rsid w:val="00C12482"/>
    <w:rsid w:val="00C126B7"/>
    <w:rsid w:val="00C1296B"/>
    <w:rsid w:val="00C12F56"/>
    <w:rsid w:val="00C12FBB"/>
    <w:rsid w:val="00C130A5"/>
    <w:rsid w:val="00C13EEF"/>
    <w:rsid w:val="00C1465D"/>
    <w:rsid w:val="00C14B73"/>
    <w:rsid w:val="00C1542F"/>
    <w:rsid w:val="00C15C01"/>
    <w:rsid w:val="00C15E7F"/>
    <w:rsid w:val="00C162EB"/>
    <w:rsid w:val="00C16722"/>
    <w:rsid w:val="00C1672E"/>
    <w:rsid w:val="00C1695E"/>
    <w:rsid w:val="00C16DB9"/>
    <w:rsid w:val="00C16E6F"/>
    <w:rsid w:val="00C172E4"/>
    <w:rsid w:val="00C17429"/>
    <w:rsid w:val="00C1780C"/>
    <w:rsid w:val="00C17BCD"/>
    <w:rsid w:val="00C20960"/>
    <w:rsid w:val="00C20B4A"/>
    <w:rsid w:val="00C20B77"/>
    <w:rsid w:val="00C20C55"/>
    <w:rsid w:val="00C21895"/>
    <w:rsid w:val="00C22581"/>
    <w:rsid w:val="00C22B57"/>
    <w:rsid w:val="00C22B5C"/>
    <w:rsid w:val="00C23220"/>
    <w:rsid w:val="00C23237"/>
    <w:rsid w:val="00C23283"/>
    <w:rsid w:val="00C23358"/>
    <w:rsid w:val="00C238B6"/>
    <w:rsid w:val="00C24014"/>
    <w:rsid w:val="00C244E7"/>
    <w:rsid w:val="00C24A58"/>
    <w:rsid w:val="00C24F0D"/>
    <w:rsid w:val="00C2536E"/>
    <w:rsid w:val="00C25818"/>
    <w:rsid w:val="00C25DA4"/>
    <w:rsid w:val="00C2619B"/>
    <w:rsid w:val="00C26884"/>
    <w:rsid w:val="00C26985"/>
    <w:rsid w:val="00C277A4"/>
    <w:rsid w:val="00C277BE"/>
    <w:rsid w:val="00C27BA5"/>
    <w:rsid w:val="00C30F5D"/>
    <w:rsid w:val="00C31405"/>
    <w:rsid w:val="00C31476"/>
    <w:rsid w:val="00C31563"/>
    <w:rsid w:val="00C31661"/>
    <w:rsid w:val="00C31744"/>
    <w:rsid w:val="00C31AB6"/>
    <w:rsid w:val="00C3278D"/>
    <w:rsid w:val="00C329FA"/>
    <w:rsid w:val="00C33476"/>
    <w:rsid w:val="00C337DF"/>
    <w:rsid w:val="00C338EF"/>
    <w:rsid w:val="00C33CAE"/>
    <w:rsid w:val="00C341ED"/>
    <w:rsid w:val="00C34CE6"/>
    <w:rsid w:val="00C35205"/>
    <w:rsid w:val="00C3549F"/>
    <w:rsid w:val="00C354AB"/>
    <w:rsid w:val="00C359E1"/>
    <w:rsid w:val="00C35EB7"/>
    <w:rsid w:val="00C36036"/>
    <w:rsid w:val="00C365E4"/>
    <w:rsid w:val="00C368F3"/>
    <w:rsid w:val="00C36BA0"/>
    <w:rsid w:val="00C36D0C"/>
    <w:rsid w:val="00C36D8D"/>
    <w:rsid w:val="00C37913"/>
    <w:rsid w:val="00C37B86"/>
    <w:rsid w:val="00C40074"/>
    <w:rsid w:val="00C40952"/>
    <w:rsid w:val="00C40CFE"/>
    <w:rsid w:val="00C40F3E"/>
    <w:rsid w:val="00C40F73"/>
    <w:rsid w:val="00C416FD"/>
    <w:rsid w:val="00C419F0"/>
    <w:rsid w:val="00C41BF2"/>
    <w:rsid w:val="00C42328"/>
    <w:rsid w:val="00C42340"/>
    <w:rsid w:val="00C42855"/>
    <w:rsid w:val="00C4348C"/>
    <w:rsid w:val="00C438CE"/>
    <w:rsid w:val="00C43A94"/>
    <w:rsid w:val="00C44BB4"/>
    <w:rsid w:val="00C44F41"/>
    <w:rsid w:val="00C4506C"/>
    <w:rsid w:val="00C456AC"/>
    <w:rsid w:val="00C46DE3"/>
    <w:rsid w:val="00C47631"/>
    <w:rsid w:val="00C47F45"/>
    <w:rsid w:val="00C5001D"/>
    <w:rsid w:val="00C51111"/>
    <w:rsid w:val="00C51919"/>
    <w:rsid w:val="00C5198D"/>
    <w:rsid w:val="00C51ABD"/>
    <w:rsid w:val="00C51C85"/>
    <w:rsid w:val="00C5214E"/>
    <w:rsid w:val="00C5233F"/>
    <w:rsid w:val="00C52829"/>
    <w:rsid w:val="00C5285E"/>
    <w:rsid w:val="00C52A87"/>
    <w:rsid w:val="00C52E9F"/>
    <w:rsid w:val="00C53034"/>
    <w:rsid w:val="00C542B8"/>
    <w:rsid w:val="00C55344"/>
    <w:rsid w:val="00C558C7"/>
    <w:rsid w:val="00C55D17"/>
    <w:rsid w:val="00C56027"/>
    <w:rsid w:val="00C56DD4"/>
    <w:rsid w:val="00C57670"/>
    <w:rsid w:val="00C57AF3"/>
    <w:rsid w:val="00C57E23"/>
    <w:rsid w:val="00C60197"/>
    <w:rsid w:val="00C60A1D"/>
    <w:rsid w:val="00C616FE"/>
    <w:rsid w:val="00C61CDE"/>
    <w:rsid w:val="00C61DE3"/>
    <w:rsid w:val="00C62386"/>
    <w:rsid w:val="00C62E27"/>
    <w:rsid w:val="00C630C3"/>
    <w:rsid w:val="00C635F7"/>
    <w:rsid w:val="00C63836"/>
    <w:rsid w:val="00C63BB4"/>
    <w:rsid w:val="00C63E0D"/>
    <w:rsid w:val="00C63F1F"/>
    <w:rsid w:val="00C645FD"/>
    <w:rsid w:val="00C650E4"/>
    <w:rsid w:val="00C6574C"/>
    <w:rsid w:val="00C65D3F"/>
    <w:rsid w:val="00C668A2"/>
    <w:rsid w:val="00C7079E"/>
    <w:rsid w:val="00C70A3A"/>
    <w:rsid w:val="00C70DE9"/>
    <w:rsid w:val="00C70E11"/>
    <w:rsid w:val="00C713E7"/>
    <w:rsid w:val="00C718D0"/>
    <w:rsid w:val="00C72829"/>
    <w:rsid w:val="00C729B4"/>
    <w:rsid w:val="00C72B0C"/>
    <w:rsid w:val="00C72F34"/>
    <w:rsid w:val="00C73F11"/>
    <w:rsid w:val="00C74CEE"/>
    <w:rsid w:val="00C7542E"/>
    <w:rsid w:val="00C75593"/>
    <w:rsid w:val="00C75736"/>
    <w:rsid w:val="00C758AF"/>
    <w:rsid w:val="00C75D3A"/>
    <w:rsid w:val="00C76403"/>
    <w:rsid w:val="00C76B98"/>
    <w:rsid w:val="00C76EFC"/>
    <w:rsid w:val="00C7709C"/>
    <w:rsid w:val="00C777F2"/>
    <w:rsid w:val="00C77B4A"/>
    <w:rsid w:val="00C77BD7"/>
    <w:rsid w:val="00C80609"/>
    <w:rsid w:val="00C80BC1"/>
    <w:rsid w:val="00C80C54"/>
    <w:rsid w:val="00C80CE5"/>
    <w:rsid w:val="00C80E30"/>
    <w:rsid w:val="00C81304"/>
    <w:rsid w:val="00C82618"/>
    <w:rsid w:val="00C82A9F"/>
    <w:rsid w:val="00C82CC7"/>
    <w:rsid w:val="00C82F10"/>
    <w:rsid w:val="00C830D8"/>
    <w:rsid w:val="00C83418"/>
    <w:rsid w:val="00C83655"/>
    <w:rsid w:val="00C838BA"/>
    <w:rsid w:val="00C83A53"/>
    <w:rsid w:val="00C85F1F"/>
    <w:rsid w:val="00C86C7A"/>
    <w:rsid w:val="00C8713A"/>
    <w:rsid w:val="00C871EB"/>
    <w:rsid w:val="00C8774E"/>
    <w:rsid w:val="00C90FFB"/>
    <w:rsid w:val="00C91000"/>
    <w:rsid w:val="00C9118A"/>
    <w:rsid w:val="00C91323"/>
    <w:rsid w:val="00C92B1B"/>
    <w:rsid w:val="00C92BF2"/>
    <w:rsid w:val="00C92DE2"/>
    <w:rsid w:val="00C93029"/>
    <w:rsid w:val="00C93375"/>
    <w:rsid w:val="00C93AA3"/>
    <w:rsid w:val="00C9404D"/>
    <w:rsid w:val="00C945DB"/>
    <w:rsid w:val="00C94729"/>
    <w:rsid w:val="00C95128"/>
    <w:rsid w:val="00C9512F"/>
    <w:rsid w:val="00C960D0"/>
    <w:rsid w:val="00C9666A"/>
    <w:rsid w:val="00C96A7E"/>
    <w:rsid w:val="00C96C4E"/>
    <w:rsid w:val="00C971E1"/>
    <w:rsid w:val="00CA0EA7"/>
    <w:rsid w:val="00CA1271"/>
    <w:rsid w:val="00CA1DD4"/>
    <w:rsid w:val="00CA2044"/>
    <w:rsid w:val="00CA286E"/>
    <w:rsid w:val="00CA29BA"/>
    <w:rsid w:val="00CA301F"/>
    <w:rsid w:val="00CA33DF"/>
    <w:rsid w:val="00CA3555"/>
    <w:rsid w:val="00CA388B"/>
    <w:rsid w:val="00CA4026"/>
    <w:rsid w:val="00CA5954"/>
    <w:rsid w:val="00CA5B9C"/>
    <w:rsid w:val="00CA5BC3"/>
    <w:rsid w:val="00CA669C"/>
    <w:rsid w:val="00CA6A2A"/>
    <w:rsid w:val="00CA6B6C"/>
    <w:rsid w:val="00CA6B81"/>
    <w:rsid w:val="00CA6D8E"/>
    <w:rsid w:val="00CA751B"/>
    <w:rsid w:val="00CA752A"/>
    <w:rsid w:val="00CB0FE1"/>
    <w:rsid w:val="00CB143F"/>
    <w:rsid w:val="00CB1AD8"/>
    <w:rsid w:val="00CB1F98"/>
    <w:rsid w:val="00CB2DA0"/>
    <w:rsid w:val="00CB3275"/>
    <w:rsid w:val="00CB36E0"/>
    <w:rsid w:val="00CB3E74"/>
    <w:rsid w:val="00CB3EEE"/>
    <w:rsid w:val="00CB4041"/>
    <w:rsid w:val="00CB5078"/>
    <w:rsid w:val="00CB58EC"/>
    <w:rsid w:val="00CB598C"/>
    <w:rsid w:val="00CB59C4"/>
    <w:rsid w:val="00CB5FBA"/>
    <w:rsid w:val="00CB6320"/>
    <w:rsid w:val="00CB6C5C"/>
    <w:rsid w:val="00CB7A1D"/>
    <w:rsid w:val="00CB7A7B"/>
    <w:rsid w:val="00CB7F3B"/>
    <w:rsid w:val="00CC009C"/>
    <w:rsid w:val="00CC0195"/>
    <w:rsid w:val="00CC02CD"/>
    <w:rsid w:val="00CC03FF"/>
    <w:rsid w:val="00CC0666"/>
    <w:rsid w:val="00CC1271"/>
    <w:rsid w:val="00CC1539"/>
    <w:rsid w:val="00CC165A"/>
    <w:rsid w:val="00CC18C9"/>
    <w:rsid w:val="00CC21B3"/>
    <w:rsid w:val="00CC22EA"/>
    <w:rsid w:val="00CC2B02"/>
    <w:rsid w:val="00CC2C76"/>
    <w:rsid w:val="00CC2FC2"/>
    <w:rsid w:val="00CC3483"/>
    <w:rsid w:val="00CC351F"/>
    <w:rsid w:val="00CC3879"/>
    <w:rsid w:val="00CC3B5D"/>
    <w:rsid w:val="00CC3D06"/>
    <w:rsid w:val="00CC403E"/>
    <w:rsid w:val="00CC40F2"/>
    <w:rsid w:val="00CC431F"/>
    <w:rsid w:val="00CC53DC"/>
    <w:rsid w:val="00CC5456"/>
    <w:rsid w:val="00CC554A"/>
    <w:rsid w:val="00CC559A"/>
    <w:rsid w:val="00CC58AA"/>
    <w:rsid w:val="00CC6AA6"/>
    <w:rsid w:val="00CC79C3"/>
    <w:rsid w:val="00CC7D91"/>
    <w:rsid w:val="00CD0865"/>
    <w:rsid w:val="00CD0EB6"/>
    <w:rsid w:val="00CD102D"/>
    <w:rsid w:val="00CD148E"/>
    <w:rsid w:val="00CD17EA"/>
    <w:rsid w:val="00CD1AA4"/>
    <w:rsid w:val="00CD1B82"/>
    <w:rsid w:val="00CD1EE6"/>
    <w:rsid w:val="00CD2234"/>
    <w:rsid w:val="00CD35C6"/>
    <w:rsid w:val="00CD3B2C"/>
    <w:rsid w:val="00CD48E7"/>
    <w:rsid w:val="00CD493B"/>
    <w:rsid w:val="00CD4E75"/>
    <w:rsid w:val="00CD54C7"/>
    <w:rsid w:val="00CD57B2"/>
    <w:rsid w:val="00CD59C6"/>
    <w:rsid w:val="00CD5DB9"/>
    <w:rsid w:val="00CD63A8"/>
    <w:rsid w:val="00CD64AD"/>
    <w:rsid w:val="00CD6755"/>
    <w:rsid w:val="00CD7CFB"/>
    <w:rsid w:val="00CD7D52"/>
    <w:rsid w:val="00CD7F56"/>
    <w:rsid w:val="00CE04CE"/>
    <w:rsid w:val="00CE0B4D"/>
    <w:rsid w:val="00CE2683"/>
    <w:rsid w:val="00CE2F0C"/>
    <w:rsid w:val="00CE2F7E"/>
    <w:rsid w:val="00CE3B39"/>
    <w:rsid w:val="00CE4C89"/>
    <w:rsid w:val="00CE4F5B"/>
    <w:rsid w:val="00CE4F6E"/>
    <w:rsid w:val="00CE50A9"/>
    <w:rsid w:val="00CE5256"/>
    <w:rsid w:val="00CE53FF"/>
    <w:rsid w:val="00CE63B0"/>
    <w:rsid w:val="00CE6707"/>
    <w:rsid w:val="00CE6BC0"/>
    <w:rsid w:val="00CE6EA5"/>
    <w:rsid w:val="00CE72FC"/>
    <w:rsid w:val="00CE7C17"/>
    <w:rsid w:val="00CE7CD9"/>
    <w:rsid w:val="00CE7D31"/>
    <w:rsid w:val="00CF00BF"/>
    <w:rsid w:val="00CF05C5"/>
    <w:rsid w:val="00CF0834"/>
    <w:rsid w:val="00CF0A3A"/>
    <w:rsid w:val="00CF1790"/>
    <w:rsid w:val="00CF18ED"/>
    <w:rsid w:val="00CF1F7B"/>
    <w:rsid w:val="00CF242D"/>
    <w:rsid w:val="00CF2588"/>
    <w:rsid w:val="00CF2BDE"/>
    <w:rsid w:val="00CF3441"/>
    <w:rsid w:val="00CF4135"/>
    <w:rsid w:val="00CF4783"/>
    <w:rsid w:val="00CF493E"/>
    <w:rsid w:val="00CF546C"/>
    <w:rsid w:val="00CF5E9A"/>
    <w:rsid w:val="00CF669B"/>
    <w:rsid w:val="00CF705A"/>
    <w:rsid w:val="00CF7D3E"/>
    <w:rsid w:val="00CF7FB8"/>
    <w:rsid w:val="00D007E7"/>
    <w:rsid w:val="00D01368"/>
    <w:rsid w:val="00D01E0C"/>
    <w:rsid w:val="00D0202A"/>
    <w:rsid w:val="00D021D1"/>
    <w:rsid w:val="00D02594"/>
    <w:rsid w:val="00D02CB4"/>
    <w:rsid w:val="00D02DB5"/>
    <w:rsid w:val="00D0391F"/>
    <w:rsid w:val="00D03B31"/>
    <w:rsid w:val="00D044B9"/>
    <w:rsid w:val="00D052D6"/>
    <w:rsid w:val="00D0553C"/>
    <w:rsid w:val="00D06064"/>
    <w:rsid w:val="00D0641A"/>
    <w:rsid w:val="00D06ACA"/>
    <w:rsid w:val="00D06C66"/>
    <w:rsid w:val="00D06D76"/>
    <w:rsid w:val="00D0730C"/>
    <w:rsid w:val="00D07968"/>
    <w:rsid w:val="00D07C42"/>
    <w:rsid w:val="00D07D80"/>
    <w:rsid w:val="00D10352"/>
    <w:rsid w:val="00D104F9"/>
    <w:rsid w:val="00D10CC2"/>
    <w:rsid w:val="00D10EAE"/>
    <w:rsid w:val="00D11244"/>
    <w:rsid w:val="00D114EC"/>
    <w:rsid w:val="00D11593"/>
    <w:rsid w:val="00D1179A"/>
    <w:rsid w:val="00D12128"/>
    <w:rsid w:val="00D12373"/>
    <w:rsid w:val="00D123DD"/>
    <w:rsid w:val="00D12AF4"/>
    <w:rsid w:val="00D12E99"/>
    <w:rsid w:val="00D137A4"/>
    <w:rsid w:val="00D13FE0"/>
    <w:rsid w:val="00D1411E"/>
    <w:rsid w:val="00D145D3"/>
    <w:rsid w:val="00D14610"/>
    <w:rsid w:val="00D14724"/>
    <w:rsid w:val="00D14A2B"/>
    <w:rsid w:val="00D15141"/>
    <w:rsid w:val="00D152CB"/>
    <w:rsid w:val="00D15579"/>
    <w:rsid w:val="00D155EE"/>
    <w:rsid w:val="00D156C6"/>
    <w:rsid w:val="00D17B99"/>
    <w:rsid w:val="00D17D3D"/>
    <w:rsid w:val="00D17D5E"/>
    <w:rsid w:val="00D17D91"/>
    <w:rsid w:val="00D20B96"/>
    <w:rsid w:val="00D213A9"/>
    <w:rsid w:val="00D2153C"/>
    <w:rsid w:val="00D21EAB"/>
    <w:rsid w:val="00D22496"/>
    <w:rsid w:val="00D23639"/>
    <w:rsid w:val="00D23813"/>
    <w:rsid w:val="00D238A5"/>
    <w:rsid w:val="00D245BB"/>
    <w:rsid w:val="00D24A88"/>
    <w:rsid w:val="00D24BC1"/>
    <w:rsid w:val="00D24BDB"/>
    <w:rsid w:val="00D25302"/>
    <w:rsid w:val="00D25415"/>
    <w:rsid w:val="00D25662"/>
    <w:rsid w:val="00D259BE"/>
    <w:rsid w:val="00D25C06"/>
    <w:rsid w:val="00D25D85"/>
    <w:rsid w:val="00D27669"/>
    <w:rsid w:val="00D27F7F"/>
    <w:rsid w:val="00D301C5"/>
    <w:rsid w:val="00D30648"/>
    <w:rsid w:val="00D30F71"/>
    <w:rsid w:val="00D316CC"/>
    <w:rsid w:val="00D318F1"/>
    <w:rsid w:val="00D31D66"/>
    <w:rsid w:val="00D320C2"/>
    <w:rsid w:val="00D32722"/>
    <w:rsid w:val="00D33147"/>
    <w:rsid w:val="00D33306"/>
    <w:rsid w:val="00D33E3F"/>
    <w:rsid w:val="00D34254"/>
    <w:rsid w:val="00D348D2"/>
    <w:rsid w:val="00D349B2"/>
    <w:rsid w:val="00D34AB6"/>
    <w:rsid w:val="00D35CEF"/>
    <w:rsid w:val="00D3643D"/>
    <w:rsid w:val="00D36E6A"/>
    <w:rsid w:val="00D36E88"/>
    <w:rsid w:val="00D37724"/>
    <w:rsid w:val="00D379E9"/>
    <w:rsid w:val="00D37F99"/>
    <w:rsid w:val="00D40057"/>
    <w:rsid w:val="00D4041E"/>
    <w:rsid w:val="00D40DC4"/>
    <w:rsid w:val="00D41B6E"/>
    <w:rsid w:val="00D42A70"/>
    <w:rsid w:val="00D42AB5"/>
    <w:rsid w:val="00D42B7C"/>
    <w:rsid w:val="00D42D42"/>
    <w:rsid w:val="00D42E98"/>
    <w:rsid w:val="00D43107"/>
    <w:rsid w:val="00D435C0"/>
    <w:rsid w:val="00D43CC1"/>
    <w:rsid w:val="00D44228"/>
    <w:rsid w:val="00D44894"/>
    <w:rsid w:val="00D44BDF"/>
    <w:rsid w:val="00D455BD"/>
    <w:rsid w:val="00D458FE"/>
    <w:rsid w:val="00D459C2"/>
    <w:rsid w:val="00D45A21"/>
    <w:rsid w:val="00D45E90"/>
    <w:rsid w:val="00D45E9F"/>
    <w:rsid w:val="00D467B2"/>
    <w:rsid w:val="00D46A54"/>
    <w:rsid w:val="00D47174"/>
    <w:rsid w:val="00D471A2"/>
    <w:rsid w:val="00D473F2"/>
    <w:rsid w:val="00D47F3D"/>
    <w:rsid w:val="00D5088D"/>
    <w:rsid w:val="00D50C32"/>
    <w:rsid w:val="00D51189"/>
    <w:rsid w:val="00D512FA"/>
    <w:rsid w:val="00D51B1E"/>
    <w:rsid w:val="00D522F9"/>
    <w:rsid w:val="00D527D1"/>
    <w:rsid w:val="00D52D7D"/>
    <w:rsid w:val="00D53C35"/>
    <w:rsid w:val="00D53CEF"/>
    <w:rsid w:val="00D54274"/>
    <w:rsid w:val="00D54C60"/>
    <w:rsid w:val="00D54D19"/>
    <w:rsid w:val="00D5555E"/>
    <w:rsid w:val="00D55A72"/>
    <w:rsid w:val="00D55E43"/>
    <w:rsid w:val="00D56131"/>
    <w:rsid w:val="00D56414"/>
    <w:rsid w:val="00D5656C"/>
    <w:rsid w:val="00D56DAB"/>
    <w:rsid w:val="00D572EB"/>
    <w:rsid w:val="00D577B9"/>
    <w:rsid w:val="00D57AF9"/>
    <w:rsid w:val="00D57EFE"/>
    <w:rsid w:val="00D6045A"/>
    <w:rsid w:val="00D60C92"/>
    <w:rsid w:val="00D6153A"/>
    <w:rsid w:val="00D623DC"/>
    <w:rsid w:val="00D62B54"/>
    <w:rsid w:val="00D63555"/>
    <w:rsid w:val="00D637BF"/>
    <w:rsid w:val="00D63949"/>
    <w:rsid w:val="00D63C8B"/>
    <w:rsid w:val="00D64493"/>
    <w:rsid w:val="00D645DD"/>
    <w:rsid w:val="00D649A2"/>
    <w:rsid w:val="00D64EB9"/>
    <w:rsid w:val="00D65546"/>
    <w:rsid w:val="00D655DE"/>
    <w:rsid w:val="00D65D20"/>
    <w:rsid w:val="00D65EA1"/>
    <w:rsid w:val="00D65ED4"/>
    <w:rsid w:val="00D66AB5"/>
    <w:rsid w:val="00D66D35"/>
    <w:rsid w:val="00D67A50"/>
    <w:rsid w:val="00D702F2"/>
    <w:rsid w:val="00D70F8F"/>
    <w:rsid w:val="00D7108A"/>
    <w:rsid w:val="00D7183E"/>
    <w:rsid w:val="00D723F0"/>
    <w:rsid w:val="00D72444"/>
    <w:rsid w:val="00D7265C"/>
    <w:rsid w:val="00D72675"/>
    <w:rsid w:val="00D72E21"/>
    <w:rsid w:val="00D73776"/>
    <w:rsid w:val="00D73CCC"/>
    <w:rsid w:val="00D73FEB"/>
    <w:rsid w:val="00D74BFA"/>
    <w:rsid w:val="00D7518F"/>
    <w:rsid w:val="00D75248"/>
    <w:rsid w:val="00D753B8"/>
    <w:rsid w:val="00D75624"/>
    <w:rsid w:val="00D75F14"/>
    <w:rsid w:val="00D76570"/>
    <w:rsid w:val="00D7680E"/>
    <w:rsid w:val="00D768CB"/>
    <w:rsid w:val="00D772AD"/>
    <w:rsid w:val="00D7734A"/>
    <w:rsid w:val="00D77617"/>
    <w:rsid w:val="00D778D6"/>
    <w:rsid w:val="00D77AF6"/>
    <w:rsid w:val="00D80026"/>
    <w:rsid w:val="00D801F6"/>
    <w:rsid w:val="00D80E71"/>
    <w:rsid w:val="00D80F5D"/>
    <w:rsid w:val="00D8164F"/>
    <w:rsid w:val="00D8239A"/>
    <w:rsid w:val="00D835A0"/>
    <w:rsid w:val="00D83604"/>
    <w:rsid w:val="00D839A1"/>
    <w:rsid w:val="00D83D80"/>
    <w:rsid w:val="00D83E75"/>
    <w:rsid w:val="00D8421A"/>
    <w:rsid w:val="00D8431B"/>
    <w:rsid w:val="00D84440"/>
    <w:rsid w:val="00D84906"/>
    <w:rsid w:val="00D84E03"/>
    <w:rsid w:val="00D84F12"/>
    <w:rsid w:val="00D8530D"/>
    <w:rsid w:val="00D8562D"/>
    <w:rsid w:val="00D85A74"/>
    <w:rsid w:val="00D85A87"/>
    <w:rsid w:val="00D85CBD"/>
    <w:rsid w:val="00D860D7"/>
    <w:rsid w:val="00D86E45"/>
    <w:rsid w:val="00D87549"/>
    <w:rsid w:val="00D875EA"/>
    <w:rsid w:val="00D87786"/>
    <w:rsid w:val="00D90492"/>
    <w:rsid w:val="00D90CF9"/>
    <w:rsid w:val="00D91493"/>
    <w:rsid w:val="00D9171E"/>
    <w:rsid w:val="00D91D4B"/>
    <w:rsid w:val="00D9348D"/>
    <w:rsid w:val="00D93732"/>
    <w:rsid w:val="00D93C04"/>
    <w:rsid w:val="00D93D6C"/>
    <w:rsid w:val="00D93D73"/>
    <w:rsid w:val="00D94567"/>
    <w:rsid w:val="00D94584"/>
    <w:rsid w:val="00D949EA"/>
    <w:rsid w:val="00D94A9D"/>
    <w:rsid w:val="00D94CBC"/>
    <w:rsid w:val="00D94DC1"/>
    <w:rsid w:val="00D955C4"/>
    <w:rsid w:val="00D962D0"/>
    <w:rsid w:val="00D96860"/>
    <w:rsid w:val="00D970FF"/>
    <w:rsid w:val="00D9737B"/>
    <w:rsid w:val="00D97CCA"/>
    <w:rsid w:val="00DA0619"/>
    <w:rsid w:val="00DA0892"/>
    <w:rsid w:val="00DA0B0B"/>
    <w:rsid w:val="00DA1724"/>
    <w:rsid w:val="00DA1A7D"/>
    <w:rsid w:val="00DA1B97"/>
    <w:rsid w:val="00DA2847"/>
    <w:rsid w:val="00DA2DEE"/>
    <w:rsid w:val="00DA320C"/>
    <w:rsid w:val="00DA37B9"/>
    <w:rsid w:val="00DA38B2"/>
    <w:rsid w:val="00DA4269"/>
    <w:rsid w:val="00DA48E0"/>
    <w:rsid w:val="00DA5725"/>
    <w:rsid w:val="00DA60F7"/>
    <w:rsid w:val="00DA6251"/>
    <w:rsid w:val="00DA6617"/>
    <w:rsid w:val="00DA66FE"/>
    <w:rsid w:val="00DA776D"/>
    <w:rsid w:val="00DA7A60"/>
    <w:rsid w:val="00DA7D2A"/>
    <w:rsid w:val="00DA7DD4"/>
    <w:rsid w:val="00DB0176"/>
    <w:rsid w:val="00DB020B"/>
    <w:rsid w:val="00DB0CB5"/>
    <w:rsid w:val="00DB1512"/>
    <w:rsid w:val="00DB15FB"/>
    <w:rsid w:val="00DB1F1F"/>
    <w:rsid w:val="00DB21C6"/>
    <w:rsid w:val="00DB2224"/>
    <w:rsid w:val="00DB23E9"/>
    <w:rsid w:val="00DB23FF"/>
    <w:rsid w:val="00DB26E3"/>
    <w:rsid w:val="00DB2DFB"/>
    <w:rsid w:val="00DB38C3"/>
    <w:rsid w:val="00DB3ABB"/>
    <w:rsid w:val="00DB3C89"/>
    <w:rsid w:val="00DB3F2F"/>
    <w:rsid w:val="00DB4D48"/>
    <w:rsid w:val="00DB4E72"/>
    <w:rsid w:val="00DB5578"/>
    <w:rsid w:val="00DB5714"/>
    <w:rsid w:val="00DB57D9"/>
    <w:rsid w:val="00DB6507"/>
    <w:rsid w:val="00DB6A49"/>
    <w:rsid w:val="00DB6EB6"/>
    <w:rsid w:val="00DB70B5"/>
    <w:rsid w:val="00DB7298"/>
    <w:rsid w:val="00DB735C"/>
    <w:rsid w:val="00DB77F9"/>
    <w:rsid w:val="00DB7C57"/>
    <w:rsid w:val="00DB7EC8"/>
    <w:rsid w:val="00DB7EEF"/>
    <w:rsid w:val="00DC02A7"/>
    <w:rsid w:val="00DC05AF"/>
    <w:rsid w:val="00DC07AF"/>
    <w:rsid w:val="00DC0D33"/>
    <w:rsid w:val="00DC1799"/>
    <w:rsid w:val="00DC1906"/>
    <w:rsid w:val="00DC1937"/>
    <w:rsid w:val="00DC207E"/>
    <w:rsid w:val="00DC22EC"/>
    <w:rsid w:val="00DC24C9"/>
    <w:rsid w:val="00DC336D"/>
    <w:rsid w:val="00DC456B"/>
    <w:rsid w:val="00DC45C8"/>
    <w:rsid w:val="00DC4609"/>
    <w:rsid w:val="00DC4E0A"/>
    <w:rsid w:val="00DC5351"/>
    <w:rsid w:val="00DC5BB7"/>
    <w:rsid w:val="00DC6520"/>
    <w:rsid w:val="00DC656B"/>
    <w:rsid w:val="00DC69E6"/>
    <w:rsid w:val="00DC6F47"/>
    <w:rsid w:val="00DC71DD"/>
    <w:rsid w:val="00DC750E"/>
    <w:rsid w:val="00DD02DB"/>
    <w:rsid w:val="00DD07B0"/>
    <w:rsid w:val="00DD0A86"/>
    <w:rsid w:val="00DD18AB"/>
    <w:rsid w:val="00DD2AB5"/>
    <w:rsid w:val="00DD2C42"/>
    <w:rsid w:val="00DD3111"/>
    <w:rsid w:val="00DD3E22"/>
    <w:rsid w:val="00DD4440"/>
    <w:rsid w:val="00DD4485"/>
    <w:rsid w:val="00DD47B5"/>
    <w:rsid w:val="00DD5255"/>
    <w:rsid w:val="00DD5C12"/>
    <w:rsid w:val="00DD64C8"/>
    <w:rsid w:val="00DD72DC"/>
    <w:rsid w:val="00DD7860"/>
    <w:rsid w:val="00DD7A22"/>
    <w:rsid w:val="00DE0414"/>
    <w:rsid w:val="00DE05F8"/>
    <w:rsid w:val="00DE0AF9"/>
    <w:rsid w:val="00DE0CDC"/>
    <w:rsid w:val="00DE115D"/>
    <w:rsid w:val="00DE2596"/>
    <w:rsid w:val="00DE29A4"/>
    <w:rsid w:val="00DE2EB3"/>
    <w:rsid w:val="00DE31FD"/>
    <w:rsid w:val="00DE34C1"/>
    <w:rsid w:val="00DE35B9"/>
    <w:rsid w:val="00DE40FA"/>
    <w:rsid w:val="00DE5014"/>
    <w:rsid w:val="00DE5463"/>
    <w:rsid w:val="00DE5522"/>
    <w:rsid w:val="00DE5581"/>
    <w:rsid w:val="00DE5760"/>
    <w:rsid w:val="00DE5F71"/>
    <w:rsid w:val="00DE6116"/>
    <w:rsid w:val="00DE6BC8"/>
    <w:rsid w:val="00DE6C3E"/>
    <w:rsid w:val="00DE7591"/>
    <w:rsid w:val="00DE7EB4"/>
    <w:rsid w:val="00DF009F"/>
    <w:rsid w:val="00DF0AFB"/>
    <w:rsid w:val="00DF0B11"/>
    <w:rsid w:val="00DF0F91"/>
    <w:rsid w:val="00DF115B"/>
    <w:rsid w:val="00DF1688"/>
    <w:rsid w:val="00DF1701"/>
    <w:rsid w:val="00DF1994"/>
    <w:rsid w:val="00DF1F27"/>
    <w:rsid w:val="00DF4349"/>
    <w:rsid w:val="00DF436F"/>
    <w:rsid w:val="00DF4714"/>
    <w:rsid w:val="00DF49E5"/>
    <w:rsid w:val="00DF4B1E"/>
    <w:rsid w:val="00DF4FEE"/>
    <w:rsid w:val="00DF543B"/>
    <w:rsid w:val="00DF6665"/>
    <w:rsid w:val="00DF77E2"/>
    <w:rsid w:val="00DF78E7"/>
    <w:rsid w:val="00DF7ACF"/>
    <w:rsid w:val="00DF7CB9"/>
    <w:rsid w:val="00DF7DE7"/>
    <w:rsid w:val="00DF7FFD"/>
    <w:rsid w:val="00E00422"/>
    <w:rsid w:val="00E01007"/>
    <w:rsid w:val="00E0103F"/>
    <w:rsid w:val="00E012F6"/>
    <w:rsid w:val="00E0134E"/>
    <w:rsid w:val="00E01366"/>
    <w:rsid w:val="00E015BA"/>
    <w:rsid w:val="00E01CA8"/>
    <w:rsid w:val="00E023E9"/>
    <w:rsid w:val="00E02A6E"/>
    <w:rsid w:val="00E02B7E"/>
    <w:rsid w:val="00E02F1C"/>
    <w:rsid w:val="00E031B6"/>
    <w:rsid w:val="00E03AC4"/>
    <w:rsid w:val="00E041C4"/>
    <w:rsid w:val="00E041CD"/>
    <w:rsid w:val="00E04353"/>
    <w:rsid w:val="00E04AA2"/>
    <w:rsid w:val="00E04DAB"/>
    <w:rsid w:val="00E04DE0"/>
    <w:rsid w:val="00E05880"/>
    <w:rsid w:val="00E05CF9"/>
    <w:rsid w:val="00E06732"/>
    <w:rsid w:val="00E06F83"/>
    <w:rsid w:val="00E075C5"/>
    <w:rsid w:val="00E077B5"/>
    <w:rsid w:val="00E07A80"/>
    <w:rsid w:val="00E07ABC"/>
    <w:rsid w:val="00E07BF2"/>
    <w:rsid w:val="00E10016"/>
    <w:rsid w:val="00E101FC"/>
    <w:rsid w:val="00E1084F"/>
    <w:rsid w:val="00E10C67"/>
    <w:rsid w:val="00E1112E"/>
    <w:rsid w:val="00E11927"/>
    <w:rsid w:val="00E1230A"/>
    <w:rsid w:val="00E1240F"/>
    <w:rsid w:val="00E13317"/>
    <w:rsid w:val="00E13DBA"/>
    <w:rsid w:val="00E14500"/>
    <w:rsid w:val="00E14B36"/>
    <w:rsid w:val="00E159F4"/>
    <w:rsid w:val="00E15D0F"/>
    <w:rsid w:val="00E15D4D"/>
    <w:rsid w:val="00E16642"/>
    <w:rsid w:val="00E16CA2"/>
    <w:rsid w:val="00E16F52"/>
    <w:rsid w:val="00E17188"/>
    <w:rsid w:val="00E17380"/>
    <w:rsid w:val="00E17592"/>
    <w:rsid w:val="00E17A46"/>
    <w:rsid w:val="00E20120"/>
    <w:rsid w:val="00E20156"/>
    <w:rsid w:val="00E20FD8"/>
    <w:rsid w:val="00E212F3"/>
    <w:rsid w:val="00E2175B"/>
    <w:rsid w:val="00E2250D"/>
    <w:rsid w:val="00E2251F"/>
    <w:rsid w:val="00E226AC"/>
    <w:rsid w:val="00E22F0A"/>
    <w:rsid w:val="00E23763"/>
    <w:rsid w:val="00E23FC8"/>
    <w:rsid w:val="00E24461"/>
    <w:rsid w:val="00E245B9"/>
    <w:rsid w:val="00E24F25"/>
    <w:rsid w:val="00E25061"/>
    <w:rsid w:val="00E25CC2"/>
    <w:rsid w:val="00E261BD"/>
    <w:rsid w:val="00E261F3"/>
    <w:rsid w:val="00E2653C"/>
    <w:rsid w:val="00E26C91"/>
    <w:rsid w:val="00E270E1"/>
    <w:rsid w:val="00E279B8"/>
    <w:rsid w:val="00E302A8"/>
    <w:rsid w:val="00E3076B"/>
    <w:rsid w:val="00E30C48"/>
    <w:rsid w:val="00E30CEB"/>
    <w:rsid w:val="00E316D2"/>
    <w:rsid w:val="00E3195C"/>
    <w:rsid w:val="00E32067"/>
    <w:rsid w:val="00E328DB"/>
    <w:rsid w:val="00E32CF4"/>
    <w:rsid w:val="00E3305F"/>
    <w:rsid w:val="00E33B59"/>
    <w:rsid w:val="00E3406E"/>
    <w:rsid w:val="00E34226"/>
    <w:rsid w:val="00E34530"/>
    <w:rsid w:val="00E35CF3"/>
    <w:rsid w:val="00E36032"/>
    <w:rsid w:val="00E36476"/>
    <w:rsid w:val="00E36893"/>
    <w:rsid w:val="00E36D31"/>
    <w:rsid w:val="00E36EC6"/>
    <w:rsid w:val="00E37404"/>
    <w:rsid w:val="00E375A8"/>
    <w:rsid w:val="00E375B1"/>
    <w:rsid w:val="00E375DF"/>
    <w:rsid w:val="00E3778C"/>
    <w:rsid w:val="00E377BD"/>
    <w:rsid w:val="00E377E3"/>
    <w:rsid w:val="00E4002B"/>
    <w:rsid w:val="00E40816"/>
    <w:rsid w:val="00E40D99"/>
    <w:rsid w:val="00E412C7"/>
    <w:rsid w:val="00E41316"/>
    <w:rsid w:val="00E4151B"/>
    <w:rsid w:val="00E42138"/>
    <w:rsid w:val="00E4273E"/>
    <w:rsid w:val="00E4344A"/>
    <w:rsid w:val="00E4369C"/>
    <w:rsid w:val="00E4389B"/>
    <w:rsid w:val="00E4396A"/>
    <w:rsid w:val="00E43AC6"/>
    <w:rsid w:val="00E43E27"/>
    <w:rsid w:val="00E440B5"/>
    <w:rsid w:val="00E440F2"/>
    <w:rsid w:val="00E44E58"/>
    <w:rsid w:val="00E4521D"/>
    <w:rsid w:val="00E4561C"/>
    <w:rsid w:val="00E45D4E"/>
    <w:rsid w:val="00E464B5"/>
    <w:rsid w:val="00E479A2"/>
    <w:rsid w:val="00E47B97"/>
    <w:rsid w:val="00E50756"/>
    <w:rsid w:val="00E50776"/>
    <w:rsid w:val="00E50B3F"/>
    <w:rsid w:val="00E50C14"/>
    <w:rsid w:val="00E50D5F"/>
    <w:rsid w:val="00E515B8"/>
    <w:rsid w:val="00E517DF"/>
    <w:rsid w:val="00E51B3B"/>
    <w:rsid w:val="00E52BDC"/>
    <w:rsid w:val="00E52EFA"/>
    <w:rsid w:val="00E53818"/>
    <w:rsid w:val="00E539D4"/>
    <w:rsid w:val="00E53D68"/>
    <w:rsid w:val="00E541FD"/>
    <w:rsid w:val="00E5433C"/>
    <w:rsid w:val="00E544C8"/>
    <w:rsid w:val="00E54C4E"/>
    <w:rsid w:val="00E54E70"/>
    <w:rsid w:val="00E550A9"/>
    <w:rsid w:val="00E55CF2"/>
    <w:rsid w:val="00E56B7C"/>
    <w:rsid w:val="00E56CA8"/>
    <w:rsid w:val="00E571B4"/>
    <w:rsid w:val="00E5797A"/>
    <w:rsid w:val="00E60501"/>
    <w:rsid w:val="00E60503"/>
    <w:rsid w:val="00E6060C"/>
    <w:rsid w:val="00E61E98"/>
    <w:rsid w:val="00E6230B"/>
    <w:rsid w:val="00E62CFB"/>
    <w:rsid w:val="00E62D17"/>
    <w:rsid w:val="00E6334B"/>
    <w:rsid w:val="00E63619"/>
    <w:rsid w:val="00E63645"/>
    <w:rsid w:val="00E63B8B"/>
    <w:rsid w:val="00E63DC0"/>
    <w:rsid w:val="00E63E93"/>
    <w:rsid w:val="00E642DD"/>
    <w:rsid w:val="00E64643"/>
    <w:rsid w:val="00E64C0C"/>
    <w:rsid w:val="00E64E4B"/>
    <w:rsid w:val="00E6513C"/>
    <w:rsid w:val="00E6520C"/>
    <w:rsid w:val="00E6550F"/>
    <w:rsid w:val="00E65A10"/>
    <w:rsid w:val="00E65AC4"/>
    <w:rsid w:val="00E65B4A"/>
    <w:rsid w:val="00E65E2F"/>
    <w:rsid w:val="00E66B32"/>
    <w:rsid w:val="00E67114"/>
    <w:rsid w:val="00E6712A"/>
    <w:rsid w:val="00E6726D"/>
    <w:rsid w:val="00E67389"/>
    <w:rsid w:val="00E67BE2"/>
    <w:rsid w:val="00E67E10"/>
    <w:rsid w:val="00E70134"/>
    <w:rsid w:val="00E70F29"/>
    <w:rsid w:val="00E71082"/>
    <w:rsid w:val="00E710DB"/>
    <w:rsid w:val="00E71683"/>
    <w:rsid w:val="00E7172F"/>
    <w:rsid w:val="00E717D9"/>
    <w:rsid w:val="00E71CDF"/>
    <w:rsid w:val="00E72AB8"/>
    <w:rsid w:val="00E738C0"/>
    <w:rsid w:val="00E73BFA"/>
    <w:rsid w:val="00E73DD8"/>
    <w:rsid w:val="00E74074"/>
    <w:rsid w:val="00E74237"/>
    <w:rsid w:val="00E74BAF"/>
    <w:rsid w:val="00E7534F"/>
    <w:rsid w:val="00E75559"/>
    <w:rsid w:val="00E76069"/>
    <w:rsid w:val="00E760B2"/>
    <w:rsid w:val="00E8028B"/>
    <w:rsid w:val="00E80350"/>
    <w:rsid w:val="00E80C67"/>
    <w:rsid w:val="00E81298"/>
    <w:rsid w:val="00E81380"/>
    <w:rsid w:val="00E815B1"/>
    <w:rsid w:val="00E823DB"/>
    <w:rsid w:val="00E83738"/>
    <w:rsid w:val="00E83B27"/>
    <w:rsid w:val="00E84396"/>
    <w:rsid w:val="00E844A7"/>
    <w:rsid w:val="00E84CAD"/>
    <w:rsid w:val="00E85250"/>
    <w:rsid w:val="00E8548E"/>
    <w:rsid w:val="00E85D04"/>
    <w:rsid w:val="00E86209"/>
    <w:rsid w:val="00E86C2B"/>
    <w:rsid w:val="00E86DFE"/>
    <w:rsid w:val="00E87AB0"/>
    <w:rsid w:val="00E902F1"/>
    <w:rsid w:val="00E903C4"/>
    <w:rsid w:val="00E9067C"/>
    <w:rsid w:val="00E90A1B"/>
    <w:rsid w:val="00E90AD4"/>
    <w:rsid w:val="00E90BA5"/>
    <w:rsid w:val="00E90C87"/>
    <w:rsid w:val="00E913E1"/>
    <w:rsid w:val="00E9143A"/>
    <w:rsid w:val="00E91486"/>
    <w:rsid w:val="00E91A7E"/>
    <w:rsid w:val="00E926B6"/>
    <w:rsid w:val="00E926B9"/>
    <w:rsid w:val="00E9284D"/>
    <w:rsid w:val="00E92DCD"/>
    <w:rsid w:val="00E934D6"/>
    <w:rsid w:val="00E9385E"/>
    <w:rsid w:val="00E93F88"/>
    <w:rsid w:val="00E94DE4"/>
    <w:rsid w:val="00E95EF6"/>
    <w:rsid w:val="00E964E0"/>
    <w:rsid w:val="00E967B6"/>
    <w:rsid w:val="00E9701F"/>
    <w:rsid w:val="00E97143"/>
    <w:rsid w:val="00E97535"/>
    <w:rsid w:val="00E97582"/>
    <w:rsid w:val="00E976A9"/>
    <w:rsid w:val="00E979EB"/>
    <w:rsid w:val="00E97F5E"/>
    <w:rsid w:val="00EA02F7"/>
    <w:rsid w:val="00EA0542"/>
    <w:rsid w:val="00EA0712"/>
    <w:rsid w:val="00EA09A1"/>
    <w:rsid w:val="00EA09D3"/>
    <w:rsid w:val="00EA11ED"/>
    <w:rsid w:val="00EA145E"/>
    <w:rsid w:val="00EA151D"/>
    <w:rsid w:val="00EA17F5"/>
    <w:rsid w:val="00EA21C6"/>
    <w:rsid w:val="00EA34DD"/>
    <w:rsid w:val="00EA376D"/>
    <w:rsid w:val="00EA389D"/>
    <w:rsid w:val="00EA3A58"/>
    <w:rsid w:val="00EA3E00"/>
    <w:rsid w:val="00EA3EFF"/>
    <w:rsid w:val="00EA3F2A"/>
    <w:rsid w:val="00EA4B7E"/>
    <w:rsid w:val="00EA6263"/>
    <w:rsid w:val="00EA734A"/>
    <w:rsid w:val="00EA74EE"/>
    <w:rsid w:val="00EA7847"/>
    <w:rsid w:val="00EB055F"/>
    <w:rsid w:val="00EB0CA9"/>
    <w:rsid w:val="00EB0DB4"/>
    <w:rsid w:val="00EB12C9"/>
    <w:rsid w:val="00EB16F5"/>
    <w:rsid w:val="00EB1A04"/>
    <w:rsid w:val="00EB1A10"/>
    <w:rsid w:val="00EB2184"/>
    <w:rsid w:val="00EB2899"/>
    <w:rsid w:val="00EB3739"/>
    <w:rsid w:val="00EB3E3D"/>
    <w:rsid w:val="00EB3E70"/>
    <w:rsid w:val="00EB46ED"/>
    <w:rsid w:val="00EB4851"/>
    <w:rsid w:val="00EB4B67"/>
    <w:rsid w:val="00EB517C"/>
    <w:rsid w:val="00EB5B4F"/>
    <w:rsid w:val="00EB6470"/>
    <w:rsid w:val="00EB65A8"/>
    <w:rsid w:val="00EB6697"/>
    <w:rsid w:val="00EB66EC"/>
    <w:rsid w:val="00EB6738"/>
    <w:rsid w:val="00EB6DC7"/>
    <w:rsid w:val="00EB6EDB"/>
    <w:rsid w:val="00EB7A09"/>
    <w:rsid w:val="00EC0517"/>
    <w:rsid w:val="00EC088E"/>
    <w:rsid w:val="00EC0F58"/>
    <w:rsid w:val="00EC0F66"/>
    <w:rsid w:val="00EC1244"/>
    <w:rsid w:val="00EC1A18"/>
    <w:rsid w:val="00EC1A27"/>
    <w:rsid w:val="00EC1C74"/>
    <w:rsid w:val="00EC1C8D"/>
    <w:rsid w:val="00EC2F7E"/>
    <w:rsid w:val="00EC30E7"/>
    <w:rsid w:val="00EC3FC9"/>
    <w:rsid w:val="00EC4A37"/>
    <w:rsid w:val="00EC4DF3"/>
    <w:rsid w:val="00EC5977"/>
    <w:rsid w:val="00EC5C89"/>
    <w:rsid w:val="00EC6938"/>
    <w:rsid w:val="00EC7149"/>
    <w:rsid w:val="00EC73CB"/>
    <w:rsid w:val="00ED009D"/>
    <w:rsid w:val="00ED013D"/>
    <w:rsid w:val="00ED0224"/>
    <w:rsid w:val="00ED0604"/>
    <w:rsid w:val="00ED0DD8"/>
    <w:rsid w:val="00ED10DF"/>
    <w:rsid w:val="00ED11EF"/>
    <w:rsid w:val="00ED1804"/>
    <w:rsid w:val="00ED1C58"/>
    <w:rsid w:val="00ED25B3"/>
    <w:rsid w:val="00ED2971"/>
    <w:rsid w:val="00ED2B17"/>
    <w:rsid w:val="00ED2D9D"/>
    <w:rsid w:val="00ED3C54"/>
    <w:rsid w:val="00ED453A"/>
    <w:rsid w:val="00ED4823"/>
    <w:rsid w:val="00ED482A"/>
    <w:rsid w:val="00ED4EDB"/>
    <w:rsid w:val="00ED590B"/>
    <w:rsid w:val="00ED5E7B"/>
    <w:rsid w:val="00ED6F08"/>
    <w:rsid w:val="00ED71A1"/>
    <w:rsid w:val="00ED74DA"/>
    <w:rsid w:val="00EE033C"/>
    <w:rsid w:val="00EE1A2E"/>
    <w:rsid w:val="00EE2724"/>
    <w:rsid w:val="00EE2AB9"/>
    <w:rsid w:val="00EE34ED"/>
    <w:rsid w:val="00EE3AD8"/>
    <w:rsid w:val="00EE3B9E"/>
    <w:rsid w:val="00EE3DE5"/>
    <w:rsid w:val="00EE45E9"/>
    <w:rsid w:val="00EE4609"/>
    <w:rsid w:val="00EE4AE5"/>
    <w:rsid w:val="00EE4B20"/>
    <w:rsid w:val="00EE53CB"/>
    <w:rsid w:val="00EE596A"/>
    <w:rsid w:val="00EE5B75"/>
    <w:rsid w:val="00EE5FAB"/>
    <w:rsid w:val="00EE60CC"/>
    <w:rsid w:val="00EE6959"/>
    <w:rsid w:val="00EE6D75"/>
    <w:rsid w:val="00EE6E68"/>
    <w:rsid w:val="00EE7359"/>
    <w:rsid w:val="00EF02C5"/>
    <w:rsid w:val="00EF035E"/>
    <w:rsid w:val="00EF087F"/>
    <w:rsid w:val="00EF0AE1"/>
    <w:rsid w:val="00EF10A1"/>
    <w:rsid w:val="00EF1928"/>
    <w:rsid w:val="00EF1947"/>
    <w:rsid w:val="00EF1BDB"/>
    <w:rsid w:val="00EF1C4F"/>
    <w:rsid w:val="00EF1F3A"/>
    <w:rsid w:val="00EF311D"/>
    <w:rsid w:val="00EF32CC"/>
    <w:rsid w:val="00EF342E"/>
    <w:rsid w:val="00EF369B"/>
    <w:rsid w:val="00EF38B0"/>
    <w:rsid w:val="00EF5062"/>
    <w:rsid w:val="00EF559C"/>
    <w:rsid w:val="00EF56FE"/>
    <w:rsid w:val="00EF5B59"/>
    <w:rsid w:val="00EF6B0F"/>
    <w:rsid w:val="00EF74A0"/>
    <w:rsid w:val="00EF7503"/>
    <w:rsid w:val="00EF7627"/>
    <w:rsid w:val="00EF79DA"/>
    <w:rsid w:val="00EF7DC0"/>
    <w:rsid w:val="00F00171"/>
    <w:rsid w:val="00F001DA"/>
    <w:rsid w:val="00F008A5"/>
    <w:rsid w:val="00F00A54"/>
    <w:rsid w:val="00F00AB2"/>
    <w:rsid w:val="00F00CCA"/>
    <w:rsid w:val="00F011A0"/>
    <w:rsid w:val="00F0161A"/>
    <w:rsid w:val="00F02159"/>
    <w:rsid w:val="00F027FE"/>
    <w:rsid w:val="00F029D5"/>
    <w:rsid w:val="00F03FD6"/>
    <w:rsid w:val="00F043F4"/>
    <w:rsid w:val="00F043F6"/>
    <w:rsid w:val="00F04687"/>
    <w:rsid w:val="00F047F8"/>
    <w:rsid w:val="00F0541C"/>
    <w:rsid w:val="00F055F2"/>
    <w:rsid w:val="00F05DAE"/>
    <w:rsid w:val="00F05E25"/>
    <w:rsid w:val="00F06377"/>
    <w:rsid w:val="00F06CAE"/>
    <w:rsid w:val="00F0712A"/>
    <w:rsid w:val="00F07BCE"/>
    <w:rsid w:val="00F07F80"/>
    <w:rsid w:val="00F102D7"/>
    <w:rsid w:val="00F10DED"/>
    <w:rsid w:val="00F10E1F"/>
    <w:rsid w:val="00F10EB5"/>
    <w:rsid w:val="00F11258"/>
    <w:rsid w:val="00F12D71"/>
    <w:rsid w:val="00F13744"/>
    <w:rsid w:val="00F14134"/>
    <w:rsid w:val="00F1469F"/>
    <w:rsid w:val="00F1553C"/>
    <w:rsid w:val="00F15707"/>
    <w:rsid w:val="00F15B1B"/>
    <w:rsid w:val="00F15B48"/>
    <w:rsid w:val="00F16218"/>
    <w:rsid w:val="00F164A5"/>
    <w:rsid w:val="00F16642"/>
    <w:rsid w:val="00F16877"/>
    <w:rsid w:val="00F168A3"/>
    <w:rsid w:val="00F168D8"/>
    <w:rsid w:val="00F16BB2"/>
    <w:rsid w:val="00F16E95"/>
    <w:rsid w:val="00F17206"/>
    <w:rsid w:val="00F1778F"/>
    <w:rsid w:val="00F1791E"/>
    <w:rsid w:val="00F179C5"/>
    <w:rsid w:val="00F179C7"/>
    <w:rsid w:val="00F17FC4"/>
    <w:rsid w:val="00F204CD"/>
    <w:rsid w:val="00F20678"/>
    <w:rsid w:val="00F214F7"/>
    <w:rsid w:val="00F21529"/>
    <w:rsid w:val="00F21900"/>
    <w:rsid w:val="00F22338"/>
    <w:rsid w:val="00F228A6"/>
    <w:rsid w:val="00F22E3A"/>
    <w:rsid w:val="00F238F8"/>
    <w:rsid w:val="00F23EDB"/>
    <w:rsid w:val="00F25C07"/>
    <w:rsid w:val="00F25C74"/>
    <w:rsid w:val="00F25D87"/>
    <w:rsid w:val="00F266D2"/>
    <w:rsid w:val="00F267B8"/>
    <w:rsid w:val="00F275EE"/>
    <w:rsid w:val="00F27EAD"/>
    <w:rsid w:val="00F27F0B"/>
    <w:rsid w:val="00F301AC"/>
    <w:rsid w:val="00F303F3"/>
    <w:rsid w:val="00F30425"/>
    <w:rsid w:val="00F30DE1"/>
    <w:rsid w:val="00F312EB"/>
    <w:rsid w:val="00F31A11"/>
    <w:rsid w:val="00F31B80"/>
    <w:rsid w:val="00F322E1"/>
    <w:rsid w:val="00F325C2"/>
    <w:rsid w:val="00F32B04"/>
    <w:rsid w:val="00F32B22"/>
    <w:rsid w:val="00F3336D"/>
    <w:rsid w:val="00F3407A"/>
    <w:rsid w:val="00F342EA"/>
    <w:rsid w:val="00F34651"/>
    <w:rsid w:val="00F34798"/>
    <w:rsid w:val="00F34CBE"/>
    <w:rsid w:val="00F34E41"/>
    <w:rsid w:val="00F34FAA"/>
    <w:rsid w:val="00F351E8"/>
    <w:rsid w:val="00F35BA4"/>
    <w:rsid w:val="00F36B57"/>
    <w:rsid w:val="00F371E3"/>
    <w:rsid w:val="00F3727F"/>
    <w:rsid w:val="00F37656"/>
    <w:rsid w:val="00F379A1"/>
    <w:rsid w:val="00F40623"/>
    <w:rsid w:val="00F419E7"/>
    <w:rsid w:val="00F41E34"/>
    <w:rsid w:val="00F42529"/>
    <w:rsid w:val="00F4253B"/>
    <w:rsid w:val="00F428BF"/>
    <w:rsid w:val="00F42B69"/>
    <w:rsid w:val="00F42EA0"/>
    <w:rsid w:val="00F4320A"/>
    <w:rsid w:val="00F43859"/>
    <w:rsid w:val="00F43AFF"/>
    <w:rsid w:val="00F443AA"/>
    <w:rsid w:val="00F4455B"/>
    <w:rsid w:val="00F447BB"/>
    <w:rsid w:val="00F4483F"/>
    <w:rsid w:val="00F44DB1"/>
    <w:rsid w:val="00F451B7"/>
    <w:rsid w:val="00F454E2"/>
    <w:rsid w:val="00F45749"/>
    <w:rsid w:val="00F45CDE"/>
    <w:rsid w:val="00F47173"/>
    <w:rsid w:val="00F47189"/>
    <w:rsid w:val="00F47AB6"/>
    <w:rsid w:val="00F50265"/>
    <w:rsid w:val="00F50362"/>
    <w:rsid w:val="00F50688"/>
    <w:rsid w:val="00F506B4"/>
    <w:rsid w:val="00F51760"/>
    <w:rsid w:val="00F51E7B"/>
    <w:rsid w:val="00F5209C"/>
    <w:rsid w:val="00F52975"/>
    <w:rsid w:val="00F5353F"/>
    <w:rsid w:val="00F536BF"/>
    <w:rsid w:val="00F537E4"/>
    <w:rsid w:val="00F53C52"/>
    <w:rsid w:val="00F54373"/>
    <w:rsid w:val="00F5474E"/>
    <w:rsid w:val="00F54A48"/>
    <w:rsid w:val="00F55521"/>
    <w:rsid w:val="00F55612"/>
    <w:rsid w:val="00F55C91"/>
    <w:rsid w:val="00F561B3"/>
    <w:rsid w:val="00F56208"/>
    <w:rsid w:val="00F56E3E"/>
    <w:rsid w:val="00F577DD"/>
    <w:rsid w:val="00F60BA6"/>
    <w:rsid w:val="00F628AD"/>
    <w:rsid w:val="00F62DE7"/>
    <w:rsid w:val="00F63227"/>
    <w:rsid w:val="00F633E7"/>
    <w:rsid w:val="00F6356B"/>
    <w:rsid w:val="00F63A65"/>
    <w:rsid w:val="00F63D6F"/>
    <w:rsid w:val="00F649CE"/>
    <w:rsid w:val="00F659BF"/>
    <w:rsid w:val="00F66D0F"/>
    <w:rsid w:val="00F66E64"/>
    <w:rsid w:val="00F672C1"/>
    <w:rsid w:val="00F6765C"/>
    <w:rsid w:val="00F67B6C"/>
    <w:rsid w:val="00F67C71"/>
    <w:rsid w:val="00F67FFA"/>
    <w:rsid w:val="00F70863"/>
    <w:rsid w:val="00F70953"/>
    <w:rsid w:val="00F721C0"/>
    <w:rsid w:val="00F72323"/>
    <w:rsid w:val="00F7246E"/>
    <w:rsid w:val="00F725A6"/>
    <w:rsid w:val="00F729AA"/>
    <w:rsid w:val="00F72B77"/>
    <w:rsid w:val="00F72B81"/>
    <w:rsid w:val="00F72E73"/>
    <w:rsid w:val="00F74550"/>
    <w:rsid w:val="00F746A0"/>
    <w:rsid w:val="00F75C34"/>
    <w:rsid w:val="00F76170"/>
    <w:rsid w:val="00F76E52"/>
    <w:rsid w:val="00F773E8"/>
    <w:rsid w:val="00F77E7A"/>
    <w:rsid w:val="00F8000C"/>
    <w:rsid w:val="00F803CF"/>
    <w:rsid w:val="00F80AF4"/>
    <w:rsid w:val="00F80B75"/>
    <w:rsid w:val="00F81104"/>
    <w:rsid w:val="00F81880"/>
    <w:rsid w:val="00F83216"/>
    <w:rsid w:val="00F83822"/>
    <w:rsid w:val="00F83959"/>
    <w:rsid w:val="00F83D43"/>
    <w:rsid w:val="00F840C5"/>
    <w:rsid w:val="00F84392"/>
    <w:rsid w:val="00F8444D"/>
    <w:rsid w:val="00F84534"/>
    <w:rsid w:val="00F8456B"/>
    <w:rsid w:val="00F84573"/>
    <w:rsid w:val="00F8486C"/>
    <w:rsid w:val="00F8499B"/>
    <w:rsid w:val="00F854EB"/>
    <w:rsid w:val="00F85759"/>
    <w:rsid w:val="00F85961"/>
    <w:rsid w:val="00F85DA2"/>
    <w:rsid w:val="00F86453"/>
    <w:rsid w:val="00F8668D"/>
    <w:rsid w:val="00F87206"/>
    <w:rsid w:val="00F875F5"/>
    <w:rsid w:val="00F8798F"/>
    <w:rsid w:val="00F87AC1"/>
    <w:rsid w:val="00F87C04"/>
    <w:rsid w:val="00F90743"/>
    <w:rsid w:val="00F90C84"/>
    <w:rsid w:val="00F9124C"/>
    <w:rsid w:val="00F9128D"/>
    <w:rsid w:val="00F924CE"/>
    <w:rsid w:val="00F92F9A"/>
    <w:rsid w:val="00F939B1"/>
    <w:rsid w:val="00F949C4"/>
    <w:rsid w:val="00F94E93"/>
    <w:rsid w:val="00F95385"/>
    <w:rsid w:val="00F956A1"/>
    <w:rsid w:val="00F9582B"/>
    <w:rsid w:val="00F95CBB"/>
    <w:rsid w:val="00F9602B"/>
    <w:rsid w:val="00F9610E"/>
    <w:rsid w:val="00F965F6"/>
    <w:rsid w:val="00F96B9D"/>
    <w:rsid w:val="00F9788D"/>
    <w:rsid w:val="00FA0416"/>
    <w:rsid w:val="00FA0C20"/>
    <w:rsid w:val="00FA0C65"/>
    <w:rsid w:val="00FA0E2B"/>
    <w:rsid w:val="00FA0EFB"/>
    <w:rsid w:val="00FA16CB"/>
    <w:rsid w:val="00FA1CE9"/>
    <w:rsid w:val="00FA24B9"/>
    <w:rsid w:val="00FA2587"/>
    <w:rsid w:val="00FA27A4"/>
    <w:rsid w:val="00FA2858"/>
    <w:rsid w:val="00FA287C"/>
    <w:rsid w:val="00FA288C"/>
    <w:rsid w:val="00FA2E33"/>
    <w:rsid w:val="00FA33F9"/>
    <w:rsid w:val="00FA34B8"/>
    <w:rsid w:val="00FA3F81"/>
    <w:rsid w:val="00FA4D69"/>
    <w:rsid w:val="00FA56CF"/>
    <w:rsid w:val="00FA5881"/>
    <w:rsid w:val="00FA58A2"/>
    <w:rsid w:val="00FA59C3"/>
    <w:rsid w:val="00FA5E60"/>
    <w:rsid w:val="00FA63DA"/>
    <w:rsid w:val="00FA6756"/>
    <w:rsid w:val="00FA6C81"/>
    <w:rsid w:val="00FA7AB6"/>
    <w:rsid w:val="00FA7DE4"/>
    <w:rsid w:val="00FA7DEC"/>
    <w:rsid w:val="00FA7EF0"/>
    <w:rsid w:val="00FB1445"/>
    <w:rsid w:val="00FB1BEF"/>
    <w:rsid w:val="00FB1D15"/>
    <w:rsid w:val="00FB20C6"/>
    <w:rsid w:val="00FB242C"/>
    <w:rsid w:val="00FB254B"/>
    <w:rsid w:val="00FB2895"/>
    <w:rsid w:val="00FB28B6"/>
    <w:rsid w:val="00FB2C50"/>
    <w:rsid w:val="00FB2C75"/>
    <w:rsid w:val="00FB359C"/>
    <w:rsid w:val="00FB3A5C"/>
    <w:rsid w:val="00FB417D"/>
    <w:rsid w:val="00FB4824"/>
    <w:rsid w:val="00FB4AC6"/>
    <w:rsid w:val="00FB4C61"/>
    <w:rsid w:val="00FB66E9"/>
    <w:rsid w:val="00FB6C64"/>
    <w:rsid w:val="00FB6EFA"/>
    <w:rsid w:val="00FB7120"/>
    <w:rsid w:val="00FB7999"/>
    <w:rsid w:val="00FB7CD9"/>
    <w:rsid w:val="00FC0A36"/>
    <w:rsid w:val="00FC14AF"/>
    <w:rsid w:val="00FC166C"/>
    <w:rsid w:val="00FC17A7"/>
    <w:rsid w:val="00FC18E6"/>
    <w:rsid w:val="00FC193E"/>
    <w:rsid w:val="00FC1EA8"/>
    <w:rsid w:val="00FC204B"/>
    <w:rsid w:val="00FC35F9"/>
    <w:rsid w:val="00FC3877"/>
    <w:rsid w:val="00FC3B7E"/>
    <w:rsid w:val="00FC4410"/>
    <w:rsid w:val="00FC4787"/>
    <w:rsid w:val="00FC4F8C"/>
    <w:rsid w:val="00FC5121"/>
    <w:rsid w:val="00FC5499"/>
    <w:rsid w:val="00FC581E"/>
    <w:rsid w:val="00FC59ED"/>
    <w:rsid w:val="00FC5BD1"/>
    <w:rsid w:val="00FC5EAB"/>
    <w:rsid w:val="00FC5F3F"/>
    <w:rsid w:val="00FC645D"/>
    <w:rsid w:val="00FC70DA"/>
    <w:rsid w:val="00FC73F0"/>
    <w:rsid w:val="00FD024F"/>
    <w:rsid w:val="00FD0599"/>
    <w:rsid w:val="00FD0703"/>
    <w:rsid w:val="00FD0789"/>
    <w:rsid w:val="00FD0DF7"/>
    <w:rsid w:val="00FD22DC"/>
    <w:rsid w:val="00FD2419"/>
    <w:rsid w:val="00FD2BE1"/>
    <w:rsid w:val="00FD2F4A"/>
    <w:rsid w:val="00FD323F"/>
    <w:rsid w:val="00FD3708"/>
    <w:rsid w:val="00FD3736"/>
    <w:rsid w:val="00FD4412"/>
    <w:rsid w:val="00FD4462"/>
    <w:rsid w:val="00FD4956"/>
    <w:rsid w:val="00FD4A05"/>
    <w:rsid w:val="00FD529C"/>
    <w:rsid w:val="00FD5813"/>
    <w:rsid w:val="00FD5937"/>
    <w:rsid w:val="00FD6624"/>
    <w:rsid w:val="00FD6728"/>
    <w:rsid w:val="00FD6E4A"/>
    <w:rsid w:val="00FD72C2"/>
    <w:rsid w:val="00FD7ABB"/>
    <w:rsid w:val="00FD7D73"/>
    <w:rsid w:val="00FE0217"/>
    <w:rsid w:val="00FE0B29"/>
    <w:rsid w:val="00FE188E"/>
    <w:rsid w:val="00FE1984"/>
    <w:rsid w:val="00FE1EC8"/>
    <w:rsid w:val="00FE22FD"/>
    <w:rsid w:val="00FE2B71"/>
    <w:rsid w:val="00FE312A"/>
    <w:rsid w:val="00FE3501"/>
    <w:rsid w:val="00FE356D"/>
    <w:rsid w:val="00FE409A"/>
    <w:rsid w:val="00FE4706"/>
    <w:rsid w:val="00FE48EE"/>
    <w:rsid w:val="00FE4AFC"/>
    <w:rsid w:val="00FE4BA5"/>
    <w:rsid w:val="00FE4F09"/>
    <w:rsid w:val="00FE5090"/>
    <w:rsid w:val="00FE564D"/>
    <w:rsid w:val="00FE65FB"/>
    <w:rsid w:val="00FE669F"/>
    <w:rsid w:val="00FE6A94"/>
    <w:rsid w:val="00FE7020"/>
    <w:rsid w:val="00FE7106"/>
    <w:rsid w:val="00FE75E1"/>
    <w:rsid w:val="00FE76A0"/>
    <w:rsid w:val="00FE7996"/>
    <w:rsid w:val="00FF000A"/>
    <w:rsid w:val="00FF02D3"/>
    <w:rsid w:val="00FF09EA"/>
    <w:rsid w:val="00FF0B69"/>
    <w:rsid w:val="00FF0CEA"/>
    <w:rsid w:val="00FF0F26"/>
    <w:rsid w:val="00FF10E6"/>
    <w:rsid w:val="00FF13E1"/>
    <w:rsid w:val="00FF1C0C"/>
    <w:rsid w:val="00FF1F7D"/>
    <w:rsid w:val="00FF2061"/>
    <w:rsid w:val="00FF20AE"/>
    <w:rsid w:val="00FF22D1"/>
    <w:rsid w:val="00FF30F5"/>
    <w:rsid w:val="00FF36AB"/>
    <w:rsid w:val="00FF3966"/>
    <w:rsid w:val="00FF3A04"/>
    <w:rsid w:val="00FF3F5C"/>
    <w:rsid w:val="00FF41B7"/>
    <w:rsid w:val="00FF4354"/>
    <w:rsid w:val="00FF4508"/>
    <w:rsid w:val="00FF4CA6"/>
    <w:rsid w:val="00FF5E51"/>
    <w:rsid w:val="00FF62A9"/>
    <w:rsid w:val="00FF6327"/>
    <w:rsid w:val="00FF688B"/>
    <w:rsid w:val="00FF6C36"/>
    <w:rsid w:val="00FF6F90"/>
    <w:rsid w:val="00FF723C"/>
    <w:rsid w:val="00FF73CC"/>
    <w:rsid w:val="00FF7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08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1CBED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Arial"/>
        <w:color w:val="000000" w:themeColor="text1"/>
        <w:kern w:val="3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3EE9"/>
    <w:pPr>
      <w:autoSpaceDE w:val="0"/>
      <w:autoSpaceDN w:val="0"/>
      <w:adjustRightInd w:val="0"/>
    </w:pPr>
    <w:rPr>
      <w:color w:val="000000"/>
    </w:rPr>
  </w:style>
  <w:style w:type="paragraph" w:styleId="Heading1">
    <w:name w:val="heading 1"/>
    <w:next w:val="Body"/>
    <w:qFormat/>
    <w:rsid w:val="00B504D1"/>
    <w:pPr>
      <w:pageBreakBefore/>
      <w:numPr>
        <w:numId w:val="10"/>
      </w:numPr>
      <w:spacing w:before="240" w:after="240" w:line="640" w:lineRule="exact"/>
      <w:outlineLvl w:val="0"/>
    </w:pPr>
    <w:rPr>
      <w:rFonts w:ascii="Arial" w:hAnsi="Arial"/>
      <w:b/>
      <w:color w:val="2F4D87"/>
      <w:sz w:val="44"/>
    </w:rPr>
  </w:style>
  <w:style w:type="paragraph" w:styleId="Heading2">
    <w:name w:val="heading 2"/>
    <w:next w:val="Body"/>
    <w:qFormat/>
    <w:rsid w:val="00264102"/>
    <w:pPr>
      <w:keepNext/>
      <w:numPr>
        <w:ilvl w:val="1"/>
        <w:numId w:val="10"/>
      </w:numPr>
      <w:tabs>
        <w:tab w:val="left" w:pos="1008"/>
      </w:tabs>
      <w:spacing w:before="120" w:after="120"/>
      <w:ind w:left="720" w:hanging="720"/>
      <w:outlineLvl w:val="1"/>
    </w:pPr>
    <w:rPr>
      <w:rFonts w:ascii="Arial" w:hAnsi="Arial"/>
      <w:b/>
      <w:color w:val="2F4D87"/>
      <w:sz w:val="36"/>
      <w:szCs w:val="24"/>
    </w:rPr>
  </w:style>
  <w:style w:type="paragraph" w:styleId="Heading3">
    <w:name w:val="heading 3"/>
    <w:next w:val="Body"/>
    <w:qFormat/>
    <w:rsid w:val="009174CB"/>
    <w:pPr>
      <w:keepNext/>
      <w:numPr>
        <w:ilvl w:val="2"/>
        <w:numId w:val="10"/>
      </w:numPr>
      <w:spacing w:before="240" w:after="240"/>
      <w:outlineLvl w:val="2"/>
    </w:pPr>
    <w:rPr>
      <w:rFonts w:ascii="Arial" w:hAnsi="Arial"/>
      <w:b/>
      <w:color w:val="2F4D87"/>
      <w:sz w:val="32"/>
      <w:szCs w:val="26"/>
    </w:rPr>
  </w:style>
  <w:style w:type="paragraph" w:styleId="Heading4">
    <w:name w:val="heading 4"/>
    <w:basedOn w:val="Body"/>
    <w:next w:val="Body"/>
    <w:rsid w:val="002A5CE9"/>
    <w:pPr>
      <w:keepNext/>
      <w:numPr>
        <w:ilvl w:val="3"/>
        <w:numId w:val="11"/>
      </w:numPr>
      <w:tabs>
        <w:tab w:val="clear" w:pos="2700"/>
        <w:tab w:val="left" w:pos="1170"/>
      </w:tabs>
      <w:spacing w:before="240" w:after="240"/>
      <w:outlineLvl w:val="3"/>
    </w:pPr>
    <w:rPr>
      <w:rFonts w:ascii="Helvetica" w:hAnsi="Helvetica"/>
      <w:b/>
      <w:color w:val="800000"/>
      <w:sz w:val="28"/>
      <w:szCs w:val="28"/>
    </w:rPr>
  </w:style>
  <w:style w:type="paragraph" w:styleId="Heading5">
    <w:name w:val="heading 5"/>
    <w:basedOn w:val="Heading1"/>
    <w:next w:val="Body"/>
    <w:rsid w:val="008F6A85"/>
    <w:pPr>
      <w:pageBreakBefore w:val="0"/>
      <w:numPr>
        <w:numId w:val="0"/>
      </w:numPr>
      <w:spacing w:before="0" w:after="0" w:line="480" w:lineRule="auto"/>
      <w:outlineLvl w:val="4"/>
    </w:pPr>
    <w:rPr>
      <w:iCs/>
      <w:strike/>
      <w:sz w:val="28"/>
      <w:szCs w:val="26"/>
    </w:rPr>
  </w:style>
  <w:style w:type="paragraph" w:styleId="Heading6">
    <w:name w:val="heading 6"/>
    <w:next w:val="Body"/>
    <w:rsid w:val="008F6A85"/>
    <w:pPr>
      <w:spacing w:before="480" w:after="480" w:line="480" w:lineRule="exact"/>
      <w:outlineLvl w:val="5"/>
    </w:pPr>
    <w:rPr>
      <w:rFonts w:ascii="Helvetica" w:hAnsi="Helvetica"/>
      <w:b/>
      <w:strike/>
      <w:color w:val="800000"/>
      <w:sz w:val="36"/>
      <w:szCs w:val="22"/>
    </w:rPr>
  </w:style>
  <w:style w:type="paragraph" w:styleId="Heading7">
    <w:name w:val="heading 7"/>
    <w:next w:val="Body"/>
    <w:rsid w:val="008F6A85"/>
    <w:pPr>
      <w:spacing w:before="1080" w:after="480" w:line="1080" w:lineRule="atLeast"/>
      <w:ind w:right="475"/>
      <w:outlineLvl w:val="6"/>
    </w:pPr>
    <w:rPr>
      <w:rFonts w:ascii="Helvetica" w:hAnsi="Helvetica"/>
      <w:b/>
      <w:strike/>
      <w:color w:val="800000"/>
      <w:sz w:val="48"/>
    </w:rPr>
  </w:style>
  <w:style w:type="paragraph" w:styleId="Heading8">
    <w:name w:val="heading 8"/>
    <w:next w:val="Body"/>
    <w:rsid w:val="008F6A85"/>
    <w:pPr>
      <w:spacing w:before="480" w:after="360" w:line="360" w:lineRule="atLeast"/>
      <w:outlineLvl w:val="7"/>
    </w:pPr>
    <w:rPr>
      <w:rFonts w:ascii="Helvetica" w:hAnsi="Helvetica"/>
      <w:b/>
      <w:iCs/>
      <w:strike/>
      <w:vanish/>
      <w:color w:val="800000"/>
      <w:sz w:val="32"/>
    </w:rPr>
  </w:style>
  <w:style w:type="paragraph" w:styleId="Heading9">
    <w:name w:val="heading 9"/>
    <w:basedOn w:val="Normal"/>
    <w:next w:val="Normal"/>
    <w:rsid w:val="002A5CE9"/>
    <w:pPr>
      <w:numPr>
        <w:ilvl w:val="8"/>
        <w:numId w:val="11"/>
      </w:numPr>
      <w:spacing w:before="240" w:after="60"/>
      <w:outlineLvl w:val="8"/>
    </w:pPr>
    <w:rPr>
      <w:rFonts w:ascii="Helvetica" w:hAnsi="Helvetica"/>
      <w:strike/>
      <w:vanish/>
      <w:color w:val="9933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D5AE9"/>
    <w:pPr>
      <w:tabs>
        <w:tab w:val="left" w:pos="2700"/>
      </w:tabs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  <w:rPr>
      <w:szCs w:val="22"/>
    </w:rPr>
  </w:style>
  <w:style w:type="paragraph" w:customStyle="1" w:styleId="Bullet2">
    <w:name w:val="Bullet2"/>
    <w:rsid w:val="00105E32"/>
    <w:pPr>
      <w:numPr>
        <w:numId w:val="3"/>
      </w:numPr>
      <w:spacing w:before="120"/>
    </w:pPr>
    <w:rPr>
      <w:szCs w:val="22"/>
    </w:r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  <w:rPr>
      <w:szCs w:val="22"/>
    </w:r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  <w:szCs w:val="22"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  <w:szCs w:val="22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  <w:szCs w:val="22"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  <w:rPr>
      <w:szCs w:val="22"/>
    </w:r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  <w:rPr>
      <w:szCs w:val="22"/>
    </w:r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5"/>
      </w:numPr>
      <w:tabs>
        <w:tab w:val="left" w:pos="1440"/>
      </w:tabs>
      <w:spacing w:before="120"/>
      <w:ind w:left="0" w:firstLine="0"/>
    </w:pPr>
    <w:rPr>
      <w:b/>
      <w:color w:val="2F4D87"/>
      <w:szCs w:val="22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  <w:sz w:val="22"/>
      <w:szCs w:val="22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  <w:sz w:val="22"/>
      <w:szCs w:val="22"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  <w:sz w:val="22"/>
      <w:szCs w:val="22"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  <w:szCs w:val="22"/>
    </w:rPr>
  </w:style>
  <w:style w:type="paragraph" w:styleId="Title">
    <w:name w:val="Title"/>
    <w:next w:val="Body"/>
    <w:rsid w:val="00B504D1"/>
    <w:pPr>
      <w:pageBreakBefore/>
      <w:tabs>
        <w:tab w:val="left" w:pos="1080"/>
      </w:tabs>
      <w:spacing w:before="240" w:after="240" w:line="640" w:lineRule="exact"/>
    </w:pPr>
    <w:rPr>
      <w:rFonts w:ascii="Arial" w:hAnsi="Arial"/>
      <w:b/>
      <w:color w:val="2F4D87"/>
      <w:sz w:val="40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 w:val="22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 w:after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semiHidden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  <w:rPr>
      <w:szCs w:val="22"/>
    </w:r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  <w:szCs w:val="22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2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autoSpaceDE/>
      <w:autoSpaceDN/>
      <w:adjustRightInd/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/>
      <w:ind w:left="1440" w:hanging="1440"/>
    </w:pPr>
    <w:rPr>
      <w:rFonts w:ascii="Arial" w:hAnsi="Arial"/>
      <w:sz w:val="22"/>
    </w:rPr>
  </w:style>
  <w:style w:type="paragraph" w:customStyle="1" w:styleId="Description">
    <w:name w:val="Description"/>
    <w:rsid w:val="008F6A85"/>
    <w:pPr>
      <w:spacing w:before="120" w:after="120"/>
      <w:ind w:left="1800" w:hanging="1800"/>
    </w:pPr>
    <w:rPr>
      <w:sz w:val="22"/>
    </w:r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 w:after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semiHidden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semiHidden/>
    <w:rsid w:val="008F6A85"/>
    <w:pPr>
      <w:ind w:left="1000"/>
    </w:pPr>
  </w:style>
  <w:style w:type="paragraph" w:styleId="TOC7">
    <w:name w:val="toc 7"/>
    <w:basedOn w:val="Normal"/>
    <w:next w:val="Normal"/>
    <w:semiHidden/>
    <w:rsid w:val="008F6A85"/>
    <w:pPr>
      <w:ind w:left="1200"/>
    </w:pPr>
  </w:style>
  <w:style w:type="paragraph" w:styleId="TOC8">
    <w:name w:val="toc 8"/>
    <w:basedOn w:val="Normal"/>
    <w:next w:val="Normal"/>
    <w:semiHidden/>
    <w:rsid w:val="008F6A85"/>
    <w:pPr>
      <w:ind w:left="1400"/>
    </w:pPr>
  </w:style>
  <w:style w:type="paragraph" w:styleId="TOC9">
    <w:name w:val="toc 9"/>
    <w:basedOn w:val="Normal"/>
    <w:next w:val="Normal"/>
    <w:semiHidden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kern w:val="0"/>
      <w:sz w:val="18"/>
      <w:lang w:eastAsia="zh-CN"/>
    </w:rPr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1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qFormat/>
    <w:rsid w:val="00707B8A"/>
    <w:rPr>
      <w:b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numPr>
        <w:numId w:val="11"/>
      </w:numPr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ilvl w:val="0"/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3"/>
      </w:numPr>
      <w:tabs>
        <w:tab w:val="clear" w:pos="2700"/>
        <w:tab w:val="left" w:pos="360"/>
      </w:tabs>
      <w:ind w:left="360"/>
    </w:pPr>
    <w:rPr>
      <w:rFonts w:cs="Times New Roman"/>
      <w:kern w:val="0"/>
    </w:rPr>
  </w:style>
  <w:style w:type="paragraph" w:customStyle="1" w:styleId="ListNumber2">
    <w:name w:val="ListNumber2"/>
    <w:basedOn w:val="Body"/>
    <w:rsid w:val="00A60008"/>
    <w:pPr>
      <w:numPr>
        <w:numId w:val="14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 w:after="12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color w:val="auto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65F2A"/>
    <w:pPr>
      <w:autoSpaceDE/>
      <w:autoSpaceDN/>
      <w:adjustRightInd/>
      <w:ind w:left="720"/>
    </w:pPr>
    <w:rPr>
      <w:rFonts w:ascii="Times New Roman" w:eastAsiaTheme="minorHAnsi" w:hAnsi="Times New Roman" w:cs="Times New Roman"/>
      <w:color w:val="auto"/>
      <w:kern w:val="0"/>
      <w:sz w:val="24"/>
      <w:szCs w:val="24"/>
    </w:rPr>
  </w:style>
  <w:style w:type="paragraph" w:customStyle="1" w:styleId="xl65">
    <w:name w:val="xl65"/>
    <w:basedOn w:val="Normal"/>
    <w:rsid w:val="00C21895"/>
    <w:pPr>
      <w:autoSpaceDE/>
      <w:autoSpaceDN/>
      <w:adjustRightInd/>
      <w:spacing w:before="100" w:beforeAutospacing="1" w:after="100" w:afterAutospacing="1"/>
      <w:jc w:val="center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customStyle="1" w:styleId="xl63">
    <w:name w:val="xl63"/>
    <w:basedOn w:val="Normal"/>
    <w:rsid w:val="00337256"/>
    <w:pPr>
      <w:autoSpaceDE/>
      <w:autoSpaceDN/>
      <w:adjustRightInd/>
      <w:spacing w:before="100" w:beforeAutospacing="1" w:after="100" w:afterAutospacing="1"/>
      <w:jc w:val="center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customStyle="1" w:styleId="xl64">
    <w:name w:val="xl64"/>
    <w:basedOn w:val="Normal"/>
    <w:rsid w:val="003D2412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customStyle="1" w:styleId="xl66">
    <w:name w:val="xl66"/>
    <w:basedOn w:val="Normal"/>
    <w:rsid w:val="006A5567"/>
    <w:pPr>
      <w:autoSpaceDE/>
      <w:autoSpaceDN/>
      <w:adjustRightInd/>
      <w:spacing w:before="100" w:beforeAutospacing="1" w:after="100" w:afterAutospacing="1"/>
      <w:jc w:val="center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customStyle="1" w:styleId="xl67">
    <w:name w:val="xl67"/>
    <w:basedOn w:val="Normal"/>
    <w:rsid w:val="006A5567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styleId="Revision">
    <w:name w:val="Revision"/>
    <w:hidden/>
    <w:uiPriority w:val="99"/>
    <w:semiHidden/>
    <w:rsid w:val="004A4C8B"/>
    <w:rPr>
      <w:color w:val="000000"/>
    </w:rPr>
  </w:style>
  <w:style w:type="paragraph" w:styleId="NormalWeb">
    <w:name w:val="Normal (Web)"/>
    <w:basedOn w:val="Normal"/>
    <w:uiPriority w:val="99"/>
    <w:unhideWhenUsed/>
    <w:rsid w:val="00D36E88"/>
    <w:pPr>
      <w:autoSpaceDE/>
      <w:autoSpaceDN/>
      <w:adjustRightInd/>
    </w:pPr>
    <w:rPr>
      <w:rFonts w:ascii="Times New Roman" w:eastAsiaTheme="minorHAnsi" w:hAnsi="Times New Roman" w:cs="Times New Roman"/>
      <w:color w:val="aut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Arial"/>
        <w:color w:val="000000" w:themeColor="text1"/>
        <w:kern w:val="3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3EE9"/>
    <w:pPr>
      <w:autoSpaceDE w:val="0"/>
      <w:autoSpaceDN w:val="0"/>
      <w:adjustRightInd w:val="0"/>
    </w:pPr>
    <w:rPr>
      <w:color w:val="000000"/>
    </w:rPr>
  </w:style>
  <w:style w:type="paragraph" w:styleId="Heading1">
    <w:name w:val="heading 1"/>
    <w:next w:val="Body"/>
    <w:qFormat/>
    <w:rsid w:val="00B504D1"/>
    <w:pPr>
      <w:pageBreakBefore/>
      <w:numPr>
        <w:numId w:val="10"/>
      </w:numPr>
      <w:spacing w:before="240" w:after="240" w:line="640" w:lineRule="exact"/>
      <w:outlineLvl w:val="0"/>
    </w:pPr>
    <w:rPr>
      <w:rFonts w:ascii="Arial" w:hAnsi="Arial"/>
      <w:b/>
      <w:color w:val="2F4D87"/>
      <w:sz w:val="44"/>
    </w:rPr>
  </w:style>
  <w:style w:type="paragraph" w:styleId="Heading2">
    <w:name w:val="heading 2"/>
    <w:next w:val="Body"/>
    <w:qFormat/>
    <w:rsid w:val="00264102"/>
    <w:pPr>
      <w:keepNext/>
      <w:numPr>
        <w:ilvl w:val="1"/>
        <w:numId w:val="10"/>
      </w:numPr>
      <w:tabs>
        <w:tab w:val="left" w:pos="1008"/>
      </w:tabs>
      <w:spacing w:before="120" w:after="120"/>
      <w:ind w:left="720" w:hanging="720"/>
      <w:outlineLvl w:val="1"/>
    </w:pPr>
    <w:rPr>
      <w:rFonts w:ascii="Arial" w:hAnsi="Arial"/>
      <w:b/>
      <w:color w:val="2F4D87"/>
      <w:sz w:val="36"/>
      <w:szCs w:val="24"/>
    </w:rPr>
  </w:style>
  <w:style w:type="paragraph" w:styleId="Heading3">
    <w:name w:val="heading 3"/>
    <w:next w:val="Body"/>
    <w:qFormat/>
    <w:rsid w:val="009174CB"/>
    <w:pPr>
      <w:keepNext/>
      <w:numPr>
        <w:ilvl w:val="2"/>
        <w:numId w:val="10"/>
      </w:numPr>
      <w:spacing w:before="240" w:after="240"/>
      <w:outlineLvl w:val="2"/>
    </w:pPr>
    <w:rPr>
      <w:rFonts w:ascii="Arial" w:hAnsi="Arial"/>
      <w:b/>
      <w:color w:val="2F4D87"/>
      <w:sz w:val="32"/>
      <w:szCs w:val="26"/>
    </w:rPr>
  </w:style>
  <w:style w:type="paragraph" w:styleId="Heading4">
    <w:name w:val="heading 4"/>
    <w:basedOn w:val="Body"/>
    <w:next w:val="Body"/>
    <w:rsid w:val="002A5CE9"/>
    <w:pPr>
      <w:keepNext/>
      <w:numPr>
        <w:ilvl w:val="3"/>
        <w:numId w:val="11"/>
      </w:numPr>
      <w:tabs>
        <w:tab w:val="clear" w:pos="2700"/>
        <w:tab w:val="left" w:pos="1170"/>
      </w:tabs>
      <w:spacing w:before="240" w:after="240"/>
      <w:outlineLvl w:val="3"/>
    </w:pPr>
    <w:rPr>
      <w:rFonts w:ascii="Helvetica" w:hAnsi="Helvetica"/>
      <w:b/>
      <w:color w:val="800000"/>
      <w:sz w:val="28"/>
      <w:szCs w:val="28"/>
    </w:rPr>
  </w:style>
  <w:style w:type="paragraph" w:styleId="Heading5">
    <w:name w:val="heading 5"/>
    <w:basedOn w:val="Heading1"/>
    <w:next w:val="Body"/>
    <w:rsid w:val="008F6A85"/>
    <w:pPr>
      <w:pageBreakBefore w:val="0"/>
      <w:numPr>
        <w:numId w:val="0"/>
      </w:numPr>
      <w:spacing w:before="0" w:after="0" w:line="480" w:lineRule="auto"/>
      <w:outlineLvl w:val="4"/>
    </w:pPr>
    <w:rPr>
      <w:iCs/>
      <w:strike/>
      <w:sz w:val="28"/>
      <w:szCs w:val="26"/>
    </w:rPr>
  </w:style>
  <w:style w:type="paragraph" w:styleId="Heading6">
    <w:name w:val="heading 6"/>
    <w:next w:val="Body"/>
    <w:rsid w:val="008F6A85"/>
    <w:pPr>
      <w:spacing w:before="480" w:after="480" w:line="480" w:lineRule="exact"/>
      <w:outlineLvl w:val="5"/>
    </w:pPr>
    <w:rPr>
      <w:rFonts w:ascii="Helvetica" w:hAnsi="Helvetica"/>
      <w:b/>
      <w:strike/>
      <w:color w:val="800000"/>
      <w:sz w:val="36"/>
      <w:szCs w:val="22"/>
    </w:rPr>
  </w:style>
  <w:style w:type="paragraph" w:styleId="Heading7">
    <w:name w:val="heading 7"/>
    <w:next w:val="Body"/>
    <w:rsid w:val="008F6A85"/>
    <w:pPr>
      <w:spacing w:before="1080" w:after="480" w:line="1080" w:lineRule="atLeast"/>
      <w:ind w:right="475"/>
      <w:outlineLvl w:val="6"/>
    </w:pPr>
    <w:rPr>
      <w:rFonts w:ascii="Helvetica" w:hAnsi="Helvetica"/>
      <w:b/>
      <w:strike/>
      <w:color w:val="800000"/>
      <w:sz w:val="48"/>
    </w:rPr>
  </w:style>
  <w:style w:type="paragraph" w:styleId="Heading8">
    <w:name w:val="heading 8"/>
    <w:next w:val="Body"/>
    <w:rsid w:val="008F6A85"/>
    <w:pPr>
      <w:spacing w:before="480" w:after="360" w:line="360" w:lineRule="atLeast"/>
      <w:outlineLvl w:val="7"/>
    </w:pPr>
    <w:rPr>
      <w:rFonts w:ascii="Helvetica" w:hAnsi="Helvetica"/>
      <w:b/>
      <w:iCs/>
      <w:strike/>
      <w:vanish/>
      <w:color w:val="800000"/>
      <w:sz w:val="32"/>
    </w:rPr>
  </w:style>
  <w:style w:type="paragraph" w:styleId="Heading9">
    <w:name w:val="heading 9"/>
    <w:basedOn w:val="Normal"/>
    <w:next w:val="Normal"/>
    <w:rsid w:val="002A5CE9"/>
    <w:pPr>
      <w:numPr>
        <w:ilvl w:val="8"/>
        <w:numId w:val="11"/>
      </w:numPr>
      <w:spacing w:before="240" w:after="60"/>
      <w:outlineLvl w:val="8"/>
    </w:pPr>
    <w:rPr>
      <w:rFonts w:ascii="Helvetica" w:hAnsi="Helvetica"/>
      <w:strike/>
      <w:vanish/>
      <w:color w:val="9933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D5AE9"/>
    <w:pPr>
      <w:tabs>
        <w:tab w:val="left" w:pos="2700"/>
      </w:tabs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  <w:rPr>
      <w:szCs w:val="22"/>
    </w:rPr>
  </w:style>
  <w:style w:type="paragraph" w:customStyle="1" w:styleId="Bullet2">
    <w:name w:val="Bullet2"/>
    <w:rsid w:val="00105E32"/>
    <w:pPr>
      <w:numPr>
        <w:numId w:val="3"/>
      </w:numPr>
      <w:spacing w:before="120"/>
    </w:pPr>
    <w:rPr>
      <w:szCs w:val="22"/>
    </w:r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  <w:rPr>
      <w:szCs w:val="22"/>
    </w:r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  <w:szCs w:val="22"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  <w:szCs w:val="22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  <w:szCs w:val="22"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  <w:rPr>
      <w:szCs w:val="22"/>
    </w:r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  <w:rPr>
      <w:szCs w:val="22"/>
    </w:r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5"/>
      </w:numPr>
      <w:tabs>
        <w:tab w:val="left" w:pos="1440"/>
      </w:tabs>
      <w:spacing w:before="120"/>
      <w:ind w:left="0" w:firstLine="0"/>
    </w:pPr>
    <w:rPr>
      <w:b/>
      <w:color w:val="2F4D87"/>
      <w:szCs w:val="22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  <w:sz w:val="22"/>
      <w:szCs w:val="22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  <w:sz w:val="22"/>
      <w:szCs w:val="22"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  <w:sz w:val="22"/>
      <w:szCs w:val="22"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  <w:szCs w:val="22"/>
    </w:rPr>
  </w:style>
  <w:style w:type="paragraph" w:styleId="Title">
    <w:name w:val="Title"/>
    <w:next w:val="Body"/>
    <w:rsid w:val="00B504D1"/>
    <w:pPr>
      <w:pageBreakBefore/>
      <w:tabs>
        <w:tab w:val="left" w:pos="1080"/>
      </w:tabs>
      <w:spacing w:before="240" w:after="240" w:line="640" w:lineRule="exact"/>
    </w:pPr>
    <w:rPr>
      <w:rFonts w:ascii="Arial" w:hAnsi="Arial"/>
      <w:b/>
      <w:color w:val="2F4D87"/>
      <w:sz w:val="40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 w:val="22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 w:after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semiHidden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  <w:rPr>
      <w:szCs w:val="22"/>
    </w:r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  <w:szCs w:val="22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2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autoSpaceDE/>
      <w:autoSpaceDN/>
      <w:adjustRightInd/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 w:after="120"/>
      <w:ind w:left="1440" w:hanging="1440"/>
    </w:pPr>
    <w:rPr>
      <w:rFonts w:ascii="Arial" w:hAnsi="Arial"/>
      <w:sz w:val="22"/>
    </w:rPr>
  </w:style>
  <w:style w:type="paragraph" w:customStyle="1" w:styleId="Description">
    <w:name w:val="Description"/>
    <w:rsid w:val="008F6A85"/>
    <w:pPr>
      <w:spacing w:before="120" w:after="120"/>
      <w:ind w:left="1800" w:hanging="1800"/>
    </w:pPr>
    <w:rPr>
      <w:sz w:val="22"/>
    </w:r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 w:after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semiHidden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semiHidden/>
    <w:rsid w:val="008F6A85"/>
    <w:pPr>
      <w:ind w:left="1000"/>
    </w:pPr>
  </w:style>
  <w:style w:type="paragraph" w:styleId="TOC7">
    <w:name w:val="toc 7"/>
    <w:basedOn w:val="Normal"/>
    <w:next w:val="Normal"/>
    <w:semiHidden/>
    <w:rsid w:val="008F6A85"/>
    <w:pPr>
      <w:ind w:left="1200"/>
    </w:pPr>
  </w:style>
  <w:style w:type="paragraph" w:styleId="TOC8">
    <w:name w:val="toc 8"/>
    <w:basedOn w:val="Normal"/>
    <w:next w:val="Normal"/>
    <w:semiHidden/>
    <w:rsid w:val="008F6A85"/>
    <w:pPr>
      <w:ind w:left="1400"/>
    </w:pPr>
  </w:style>
  <w:style w:type="paragraph" w:styleId="TOC9">
    <w:name w:val="toc 9"/>
    <w:basedOn w:val="Normal"/>
    <w:next w:val="Normal"/>
    <w:semiHidden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kern w:val="0"/>
      <w:sz w:val="18"/>
      <w:lang w:eastAsia="zh-CN"/>
    </w:rPr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1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qFormat/>
    <w:rsid w:val="00707B8A"/>
    <w:rPr>
      <w:b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numPr>
        <w:numId w:val="11"/>
      </w:numPr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ilvl w:val="0"/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3"/>
      </w:numPr>
      <w:tabs>
        <w:tab w:val="clear" w:pos="2700"/>
        <w:tab w:val="left" w:pos="360"/>
      </w:tabs>
      <w:ind w:left="360"/>
    </w:pPr>
    <w:rPr>
      <w:rFonts w:cs="Times New Roman"/>
      <w:kern w:val="0"/>
    </w:rPr>
  </w:style>
  <w:style w:type="paragraph" w:customStyle="1" w:styleId="ListNumber2">
    <w:name w:val="ListNumber2"/>
    <w:basedOn w:val="Body"/>
    <w:rsid w:val="00A60008"/>
    <w:pPr>
      <w:numPr>
        <w:numId w:val="14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 w:after="12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color w:val="auto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65F2A"/>
    <w:pPr>
      <w:autoSpaceDE/>
      <w:autoSpaceDN/>
      <w:adjustRightInd/>
      <w:ind w:left="720"/>
    </w:pPr>
    <w:rPr>
      <w:rFonts w:ascii="Times New Roman" w:eastAsiaTheme="minorHAnsi" w:hAnsi="Times New Roman" w:cs="Times New Roman"/>
      <w:color w:val="auto"/>
      <w:kern w:val="0"/>
      <w:sz w:val="24"/>
      <w:szCs w:val="24"/>
    </w:rPr>
  </w:style>
  <w:style w:type="paragraph" w:customStyle="1" w:styleId="xl65">
    <w:name w:val="xl65"/>
    <w:basedOn w:val="Normal"/>
    <w:rsid w:val="00C21895"/>
    <w:pPr>
      <w:autoSpaceDE/>
      <w:autoSpaceDN/>
      <w:adjustRightInd/>
      <w:spacing w:before="100" w:beforeAutospacing="1" w:after="100" w:afterAutospacing="1"/>
      <w:jc w:val="center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customStyle="1" w:styleId="xl63">
    <w:name w:val="xl63"/>
    <w:basedOn w:val="Normal"/>
    <w:rsid w:val="00337256"/>
    <w:pPr>
      <w:autoSpaceDE/>
      <w:autoSpaceDN/>
      <w:adjustRightInd/>
      <w:spacing w:before="100" w:beforeAutospacing="1" w:after="100" w:afterAutospacing="1"/>
      <w:jc w:val="center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customStyle="1" w:styleId="xl64">
    <w:name w:val="xl64"/>
    <w:basedOn w:val="Normal"/>
    <w:rsid w:val="003D2412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customStyle="1" w:styleId="xl66">
    <w:name w:val="xl66"/>
    <w:basedOn w:val="Normal"/>
    <w:rsid w:val="006A5567"/>
    <w:pPr>
      <w:autoSpaceDE/>
      <w:autoSpaceDN/>
      <w:adjustRightInd/>
      <w:spacing w:before="100" w:beforeAutospacing="1" w:after="100" w:afterAutospacing="1"/>
      <w:jc w:val="center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customStyle="1" w:styleId="xl67">
    <w:name w:val="xl67"/>
    <w:basedOn w:val="Normal"/>
    <w:rsid w:val="006A5567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color w:val="auto"/>
      <w:kern w:val="0"/>
      <w:sz w:val="24"/>
      <w:szCs w:val="24"/>
    </w:rPr>
  </w:style>
  <w:style w:type="paragraph" w:styleId="Revision">
    <w:name w:val="Revision"/>
    <w:hidden/>
    <w:uiPriority w:val="99"/>
    <w:semiHidden/>
    <w:rsid w:val="004A4C8B"/>
    <w:rPr>
      <w:color w:val="000000"/>
    </w:rPr>
  </w:style>
  <w:style w:type="paragraph" w:styleId="NormalWeb">
    <w:name w:val="Normal (Web)"/>
    <w:basedOn w:val="Normal"/>
    <w:uiPriority w:val="99"/>
    <w:unhideWhenUsed/>
    <w:rsid w:val="00D36E88"/>
    <w:pPr>
      <w:autoSpaceDE/>
      <w:autoSpaceDN/>
      <w:adjustRightInd/>
    </w:pPr>
    <w:rPr>
      <w:rFonts w:ascii="Times New Roman" w:eastAsiaTheme="minorHAnsi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1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g"/><Relationship Id="rId26" Type="http://schemas.openxmlformats.org/officeDocument/2006/relationships/image" Target="media/image10.jp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7-zip.org/download.html" TargetMode="External"/><Relationship Id="rId34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my.vmware.com/web/vmware/free" TargetMode="External"/><Relationship Id="rId25" Type="http://schemas.openxmlformats.org/officeDocument/2006/relationships/image" Target="media/image9.jpg"/><Relationship Id="rId33" Type="http://schemas.openxmlformats.org/officeDocument/2006/relationships/header" Target="header7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netspeedsystems.com" TargetMode="External"/><Relationship Id="rId20" Type="http://schemas.openxmlformats.org/officeDocument/2006/relationships/hyperlink" Target="http://www.7-zip.org/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jpg"/><Relationship Id="rId32" Type="http://schemas.openxmlformats.org/officeDocument/2006/relationships/hyperlink" Target="http://www.exar.com" TargetMode="External"/><Relationship Id="rId37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yperlink" Target="mailto:support@netspeedsystems.com" TargetMode="External"/><Relationship Id="rId23" Type="http://schemas.openxmlformats.org/officeDocument/2006/relationships/image" Target="media/image7.jpg"/><Relationship Id="rId28" Type="http://schemas.openxmlformats.org/officeDocument/2006/relationships/header" Target="header5.xml"/><Relationship Id="rId36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image" Target="media/image5.jpg"/><Relationship Id="rId31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jp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E7A19-D5F1-48BA-A971-DBB001E0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21</TotalTime>
  <Pages>14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7010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creator>Eric</dc:creator>
  <cp:lastModifiedBy>Yogesh Andra</cp:lastModifiedBy>
  <cp:revision>9</cp:revision>
  <cp:lastPrinted>2014-04-22T17:38:00Z</cp:lastPrinted>
  <dcterms:created xsi:type="dcterms:W3CDTF">2014-04-22T04:11:00Z</dcterms:created>
  <dcterms:modified xsi:type="dcterms:W3CDTF">2014-04-22T17:40:00Z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